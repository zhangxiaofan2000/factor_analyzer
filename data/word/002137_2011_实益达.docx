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4.xml" ContentType="application/vnd.openxmlformats-officedocument.wordprocessingml.footer+xml"/>
  <Override PartName="/word/header31.xml" ContentType="application/vnd.openxmlformats-officedocument.wordprocessingml.header+xml"/>
  <Override PartName="/word/footer25.xml" ContentType="application/vnd.openxmlformats-officedocument.wordprocessingml.footer+xml"/>
  <Override PartName="/word/header32.xml" ContentType="application/vnd.openxmlformats-officedocument.wordprocessingml.header+xml"/>
  <Override PartName="/word/footer26.xml" ContentType="application/vnd.openxmlformats-officedocument.wordprocessingml.footer+xml"/>
  <Override PartName="/word/header33.xml" ContentType="application/vnd.openxmlformats-officedocument.wordprocessingml.header+xml"/>
  <Override PartName="/word/footer27.xml" ContentType="application/vnd.openxmlformats-officedocument.wordprocessingml.footer+xml"/>
  <Override PartName="/word/header3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577" w:val="left" w:leader="none"/>
        </w:tabs>
        <w:spacing w:line="431" w:lineRule="exact" w:before="0"/>
        <w:ind w:left="116" w:right="1682" w:firstLine="0"/>
        <w:jc w:val="left"/>
        <w:rPr>
          <w:rFonts w:ascii="宋体" w:hAnsi="宋体" w:cs="宋体" w:eastAsia="宋体" w:hint="default"/>
          <w:sz w:val="32"/>
          <w:szCs w:val="32"/>
        </w:rPr>
      </w:pPr>
      <w:r>
        <w:rPr>
          <w:rFonts w:ascii="宋体" w:hAnsi="宋体" w:cs="宋体" w:eastAsia="宋体" w:hint="default"/>
          <w:b/>
          <w:bCs/>
          <w:w w:val="95"/>
          <w:sz w:val="32"/>
          <w:szCs w:val="32"/>
        </w:rPr>
        <w:t>证券代码：</w:t>
      </w:r>
      <w:r>
        <w:rPr>
          <w:rFonts w:ascii="Times New Roman" w:hAnsi="Times New Roman" w:cs="Times New Roman" w:eastAsia="Times New Roman" w:hint="default"/>
          <w:b/>
          <w:bCs/>
          <w:w w:val="95"/>
          <w:sz w:val="32"/>
          <w:szCs w:val="32"/>
        </w:rPr>
        <w:t>002137</w:t>
        <w:tab/>
      </w:r>
      <w:r>
        <w:rPr>
          <w:rFonts w:ascii="宋体" w:hAnsi="宋体" w:cs="宋体" w:eastAsia="宋体" w:hint="default"/>
          <w:b/>
          <w:bCs/>
          <w:sz w:val="32"/>
          <w:szCs w:val="32"/>
        </w:rPr>
        <w:t>证券简称：实益达</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7"/>
        <w:rPr>
          <w:rFonts w:ascii="宋体" w:hAnsi="宋体" w:cs="宋体" w:eastAsia="宋体" w:hint="default"/>
          <w:b/>
          <w:bCs/>
          <w:sz w:val="42"/>
          <w:szCs w:val="42"/>
        </w:rPr>
      </w:pPr>
    </w:p>
    <w:p>
      <w:pPr>
        <w:spacing w:before="0"/>
        <w:ind w:left="192" w:right="1856" w:firstLine="0"/>
        <w:jc w:val="center"/>
        <w:rPr>
          <w:rFonts w:ascii="宋体" w:hAnsi="宋体" w:cs="宋体" w:eastAsia="宋体" w:hint="default"/>
          <w:sz w:val="52"/>
          <w:szCs w:val="52"/>
        </w:rPr>
      </w:pPr>
      <w:r>
        <w:rPr>
          <w:rFonts w:ascii="宋体" w:hAnsi="宋体" w:cs="宋体" w:eastAsia="宋体" w:hint="default"/>
          <w:b/>
          <w:bCs/>
          <w:sz w:val="52"/>
          <w:szCs w:val="52"/>
        </w:rPr>
        <w:t>深圳市实益达科技股份有限公司</w:t>
      </w:r>
      <w:r>
        <w:rPr>
          <w:rFonts w:ascii="宋体" w:hAnsi="宋体" w:cs="宋体" w:eastAsia="宋体" w:hint="default"/>
          <w:sz w:val="52"/>
          <w:szCs w:val="52"/>
        </w:rPr>
      </w:r>
    </w:p>
    <w:p>
      <w:pPr>
        <w:pStyle w:val="Heading2"/>
        <w:spacing w:line="240" w:lineRule="auto" w:before="80"/>
        <w:ind w:left="213" w:right="1856"/>
        <w:jc w:val="center"/>
        <w:rPr>
          <w:rFonts w:ascii="Times New Roman" w:hAnsi="Times New Roman" w:cs="Times New Roman" w:eastAsia="Times New Roman" w:hint="default"/>
          <w:b w:val="0"/>
          <w:bCs w:val="0"/>
        </w:rPr>
      </w:pPr>
      <w:r>
        <w:rPr>
          <w:rFonts w:ascii="Times New Roman" w:hAnsi="Times New Roman" w:cs="Times New Roman" w:eastAsia="Times New Roman" w:hint="default"/>
          <w:spacing w:val="-23"/>
        </w:rPr>
        <w:t>(</w:t>
      </w:r>
      <w:r>
        <w:rPr>
          <w:rFonts w:ascii="宋体" w:hAnsi="宋体" w:cs="宋体" w:eastAsia="宋体" w:hint="default"/>
          <w:spacing w:val="-23"/>
        </w:rPr>
        <w:t>注册地址：深圳市南山区高新区北区清华信息港研发综合楼</w:t>
      </w:r>
      <w:r>
        <w:rPr>
          <w:rFonts w:ascii="宋体" w:hAnsi="宋体" w:cs="宋体" w:eastAsia="宋体" w:hint="default"/>
          <w:spacing w:val="-100"/>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rFonts w:ascii="宋体" w:hAnsi="宋体" w:cs="宋体" w:eastAsia="宋体" w:hint="default"/>
        </w:rPr>
        <w:t>楼</w:t>
      </w:r>
      <w:r>
        <w:rPr>
          <w:rFonts w:ascii="宋体" w:hAnsi="宋体" w:cs="宋体" w:eastAsia="宋体" w:hint="default"/>
          <w:spacing w:val="-99"/>
        </w:rPr>
        <w:t> </w:t>
      </w:r>
      <w:r>
        <w:rPr>
          <w:rFonts w:ascii="Times New Roman" w:hAnsi="Times New Roman" w:cs="Times New Roman" w:eastAsia="Times New Roman" w:hint="default"/>
          <w:spacing w:val="-9"/>
        </w:rPr>
        <w:t>310</w:t>
      </w:r>
      <w:r>
        <w:rPr>
          <w:rFonts w:ascii="Times New Roman" w:hAnsi="Times New Roman" w:cs="Times New Roman" w:eastAsia="Times New Roman" w:hint="default"/>
          <w:spacing w:val="-17"/>
        </w:rPr>
        <w:t> </w:t>
      </w:r>
      <w:r>
        <w:rPr>
          <w:rFonts w:ascii="宋体" w:hAnsi="宋体" w:cs="宋体" w:eastAsia="宋体" w:hint="default"/>
          <w:spacing w:val="-11"/>
        </w:rPr>
        <w:t>室</w:t>
      </w:r>
      <w:r>
        <w:rPr>
          <w:rFonts w:ascii="Times New Roman" w:hAnsi="Times New Roman" w:cs="Times New Roman" w:eastAsia="Times New Roman" w:hint="default"/>
          <w:spacing w:val="-11"/>
        </w:rPr>
        <w:t>)</w:t>
      </w:r>
      <w:r>
        <w:rPr>
          <w:rFonts w:ascii="Times New Roman" w:hAnsi="Times New Roman" w:cs="Times New Roman" w:eastAsia="Times New Roman" w:hint="default"/>
          <w:b w:val="0"/>
          <w:bCs w:val="0"/>
          <w:spacing w:val="-11"/>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before="214"/>
        <w:ind w:left="197" w:right="1856" w:firstLine="0"/>
        <w:jc w:val="center"/>
        <w:rPr>
          <w:rFonts w:ascii="宋体" w:hAnsi="宋体" w:cs="宋体" w:eastAsia="宋体" w:hint="default"/>
          <w:sz w:val="52"/>
          <w:szCs w:val="52"/>
        </w:rPr>
      </w:pPr>
      <w:r>
        <w:rPr>
          <w:rFonts w:ascii="Times New Roman" w:hAnsi="Times New Roman" w:cs="Times New Roman" w:eastAsia="Times New Roman" w:hint="default"/>
          <w:b/>
          <w:bCs/>
          <w:spacing w:val="-7"/>
          <w:sz w:val="52"/>
          <w:szCs w:val="52"/>
        </w:rPr>
        <w:t>2011</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703" w:lineRule="exact" w:before="418"/>
        <w:ind w:left="201" w:right="1856" w:firstLine="0"/>
        <w:jc w:val="center"/>
        <w:rPr>
          <w:rFonts w:ascii="Times New Roman" w:hAnsi="Times New Roman" w:cs="Times New Roman" w:eastAsia="Times New Roman" w:hint="default"/>
          <w:sz w:val="64"/>
          <w:szCs w:val="64"/>
        </w:rPr>
      </w:pPr>
      <w:r>
        <w:rPr>
          <w:rFonts w:ascii="Times New Roman"/>
          <w:b/>
          <w:color w:val="0000FF"/>
          <w:w w:val="100"/>
          <w:sz w:val="64"/>
        </w:rPr>
      </w:r>
      <w:r>
        <w:rPr>
          <w:rFonts w:ascii="Times New Roman"/>
          <w:b/>
          <w:color w:val="0000FF"/>
          <w:spacing w:val="-6"/>
          <w:sz w:val="64"/>
          <w:u w:val="thick" w:color="0000FF"/>
        </w:rPr>
        <w:t>Sea Star</w:t>
      </w:r>
      <w:r>
        <w:rPr>
          <w:rFonts w:ascii="Times New Roman"/>
          <w:b/>
          <w:color w:val="0000FF"/>
          <w:spacing w:val="-6"/>
          <w:sz w:val="64"/>
        </w:rPr>
      </w:r>
      <w:r>
        <w:rPr>
          <w:rFonts w:ascii="Times New Roman"/>
          <w:spacing w:val="-6"/>
          <w:sz w:val="64"/>
        </w:rPr>
      </w:r>
    </w:p>
    <w:p>
      <w:pPr>
        <w:spacing w:line="805" w:lineRule="exact" w:before="0"/>
        <w:ind w:left="194" w:right="1856" w:firstLine="0"/>
        <w:jc w:val="center"/>
        <w:rPr>
          <w:rFonts w:ascii="宋体" w:hAnsi="宋体" w:cs="宋体" w:eastAsia="宋体" w:hint="default"/>
          <w:sz w:val="64"/>
          <w:szCs w:val="64"/>
        </w:rPr>
      </w:pPr>
      <w:r>
        <w:rPr>
          <w:rFonts w:ascii="宋体" w:hAnsi="宋体" w:cs="宋体" w:eastAsia="宋体" w:hint="default"/>
          <w:b/>
          <w:bCs/>
          <w:color w:val="0000FF"/>
          <w:sz w:val="64"/>
          <w:szCs w:val="64"/>
        </w:rPr>
        <w:t>实 益</w:t>
      </w:r>
      <w:r>
        <w:rPr>
          <w:rFonts w:ascii="宋体" w:hAnsi="宋体" w:cs="宋体" w:eastAsia="宋体" w:hint="default"/>
          <w:b/>
          <w:bCs/>
          <w:color w:val="0000FF"/>
          <w:spacing w:val="-6"/>
          <w:sz w:val="64"/>
          <w:szCs w:val="64"/>
        </w:rPr>
        <w:t> </w:t>
      </w:r>
      <w:r>
        <w:rPr>
          <w:rFonts w:ascii="宋体" w:hAnsi="宋体" w:cs="宋体" w:eastAsia="宋体" w:hint="default"/>
          <w:b/>
          <w:bCs/>
          <w:color w:val="0000FF"/>
          <w:sz w:val="64"/>
          <w:szCs w:val="64"/>
        </w:rPr>
        <w:t>达</w:t>
      </w:r>
      <w:r>
        <w:rPr>
          <w:rFonts w:ascii="宋体" w:hAnsi="宋体" w:cs="宋体" w:eastAsia="宋体" w:hint="default"/>
          <w:sz w:val="64"/>
          <w:szCs w:val="64"/>
        </w:rPr>
      </w:r>
    </w:p>
    <w:p>
      <w:pPr>
        <w:spacing w:line="240" w:lineRule="auto" w:before="0"/>
        <w:rPr>
          <w:rFonts w:ascii="宋体" w:hAnsi="宋体" w:cs="宋体" w:eastAsia="宋体" w:hint="default"/>
          <w:b/>
          <w:bCs/>
          <w:sz w:val="64"/>
          <w:szCs w:val="64"/>
        </w:rPr>
      </w:pPr>
    </w:p>
    <w:p>
      <w:pPr>
        <w:spacing w:line="240" w:lineRule="auto" w:before="0"/>
        <w:rPr>
          <w:rFonts w:ascii="宋体" w:hAnsi="宋体" w:cs="宋体" w:eastAsia="宋体" w:hint="default"/>
          <w:b/>
          <w:bCs/>
          <w:sz w:val="64"/>
          <w:szCs w:val="64"/>
        </w:rPr>
      </w:pPr>
    </w:p>
    <w:p>
      <w:pPr>
        <w:spacing w:line="240" w:lineRule="auto" w:before="0"/>
        <w:rPr>
          <w:rFonts w:ascii="宋体" w:hAnsi="宋体" w:cs="宋体" w:eastAsia="宋体" w:hint="default"/>
          <w:b/>
          <w:bCs/>
          <w:sz w:val="64"/>
          <w:szCs w:val="64"/>
        </w:rPr>
      </w:pPr>
    </w:p>
    <w:p>
      <w:pPr>
        <w:spacing w:line="240" w:lineRule="auto" w:before="0"/>
        <w:rPr>
          <w:rFonts w:ascii="宋体" w:hAnsi="宋体" w:cs="宋体" w:eastAsia="宋体" w:hint="default"/>
          <w:b/>
          <w:bCs/>
          <w:sz w:val="64"/>
          <w:szCs w:val="64"/>
        </w:rPr>
      </w:pPr>
    </w:p>
    <w:p>
      <w:pPr>
        <w:spacing w:line="240" w:lineRule="auto" w:before="0"/>
        <w:rPr>
          <w:rFonts w:ascii="宋体" w:hAnsi="宋体" w:cs="宋体" w:eastAsia="宋体" w:hint="default"/>
          <w:b/>
          <w:bCs/>
          <w:sz w:val="64"/>
          <w:szCs w:val="64"/>
        </w:rPr>
      </w:pPr>
    </w:p>
    <w:p>
      <w:pPr>
        <w:spacing w:line="240" w:lineRule="auto" w:before="9"/>
        <w:rPr>
          <w:rFonts w:ascii="宋体" w:hAnsi="宋体" w:cs="宋体" w:eastAsia="宋体" w:hint="default"/>
          <w:b/>
          <w:bCs/>
          <w:sz w:val="91"/>
          <w:szCs w:val="91"/>
        </w:rPr>
      </w:pPr>
    </w:p>
    <w:p>
      <w:pPr>
        <w:spacing w:before="0"/>
        <w:ind w:left="196" w:right="1856" w:firstLine="0"/>
        <w:jc w:val="center"/>
        <w:rPr>
          <w:rFonts w:ascii="宋体" w:hAnsi="宋体" w:cs="宋体" w:eastAsia="宋体" w:hint="default"/>
          <w:sz w:val="32"/>
          <w:szCs w:val="32"/>
        </w:rPr>
      </w:pPr>
      <w:r>
        <w:rPr/>
        <w:pict>
          <v:shape style="position:absolute;margin-left:494.049988pt;margin-top:91.765694pt;width:101.25pt;height:57.75pt;mso-position-horizontal-relative:page;mso-position-vertical-relative:paragraph;z-index:0" type="#_x0000_t75" stroked="false">
            <v:imagedata r:id="rId5" o:title=""/>
          </v:shape>
        </w:pict>
      </w:r>
      <w:r>
        <w:rPr>
          <w:rFonts w:ascii="宋体" w:hAnsi="宋体" w:cs="宋体" w:eastAsia="宋体" w:hint="default"/>
          <w:b/>
          <w:bCs/>
          <w:sz w:val="32"/>
          <w:szCs w:val="32"/>
        </w:rPr>
        <w:t>二</w:t>
      </w:r>
      <w:r>
        <w:rPr>
          <w:rFonts w:ascii="华文中宋" w:hAnsi="华文中宋" w:cs="华文中宋" w:eastAsia="华文中宋" w:hint="default"/>
          <w:b/>
          <w:bCs/>
          <w:sz w:val="32"/>
          <w:szCs w:val="32"/>
        </w:rPr>
        <w:t>〇一二</w:t>
      </w:r>
      <w:r>
        <w:rPr>
          <w:rFonts w:ascii="宋体" w:hAnsi="宋体" w:cs="宋体" w:eastAsia="宋体" w:hint="default"/>
          <w:b/>
          <w:bCs/>
          <w:sz w:val="32"/>
          <w:szCs w:val="32"/>
        </w:rPr>
        <w:t>年二月二十九日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420" w:bottom="0" w:left="1660" w:right="0"/>
        </w:sectPr>
      </w:pPr>
    </w:p>
    <w:p>
      <w:pPr>
        <w:tabs>
          <w:tab w:pos="599" w:val="left" w:leader="none"/>
        </w:tabs>
        <w:spacing w:line="384" w:lineRule="exact" w:before="0"/>
        <w:ind w:left="0" w:right="1020" w:firstLine="0"/>
        <w:jc w:val="center"/>
        <w:rPr>
          <w:rFonts w:ascii="黑体" w:hAnsi="黑体" w:cs="黑体" w:eastAsia="黑体" w:hint="default"/>
          <w:sz w:val="30"/>
          <w:szCs w:val="30"/>
        </w:rPr>
      </w:pPr>
      <w:r>
        <w:rPr/>
        <w:pict>
          <v:shape style="position:absolute;margin-left:494.049988pt;margin-top:784.099731pt;width:101.25pt;height:57.75pt;mso-position-horizontal-relative:page;mso-position-vertical-relative:page;z-index:1048" type="#_x0000_t75" stroked="false">
            <v:imagedata r:id="rId5" o:title=""/>
          </v:shape>
        </w:pict>
      </w:r>
      <w:r>
        <w:rPr>
          <w:rFonts w:ascii="黑体" w:hAnsi="黑体" w:cs="黑体" w:eastAsia="黑体" w:hint="default"/>
          <w:b/>
          <w:bCs/>
          <w:w w:val="95"/>
          <w:sz w:val="30"/>
          <w:szCs w:val="30"/>
        </w:rPr>
        <w:t>目</w:t>
        <w:tab/>
      </w:r>
      <w:r>
        <w:rPr>
          <w:rFonts w:ascii="黑体" w:hAnsi="黑体" w:cs="黑体" w:eastAsia="黑体" w:hint="default"/>
          <w:b/>
          <w:bCs/>
          <w:sz w:val="30"/>
          <w:szCs w:val="30"/>
        </w:rPr>
        <w:t>录</w:t>
      </w:r>
      <w:r>
        <w:rPr>
          <w:rFonts w:ascii="黑体" w:hAnsi="黑体" w:cs="黑体" w:eastAsia="黑体" w:hint="default"/>
          <w:sz w:val="30"/>
          <w:szCs w:val="30"/>
        </w:rPr>
      </w:r>
    </w:p>
    <w:sdt>
      <w:sdtPr>
        <w:docPartObj>
          <w:docPartGallery w:val="Table of Contents"/>
          <w:docPartUnique/>
        </w:docPartObj>
      </w:sdtPr>
      <w:sdtEndPr/>
      <w:sdtContent>
        <w:p>
          <w:pPr>
            <w:pStyle w:val="TOC1"/>
            <w:tabs>
              <w:tab w:pos="9742" w:val="right" w:leader="dot"/>
            </w:tabs>
            <w:spacing w:line="240" w:lineRule="auto" w:before="561"/>
            <w:ind w:right="0"/>
            <w:jc w:val="left"/>
            <w:rPr>
              <w:rFonts w:ascii="Arial" w:hAnsi="Arial" w:cs="Arial" w:eastAsia="Arial" w:hint="default"/>
              <w:b w:val="0"/>
              <w:bCs w:val="0"/>
            </w:rPr>
          </w:pPr>
          <w:r>
            <w:fldChar w:fldCharType="begin"/>
          </w:r>
          <w:r>
            <w:instrText>TOC \o "1-1" \h \z \u </w:instrText>
          </w:r>
          <w:r>
            <w:fldChar w:fldCharType="separate"/>
          </w:r>
          <w:hyperlink w:history="true" w:anchor="_TOC_250012">
            <w:r>
              <w:rPr/>
              <w:t>第一节</w:t>
            </w:r>
            <w:r>
              <w:rPr>
                <w:spacing w:val="1"/>
              </w:rPr>
              <w:t> </w:t>
            </w:r>
            <w:r>
              <w:rPr/>
              <w:t>重要提示</w:t>
            </w:r>
            <w:r>
              <w:rPr>
                <w:rFonts w:ascii="Arial" w:hAnsi="Arial" w:cs="Arial" w:eastAsia="Arial" w:hint="default"/>
              </w:rPr>
              <w:tab/>
              <w:t>1</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TOC_250011">
            <w:r>
              <w:rPr/>
              <w:t>第二节</w:t>
            </w:r>
            <w:r>
              <w:rPr>
                <w:spacing w:val="1"/>
              </w:rPr>
              <w:t> </w:t>
            </w:r>
            <w:r>
              <w:rPr/>
              <w:t>公司基本情况简介</w:t>
            </w:r>
            <w:r>
              <w:rPr>
                <w:rFonts w:ascii="Arial" w:hAnsi="Arial" w:cs="Arial" w:eastAsia="Arial" w:hint="default"/>
              </w:rPr>
              <w:tab/>
              <w:t>1</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TOC_250010">
            <w:r>
              <w:rPr/>
              <w:t>第三节、会计数据和业务数据摘要</w:t>
            </w:r>
            <w:r>
              <w:rPr>
                <w:rFonts w:ascii="Arial" w:hAnsi="Arial" w:cs="Arial" w:eastAsia="Arial" w:hint="default"/>
              </w:rPr>
              <w:tab/>
              <w:t>4</w:t>
            </w:r>
            <w:r>
              <w:rPr>
                <w:rFonts w:ascii="Arial" w:hAnsi="Arial" w:cs="Arial" w:eastAsia="Arial" w:hint="default"/>
                <w:b w:val="0"/>
                <w:bCs w:val="0"/>
              </w:rPr>
            </w:r>
          </w:hyperlink>
        </w:p>
        <w:p>
          <w:pPr>
            <w:pStyle w:val="TOC1"/>
            <w:tabs>
              <w:tab w:pos="9742" w:val="right" w:leader="dot"/>
            </w:tabs>
            <w:spacing w:line="240" w:lineRule="auto" w:before="338"/>
            <w:ind w:right="0"/>
            <w:jc w:val="left"/>
            <w:rPr>
              <w:rFonts w:ascii="Arial" w:hAnsi="Arial" w:cs="Arial" w:eastAsia="Arial" w:hint="default"/>
              <w:b w:val="0"/>
              <w:bCs w:val="0"/>
            </w:rPr>
          </w:pPr>
          <w:hyperlink w:history="true" w:anchor="_TOC_250009">
            <w:r>
              <w:rPr/>
              <w:t>第四节、股本变动及股东情况</w:t>
            </w:r>
            <w:r>
              <w:rPr>
                <w:rFonts w:ascii="Arial" w:hAnsi="Arial" w:cs="Arial" w:eastAsia="Arial" w:hint="default"/>
              </w:rPr>
              <w:tab/>
              <w:t>7</w:t>
            </w:r>
            <w:r>
              <w:rPr>
                <w:rFonts w:ascii="Arial" w:hAnsi="Arial" w:cs="Arial" w:eastAsia="Arial" w:hint="default"/>
                <w:b w:val="0"/>
                <w:bCs w:val="0"/>
              </w:rPr>
            </w:r>
          </w:hyperlink>
        </w:p>
        <w:p>
          <w:pPr>
            <w:pStyle w:val="TOC1"/>
            <w:tabs>
              <w:tab w:pos="9729" w:val="right" w:leader="dot"/>
            </w:tabs>
            <w:spacing w:line="240" w:lineRule="auto"/>
            <w:ind w:right="0"/>
            <w:jc w:val="left"/>
            <w:rPr>
              <w:rFonts w:ascii="Arial" w:hAnsi="Arial" w:cs="Arial" w:eastAsia="Arial" w:hint="default"/>
              <w:b w:val="0"/>
              <w:bCs w:val="0"/>
            </w:rPr>
          </w:pPr>
          <w:hyperlink w:history="true" w:anchor="_TOC_250008">
            <w:r>
              <w:rPr/>
              <w:t>第五节、董事、监事、高级管理人员和员工情况</w:t>
            </w:r>
            <w:r>
              <w:rPr>
                <w:rFonts w:ascii="Arial" w:hAnsi="Arial" w:cs="Arial" w:eastAsia="Arial" w:hint="default"/>
              </w:rPr>
              <w:tab/>
            </w:r>
            <w:r>
              <w:rPr>
                <w:rFonts w:ascii="Arial" w:hAnsi="Arial" w:cs="Arial" w:eastAsia="Arial" w:hint="default"/>
                <w:spacing w:val="-14"/>
              </w:rPr>
              <w:t>11</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TOC_250007">
            <w:r>
              <w:rPr/>
              <w:t>第六节、公司治理结构</w:t>
            </w:r>
            <w:r>
              <w:rPr>
                <w:rFonts w:ascii="Arial" w:hAnsi="Arial" w:cs="Arial" w:eastAsia="Arial" w:hint="default"/>
              </w:rPr>
              <w:tab/>
              <w:t>16</w:t>
            </w:r>
            <w:r>
              <w:rPr>
                <w:rFonts w:ascii="Arial" w:hAnsi="Arial" w:cs="Arial" w:eastAsia="Arial" w:hint="default"/>
                <w:b w:val="0"/>
                <w:bCs w:val="0"/>
              </w:rPr>
            </w:r>
          </w:hyperlink>
        </w:p>
        <w:p>
          <w:pPr>
            <w:pStyle w:val="TOC1"/>
            <w:tabs>
              <w:tab w:pos="9745" w:val="right" w:leader="dot"/>
            </w:tabs>
            <w:spacing w:line="240" w:lineRule="auto" w:before="338"/>
            <w:ind w:right="0"/>
            <w:jc w:val="left"/>
            <w:rPr>
              <w:rFonts w:ascii="Arial" w:hAnsi="Arial" w:cs="Arial" w:eastAsia="Arial" w:hint="default"/>
              <w:b w:val="0"/>
              <w:bCs w:val="0"/>
            </w:rPr>
          </w:pPr>
          <w:hyperlink w:history="true" w:anchor="_TOC_250006">
            <w:r>
              <w:rPr/>
              <w:t>第七节、</w:t>
            </w:r>
            <w:r>
              <w:rPr>
                <w:spacing w:val="-2"/>
              </w:rPr>
              <w:t> </w:t>
            </w:r>
            <w:r>
              <w:rPr/>
              <w:t>内部控制</w:t>
            </w:r>
            <w:r>
              <w:rPr>
                <w:rFonts w:ascii="Arial" w:hAnsi="Arial" w:cs="Arial" w:eastAsia="Arial" w:hint="default"/>
              </w:rPr>
              <w:tab/>
              <w:t>21</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TOC_250005">
            <w:r>
              <w:rPr/>
              <w:t>第八节、股东大会情况简介</w:t>
            </w:r>
            <w:r>
              <w:rPr>
                <w:rFonts w:ascii="Arial" w:hAnsi="Arial" w:cs="Arial" w:eastAsia="Arial" w:hint="default"/>
              </w:rPr>
              <w:tab/>
              <w:t>26</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TOC_250004">
            <w:r>
              <w:rPr/>
              <w:t>第九节、董事会报告</w:t>
            </w:r>
            <w:r>
              <w:rPr>
                <w:rFonts w:ascii="Arial" w:hAnsi="Arial" w:cs="Arial" w:eastAsia="Arial" w:hint="default"/>
              </w:rPr>
              <w:tab/>
              <w:t>28</w:t>
            </w:r>
            <w:r>
              <w:rPr>
                <w:rFonts w:ascii="Arial" w:hAnsi="Arial" w:cs="Arial" w:eastAsia="Arial" w:hint="default"/>
                <w:b w:val="0"/>
                <w:bCs w:val="0"/>
              </w:rPr>
            </w:r>
          </w:hyperlink>
        </w:p>
        <w:p>
          <w:pPr>
            <w:pStyle w:val="TOC1"/>
            <w:tabs>
              <w:tab w:pos="9745" w:val="right" w:leader="dot"/>
            </w:tabs>
            <w:spacing w:line="240" w:lineRule="auto" w:before="338"/>
            <w:ind w:right="0"/>
            <w:jc w:val="left"/>
            <w:rPr>
              <w:rFonts w:ascii="Arial" w:hAnsi="Arial" w:cs="Arial" w:eastAsia="Arial" w:hint="default"/>
              <w:b w:val="0"/>
              <w:bCs w:val="0"/>
            </w:rPr>
          </w:pPr>
          <w:hyperlink w:history="true" w:anchor="_TOC_250003">
            <w:r>
              <w:rPr/>
              <w:t>第十节、监事会报告</w:t>
            </w:r>
            <w:r>
              <w:rPr>
                <w:rFonts w:ascii="Arial" w:hAnsi="Arial" w:cs="Arial" w:eastAsia="Arial" w:hint="default"/>
              </w:rPr>
              <w:tab/>
              <w:t>49</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TOC_250002">
            <w:r>
              <w:rPr/>
              <w:t>第十一节、重要事项</w:t>
            </w:r>
            <w:r>
              <w:rPr>
                <w:rFonts w:ascii="Arial" w:hAnsi="Arial" w:cs="Arial" w:eastAsia="Arial" w:hint="default"/>
              </w:rPr>
              <w:tab/>
              <w:t>52</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TOC_250001">
            <w:r>
              <w:rPr/>
              <w:t>第十二节、财务报告</w:t>
            </w:r>
            <w:r>
              <w:rPr>
                <w:rFonts w:ascii="Arial" w:hAnsi="Arial" w:cs="Arial" w:eastAsia="Arial" w:hint="default"/>
              </w:rPr>
              <w:tab/>
              <w:t>59</w:t>
            </w:r>
            <w:r>
              <w:rPr>
                <w:rFonts w:ascii="Arial" w:hAnsi="Arial" w:cs="Arial" w:eastAsia="Arial" w:hint="default"/>
                <w:b w:val="0"/>
                <w:bCs w:val="0"/>
              </w:rPr>
            </w:r>
          </w:hyperlink>
        </w:p>
        <w:p>
          <w:pPr>
            <w:pStyle w:val="TOC1"/>
            <w:tabs>
              <w:tab w:pos="9745" w:val="right" w:leader="dot"/>
            </w:tabs>
            <w:spacing w:line="240" w:lineRule="auto" w:before="338"/>
            <w:ind w:right="0"/>
            <w:jc w:val="left"/>
            <w:rPr>
              <w:rFonts w:ascii="Arial" w:hAnsi="Arial" w:cs="Arial" w:eastAsia="Arial" w:hint="default"/>
              <w:b w:val="0"/>
              <w:bCs w:val="0"/>
            </w:rPr>
          </w:pPr>
          <w:hyperlink w:history="true" w:anchor="_TOC_250000">
            <w:r>
              <w:rPr/>
              <w:t>第十三节、备查文件目录</w:t>
            </w:r>
            <w:r>
              <w:rPr>
                <w:rFonts w:ascii="Arial" w:hAnsi="Arial" w:cs="Arial" w:eastAsia="Arial" w:hint="default"/>
              </w:rPr>
              <w:tab/>
              <w:t>135</w:t>
            </w:r>
            <w:r>
              <w:rPr>
                <w:rFonts w:ascii="Arial" w:hAnsi="Arial" w:cs="Arial" w:eastAsia="Arial" w:hint="default"/>
                <w:b w:val="0"/>
                <w:bCs w:val="0"/>
              </w:rPr>
            </w:r>
          </w:hyperlink>
        </w:p>
        <w:p>
          <w:pPr/>
          <w:r>
            <w:fldChar w:fldCharType="end"/>
          </w:r>
        </w:p>
      </w:sdtContent>
    </w:sdt>
    <w:p>
      <w:pPr>
        <w:spacing w:after="0"/>
        <w:sectPr>
          <w:pgSz w:w="11910" w:h="16840"/>
          <w:pgMar w:top="1380" w:bottom="0" w:left="1020" w:right="0"/>
        </w:sectPr>
      </w:pPr>
    </w:p>
    <w:p>
      <w:pPr>
        <w:pStyle w:val="Heading1"/>
        <w:spacing w:line="384" w:lineRule="exact" w:before="0"/>
        <w:ind w:right="1021"/>
        <w:jc w:val="center"/>
        <w:rPr>
          <w:b w:val="0"/>
          <w:bCs w:val="0"/>
        </w:rPr>
      </w:pPr>
      <w:r>
        <w:rPr/>
        <w:pict>
          <v:shape style="position:absolute;margin-left:494.049988pt;margin-top:784.099731pt;width:101.25pt;height:57.75pt;mso-position-horizontal-relative:page;mso-position-vertical-relative:page;z-index:1072" type="#_x0000_t75" stroked="false">
            <v:imagedata r:id="rId5" o:title=""/>
          </v:shape>
        </w:pict>
      </w:r>
      <w:bookmarkStart w:name="_TOC_250012" w:id="1"/>
      <w:r>
        <w:rPr/>
        <w:t>第一节</w:t>
      </w:r>
      <w:r>
        <w:rPr>
          <w:spacing w:val="-3"/>
        </w:rPr>
        <w:t> </w:t>
      </w:r>
      <w:r>
        <w:rPr/>
        <w:t>重要提示</w:t>
      </w:r>
      <w:bookmarkEnd w:id="1"/>
      <w:r>
        <w:rPr>
          <w:b w:val="0"/>
          <w:bCs w:val="0"/>
        </w:rPr>
      </w:r>
    </w:p>
    <w:p>
      <w:pPr>
        <w:pStyle w:val="BodyText"/>
        <w:spacing w:line="357" w:lineRule="auto" w:before="422"/>
        <w:ind w:left="112" w:right="1169" w:firstLine="480"/>
        <w:jc w:val="both"/>
      </w:pPr>
      <w:r>
        <w:rPr/>
        <w:t>本公司董事会、监事会及董事、监事、高级管理人员保证本报告所载资料不存在任何虚 假记载、误导性陈述或者重大遗漏，并对其内容的真实性、准确性和完整性负个别及连带责 任。</w:t>
      </w:r>
    </w:p>
    <w:p>
      <w:pPr>
        <w:pStyle w:val="BodyText"/>
        <w:spacing w:line="357" w:lineRule="auto"/>
        <w:ind w:left="112" w:right="1154" w:firstLine="480"/>
        <w:jc w:val="left"/>
      </w:pPr>
      <w:r>
        <w:rPr/>
        <w:t>没有董事、监事、高级管理人员对年度报告内容的真实性、准确性和完整性无法保证或 存在异议。</w:t>
      </w:r>
    </w:p>
    <w:p>
      <w:pPr>
        <w:pStyle w:val="BodyText"/>
        <w:spacing w:line="240" w:lineRule="auto"/>
        <w:ind w:left="593" w:right="0"/>
        <w:jc w:val="left"/>
      </w:pPr>
      <w:r>
        <w:rPr/>
        <w:pict>
          <v:shapetype id="_x0000_t202" o:spt="202" coordsize="21600,21600" path="m,l,21600r21600,l21600,xe">
            <v:stroke joinstyle="miter"/>
            <v:path gradientshapeok="t" o:connecttype="rect"/>
          </v:shapetype>
          <v:shape style="position:absolute;margin-left:56.400002pt;margin-top:27.115623pt;width:482.65pt;height:4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6"/>
                    <w:gridCol w:w="2341"/>
                    <w:gridCol w:w="3240"/>
                    <w:gridCol w:w="2161"/>
                  </w:tblGrid>
                  <w:tr>
                    <w:trPr>
                      <w:trHeight w:val="325" w:hRule="exact"/>
                    </w:trPr>
                    <w:tc>
                      <w:tcPr>
                        <w:tcW w:w="1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32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因公出差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胡宜</w:t>
                        </w:r>
                      </w:p>
                    </w:tc>
                  </w:tr>
                  <w:tr>
                    <w:trPr>
                      <w:trHeight w:val="32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因公出差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唐忠诚</w:t>
                        </w:r>
                      </w:p>
                    </w:tc>
                  </w:tr>
                </w:tbl>
                <w:p>
                  <w:pPr/>
                </w:p>
              </w:txbxContent>
            </v:textbox>
            <w10:wrap type="none"/>
          </v:shape>
        </w:pict>
      </w:r>
      <w:r>
        <w:rPr/>
        <w:t>除下列董事外，其他董事亲自出席了审议本次年报的董事会会议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7" w:lineRule="auto" w:before="191"/>
        <w:ind w:left="112" w:right="1154" w:firstLine="480"/>
        <w:jc w:val="left"/>
      </w:pPr>
      <w:r>
        <w:rPr/>
        <w:t>公司年度财务报告已经大华会计师事务所有限公司审计并被出具了标准无保留意见的审 计报告。</w:t>
      </w:r>
    </w:p>
    <w:p>
      <w:pPr>
        <w:pStyle w:val="BodyText"/>
        <w:spacing w:line="357" w:lineRule="auto"/>
        <w:ind w:left="112" w:right="1154" w:firstLine="480"/>
        <w:jc w:val="left"/>
      </w:pPr>
      <w:r>
        <w:rPr/>
        <w:t>公司负责人陈亚妹女士，主管会计工作负责人吕培荣先生及会计机构负责人（会计主管 人员）鲁道辉先生声明：保证年度报告中财务报告的真实、准确、完整。</w:t>
      </w:r>
    </w:p>
    <w:p>
      <w:pPr>
        <w:spacing w:after="0" w:line="357" w:lineRule="auto"/>
        <w:jc w:val="left"/>
        <w:sectPr>
          <w:pgSz w:w="11910" w:h="16840"/>
          <w:pgMar w:top="1380" w:bottom="0" w:left="1020" w:right="0"/>
        </w:sectPr>
      </w:pPr>
    </w:p>
    <w:p>
      <w:pPr>
        <w:spacing w:line="240" w:lineRule="auto" w:before="0"/>
        <w:rPr>
          <w:rFonts w:ascii="宋体" w:hAnsi="宋体" w:cs="宋体" w:eastAsia="宋体" w:hint="default"/>
          <w:sz w:val="20"/>
          <w:szCs w:val="20"/>
        </w:rPr>
      </w:pPr>
    </w:p>
    <w:p>
      <w:pPr>
        <w:pStyle w:val="Heading1"/>
        <w:spacing w:line="240" w:lineRule="auto"/>
        <w:ind w:left="3240" w:right="3829"/>
        <w:jc w:val="left"/>
        <w:rPr>
          <w:b w:val="0"/>
          <w:bCs w:val="0"/>
        </w:rPr>
      </w:pPr>
      <w:bookmarkStart w:name="_TOC_250011" w:id="2"/>
      <w:r>
        <w:rPr/>
        <w:t>第二节 公司基本情况简介</w:t>
      </w:r>
      <w:bookmarkEnd w:id="2"/>
      <w:r>
        <w:rPr>
          <w:b w:val="0"/>
          <w:bCs w:val="0"/>
        </w:rPr>
      </w:r>
    </w:p>
    <w:p>
      <w:pPr>
        <w:spacing w:line="240" w:lineRule="auto" w:before="2"/>
        <w:rPr>
          <w:rFonts w:ascii="黑体" w:hAnsi="黑体" w:cs="黑体" w:eastAsia="黑体" w:hint="default"/>
          <w:b/>
          <w:bCs/>
          <w:sz w:val="31"/>
          <w:szCs w:val="31"/>
        </w:rPr>
      </w:pPr>
    </w:p>
    <w:p>
      <w:pPr>
        <w:spacing w:line="357" w:lineRule="auto" w:before="0"/>
        <w:ind w:left="633" w:right="3829" w:hanging="8"/>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一、公司法定中、英文名称及缩写</w:t>
      </w:r>
      <w:r>
        <w:rPr>
          <w:rFonts w:ascii="宋体" w:hAnsi="宋体" w:cs="宋体" w:eastAsia="宋体" w:hint="default"/>
          <w:b/>
          <w:bCs/>
          <w:w w:val="99"/>
          <w:sz w:val="24"/>
          <w:szCs w:val="24"/>
        </w:rPr>
        <w:t> </w:t>
      </w:r>
      <w:r>
        <w:rPr>
          <w:rFonts w:ascii="宋体" w:hAnsi="宋体" w:cs="宋体" w:eastAsia="宋体" w:hint="default"/>
          <w:sz w:val="24"/>
          <w:szCs w:val="24"/>
        </w:rPr>
        <w:t>中文名称：深圳市实益达科技股份有限公司 英文名称：</w:t>
      </w:r>
      <w:r>
        <w:rPr>
          <w:rFonts w:ascii="Times New Roman" w:hAnsi="Times New Roman" w:cs="Times New Roman" w:eastAsia="Times New Roman" w:hint="default"/>
          <w:sz w:val="24"/>
          <w:szCs w:val="24"/>
        </w:rPr>
        <w:t>SHENZHEN SEA STAR TECHNOLOGY CO.,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LTD.</w:t>
      </w:r>
    </w:p>
    <w:p>
      <w:pPr>
        <w:pStyle w:val="BodyText"/>
        <w:spacing w:line="357" w:lineRule="auto" w:before="3"/>
        <w:ind w:left="633" w:right="8006"/>
        <w:jc w:val="left"/>
        <w:rPr>
          <w:rFonts w:ascii="Times New Roman" w:hAnsi="Times New Roman" w:cs="Times New Roman" w:eastAsia="Times New Roman" w:hint="default"/>
        </w:rPr>
      </w:pPr>
      <w:r>
        <w:rPr/>
        <w:t>中文简称：实益达 英文简称：</w:t>
      </w:r>
      <w:r>
        <w:rPr>
          <w:rFonts w:ascii="Times New Roman" w:hAnsi="Times New Roman" w:cs="Times New Roman" w:eastAsia="Times New Roman" w:hint="default"/>
        </w:rPr>
        <w:t>SEASTAR</w:t>
      </w:r>
    </w:p>
    <w:p>
      <w:pPr>
        <w:spacing w:before="3"/>
        <w:ind w:left="626" w:right="3829" w:firstLine="0"/>
        <w:jc w:val="left"/>
        <w:rPr>
          <w:rFonts w:ascii="宋体" w:hAnsi="宋体" w:cs="宋体" w:eastAsia="宋体" w:hint="default"/>
          <w:sz w:val="24"/>
          <w:szCs w:val="24"/>
        </w:rPr>
      </w:pPr>
      <w:r>
        <w:rPr>
          <w:rFonts w:ascii="宋体" w:hAnsi="宋体" w:cs="宋体" w:eastAsia="宋体" w:hint="default"/>
          <w:b/>
          <w:bCs/>
          <w:sz w:val="24"/>
          <w:szCs w:val="24"/>
        </w:rPr>
        <w:t>二、公司法定代表人：</w:t>
      </w:r>
      <w:r>
        <w:rPr>
          <w:rFonts w:ascii="宋体" w:hAnsi="宋体" w:cs="宋体" w:eastAsia="宋体" w:hint="default"/>
          <w:sz w:val="24"/>
          <w:szCs w:val="24"/>
        </w:rPr>
        <w:t>陈亚妹</w:t>
      </w:r>
    </w:p>
    <w:p>
      <w:pPr>
        <w:pStyle w:val="Heading4"/>
        <w:spacing w:line="240" w:lineRule="auto" w:before="154"/>
        <w:ind w:left="626" w:right="3829"/>
        <w:jc w:val="left"/>
        <w:rPr>
          <w:b w:val="0"/>
          <w:bCs w:val="0"/>
        </w:rPr>
      </w:pPr>
      <w:r>
        <w:rPr/>
        <w:t>三、公司董事会秘书、证券事务代表</w:t>
      </w:r>
      <w:r>
        <w:rPr>
          <w:b w:val="0"/>
          <w:bCs w:val="0"/>
        </w:rPr>
      </w:r>
    </w:p>
    <w:p>
      <w:pPr>
        <w:spacing w:line="240" w:lineRule="auto" w:before="9"/>
        <w:rPr>
          <w:rFonts w:ascii="宋体" w:hAnsi="宋体" w:cs="宋体" w:eastAsia="宋体" w:hint="default"/>
          <w:b/>
          <w:bCs/>
          <w:sz w:val="14"/>
          <w:szCs w:val="14"/>
        </w:rPr>
      </w:pPr>
    </w:p>
    <w:tbl>
      <w:tblPr>
        <w:tblW w:w="0" w:type="auto"/>
        <w:jc w:val="left"/>
        <w:tblInd w:w="688" w:type="dxa"/>
        <w:tblLayout w:type="fixed"/>
        <w:tblCellMar>
          <w:top w:w="0" w:type="dxa"/>
          <w:left w:w="0" w:type="dxa"/>
          <w:bottom w:w="0" w:type="dxa"/>
          <w:right w:w="0" w:type="dxa"/>
        </w:tblCellMar>
        <w:tblLook w:val="01E0"/>
      </w:tblPr>
      <w:tblGrid>
        <w:gridCol w:w="2324"/>
        <w:gridCol w:w="3428"/>
        <w:gridCol w:w="3430"/>
      </w:tblGrid>
      <w:tr>
        <w:trPr>
          <w:trHeight w:val="324"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4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吕培荣</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李辉</w:t>
            </w:r>
          </w:p>
        </w:tc>
      </w:tr>
      <w:tr>
        <w:trPr>
          <w:trHeight w:val="122" w:hRule="exact"/>
        </w:trPr>
        <w:tc>
          <w:tcPr>
            <w:tcW w:w="2324" w:type="dxa"/>
            <w:tcBorders>
              <w:top w:val="single" w:sz="4" w:space="0" w:color="000000"/>
              <w:left w:val="single" w:sz="4" w:space="0" w:color="000000"/>
              <w:bottom w:val="nil" w:sz="6" w:space="0" w:color="auto"/>
              <w:right w:val="single" w:sz="4" w:space="0" w:color="000000"/>
            </w:tcBorders>
            <w:shd w:val="clear" w:color="auto" w:fill="DCDCDC"/>
          </w:tcPr>
          <w:p>
            <w:pPr/>
          </w:p>
        </w:tc>
        <w:tc>
          <w:tcPr>
            <w:tcW w:w="3428" w:type="dxa"/>
            <w:vMerge w:val="restart"/>
            <w:tcBorders>
              <w:top w:val="single" w:sz="4" w:space="0" w:color="000000"/>
              <w:left w:val="single" w:sz="13" w:space="0" w:color="DCDCDC"/>
              <w:right w:val="single" w:sz="4" w:space="0" w:color="000000"/>
            </w:tcBorders>
          </w:tcPr>
          <w:p>
            <w:pPr>
              <w:pStyle w:val="TableParagraph"/>
              <w:spacing w:line="232" w:lineRule="exact" w:before="32"/>
              <w:ind w:left="11" w:right="151"/>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 科技园</w:t>
            </w:r>
          </w:p>
        </w:tc>
        <w:tc>
          <w:tcPr>
            <w:tcW w:w="3430" w:type="dxa"/>
            <w:vMerge w:val="restart"/>
            <w:tcBorders>
              <w:top w:val="single" w:sz="4" w:space="0" w:color="000000"/>
              <w:left w:val="single" w:sz="4" w:space="0" w:color="000000"/>
              <w:right w:val="single" w:sz="4" w:space="0" w:color="000000"/>
            </w:tcBorders>
          </w:tcPr>
          <w:p>
            <w:pPr>
              <w:pStyle w:val="TableParagraph"/>
              <w:spacing w:line="232" w:lineRule="exact" w:before="32"/>
              <w:ind w:left="23" w:right="154"/>
              <w:jc w:val="left"/>
              <w:rPr>
                <w:rFonts w:ascii="宋体" w:hAnsi="宋体" w:cs="宋体" w:eastAsia="宋体" w:hint="default"/>
                <w:sz w:val="18"/>
                <w:szCs w:val="18"/>
              </w:rPr>
            </w:pPr>
            <w:r>
              <w:rPr>
                <w:rFonts w:ascii="宋体" w:hAnsi="宋体" w:cs="宋体" w:eastAsia="宋体" w:hint="default"/>
                <w:sz w:val="18"/>
                <w:szCs w:val="18"/>
              </w:rPr>
              <w:t>深圳市龙岗区宝龙工业城宝龙六路实益达 科技园</w:t>
            </w:r>
          </w:p>
        </w:tc>
      </w:tr>
      <w:tr>
        <w:trPr>
          <w:trHeight w:val="437" w:hRule="exact"/>
        </w:trPr>
        <w:tc>
          <w:tcPr>
            <w:tcW w:w="232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428" w:type="dxa"/>
            <w:vMerge/>
            <w:tcBorders>
              <w:left w:val="single" w:sz="13" w:space="0" w:color="DCDCDC"/>
              <w:bottom w:val="single" w:sz="4" w:space="0" w:color="000000"/>
              <w:right w:val="single" w:sz="4" w:space="0" w:color="000000"/>
            </w:tcBorders>
          </w:tcPr>
          <w:p>
            <w:pPr/>
          </w:p>
        </w:tc>
        <w:tc>
          <w:tcPr>
            <w:tcW w:w="3430" w:type="dxa"/>
            <w:vMerge/>
            <w:tcBorders>
              <w:left w:val="single" w:sz="4" w:space="0" w:color="000000"/>
              <w:bottom w:val="single" w:sz="4" w:space="0" w:color="000000"/>
              <w:right w:val="single" w:sz="4" w:space="0" w:color="000000"/>
            </w:tcBorders>
          </w:tcPr>
          <w:p>
            <w:pPr/>
          </w:p>
        </w:tc>
      </w:tr>
      <w:tr>
        <w:trPr>
          <w:trHeight w:val="322"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4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left="11" w:right="0"/>
              <w:jc w:val="left"/>
              <w:rPr>
                <w:rFonts w:ascii="Times New Roman" w:hAnsi="Times New Roman" w:cs="Times New Roman" w:eastAsia="Times New Roman" w:hint="default"/>
                <w:sz w:val="18"/>
                <w:szCs w:val="18"/>
              </w:rPr>
            </w:pPr>
            <w:r>
              <w:rPr>
                <w:rFonts w:ascii="Times New Roman"/>
                <w:sz w:val="18"/>
              </w:rPr>
              <w:t>0755-29672878</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324"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4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0755-29672878</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324"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4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11" w:right="0"/>
              <w:jc w:val="left"/>
              <w:rPr>
                <w:rFonts w:ascii="Times New Roman" w:hAnsi="Times New Roman" w:cs="Times New Roman" w:eastAsia="Times New Roman" w:hint="default"/>
                <w:sz w:val="18"/>
                <w:szCs w:val="18"/>
              </w:rPr>
            </w:pPr>
            <w:hyperlink r:id="rId8">
              <w:r>
                <w:rPr>
                  <w:rFonts w:ascii="Times New Roman"/>
                  <w:sz w:val="18"/>
                </w:rPr>
                <w:t>dmb@sz-seastar.com</w:t>
              </w:r>
            </w:hyperlink>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hyperlink r:id="rId9">
              <w:r>
                <w:rPr>
                  <w:rFonts w:ascii="Times New Roman"/>
                  <w:sz w:val="18"/>
                </w:rPr>
                <w:t>markli@sz-seastar.com</w:t>
              </w:r>
            </w:hyperlink>
          </w:p>
        </w:tc>
      </w:tr>
    </w:tbl>
    <w:p>
      <w:pPr>
        <w:spacing w:line="348" w:lineRule="auto" w:before="79"/>
        <w:ind w:left="635" w:right="2112" w:hanging="1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四、公司注册地址：</w:t>
      </w:r>
      <w:r>
        <w:rPr>
          <w:rFonts w:ascii="宋体" w:hAnsi="宋体" w:cs="宋体" w:eastAsia="宋体" w:hint="default"/>
          <w:sz w:val="24"/>
          <w:szCs w:val="24"/>
        </w:rPr>
        <w:t>深圳市南山区高新区北区清华信息港研发综合楼</w:t>
      </w:r>
      <w:r>
        <w:rPr>
          <w:rFonts w:ascii="Times New Roman" w:hAnsi="Times New Roman" w:cs="Times New Roman" w:eastAsia="Times New Roman" w:hint="default"/>
          <w:sz w:val="24"/>
          <w:szCs w:val="24"/>
        </w:rPr>
        <w:t>3</w:t>
      </w:r>
      <w:r>
        <w:rPr>
          <w:rFonts w:ascii="宋体" w:hAnsi="宋体" w:cs="宋体" w:eastAsia="宋体" w:hint="default"/>
          <w:sz w:val="24"/>
          <w:szCs w:val="24"/>
        </w:rPr>
        <w:t>楼</w:t>
      </w:r>
      <w:r>
        <w:rPr>
          <w:rFonts w:ascii="Times New Roman" w:hAnsi="Times New Roman" w:cs="Times New Roman" w:eastAsia="Times New Roman" w:hint="default"/>
          <w:sz w:val="24"/>
          <w:szCs w:val="24"/>
        </w:rPr>
        <w:t>310</w:t>
      </w:r>
      <w:r>
        <w:rPr>
          <w:rFonts w:ascii="宋体" w:hAnsi="宋体" w:cs="宋体" w:eastAsia="宋体" w:hint="default"/>
          <w:sz w:val="24"/>
          <w:szCs w:val="24"/>
        </w:rPr>
        <w:t>室 </w:t>
      </w:r>
      <w:r>
        <w:rPr>
          <w:rFonts w:ascii="宋体" w:hAnsi="宋体" w:cs="宋体" w:eastAsia="宋体" w:hint="default"/>
          <w:b/>
          <w:bCs/>
          <w:sz w:val="24"/>
          <w:szCs w:val="24"/>
        </w:rPr>
        <w:t>办公地址：</w:t>
      </w:r>
      <w:r>
        <w:rPr>
          <w:rFonts w:ascii="宋体" w:hAnsi="宋体" w:cs="宋体" w:eastAsia="宋体" w:hint="default"/>
          <w:sz w:val="24"/>
          <w:szCs w:val="24"/>
        </w:rPr>
        <w:t>深圳市龙岗区宝龙工业城宝龙六路实益达科技园 </w:t>
      </w:r>
      <w:r>
        <w:rPr>
          <w:rFonts w:ascii="宋体" w:hAnsi="宋体" w:cs="宋体" w:eastAsia="宋体" w:hint="default"/>
          <w:b/>
          <w:bCs/>
          <w:sz w:val="24"/>
          <w:szCs w:val="24"/>
        </w:rPr>
        <w:t>注册地址邮政编码：</w:t>
      </w:r>
      <w:r>
        <w:rPr>
          <w:rFonts w:ascii="Times New Roman" w:hAnsi="Times New Roman" w:cs="Times New Roman" w:eastAsia="Times New Roman" w:hint="default"/>
          <w:sz w:val="24"/>
          <w:szCs w:val="24"/>
        </w:rPr>
        <w:t>518075</w:t>
      </w:r>
    </w:p>
    <w:p>
      <w:pPr>
        <w:spacing w:before="16"/>
        <w:ind w:left="635" w:right="3829"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办公地址邮政编码：</w:t>
      </w:r>
      <w:r>
        <w:rPr>
          <w:rFonts w:ascii="Times New Roman" w:hAnsi="Times New Roman" w:cs="Times New Roman" w:eastAsia="Times New Roman" w:hint="default"/>
          <w:sz w:val="24"/>
          <w:szCs w:val="24"/>
        </w:rPr>
        <w:t>518116</w:t>
      </w:r>
    </w:p>
    <w:p>
      <w:pPr>
        <w:spacing w:line="338" w:lineRule="auto" w:before="133"/>
        <w:ind w:left="635" w:right="6376"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国际互联网网址：</w:t>
      </w:r>
      <w:hyperlink r:id="rId10">
        <w:r>
          <w:rPr>
            <w:rFonts w:ascii="Times New Roman" w:hAnsi="Times New Roman" w:cs="Times New Roman" w:eastAsia="Times New Roman" w:hint="default"/>
            <w:sz w:val="24"/>
            <w:szCs w:val="24"/>
          </w:rPr>
          <w:t>www.sz-seastar.com</w:t>
        </w:r>
      </w:hyperlink>
      <w:r>
        <w:rPr>
          <w:rFonts w:ascii="Times New Roman" w:hAnsi="Times New Roman" w:cs="Times New Roman" w:eastAsia="Times New Roman" w:hint="default"/>
          <w:sz w:val="24"/>
          <w:szCs w:val="24"/>
        </w:rPr>
        <w:t> </w:t>
      </w:r>
      <w:r>
        <w:rPr>
          <w:rFonts w:ascii="宋体" w:hAnsi="宋体" w:cs="宋体" w:eastAsia="宋体" w:hint="default"/>
          <w:b/>
          <w:bCs/>
          <w:sz w:val="24"/>
          <w:szCs w:val="24"/>
        </w:rPr>
        <w:t>电子信箱：</w:t>
      </w:r>
      <w:hyperlink r:id="rId8">
        <w:r>
          <w:rPr>
            <w:rFonts w:ascii="Times New Roman" w:hAnsi="Times New Roman" w:cs="Times New Roman" w:eastAsia="Times New Roman" w:hint="default"/>
            <w:sz w:val="24"/>
            <w:szCs w:val="24"/>
          </w:rPr>
          <w:t>dmb@sz-seastar.com</w:t>
        </w:r>
      </w:hyperlink>
    </w:p>
    <w:p>
      <w:pPr>
        <w:spacing w:line="348" w:lineRule="auto" w:before="24"/>
        <w:ind w:left="635" w:right="3022" w:hanging="10"/>
        <w:jc w:val="left"/>
        <w:rPr>
          <w:rFonts w:ascii="宋体" w:hAnsi="宋体" w:cs="宋体" w:eastAsia="宋体" w:hint="default"/>
          <w:sz w:val="24"/>
          <w:szCs w:val="24"/>
        </w:rPr>
      </w:pPr>
      <w:r>
        <w:rPr>
          <w:rFonts w:ascii="宋体" w:hAnsi="宋体" w:cs="宋体" w:eastAsia="宋体" w:hint="default"/>
          <w:b/>
          <w:bCs/>
          <w:sz w:val="24"/>
          <w:szCs w:val="24"/>
        </w:rPr>
        <w:t>五、公司选定的信息披露报纸：</w:t>
      </w:r>
      <w:r>
        <w:rPr>
          <w:rFonts w:ascii="宋体" w:hAnsi="宋体" w:cs="宋体" w:eastAsia="宋体" w:hint="default"/>
          <w:sz w:val="24"/>
          <w:szCs w:val="24"/>
        </w:rPr>
        <w:t>《证券时报》 </w:t>
      </w:r>
      <w:r>
        <w:rPr>
          <w:rFonts w:ascii="宋体" w:hAnsi="宋体" w:cs="宋体" w:eastAsia="宋体" w:hint="default"/>
          <w:b/>
          <w:bCs/>
          <w:sz w:val="24"/>
          <w:szCs w:val="24"/>
        </w:rPr>
        <w:t>登载年度报告的中国证监会指定网站：</w:t>
      </w:r>
      <w:r>
        <w:rPr>
          <w:rFonts w:ascii="宋体" w:hAnsi="宋体" w:cs="宋体" w:eastAsia="宋体" w:hint="default"/>
          <w:sz w:val="24"/>
          <w:szCs w:val="24"/>
        </w:rPr>
        <w:t>巨潮资讯网</w:t>
      </w:r>
      <w:hyperlink r:id="rId11">
        <w:r>
          <w:rPr>
            <w:rFonts w:ascii="Times New Roman" w:hAnsi="Times New Roman" w:cs="Times New Roman" w:eastAsia="Times New Roman" w:hint="default"/>
            <w:sz w:val="24"/>
            <w:szCs w:val="24"/>
          </w:rPr>
          <w:t>www.cninfo.com.cn</w:t>
        </w:r>
      </w:hyperlink>
      <w:r>
        <w:rPr>
          <w:rFonts w:ascii="Times New Roman" w:hAnsi="Times New Roman" w:cs="Times New Roman" w:eastAsia="Times New Roman" w:hint="default"/>
          <w:w w:val="99"/>
          <w:sz w:val="24"/>
          <w:szCs w:val="24"/>
        </w:rPr>
        <w:t> </w:t>
      </w:r>
      <w:r>
        <w:rPr>
          <w:rFonts w:ascii="宋体" w:hAnsi="宋体" w:cs="宋体" w:eastAsia="宋体" w:hint="default"/>
          <w:b/>
          <w:bCs/>
          <w:sz w:val="24"/>
          <w:szCs w:val="24"/>
        </w:rPr>
        <w:t>公司年度报告备置地点：</w:t>
      </w:r>
      <w:r>
        <w:rPr>
          <w:rFonts w:ascii="宋体" w:hAnsi="宋体" w:cs="宋体" w:eastAsia="宋体" w:hint="default"/>
          <w:sz w:val="24"/>
          <w:szCs w:val="24"/>
        </w:rPr>
        <w:t>公司董事会秘书办公室</w:t>
      </w:r>
    </w:p>
    <w:p>
      <w:pPr>
        <w:spacing w:line="355" w:lineRule="auto" w:before="46"/>
        <w:ind w:left="635" w:right="5700" w:firstLine="0"/>
        <w:jc w:val="left"/>
        <w:rPr>
          <w:rFonts w:ascii="宋体" w:hAnsi="宋体" w:cs="宋体" w:eastAsia="宋体" w:hint="default"/>
          <w:sz w:val="24"/>
          <w:szCs w:val="24"/>
        </w:rPr>
      </w:pPr>
      <w:r>
        <w:rPr>
          <w:rFonts w:ascii="宋体" w:hAnsi="宋体" w:cs="宋体" w:eastAsia="宋体" w:hint="default"/>
          <w:b/>
          <w:bCs/>
          <w:sz w:val="24"/>
          <w:szCs w:val="24"/>
        </w:rPr>
        <w:t>六、公司股票上市交易所：</w:t>
      </w:r>
      <w:r>
        <w:rPr>
          <w:rFonts w:ascii="宋体" w:hAnsi="宋体" w:cs="宋体" w:eastAsia="宋体" w:hint="default"/>
          <w:sz w:val="24"/>
          <w:szCs w:val="24"/>
        </w:rPr>
        <w:t>深圳证券交易所 </w:t>
      </w:r>
      <w:r>
        <w:rPr>
          <w:rFonts w:ascii="宋体" w:hAnsi="宋体" w:cs="宋体" w:eastAsia="宋体" w:hint="default"/>
          <w:b/>
          <w:bCs/>
          <w:sz w:val="24"/>
          <w:szCs w:val="24"/>
        </w:rPr>
        <w:t>股票简称：</w:t>
      </w:r>
      <w:r>
        <w:rPr>
          <w:rFonts w:ascii="宋体" w:hAnsi="宋体" w:cs="宋体" w:eastAsia="宋体" w:hint="default"/>
          <w:sz w:val="24"/>
          <w:szCs w:val="24"/>
        </w:rPr>
        <w:t>实益达</w:t>
      </w:r>
    </w:p>
    <w:p>
      <w:pPr>
        <w:spacing w:line="336" w:lineRule="auto" w:before="38"/>
        <w:ind w:left="635" w:right="8343" w:firstLine="0"/>
        <w:jc w:val="left"/>
        <w:rPr>
          <w:rFonts w:ascii="宋体" w:hAnsi="宋体" w:cs="宋体" w:eastAsia="宋体" w:hint="default"/>
          <w:sz w:val="24"/>
          <w:szCs w:val="24"/>
        </w:rPr>
      </w:pPr>
      <w:r>
        <w:rPr>
          <w:rFonts w:ascii="宋体" w:hAnsi="宋体" w:cs="宋体" w:eastAsia="宋体" w:hint="default"/>
          <w:b/>
          <w:bCs/>
          <w:sz w:val="24"/>
          <w:szCs w:val="24"/>
        </w:rPr>
        <w:t>股票代码：</w:t>
      </w:r>
      <w:r>
        <w:rPr>
          <w:rFonts w:ascii="Times New Roman" w:hAnsi="Times New Roman" w:cs="Times New Roman" w:eastAsia="Times New Roman" w:hint="default"/>
          <w:sz w:val="24"/>
          <w:szCs w:val="24"/>
        </w:rPr>
        <w:t>002137 </w:t>
      </w:r>
      <w:r>
        <w:rPr>
          <w:rFonts w:ascii="宋体" w:hAnsi="宋体" w:cs="宋体" w:eastAsia="宋体" w:hint="default"/>
          <w:b/>
          <w:bCs/>
          <w:sz w:val="24"/>
          <w:szCs w:val="24"/>
        </w:rPr>
        <w:t>七、其他有关资料</w:t>
      </w:r>
      <w:r>
        <w:rPr>
          <w:rFonts w:ascii="宋体" w:hAnsi="宋体" w:cs="宋体" w:eastAsia="宋体" w:hint="default"/>
          <w:sz w:val="24"/>
          <w:szCs w:val="24"/>
        </w:rPr>
      </w:r>
    </w:p>
    <w:p>
      <w:pPr>
        <w:spacing w:line="336" w:lineRule="auto" w:before="58"/>
        <w:ind w:left="626" w:right="5708" w:firstLine="9"/>
        <w:jc w:val="left"/>
        <w:rPr>
          <w:rFonts w:ascii="宋体" w:hAnsi="宋体" w:cs="宋体" w:eastAsia="宋体" w:hint="default"/>
          <w:sz w:val="24"/>
          <w:szCs w:val="24"/>
        </w:rPr>
      </w:pPr>
      <w:r>
        <w:rPr>
          <w:rFonts w:ascii="宋体" w:hAnsi="宋体" w:cs="宋体" w:eastAsia="宋体" w:hint="default"/>
          <w:b/>
          <w:bCs/>
          <w:sz w:val="24"/>
          <w:szCs w:val="24"/>
        </w:rPr>
        <w:t>公司首次注册登记日期：</w:t>
      </w:r>
      <w:r>
        <w:rPr>
          <w:rFonts w:ascii="Times New Roman" w:hAnsi="Times New Roman" w:cs="Times New Roman" w:eastAsia="Times New Roman" w:hint="default"/>
          <w:sz w:val="24"/>
          <w:szCs w:val="24"/>
        </w:rPr>
        <w:t>1998</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5</w:t>
      </w:r>
      <w:r>
        <w:rPr>
          <w:rFonts w:ascii="宋体" w:hAnsi="宋体" w:cs="宋体" w:eastAsia="宋体" w:hint="default"/>
          <w:sz w:val="24"/>
          <w:szCs w:val="24"/>
        </w:rPr>
        <w:t>日 </w:t>
      </w:r>
      <w:r>
        <w:rPr>
          <w:rFonts w:ascii="宋体" w:hAnsi="宋体" w:cs="宋体" w:eastAsia="宋体" w:hint="default"/>
          <w:b/>
          <w:bCs/>
          <w:sz w:val="24"/>
          <w:szCs w:val="24"/>
        </w:rPr>
        <w:t>最近一次变更注册登记日期：</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w:t>
      </w:r>
      <w:r>
        <w:rPr>
          <w:rFonts w:ascii="Times New Roman" w:hAnsi="Times New Roman" w:cs="Times New Roman" w:eastAsia="Times New Roman" w:hint="default"/>
          <w:sz w:val="24"/>
          <w:szCs w:val="24"/>
        </w:rPr>
        <w:t>5</w:t>
      </w:r>
      <w:r>
        <w:rPr>
          <w:rFonts w:ascii="宋体" w:hAnsi="宋体" w:cs="宋体" w:eastAsia="宋体" w:hint="default"/>
          <w:sz w:val="24"/>
          <w:szCs w:val="24"/>
        </w:rPr>
        <w:t>日 </w:t>
      </w:r>
      <w:r>
        <w:rPr>
          <w:rFonts w:ascii="宋体" w:hAnsi="宋体" w:cs="宋体" w:eastAsia="宋体" w:hint="default"/>
          <w:b/>
          <w:bCs/>
          <w:sz w:val="24"/>
          <w:szCs w:val="24"/>
        </w:rPr>
        <w:t>公司注册登记地点：</w:t>
      </w:r>
      <w:r>
        <w:rPr>
          <w:rFonts w:ascii="宋体" w:hAnsi="宋体" w:cs="宋体" w:eastAsia="宋体" w:hint="default"/>
          <w:sz w:val="24"/>
          <w:szCs w:val="24"/>
        </w:rPr>
        <w:t>深圳市市场监督管理局</w:t>
      </w:r>
    </w:p>
    <w:p>
      <w:pPr>
        <w:spacing w:after="0" w:line="336" w:lineRule="auto"/>
        <w:jc w:val="left"/>
        <w:rPr>
          <w:rFonts w:ascii="宋体" w:hAnsi="宋体" w:cs="宋体" w:eastAsia="宋体" w:hint="default"/>
          <w:sz w:val="24"/>
          <w:szCs w:val="24"/>
        </w:rPr>
        <w:sectPr>
          <w:headerReference w:type="default" r:id="rId6"/>
          <w:footerReference w:type="default" r:id="rId7"/>
          <w:pgSz w:w="11910" w:h="16840"/>
          <w:pgMar w:header="745" w:footer="956" w:top="980" w:bottom="1140" w:left="980" w:right="0"/>
          <w:pgNumType w:start="1"/>
        </w:sectPr>
      </w:pPr>
    </w:p>
    <w:p>
      <w:pPr>
        <w:spacing w:line="240" w:lineRule="auto" w:before="5"/>
        <w:rPr>
          <w:rFonts w:ascii="宋体" w:hAnsi="宋体" w:cs="宋体" w:eastAsia="宋体" w:hint="default"/>
          <w:sz w:val="29"/>
          <w:szCs w:val="29"/>
        </w:rPr>
      </w:pPr>
    </w:p>
    <w:p>
      <w:pPr>
        <w:spacing w:line="338" w:lineRule="auto" w:before="26"/>
        <w:ind w:left="626" w:right="560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企业法人营业执照注册号：</w:t>
      </w:r>
      <w:r>
        <w:rPr>
          <w:rFonts w:ascii="Times New Roman" w:hAnsi="Times New Roman" w:cs="Times New Roman" w:eastAsia="Times New Roman" w:hint="default"/>
          <w:sz w:val="24"/>
          <w:szCs w:val="24"/>
        </w:rPr>
        <w:t>440301102743049</w:t>
      </w:r>
      <w:r>
        <w:rPr>
          <w:rFonts w:ascii="Times New Roman" w:hAnsi="Times New Roman" w:cs="Times New Roman" w:eastAsia="Times New Roman" w:hint="default"/>
          <w:spacing w:val="-58"/>
          <w:sz w:val="24"/>
          <w:szCs w:val="24"/>
        </w:rPr>
        <w:t> </w:t>
      </w:r>
      <w:r>
        <w:rPr>
          <w:rFonts w:ascii="宋体" w:hAnsi="宋体" w:cs="宋体" w:eastAsia="宋体" w:hint="default"/>
          <w:b/>
          <w:bCs/>
          <w:sz w:val="24"/>
          <w:szCs w:val="24"/>
        </w:rPr>
        <w:t>税务登记号码：</w:t>
      </w:r>
      <w:r>
        <w:rPr>
          <w:rFonts w:ascii="Times New Roman" w:hAnsi="Times New Roman" w:cs="Times New Roman" w:eastAsia="Times New Roman" w:hint="default"/>
          <w:sz w:val="24"/>
          <w:szCs w:val="24"/>
        </w:rPr>
        <w:t>440301708414057 </w:t>
      </w:r>
      <w:r>
        <w:rPr>
          <w:rFonts w:ascii="宋体" w:hAnsi="宋体" w:cs="宋体" w:eastAsia="宋体" w:hint="default"/>
          <w:b/>
          <w:bCs/>
          <w:sz w:val="24"/>
          <w:szCs w:val="24"/>
        </w:rPr>
        <w:t>组织机构代码：</w:t>
      </w:r>
      <w:r>
        <w:rPr>
          <w:rFonts w:ascii="Times New Roman" w:hAnsi="Times New Roman" w:cs="Times New Roman" w:eastAsia="Times New Roman" w:hint="default"/>
          <w:sz w:val="24"/>
          <w:szCs w:val="24"/>
        </w:rPr>
        <w:t>70841405-7</w:t>
      </w:r>
    </w:p>
    <w:p>
      <w:pPr>
        <w:spacing w:line="348" w:lineRule="auto" w:before="27"/>
        <w:ind w:left="626" w:right="2710" w:firstLine="0"/>
        <w:jc w:val="left"/>
        <w:rPr>
          <w:rFonts w:ascii="宋体" w:hAnsi="宋体" w:cs="宋体" w:eastAsia="宋体" w:hint="default"/>
          <w:sz w:val="24"/>
          <w:szCs w:val="24"/>
        </w:rPr>
      </w:pPr>
      <w:r>
        <w:rPr>
          <w:rFonts w:ascii="宋体" w:hAnsi="宋体" w:cs="宋体" w:eastAsia="宋体" w:hint="default"/>
          <w:b/>
          <w:bCs/>
          <w:sz w:val="24"/>
          <w:szCs w:val="24"/>
        </w:rPr>
        <w:t>公司聘请的会计师事务所名称：</w:t>
      </w:r>
      <w:r>
        <w:rPr>
          <w:rFonts w:ascii="宋体" w:hAnsi="宋体" w:cs="宋体" w:eastAsia="宋体" w:hint="default"/>
          <w:sz w:val="24"/>
          <w:szCs w:val="24"/>
        </w:rPr>
        <w:t>大华会计师事务所有限公司 </w:t>
      </w:r>
      <w:r>
        <w:rPr>
          <w:rFonts w:ascii="宋体" w:hAnsi="宋体" w:cs="宋体" w:eastAsia="宋体" w:hint="default"/>
          <w:b/>
          <w:bCs/>
          <w:sz w:val="24"/>
          <w:szCs w:val="24"/>
        </w:rPr>
        <w:t>会计师事务所办公地址：</w:t>
      </w:r>
      <w:r>
        <w:rPr>
          <w:rFonts w:ascii="宋体" w:hAnsi="宋体" w:cs="宋体" w:eastAsia="宋体" w:hint="default"/>
          <w:sz w:val="24"/>
          <w:szCs w:val="24"/>
        </w:rPr>
        <w:t>北京市海淀区西四环中路</w:t>
      </w:r>
      <w:r>
        <w:rPr>
          <w:rFonts w:ascii="Times New Roman" w:hAnsi="Times New Roman" w:cs="Times New Roman" w:eastAsia="Times New Roman" w:hint="default"/>
          <w:sz w:val="24"/>
          <w:szCs w:val="24"/>
        </w:rPr>
        <w:t>16</w:t>
      </w:r>
      <w:r>
        <w:rPr>
          <w:rFonts w:ascii="宋体" w:hAnsi="宋体" w:cs="宋体" w:eastAsia="宋体" w:hint="default"/>
          <w:sz w:val="24"/>
          <w:szCs w:val="24"/>
        </w:rPr>
        <w:t>号院</w:t>
      </w:r>
      <w:r>
        <w:rPr>
          <w:rFonts w:ascii="Times New Roman" w:hAnsi="Times New Roman" w:cs="Times New Roman" w:eastAsia="Times New Roman" w:hint="default"/>
          <w:sz w:val="24"/>
          <w:szCs w:val="24"/>
        </w:rPr>
        <w:t>7</w:t>
      </w:r>
      <w:r>
        <w:rPr>
          <w:rFonts w:ascii="宋体" w:hAnsi="宋体" w:cs="宋体" w:eastAsia="宋体" w:hint="default"/>
          <w:sz w:val="24"/>
          <w:szCs w:val="24"/>
        </w:rPr>
        <w:t>号楼</w:t>
      </w:r>
      <w:r>
        <w:rPr>
          <w:rFonts w:ascii="Times New Roman" w:hAnsi="Times New Roman" w:cs="Times New Roman" w:eastAsia="Times New Roman" w:hint="default"/>
          <w:sz w:val="24"/>
          <w:szCs w:val="24"/>
        </w:rPr>
        <w:t>11</w:t>
      </w:r>
      <w:r>
        <w:rPr>
          <w:rFonts w:ascii="宋体" w:hAnsi="宋体" w:cs="宋体" w:eastAsia="宋体" w:hint="default"/>
          <w:sz w:val="24"/>
          <w:szCs w:val="24"/>
        </w:rPr>
        <w:t>层</w:t>
      </w:r>
      <w:r>
        <w:rPr>
          <w:rFonts w:ascii="Times New Roman" w:hAnsi="Times New Roman" w:cs="Times New Roman" w:eastAsia="Times New Roman" w:hint="default"/>
          <w:sz w:val="24"/>
          <w:szCs w:val="24"/>
        </w:rPr>
        <w:t>1101 </w:t>
      </w:r>
      <w:r>
        <w:rPr>
          <w:rFonts w:ascii="宋体" w:hAnsi="宋体" w:cs="宋体" w:eastAsia="宋体" w:hint="default"/>
          <w:b/>
          <w:bCs/>
          <w:sz w:val="24"/>
          <w:szCs w:val="24"/>
        </w:rPr>
        <w:t>签字会计师姓名：</w:t>
      </w:r>
      <w:r>
        <w:rPr>
          <w:rFonts w:ascii="宋体" w:hAnsi="宋体" w:cs="宋体" w:eastAsia="宋体" w:hint="default"/>
          <w:sz w:val="24"/>
          <w:szCs w:val="24"/>
        </w:rPr>
        <w:t>杨熹、张兴</w:t>
      </w:r>
    </w:p>
    <w:p>
      <w:pPr>
        <w:spacing w:line="357" w:lineRule="auto" w:before="43"/>
        <w:ind w:left="633" w:right="6433" w:hanging="8"/>
        <w:jc w:val="left"/>
        <w:rPr>
          <w:rFonts w:ascii="宋体" w:hAnsi="宋体" w:cs="宋体" w:eastAsia="宋体" w:hint="default"/>
          <w:sz w:val="24"/>
          <w:szCs w:val="24"/>
        </w:rPr>
      </w:pPr>
      <w:r>
        <w:rPr>
          <w:rFonts w:ascii="宋体" w:hAnsi="宋体" w:cs="宋体" w:eastAsia="宋体" w:hint="default"/>
          <w:b/>
          <w:bCs/>
          <w:sz w:val="24"/>
          <w:szCs w:val="24"/>
        </w:rPr>
        <w:t>八、公司历史沿革</w:t>
      </w:r>
      <w:r>
        <w:rPr>
          <w:rFonts w:ascii="宋体" w:hAnsi="宋体" w:cs="宋体" w:eastAsia="宋体" w:hint="default"/>
          <w:b/>
          <w:bCs/>
          <w:w w:val="99"/>
          <w:sz w:val="24"/>
          <w:szCs w:val="24"/>
        </w:rPr>
        <w:t> </w:t>
      </w:r>
      <w:r>
        <w:rPr>
          <w:rFonts w:ascii="宋体" w:hAnsi="宋体" w:cs="宋体" w:eastAsia="宋体" w:hint="default"/>
          <w:sz w:val="24"/>
          <w:szCs w:val="24"/>
        </w:rPr>
        <w:t>公司上市以来的历次注册变更情况：</w:t>
      </w:r>
    </w:p>
    <w:p>
      <w:pPr>
        <w:pStyle w:val="BodyText"/>
        <w:spacing w:line="338" w:lineRule="auto"/>
        <w:ind w:right="1002" w:firstLine="480"/>
        <w:jc w:val="left"/>
      </w:pPr>
      <w:r>
        <w:rPr>
          <w:spacing w:val="2"/>
        </w:rPr>
        <w:t>经中国证券监督管理委员会证监发行字</w:t>
      </w:r>
      <w:r>
        <w:rPr>
          <w:rFonts w:ascii="Times New Roman" w:hAnsi="Times New Roman" w:cs="Times New Roman" w:eastAsia="Times New Roman" w:hint="default"/>
          <w:spacing w:val="2"/>
        </w:rPr>
        <w:t>[2007]116</w:t>
      </w:r>
      <w:r>
        <w:rPr>
          <w:spacing w:val="2"/>
        </w:rPr>
        <w:t>号文核准，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日公司向社会</w:t>
      </w:r>
      <w:r>
        <w:rPr/>
        <w:t> 公众公开发行人民币普通股（</w:t>
      </w:r>
      <w:r>
        <w:rPr>
          <w:rFonts w:ascii="Times New Roman" w:hAnsi="Times New Roman" w:cs="Times New Roman" w:eastAsia="Times New Roman" w:hint="default"/>
        </w:rPr>
        <w:t>A</w:t>
      </w:r>
      <w:r>
        <w:rPr/>
        <w:t>）</w:t>
      </w:r>
      <w:r>
        <w:rPr>
          <w:rFonts w:ascii="Times New Roman" w:hAnsi="Times New Roman" w:cs="Times New Roman" w:eastAsia="Times New Roman" w:hint="default"/>
        </w:rPr>
        <w:t>3,340</w:t>
      </w:r>
      <w:r>
        <w:rPr/>
        <w:t>万股，并于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日起在深圳证券交易所挂牌交 </w:t>
      </w:r>
      <w:r>
        <w:rPr>
          <w:spacing w:val="-2"/>
        </w:rPr>
        <w:t>易。公司于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日在深圳市工商行政管理局办理完成相关变更登记手续。变更登记后，</w:t>
      </w:r>
      <w:r>
        <w:rPr>
          <w:spacing w:val="-115"/>
        </w:rPr>
        <w:t> </w:t>
      </w:r>
      <w:r>
        <w:rPr>
          <w:spacing w:val="-115"/>
        </w:rPr>
      </w:r>
      <w:r>
        <w:rPr/>
        <w:t>公司注册资本由</w:t>
      </w:r>
      <w:r>
        <w:rPr>
          <w:rFonts w:ascii="Times New Roman" w:hAnsi="Times New Roman" w:cs="Times New Roman" w:eastAsia="Times New Roman" w:hint="default"/>
        </w:rPr>
        <w:t>10,000</w:t>
      </w:r>
      <w:r>
        <w:rPr/>
        <w:t>万元变更为</w:t>
      </w:r>
      <w:r>
        <w:rPr>
          <w:rFonts w:ascii="Times New Roman" w:hAnsi="Times New Roman" w:cs="Times New Roman" w:eastAsia="Times New Roman" w:hint="default"/>
        </w:rPr>
        <w:t>13,340</w:t>
      </w:r>
      <w:r>
        <w:rPr/>
        <w:t>万元，公司类型由股份有限公司变更为上市股份有限 公司，注册号由</w:t>
      </w:r>
      <w:r>
        <w:rPr>
          <w:rFonts w:ascii="Times New Roman" w:hAnsi="Times New Roman" w:cs="Times New Roman" w:eastAsia="Times New Roman" w:hint="default"/>
        </w:rPr>
        <w:t>44030112036151</w:t>
      </w:r>
      <w:r>
        <w:rPr/>
        <w:t>变更为</w:t>
      </w:r>
      <w:r>
        <w:rPr>
          <w:rFonts w:ascii="Times New Roman" w:hAnsi="Times New Roman" w:cs="Times New Roman" w:eastAsia="Times New Roman" w:hint="default"/>
        </w:rPr>
        <w:t>440301102743049</w:t>
      </w:r>
      <w:r>
        <w:rPr/>
        <w:t>。</w:t>
      </w:r>
    </w:p>
    <w:p>
      <w:pPr>
        <w:pStyle w:val="BodyText"/>
        <w:spacing w:line="338" w:lineRule="auto" w:before="27"/>
        <w:ind w:right="1002" w:firstLine="480"/>
        <w:jc w:val="left"/>
      </w:pPr>
      <w:r>
        <w:rPr/>
        <w:t>经公司第一届董事会第二十四次会议、</w:t>
      </w:r>
      <w:r>
        <w:rPr>
          <w:rFonts w:ascii="Times New Roman" w:hAnsi="Times New Roman" w:cs="Times New Roman" w:eastAsia="Times New Roman" w:hint="default"/>
        </w:rPr>
        <w:t>2007</w:t>
      </w:r>
      <w:r>
        <w:rPr/>
        <w:t>年度股东大会审议通过，公司于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 </w:t>
      </w:r>
      <w:r>
        <w:rPr/>
        <w:t>日向全体股东实施</w:t>
      </w:r>
      <w:r>
        <w:rPr>
          <w:rFonts w:ascii="Times New Roman" w:hAnsi="Times New Roman" w:cs="Times New Roman" w:eastAsia="Times New Roman" w:hint="default"/>
        </w:rPr>
        <w:t>2007</w:t>
      </w:r>
      <w:r>
        <w:rPr/>
        <w:t>年度权益分派方案：以公司总股本</w:t>
      </w:r>
      <w:r>
        <w:rPr>
          <w:rFonts w:ascii="Times New Roman" w:hAnsi="Times New Roman" w:cs="Times New Roman" w:eastAsia="Times New Roman" w:hint="default"/>
        </w:rPr>
        <w:t>13,340</w:t>
      </w:r>
      <w:r>
        <w:rPr/>
        <w:t>万股为基数，向全体股东按</w:t>
      </w:r>
      <w:r>
        <w:rPr>
          <w:spacing w:val="-42"/>
        </w:rPr>
        <w:t> </w:t>
      </w:r>
      <w:r>
        <w:rPr>
          <w:spacing w:val="-42"/>
        </w:rPr>
      </w:r>
      <w:r>
        <w:rPr>
          <w:spacing w:val="-4"/>
        </w:rPr>
        <w:t>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3</w:t>
      </w:r>
      <w:r>
        <w:rPr>
          <w:spacing w:val="-4"/>
        </w:rPr>
        <w:t>元（含税），资本公积金每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5</w:t>
      </w:r>
      <w:r>
        <w:rPr>
          <w:spacing w:val="-4"/>
        </w:rPr>
        <w:t>股，共计派发现金股利</w:t>
      </w:r>
      <w:r>
        <w:rPr>
          <w:rFonts w:ascii="Times New Roman" w:hAnsi="Times New Roman" w:cs="Times New Roman" w:eastAsia="Times New Roman" w:hint="default"/>
          <w:spacing w:val="-4"/>
        </w:rPr>
        <w:t>4,002</w:t>
      </w:r>
      <w:r>
        <w:rPr>
          <w:spacing w:val="-4"/>
        </w:rPr>
        <w:t>万元，</w:t>
      </w:r>
      <w:r>
        <w:rPr>
          <w:spacing w:val="-75"/>
        </w:rPr>
        <w:t> </w:t>
      </w:r>
      <w:r>
        <w:rPr>
          <w:spacing w:val="-1"/>
        </w:rPr>
        <w:t>转增</w:t>
      </w:r>
      <w:r>
        <w:rPr>
          <w:rFonts w:ascii="Times New Roman" w:hAnsi="Times New Roman" w:cs="Times New Roman" w:eastAsia="Times New Roman" w:hint="default"/>
          <w:spacing w:val="-1"/>
        </w:rPr>
        <w:t>6,670</w:t>
      </w:r>
      <w:r>
        <w:rPr>
          <w:spacing w:val="-1"/>
        </w:rPr>
        <w:t>万股。公司于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日在深圳市工商行政管理局办理完成相关变更登记手续。</w:t>
      </w:r>
      <w:r>
        <w:rPr>
          <w:spacing w:val="-96"/>
        </w:rPr>
        <w:t> </w:t>
      </w:r>
      <w:r>
        <w:rPr/>
        <w:t>变更登记后，公司注册资本由</w:t>
      </w:r>
      <w:r>
        <w:rPr>
          <w:rFonts w:ascii="Times New Roman" w:hAnsi="Times New Roman" w:cs="Times New Roman" w:eastAsia="Times New Roman" w:hint="default"/>
        </w:rPr>
        <w:t>13,340</w:t>
      </w:r>
      <w:r>
        <w:rPr/>
        <w:t>万元变更为</w:t>
      </w:r>
      <w:r>
        <w:rPr>
          <w:rFonts w:ascii="Times New Roman" w:hAnsi="Times New Roman" w:cs="Times New Roman" w:eastAsia="Times New Roman" w:hint="default"/>
        </w:rPr>
        <w:t>20,010</w:t>
      </w:r>
      <w:r>
        <w:rPr/>
        <w:t>万元。</w:t>
      </w:r>
    </w:p>
    <w:p>
      <w:pPr>
        <w:pStyle w:val="BodyText"/>
        <w:spacing w:line="336" w:lineRule="auto" w:before="27"/>
        <w:ind w:right="1128" w:firstLine="480"/>
        <w:jc w:val="both"/>
      </w:pPr>
      <w:r>
        <w:rPr>
          <w:spacing w:val="-2"/>
        </w:rPr>
        <w:t>经公司第二届董事会第六次会议、</w:t>
      </w:r>
      <w:r>
        <w:rPr>
          <w:rFonts w:ascii="Times New Roman" w:hAnsi="Times New Roman" w:cs="Times New Roman" w:eastAsia="Times New Roman" w:hint="default"/>
          <w:spacing w:val="-2"/>
        </w:rPr>
        <w:t>2008</w:t>
      </w:r>
      <w:r>
        <w:rPr>
          <w:spacing w:val="-2"/>
        </w:rPr>
        <w:t>年度股东大会审议通过，公司于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日向</w:t>
      </w:r>
      <w:r>
        <w:rPr/>
        <w:t> 全体股东实施</w:t>
      </w:r>
      <w:r>
        <w:rPr>
          <w:rFonts w:ascii="Times New Roman" w:hAnsi="Times New Roman" w:cs="Times New Roman" w:eastAsia="Times New Roman" w:hint="default"/>
        </w:rPr>
        <w:t>2008</w:t>
      </w:r>
      <w:r>
        <w:rPr/>
        <w:t>年度权益分派方案：以公司总股本</w:t>
      </w:r>
      <w:r>
        <w:rPr>
          <w:rFonts w:ascii="Times New Roman" w:hAnsi="Times New Roman" w:cs="Times New Roman" w:eastAsia="Times New Roman" w:hint="default"/>
        </w:rPr>
        <w:t>20,010</w:t>
      </w:r>
      <w:r>
        <w:rPr/>
        <w:t>万股为基数，向全体股东按每</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1"/>
        </w:rPr>
        <w:t>股派发现金红利</w:t>
      </w:r>
      <w:r>
        <w:rPr>
          <w:rFonts w:ascii="Times New Roman" w:hAnsi="Times New Roman" w:cs="Times New Roman" w:eastAsia="Times New Roman" w:hint="default"/>
          <w:spacing w:val="-1"/>
        </w:rPr>
        <w:t>1</w:t>
      </w:r>
      <w:r>
        <w:rPr>
          <w:spacing w:val="-1"/>
        </w:rPr>
        <w:t>元（含税），资本公积金每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r>
        <w:rPr>
          <w:spacing w:val="-1"/>
        </w:rPr>
        <w:t>股，共计派发现金股利</w:t>
      </w:r>
      <w:r>
        <w:rPr>
          <w:rFonts w:ascii="Times New Roman" w:hAnsi="Times New Roman" w:cs="Times New Roman" w:eastAsia="Times New Roman" w:hint="default"/>
          <w:spacing w:val="-1"/>
        </w:rPr>
        <w:t>2,001</w:t>
      </w:r>
      <w:r>
        <w:rPr>
          <w:spacing w:val="-1"/>
        </w:rPr>
        <w:t>万元，转</w:t>
      </w:r>
      <w:r>
        <w:rPr>
          <w:spacing w:val="-100"/>
        </w:rPr>
        <w:t> </w:t>
      </w:r>
      <w:r>
        <w:rPr>
          <w:spacing w:val="-100"/>
        </w:rPr>
      </w:r>
      <w:r>
        <w:rPr>
          <w:spacing w:val="-1"/>
        </w:rPr>
        <w:t>增</w:t>
      </w:r>
      <w:r>
        <w:rPr>
          <w:rFonts w:ascii="Times New Roman" w:hAnsi="Times New Roman" w:cs="Times New Roman" w:eastAsia="Times New Roman" w:hint="default"/>
          <w:spacing w:val="-1"/>
        </w:rPr>
        <w:t>6,003</w:t>
      </w:r>
      <w:r>
        <w:rPr>
          <w:spacing w:val="-1"/>
        </w:rPr>
        <w:t>万股。此外，根据</w:t>
      </w:r>
      <w:r>
        <w:rPr>
          <w:rFonts w:ascii="Times New Roman" w:hAnsi="Times New Roman" w:cs="Times New Roman" w:eastAsia="Times New Roman" w:hint="default"/>
          <w:spacing w:val="-1"/>
        </w:rPr>
        <w:t>2009</w:t>
      </w:r>
      <w:r>
        <w:rPr>
          <w:spacing w:val="-1"/>
        </w:rPr>
        <w:t>年第三次临时股东大会审议批准的《关于公司注册地址变更的</w:t>
      </w:r>
      <w:r>
        <w:rPr>
          <w:spacing w:val="-99"/>
        </w:rPr>
        <w:t> </w:t>
      </w:r>
      <w:r>
        <w:rPr>
          <w:spacing w:val="-99"/>
        </w:rPr>
      </w:r>
      <w:r>
        <w:rPr/>
        <w:t>议案》，公司于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日在深圳市市场监督管理局办理完成相关变更登记手续。变更</w:t>
      </w:r>
      <w:r>
        <w:rPr>
          <w:spacing w:val="-91"/>
        </w:rPr>
        <w:t> </w:t>
      </w:r>
      <w:r>
        <w:rPr>
          <w:spacing w:val="-91"/>
        </w:rPr>
      </w:r>
      <w:r>
        <w:rPr>
          <w:spacing w:val="-2"/>
        </w:rPr>
        <w:t>登记后，公司注册资本由</w:t>
      </w:r>
      <w:r>
        <w:rPr>
          <w:rFonts w:ascii="Times New Roman" w:hAnsi="Times New Roman" w:cs="Times New Roman" w:eastAsia="Times New Roman" w:hint="default"/>
          <w:spacing w:val="-2"/>
        </w:rPr>
        <w:t>20,010</w:t>
      </w:r>
      <w:r>
        <w:rPr>
          <w:spacing w:val="-2"/>
        </w:rPr>
        <w:t>万元变更为</w:t>
      </w:r>
      <w:r>
        <w:rPr>
          <w:rFonts w:ascii="Times New Roman" w:hAnsi="Times New Roman" w:cs="Times New Roman" w:eastAsia="Times New Roman" w:hint="default"/>
          <w:spacing w:val="-2"/>
        </w:rPr>
        <w:t>26,013</w:t>
      </w:r>
      <w:r>
        <w:rPr>
          <w:spacing w:val="-2"/>
        </w:rPr>
        <w:t>万元，注册地址由深圳市南山区高新区北区</w:t>
      </w:r>
      <w:r>
        <w:rPr>
          <w:spacing w:val="-108"/>
        </w:rPr>
        <w:t> </w:t>
      </w:r>
      <w:r>
        <w:rPr>
          <w:spacing w:val="-108"/>
        </w:rPr>
      </w:r>
      <w:r>
        <w:rPr>
          <w:spacing w:val="4"/>
        </w:rPr>
        <w:t>清华信息港研发楼</w:t>
      </w:r>
      <w:r>
        <w:rPr>
          <w:rFonts w:ascii="Times New Roman" w:hAnsi="Times New Roman" w:cs="Times New Roman" w:eastAsia="Times New Roman" w:hint="default"/>
          <w:spacing w:val="4"/>
        </w:rPr>
        <w:t>B</w:t>
      </w:r>
      <w:r>
        <w:rPr>
          <w:spacing w:val="4"/>
        </w:rPr>
        <w:t>栋</w:t>
      </w:r>
      <w:r>
        <w:rPr>
          <w:rFonts w:ascii="Times New Roman" w:hAnsi="Times New Roman" w:cs="Times New Roman" w:eastAsia="Times New Roman" w:hint="default"/>
          <w:spacing w:val="4"/>
        </w:rPr>
        <w:t>501</w:t>
      </w:r>
      <w:r>
        <w:rPr>
          <w:spacing w:val="4"/>
        </w:rPr>
        <w:t>室变更为深圳市南山区高新区北区清华信息港研发综合楼</w:t>
      </w:r>
      <w:r>
        <w:rPr>
          <w:rFonts w:ascii="Times New Roman" w:hAnsi="Times New Roman" w:cs="Times New Roman" w:eastAsia="Times New Roman" w:hint="default"/>
          <w:spacing w:val="4"/>
        </w:rPr>
        <w:t>3</w:t>
      </w:r>
      <w:r>
        <w:rPr>
          <w:spacing w:val="4"/>
        </w:rPr>
        <w:t>楼</w:t>
      </w:r>
      <w:r>
        <w:rPr>
          <w:rFonts w:ascii="Times New Roman" w:hAnsi="Times New Roman" w:cs="Times New Roman" w:eastAsia="Times New Roman" w:hint="default"/>
          <w:spacing w:val="4"/>
        </w:rPr>
        <w:t>310</w:t>
      </w:r>
      <w:r>
        <w:rPr>
          <w:rFonts w:ascii="Times New Roman" w:hAnsi="Times New Roman" w:cs="Times New Roman" w:eastAsia="Times New Roman" w:hint="default"/>
          <w:spacing w:val="-21"/>
        </w:rPr>
        <w:t> </w:t>
      </w:r>
      <w:r>
        <w:rPr/>
        <w:t>室。税务登记证、组织机构代码证相应做了地址变更。</w:t>
      </w:r>
    </w:p>
    <w:p>
      <w:pPr>
        <w:pStyle w:val="BodyText"/>
        <w:spacing w:line="336" w:lineRule="auto" w:before="58"/>
        <w:ind w:right="1128" w:firstLine="480"/>
        <w:jc w:val="both"/>
      </w:pPr>
      <w:r>
        <w:rPr>
          <w:spacing w:val="3"/>
        </w:rPr>
        <w:t>经公司第二届董事会第十九次会议、</w:t>
      </w:r>
      <w:r>
        <w:rPr>
          <w:rFonts w:ascii="Times New Roman" w:hAnsi="Times New Roman" w:cs="Times New Roman" w:eastAsia="Times New Roman" w:hint="default"/>
          <w:spacing w:val="3"/>
        </w:rPr>
        <w:t>2010</w:t>
      </w:r>
      <w:r>
        <w:rPr>
          <w:spacing w:val="3"/>
        </w:rPr>
        <w:t>年度股东大会审议通过，公司于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rFonts w:ascii="Times New Roman" w:hAnsi="Times New Roman" w:cs="Times New Roman" w:eastAsia="Times New Roman" w:hint="default"/>
        </w:rPr>
        <w:t> </w:t>
      </w:r>
      <w:r>
        <w:rPr/>
        <w:t>日向全体股东实施</w:t>
      </w:r>
      <w:r>
        <w:rPr>
          <w:rFonts w:ascii="Times New Roman" w:hAnsi="Times New Roman" w:cs="Times New Roman" w:eastAsia="Times New Roman" w:hint="default"/>
        </w:rPr>
        <w:t>2010</w:t>
      </w:r>
      <w:r>
        <w:rPr/>
        <w:t>年度权益分派方案：</w:t>
      </w:r>
      <w:r>
        <w:rPr>
          <w:rFonts w:ascii="Times New Roman" w:hAnsi="Times New Roman" w:cs="Times New Roman" w:eastAsia="Times New Roman" w:hint="default"/>
        </w:rPr>
        <w:t>2010</w:t>
      </w:r>
      <w:r>
        <w:rPr/>
        <w:t>年度不分配现金股利，未分配利润结转下年</w:t>
      </w:r>
      <w:r>
        <w:rPr>
          <w:spacing w:val="-91"/>
        </w:rPr>
        <w:t> </w:t>
      </w:r>
      <w:r>
        <w:rPr>
          <w:spacing w:val="-91"/>
        </w:rPr>
      </w:r>
      <w:r>
        <w:rPr>
          <w:spacing w:val="6"/>
        </w:rPr>
        <w:t>度；以公司总股本</w:t>
      </w:r>
      <w:r>
        <w:rPr>
          <w:rFonts w:ascii="Times New Roman" w:hAnsi="Times New Roman" w:cs="Times New Roman" w:eastAsia="Times New Roman" w:hint="default"/>
          <w:spacing w:val="6"/>
        </w:rPr>
        <w:t>26013</w:t>
      </w:r>
      <w:r>
        <w:rPr>
          <w:spacing w:val="6"/>
        </w:rPr>
        <w:t>万股为基数，向全体股东以资本公积金每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2</w:t>
      </w:r>
      <w:r>
        <w:rPr>
          <w:spacing w:val="6"/>
        </w:rPr>
        <w:t>股，共计转增</w:t>
      </w:r>
      <w:r>
        <w:rPr>
          <w:spacing w:val="-115"/>
        </w:rPr>
        <w:t> </w:t>
      </w:r>
      <w:r>
        <w:rPr>
          <w:spacing w:val="-115"/>
        </w:rPr>
      </w:r>
      <w:r>
        <w:rPr>
          <w:rFonts w:ascii="Times New Roman" w:hAnsi="Times New Roman" w:cs="Times New Roman" w:eastAsia="Times New Roman" w:hint="default"/>
          <w:spacing w:val="-1"/>
        </w:rPr>
        <w:t>5202.60</w:t>
      </w:r>
      <w:r>
        <w:rPr>
          <w:spacing w:val="-1"/>
        </w:rPr>
        <w:t>万股。公司于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日在深圳市市场监督管理局办理完成相关变更登记手续。变</w:t>
      </w:r>
    </w:p>
    <w:p>
      <w:pPr>
        <w:spacing w:after="0" w:line="336"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right="3829"/>
        <w:jc w:val="left"/>
      </w:pPr>
      <w:r>
        <w:rPr/>
        <w:t>更登记后，公司注册资本由</w:t>
      </w:r>
      <w:r>
        <w:rPr>
          <w:rFonts w:ascii="Times New Roman" w:hAnsi="Times New Roman" w:cs="Times New Roman" w:eastAsia="Times New Roman" w:hint="default"/>
        </w:rPr>
        <w:t>26,013</w:t>
      </w:r>
      <w:r>
        <w:rPr/>
        <w:t>万元变更为</w:t>
      </w:r>
      <w:r>
        <w:rPr>
          <w:rFonts w:ascii="Times New Roman" w:hAnsi="Times New Roman" w:cs="Times New Roman" w:eastAsia="Times New Roman" w:hint="default"/>
        </w:rPr>
        <w:t>31,215.6</w:t>
      </w:r>
      <w:r>
        <w:rPr/>
        <w:t>万元。</w:t>
      </w:r>
    </w:p>
    <w:p>
      <w:pPr>
        <w:pStyle w:val="BodyText"/>
        <w:spacing w:line="240" w:lineRule="auto" w:before="136"/>
        <w:ind w:left="633" w:right="1002"/>
        <w:jc w:val="left"/>
      </w:pPr>
      <w:r>
        <w:rPr>
          <w:spacing w:val="3"/>
        </w:rPr>
        <w:t>公司自上市以来税务登记证号</w:t>
      </w:r>
      <w:r>
        <w:rPr>
          <w:rFonts w:ascii="Times New Roman" w:hAnsi="Times New Roman" w:cs="Times New Roman" w:eastAsia="Times New Roman" w:hint="default"/>
          <w:spacing w:val="3"/>
        </w:rPr>
        <w:t>440301708414057</w:t>
      </w:r>
      <w:r>
        <w:rPr>
          <w:spacing w:val="3"/>
        </w:rPr>
        <w:t>和组织机构代码</w:t>
      </w:r>
      <w:r>
        <w:rPr>
          <w:rFonts w:ascii="Times New Roman" w:hAnsi="Times New Roman" w:cs="Times New Roman" w:eastAsia="Times New Roman" w:hint="default"/>
          <w:spacing w:val="3"/>
        </w:rPr>
        <w:t>70841405-7</w:t>
      </w:r>
      <w:r>
        <w:rPr>
          <w:spacing w:val="3"/>
        </w:rPr>
        <w:t>均未发生变</w:t>
      </w:r>
      <w:r>
        <w:rPr/>
      </w:r>
    </w:p>
    <w:p>
      <w:pPr>
        <w:spacing w:line="240" w:lineRule="auto" w:before="3"/>
        <w:rPr>
          <w:rFonts w:ascii="宋体" w:hAnsi="宋体" w:cs="宋体" w:eastAsia="宋体" w:hint="default"/>
          <w:sz w:val="8"/>
          <w:szCs w:val="8"/>
        </w:rPr>
      </w:pPr>
    </w:p>
    <w:p>
      <w:pPr>
        <w:pStyle w:val="BodyText"/>
        <w:spacing w:line="240" w:lineRule="auto" w:before="26"/>
        <w:ind w:right="3829"/>
        <w:jc w:val="left"/>
      </w:pPr>
      <w:r>
        <w:rPr/>
        <w:t>更。</w:t>
      </w:r>
    </w:p>
    <w:p>
      <w:pPr>
        <w:spacing w:after="0" w:line="240" w:lineRule="auto"/>
        <w:jc w:val="left"/>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left="2714" w:right="2112"/>
        <w:jc w:val="left"/>
        <w:rPr>
          <w:b w:val="0"/>
          <w:bCs w:val="0"/>
        </w:rPr>
      </w:pPr>
      <w:bookmarkStart w:name="_TOC_250010" w:id="3"/>
      <w:r>
        <w:rPr/>
        <w:t>第三节、会计数据和业务数据摘要</w:t>
      </w:r>
      <w:bookmarkEnd w:id="3"/>
      <w:r>
        <w:rPr>
          <w:b w:val="0"/>
          <w:bCs w:val="0"/>
        </w:rPr>
      </w:r>
    </w:p>
    <w:p>
      <w:pPr>
        <w:spacing w:line="240" w:lineRule="auto" w:before="3"/>
        <w:rPr>
          <w:rFonts w:ascii="黑体" w:hAnsi="黑体" w:cs="黑体" w:eastAsia="黑体" w:hint="default"/>
          <w:b/>
          <w:bCs/>
          <w:sz w:val="32"/>
          <w:szCs w:val="32"/>
        </w:rPr>
      </w:pPr>
    </w:p>
    <w:p>
      <w:pPr>
        <w:pStyle w:val="Heading4"/>
        <w:spacing w:line="240" w:lineRule="auto"/>
        <w:ind w:right="3829"/>
        <w:jc w:val="left"/>
        <w:rPr>
          <w:b w:val="0"/>
          <w:bCs w:val="0"/>
        </w:rPr>
      </w:pPr>
      <w:r>
        <w:rPr/>
        <w:t>一、公司主要会计数据（单位：元）</w:t>
      </w:r>
      <w:r>
        <w:rPr>
          <w:b w:val="0"/>
          <w:bCs w:val="0"/>
        </w:rPr>
      </w:r>
    </w:p>
    <w:p>
      <w:pPr>
        <w:spacing w:line="240" w:lineRule="auto" w:before="9"/>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1694"/>
        <w:gridCol w:w="2039"/>
        <w:gridCol w:w="2028"/>
        <w:gridCol w:w="2029"/>
        <w:gridCol w:w="2028"/>
      </w:tblGrid>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1,724,022,511.55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1,329,936,192.05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29.63%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616,177,173.89</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36,731,685.92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23,002,932.96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59.68%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9,769,953.55</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41,903,523.78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23,980,256.51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74.74%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8,328,260.07</w:t>
            </w:r>
          </w:p>
        </w:tc>
      </w:tr>
      <w:tr>
        <w:trPr>
          <w:trHeight w:val="557"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 </w:t>
            </w:r>
            <w:r>
              <w:rPr>
                <w:rFonts w:ascii="宋体" w:hAnsi="宋体" w:cs="宋体" w:eastAsia="宋体" w:hint="default"/>
                <w:sz w:val="18"/>
                <w:szCs w:val="18"/>
              </w:rPr>
              <w:t>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36,349,438.05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26,239,364.13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6,110,407.95</w:t>
            </w:r>
          </w:p>
        </w:tc>
      </w:tr>
      <w:tr>
        <w:trPr>
          <w:trHeight w:val="793"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12" w:right="6"/>
              <w:jc w:val="both"/>
              <w:rPr>
                <w:rFonts w:ascii="宋体" w:hAnsi="宋体" w:cs="宋体" w:eastAsia="宋体" w:hint="default"/>
                <w:sz w:val="18"/>
                <w:szCs w:val="18"/>
              </w:rPr>
            </w:pPr>
            <w:r>
              <w:rPr>
                <w:rFonts w:ascii="宋体" w:hAnsi="宋体" w:cs="宋体" w:eastAsia="宋体" w:hint="default"/>
                <w:spacing w:val="4"/>
                <w:sz w:val="18"/>
                <w:szCs w:val="18"/>
              </w:rPr>
              <w:t>归属于上市公司股东 的扣除非经常性损益 </w:t>
            </w:r>
            <w:r>
              <w:rPr>
                <w:rFonts w:ascii="宋体" w:hAnsi="宋体" w:cs="宋体" w:eastAsia="宋体" w:hint="default"/>
                <w:sz w:val="18"/>
                <w:szCs w:val="18"/>
              </w:rPr>
              <w:t>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35,370,885.38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28,111,657.98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25.82%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4,572,015.06</w:t>
            </w:r>
          </w:p>
        </w:tc>
      </w:tr>
      <w:tr>
        <w:trPr>
          <w:trHeight w:val="557"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6"/>
              <w:jc w:val="left"/>
              <w:rPr>
                <w:rFonts w:ascii="宋体" w:hAnsi="宋体" w:cs="宋体" w:eastAsia="宋体" w:hint="default"/>
                <w:sz w:val="18"/>
                <w:szCs w:val="18"/>
              </w:rPr>
            </w:pPr>
            <w:r>
              <w:rPr>
                <w:rFonts w:ascii="宋体" w:hAnsi="宋体" w:cs="宋体" w:eastAsia="宋体" w:hint="default"/>
                <w:spacing w:val="4"/>
                <w:sz w:val="18"/>
                <w:szCs w:val="18"/>
              </w:rPr>
              <w:t>经营活动产生的现金 </w:t>
            </w:r>
            <w:r>
              <w:rPr>
                <w:rFonts w:ascii="宋体" w:hAnsi="宋体" w:cs="宋体" w:eastAsia="宋体" w:hint="default"/>
                <w:sz w:val="18"/>
                <w:szCs w:val="18"/>
              </w:rPr>
              <w:t>流量净额（元）</w:t>
            </w:r>
          </w:p>
        </w:tc>
        <w:tc>
          <w:tcPr>
            <w:tcW w:w="2039" w:type="dxa"/>
            <w:tcBorders>
              <w:top w:val="single" w:sz="4" w:space="0" w:color="000000"/>
              <w:left w:val="single" w:sz="9" w:space="0" w:color="DCDCDC"/>
              <w:bottom w:val="single" w:sz="50" w:space="0" w:color="DCDCDC"/>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191,495,962.22</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-65,756,845.93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391.22%</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9,538,868.47</w:t>
            </w:r>
          </w:p>
        </w:tc>
      </w:tr>
      <w:tr>
        <w:trPr>
          <w:trHeight w:val="124" w:hRule="exact"/>
        </w:trPr>
        <w:tc>
          <w:tcPr>
            <w:tcW w:w="1694"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39"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67" w:hRule="exact"/>
        </w:trPr>
        <w:tc>
          <w:tcPr>
            <w:tcW w:w="1694" w:type="dxa"/>
            <w:tcBorders>
              <w:top w:val="single" w:sz="6" w:space="0" w:color="FFFFFF"/>
              <w:left w:val="single" w:sz="4" w:space="0" w:color="000000"/>
              <w:bottom w:val="single" w:sz="4" w:space="0" w:color="000000"/>
              <w:right w:val="single" w:sz="4" w:space="0" w:color="000000"/>
            </w:tcBorders>
            <w:shd w:val="clear" w:color="auto" w:fill="DCDCDC"/>
          </w:tcPr>
          <w:p>
            <w:pPr/>
          </w:p>
        </w:tc>
        <w:tc>
          <w:tcPr>
            <w:tcW w:w="2039" w:type="dxa"/>
            <w:tcBorders>
              <w:top w:val="single" w:sz="6" w:space="0" w:color="FFFFFF"/>
              <w:left w:val="single" w:sz="4" w:space="0" w:color="000000"/>
              <w:bottom w:val="single" w:sz="4" w:space="0" w:color="000000"/>
              <w:right w:val="single" w:sz="4" w:space="0" w:color="000000"/>
            </w:tcBorders>
            <w:shd w:val="clear" w:color="auto" w:fill="DCDCDC"/>
          </w:tcPr>
          <w:p>
            <w:pPr>
              <w:pStyle w:val="TableParagraph"/>
              <w:spacing w:line="247" w:lineRule="exact"/>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8" w:type="dxa"/>
            <w:tcBorders>
              <w:top w:val="single" w:sz="6" w:space="0" w:color="FFFFFF"/>
              <w:left w:val="single" w:sz="4" w:space="0" w:color="000000"/>
              <w:bottom w:val="single" w:sz="4" w:space="0" w:color="000000"/>
              <w:right w:val="single" w:sz="4" w:space="0" w:color="000000"/>
            </w:tcBorders>
            <w:shd w:val="clear" w:color="auto" w:fill="DCDCDC"/>
          </w:tcPr>
          <w:p>
            <w:pPr>
              <w:pStyle w:val="TableParagraph"/>
              <w:spacing w:line="247" w:lineRule="exact"/>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4"/>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8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39" w:type="dxa"/>
            <w:tcBorders>
              <w:top w:val="single" w:sz="47" w:space="0" w:color="DCDCDC"/>
              <w:left w:val="single" w:sz="9" w:space="0" w:color="DCDCDC"/>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1,164,482,358.95</w:t>
            </w:r>
          </w:p>
        </w:tc>
        <w:tc>
          <w:tcPr>
            <w:tcW w:w="2028"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1,292,815,194.03</w:t>
            </w:r>
          </w:p>
        </w:tc>
        <w:tc>
          <w:tcPr>
            <w:tcW w:w="2029"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11"/>
              <w:ind w:right="8"/>
              <w:jc w:val="right"/>
              <w:rPr>
                <w:rFonts w:ascii="Times New Roman" w:hAnsi="Times New Roman" w:cs="Times New Roman" w:eastAsia="Times New Roman" w:hint="default"/>
                <w:sz w:val="18"/>
                <w:szCs w:val="18"/>
              </w:rPr>
            </w:pPr>
            <w:r>
              <w:rPr>
                <w:rFonts w:ascii="Times New Roman"/>
                <w:sz w:val="18"/>
              </w:rPr>
              <w:t>-9.93%</w:t>
            </w:r>
          </w:p>
        </w:tc>
        <w:tc>
          <w:tcPr>
            <w:tcW w:w="2028" w:type="dxa"/>
            <w:tcBorders>
              <w:top w:val="single" w:sz="47" w:space="0" w:color="DCDCDC"/>
              <w:left w:val="single" w:sz="12" w:space="0" w:color="DCDCDC"/>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755,892,565.15</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619,106,596.82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797,991,094.23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-22.42%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261,404,046.62</w:t>
            </w:r>
          </w:p>
        </w:tc>
      </w:tr>
      <w:tr>
        <w:trPr>
          <w:trHeight w:val="557"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 </w:t>
            </w:r>
            <w:r>
              <w:rPr>
                <w:rFonts w:ascii="宋体" w:hAnsi="宋体" w:cs="宋体" w:eastAsia="宋体" w:hint="default"/>
                <w:sz w:val="18"/>
                <w:szCs w:val="18"/>
              </w:rPr>
              <w:t>的所有者权益（元）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530,061,107.89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494,824,099.80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494,488,518.53</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312,156,000.00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260,130,000.00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260,130,000.00</w:t>
            </w:r>
          </w:p>
        </w:tc>
      </w:tr>
    </w:tbl>
    <w:p>
      <w:pPr>
        <w:pStyle w:val="Heading4"/>
        <w:spacing w:line="240" w:lineRule="auto" w:before="79"/>
        <w:ind w:right="3829"/>
        <w:jc w:val="left"/>
        <w:rPr>
          <w:b w:val="0"/>
          <w:bCs w:val="0"/>
        </w:rPr>
      </w:pPr>
      <w:r>
        <w:rPr/>
        <w:pict>
          <v:shape style="position:absolute;margin-left:364.98999pt;margin-top:29.845634pt;width:181.85pt;height:15.6pt;mso-position-horizontal-relative:page;mso-position-vertical-relative:paragraph;z-index:-11388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t>二、公司主要财务指标（单位：元）</w:t>
      </w:r>
      <w:r>
        <w:rPr>
          <w:b w:val="0"/>
          <w:bCs w:val="0"/>
        </w:rPr>
      </w:r>
    </w:p>
    <w:p>
      <w:pPr>
        <w:spacing w:line="240" w:lineRule="auto" w:before="11"/>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265"/>
        <w:gridCol w:w="759"/>
        <w:gridCol w:w="1178"/>
        <w:gridCol w:w="1925"/>
        <w:gridCol w:w="1767"/>
        <w:gridCol w:w="366"/>
        <w:gridCol w:w="1559"/>
      </w:tblGrid>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66" w:type="dxa"/>
            <w:tcBorders>
              <w:top w:val="single" w:sz="4" w:space="0" w:color="000000"/>
              <w:left w:val="single" w:sz="4" w:space="0" w:color="000000"/>
              <w:bottom w:val="single" w:sz="4" w:space="0" w:color="000000"/>
              <w:right w:val="nil" w:sz="6" w:space="0" w:color="auto"/>
            </w:tcBorders>
            <w:shd w:val="clear" w:color="auto" w:fill="DCDCDC"/>
          </w:tcPr>
          <w:p>
            <w:pPr/>
          </w:p>
        </w:tc>
        <w:tc>
          <w:tcPr>
            <w:tcW w:w="155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2"/>
                <w:sz w:val="18"/>
              </w:rPr>
              <w:t>0.1164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0.0841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38.41%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0.0196</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2"/>
                <w:sz w:val="18"/>
              </w:rPr>
              <w:t>0.1164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0.0841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38.41%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0.0196</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0.1133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0.1081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0.0176</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59" w:type="dxa"/>
            <w:tcBorders>
              <w:top w:val="single" w:sz="4" w:space="0" w:color="000000"/>
              <w:left w:val="single" w:sz="10" w:space="0" w:color="DCDCDC"/>
              <w:bottom w:val="single" w:sz="4" w:space="0" w:color="000000"/>
              <w:right w:val="nil" w:sz="6" w:space="0" w:color="auto"/>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683" w:right="0"/>
              <w:jc w:val="left"/>
              <w:rPr>
                <w:rFonts w:ascii="Times New Roman" w:hAnsi="Times New Roman" w:cs="Times New Roman" w:eastAsia="Times New Roman" w:hint="default"/>
                <w:sz w:val="18"/>
                <w:szCs w:val="18"/>
              </w:rPr>
            </w:pPr>
            <w:r>
              <w:rPr>
                <w:rFonts w:ascii="Times New Roman"/>
                <w:sz w:val="18"/>
              </w:rPr>
              <w:t>7.09%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5.24%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1.85%</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1.23%</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7" w:space="0" w:color="DCDCDC"/>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0.61</w:t>
            </w:r>
          </w:p>
        </w:tc>
        <w:tc>
          <w:tcPr>
            <w:tcW w:w="1925" w:type="dxa"/>
            <w:tcBorders>
              <w:top w:val="single" w:sz="4" w:space="0" w:color="000000"/>
              <w:left w:val="single" w:sz="4" w:space="0" w:color="000000"/>
              <w:bottom w:val="single" w:sz="47" w:space="0" w:color="DCDCDC"/>
              <w:right w:val="single" w:sz="13" w:space="0" w:color="DCDCDC"/>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-0.25</w:t>
            </w:r>
          </w:p>
        </w:tc>
        <w:tc>
          <w:tcPr>
            <w:tcW w:w="1767"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344.00%</w:t>
            </w:r>
          </w:p>
        </w:tc>
        <w:tc>
          <w:tcPr>
            <w:tcW w:w="1925" w:type="dxa"/>
            <w:gridSpan w:val="2"/>
            <w:tcBorders>
              <w:top w:val="single" w:sz="4" w:space="0" w:color="000000"/>
              <w:left w:val="single" w:sz="10" w:space="0" w:color="DCDCDC"/>
              <w:bottom w:val="single" w:sz="47" w:space="0" w:color="DCDCDC"/>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0.04</w:t>
            </w:r>
          </w:p>
        </w:tc>
      </w:tr>
      <w:tr>
        <w:trPr>
          <w:trHeight w:val="4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8"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6"/>
              <w:ind w:left="12"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7" w:space="0" w:color="DCDCDC"/>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w:t>
            </w:r>
          </w:p>
        </w:tc>
        <w:tc>
          <w:tcPr>
            <w:tcW w:w="1925"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1.90</w:t>
            </w:r>
          </w:p>
        </w:tc>
        <w:tc>
          <w:tcPr>
            <w:tcW w:w="1767"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-10.53%</w:t>
            </w:r>
          </w:p>
        </w:tc>
        <w:tc>
          <w:tcPr>
            <w:tcW w:w="1925" w:type="dxa"/>
            <w:gridSpan w:val="2"/>
            <w:tcBorders>
              <w:top w:val="single" w:sz="47" w:space="0" w:color="DCDCDC"/>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53.17%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61.73%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-8.56%</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34.58%</w:t>
            </w:r>
          </w:p>
        </w:tc>
      </w:tr>
    </w:tbl>
    <w:p>
      <w:pPr>
        <w:pStyle w:val="BodyText"/>
        <w:spacing w:line="240" w:lineRule="auto" w:before="79"/>
        <w:ind w:left="633" w:right="3829"/>
        <w:jc w:val="left"/>
      </w:pPr>
      <w:r>
        <w:rPr/>
        <w:t>计算过程：</w:t>
      </w:r>
    </w:p>
    <w:p>
      <w:pPr>
        <w:pStyle w:val="BodyText"/>
        <w:spacing w:line="240" w:lineRule="auto" w:before="151"/>
        <w:ind w:left="633" w:right="3829"/>
        <w:jc w:val="left"/>
      </w:pPr>
      <w:r>
        <w:rPr>
          <w:rFonts w:ascii="Times New Roman" w:hAnsi="Times New Roman" w:cs="Times New Roman" w:eastAsia="Times New Roman" w:hint="default"/>
        </w:rPr>
        <w:t>1</w:t>
      </w:r>
      <w:r>
        <w:rPr/>
        <w:t>、加权平均净资产收益率计算过程</w:t>
      </w:r>
    </w:p>
    <w:p>
      <w:pPr>
        <w:spacing w:line="240" w:lineRule="auto" w:before="6"/>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5760"/>
        <w:gridCol w:w="2041"/>
        <w:gridCol w:w="1920"/>
      </w:tblGrid>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36,349,438.05</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978,552.67</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35,370,885.38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5760"/>
        <w:gridCol w:w="2041"/>
        <w:gridCol w:w="1920"/>
      </w:tblGrid>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归属于上市公司股东的期初所有者权益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494,824,099.80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发行新股或债转股等新增的、归属于上市公司股东的所有者权益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新增所有者权益次月起至报告期期末的累计月数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回购或现金分红等减少的、归属于上市公司股东的所有者权益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减少所有者权益次月起至报告期期末的累计月数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因其它交易或事项引起的、归属于上市公司股东的所有者权益增减变动</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发生其它所有者权益增减变动次月起至报告期期末的累计月数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12.00</w:t>
            </w:r>
          </w:p>
        </w:tc>
      </w:tr>
      <w:tr>
        <w:trPr>
          <w:trHeight w:val="751"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12=4+1/2+5*6/11-7*8/11±</w:t>
            </w:r>
          </w:p>
          <w:p>
            <w:pPr>
              <w:pStyle w:val="TableParagraph"/>
              <w:spacing w:line="207" w:lineRule="exact"/>
              <w:ind w:left="2" w:right="0"/>
              <w:jc w:val="center"/>
              <w:rPr>
                <w:rFonts w:ascii="Times New Roman" w:hAnsi="Times New Roman" w:cs="Times New Roman" w:eastAsia="Times New Roman" w:hint="default"/>
                <w:sz w:val="18"/>
                <w:szCs w:val="18"/>
              </w:rPr>
            </w:pPr>
            <w:r>
              <w:rPr>
                <w:rFonts w:ascii="Times New Roman"/>
                <w:sz w:val="18"/>
              </w:rPr>
              <w:t>9*10/11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512,998,818.83</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13=1/12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7.09%</w:t>
            </w:r>
          </w:p>
        </w:tc>
      </w:tr>
      <w:tr>
        <w:trPr>
          <w:trHeight w:val="325"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扣除非经常性损益的加权平均净资产收益率</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14=3/12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6.89%</w:t>
            </w:r>
          </w:p>
        </w:tc>
      </w:tr>
    </w:tbl>
    <w:p>
      <w:pPr>
        <w:pStyle w:val="BodyText"/>
        <w:spacing w:line="240" w:lineRule="auto" w:before="79"/>
        <w:ind w:left="693" w:right="3674"/>
        <w:jc w:val="left"/>
      </w:pPr>
      <w:r>
        <w:rPr>
          <w:rFonts w:ascii="Times New Roman" w:hAnsi="Times New Roman" w:cs="Times New Roman" w:eastAsia="Times New Roman" w:hint="default"/>
        </w:rPr>
        <w:t>2</w:t>
      </w:r>
      <w:r>
        <w:rPr/>
        <w:t>、基本每股收益计算过程</w:t>
      </w:r>
    </w:p>
    <w:p>
      <w:pPr>
        <w:spacing w:line="240" w:lineRule="auto" w:before="4"/>
        <w:rPr>
          <w:rFonts w:ascii="宋体" w:hAnsi="宋体" w:cs="宋体" w:eastAsia="宋体" w:hint="default"/>
          <w:sz w:val="13"/>
          <w:szCs w:val="13"/>
        </w:rPr>
      </w:pPr>
    </w:p>
    <w:tbl>
      <w:tblPr>
        <w:tblW w:w="0" w:type="auto"/>
        <w:jc w:val="left"/>
        <w:tblInd w:w="209" w:type="dxa"/>
        <w:tblLayout w:type="fixed"/>
        <w:tblCellMar>
          <w:top w:w="0" w:type="dxa"/>
          <w:left w:w="0" w:type="dxa"/>
          <w:bottom w:w="0" w:type="dxa"/>
          <w:right w:w="0" w:type="dxa"/>
        </w:tblCellMar>
        <w:tblLook w:val="01E0"/>
      </w:tblPr>
      <w:tblGrid>
        <w:gridCol w:w="5760"/>
        <w:gridCol w:w="2041"/>
        <w:gridCol w:w="1920"/>
      </w:tblGrid>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36,349,438.05</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978,552.67</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35,370,885.38</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期初股本</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因公积金转赠股本或股票股利分配等增加的股份数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52,026,000.00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发行新股或债转股增加的股份数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发行新股或债转股增加股份次月起至报告期期末的累计月数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因回购等减少的股份数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因回购等减少股份次月起至报告期期末的累计月数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12.00</w:t>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18"/>
                <w:szCs w:val="18"/>
              </w:rPr>
            </w:pPr>
            <w:r>
              <w:rPr>
                <w:rFonts w:ascii="Times New Roman"/>
                <w:sz w:val="18"/>
              </w:rPr>
              <w:t>12=4+5+6*7/11-8*9/11-10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312,156,000.00</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13=1/12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0.1164</w:t>
            </w: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扣除非经常性损益的基本每股收益</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14=3/12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0.1133</w:t>
            </w:r>
          </w:p>
        </w:tc>
      </w:tr>
    </w:tbl>
    <w:p>
      <w:pPr>
        <w:spacing w:line="336" w:lineRule="auto" w:before="79"/>
        <w:ind w:left="695" w:right="3674" w:hanging="3"/>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、稀释每股收益的计算过程与基本每股收益的计算过程相同。 </w:t>
      </w:r>
      <w:r>
        <w:rPr>
          <w:rFonts w:ascii="宋体" w:hAnsi="宋体" w:cs="宋体" w:eastAsia="宋体" w:hint="default"/>
          <w:b/>
          <w:bCs/>
          <w:sz w:val="24"/>
          <w:szCs w:val="24"/>
        </w:rPr>
        <w:t>三、非经常性损益项目（单位：元）</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692"/>
        <w:gridCol w:w="1418"/>
        <w:gridCol w:w="1625"/>
        <w:gridCol w:w="1546"/>
        <w:gridCol w:w="1548"/>
      </w:tblGrid>
      <w:tr>
        <w:trPr>
          <w:trHeight w:val="32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322"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-2,452,087.66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-80,320.38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-1,345,707.82</w:t>
            </w:r>
          </w:p>
        </w:tc>
      </w:tr>
      <w:tr>
        <w:trPr>
          <w:trHeight w:val="1025"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10"/>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营业务密切相关，符合国家政策规定、按照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一定标准定额或定量持续享受的政府补助除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1,275,000.00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1,241,362.71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275,040.00</w:t>
            </w:r>
          </w:p>
        </w:tc>
      </w:tr>
      <w:tr>
        <w:trPr>
          <w:trHeight w:val="1258"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1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业务外，持有交易性金融资产、交易性金融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负债产生的公允价值变动损益，以及处置交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易性金融资产、交易性金融负债和可供出售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金融资产取得的投资收益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-4,065,808.56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-3,163,889.37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3,164,084.74</w:t>
            </w:r>
          </w:p>
        </w:tc>
      </w:tr>
      <w:tr>
        <w:trPr>
          <w:trHeight w:val="32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6,348,925.52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-183,718.78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-428,913.02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3692"/>
        <w:gridCol w:w="1418"/>
        <w:gridCol w:w="1625"/>
        <w:gridCol w:w="1546"/>
        <w:gridCol w:w="1548"/>
      </w:tblGrid>
      <w:tr>
        <w:trPr>
          <w:trHeight w:val="32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-127,476.63</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314,271.97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-81,920.88</w:t>
            </w:r>
          </w:p>
        </w:tc>
      </w:tr>
      <w:tr>
        <w:trPr>
          <w:trHeight w:val="32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-44,190.13</w:t>
            </w:r>
          </w:p>
        </w:tc>
      </w:tr>
      <w:tr>
        <w:trPr>
          <w:trHeight w:val="322"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978,552.67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-1,872,293.85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1,538,392.89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2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1"/>
        <w:ind w:left="3014" w:right="3829"/>
        <w:jc w:val="left"/>
        <w:rPr>
          <w:b w:val="0"/>
          <w:bCs w:val="0"/>
        </w:rPr>
      </w:pPr>
      <w:bookmarkStart w:name="_TOC_250009" w:id="4"/>
      <w:r>
        <w:rPr/>
        <w:t>第四节、股本变动及股东情况</w:t>
      </w:r>
      <w:bookmarkEnd w:id="4"/>
      <w:r>
        <w:rPr>
          <w:b w:val="0"/>
          <w:bCs w:val="0"/>
        </w:rPr>
      </w:r>
    </w:p>
    <w:p>
      <w:pPr>
        <w:spacing w:line="240" w:lineRule="auto" w:before="3"/>
        <w:rPr>
          <w:rFonts w:ascii="黑体" w:hAnsi="黑体" w:cs="黑体" w:eastAsia="黑体" w:hint="default"/>
          <w:b/>
          <w:bCs/>
          <w:sz w:val="32"/>
          <w:szCs w:val="32"/>
        </w:rPr>
      </w:pPr>
    </w:p>
    <w:p>
      <w:pPr>
        <w:pStyle w:val="Heading4"/>
        <w:spacing w:line="240" w:lineRule="auto"/>
        <w:ind w:right="3829"/>
        <w:jc w:val="left"/>
        <w:rPr>
          <w:b w:val="0"/>
          <w:bCs w:val="0"/>
        </w:rPr>
      </w:pPr>
      <w:r>
        <w:rPr/>
        <w:t>一、股份变动情况</w:t>
      </w:r>
      <w:r>
        <w:rPr>
          <w:b w:val="0"/>
          <w:bCs w:val="0"/>
        </w:rPr>
      </w:r>
    </w:p>
    <w:p>
      <w:pPr>
        <w:pStyle w:val="BodyText"/>
        <w:spacing w:line="240" w:lineRule="auto" w:before="151"/>
        <w:ind w:left="633" w:right="3829"/>
        <w:jc w:val="left"/>
      </w:pPr>
      <w:r>
        <w:rPr/>
        <w:t>（一）股份变动情况表</w:t>
      </w:r>
    </w:p>
    <w:p>
      <w:pPr>
        <w:spacing w:line="240" w:lineRule="auto" w:before="1"/>
        <w:rPr>
          <w:rFonts w:ascii="宋体" w:hAnsi="宋体" w:cs="宋体" w:eastAsia="宋体" w:hint="default"/>
          <w:sz w:val="12"/>
          <w:szCs w:val="12"/>
        </w:rPr>
      </w:pPr>
    </w:p>
    <w:p>
      <w:pPr>
        <w:spacing w:before="44"/>
        <w:ind w:left="0" w:right="140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628"/>
        <w:gridCol w:w="922"/>
        <w:gridCol w:w="910"/>
        <w:gridCol w:w="910"/>
        <w:gridCol w:w="910"/>
        <w:gridCol w:w="910"/>
        <w:gridCol w:w="912"/>
        <w:gridCol w:w="910"/>
        <w:gridCol w:w="910"/>
        <w:gridCol w:w="910"/>
      </w:tblGrid>
      <w:tr>
        <w:trPr>
          <w:trHeight w:val="324"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7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628"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2"/>
              <w:ind w:left="359"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9" w:hRule="exact"/>
        </w:trPr>
        <w:tc>
          <w:tcPr>
            <w:tcW w:w="1628"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6"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383"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3,278,925</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1.26%</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13" w:space="0" w:color="DCDCDC"/>
            </w:tcBorders>
          </w:tcPr>
          <w:p>
            <w:pPr/>
          </w:p>
        </w:tc>
        <w:tc>
          <w:tcPr>
            <w:tcW w:w="910"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636,109</w:t>
            </w:r>
          </w:p>
        </w:tc>
        <w:tc>
          <w:tcPr>
            <w:tcW w:w="912" w:type="dxa"/>
            <w:tcBorders>
              <w:top w:val="single" w:sz="51" w:space="0" w:color="DCDCDC"/>
              <w:left w:val="single" w:sz="10"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-142,279</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493,830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3,772,755</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1.21%</w:t>
            </w: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4"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78"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4"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78"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3,278,925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1.26%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636,109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-142,279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493,830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3,772,755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1.21%</w:t>
            </w:r>
          </w:p>
        </w:tc>
      </w:tr>
      <w:tr>
        <w:trPr>
          <w:trHeight w:val="504" w:hRule="exact"/>
        </w:trPr>
        <w:tc>
          <w:tcPr>
            <w:tcW w:w="1628" w:type="dxa"/>
            <w:tcBorders>
              <w:top w:val="single" w:sz="40" w:space="0" w:color="DCDCDC"/>
              <w:left w:val="single" w:sz="13" w:space="0" w:color="DCDCDC"/>
              <w:bottom w:val="single" w:sz="77" w:space="0" w:color="DCDCDC"/>
              <w:right w:val="single" w:sz="13" w:space="0" w:color="DCDCDC"/>
            </w:tcBorders>
          </w:tcPr>
          <w:p>
            <w:pPr>
              <w:pStyle w:val="TableParagraph"/>
              <w:spacing w:line="240" w:lineRule="auto" w:before="53"/>
              <w:ind w:left="1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CDCDC" w:color="auto" w:val="clear"/>
              </w:rPr>
              <w:t> </w:t>
            </w:r>
            <w:r>
              <w:rPr>
                <w:rFonts w:ascii="宋体" w:hAnsi="宋体" w:cs="宋体" w:eastAsia="宋体" w:hint="default"/>
                <w:spacing w:val="-5"/>
                <w:sz w:val="18"/>
                <w:szCs w:val="18"/>
                <w:shd w:fill="DCDCDC" w:color="auto" w:val="clear"/>
              </w:rPr>
              <w:t>二、无限售条件股份</w:t>
            </w:r>
            <w:r>
              <w:rPr>
                <w:rFonts w:ascii="宋体" w:hAnsi="宋体" w:cs="宋体" w:eastAsia="宋体" w:hint="default"/>
                <w:spacing w:val="-5"/>
                <w:sz w:val="18"/>
                <w:szCs w:val="18"/>
              </w:rPr>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256,851,07</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98.74%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51,389,891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142,279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51,532,170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308,383,24</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98.79%</w:t>
            </w:r>
          </w:p>
        </w:tc>
      </w:tr>
      <w:tr>
        <w:trPr>
          <w:trHeight w:val="96"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13" w:space="0" w:color="DCDCDC"/>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256,851,07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324" w:right="0"/>
              <w:jc w:val="left"/>
              <w:rPr>
                <w:rFonts w:ascii="Times New Roman" w:hAnsi="Times New Roman" w:cs="Times New Roman" w:eastAsia="Times New Roman" w:hint="default"/>
                <w:sz w:val="18"/>
                <w:szCs w:val="18"/>
              </w:rPr>
            </w:pPr>
            <w:r>
              <w:rPr>
                <w:rFonts w:ascii="Times New Roman"/>
                <w:sz w:val="18"/>
              </w:rPr>
              <w:t>98.74%</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51,389,891</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36"/>
              <w:ind w:left="292" w:right="0"/>
              <w:jc w:val="left"/>
              <w:rPr>
                <w:rFonts w:ascii="Times New Roman" w:hAnsi="Times New Roman" w:cs="Times New Roman" w:eastAsia="Times New Roman" w:hint="default"/>
                <w:sz w:val="18"/>
                <w:szCs w:val="18"/>
              </w:rPr>
            </w:pPr>
            <w:r>
              <w:rPr>
                <w:rFonts w:ascii="Times New Roman"/>
                <w:sz w:val="18"/>
              </w:rPr>
              <w:t>142,279</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51,532,170</w:t>
            </w:r>
          </w:p>
        </w:tc>
        <w:tc>
          <w:tcPr>
            <w:tcW w:w="910" w:type="dxa"/>
            <w:vMerge w:val="restart"/>
            <w:tcBorders>
              <w:top w:val="single" w:sz="4" w:space="0" w:color="000000"/>
              <w:left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308,383,24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324" w:right="0"/>
              <w:jc w:val="left"/>
              <w:rPr>
                <w:rFonts w:ascii="Times New Roman" w:hAnsi="Times New Roman" w:cs="Times New Roman" w:eastAsia="Times New Roman" w:hint="default"/>
                <w:sz w:val="18"/>
                <w:szCs w:val="18"/>
              </w:rPr>
            </w:pPr>
            <w:r>
              <w:rPr>
                <w:rFonts w:ascii="Times New Roman"/>
                <w:sz w:val="18"/>
              </w:rPr>
              <w:t>98.79%</w:t>
            </w:r>
          </w:p>
        </w:tc>
      </w:tr>
      <w:tr>
        <w:trPr>
          <w:trHeight w:val="408"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16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13" w:space="0" w:color="DCDCDC"/>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260,130,00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233"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52,026,000</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52,026,000</w:t>
            </w:r>
          </w:p>
        </w:tc>
        <w:tc>
          <w:tcPr>
            <w:tcW w:w="910" w:type="dxa"/>
            <w:vMerge w:val="restart"/>
            <w:tcBorders>
              <w:top w:val="single" w:sz="4" w:space="0" w:color="000000"/>
              <w:left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312,156,00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6"/>
              <w:ind w:left="232" w:right="0"/>
              <w:jc w:val="lef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16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pStyle w:val="BodyText"/>
        <w:spacing w:line="240" w:lineRule="auto" w:before="79"/>
        <w:ind w:left="635" w:right="3829"/>
        <w:jc w:val="left"/>
      </w:pPr>
      <w:r>
        <w:rPr/>
        <w:t>（二）限售股份变动情况表</w:t>
      </w:r>
    </w:p>
    <w:p>
      <w:pPr>
        <w:spacing w:line="240" w:lineRule="auto" w:before="12"/>
        <w:rPr>
          <w:rFonts w:ascii="宋体" w:hAnsi="宋体" w:cs="宋体" w:eastAsia="宋体" w:hint="default"/>
          <w:sz w:val="11"/>
          <w:szCs w:val="11"/>
        </w:rPr>
      </w:pPr>
    </w:p>
    <w:p>
      <w:pPr>
        <w:spacing w:before="44"/>
        <w:ind w:left="0" w:right="140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7" w:right="65"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right="33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高管股份锁定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1,302,210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高管股份锁定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高管股份锁定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276,750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高管股份锁定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每年年初按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解除限售</w:t>
            </w:r>
          </w:p>
        </w:tc>
      </w:tr>
    </w:tbl>
    <w:p>
      <w:pPr>
        <w:spacing w:after="0" w:line="227" w:lineRule="exact"/>
        <w:jc w:val="left"/>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62,156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43,875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110"/>
              <w:jc w:val="left"/>
              <w:rPr>
                <w:rFonts w:ascii="宋体" w:hAnsi="宋体" w:cs="宋体" w:eastAsia="宋体" w:hint="default"/>
                <w:sz w:val="18"/>
                <w:szCs w:val="18"/>
              </w:rPr>
            </w:pPr>
            <w:r>
              <w:rPr>
                <w:rFonts w:ascii="宋体" w:hAnsi="宋体" w:cs="宋体" w:eastAsia="宋体" w:hint="default"/>
                <w:sz w:val="18"/>
                <w:szCs w:val="18"/>
              </w:rPr>
              <w:t>离任高管股份锁 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18"/>
              <w:jc w:val="right"/>
              <w:rPr>
                <w:rFonts w:ascii="Times New Roman" w:hAnsi="Times New Roman" w:cs="Times New Roman" w:eastAsia="Times New Roman" w:hint="default"/>
                <w:sz w:val="18"/>
                <w:szCs w:val="18"/>
              </w:rPr>
            </w:pPr>
            <w:r>
              <w:rPr>
                <w:rFonts w:ascii="Times New Roman"/>
                <w:spacing w:val="-1"/>
                <w:sz w:val="18"/>
              </w:rPr>
              <w:t>2012-12-3</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62,145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43,920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10"/>
              <w:jc w:val="left"/>
              <w:rPr>
                <w:rFonts w:ascii="宋体" w:hAnsi="宋体" w:cs="宋体" w:eastAsia="宋体" w:hint="default"/>
                <w:sz w:val="18"/>
                <w:szCs w:val="18"/>
              </w:rPr>
            </w:pPr>
            <w:r>
              <w:rPr>
                <w:rFonts w:ascii="宋体" w:hAnsi="宋体" w:cs="宋体" w:eastAsia="宋体" w:hint="default"/>
                <w:sz w:val="18"/>
                <w:szCs w:val="18"/>
              </w:rPr>
              <w:t>离任高管股份锁 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18"/>
              <w:jc w:val="right"/>
              <w:rPr>
                <w:rFonts w:ascii="Times New Roman" w:hAnsi="Times New Roman" w:cs="Times New Roman" w:eastAsia="Times New Roman" w:hint="default"/>
                <w:sz w:val="18"/>
                <w:szCs w:val="18"/>
              </w:rPr>
            </w:pPr>
            <w:r>
              <w:rPr>
                <w:rFonts w:ascii="Times New Roman"/>
                <w:spacing w:val="-1"/>
                <w:sz w:val="18"/>
              </w:rPr>
              <w:t>2012-12-3</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3,278,925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186,176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680,006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3,772,755</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605"/>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Heading4"/>
        <w:spacing w:line="240" w:lineRule="auto" w:before="79"/>
        <w:ind w:right="3829"/>
        <w:jc w:val="left"/>
        <w:rPr>
          <w:b w:val="0"/>
          <w:bCs w:val="0"/>
        </w:rPr>
      </w:pPr>
      <w:r>
        <w:rPr/>
        <w:t>二、证券发行与上市情况</w:t>
      </w:r>
      <w:r>
        <w:rPr>
          <w:b w:val="0"/>
          <w:bCs w:val="0"/>
        </w:rPr>
      </w:r>
    </w:p>
    <w:p>
      <w:pPr>
        <w:pStyle w:val="BodyText"/>
        <w:spacing w:line="348" w:lineRule="auto" w:before="154"/>
        <w:ind w:right="1128" w:firstLine="482"/>
        <w:jc w:val="both"/>
      </w:pPr>
      <w:r>
        <w:rPr/>
        <w:t>（一）经中国证券监督管理委员会证监发行字</w:t>
      </w:r>
      <w:r>
        <w:rPr>
          <w:rFonts w:ascii="Times New Roman" w:hAnsi="Times New Roman" w:cs="Times New Roman" w:eastAsia="Times New Roman" w:hint="default"/>
        </w:rPr>
        <w:t>[2007]116</w:t>
      </w:r>
      <w:r>
        <w:rPr>
          <w:rFonts w:ascii="Times New Roman" w:hAnsi="Times New Roman" w:cs="Times New Roman" w:eastAsia="Times New Roman" w:hint="default"/>
          <w:spacing w:val="-1"/>
        </w:rPr>
        <w:t> </w:t>
      </w:r>
      <w:r>
        <w:rPr/>
        <w:t>号文核准，</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 司采用网下向询价对象配售与网上资金申购定价发行相结合的方式，向社会公众公开发行人</w:t>
      </w:r>
      <w:r>
        <w:rPr>
          <w:spacing w:val="-88"/>
        </w:rPr>
        <w:t> </w:t>
      </w:r>
      <w:r>
        <w:rPr>
          <w:spacing w:val="-88"/>
        </w:rPr>
      </w:r>
      <w:r>
        <w:rPr/>
        <w:t>民币普通股（</w:t>
      </w:r>
      <w:r>
        <w:rPr>
          <w:rFonts w:ascii="Times New Roman" w:hAnsi="Times New Roman" w:cs="Times New Roman" w:eastAsia="Times New Roman" w:hint="default"/>
        </w:rPr>
        <w:t>A</w:t>
      </w:r>
      <w:r>
        <w:rPr/>
        <w:t>）</w:t>
      </w:r>
      <w:r>
        <w:rPr>
          <w:rFonts w:ascii="Times New Roman" w:hAnsi="Times New Roman" w:cs="Times New Roman" w:eastAsia="Times New Roman" w:hint="default"/>
        </w:rPr>
        <w:t>3,340</w:t>
      </w:r>
      <w:r>
        <w:rPr>
          <w:rFonts w:ascii="Times New Roman" w:hAnsi="Times New Roman" w:cs="Times New Roman" w:eastAsia="Times New Roman" w:hint="default"/>
          <w:spacing w:val="8"/>
        </w:rPr>
        <w:t> </w:t>
      </w:r>
      <w:r>
        <w:rPr/>
        <w:t>万股，其中网下配售</w:t>
      </w:r>
      <w:r>
        <w:rPr>
          <w:spacing w:val="-52"/>
        </w:rPr>
        <w:t> </w:t>
      </w:r>
      <w:r>
        <w:rPr>
          <w:rFonts w:ascii="Times New Roman" w:hAnsi="Times New Roman" w:cs="Times New Roman" w:eastAsia="Times New Roman" w:hint="default"/>
        </w:rPr>
        <w:t>668</w:t>
      </w:r>
      <w:r>
        <w:rPr>
          <w:rFonts w:ascii="Times New Roman" w:hAnsi="Times New Roman" w:cs="Times New Roman" w:eastAsia="Times New Roman" w:hint="default"/>
          <w:spacing w:val="8"/>
        </w:rPr>
        <w:t> </w:t>
      </w:r>
      <w:r>
        <w:rPr/>
        <w:t>万股，网上定价发行</w:t>
      </w:r>
      <w:r>
        <w:rPr>
          <w:spacing w:val="-52"/>
        </w:rPr>
        <w:t> </w:t>
      </w:r>
      <w:r>
        <w:rPr>
          <w:rFonts w:ascii="Times New Roman" w:hAnsi="Times New Roman" w:cs="Times New Roman" w:eastAsia="Times New Roman" w:hint="default"/>
        </w:rPr>
        <w:t>2,672</w:t>
      </w:r>
      <w:r>
        <w:rPr>
          <w:rFonts w:ascii="Times New Roman" w:hAnsi="Times New Roman" w:cs="Times New Roman" w:eastAsia="Times New Roman" w:hint="default"/>
          <w:spacing w:val="9"/>
        </w:rPr>
        <w:t> </w:t>
      </w:r>
      <w:r>
        <w:rPr/>
        <w:t>万股，发行价格</w:t>
      </w:r>
    </w:p>
    <w:p>
      <w:pPr>
        <w:pStyle w:val="BodyText"/>
        <w:spacing w:line="240" w:lineRule="auto" w:before="13"/>
        <w:ind w:right="3829"/>
        <w:jc w:val="left"/>
      </w:pPr>
      <w:r>
        <w:rPr/>
        <w:t>为</w:t>
      </w:r>
      <w:r>
        <w:rPr>
          <w:spacing w:val="-60"/>
        </w:rPr>
        <w:t> </w:t>
      </w:r>
      <w:r>
        <w:rPr>
          <w:rFonts w:ascii="Times New Roman" w:hAnsi="Times New Roman" w:cs="Times New Roman" w:eastAsia="Times New Roman" w:hint="default"/>
        </w:rPr>
        <w:t>10.30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43" w:lineRule="auto" w:before="136"/>
        <w:ind w:right="1131" w:firstLine="482"/>
        <w:jc w:val="both"/>
        <w:rPr>
          <w:rFonts w:ascii="Times New Roman" w:hAnsi="Times New Roman" w:cs="Times New Roman" w:eastAsia="Times New Roman" w:hint="default"/>
        </w:rPr>
      </w:pPr>
      <w:r>
        <w:rPr/>
        <w:t>（二）经深圳证券交易所《关于深圳市实益达科技股份有限公司人民币普通股股票上市 的通知》</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[2007]87</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同意，公司首次公开发行的</w:t>
      </w:r>
      <w:r>
        <w:rPr>
          <w:spacing w:val="-74"/>
        </w:rPr>
        <w:t> </w:t>
      </w:r>
      <w:r>
        <w:rPr>
          <w:rFonts w:ascii="Times New Roman" w:hAnsi="Times New Roman" w:cs="Times New Roman" w:eastAsia="Times New Roman" w:hint="default"/>
        </w:rPr>
        <w:t>3,340</w:t>
      </w:r>
      <w:r>
        <w:rPr>
          <w:rFonts w:ascii="Times New Roman" w:hAnsi="Times New Roman" w:cs="Times New Roman" w:eastAsia="Times New Roman" w:hint="default"/>
          <w:spacing w:val="-14"/>
        </w:rPr>
        <w:t> </w:t>
      </w:r>
      <w:r>
        <w:rPr/>
        <w:t>万股人民币普通股股票在深圳 证券交易所上市，股票简称“实益达”，股票代码“</w:t>
      </w:r>
      <w:r>
        <w:rPr>
          <w:rFonts w:ascii="Times New Roman" w:hAnsi="Times New Roman" w:cs="Times New Roman" w:eastAsia="Times New Roman" w:hint="default"/>
        </w:rPr>
        <w:t>002137</w:t>
      </w:r>
      <w:r>
        <w:rPr/>
        <w:t>”，其中本次公开发行中网上定</w:t>
      </w:r>
      <w:r>
        <w:rPr>
          <w:spacing w:val="-92"/>
        </w:rPr>
        <w:t> </w:t>
      </w:r>
      <w:r>
        <w:rPr>
          <w:spacing w:val="-92"/>
        </w:rPr>
      </w:r>
      <w:r>
        <w:rPr/>
        <w:t>价发行的</w:t>
      </w:r>
      <w:r>
        <w:rPr>
          <w:spacing w:val="-58"/>
        </w:rPr>
        <w:t> </w:t>
      </w:r>
      <w:r>
        <w:rPr>
          <w:rFonts w:ascii="Times New Roman" w:hAnsi="Times New Roman" w:cs="Times New Roman" w:eastAsia="Times New Roman" w:hint="default"/>
        </w:rPr>
        <w:t>2,672</w:t>
      </w:r>
      <w:r>
        <w:rPr>
          <w:rFonts w:ascii="Times New Roman" w:hAnsi="Times New Roman" w:cs="Times New Roman" w:eastAsia="Times New Roman" w:hint="default"/>
          <w:spacing w:val="2"/>
        </w:rPr>
        <w:t> </w:t>
      </w:r>
      <w:r>
        <w:rPr/>
        <w:t>万股股票于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日起上市交易，网下配售的</w:t>
      </w:r>
      <w:r>
        <w:rPr>
          <w:spacing w:val="-57"/>
        </w:rPr>
        <w:t> </w:t>
      </w:r>
      <w:r>
        <w:rPr>
          <w:rFonts w:ascii="Times New Roman" w:hAnsi="Times New Roman" w:cs="Times New Roman" w:eastAsia="Times New Roman" w:hint="default"/>
        </w:rPr>
        <w:t>668</w:t>
      </w:r>
      <w:r>
        <w:rPr>
          <w:rFonts w:ascii="Times New Roman" w:hAnsi="Times New Roman" w:cs="Times New Roman" w:eastAsia="Times New Roman" w:hint="default"/>
          <w:spacing w:val="3"/>
        </w:rPr>
        <w:t> </w:t>
      </w:r>
      <w:r>
        <w:rPr/>
        <w:t>万股股票自</w:t>
      </w:r>
      <w:r>
        <w:rPr>
          <w:spacing w:val="-58"/>
        </w:rPr>
        <w:t> </w:t>
      </w:r>
      <w:r>
        <w:rPr>
          <w:rFonts w:ascii="Times New Roman" w:hAnsi="Times New Roman" w:cs="Times New Roman" w:eastAsia="Times New Roman" w:hint="default"/>
        </w:rPr>
        <w:t>2007</w:t>
      </w:r>
    </w:p>
    <w:p>
      <w:pPr>
        <w:pStyle w:val="BodyText"/>
        <w:spacing w:line="240" w:lineRule="auto" w:before="21"/>
        <w:ind w:right="3829"/>
        <w:jc w:val="left"/>
      </w:pP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日起锁定三个月，并于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13 </w:t>
      </w:r>
      <w:r>
        <w:rPr/>
        <w:t>日起上市流通。</w:t>
      </w:r>
    </w:p>
    <w:p>
      <w:pPr>
        <w:pStyle w:val="BodyText"/>
        <w:spacing w:line="240" w:lineRule="auto" w:before="133"/>
        <w:ind w:left="635" w:right="1002"/>
        <w:jc w:val="left"/>
        <w:rPr>
          <w:rFonts w:ascii="Times New Roman" w:hAnsi="Times New Roman" w:cs="Times New Roman" w:eastAsia="Times New Roman" w:hint="default"/>
        </w:rPr>
      </w:pPr>
      <w:r>
        <w:rPr/>
        <w:t>（三）经公司第二届董事会第十九次会议、</w:t>
      </w:r>
      <w:r>
        <w:rPr>
          <w:rFonts w:ascii="Times New Roman" w:hAnsi="Times New Roman" w:cs="Times New Roman" w:eastAsia="Times New Roman" w:hint="default"/>
        </w:rPr>
        <w:t>2010  </w:t>
      </w:r>
      <w:r>
        <w:rPr/>
        <w:t>年度股东大会审议通过，公司于</w:t>
      </w:r>
      <w:r>
        <w:rPr>
          <w:spacing w:val="30"/>
        </w:rPr>
        <w:t> </w:t>
      </w:r>
      <w:r>
        <w:rPr>
          <w:rFonts w:ascii="Times New Roman" w:hAnsi="Times New Roman" w:cs="Times New Roman" w:eastAsia="Times New Roman" w:hint="default"/>
        </w:rPr>
        <w:t>2011</w:t>
      </w:r>
    </w:p>
    <w:p>
      <w:pPr>
        <w:pStyle w:val="BodyText"/>
        <w:spacing w:line="240" w:lineRule="auto" w:before="135"/>
        <w:ind w:right="1002"/>
        <w:jc w:val="left"/>
      </w:pP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日向全体股东实施</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年度权益分派方案：</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年度不分配现金股利，未分配利</w:t>
      </w:r>
    </w:p>
    <w:p>
      <w:pPr>
        <w:pStyle w:val="BodyText"/>
        <w:spacing w:line="240" w:lineRule="auto" w:before="133"/>
        <w:ind w:right="1002"/>
        <w:jc w:val="left"/>
        <w:rPr>
          <w:rFonts w:ascii="Times New Roman" w:hAnsi="Times New Roman" w:cs="Times New Roman" w:eastAsia="Times New Roman" w:hint="default"/>
        </w:rPr>
      </w:pPr>
      <w:r>
        <w:rPr/>
        <w:t>润结转下年度；以公司总股本 </w:t>
      </w:r>
      <w:r>
        <w:rPr>
          <w:rFonts w:ascii="Times New Roman" w:hAnsi="Times New Roman" w:cs="Times New Roman" w:eastAsia="Times New Roman" w:hint="default"/>
        </w:rPr>
        <w:t>26,013 </w:t>
      </w:r>
      <w:r>
        <w:rPr/>
        <w:t>万股为基数，向全体股东以资本公积金每 </w:t>
      </w:r>
      <w:r>
        <w:rPr>
          <w:rFonts w:ascii="Times New Roman" w:hAnsi="Times New Roman" w:cs="Times New Roman" w:eastAsia="Times New Roman" w:hint="default"/>
        </w:rPr>
        <w:t>10 </w:t>
      </w:r>
      <w:r>
        <w:rPr/>
        <w:t>股转增</w:t>
      </w:r>
      <w:r>
        <w:rPr>
          <w:spacing w:val="-23"/>
        </w:rPr>
        <w:t> </w:t>
      </w:r>
      <w:r>
        <w:rPr>
          <w:rFonts w:ascii="Times New Roman" w:hAnsi="Times New Roman" w:cs="Times New Roman" w:eastAsia="Times New Roman" w:hint="default"/>
        </w:rPr>
        <w:t>2</w:t>
      </w:r>
    </w:p>
    <w:p>
      <w:pPr>
        <w:pStyle w:val="BodyText"/>
        <w:spacing w:line="240" w:lineRule="auto" w:before="136"/>
        <w:ind w:right="1002"/>
        <w:jc w:val="left"/>
      </w:pPr>
      <w:r>
        <w:rPr/>
        <w:t>股，共计转增</w:t>
      </w:r>
      <w:r>
        <w:rPr>
          <w:spacing w:val="-61"/>
        </w:rPr>
        <w:t> </w:t>
      </w:r>
      <w:r>
        <w:rPr>
          <w:rFonts w:ascii="Times New Roman" w:hAnsi="Times New Roman" w:cs="Times New Roman" w:eastAsia="Times New Roman" w:hint="default"/>
        </w:rPr>
        <w:t>5202.60 </w:t>
      </w:r>
      <w:r>
        <w:rPr/>
        <w:t>万股。本次转增后，公司总股本由</w:t>
      </w:r>
      <w:r>
        <w:rPr>
          <w:spacing w:val="-60"/>
        </w:rPr>
        <w:t> </w:t>
      </w:r>
      <w:r>
        <w:rPr>
          <w:rFonts w:ascii="Times New Roman" w:hAnsi="Times New Roman" w:cs="Times New Roman" w:eastAsia="Times New Roman" w:hint="default"/>
        </w:rPr>
        <w:t>26,013 </w:t>
      </w:r>
      <w:r>
        <w:rPr/>
        <w:t>万股变更为</w:t>
      </w:r>
      <w:r>
        <w:rPr>
          <w:spacing w:val="-60"/>
        </w:rPr>
        <w:t> </w:t>
      </w:r>
      <w:r>
        <w:rPr>
          <w:rFonts w:ascii="Times New Roman" w:hAnsi="Times New Roman" w:cs="Times New Roman" w:eastAsia="Times New Roman" w:hint="default"/>
        </w:rPr>
        <w:t>31,215.6 </w:t>
      </w:r>
      <w:r>
        <w:rPr/>
        <w:t>万股。</w:t>
      </w:r>
    </w:p>
    <w:p>
      <w:pPr>
        <w:spacing w:line="357" w:lineRule="auto" w:before="133"/>
        <w:ind w:left="635" w:right="7151" w:firstLine="0"/>
        <w:jc w:val="left"/>
        <w:rPr>
          <w:rFonts w:ascii="宋体" w:hAnsi="宋体" w:cs="宋体" w:eastAsia="宋体" w:hint="default"/>
          <w:sz w:val="24"/>
          <w:szCs w:val="24"/>
        </w:rPr>
      </w:pPr>
      <w:r>
        <w:rPr>
          <w:rFonts w:ascii="宋体" w:hAnsi="宋体" w:cs="宋体" w:eastAsia="宋体" w:hint="default"/>
          <w:sz w:val="24"/>
          <w:szCs w:val="24"/>
        </w:rPr>
        <w:t>（四）本公司无内部职工股。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BodyText"/>
        <w:spacing w:line="240" w:lineRule="auto"/>
        <w:ind w:left="635" w:right="2112"/>
        <w:jc w:val="left"/>
      </w:pPr>
      <w:r>
        <w:rPr/>
        <w:t>（一）股东总数及前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名股东、前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名无限售条件股东持股情况表</w:t>
      </w:r>
    </w:p>
    <w:p>
      <w:pPr>
        <w:spacing w:before="18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40"/>
        <w:gridCol w:w="1301"/>
        <w:gridCol w:w="1051"/>
        <w:gridCol w:w="247"/>
        <w:gridCol w:w="1301"/>
        <w:gridCol w:w="1405"/>
        <w:gridCol w:w="415"/>
        <w:gridCol w:w="1769"/>
      </w:tblGrid>
      <w:tr>
        <w:trPr>
          <w:trHeight w:val="120"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3" w:type="dxa"/>
            <w:gridSpan w:val="2"/>
            <w:vMerge w:val="restart"/>
            <w:tcBorders>
              <w:top w:val="single" w:sz="4" w:space="0" w:color="000000"/>
              <w:left w:val="single" w:sz="9" w:space="0" w:color="DCDCDC"/>
              <w:right w:val="single" w:sz="13" w:space="0" w:color="DCDCDC"/>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24,532</w:t>
            </w:r>
          </w:p>
        </w:tc>
        <w:tc>
          <w:tcPr>
            <w:tcW w:w="295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3"/>
              <w:ind w:left="1382" w:right="30" w:hanging="135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 数</w:t>
            </w:r>
          </w:p>
        </w:tc>
        <w:tc>
          <w:tcPr>
            <w:tcW w:w="2183" w:type="dxa"/>
            <w:gridSpan w:val="2"/>
            <w:vMerge w:val="restart"/>
            <w:tcBorders>
              <w:top w:val="single" w:sz="4" w:space="0" w:color="000000"/>
              <w:left w:val="single" w:sz="10"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24,431</w:t>
            </w:r>
          </w:p>
        </w:tc>
      </w:tr>
      <w:tr>
        <w:trPr>
          <w:trHeight w:val="442"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3" w:type="dxa"/>
            <w:gridSpan w:val="2"/>
            <w:vMerge/>
            <w:tcBorders>
              <w:left w:val="single" w:sz="9" w:space="0" w:color="DCDCDC"/>
              <w:bottom w:val="single" w:sz="4" w:space="0" w:color="000000"/>
              <w:right w:val="single" w:sz="13" w:space="0" w:color="DCDCDC"/>
            </w:tcBorders>
          </w:tcPr>
          <w:p>
            <w:pPr/>
          </w:p>
        </w:tc>
        <w:tc>
          <w:tcPr>
            <w:tcW w:w="2954" w:type="dxa"/>
            <w:gridSpan w:val="3"/>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0" w:space="0" w:color="DCDCDC"/>
              <w:bottom w:val="single" w:sz="4" w:space="0" w:color="000000"/>
              <w:right w:val="single" w:sz="4" w:space="0" w:color="000000"/>
            </w:tcBorders>
          </w:tcPr>
          <w:p>
            <w:pPr/>
          </w:p>
        </w:tc>
      </w:tr>
      <w:tr>
        <w:trPr>
          <w:trHeight w:val="376" w:hRule="exact"/>
        </w:trPr>
        <w:tc>
          <w:tcPr>
            <w:tcW w:w="983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left="1"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4" w:hRule="exact"/>
        </w:trPr>
        <w:tc>
          <w:tcPr>
            <w:tcW w:w="2340" w:type="dxa"/>
            <w:tcBorders>
              <w:top w:val="single" w:sz="50" w:space="0" w:color="DCDCDC"/>
              <w:left w:val="single" w:sz="4" w:space="0" w:color="000000"/>
              <w:bottom w:val="single" w:sz="4" w:space="0" w:color="000000"/>
              <w:right w:val="single" w:sz="4" w:space="0" w:color="000000"/>
            </w:tcBorders>
          </w:tcPr>
          <w:p>
            <w:pPr>
              <w:pStyle w:val="TableParagraph"/>
              <w:spacing w:line="232" w:lineRule="exact" w:before="35"/>
              <w:ind w:left="24" w:right="144"/>
              <w:jc w:val="left"/>
              <w:rPr>
                <w:rFonts w:ascii="宋体" w:hAnsi="宋体" w:cs="宋体" w:eastAsia="宋体" w:hint="default"/>
                <w:sz w:val="18"/>
                <w:szCs w:val="18"/>
              </w:rPr>
            </w:pPr>
            <w:r>
              <w:rPr>
                <w:rFonts w:ascii="宋体" w:hAnsi="宋体" w:cs="宋体" w:eastAsia="宋体" w:hint="default"/>
                <w:sz w:val="18"/>
                <w:szCs w:val="18"/>
              </w:rPr>
              <w:t>深圳市恒顺昌投资发展有限 公司</w:t>
            </w:r>
          </w:p>
        </w:tc>
        <w:tc>
          <w:tcPr>
            <w:tcW w:w="1301" w:type="dxa"/>
            <w:tcBorders>
              <w:top w:val="single" w:sz="50" w:space="0" w:color="DCDCDC"/>
              <w:left w:val="single" w:sz="4" w:space="0" w:color="000000"/>
              <w:bottom w:val="single" w:sz="4" w:space="0" w:color="000000"/>
              <w:right w:val="single" w:sz="4" w:space="0" w:color="000000"/>
            </w:tcBorders>
          </w:tcPr>
          <w:p>
            <w:pPr>
              <w:pStyle w:val="TableParagraph"/>
              <w:spacing w:line="232" w:lineRule="exact" w:before="35"/>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2" w:right="0"/>
              <w:jc w:val="left"/>
              <w:rPr>
                <w:rFonts w:ascii="Times New Roman" w:hAnsi="Times New Roman" w:cs="Times New Roman" w:eastAsia="Times New Roman" w:hint="default"/>
                <w:sz w:val="18"/>
                <w:szCs w:val="18"/>
              </w:rPr>
            </w:pPr>
            <w:r>
              <w:rPr>
                <w:rFonts w:ascii="Times New Roman"/>
                <w:sz w:val="18"/>
              </w:rPr>
              <w:t>51.75%</w:t>
            </w:r>
          </w:p>
        </w:tc>
        <w:tc>
          <w:tcPr>
            <w:tcW w:w="1301" w:type="dxa"/>
            <w:tcBorders>
              <w:top w:val="single" w:sz="50" w:space="0" w:color="DCDCDC"/>
              <w:left w:val="single" w:sz="4" w:space="0" w:color="000000"/>
              <w:bottom w:val="single" w:sz="4" w:space="0" w:color="000000"/>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161,543,919</w:t>
            </w:r>
          </w:p>
        </w:tc>
        <w:tc>
          <w:tcPr>
            <w:tcW w:w="1820" w:type="dxa"/>
            <w:gridSpan w:val="2"/>
            <w:tcBorders>
              <w:top w:val="single" w:sz="4" w:space="0" w:color="000000"/>
              <w:left w:val="single" w:sz="13" w:space="0" w:color="DCDCDC"/>
              <w:bottom w:val="single" w:sz="4" w:space="0" w:color="000000"/>
              <w:right w:val="single" w:sz="22" w:space="0" w:color="DCDCDC"/>
            </w:tcBorders>
          </w:tcPr>
          <w:p>
            <w:pPr/>
          </w:p>
        </w:tc>
        <w:tc>
          <w:tcPr>
            <w:tcW w:w="1769" w:type="dxa"/>
            <w:tcBorders>
              <w:top w:val="single" w:sz="4" w:space="0" w:color="000000"/>
              <w:left w:val="single" w:sz="22" w:space="0" w:color="DCDCDC"/>
              <w:bottom w:val="single" w:sz="4" w:space="0" w:color="000000"/>
              <w:right w:val="single" w:sz="9" w:space="0" w:color="DCDCDC"/>
            </w:tcBorders>
          </w:tcPr>
          <w:p>
            <w:pPr/>
          </w:p>
        </w:tc>
      </w:tr>
      <w:tr>
        <w:trPr>
          <w:trHeight w:val="55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4"/>
              <w:jc w:val="left"/>
              <w:rPr>
                <w:rFonts w:ascii="宋体" w:hAnsi="宋体" w:cs="宋体" w:eastAsia="宋体" w:hint="default"/>
                <w:sz w:val="18"/>
                <w:szCs w:val="18"/>
              </w:rPr>
            </w:pPr>
            <w:r>
              <w:rPr>
                <w:rFonts w:ascii="宋体" w:hAnsi="宋体" w:cs="宋体" w:eastAsia="宋体" w:hint="default"/>
                <w:sz w:val="18"/>
                <w:szCs w:val="18"/>
              </w:rPr>
              <w:t>拉萨市冠德成科技发展有限 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2" w:right="0"/>
              <w:jc w:val="left"/>
              <w:rPr>
                <w:rFonts w:ascii="Times New Roman" w:hAnsi="Times New Roman" w:cs="Times New Roman" w:eastAsia="Times New Roman" w:hint="default"/>
                <w:sz w:val="18"/>
                <w:szCs w:val="18"/>
              </w:rPr>
            </w:pPr>
            <w:r>
              <w:rPr>
                <w:rFonts w:ascii="Times New Roman"/>
                <w:sz w:val="18"/>
              </w:rPr>
              <w:t>15.57%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48,588,257</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01" w:right="0"/>
              <w:jc w:val="left"/>
              <w:rPr>
                <w:rFonts w:ascii="Times New Roman" w:hAnsi="Times New Roman" w:cs="Times New Roman" w:eastAsia="Times New Roman" w:hint="default"/>
                <w:sz w:val="18"/>
                <w:szCs w:val="18"/>
              </w:rPr>
            </w:pPr>
            <w:r>
              <w:rPr>
                <w:rFonts w:ascii="Times New Roman"/>
                <w:sz w:val="18"/>
              </w:rPr>
              <w:t>0.75%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2,340,000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8" w:right="0"/>
              <w:jc w:val="left"/>
              <w:rPr>
                <w:rFonts w:ascii="Times New Roman" w:hAnsi="Times New Roman" w:cs="Times New Roman" w:eastAsia="Times New Roman" w:hint="default"/>
                <w:sz w:val="18"/>
                <w:szCs w:val="18"/>
              </w:rPr>
            </w:pPr>
            <w:r>
              <w:rPr>
                <w:rFonts w:ascii="Times New Roman"/>
                <w:sz w:val="18"/>
              </w:rPr>
              <w:t>1,755,000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01" w:right="0"/>
              <w:jc w:val="left"/>
              <w:rPr>
                <w:rFonts w:ascii="Times New Roman" w:hAnsi="Times New Roman" w:cs="Times New Roman" w:eastAsia="Times New Roman" w:hint="default"/>
                <w:sz w:val="18"/>
                <w:szCs w:val="18"/>
              </w:rPr>
            </w:pPr>
            <w:r>
              <w:rPr>
                <w:rFonts w:ascii="Times New Roman"/>
                <w:sz w:val="18"/>
              </w:rPr>
              <w:t>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1,736,280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68" w:right="0"/>
              <w:jc w:val="left"/>
              <w:rPr>
                <w:rFonts w:ascii="Times New Roman" w:hAnsi="Times New Roman" w:cs="Times New Roman" w:eastAsia="Times New Roman" w:hint="default"/>
                <w:sz w:val="18"/>
                <w:szCs w:val="18"/>
              </w:rPr>
            </w:pPr>
            <w:r>
              <w:rPr>
                <w:rFonts w:ascii="Times New Roman"/>
                <w:sz w:val="18"/>
              </w:rPr>
              <w:t>1,302,210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01" w:right="0"/>
              <w:jc w:val="left"/>
              <w:rPr>
                <w:rFonts w:ascii="Times New Roman" w:hAnsi="Times New Roman" w:cs="Times New Roman" w:eastAsia="Times New Roman" w:hint="default"/>
                <w:sz w:val="18"/>
                <w:szCs w:val="18"/>
              </w:rPr>
            </w:pPr>
            <w:r>
              <w:rPr>
                <w:rFonts w:ascii="Times New Roman"/>
                <w:sz w:val="18"/>
              </w:rPr>
              <w:t>0.34%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1,075,000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乔悟义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01" w:right="0"/>
              <w:jc w:val="left"/>
              <w:rPr>
                <w:rFonts w:ascii="Times New Roman" w:hAnsi="Times New Roman" w:cs="Times New Roman" w:eastAsia="Times New Roman" w:hint="default"/>
                <w:sz w:val="18"/>
                <w:szCs w:val="18"/>
              </w:rPr>
            </w:pPr>
            <w:r>
              <w:rPr>
                <w:rFonts w:ascii="Times New Roman"/>
                <w:sz w:val="18"/>
              </w:rPr>
              <w:t>0.16%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486,771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40"/>
        <w:gridCol w:w="1301"/>
        <w:gridCol w:w="1298"/>
        <w:gridCol w:w="1301"/>
        <w:gridCol w:w="521"/>
        <w:gridCol w:w="1299"/>
        <w:gridCol w:w="1769"/>
      </w:tblGrid>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张春桃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448,920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430,000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400,800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397,300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161,543,919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48,588,257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1,075,000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585,000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乔悟义</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486,771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张春桃</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448,920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434,070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周曙</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周建</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400,800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397,300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806" w:right="82"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75"/>
              <w:jc w:val="both"/>
              <w:rPr>
                <w:rFonts w:ascii="宋体" w:hAnsi="宋体" w:cs="宋体" w:eastAsia="宋体" w:hint="default"/>
                <w:sz w:val="18"/>
                <w:szCs w:val="18"/>
              </w:rPr>
            </w:pPr>
            <w:r>
              <w:rPr>
                <w:rFonts w:ascii="宋体" w:hAnsi="宋体" w:cs="宋体" w:eastAsia="宋体" w:hint="default"/>
                <w:sz w:val="18"/>
                <w:szCs w:val="18"/>
              </w:rPr>
              <w:t>深圳市恒顺昌投资发展有限公司、拉萨市冠德成科技发展有限公司均系乔昕和陈亚妹夫妇（本 公司实际控制人）共同控制的企业；未知其他股东相互之间是否存在关联关系，也未知是否属 于一致行动人。</w:t>
            </w:r>
          </w:p>
        </w:tc>
      </w:tr>
    </w:tbl>
    <w:p>
      <w:pPr>
        <w:pStyle w:val="BodyText"/>
        <w:spacing w:line="355" w:lineRule="auto" w:before="79"/>
        <w:ind w:left="633" w:right="1153" w:firstLine="2"/>
        <w:jc w:val="left"/>
      </w:pPr>
      <w:r>
        <w:rPr/>
        <w:t>（二）公司控股股东情况 报告期内，公司控股股东未发生变化，为深圳市恒顺昌投资发展有限公司。截至报告期</w:t>
      </w:r>
    </w:p>
    <w:p>
      <w:pPr>
        <w:pStyle w:val="BodyText"/>
        <w:spacing w:line="336" w:lineRule="auto" w:before="38"/>
        <w:ind w:left="633" w:right="1117" w:hanging="481"/>
        <w:jc w:val="left"/>
        <w:rPr>
          <w:rFonts w:ascii="Times New Roman" w:hAnsi="Times New Roman" w:cs="Times New Roman" w:eastAsia="Times New Roman" w:hint="default"/>
        </w:rPr>
      </w:pPr>
      <w:r>
        <w:rPr/>
        <w:t>末持有本公司股份</w:t>
      </w:r>
      <w:r>
        <w:rPr>
          <w:spacing w:val="-62"/>
        </w:rPr>
        <w:t> </w:t>
      </w:r>
      <w:r>
        <w:rPr>
          <w:rFonts w:ascii="Times New Roman" w:hAnsi="Times New Roman" w:cs="Times New Roman" w:eastAsia="Times New Roman" w:hint="default"/>
        </w:rPr>
        <w:t>161,543,919</w:t>
      </w:r>
      <w:r>
        <w:rPr>
          <w:rFonts w:ascii="Times New Roman" w:hAnsi="Times New Roman" w:cs="Times New Roman" w:eastAsia="Times New Roman" w:hint="default"/>
          <w:spacing w:val="-1"/>
        </w:rPr>
        <w:t> </w:t>
      </w:r>
      <w:r>
        <w:rPr/>
        <w:t>股，持股比例</w:t>
      </w:r>
      <w:r>
        <w:rPr>
          <w:spacing w:val="-61"/>
        </w:rPr>
        <w:t> </w:t>
      </w:r>
      <w:r>
        <w:rPr>
          <w:rFonts w:ascii="Times New Roman" w:hAnsi="Times New Roman" w:cs="Times New Roman" w:eastAsia="Times New Roman" w:hint="default"/>
        </w:rPr>
        <w:t>51.75%</w:t>
      </w:r>
      <w:r>
        <w:rPr/>
        <w:t>。其基本情况如下： 深圳市恒顺昌投资发展有限公司于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spacing w:val="-6"/>
        </w:rPr>
        <w:t>日在深圳市注册成立，注册资本</w:t>
      </w:r>
      <w:r>
        <w:rPr>
          <w:spacing w:val="-60"/>
        </w:rPr>
        <w:t> </w:t>
      </w:r>
      <w:r>
        <w:rPr>
          <w:rFonts w:ascii="Times New Roman" w:hAnsi="Times New Roman" w:cs="Times New Roman" w:eastAsia="Times New Roman" w:hint="default"/>
        </w:rPr>
        <w:t>1,000</w:t>
      </w:r>
    </w:p>
    <w:p>
      <w:pPr>
        <w:pStyle w:val="BodyText"/>
        <w:spacing w:line="338" w:lineRule="auto" w:before="29"/>
        <w:ind w:right="1152"/>
        <w:jc w:val="both"/>
      </w:pPr>
      <w:r>
        <w:rPr/>
        <w:t>万元，法定代表人陈亚妹，组织机构代码</w:t>
      </w:r>
      <w:r>
        <w:rPr>
          <w:spacing w:val="-61"/>
        </w:rPr>
        <w:t> </w:t>
      </w:r>
      <w:r>
        <w:rPr>
          <w:rFonts w:ascii="Times New Roman" w:hAnsi="Times New Roman" w:cs="Times New Roman" w:eastAsia="Times New Roman" w:hint="default"/>
        </w:rPr>
        <w:t>77272276-7</w:t>
      </w:r>
      <w:r>
        <w:rPr/>
        <w:t>，注册地和主要经营场所为深圳市南山 区西丽南路与留仙大道交汇处众冠西郡园</w:t>
      </w:r>
      <w:r>
        <w:rPr>
          <w:spacing w:val="-60"/>
        </w:rPr>
        <w:t> </w:t>
      </w:r>
      <w:r>
        <w:rPr>
          <w:rFonts w:ascii="Times New Roman" w:hAnsi="Times New Roman" w:cs="Times New Roman" w:eastAsia="Times New Roman" w:hint="default"/>
        </w:rPr>
        <w:t>1 </w:t>
      </w:r>
      <w:r>
        <w:rPr/>
        <w:t>栋</w:t>
      </w:r>
      <w:r>
        <w:rPr>
          <w:spacing w:val="-60"/>
        </w:rPr>
        <w:t> </w:t>
      </w:r>
      <w:r>
        <w:rPr>
          <w:rFonts w:ascii="Times New Roman" w:hAnsi="Times New Roman" w:cs="Times New Roman" w:eastAsia="Times New Roman" w:hint="default"/>
        </w:rPr>
        <w:t>B-11C</w:t>
      </w:r>
      <w:r>
        <w:rPr/>
        <w:t>，主营业务为兴办实业。目前深圳市恒 顺昌投资发展有限公司除投资本公司外未经营其他业务，亦无其他投资。</w:t>
      </w:r>
    </w:p>
    <w:p>
      <w:pPr>
        <w:pStyle w:val="BodyText"/>
        <w:spacing w:line="357" w:lineRule="auto" w:before="53"/>
        <w:ind w:left="633" w:right="1214"/>
        <w:jc w:val="left"/>
      </w:pPr>
      <w:r>
        <w:rPr/>
        <w:t>（三）公司实际控制人情况 报告期内，公司实际控制人未发生变化，为乔昕、陈亚妹夫妇。其基本情况如下： 乔昕先生， </w:t>
      </w:r>
      <w:r>
        <w:rPr>
          <w:rFonts w:ascii="Times New Roman" w:hAnsi="Times New Roman" w:cs="Times New Roman" w:eastAsia="Times New Roman" w:hint="default"/>
        </w:rPr>
        <w:t>1963</w:t>
      </w:r>
      <w:r>
        <w:rPr>
          <w:rFonts w:ascii="Times New Roman" w:hAnsi="Times New Roman" w:cs="Times New Roman" w:eastAsia="Times New Roman" w:hint="default"/>
          <w:spacing w:val="-1"/>
        </w:rPr>
        <w:t> </w:t>
      </w:r>
      <w:r>
        <w:rPr/>
        <w:t>年出生，中国国籍，无境外永久居留权，硕士学历。乔昕先生大学毕</w:t>
      </w:r>
    </w:p>
    <w:p>
      <w:pPr>
        <w:pStyle w:val="BodyText"/>
        <w:spacing w:line="352" w:lineRule="auto" w:before="5"/>
        <w:ind w:right="1133"/>
        <w:jc w:val="both"/>
      </w:pPr>
      <w:r>
        <w:rPr/>
        <w:t>业后曾先后在无锡机床研究所、日本北陆电气工业株式会社深圳办事处工作，</w:t>
      </w:r>
      <w:r>
        <w:rPr>
          <w:rFonts w:ascii="Times New Roman" w:hAnsi="Times New Roman" w:cs="Times New Roman" w:eastAsia="Times New Roman" w:hint="default"/>
        </w:rPr>
        <w:t>1998</w:t>
      </w:r>
      <w:r>
        <w:rPr>
          <w:rFonts w:ascii="Times New Roman" w:hAnsi="Times New Roman" w:cs="Times New Roman" w:eastAsia="Times New Roman" w:hint="default"/>
          <w:spacing w:val="-20"/>
        </w:rPr>
        <w:t> </w:t>
      </w:r>
      <w:r>
        <w:rPr/>
        <w:t>年创办本 公司前身深圳市实益达实业有限公司，现任本公司董事兼总经理、无锡实益达电子有限公司 董事、深圳市汇大光电科技有限公司董事长、深圳市电明科技有限责任公司董事、拉萨市冠 德成科技发展有限公司执行董事、百华科技发展有限公司执行董事、深圳市恒顺昌投资发展 有限公司监事。</w:t>
      </w:r>
    </w:p>
    <w:p>
      <w:pPr>
        <w:pStyle w:val="BodyText"/>
        <w:spacing w:line="240" w:lineRule="auto" w:before="41"/>
        <w:ind w:left="633" w:right="1002"/>
        <w:jc w:val="left"/>
        <w:rPr>
          <w:rFonts w:ascii="Times New Roman" w:hAnsi="Times New Roman" w:cs="Times New Roman" w:eastAsia="Times New Roman" w:hint="default"/>
        </w:rPr>
      </w:pPr>
      <w:r>
        <w:rPr/>
        <w:t>陈亚妹女士，</w:t>
      </w:r>
      <w:r>
        <w:rPr>
          <w:rFonts w:ascii="Times New Roman" w:hAnsi="Times New Roman" w:cs="Times New Roman" w:eastAsia="Times New Roman" w:hint="default"/>
        </w:rPr>
        <w:t>1975 </w:t>
      </w:r>
      <w:r>
        <w:rPr>
          <w:spacing w:val="-3"/>
        </w:rPr>
        <w:t>年出生，中国国籍，无境外永久居留权，大专学历。陈亚妹女士</w:t>
      </w:r>
      <w:r>
        <w:rPr>
          <w:spacing w:val="-61"/>
        </w:rPr>
        <w:t> </w:t>
      </w:r>
      <w:r>
        <w:rPr>
          <w:rFonts w:ascii="Times New Roman" w:hAnsi="Times New Roman" w:cs="Times New Roman" w:eastAsia="Times New Roman" w:hint="default"/>
        </w:rPr>
        <w:t>1998</w:t>
      </w:r>
    </w:p>
    <w:p>
      <w:pPr>
        <w:pStyle w:val="BodyText"/>
        <w:spacing w:line="240" w:lineRule="auto" w:before="133"/>
        <w:ind w:right="0"/>
        <w:jc w:val="both"/>
      </w:pPr>
      <w:r>
        <w:rPr/>
        <w:t>年与乔昕先生一起创办本公司前身深圳市实益达实业有限公司，现任本公司董事长、无锡实</w:t>
      </w:r>
    </w:p>
    <w:p>
      <w:pPr>
        <w:spacing w:after="0" w:line="240"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171"/>
        <w:jc w:val="both"/>
      </w:pPr>
      <w:r>
        <w:rPr/>
        <w:t>益达电子有限公司董事、实益达科技（香港）有限公司执行董事、深圳市恒顺昌投资发展有 限公司执行董事、拉萨市冠德成科技发展有限公司监事。</w:t>
      </w:r>
    </w:p>
    <w:p>
      <w:pPr>
        <w:pStyle w:val="BodyText"/>
        <w:spacing w:line="240" w:lineRule="auto"/>
        <w:ind w:left="635" w:right="3829"/>
        <w:jc w:val="left"/>
      </w:pPr>
      <w:r>
        <w:rPr/>
        <w:t>（四）公司与实际控制人的产权和控制关系方框图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4239" w:lineRule="exact"/>
        <w:ind w:left="946"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284.2pt;height:212pt;mso-position-horizontal-relative:char;mso-position-vertical-relative:line" coordorigin="0,0" coordsize="5684,4240">
            <v:group style="position:absolute;left:3505;top:8;width:1973;height:547" coordorigin="3505,8" coordsize="1973,547">
              <v:shape style="position:absolute;left:3505;top:8;width:1973;height:547" coordorigin="3505,8" coordsize="1973,547" path="m3505,555l5478,555,5478,8,3505,8,3505,555xe" filled="false" stroked="true" strokeweight=".75pt" strokecolor="#000000">
                <v:path arrowok="t"/>
              </v:shape>
            </v:group>
            <v:group style="position:absolute;left:4504;top:558;width:4;height:366" coordorigin="4504,558" coordsize="4,366">
              <v:shape style="position:absolute;left:4504;top:558;width:4;height:366" coordorigin="4504,558" coordsize="4,366" path="m4504,558l4508,924e" filled="false" stroked="true" strokeweight="1.5pt" strokecolor="#000000">
                <v:path arrowok="t"/>
                <v:stroke dashstyle="dash"/>
              </v:shape>
            </v:group>
            <v:group style="position:absolute;left:1154;top:8;width:1973;height:551" coordorigin="1154,8" coordsize="1973,551">
              <v:shape style="position:absolute;left:1154;top:8;width:1973;height:551" coordorigin="1154,8" coordsize="1973,551" path="m1154,558l3127,558,3127,8,1154,8,1154,558xe" filled="false" stroked="true" strokeweight=".75pt" strokecolor="#000000">
                <v:path arrowok="t"/>
              </v:shape>
            </v:group>
            <v:group style="position:absolute;left:2235;top:555;width:4;height:367" coordorigin="2235,555" coordsize="4,367">
              <v:shape style="position:absolute;left:2235;top:555;width:4;height:367" coordorigin="2235,555" coordsize="4,367" path="m2235,555l2239,922e" filled="false" stroked="true" strokeweight="1.5pt" strokecolor="#000000">
                <v:path arrowok="t"/>
                <v:stroke dashstyle="dash"/>
              </v:shape>
            </v:group>
            <v:group style="position:absolute;left:2235;top:923;width:2269;height:2" coordorigin="2235,923" coordsize="2269,2">
              <v:shape style="position:absolute;left:2235;top:923;width:2269;height:2" coordorigin="2235,923" coordsize="2269,1" path="m2235,924l4504,923e" filled="false" stroked="true" strokeweight="1.5pt" strokecolor="#000000">
                <v:path arrowok="t"/>
                <v:stroke dashstyle="dash"/>
              </v:shape>
            </v:group>
            <v:group style="position:absolute;left:3441;top:918;width:120;height:730" coordorigin="3441,918" coordsize="120,730">
              <v:shape style="position:absolute;left:3441;top:918;width:120;height:730" coordorigin="3441,918" coordsize="120,730" path="m3514,918l3484,918,3484,948,3514,948,3514,918xe" filled="true" fillcolor="#000000" stroked="false">
                <v:path arrowok="t"/>
                <v:fill type="solid"/>
              </v:shape>
              <v:shape style="position:absolute;left:3441;top:918;width:120;height:730" coordorigin="3441,918" coordsize="120,730" path="m3514,978l3484,978,3484,1008,3514,1008,3514,978xe" filled="true" fillcolor="#000000" stroked="false">
                <v:path arrowok="t"/>
                <v:fill type="solid"/>
              </v:shape>
              <v:shape style="position:absolute;left:3441;top:918;width:120;height:730" coordorigin="3441,918" coordsize="120,730" path="m3514,1038l3484,1038,3484,1068,3514,1068,3514,1038xe" filled="true" fillcolor="#000000" stroked="false">
                <v:path arrowok="t"/>
                <v:fill type="solid"/>
              </v:shape>
              <v:shape style="position:absolute;left:3441;top:918;width:120;height:730" coordorigin="3441,918" coordsize="120,730" path="m3514,1098l3484,1098,3485,1128,3515,1128,3514,1098xe" filled="true" fillcolor="#000000" stroked="false">
                <v:path arrowok="t"/>
                <v:fill type="solid"/>
              </v:shape>
              <v:shape style="position:absolute;left:3441;top:918;width:120;height:730" coordorigin="3441,918" coordsize="120,730" path="m3515,1158l3485,1158,3485,1188,3515,1188,3515,1158xe" filled="true" fillcolor="#000000" stroked="false">
                <v:path arrowok="t"/>
                <v:fill type="solid"/>
              </v:shape>
              <v:shape style="position:absolute;left:3441;top:918;width:120;height:730" coordorigin="3441,918" coordsize="120,730" path="m3515,1218l3485,1218,3485,1248,3515,1248,3515,1218xe" filled="true" fillcolor="#000000" stroked="false">
                <v:path arrowok="t"/>
                <v:fill type="solid"/>
              </v:shape>
              <v:shape style="position:absolute;left:3441;top:918;width:120;height:730" coordorigin="3441,918" coordsize="120,730" path="m3515,1278l3485,1278,3485,1308,3515,1308,3515,1278xe" filled="true" fillcolor="#000000" stroked="false">
                <v:path arrowok="t"/>
                <v:fill type="solid"/>
              </v:shape>
              <v:shape style="position:absolute;left:3441;top:918;width:120;height:730" coordorigin="3441,918" coordsize="120,730" path="m3515,1338l3485,1338,3485,1368,3515,1368,3515,1338xe" filled="true" fillcolor="#000000" stroked="false">
                <v:path arrowok="t"/>
                <v:fill type="solid"/>
              </v:shape>
              <v:shape style="position:absolute;left:3441;top:918;width:120;height:730" coordorigin="3441,918" coordsize="120,730" path="m3515,1398l3485,1398,3485,1428,3515,1428,3515,1398xe" filled="true" fillcolor="#000000" stroked="false">
                <v:path arrowok="t"/>
                <v:fill type="solid"/>
              </v:shape>
              <v:shape style="position:absolute;left:3441;top:918;width:120;height:730" coordorigin="3441,918" coordsize="120,730" path="m3515,1458l3485,1458,3486,1488,3516,1488,3515,1458xe" filled="true" fillcolor="#000000" stroked="false">
                <v:path arrowok="t"/>
                <v:fill type="solid"/>
              </v:shape>
              <v:shape style="position:absolute;left:3441;top:918;width:120;height:730" coordorigin="3441,918" coordsize="120,730" path="m3486,1528l3441,1528,3501,1648,3551,1548,3486,1548,3486,1528xe" filled="true" fillcolor="#000000" stroked="false">
                <v:path arrowok="t"/>
                <v:fill type="solid"/>
              </v:shape>
              <v:shape style="position:absolute;left:3441;top:918;width:120;height:730" coordorigin="3441,918" coordsize="120,730" path="m3516,1527l3486,1528,3486,1548,3516,1548,3516,1527xe" filled="true" fillcolor="#000000" stroked="false">
                <v:path arrowok="t"/>
                <v:fill type="solid"/>
              </v:shape>
              <v:shape style="position:absolute;left:3441;top:918;width:120;height:730" coordorigin="3441,918" coordsize="120,730" path="m3561,1527l3516,1527,3516,1548,3551,1548,3561,1527xe" filled="true" fillcolor="#000000" stroked="false">
                <v:path arrowok="t"/>
                <v:fill type="solid"/>
              </v:shape>
              <v:shape style="position:absolute;left:3441;top:918;width:120;height:730" coordorigin="3441,918" coordsize="120,730" path="m3516,1518l3486,1518,3486,1528,3516,1527,3516,1518xe" filled="true" fillcolor="#000000" stroked="false">
                <v:path arrowok="t"/>
                <v:fill type="solid"/>
              </v:shape>
            </v:group>
            <v:group style="position:absolute;left:3917;top:555;width:2;height:677" coordorigin="3917,555" coordsize="2,677">
              <v:shape style="position:absolute;left:3917;top:555;width:2;height:677" coordorigin="3917,555" coordsize="0,677" path="m3917,555l3917,1232e" filled="false" stroked="true" strokeweight="1pt" strokecolor="#000000">
                <v:path arrowok="t"/>
              </v:shape>
            </v:group>
            <v:group style="position:absolute;left:1366;top:555;width:2;height:677" coordorigin="1366,555" coordsize="2,677">
              <v:shape style="position:absolute;left:1366;top:555;width:2;height:677" coordorigin="1366,555" coordsize="1,677" path="m1366,555l1367,1232e" filled="false" stroked="true" strokeweight="1.0pt" strokecolor="#000000">
                <v:path arrowok="t"/>
              </v:shape>
            </v:group>
            <v:group style="position:absolute;left:1366;top:1232;width:2551;height:2" coordorigin="1366,1232" coordsize="2551,2">
              <v:shape style="position:absolute;left:1366;top:1232;width:2551;height:2" coordorigin="1366,1232" coordsize="2551,0" path="m1366,1232l3917,1232e" filled="false" stroked="true" strokeweight="1pt" strokecolor="#000000">
                <v:path arrowok="t"/>
              </v:shape>
            </v:group>
            <v:group style="position:absolute;left:1707;top:1231;width:120;height:424" coordorigin="1707,1231" coordsize="120,424">
              <v:shape style="position:absolute;left:1707;top:1231;width:120;height:424" coordorigin="1707,1231" coordsize="120,424" path="m1707,1532l1762,1655,1817,1555,1776,1555,1756,1554,1757,1534,1707,1532xe" filled="true" fillcolor="#000000" stroked="false">
                <v:path arrowok="t"/>
                <v:fill type="solid"/>
              </v:shape>
              <v:shape style="position:absolute;left:1707;top:1231;width:120;height:424" coordorigin="1707,1231" coordsize="120,424" path="m1757,1534l1756,1554,1776,1555,1777,1535,1757,1534xe" filled="true" fillcolor="#000000" stroked="false">
                <v:path arrowok="t"/>
                <v:fill type="solid"/>
              </v:shape>
              <v:shape style="position:absolute;left:1707;top:1231;width:120;height:424" coordorigin="1707,1231" coordsize="120,424" path="m1777,1535l1776,1555,1817,1555,1827,1537,1777,1535xe" filled="true" fillcolor="#000000" stroked="false">
                <v:path arrowok="t"/>
                <v:fill type="solid"/>
              </v:shape>
              <v:shape style="position:absolute;left:1707;top:1231;width:120;height:424" coordorigin="1707,1231" coordsize="120,424" path="m1769,1231l1757,1534,1777,1535,1789,1232,1769,1231xe" filled="true" fillcolor="#000000" stroked="false">
                <v:path arrowok="t"/>
                <v:fill type="solid"/>
              </v:shape>
            </v:group>
            <v:group style="position:absolute;left:1431;top:3648;width:4065;height:20" coordorigin="1431,3648" coordsize="4065,20">
              <v:shape style="position:absolute;left:1431;top:3648;width:4065;height:20" coordorigin="1431,3648" coordsize="4065,20" path="m1431,3668l5496,3668,5496,3648,1431,3648,1431,3668xe" filled="true" fillcolor="#c2dfff" stroked="false">
                <v:path arrowok="t"/>
                <v:fill type="solid"/>
              </v:shape>
            </v:group>
            <v:group style="position:absolute;left:1471;top:4220;width:4065;height:20" coordorigin="1471,4220" coordsize="4065,20">
              <v:shape style="position:absolute;left:1471;top:4220;width:4065;height:20" coordorigin="1471,4220" coordsize="4065,20" path="m1471,4240l5536,4240,5536,4220,1471,4220,1471,4240xe" filled="true" fillcolor="#5c7999" stroked="false">
                <v:path arrowok="t"/>
                <v:fill type="solid"/>
              </v:shape>
            </v:group>
            <v:group style="position:absolute;left:1451;top:3668;width:4065;height:552" coordorigin="1451,3668" coordsize="4065,552">
              <v:shape style="position:absolute;left:1451;top:3668;width:4065;height:552" coordorigin="1451,3668" coordsize="4065,552" path="m1451,4220l5516,4220,5516,3668,1451,3668,1451,4220xe" filled="true" fillcolor="#99ccff" stroked="false">
                <v:path arrowok="t"/>
                <v:fill type="solid"/>
              </v:shape>
            </v:group>
            <v:group style="position:absolute;left:2492;top:558;width:120;height:3109" coordorigin="2492,558" coordsize="120,3109">
              <v:shape style="position:absolute;left:2492;top:558;width:120;height:3109" coordorigin="2492,558" coordsize="120,3109" path="m2562,558l2542,558,2542,638,2562,638,2562,558xe" filled="true" fillcolor="#333333" stroked="false">
                <v:path arrowok="t"/>
                <v:fill type="solid"/>
              </v:shape>
              <v:shape style="position:absolute;left:2492;top:558;width:120;height:3109" coordorigin="2492,558" coordsize="120,3109" path="m2562,698l2542,698,2542,778,2562,778,2562,698xe" filled="true" fillcolor="#333333" stroked="false">
                <v:path arrowok="t"/>
                <v:fill type="solid"/>
              </v:shape>
              <v:shape style="position:absolute;left:2492;top:558;width:120;height:3109" coordorigin="2492,558" coordsize="120,3109" path="m2562,838l2542,838,2542,918,2562,918,2562,838xe" filled="true" fillcolor="#333333" stroked="false">
                <v:path arrowok="t"/>
                <v:fill type="solid"/>
              </v:shape>
              <v:shape style="position:absolute;left:2492;top:558;width:120;height:3109" coordorigin="2492,558" coordsize="120,3109" path="m2562,978l2542,978,2542,1058,2562,1058,2562,978xe" filled="true" fillcolor="#333333" stroked="false">
                <v:path arrowok="t"/>
                <v:fill type="solid"/>
              </v:shape>
              <v:shape style="position:absolute;left:2492;top:558;width:120;height:3109" coordorigin="2492,558" coordsize="120,3109" path="m2562,1118l2542,1118,2542,1198,2562,1198,2562,1118xe" filled="true" fillcolor="#333333" stroked="false">
                <v:path arrowok="t"/>
                <v:fill type="solid"/>
              </v:shape>
              <v:shape style="position:absolute;left:2492;top:558;width:120;height:3109" coordorigin="2492,558" coordsize="120,3109" path="m2562,1258l2542,1258,2542,1338,2562,1338,2562,1258xe" filled="true" fillcolor="#333333" stroked="false">
                <v:path arrowok="t"/>
                <v:fill type="solid"/>
              </v:shape>
              <v:shape style="position:absolute;left:2492;top:558;width:120;height:3109" coordorigin="2492,558" coordsize="120,3109" path="m2562,1398l2542,1398,2542,1478,2562,1478,2562,1398xe" filled="true" fillcolor="#333333" stroked="false">
                <v:path arrowok="t"/>
                <v:fill type="solid"/>
              </v:shape>
              <v:shape style="position:absolute;left:2492;top:558;width:120;height:3109" coordorigin="2492,558" coordsize="120,3109" path="m2562,1538l2542,1538,2542,1618,2562,1618,2562,1538xe" filled="true" fillcolor="#333333" stroked="false">
                <v:path arrowok="t"/>
                <v:fill type="solid"/>
              </v:shape>
              <v:shape style="position:absolute;left:2492;top:558;width:120;height:3109" coordorigin="2492,558" coordsize="120,3109" path="m2562,1678l2542,1678,2542,1758,2562,1758,2562,1678xe" filled="true" fillcolor="#333333" stroked="false">
                <v:path arrowok="t"/>
                <v:fill type="solid"/>
              </v:shape>
              <v:shape style="position:absolute;left:2492;top:558;width:120;height:3109" coordorigin="2492,558" coordsize="120,3109" path="m2562,1818l2542,1818,2542,1898,2562,1898,2562,1818xe" filled="true" fillcolor="#333333" stroked="false">
                <v:path arrowok="t"/>
                <v:fill type="solid"/>
              </v:shape>
              <v:shape style="position:absolute;left:2492;top:558;width:120;height:3109" coordorigin="2492,558" coordsize="120,3109" path="m2562,1958l2542,1958,2542,2038,2562,2038,2562,1958xe" filled="true" fillcolor="#333333" stroked="false">
                <v:path arrowok="t"/>
                <v:fill type="solid"/>
              </v:shape>
              <v:shape style="position:absolute;left:2492;top:558;width:120;height:3109" coordorigin="2492,558" coordsize="120,3109" path="m2562,2098l2542,2098,2542,2178,2562,2178,2562,2098xe" filled="true" fillcolor="#333333" stroked="false">
                <v:path arrowok="t"/>
                <v:fill type="solid"/>
              </v:shape>
              <v:shape style="position:absolute;left:2492;top:558;width:120;height:3109" coordorigin="2492,558" coordsize="120,3109" path="m2562,2238l2542,2238,2542,2318,2562,2318,2562,2238xe" filled="true" fillcolor="#333333" stroked="false">
                <v:path arrowok="t"/>
                <v:fill type="solid"/>
              </v:shape>
              <v:shape style="position:absolute;left:2492;top:558;width:120;height:3109" coordorigin="2492,558" coordsize="120,3109" path="m2562,2378l2542,2378,2542,2458,2562,2458,2562,2378xe" filled="true" fillcolor="#333333" stroked="false">
                <v:path arrowok="t"/>
                <v:fill type="solid"/>
              </v:shape>
              <v:shape style="position:absolute;left:2492;top:558;width:120;height:3109" coordorigin="2492,558" coordsize="120,3109" path="m2562,2518l2542,2518,2542,2598,2562,2598,2562,2518xe" filled="true" fillcolor="#333333" stroked="false">
                <v:path arrowok="t"/>
                <v:fill type="solid"/>
              </v:shape>
              <v:shape style="position:absolute;left:2492;top:558;width:120;height:3109" coordorigin="2492,558" coordsize="120,3109" path="m2562,2658l2542,2658,2542,2738,2562,2738,2562,2658xe" filled="true" fillcolor="#333333" stroked="false">
                <v:path arrowok="t"/>
                <v:fill type="solid"/>
              </v:shape>
              <v:shape style="position:absolute;left:2492;top:558;width:120;height:3109" coordorigin="2492,558" coordsize="120,3109" path="m2562,2798l2542,2798,2542,2878,2562,2878,2562,2798xe" filled="true" fillcolor="#333333" stroked="false">
                <v:path arrowok="t"/>
                <v:fill type="solid"/>
              </v:shape>
              <v:shape style="position:absolute;left:2492;top:558;width:120;height:3109" coordorigin="2492,558" coordsize="120,3109" path="m2562,2938l2542,2938,2542,3018,2562,3018,2562,2938xe" filled="true" fillcolor="#333333" stroked="false">
                <v:path arrowok="t"/>
                <v:fill type="solid"/>
              </v:shape>
              <v:shape style="position:absolute;left:2492;top:558;width:120;height:3109" coordorigin="2492,558" coordsize="120,3109" path="m2562,3078l2542,3078,2542,3158,2562,3158,2562,3078xe" filled="true" fillcolor="#333333" stroked="false">
                <v:path arrowok="t"/>
                <v:fill type="solid"/>
              </v:shape>
              <v:shape style="position:absolute;left:2492;top:558;width:120;height:3109" coordorigin="2492,558" coordsize="120,3109" path="m2562,3218l2542,3218,2542,3298,2562,3298,2562,3218xe" filled="true" fillcolor="#333333" stroked="false">
                <v:path arrowok="t"/>
                <v:fill type="solid"/>
              </v:shape>
              <v:shape style="position:absolute;left:2492;top:558;width:120;height:3109" coordorigin="2492,558" coordsize="120,3109" path="m2562,3358l2542,3358,2542,3438,2562,3438,2562,3358xe" filled="true" fillcolor="#333333" stroked="false">
                <v:path arrowok="t"/>
                <v:fill type="solid"/>
              </v:shape>
              <v:shape style="position:absolute;left:2492;top:558;width:120;height:3109" coordorigin="2492,558" coordsize="120,3109" path="m2542,3547l2492,3547,2552,3667,2602,3567,2542,3567,2542,3547xe" filled="true" fillcolor="#333333" stroked="false">
                <v:path arrowok="t"/>
                <v:fill type="solid"/>
              </v:shape>
              <v:shape style="position:absolute;left:2492;top:558;width:120;height:3109" coordorigin="2492,558" coordsize="120,3109" path="m2562,3498l2542,3498,2542,3567,2562,3567,2562,3498xe" filled="true" fillcolor="#333333" stroked="false">
                <v:path arrowok="t"/>
                <v:fill type="solid"/>
              </v:shape>
              <v:shape style="position:absolute;left:2492;top:558;width:120;height:3109" coordorigin="2492,558" coordsize="120,3109" path="m2612,3547l2562,3547,2562,3567,2602,3567,2612,3547xe" filled="true" fillcolor="#333333" stroked="false">
                <v:path arrowok="t"/>
                <v:fill type="solid"/>
              </v:shape>
            </v:group>
            <v:group style="position:absolute;left:4990;top:554;width:120;height:3113" coordorigin="4990,554" coordsize="120,3113">
              <v:shape style="position:absolute;left:4990;top:554;width:120;height:3113" coordorigin="4990,554" coordsize="120,3113" path="m5071,554l5070,634,5090,635,5091,555,5071,554xe" filled="true" fillcolor="#333333" stroked="false">
                <v:path arrowok="t"/>
                <v:fill type="solid"/>
              </v:shape>
              <v:shape style="position:absolute;left:4990;top:554;width:120;height:3113" coordorigin="4990,554" coordsize="120,3113" path="m5070,694l5069,774,5089,775,5090,695,5070,694xe" filled="true" fillcolor="#333333" stroked="false">
                <v:path arrowok="t"/>
                <v:fill type="solid"/>
              </v:shape>
              <v:shape style="position:absolute;left:4990;top:554;width:120;height:3113" coordorigin="4990,554" coordsize="120,3113" path="m5068,834l5067,914,5087,915,5088,835,5068,834xe" filled="true" fillcolor="#333333" stroked="false">
                <v:path arrowok="t"/>
                <v:fill type="solid"/>
              </v:shape>
              <v:shape style="position:absolute;left:4990;top:554;width:120;height:3113" coordorigin="4990,554" coordsize="120,3113" path="m5067,974l5066,1054,5086,1055,5087,975,5067,974xe" filled="true" fillcolor="#333333" stroked="false">
                <v:path arrowok="t"/>
                <v:fill type="solid"/>
              </v:shape>
              <v:shape style="position:absolute;left:4990;top:554;width:120;height:3113" coordorigin="4990,554" coordsize="120,3113" path="m5065,1114l5064,1194,5084,1195,5085,1115,5065,1114xe" filled="true" fillcolor="#333333" stroked="false">
                <v:path arrowok="t"/>
                <v:fill type="solid"/>
              </v:shape>
              <v:shape style="position:absolute;left:4990;top:554;width:120;height:3113" coordorigin="4990,554" coordsize="120,3113" path="m5064,1254l5063,1334,5083,1335,5084,1255,5064,1254xe" filled="true" fillcolor="#333333" stroked="false">
                <v:path arrowok="t"/>
                <v:fill type="solid"/>
              </v:shape>
              <v:shape style="position:absolute;left:4990;top:554;width:120;height:3113" coordorigin="4990,554" coordsize="120,3113" path="m5062,1394l5062,1474,5082,1475,5082,1395,5062,1394xe" filled="true" fillcolor="#333333" stroked="false">
                <v:path arrowok="t"/>
                <v:fill type="solid"/>
              </v:shape>
              <v:shape style="position:absolute;left:4990;top:554;width:120;height:3113" coordorigin="4990,554" coordsize="120,3113" path="m5061,1534l5060,1614,5080,1615,5081,1535,5061,1534xe" filled="true" fillcolor="#333333" stroked="false">
                <v:path arrowok="t"/>
                <v:fill type="solid"/>
              </v:shape>
              <v:shape style="position:absolute;left:4990;top:554;width:120;height:3113" coordorigin="4990,554" coordsize="120,3113" path="m5059,1674l5059,1754,5079,1755,5079,1675,5059,1674xe" filled="true" fillcolor="#333333" stroked="false">
                <v:path arrowok="t"/>
                <v:fill type="solid"/>
              </v:shape>
              <v:shape style="position:absolute;left:4990;top:554;width:120;height:3113" coordorigin="4990,554" coordsize="120,3113" path="m5058,1814l5057,1894,5077,1895,5078,1815,5058,1814xe" filled="true" fillcolor="#333333" stroked="false">
                <v:path arrowok="t"/>
                <v:fill type="solid"/>
              </v:shape>
              <v:shape style="position:absolute;left:4990;top:554;width:120;height:3113" coordorigin="4990,554" coordsize="120,3113" path="m5057,1954l5056,2034,5076,2035,5077,1955,5057,1954xe" filled="true" fillcolor="#333333" stroked="false">
                <v:path arrowok="t"/>
                <v:fill type="solid"/>
              </v:shape>
              <v:shape style="position:absolute;left:4990;top:554;width:120;height:3113" coordorigin="4990,554" coordsize="120,3113" path="m5055,2094l5054,2174,5074,2175,5075,2095,5055,2094xe" filled="true" fillcolor="#333333" stroked="false">
                <v:path arrowok="t"/>
                <v:fill type="solid"/>
              </v:shape>
              <v:shape style="position:absolute;left:4990;top:554;width:120;height:3113" coordorigin="4990,554" coordsize="120,3113" path="m5054,2234l5053,2314,5073,2315,5074,2235,5054,2234xe" filled="true" fillcolor="#333333" stroked="false">
                <v:path arrowok="t"/>
                <v:fill type="solid"/>
              </v:shape>
              <v:shape style="position:absolute;left:4990;top:554;width:120;height:3113" coordorigin="4990,554" coordsize="120,3113" path="m5052,2374l5051,2454,5071,2455,5072,2375,5052,2374xe" filled="true" fillcolor="#333333" stroked="false">
                <v:path arrowok="t"/>
                <v:fill type="solid"/>
              </v:shape>
              <v:shape style="position:absolute;left:4990;top:554;width:120;height:3113" coordorigin="4990,554" coordsize="120,3113" path="m5051,2514l5050,2594,5070,2595,5071,2515,5051,2514xe" filled="true" fillcolor="#333333" stroked="false">
                <v:path arrowok="t"/>
                <v:fill type="solid"/>
              </v:shape>
              <v:shape style="position:absolute;left:4990;top:554;width:120;height:3113" coordorigin="4990,554" coordsize="120,3113" path="m5049,2654l5049,2734,5069,2735,5069,2655,5049,2654xe" filled="true" fillcolor="#333333" stroked="false">
                <v:path arrowok="t"/>
                <v:fill type="solid"/>
              </v:shape>
              <v:shape style="position:absolute;left:4990;top:554;width:120;height:3113" coordorigin="4990,554" coordsize="120,3113" path="m5048,2794l5047,2874,5067,2875,5068,2795,5048,2794xe" filled="true" fillcolor="#333333" stroked="false">
                <v:path arrowok="t"/>
                <v:fill type="solid"/>
              </v:shape>
              <v:shape style="position:absolute;left:4990;top:554;width:120;height:3113" coordorigin="4990,554" coordsize="120,3113" path="m5047,2934l5046,3014,5066,3015,5067,2935,5047,2934xe" filled="true" fillcolor="#333333" stroked="false">
                <v:path arrowok="t"/>
                <v:fill type="solid"/>
              </v:shape>
              <v:shape style="position:absolute;left:4990;top:554;width:120;height:3113" coordorigin="4990,554" coordsize="120,3113" path="m5045,3074l5044,3154,5064,3155,5065,3075,5045,3074xe" filled="true" fillcolor="#333333" stroked="false">
                <v:path arrowok="t"/>
                <v:fill type="solid"/>
              </v:shape>
              <v:shape style="position:absolute;left:4990;top:554;width:120;height:3113" coordorigin="4990,554" coordsize="120,3113" path="m5044,3214l5043,3294,5063,3295,5064,3215,5044,3214xe" filled="true" fillcolor="#333333" stroked="false">
                <v:path arrowok="t"/>
                <v:fill type="solid"/>
              </v:shape>
              <v:shape style="position:absolute;left:4990;top:554;width:120;height:3113" coordorigin="4990,554" coordsize="120,3113" path="m5042,3354l5041,3434,5061,3435,5062,3355,5042,3354xe" filled="true" fillcolor="#333333" stroked="false">
                <v:path arrowok="t"/>
                <v:fill type="solid"/>
              </v:shape>
              <v:shape style="position:absolute;left:4990;top:554;width:120;height:3113" coordorigin="4990,554" coordsize="120,3113" path="m4990,3546l5049,3667,5100,3567,5060,3567,5040,3567,5040,3546,4990,3546xe" filled="true" fillcolor="#333333" stroked="false">
                <v:path arrowok="t"/>
                <v:fill type="solid"/>
              </v:shape>
              <v:shape style="position:absolute;left:4990;top:554;width:120;height:3113" coordorigin="4990,554" coordsize="120,3113" path="m5040,3546l5040,3567,5060,3567,5060,3547,5040,3546xe" filled="true" fillcolor="#333333" stroked="false">
                <v:path arrowok="t"/>
                <v:fill type="solid"/>
              </v:shape>
              <v:shape style="position:absolute;left:4990;top:554;width:120;height:3113" coordorigin="4990,554" coordsize="120,3113" path="m5060,3547l5060,3567,5100,3567,5110,3547,5060,3547xe" filled="true" fillcolor="#333333" stroked="false">
                <v:path arrowok="t"/>
                <v:fill type="solid"/>
              </v:shape>
              <v:shape style="position:absolute;left:4990;top:554;width:120;height:3113" coordorigin="4990,554" coordsize="120,3113" path="m5041,3494l5040,3546,5060,3547,5061,3495,5041,3494xe" filled="true" fillcolor="#333333" stroked="false">
                <v:path arrowok="t"/>
                <v:fill type="solid"/>
              </v:shape>
            </v:group>
            <v:group style="position:absolute;left:1702;top:2569;width:120;height:1098" coordorigin="1702,2569" coordsize="120,1098">
              <v:shape style="position:absolute;left:1702;top:2569;width:120;height:1098" coordorigin="1702,2569" coordsize="120,1098" path="m1752,3547l1702,3547,1762,3667,1812,3567,1752,3567,1752,3547xe" filled="true" fillcolor="#000000" stroked="false">
                <v:path arrowok="t"/>
                <v:fill type="solid"/>
              </v:shape>
              <v:shape style="position:absolute;left:1702;top:2569;width:120;height:1098" coordorigin="1702,2569" coordsize="120,1098" path="m1772,2569l1752,2569,1752,3567,1772,3567,1772,2569xe" filled="true" fillcolor="#000000" stroked="false">
                <v:path arrowok="t"/>
                <v:fill type="solid"/>
              </v:shape>
              <v:shape style="position:absolute;left:1702;top:2569;width:120;height:1098" coordorigin="1702,2569" coordsize="120,1098" path="m1822,3547l1772,3547,1772,3567,1812,3567,1822,3547xe" filled="true" fillcolor="#000000" stroked="false">
                <v:path arrowok="t"/>
                <v:fill type="solid"/>
              </v:shape>
            </v:group>
            <v:group style="position:absolute;left:3446;top:2569;width:120;height:1098" coordorigin="3446,2569" coordsize="120,1098">
              <v:shape style="position:absolute;left:3446;top:2569;width:120;height:1098" coordorigin="3446,2569" coordsize="120,1098" path="m3520,2569l3490,2569,3490,2599,3520,2599,3520,2569xe" filled="true" fillcolor="#000000" stroked="false">
                <v:path arrowok="t"/>
                <v:fill type="solid"/>
              </v:shape>
              <v:shape style="position:absolute;left:3446;top:2569;width:120;height:1098" coordorigin="3446,2569" coordsize="120,1098" path="m3520,2629l3490,2629,3490,2659,3520,2659,3520,2629xe" filled="true" fillcolor="#000000" stroked="false">
                <v:path arrowok="t"/>
                <v:fill type="solid"/>
              </v:shape>
              <v:shape style="position:absolute;left:3446;top:2569;width:120;height:1098" coordorigin="3446,2569" coordsize="120,1098" path="m3520,2689l3490,2689,3490,2719,3520,2719,3520,2689xe" filled="true" fillcolor="#000000" stroked="false">
                <v:path arrowok="t"/>
                <v:fill type="solid"/>
              </v:shape>
              <v:shape style="position:absolute;left:3446;top:2569;width:120;height:1098" coordorigin="3446,2569" coordsize="120,1098" path="m3520,2749l3490,2749,3490,2779,3520,2779,3520,2749xe" filled="true" fillcolor="#000000" stroked="false">
                <v:path arrowok="t"/>
                <v:fill type="solid"/>
              </v:shape>
              <v:shape style="position:absolute;left:3446;top:2569;width:120;height:1098" coordorigin="3446,2569" coordsize="120,1098" path="m3520,2809l3490,2809,3490,2839,3520,2839,3520,2809xe" filled="true" fillcolor="#000000" stroked="false">
                <v:path arrowok="t"/>
                <v:fill type="solid"/>
              </v:shape>
              <v:shape style="position:absolute;left:3446;top:2569;width:120;height:1098" coordorigin="3446,2569" coordsize="120,1098" path="m3520,2869l3490,2869,3490,2899,3520,2899,3520,2869xe" filled="true" fillcolor="#000000" stroked="false">
                <v:path arrowok="t"/>
                <v:fill type="solid"/>
              </v:shape>
              <v:shape style="position:absolute;left:3446;top:2569;width:120;height:1098" coordorigin="3446,2569" coordsize="120,1098" path="m3520,2929l3490,2929,3490,2959,3520,2959,3520,2929xe" filled="true" fillcolor="#000000" stroked="false">
                <v:path arrowok="t"/>
                <v:fill type="solid"/>
              </v:shape>
              <v:shape style="position:absolute;left:3446;top:2569;width:120;height:1098" coordorigin="3446,2569" coordsize="120,1098" path="m3520,2989l3490,2989,3490,3019,3520,3019,3520,2989xe" filled="true" fillcolor="#000000" stroked="false">
                <v:path arrowok="t"/>
                <v:fill type="solid"/>
              </v:shape>
              <v:shape style="position:absolute;left:3446;top:2569;width:120;height:1098" coordorigin="3446,2569" coordsize="120,1098" path="m3520,3049l3490,3049,3490,3079,3520,3079,3520,3049xe" filled="true" fillcolor="#000000" stroked="false">
                <v:path arrowok="t"/>
                <v:fill type="solid"/>
              </v:shape>
              <v:shape style="position:absolute;left:3446;top:2569;width:120;height:1098" coordorigin="3446,2569" coordsize="120,1098" path="m3520,3109l3490,3109,3491,3139,3521,3139,3520,3109xe" filled="true" fillcolor="#000000" stroked="false">
                <v:path arrowok="t"/>
                <v:fill type="solid"/>
              </v:shape>
              <v:shape style="position:absolute;left:3446;top:2569;width:120;height:1098" coordorigin="3446,2569" coordsize="120,1098" path="m3521,3169l3491,3169,3491,3199,3521,3199,3521,3169xe" filled="true" fillcolor="#000000" stroked="false">
                <v:path arrowok="t"/>
                <v:fill type="solid"/>
              </v:shape>
              <v:shape style="position:absolute;left:3446;top:2569;width:120;height:1098" coordorigin="3446,2569" coordsize="120,1098" path="m3521,3229l3491,3229,3491,3259,3521,3259,3521,3229xe" filled="true" fillcolor="#000000" stroked="false">
                <v:path arrowok="t"/>
                <v:fill type="solid"/>
              </v:shape>
              <v:shape style="position:absolute;left:3446;top:2569;width:120;height:1098" coordorigin="3446,2569" coordsize="120,1098" path="m3521,3289l3491,3289,3491,3319,3521,3319,3521,3289xe" filled="true" fillcolor="#000000" stroked="false">
                <v:path arrowok="t"/>
                <v:fill type="solid"/>
              </v:shape>
              <v:shape style="position:absolute;left:3446;top:2569;width:120;height:1098" coordorigin="3446,2569" coordsize="120,1098" path="m3521,3349l3491,3349,3491,3379,3521,3379,3521,3349xe" filled="true" fillcolor="#000000" stroked="false">
                <v:path arrowok="t"/>
                <v:fill type="solid"/>
              </v:shape>
              <v:shape style="position:absolute;left:3446;top:2569;width:120;height:1098" coordorigin="3446,2569" coordsize="120,1098" path="m3521,3409l3491,3409,3491,3439,3521,3439,3521,3409xe" filled="true" fillcolor="#000000" stroked="false">
                <v:path arrowok="t"/>
                <v:fill type="solid"/>
              </v:shape>
              <v:shape style="position:absolute;left:3446;top:2569;width:120;height:1098" coordorigin="3446,2569" coordsize="120,1098" path="m3521,3469l3491,3469,3491,3499,3521,3499,3521,3469xe" filled="true" fillcolor="#000000" stroked="false">
                <v:path arrowok="t"/>
                <v:fill type="solid"/>
              </v:shape>
              <v:shape style="position:absolute;left:3446;top:2569;width:120;height:1098" coordorigin="3446,2569" coordsize="120,1098" path="m3491,3547l3446,3547,3506,3667,3560,3559,3491,3559,3491,3547xe" filled="true" fillcolor="#000000" stroked="false">
                <v:path arrowok="t"/>
                <v:fill type="solid"/>
              </v:shape>
              <v:shape style="position:absolute;left:3446;top:2569;width:120;height:1098" coordorigin="3446,2569" coordsize="120,1098" path="m3521,3529l3491,3529,3491,3559,3521,3559,3521,3529xe" filled="true" fillcolor="#000000" stroked="false">
                <v:path arrowok="t"/>
                <v:fill type="solid"/>
              </v:shape>
              <v:shape style="position:absolute;left:3446;top:2569;width:120;height:1098" coordorigin="3446,2569" coordsize="120,1098" path="m3566,3547l3521,3547,3521,3559,3560,3559,3566,3547xe" filled="true" fillcolor="#000000" stroked="false">
                <v:path arrowok="t"/>
                <v:fill type="solid"/>
              </v:shape>
              <v:shape style="position:absolute;left:1154;top:8;width:1973;height:549" type="#_x0000_t202" filled="false" stroked="false">
                <v:textbox inset="0,0,0,0">
                  <w:txbxContent>
                    <w:p>
                      <w:pPr>
                        <w:tabs>
                          <w:tab w:pos="967" w:val="left" w:leader="none"/>
                        </w:tabs>
                        <w:spacing w:before="88"/>
                        <w:ind w:left="424" w:right="0" w:firstLine="0"/>
                        <w:jc w:val="left"/>
                        <w:rPr>
                          <w:rFonts w:ascii="宋体" w:hAnsi="宋体" w:cs="宋体" w:eastAsia="宋体" w:hint="default"/>
                          <w:sz w:val="18"/>
                          <w:szCs w:val="18"/>
                        </w:rPr>
                      </w:pPr>
                      <w:r>
                        <w:rPr>
                          <w:rFonts w:ascii="宋体" w:hAnsi="宋体" w:cs="宋体" w:eastAsia="宋体" w:hint="default"/>
                          <w:b/>
                          <w:bCs/>
                          <w:w w:val="95"/>
                          <w:sz w:val="18"/>
                          <w:szCs w:val="18"/>
                        </w:rPr>
                        <w:t>乔</w:t>
                        <w:tab/>
                      </w:r>
                      <w:r>
                        <w:rPr>
                          <w:rFonts w:ascii="宋体" w:hAnsi="宋体" w:cs="宋体" w:eastAsia="宋体" w:hint="default"/>
                          <w:b/>
                          <w:bCs/>
                          <w:sz w:val="18"/>
                          <w:szCs w:val="18"/>
                        </w:rPr>
                        <w:t>昕</w:t>
                      </w:r>
                      <w:r>
                        <w:rPr>
                          <w:rFonts w:ascii="宋体" w:hAnsi="宋体" w:cs="宋体" w:eastAsia="宋体" w:hint="default"/>
                          <w:sz w:val="18"/>
                          <w:szCs w:val="18"/>
                        </w:rPr>
                      </w:r>
                    </w:p>
                  </w:txbxContent>
                </v:textbox>
                <w10:wrap type="none"/>
              </v:shape>
              <v:shape style="position:absolute;left:3505;top:8;width:1973;height:549" type="#_x0000_t202" filled="false" stroked="false">
                <v:textbox inset="0,0,0,0">
                  <w:txbxContent>
                    <w:p>
                      <w:pPr>
                        <w:spacing w:before="90"/>
                        <w:ind w:left="332" w:right="0" w:firstLine="0"/>
                        <w:jc w:val="left"/>
                        <w:rPr>
                          <w:rFonts w:ascii="宋体" w:hAnsi="宋体" w:cs="宋体" w:eastAsia="宋体" w:hint="default"/>
                          <w:sz w:val="18"/>
                          <w:szCs w:val="18"/>
                        </w:rPr>
                      </w:pPr>
                      <w:r>
                        <w:rPr>
                          <w:rFonts w:ascii="宋体" w:hAnsi="宋体" w:cs="宋体" w:eastAsia="宋体" w:hint="default"/>
                          <w:b/>
                          <w:bCs/>
                          <w:sz w:val="18"/>
                          <w:szCs w:val="18"/>
                        </w:rPr>
                        <w:t>陈  亚</w:t>
                      </w:r>
                      <w:r>
                        <w:rPr>
                          <w:rFonts w:ascii="宋体" w:hAnsi="宋体" w:cs="宋体" w:eastAsia="宋体" w:hint="default"/>
                          <w:b/>
                          <w:bCs/>
                          <w:spacing w:val="88"/>
                          <w:sz w:val="18"/>
                          <w:szCs w:val="18"/>
                        </w:rPr>
                        <w:t> </w:t>
                      </w:r>
                      <w:r>
                        <w:rPr>
                          <w:rFonts w:ascii="宋体" w:hAnsi="宋体" w:cs="宋体" w:eastAsia="宋体" w:hint="default"/>
                          <w:b/>
                          <w:bCs/>
                          <w:sz w:val="18"/>
                          <w:szCs w:val="18"/>
                        </w:rPr>
                        <w:t>妹</w:t>
                      </w:r>
                      <w:r>
                        <w:rPr>
                          <w:rFonts w:ascii="宋体" w:hAnsi="宋体" w:cs="宋体" w:eastAsia="宋体" w:hint="default"/>
                          <w:sz w:val="18"/>
                          <w:szCs w:val="18"/>
                        </w:rPr>
                      </w:r>
                    </w:p>
                  </w:txbxContent>
                </v:textbox>
                <w10:wrap type="none"/>
              </v:shape>
              <v:shape style="position:absolute;left:1710;top:639;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4555;top:639;width:24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866;top:1016;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v:shape style="position:absolute;left:3998;top:1025;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v:shape style="position:absolute;left:921;top:3047;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51.75%</w:t>
                      </w:r>
                    </w:p>
                  </w:txbxContent>
                </v:textbox>
                <w10:wrap type="none"/>
              </v:shape>
              <v:shape style="position:absolute;left:2633;top:3044;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color w:val="333333"/>
                          <w:sz w:val="18"/>
                        </w:rPr>
                        <w:t>0.75%</w:t>
                      </w:r>
                      <w:r>
                        <w:rPr>
                          <w:rFonts w:ascii="Times New Roman"/>
                          <w:sz w:val="18"/>
                        </w:rPr>
                      </w:r>
                    </w:p>
                  </w:txbxContent>
                </v:textbox>
                <w10:wrap type="none"/>
              </v:shape>
              <v:shape style="position:absolute;left:3638;top:3047;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15.57%</w:t>
                      </w:r>
                    </w:p>
                  </w:txbxContent>
                </v:textbox>
                <w10:wrap type="none"/>
              </v:shape>
              <v:shape style="position:absolute;left:5218;top:3044;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color w:val="333333"/>
                          <w:sz w:val="18"/>
                        </w:rPr>
                        <w:t>0.56%</w:t>
                      </w:r>
                      <w:r>
                        <w:rPr>
                          <w:rFonts w:ascii="Times New Roman"/>
                          <w:sz w:val="18"/>
                        </w:rPr>
                      </w:r>
                    </w:p>
                  </w:txbxContent>
                </v:textbox>
                <w10:wrap type="none"/>
              </v:shape>
              <v:shape style="position:absolute;left:0;top:1654;width:2122;height:914" type="#_x0000_t202" filled="false" stroked="true" strokeweight=".75pt" strokecolor="#000000">
                <v:textbox inset="0,0,0,0">
                  <w:txbxContent>
                    <w:p>
                      <w:pPr>
                        <w:spacing w:line="232" w:lineRule="exact" w:before="105"/>
                        <w:ind w:left="145" w:right="135" w:firstLine="0"/>
                        <w:jc w:val="left"/>
                        <w:rPr>
                          <w:rFonts w:ascii="宋体" w:hAnsi="宋体" w:cs="宋体" w:eastAsia="宋体" w:hint="default"/>
                          <w:sz w:val="18"/>
                          <w:szCs w:val="18"/>
                        </w:rPr>
                      </w:pPr>
                      <w:r>
                        <w:rPr>
                          <w:rFonts w:ascii="宋体" w:hAnsi="宋体" w:cs="宋体" w:eastAsia="宋体" w:hint="default"/>
                          <w:b/>
                          <w:bCs/>
                          <w:sz w:val="18"/>
                          <w:szCs w:val="18"/>
                        </w:rPr>
                        <w:t>深圳市恒顺昌投资发展</w:t>
                      </w:r>
                      <w:r>
                        <w:rPr>
                          <w:rFonts w:ascii="宋体" w:hAnsi="宋体" w:cs="宋体" w:eastAsia="宋体" w:hint="default"/>
                          <w:b/>
                          <w:bCs/>
                          <w:spacing w:val="-78"/>
                          <w:sz w:val="18"/>
                          <w:szCs w:val="18"/>
                        </w:rPr>
                        <w:t> </w:t>
                      </w:r>
                      <w:r>
                        <w:rPr>
                          <w:rFonts w:ascii="宋体" w:hAnsi="宋体" w:cs="宋体" w:eastAsia="宋体" w:hint="default"/>
                          <w:b/>
                          <w:bCs/>
                          <w:sz w:val="18"/>
                          <w:szCs w:val="18"/>
                        </w:rPr>
                        <w:t>有限公司</w:t>
                      </w:r>
                      <w:r>
                        <w:rPr>
                          <w:rFonts w:ascii="宋体" w:hAnsi="宋体" w:cs="宋体" w:eastAsia="宋体" w:hint="default"/>
                          <w:sz w:val="18"/>
                          <w:szCs w:val="18"/>
                        </w:rPr>
                      </w:r>
                    </w:p>
                  </w:txbxContent>
                </v:textbox>
                <w10:wrap type="none"/>
              </v:shape>
              <v:shape style="position:absolute;left:2758;top:1654;width:2121;height:914" type="#_x0000_t202" filled="false" stroked="true" strokeweight=".75pt" strokecolor="#000000">
                <v:textbox inset="0,0,0,0">
                  <w:txbxContent>
                    <w:p>
                      <w:pPr>
                        <w:spacing w:line="232" w:lineRule="exact" w:before="105"/>
                        <w:ind w:left="145" w:right="140" w:firstLine="0"/>
                        <w:jc w:val="left"/>
                        <w:rPr>
                          <w:rFonts w:ascii="宋体" w:hAnsi="宋体" w:cs="宋体" w:eastAsia="宋体" w:hint="default"/>
                          <w:sz w:val="18"/>
                          <w:szCs w:val="18"/>
                        </w:rPr>
                      </w:pPr>
                      <w:r>
                        <w:rPr>
                          <w:rFonts w:ascii="宋体" w:hAnsi="宋体" w:cs="宋体" w:eastAsia="宋体" w:hint="default"/>
                          <w:b/>
                          <w:bCs/>
                          <w:sz w:val="18"/>
                          <w:szCs w:val="18"/>
                        </w:rPr>
                        <w:t>拉萨市冠德成科技发展</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z w:val="18"/>
                          <w:szCs w:val="18"/>
                        </w:rPr>
                        <w:t>有限公司</w:t>
                      </w:r>
                      <w:r>
                        <w:rPr>
                          <w:rFonts w:ascii="宋体" w:hAnsi="宋体" w:cs="宋体" w:eastAsia="宋体" w:hint="default"/>
                          <w:sz w:val="18"/>
                          <w:szCs w:val="18"/>
                        </w:rPr>
                      </w:r>
                    </w:p>
                  </w:txbxContent>
                </v:textbox>
                <w10:wrap type="none"/>
              </v:shape>
              <v:shape style="position:absolute;left:1451;top:3658;width:4065;height:572" type="#_x0000_t202" filled="false" stroked="false">
                <v:textbox inset="0,0,0,0">
                  <w:txbxContent>
                    <w:p>
                      <w:pPr>
                        <w:spacing w:before="86"/>
                        <w:ind w:left="406" w:right="0" w:firstLine="0"/>
                        <w:jc w:val="left"/>
                        <w:rPr>
                          <w:rFonts w:ascii="宋体" w:hAnsi="宋体" w:cs="宋体" w:eastAsia="宋体" w:hint="default"/>
                          <w:sz w:val="24"/>
                          <w:szCs w:val="24"/>
                        </w:rPr>
                      </w:pPr>
                      <w:r>
                        <w:rPr>
                          <w:rFonts w:ascii="宋体" w:hAnsi="宋体" w:cs="宋体" w:eastAsia="宋体" w:hint="default"/>
                          <w:b/>
                          <w:bCs/>
                          <w:sz w:val="24"/>
                          <w:szCs w:val="24"/>
                        </w:rPr>
                        <w:t>深圳市实益达科技股份有限公司</w:t>
                      </w:r>
                      <w:r>
                        <w:rPr>
                          <w:rFonts w:ascii="宋体" w:hAnsi="宋体" w:cs="宋体" w:eastAsia="宋体" w:hint="default"/>
                          <w:sz w:val="24"/>
                          <w:szCs w:val="24"/>
                        </w:rPr>
                      </w:r>
                    </w:p>
                  </w:txbxContent>
                </v:textbox>
                <w10:wrap type="none"/>
              </v:shape>
            </v:group>
          </v:group>
        </w:pict>
      </w:r>
      <w:r>
        <w:rPr>
          <w:rFonts w:ascii="宋体" w:hAnsi="宋体" w:cs="宋体" w:eastAsia="宋体" w:hint="default"/>
          <w:position w:val="-84"/>
          <w:sz w:val="20"/>
          <w:szCs w:val="20"/>
        </w:rPr>
      </w:r>
    </w:p>
    <w:p>
      <w:pPr>
        <w:spacing w:line="240" w:lineRule="auto" w:before="0"/>
        <w:rPr>
          <w:rFonts w:ascii="宋体" w:hAnsi="宋体" w:cs="宋体" w:eastAsia="宋体" w:hint="default"/>
          <w:sz w:val="24"/>
          <w:szCs w:val="24"/>
        </w:rPr>
      </w:pPr>
    </w:p>
    <w:p>
      <w:pPr>
        <w:pStyle w:val="BodyText"/>
        <w:spacing w:line="336" w:lineRule="auto" w:before="165"/>
        <w:ind w:left="633" w:right="1118"/>
        <w:jc w:val="left"/>
      </w:pPr>
      <w:r>
        <w:rPr/>
        <w:t>（五）其他持股在</w:t>
      </w:r>
      <w:r>
        <w:rPr>
          <w:spacing w:val="-61"/>
        </w:rPr>
        <w:t> </w:t>
      </w:r>
      <w:r>
        <w:rPr>
          <w:rFonts w:ascii="Times New Roman" w:hAnsi="Times New Roman" w:cs="Times New Roman" w:eastAsia="Times New Roman" w:hint="default"/>
        </w:rPr>
        <w:t>10%</w:t>
      </w:r>
      <w:r>
        <w:rPr/>
        <w:t>以上（含</w:t>
      </w:r>
      <w:r>
        <w:rPr>
          <w:spacing w:val="-61"/>
        </w:rPr>
        <w:t> </w:t>
      </w:r>
      <w:r>
        <w:rPr>
          <w:rFonts w:ascii="Times New Roman" w:hAnsi="Times New Roman" w:cs="Times New Roman" w:eastAsia="Times New Roman" w:hint="default"/>
        </w:rPr>
        <w:t>10%</w:t>
      </w:r>
      <w:r>
        <w:rPr/>
        <w:t>）的法人股东情况 公司第二大股东拉萨市冠德成科技发展有限公司，报告期末持有公司</w:t>
      </w:r>
      <w:r>
        <w:rPr>
          <w:spacing w:val="-72"/>
        </w:rPr>
        <w:t> </w:t>
      </w:r>
      <w:r>
        <w:rPr>
          <w:rFonts w:ascii="Times New Roman" w:hAnsi="Times New Roman" w:cs="Times New Roman" w:eastAsia="Times New Roman" w:hint="default"/>
          <w:spacing w:val="-3"/>
        </w:rPr>
        <w:t>15.57%</w:t>
      </w:r>
      <w:r>
        <w:rPr>
          <w:spacing w:val="-3"/>
        </w:rPr>
        <w:t>的股份。拉</w:t>
      </w:r>
    </w:p>
    <w:p>
      <w:pPr>
        <w:pStyle w:val="BodyText"/>
        <w:spacing w:line="240" w:lineRule="auto" w:before="30"/>
        <w:ind w:right="0"/>
        <w:jc w:val="both"/>
      </w:pPr>
      <w:r>
        <w:rPr/>
        <w:t>萨市冠德成科技发展有限公司及其前身深圳市冠德成科技发展有限公司成立于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 </w:t>
      </w:r>
      <w:r>
        <w:rPr/>
        <w:t>月</w:t>
      </w:r>
    </w:p>
    <w:p>
      <w:pPr>
        <w:pStyle w:val="BodyText"/>
        <w:spacing w:line="338" w:lineRule="auto" w:before="133"/>
        <w:ind w:right="1131"/>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日，注册资本</w:t>
      </w:r>
      <w:r>
        <w:rPr>
          <w:spacing w:val="-63"/>
        </w:rPr>
        <w:t> </w:t>
      </w:r>
      <w:r>
        <w:rPr>
          <w:rFonts w:ascii="Times New Roman" w:hAnsi="Times New Roman" w:cs="Times New Roman" w:eastAsia="Times New Roman" w:hint="default"/>
        </w:rPr>
        <w:t>550</w:t>
      </w:r>
      <w:r>
        <w:rPr>
          <w:rFonts w:ascii="Times New Roman" w:hAnsi="Times New Roman" w:cs="Times New Roman" w:eastAsia="Times New Roman" w:hint="default"/>
          <w:spacing w:val="-2"/>
        </w:rPr>
        <w:t> </w:t>
      </w:r>
      <w:r>
        <w:rPr/>
        <w:t>万元，法定代表人为乔昕，主营业务为兴办实业。</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 </w:t>
      </w:r>
      <w:r>
        <w:rPr>
          <w:spacing w:val="-3"/>
        </w:rPr>
        <w:t>经拉萨市工商行政管理局核准，公司注册地址由深圳市南山区南新路苏豪名厦</w:t>
      </w:r>
      <w:r>
        <w:rPr>
          <w:spacing w:val="-57"/>
        </w:rPr>
        <w:t> </w:t>
      </w:r>
      <w:r>
        <w:rPr>
          <w:rFonts w:ascii="Times New Roman" w:hAnsi="Times New Roman" w:cs="Times New Roman" w:eastAsia="Times New Roman" w:hint="default"/>
        </w:rPr>
        <w:t>27F2</w:t>
      </w:r>
      <w:r>
        <w:rPr>
          <w:rFonts w:ascii="Times New Roman" w:hAnsi="Times New Roman" w:cs="Times New Roman" w:eastAsia="Times New Roman" w:hint="default"/>
          <w:spacing w:val="2"/>
        </w:rPr>
        <w:t> </w:t>
      </w:r>
      <w:r>
        <w:rPr/>
        <w:t>室变更为 拉萨市柳梧新区柳梧大厦</w:t>
      </w:r>
      <w:r>
        <w:rPr>
          <w:spacing w:val="-60"/>
        </w:rPr>
        <w:t> </w:t>
      </w:r>
      <w:r>
        <w:rPr>
          <w:rFonts w:ascii="Times New Roman" w:hAnsi="Times New Roman" w:cs="Times New Roman" w:eastAsia="Times New Roman" w:hint="default"/>
        </w:rPr>
        <w:t>13 </w:t>
      </w:r>
      <w:r>
        <w:rPr/>
        <w:t>楼，公司注册号为</w:t>
      </w:r>
      <w:r>
        <w:rPr>
          <w:spacing w:val="-60"/>
        </w:rPr>
        <w:t> </w:t>
      </w:r>
      <w:r>
        <w:rPr>
          <w:rFonts w:ascii="Times New Roman" w:hAnsi="Times New Roman" w:cs="Times New Roman" w:eastAsia="Times New Roman" w:hint="default"/>
        </w:rPr>
        <w:t>540100200000193</w:t>
      </w:r>
      <w:r>
        <w:rPr/>
        <w:t>。</w:t>
      </w:r>
    </w:p>
    <w:p>
      <w:pPr>
        <w:spacing w:after="0" w:line="338" w:lineRule="auto"/>
        <w:jc w:val="both"/>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left="1809" w:right="2112"/>
        <w:jc w:val="left"/>
        <w:rPr>
          <w:b w:val="0"/>
          <w:bCs w:val="0"/>
        </w:rPr>
      </w:pPr>
      <w:bookmarkStart w:name="_TOC_250008" w:id="5"/>
      <w:r>
        <w:rPr/>
        <w:t>第五节、董事、监事、高级管理人员和员工情况</w:t>
      </w:r>
      <w:bookmarkEnd w:id="5"/>
      <w:r>
        <w:rPr>
          <w:b w:val="0"/>
          <w:bCs w:val="0"/>
        </w:rPr>
      </w:r>
    </w:p>
    <w:p>
      <w:pPr>
        <w:spacing w:line="240" w:lineRule="auto" w:before="4"/>
        <w:rPr>
          <w:rFonts w:ascii="黑体" w:hAnsi="黑体" w:cs="黑体" w:eastAsia="黑体" w:hint="default"/>
          <w:b/>
          <w:bCs/>
          <w:sz w:val="38"/>
          <w:szCs w:val="38"/>
        </w:rPr>
      </w:pPr>
    </w:p>
    <w:p>
      <w:pPr>
        <w:pStyle w:val="Heading4"/>
        <w:spacing w:line="240" w:lineRule="auto"/>
        <w:ind w:right="3829"/>
        <w:jc w:val="left"/>
        <w:rPr>
          <w:b w:val="0"/>
          <w:bCs w:val="0"/>
        </w:rPr>
      </w:pPr>
      <w:r>
        <w:rPr/>
        <w:t>一、董事、监事和高级管理人员基本情况</w:t>
      </w:r>
      <w:r>
        <w:rPr>
          <w:b w:val="0"/>
          <w:bCs w:val="0"/>
        </w:rPr>
      </w:r>
    </w:p>
    <w:p>
      <w:pPr>
        <w:pStyle w:val="BodyText"/>
        <w:spacing w:line="240" w:lineRule="auto" w:before="192"/>
        <w:ind w:left="633" w:right="3829"/>
        <w:jc w:val="left"/>
      </w:pPr>
      <w:r>
        <w:rPr/>
        <w:t>（一）董事、监事和高级管理人员持股变动及报酬情况</w:t>
      </w:r>
    </w:p>
    <w:p>
      <w:pPr>
        <w:spacing w:line="240" w:lineRule="auto" w:before="10"/>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780"/>
        <w:gridCol w:w="1039"/>
        <w:gridCol w:w="521"/>
        <w:gridCol w:w="521"/>
        <w:gridCol w:w="1099"/>
        <w:gridCol w:w="1080"/>
        <w:gridCol w:w="1080"/>
        <w:gridCol w:w="1080"/>
        <w:gridCol w:w="901"/>
        <w:gridCol w:w="900"/>
        <w:gridCol w:w="720"/>
      </w:tblGrid>
      <w:tr>
        <w:trPr>
          <w:trHeight w:val="149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6" w:lineRule="auto"/>
              <w:ind w:left="364" w:right="182"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2"/>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3"/>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6"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23" w:right="-34" w:firstLine="6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元、税前）</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86" w:right="83"/>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1,736,280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2"/>
                <w:sz w:val="18"/>
                <w:szCs w:val="18"/>
              </w:rPr>
              <w:t> </w:t>
            </w:r>
            <w:r>
              <w:rPr>
                <w:rFonts w:ascii="宋体" w:hAnsi="宋体" w:cs="宋体" w:eastAsia="宋体" w:hint="default"/>
                <w:sz w:val="18"/>
                <w:szCs w:val="18"/>
              </w:rPr>
              <w:t>昕</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董事、总经</w:t>
            </w:r>
            <w:r>
              <w:rPr>
                <w:rFonts w:ascii="宋体" w:hAnsi="宋体" w:cs="宋体" w:eastAsia="宋体" w:hint="default"/>
                <w:spacing w:val="-86"/>
                <w:sz w:val="18"/>
                <w:szCs w:val="18"/>
              </w:rPr>
              <w:t> </w:t>
            </w:r>
            <w:r>
              <w:rPr>
                <w:rFonts w:ascii="宋体" w:hAnsi="宋体" w:cs="宋体" w:eastAsia="宋体" w:hint="default"/>
                <w:sz w:val="18"/>
                <w:szCs w:val="18"/>
              </w:rPr>
              <w:t>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35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351,000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 二级市场 减持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z w:val="18"/>
              </w:rPr>
              <w:t>24.00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2"/>
                <w:sz w:val="18"/>
                <w:szCs w:val="18"/>
              </w:rPr>
              <w:t> </w:t>
            </w:r>
            <w:r>
              <w:rPr>
                <w:rFonts w:ascii="宋体" w:hAnsi="宋体" w:cs="宋体" w:eastAsia="宋体" w:hint="default"/>
                <w:sz w:val="18"/>
                <w:szCs w:val="18"/>
              </w:rPr>
              <w:t>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苏静</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20"/>
                <w:szCs w:val="20"/>
              </w:rPr>
            </w:pPr>
            <w:r>
              <w:rPr>
                <w:rFonts w:ascii="Times New Roman"/>
                <w:sz w:val="20"/>
              </w:rPr>
              <w:t>28.36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vMerge/>
            <w:tcBorders>
              <w:left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557" w:hRule="exact"/>
        </w:trPr>
        <w:tc>
          <w:tcPr>
            <w:tcW w:w="780"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赵英伟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3"/>
              <w:jc w:val="left"/>
              <w:rPr>
                <w:rFonts w:ascii="宋体" w:hAnsi="宋体" w:cs="宋体" w:eastAsia="宋体" w:hint="default"/>
                <w:sz w:val="18"/>
                <w:szCs w:val="18"/>
              </w:rPr>
            </w:pPr>
            <w:r>
              <w:rPr>
                <w:rFonts w:ascii="宋体" w:hAnsi="宋体" w:cs="宋体" w:eastAsia="宋体" w:hint="default"/>
                <w:spacing w:val="16"/>
                <w:sz w:val="18"/>
                <w:szCs w:val="18"/>
              </w:rPr>
              <w:t>历任独立董</w:t>
            </w:r>
            <w:r>
              <w:rPr>
                <w:rFonts w:ascii="宋体" w:hAnsi="宋体" w:cs="宋体" w:eastAsia="宋体" w:hint="default"/>
                <w:spacing w:val="-86"/>
                <w:sz w:val="18"/>
                <w:szCs w:val="18"/>
              </w:rPr>
              <w:t> </w:t>
            </w:r>
            <w:r>
              <w:rPr>
                <w:rFonts w:ascii="宋体" w:hAnsi="宋体" w:cs="宋体" w:eastAsia="宋体" w:hint="default"/>
                <w:sz w:val="18"/>
                <w:szCs w:val="18"/>
              </w:rPr>
              <w:t>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薛桂香</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80"/>
        <w:gridCol w:w="1039"/>
        <w:gridCol w:w="521"/>
        <w:gridCol w:w="521"/>
        <w:gridCol w:w="1099"/>
        <w:gridCol w:w="1080"/>
        <w:gridCol w:w="1080"/>
        <w:gridCol w:w="1080"/>
        <w:gridCol w:w="901"/>
        <w:gridCol w:w="900"/>
        <w:gridCol w:w="720"/>
      </w:tblGrid>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4"/>
              <w:jc w:val="right"/>
              <w:rPr>
                <w:rFonts w:ascii="宋体" w:hAnsi="宋体" w:cs="宋体" w:eastAsia="宋体" w:hint="default"/>
                <w:sz w:val="18"/>
                <w:szCs w:val="18"/>
              </w:rPr>
            </w:pPr>
            <w:r>
              <w:rPr>
                <w:rFonts w:ascii="宋体" w:hAnsi="宋体" w:cs="宋体" w:eastAsia="宋体" w:hint="default"/>
                <w:sz w:val="18"/>
                <w:szCs w:val="18"/>
              </w:rPr>
              <w:t>王雁航</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87,750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4"/>
              <w:jc w:val="right"/>
              <w:rPr>
                <w:rFonts w:ascii="宋体" w:hAnsi="宋体" w:cs="宋体" w:eastAsia="宋体" w:hint="default"/>
                <w:sz w:val="18"/>
                <w:szCs w:val="18"/>
              </w:rPr>
            </w:pPr>
            <w:r>
              <w:rPr>
                <w:rFonts w:ascii="宋体" w:hAnsi="宋体" w:cs="宋体" w:eastAsia="宋体" w:hint="default"/>
                <w:sz w:val="18"/>
                <w:szCs w:val="18"/>
              </w:rPr>
              <w:t>季国永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87,840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权益分派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4,240,725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4,971,870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468.99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0" w:lineRule="auto" w:before="79"/>
        <w:ind w:left="635" w:right="3553"/>
        <w:jc w:val="left"/>
      </w:pPr>
      <w:r>
        <w:rPr/>
        <w:t>（二）现任董事、监事、高级管理人员最近</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Times New Roman" w:hAnsi="Times New Roman" w:cs="Times New Roman" w:eastAsia="Times New Roman" w:hint="default"/>
        </w:rPr>
        <w:t>1</w:t>
      </w:r>
      <w:r>
        <w:rPr/>
        <w:t>、董事的主要工作经历 </w:t>
      </w:r>
      <w:r>
        <w:rPr>
          <w:spacing w:val="-13"/>
        </w:rPr>
        <w:t>陈亚妹简历参见“第四节、第三、（三）公司实际控制人情况”。</w:t>
      </w:r>
      <w:r>
        <w:rPr/>
      </w:r>
    </w:p>
    <w:p>
      <w:pPr>
        <w:pStyle w:val="BodyText"/>
        <w:spacing w:line="240" w:lineRule="auto" w:before="84"/>
        <w:ind w:left="635" w:right="3829"/>
        <w:jc w:val="left"/>
      </w:pPr>
      <w:r>
        <w:rPr/>
        <w:t>乔</w:t>
      </w:r>
      <w:r>
        <w:rPr>
          <w:spacing w:val="-1"/>
        </w:rPr>
        <w:t>昕</w:t>
      </w:r>
      <w:r>
        <w:rPr/>
        <w:t>简历参见“第四节、第三</w:t>
      </w:r>
      <w:r>
        <w:rPr>
          <w:spacing w:val="-120"/>
        </w:rPr>
        <w:t>、</w:t>
      </w:r>
      <w:r>
        <w:rPr/>
        <w:t>（三）公司实际控制人情况</w:t>
      </w:r>
      <w:r>
        <w:rPr>
          <w:spacing w:val="-120"/>
        </w:rPr>
        <w:t>”。</w:t>
      </w:r>
      <w:r>
        <w:rPr/>
      </w:r>
    </w:p>
    <w:p>
      <w:pPr>
        <w:pStyle w:val="BodyText"/>
        <w:spacing w:line="338" w:lineRule="auto" w:before="192"/>
        <w:ind w:right="1131" w:firstLine="482"/>
        <w:jc w:val="both"/>
      </w:pPr>
      <w:r>
        <w:rPr/>
        <w:t>宋东红，男，</w:t>
      </w:r>
      <w:r>
        <w:rPr>
          <w:rFonts w:ascii="Times New Roman" w:hAnsi="Times New Roman" w:cs="Times New Roman" w:eastAsia="Times New Roman" w:hint="default"/>
        </w:rPr>
        <w:t>1965</w:t>
      </w:r>
      <w:r>
        <w:rPr>
          <w:rFonts w:ascii="Times New Roman" w:hAnsi="Times New Roman" w:cs="Times New Roman" w:eastAsia="Times New Roman" w:hint="default"/>
          <w:spacing w:val="-22"/>
        </w:rPr>
        <w:t> </w:t>
      </w:r>
      <w:r>
        <w:rPr/>
        <w:t>年出生，中国国籍，无境外永久居留权，本科学历。曾任职于现代电 子深圳实业有限公司、深圳三星视界有限公司，</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年加入本公司，现任本公司董事兼副总 经理。</w:t>
      </w:r>
    </w:p>
    <w:p>
      <w:pPr>
        <w:pStyle w:val="BodyText"/>
        <w:spacing w:line="338" w:lineRule="auto" w:before="94"/>
        <w:ind w:right="1129" w:firstLine="482"/>
        <w:jc w:val="both"/>
      </w:pPr>
      <w:r>
        <w:rPr/>
        <w:t>吕昌荣，男，</w:t>
      </w:r>
      <w:r>
        <w:rPr>
          <w:rFonts w:ascii="Times New Roman" w:hAnsi="Times New Roman" w:cs="Times New Roman" w:eastAsia="Times New Roman" w:hint="default"/>
        </w:rPr>
        <w:t>1977</w:t>
      </w:r>
      <w:r>
        <w:rPr>
          <w:rFonts w:ascii="Times New Roman" w:hAnsi="Times New Roman" w:cs="Times New Roman" w:eastAsia="Times New Roman" w:hint="default"/>
          <w:spacing w:val="-22"/>
        </w:rPr>
        <w:t> </w:t>
      </w:r>
      <w:r>
        <w:rPr/>
        <w:t>年出生，中国国籍，无境外永久居留权，本科学历。曾任职于精电电 子有限公司、博威电子有限公司，</w:t>
      </w:r>
      <w:r>
        <w:rPr>
          <w:rFonts w:ascii="Times New Roman" w:hAnsi="Times New Roman" w:cs="Times New Roman" w:eastAsia="Times New Roman" w:hint="default"/>
        </w:rPr>
        <w:t>2004</w:t>
      </w:r>
      <w:r>
        <w:rPr>
          <w:rFonts w:ascii="Times New Roman" w:hAnsi="Times New Roman" w:cs="Times New Roman" w:eastAsia="Times New Roman" w:hint="default"/>
          <w:spacing w:val="-17"/>
        </w:rPr>
        <w:t> </w:t>
      </w:r>
      <w:r>
        <w:rPr/>
        <w:t>年加入本公司，现任本公司董事、无锡实益达电子有 限公司董事兼总经理、深圳市汇大光电科技有限公司董事。</w:t>
      </w:r>
    </w:p>
    <w:p>
      <w:pPr>
        <w:pStyle w:val="BodyText"/>
        <w:spacing w:line="336" w:lineRule="auto" w:before="96"/>
        <w:ind w:right="1133" w:firstLine="482"/>
        <w:jc w:val="both"/>
      </w:pPr>
      <w:r>
        <w:rPr>
          <w:spacing w:val="-3"/>
        </w:rPr>
        <w:t>陈熙亚，男，</w:t>
      </w:r>
      <w:r>
        <w:rPr>
          <w:rFonts w:ascii="Times New Roman" w:hAnsi="Times New Roman" w:cs="Times New Roman" w:eastAsia="Times New Roman" w:hint="default"/>
          <w:spacing w:val="-3"/>
        </w:rPr>
        <w:t>1970 </w:t>
      </w:r>
      <w:r>
        <w:rPr>
          <w:spacing w:val="-3"/>
        </w:rPr>
        <w:t>年出生，中国国籍，无境外永久居留权，大专学历。</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24"/>
        </w:rPr>
        <w:t> </w:t>
      </w:r>
      <w:r>
        <w:rPr/>
        <w:t>年加入本公 司，历任公司监事、董事等职务，现任本公司董事、基建部经理。</w:t>
      </w:r>
    </w:p>
    <w:p>
      <w:pPr>
        <w:pStyle w:val="BodyText"/>
        <w:spacing w:line="352" w:lineRule="auto" w:before="96"/>
        <w:ind w:right="1107" w:firstLine="482"/>
        <w:jc w:val="both"/>
      </w:pPr>
      <w:r>
        <w:rPr/>
        <w:t>李汉国，男，</w:t>
      </w:r>
      <w:r>
        <w:rPr>
          <w:rFonts w:ascii="Times New Roman" w:hAnsi="Times New Roman" w:cs="Times New Roman" w:eastAsia="Times New Roman" w:hint="default"/>
        </w:rPr>
        <w:t>1956 </w:t>
      </w:r>
      <w:r>
        <w:rPr/>
        <w:t>年出生，中国国籍，无境外永久居留权，江西财经学院经济学学士、 中南财经大学经济学硕士、注册会计师。曾任江西财经学院会计系副主任、江西财经学院证</w:t>
      </w:r>
      <w:r>
        <w:rPr>
          <w:spacing w:val="-90"/>
        </w:rPr>
        <w:t> </w:t>
      </w:r>
      <w:r>
        <w:rPr>
          <w:spacing w:val="-90"/>
        </w:rPr>
      </w:r>
      <w:r>
        <w:rPr/>
        <w:t>券期货研究所所长、教授及会计专业硕士研究生导师、江西瑞奇期货经纪有限公司总裁、闽</w:t>
      </w:r>
      <w:r>
        <w:rPr>
          <w:spacing w:val="-87"/>
        </w:rPr>
        <w:t> </w:t>
      </w:r>
      <w:r>
        <w:rPr>
          <w:spacing w:val="-87"/>
        </w:rPr>
      </w:r>
      <w:r>
        <w:rPr/>
        <w:t>发证券有限公司副总裁等职务，现任江西财经大学证券期货研究中心主任、金融专业硕士研</w:t>
      </w:r>
      <w:r>
        <w:rPr>
          <w:spacing w:val="-91"/>
        </w:rPr>
        <w:t> </w:t>
      </w:r>
      <w:r>
        <w:rPr>
          <w:spacing w:val="-91"/>
        </w:rPr>
      </w:r>
      <w:r>
        <w:rPr/>
        <w:t>究生导师、本公司独立董事。</w:t>
      </w:r>
    </w:p>
    <w:p>
      <w:pPr>
        <w:pStyle w:val="BodyText"/>
        <w:spacing w:line="350" w:lineRule="auto" w:before="82"/>
        <w:ind w:right="1133" w:firstLine="482"/>
        <w:jc w:val="both"/>
      </w:pPr>
      <w:r>
        <w:rPr/>
        <w:t>胡宜，女，</w:t>
      </w:r>
      <w:r>
        <w:rPr>
          <w:rFonts w:ascii="Times New Roman" w:hAnsi="Times New Roman" w:cs="Times New Roman" w:eastAsia="Times New Roman" w:hint="default"/>
        </w:rPr>
        <w:t>1970</w:t>
      </w:r>
      <w:r>
        <w:rPr>
          <w:rFonts w:ascii="Times New Roman" w:hAnsi="Times New Roman" w:cs="Times New Roman" w:eastAsia="Times New Roman" w:hint="default"/>
          <w:spacing w:val="-23"/>
        </w:rPr>
        <w:t> </w:t>
      </w:r>
      <w:r>
        <w:rPr/>
        <w:t>年出生，中国国籍，无境外永久居留权，中山大学法学士、北京大学经 济学硕士、深圳市注册执业律师。曾任职于中信银行股份有限公司、广东晟典律师事务所，</w:t>
      </w:r>
      <w:r>
        <w:rPr>
          <w:spacing w:val="-90"/>
        </w:rPr>
        <w:t> </w:t>
      </w:r>
      <w:r>
        <w:rPr>
          <w:spacing w:val="-90"/>
        </w:rPr>
      </w:r>
      <w:r>
        <w:rPr/>
        <w:t>现任北京市中伦律师事务所派驻深圳办公室合伙人、深圳市赛格导航科技股份有限公司独立</w:t>
      </w:r>
      <w:r>
        <w:rPr>
          <w:spacing w:val="-88"/>
        </w:rPr>
        <w:t> </w:t>
      </w:r>
      <w:r>
        <w:rPr>
          <w:spacing w:val="-88"/>
        </w:rPr>
      </w:r>
      <w:r>
        <w:rPr/>
        <w:t>董事、本公司独立董事。</w:t>
      </w:r>
    </w:p>
    <w:p>
      <w:pPr>
        <w:pStyle w:val="BodyText"/>
        <w:spacing w:line="348" w:lineRule="auto" w:before="82"/>
        <w:ind w:right="1107" w:firstLine="482"/>
        <w:jc w:val="both"/>
      </w:pPr>
      <w:r>
        <w:rPr/>
        <w:t>唐忠诚，男，</w:t>
      </w:r>
      <w:r>
        <w:rPr>
          <w:rFonts w:ascii="Times New Roman" w:hAnsi="Times New Roman" w:cs="Times New Roman" w:eastAsia="Times New Roman" w:hint="default"/>
        </w:rPr>
        <w:t>1963 </w:t>
      </w:r>
      <w:r>
        <w:rPr/>
        <w:t>年出生，中国国籍，无境外永久居留权，南京财经大学经济学学士、 南开大学经济学硕士、拥有加拿大约克大学 </w:t>
      </w:r>
      <w:r>
        <w:rPr>
          <w:rFonts w:ascii="Times New Roman" w:hAnsi="Times New Roman" w:cs="Times New Roman" w:eastAsia="Times New Roman" w:hint="default"/>
        </w:rPr>
        <w:t>MBA</w:t>
      </w:r>
      <w:r>
        <w:rPr>
          <w:rFonts w:ascii="Times New Roman" w:hAnsi="Times New Roman" w:cs="Times New Roman" w:eastAsia="Times New Roman" w:hint="default"/>
          <w:spacing w:val="30"/>
        </w:rPr>
        <w:t> </w:t>
      </w:r>
      <w:r>
        <w:rPr/>
        <w:t>项目合格证书、高级会计师。曾任职于中 国电子进出口珠海公司、光大证券有限公司，东莞中小企业促进会，现任北京大学民营经济</w:t>
      </w:r>
      <w:r>
        <w:rPr>
          <w:spacing w:val="-87"/>
        </w:rPr>
        <w:t> </w:t>
      </w:r>
      <w:r>
        <w:rPr>
          <w:spacing w:val="-87"/>
        </w:rPr>
      </w:r>
      <w:r>
        <w:rPr/>
        <w:t>研究院资本研究中心副主任、上海君富投资管理有限公司副董事长、辽宁北镇五峰米业有限</w:t>
      </w:r>
      <w:r>
        <w:rPr>
          <w:spacing w:val="-87"/>
        </w:rPr>
        <w:t> </w:t>
      </w:r>
      <w:r>
        <w:rPr>
          <w:spacing w:val="-87"/>
        </w:rPr>
      </w:r>
      <w:r>
        <w:rPr/>
        <w:t>公司董事、深圳文科园艺公司、东莞雄林新材有限公司董事、深圳同创伟业创业投资公司合</w:t>
      </w:r>
    </w:p>
    <w:p>
      <w:pPr>
        <w:spacing w:after="0" w:line="348"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right="3829"/>
        <w:jc w:val="left"/>
      </w:pPr>
      <w:r>
        <w:rPr/>
        <w:t>伙人、本公司独立董事。</w:t>
      </w:r>
    </w:p>
    <w:p>
      <w:pPr>
        <w:pStyle w:val="BodyText"/>
        <w:spacing w:line="348" w:lineRule="auto" w:before="192"/>
        <w:ind w:right="998" w:firstLine="482"/>
        <w:jc w:val="left"/>
      </w:pPr>
      <w:r>
        <w:rPr>
          <w:spacing w:val="-6"/>
        </w:rPr>
        <w:t>陶向南，男，</w:t>
      </w:r>
      <w:r>
        <w:rPr>
          <w:rFonts w:ascii="Times New Roman" w:hAnsi="Times New Roman" w:cs="Times New Roman" w:eastAsia="Times New Roman" w:hint="default"/>
          <w:spacing w:val="-6"/>
        </w:rPr>
        <w:t>1966</w:t>
      </w:r>
      <w:r>
        <w:rPr>
          <w:rFonts w:ascii="Times New Roman" w:hAnsi="Times New Roman" w:cs="Times New Roman" w:eastAsia="Times New Roman" w:hint="default"/>
          <w:spacing w:val="7"/>
        </w:rPr>
        <w:t> </w:t>
      </w:r>
      <w:r>
        <w:rPr>
          <w:spacing w:val="-3"/>
        </w:rPr>
        <w:t>年出生，中国国籍，无境外永久居留权，南京大学商学院管理学博士。</w:t>
      </w:r>
      <w:r>
        <w:rPr/>
        <w:t> 历任江南大学商学院副教授，现任南京大学商学院副教授、澳门科技大学兼职副教授、本公</w:t>
      </w:r>
      <w:r>
        <w:rPr>
          <w:spacing w:val="-87"/>
        </w:rPr>
        <w:t> </w:t>
      </w:r>
      <w:r>
        <w:rPr>
          <w:spacing w:val="-87"/>
        </w:rPr>
      </w:r>
      <w:r>
        <w:rPr/>
        <w:t>司独立董事。</w:t>
      </w:r>
    </w:p>
    <w:p>
      <w:pPr>
        <w:pStyle w:val="BodyText"/>
        <w:spacing w:line="240" w:lineRule="auto" w:before="197"/>
        <w:ind w:left="633" w:right="3829"/>
        <w:jc w:val="left"/>
      </w:pPr>
      <w:r>
        <w:rPr>
          <w:rFonts w:ascii="Times New Roman" w:hAnsi="Times New Roman" w:cs="Times New Roman" w:eastAsia="Times New Roman" w:hint="default"/>
        </w:rPr>
        <w:t>2</w:t>
      </w:r>
      <w:r>
        <w:rPr/>
        <w:t>、监事的主要工作经历</w:t>
      </w:r>
    </w:p>
    <w:p>
      <w:pPr>
        <w:pStyle w:val="BodyText"/>
        <w:spacing w:line="338" w:lineRule="auto" w:before="35"/>
        <w:ind w:right="1119" w:firstLine="437"/>
        <w:jc w:val="left"/>
      </w:pPr>
      <w:r>
        <w:rPr>
          <w:spacing w:val="-4"/>
        </w:rPr>
        <w:t>陈晓燕，女，</w:t>
      </w:r>
      <w:r>
        <w:rPr>
          <w:rFonts w:ascii="Times New Roman" w:hAnsi="Times New Roman" w:cs="Times New Roman" w:eastAsia="Times New Roman" w:hint="default"/>
          <w:spacing w:val="-4"/>
        </w:rPr>
        <w:t>1983 </w:t>
      </w:r>
      <w:r>
        <w:rPr>
          <w:spacing w:val="-3"/>
        </w:rPr>
        <w:t>年出生，中国国籍，无境外永久居留权，中专学历。</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26"/>
        </w:rPr>
        <w:t> </w:t>
      </w:r>
      <w:r>
        <w:rPr/>
        <w:t>年至今任职 于深圳市实益达科技股份有限公司人力资源部，</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日起至今任本公司非职工代表</w:t>
      </w:r>
    </w:p>
    <w:p>
      <w:pPr>
        <w:pStyle w:val="BodyText"/>
        <w:spacing w:line="240" w:lineRule="auto" w:before="27"/>
        <w:ind w:right="2112"/>
        <w:jc w:val="left"/>
      </w:pPr>
      <w:r>
        <w:rPr/>
        <w:t>监事，</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16 </w:t>
      </w:r>
      <w:r>
        <w:rPr/>
        <w:t>日起至今任深圳市汇大光电科技有限公司监事。</w:t>
      </w:r>
    </w:p>
    <w:p>
      <w:pPr>
        <w:pStyle w:val="BodyText"/>
        <w:spacing w:line="338" w:lineRule="auto" w:before="174"/>
        <w:ind w:right="1131" w:firstLine="437"/>
        <w:jc w:val="both"/>
      </w:pPr>
      <w:r>
        <w:rPr>
          <w:spacing w:val="-4"/>
        </w:rPr>
        <w:t>苏静，女，</w:t>
      </w:r>
      <w:r>
        <w:rPr>
          <w:rFonts w:ascii="Times New Roman" w:hAnsi="Times New Roman" w:cs="Times New Roman" w:eastAsia="Times New Roman" w:hint="default"/>
          <w:spacing w:val="-4"/>
        </w:rPr>
        <w:t>1987 </w:t>
      </w:r>
      <w:r>
        <w:rPr>
          <w:spacing w:val="-3"/>
        </w:rPr>
        <w:t>年出生，中国国籍，无境外永久居留权，本科学历。</w:t>
      </w:r>
      <w:r>
        <w:rPr>
          <w:rFonts w:ascii="Times New Roman" w:hAnsi="Times New Roman" w:cs="Times New Roman" w:eastAsia="Times New Roman" w:hint="default"/>
          <w:spacing w:val="-3"/>
        </w:rPr>
        <w:t>2009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34"/>
        </w:rPr>
        <w:t> </w:t>
      </w:r>
      <w:r>
        <w:rPr/>
        <w:t>月至今任 职于深圳市实益达科技股份有限公司项目管理部，</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日起至今任本公司非职工代 表监事。</w:t>
      </w:r>
    </w:p>
    <w:p>
      <w:pPr>
        <w:pStyle w:val="BodyText"/>
        <w:spacing w:line="338" w:lineRule="auto" w:before="94"/>
        <w:ind w:right="1094" w:firstLine="480"/>
        <w:jc w:val="left"/>
      </w:pPr>
      <w:r>
        <w:rPr/>
        <w:t>王丽，女，</w:t>
      </w:r>
      <w:r>
        <w:rPr>
          <w:rFonts w:ascii="Times New Roman" w:hAnsi="Times New Roman" w:cs="Times New Roman" w:eastAsia="Times New Roman" w:hint="default"/>
        </w:rPr>
        <w:t>1982 </w:t>
      </w:r>
      <w:r>
        <w:rPr/>
        <w:t>年出生，中国国籍，无境外永久居留权，本科学历。</w:t>
      </w:r>
      <w:r>
        <w:rPr>
          <w:rFonts w:ascii="Times New Roman" w:hAnsi="Times New Roman" w:cs="Times New Roman" w:eastAsia="Times New Roman" w:hint="default"/>
        </w:rPr>
        <w:t>2003</w:t>
      </w:r>
      <w:r>
        <w:rPr>
          <w:rFonts w:ascii="Times New Roman" w:hAnsi="Times New Roman" w:cs="Times New Roman" w:eastAsia="Times New Roman" w:hint="default"/>
          <w:spacing w:val="31"/>
        </w:rPr>
        <w:t> </w:t>
      </w:r>
      <w:r>
        <w:rPr/>
        <w:t>年至今任职 于深圳市实益达科技股份有限公司行政部，</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 </w:t>
      </w:r>
      <w:r>
        <w:rPr/>
        <w:t>日起至今任本公司职工代表监事。</w:t>
      </w:r>
    </w:p>
    <w:p>
      <w:pPr>
        <w:pStyle w:val="BodyText"/>
        <w:spacing w:line="436" w:lineRule="auto" w:before="65"/>
        <w:ind w:left="635" w:right="3671"/>
        <w:jc w:val="left"/>
      </w:pPr>
      <w:r>
        <w:rPr>
          <w:rFonts w:ascii="Times New Roman" w:hAnsi="Times New Roman" w:cs="Times New Roman" w:eastAsia="Times New Roman" w:hint="default"/>
        </w:rPr>
        <w:t>3</w:t>
      </w:r>
      <w:r>
        <w:rPr/>
        <w:t>、高级管理人员的主要工作经历 </w:t>
      </w:r>
      <w:r>
        <w:rPr>
          <w:spacing w:val="-13"/>
        </w:rPr>
        <w:t>乔昕简历参见“第四节、第三、（三）公司实际控制人情况”。</w:t>
      </w:r>
      <w:r>
        <w:rPr>
          <w:spacing w:val="-117"/>
        </w:rPr>
        <w:t> </w:t>
      </w:r>
      <w:r>
        <w:rPr>
          <w:spacing w:val="-117"/>
        </w:rPr>
      </w:r>
      <w:r>
        <w:rPr/>
        <w:t>宋东红简历参见“本节、（二）、</w:t>
      </w:r>
      <w:r>
        <w:rPr>
          <w:rFonts w:ascii="Times New Roman" w:hAnsi="Times New Roman" w:cs="Times New Roman" w:eastAsia="Times New Roman" w:hint="default"/>
        </w:rPr>
        <w:t>1</w:t>
      </w:r>
      <w:r>
        <w:rPr/>
        <w:t>、董事的主要工作经历”。</w:t>
      </w:r>
    </w:p>
    <w:p>
      <w:pPr>
        <w:pStyle w:val="BodyText"/>
        <w:spacing w:line="338" w:lineRule="auto" w:before="35"/>
        <w:ind w:right="1115" w:firstLine="482"/>
        <w:jc w:val="left"/>
      </w:pPr>
      <w:r>
        <w:rPr/>
        <w:t>吕培荣，男，</w:t>
      </w:r>
      <w:r>
        <w:rPr>
          <w:rFonts w:ascii="Times New Roman" w:hAnsi="Times New Roman" w:cs="Times New Roman" w:eastAsia="Times New Roman" w:hint="default"/>
        </w:rPr>
        <w:t>1981</w:t>
      </w:r>
      <w:r>
        <w:rPr>
          <w:rFonts w:ascii="Times New Roman" w:hAnsi="Times New Roman" w:cs="Times New Roman" w:eastAsia="Times New Roman" w:hint="default"/>
          <w:spacing w:val="-23"/>
        </w:rPr>
        <w:t> </w:t>
      </w:r>
      <w:r>
        <w:rPr/>
        <w:t>年出生，中国国籍，无境外永久居留权，本科学历。历任本公司财务 部主管、副经理、财务负责人（代）、董事等职务，现任本公司董事会秘书兼财务负责人。</w:t>
      </w:r>
    </w:p>
    <w:p>
      <w:pPr>
        <w:pStyle w:val="BodyText"/>
        <w:spacing w:line="240" w:lineRule="auto" w:before="94"/>
        <w:ind w:left="635" w:right="2112"/>
        <w:jc w:val="left"/>
      </w:pPr>
      <w:r>
        <w:rPr/>
        <w:t>（三）董事、监事、高级管理人员在股东单位任职（兼职）情况</w:t>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107"/>
        <w:gridCol w:w="3603"/>
        <w:gridCol w:w="1800"/>
        <w:gridCol w:w="3061"/>
      </w:tblGrid>
      <w:tr>
        <w:trPr>
          <w:trHeight w:val="458" w:hRule="exact"/>
        </w:trPr>
        <w:tc>
          <w:tcPr>
            <w:tcW w:w="1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6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任职情况</w:t>
            </w:r>
          </w:p>
        </w:tc>
        <w:tc>
          <w:tcPr>
            <w:tcW w:w="3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关联单位与本公司关系</w:t>
            </w:r>
          </w:p>
        </w:tc>
      </w:tr>
      <w:tr>
        <w:trPr>
          <w:trHeight w:val="324" w:hRule="exact"/>
        </w:trPr>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322" w:hRule="exact"/>
        </w:trPr>
        <w:tc>
          <w:tcPr>
            <w:tcW w:w="1107" w:type="dxa"/>
            <w:vMerge/>
            <w:tcBorders>
              <w:left w:val="single" w:sz="4" w:space="0" w:color="000000"/>
              <w:bottom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324" w:hRule="exact"/>
        </w:trPr>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2"/>
                <w:sz w:val="18"/>
                <w:szCs w:val="18"/>
              </w:rPr>
              <w:t> </w:t>
            </w:r>
            <w:r>
              <w:rPr>
                <w:rFonts w:ascii="宋体" w:hAnsi="宋体" w:cs="宋体" w:eastAsia="宋体" w:hint="default"/>
                <w:sz w:val="18"/>
                <w:szCs w:val="18"/>
              </w:rPr>
              <w:t>昕</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325" w:hRule="exact"/>
        </w:trPr>
        <w:tc>
          <w:tcPr>
            <w:tcW w:w="1107" w:type="dxa"/>
            <w:vMerge/>
            <w:tcBorders>
              <w:left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324" w:hRule="exact"/>
        </w:trPr>
        <w:tc>
          <w:tcPr>
            <w:tcW w:w="1107" w:type="dxa"/>
            <w:vMerge/>
            <w:tcBorders>
              <w:left w:val="single" w:sz="4" w:space="0" w:color="000000"/>
              <w:bottom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同受实际控制人控制</w:t>
            </w:r>
          </w:p>
        </w:tc>
      </w:tr>
    </w:tbl>
    <w:p>
      <w:pPr>
        <w:pStyle w:val="BodyText"/>
        <w:spacing w:line="274" w:lineRule="exact" w:before="0"/>
        <w:ind w:left="635" w:right="1002"/>
        <w:jc w:val="left"/>
      </w:pPr>
      <w:r>
        <w:rPr/>
        <w:t>注：除上述人员外，其他董事、监事、高级管理人员均未在关联方单位任职。</w:t>
      </w:r>
    </w:p>
    <w:p>
      <w:pPr>
        <w:pStyle w:val="BodyText"/>
        <w:spacing w:line="240" w:lineRule="auto" w:before="151"/>
        <w:ind w:left="635" w:right="3829"/>
        <w:jc w:val="left"/>
      </w:pPr>
      <w:r>
        <w:rPr/>
        <w:t>（四）董事、监事、高级管理人员年度报酬情况</w:t>
      </w:r>
    </w:p>
    <w:p>
      <w:pPr>
        <w:pStyle w:val="BodyText"/>
        <w:spacing w:line="348" w:lineRule="auto" w:before="154"/>
        <w:ind w:right="1132" w:firstLine="482"/>
        <w:jc w:val="both"/>
      </w:pPr>
      <w:r>
        <w:rPr>
          <w:rFonts w:ascii="Times New Roman" w:hAnsi="Times New Roman" w:cs="Times New Roman" w:eastAsia="Times New Roman" w:hint="default"/>
          <w:spacing w:val="-3"/>
        </w:rPr>
        <w:t>1</w:t>
      </w:r>
      <w:r>
        <w:rPr>
          <w:spacing w:val="-3"/>
        </w:rPr>
        <w:t>、报酬的决策程序和确定依据：公司按照《公司章程》的规定确定董事、监事和高级管</w:t>
      </w:r>
      <w:r>
        <w:rPr/>
        <w:t> 理人员的报酬。董事会和监事会成员的报酬和支付方法由股东大会确定，高级管理人员的报</w:t>
      </w:r>
      <w:r>
        <w:rPr>
          <w:spacing w:val="-91"/>
        </w:rPr>
        <w:t> </w:t>
      </w:r>
      <w:r>
        <w:rPr>
          <w:spacing w:val="-91"/>
        </w:rPr>
      </w:r>
      <w:r>
        <w:rPr/>
        <w:t>酬和支付方法由总经理提议并报董事会确定。公司非独立董事、监事、高级管理人员的薪酬</w:t>
      </w:r>
    </w:p>
    <w:p>
      <w:pPr>
        <w:spacing w:after="0" w:line="348"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002"/>
        <w:jc w:val="left"/>
      </w:pPr>
      <w:r>
        <w:rPr/>
        <w:t>按照其各自职务对应的现行薪酬标准执行，会计年度结束后，公司根据年度经营业绩和个人</w:t>
      </w:r>
      <w:r>
        <w:rPr>
          <w:spacing w:val="-89"/>
        </w:rPr>
        <w:t> </w:t>
      </w:r>
      <w:r>
        <w:rPr>
          <w:spacing w:val="-89"/>
        </w:rPr>
      </w:r>
      <w:r>
        <w:rPr/>
        <w:t>业绩，按照考核评定程序确定年度奖金并予发放。</w:t>
      </w:r>
    </w:p>
    <w:p>
      <w:pPr>
        <w:pStyle w:val="BodyText"/>
        <w:spacing w:line="240" w:lineRule="auto"/>
        <w:ind w:left="635" w:right="100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年度，公司董事、监事、高级管理人员从公司获得的薪酬情况参见 “本节一、</w:t>
      </w:r>
    </w:p>
    <w:p>
      <w:pPr>
        <w:pStyle w:val="BodyText"/>
        <w:spacing w:line="240" w:lineRule="auto" w:before="135"/>
        <w:ind w:right="3829"/>
        <w:jc w:val="left"/>
      </w:pPr>
      <w:r>
        <w:rPr/>
        <w:t>（一）董事、监事和高级管理人员持股变动及报酬情况”。</w:t>
      </w:r>
    </w:p>
    <w:p>
      <w:pPr>
        <w:pStyle w:val="BodyText"/>
        <w:spacing w:line="338" w:lineRule="auto" w:before="151"/>
        <w:ind w:right="1126" w:firstLine="482"/>
        <w:jc w:val="left"/>
      </w:pPr>
      <w:r>
        <w:rPr>
          <w:rFonts w:ascii="Times New Roman" w:hAnsi="Times New Roman" w:cs="Times New Roman" w:eastAsia="Times New Roman" w:hint="default"/>
        </w:rPr>
        <w:t>3</w:t>
      </w:r>
      <w:r>
        <w:rPr/>
        <w:t>、独立董事</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年度津贴执行</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年度标准，为每年</w:t>
      </w:r>
      <w:r>
        <w:rPr>
          <w:spacing w:val="-45"/>
        </w:rPr>
        <w:t> </w:t>
      </w:r>
      <w:r>
        <w:rPr>
          <w:rFonts w:ascii="Times New Roman" w:hAnsi="Times New Roman" w:cs="Times New Roman" w:eastAsia="Times New Roman" w:hint="default"/>
        </w:rPr>
        <w:t>5.01</w:t>
      </w:r>
      <w:r>
        <w:rPr>
          <w:rFonts w:ascii="Times New Roman" w:hAnsi="Times New Roman" w:cs="Times New Roman" w:eastAsia="Times New Roman" w:hint="default"/>
          <w:spacing w:val="14"/>
        </w:rPr>
        <w:t> </w:t>
      </w:r>
      <w:r>
        <w:rPr/>
        <w:t>万元（含税）。独立董事 按《公司法》《公司章程》等相关规定行使职责所需的合理费用由公司承担。</w:t>
      </w:r>
    </w:p>
    <w:p>
      <w:pPr>
        <w:pStyle w:val="BodyText"/>
        <w:spacing w:line="240" w:lineRule="auto" w:before="53"/>
        <w:ind w:left="635" w:right="3829"/>
        <w:jc w:val="left"/>
      </w:pPr>
      <w:r>
        <w:rPr>
          <w:rFonts w:ascii="Times New Roman" w:hAnsi="Times New Roman" w:cs="Times New Roman" w:eastAsia="Times New Roman" w:hint="default"/>
        </w:rPr>
        <w:t>4</w:t>
      </w:r>
      <w:r>
        <w:rPr/>
        <w:t>、截止报告期末，公司未制定、实行股权激励计划。</w:t>
      </w:r>
    </w:p>
    <w:p>
      <w:pPr>
        <w:pStyle w:val="BodyText"/>
        <w:spacing w:line="240" w:lineRule="auto" w:before="135"/>
        <w:ind w:left="635" w:right="3829"/>
        <w:jc w:val="left"/>
      </w:pPr>
      <w:r>
        <w:rPr/>
        <w:t>（五）董事、监事、高级管理人员变动情况</w:t>
      </w:r>
    </w:p>
    <w:p>
      <w:pPr>
        <w:pStyle w:val="BodyText"/>
        <w:spacing w:line="352" w:lineRule="auto" w:before="152"/>
        <w:ind w:right="1012" w:firstLine="482"/>
        <w:jc w:val="both"/>
      </w:pPr>
      <w:r>
        <w:rPr>
          <w:rFonts w:ascii="Times New Roman" w:hAnsi="Times New Roman" w:cs="Times New Roman" w:eastAsia="Times New Roman" w:hint="default"/>
          <w:spacing w:val="-4"/>
        </w:rPr>
        <w:t>1</w:t>
      </w:r>
      <w:r>
        <w:rPr>
          <w:spacing w:val="-4"/>
        </w:rPr>
        <w:t>、因公司第二届董事会、监事会任期届满，公司于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年度第 一次临时股东大会选举陈亚妹女士、乔昕先生、宋东红先生、陈熙亚先生、吕昌荣先生、李</w:t>
      </w:r>
      <w:r>
        <w:rPr>
          <w:spacing w:val="-88"/>
        </w:rPr>
        <w:t> </w:t>
      </w:r>
      <w:r>
        <w:rPr>
          <w:spacing w:val="-88"/>
        </w:rPr>
      </w:r>
      <w:r>
        <w:rPr/>
        <w:t>汉国先生、胡宜女士、唐忠诚先生、陶向南先生为第三届董事会董事，其中李汉国先生、唐</w:t>
      </w:r>
      <w:r>
        <w:rPr>
          <w:spacing w:val="-88"/>
        </w:rPr>
        <w:t> </w:t>
      </w:r>
      <w:r>
        <w:rPr>
          <w:spacing w:val="-88"/>
        </w:rPr>
      </w:r>
      <w:r>
        <w:rPr/>
        <w:t>忠诚先生、胡宜女士、陶向南先生为独立董事；赵英伟先生、吕培荣先生、赵志坚先生不再</w:t>
      </w:r>
      <w:r>
        <w:rPr>
          <w:spacing w:val="-89"/>
        </w:rPr>
        <w:t> </w:t>
      </w:r>
      <w:r>
        <w:rPr>
          <w:spacing w:val="-89"/>
        </w:rPr>
      </w:r>
      <w:r>
        <w:rPr/>
        <w:t>担任公司董事职务，其中赵志坚先生不再担任公司独立董事职务；选举陈晓燕女士、苏静女</w:t>
      </w:r>
      <w:r>
        <w:rPr>
          <w:spacing w:val="-87"/>
        </w:rPr>
        <w:t> </w:t>
      </w:r>
      <w:r>
        <w:rPr>
          <w:spacing w:val="-87"/>
        </w:rPr>
      </w:r>
      <w:r>
        <w:rPr>
          <w:spacing w:val="-2"/>
        </w:rPr>
        <w:t>士为第三届监事会股东代表监事，薛桂香女士、王雁航先生不再担任公司股东代表监事职务。</w:t>
      </w:r>
    </w:p>
    <w:p>
      <w:pPr>
        <w:pStyle w:val="BodyText"/>
        <w:spacing w:line="357" w:lineRule="auto" w:before="38"/>
        <w:ind w:right="1002" w:firstLine="482"/>
        <w:jc w:val="left"/>
      </w:pPr>
      <w:r>
        <w:rPr/>
        <w:t>公司职工代表大会选举王丽女士担任公司第三届监事会职工代表监事，季国永先生不再 担任公司职工代表监事职务。</w:t>
      </w:r>
    </w:p>
    <w:p>
      <w:pPr>
        <w:pStyle w:val="BodyText"/>
        <w:spacing w:line="348" w:lineRule="auto" w:before="36"/>
        <w:ind w:right="1131" w:firstLine="482"/>
        <w:jc w:val="both"/>
      </w:pPr>
      <w:r>
        <w:rPr>
          <w:rFonts w:ascii="Times New Roman" w:hAnsi="Times New Roman" w:cs="Times New Roman" w:eastAsia="Times New Roman" w:hint="default"/>
        </w:rPr>
        <w:t>2</w:t>
      </w:r>
      <w:r>
        <w:rPr/>
        <w:t>、公司于</w:t>
      </w:r>
      <w:r>
        <w:rPr>
          <w:spacing w:val="-29"/>
        </w:rPr>
        <w:t> </w:t>
      </w:r>
      <w:r>
        <w:rPr>
          <w:rFonts w:ascii="Times New Roman" w:hAnsi="Times New Roman" w:cs="Times New Roman" w:eastAsia="Times New Roman" w:hint="default"/>
        </w:rPr>
        <w:t>2011 </w:t>
      </w:r>
      <w:r>
        <w:rPr/>
        <w:t>年</w:t>
      </w:r>
      <w:r>
        <w:rPr>
          <w:spacing w:val="-2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29"/>
        </w:rPr>
        <w:t> </w:t>
      </w:r>
      <w:r>
        <w:rPr>
          <w:rFonts w:ascii="Times New Roman" w:hAnsi="Times New Roman" w:cs="Times New Roman" w:eastAsia="Times New Roman" w:hint="default"/>
        </w:rPr>
        <w:t>3 </w:t>
      </w:r>
      <w:r>
        <w:rPr/>
        <w:t>日召开第三届董事会第一次会议选举陈亚妹女士为公司第三 届董事会董事长；聘任乔昕先生为公司总经理、宋东红先生为公司副总经理、吕培荣先生为</w:t>
      </w:r>
      <w:r>
        <w:rPr>
          <w:spacing w:val="-87"/>
        </w:rPr>
        <w:t> </w:t>
      </w:r>
      <w:r>
        <w:rPr>
          <w:spacing w:val="-87"/>
        </w:rPr>
      </w:r>
      <w:r>
        <w:rPr/>
        <w:t>公司财务负责人兼董事会秘书。</w:t>
      </w:r>
    </w:p>
    <w:p>
      <w:pPr>
        <w:pStyle w:val="BodyText"/>
        <w:spacing w:line="338" w:lineRule="auto" w:before="43"/>
        <w:ind w:right="1002" w:firstLine="482"/>
        <w:jc w:val="left"/>
      </w:pPr>
      <w:r>
        <w:rPr>
          <w:rFonts w:ascii="Times New Roman" w:hAnsi="Times New Roman" w:cs="Times New Roman" w:eastAsia="Times New Roman" w:hint="default"/>
        </w:rPr>
        <w:t>3</w:t>
      </w:r>
      <w:r>
        <w:rPr/>
        <w:t>、公司于</w:t>
      </w:r>
      <w:r>
        <w:rPr>
          <w:spacing w:val="-29"/>
        </w:rPr>
        <w:t> </w:t>
      </w:r>
      <w:r>
        <w:rPr>
          <w:rFonts w:ascii="Times New Roman" w:hAnsi="Times New Roman" w:cs="Times New Roman" w:eastAsia="Times New Roman" w:hint="default"/>
        </w:rPr>
        <w:t>2011 </w:t>
      </w:r>
      <w:r>
        <w:rPr/>
        <w:t>年</w:t>
      </w:r>
      <w:r>
        <w:rPr>
          <w:spacing w:val="-2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29"/>
        </w:rPr>
        <w:t> </w:t>
      </w:r>
      <w:r>
        <w:rPr>
          <w:rFonts w:ascii="Times New Roman" w:hAnsi="Times New Roman" w:cs="Times New Roman" w:eastAsia="Times New Roman" w:hint="default"/>
        </w:rPr>
        <w:t>3 </w:t>
      </w:r>
      <w:r>
        <w:rPr/>
        <w:t>日召开第三届监事会第一次会议选举王丽女士为公司第三届 监事会主席。</w:t>
      </w:r>
    </w:p>
    <w:p>
      <w:pPr>
        <w:pStyle w:val="Heading4"/>
        <w:spacing w:line="240" w:lineRule="auto" w:before="53"/>
        <w:ind w:right="3829"/>
        <w:jc w:val="left"/>
        <w:rPr>
          <w:b w:val="0"/>
          <w:bCs w:val="0"/>
        </w:rPr>
      </w:pPr>
      <w:r>
        <w:rPr/>
        <w:t>二、公司员工情况</w:t>
      </w:r>
      <w:r>
        <w:rPr>
          <w:b w:val="0"/>
          <w:bCs w:val="0"/>
        </w:rPr>
      </w:r>
    </w:p>
    <w:p>
      <w:pPr>
        <w:pStyle w:val="BodyText"/>
        <w:spacing w:line="336" w:lineRule="auto" w:before="154"/>
        <w:ind w:right="1121" w:firstLine="482"/>
        <w:jc w:val="left"/>
      </w:pPr>
      <w:r>
        <w:rPr/>
        <w:t>截至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日，公司在职员工总数为</w:t>
      </w:r>
      <w:r>
        <w:rPr>
          <w:spacing w:val="-56"/>
        </w:rPr>
        <w:t> </w:t>
      </w:r>
      <w:r>
        <w:rPr>
          <w:rFonts w:ascii="Times New Roman" w:hAnsi="Times New Roman" w:cs="Times New Roman" w:eastAsia="Times New Roman" w:hint="default"/>
        </w:rPr>
        <w:t>2718</w:t>
      </w:r>
      <w:r>
        <w:rPr>
          <w:rFonts w:ascii="Times New Roman" w:hAnsi="Times New Roman" w:cs="Times New Roman" w:eastAsia="Times New Roman" w:hint="default"/>
          <w:spacing w:val="4"/>
        </w:rPr>
        <w:t> </w:t>
      </w:r>
      <w:r>
        <w:rPr/>
        <w:t>人（含控股子公司），员工的专业 构成、教育程度情况如下：</w:t>
      </w:r>
    </w:p>
    <w:p>
      <w:pPr>
        <w:pStyle w:val="BodyText"/>
        <w:spacing w:line="240" w:lineRule="auto" w:before="58"/>
        <w:ind w:left="635" w:right="3829"/>
        <w:jc w:val="left"/>
      </w:pPr>
      <w:r>
        <w:rPr/>
        <w:t>（一）按专业结构划分</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248"/>
        <w:gridCol w:w="3250"/>
        <w:gridCol w:w="3250"/>
      </w:tblGrid>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8"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1902</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 w:right="0"/>
              <w:jc w:val="center"/>
              <w:rPr>
                <w:rFonts w:ascii="Times New Roman" w:hAnsi="Times New Roman" w:cs="Times New Roman" w:eastAsia="Times New Roman" w:hint="default"/>
                <w:sz w:val="18"/>
                <w:szCs w:val="18"/>
              </w:rPr>
            </w:pPr>
            <w:r>
              <w:rPr>
                <w:rFonts w:ascii="Times New Roman"/>
                <w:sz w:val="18"/>
              </w:rPr>
              <w:t>69.98%</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102</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3.75%</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622</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22.89%</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36</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1.32%</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56</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2.06%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247"/>
        <w:gridCol w:w="3250"/>
        <w:gridCol w:w="3250"/>
      </w:tblGrid>
      <w:tr>
        <w:trPr>
          <w:trHeight w:val="324" w:hRule="exact"/>
        </w:trPr>
        <w:tc>
          <w:tcPr>
            <w:tcW w:w="3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2718</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sz w:val="14"/>
          <w:szCs w:val="14"/>
        </w:rPr>
      </w:pPr>
    </w:p>
    <w:p>
      <w:pPr>
        <w:spacing w:line="3914" w:lineRule="exact"/>
        <w:ind w:left="1943"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302.3pt;height:195.75pt;mso-position-horizontal-relative:char;mso-position-vertical-relative:line" coordorigin="0,0" coordsize="6046,3915">
            <v:group style="position:absolute;left:7;top:7;width:6031;height:3900" coordorigin="7,7" coordsize="6031,3900">
              <v:shape style="position:absolute;left:7;top:7;width:6031;height:3900" coordorigin="7,7" coordsize="6031,3900" path="m7,3907l6038,3907,6038,7,7,7,7,3907xe" filled="false" stroked="true" strokeweight=".747506pt" strokecolor="#000000">
                <v:path arrowok="t"/>
              </v:shape>
            </v:group>
            <v:group style="position:absolute;left:2280;top:1860;width:76;height:390" coordorigin="2280,1860" coordsize="76,390">
              <v:shape style="position:absolute;left:2280;top:1860;width:76;height:390" coordorigin="2280,1860" coordsize="76,390" path="m2280,1860l2280,2070,2355,2250,2355,2040,2280,1860xe" filled="true" fillcolor="#330033" stroked="false">
                <v:path arrowok="t"/>
                <v:fill type="solid"/>
              </v:shape>
            </v:group>
            <v:group style="position:absolute;left:2280;top:1860;width:76;height:390" coordorigin="2280,1860" coordsize="76,390">
              <v:shape style="position:absolute;left:2280;top:1860;width:76;height:390" coordorigin="2280,1860" coordsize="76,390" path="m2355,2040l2280,1860,2280,2070,2355,2250,2355,2040xe" filled="false" stroked="true" strokeweight=".748144pt" strokecolor="#000000">
                <v:path arrowok="t"/>
              </v:shape>
            </v:group>
            <v:group style="position:absolute;left:2265;top:1860;width:91;height:181" coordorigin="2265,1860" coordsize="91,181">
              <v:shape style="position:absolute;left:2265;top:1860;width:91;height:181" coordorigin="2265,1860" coordsize="91,181" path="m2355,1860l2265,1860,2355,2040,2355,1860xe" filled="true" fillcolor="#660066" stroked="false">
                <v:path arrowok="t"/>
                <v:fill type="solid"/>
              </v:shape>
            </v:group>
            <v:group style="position:absolute;left:2265;top:1860;width:91;height:181" coordorigin="2265,1860" coordsize="91,181">
              <v:shape style="position:absolute;left:2265;top:1860;width:91;height:181" coordorigin="2265,1860" coordsize="91,181" path="m2265,1860l2295,1860,2325,1860,2355,1860,2355,2040,2265,1860xe" filled="false" stroked="true" strokeweight=".747987pt" strokecolor="#000000">
                <v:path arrowok="t"/>
              </v:shape>
            </v:group>
            <v:group style="position:absolute;left:2625;top:1455;width:30;height:2" coordorigin="2625,1455" coordsize="30,2">
              <v:shape style="position:absolute;left:2625;top:1455;width:30;height:2" coordorigin="2625,1455" coordsize="30,0" path="m2655,1455l2625,1455e" filled="false" stroked="true" strokeweight=".747225pt" strokecolor="#000000">
                <v:path arrowok="t"/>
              </v:shape>
            </v:group>
            <v:group style="position:absolute;left:2325;top:1455;width:285;height:391" coordorigin="2325,1455" coordsize="285,391">
              <v:shape style="position:absolute;left:2325;top:1455;width:285;height:391" coordorigin="2325,1455" coordsize="285,391" path="m2610,1455l2325,1845e" filled="false" stroked="true" strokeweight=".747847pt" strokecolor="#000000">
                <v:path arrowok="t"/>
              </v:shape>
            </v:group>
            <v:group style="position:absolute;left:2190;top:1860;width:151;height:390" coordorigin="2190,1860" coordsize="151,390">
              <v:shape style="position:absolute;left:2190;top:1860;width:151;height:390" coordorigin="2190,1860" coordsize="151,390" path="m2190,1860l2190,2070,2340,2250,2340,2040,2190,1860xe" filled="true" fillcolor="#668080" stroked="false">
                <v:path arrowok="t"/>
                <v:fill type="solid"/>
              </v:shape>
            </v:group>
            <v:group style="position:absolute;left:2190;top:1860;width:151;height:390" coordorigin="2190,1860" coordsize="151,390">
              <v:shape style="position:absolute;left:2190;top:1860;width:151;height:390" coordorigin="2190,1860" coordsize="151,390" path="m2340,2040l2190,1860,2190,2070,2340,2250,2340,2040xe" filled="false" stroked="true" strokeweight=".748055pt" strokecolor="#000000">
                <v:path arrowok="t"/>
              </v:shape>
            </v:group>
            <v:group style="position:absolute;left:2190;top:1860;width:151;height:181" coordorigin="2190,1860" coordsize="151,181">
              <v:shape style="position:absolute;left:2190;top:1860;width:151;height:181" coordorigin="2190,1860" coordsize="151,181" path="m2250,1860l2190,1860,2340,2040,2250,1860xe" filled="true" fillcolor="#ccffff" stroked="false">
                <v:path arrowok="t"/>
                <v:fill type="solid"/>
              </v:shape>
            </v:group>
            <v:group style="position:absolute;left:2190;top:1860;width:151;height:181" coordorigin="2190,1860" coordsize="151,181">
              <v:shape style="position:absolute;left:2190;top:1860;width:151;height:181" coordorigin="2190,1860" coordsize="151,181" path="m2190,1860l2220,1860,2250,1860,2340,2040,2190,1860xe" filled="false" stroked="true" strokeweight=".747787pt" strokecolor="#000000">
                <v:path arrowok="t"/>
              </v:shape>
            </v:group>
            <v:group style="position:absolute;left:1973;top:1590;width:15;height:2" coordorigin="1973,1590" coordsize="15,2">
              <v:shape style="position:absolute;left:1973;top:1590;width:15;height:2" coordorigin="1973,1590" coordsize="15,0" path="m1973,1590l1988,1590e" filled="false" stroked="true" strokeweight="1.49445pt" strokecolor="#000000">
                <v:path arrowok="t"/>
              </v:shape>
            </v:group>
            <v:group style="position:absolute;left:1980;top:1620;width:226;height:226" coordorigin="1980,1620" coordsize="226,226">
              <v:shape style="position:absolute;left:1980;top:1620;width:226;height:226" coordorigin="1980,1620" coordsize="226,226" path="m1980,1620l2205,1845e" filled="false" stroked="true" strokeweight=".747702pt" strokecolor="#000000">
                <v:path arrowok="t"/>
              </v:shape>
            </v:group>
            <v:group style="position:absolute;left:1515;top:2055;width:2;height:224" coordorigin="1515,2055" coordsize="2,224">
              <v:shape style="position:absolute;left:1515;top:2055;width:2;height:224" coordorigin="1515,2055" coordsize="0,224" path="m1515,2055l1515,2279e" filled="false" stroked="true" strokeweight="0pt" strokecolor="#808066">
                <v:path arrowok="t"/>
              </v:shape>
            </v:group>
            <v:group style="position:absolute;left:1515;top:2055;width:2;height:225" coordorigin="1515,2055" coordsize="2,225">
              <v:shape style="position:absolute;left:1515;top:2055;width:2;height:225" coordorigin="1515,2055" coordsize="0,225" path="m1515,2070l1515,2055,1515,2265,1515,2280,1515,2070xe" filled="false" stroked="true" strokeweight=".748178pt" strokecolor="#000000">
                <v:path arrowok="t"/>
              </v:shape>
            </v:group>
            <v:group style="position:absolute;left:1515;top:2055;width:705;height:225" coordorigin="1515,2055" coordsize="705,225">
              <v:shape style="position:absolute;left:1515;top:2055;width:705;height:225" coordorigin="1515,2055" coordsize="705,225" path="m2220,2055l1515,2070,1515,2280,2220,2265,2220,2055xe" filled="true" fillcolor="#808066" stroked="false">
                <v:path arrowok="t"/>
                <v:fill type="solid"/>
              </v:shape>
            </v:group>
            <v:group style="position:absolute;left:1515;top:2055;width:705;height:225" coordorigin="1515,2055" coordsize="705,225">
              <v:shape style="position:absolute;left:1515;top:2055;width:705;height:225" coordorigin="1515,2055" coordsize="705,225" path="m2220,2055l1515,2070,1515,2280,2220,2265,2220,2055xe" filled="false" stroked="true" strokeweight=".747313pt" strokecolor="#000000">
                <v:path arrowok="t"/>
              </v:shape>
            </v:group>
            <v:group style="position:absolute;left:1515;top:1875;width:705;height:196" coordorigin="1515,1875" coordsize="705,196">
              <v:shape style="position:absolute;left:1515;top:1875;width:705;height:196" coordorigin="1515,1875" coordsize="705,196" path="m2070,1875l2010,1875,1965,1890,1860,1890,1770,1920,1725,1920,1680,1935,1590,1980,1560,1980,1515,2024,1515,2070,2220,2055,2070,1875xe" filled="true" fillcolor="#ffffcc" stroked="false">
                <v:path arrowok="t"/>
                <v:fill type="solid"/>
              </v:shape>
            </v:group>
            <v:group style="position:absolute;left:1515;top:1875;width:705;height:196" coordorigin="1515,1875" coordsize="705,196">
              <v:shape style="position:absolute;left:1515;top:1875;width:705;height:196" coordorigin="1515,1875" coordsize="705,196" path="m1515,2070l1515,2055,1515,2040,1515,2024,1530,2010,1545,1995,1560,1980,1590,1980,1620,1965,1650,1950,1680,1935,1725,1920,1770,1920,1815,1905,1860,1890,1905,1890,1965,1890,2010,1875,2070,1875,2220,2055,1515,2070xe" filled="false" stroked="true" strokeweight=".747293pt" strokecolor="#000000">
                <v:path arrowok="t"/>
              </v:shape>
            </v:group>
            <v:group style="position:absolute;left:1485;top:1754;width:31;height:2" coordorigin="1485,1754" coordsize="31,2">
              <v:shape style="position:absolute;left:1485;top:1754;width:31;height:2" coordorigin="1485,1754" coordsize="31,0" path="m1485,1754l1515,1754e" filled="false" stroked="true" strokeweight=".747225pt" strokecolor="#000000">
                <v:path arrowok="t"/>
              </v:shape>
            </v:group>
            <v:group style="position:absolute;left:1530;top:1754;width:120;height:181" coordorigin="1530,1754" coordsize="120,181">
              <v:shape style="position:absolute;left:1530;top:1754;width:120;height:181" coordorigin="1530,1754" coordsize="120,181" path="m1530,1754l1650,1935e" filled="false" stroked="true" strokeweight=".747887pt" strokecolor="#000000">
                <v:path arrowok="t"/>
              </v:shape>
            </v:group>
            <v:group style="position:absolute;left:1485;top:2130;width:31;height:241" coordorigin="1485,2130" coordsize="31,241">
              <v:shape style="position:absolute;left:1485;top:2130;width:31;height:241" coordorigin="1485,2130" coordsize="31,241" path="m1485,2130l1485,2340,1500,2355,1515,2370,1515,2159,1500,2145,1485,2130xe" filled="true" fillcolor="#4d1a33" stroked="false">
                <v:path arrowok="t"/>
                <v:fill type="solid"/>
              </v:shape>
            </v:group>
            <v:group style="position:absolute;left:1485;top:2115;width:31;height:256" coordorigin="1485,2115" coordsize="31,256">
              <v:shape style="position:absolute;left:1485;top:2115;width:31;height:256" coordorigin="1485,2115" coordsize="31,256" path="m1515,2159l1500,2145,1485,2130,1485,2115,1485,2325,1485,2340,1500,2355,1515,2370,1515,2159xe" filled="false" stroked="true" strokeweight=".748165pt" strokecolor="#000000">
                <v:path arrowok="t"/>
              </v:shape>
            </v:group>
            <v:group style="position:absolute;left:1530;top:2100;width:660;height:270" coordorigin="1530,2100" coordsize="660,270">
              <v:shape style="position:absolute;left:1530;top:2100;width:660;height:270" coordorigin="1530,2100" coordsize="660,270" path="m2190,2100l1530,2159,1530,2370,2190,2310,2190,2100xe" filled="true" fillcolor="#4d1a33" stroked="false">
                <v:path arrowok="t"/>
                <v:fill type="solid"/>
              </v:shape>
            </v:group>
            <v:group style="position:absolute;left:1530;top:2100;width:660;height:270" coordorigin="1530,2100" coordsize="660,270">
              <v:shape style="position:absolute;left:1530;top:2100;width:660;height:270" coordorigin="1530,2100" coordsize="660,270" path="m2190,2100l1530,2159,1530,2370,2190,2310,2190,2100xe" filled="false" stroked="true" strokeweight=".747362pt" strokecolor="#000000">
                <v:path arrowok="t"/>
              </v:shape>
            </v:group>
            <v:group style="position:absolute;left:1485;top:2100;width:706;height:60" coordorigin="1485,2100" coordsize="706,60">
              <v:shape style="position:absolute;left:1485;top:2100;width:706;height:60" coordorigin="1485,2100" coordsize="706,60" path="m2190,2100l1485,2115,1485,2130,1500,2145,1515,2159,2190,2100xe" filled="true" fillcolor="#993366" stroked="false">
                <v:path arrowok="t"/>
                <v:fill type="solid"/>
              </v:shape>
            </v:group>
            <v:group style="position:absolute;left:1485;top:2100;width:706;height:60" coordorigin="1485,2100" coordsize="706,60">
              <v:shape style="position:absolute;left:1485;top:2100;width:706;height:60" coordorigin="1485,2100" coordsize="706,60" path="m1515,2159l1500,2145,1485,2130,1485,2115,2190,2100,1515,2159xe" filled="false" stroked="true" strokeweight=".747232pt" strokecolor="#000000">
                <v:path arrowok="t"/>
              </v:shape>
            </v:group>
            <v:group style="position:absolute;left:1313;top:2475;width:15;height:2" coordorigin="1313,2475" coordsize="15,2">
              <v:shape style="position:absolute;left:1313;top:2475;width:15;height:2" coordorigin="1313,2475" coordsize="15,0" path="m1313,2475l1328,2475e" filled="false" stroked="true" strokeweight="1.49445pt" strokecolor="#000000">
                <v:path arrowok="t"/>
              </v:shape>
            </v:group>
            <v:group style="position:absolute;left:1320;top:2340;width:165;height:106" coordorigin="1320,2340" coordsize="165,106">
              <v:shape style="position:absolute;left:1320;top:2340;width:165;height:106" coordorigin="1320,2340" coordsize="165,106" path="m1320,2445l1485,2340e" filled="false" stroked="true" strokeweight=".747501pt" strokecolor="#000000">
                <v:path arrowok="t"/>
              </v:shape>
            </v:group>
            <v:group style="position:absolute;left:1845;top:2130;width:1381;height:391" coordorigin="1845,2130" coordsize="1381,391">
              <v:shape style="position:absolute;left:1845;top:2130;width:1381;height:391" coordorigin="1845,2130" coordsize="1381,391" path="m2715,2505l2355,2505,2415,2520,2655,2520,2715,2505xe" filled="true" fillcolor="#4d4d80" stroked="false">
                <v:path arrowok="t"/>
                <v:fill type="solid"/>
              </v:shape>
              <v:shape style="position:absolute;left:1845;top:2130;width:1381;height:391" coordorigin="1845,2130" coordsize="1381,391" path="m2820,2490l2190,2490,2235,2505,2775,2505,2820,2490xe" filled="true" fillcolor="#4d4d80" stroked="false">
                <v:path arrowok="t"/>
                <v:fill type="solid"/>
              </v:shape>
              <v:shape style="position:absolute;left:1845;top:2130;width:1381;height:391" coordorigin="1845,2130" coordsize="1381,391" path="m1845,2175l1845,2385,1860,2400,1920,2429,1965,2445,1995,2460,2040,2460,2130,2490,2880,2490,2925,2475,2985,2475,3030,2460,3060,2445,3105,2429,3135,2415,3150,2415,3180,2400,3195,2370,3225,2340,3225,2310,2415,2310,2355,2294,2235,2294,2190,2280,2130,2280,2040,2250,1995,2250,1965,2235,1920,2220,1860,2190,1845,2175xe" filled="true" fillcolor="#4d4d80" stroked="false">
                <v:path arrowok="t"/>
                <v:fill type="solid"/>
              </v:shape>
              <v:shape style="position:absolute;left:1845;top:2130;width:1381;height:391" coordorigin="1845,2130" coordsize="1381,391" path="m3225,2130l3195,2159,3180,2190,3150,2205,3135,2205,3105,2220,3060,2235,3030,2250,2985,2265,2925,2265,2880,2280,2820,2280,2775,2294,2715,2294,2655,2310,3225,2310,3225,2130xe" filled="true" fillcolor="#4d4d80" stroked="false">
                <v:path arrowok="t"/>
                <v:fill type="solid"/>
              </v:shape>
            </v:group>
            <v:group style="position:absolute;left:1845;top:2115;width:1381;height:405" coordorigin="1845,2115" coordsize="1381,405">
              <v:shape style="position:absolute;left:1845;top:2115;width:1381;height:405" coordorigin="1845,2115" coordsize="1381,405" path="m3225,2115l3225,2130,3210,2145,3195,2159,3180,2190,3150,2205,3135,2205,3105,2220,3060,2235,3030,2250,2985,2265,2925,2265,2880,2280,2820,2280,2775,2294,2715,2294,2655,2310,2595,2310,2535,2310,2475,2310,2415,2310,2355,2294,2295,2294,2235,2294,2190,2280,2130,2280,2085,2265,2040,2250,1995,2250,1965,2235,1920,2220,1890,2205,1860,2190,1845,2175,1845,2385,1860,2400,1890,2415,1920,2429,1965,2445,1995,2460,2040,2460,2085,2475,2130,2490,2190,2490,2235,2505,2295,2505,2355,2505,2415,2520,2475,2520,2535,2520,2595,2520,2655,2520,2715,2505,2775,2505,2820,2490,2880,2490,2925,2475,2985,2475,3030,2460,3060,2445,3105,2429,3135,2415,3150,2415,3180,2400,3195,2370,3210,2355,3225,2340,3225,2325,3225,2115xe" filled="false" stroked="true" strokeweight=".747301pt" strokecolor="#000000">
                <v:path arrowok="t"/>
              </v:shape>
            </v:group>
            <v:group style="position:absolute;left:1845;top:1935;width:1381;height:376" coordorigin="1845,1935" coordsize="1381,376">
              <v:shape style="position:absolute;left:1845;top:1935;width:1381;height:376" coordorigin="1845,1935" coordsize="1381,376" path="m2670,2294l2355,2294,2415,2310,2595,2310,2670,2294xe" filled="true" fillcolor="#9999ff" stroked="false">
                <v:path arrowok="t"/>
                <v:fill type="solid"/>
              </v:shape>
              <v:shape style="position:absolute;left:1845;top:1935;width:1381;height:376" coordorigin="1845,1935" coordsize="1381,376" path="m2835,2280l2190,2280,2235,2294,2775,2294,2835,2280xe" filled="true" fillcolor="#9999ff" stroked="false">
                <v:path arrowok="t"/>
                <v:fill type="solid"/>
              </v:shape>
              <v:shape style="position:absolute;left:1845;top:1935;width:1381;height:376" coordorigin="1845,1935" coordsize="1381,376" path="m2940,2265l2085,2265,2145,2280,2895,2280,2940,2265xe" filled="true" fillcolor="#9999ff" stroked="false">
                <v:path arrowok="t"/>
                <v:fill type="solid"/>
              </v:shape>
              <v:shape style="position:absolute;left:1845;top:1935;width:1381;height:376" coordorigin="1845,1935" coordsize="1381,376" path="m2700,1935l2520,1935,2520,2115,1845,2175,1860,2190,1920,2220,1965,2235,1995,2250,2040,2265,2985,2265,3075,2235,3165,2190,3180,2175,3195,2159,3225,2130,3225,2115,3210,2100,3210,2085,3180,2055,3090,2010,3000,1980,2970,1980,2925,1965,2865,1950,2760,1950,2700,1935xe" filled="true" fillcolor="#9999ff" stroked="false">
                <v:path arrowok="t"/>
                <v:fill type="solid"/>
              </v:shape>
            </v:group>
            <v:group style="position:absolute;left:1845;top:1935;width:1381;height:376" coordorigin="1845,1935" coordsize="1381,376">
              <v:shape style="position:absolute;left:1845;top:1935;width:1381;height:376" coordorigin="1845,1935" coordsize="1381,376" path="m2520,1935l2580,1935,2640,1935,2700,1935,2760,1950,2820,1950,2865,1950,2925,1965,2970,1980,3000,1980,3045,1995,3090,2010,3120,2024,3150,2040,3180,2055,3195,2070,3210,2085,3210,2100,3225,2115,3225,2130,3210,2145,3195,2159,3180,2175,3165,2190,3135,2205,3105,2220,3075,2235,3030,2250,2985,2265,2940,2265,2895,2280,2835,2280,2775,2294,2715,2294,2670,2294,2595,2310,2535,2310,2475,2310,2415,2310,2355,2294,2295,2294,2235,2294,2190,2280,2145,2280,2085,2265,2040,2265,1995,2250,1965,2235,1920,2220,1890,2205,1860,2190,1845,2175,2520,2115,2520,1935xe" filled="false" stroked="true" strokeweight=".747291pt" strokecolor="#000000">
                <v:path arrowok="t"/>
              </v:shape>
            </v:group>
            <v:group style="position:absolute;left:4823;top:1537;width:135;height:135" coordorigin="4823,1537" coordsize="135,135">
              <v:shape style="position:absolute;left:4823;top:1537;width:135;height:135" coordorigin="4823,1537" coordsize="135,135" path="m4823,1672l4957,1672,4957,1537,4823,1537,4823,1672xe" filled="true" fillcolor="#9999ff" stroked="false">
                <v:path arrowok="t"/>
                <v:fill type="solid"/>
              </v:shape>
            </v:group>
            <v:group style="position:absolute;left:4823;top:1537;width:135;height:135" coordorigin="4823,1537" coordsize="135,135">
              <v:shape style="position:absolute;left:4823;top:1537;width:135;height:135" coordorigin="4823,1537" coordsize="135,135" path="m4823,1672l4957,1672,4957,1537,4823,1537,4823,1672xe" filled="false" stroked="true" strokeweight=".747703pt" strokecolor="#000000">
                <v:path arrowok="t"/>
              </v:shape>
            </v:group>
            <v:group style="position:absolute;left:4823;top:1837;width:135;height:135" coordorigin="4823,1837" coordsize="135,135">
              <v:shape style="position:absolute;left:4823;top:1837;width:135;height:135" coordorigin="4823,1837" coordsize="135,135" path="m4823,1972l4957,1972,4957,1837,4823,1837,4823,1972xe" filled="true" fillcolor="#993366" stroked="false">
                <v:path arrowok="t"/>
                <v:fill type="solid"/>
              </v:shape>
            </v:group>
            <v:group style="position:absolute;left:4823;top:1837;width:135;height:135" coordorigin="4823,1837" coordsize="135,135">
              <v:shape style="position:absolute;left:4823;top:1837;width:135;height:135" coordorigin="4823,1837" coordsize="135,135" path="m4823,1972l4957,1972,4957,1837,4823,1837,4823,1972xe" filled="false" stroked="true" strokeweight=".747703pt" strokecolor="#000000">
                <v:path arrowok="t"/>
              </v:shape>
            </v:group>
            <v:group style="position:absolute;left:4823;top:2137;width:135;height:135" coordorigin="4823,2137" coordsize="135,135">
              <v:shape style="position:absolute;left:4823;top:2137;width:135;height:135" coordorigin="4823,2137" coordsize="135,135" path="m4823,2272l4957,2272,4957,2137,4823,2137,4823,2272xe" filled="true" fillcolor="#ffffcc" stroked="false">
                <v:path arrowok="t"/>
                <v:fill type="solid"/>
              </v:shape>
            </v:group>
            <v:group style="position:absolute;left:4823;top:2137;width:135;height:135" coordorigin="4823,2137" coordsize="135,135">
              <v:shape style="position:absolute;left:4823;top:2137;width:135;height:135" coordorigin="4823,2137" coordsize="135,135" path="m4823,2272l4957,2272,4957,2137,4823,2137,4823,2272xe" filled="false" stroked="true" strokeweight=".747703pt" strokecolor="#000000">
                <v:path arrowok="t"/>
              </v:shape>
            </v:group>
            <v:group style="position:absolute;left:4823;top:2437;width:135;height:135" coordorigin="4823,2437" coordsize="135,135">
              <v:shape style="position:absolute;left:4823;top:2437;width:135;height:135" coordorigin="4823,2437" coordsize="135,135" path="m4823,2572l4957,2572,4957,2437,4823,2437,4823,2572xe" filled="true" fillcolor="#ccffff" stroked="false">
                <v:path arrowok="t"/>
                <v:fill type="solid"/>
              </v:shape>
            </v:group>
            <v:group style="position:absolute;left:4823;top:2437;width:135;height:135" coordorigin="4823,2437" coordsize="135,135">
              <v:shape style="position:absolute;left:4823;top:2437;width:135;height:135" coordorigin="4823,2437" coordsize="135,135" path="m4823,2572l4957,2572,4957,2437,4823,2437,4823,2572xe" filled="false" stroked="true" strokeweight=".747703pt" strokecolor="#000000">
                <v:path arrowok="t"/>
              </v:shape>
            </v:group>
            <v:group style="position:absolute;left:4823;top:2737;width:135;height:135" coordorigin="4823,2737" coordsize="135,135">
              <v:shape style="position:absolute;left:4823;top:2737;width:135;height:135" coordorigin="4823,2737" coordsize="135,135" path="m4823,2872l4957,2872,4957,2737,4823,2737,4823,2872xe" filled="true" fillcolor="#660066" stroked="false">
                <v:path arrowok="t"/>
                <v:fill type="solid"/>
              </v:shape>
            </v:group>
            <v:group style="position:absolute;left:4823;top:2737;width:135;height:135" coordorigin="4823,2737" coordsize="135,135">
              <v:shape style="position:absolute;left:4823;top:2737;width:135;height:135" coordorigin="4823,2737" coordsize="135,135" path="m4823,2872l4957,2872,4957,2737,4823,2737,4823,2872xe" filled="false" stroked="true" strokeweight=".747703pt" strokecolor="#000000">
                <v:path arrowok="t"/>
              </v:shape>
            </v:group>
            <v:group style="position:absolute;left:7;top:7;width:6031;height:3900" coordorigin="7,7" coordsize="6031,3900">
              <v:shape style="position:absolute;left:7;top:7;width:6031;height:3900" coordorigin="7,7" coordsize="6031,3900" path="m7,3907l6038,3907,6038,7,7,7,7,3907xe" filled="false" stroked="true" strokeweight=".747506pt" strokecolor="#000000">
                <v:path arrowok="t"/>
              </v:shape>
              <v:shape style="position:absolute;left:4748;top:1432;width:1230;height:1500" type="#_x0000_t202" filled="false" stroked="true" strokeweight=".747796pt" strokecolor="#000000">
                <v:textbox inset="0,0,0,0">
                  <w:txbxContent>
                    <w:p>
                      <w:pPr>
                        <w:spacing w:line="249" w:lineRule="auto" w:before="0"/>
                        <w:ind w:left="277" w:right="35" w:firstLine="0"/>
                        <w:jc w:val="both"/>
                        <w:rPr>
                          <w:rFonts w:ascii="宋体" w:hAnsi="宋体" w:cs="宋体" w:eastAsia="宋体" w:hint="default"/>
                          <w:sz w:val="22"/>
                          <w:szCs w:val="22"/>
                        </w:rPr>
                      </w:pPr>
                      <w:r>
                        <w:rPr>
                          <w:rFonts w:ascii="宋体" w:hAnsi="宋体" w:cs="宋体" w:eastAsia="宋体" w:hint="default"/>
                          <w:sz w:val="22"/>
                          <w:szCs w:val="22"/>
                        </w:rPr>
                        <w:t>生产人员</w:t>
                      </w:r>
                      <w:r>
                        <w:rPr>
                          <w:rFonts w:ascii="宋体" w:hAnsi="宋体" w:cs="宋体" w:eastAsia="宋体" w:hint="default"/>
                          <w:spacing w:val="-93"/>
                          <w:sz w:val="22"/>
                          <w:szCs w:val="22"/>
                        </w:rPr>
                        <w:t> </w:t>
                      </w:r>
                      <w:r>
                        <w:rPr>
                          <w:rFonts w:ascii="宋体" w:hAnsi="宋体" w:cs="宋体" w:eastAsia="宋体" w:hint="default"/>
                          <w:sz w:val="22"/>
                          <w:szCs w:val="22"/>
                        </w:rPr>
                        <w:t>销售人员</w:t>
                      </w:r>
                      <w:r>
                        <w:rPr>
                          <w:rFonts w:ascii="宋体" w:hAnsi="宋体" w:cs="宋体" w:eastAsia="宋体" w:hint="default"/>
                          <w:spacing w:val="-93"/>
                          <w:sz w:val="22"/>
                          <w:szCs w:val="22"/>
                        </w:rPr>
                        <w:t> </w:t>
                      </w:r>
                      <w:r>
                        <w:rPr>
                          <w:rFonts w:ascii="宋体" w:hAnsi="宋体" w:cs="宋体" w:eastAsia="宋体" w:hint="default"/>
                          <w:sz w:val="22"/>
                          <w:szCs w:val="22"/>
                        </w:rPr>
                        <w:t>技术人员</w:t>
                      </w:r>
                      <w:r>
                        <w:rPr>
                          <w:rFonts w:ascii="宋体" w:hAnsi="宋体" w:cs="宋体" w:eastAsia="宋体" w:hint="default"/>
                          <w:spacing w:val="-93"/>
                          <w:sz w:val="22"/>
                          <w:szCs w:val="22"/>
                        </w:rPr>
                        <w:t> </w:t>
                      </w:r>
                      <w:r>
                        <w:rPr>
                          <w:rFonts w:ascii="宋体" w:hAnsi="宋体" w:cs="宋体" w:eastAsia="宋体" w:hint="default"/>
                          <w:sz w:val="22"/>
                          <w:szCs w:val="22"/>
                        </w:rPr>
                        <w:t>财务人员</w:t>
                      </w:r>
                      <w:r>
                        <w:rPr>
                          <w:rFonts w:ascii="宋体" w:hAnsi="宋体" w:cs="宋体" w:eastAsia="宋体" w:hint="default"/>
                          <w:spacing w:val="-93"/>
                          <w:sz w:val="22"/>
                          <w:szCs w:val="22"/>
                        </w:rPr>
                        <w:t> </w:t>
                      </w:r>
                      <w:r>
                        <w:rPr>
                          <w:rFonts w:ascii="宋体" w:hAnsi="宋体" w:cs="宋体" w:eastAsia="宋体" w:hint="default"/>
                          <w:sz w:val="22"/>
                          <w:szCs w:val="22"/>
                        </w:rPr>
                        <w:t>行政人员</w:t>
                      </w:r>
                    </w:p>
                  </w:txbxContent>
                </v:textbox>
                <w10:wrap type="none"/>
              </v:shape>
              <v:shape style="position:absolute;left:2242;top:144;width:1575;height:226" type="#_x0000_t202" filled="false" stroked="false">
                <v:textbox inset="0,0,0,0">
                  <w:txbxContent>
                    <w:p>
                      <w:pPr>
                        <w:spacing w:line="224"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专业构成饼状图</w:t>
                      </w:r>
                    </w:p>
                  </w:txbxContent>
                </v:textbox>
                <w10:wrap type="none"/>
              </v:shape>
              <v:shape style="position:absolute;left:1523;top:1044;width:900;height:496" type="#_x0000_t202" filled="false" stroked="false">
                <v:textbox inset="0,0,0,0">
                  <w:txbxContent>
                    <w:p>
                      <w:pPr>
                        <w:spacing w:line="21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财务人员</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1%</w:t>
                      </w:r>
                      <w:r>
                        <w:rPr>
                          <w:rFonts w:ascii="宋体"/>
                          <w:sz w:val="22"/>
                        </w:rPr>
                      </w:r>
                    </w:p>
                  </w:txbxContent>
                </v:textbox>
                <w10:wrap type="none"/>
              </v:shape>
              <v:shape style="position:absolute;left:563;top:1509;width:900;height:496" type="#_x0000_t202" filled="false" stroked="false">
                <v:textbox inset="0,0,0,0">
                  <w:txbxContent>
                    <w:p>
                      <w:pPr>
                        <w:spacing w:line="21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技术人员</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23%</w:t>
                      </w:r>
                      <w:r>
                        <w:rPr>
                          <w:rFonts w:ascii="宋体"/>
                          <w:sz w:val="22"/>
                        </w:rPr>
                      </w:r>
                    </w:p>
                  </w:txbxContent>
                </v:textbox>
                <w10:wrap type="none"/>
              </v:shape>
              <v:shape style="position:absolute;left:2678;top:1209;width:900;height:496" type="#_x0000_t202" filled="false" stroked="false">
                <v:textbox inset="0,0,0,0">
                  <w:txbxContent>
                    <w:p>
                      <w:pPr>
                        <w:spacing w:line="21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行政人员</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2%</w:t>
                      </w:r>
                      <w:r>
                        <w:rPr>
                          <w:rFonts w:ascii="宋体"/>
                          <w:sz w:val="22"/>
                        </w:rPr>
                      </w:r>
                    </w:p>
                  </w:txbxContent>
                </v:textbox>
                <w10:wrap type="none"/>
              </v:shape>
              <v:shape style="position:absolute;left:863;top:2544;width:900;height:496" type="#_x0000_t202" filled="false" stroked="false">
                <v:textbox inset="0,0,0,0">
                  <w:txbxContent>
                    <w:p>
                      <w:pPr>
                        <w:spacing w:line="215"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销售人员</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4%</w:t>
                      </w:r>
                      <w:r>
                        <w:rPr>
                          <w:rFonts w:ascii="宋体"/>
                          <w:sz w:val="22"/>
                        </w:rPr>
                      </w:r>
                    </w:p>
                  </w:txbxContent>
                </v:textbox>
                <w10:wrap type="none"/>
              </v:shape>
              <v:shape style="position:absolute;left:3143;top:2394;width:900;height:496" type="#_x0000_t202" filled="false" stroked="false">
                <v:textbox inset="0,0,0,0">
                  <w:txbxContent>
                    <w:p>
                      <w:pPr>
                        <w:spacing w:line="21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生产人员</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70%</w:t>
                      </w:r>
                      <w:r>
                        <w:rPr>
                          <w:rFonts w:ascii="宋体"/>
                          <w:sz w:val="22"/>
                        </w:rPr>
                      </w:r>
                    </w:p>
                  </w:txbxContent>
                </v:textbox>
                <w10:wrap type="none"/>
              </v:shape>
            </v:group>
          </v:group>
        </w:pict>
      </w:r>
      <w:r>
        <w:rPr>
          <w:rFonts w:ascii="宋体" w:hAnsi="宋体" w:cs="宋体" w:eastAsia="宋体" w:hint="default"/>
          <w:position w:val="-77"/>
          <w:sz w:val="20"/>
          <w:szCs w:val="20"/>
        </w:rPr>
      </w:r>
    </w:p>
    <w:p>
      <w:pPr>
        <w:spacing w:line="240" w:lineRule="auto" w:before="10"/>
        <w:rPr>
          <w:rFonts w:ascii="宋体" w:hAnsi="宋体" w:cs="宋体" w:eastAsia="宋体" w:hint="default"/>
          <w:sz w:val="16"/>
          <w:szCs w:val="16"/>
        </w:rPr>
      </w:pPr>
    </w:p>
    <w:p>
      <w:pPr>
        <w:pStyle w:val="BodyText"/>
        <w:spacing w:line="240" w:lineRule="auto" w:before="26"/>
        <w:ind w:left="635" w:right="3829"/>
        <w:jc w:val="left"/>
      </w:pPr>
      <w:r>
        <w:rPr/>
        <w:t>（二）按教育程度划分</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248"/>
        <w:gridCol w:w="3250"/>
        <w:gridCol w:w="3250"/>
      </w:tblGrid>
      <w:tr>
        <w:trPr>
          <w:trHeight w:val="323"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教育类别</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288</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10.60%</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790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29.06%</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center"/>
              <w:rPr>
                <w:rFonts w:ascii="Times New Roman" w:hAnsi="Times New Roman" w:cs="Times New Roman" w:eastAsia="Times New Roman" w:hint="default"/>
                <w:sz w:val="18"/>
                <w:szCs w:val="18"/>
              </w:rPr>
            </w:pPr>
            <w:r>
              <w:rPr>
                <w:rFonts w:ascii="Times New Roman"/>
                <w:sz w:val="18"/>
              </w:rPr>
              <w:t>1640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sz w:val="18"/>
              </w:rPr>
              <w:t>60.34%</w:t>
            </w:r>
          </w:p>
        </w:tc>
      </w:tr>
      <w:tr>
        <w:trPr>
          <w:trHeight w:val="324" w:hRule="exact"/>
        </w:trPr>
        <w:tc>
          <w:tcPr>
            <w:tcW w:w="3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2718</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5"/>
          <w:szCs w:val="15"/>
        </w:rPr>
      </w:pPr>
    </w:p>
    <w:p>
      <w:pPr>
        <w:spacing w:line="3914" w:lineRule="exact"/>
        <w:ind w:left="1943"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302.3pt;height:195.75pt;mso-position-horizontal-relative:char;mso-position-vertical-relative:line" coordorigin="0,0" coordsize="6046,3915">
            <v:group style="position:absolute;left:7;top:7;width:6031;height:3900" coordorigin="7,7" coordsize="6031,3900">
              <v:shape style="position:absolute;left:7;top:7;width:6031;height:3900" coordorigin="7,7" coordsize="6031,3900" path="m7,3907l6038,3907,6038,7,7,7,7,3907xe" filled="false" stroked="true" strokeweight=".747506pt" strokecolor="#000000">
                <v:path arrowok="t"/>
              </v:shape>
              <v:shape style="position:absolute;left:2062;top:1665;width:720;height:757" type="#_x0000_t75" stroked="false">
                <v:imagedata r:id="rId12" o:title=""/>
              </v:shape>
            </v:group>
            <v:group style="position:absolute;left:2175;top:1995;width:601;height:256" coordorigin="2175,1995" coordsize="601,256">
              <v:shape style="position:absolute;left:2175;top:1995;width:601;height:256" coordorigin="2175,1995" coordsize="601,256" path="m2550,1995l2175,2115,2535,2250,2625,2220,2655,2205,2685,2205,2715,2190,2775,2130,2775,2100,2730,2055,2700,2040,2670,2024,2640,2024,2550,1995xe" filled="true" fillcolor="#993366" stroked="false">
                <v:path arrowok="t"/>
                <v:fill type="solid"/>
              </v:shape>
            </v:group>
            <v:group style="position:absolute;left:2175;top:1995;width:601;height:256" coordorigin="2175,1995" coordsize="601,256">
              <v:shape style="position:absolute;left:2175;top:1995;width:601;height:256" coordorigin="2175,1995" coordsize="601,256" path="m2550,1995l2595,2010,2640,2024,2670,2024,2700,2040,2730,2055,2745,2070,2760,2085,2775,2100,2775,2115,2775,2130,2760,2145,2745,2159,2715,2190,2685,2205,2655,2205,2625,2220,2580,2235,2535,2250,2175,2115,2550,1995xe" filled="false" stroked="true" strokeweight=".747371pt" strokecolor="#000000">
                <v:path arrowok="t"/>
              </v:shape>
            </v:group>
            <v:group style="position:absolute;left:1305;top:2159;width:945;height:301" coordorigin="1305,2159" coordsize="945,301">
              <v:shape style="position:absolute;left:1305;top:2159;width:945;height:301" coordorigin="1305,2159" coordsize="945,301" path="m2055,2445l1725,2445,1785,2460,2010,2460,2055,2445xe" filled="true" fillcolor="#808066" stroked="false">
                <v:path arrowok="t"/>
                <v:fill type="solid"/>
              </v:shape>
              <v:shape style="position:absolute;left:1305;top:2159;width:945;height:301" coordorigin="1305,2159" coordsize="945,301" path="m2205,2429l1575,2429,1620,2445,2160,2445,2205,2429xe" filled="true" fillcolor="#808066" stroked="false">
                <v:path arrowok="t"/>
                <v:fill type="solid"/>
              </v:shape>
              <v:shape style="position:absolute;left:1305;top:2159;width:945;height:301" coordorigin="1305,2159" coordsize="945,301" path="m1305,2159l1305,2325,1335,2355,1425,2400,1455,2400,1500,2415,1530,2429,2250,2429,2250,2294,1785,2294,1725,2280,1620,2280,1575,2265,1530,2265,1500,2250,1455,2235,1425,2235,1335,2190,1320,2175,1305,2159xe" filled="true" fillcolor="#808066" stroked="false">
                <v:path arrowok="t"/>
                <v:fill type="solid"/>
              </v:shape>
              <v:shape style="position:absolute;left:1305;top:2159;width:945;height:301" coordorigin="1305,2159" coordsize="945,301" path="m2250,2265l2205,2265,2160,2280,2055,2280,2010,2294,2250,2294,2250,2265xe" filled="true" fillcolor="#808066" stroked="false">
                <v:path arrowok="t"/>
                <v:fill type="solid"/>
              </v:shape>
            </v:group>
            <v:group style="position:absolute;left:1305;top:2130;width:945;height:331" coordorigin="1305,2130" coordsize="945,331">
              <v:shape style="position:absolute;left:1305;top:2130;width:945;height:331" coordorigin="1305,2130" coordsize="945,331" path="m2250,2265l2205,2265,2160,2280,2100,2280,2055,2280,2010,2294,1950,2294,1890,2294,1845,2294,1785,2294,1725,2280,1680,2280,1620,2280,1575,2265,1530,2265,1500,2250,1455,2235,1425,2235,1395,2220,1365,2205,1335,2190,1320,2175,1305,2159,1305,2145,1305,2130,1305,2294,1305,2310,1305,2325,1320,2340,1335,2355,1365,2370,1395,2385,1425,2400,1455,2400,1500,2415,1530,2429,1575,2429,1620,2445,1680,2445,1725,2445,1785,2460,1845,2460,1890,2460,1950,2460,2010,2460,2055,2445,2100,2445,2160,2445,2205,2429,2250,2429,2250,2265xe" filled="false" stroked="true" strokeweight=".747329pt" strokecolor="#000000">
                <v:path arrowok="t"/>
              </v:shape>
            </v:group>
            <v:group style="position:absolute;left:1305;top:1980;width:945;height:315" coordorigin="1305,1980" coordsize="945,315">
              <v:shape style="position:absolute;left:1305;top:1980;width:945;height:315" coordorigin="1305,1980" coordsize="945,315" path="m2040,2280l1755,2280,1815,2294,1980,2294,2040,2280xe" filled="true" fillcolor="#ffffcc" stroked="false">
                <v:path arrowok="t"/>
                <v:fill type="solid"/>
              </v:shape>
              <v:shape style="position:absolute;left:1305;top:1980;width:945;height:315" coordorigin="1305,1980" coordsize="945,315" path="m2205,2265l1590,2265,1650,2280,2160,2280,2205,2265xe" filled="true" fillcolor="#ffffcc" stroked="false">
                <v:path arrowok="t"/>
                <v:fill type="solid"/>
              </v:shape>
              <v:shape style="position:absolute;left:1305;top:1980;width:945;height:315" coordorigin="1305,1980" coordsize="945,315" path="m1890,1980l1725,1980,1665,1995,1575,1995,1515,2010,1470,2024,1440,2040,1410,2040,1350,2070,1305,2115,1305,2159,1320,2175,1335,2190,1425,2235,1470,2250,1500,2250,1560,2265,2250,2265,1890,2130,1890,1980xe" filled="true" fillcolor="#ffffcc" stroked="false">
                <v:path arrowok="t"/>
                <v:fill type="solid"/>
              </v:shape>
            </v:group>
            <v:group style="position:absolute;left:1305;top:1980;width:945;height:315" coordorigin="1305,1980" coordsize="945,315">
              <v:shape style="position:absolute;left:1305;top:1980;width:945;height:315" coordorigin="1305,1980" coordsize="945,315" path="m2250,2265l2205,2265,2160,2280,2100,2280,2040,2280,1980,2294,1935,2294,1875,2294,1815,2294,1755,2280,1695,2280,1650,2280,1590,2265,1560,2265,1500,2250,1470,2250,1425,2235,1395,2220,1365,2205,1335,2190,1320,2175,1305,2159,1305,2145,1305,2130,1305,2115,1320,2100,1335,2085,1350,2070,1380,2055,1410,2040,1440,2040,1470,2024,1515,2010,1575,1995,1620,1995,1665,1995,1725,1980,1785,1980,1830,1980,1890,1980,1890,2130,2250,2265xe" filled="false" stroked="true" strokeweight=".74732pt" strokecolor="#000000">
                <v:path arrowok="t"/>
              </v:shape>
            </v:group>
            <v:group style="position:absolute;left:4147;top:1837;width:136;height:135" coordorigin="4147,1837" coordsize="136,135">
              <v:shape style="position:absolute;left:4147;top:1837;width:136;height:135" coordorigin="4147,1837" coordsize="136,135" path="m4147,1972l4283,1972,4283,1837,4147,1837,4147,1972xe" filled="true" fillcolor="#9999ff" stroked="false">
                <v:path arrowok="t"/>
                <v:fill type="solid"/>
              </v:shape>
            </v:group>
            <v:group style="position:absolute;left:4147;top:1837;width:136;height:135" coordorigin="4147,1837" coordsize="136,135">
              <v:shape style="position:absolute;left:4147;top:1837;width:136;height:135" coordorigin="4147,1837" coordsize="136,135" path="m4147,1972l4283,1972,4283,1837,4147,1837,4147,1972xe" filled="false" stroked="true" strokeweight=".747701pt" strokecolor="#000000">
                <v:path arrowok="t"/>
              </v:shape>
            </v:group>
            <v:group style="position:absolute;left:4147;top:2137;width:136;height:135" coordorigin="4147,2137" coordsize="136,135">
              <v:shape style="position:absolute;left:4147;top:2137;width:136;height:135" coordorigin="4147,2137" coordsize="136,135" path="m4147,2272l4283,2272,4283,2137,4147,2137,4147,2272xe" filled="true" fillcolor="#993366" stroked="false">
                <v:path arrowok="t"/>
                <v:fill type="solid"/>
              </v:shape>
            </v:group>
            <v:group style="position:absolute;left:4147;top:2137;width:136;height:135" coordorigin="4147,2137" coordsize="136,135">
              <v:shape style="position:absolute;left:4147;top:2137;width:136;height:135" coordorigin="4147,2137" coordsize="136,135" path="m4147,2272l4283,2272,4283,2137,4147,2137,4147,2272xe" filled="false" stroked="true" strokeweight=".747701pt" strokecolor="#000000">
                <v:path arrowok="t"/>
              </v:shape>
            </v:group>
            <v:group style="position:absolute;left:4147;top:2437;width:136;height:135" coordorigin="4147,2437" coordsize="136,135">
              <v:shape style="position:absolute;left:4147;top:2437;width:136;height:135" coordorigin="4147,2437" coordsize="136,135" path="m4147,2572l4283,2572,4283,2437,4147,2437,4147,2572xe" filled="true" fillcolor="#ffffcc" stroked="false">
                <v:path arrowok="t"/>
                <v:fill type="solid"/>
              </v:shape>
            </v:group>
            <v:group style="position:absolute;left:4147;top:2437;width:136;height:135" coordorigin="4147,2437" coordsize="136,135">
              <v:shape style="position:absolute;left:4147;top:2437;width:136;height:135" coordorigin="4147,2437" coordsize="136,135" path="m4147,2572l4283,2572,4283,2437,4147,2437,4147,2572xe" filled="false" stroked="true" strokeweight=".747701pt" strokecolor="#000000">
                <v:path arrowok="t"/>
              </v:shape>
            </v:group>
            <v:group style="position:absolute;left:7;top:7;width:6031;height:3900" coordorigin="7,7" coordsize="6031,3900">
              <v:shape style="position:absolute;left:7;top:7;width:6031;height:3900" coordorigin="7,7" coordsize="6031,3900" path="m7,3907l6038,3907,6038,7,7,7,7,3907xe" filled="false" stroked="true" strokeweight=".747506pt" strokecolor="#000000">
                <v:path arrowok="t"/>
              </v:shape>
              <v:shape style="position:absolute;left:4073;top:1732;width:1905;height:901" type="#_x0000_t202" filled="false" stroked="true" strokeweight=".747399pt" strokecolor="#000000">
                <v:textbox inset="0,0,0,0">
                  <w:txbxContent>
                    <w:p>
                      <w:pPr>
                        <w:spacing w:line="249" w:lineRule="auto" w:before="0"/>
                        <w:ind w:left="277" w:right="36" w:firstLine="0"/>
                        <w:jc w:val="left"/>
                        <w:rPr>
                          <w:rFonts w:ascii="宋体" w:hAnsi="宋体" w:cs="宋体" w:eastAsia="宋体" w:hint="default"/>
                          <w:sz w:val="22"/>
                          <w:szCs w:val="22"/>
                        </w:rPr>
                      </w:pPr>
                      <w:r>
                        <w:rPr>
                          <w:rFonts w:ascii="宋体" w:hAnsi="宋体" w:cs="宋体" w:eastAsia="宋体" w:hint="default"/>
                          <w:sz w:val="22"/>
                          <w:szCs w:val="22"/>
                        </w:rPr>
                        <w:t>本科及本科以上</w:t>
                      </w:r>
                      <w:r>
                        <w:rPr>
                          <w:rFonts w:ascii="宋体" w:hAnsi="宋体" w:cs="宋体" w:eastAsia="宋体" w:hint="default"/>
                          <w:spacing w:val="-79"/>
                          <w:sz w:val="22"/>
                          <w:szCs w:val="22"/>
                        </w:rPr>
                        <w:t> </w:t>
                      </w:r>
                      <w:r>
                        <w:rPr>
                          <w:rFonts w:ascii="宋体" w:hAnsi="宋体" w:cs="宋体" w:eastAsia="宋体" w:hint="default"/>
                          <w:sz w:val="22"/>
                          <w:szCs w:val="22"/>
                        </w:rPr>
                        <w:t>专科</w:t>
                      </w:r>
                    </w:p>
                    <w:p>
                      <w:pPr>
                        <w:spacing w:before="3"/>
                        <w:ind w:left="277" w:right="0" w:firstLine="0"/>
                        <w:jc w:val="left"/>
                        <w:rPr>
                          <w:rFonts w:ascii="宋体" w:hAnsi="宋体" w:cs="宋体" w:eastAsia="宋体" w:hint="default"/>
                          <w:sz w:val="22"/>
                          <w:szCs w:val="22"/>
                        </w:rPr>
                      </w:pPr>
                      <w:r>
                        <w:rPr>
                          <w:rFonts w:ascii="宋体" w:hAnsi="宋体" w:cs="宋体" w:eastAsia="宋体" w:hint="default"/>
                          <w:sz w:val="22"/>
                          <w:szCs w:val="22"/>
                        </w:rPr>
                        <w:t>专科以下</w:t>
                      </w:r>
                    </w:p>
                  </w:txbxContent>
                </v:textbox>
                <w10:wrap type="none"/>
              </v:shape>
              <v:shape style="position:absolute;left:2018;top:144;width:2025;height:226" type="#_x0000_t202" filled="false" stroked="false">
                <v:textbox inset="0,0,0,0">
                  <w:txbxContent>
                    <w:p>
                      <w:pPr>
                        <w:spacing w:line="224"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教育程度构成饼状图</w:t>
                      </w:r>
                    </w:p>
                  </w:txbxContent>
                </v:textbox>
                <w10:wrap type="none"/>
              </v:shape>
              <v:shape style="position:absolute;left:1882;top:864;width:1125;height:766" type="#_x0000_t202" filled="false" stroked="false">
                <v:textbox inset="0,0,0,0">
                  <w:txbxContent>
                    <w:p>
                      <w:pPr>
                        <w:spacing w:line="21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本科及本科</w:t>
                      </w:r>
                    </w:p>
                    <w:p>
                      <w:pPr>
                        <w:spacing w:line="270" w:lineRule="exact" w:before="32"/>
                        <w:ind w:left="345" w:right="327" w:firstLine="0"/>
                        <w:jc w:val="center"/>
                        <w:rPr>
                          <w:rFonts w:ascii="宋体" w:hAnsi="宋体" w:cs="宋体" w:eastAsia="宋体" w:hint="default"/>
                          <w:sz w:val="22"/>
                          <w:szCs w:val="22"/>
                        </w:rPr>
                      </w:pPr>
                      <w:r>
                        <w:rPr>
                          <w:rFonts w:ascii="宋体" w:hAnsi="宋体" w:cs="宋体" w:eastAsia="宋体" w:hint="default"/>
                          <w:sz w:val="22"/>
                          <w:szCs w:val="22"/>
                        </w:rPr>
                        <w:t>以上</w:t>
                      </w:r>
                      <w:r>
                        <w:rPr>
                          <w:rFonts w:ascii="宋体" w:hAnsi="宋体" w:cs="宋体" w:eastAsia="宋体" w:hint="default"/>
                          <w:spacing w:val="-102"/>
                          <w:sz w:val="22"/>
                          <w:szCs w:val="22"/>
                        </w:rPr>
                        <w:t> </w:t>
                      </w:r>
                      <w:r>
                        <w:rPr>
                          <w:rFonts w:ascii="宋体" w:hAnsi="宋体" w:cs="宋体" w:eastAsia="宋体" w:hint="default"/>
                          <w:spacing w:val="6"/>
                          <w:sz w:val="22"/>
                          <w:szCs w:val="22"/>
                        </w:rPr>
                        <w:t>11%</w:t>
                      </w:r>
                      <w:r>
                        <w:rPr>
                          <w:rFonts w:ascii="宋体" w:hAnsi="宋体" w:cs="宋体" w:eastAsia="宋体" w:hint="default"/>
                          <w:sz w:val="22"/>
                          <w:szCs w:val="22"/>
                        </w:rPr>
                      </w:r>
                    </w:p>
                  </w:txbxContent>
                </v:textbox>
                <w10:wrap type="none"/>
              </v:shape>
              <v:shape style="position:absolute;left:368;top:2184;width:900;height:496" type="#_x0000_t202" filled="false" stroked="false">
                <v:textbox inset="0,0,0,0">
                  <w:txbxContent>
                    <w:p>
                      <w:pPr>
                        <w:spacing w:line="215"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专科以下</w:t>
                      </w:r>
                    </w:p>
                    <w:p>
                      <w:pPr>
                        <w:spacing w:line="279" w:lineRule="exact" w:before="0"/>
                        <w:ind w:left="0" w:right="0" w:firstLine="0"/>
                        <w:jc w:val="center"/>
                        <w:rPr>
                          <w:rFonts w:ascii="宋体" w:hAnsi="宋体" w:cs="宋体" w:eastAsia="宋体" w:hint="default"/>
                          <w:sz w:val="22"/>
                          <w:szCs w:val="22"/>
                        </w:rPr>
                      </w:pPr>
                      <w:r>
                        <w:rPr>
                          <w:rFonts w:ascii="宋体"/>
                          <w:spacing w:val="6"/>
                          <w:sz w:val="22"/>
                        </w:rPr>
                        <w:t>60%</w:t>
                      </w:r>
                      <w:r>
                        <w:rPr>
                          <w:rFonts w:ascii="宋体"/>
                          <w:sz w:val="22"/>
                        </w:rPr>
                      </w:r>
                    </w:p>
                  </w:txbxContent>
                </v:textbox>
                <w10:wrap type="none"/>
              </v:shape>
              <v:shape style="position:absolute;left:2828;top:2034;width:450;height:496" type="#_x0000_t202" filled="false" stroked="false">
                <v:textbox inset="0,0,0,0">
                  <w:txbxContent>
                    <w:p>
                      <w:pPr>
                        <w:spacing w:line="215" w:lineRule="exact" w:before="0"/>
                        <w:ind w:left="44" w:right="0" w:hanging="45"/>
                        <w:jc w:val="left"/>
                        <w:rPr>
                          <w:rFonts w:ascii="宋体" w:hAnsi="宋体" w:cs="宋体" w:eastAsia="宋体" w:hint="default"/>
                          <w:sz w:val="22"/>
                          <w:szCs w:val="22"/>
                        </w:rPr>
                      </w:pPr>
                      <w:r>
                        <w:rPr>
                          <w:rFonts w:ascii="宋体" w:hAnsi="宋体" w:cs="宋体" w:eastAsia="宋体" w:hint="default"/>
                          <w:sz w:val="22"/>
                          <w:szCs w:val="22"/>
                        </w:rPr>
                        <w:t>专科</w:t>
                      </w:r>
                    </w:p>
                    <w:p>
                      <w:pPr>
                        <w:spacing w:line="279" w:lineRule="exact" w:before="0"/>
                        <w:ind w:left="44" w:right="0" w:firstLine="0"/>
                        <w:jc w:val="left"/>
                        <w:rPr>
                          <w:rFonts w:ascii="宋体" w:hAnsi="宋体" w:cs="宋体" w:eastAsia="宋体" w:hint="default"/>
                          <w:sz w:val="22"/>
                          <w:szCs w:val="22"/>
                        </w:rPr>
                      </w:pPr>
                      <w:r>
                        <w:rPr>
                          <w:rFonts w:ascii="宋体"/>
                          <w:spacing w:val="6"/>
                          <w:sz w:val="22"/>
                        </w:rPr>
                        <w:t>29%</w:t>
                      </w:r>
                      <w:r>
                        <w:rPr>
                          <w:rFonts w:ascii="宋体"/>
                          <w:sz w:val="22"/>
                        </w:rPr>
                      </w:r>
                    </w:p>
                  </w:txbxContent>
                </v:textbox>
                <w10:wrap type="none"/>
              </v:shape>
            </v:group>
          </v:group>
        </w:pict>
      </w:r>
      <w:r>
        <w:rPr>
          <w:rFonts w:ascii="宋体" w:hAnsi="宋体" w:cs="宋体" w:eastAsia="宋体" w:hint="default"/>
          <w:position w:val="-77"/>
          <w:sz w:val="20"/>
          <w:szCs w:val="20"/>
        </w:rPr>
      </w:r>
    </w:p>
    <w:p>
      <w:pPr>
        <w:spacing w:line="240" w:lineRule="auto" w:before="5"/>
        <w:rPr>
          <w:rFonts w:ascii="宋体" w:hAnsi="宋体" w:cs="宋体" w:eastAsia="宋体" w:hint="default"/>
          <w:sz w:val="16"/>
          <w:szCs w:val="16"/>
        </w:rPr>
      </w:pPr>
    </w:p>
    <w:p>
      <w:pPr>
        <w:pStyle w:val="BodyText"/>
        <w:spacing w:line="240" w:lineRule="auto" w:before="26"/>
        <w:ind w:left="635" w:right="2112"/>
        <w:jc w:val="left"/>
      </w:pPr>
      <w:r>
        <w:rPr/>
        <w:t>（三）截至</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日，本公司没有需要承担费用的离退休职工。</w:t>
      </w:r>
    </w:p>
    <w:p>
      <w:pPr>
        <w:spacing w:after="0" w:line="240" w:lineRule="auto"/>
        <w:jc w:val="left"/>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right="982"/>
        <w:jc w:val="center"/>
        <w:rPr>
          <w:b w:val="0"/>
          <w:bCs w:val="0"/>
        </w:rPr>
      </w:pPr>
      <w:bookmarkStart w:name="_TOC_250007" w:id="6"/>
      <w:r>
        <w:rPr/>
        <w:t>第六节、公司治理结构</w:t>
      </w:r>
      <w:bookmarkEnd w:id="6"/>
      <w:r>
        <w:rPr>
          <w:b w:val="0"/>
          <w:bCs w:val="0"/>
        </w:rPr>
      </w:r>
    </w:p>
    <w:p>
      <w:pPr>
        <w:spacing w:line="240" w:lineRule="auto" w:before="3"/>
        <w:rPr>
          <w:rFonts w:ascii="黑体" w:hAnsi="黑体" w:cs="黑体" w:eastAsia="黑体" w:hint="default"/>
          <w:b/>
          <w:bCs/>
          <w:sz w:val="32"/>
          <w:szCs w:val="32"/>
        </w:rPr>
      </w:pPr>
    </w:p>
    <w:p>
      <w:pPr>
        <w:pStyle w:val="BodyText"/>
        <w:spacing w:line="355" w:lineRule="auto" w:before="0"/>
        <w:ind w:left="633" w:right="1002"/>
        <w:jc w:val="left"/>
      </w:pPr>
      <w:r>
        <w:rPr>
          <w:rFonts w:ascii="宋体" w:hAnsi="宋体" w:cs="宋体" w:eastAsia="宋体" w:hint="default"/>
          <w:b/>
          <w:bCs/>
        </w:rPr>
        <w:t>一、公司治理情况</w:t>
      </w:r>
      <w:r>
        <w:rPr>
          <w:rFonts w:ascii="宋体" w:hAnsi="宋体" w:cs="宋体" w:eastAsia="宋体" w:hint="default"/>
          <w:b/>
          <w:bCs/>
          <w:w w:val="99"/>
        </w:rPr>
        <w:t> </w:t>
      </w:r>
      <w:r>
        <w:rPr/>
        <w:t>公司严格按照《公司法》、《证券法》和《上市公司治理准则》、《深圳证券交易所股</w:t>
      </w:r>
    </w:p>
    <w:p>
      <w:pPr>
        <w:pStyle w:val="BodyText"/>
        <w:spacing w:line="357" w:lineRule="auto" w:before="38"/>
        <w:ind w:right="1013"/>
        <w:jc w:val="both"/>
      </w:pPr>
      <w:r>
        <w:rPr/>
        <w:t>票上市规则》等法律、法规和规范性文件的要求，不断完善公司法人治理结构，规范公司运</w:t>
      </w:r>
      <w:r>
        <w:rPr>
          <w:spacing w:val="-88"/>
        </w:rPr>
        <w:t> </w:t>
      </w:r>
      <w:r>
        <w:rPr>
          <w:spacing w:val="-88"/>
        </w:rPr>
      </w:r>
      <w:r>
        <w:rPr/>
        <w:t>作，相继制定并完善了《公司章程》、《股东大会议事规则》、《董事会议事规则》、《监</w:t>
      </w:r>
      <w:r>
        <w:rPr>
          <w:spacing w:val="-90"/>
        </w:rPr>
        <w:t> </w:t>
      </w:r>
      <w:r>
        <w:rPr>
          <w:spacing w:val="-90"/>
        </w:rPr>
      </w:r>
      <w:r>
        <w:rPr/>
        <w:t>事会议事规则》、《董事会审计委员会工作细则》、《董事会战略委员会工作细则》、</w:t>
      </w:r>
      <w:hyperlink r:id="rId13">
        <w:r>
          <w:rPr/>
          <w:t>《董</w:t>
        </w:r>
      </w:hyperlink>
      <w:r>
        <w:rPr>
          <w:spacing w:val="-88"/>
        </w:rPr>
        <w:t> </w:t>
      </w:r>
      <w:r>
        <w:rPr>
          <w:spacing w:val="-88"/>
        </w:rPr>
      </w:r>
      <w:hyperlink r:id="rId13">
        <w:r>
          <w:rPr/>
          <w:t>事会提名委员会工作细则</w:t>
        </w:r>
      </w:hyperlink>
      <w:r>
        <w:rPr>
          <w:spacing w:val="-67"/>
        </w:rPr>
        <w:t> </w:t>
      </w:r>
      <w:r>
        <w:rPr/>
        <w:t>》、《董事会薪酬委员会工作细则》、《总经理工作细则》、《董</w:t>
      </w:r>
      <w:r>
        <w:rPr/>
        <w:t> 事会秘书工作细则》、《信息披露制度》、《独立董事工作细则》、《独立董事年报工作制</w:t>
      </w:r>
      <w:r>
        <w:rPr>
          <w:spacing w:val="-91"/>
        </w:rPr>
        <w:t> </w:t>
      </w:r>
      <w:r>
        <w:rPr>
          <w:spacing w:val="-91"/>
        </w:rPr>
      </w:r>
      <w:r>
        <w:rPr/>
        <w:t>度》、《审计委员会年报工作制度》、《年报信息披露重大差错责任追究制度》、《董事、</w:t>
      </w:r>
      <w:r>
        <w:rPr>
          <w:spacing w:val="-89"/>
        </w:rPr>
        <w:t> </w:t>
      </w:r>
      <w:r>
        <w:rPr>
          <w:spacing w:val="-89"/>
        </w:rPr>
      </w:r>
      <w:r>
        <w:rPr/>
        <w:t>监事和高级管理人员所持本公司股份及其变动管理制度》、《内幕信息知情人登记和报备制</w:t>
      </w:r>
      <w:r>
        <w:rPr>
          <w:spacing w:val="-91"/>
        </w:rPr>
        <w:t> </w:t>
      </w:r>
      <w:r>
        <w:rPr>
          <w:spacing w:val="-91"/>
        </w:rPr>
      </w:r>
      <w:r>
        <w:rPr>
          <w:spacing w:val="-3"/>
        </w:rPr>
        <w:t>度》、《外部信息使用人管理制度》、《重大信息内部报告制度》、《关联交易决策制度》、</w:t>
      </w:r>
    </w:p>
    <w:p>
      <w:pPr>
        <w:pStyle w:val="BodyText"/>
        <w:spacing w:line="355" w:lineRule="auto" w:before="36"/>
        <w:ind w:right="1002"/>
        <w:jc w:val="left"/>
      </w:pPr>
      <w:r>
        <w:rPr/>
        <w:t>《对外担保决策制度》、《对外投资管理制度》、《证券投资内控制度》、《外汇交易决策</w:t>
      </w:r>
      <w:r>
        <w:rPr>
          <w:spacing w:val="-91"/>
        </w:rPr>
        <w:t> </w:t>
      </w:r>
      <w:r>
        <w:rPr>
          <w:spacing w:val="-91"/>
        </w:rPr>
      </w:r>
      <w:r>
        <w:rPr/>
        <w:t>制度》、《内部审计制度》、《选聘会计师事务所专项制度》、《投资者关系管理制度》、</w:t>
      </w:r>
    </w:p>
    <w:p>
      <w:pPr>
        <w:pStyle w:val="BodyText"/>
        <w:spacing w:line="357" w:lineRule="auto" w:before="38"/>
        <w:ind w:right="996"/>
        <w:jc w:val="left"/>
      </w:pPr>
      <w:r>
        <w:rPr>
          <w:spacing w:val="-2"/>
        </w:rPr>
        <w:t>《募集资金管理办法》、《财务会计相关负责人管理制度》等公司治理和内部控制相关制度。</w:t>
      </w:r>
      <w:r>
        <w:rPr>
          <w:spacing w:val="-118"/>
        </w:rPr>
        <w:t> </w:t>
      </w:r>
      <w:r>
        <w:rPr>
          <w:spacing w:val="-118"/>
        </w:rPr>
      </w:r>
      <w:r>
        <w:rPr/>
        <w:t>截止报告期末，公司治理结构的实际情况基本符合中国证监会发布的有关上市公司治理的规</w:t>
      </w:r>
      <w:r>
        <w:rPr>
          <w:spacing w:val="-88"/>
        </w:rPr>
        <w:t> </w:t>
      </w:r>
      <w:r>
        <w:rPr>
          <w:spacing w:val="-88"/>
        </w:rPr>
      </w:r>
      <w:r>
        <w:rPr/>
        <w:t>范性文件的要求，未收到监管部门采取行政监管措施的有关文件。</w:t>
      </w:r>
    </w:p>
    <w:p>
      <w:pPr>
        <w:pStyle w:val="BodyText"/>
        <w:spacing w:line="240" w:lineRule="auto" w:before="36"/>
        <w:ind w:left="633" w:right="3829"/>
        <w:jc w:val="left"/>
      </w:pPr>
      <w:r>
        <w:rPr/>
        <w:t>（一）关于股东与股东大会</w:t>
      </w:r>
    </w:p>
    <w:p>
      <w:pPr>
        <w:pStyle w:val="BodyText"/>
        <w:spacing w:line="357" w:lineRule="auto" w:before="151"/>
        <w:ind w:right="1136" w:firstLine="480"/>
        <w:jc w:val="both"/>
      </w:pPr>
      <w:r>
        <w:rPr/>
        <w:t>股东大会是公司的最高权力机构，公司严格按照《上市公司股东大会规则》、《公司章 程》、《股东大会议事规则》等规定召集、召开，并尽可能为股东参加股东大会创造便利条</w:t>
      </w:r>
      <w:r>
        <w:rPr>
          <w:spacing w:val="-91"/>
        </w:rPr>
        <w:t> </w:t>
      </w:r>
      <w:r>
        <w:rPr>
          <w:spacing w:val="-91"/>
        </w:rPr>
      </w:r>
      <w:r>
        <w:rPr/>
        <w:t>件，对每一项需要审议的事项均设定充裕的时间给股东表达意见，确保所有股东，特别是公</w:t>
      </w:r>
      <w:r>
        <w:rPr>
          <w:spacing w:val="-91"/>
        </w:rPr>
        <w:t> </w:t>
      </w:r>
      <w:r>
        <w:rPr>
          <w:spacing w:val="-91"/>
        </w:rPr>
      </w:r>
      <w:r>
        <w:rPr/>
        <w:t>众股东的平等地位，充分行使自己的权利。同时，公司聘请专业律师见证股东大会，确保会</w:t>
      </w:r>
      <w:r>
        <w:rPr>
          <w:spacing w:val="-91"/>
        </w:rPr>
        <w:t> </w:t>
      </w:r>
      <w:r>
        <w:rPr>
          <w:spacing w:val="-91"/>
        </w:rPr>
      </w:r>
      <w:r>
        <w:rPr/>
        <w:t>议召集召开以及表决程序符合相关法律规定，维护股东的合法权益。</w:t>
      </w:r>
    </w:p>
    <w:p>
      <w:pPr>
        <w:pStyle w:val="BodyText"/>
        <w:spacing w:line="355" w:lineRule="auto" w:before="36"/>
        <w:ind w:left="633" w:right="1002"/>
        <w:jc w:val="left"/>
      </w:pPr>
      <w:r>
        <w:rPr/>
        <w:t>（二）关于控股股东与上市公司 公司拥有独立的业务和经营自主能力，在业务、人员、资产、机构、财务上独立于控股</w:t>
      </w:r>
    </w:p>
    <w:p>
      <w:pPr>
        <w:pStyle w:val="BodyText"/>
        <w:spacing w:line="355" w:lineRule="auto" w:before="38"/>
        <w:ind w:right="1002"/>
        <w:jc w:val="left"/>
      </w:pPr>
      <w:r>
        <w:rPr/>
        <w:t>股东，公司董事会、监事会和内部机构独立运作。公司控股股东能严格规范自己的行为，没</w:t>
      </w:r>
      <w:r>
        <w:rPr>
          <w:spacing w:val="-91"/>
        </w:rPr>
        <w:t> </w:t>
      </w:r>
      <w:r>
        <w:rPr>
          <w:spacing w:val="-91"/>
        </w:rPr>
      </w:r>
      <w:r>
        <w:rPr/>
        <w:t>有超越公司股东大会直接或间接干预公司的决策和经营活动的行为。</w:t>
      </w:r>
    </w:p>
    <w:p>
      <w:pPr>
        <w:pStyle w:val="BodyText"/>
        <w:spacing w:line="355" w:lineRule="auto" w:before="38"/>
        <w:ind w:left="633" w:right="1002"/>
        <w:jc w:val="left"/>
      </w:pPr>
      <w:r>
        <w:rPr/>
        <w:t>（三）关于董事和董事会 董事会是公司的决策机构，根据《公司章程》及《董事会议事规则》的规定，公司董事</w:t>
      </w:r>
    </w:p>
    <w:p>
      <w:pPr>
        <w:pStyle w:val="BodyText"/>
        <w:spacing w:line="240" w:lineRule="auto" w:before="38"/>
        <w:ind w:right="1002"/>
        <w:jc w:val="left"/>
      </w:pPr>
      <w:r>
        <w:rPr>
          <w:spacing w:val="-5"/>
        </w:rPr>
        <w:t>会由九名董事组成，其中独立董事四名，占全体董事的三分之一以上。全体董事能够按照《董</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133"/>
        <w:jc w:val="both"/>
      </w:pPr>
      <w:r>
        <w:rPr/>
        <w:t>事会议事规则》、《独立董事工作细则》等规定开展工作，按时出席董事会和股东大会，依</w:t>
      </w:r>
      <w:r>
        <w:rPr>
          <w:spacing w:val="-86"/>
        </w:rPr>
        <w:t> </w:t>
      </w:r>
      <w:r>
        <w:rPr>
          <w:spacing w:val="-86"/>
        </w:rPr>
      </w:r>
      <w:r>
        <w:rPr/>
        <w:t>法行使职权，勤勉尽职地履行职责和义务，同时积极参加相关知识的培训，熟悉有关法律法</w:t>
      </w:r>
      <w:r>
        <w:rPr>
          <w:spacing w:val="-89"/>
        </w:rPr>
        <w:t> </w:t>
      </w:r>
      <w:r>
        <w:rPr>
          <w:spacing w:val="-89"/>
        </w:rPr>
      </w:r>
      <w:r>
        <w:rPr/>
        <w:t>规，监督内部控制制度的执行情况。</w:t>
      </w:r>
    </w:p>
    <w:p>
      <w:pPr>
        <w:pStyle w:val="BodyText"/>
        <w:spacing w:line="355" w:lineRule="auto" w:before="36"/>
        <w:ind w:left="633" w:right="1002"/>
        <w:jc w:val="left"/>
      </w:pPr>
      <w:r>
        <w:rPr/>
        <w:t>（四）关于监事和监事会 监事会是公司的监督机构，严格按照《公司章程》、《监事会议事规则》的有关规定产</w:t>
      </w:r>
    </w:p>
    <w:p>
      <w:pPr>
        <w:pStyle w:val="BodyText"/>
        <w:spacing w:line="357" w:lineRule="auto" w:before="38"/>
        <w:ind w:right="996"/>
        <w:jc w:val="left"/>
      </w:pPr>
      <w:r>
        <w:rPr>
          <w:spacing w:val="-2"/>
        </w:rPr>
        <w:t>生监事，公司监事会现有监事三名，其中职工代表监事一名，监事会的人数及构成符合法律、</w:t>
      </w:r>
      <w:r>
        <w:rPr>
          <w:spacing w:val="-118"/>
        </w:rPr>
        <w:t> </w:t>
      </w:r>
      <w:r>
        <w:rPr>
          <w:spacing w:val="-118"/>
        </w:rPr>
      </w:r>
      <w:r>
        <w:rPr/>
        <w:t>法规的要求。监事会严格按照《公司法》、《公司章程》和《监事会议事规则》的规定召集</w:t>
      </w:r>
      <w:r>
        <w:rPr>
          <w:spacing w:val="-91"/>
        </w:rPr>
        <w:t> </w:t>
      </w:r>
      <w:r>
        <w:rPr>
          <w:spacing w:val="-91"/>
        </w:rPr>
      </w:r>
      <w:r>
        <w:rPr/>
        <w:t>组织会议，依法行使职权，能够本着对股东负责的态度，认真履行职责，对公司重大事项、</w:t>
      </w:r>
      <w:r>
        <w:rPr>
          <w:spacing w:val="-87"/>
        </w:rPr>
        <w:t> </w:t>
      </w:r>
      <w:r>
        <w:rPr>
          <w:spacing w:val="-87"/>
        </w:rPr>
      </w:r>
      <w:r>
        <w:rPr/>
        <w:t>财务状况、董事和高级管理人员的行为进行监督检查并发表独立意见。</w:t>
      </w:r>
    </w:p>
    <w:p>
      <w:pPr>
        <w:pStyle w:val="BodyText"/>
        <w:spacing w:line="355" w:lineRule="auto" w:before="36"/>
        <w:ind w:left="633" w:right="1002"/>
        <w:jc w:val="left"/>
      </w:pPr>
      <w:r>
        <w:rPr/>
        <w:t>（五）关于绩效评价与激励约束机制 </w:t>
      </w:r>
      <w:r>
        <w:rPr>
          <w:spacing w:val="-3"/>
        </w:rPr>
        <w:t>公司董事、监事、高级管理人员的任免程序公开、透明，依照法律、法规及《公司章程》</w:t>
      </w:r>
    </w:p>
    <w:p>
      <w:pPr>
        <w:pStyle w:val="BodyText"/>
        <w:spacing w:line="355" w:lineRule="auto" w:before="38"/>
        <w:ind w:right="1138"/>
        <w:jc w:val="both"/>
      </w:pPr>
      <w:r>
        <w:rPr/>
        <w:t>的有关规定进行，公司正在逐步建立和完善公正透明的董事、监事、高级管理人员绩效评价</w:t>
      </w:r>
      <w:r>
        <w:rPr>
          <w:spacing w:val="-90"/>
        </w:rPr>
        <w:t> </w:t>
      </w:r>
      <w:r>
        <w:rPr>
          <w:spacing w:val="-90"/>
        </w:rPr>
      </w:r>
      <w:r>
        <w:rPr/>
        <w:t>标准和激励约束机制。</w:t>
      </w:r>
    </w:p>
    <w:p>
      <w:pPr>
        <w:pStyle w:val="BodyText"/>
        <w:spacing w:line="355" w:lineRule="auto" w:before="38"/>
        <w:ind w:left="633" w:right="1002"/>
        <w:jc w:val="left"/>
      </w:pPr>
      <w:r>
        <w:rPr/>
        <w:t>（六）关于信息披露与透明度 公司制定并严格执行了《信息披露制度》、《投资者关系管理制度》、《内幕信息知情</w:t>
      </w:r>
    </w:p>
    <w:p>
      <w:pPr>
        <w:pStyle w:val="BodyText"/>
        <w:spacing w:line="357" w:lineRule="auto" w:before="38"/>
        <w:ind w:right="1135"/>
        <w:jc w:val="both"/>
      </w:pPr>
      <w:r>
        <w:rPr/>
        <w:t>人登记和报备制度》，同时指定董事会秘书全面负责公司投资者关系管理和信息披露工作，</w:t>
      </w:r>
      <w:r>
        <w:rPr>
          <w:spacing w:val="-89"/>
        </w:rPr>
        <w:t> </w:t>
      </w:r>
      <w:r>
        <w:rPr>
          <w:spacing w:val="-89"/>
        </w:rPr>
      </w:r>
      <w:r>
        <w:rPr/>
        <w:t>接待股东及相关人员来访和咨询。公司依照有关规定真实、准确、完整、及时地披露有关信</w:t>
      </w:r>
      <w:r>
        <w:rPr>
          <w:spacing w:val="-89"/>
        </w:rPr>
        <w:t> </w:t>
      </w:r>
      <w:r>
        <w:rPr>
          <w:spacing w:val="-89"/>
        </w:rPr>
      </w:r>
      <w:r>
        <w:rPr/>
        <w:t>息，确保公司所有投资者公平的享有知情权。</w:t>
      </w:r>
    </w:p>
    <w:p>
      <w:pPr>
        <w:pStyle w:val="BodyText"/>
        <w:spacing w:line="355" w:lineRule="auto" w:before="36"/>
        <w:ind w:left="633" w:right="1002"/>
        <w:jc w:val="left"/>
      </w:pPr>
      <w:r>
        <w:rPr/>
        <w:t>（七）关于相关利益者 公司充分尊重和维护包括员工、债权人和客户在内的所有相关利益者的合法权益，积极</w:t>
      </w:r>
    </w:p>
    <w:p>
      <w:pPr>
        <w:pStyle w:val="BodyText"/>
        <w:spacing w:line="355" w:lineRule="auto" w:before="38"/>
        <w:ind w:right="1133"/>
        <w:jc w:val="both"/>
      </w:pPr>
      <w:r>
        <w:rPr/>
        <w:t>与相关利益者合作，加强沟通和交流，实现股东、员工、社会各方利益的均衡，共同推动公</w:t>
      </w:r>
      <w:r>
        <w:rPr>
          <w:spacing w:val="-87"/>
        </w:rPr>
        <w:t> </w:t>
      </w:r>
      <w:r>
        <w:rPr>
          <w:spacing w:val="-87"/>
        </w:rPr>
      </w:r>
      <w:r>
        <w:rPr/>
        <w:t>司持续、稳定、健康地发展。</w:t>
      </w:r>
    </w:p>
    <w:p>
      <w:pPr>
        <w:pStyle w:val="Heading4"/>
        <w:spacing w:line="240" w:lineRule="auto" w:before="38"/>
        <w:ind w:right="3829"/>
        <w:jc w:val="left"/>
        <w:rPr>
          <w:b w:val="0"/>
          <w:bCs w:val="0"/>
        </w:rPr>
      </w:pPr>
      <w:r>
        <w:rPr/>
        <w:t>二、公司董事履职情况</w:t>
      </w:r>
      <w:r>
        <w:rPr>
          <w:b w:val="0"/>
          <w:bCs w:val="0"/>
        </w:rPr>
      </w:r>
    </w:p>
    <w:p>
      <w:pPr>
        <w:pStyle w:val="BodyText"/>
        <w:spacing w:line="357" w:lineRule="auto" w:before="151"/>
        <w:ind w:left="633" w:right="1002"/>
        <w:jc w:val="left"/>
      </w:pPr>
      <w:r>
        <w:rPr/>
        <w:t>（一）董事履职情况 </w:t>
      </w:r>
      <w:r>
        <w:rPr>
          <w:spacing w:val="-23"/>
        </w:rPr>
        <w:t>报告期内，公司全体董事均能严格按照《公司法》、《证券法》、《上市公司治理准则》、《中</w:t>
      </w:r>
    </w:p>
    <w:p>
      <w:pPr>
        <w:pStyle w:val="BodyText"/>
        <w:spacing w:line="357" w:lineRule="auto"/>
        <w:ind w:right="1135"/>
        <w:jc w:val="both"/>
      </w:pPr>
      <w:r>
        <w:rPr/>
        <w:t>小企业板块上市公司规范运作指引》等法律、法规及规范性文件的规定和要求，遵守董事行</w:t>
      </w:r>
      <w:r>
        <w:rPr>
          <w:spacing w:val="-89"/>
        </w:rPr>
        <w:t> </w:t>
      </w:r>
      <w:r>
        <w:rPr>
          <w:spacing w:val="-89"/>
        </w:rPr>
      </w:r>
      <w:r>
        <w:rPr/>
        <w:t>为规范，忠实勤勉的履行职责，充分发挥各自专业特长，审慎决策，并积极参加董事相关培</w:t>
      </w:r>
      <w:r>
        <w:rPr>
          <w:spacing w:val="-91"/>
        </w:rPr>
        <w:t> </w:t>
      </w:r>
      <w:r>
        <w:rPr>
          <w:spacing w:val="-91"/>
        </w:rPr>
      </w:r>
      <w:r>
        <w:rPr/>
        <w:t>训，提高履职能力，切实维护公司整体利益及全体股东的合法权益。</w:t>
      </w:r>
    </w:p>
    <w:p>
      <w:pPr>
        <w:pStyle w:val="BodyText"/>
        <w:spacing w:line="355" w:lineRule="auto" w:before="36"/>
        <w:ind w:right="1002" w:firstLine="480"/>
        <w:jc w:val="left"/>
      </w:pPr>
      <w:r>
        <w:rPr/>
        <w:t>公司董事长坚持在其职责范围内履行职责、行使董事长职权，依法召集和主持董事会会 议并督促董事亲自出席，严格遵守董事会集体决策机制，督促董事会决议的执行；并积极推</w:t>
      </w:r>
    </w:p>
    <w:p>
      <w:pPr>
        <w:spacing w:after="0" w:line="355"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996"/>
        <w:jc w:val="left"/>
      </w:pPr>
      <w:r>
        <w:rPr>
          <w:spacing w:val="-2"/>
        </w:rPr>
        <w:t>动公司内部各项制度的制订和完善，加强董事会建设，确保董事会依法高效运作。报告期内，</w:t>
      </w:r>
      <w:r>
        <w:rPr>
          <w:spacing w:val="-117"/>
        </w:rPr>
        <w:t> </w:t>
      </w:r>
      <w:r>
        <w:rPr>
          <w:spacing w:val="-117"/>
        </w:rPr>
      </w:r>
      <w:r>
        <w:rPr/>
        <w:t>董事长充分保证了独立董事和董事会秘书的知情权，及时将董事会工作运作情况通报其他董</w:t>
      </w:r>
      <w:r>
        <w:rPr>
          <w:spacing w:val="-91"/>
        </w:rPr>
        <w:t> </w:t>
      </w:r>
      <w:r>
        <w:rPr>
          <w:spacing w:val="-91"/>
        </w:rPr>
      </w:r>
      <w:r>
        <w:rPr/>
        <w:t>事，督促其他董事、监事和高级管理人员积极参加监管部门组织的培训，积极向公司董事、</w:t>
      </w:r>
      <w:r>
        <w:rPr>
          <w:spacing w:val="-91"/>
        </w:rPr>
        <w:t> </w:t>
      </w:r>
      <w:r>
        <w:rPr>
          <w:spacing w:val="-91"/>
        </w:rPr>
      </w:r>
      <w:r>
        <w:rPr/>
        <w:t>监事和高级管理人员宣传新的法律、法规，提高其依法履职意识。</w:t>
      </w:r>
    </w:p>
    <w:p>
      <w:pPr>
        <w:pStyle w:val="BodyText"/>
        <w:spacing w:line="240" w:lineRule="auto"/>
        <w:ind w:left="635" w:right="3829"/>
        <w:jc w:val="left"/>
      </w:pPr>
      <w:r>
        <w:rPr/>
        <w:t>报告期内，董事出席董事会会议情况</w:t>
      </w: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80"/>
        <w:gridCol w:w="1440"/>
        <w:gridCol w:w="956"/>
        <w:gridCol w:w="845"/>
        <w:gridCol w:w="1440"/>
        <w:gridCol w:w="900"/>
        <w:gridCol w:w="955"/>
        <w:gridCol w:w="783"/>
        <w:gridCol w:w="782"/>
      </w:tblGrid>
      <w:tr>
        <w:trPr>
          <w:trHeight w:val="1022"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5"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8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7" w:right="55"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55" w:right="82" w:hanging="269"/>
              <w:jc w:val="left"/>
              <w:rPr>
                <w:rFonts w:ascii="宋体" w:hAnsi="宋体" w:cs="宋体" w:eastAsia="宋体" w:hint="default"/>
                <w:sz w:val="18"/>
                <w:szCs w:val="18"/>
              </w:rPr>
            </w:pPr>
            <w:r>
              <w:rPr>
                <w:rFonts w:ascii="宋体" w:hAnsi="宋体" w:cs="宋体" w:eastAsia="宋体" w:hint="default"/>
                <w:sz w:val="18"/>
                <w:szCs w:val="18"/>
              </w:rPr>
              <w:t>以通讯方式参加 会议次数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66" w:right="83"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26" w:right="26"/>
              <w:jc w:val="center"/>
              <w:rPr>
                <w:rFonts w:ascii="宋体" w:hAnsi="宋体" w:cs="宋体" w:eastAsia="宋体" w:hint="default"/>
                <w:sz w:val="18"/>
                <w:szCs w:val="18"/>
              </w:rPr>
            </w:pPr>
            <w:r>
              <w:rPr>
                <w:rFonts w:ascii="宋体" w:hAnsi="宋体" w:cs="宋体" w:eastAsia="宋体" w:hint="default"/>
                <w:sz w:val="18"/>
                <w:szCs w:val="18"/>
              </w:rPr>
              <w:t>是否连续 两次未亲 自出席会 议</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6" w:right="24"/>
              <w:jc w:val="left"/>
              <w:rPr>
                <w:rFonts w:ascii="宋体" w:hAnsi="宋体" w:cs="宋体" w:eastAsia="宋体" w:hint="default"/>
                <w:sz w:val="18"/>
                <w:szCs w:val="18"/>
              </w:rPr>
            </w:pPr>
            <w:r>
              <w:rPr>
                <w:rFonts w:ascii="宋体" w:hAnsi="宋体" w:cs="宋体" w:eastAsia="宋体" w:hint="default"/>
                <w:sz w:val="18"/>
                <w:szCs w:val="18"/>
              </w:rPr>
              <w:t>列席股东 大会次数</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r>
      <w:tr>
        <w:trPr>
          <w:trHeight w:val="3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2"/>
                <w:sz w:val="18"/>
                <w:szCs w:val="18"/>
              </w:rPr>
              <w:t> </w:t>
            </w:r>
            <w:r>
              <w:rPr>
                <w:rFonts w:ascii="宋体" w:hAnsi="宋体" w:cs="宋体" w:eastAsia="宋体" w:hint="default"/>
                <w:sz w:val="18"/>
                <w:szCs w:val="18"/>
              </w:rPr>
              <w:t>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赵英伟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1" w:right="0"/>
              <w:jc w:val="left"/>
              <w:rPr>
                <w:rFonts w:ascii="Times New Roman" w:hAnsi="Times New Roman" w:cs="Times New Roman" w:eastAsia="Times New Roman" w:hint="default"/>
                <w:sz w:val="18"/>
                <w:szCs w:val="18"/>
              </w:rPr>
            </w:pPr>
            <w:r>
              <w:rPr>
                <w:rFonts w:ascii="Times New Roman"/>
                <w:sz w:val="18"/>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1" w:right="0"/>
              <w:jc w:val="left"/>
              <w:rPr>
                <w:rFonts w:ascii="Times New Roman" w:hAnsi="Times New Roman" w:cs="Times New Roman" w:eastAsia="Times New Roman" w:hint="default"/>
                <w:sz w:val="18"/>
                <w:szCs w:val="18"/>
              </w:rPr>
            </w:pPr>
            <w:r>
              <w:rPr>
                <w:rFonts w:ascii="Times New Roman"/>
                <w:sz w:val="18"/>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9"/>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57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w:t>
            </w:r>
          </w:p>
        </w:tc>
      </w:tr>
      <w:tr>
        <w:trPr>
          <w:trHeight w:val="324" w:hRule="exact"/>
        </w:trPr>
        <w:tc>
          <w:tcPr>
            <w:tcW w:w="3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57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3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57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3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57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79"/>
        <w:ind w:left="633" w:right="1130"/>
        <w:jc w:val="left"/>
      </w:pPr>
      <w:r>
        <w:rPr/>
        <w:t>（二）独立董事履职情况 </w:t>
      </w:r>
      <w:r>
        <w:rPr>
          <w:spacing w:val="-17"/>
        </w:rPr>
        <w:t>报告期内，公司独立董事李汉国、胡宜、唐忠诚、陶向南按照《公司法》、《证券法》、《上</w:t>
      </w:r>
    </w:p>
    <w:p>
      <w:pPr>
        <w:pStyle w:val="BodyText"/>
        <w:spacing w:line="355" w:lineRule="auto"/>
        <w:ind w:right="1131"/>
        <w:jc w:val="both"/>
      </w:pPr>
      <w:r>
        <w:rPr>
          <w:spacing w:val="-17"/>
        </w:rPr>
        <w:t>市公司治理准则》、《关于在上市公司建立独立董事制度的指导意见》、《公司章程》、《独立董</w:t>
      </w:r>
      <w:r>
        <w:rPr>
          <w:spacing w:val="-79"/>
        </w:rPr>
        <w:t> </w:t>
      </w:r>
      <w:r>
        <w:rPr>
          <w:spacing w:val="-79"/>
        </w:rPr>
      </w:r>
      <w:r>
        <w:rPr/>
        <w:t>事工作细则》的有关规定，本着对公司、投资者负责的态度，勤勉尽责、忠实履行职务，积</w:t>
      </w:r>
      <w:r>
        <w:rPr>
          <w:spacing w:val="-91"/>
        </w:rPr>
        <w:t> </w:t>
      </w:r>
      <w:r>
        <w:rPr>
          <w:spacing w:val="-91"/>
        </w:rPr>
      </w:r>
      <w:r>
        <w:rPr/>
        <w:t>极出席董事会、股东大会，深入公司现场调查，了解生产经营状况和内部控制的建设及董事</w:t>
      </w:r>
      <w:r>
        <w:rPr>
          <w:spacing w:val="-91"/>
        </w:rPr>
        <w:t> </w:t>
      </w:r>
      <w:r>
        <w:rPr>
          <w:spacing w:val="-91"/>
        </w:rPr>
      </w:r>
      <w:r>
        <w:rPr/>
        <w:t>会决议执行情况，关注外部环境变化对公司造成的影响。对公司募集资金使用管理、财务报</w:t>
      </w:r>
      <w:r>
        <w:rPr>
          <w:spacing w:val="-91"/>
        </w:rPr>
        <w:t> </w:t>
      </w:r>
      <w:r>
        <w:rPr>
          <w:spacing w:val="-91"/>
        </w:rPr>
      </w:r>
      <w:r>
        <w:rPr/>
        <w:t>表审计、高管聘任、公司战略发展等重大事项进行监督和检查，并对公司的关联方资金占用</w:t>
      </w:r>
      <w:r>
        <w:rPr>
          <w:spacing w:val="-89"/>
        </w:rPr>
        <w:t> </w:t>
      </w:r>
      <w:r>
        <w:rPr>
          <w:spacing w:val="-89"/>
        </w:rPr>
      </w:r>
      <w:r>
        <w:rPr/>
        <w:t>及对外担保事项、续聘审计机构、年度利润分配方案、董事会关于内部控制的自我评价等相</w:t>
      </w:r>
      <w:r>
        <w:rPr>
          <w:spacing w:val="-91"/>
        </w:rPr>
        <w:t> </w:t>
      </w:r>
      <w:r>
        <w:rPr>
          <w:spacing w:val="-91"/>
        </w:rPr>
      </w:r>
      <w:r>
        <w:rPr/>
        <w:t>关事项发表独立意见。</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年度，公司四名独立董事对公司董事会的各项议案和公司的其他 事项没有提出异议的情况。各位独立董事履职情况如下：</w:t>
      </w:r>
    </w:p>
    <w:p>
      <w:pPr>
        <w:pStyle w:val="BodyText"/>
        <w:spacing w:line="240" w:lineRule="auto" w:before="38"/>
        <w:ind w:left="633" w:right="3829"/>
        <w:jc w:val="left"/>
      </w:pPr>
      <w:r>
        <w:rPr>
          <w:rFonts w:ascii="Times New Roman" w:hAnsi="Times New Roman" w:cs="Times New Roman" w:eastAsia="Times New Roman" w:hint="default"/>
        </w:rPr>
        <w:t>1</w:t>
      </w:r>
      <w:r>
        <w:rPr/>
        <w:t>、独立董事现场办公和了解、检查情况</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136" w:firstLine="480"/>
        <w:jc w:val="both"/>
      </w:pPr>
      <w:r>
        <w:rPr/>
        <w:t>报告期内，公司独立董事分别利用到公司参加董事会和股东大会的机会，到公司相关部 门、生产车间了解生产经营相关情况，积极与董监高展开交流与沟通，及时掌握公司经营动</w:t>
      </w:r>
      <w:r>
        <w:rPr>
          <w:spacing w:val="-89"/>
        </w:rPr>
        <w:t> </w:t>
      </w:r>
      <w:r>
        <w:rPr>
          <w:spacing w:val="-89"/>
        </w:rPr>
      </w:r>
      <w:r>
        <w:rPr/>
        <w:t>态。</w:t>
      </w:r>
    </w:p>
    <w:p>
      <w:pPr>
        <w:pStyle w:val="BodyText"/>
        <w:spacing w:line="336" w:lineRule="auto" w:before="36"/>
        <w:ind w:left="633" w:right="1002"/>
        <w:jc w:val="left"/>
      </w:pPr>
      <w:r>
        <w:rPr>
          <w:rFonts w:ascii="Times New Roman" w:hAnsi="Times New Roman" w:cs="Times New Roman" w:eastAsia="Times New Roman" w:hint="default"/>
        </w:rPr>
        <w:t>2</w:t>
      </w:r>
      <w:r>
        <w:rPr/>
        <w:t>、独立董事建议被采纳情况 报告期内，独立董事向公司提出加强内部审计机构建设的建议，得到公司重视和采纳。</w:t>
      </w:r>
    </w:p>
    <w:p>
      <w:pPr>
        <w:pStyle w:val="BodyText"/>
        <w:spacing w:line="348" w:lineRule="auto" w:before="58"/>
        <w:ind w:left="633" w:right="1002" w:hanging="481"/>
        <w:jc w:val="left"/>
      </w:pPr>
      <w:r>
        <w:rPr/>
        <w:t>目前内审机构及人员得到充实和加强，内审业务水平得到进一步规范提高。 </w:t>
      </w:r>
      <w:r>
        <w:rPr>
          <w:rFonts w:ascii="Times New Roman" w:hAnsi="Times New Roman" w:cs="Times New Roman" w:eastAsia="Times New Roman" w:hint="default"/>
        </w:rPr>
        <w:t>3</w:t>
      </w:r>
      <w:r>
        <w:rPr/>
        <w:t>、提议召开董事会、聘用（解聘）会计师事务所情况 报告期内，公司独立董事未提议召开董事会，也未提议聘用和解聘会计师事务所。 </w:t>
      </w:r>
      <w:r>
        <w:rPr>
          <w:rFonts w:ascii="Times New Roman" w:hAnsi="Times New Roman" w:cs="Times New Roman" w:eastAsia="Times New Roman" w:hint="default"/>
        </w:rPr>
        <w:t>4</w:t>
      </w:r>
      <w:r>
        <w:rPr/>
        <w:t>、独立聘请外部审计机构、咨询机构情况 报告期内，公司独立董事未独立聘请外部审计机构和咨询机构。 </w:t>
      </w:r>
      <w:r>
        <w:rPr>
          <w:rFonts w:ascii="Times New Roman" w:hAnsi="Times New Roman" w:cs="Times New Roman" w:eastAsia="Times New Roman" w:hint="default"/>
        </w:rPr>
        <w:t>5</w:t>
      </w:r>
      <w:r>
        <w:rPr/>
        <w:t>、独立董事与董事、监事、高管人员、内审部门、会计师的沟通情况 </w:t>
      </w:r>
      <w:r>
        <w:rPr>
          <w:spacing w:val="-3"/>
        </w:rPr>
        <w:t>公司独立董事与公司董事、监事、高管人员能够及时保持沟通，不存在无法联系的情形。</w:t>
      </w:r>
    </w:p>
    <w:p>
      <w:pPr>
        <w:pStyle w:val="BodyText"/>
        <w:spacing w:line="357" w:lineRule="auto" w:before="43"/>
        <w:ind w:right="1133"/>
        <w:jc w:val="both"/>
      </w:pPr>
      <w:r>
        <w:rPr/>
        <w:t>公司内审部门作为董事会审计委员会的下设日常职能部门，与独立董事能够随时保持沟通。</w:t>
      </w:r>
      <w:r>
        <w:rPr>
          <w:spacing w:val="-87"/>
        </w:rPr>
        <w:t> </w:t>
      </w:r>
      <w:r>
        <w:rPr>
          <w:spacing w:val="-87"/>
        </w:rPr>
      </w:r>
      <w:r>
        <w:rPr/>
        <w:t>年报审计期间，独立董事认真听取了管理层对今年行业发展趋势、经营状况、投融资活动等</w:t>
      </w:r>
      <w:r>
        <w:rPr>
          <w:spacing w:val="-90"/>
        </w:rPr>
        <w:t> </w:t>
      </w:r>
      <w:r>
        <w:rPr>
          <w:spacing w:val="-90"/>
        </w:rPr>
      </w:r>
      <w:r>
        <w:rPr/>
        <w:t>方面的情况汇报，能够按照《独立董事年报工作制度》相关要求，与年审会计师进行充分、</w:t>
      </w:r>
      <w:r>
        <w:rPr>
          <w:spacing w:val="-89"/>
        </w:rPr>
        <w:t> </w:t>
      </w:r>
      <w:r>
        <w:rPr>
          <w:spacing w:val="-89"/>
        </w:rPr>
      </w:r>
      <w:r>
        <w:rPr/>
        <w:t>有效沟通，并对年报审计工作提出了建设性意见，积极督促会计师按时完成审计工作。</w:t>
      </w:r>
    </w:p>
    <w:p>
      <w:pPr>
        <w:pStyle w:val="BodyText"/>
        <w:spacing w:line="240" w:lineRule="auto" w:before="36"/>
        <w:ind w:left="633" w:right="3829"/>
        <w:jc w:val="left"/>
      </w:pPr>
      <w:r>
        <w:rPr>
          <w:rFonts w:ascii="Times New Roman" w:hAnsi="Times New Roman" w:cs="Times New Roman" w:eastAsia="Times New Roman" w:hint="default"/>
        </w:rPr>
        <w:t>6</w:t>
      </w:r>
      <w:r>
        <w:rPr/>
        <w:t>、独立董事发表的独立意见</w:t>
      </w:r>
    </w:p>
    <w:p>
      <w:pPr>
        <w:spacing w:line="240" w:lineRule="auto" w:before="4"/>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720"/>
        <w:gridCol w:w="1620"/>
        <w:gridCol w:w="6302"/>
        <w:gridCol w:w="1080"/>
      </w:tblGrid>
      <w:tr>
        <w:trPr>
          <w:trHeight w:val="458"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6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关于公司累计和当期对外担保情况及关联方占用资金情况的独立意见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w:t>
            </w:r>
          </w:p>
        </w:tc>
        <w:tc>
          <w:tcPr>
            <w:tcW w:w="1620" w:type="dxa"/>
            <w:vMerge/>
            <w:tcBorders>
              <w:left w:val="single" w:sz="4" w:space="0" w:color="000000"/>
              <w:right w:val="single" w:sz="4" w:space="0" w:color="000000"/>
            </w:tcBorders>
          </w:tcPr>
          <w:p>
            <w:pP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年度关联交易事项的独立意见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3</w:t>
            </w:r>
          </w:p>
        </w:tc>
        <w:tc>
          <w:tcPr>
            <w:tcW w:w="1620" w:type="dxa"/>
            <w:vMerge/>
            <w:tcBorders>
              <w:left w:val="single" w:sz="4" w:space="0" w:color="000000"/>
              <w:right w:val="single" w:sz="4" w:space="0" w:color="000000"/>
            </w:tcBorders>
          </w:tcPr>
          <w:p>
            <w:pP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关于续聘会计师事务所的独立意见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w:t>
            </w:r>
          </w:p>
        </w:tc>
        <w:tc>
          <w:tcPr>
            <w:tcW w:w="1620" w:type="dxa"/>
            <w:vMerge/>
            <w:tcBorders>
              <w:left w:val="single" w:sz="4" w:space="0" w:color="000000"/>
              <w:right w:val="single" w:sz="4" w:space="0" w:color="000000"/>
            </w:tcBorders>
          </w:tcPr>
          <w:p>
            <w:pP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年度内部控制自我评价报告的独立意见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5</w:t>
            </w:r>
          </w:p>
        </w:tc>
        <w:tc>
          <w:tcPr>
            <w:tcW w:w="1620" w:type="dxa"/>
            <w:vMerge/>
            <w:tcBorders>
              <w:left w:val="single" w:sz="4" w:space="0" w:color="000000"/>
              <w:right w:val="single" w:sz="4" w:space="0" w:color="000000"/>
            </w:tcBorders>
          </w:tcPr>
          <w:p>
            <w:pP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关于公司董事及高级管理人员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年度薪酬的独立意见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6</w:t>
            </w:r>
          </w:p>
        </w:tc>
        <w:tc>
          <w:tcPr>
            <w:tcW w:w="1620" w:type="dxa"/>
            <w:vMerge/>
            <w:tcBorders>
              <w:left w:val="single" w:sz="4" w:space="0" w:color="000000"/>
              <w:bottom w:val="single" w:sz="4" w:space="0" w:color="000000"/>
              <w:right w:val="single" w:sz="4" w:space="0" w:color="000000"/>
            </w:tcBorders>
          </w:tcPr>
          <w:p>
            <w:pP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年度利润分配及资本公积转增股本预案的独立意见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关于董事会换届选举的独立意见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关于聘任高级管理人员的独立意见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3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6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关于控股股东及其他关联方资金占用和对外担保情况的专项说明和独立意见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355" w:lineRule="auto" w:before="79"/>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三、公司与控股股东在业务、人员、资产、机构、财务等方面的独立情况</w:t>
      </w:r>
      <w:r>
        <w:rPr>
          <w:rFonts w:ascii="宋体" w:hAnsi="宋体" w:cs="宋体" w:eastAsia="宋体" w:hint="default"/>
          <w:b/>
          <w:bCs/>
          <w:spacing w:val="2"/>
          <w:w w:val="99"/>
          <w:sz w:val="24"/>
          <w:szCs w:val="24"/>
        </w:rPr>
        <w:t> </w:t>
      </w:r>
      <w:r>
        <w:rPr>
          <w:rFonts w:ascii="宋体" w:hAnsi="宋体" w:cs="宋体" w:eastAsia="宋体" w:hint="default"/>
          <w:sz w:val="24"/>
          <w:szCs w:val="24"/>
        </w:rPr>
        <w:t>公司自成立以来，严格按照《公司法》、《证券法》和《公司章程》及其他法律法规和</w:t>
      </w:r>
    </w:p>
    <w:p>
      <w:pPr>
        <w:pStyle w:val="BodyText"/>
        <w:spacing w:line="357" w:lineRule="auto" w:before="38"/>
        <w:ind w:right="996"/>
        <w:jc w:val="left"/>
      </w:pPr>
      <w:r>
        <w:rPr>
          <w:spacing w:val="-2"/>
        </w:rPr>
        <w:t>规章制度的要求规范运作，建立、健全了公司法人治理结构。公司与控股股东在业务、人员、</w:t>
      </w:r>
      <w:r>
        <w:rPr/>
        <w:t> 资产、机构、财务等方面完全分开，具有独立完整的业务及自主经营能力。</w:t>
      </w:r>
    </w:p>
    <w:p>
      <w:pPr>
        <w:pStyle w:val="BodyText"/>
        <w:spacing w:line="240" w:lineRule="auto"/>
        <w:ind w:left="633" w:right="3829"/>
        <w:jc w:val="left"/>
      </w:pPr>
      <w:r>
        <w:rPr/>
        <w:t>（一）业务方面</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002" w:firstLine="480"/>
        <w:jc w:val="left"/>
      </w:pPr>
      <w:r>
        <w:rPr/>
        <w:t>公司与控股股东在业务方面完全分开。公司有独立的研发、采购、生产、销售、物流机 构，并在业务上与控股股东不存在同业竞争关系。</w:t>
      </w:r>
    </w:p>
    <w:p>
      <w:pPr>
        <w:pStyle w:val="BodyText"/>
        <w:spacing w:line="357" w:lineRule="auto"/>
        <w:ind w:left="633" w:right="1002"/>
        <w:jc w:val="left"/>
      </w:pPr>
      <w:r>
        <w:rPr/>
        <w:t>（二）人员方面 公司在劳动、人事、用工管理及薪酬体系等方面均完全独立于控股股东。公司总经理、</w:t>
      </w:r>
    </w:p>
    <w:p>
      <w:pPr>
        <w:pStyle w:val="BodyText"/>
        <w:spacing w:line="357" w:lineRule="auto"/>
        <w:ind w:right="1133"/>
        <w:jc w:val="both"/>
      </w:pPr>
      <w:r>
        <w:rPr/>
        <w:t>副总经理、董事会秘书、财务负责人等高级管理人员均在公司领取薪酬，未在控股股东、实</w:t>
      </w:r>
      <w:r>
        <w:rPr>
          <w:spacing w:val="-86"/>
        </w:rPr>
        <w:t> </w:t>
      </w:r>
      <w:r>
        <w:rPr>
          <w:spacing w:val="-86"/>
        </w:rPr>
      </w:r>
      <w:r>
        <w:rPr/>
        <w:t>际控制人及其控制的其他企业担任除董事、监事以外的任何职务。</w:t>
      </w:r>
    </w:p>
    <w:p>
      <w:pPr>
        <w:pStyle w:val="BodyText"/>
        <w:spacing w:line="357" w:lineRule="auto"/>
        <w:ind w:left="633" w:right="1002"/>
        <w:jc w:val="left"/>
      </w:pPr>
      <w:r>
        <w:rPr/>
        <w:t>（三）资产方面 公司与控股股东在资产方面完全分开。公司拥有独立的生产系统、辅助生产系统和配套</w:t>
      </w:r>
    </w:p>
    <w:p>
      <w:pPr>
        <w:pStyle w:val="BodyText"/>
        <w:spacing w:line="357" w:lineRule="auto"/>
        <w:ind w:right="1135"/>
        <w:jc w:val="both"/>
      </w:pPr>
      <w:r>
        <w:rPr/>
        <w:t>设施，采购和销售系统亦为公司独立拥有，商标、土地使用权等无形资产由公司拥有。公司</w:t>
      </w:r>
      <w:r>
        <w:rPr>
          <w:spacing w:val="-88"/>
        </w:rPr>
        <w:t> </w:t>
      </w:r>
      <w:r>
        <w:rPr>
          <w:spacing w:val="-88"/>
        </w:rPr>
      </w:r>
      <w:r>
        <w:rPr/>
        <w:t>对所有资产拥有完全的控制和支配权，不存在资产、资金被控股股东或其它关联企业占用而</w:t>
      </w:r>
      <w:r>
        <w:rPr>
          <w:spacing w:val="-91"/>
        </w:rPr>
        <w:t> </w:t>
      </w:r>
      <w:r>
        <w:rPr>
          <w:spacing w:val="-91"/>
        </w:rPr>
      </w:r>
      <w:r>
        <w:rPr/>
        <w:t>损害公司利益的情况。</w:t>
      </w:r>
    </w:p>
    <w:p>
      <w:pPr>
        <w:pStyle w:val="BodyText"/>
        <w:spacing w:line="355" w:lineRule="auto" w:before="36"/>
        <w:ind w:left="633" w:right="1002"/>
        <w:jc w:val="left"/>
      </w:pPr>
      <w:r>
        <w:rPr/>
        <w:t>（四）机构方面 公司有健全的组织机构体系，董事会、监事会及其他内部机构独立运作，独立行使经营</w:t>
      </w:r>
    </w:p>
    <w:p>
      <w:pPr>
        <w:pStyle w:val="BodyText"/>
        <w:spacing w:line="240" w:lineRule="auto" w:before="38"/>
        <w:ind w:right="0"/>
        <w:jc w:val="both"/>
      </w:pPr>
      <w:r>
        <w:rPr/>
        <w:t>管理职权，不存在与控股股东、实际控制人及其控制的其他企业存在机构混同的情形。</w:t>
      </w:r>
    </w:p>
    <w:p>
      <w:pPr>
        <w:pStyle w:val="BodyText"/>
        <w:spacing w:line="357" w:lineRule="auto" w:before="151"/>
        <w:ind w:left="633" w:right="1002"/>
        <w:jc w:val="left"/>
      </w:pPr>
      <w:r>
        <w:rPr/>
        <w:t>（五）财务方面 公司设有独立的财务部门和独立的会计核算体系、财务管理制度，独立在银行开户，独</w:t>
      </w:r>
    </w:p>
    <w:p>
      <w:pPr>
        <w:spacing w:line="355" w:lineRule="auto" w:before="36"/>
        <w:ind w:left="635" w:right="6416" w:hanging="483"/>
        <w:jc w:val="left"/>
        <w:rPr>
          <w:rFonts w:ascii="宋体" w:hAnsi="宋体" w:cs="宋体" w:eastAsia="宋体" w:hint="default"/>
          <w:sz w:val="24"/>
          <w:szCs w:val="24"/>
        </w:rPr>
      </w:pPr>
      <w:r>
        <w:rPr>
          <w:rFonts w:ascii="宋体" w:hAnsi="宋体" w:cs="宋体" w:eastAsia="宋体" w:hint="default"/>
          <w:sz w:val="24"/>
          <w:szCs w:val="24"/>
        </w:rPr>
        <w:t>立依法纳税，独立做出财务决策。 </w:t>
      </w:r>
      <w:r>
        <w:rPr>
          <w:rFonts w:ascii="宋体" w:hAnsi="宋体" w:cs="宋体" w:eastAsia="宋体" w:hint="default"/>
          <w:b/>
          <w:bCs/>
          <w:sz w:val="24"/>
          <w:szCs w:val="24"/>
        </w:rPr>
        <w:t>四、高级管理人员的考评及激励机制</w:t>
      </w:r>
      <w:r>
        <w:rPr>
          <w:rFonts w:ascii="宋体" w:hAnsi="宋体" w:cs="宋体" w:eastAsia="宋体" w:hint="default"/>
          <w:sz w:val="24"/>
          <w:szCs w:val="24"/>
        </w:rPr>
      </w:r>
    </w:p>
    <w:p>
      <w:pPr>
        <w:pStyle w:val="BodyText"/>
        <w:spacing w:line="357" w:lineRule="auto" w:before="38"/>
        <w:ind w:right="996" w:firstLine="480"/>
        <w:jc w:val="left"/>
      </w:pPr>
      <w:r>
        <w:rPr/>
        <w:t>公司建立了完善的高级管理人员绩效考评体系和薪酬制度，通过加大对公司高级管理人 员的激励考核，强化责任目标约束，工作绩效与其收入直接挂钩等方式，充分发挥和调动公</w:t>
      </w:r>
      <w:r>
        <w:rPr>
          <w:spacing w:val="-91"/>
        </w:rPr>
        <w:t> </w:t>
      </w:r>
      <w:r>
        <w:rPr>
          <w:spacing w:val="-91"/>
        </w:rPr>
      </w:r>
      <w:r>
        <w:rPr/>
        <w:t>司高级管理人员的工作积极性和创造性，更好的提高企业的营运能力和经济效益，进一步提</w:t>
      </w:r>
      <w:r>
        <w:rPr>
          <w:spacing w:val="-91"/>
        </w:rPr>
        <w:t> </w:t>
      </w:r>
      <w:r>
        <w:rPr>
          <w:spacing w:val="-91"/>
        </w:rPr>
      </w:r>
      <w:r>
        <w:rPr>
          <w:spacing w:val="-2"/>
        </w:rPr>
        <w:t>高公司管理水平。报告期内，公司对高级管理人员的聘任公开、透明，符合法律法规的规定。</w:t>
      </w:r>
      <w:r>
        <w:rPr/>
        <w:t> 公司董事会薪酬与考核委员会负责对高级管理人员的工作能力、履职情况、责任目标完成情</w:t>
      </w:r>
      <w:r>
        <w:rPr>
          <w:spacing w:val="-91"/>
        </w:rPr>
        <w:t> </w:t>
      </w:r>
      <w:r>
        <w:rPr>
          <w:spacing w:val="-91"/>
        </w:rPr>
      </w:r>
      <w:r>
        <w:rPr/>
        <w:t>况等进行年终考评，并制定薪酬方案报公司董事会审批。</w:t>
      </w:r>
    </w:p>
    <w:p>
      <w:pPr>
        <w:pStyle w:val="Heading4"/>
        <w:spacing w:line="240" w:lineRule="auto" w:before="37"/>
        <w:ind w:right="3829"/>
        <w:jc w:val="left"/>
        <w:rPr>
          <w:b w:val="0"/>
          <w:bCs w:val="0"/>
        </w:rPr>
      </w:pPr>
      <w:r>
        <w:rPr/>
        <w:t>五、关于公司治理非规范情况的说明</w:t>
      </w:r>
      <w:r>
        <w:rPr>
          <w:b w:val="0"/>
          <w:bCs w:val="0"/>
        </w:rPr>
      </w:r>
    </w:p>
    <w:p>
      <w:pPr>
        <w:pStyle w:val="BodyText"/>
        <w:spacing w:line="240" w:lineRule="auto" w:before="151"/>
        <w:ind w:left="633" w:right="1002"/>
        <w:jc w:val="left"/>
      </w:pPr>
      <w:r>
        <w:rPr/>
        <w:t>（一）报告期内公司不存在向大股东、实际控制人提供未公开信息等公司治理非规范情</w:t>
      </w:r>
    </w:p>
    <w:p>
      <w:pPr>
        <w:spacing w:line="240" w:lineRule="auto" w:before="10"/>
        <w:rPr>
          <w:rFonts w:ascii="宋体" w:hAnsi="宋体" w:cs="宋体" w:eastAsia="宋体" w:hint="default"/>
          <w:sz w:val="9"/>
          <w:szCs w:val="9"/>
        </w:rPr>
      </w:pPr>
    </w:p>
    <w:p>
      <w:pPr>
        <w:pStyle w:val="BodyText"/>
        <w:spacing w:line="240" w:lineRule="auto" w:before="26"/>
        <w:ind w:right="3829"/>
        <w:jc w:val="left"/>
      </w:pPr>
      <w:r>
        <w:rPr/>
        <w:t>况。</w:t>
      </w:r>
    </w:p>
    <w:p>
      <w:pPr>
        <w:pStyle w:val="BodyText"/>
        <w:spacing w:line="240" w:lineRule="auto" w:before="151"/>
        <w:ind w:left="633" w:right="2112"/>
        <w:jc w:val="left"/>
      </w:pPr>
      <w:r>
        <w:rPr/>
        <w:t>（二）报告期内公司不存在向其他机构或个人提供未公开信息的情况。</w:t>
      </w:r>
    </w:p>
    <w:p>
      <w:pPr>
        <w:spacing w:after="0" w:line="240" w:lineRule="auto"/>
        <w:jc w:val="left"/>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right="978"/>
        <w:jc w:val="center"/>
        <w:rPr>
          <w:b w:val="0"/>
          <w:bCs w:val="0"/>
        </w:rPr>
      </w:pPr>
      <w:bookmarkStart w:name="_TOC_250006" w:id="7"/>
      <w:r>
        <w:rPr/>
        <w:t>第七节、</w:t>
      </w:r>
      <w:r>
        <w:rPr>
          <w:spacing w:val="-4"/>
        </w:rPr>
        <w:t> </w:t>
      </w:r>
      <w:r>
        <w:rPr/>
        <w:t>内部控制</w:t>
      </w:r>
      <w:bookmarkEnd w:id="7"/>
      <w:r>
        <w:rPr>
          <w:b w:val="0"/>
          <w:bCs w:val="0"/>
        </w:rPr>
      </w:r>
    </w:p>
    <w:p>
      <w:pPr>
        <w:spacing w:line="240" w:lineRule="auto" w:before="3"/>
        <w:rPr>
          <w:rFonts w:ascii="黑体" w:hAnsi="黑体" w:cs="黑体" w:eastAsia="黑体" w:hint="default"/>
          <w:b/>
          <w:bCs/>
          <w:sz w:val="32"/>
          <w:szCs w:val="32"/>
        </w:rPr>
      </w:pPr>
    </w:p>
    <w:p>
      <w:pPr>
        <w:pStyle w:val="BodyText"/>
        <w:spacing w:line="350" w:lineRule="auto" w:before="0"/>
        <w:ind w:right="1040" w:firstLine="480"/>
        <w:jc w:val="both"/>
      </w:pPr>
      <w:r>
        <w:rPr/>
        <w:t>公司根据《公司法》、《证券法》、《企业内部控制基本规范》等有关法律、法规和规 章制度，结合公司的实际情况、自身特点和管理需要，制定了贯穿于公司生产经营各层面、 各环节的内部控制体系并不断完善。</w:t>
      </w:r>
      <w:r>
        <w:rPr>
          <w:rFonts w:ascii="Times New Roman" w:hAnsi="Times New Roman" w:cs="Times New Roman" w:eastAsia="Times New Roman" w:hint="default"/>
        </w:rPr>
        <w:t>2011</w:t>
      </w:r>
      <w:r>
        <w:rPr/>
        <w:t>年度，公司逐步完善了各项内部控制制度，新制定 </w:t>
      </w:r>
      <w:r>
        <w:rPr>
          <w:spacing w:val="-9"/>
        </w:rPr>
        <w:t>和修订了《公司章程》、《股东大会议事规则》、《董事会议事规则》、《总经理工作细则》、</w:t>
      </w:r>
      <w:r>
        <w:rPr/>
      </w:r>
    </w:p>
    <w:p>
      <w:pPr>
        <w:pStyle w:val="BodyText"/>
        <w:spacing w:line="355" w:lineRule="auto" w:before="43"/>
        <w:ind w:right="1169"/>
        <w:jc w:val="both"/>
      </w:pPr>
      <w:r>
        <w:rPr/>
        <w:t>《对外投资管理制度》《内部审计制度》、《财务会计相关负责人管理制度》、《外部信息 使用人管理制度》等内控制度，并得到有效执行。</w:t>
      </w:r>
    </w:p>
    <w:p>
      <w:pPr>
        <w:pStyle w:val="Heading4"/>
        <w:spacing w:line="240" w:lineRule="auto" w:before="38"/>
        <w:ind w:right="3829"/>
        <w:jc w:val="left"/>
        <w:rPr>
          <w:b w:val="0"/>
          <w:bCs w:val="0"/>
        </w:rPr>
      </w:pPr>
      <w:r>
        <w:rPr/>
        <w:t>一、内部控制制度的建立和健全情况</w:t>
      </w:r>
      <w:r>
        <w:rPr>
          <w:b w:val="0"/>
          <w:bCs w:val="0"/>
        </w:rPr>
      </w:r>
    </w:p>
    <w:p>
      <w:pPr>
        <w:pStyle w:val="BodyText"/>
        <w:spacing w:line="357" w:lineRule="auto" w:before="152"/>
        <w:ind w:left="633" w:right="1002"/>
        <w:jc w:val="left"/>
      </w:pPr>
      <w:r>
        <w:rPr/>
        <w:t>（一）法人治理结构 </w:t>
      </w:r>
      <w:r>
        <w:rPr>
          <w:spacing w:val="-6"/>
        </w:rPr>
        <w:t>公司已根据《公司法》、《证券法》等法律法规的要求，建立了以《公司章程》为基础、</w:t>
      </w:r>
    </w:p>
    <w:p>
      <w:pPr>
        <w:pStyle w:val="BodyText"/>
        <w:spacing w:line="357" w:lineRule="auto"/>
        <w:ind w:right="1018"/>
        <w:jc w:val="both"/>
      </w:pPr>
      <w:r>
        <w:rPr/>
        <w:t>以《</w:t>
      </w:r>
      <w:r>
        <w:rPr>
          <w:spacing w:val="2"/>
        </w:rPr>
        <w:t>股</w:t>
      </w:r>
      <w:r>
        <w:rPr/>
        <w:t>东大</w:t>
      </w:r>
      <w:r>
        <w:rPr>
          <w:spacing w:val="2"/>
        </w:rPr>
        <w:t>会</w:t>
      </w:r>
      <w:r>
        <w:rPr/>
        <w:t>议事</w:t>
      </w:r>
      <w:r>
        <w:rPr>
          <w:spacing w:val="2"/>
        </w:rPr>
        <w:t>规则</w:t>
      </w:r>
      <w:r>
        <w:rPr>
          <w:spacing w:val="-120"/>
        </w:rPr>
        <w:t>》、</w:t>
      </w:r>
      <w:r>
        <w:rPr/>
        <w:t>《</w:t>
      </w:r>
      <w:r>
        <w:rPr>
          <w:spacing w:val="2"/>
        </w:rPr>
        <w:t>董</w:t>
      </w:r>
      <w:r>
        <w:rPr/>
        <w:t>事</w:t>
      </w:r>
      <w:r>
        <w:rPr>
          <w:spacing w:val="2"/>
        </w:rPr>
        <w:t>会</w:t>
      </w:r>
      <w:r>
        <w:rPr/>
        <w:t>议事</w:t>
      </w:r>
      <w:r>
        <w:rPr>
          <w:spacing w:val="2"/>
        </w:rPr>
        <w:t>规</w:t>
      </w:r>
      <w:r>
        <w:rPr/>
        <w:t>则</w:t>
      </w:r>
      <w:r>
        <w:rPr>
          <w:spacing w:val="-120"/>
        </w:rPr>
        <w:t>》</w:t>
      </w:r>
      <w:r>
        <w:rPr>
          <w:spacing w:val="-118"/>
        </w:rPr>
        <w:t>、</w:t>
      </w:r>
      <w:r>
        <w:rPr/>
        <w:t>《监</w:t>
      </w:r>
      <w:r>
        <w:rPr>
          <w:spacing w:val="2"/>
        </w:rPr>
        <w:t>事</w:t>
      </w:r>
      <w:r>
        <w:rPr/>
        <w:t>会议</w:t>
      </w:r>
      <w:r>
        <w:rPr>
          <w:spacing w:val="2"/>
        </w:rPr>
        <w:t>事</w:t>
      </w:r>
      <w:r>
        <w:rPr/>
        <w:t>规则</w:t>
      </w:r>
      <w:r>
        <w:rPr>
          <w:spacing w:val="-118"/>
        </w:rPr>
        <w:t>》</w:t>
      </w:r>
      <w:r>
        <w:rPr>
          <w:spacing w:val="-120"/>
        </w:rPr>
        <w:t>、</w:t>
      </w:r>
      <w:r>
        <w:rPr>
          <w:spacing w:val="2"/>
        </w:rPr>
        <w:t>《</w:t>
      </w:r>
      <w:r>
        <w:rPr/>
        <w:t>总经</w:t>
      </w:r>
      <w:r>
        <w:rPr>
          <w:spacing w:val="2"/>
        </w:rPr>
        <w:t>理</w:t>
      </w:r>
      <w:r>
        <w:rPr/>
        <w:t>工作</w:t>
      </w:r>
      <w:r>
        <w:rPr>
          <w:spacing w:val="2"/>
        </w:rPr>
        <w:t>细</w:t>
      </w:r>
      <w:r>
        <w:rPr/>
        <w:t>则</w:t>
      </w:r>
      <w:r>
        <w:rPr>
          <w:spacing w:val="-120"/>
        </w:rPr>
        <w:t>》</w:t>
      </w:r>
      <w:r>
        <w:rPr>
          <w:spacing w:val="-118"/>
        </w:rPr>
        <w:t>、</w:t>
      </w:r>
      <w:r>
        <w:rPr/>
        <w:t>《内</w:t>
      </w:r>
      <w:r>
        <w:rPr/>
        <w:t> 部审计制度</w:t>
      </w:r>
      <w:r>
        <w:rPr>
          <w:spacing w:val="-41"/>
        </w:rPr>
        <w:t>》</w:t>
      </w:r>
      <w:r>
        <w:rPr/>
        <w:t>等为主要架构的规章制度</w:t>
      </w:r>
      <w:r>
        <w:rPr>
          <w:spacing w:val="-41"/>
        </w:rPr>
        <w:t>，</w:t>
      </w:r>
      <w:r>
        <w:rPr/>
        <w:t>同时</w:t>
      </w:r>
      <w:r>
        <w:rPr>
          <w:spacing w:val="-41"/>
        </w:rPr>
        <w:t>，</w:t>
      </w:r>
      <w:r>
        <w:rPr/>
        <w:t>公司制定并完善</w:t>
      </w:r>
      <w:r>
        <w:rPr>
          <w:spacing w:val="-41"/>
        </w:rPr>
        <w:t>了</w:t>
      </w:r>
      <w:r>
        <w:rPr/>
        <w:t>《独立董事工作细则</w:t>
      </w:r>
      <w:r>
        <w:rPr>
          <w:spacing w:val="-120"/>
        </w:rPr>
        <w:t>》</w:t>
      </w:r>
      <w:r>
        <w:rPr>
          <w:spacing w:val="-161"/>
        </w:rPr>
        <w:t>、</w:t>
      </w:r>
      <w:r>
        <w:rPr/>
        <w:t>《董</w:t>
      </w:r>
      <w:r>
        <w:rPr/>
        <w:t> 事会</w:t>
      </w:r>
      <w:r>
        <w:rPr>
          <w:spacing w:val="2"/>
        </w:rPr>
        <w:t>战</w:t>
      </w:r>
      <w:r>
        <w:rPr/>
        <w:t>略委</w:t>
      </w:r>
      <w:r>
        <w:rPr>
          <w:spacing w:val="2"/>
        </w:rPr>
        <w:t>员</w:t>
      </w:r>
      <w:r>
        <w:rPr/>
        <w:t>会工</w:t>
      </w:r>
      <w:r>
        <w:rPr>
          <w:spacing w:val="2"/>
        </w:rPr>
        <w:t>作细</w:t>
      </w:r>
      <w:r>
        <w:rPr/>
        <w:t>则</w:t>
      </w:r>
      <w:r>
        <w:rPr>
          <w:spacing w:val="-120"/>
        </w:rPr>
        <w:t>》</w:t>
      </w:r>
      <w:r>
        <w:rPr>
          <w:spacing w:val="-118"/>
        </w:rPr>
        <w:t>、</w:t>
      </w:r>
      <w:r>
        <w:rPr/>
        <w:t>《董</w:t>
      </w:r>
      <w:r>
        <w:rPr>
          <w:spacing w:val="2"/>
        </w:rPr>
        <w:t>事</w:t>
      </w:r>
      <w:r>
        <w:rPr/>
        <w:t>会提</w:t>
      </w:r>
      <w:r>
        <w:rPr>
          <w:spacing w:val="2"/>
        </w:rPr>
        <w:t>名</w:t>
      </w:r>
      <w:r>
        <w:rPr/>
        <w:t>委</w:t>
      </w:r>
      <w:r>
        <w:rPr>
          <w:spacing w:val="2"/>
        </w:rPr>
        <w:t>员</w:t>
      </w:r>
      <w:r>
        <w:rPr/>
        <w:t>会工</w:t>
      </w:r>
      <w:r>
        <w:rPr>
          <w:spacing w:val="2"/>
        </w:rPr>
        <w:t>作</w:t>
      </w:r>
      <w:r>
        <w:rPr/>
        <w:t>细则</w:t>
      </w:r>
      <w:r>
        <w:rPr>
          <w:spacing w:val="-118"/>
        </w:rPr>
        <w:t>》</w:t>
      </w:r>
      <w:r>
        <w:rPr>
          <w:spacing w:val="-120"/>
        </w:rPr>
        <w:t>、</w:t>
      </w:r>
      <w:r>
        <w:rPr/>
        <w:t>《</w:t>
      </w:r>
      <w:r>
        <w:rPr>
          <w:spacing w:val="2"/>
        </w:rPr>
        <w:t>董</w:t>
      </w:r>
      <w:r>
        <w:rPr/>
        <w:t>事</w:t>
      </w:r>
      <w:r>
        <w:rPr>
          <w:spacing w:val="2"/>
        </w:rPr>
        <w:t>会</w:t>
      </w:r>
      <w:r>
        <w:rPr/>
        <w:t>审计</w:t>
      </w:r>
      <w:r>
        <w:rPr>
          <w:spacing w:val="2"/>
        </w:rPr>
        <w:t>委</w:t>
      </w:r>
      <w:r>
        <w:rPr/>
        <w:t>员会</w:t>
      </w:r>
      <w:r>
        <w:rPr>
          <w:spacing w:val="2"/>
        </w:rPr>
        <w:t>工</w:t>
      </w:r>
      <w:r>
        <w:rPr/>
        <w:t>作细</w:t>
      </w:r>
      <w:r>
        <w:rPr>
          <w:spacing w:val="2"/>
        </w:rPr>
        <w:t>则</w:t>
      </w:r>
      <w:r>
        <w:rPr>
          <w:spacing w:val="-120"/>
        </w:rPr>
        <w:t>》</w:t>
      </w:r>
      <w:r>
        <w:rPr/>
        <w:t>、</w:t>
      </w:r>
    </w:p>
    <w:p>
      <w:pPr>
        <w:pStyle w:val="BodyText"/>
        <w:spacing w:line="357" w:lineRule="auto" w:before="36"/>
        <w:ind w:right="1011"/>
        <w:jc w:val="both"/>
      </w:pPr>
      <w:r>
        <w:rPr>
          <w:spacing w:val="-5"/>
        </w:rPr>
        <w:t>《董事会薪酬委员会工作细则》，进一步规范了董事会各专门委员会的工作流程，并在各专门</w:t>
      </w:r>
      <w:r>
        <w:rPr>
          <w:spacing w:val="-117"/>
        </w:rPr>
        <w:t> </w:t>
      </w:r>
      <w:r>
        <w:rPr>
          <w:spacing w:val="-117"/>
        </w:rPr>
      </w:r>
      <w:r>
        <w:rPr/>
        <w:t>委员会的工作中得以遵照执行。公司形成了股东大会、董事会、监事会和以及管理层为架构</w:t>
      </w:r>
      <w:r>
        <w:rPr>
          <w:spacing w:val="-91"/>
        </w:rPr>
        <w:t> </w:t>
      </w:r>
      <w:r>
        <w:rPr>
          <w:spacing w:val="-91"/>
        </w:rPr>
      </w:r>
      <w:r>
        <w:rPr/>
        <w:t>的决策、经营管理及监督体系。股东大会、董事会、监事会及管理层授权明晰、操作规范、</w:t>
      </w:r>
      <w:r>
        <w:rPr>
          <w:spacing w:val="-91"/>
        </w:rPr>
        <w:t> </w:t>
      </w:r>
      <w:r>
        <w:rPr>
          <w:spacing w:val="-91"/>
        </w:rPr>
      </w:r>
      <w:r>
        <w:rPr>
          <w:spacing w:val="-2"/>
        </w:rPr>
        <w:t>运作有效，维护了投资者和公司利益。公司治理状况基本符合《上市公司治理准则》的要求。</w:t>
      </w:r>
    </w:p>
    <w:p>
      <w:pPr>
        <w:pStyle w:val="BodyText"/>
        <w:spacing w:line="357" w:lineRule="auto"/>
        <w:ind w:left="633" w:right="1002"/>
        <w:jc w:val="left"/>
      </w:pPr>
      <w:r>
        <w:rPr/>
        <w:t>（二）生产经营控制 根据公司生产经营的特点，公司制定了明确的各职能部门的工作权限与职责，并制定了</w:t>
      </w:r>
    </w:p>
    <w:p>
      <w:pPr>
        <w:pStyle w:val="BodyText"/>
        <w:spacing w:line="357" w:lineRule="auto"/>
        <w:ind w:right="1134"/>
        <w:jc w:val="both"/>
      </w:pPr>
      <w:r>
        <w:rPr/>
        <w:t>涉及生产、采购、品质控制、销售、仓储及安全管理的程序与工作流程，不同岗位的设置尽</w:t>
      </w:r>
      <w:r>
        <w:rPr>
          <w:spacing w:val="-88"/>
        </w:rPr>
        <w:t> </w:t>
      </w:r>
      <w:r>
        <w:rPr>
          <w:spacing w:val="-88"/>
        </w:rPr>
      </w:r>
      <w:r>
        <w:rPr/>
        <w:t>量要求能够做到互相配合和互相检查监督，保证公司经营管理目标的实现。</w:t>
      </w:r>
    </w:p>
    <w:p>
      <w:pPr>
        <w:pStyle w:val="BodyText"/>
        <w:spacing w:line="357" w:lineRule="auto"/>
        <w:ind w:left="633" w:right="1002"/>
        <w:jc w:val="left"/>
      </w:pPr>
      <w:r>
        <w:rPr/>
        <w:t>（三）财务管理控制 </w:t>
      </w:r>
      <w:r>
        <w:rPr>
          <w:spacing w:val="-6"/>
        </w:rPr>
        <w:t>为了加强公司的财务会计工作，维护股东和债权人的合法权益，根据《会计法》、《企业</w:t>
      </w:r>
    </w:p>
    <w:p>
      <w:pPr>
        <w:pStyle w:val="BodyText"/>
        <w:spacing w:line="357" w:lineRule="auto"/>
        <w:ind w:right="1139"/>
        <w:jc w:val="both"/>
      </w:pPr>
      <w:r>
        <w:rPr/>
        <w:t>会计准则》和《会计基础工作规范》及其他有关法律和法规，结合公司实际情况，公司制定</w:t>
      </w:r>
      <w:r>
        <w:rPr>
          <w:spacing w:val="-91"/>
        </w:rPr>
        <w:t> </w:t>
      </w:r>
      <w:r>
        <w:rPr>
          <w:spacing w:val="-91"/>
        </w:rPr>
      </w:r>
      <w:r>
        <w:rPr/>
        <w:t>了《财务管理制度》进行财务管理。该制度是公司各项财务活动的基本行为准则，从根本上</w:t>
      </w:r>
      <w:r>
        <w:rPr>
          <w:spacing w:val="-91"/>
        </w:rPr>
        <w:t> </w:t>
      </w:r>
      <w:r>
        <w:rPr>
          <w:spacing w:val="-91"/>
        </w:rPr>
      </w:r>
      <w:r>
        <w:rPr/>
        <w:t>规范公司会计核算，确保了财务会计核算和财务管理的合法、合规。</w:t>
      </w:r>
    </w:p>
    <w:p>
      <w:pPr>
        <w:pStyle w:val="BodyText"/>
        <w:spacing w:line="355" w:lineRule="auto" w:before="36"/>
        <w:ind w:left="633" w:right="1002"/>
        <w:jc w:val="left"/>
      </w:pPr>
      <w:r>
        <w:rPr/>
        <w:t>（四）募集资金的内部控制 </w:t>
      </w:r>
      <w:r>
        <w:rPr>
          <w:spacing w:val="-6"/>
        </w:rPr>
        <w:t>公司制定了《募集资金管理办法》，对募集资金存储、审批程序、用途、使用、变更、监</w:t>
      </w:r>
    </w:p>
    <w:p>
      <w:pPr>
        <w:pStyle w:val="BodyText"/>
        <w:spacing w:line="240" w:lineRule="auto" w:before="38"/>
        <w:ind w:right="0"/>
        <w:jc w:val="both"/>
      </w:pPr>
      <w:r>
        <w:rPr/>
        <w:t>督和责任追究等内容进行明确规定。公司对募集资金进行专户存储管理，与开户银行、保荐</w:t>
      </w:r>
    </w:p>
    <w:p>
      <w:pPr>
        <w:spacing w:after="0" w:line="240"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010"/>
        <w:jc w:val="left"/>
      </w:pPr>
      <w:r>
        <w:rPr>
          <w:spacing w:val="-8"/>
        </w:rPr>
        <w:t>机构签订了《募集资金三方监管协议》，在使用募集资金时，严格履行相应的申请和审批手续，</w:t>
      </w:r>
      <w:r>
        <w:rPr>
          <w:spacing w:val="-108"/>
        </w:rPr>
        <w:t> </w:t>
      </w:r>
      <w:r>
        <w:rPr>
          <w:spacing w:val="-108"/>
        </w:rPr>
      </w:r>
      <w:r>
        <w:rPr/>
        <w:t>保证专款专用。公司审计部密切关注募集资金的使用情况并每季度向董事会报告。独立董事</w:t>
      </w:r>
      <w:r>
        <w:rPr>
          <w:spacing w:val="-91"/>
        </w:rPr>
        <w:t> </w:t>
      </w:r>
      <w:r>
        <w:rPr>
          <w:spacing w:val="-91"/>
        </w:rPr>
      </w:r>
      <w:r>
        <w:rPr/>
        <w:t>和监事会监督募集资金使用情况，定期就募集资金的使用情况进行检查。</w:t>
      </w:r>
    </w:p>
    <w:p>
      <w:pPr>
        <w:pStyle w:val="BodyText"/>
        <w:spacing w:line="355" w:lineRule="auto" w:before="36"/>
        <w:ind w:left="633" w:right="1002"/>
        <w:jc w:val="left"/>
      </w:pPr>
      <w:r>
        <w:rPr/>
        <w:t>（五）对外担保的内部控制 </w:t>
      </w:r>
      <w:r>
        <w:rPr>
          <w:spacing w:val="-6"/>
        </w:rPr>
        <w:t>公司遵循合法、安全的原则严格控制担保风险，按照有关法律法规及深圳证券交易所《股</w:t>
      </w:r>
    </w:p>
    <w:p>
      <w:pPr>
        <w:pStyle w:val="BodyText"/>
        <w:spacing w:line="355" w:lineRule="auto" w:before="38"/>
        <w:ind w:right="1002"/>
        <w:jc w:val="left"/>
      </w:pPr>
      <w:r>
        <w:rPr/>
        <w:t>票上市规则》等有关规定，在《公司章程》中对股东大会、董事会关于对外担保事项的审批</w:t>
      </w:r>
      <w:r>
        <w:rPr>
          <w:spacing w:val="-91"/>
        </w:rPr>
        <w:t> </w:t>
      </w:r>
      <w:r>
        <w:rPr>
          <w:spacing w:val="-91"/>
        </w:rPr>
      </w:r>
      <w:r>
        <w:rPr/>
        <w:t>权限、审议程序进行了明确的规定。</w:t>
      </w:r>
    </w:p>
    <w:p>
      <w:pPr>
        <w:pStyle w:val="BodyText"/>
        <w:spacing w:line="355" w:lineRule="auto" w:before="38"/>
        <w:ind w:left="633" w:right="1115"/>
        <w:jc w:val="left"/>
      </w:pPr>
      <w:r>
        <w:rPr/>
        <w:t>（六）关联交易的内部控制 </w:t>
      </w:r>
      <w:r>
        <w:rPr>
          <w:spacing w:val="-13"/>
        </w:rPr>
        <w:t>公司根据《中华人民共和国公司法》、中国证券监督管理委员会《上市公司治理准则》，</w:t>
      </w:r>
      <w:r>
        <w:rPr>
          <w:spacing w:val="-55"/>
        </w:rPr>
        <w:t> </w:t>
      </w:r>
      <w:r>
        <w:rPr/>
        <w:t>深</w:t>
      </w:r>
    </w:p>
    <w:p>
      <w:pPr>
        <w:pStyle w:val="BodyText"/>
        <w:spacing w:line="357" w:lineRule="auto" w:before="38"/>
        <w:ind w:right="1037"/>
        <w:jc w:val="left"/>
      </w:pPr>
      <w:r>
        <w:rPr/>
        <w:t>圳证券交易所《股票上市规则》等有关法律、法规和规范性文件以及《公司章程》的规定，</w:t>
      </w:r>
      <w:r>
        <w:rPr>
          <w:spacing w:val="-91"/>
        </w:rPr>
        <w:t> </w:t>
      </w:r>
      <w:r>
        <w:rPr>
          <w:spacing w:val="-91"/>
        </w:rPr>
      </w:r>
      <w:r>
        <w:rPr>
          <w:spacing w:val="-3"/>
        </w:rPr>
        <w:t>公司制定了《关联交易决策制度》，对关联方与关联交易进行了明确定义，对公司股东大会、</w:t>
      </w:r>
      <w:r>
        <w:rPr>
          <w:spacing w:val="-117"/>
        </w:rPr>
        <w:t> </w:t>
      </w:r>
      <w:r>
        <w:rPr>
          <w:spacing w:val="-117"/>
        </w:rPr>
      </w:r>
      <w:r>
        <w:rPr/>
        <w:t>董事会对关联交易事项的审批权限进行了进一步明确的划分，保证公司与各关联人所发生的</w:t>
      </w:r>
      <w:r>
        <w:rPr>
          <w:spacing w:val="-91"/>
        </w:rPr>
        <w:t> </w:t>
      </w:r>
      <w:r>
        <w:rPr>
          <w:spacing w:val="-91"/>
        </w:rPr>
      </w:r>
      <w:r>
        <w:rPr/>
        <w:t>关联交易的合法性、公允性、合理性，保证公司各项业务通过必要的关联交易顺利地开展，</w:t>
      </w:r>
      <w:r>
        <w:rPr>
          <w:spacing w:val="-91"/>
        </w:rPr>
        <w:t> </w:t>
      </w:r>
      <w:r>
        <w:rPr>
          <w:spacing w:val="-91"/>
        </w:rPr>
      </w:r>
      <w:r>
        <w:rPr/>
        <w:t>保障股东和公司的合法权益。</w:t>
      </w:r>
    </w:p>
    <w:p>
      <w:pPr>
        <w:pStyle w:val="BodyText"/>
        <w:spacing w:line="357" w:lineRule="auto"/>
        <w:ind w:left="633" w:right="1002"/>
        <w:jc w:val="left"/>
      </w:pPr>
      <w:r>
        <w:rPr/>
        <w:t>（七）信息披露控制 </w:t>
      </w:r>
      <w:r>
        <w:rPr>
          <w:spacing w:val="-3"/>
        </w:rPr>
        <w:t>公司在严格遵守中国证监会、深圳证券交易所关于上市公司信息披露有关规定的基础上，</w:t>
      </w:r>
    </w:p>
    <w:p>
      <w:pPr>
        <w:pStyle w:val="BodyText"/>
        <w:spacing w:line="357" w:lineRule="auto" w:before="36"/>
        <w:ind w:right="996"/>
        <w:jc w:val="left"/>
      </w:pPr>
      <w:r>
        <w:rPr>
          <w:spacing w:val="-11"/>
        </w:rPr>
        <w:t>制定并执行了《信息披露制度》、《重大信息内部报告制度》、《投资者关系管理制度》及《内</w:t>
      </w:r>
      <w:r>
        <w:rPr>
          <w:spacing w:val="-109"/>
        </w:rPr>
        <w:t> </w:t>
      </w:r>
      <w:r>
        <w:rPr>
          <w:spacing w:val="-109"/>
        </w:rPr>
      </w:r>
      <w:r>
        <w:rPr>
          <w:spacing w:val="-2"/>
        </w:rPr>
        <w:t>幕信息知情人登记和报备制度》等内部管理制度，明确了公司各职能部门、下属公司、董事、</w:t>
      </w:r>
      <w:r>
        <w:rPr/>
        <w:t> 监事、高级管理人员及董事长、董事会秘书在信息报告和披露过程中的权限、责任及义务。</w:t>
      </w:r>
      <w:r>
        <w:rPr>
          <w:spacing w:val="-91"/>
        </w:rPr>
        <w:t> </w:t>
      </w:r>
      <w:r>
        <w:rPr>
          <w:spacing w:val="-91"/>
        </w:rPr>
      </w:r>
      <w:r>
        <w:rPr/>
        <w:t>报告期内，公司的信息披露符合法律、法规及各项内部管理制度的规定，基本做到及时、准</w:t>
      </w:r>
      <w:r>
        <w:rPr>
          <w:spacing w:val="-91"/>
        </w:rPr>
        <w:t> </w:t>
      </w:r>
      <w:r>
        <w:rPr>
          <w:spacing w:val="-91"/>
        </w:rPr>
      </w:r>
      <w:r>
        <w:rPr/>
        <w:t>确、完整。</w:t>
      </w:r>
    </w:p>
    <w:p>
      <w:pPr>
        <w:pStyle w:val="BodyText"/>
        <w:spacing w:line="357" w:lineRule="auto"/>
        <w:ind w:left="633" w:right="1002"/>
        <w:jc w:val="left"/>
      </w:pPr>
      <w:r>
        <w:rPr/>
        <w:t>（八）对控股子公司的控制 </w:t>
      </w:r>
      <w:r>
        <w:rPr>
          <w:spacing w:val="-12"/>
        </w:rPr>
        <w:t>公司根据《公司法》、《证券法》、《公司章程》等有关规定，加强对控股子公司的管理，</w:t>
      </w:r>
    </w:p>
    <w:p>
      <w:pPr>
        <w:pStyle w:val="BodyText"/>
        <w:spacing w:line="357" w:lineRule="auto"/>
        <w:ind w:right="1136"/>
        <w:jc w:val="both"/>
      </w:pPr>
      <w:r>
        <w:rPr/>
        <w:t>重点在治理结构、经营管理、财务管理、信息披露、监督审计、绩效考核与奖惩制度等几大</w:t>
      </w:r>
      <w:r>
        <w:rPr>
          <w:spacing w:val="-89"/>
        </w:rPr>
        <w:t> </w:t>
      </w:r>
      <w:r>
        <w:rPr>
          <w:spacing w:val="-89"/>
        </w:rPr>
      </w:r>
      <w:r>
        <w:rPr/>
        <w:t>方面加强对控股子公司的管理，明确公司与控股子公司的财务权益和经营管理责任。子公司</w:t>
      </w:r>
      <w:r>
        <w:rPr>
          <w:spacing w:val="-91"/>
        </w:rPr>
        <w:t> </w:t>
      </w:r>
      <w:r>
        <w:rPr>
          <w:spacing w:val="-91"/>
        </w:rPr>
      </w:r>
      <w:r>
        <w:rPr/>
        <w:t>也在充分考虑自身业务特征的基础上，建立健全各自的管理制度，确保控股子公司规范、高</w:t>
      </w:r>
      <w:r>
        <w:rPr>
          <w:spacing w:val="-91"/>
        </w:rPr>
        <w:t> </w:t>
      </w:r>
      <w:r>
        <w:rPr>
          <w:spacing w:val="-91"/>
        </w:rPr>
      </w:r>
      <w:r>
        <w:rPr/>
        <w:t>效运作。公司对下设的控股子公司的管理控制严格、充分、有效。</w:t>
      </w:r>
    </w:p>
    <w:p>
      <w:pPr>
        <w:spacing w:line="357" w:lineRule="auto" w:before="3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二、内部控制的监督</w:t>
      </w:r>
      <w:r>
        <w:rPr>
          <w:rFonts w:ascii="宋体" w:hAnsi="宋体" w:cs="宋体" w:eastAsia="宋体" w:hint="default"/>
          <w:b/>
          <w:bCs/>
          <w:w w:val="99"/>
          <w:sz w:val="24"/>
          <w:szCs w:val="24"/>
        </w:rPr>
        <w:t> </w:t>
      </w:r>
      <w:r>
        <w:rPr>
          <w:rFonts w:ascii="宋体" w:hAnsi="宋体" w:cs="宋体" w:eastAsia="宋体" w:hint="default"/>
          <w:sz w:val="24"/>
          <w:szCs w:val="24"/>
        </w:rPr>
        <w:t>公司现有的内部控制制度是针对公司自身特点制定的，在完整性、有效性和合理性方面</w:t>
      </w:r>
    </w:p>
    <w:p>
      <w:pPr>
        <w:pStyle w:val="BodyText"/>
        <w:spacing w:line="240" w:lineRule="auto"/>
        <w:ind w:right="1002"/>
        <w:jc w:val="left"/>
      </w:pPr>
      <w:r>
        <w:rPr/>
        <w:t>不存在重大缺陷。公司管理层在执行过程中针对业务处理过程中的关键控制点，将内部控制</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right="1154"/>
        <w:jc w:val="left"/>
      </w:pPr>
      <w:r>
        <w:rPr/>
        <w:t>工作落实到决策、执行、监督、反馈等各个环节。公司管理层高度重视内部控制的各职能部 门和监管机构的报告及建议，并采取各种措施及时纠正控制运行中产生的偏差。</w:t>
      </w:r>
    </w:p>
    <w:p>
      <w:pPr>
        <w:pStyle w:val="BodyText"/>
        <w:spacing w:line="357" w:lineRule="auto"/>
        <w:ind w:right="1170" w:firstLine="480"/>
        <w:jc w:val="both"/>
      </w:pPr>
      <w:r>
        <w:rPr/>
        <w:t>公司董事会下设审计委员会，全面负责公司内外部审计的沟通、监督、会议组织和核查 工作。审计委员会通过内部审计部行使并承担监督检查内部控制制度执行情况、评价内部控 制有效性、提出完善内部控制和纠正错弊的建议等工作。</w:t>
      </w:r>
    </w:p>
    <w:p>
      <w:pPr>
        <w:pStyle w:val="BodyText"/>
        <w:spacing w:line="357" w:lineRule="auto" w:before="36"/>
        <w:ind w:right="1002" w:firstLine="480"/>
        <w:jc w:val="left"/>
      </w:pPr>
      <w:r>
        <w:rPr>
          <w:spacing w:val="-3"/>
        </w:rPr>
        <w:t>内部审计部向董事会审计委员会负责并报告工作。内部审计部配置专职的内部审计人员，</w:t>
      </w:r>
      <w:r>
        <w:rPr/>
        <w:t> 并具备会计、管理或与公司主营业务相关专业等方面的专业人员，内部审计机构行使审计管 理监督职权，在《公司章程》赋予的职责和权限范围内保持自身的独立性。</w:t>
      </w:r>
    </w:p>
    <w:p>
      <w:pPr>
        <w:pStyle w:val="BodyText"/>
        <w:spacing w:line="357" w:lineRule="auto"/>
        <w:ind w:right="1169" w:firstLine="480"/>
        <w:jc w:val="both"/>
      </w:pPr>
      <w:r>
        <w:rPr/>
        <w:t>公司内部审计部对公司内部控制运行情况进行检查监督，并将检查中发现的内部控制缺 陷和异常事项、改进建议等形成内部审计报告，提交公司董事会审计委员会。董事会审计委 员会依据内部审计报告编制内部控制自我评价报告草案报董事会审议。公司内部审计部如发 现公司出现重大异常情况，可能或已经遭受重大损失时，立即报告，必要时进行专项检查， 对各职能部门加强业务的指导、监督与检查。</w:t>
      </w:r>
    </w:p>
    <w:p>
      <w:pPr>
        <w:pStyle w:val="Heading4"/>
        <w:spacing w:line="240" w:lineRule="auto" w:before="74"/>
        <w:ind w:right="3829"/>
        <w:jc w:val="left"/>
        <w:rPr>
          <w:b w:val="0"/>
          <w:bCs w:val="0"/>
        </w:rPr>
      </w:pPr>
      <w:r>
        <w:rPr/>
        <w:t>三、内部控制相关情况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spacing w:before="44"/>
        <w:ind w:left="0" w:right="878" w:firstLine="0"/>
        <w:jc w:val="right"/>
        <w:rPr>
          <w:rFonts w:ascii="宋体" w:hAnsi="宋体" w:cs="宋体" w:eastAsia="宋体" w:hint="default"/>
          <w:sz w:val="18"/>
          <w:szCs w:val="18"/>
        </w:rPr>
      </w:pPr>
      <w:r>
        <w:rPr/>
        <w:pict>
          <v:shape style="position:absolute;margin-left:57pt;margin-top:-338.994293pt;width:491.65pt;height:354.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7"/>
                    <w:gridCol w:w="1312"/>
                    <w:gridCol w:w="2600"/>
                  </w:tblGrid>
                  <w:tr>
                    <w:trPr>
                      <w:trHeight w:val="439"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 w:right="1"/>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54"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0" w:lineRule="exact"/>
                          <w:ind w:left="24" w:right="-5"/>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7" w:lineRule="exact"/>
                          <w:ind w:left="3" w:right="0"/>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3"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6" w:space="0" w:color="DCDCDC"/>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1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12"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1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10" w:space="0" w:color="DCDCDC"/>
                          <w:right w:val="single" w:sz="4" w:space="0" w:color="000000"/>
                        </w:tcBorders>
                      </w:tcPr>
                      <w:p>
                        <w:pPr/>
                      </w:p>
                    </w:tc>
                  </w:tr>
                  <w:tr>
                    <w:trPr>
                      <w:trHeight w:val="323"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9" w:space="0" w:color="DCDCDC"/>
                          <w:left w:val="single" w:sz="12" w:space="0" w:color="DCDCDC"/>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7"/>
                          <w:ind w:left="1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 标准审计报告或指出公司非财务报告内部控制存在重大缺陷的，公司董事 会、监事会是否针对所涉及事项做出专项说明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4" w:right="0"/>
                          <w:jc w:val="left"/>
                          <w:rPr>
                            <w:rFonts w:ascii="宋体" w:hAnsi="宋体" w:cs="宋体" w:eastAsia="宋体" w:hint="default"/>
                            <w:sz w:val="18"/>
                            <w:szCs w:val="18"/>
                          </w:rPr>
                        </w:pPr>
                        <w:r>
                          <w:rPr>
                            <w:rFonts w:ascii="宋体" w:hAnsi="宋体" w:cs="宋体" w:eastAsia="宋体" w:hint="default"/>
                            <w:sz w:val="18"/>
                            <w:szCs w:val="18"/>
                          </w:rPr>
                          <w:t>保荐机构和保荐代表人对公司的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持续督导期届满</w:t>
                        </w:r>
                      </w:p>
                    </w:tc>
                  </w:tr>
                  <w:tr>
                    <w:trPr>
                      <w:trHeight w:val="383" w:hRule="exact"/>
                    </w:trPr>
                    <w:tc>
                      <w:tcPr>
                        <w:tcW w:w="981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749" w:hRule="exact"/>
                    </w:trPr>
                    <w:tc>
                      <w:tcPr>
                        <w:tcW w:w="98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2" w:right="75"/>
                          <w:jc w:val="both"/>
                          <w:rPr>
                            <w:rFonts w:ascii="宋体" w:hAnsi="宋体" w:cs="宋体" w:eastAsia="宋体" w:hint="default"/>
                            <w:sz w:val="18"/>
                            <w:szCs w:val="18"/>
                          </w:rPr>
                        </w:pPr>
                        <w:r>
                          <w:rPr>
                            <w:rFonts w:ascii="宋体" w:hAnsi="宋体" w:cs="宋体" w:eastAsia="宋体" w:hint="default"/>
                            <w:sz w:val="18"/>
                            <w:szCs w:val="18"/>
                          </w:rPr>
                          <w:t>报告期内，公司内审部门在审计委员会的指导下，按年度工作计划开展审计工作，对公司及子公司的经营管理、财务状况、 内部控制建立情况以及关联交易、对外担保等事项的开展了审计，向审计委员会汇报工作情况和审计结果。同时，配合外部 </w:t>
                        </w:r>
                        <w:r>
                          <w:rPr>
                            <w:rFonts w:ascii="宋体" w:hAnsi="宋体" w:cs="宋体" w:eastAsia="宋体" w:hint="default"/>
                            <w:spacing w:val="-1"/>
                            <w:sz w:val="18"/>
                            <w:szCs w:val="18"/>
                          </w:rPr>
                          <w:t>审计机构做好年度审计工作、做好年度工作总结，并制定下一年工作计划。审计委员会定期向董事会报告内部审计工作进度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9830"/>
      </w:tblGrid>
      <w:tr>
        <w:trPr>
          <w:trHeight w:val="752" w:hRule="exact"/>
        </w:trPr>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工作质量及发现的重大问题。根据《审计委员会年报工作制度》的有关规定，在年报审计期间与审计机构保持密切联系，及</w:t>
            </w:r>
          </w:p>
          <w:p>
            <w:pPr>
              <w:pStyle w:val="TableParagraph"/>
              <w:spacing w:line="232" w:lineRule="exact" w:before="23"/>
              <w:ind w:left="24" w:right="72"/>
              <w:jc w:val="left"/>
              <w:rPr>
                <w:rFonts w:ascii="宋体" w:hAnsi="宋体" w:cs="宋体" w:eastAsia="宋体" w:hint="default"/>
                <w:sz w:val="18"/>
                <w:szCs w:val="18"/>
              </w:rPr>
            </w:pPr>
            <w:r>
              <w:rPr>
                <w:rFonts w:ascii="宋体" w:hAnsi="宋体" w:cs="宋体" w:eastAsia="宋体" w:hint="default"/>
                <w:sz w:val="18"/>
                <w:szCs w:val="18"/>
              </w:rPr>
              <w:t>时了解审计进展情况，沟通审计问题，保证了年报数据的及时性、真实性和准确性。报告期内，审计委员会及内审部门完成 了各项工作，切实履行了各项职责，对企业控制风险、完善内部监管机制起着有效的监督作用。</w:t>
            </w:r>
          </w:p>
        </w:tc>
      </w:tr>
      <w:tr>
        <w:trPr>
          <w:trHeight w:val="322" w:hRule="exact"/>
        </w:trPr>
        <w:tc>
          <w:tcPr>
            <w:tcW w:w="9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4"/>
        <w:spacing w:line="312" w:lineRule="exact"/>
        <w:ind w:right="3829"/>
        <w:jc w:val="left"/>
        <w:rPr>
          <w:b w:val="0"/>
          <w:bCs w:val="0"/>
        </w:rPr>
      </w:pPr>
      <w:r>
        <w:rPr/>
        <w:t>四、监管部门关于内部控制规则落实的专项活动</w:t>
      </w:r>
      <w:r>
        <w:rPr>
          <w:b w:val="0"/>
          <w:bCs w:val="0"/>
        </w:rPr>
      </w:r>
    </w:p>
    <w:p>
      <w:pPr>
        <w:pStyle w:val="BodyText"/>
        <w:spacing w:line="348" w:lineRule="auto" w:before="194"/>
        <w:ind w:right="1131"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月，深圳证券交易所组织中小企业板上市公司开展了“加强中小企业板上市公司</w:t>
      </w:r>
      <w:r>
        <w:rPr/>
        <w:t> 内控规则落实”专项活动，公司按照要求，对照深圳证券交易所有关内部控制的相关规则， 对公司内部控制制度的制定和运行情况进行了认真的自查，并对尚未落实的事项提出整改计 划。根据整改计划，公司于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日与安信证券股份有限公司签订了《委托代办股份 </w:t>
      </w:r>
      <w:r>
        <w:rPr>
          <w:spacing w:val="-4"/>
        </w:rPr>
        <w:t>转让协议》。至此，公司内控规则落实专项活动自查表中所发现的问题已完成整改。</w:t>
      </w:r>
    </w:p>
    <w:p>
      <w:pPr>
        <w:spacing w:line="386" w:lineRule="auto" w:before="8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五、董事会对内部控制的自我评价</w:t>
      </w:r>
      <w:r>
        <w:rPr>
          <w:rFonts w:ascii="宋体" w:hAnsi="宋体" w:cs="宋体" w:eastAsia="宋体" w:hint="default"/>
          <w:b/>
          <w:bCs/>
          <w:w w:val="99"/>
          <w:sz w:val="24"/>
          <w:szCs w:val="24"/>
        </w:rPr>
        <w:t> </w:t>
      </w:r>
      <w:r>
        <w:rPr>
          <w:rFonts w:ascii="宋体" w:hAnsi="宋体" w:cs="宋体" w:eastAsia="宋体" w:hint="default"/>
          <w:sz w:val="24"/>
          <w:szCs w:val="24"/>
        </w:rPr>
        <w:t>公司已建立了完善的治理结构与组织架构和相关控制制度，配备业务能力和职业道德均</w:t>
      </w:r>
    </w:p>
    <w:p>
      <w:pPr>
        <w:pStyle w:val="BodyText"/>
        <w:spacing w:line="357" w:lineRule="auto" w:before="5"/>
        <w:ind w:right="1169"/>
        <w:jc w:val="both"/>
      </w:pPr>
      <w:r>
        <w:rPr/>
        <w:t>能满足内部控制需要的业务人员，在业务流程管理、资金管理、会计系统管理、人力资源与 薪酬管理、信息沟通与披露管理等方面形成了较完整的内部控制体系。公司内部控制流程基 本涵盖所有部门、岗位和人员，并针对业务处理过程中的关键控制点，落实到决策、执行、 监督、反馈等各个环节，保证了公司各项业务活动的规范运行。</w:t>
      </w:r>
    </w:p>
    <w:p>
      <w:pPr>
        <w:spacing w:line="386" w:lineRule="auto" w:before="7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六、独立董事对内部控制评价意见</w:t>
      </w:r>
      <w:r>
        <w:rPr>
          <w:rFonts w:ascii="宋体" w:hAnsi="宋体" w:cs="宋体" w:eastAsia="宋体" w:hint="default"/>
          <w:b/>
          <w:bCs/>
          <w:w w:val="99"/>
          <w:sz w:val="24"/>
          <w:szCs w:val="24"/>
        </w:rPr>
        <w:t> </w:t>
      </w:r>
      <w:r>
        <w:rPr>
          <w:rFonts w:ascii="宋体" w:hAnsi="宋体" w:cs="宋体" w:eastAsia="宋体" w:hint="default"/>
          <w:sz w:val="24"/>
          <w:szCs w:val="24"/>
        </w:rPr>
        <w:t>报告期内，公司已经建立了较为健全和完善的内部控制制度体系并能得到有效的执行。</w:t>
      </w:r>
    </w:p>
    <w:p>
      <w:pPr>
        <w:pStyle w:val="BodyText"/>
        <w:spacing w:line="348" w:lineRule="auto" w:before="7"/>
        <w:ind w:right="1169"/>
        <w:jc w:val="both"/>
      </w:pPr>
      <w:r>
        <w:rPr/>
        <w:t>公司内部控制体系基本完整、合理、有效。公司各项生产经营活动、法人治理活动均严格按 照相关内控制度规范运行，有效控制各种内外部风险。我们认为，公司</w:t>
      </w:r>
      <w:r>
        <w:rPr>
          <w:rFonts w:ascii="Times New Roman" w:hAnsi="Times New Roman" w:cs="Times New Roman" w:eastAsia="Times New Roman" w:hint="default"/>
        </w:rPr>
        <w:t>2011</w:t>
      </w:r>
      <w:r>
        <w:rPr/>
        <w:t>年度内部控制自 我评价报告全面、客观、真实地反映了公司内部控制制度的建设及运行的实际情况。</w:t>
      </w:r>
    </w:p>
    <w:p>
      <w:pPr>
        <w:spacing w:line="386" w:lineRule="auto" w:before="84"/>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七、监事会对内部控制评价意见</w:t>
      </w:r>
      <w:r>
        <w:rPr>
          <w:rFonts w:ascii="宋体" w:hAnsi="宋体" w:cs="宋体" w:eastAsia="宋体" w:hint="default"/>
          <w:b/>
          <w:bCs/>
          <w:w w:val="99"/>
          <w:sz w:val="24"/>
          <w:szCs w:val="24"/>
        </w:rPr>
        <w:t> </w:t>
      </w:r>
      <w:r>
        <w:rPr>
          <w:rFonts w:ascii="宋体" w:hAnsi="宋体" w:cs="宋体" w:eastAsia="宋体" w:hint="default"/>
          <w:sz w:val="24"/>
          <w:szCs w:val="24"/>
        </w:rPr>
        <w:t>公司已根据自身的实际情况和法律法规的要求，建立了较为完善的法人治理结构和内部</w:t>
      </w:r>
    </w:p>
    <w:p>
      <w:pPr>
        <w:pStyle w:val="BodyText"/>
        <w:spacing w:line="357" w:lineRule="auto" w:before="7"/>
        <w:ind w:right="1132"/>
        <w:jc w:val="both"/>
      </w:pPr>
      <w:r>
        <w:rPr/>
        <w:t>控制制度体系，符合公司现阶段经营管理的发展需求，保证了公司各项业务的健康运行及经</w:t>
      </w:r>
      <w:r>
        <w:rPr>
          <w:spacing w:val="-91"/>
        </w:rPr>
        <w:t> </w:t>
      </w:r>
      <w:r>
        <w:rPr>
          <w:spacing w:val="-91"/>
        </w:rPr>
      </w:r>
      <w:r>
        <w:rPr/>
        <w:t>营风险的控制。报告期内，公司的内部控制体系规范、合法、有效，并得到基本有效的落实</w:t>
      </w:r>
      <w:r>
        <w:rPr>
          <w:spacing w:val="-88"/>
        </w:rPr>
        <w:t> </w:t>
      </w:r>
      <w:r>
        <w:rPr>
          <w:spacing w:val="-88"/>
        </w:rPr>
      </w:r>
      <w:r>
        <w:rPr>
          <w:spacing w:val="-5"/>
        </w:rPr>
        <w:t>和执行。公司</w:t>
      </w:r>
      <w:r>
        <w:rPr>
          <w:spacing w:val="-86"/>
        </w:rPr>
        <w:t> </w:t>
      </w:r>
      <w:r>
        <w:rPr>
          <w:rFonts w:ascii="宋体" w:hAnsi="宋体" w:cs="宋体" w:eastAsia="宋体" w:hint="default"/>
        </w:rPr>
        <w:t>2011</w:t>
      </w:r>
      <w:r>
        <w:rPr>
          <w:rFonts w:ascii="宋体" w:hAnsi="宋体" w:cs="宋体" w:eastAsia="宋体" w:hint="default"/>
          <w:spacing w:val="-85"/>
        </w:rPr>
        <w:t> </w:t>
      </w:r>
      <w:r>
        <w:rPr/>
        <w:t>年度内部控制自我评价报告全面、客观、真实地反映了公司内部控制体系 建立、完善和运行的实际情况。</w:t>
      </w:r>
    </w:p>
    <w:p>
      <w:pPr>
        <w:spacing w:line="355" w:lineRule="auto" w:before="36"/>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八、财务报告内部控制制定依据</w:t>
      </w:r>
      <w:r>
        <w:rPr>
          <w:rFonts w:ascii="宋体" w:hAnsi="宋体" w:cs="宋体" w:eastAsia="宋体" w:hint="default"/>
          <w:b/>
          <w:bCs/>
          <w:w w:val="99"/>
          <w:sz w:val="24"/>
          <w:szCs w:val="24"/>
        </w:rPr>
        <w:t> </w:t>
      </w:r>
      <w:r>
        <w:rPr>
          <w:rFonts w:ascii="宋体" w:hAnsi="宋体" w:cs="宋体" w:eastAsia="宋体" w:hint="default"/>
          <w:sz w:val="24"/>
          <w:szCs w:val="24"/>
        </w:rPr>
        <w:t>公司以《会计法》、《企业会计准则》、《企业内部控制基本规范》、监管部门的相关</w:t>
      </w:r>
    </w:p>
    <w:p>
      <w:pPr>
        <w:pStyle w:val="BodyText"/>
        <w:spacing w:line="240" w:lineRule="auto" w:before="38"/>
        <w:ind w:right="0"/>
        <w:jc w:val="both"/>
      </w:pPr>
      <w:r>
        <w:rPr/>
        <w:t>规范性文件为依据，建立了财务报告内部控制，本年度的财务报告内部控制不存在重大缺陷。</w:t>
      </w:r>
    </w:p>
    <w:p>
      <w:pPr>
        <w:spacing w:after="0" w:line="240"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spacing w:line="357" w:lineRule="auto" w:before="26"/>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九、年报信息披露重大差错责任追究制度的建立和执行情况</w:t>
      </w:r>
      <w:r>
        <w:rPr>
          <w:rFonts w:ascii="宋体" w:hAnsi="宋体" w:cs="宋体" w:eastAsia="宋体" w:hint="default"/>
          <w:b/>
          <w:bCs/>
          <w:w w:val="99"/>
          <w:sz w:val="24"/>
          <w:szCs w:val="24"/>
        </w:rPr>
        <w:t> </w:t>
      </w:r>
      <w:r>
        <w:rPr>
          <w:rFonts w:ascii="宋体" w:hAnsi="宋体" w:cs="宋体" w:eastAsia="宋体" w:hint="default"/>
          <w:sz w:val="24"/>
          <w:szCs w:val="24"/>
        </w:rPr>
        <w:t>为进一步健全公司的信息披露管理制度，提高公司规范运作水平，提高年报信息披露的</w:t>
      </w:r>
    </w:p>
    <w:p>
      <w:pPr>
        <w:pStyle w:val="BodyText"/>
        <w:spacing w:line="348" w:lineRule="auto"/>
        <w:ind w:right="1131"/>
        <w:jc w:val="both"/>
      </w:pPr>
      <w:r>
        <w:rPr/>
        <w:t>质量和透明度，增强信息披露的真实性、准确性、完整性和及时性，公司根据《上市公司信</w:t>
      </w:r>
      <w:r>
        <w:rPr>
          <w:spacing w:val="-88"/>
        </w:rPr>
        <w:t> </w:t>
      </w:r>
      <w:r>
        <w:rPr>
          <w:spacing w:val="-88"/>
        </w:rPr>
      </w:r>
      <w:r>
        <w:rPr>
          <w:spacing w:val="-3"/>
        </w:rPr>
        <w:t>息披露管理办法》、《上市公司治理准则》、《关于做好上市公司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年年度报告及相关工 作的通知》（证监会公告</w:t>
      </w:r>
      <w:r>
        <w:rPr>
          <w:rFonts w:ascii="Times New Roman" w:hAnsi="Times New Roman" w:cs="Times New Roman" w:eastAsia="Times New Roman" w:hint="default"/>
        </w:rPr>
        <w:t>[2009]34</w:t>
      </w:r>
      <w:r>
        <w:rPr>
          <w:rFonts w:ascii="Times New Roman" w:hAnsi="Times New Roman" w:cs="Times New Roman" w:eastAsia="Times New Roman" w:hint="default"/>
          <w:spacing w:val="56"/>
        </w:rPr>
        <w:t> </w:t>
      </w:r>
      <w:r>
        <w:rPr/>
        <w:t>号）和《深圳证券交易所股票上市规则》等法律、法规、 规范性文件的规定和要求，结合公司的实际情况，制定了《年报信息披露重大差错责任追究</w:t>
      </w:r>
      <w:r>
        <w:rPr>
          <w:spacing w:val="-91"/>
        </w:rPr>
        <w:t> </w:t>
      </w:r>
      <w:r>
        <w:rPr>
          <w:spacing w:val="-91"/>
        </w:rPr>
      </w:r>
      <w:r>
        <w:rPr/>
        <w:t>制度》，并得到了有效执行。</w:t>
      </w:r>
    </w:p>
    <w:p>
      <w:pPr>
        <w:pStyle w:val="BodyText"/>
        <w:spacing w:line="240" w:lineRule="auto" w:before="46"/>
        <w:ind w:left="633" w:right="1002"/>
        <w:jc w:val="left"/>
      </w:pPr>
      <w:r>
        <w:rPr/>
        <w:t>公司于</w:t>
      </w:r>
      <w:r>
        <w:rPr>
          <w:spacing w:val="-61"/>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28 </w:t>
      </w:r>
      <w:r>
        <w:rPr/>
        <w:t>日披露</w:t>
      </w:r>
      <w:r>
        <w:rPr>
          <w:spacing w:val="-68"/>
        </w:rPr>
        <w:t>了</w:t>
      </w:r>
      <w:r>
        <w:rPr/>
        <w:t>《</w:t>
      </w:r>
      <w:r>
        <w:rPr>
          <w:rFonts w:ascii="Times New Roman" w:hAnsi="Times New Roman" w:cs="Times New Roman" w:eastAsia="Times New Roman" w:hint="default"/>
        </w:rPr>
        <w:t>2010 </w:t>
      </w:r>
      <w:r>
        <w:rPr/>
        <w:t>年度业绩预告修正公告</w:t>
      </w:r>
      <w:r>
        <w:rPr>
          <w:spacing w:val="-135"/>
        </w:rPr>
        <w:t>》</w:t>
      </w:r>
      <w:r>
        <w:rPr/>
        <w:t>（</w:t>
      </w:r>
      <w:r>
        <w:rPr>
          <w:spacing w:val="-3"/>
        </w:rPr>
        <w:t>公</w:t>
      </w:r>
      <w:r>
        <w:rPr/>
        <w:t>告编号</w:t>
      </w:r>
      <w:r>
        <w:rPr>
          <w:spacing w:val="-67"/>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w:t>
      </w:r>
      <w:r>
        <w:rPr>
          <w:rFonts w:ascii="Times New Roman" w:hAnsi="Times New Roman" w:cs="Times New Roman" w:eastAsia="Times New Roman" w:hint="default"/>
        </w:rPr>
        <w:t>001</w:t>
      </w:r>
      <w:r>
        <w:rPr>
          <w:spacing w:val="-68"/>
        </w:rPr>
        <w:t>），</w:t>
      </w:r>
      <w:r>
        <w:rPr/>
      </w:r>
    </w:p>
    <w:p>
      <w:pPr>
        <w:pStyle w:val="BodyText"/>
        <w:spacing w:line="348" w:lineRule="auto" w:before="134"/>
        <w:ind w:right="1133"/>
        <w:jc w:val="both"/>
      </w:pPr>
      <w:r>
        <w:rPr/>
        <w:t>业绩修正原因为</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年度预计新增提取坏帐准备</w:t>
      </w:r>
      <w:r>
        <w:rPr>
          <w:spacing w:val="-67"/>
        </w:rPr>
        <w:t> </w:t>
      </w:r>
      <w:r>
        <w:rPr>
          <w:rFonts w:ascii="Times New Roman" w:hAnsi="Times New Roman" w:cs="Times New Roman" w:eastAsia="Times New Roman" w:hint="default"/>
        </w:rPr>
        <w:t>872.34</w:t>
      </w:r>
      <w:r>
        <w:rPr>
          <w:rFonts w:ascii="Times New Roman" w:hAnsi="Times New Roman" w:cs="Times New Roman" w:eastAsia="Times New Roman" w:hint="default"/>
          <w:spacing w:val="-7"/>
        </w:rPr>
        <w:t> </w:t>
      </w:r>
      <w:r>
        <w:rPr>
          <w:spacing w:val="-7"/>
        </w:rPr>
        <w:t>万元、计提公允价值变动损益</w:t>
      </w:r>
      <w:r>
        <w:rPr>
          <w:rFonts w:ascii="Times New Roman" w:hAnsi="Times New Roman" w:cs="Times New Roman" w:eastAsia="Times New Roman" w:hint="default"/>
          <w:spacing w:val="-7"/>
        </w:rPr>
        <w:t>-316.39</w:t>
      </w:r>
      <w:r>
        <w:rPr>
          <w:rFonts w:ascii="Times New Roman" w:hAnsi="Times New Roman" w:cs="Times New Roman" w:eastAsia="Times New Roman" w:hint="default"/>
        </w:rPr>
        <w:t> </w:t>
      </w:r>
      <w:r>
        <w:rPr/>
        <w:t>万元。通过及时的预告修正，使得公司的全体股东及时了解公司的业绩变化情况，维护了中</w:t>
      </w:r>
      <w:r>
        <w:rPr>
          <w:spacing w:val="-88"/>
        </w:rPr>
        <w:t> </w:t>
      </w:r>
      <w:r>
        <w:rPr>
          <w:spacing w:val="-88"/>
        </w:rPr>
      </w:r>
      <w:r>
        <w:rPr/>
        <w:t>小投资者的利益。</w:t>
      </w:r>
    </w:p>
    <w:p>
      <w:pPr>
        <w:spacing w:after="0" w:line="348" w:lineRule="auto"/>
        <w:jc w:val="both"/>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left="3165" w:right="3829"/>
        <w:jc w:val="left"/>
        <w:rPr>
          <w:b w:val="0"/>
          <w:bCs w:val="0"/>
        </w:rPr>
      </w:pPr>
      <w:bookmarkStart w:name="_TOC_250005" w:id="8"/>
      <w:r>
        <w:rPr/>
        <w:t>第八节、股东大会情况简介</w:t>
      </w:r>
      <w:bookmarkEnd w:id="8"/>
      <w:r>
        <w:rPr>
          <w:b w:val="0"/>
          <w:bCs w:val="0"/>
        </w:rPr>
      </w:r>
    </w:p>
    <w:p>
      <w:pPr>
        <w:spacing w:line="240" w:lineRule="auto" w:before="3"/>
        <w:rPr>
          <w:rFonts w:ascii="黑体" w:hAnsi="黑体" w:cs="黑体" w:eastAsia="黑体" w:hint="default"/>
          <w:b/>
          <w:bCs/>
          <w:sz w:val="32"/>
          <w:szCs w:val="32"/>
        </w:rPr>
      </w:pPr>
    </w:p>
    <w:p>
      <w:pPr>
        <w:pStyle w:val="BodyText"/>
        <w:spacing w:line="336" w:lineRule="auto" w:before="0"/>
        <w:ind w:right="1000" w:firstLine="480"/>
        <w:jc w:val="left"/>
      </w:pPr>
      <w:r>
        <w:rPr/>
        <w:t>报告期内，公司共召开了</w:t>
      </w:r>
      <w:r>
        <w:rPr>
          <w:rFonts w:ascii="Times New Roman" w:hAnsi="Times New Roman" w:cs="Times New Roman" w:eastAsia="Times New Roman" w:hint="default"/>
        </w:rPr>
        <w:t>3</w:t>
      </w:r>
      <w:r>
        <w:rPr/>
        <w:t>次股东大会，分别为</w:t>
      </w:r>
      <w:r>
        <w:rPr>
          <w:rFonts w:ascii="Times New Roman" w:hAnsi="Times New Roman" w:cs="Times New Roman" w:eastAsia="Times New Roman" w:hint="default"/>
        </w:rPr>
        <w:t>2010</w:t>
      </w:r>
      <w:r>
        <w:rPr/>
        <w:t>年度股东大会、</w:t>
      </w:r>
      <w:r>
        <w:rPr>
          <w:rFonts w:ascii="Times New Roman" w:hAnsi="Times New Roman" w:cs="Times New Roman" w:eastAsia="Times New Roman" w:hint="default"/>
        </w:rPr>
        <w:t>2011</w:t>
      </w:r>
      <w:r>
        <w:rPr/>
        <w:t>年度第一次临时 </w:t>
      </w:r>
      <w:r>
        <w:rPr>
          <w:spacing w:val="-2"/>
        </w:rPr>
        <w:t>股东大会和</w:t>
      </w:r>
      <w:r>
        <w:rPr>
          <w:rFonts w:ascii="Times New Roman" w:hAnsi="Times New Roman" w:cs="Times New Roman" w:eastAsia="Times New Roman" w:hint="default"/>
          <w:spacing w:val="-2"/>
        </w:rPr>
        <w:t>2011</w:t>
      </w:r>
      <w:r>
        <w:rPr>
          <w:spacing w:val="-2"/>
        </w:rPr>
        <w:t>年度第二次临时股东大会。会议的召集、召开及表决程序均符合《公司法》、</w:t>
      </w:r>
    </w:p>
    <w:p>
      <w:pPr>
        <w:pStyle w:val="BodyText"/>
        <w:spacing w:line="355" w:lineRule="auto" w:before="29"/>
        <w:ind w:right="1154"/>
        <w:jc w:val="left"/>
      </w:pPr>
      <w:r>
        <w:rPr/>
        <w:t>《上市公司股东大会规则》、深圳证券交易所《股票上市规则》及《公司章程》等法律、法 规及规范性文件的规定。</w:t>
      </w:r>
    </w:p>
    <w:p>
      <w:pPr>
        <w:spacing w:line="336" w:lineRule="auto" w:before="38"/>
        <w:ind w:left="633" w:right="1002"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年度股东大会</w:t>
      </w:r>
      <w:r>
        <w:rPr>
          <w:rFonts w:ascii="宋体" w:hAnsi="宋体" w:cs="宋体" w:eastAsia="宋体" w:hint="default"/>
          <w:b/>
          <w:bCs/>
          <w:w w:val="99"/>
          <w:sz w:val="24"/>
          <w:szCs w:val="24"/>
        </w:rPr>
        <w:t> </w:t>
      </w:r>
      <w:r>
        <w:rPr>
          <w:rFonts w:ascii="宋体" w:hAnsi="宋体" w:cs="宋体" w:eastAsia="宋体" w:hint="default"/>
          <w:spacing w:val="-1"/>
          <w:sz w:val="24"/>
          <w:szCs w:val="24"/>
        </w:rPr>
        <w:t>公司于</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31</w:t>
      </w:r>
      <w:r>
        <w:rPr>
          <w:rFonts w:ascii="宋体" w:hAnsi="宋体" w:cs="宋体" w:eastAsia="宋体" w:hint="default"/>
          <w:spacing w:val="-1"/>
          <w:sz w:val="24"/>
          <w:szCs w:val="24"/>
        </w:rPr>
        <w:t>日在深圳市南山区高新技术园北区朗山路同方信息港</w:t>
      </w:r>
      <w:r>
        <w:rPr>
          <w:rFonts w:ascii="Times New Roman" w:hAnsi="Times New Roman" w:cs="Times New Roman" w:eastAsia="Times New Roman" w:hint="default"/>
          <w:spacing w:val="-1"/>
          <w:sz w:val="24"/>
          <w:szCs w:val="24"/>
        </w:rPr>
        <w:t>A</w:t>
      </w:r>
      <w:r>
        <w:rPr>
          <w:rFonts w:ascii="宋体" w:hAnsi="宋体" w:cs="宋体" w:eastAsia="宋体" w:hint="default"/>
          <w:spacing w:val="-1"/>
          <w:sz w:val="24"/>
          <w:szCs w:val="24"/>
        </w:rPr>
        <w:t>座</w:t>
      </w:r>
      <w:r>
        <w:rPr>
          <w:rFonts w:ascii="Times New Roman" w:hAnsi="Times New Roman" w:cs="Times New Roman" w:eastAsia="Times New Roman" w:hint="default"/>
          <w:spacing w:val="-1"/>
          <w:sz w:val="24"/>
          <w:szCs w:val="24"/>
        </w:rPr>
        <w:t>11</w:t>
      </w:r>
      <w:r>
        <w:rPr>
          <w:rFonts w:ascii="宋体" w:hAnsi="宋体" w:cs="宋体" w:eastAsia="宋体" w:hint="default"/>
          <w:spacing w:val="-1"/>
          <w:sz w:val="24"/>
          <w:szCs w:val="24"/>
        </w:rPr>
        <w:t>楼</w:t>
      </w:r>
      <w:r>
        <w:rPr>
          <w:rFonts w:ascii="Times New Roman" w:hAnsi="Times New Roman" w:cs="Times New Roman" w:eastAsia="Times New Roman" w:hint="default"/>
          <w:spacing w:val="-1"/>
          <w:sz w:val="24"/>
          <w:szCs w:val="24"/>
        </w:rPr>
        <w:t>A</w:t>
      </w:r>
      <w:r>
        <w:rPr>
          <w:rFonts w:ascii="宋体" w:hAnsi="宋体" w:cs="宋体" w:eastAsia="宋体" w:hint="default"/>
          <w:spacing w:val="-1"/>
          <w:sz w:val="24"/>
          <w:szCs w:val="24"/>
        </w:rPr>
        <w:t>会议</w:t>
      </w:r>
    </w:p>
    <w:p>
      <w:pPr>
        <w:pStyle w:val="BodyText"/>
        <w:spacing w:line="336" w:lineRule="auto" w:before="29"/>
        <w:ind w:right="1002"/>
        <w:jc w:val="left"/>
      </w:pPr>
      <w:r>
        <w:rPr>
          <w:spacing w:val="-1"/>
        </w:rPr>
        <w:t>室召开</w:t>
      </w:r>
      <w:r>
        <w:rPr>
          <w:rFonts w:ascii="Times New Roman" w:hAnsi="Times New Roman" w:cs="Times New Roman" w:eastAsia="Times New Roman" w:hint="default"/>
          <w:spacing w:val="-1"/>
        </w:rPr>
        <w:t>2010</w:t>
      </w:r>
      <w:r>
        <w:rPr>
          <w:spacing w:val="-1"/>
        </w:rPr>
        <w:t>年度股东大会，该次会议决议公告刊登于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日的《证券时报》及巨潮资</w:t>
      </w:r>
      <w:r>
        <w:rPr>
          <w:spacing w:val="-86"/>
        </w:rPr>
        <w:t> </w:t>
      </w:r>
      <w:r>
        <w:rPr/>
        <w:t>讯网（</w:t>
      </w:r>
      <w:hyperlink r:id="rId11">
        <w:r>
          <w:rPr>
            <w:rFonts w:ascii="Times New Roman" w:hAnsi="Times New Roman" w:cs="Times New Roman" w:eastAsia="Times New Roman" w:hint="default"/>
          </w:rPr>
          <w:t>http://www.cninfo.com.cn</w:t>
        </w:r>
      </w:hyperlink>
      <w:r>
        <w:rPr/>
        <w:t>）。会议以现场记名投票表决方式审议通过以下事项：</w:t>
      </w:r>
    </w:p>
    <w:p>
      <w:pPr>
        <w:pStyle w:val="BodyText"/>
        <w:spacing w:line="240" w:lineRule="auto" w:before="29"/>
        <w:ind w:left="633" w:right="3829"/>
        <w:jc w:val="left"/>
      </w:pPr>
      <w:r>
        <w:rPr>
          <w:rFonts w:ascii="Times New Roman" w:hAnsi="Times New Roman" w:cs="Times New Roman" w:eastAsia="Times New Roman" w:hint="default"/>
        </w:rPr>
        <w:t>1</w:t>
      </w:r>
      <w:r>
        <w:rPr/>
        <w:t>、审议通</w:t>
      </w:r>
      <w:r>
        <w:rPr>
          <w:spacing w:val="-1"/>
        </w:rPr>
        <w:t>过</w:t>
      </w:r>
      <w:r>
        <w:rPr/>
        <w:t>《</w:t>
      </w:r>
      <w:r>
        <w:rPr>
          <w:rFonts w:ascii="Times New Roman" w:hAnsi="Times New Roman" w:cs="Times New Roman" w:eastAsia="Times New Roman" w:hint="default"/>
        </w:rPr>
        <w:t>2010</w:t>
      </w:r>
      <w:r>
        <w:rPr/>
        <w:t>年度董事会工作报告</w:t>
      </w:r>
      <w:r>
        <w:rPr>
          <w:spacing w:val="-120"/>
        </w:rPr>
        <w:t>》；</w:t>
      </w:r>
      <w:r>
        <w:rPr/>
      </w:r>
    </w:p>
    <w:p>
      <w:pPr>
        <w:pStyle w:val="BodyText"/>
        <w:spacing w:line="240" w:lineRule="auto" w:before="133"/>
        <w:ind w:left="633" w:right="3829"/>
        <w:jc w:val="left"/>
      </w:pPr>
      <w:r>
        <w:rPr>
          <w:rFonts w:ascii="Times New Roman" w:hAnsi="Times New Roman" w:cs="Times New Roman" w:eastAsia="Times New Roman" w:hint="default"/>
        </w:rPr>
        <w:t>2</w:t>
      </w:r>
      <w:r>
        <w:rPr/>
        <w:t>、审议通</w:t>
      </w:r>
      <w:r>
        <w:rPr>
          <w:spacing w:val="-1"/>
        </w:rPr>
        <w:t>过</w:t>
      </w:r>
      <w:r>
        <w:rPr/>
        <w:t>《</w:t>
      </w:r>
      <w:r>
        <w:rPr>
          <w:rFonts w:ascii="Times New Roman" w:hAnsi="Times New Roman" w:cs="Times New Roman" w:eastAsia="Times New Roman" w:hint="default"/>
        </w:rPr>
        <w:t>2010</w:t>
      </w:r>
      <w:r>
        <w:rPr/>
        <w:t>年度监事会工作报告</w:t>
      </w:r>
      <w:r>
        <w:rPr>
          <w:spacing w:val="-120"/>
        </w:rPr>
        <w:t>》</w:t>
      </w:r>
      <w:r>
        <w:rPr/>
        <w:t>；</w:t>
      </w:r>
    </w:p>
    <w:p>
      <w:pPr>
        <w:pStyle w:val="BodyText"/>
        <w:spacing w:line="240" w:lineRule="auto" w:before="135"/>
        <w:ind w:left="633" w:right="3829"/>
        <w:jc w:val="left"/>
      </w:pPr>
      <w:r>
        <w:rPr>
          <w:rFonts w:ascii="Times New Roman" w:hAnsi="Times New Roman" w:cs="Times New Roman" w:eastAsia="Times New Roman" w:hint="default"/>
        </w:rPr>
        <w:t>3</w:t>
      </w:r>
      <w:r>
        <w:rPr/>
        <w:t>、审议通</w:t>
      </w:r>
      <w:r>
        <w:rPr>
          <w:spacing w:val="-1"/>
        </w:rPr>
        <w:t>过</w:t>
      </w:r>
      <w:r>
        <w:rPr/>
        <w:t>《</w:t>
      </w:r>
      <w:r>
        <w:rPr>
          <w:rFonts w:ascii="Times New Roman" w:hAnsi="Times New Roman" w:cs="Times New Roman" w:eastAsia="Times New Roman" w:hint="default"/>
        </w:rPr>
        <w:t>2010</w:t>
      </w:r>
      <w:r>
        <w:rPr/>
        <w:t>年度报告及其摘要</w:t>
      </w:r>
      <w:r>
        <w:rPr>
          <w:spacing w:val="-120"/>
        </w:rPr>
        <w:t>》</w:t>
      </w:r>
      <w:r>
        <w:rPr/>
        <w:t>；</w:t>
      </w:r>
    </w:p>
    <w:p>
      <w:pPr>
        <w:pStyle w:val="BodyText"/>
        <w:spacing w:line="240" w:lineRule="auto" w:before="133"/>
        <w:ind w:left="633" w:right="3829"/>
        <w:jc w:val="left"/>
      </w:pPr>
      <w:r>
        <w:rPr>
          <w:rFonts w:ascii="Times New Roman" w:hAnsi="Times New Roman" w:cs="Times New Roman" w:eastAsia="Times New Roman" w:hint="default"/>
        </w:rPr>
        <w:t>4</w:t>
      </w:r>
      <w:r>
        <w:rPr/>
        <w:t>、审议通</w:t>
      </w:r>
      <w:r>
        <w:rPr>
          <w:spacing w:val="-1"/>
        </w:rPr>
        <w:t>过</w:t>
      </w:r>
      <w:r>
        <w:rPr/>
        <w:t>《</w:t>
      </w:r>
      <w:r>
        <w:rPr>
          <w:rFonts w:ascii="Times New Roman" w:hAnsi="Times New Roman" w:cs="Times New Roman" w:eastAsia="Times New Roman" w:hint="default"/>
        </w:rPr>
        <w:t>2010</w:t>
      </w:r>
      <w:r>
        <w:rPr/>
        <w:t>年度财务决算报告</w:t>
      </w:r>
      <w:r>
        <w:rPr>
          <w:spacing w:val="-120"/>
        </w:rPr>
        <w:t>》</w:t>
      </w:r>
      <w:r>
        <w:rPr/>
        <w:t>；</w:t>
      </w:r>
    </w:p>
    <w:p>
      <w:pPr>
        <w:pStyle w:val="BodyText"/>
        <w:spacing w:line="240" w:lineRule="auto" w:before="135"/>
        <w:ind w:left="633" w:right="2112"/>
        <w:jc w:val="left"/>
      </w:pPr>
      <w:r>
        <w:rPr>
          <w:rFonts w:ascii="Times New Roman" w:hAnsi="Times New Roman" w:cs="Times New Roman" w:eastAsia="Times New Roman" w:hint="default"/>
        </w:rPr>
        <w:t>5</w:t>
      </w:r>
      <w:r>
        <w:rPr/>
        <w:t>、审议通</w:t>
      </w:r>
      <w:r>
        <w:rPr>
          <w:spacing w:val="-1"/>
        </w:rPr>
        <w:t>过</w:t>
      </w:r>
      <w:r>
        <w:rPr/>
        <w:t>《</w:t>
      </w:r>
      <w:r>
        <w:rPr>
          <w:rFonts w:ascii="Times New Roman" w:hAnsi="Times New Roman" w:cs="Times New Roman" w:eastAsia="Times New Roman" w:hint="default"/>
        </w:rPr>
        <w:t>2010</w:t>
      </w:r>
      <w:r>
        <w:rPr/>
        <w:t>年度利润分配及资本公积转增股本预案</w:t>
      </w:r>
      <w:r>
        <w:rPr>
          <w:spacing w:val="-119"/>
        </w:rPr>
        <w:t>》</w:t>
      </w:r>
      <w:r>
        <w:rPr/>
        <w:t>；</w:t>
      </w:r>
    </w:p>
    <w:p>
      <w:pPr>
        <w:pStyle w:val="BodyText"/>
        <w:spacing w:line="240" w:lineRule="auto" w:before="135"/>
        <w:ind w:left="633" w:right="3829"/>
        <w:jc w:val="left"/>
      </w:pPr>
      <w:r>
        <w:rPr>
          <w:rFonts w:ascii="Times New Roman" w:hAnsi="Times New Roman" w:cs="Times New Roman" w:eastAsia="Times New Roman" w:hint="default"/>
        </w:rPr>
        <w:t>6</w:t>
      </w:r>
      <w:r>
        <w:rPr/>
        <w:t>、审议通</w:t>
      </w:r>
      <w:r>
        <w:rPr>
          <w:spacing w:val="-1"/>
        </w:rPr>
        <w:t>过</w:t>
      </w:r>
      <w:r>
        <w:rPr/>
        <w:t>《关于续聘会计师事务所的议案</w:t>
      </w:r>
      <w:r>
        <w:rPr>
          <w:spacing w:val="-119"/>
        </w:rPr>
        <w:t>》</w:t>
      </w:r>
      <w:r>
        <w:rPr/>
        <w:t>；</w:t>
      </w:r>
    </w:p>
    <w:p>
      <w:pPr>
        <w:pStyle w:val="BodyText"/>
        <w:spacing w:line="240" w:lineRule="auto" w:before="133"/>
        <w:ind w:left="633" w:right="2112"/>
        <w:jc w:val="left"/>
      </w:pPr>
      <w:r>
        <w:rPr>
          <w:rFonts w:ascii="Times New Roman" w:hAnsi="Times New Roman" w:cs="Times New Roman" w:eastAsia="Times New Roman" w:hint="default"/>
        </w:rPr>
        <w:t>7</w:t>
      </w:r>
      <w:r>
        <w:rPr/>
        <w:t>、审议通</w:t>
      </w:r>
      <w:r>
        <w:rPr>
          <w:spacing w:val="-1"/>
        </w:rPr>
        <w:t>过</w:t>
      </w:r>
      <w:r>
        <w:rPr/>
        <w:t>《</w:t>
      </w:r>
      <w:r>
        <w:rPr>
          <w:rFonts w:ascii="Times New Roman" w:hAnsi="Times New Roman" w:cs="Times New Roman" w:eastAsia="Times New Roman" w:hint="default"/>
        </w:rPr>
        <w:t>2010</w:t>
      </w:r>
      <w:r>
        <w:rPr/>
        <w:t>年度募集资金使用及存放情况的专项报告</w:t>
      </w:r>
      <w:r>
        <w:rPr>
          <w:spacing w:val="-119"/>
        </w:rPr>
        <w:t>》</w:t>
      </w:r>
      <w:r>
        <w:rPr/>
        <w:t>；</w:t>
      </w:r>
    </w:p>
    <w:p>
      <w:pPr>
        <w:pStyle w:val="BodyText"/>
        <w:spacing w:line="240" w:lineRule="auto" w:before="135"/>
        <w:ind w:left="633" w:right="2112"/>
        <w:jc w:val="left"/>
      </w:pPr>
      <w:r>
        <w:rPr>
          <w:rFonts w:ascii="Times New Roman" w:hAnsi="Times New Roman" w:cs="Times New Roman" w:eastAsia="Times New Roman" w:hint="default"/>
        </w:rPr>
        <w:t>8</w:t>
      </w:r>
      <w:r>
        <w:rPr/>
        <w:t>、审议通</w:t>
      </w:r>
      <w:r>
        <w:rPr>
          <w:spacing w:val="-1"/>
        </w:rPr>
        <w:t>过</w:t>
      </w:r>
      <w:r>
        <w:rPr/>
        <w:t>《关于公司董事及高级管理人员</w:t>
      </w:r>
      <w:r>
        <w:rPr>
          <w:rFonts w:ascii="Times New Roman" w:hAnsi="Times New Roman" w:cs="Times New Roman" w:eastAsia="Times New Roman" w:hint="default"/>
        </w:rPr>
        <w:t>2010</w:t>
      </w:r>
      <w:r>
        <w:rPr/>
        <w:t>年度薪酬的议案</w:t>
      </w:r>
      <w:r>
        <w:rPr>
          <w:spacing w:val="-120"/>
        </w:rPr>
        <w:t>》</w:t>
      </w:r>
      <w:r>
        <w:rPr/>
        <w:t>；</w:t>
      </w:r>
    </w:p>
    <w:p>
      <w:pPr>
        <w:pStyle w:val="BodyText"/>
        <w:spacing w:line="240" w:lineRule="auto" w:before="133"/>
        <w:ind w:left="633" w:right="3829"/>
        <w:jc w:val="left"/>
      </w:pPr>
      <w:r>
        <w:rPr>
          <w:rFonts w:ascii="Times New Roman" w:hAnsi="Times New Roman" w:cs="Times New Roman" w:eastAsia="Times New Roman" w:hint="default"/>
        </w:rPr>
        <w:t>9</w:t>
      </w:r>
      <w:r>
        <w:rPr/>
        <w:t>、审议通</w:t>
      </w:r>
      <w:r>
        <w:rPr>
          <w:spacing w:val="-1"/>
        </w:rPr>
        <w:t>过</w:t>
      </w:r>
      <w:r>
        <w:rPr/>
        <w:t>《关于公司监事</w:t>
      </w:r>
      <w:r>
        <w:rPr>
          <w:rFonts w:ascii="Times New Roman" w:hAnsi="Times New Roman" w:cs="Times New Roman" w:eastAsia="Times New Roman" w:hint="default"/>
        </w:rPr>
        <w:t>2010</w:t>
      </w:r>
      <w:r>
        <w:rPr/>
        <w:t>年度薪酬的议案</w:t>
      </w:r>
      <w:r>
        <w:rPr>
          <w:spacing w:val="-120"/>
        </w:rPr>
        <w:t>》</w:t>
      </w:r>
      <w:r>
        <w:rPr/>
        <w:t>；</w:t>
      </w:r>
    </w:p>
    <w:p>
      <w:pPr>
        <w:pStyle w:val="BodyText"/>
        <w:spacing w:line="240" w:lineRule="auto" w:before="135"/>
        <w:ind w:left="633" w:right="2112"/>
        <w:jc w:val="left"/>
      </w:pPr>
      <w:r>
        <w:rPr>
          <w:rFonts w:ascii="Times New Roman" w:hAnsi="Times New Roman" w:cs="Times New Roman" w:eastAsia="Times New Roman" w:hint="default"/>
        </w:rPr>
        <w:t>10</w:t>
      </w:r>
      <w:r>
        <w:rPr>
          <w:spacing w:val="-1"/>
        </w:rPr>
        <w:t>、</w:t>
      </w:r>
      <w:r>
        <w:rPr/>
        <w:t>审议通过《关于公司</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年度申请银行综合授信额度的议案</w:t>
      </w:r>
      <w:r>
        <w:rPr>
          <w:spacing w:val="-120"/>
        </w:rPr>
        <w:t>》</w:t>
      </w:r>
      <w:r>
        <w:rPr/>
        <w:t>；</w:t>
      </w:r>
    </w:p>
    <w:p>
      <w:pPr>
        <w:spacing w:line="338" w:lineRule="auto" w:before="133"/>
        <w:ind w:left="633" w:right="4178" w:firstLine="0"/>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11</w:t>
      </w:r>
      <w:r>
        <w:rPr>
          <w:rFonts w:ascii="宋体" w:hAnsi="宋体" w:cs="宋体" w:eastAsia="宋体" w:hint="default"/>
          <w:spacing w:val="-5"/>
          <w:sz w:val="24"/>
          <w:szCs w:val="24"/>
        </w:rPr>
        <w:t>、审议通过《关于</w:t>
      </w:r>
      <w:r>
        <w:rPr>
          <w:rFonts w:ascii="Times New Roman" w:hAnsi="Times New Roman" w:cs="Times New Roman" w:eastAsia="Times New Roman" w:hint="default"/>
          <w:spacing w:val="-5"/>
          <w:sz w:val="24"/>
          <w:szCs w:val="24"/>
        </w:rPr>
        <w:t>2011</w:t>
      </w:r>
      <w:r>
        <w:rPr>
          <w:rFonts w:ascii="宋体" w:hAnsi="宋体" w:cs="宋体" w:eastAsia="宋体" w:hint="default"/>
          <w:spacing w:val="-5"/>
          <w:sz w:val="24"/>
          <w:szCs w:val="24"/>
        </w:rPr>
        <w:t>年度开展远期外汇交易的议案》。</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年度第一次临时股东大会</w:t>
      </w:r>
      <w:r>
        <w:rPr>
          <w:rFonts w:ascii="宋体" w:hAnsi="宋体" w:cs="宋体" w:eastAsia="宋体" w:hint="default"/>
          <w:sz w:val="24"/>
          <w:szCs w:val="24"/>
        </w:rPr>
      </w:r>
    </w:p>
    <w:p>
      <w:pPr>
        <w:pStyle w:val="BodyText"/>
        <w:spacing w:line="338" w:lineRule="auto" w:before="24"/>
        <w:ind w:right="1006" w:firstLine="480"/>
        <w:jc w:val="left"/>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日在深圳市南山区高新技术园北区朗山路同方信息港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会议 </w:t>
      </w:r>
      <w:r>
        <w:rPr>
          <w:spacing w:val="-2"/>
        </w:rPr>
        <w:t>室召开</w:t>
      </w:r>
      <w:r>
        <w:rPr>
          <w:rFonts w:ascii="Times New Roman" w:hAnsi="Times New Roman" w:cs="Times New Roman" w:eastAsia="Times New Roman" w:hint="default"/>
          <w:spacing w:val="-2"/>
        </w:rPr>
        <w:t>2011</w:t>
      </w:r>
      <w:r>
        <w:rPr>
          <w:spacing w:val="-2"/>
        </w:rPr>
        <w:t>年度第一次临时股东大会，该次会议决议公告刊登于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日的《证券时报》</w:t>
      </w:r>
      <w:r>
        <w:rPr>
          <w:spacing w:val="-111"/>
        </w:rPr>
        <w:t> </w:t>
      </w:r>
      <w:r>
        <w:rPr>
          <w:spacing w:val="-111"/>
        </w:rPr>
      </w:r>
      <w:r>
        <w:rPr>
          <w:spacing w:val="-4"/>
        </w:rPr>
        <w:t>及巨潮资讯网（</w:t>
      </w:r>
      <w:hyperlink r:id="rId11">
        <w:r>
          <w:rPr>
            <w:rFonts w:ascii="Times New Roman" w:hAnsi="Times New Roman" w:cs="Times New Roman" w:eastAsia="Times New Roman" w:hint="default"/>
            <w:spacing w:val="-4"/>
          </w:rPr>
          <w:t>http://www.cninfo.com.cn</w:t>
        </w:r>
      </w:hyperlink>
      <w:r>
        <w:rPr>
          <w:spacing w:val="-4"/>
        </w:rPr>
        <w:t>）。会议以现场记名投票表决方式审议通过以下事项：</w:t>
      </w:r>
    </w:p>
    <w:p>
      <w:pPr>
        <w:pStyle w:val="BodyText"/>
        <w:spacing w:line="240" w:lineRule="auto" w:before="27"/>
        <w:ind w:left="633" w:right="3829"/>
        <w:jc w:val="left"/>
      </w:pPr>
      <w:r>
        <w:rPr>
          <w:rFonts w:ascii="Times New Roman" w:hAnsi="Times New Roman" w:cs="Times New Roman" w:eastAsia="Times New Roman" w:hint="default"/>
        </w:rPr>
        <w:t>1</w:t>
      </w:r>
      <w:r>
        <w:rPr/>
        <w:t>、审议通过《关于修改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133"/>
        <w:ind w:left="633" w:right="3829"/>
        <w:jc w:val="left"/>
      </w:pPr>
      <w:r>
        <w:rPr>
          <w:rFonts w:ascii="Times New Roman" w:hAnsi="Times New Roman" w:cs="Times New Roman" w:eastAsia="Times New Roman" w:hint="default"/>
        </w:rPr>
        <w:t>2</w:t>
      </w:r>
      <w:r>
        <w:rPr/>
        <w:t>、审议通过《关于董事会换届选举的议案》；</w:t>
      </w:r>
    </w:p>
    <w:p>
      <w:pPr>
        <w:pStyle w:val="BodyText"/>
        <w:spacing w:line="240" w:lineRule="auto" w:before="135"/>
        <w:ind w:left="633" w:right="3829"/>
        <w:jc w:val="left"/>
      </w:pPr>
      <w:r>
        <w:rPr>
          <w:rFonts w:ascii="Times New Roman" w:hAnsi="Times New Roman" w:cs="Times New Roman" w:eastAsia="Times New Roman" w:hint="default"/>
        </w:rPr>
        <w:t>3</w:t>
      </w:r>
      <w:r>
        <w:rPr/>
        <w:t>、审议通</w:t>
      </w:r>
      <w:r>
        <w:rPr>
          <w:spacing w:val="-1"/>
        </w:rPr>
        <w:t>过</w:t>
      </w:r>
      <w:r>
        <w:rPr/>
        <w:t>《关于监事会换届选举的议案</w:t>
      </w:r>
      <w:r>
        <w:rPr>
          <w:spacing w:val="-120"/>
        </w:rPr>
        <w:t>》</w:t>
      </w:r>
      <w:r>
        <w:rPr/>
        <w:t>；</w:t>
      </w:r>
    </w:p>
    <w:p>
      <w:pPr>
        <w:pStyle w:val="BodyText"/>
        <w:spacing w:line="240" w:lineRule="auto" w:before="133"/>
        <w:ind w:left="633" w:right="2112"/>
        <w:jc w:val="left"/>
      </w:pPr>
      <w:r>
        <w:rPr>
          <w:rFonts w:ascii="Times New Roman" w:hAnsi="Times New Roman" w:cs="Times New Roman" w:eastAsia="Times New Roman" w:hint="default"/>
        </w:rPr>
        <w:t>4</w:t>
      </w:r>
      <w:r>
        <w:rPr/>
        <w:t>、审议通</w:t>
      </w:r>
      <w:r>
        <w:rPr>
          <w:spacing w:val="-1"/>
        </w:rPr>
        <w:t>过</w:t>
      </w:r>
      <w:r>
        <w:rPr/>
        <w:t>《关于对子公司无锡实益达电子有限公司增资的议案</w:t>
      </w:r>
      <w:r>
        <w:rPr>
          <w:spacing w:val="-119"/>
        </w:rPr>
        <w:t>》</w:t>
      </w:r>
      <w:r>
        <w:rPr/>
        <w:t>；</w:t>
      </w:r>
    </w:p>
    <w:p>
      <w:pPr>
        <w:pStyle w:val="BodyText"/>
        <w:spacing w:line="240" w:lineRule="auto" w:before="135"/>
        <w:ind w:left="633" w:right="3829"/>
        <w:jc w:val="left"/>
      </w:pPr>
      <w:r>
        <w:rPr>
          <w:rFonts w:ascii="Times New Roman" w:hAnsi="Times New Roman" w:cs="Times New Roman" w:eastAsia="Times New Roman" w:hint="default"/>
        </w:rPr>
        <w:t>5</w:t>
      </w:r>
      <w:r>
        <w:rPr/>
        <w:t>、审议通</w:t>
      </w:r>
      <w:r>
        <w:rPr>
          <w:spacing w:val="-1"/>
        </w:rPr>
        <w:t>过</w:t>
      </w:r>
      <w:r>
        <w:rPr/>
        <w:t>《关于修订</w:t>
      </w:r>
      <w:r>
        <w:rPr>
          <w:rFonts w:ascii="Times New Roman" w:hAnsi="Times New Roman" w:cs="Times New Roman" w:eastAsia="Times New Roman" w:hint="default"/>
          <w:spacing w:val="-1"/>
        </w:rPr>
        <w:t>&lt;</w:t>
      </w:r>
      <w:r>
        <w:rPr/>
        <w:t>股东大会议事规则</w:t>
      </w:r>
      <w:r>
        <w:rPr>
          <w:rFonts w:ascii="Times New Roman" w:hAnsi="Times New Roman" w:cs="Times New Roman" w:eastAsia="Times New Roman" w:hint="default"/>
          <w:spacing w:val="1"/>
        </w:rPr>
        <w:t>&gt;</w:t>
      </w:r>
      <w:r>
        <w:rPr/>
        <w:t>的议案</w:t>
      </w:r>
      <w:r>
        <w:rPr>
          <w:spacing w:val="-120"/>
        </w:rPr>
        <w:t>》</w:t>
      </w:r>
      <w:r>
        <w:rPr/>
        <w:t>；</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spacing w:line="338" w:lineRule="auto" w:before="26"/>
        <w:ind w:left="633" w:right="4492" w:firstLine="0"/>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6</w:t>
      </w:r>
      <w:r>
        <w:rPr>
          <w:rFonts w:ascii="宋体" w:hAnsi="宋体" w:cs="宋体" w:eastAsia="宋体" w:hint="default"/>
          <w:spacing w:val="-5"/>
          <w:sz w:val="24"/>
          <w:szCs w:val="24"/>
        </w:rPr>
        <w:t>、审议通过《关于修订</w:t>
      </w:r>
      <w:r>
        <w:rPr>
          <w:rFonts w:ascii="Times New Roman" w:hAnsi="Times New Roman" w:cs="Times New Roman" w:eastAsia="Times New Roman" w:hint="default"/>
          <w:spacing w:val="-5"/>
          <w:sz w:val="24"/>
          <w:szCs w:val="24"/>
        </w:rPr>
        <w:t>&lt;</w:t>
      </w:r>
      <w:r>
        <w:rPr>
          <w:rFonts w:ascii="宋体" w:hAnsi="宋体" w:cs="宋体" w:eastAsia="宋体" w:hint="default"/>
          <w:spacing w:val="-5"/>
          <w:sz w:val="24"/>
          <w:szCs w:val="24"/>
        </w:rPr>
        <w:t>对外投资管理制度</w:t>
      </w:r>
      <w:r>
        <w:rPr>
          <w:rFonts w:ascii="Times New Roman" w:hAnsi="Times New Roman" w:cs="Times New Roman" w:eastAsia="Times New Roman" w:hint="default"/>
          <w:spacing w:val="-5"/>
          <w:sz w:val="24"/>
          <w:szCs w:val="24"/>
        </w:rPr>
        <w:t>&gt;</w:t>
      </w:r>
      <w:r>
        <w:rPr>
          <w:rFonts w:ascii="宋体" w:hAnsi="宋体" w:cs="宋体" w:eastAsia="宋体" w:hint="default"/>
          <w:spacing w:val="-5"/>
          <w:sz w:val="24"/>
          <w:szCs w:val="24"/>
        </w:rPr>
        <w:t>的议案》。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年度第二次临时股东大会</w:t>
      </w:r>
      <w:r>
        <w:rPr>
          <w:rFonts w:ascii="宋体" w:hAnsi="宋体" w:cs="宋体" w:eastAsia="宋体" w:hint="default"/>
          <w:sz w:val="24"/>
          <w:szCs w:val="24"/>
        </w:rPr>
      </w:r>
    </w:p>
    <w:p>
      <w:pPr>
        <w:pStyle w:val="BodyText"/>
        <w:spacing w:line="338" w:lineRule="auto" w:before="24"/>
        <w:ind w:right="1008" w:firstLine="480"/>
        <w:jc w:val="left"/>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日在深圳市南山区高新技术园北区朗山路同方信息港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会议 </w:t>
      </w:r>
      <w:r>
        <w:rPr>
          <w:spacing w:val="-5"/>
        </w:rPr>
        <w:t>室召开</w:t>
      </w:r>
      <w:r>
        <w:rPr>
          <w:rFonts w:ascii="Times New Roman" w:hAnsi="Times New Roman" w:cs="Times New Roman" w:eastAsia="Times New Roman" w:hint="default"/>
          <w:spacing w:val="-5"/>
        </w:rPr>
        <w:t>2011</w:t>
      </w:r>
      <w:r>
        <w:rPr>
          <w:spacing w:val="-5"/>
        </w:rPr>
        <w:t>年度第二次临时股东大会，该次会议决议公告刊登于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14</w:t>
      </w:r>
      <w:r>
        <w:rPr>
          <w:spacing w:val="-5"/>
        </w:rPr>
        <w:t>日的《证券时报》</w:t>
      </w:r>
      <w:r>
        <w:rPr>
          <w:spacing w:val="-88"/>
        </w:rPr>
        <w:t> </w:t>
      </w:r>
      <w:r>
        <w:rPr>
          <w:spacing w:val="-88"/>
        </w:rPr>
      </w:r>
      <w:r>
        <w:rPr>
          <w:spacing w:val="-4"/>
        </w:rPr>
        <w:t>及巨潮资讯网（</w:t>
      </w:r>
      <w:hyperlink r:id="rId11">
        <w:r>
          <w:rPr>
            <w:rFonts w:ascii="Times New Roman" w:hAnsi="Times New Roman" w:cs="Times New Roman" w:eastAsia="Times New Roman" w:hint="default"/>
            <w:spacing w:val="-4"/>
          </w:rPr>
          <w:t>http://www.cninfo.com.cn</w:t>
        </w:r>
      </w:hyperlink>
      <w:r>
        <w:rPr>
          <w:spacing w:val="-4"/>
        </w:rPr>
        <w:t>）。会议以现场记名投票表决方式审议通过以下事项：</w:t>
      </w:r>
    </w:p>
    <w:p>
      <w:pPr>
        <w:pStyle w:val="BodyText"/>
        <w:spacing w:line="240" w:lineRule="auto" w:before="27"/>
        <w:ind w:left="633" w:right="1002"/>
        <w:jc w:val="left"/>
      </w:pPr>
      <w:r>
        <w:rPr>
          <w:rFonts w:ascii="Times New Roman" w:hAnsi="Times New Roman" w:cs="Times New Roman" w:eastAsia="Times New Roman" w:hint="default"/>
        </w:rPr>
        <w:t>1</w:t>
      </w:r>
      <w:r>
        <w:rPr/>
        <w:t>、审议通</w:t>
      </w:r>
      <w:r>
        <w:rPr>
          <w:spacing w:val="-1"/>
        </w:rPr>
        <w:t>过</w:t>
      </w:r>
      <w:r>
        <w:rPr/>
        <w:t>《关于调整对子公司无锡实益达电子有限公司增资方案的议案</w:t>
      </w:r>
      <w:r>
        <w:rPr>
          <w:spacing w:val="-119"/>
        </w:rPr>
        <w:t>》</w:t>
      </w:r>
      <w:r>
        <w:rPr/>
        <w:t>；</w:t>
      </w:r>
    </w:p>
    <w:p>
      <w:pPr>
        <w:pStyle w:val="BodyText"/>
        <w:spacing w:line="240" w:lineRule="auto" w:before="133"/>
        <w:ind w:left="633" w:right="1002"/>
        <w:jc w:val="left"/>
      </w:pPr>
      <w:r>
        <w:rPr>
          <w:rFonts w:ascii="Times New Roman" w:hAnsi="Times New Roman" w:cs="Times New Roman" w:eastAsia="Times New Roman" w:hint="default"/>
        </w:rPr>
        <w:t>2</w:t>
      </w:r>
      <w:r>
        <w:rPr/>
        <w:t>、审议通</w:t>
      </w:r>
      <w:r>
        <w:rPr>
          <w:spacing w:val="-1"/>
        </w:rPr>
        <w:t>过</w:t>
      </w:r>
      <w:r>
        <w:rPr/>
        <w:t>《关于子公司无锡实益达电子有限公司购买土地使用权的议案</w:t>
      </w:r>
      <w:r>
        <w:rPr>
          <w:spacing w:val="-119"/>
        </w:rPr>
        <w:t>》</w:t>
      </w:r>
      <w:r>
        <w:rPr/>
        <w:t>；</w:t>
      </w:r>
    </w:p>
    <w:p>
      <w:pPr>
        <w:pStyle w:val="BodyText"/>
        <w:spacing w:line="336" w:lineRule="auto" w:before="135"/>
        <w:ind w:right="1002" w:firstLine="480"/>
        <w:jc w:val="left"/>
      </w:pPr>
      <w:r>
        <w:rPr>
          <w:rFonts w:ascii="Times New Roman" w:hAnsi="Times New Roman" w:cs="Times New Roman" w:eastAsia="Times New Roman" w:hint="default"/>
          <w:spacing w:val="-3"/>
        </w:rPr>
        <w:t>3</w:t>
      </w:r>
      <w:r>
        <w:rPr>
          <w:spacing w:val="-3"/>
        </w:rPr>
        <w:t>、审议通过《关于向国内商业银行申请开立人民币保函、人民币远期信用证及信用证项</w:t>
      </w:r>
      <w:r>
        <w:rPr/>
        <w:t> </w:t>
      </w:r>
      <w:r>
        <w:rPr>
          <w:spacing w:val="-15"/>
        </w:rPr>
        <w:t>下代付的议案》。</w:t>
      </w:r>
    </w:p>
    <w:p>
      <w:pPr>
        <w:spacing w:after="0" w:line="336" w:lineRule="auto"/>
        <w:jc w:val="left"/>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left="3617" w:right="3829"/>
        <w:jc w:val="left"/>
        <w:rPr>
          <w:b w:val="0"/>
          <w:bCs w:val="0"/>
        </w:rPr>
      </w:pPr>
      <w:bookmarkStart w:name="_TOC_250004" w:id="9"/>
      <w:r>
        <w:rPr/>
        <w:t>第九节、董事会报告</w:t>
      </w:r>
      <w:bookmarkEnd w:id="9"/>
      <w:r>
        <w:rPr>
          <w:b w:val="0"/>
          <w:bCs w:val="0"/>
        </w:rPr>
      </w:r>
    </w:p>
    <w:p>
      <w:pPr>
        <w:spacing w:line="240" w:lineRule="auto" w:before="0"/>
        <w:rPr>
          <w:rFonts w:ascii="黑体" w:hAnsi="黑体" w:cs="黑体" w:eastAsia="黑体" w:hint="default"/>
          <w:b/>
          <w:bCs/>
          <w:sz w:val="30"/>
          <w:szCs w:val="30"/>
        </w:rPr>
      </w:pPr>
    </w:p>
    <w:p>
      <w:pPr>
        <w:pStyle w:val="Heading4"/>
        <w:spacing w:line="240" w:lineRule="auto" w:before="223"/>
        <w:ind w:right="3829"/>
        <w:jc w:val="left"/>
        <w:rPr>
          <w:b w:val="0"/>
          <w:bCs w:val="0"/>
        </w:rPr>
      </w:pPr>
      <w:r>
        <w:rPr/>
        <w:t>一、报告期内公司经营情况回顾</w:t>
      </w:r>
      <w:r>
        <w:rPr>
          <w:b w:val="0"/>
          <w:bCs w:val="0"/>
        </w:rPr>
      </w:r>
    </w:p>
    <w:p>
      <w:pPr>
        <w:pStyle w:val="BodyText"/>
        <w:spacing w:line="240" w:lineRule="auto" w:before="151"/>
        <w:ind w:left="633" w:right="3829"/>
        <w:jc w:val="left"/>
      </w:pPr>
      <w:r>
        <w:rPr/>
        <w:t>（一）公司总体经营情况概述</w:t>
      </w:r>
    </w:p>
    <w:p>
      <w:pPr>
        <w:pStyle w:val="BodyText"/>
        <w:spacing w:line="348" w:lineRule="auto" w:before="154"/>
        <w:ind w:right="1155" w:firstLine="480"/>
        <w:jc w:val="both"/>
      </w:pPr>
      <w:r>
        <w:rPr>
          <w:rFonts w:ascii="Times New Roman" w:hAnsi="Times New Roman" w:cs="Times New Roman" w:eastAsia="Times New Roman" w:hint="default"/>
        </w:rPr>
        <w:t>2011</w:t>
      </w:r>
      <w:r>
        <w:rPr/>
        <w:t>年度，公司管理层在董事会的领导下，围绕年初既定的目标，在主营业务发展、自 主品牌建设和内部管理强化等方面均作出了积极的探索和努力，全力开创公司持续稳定发展 新局面。</w:t>
      </w:r>
      <w:r>
        <w:rPr>
          <w:rFonts w:ascii="Times New Roman" w:hAnsi="Times New Roman" w:cs="Times New Roman" w:eastAsia="Times New Roman" w:hint="default"/>
        </w:rPr>
        <w:t>EMS</w:t>
      </w:r>
      <w:r>
        <w:rPr/>
        <w:t>主营业务方面，公司积极调整产品结构，在传统消费电子产品领域中拓展新的 市场空间；自主品牌建设方面，公司审时度势，根据国家对节能环保产业的政策导向，依据 自身的生产管理和技术优势，抢抓行业机遇，通过收购股权形式控股深圳市汇大光电科技有 限公司，扩充公司整体实力，实现公司</w:t>
      </w:r>
      <w:r>
        <w:rPr>
          <w:rFonts w:ascii="Times New Roman" w:hAnsi="Times New Roman" w:cs="Times New Roman" w:eastAsia="Times New Roman" w:hint="default"/>
        </w:rPr>
        <w:t>LED</w:t>
      </w:r>
      <w:r>
        <w:rPr/>
        <w:t>产品纵深化及多元化。同时，有序推进无锡实益 达</w:t>
      </w:r>
      <w:r>
        <w:rPr>
          <w:rFonts w:ascii="Times New Roman" w:hAnsi="Times New Roman" w:cs="Times New Roman" w:eastAsia="Times New Roman" w:hint="default"/>
        </w:rPr>
        <w:t>LED</w:t>
      </w:r>
      <w:r>
        <w:rPr/>
        <w:t>照明项目建设作为公司重点培育的价值增长点，为公司未来业务发展延伸广阔空间； 内部管理方面，公司进一步强化运营管理，实施业务流程再造工程，持续降低运营成本，同 时积极推进人力资源体系建设，有效提升公司治理水平。</w:t>
      </w:r>
    </w:p>
    <w:p>
      <w:pPr>
        <w:pStyle w:val="BodyText"/>
        <w:spacing w:line="338" w:lineRule="auto" w:before="84"/>
        <w:ind w:right="1128" w:firstLine="470"/>
        <w:jc w:val="both"/>
      </w:pPr>
      <w:r>
        <w:rPr/>
        <w:t>报告期内，公司实现营业收入</w:t>
      </w:r>
      <w:r>
        <w:rPr>
          <w:spacing w:val="-66"/>
        </w:rPr>
        <w:t> </w:t>
      </w:r>
      <w:r>
        <w:rPr>
          <w:rFonts w:ascii="Times New Roman" w:hAnsi="Times New Roman" w:cs="Times New Roman" w:eastAsia="Times New Roman" w:hint="default"/>
        </w:rPr>
        <w:t>172,402.25</w:t>
      </w:r>
      <w:r>
        <w:rPr>
          <w:rFonts w:ascii="Times New Roman" w:hAnsi="Times New Roman" w:cs="Times New Roman" w:eastAsia="Times New Roman" w:hint="default"/>
          <w:spacing w:val="-6"/>
        </w:rPr>
        <w:t> </w:t>
      </w:r>
      <w:r>
        <w:rPr/>
        <w:t>万元，同比增长</w:t>
      </w:r>
      <w:r>
        <w:rPr>
          <w:spacing w:val="-66"/>
        </w:rPr>
        <w:t> </w:t>
      </w:r>
      <w:r>
        <w:rPr>
          <w:rFonts w:ascii="Times New Roman" w:hAnsi="Times New Roman" w:cs="Times New Roman" w:eastAsia="Times New Roman" w:hint="default"/>
        </w:rPr>
        <w:t>29.63%</w:t>
      </w:r>
      <w:r>
        <w:rPr/>
        <w:t>；利润总额</w:t>
      </w:r>
      <w:r>
        <w:rPr>
          <w:spacing w:val="-66"/>
        </w:rPr>
        <w:t> </w:t>
      </w:r>
      <w:r>
        <w:rPr>
          <w:rFonts w:ascii="Times New Roman" w:hAnsi="Times New Roman" w:cs="Times New Roman" w:eastAsia="Times New Roman" w:hint="default"/>
        </w:rPr>
        <w:t>4,190.35</w:t>
      </w:r>
      <w:r>
        <w:rPr>
          <w:rFonts w:ascii="Times New Roman" w:hAnsi="Times New Roman" w:cs="Times New Roman" w:eastAsia="Times New Roman" w:hint="default"/>
          <w:spacing w:val="-6"/>
        </w:rPr>
        <w:t> </w:t>
      </w:r>
      <w:r>
        <w:rPr/>
        <w:t>万 元，同比增长 </w:t>
      </w:r>
      <w:r>
        <w:rPr>
          <w:rFonts w:ascii="Times New Roman" w:hAnsi="Times New Roman" w:cs="Times New Roman" w:eastAsia="Times New Roman" w:hint="default"/>
        </w:rPr>
        <w:t>74.74%</w:t>
      </w:r>
      <w:r>
        <w:rPr/>
        <w:t>；归属于上市公司股东的净利润 </w:t>
      </w:r>
      <w:r>
        <w:rPr>
          <w:rFonts w:ascii="Times New Roman" w:hAnsi="Times New Roman" w:cs="Times New Roman" w:eastAsia="Times New Roman" w:hint="default"/>
        </w:rPr>
        <w:t>3,634.94 </w:t>
      </w:r>
      <w:r>
        <w:rPr/>
        <w:t>万元，同比增长</w:t>
      </w:r>
      <w:r>
        <w:rPr>
          <w:spacing w:val="-62"/>
        </w:rPr>
        <w:t> </w:t>
      </w:r>
      <w:r>
        <w:rPr>
          <w:rFonts w:ascii="Times New Roman" w:hAnsi="Times New Roman" w:cs="Times New Roman" w:eastAsia="Times New Roman" w:hint="default"/>
        </w:rPr>
        <w:t>38.53%</w:t>
      </w:r>
      <w:r>
        <w:rPr/>
        <w:t>；经 营活动产生的现金流量净额</w:t>
      </w:r>
      <w:r>
        <w:rPr>
          <w:spacing w:val="-61"/>
        </w:rPr>
        <w:t> </w:t>
      </w:r>
      <w:r>
        <w:rPr>
          <w:rFonts w:ascii="Times New Roman" w:hAnsi="Times New Roman" w:cs="Times New Roman" w:eastAsia="Times New Roman" w:hint="default"/>
        </w:rPr>
        <w:t>19,149.60</w:t>
      </w:r>
      <w:r>
        <w:rPr>
          <w:rFonts w:ascii="Times New Roman" w:hAnsi="Times New Roman" w:cs="Times New Roman" w:eastAsia="Times New Roman" w:hint="default"/>
          <w:spacing w:val="-1"/>
        </w:rPr>
        <w:t> </w:t>
      </w:r>
      <w:r>
        <w:rPr/>
        <w:t>万元，同比增加</w:t>
      </w:r>
      <w:r>
        <w:rPr>
          <w:spacing w:val="-61"/>
        </w:rPr>
        <w:t> </w:t>
      </w:r>
      <w:r>
        <w:rPr>
          <w:rFonts w:ascii="Times New Roman" w:hAnsi="Times New Roman" w:cs="Times New Roman" w:eastAsia="Times New Roman" w:hint="default"/>
        </w:rPr>
        <w:t>391.22%</w:t>
      </w:r>
      <w:r>
        <w:rPr/>
        <w:t>。</w:t>
      </w:r>
    </w:p>
    <w:p>
      <w:pPr>
        <w:pStyle w:val="BodyText"/>
        <w:spacing w:line="240" w:lineRule="auto" w:before="65"/>
        <w:ind w:left="633" w:right="3829"/>
        <w:jc w:val="left"/>
      </w:pPr>
      <w:r>
        <w:rPr/>
        <w:t>（二）主营业务及经营状况</w:t>
      </w:r>
    </w:p>
    <w:p>
      <w:pPr>
        <w:pStyle w:val="BodyText"/>
        <w:spacing w:line="336" w:lineRule="auto" w:before="154"/>
        <w:ind w:right="1170" w:firstLine="480"/>
        <w:jc w:val="both"/>
      </w:pPr>
      <w:r>
        <w:rPr>
          <w:rFonts w:ascii="Times New Roman" w:hAnsi="Times New Roman" w:cs="Times New Roman" w:eastAsia="Times New Roman" w:hint="default"/>
        </w:rPr>
        <w:t>1</w:t>
      </w:r>
      <w:r>
        <w:rPr/>
        <w:t>、主营业务：电子制造服务（</w:t>
      </w:r>
      <w:r>
        <w:rPr>
          <w:rFonts w:ascii="宋体" w:hAnsi="宋体" w:cs="宋体" w:eastAsia="宋体" w:hint="default"/>
        </w:rPr>
        <w:t>EMS</w:t>
      </w:r>
      <w:r>
        <w:rPr/>
        <w:t>），是指为品牌生产商提供电子产品设计、工程、制 造、测试，以及物料采购等一系列服务。</w:t>
      </w:r>
    </w:p>
    <w:p>
      <w:pPr>
        <w:pStyle w:val="BodyText"/>
        <w:spacing w:line="240" w:lineRule="auto" w:before="58"/>
        <w:ind w:left="633" w:right="3829"/>
        <w:jc w:val="left"/>
      </w:pPr>
      <w:r>
        <w:rPr>
          <w:rFonts w:ascii="Times New Roman" w:hAnsi="Times New Roman" w:cs="Times New Roman" w:eastAsia="Times New Roman" w:hint="default"/>
        </w:rPr>
        <w:t>2</w:t>
      </w:r>
      <w:r>
        <w:rPr/>
        <w:t>、主营业务经营情况</w:t>
      </w:r>
    </w:p>
    <w:p>
      <w:pPr>
        <w:pStyle w:val="BodyText"/>
        <w:spacing w:line="240" w:lineRule="auto" w:before="135"/>
        <w:ind w:left="633" w:right="3829"/>
        <w:jc w:val="left"/>
      </w:pPr>
      <w:r>
        <w:rPr/>
        <w:t>（</w:t>
      </w:r>
      <w:r>
        <w:rPr>
          <w:rFonts w:ascii="Times New Roman" w:hAnsi="Times New Roman" w:cs="Times New Roman" w:eastAsia="Times New Roman" w:hint="default"/>
        </w:rPr>
        <w:t>1</w:t>
      </w:r>
      <w:r>
        <w:rPr/>
        <w:t>）主营业务分行业、分产品情况：</w:t>
      </w:r>
    </w:p>
    <w:p>
      <w:pPr>
        <w:spacing w:before="1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52"/>
        <w:gridCol w:w="1299"/>
        <w:gridCol w:w="1301"/>
        <w:gridCol w:w="1301"/>
        <w:gridCol w:w="1298"/>
        <w:gridCol w:w="1301"/>
        <w:gridCol w:w="1378"/>
      </w:tblGrid>
      <w:tr>
        <w:trPr>
          <w:trHeight w:val="324"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805"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98"/>
              <w:jc w:val="right"/>
              <w:rPr>
                <w:rFonts w:ascii="宋体" w:hAnsi="宋体" w:cs="宋体" w:eastAsia="宋体" w:hint="default"/>
                <w:sz w:val="18"/>
                <w:szCs w:val="18"/>
              </w:rPr>
            </w:pPr>
            <w:r>
              <w:rPr>
                <w:rFonts w:ascii="宋体" w:hAnsi="宋体" w:cs="宋体" w:eastAsia="宋体" w:hint="default"/>
                <w:sz w:val="18"/>
                <w:szCs w:val="18"/>
              </w:rPr>
              <w:t>分行业</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0" w:right="101"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6"/>
              <w:ind w:left="119" w:right="104"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6"/>
              <w:ind w:left="340" w:right="50"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167,773.57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158,916.00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5.28%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28.11%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29.99%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-1.38%</w:t>
            </w:r>
          </w:p>
        </w:tc>
      </w:tr>
      <w:tr>
        <w:trPr>
          <w:trHeight w:val="324"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804"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98"/>
              <w:jc w:val="right"/>
              <w:rPr>
                <w:rFonts w:ascii="宋体" w:hAnsi="宋体" w:cs="宋体" w:eastAsia="宋体" w:hint="default"/>
                <w:sz w:val="18"/>
                <w:szCs w:val="18"/>
              </w:rPr>
            </w:pPr>
            <w:r>
              <w:rPr>
                <w:rFonts w:ascii="宋体" w:hAnsi="宋体" w:cs="宋体" w:eastAsia="宋体" w:hint="default"/>
                <w:sz w:val="18"/>
                <w:szCs w:val="18"/>
              </w:rPr>
              <w:t>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0" w:right="101"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5"/>
              <w:ind w:left="119" w:right="104"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5"/>
              <w:ind w:left="340" w:right="50"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照明</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50,422.54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48,259.74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4.29%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39.62%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45.64%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-3.95%</w:t>
            </w:r>
          </w:p>
        </w:tc>
      </w:tr>
      <w:tr>
        <w:trPr>
          <w:trHeight w:val="2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DVD</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w w:val="95"/>
                <w:sz w:val="18"/>
              </w:rPr>
              <w:t>2,582.36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w w:val="95"/>
                <w:sz w:val="18"/>
              </w:rPr>
              <w:t>2,434.18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5.74%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0.98%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-1.58%</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整机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11,935.57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w w:val="95"/>
                <w:sz w:val="18"/>
              </w:rPr>
              <w:t>11,188.38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6.26%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103.79%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108.46%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52"/>
        <w:gridCol w:w="1299"/>
        <w:gridCol w:w="1301"/>
        <w:gridCol w:w="1301"/>
        <w:gridCol w:w="1298"/>
        <w:gridCol w:w="1301"/>
        <w:gridCol w:w="1378"/>
      </w:tblGrid>
      <w:tr>
        <w:trPr>
          <w:trHeight w:val="29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MP4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22,235.14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22,139.70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z w:val="18"/>
              </w:rPr>
              <w:t>63.62%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z w:val="18"/>
              </w:rPr>
              <w:t>76.42%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-7.22%</w:t>
            </w:r>
          </w:p>
        </w:tc>
      </w:tr>
      <w:tr>
        <w:trPr>
          <w:trHeight w:val="29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18"/>
                <w:szCs w:val="18"/>
              </w:rPr>
            </w:pPr>
            <w:r>
              <w:rPr>
                <w:rFonts w:ascii="Times New Roman"/>
                <w:sz w:val="18"/>
              </w:rPr>
              <w:t>TV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65,708.66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61,301.91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6.71%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8.87%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1.94%</w:t>
            </w: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手机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7,209.43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6,509.26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9.71%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封装</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2,627.21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2,390.64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5,052.66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4,692.19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7.13%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-63.06%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-62.40%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-1.64%</w:t>
            </w:r>
          </w:p>
        </w:tc>
      </w:tr>
    </w:tbl>
    <w:p>
      <w:pPr>
        <w:pStyle w:val="BodyText"/>
        <w:spacing w:line="240" w:lineRule="auto" w:before="79"/>
        <w:ind w:left="635" w:right="3829"/>
        <w:jc w:val="left"/>
      </w:pPr>
      <w:r>
        <w:rPr/>
        <w:t>（</w:t>
      </w:r>
      <w:r>
        <w:rPr>
          <w:rFonts w:ascii="宋体" w:hAnsi="宋体" w:cs="宋体" w:eastAsia="宋体" w:hint="default"/>
        </w:rPr>
        <w:t>2</w:t>
      </w:r>
      <w:r>
        <w:rPr/>
        <w:t>）主营业务分地区情况</w:t>
      </w:r>
    </w:p>
    <w:p>
      <w:pPr>
        <w:spacing w:line="240" w:lineRule="auto" w:before="12"/>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160"/>
        <w:gridCol w:w="2861"/>
        <w:gridCol w:w="2809"/>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转厂贸易</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09" w:right="0"/>
              <w:jc w:val="left"/>
              <w:rPr>
                <w:rFonts w:ascii="Times New Roman" w:hAnsi="Times New Roman" w:cs="Times New Roman" w:eastAsia="Times New Roman" w:hint="default"/>
                <w:sz w:val="18"/>
                <w:szCs w:val="18"/>
              </w:rPr>
            </w:pPr>
            <w:r>
              <w:rPr>
                <w:rFonts w:ascii="Times New Roman"/>
                <w:sz w:val="18"/>
              </w:rPr>
              <w:t>1,609.02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-27.30%</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65" w:right="0"/>
              <w:jc w:val="left"/>
              <w:rPr>
                <w:rFonts w:ascii="Times New Roman" w:hAnsi="Times New Roman" w:cs="Times New Roman" w:eastAsia="Times New Roman" w:hint="default"/>
                <w:sz w:val="18"/>
                <w:szCs w:val="18"/>
              </w:rPr>
            </w:pPr>
            <w:r>
              <w:rPr>
                <w:rFonts w:ascii="Times New Roman"/>
                <w:sz w:val="18"/>
              </w:rPr>
              <w:t>53,040.27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40.98%</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65" w:right="0"/>
              <w:jc w:val="left"/>
              <w:rPr>
                <w:rFonts w:ascii="Times New Roman" w:hAnsi="Times New Roman" w:cs="Times New Roman" w:eastAsia="Times New Roman" w:hint="default"/>
                <w:sz w:val="18"/>
                <w:szCs w:val="18"/>
              </w:rPr>
            </w:pPr>
            <w:r>
              <w:rPr>
                <w:rFonts w:ascii="Times New Roman"/>
                <w:sz w:val="18"/>
              </w:rPr>
              <w:t>14,401.47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9.62%</w:t>
            </w:r>
          </w:p>
        </w:tc>
      </w:tr>
      <w:tr>
        <w:trPr>
          <w:trHeight w:val="325"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欧洲</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09" w:right="0"/>
              <w:jc w:val="left"/>
              <w:rPr>
                <w:rFonts w:ascii="Times New Roman" w:hAnsi="Times New Roman" w:cs="Times New Roman" w:eastAsia="Times New Roman" w:hint="default"/>
                <w:sz w:val="18"/>
                <w:szCs w:val="18"/>
              </w:rPr>
            </w:pPr>
            <w:r>
              <w:rPr>
                <w:rFonts w:ascii="Times New Roman"/>
                <w:sz w:val="18"/>
              </w:rPr>
              <w:t>2,393.15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-75.15%</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5" w:right="0"/>
              <w:jc w:val="left"/>
              <w:rPr>
                <w:rFonts w:ascii="Times New Roman" w:hAnsi="Times New Roman" w:cs="Times New Roman" w:eastAsia="Times New Roman" w:hint="default"/>
                <w:sz w:val="18"/>
                <w:szCs w:val="18"/>
              </w:rPr>
            </w:pPr>
            <w:r>
              <w:rPr>
                <w:rFonts w:ascii="Times New Roman"/>
                <w:sz w:val="18"/>
              </w:rPr>
              <w:t>93,022.39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sz w:val="18"/>
              </w:rPr>
              <w:t>36.38%</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09" w:right="0"/>
              <w:jc w:val="left"/>
              <w:rPr>
                <w:rFonts w:ascii="Times New Roman" w:hAnsi="Times New Roman" w:cs="Times New Roman" w:eastAsia="Times New Roman" w:hint="default"/>
                <w:sz w:val="18"/>
                <w:szCs w:val="18"/>
              </w:rPr>
            </w:pPr>
            <w:r>
              <w:rPr>
                <w:rFonts w:ascii="Times New Roman"/>
                <w:sz w:val="18"/>
              </w:rPr>
              <w:t>3,295.21</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2,053.87%</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12.06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79"/>
        <w:ind w:left="635" w:right="3829"/>
        <w:jc w:val="left"/>
      </w:pPr>
      <w:r>
        <w:rPr>
          <w:rFonts w:ascii="Times New Roman" w:hAnsi="Times New Roman" w:cs="Times New Roman" w:eastAsia="Times New Roman" w:hint="default"/>
        </w:rPr>
        <w:t>3</w:t>
      </w:r>
      <w:r>
        <w:rPr/>
        <w:t>、近三年主要财务指标变动情况</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pict>
          <v:shape style="position:absolute;margin-left:364.98999pt;margin-top:15.831714pt;width:181.85pt;height:15.75pt;mso-position-horizontal-relative:page;mso-position-vertical-relative:paragraph;z-index:-11380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265"/>
        <w:gridCol w:w="759"/>
        <w:gridCol w:w="1178"/>
        <w:gridCol w:w="1925"/>
        <w:gridCol w:w="1767"/>
        <w:gridCol w:w="366"/>
        <w:gridCol w:w="1559"/>
      </w:tblGrid>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66" w:type="dxa"/>
            <w:tcBorders>
              <w:top w:val="single" w:sz="4" w:space="0" w:color="000000"/>
              <w:left w:val="single" w:sz="4" w:space="0" w:color="000000"/>
              <w:bottom w:val="single" w:sz="4" w:space="0" w:color="000000"/>
              <w:right w:val="nil" w:sz="6" w:space="0" w:color="auto"/>
            </w:tcBorders>
            <w:shd w:val="clear" w:color="auto" w:fill="DCDCDC"/>
          </w:tcPr>
          <w:p>
            <w:pPr/>
          </w:p>
        </w:tc>
        <w:tc>
          <w:tcPr>
            <w:tcW w:w="155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2"/>
                <w:sz w:val="18"/>
              </w:rPr>
              <w:t>0.1164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0.0841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38.41%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0.0196</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2"/>
                <w:sz w:val="18"/>
              </w:rPr>
              <w:t>0.1164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0.0841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38.41%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0.0196</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8"/>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扣除非经常性损益后的基本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0.1133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0.1081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0.0176</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59" w:type="dxa"/>
            <w:tcBorders>
              <w:top w:val="single" w:sz="4" w:space="0" w:color="000000"/>
              <w:left w:val="single" w:sz="10" w:space="0" w:color="DCDCDC"/>
              <w:bottom w:val="single" w:sz="4" w:space="0" w:color="000000"/>
              <w:right w:val="nil" w:sz="6" w:space="0" w:color="auto"/>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683" w:right="0"/>
              <w:jc w:val="left"/>
              <w:rPr>
                <w:rFonts w:ascii="Times New Roman" w:hAnsi="Times New Roman" w:cs="Times New Roman" w:eastAsia="Times New Roman" w:hint="default"/>
                <w:sz w:val="18"/>
                <w:szCs w:val="18"/>
              </w:rPr>
            </w:pPr>
            <w:r>
              <w:rPr>
                <w:rFonts w:ascii="Times New Roman"/>
                <w:sz w:val="18"/>
              </w:rPr>
              <w:t>7.09%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5.24%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1.85%</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1.23%</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8"/>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扣除非经常性损益后的加权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平均净资产收益率（％）</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8"/>
              <w:jc w:val="left"/>
              <w:rPr>
                <w:rFonts w:ascii="宋体" w:hAnsi="宋体" w:cs="宋体" w:eastAsia="宋体" w:hint="default"/>
                <w:sz w:val="18"/>
                <w:szCs w:val="18"/>
              </w:rPr>
            </w:pPr>
            <w:r>
              <w:rPr>
                <w:rFonts w:ascii="宋体" w:hAnsi="宋体" w:cs="宋体" w:eastAsia="宋体" w:hint="default"/>
                <w:spacing w:val="5"/>
                <w:sz w:val="18"/>
                <w:szCs w:val="18"/>
              </w:rPr>
              <w:t>每股经营活动产生的现金流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0.61</w:t>
            </w:r>
            <w:r>
              <w:rPr>
                <w:rFonts w:ascii="Times New Roman"/>
                <w:sz w:val="18"/>
              </w:rPr>
            </w:r>
          </w:p>
        </w:tc>
        <w:tc>
          <w:tcPr>
            <w:tcW w:w="1925" w:type="dxa"/>
            <w:tcBorders>
              <w:top w:val="single" w:sz="4" w:space="0" w:color="000000"/>
              <w:left w:val="single" w:sz="4" w:space="0" w:color="000000"/>
              <w:bottom w:val="single" w:sz="51" w:space="0" w:color="DCDCDC"/>
              <w:right w:val="single" w:sz="13" w:space="0" w:color="DCDCDC"/>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-0.25</w:t>
            </w:r>
          </w:p>
        </w:tc>
        <w:tc>
          <w:tcPr>
            <w:tcW w:w="1767"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344.00%</w:t>
            </w:r>
          </w:p>
        </w:tc>
        <w:tc>
          <w:tcPr>
            <w:tcW w:w="1925"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0.04</w:t>
            </w:r>
          </w:p>
        </w:tc>
      </w:tr>
      <w:tr>
        <w:trPr>
          <w:trHeight w:val="4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8"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97"/>
              <w:ind w:left="12" w:right="8"/>
              <w:jc w:val="left"/>
              <w:rPr>
                <w:rFonts w:ascii="宋体" w:hAnsi="宋体" w:cs="宋体" w:eastAsia="宋体" w:hint="default"/>
                <w:sz w:val="18"/>
                <w:szCs w:val="18"/>
              </w:rPr>
            </w:pPr>
            <w:r>
              <w:rPr>
                <w:rFonts w:ascii="宋体" w:hAnsi="宋体" w:cs="宋体" w:eastAsia="宋体" w:hint="default"/>
                <w:spacing w:val="5"/>
                <w:sz w:val="18"/>
                <w:szCs w:val="18"/>
              </w:rPr>
              <w:t>归属于上市公司股东的每股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51" w:space="0" w:color="DCDCDC"/>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w:t>
            </w:r>
          </w:p>
        </w:tc>
        <w:tc>
          <w:tcPr>
            <w:tcW w:w="1925"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1.90</w:t>
            </w:r>
          </w:p>
        </w:tc>
        <w:tc>
          <w:tcPr>
            <w:tcW w:w="1767" w:type="dxa"/>
            <w:tcBorders>
              <w:top w:val="single" w:sz="4" w:space="0" w:color="000000"/>
              <w:left w:val="single" w:sz="13" w:space="0" w:color="DCDCDC"/>
              <w:bottom w:val="single" w:sz="4" w:space="0" w:color="000000"/>
              <w:right w:val="single" w:sz="10" w:space="0" w:color="DCDCDC"/>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-10.53%</w:t>
            </w:r>
          </w:p>
        </w:tc>
        <w:tc>
          <w:tcPr>
            <w:tcW w:w="1925" w:type="dxa"/>
            <w:gridSpan w:val="2"/>
            <w:tcBorders>
              <w:top w:val="single" w:sz="51" w:space="0" w:color="DCDCDC"/>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53.17%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61.73%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-8.56%</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34.58%</w:t>
            </w:r>
          </w:p>
        </w:tc>
      </w:tr>
    </w:tbl>
    <w:p>
      <w:pPr>
        <w:pStyle w:val="BodyText"/>
        <w:spacing w:line="240" w:lineRule="auto" w:before="79"/>
        <w:ind w:left="635" w:right="3829"/>
        <w:jc w:val="left"/>
      </w:pPr>
      <w:r>
        <w:rPr>
          <w:rFonts w:ascii="Times New Roman" w:hAnsi="Times New Roman" w:cs="Times New Roman" w:eastAsia="Times New Roman" w:hint="default"/>
        </w:rPr>
        <w:t>4</w:t>
      </w:r>
      <w:r>
        <w:rPr/>
        <w:t>、报告期内，公司主营业务及其结构未发生重大变化。</w:t>
      </w:r>
    </w:p>
    <w:p>
      <w:pPr>
        <w:pStyle w:val="BodyText"/>
        <w:spacing w:line="240" w:lineRule="auto" w:before="136"/>
        <w:ind w:left="635" w:right="2112"/>
        <w:jc w:val="left"/>
      </w:pPr>
      <w:r>
        <w:rPr>
          <w:rFonts w:ascii="Times New Roman" w:hAnsi="Times New Roman" w:cs="Times New Roman" w:eastAsia="Times New Roman" w:hint="default"/>
        </w:rPr>
        <w:t>5</w:t>
      </w:r>
      <w:r>
        <w:rPr/>
        <w:t>、报告期内，公司主营业务市场、主营业务成本构成未发生重大变化。</w:t>
      </w:r>
    </w:p>
    <w:p>
      <w:pPr>
        <w:pStyle w:val="BodyText"/>
        <w:spacing w:line="240" w:lineRule="auto" w:before="133"/>
        <w:ind w:left="635" w:right="3829"/>
        <w:jc w:val="left"/>
      </w:pPr>
      <w:r>
        <w:rPr>
          <w:rFonts w:ascii="Times New Roman" w:hAnsi="Times New Roman" w:cs="Times New Roman" w:eastAsia="Times New Roman" w:hint="default"/>
        </w:rPr>
        <w:t>6</w:t>
      </w:r>
      <w:r>
        <w:rPr/>
        <w:t>、报告期内公司主要产品及原材料价格未发生重大变化。</w:t>
      </w:r>
    </w:p>
    <w:p>
      <w:pPr>
        <w:pStyle w:val="BodyText"/>
        <w:spacing w:line="336" w:lineRule="auto" w:before="135"/>
        <w:ind w:left="635" w:right="1151"/>
        <w:jc w:val="left"/>
      </w:pPr>
      <w:r>
        <w:rPr>
          <w:rFonts w:ascii="Times New Roman" w:hAnsi="Times New Roman" w:cs="Times New Roman" w:eastAsia="Times New Roman" w:hint="default"/>
        </w:rPr>
        <w:t>7</w:t>
      </w:r>
      <w:r>
        <w:rPr/>
        <w:t>、订单签署和执行情况 公司客户以资信良好的国内外大中型企业为主，加之电子制造服务行业的业务模式决定</w:t>
      </w:r>
    </w:p>
    <w:p>
      <w:pPr>
        <w:pStyle w:val="BodyText"/>
        <w:spacing w:line="355" w:lineRule="auto" w:before="58"/>
        <w:ind w:right="1154"/>
        <w:jc w:val="left"/>
      </w:pPr>
      <w:r>
        <w:rPr/>
        <w:t>了公司以销定产，即按照产品订单安排生产计划，订单的确认、变更或撤销有较严格的合同 条款约束，因此公司订单的签署和执行情况良好。</w:t>
      </w:r>
    </w:p>
    <w:p>
      <w:pPr>
        <w:spacing w:after="0" w:line="355"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left="695" w:right="3674"/>
        <w:jc w:val="left"/>
      </w:pPr>
      <w:r>
        <w:rPr/>
        <w:pict>
          <v:shape style="position:absolute;margin-left:54.959999pt;margin-top:40.355606pt;width:485.65pt;height:45.5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9"/>
                    <w:gridCol w:w="1966"/>
                    <w:gridCol w:w="1968"/>
                    <w:gridCol w:w="1966"/>
                    <w:gridCol w:w="1968"/>
                  </w:tblGrid>
                  <w:tr>
                    <w:trPr>
                      <w:trHeight w:val="4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4" w:right="-17"/>
                          <w:jc w:val="center"/>
                          <w:rPr>
                            <w:rFonts w:ascii="宋体" w:hAnsi="宋体" w:cs="宋体" w:eastAsia="宋体" w:hint="default"/>
                            <w:sz w:val="18"/>
                            <w:szCs w:val="18"/>
                          </w:rPr>
                        </w:pPr>
                        <w:r>
                          <w:rPr>
                            <w:rFonts w:ascii="宋体" w:hAnsi="宋体" w:cs="宋体" w:eastAsia="宋体" w:hint="default"/>
                            <w:sz w:val="18"/>
                            <w:szCs w:val="18"/>
                          </w:rPr>
                          <w:t>本年度比上年增加（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5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5.81%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7.19</w:t>
                        </w:r>
                      </w:p>
                    </w:tc>
                  </w:tr>
                </w:tbl>
                <w:p>
                  <w:pPr/>
                </w:p>
              </w:txbxContent>
            </v:textbox>
            <w10:wrap type="none"/>
          </v:shape>
        </w:pict>
      </w:r>
      <w:r>
        <w:rPr>
          <w:rFonts w:ascii="Times New Roman" w:hAnsi="Times New Roman" w:cs="Times New Roman" w:eastAsia="Times New Roman" w:hint="default"/>
        </w:rPr>
        <w:t>8</w:t>
      </w:r>
      <w:r>
        <w:rPr/>
        <w:t>、毛利率变动情况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BodyText"/>
        <w:spacing w:line="240" w:lineRule="auto" w:before="0"/>
        <w:ind w:left="693" w:right="0"/>
        <w:jc w:val="left"/>
      </w:pPr>
      <w:r>
        <w:rPr>
          <w:rFonts w:ascii="Times New Roman" w:hAnsi="Times New Roman" w:cs="Times New Roman" w:eastAsia="Times New Roman" w:hint="default"/>
        </w:rPr>
        <w:t>2011</w:t>
      </w:r>
      <w:r>
        <w:rPr/>
        <w:t>年公司综合销售毛利率同比去年下降，主要原因是</w:t>
      </w:r>
      <w:r>
        <w:rPr>
          <w:rFonts w:ascii="Times New Roman" w:hAnsi="Times New Roman" w:cs="Times New Roman" w:eastAsia="Times New Roman" w:hint="default"/>
        </w:rPr>
        <w:t>1.</w:t>
      </w:r>
      <w:r>
        <w:rPr/>
        <w:t>人力成本上升，带来成本增加，</w:t>
      </w:r>
    </w:p>
    <w:p>
      <w:pPr>
        <w:pStyle w:val="BodyText"/>
        <w:spacing w:line="240" w:lineRule="auto" w:before="133"/>
        <w:ind w:left="212" w:right="3674"/>
        <w:jc w:val="left"/>
      </w:pPr>
      <w:r>
        <w:rPr>
          <w:rFonts w:ascii="Times New Roman" w:hAnsi="Times New Roman" w:cs="Times New Roman" w:eastAsia="Times New Roman" w:hint="default"/>
        </w:rPr>
        <w:t>2.</w:t>
      </w:r>
      <w:r>
        <w:rPr/>
        <w:t>部分产品价格下降。</w:t>
      </w:r>
    </w:p>
    <w:p>
      <w:pPr>
        <w:pStyle w:val="BodyText"/>
        <w:spacing w:line="240" w:lineRule="auto" w:before="135"/>
        <w:ind w:left="693" w:right="3674"/>
        <w:jc w:val="left"/>
      </w:pPr>
      <w:r>
        <w:rPr>
          <w:rFonts w:ascii="Times New Roman" w:hAnsi="Times New Roman" w:cs="Times New Roman" w:eastAsia="Times New Roman" w:hint="default"/>
        </w:rPr>
        <w:t>9</w:t>
      </w:r>
      <w:r>
        <w:rPr/>
        <w:t>、主要供应商和客户情况</w:t>
      </w:r>
    </w:p>
    <w:p>
      <w:pPr>
        <w:pStyle w:val="BodyText"/>
        <w:spacing w:line="240" w:lineRule="auto" w:before="133"/>
        <w:ind w:left="693" w:right="3674"/>
        <w:jc w:val="left"/>
      </w:pPr>
      <w:r>
        <w:rPr/>
        <w:t>（</w:t>
      </w:r>
      <w:r>
        <w:rPr>
          <w:rFonts w:ascii="Times New Roman" w:hAnsi="Times New Roman" w:cs="Times New Roman" w:eastAsia="Times New Roman" w:hint="default"/>
        </w:rPr>
        <w:t>1</w:t>
      </w:r>
      <w:r>
        <w:rPr/>
        <w:t>）公司前五名供应商的采购金额和采购占比情况</w:t>
      </w:r>
    </w:p>
    <w:p>
      <w:pPr>
        <w:spacing w:before="146"/>
        <w:ind w:left="0" w:right="1128" w:firstLine="0"/>
        <w:jc w:val="righ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3"/>
          <w:sz w:val="18"/>
          <w:szCs w:val="18"/>
        </w:rPr>
        <w:t>位</w:t>
      </w:r>
      <w:r>
        <w:rPr>
          <w:rFonts w:ascii="宋体" w:hAnsi="宋体" w:cs="宋体" w:eastAsia="宋体" w:hint="default"/>
          <w:spacing w:val="-82"/>
          <w:sz w:val="18"/>
          <w:szCs w:val="18"/>
        </w:rPr>
        <w:t>：</w:t>
      </w:r>
      <w:r>
        <w:rPr>
          <w:rFonts w:ascii="宋体" w:hAnsi="宋体" w:cs="宋体" w:eastAsia="宋体" w:hint="default"/>
          <w:spacing w:val="-3"/>
          <w:sz w:val="18"/>
          <w:szCs w:val="18"/>
        </w:rPr>
        <w:t>万</w:t>
      </w:r>
      <w:r>
        <w:rPr>
          <w:rFonts w:ascii="宋体" w:hAnsi="宋体" w:cs="宋体" w:eastAsia="宋体" w:hint="default"/>
          <w:sz w:val="18"/>
          <w:szCs w:val="18"/>
        </w:rPr>
        <w:t>元</w:t>
      </w: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25" w:hRule="exact"/>
        </w:trPr>
        <w:tc>
          <w:tcPr>
            <w:tcW w:w="3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279"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3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占年度采购总金额的比例（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公司供应商一</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79" w:right="0"/>
              <w:jc w:val="left"/>
              <w:rPr>
                <w:rFonts w:ascii="Times New Roman" w:hAnsi="Times New Roman" w:cs="Times New Roman" w:eastAsia="Times New Roman" w:hint="default"/>
                <w:sz w:val="18"/>
                <w:szCs w:val="18"/>
              </w:rPr>
            </w:pPr>
            <w:r>
              <w:rPr>
                <w:rFonts w:ascii="Times New Roman"/>
                <w:sz w:val="18"/>
              </w:rPr>
              <w:t>29,379.19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 w:right="0"/>
              <w:jc w:val="center"/>
              <w:rPr>
                <w:rFonts w:ascii="Times New Roman" w:hAnsi="Times New Roman" w:cs="Times New Roman" w:eastAsia="Times New Roman" w:hint="default"/>
                <w:sz w:val="18"/>
                <w:szCs w:val="18"/>
              </w:rPr>
            </w:pPr>
            <w:r>
              <w:rPr>
                <w:rFonts w:ascii="Times New Roman"/>
                <w:sz w:val="18"/>
              </w:rPr>
              <w:t>20.38%</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公司供应商二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79" w:right="0"/>
              <w:jc w:val="left"/>
              <w:rPr>
                <w:rFonts w:ascii="Times New Roman" w:hAnsi="Times New Roman" w:cs="Times New Roman" w:eastAsia="Times New Roman" w:hint="default"/>
                <w:sz w:val="18"/>
                <w:szCs w:val="18"/>
              </w:rPr>
            </w:pPr>
            <w:r>
              <w:rPr>
                <w:rFonts w:ascii="Times New Roman"/>
                <w:sz w:val="18"/>
              </w:rPr>
              <w:t>13,384.33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9.29%</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公司供应商三</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79" w:right="0"/>
              <w:jc w:val="left"/>
              <w:rPr>
                <w:rFonts w:ascii="Times New Roman" w:hAnsi="Times New Roman" w:cs="Times New Roman" w:eastAsia="Times New Roman" w:hint="default"/>
                <w:sz w:val="18"/>
                <w:szCs w:val="18"/>
              </w:rPr>
            </w:pPr>
            <w:r>
              <w:rPr>
                <w:rFonts w:ascii="Times New Roman"/>
                <w:sz w:val="18"/>
              </w:rPr>
              <w:t>10,056.48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6.98%</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公司供应商四</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24" w:right="0"/>
              <w:jc w:val="left"/>
              <w:rPr>
                <w:rFonts w:ascii="Times New Roman" w:hAnsi="Times New Roman" w:cs="Times New Roman" w:eastAsia="Times New Roman" w:hint="default"/>
                <w:sz w:val="18"/>
                <w:szCs w:val="18"/>
              </w:rPr>
            </w:pPr>
            <w:r>
              <w:rPr>
                <w:rFonts w:ascii="Times New Roman"/>
                <w:sz w:val="18"/>
              </w:rPr>
              <w:t>7,835.83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5.44%</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公司供应商五</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24" w:right="0"/>
              <w:jc w:val="left"/>
              <w:rPr>
                <w:rFonts w:ascii="Times New Roman" w:hAnsi="Times New Roman" w:cs="Times New Roman" w:eastAsia="Times New Roman" w:hint="default"/>
                <w:sz w:val="18"/>
                <w:szCs w:val="18"/>
              </w:rPr>
            </w:pPr>
            <w:r>
              <w:rPr>
                <w:rFonts w:ascii="Times New Roman"/>
                <w:sz w:val="18"/>
              </w:rPr>
              <w:t>7,515.52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5.21%</w:t>
            </w:r>
          </w:p>
        </w:tc>
      </w:tr>
      <w:tr>
        <w:trPr>
          <w:trHeight w:val="36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79" w:right="0"/>
              <w:jc w:val="left"/>
              <w:rPr>
                <w:rFonts w:ascii="Times New Roman" w:hAnsi="Times New Roman" w:cs="Times New Roman" w:eastAsia="Times New Roman" w:hint="default"/>
                <w:sz w:val="18"/>
                <w:szCs w:val="18"/>
              </w:rPr>
            </w:pPr>
            <w:r>
              <w:rPr>
                <w:rFonts w:ascii="Times New Roman"/>
                <w:sz w:val="18"/>
              </w:rPr>
              <w:t>68,171.35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 w:right="0"/>
              <w:jc w:val="center"/>
              <w:rPr>
                <w:rFonts w:ascii="Times New Roman" w:hAnsi="Times New Roman" w:cs="Times New Roman" w:eastAsia="Times New Roman" w:hint="default"/>
                <w:sz w:val="18"/>
                <w:szCs w:val="18"/>
              </w:rPr>
            </w:pPr>
            <w:r>
              <w:rPr>
                <w:rFonts w:ascii="Times New Roman"/>
                <w:sz w:val="18"/>
              </w:rPr>
              <w:t>47.30%</w:t>
            </w:r>
          </w:p>
        </w:tc>
      </w:tr>
    </w:tbl>
    <w:p>
      <w:pPr>
        <w:pStyle w:val="BodyText"/>
        <w:spacing w:line="292" w:lineRule="exact" w:before="0"/>
        <w:ind w:left="693" w:right="3674"/>
        <w:jc w:val="left"/>
      </w:pPr>
      <w:r>
        <w:rPr/>
        <w:t>（</w:t>
      </w:r>
      <w:r>
        <w:rPr>
          <w:rFonts w:ascii="Times New Roman" w:hAnsi="Times New Roman" w:cs="Times New Roman" w:eastAsia="Times New Roman" w:hint="default"/>
        </w:rPr>
        <w:t>2</w:t>
      </w:r>
      <w:r>
        <w:rPr/>
        <w:t>）公司前五名客户的销售金额和销售占比情况</w:t>
      </w:r>
    </w:p>
    <w:p>
      <w:pPr>
        <w:spacing w:before="1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279"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3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占年度销售总金额的比例（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公司客户一</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83"/>
              <w:jc w:val="right"/>
              <w:rPr>
                <w:rFonts w:ascii="Times New Roman" w:hAnsi="Times New Roman" w:cs="Times New Roman" w:eastAsia="Times New Roman" w:hint="default"/>
                <w:sz w:val="18"/>
                <w:szCs w:val="18"/>
              </w:rPr>
            </w:pPr>
            <w:r>
              <w:rPr>
                <w:rFonts w:ascii="Times New Roman"/>
                <w:spacing w:val="-1"/>
                <w:sz w:val="18"/>
              </w:rPr>
              <w:t>60,418.41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Times New Roman" w:hAnsi="Times New Roman" w:cs="Times New Roman" w:eastAsia="Times New Roman" w:hint="default"/>
                <w:sz w:val="18"/>
                <w:szCs w:val="18"/>
              </w:rPr>
            </w:pPr>
            <w:r>
              <w:rPr>
                <w:rFonts w:ascii="Times New Roman"/>
                <w:sz w:val="18"/>
              </w:rPr>
              <w:t>35.05%</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公司客户二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83"/>
              <w:jc w:val="right"/>
              <w:rPr>
                <w:rFonts w:ascii="Times New Roman" w:hAnsi="Times New Roman" w:cs="Times New Roman" w:eastAsia="Times New Roman" w:hint="default"/>
                <w:sz w:val="18"/>
                <w:szCs w:val="18"/>
              </w:rPr>
            </w:pPr>
            <w:r>
              <w:rPr>
                <w:rFonts w:ascii="Times New Roman"/>
                <w:spacing w:val="-1"/>
                <w:sz w:val="18"/>
              </w:rPr>
              <w:t>43,419.28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 w:right="0"/>
              <w:jc w:val="center"/>
              <w:rPr>
                <w:rFonts w:ascii="Times New Roman" w:hAnsi="Times New Roman" w:cs="Times New Roman" w:eastAsia="Times New Roman" w:hint="default"/>
                <w:sz w:val="18"/>
                <w:szCs w:val="18"/>
              </w:rPr>
            </w:pPr>
            <w:r>
              <w:rPr>
                <w:rFonts w:ascii="Times New Roman"/>
                <w:sz w:val="18"/>
              </w:rPr>
              <w:t>25.18%</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公司客户三</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83"/>
              <w:jc w:val="right"/>
              <w:rPr>
                <w:rFonts w:ascii="Times New Roman" w:hAnsi="Times New Roman" w:cs="Times New Roman" w:eastAsia="Times New Roman" w:hint="default"/>
                <w:sz w:val="18"/>
                <w:szCs w:val="18"/>
              </w:rPr>
            </w:pPr>
            <w:r>
              <w:rPr>
                <w:rFonts w:ascii="Times New Roman"/>
                <w:spacing w:val="-1"/>
                <w:sz w:val="18"/>
              </w:rPr>
              <w:t>22,922.75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 w:right="0"/>
              <w:jc w:val="center"/>
              <w:rPr>
                <w:rFonts w:ascii="Times New Roman" w:hAnsi="Times New Roman" w:cs="Times New Roman" w:eastAsia="Times New Roman" w:hint="default"/>
                <w:sz w:val="18"/>
                <w:szCs w:val="18"/>
              </w:rPr>
            </w:pPr>
            <w:r>
              <w:rPr>
                <w:rFonts w:ascii="Times New Roman"/>
                <w:sz w:val="18"/>
              </w:rPr>
              <w:t>13.30%</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公司客户四</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83"/>
              <w:jc w:val="right"/>
              <w:rPr>
                <w:rFonts w:ascii="Times New Roman" w:hAnsi="Times New Roman" w:cs="Times New Roman" w:eastAsia="Times New Roman" w:hint="default"/>
                <w:sz w:val="18"/>
                <w:szCs w:val="18"/>
              </w:rPr>
            </w:pPr>
            <w:r>
              <w:rPr>
                <w:rFonts w:ascii="Times New Roman"/>
                <w:spacing w:val="-1"/>
                <w:sz w:val="18"/>
              </w:rPr>
              <w:t>10,139.50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z w:val="18"/>
              </w:rPr>
              <w:t>5.88%</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公司客户五</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07"/>
              <w:jc w:val="right"/>
              <w:rPr>
                <w:rFonts w:ascii="Times New Roman" w:hAnsi="Times New Roman" w:cs="Times New Roman" w:eastAsia="Times New Roman" w:hint="default"/>
                <w:sz w:val="18"/>
                <w:szCs w:val="18"/>
              </w:rPr>
            </w:pPr>
            <w:r>
              <w:rPr>
                <w:rFonts w:ascii="Times New Roman"/>
                <w:spacing w:val="-1"/>
                <w:sz w:val="18"/>
              </w:rPr>
              <w:t>3,288.76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z w:val="18"/>
              </w:rPr>
              <w:t>1.91%</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33" w:right="0"/>
              <w:jc w:val="left"/>
              <w:rPr>
                <w:rFonts w:ascii="Times New Roman" w:hAnsi="Times New Roman" w:cs="Times New Roman" w:eastAsia="Times New Roman" w:hint="default"/>
                <w:sz w:val="18"/>
                <w:szCs w:val="18"/>
              </w:rPr>
            </w:pPr>
            <w:r>
              <w:rPr>
                <w:rFonts w:ascii="Times New Roman"/>
                <w:sz w:val="18"/>
              </w:rPr>
              <w:t>140,188.70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Times New Roman" w:hAnsi="Times New Roman" w:cs="Times New Roman" w:eastAsia="Times New Roman" w:hint="default"/>
                <w:sz w:val="18"/>
                <w:szCs w:val="18"/>
              </w:rPr>
            </w:pPr>
            <w:r>
              <w:rPr>
                <w:rFonts w:ascii="Times New Roman"/>
                <w:sz w:val="18"/>
              </w:rPr>
              <w:t>81.32%</w:t>
            </w:r>
          </w:p>
        </w:tc>
      </w:tr>
    </w:tbl>
    <w:p>
      <w:pPr>
        <w:pStyle w:val="BodyText"/>
        <w:spacing w:line="357" w:lineRule="auto" w:before="79"/>
        <w:ind w:left="212" w:right="1170" w:firstLine="480"/>
        <w:jc w:val="both"/>
      </w:pPr>
      <w:r>
        <w:rPr/>
        <w:t>报告期公司对前五名客户合计销售金额同比显著上升，但是对单一核心客户飞利浦公司 所占销售比例有所下降。</w:t>
      </w:r>
    </w:p>
    <w:p>
      <w:pPr>
        <w:pStyle w:val="BodyText"/>
        <w:spacing w:line="348" w:lineRule="auto"/>
        <w:ind w:left="212" w:right="1131" w:firstLine="480"/>
        <w:jc w:val="both"/>
      </w:pPr>
      <w:r>
        <w:rPr/>
        <w:t>公司与前五名客户、前五名供应商之间不存在关联关系，公司董事、监事、高级管理人 </w:t>
      </w:r>
      <w:r>
        <w:rPr>
          <w:spacing w:val="-2"/>
        </w:rPr>
        <w:t>员、核心技术人员、持股</w:t>
      </w:r>
      <w:r>
        <w:rPr>
          <w:rFonts w:ascii="Times New Roman" w:hAnsi="Times New Roman" w:cs="Times New Roman" w:eastAsia="Times New Roman" w:hint="default"/>
          <w:spacing w:val="-2"/>
        </w:rPr>
        <w:t>5%</w:t>
      </w:r>
      <w:r>
        <w:rPr>
          <w:spacing w:val="-2"/>
        </w:rPr>
        <w:t>以上股东、实际控制人和其他关联方没有在上述客户、供应商中</w:t>
      </w:r>
      <w:r>
        <w:rPr>
          <w:spacing w:val="-82"/>
        </w:rPr>
        <w:t> </w:t>
      </w:r>
      <w:r>
        <w:rPr>
          <w:spacing w:val="-82"/>
        </w:rPr>
      </w:r>
      <w:r>
        <w:rPr/>
        <w:t>直接或者间接拥有权益。</w:t>
      </w:r>
    </w:p>
    <w:p>
      <w:pPr>
        <w:pStyle w:val="BodyText"/>
        <w:spacing w:line="240" w:lineRule="auto" w:before="46"/>
        <w:ind w:left="693" w:right="3674"/>
        <w:jc w:val="left"/>
      </w:pPr>
      <w:r>
        <w:rPr>
          <w:rFonts w:ascii="Times New Roman" w:hAnsi="Times New Roman" w:cs="Times New Roman" w:eastAsia="Times New Roman" w:hint="default"/>
        </w:rPr>
        <w:t>10</w:t>
      </w:r>
      <w:r>
        <w:rPr/>
        <w:t>、非经常性损益项目</w:t>
      </w:r>
    </w:p>
    <w:p>
      <w:pPr>
        <w:spacing w:before="143"/>
        <w:ind w:left="0" w:right="158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54"/>
        <w:gridCol w:w="2052"/>
        <w:gridCol w:w="2052"/>
        <w:gridCol w:w="2055"/>
      </w:tblGrid>
      <w:tr>
        <w:trPr>
          <w:trHeight w:val="397" w:hRule="exact"/>
        </w:trPr>
        <w:tc>
          <w:tcPr>
            <w:tcW w:w="36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left="1102"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0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left="5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-2,452,087.66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-80,320.38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-1,345,707.82</w:t>
            </w:r>
          </w:p>
        </w:tc>
      </w:tr>
      <w:tr>
        <w:trPr>
          <w:trHeight w:val="102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6"/>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计入当期损益的政府补助，但与公司正常经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营业务密切相关，符合国家政策规定、按照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一定标准定额或定量持续享受的政府补助除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外</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1,275,000.00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1,241,362.71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275,040.00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654"/>
        <w:gridCol w:w="2052"/>
        <w:gridCol w:w="2052"/>
        <w:gridCol w:w="2055"/>
      </w:tblGrid>
      <w:tr>
        <w:trPr>
          <w:trHeight w:val="125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业务外，持有交易性金融资产、交易性金融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负债产生的公允价值变动损益，以及处置交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易性金融资产、交易性金融负债和可供出售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金融资产取得的投资收益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-4,065,808.56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-3,163,889.37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3,164,084.74</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6,348,925.52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-183,718.78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-428,913.02</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-127,476.63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314,271.97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-81,920.88</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-44,190.13</w:t>
            </w:r>
          </w:p>
        </w:tc>
      </w:tr>
      <w:tr>
        <w:trPr>
          <w:trHeight w:val="32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978,552.67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-1,872,293.85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1,538,392.89</w:t>
            </w:r>
          </w:p>
        </w:tc>
      </w:tr>
    </w:tbl>
    <w:p>
      <w:pPr>
        <w:pStyle w:val="BodyText"/>
        <w:spacing w:line="240" w:lineRule="auto" w:before="79"/>
        <w:ind w:left="693" w:right="3674"/>
        <w:jc w:val="left"/>
      </w:pPr>
      <w:r>
        <w:rPr/>
        <w:t>下表是计入当期损益的政府补助明细：</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111"/>
        <w:gridCol w:w="3060"/>
      </w:tblGrid>
      <w:tr>
        <w:trPr>
          <w:trHeight w:val="322" w:hRule="exact"/>
        </w:trPr>
        <w:tc>
          <w:tcPr>
            <w:tcW w:w="31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财政局专项扶助资金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25"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贷款贴息补助</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1,115,000.00</w:t>
            </w:r>
          </w:p>
        </w:tc>
      </w:tr>
      <w:tr>
        <w:trPr>
          <w:trHeight w:val="32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安全生产奖励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2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1,275,000.00</w:t>
            </w:r>
          </w:p>
        </w:tc>
      </w:tr>
    </w:tbl>
    <w:p>
      <w:pPr>
        <w:pStyle w:val="BodyText"/>
        <w:spacing w:line="240" w:lineRule="auto" w:before="79"/>
        <w:ind w:left="693" w:right="3674"/>
        <w:jc w:val="left"/>
      </w:pPr>
      <w:r>
        <w:rPr>
          <w:rFonts w:ascii="Times New Roman" w:hAnsi="Times New Roman" w:cs="Times New Roman" w:eastAsia="Times New Roman" w:hint="default"/>
        </w:rPr>
        <w:t>11</w:t>
      </w:r>
      <w:r>
        <w:rPr/>
        <w:t>、近三年主要费用和所得税费用情况</w:t>
      </w:r>
    </w:p>
    <w:p>
      <w:pPr>
        <w:spacing w:before="143"/>
        <w:ind w:left="0" w:right="14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82"/>
          <w:sz w:val="18"/>
          <w:szCs w:val="18"/>
        </w:rPr>
        <w:t>：</w:t>
      </w:r>
      <w:r>
        <w:rPr>
          <w:rFonts w:ascii="宋体" w:hAnsi="宋体" w:cs="宋体" w:eastAsia="宋体" w:hint="default"/>
          <w:spacing w:val="-3"/>
          <w:sz w:val="18"/>
          <w:szCs w:val="18"/>
        </w:rPr>
        <w:t>万</w:t>
      </w:r>
      <w:r>
        <w:rPr>
          <w:rFonts w:ascii="宋体" w:hAnsi="宋体" w:cs="宋体" w:eastAsia="宋体" w:hint="default"/>
          <w:sz w:val="18"/>
          <w:szCs w:val="18"/>
        </w:rPr>
        <w:t>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60"/>
        <w:gridCol w:w="1801"/>
        <w:gridCol w:w="1800"/>
        <w:gridCol w:w="2374"/>
        <w:gridCol w:w="1678"/>
      </w:tblGrid>
      <w:tr>
        <w:trPr>
          <w:trHeight w:val="445"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9"/>
              <w:ind w:right="5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9"/>
              <w:ind w:right="2"/>
              <w:jc w:val="center"/>
              <w:rPr>
                <w:rFonts w:ascii="宋体" w:hAnsi="宋体" w:cs="宋体" w:eastAsia="宋体" w:hint="default"/>
                <w:sz w:val="18"/>
                <w:szCs w:val="18"/>
              </w:rPr>
            </w:pPr>
            <w:r>
              <w:rPr>
                <w:rFonts w:ascii="宋体" w:hAnsi="宋体" w:cs="宋体" w:eastAsia="宋体" w:hint="default"/>
                <w:sz w:val="18"/>
                <w:szCs w:val="18"/>
              </w:rPr>
              <w:t>本年度比上年度增减（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78"/>
              <w:jc w:val="right"/>
              <w:rPr>
                <w:rFonts w:ascii="Times New Roman" w:hAnsi="Times New Roman" w:cs="Times New Roman" w:eastAsia="Times New Roman" w:hint="default"/>
                <w:sz w:val="18"/>
                <w:szCs w:val="18"/>
              </w:rPr>
            </w:pPr>
            <w:r>
              <w:rPr>
                <w:rFonts w:ascii="Times New Roman"/>
                <w:w w:val="95"/>
                <w:sz w:val="18"/>
              </w:rPr>
              <w:t>1,824.90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1,138.83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60.24%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538.65</w:t>
            </w:r>
          </w:p>
        </w:tc>
      </w:tr>
      <w:tr>
        <w:trPr>
          <w:trHeight w:val="4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78"/>
              <w:jc w:val="right"/>
              <w:rPr>
                <w:rFonts w:ascii="Times New Roman" w:hAnsi="Times New Roman" w:cs="Times New Roman" w:eastAsia="Times New Roman" w:hint="default"/>
                <w:sz w:val="18"/>
                <w:szCs w:val="18"/>
              </w:rPr>
            </w:pPr>
            <w:r>
              <w:rPr>
                <w:rFonts w:ascii="Times New Roman"/>
                <w:w w:val="95"/>
                <w:sz w:val="18"/>
              </w:rPr>
              <w:t>4,667.12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4,573.04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2.06%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2,912.75</w:t>
            </w:r>
          </w:p>
        </w:tc>
      </w:tr>
      <w:tr>
        <w:trPr>
          <w:trHeight w:val="4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16"/>
              <w:jc w:val="right"/>
              <w:rPr>
                <w:rFonts w:ascii="Times New Roman" w:hAnsi="Times New Roman" w:cs="Times New Roman" w:eastAsia="Times New Roman" w:hint="default"/>
                <w:sz w:val="18"/>
                <w:szCs w:val="18"/>
              </w:rPr>
            </w:pPr>
            <w:r>
              <w:rPr>
                <w:rFonts w:ascii="Times New Roman"/>
                <w:spacing w:val="-1"/>
                <w:sz w:val="18"/>
              </w:rPr>
              <w:t>-535.36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-212.88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-151.48%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-77.10</w:t>
            </w:r>
          </w:p>
        </w:tc>
      </w:tr>
      <w:tr>
        <w:trPr>
          <w:trHeight w:val="44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8"/>
                <w:szCs w:val="18"/>
              </w:rPr>
            </w:pPr>
            <w:r>
              <w:rPr>
                <w:rFonts w:ascii="Times New Roman"/>
                <w:sz w:val="18"/>
              </w:rPr>
              <w:t>566.14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-225.91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350.60%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168.39</w:t>
            </w:r>
          </w:p>
        </w:tc>
      </w:tr>
    </w:tbl>
    <w:p>
      <w:pPr>
        <w:pStyle w:val="BodyText"/>
        <w:spacing w:line="292" w:lineRule="exact" w:before="0"/>
        <w:ind w:left="695" w:right="0"/>
        <w:jc w:val="left"/>
      </w:pPr>
      <w:r>
        <w:rPr>
          <w:rFonts w:ascii="Times New Roman" w:hAnsi="Times New Roman" w:cs="Times New Roman" w:eastAsia="Times New Roman" w:hint="default"/>
        </w:rPr>
        <w:t>a.</w:t>
      </w:r>
      <w:r>
        <w:rPr/>
        <w:t>公司营业收入增加，同时公司加大对品牌渠道建设投入，造成销售费用上升；</w:t>
      </w:r>
    </w:p>
    <w:p>
      <w:pPr>
        <w:pStyle w:val="BodyText"/>
        <w:spacing w:line="338" w:lineRule="auto" w:before="133"/>
        <w:ind w:left="212" w:right="1131" w:firstLine="482"/>
        <w:jc w:val="left"/>
      </w:pPr>
      <w:r>
        <w:rPr>
          <w:rFonts w:ascii="Times New Roman" w:hAnsi="Times New Roman" w:cs="Times New Roman" w:eastAsia="Times New Roman" w:hint="default"/>
          <w:spacing w:val="-3"/>
        </w:rPr>
        <w:t>b.</w:t>
      </w:r>
      <w:r>
        <w:rPr>
          <w:spacing w:val="-3"/>
        </w:rPr>
        <w:t>报告期公司存入</w:t>
      </w:r>
      <w:r>
        <w:rPr>
          <w:rFonts w:ascii="Times New Roman" w:hAnsi="Times New Roman" w:cs="Times New Roman" w:eastAsia="Times New Roman" w:hint="default"/>
          <w:spacing w:val="-3"/>
        </w:rPr>
        <w:t>1.89</w:t>
      </w:r>
      <w:r>
        <w:rPr>
          <w:spacing w:val="-3"/>
        </w:rPr>
        <w:t>亿人民币保证金用于贷款、开信用证及保函，同时借入大量美元贷</w:t>
      </w:r>
      <w:r>
        <w:rPr/>
        <w:t> 款，产生汇兑收益</w:t>
      </w:r>
      <w:r>
        <w:rPr>
          <w:rFonts w:ascii="Times New Roman" w:hAnsi="Times New Roman" w:cs="Times New Roman" w:eastAsia="Times New Roman" w:hint="default"/>
        </w:rPr>
        <w:t>-745.79</w:t>
      </w:r>
      <w:r>
        <w:rPr/>
        <w:t>万元，因此，报告期内财务费用为</w:t>
      </w:r>
      <w:r>
        <w:rPr>
          <w:rFonts w:ascii="Times New Roman" w:hAnsi="Times New Roman" w:cs="Times New Roman" w:eastAsia="Times New Roman" w:hint="default"/>
        </w:rPr>
        <w:t>-535.36</w:t>
      </w:r>
      <w:r>
        <w:rPr/>
        <w:t>万元。</w:t>
      </w:r>
    </w:p>
    <w:p>
      <w:pPr>
        <w:pStyle w:val="BodyText"/>
        <w:spacing w:line="338" w:lineRule="auto" w:before="24"/>
        <w:ind w:left="212" w:right="1131" w:firstLine="482"/>
        <w:jc w:val="left"/>
      </w:pPr>
      <w:r>
        <w:rPr>
          <w:rFonts w:ascii="Times New Roman" w:hAnsi="Times New Roman" w:cs="Times New Roman" w:eastAsia="Times New Roman" w:hint="default"/>
          <w:spacing w:val="-1"/>
        </w:rPr>
        <w:t>c.</w:t>
      </w:r>
      <w:r>
        <w:rPr>
          <w:spacing w:val="-1"/>
        </w:rPr>
        <w:t>本年度所得税费用较上年增加</w:t>
      </w:r>
      <w:r>
        <w:rPr>
          <w:rFonts w:ascii="Times New Roman" w:hAnsi="Times New Roman" w:cs="Times New Roman" w:eastAsia="Times New Roman" w:hint="default"/>
          <w:spacing w:val="-1"/>
        </w:rPr>
        <w:t>350.60%</w:t>
      </w:r>
      <w:r>
        <w:rPr>
          <w:spacing w:val="-1"/>
        </w:rPr>
        <w:t>，主要因为</w:t>
      </w:r>
      <w:r>
        <w:rPr>
          <w:rFonts w:ascii="Times New Roman" w:hAnsi="Times New Roman" w:cs="Times New Roman" w:eastAsia="Times New Roman" w:hint="default"/>
          <w:spacing w:val="-1"/>
        </w:rPr>
        <w:t>2010</w:t>
      </w:r>
      <w:r>
        <w:rPr>
          <w:spacing w:val="-1"/>
        </w:rPr>
        <w:t>年度企业所得税受递延所得税资</w:t>
      </w:r>
      <w:r>
        <w:rPr/>
        <w:t> 产的影响，所得税费用为</w:t>
      </w:r>
      <w:r>
        <w:rPr>
          <w:rFonts w:ascii="Times New Roman" w:hAnsi="Times New Roman" w:cs="Times New Roman" w:eastAsia="Times New Roman" w:hint="default"/>
        </w:rPr>
        <w:t>-225.91</w:t>
      </w:r>
      <w:r>
        <w:rPr/>
        <w:t>万元。</w:t>
      </w:r>
    </w:p>
    <w:p>
      <w:pPr>
        <w:pStyle w:val="BodyText"/>
        <w:spacing w:line="240" w:lineRule="auto" w:before="24"/>
        <w:ind w:left="695" w:right="0"/>
        <w:jc w:val="left"/>
      </w:pPr>
      <w:r>
        <w:rPr/>
        <w:t>近三年期间费用及所得税费用与营业收入、营业利润比较的变动趋势分析：</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434"/>
        <w:gridCol w:w="2434"/>
        <w:gridCol w:w="2434"/>
        <w:gridCol w:w="2434"/>
      </w:tblGrid>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年度增减</w:t>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年度增减</w:t>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年度增减</w:t>
            </w:r>
          </w:p>
          <w:p>
            <w:pPr>
              <w:pStyle w:val="TableParagraph"/>
              <w:spacing w:line="241" w:lineRule="exact"/>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29.63%</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90"/>
              <w:jc w:val="right"/>
              <w:rPr>
                <w:rFonts w:ascii="Times New Roman" w:hAnsi="Times New Roman" w:cs="Times New Roman" w:eastAsia="Times New Roman" w:hint="default"/>
                <w:sz w:val="18"/>
                <w:szCs w:val="18"/>
              </w:rPr>
            </w:pPr>
            <w:r>
              <w:rPr>
                <w:rFonts w:ascii="Times New Roman"/>
                <w:spacing w:val="-2"/>
                <w:sz w:val="18"/>
              </w:rPr>
              <w:t>115.84%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07" w:right="0"/>
              <w:jc w:val="left"/>
              <w:rPr>
                <w:rFonts w:ascii="Times New Roman" w:hAnsi="Times New Roman" w:cs="Times New Roman" w:eastAsia="Times New Roman" w:hint="default"/>
                <w:sz w:val="18"/>
                <w:szCs w:val="18"/>
              </w:rPr>
            </w:pPr>
            <w:r>
              <w:rPr>
                <w:rFonts w:ascii="Times New Roman"/>
                <w:sz w:val="18"/>
              </w:rPr>
              <w:t>-30.26%</w:t>
            </w:r>
          </w:p>
        </w:tc>
      </w:tr>
      <w:tr>
        <w:trPr>
          <w:trHeight w:val="386"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59.68%</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87"/>
              <w:jc w:val="right"/>
              <w:rPr>
                <w:rFonts w:ascii="Times New Roman" w:hAnsi="Times New Roman" w:cs="Times New Roman" w:eastAsia="Times New Roman" w:hint="default"/>
                <w:sz w:val="18"/>
                <w:szCs w:val="18"/>
              </w:rPr>
            </w:pPr>
            <w:r>
              <w:rPr>
                <w:rFonts w:ascii="Times New Roman"/>
                <w:spacing w:val="-1"/>
                <w:sz w:val="18"/>
              </w:rPr>
              <w:t>135.45%</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07" w:right="0"/>
              <w:jc w:val="left"/>
              <w:rPr>
                <w:rFonts w:ascii="Times New Roman" w:hAnsi="Times New Roman" w:cs="Times New Roman" w:eastAsia="Times New Roman" w:hint="default"/>
                <w:sz w:val="18"/>
                <w:szCs w:val="18"/>
              </w:rPr>
            </w:pPr>
            <w:r>
              <w:rPr>
                <w:rFonts w:ascii="Times New Roman"/>
                <w:sz w:val="18"/>
              </w:rPr>
              <w:t>-70.50%</w:t>
            </w:r>
          </w:p>
        </w:tc>
      </w:tr>
      <w:tr>
        <w:trPr>
          <w:trHeight w:val="38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8.32%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62.97%</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07" w:right="0"/>
              <w:jc w:val="left"/>
              <w:rPr>
                <w:rFonts w:ascii="Times New Roman" w:hAnsi="Times New Roman" w:cs="Times New Roman" w:eastAsia="Times New Roman" w:hint="default"/>
                <w:sz w:val="18"/>
                <w:szCs w:val="18"/>
              </w:rPr>
            </w:pPr>
            <w:r>
              <w:rPr>
                <w:rFonts w:ascii="Times New Roman"/>
                <w:sz w:val="18"/>
              </w:rPr>
              <w:t>-30.67%</w:t>
            </w:r>
          </w:p>
        </w:tc>
      </w:tr>
      <w:tr>
        <w:trPr>
          <w:trHeight w:val="386"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350.60%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56"/>
              <w:jc w:val="right"/>
              <w:rPr>
                <w:rFonts w:ascii="Times New Roman" w:hAnsi="Times New Roman" w:cs="Times New Roman" w:eastAsia="Times New Roman" w:hint="default"/>
                <w:sz w:val="18"/>
                <w:szCs w:val="18"/>
              </w:rPr>
            </w:pPr>
            <w:r>
              <w:rPr>
                <w:rFonts w:ascii="Times New Roman"/>
                <w:spacing w:val="-1"/>
                <w:sz w:val="18"/>
              </w:rPr>
              <w:t>-234.16%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07" w:right="0"/>
              <w:jc w:val="left"/>
              <w:rPr>
                <w:rFonts w:ascii="Times New Roman" w:hAnsi="Times New Roman" w:cs="Times New Roman" w:eastAsia="Times New Roman" w:hint="default"/>
                <w:sz w:val="18"/>
                <w:szCs w:val="18"/>
              </w:rPr>
            </w:pPr>
            <w:r>
              <w:rPr>
                <w:rFonts w:ascii="Times New Roman"/>
                <w:sz w:val="18"/>
              </w:rPr>
              <w:t>-69.18%</w:t>
            </w:r>
          </w:p>
        </w:tc>
      </w:tr>
    </w:tbl>
    <w:p>
      <w:pPr>
        <w:pStyle w:val="BodyText"/>
        <w:spacing w:line="240" w:lineRule="auto" w:before="79"/>
        <w:ind w:left="695" w:right="3674"/>
        <w:jc w:val="left"/>
      </w:pPr>
      <w:r>
        <w:rPr>
          <w:rFonts w:ascii="Times New Roman" w:hAnsi="Times New Roman" w:cs="Times New Roman" w:eastAsia="Times New Roman" w:hint="default"/>
        </w:rPr>
        <w:t>12</w:t>
      </w:r>
      <w:r>
        <w:rPr/>
        <w:t>、董事、监事、高级管理人员报酬情况</w:t>
      </w:r>
    </w:p>
    <w:p>
      <w:pPr>
        <w:spacing w:line="240" w:lineRule="auto" w:before="3"/>
        <w:rPr>
          <w:rFonts w:ascii="宋体" w:hAnsi="宋体" w:cs="宋体" w:eastAsia="宋体" w:hint="default"/>
          <w:sz w:val="18"/>
          <w:szCs w:val="18"/>
        </w:rPr>
      </w:pPr>
    </w:p>
    <w:p>
      <w:pPr>
        <w:spacing w:before="44"/>
        <w:ind w:left="0" w:right="14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56" w:top="980" w:bottom="114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1944"/>
        <w:gridCol w:w="1945"/>
        <w:gridCol w:w="1944"/>
        <w:gridCol w:w="1945"/>
        <w:gridCol w:w="1944"/>
      </w:tblGrid>
      <w:tr>
        <w:trPr>
          <w:trHeight w:val="324" w:hRule="exact"/>
        </w:trPr>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9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96.58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96.00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2"/>
                <w:sz w:val="18"/>
                <w:szCs w:val="18"/>
              </w:rPr>
              <w:t> </w:t>
            </w:r>
            <w:r>
              <w:rPr>
                <w:rFonts w:ascii="宋体" w:hAnsi="宋体" w:cs="宋体" w:eastAsia="宋体" w:hint="default"/>
                <w:sz w:val="18"/>
                <w:szCs w:val="18"/>
              </w:rPr>
              <w:t>昕</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120.58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120.00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0.48%</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宋东红</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董事、副总经</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52.54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47.19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pacing w:val="-1"/>
                <w:sz w:val="18"/>
              </w:rPr>
              <w:t>11.34%</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吕昌荣</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24.00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24.00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陈熙亚</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17.07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13.04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30.90%</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5.01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2"/>
                <w:sz w:val="18"/>
                <w:szCs w:val="18"/>
              </w:rPr>
              <w:t> </w:t>
            </w:r>
            <w:r>
              <w:rPr>
                <w:rFonts w:ascii="宋体" w:hAnsi="宋体" w:cs="宋体" w:eastAsia="宋体" w:hint="default"/>
                <w:sz w:val="18"/>
                <w:szCs w:val="18"/>
              </w:rPr>
              <w:t>宜</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5.01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131.94%</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唐忠诚</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5.01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243.15%</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2.86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王丽</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5.25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陈晓燕</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5.09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苏静</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3.72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吕培荣</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29"/>
              <w:jc w:val="left"/>
              <w:rPr>
                <w:rFonts w:ascii="宋体" w:hAnsi="宋体" w:cs="宋体" w:eastAsia="宋体" w:hint="default"/>
                <w:sz w:val="18"/>
                <w:szCs w:val="18"/>
              </w:rPr>
            </w:pPr>
            <w:r>
              <w:rPr>
                <w:rFonts w:ascii="宋体" w:hAnsi="宋体" w:cs="宋体" w:eastAsia="宋体" w:hint="default"/>
                <w:sz w:val="18"/>
                <w:szCs w:val="18"/>
              </w:rPr>
              <w:t>历任董事、财务总监、 董事会秘书</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28.36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78.48%</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赵英伟</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31.53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74.30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-57.56%</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赵志坚</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2.14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5.01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-57.29%</w:t>
            </w: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薛桂香</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20.42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13.84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47.54%</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王雁航</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22.30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18.95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17.68%</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季国永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21.52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17.43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23.47%</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468.99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470.35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-0.29%</w:t>
            </w:r>
          </w:p>
        </w:tc>
      </w:tr>
    </w:tbl>
    <w:p>
      <w:pPr>
        <w:pStyle w:val="BodyText"/>
        <w:spacing w:line="292" w:lineRule="exact" w:before="0"/>
        <w:ind w:left="693" w:right="0"/>
        <w:jc w:val="left"/>
      </w:pPr>
      <w:r>
        <w:rPr>
          <w:rFonts w:ascii="Times New Roman" w:hAnsi="Times New Roman" w:cs="Times New Roman" w:eastAsia="Times New Roman" w:hint="default"/>
        </w:rPr>
        <w:t>a.</w:t>
      </w:r>
      <w:r>
        <w:rPr/>
        <w:t>报告期内根据公司经营业绩的实际情况，部分董事、监事和高级管理人员收入略有调</w:t>
      </w:r>
    </w:p>
    <w:p>
      <w:pPr>
        <w:pStyle w:val="BodyText"/>
        <w:spacing w:line="240" w:lineRule="auto" w:before="133"/>
        <w:ind w:left="212" w:right="3674"/>
        <w:jc w:val="left"/>
      </w:pPr>
      <w:r>
        <w:rPr/>
        <w:t>整。</w:t>
      </w:r>
    </w:p>
    <w:p>
      <w:pPr>
        <w:pStyle w:val="BodyText"/>
        <w:spacing w:line="336" w:lineRule="auto" w:before="154"/>
        <w:ind w:left="693" w:right="0"/>
        <w:jc w:val="left"/>
      </w:pPr>
      <w:r>
        <w:rPr>
          <w:rFonts w:ascii="Times New Roman" w:hAnsi="Times New Roman" w:cs="Times New Roman" w:eastAsia="Times New Roman" w:hint="default"/>
        </w:rPr>
        <w:t>b.</w:t>
      </w:r>
      <w:r>
        <w:rPr/>
        <w:t>截至报告期末，公司未实施股权激励计划。 </w:t>
      </w:r>
      <w:r>
        <w:rPr>
          <w:rFonts w:ascii="Times New Roman" w:hAnsi="Times New Roman" w:cs="Times New Roman" w:eastAsia="Times New Roman" w:hint="default"/>
          <w:spacing w:val="-3"/>
        </w:rPr>
        <w:t>13</w:t>
      </w:r>
      <w:r>
        <w:rPr>
          <w:spacing w:val="-3"/>
        </w:rPr>
        <w:t>、报告期内，公司无重大会计政策变更、无重大会计估计变更、无重大核算方法变更、</w:t>
      </w:r>
    </w:p>
    <w:p>
      <w:pPr>
        <w:pStyle w:val="BodyText"/>
        <w:spacing w:line="240" w:lineRule="auto" w:before="29"/>
        <w:ind w:left="212" w:right="3674"/>
        <w:jc w:val="left"/>
      </w:pPr>
      <w:r>
        <w:rPr/>
        <w:t>无重大前期会计差错发生。</w:t>
      </w:r>
    </w:p>
    <w:p>
      <w:pPr>
        <w:pStyle w:val="BodyText"/>
        <w:spacing w:line="240" w:lineRule="auto" w:before="151"/>
        <w:ind w:left="693" w:right="3674"/>
        <w:jc w:val="left"/>
      </w:pPr>
      <w:r>
        <w:rPr/>
        <w:t>（三）主要资产及负债构成情况分析</w:t>
      </w:r>
    </w:p>
    <w:p>
      <w:pPr>
        <w:spacing w:before="161"/>
        <w:ind w:left="0" w:right="149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980"/>
        <w:gridCol w:w="1940"/>
        <w:gridCol w:w="1937"/>
        <w:gridCol w:w="1939"/>
        <w:gridCol w:w="1940"/>
      </w:tblGrid>
      <w:tr>
        <w:trPr>
          <w:trHeight w:val="415" w:hRule="exact"/>
        </w:trPr>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同比变动</w:t>
            </w:r>
          </w:p>
        </w:tc>
        <w:tc>
          <w:tcPr>
            <w:tcW w:w="1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272,871,795.77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368,082,729.94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-25.87%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8" w:right="0"/>
              <w:jc w:val="left"/>
              <w:rPr>
                <w:rFonts w:ascii="Times New Roman" w:hAnsi="Times New Roman" w:cs="Times New Roman" w:eastAsia="Times New Roman" w:hint="default"/>
                <w:sz w:val="18"/>
                <w:szCs w:val="18"/>
              </w:rPr>
            </w:pPr>
            <w:r>
              <w:rPr>
                <w:rFonts w:ascii="Times New Roman"/>
                <w:sz w:val="18"/>
              </w:rPr>
              <w:t>96,533,956.34</w:t>
            </w:r>
          </w:p>
        </w:tc>
      </w:tr>
      <w:tr>
        <w:trPr>
          <w:trHeight w:val="4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28,844,416.53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6,336,631.22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355.20%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4" w:right="0"/>
              <w:jc w:val="left"/>
              <w:rPr>
                <w:rFonts w:ascii="Times New Roman" w:hAnsi="Times New Roman" w:cs="Times New Roman" w:eastAsia="Times New Roman" w:hint="default"/>
                <w:sz w:val="18"/>
                <w:szCs w:val="18"/>
              </w:rPr>
            </w:pPr>
            <w:r>
              <w:rPr>
                <w:rFonts w:ascii="Times New Roman"/>
                <w:sz w:val="18"/>
              </w:rPr>
              <w:t>9,104,091.97</w:t>
            </w:r>
          </w:p>
        </w:tc>
      </w:tr>
      <w:tr>
        <w:trPr>
          <w:trHeight w:val="4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1,847,683.64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4,188,891.57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-55.89%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175,000.00</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11,654,588.82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3,223,857.88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261.51%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4" w:right="0"/>
              <w:jc w:val="left"/>
              <w:rPr>
                <w:rFonts w:ascii="Times New Roman" w:hAnsi="Times New Roman" w:cs="Times New Roman" w:eastAsia="Times New Roman" w:hint="default"/>
                <w:sz w:val="18"/>
                <w:szCs w:val="18"/>
              </w:rPr>
            </w:pPr>
            <w:r>
              <w:rPr>
                <w:rFonts w:ascii="Times New Roman"/>
                <w:sz w:val="18"/>
              </w:rPr>
              <w:t>5,052,808.52</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138,170,534.77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173,461,432.73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-20.35%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102,731,740.82</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4,896,906.24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2,201,900.46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122.39%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4" w:right="0"/>
              <w:jc w:val="left"/>
              <w:rPr>
                <w:rFonts w:ascii="Times New Roman" w:hAnsi="Times New Roman" w:cs="Times New Roman" w:eastAsia="Times New Roman" w:hint="default"/>
                <w:sz w:val="18"/>
                <w:szCs w:val="18"/>
              </w:rPr>
            </w:pPr>
            <w:r>
              <w:rPr>
                <w:rFonts w:ascii="Times New Roman"/>
                <w:sz w:val="18"/>
              </w:rPr>
              <w:t>1,124,467.72</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1,929,088.60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4,432,596.32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-56.48%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1" w:right="0"/>
              <w:jc w:val="left"/>
              <w:rPr>
                <w:rFonts w:ascii="Times New Roman" w:hAnsi="Times New Roman" w:cs="Times New Roman" w:eastAsia="Times New Roman" w:hint="default"/>
                <w:sz w:val="18"/>
                <w:szCs w:val="18"/>
              </w:rPr>
            </w:pPr>
            <w:r>
              <w:rPr>
                <w:rFonts w:ascii="Times New Roman"/>
                <w:sz w:val="18"/>
              </w:rPr>
              <w:t>229,322.79</w:t>
            </w:r>
          </w:p>
        </w:tc>
      </w:tr>
      <w:tr>
        <w:trPr>
          <w:trHeight w:val="4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实收资本（或股本）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312,156,000.00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260,130,000.00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20.00%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260,130,000.00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56" w:top="980" w:bottom="114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980"/>
        <w:gridCol w:w="1940"/>
        <w:gridCol w:w="1937"/>
        <w:gridCol w:w="1939"/>
        <w:gridCol w:w="1940"/>
      </w:tblGrid>
      <w:tr>
        <w:trPr>
          <w:trHeight w:val="4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112,194,419.98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164,220,419.98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-31.68%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164,220,419.98</w:t>
            </w:r>
          </w:p>
        </w:tc>
      </w:tr>
    </w:tbl>
    <w:p>
      <w:pPr>
        <w:pStyle w:val="BodyText"/>
        <w:spacing w:line="292" w:lineRule="exact" w:before="0"/>
        <w:ind w:left="693" w:right="0"/>
        <w:jc w:val="left"/>
      </w:pPr>
      <w:r>
        <w:rPr>
          <w:rFonts w:ascii="Times New Roman" w:hAnsi="Times New Roman" w:cs="Times New Roman" w:eastAsia="Times New Roman" w:hint="default"/>
        </w:rPr>
        <w:t>a.</w:t>
      </w:r>
      <w:r>
        <w:rPr/>
        <w:t>货币资金减少是由于报告期内偿还部分用人民币抵押的美元贷款，同时减少了货币资</w:t>
      </w:r>
    </w:p>
    <w:p>
      <w:pPr>
        <w:pStyle w:val="BodyText"/>
        <w:spacing w:line="340" w:lineRule="auto" w:before="135"/>
        <w:ind w:left="693" w:right="3373"/>
        <w:jc w:val="left"/>
      </w:pPr>
      <w:r>
        <w:rPr/>
        <w:t>金与短期借款； </w:t>
      </w:r>
      <w:r>
        <w:rPr>
          <w:rFonts w:ascii="Times New Roman" w:hAnsi="Times New Roman" w:cs="Times New Roman" w:eastAsia="Times New Roman" w:hint="default"/>
        </w:rPr>
        <w:t>b.</w:t>
      </w:r>
      <w:r>
        <w:rPr/>
        <w:t>预付款项增加是由于支付无锡新区鸿山街道办事处土地保证金； </w:t>
      </w:r>
      <w:r>
        <w:rPr>
          <w:rFonts w:ascii="Times New Roman" w:hAnsi="Times New Roman" w:cs="Times New Roman" w:eastAsia="Times New Roman" w:hint="default"/>
        </w:rPr>
        <w:t>c.</w:t>
      </w:r>
      <w:r>
        <w:rPr/>
        <w:t>应收利息增加是由报告期内收到部分到期的存款利息； </w:t>
      </w:r>
      <w:r>
        <w:rPr>
          <w:rFonts w:ascii="Times New Roman" w:hAnsi="Times New Roman" w:cs="Times New Roman" w:eastAsia="Times New Roman" w:hint="default"/>
        </w:rPr>
        <w:t>d.</w:t>
      </w:r>
      <w:r>
        <w:rPr/>
        <w:t>其他应收款增加的原因是未收到已批准的出口退税； </w:t>
      </w:r>
      <w:r>
        <w:rPr>
          <w:rFonts w:ascii="Times New Roman" w:hAnsi="Times New Roman" w:cs="Times New Roman" w:eastAsia="Times New Roman" w:hint="default"/>
        </w:rPr>
        <w:t>e.</w:t>
      </w:r>
      <w:r>
        <w:rPr/>
        <w:t>预收款项增加的原因是部分收到部分新产品客户的预付款； </w:t>
      </w:r>
      <w:r>
        <w:rPr>
          <w:rFonts w:ascii="Times New Roman" w:hAnsi="Times New Roman" w:cs="Times New Roman" w:eastAsia="Times New Roman" w:hint="default"/>
        </w:rPr>
        <w:t>f.</w:t>
      </w:r>
      <w:r>
        <w:rPr/>
        <w:t>存货减少的原因是公司加强内部管理，提高了存货周转效率； </w:t>
      </w:r>
      <w:r>
        <w:rPr>
          <w:rFonts w:ascii="Times New Roman" w:hAnsi="Times New Roman" w:cs="Times New Roman" w:eastAsia="Times New Roman" w:hint="default"/>
        </w:rPr>
        <w:t>g.</w:t>
      </w:r>
      <w:r>
        <w:rPr/>
        <w:t>应付利息减少的原因是报告期内支付了部分到期的贷款利息；</w:t>
      </w:r>
    </w:p>
    <w:p>
      <w:pPr>
        <w:pStyle w:val="BodyText"/>
        <w:spacing w:line="338" w:lineRule="auto" w:before="21"/>
        <w:ind w:left="693" w:right="1213"/>
        <w:jc w:val="left"/>
      </w:pPr>
      <w:r>
        <w:rPr>
          <w:rFonts w:ascii="Times New Roman" w:hAnsi="Times New Roman" w:cs="Times New Roman" w:eastAsia="Times New Roman" w:hint="default"/>
        </w:rPr>
        <w:t>h.</w:t>
      </w:r>
      <w:r>
        <w:rPr/>
        <w:t>实收资本增加及资本公积减少的原因是报告期内公司实施了</w:t>
      </w:r>
      <w:r>
        <w:rPr>
          <w:rFonts w:ascii="Times New Roman" w:hAnsi="Times New Roman" w:cs="Times New Roman" w:eastAsia="Times New Roman" w:hint="default"/>
        </w:rPr>
        <w:t>2010</w:t>
      </w:r>
      <w:r>
        <w:rPr/>
        <w:t>年度资本公积金转增 股本的权益分派方案。</w:t>
      </w:r>
    </w:p>
    <w:p>
      <w:pPr>
        <w:pStyle w:val="BodyText"/>
        <w:spacing w:line="240" w:lineRule="auto" w:before="53"/>
        <w:ind w:left="693" w:right="3674"/>
        <w:jc w:val="left"/>
      </w:pPr>
      <w:r>
        <w:rPr>
          <w:rFonts w:ascii="Times New Roman" w:hAnsi="Times New Roman" w:cs="Times New Roman" w:eastAsia="Times New Roman" w:hint="default"/>
        </w:rPr>
        <w:t>1</w:t>
      </w:r>
      <w:r>
        <w:rPr/>
        <w:t>、主要固定资产和无形资产情况</w:t>
      </w:r>
    </w:p>
    <w:p>
      <w:pPr>
        <w:spacing w:line="240" w:lineRule="auto" w:before="6"/>
        <w:rPr>
          <w:rFonts w:ascii="宋体" w:hAnsi="宋体" w:cs="宋体" w:eastAsia="宋体" w:hint="default"/>
          <w:sz w:val="13"/>
          <w:szCs w:val="13"/>
        </w:rPr>
      </w:pPr>
    </w:p>
    <w:tbl>
      <w:tblPr>
        <w:tblW w:w="0" w:type="auto"/>
        <w:jc w:val="left"/>
        <w:tblInd w:w="193" w:type="dxa"/>
        <w:tblLayout w:type="fixed"/>
        <w:tblCellMar>
          <w:top w:w="0" w:type="dxa"/>
          <w:left w:w="0" w:type="dxa"/>
          <w:bottom w:w="0" w:type="dxa"/>
          <w:right w:w="0" w:type="dxa"/>
        </w:tblCellMar>
        <w:tblLook w:val="01E0"/>
      </w:tblPr>
      <w:tblGrid>
        <w:gridCol w:w="2895"/>
        <w:gridCol w:w="2160"/>
        <w:gridCol w:w="1800"/>
        <w:gridCol w:w="1441"/>
        <w:gridCol w:w="1440"/>
      </w:tblGrid>
      <w:tr>
        <w:trPr>
          <w:trHeight w:val="418" w:hRule="exact"/>
        </w:trPr>
        <w:tc>
          <w:tcPr>
            <w:tcW w:w="2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地址</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55" w:right="0"/>
              <w:jc w:val="left"/>
              <w:rPr>
                <w:rFonts w:ascii="宋体" w:hAnsi="宋体" w:cs="宋体" w:eastAsia="宋体" w:hint="default"/>
                <w:sz w:val="18"/>
                <w:szCs w:val="18"/>
              </w:rPr>
            </w:pPr>
            <w:r>
              <w:rPr>
                <w:rFonts w:ascii="宋体" w:hAnsi="宋体" w:cs="宋体" w:eastAsia="宋体" w:hint="default"/>
                <w:sz w:val="18"/>
                <w:szCs w:val="18"/>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抵押情况</w:t>
            </w:r>
          </w:p>
        </w:tc>
      </w:tr>
      <w:tr>
        <w:trPr>
          <w:trHeight w:val="578"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0"/>
              <w:jc w:val="left"/>
              <w:rPr>
                <w:rFonts w:ascii="宋体" w:hAnsi="宋体" w:cs="宋体" w:eastAsia="宋体" w:hint="default"/>
                <w:sz w:val="18"/>
                <w:szCs w:val="18"/>
              </w:rPr>
            </w:pPr>
            <w:r>
              <w:rPr>
                <w:rFonts w:ascii="宋体" w:hAnsi="宋体" w:cs="宋体" w:eastAsia="宋体" w:hint="default"/>
                <w:spacing w:val="12"/>
                <w:sz w:val="18"/>
                <w:szCs w:val="18"/>
              </w:rPr>
              <w:t>深圳市实益达科技股份有限公司</w:t>
            </w:r>
            <w:r>
              <w:rPr>
                <w:rFonts w:ascii="宋体" w:hAnsi="宋体" w:cs="宋体" w:eastAsia="宋体" w:hint="default"/>
                <w:sz w:val="18"/>
                <w:szCs w:val="18"/>
              </w:rPr>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实益达科技园</w:t>
            </w:r>
            <w:r>
              <w:rPr>
                <w:rFonts w:ascii="Times New Roman" w:hAnsi="Times New Roman" w:cs="Times New Roman" w:eastAsia="Times New Roman" w:hint="default"/>
                <w:sz w:val="18"/>
                <w:szCs w:val="18"/>
              </w:rPr>
              <w:t>”</w:t>
            </w:r>
            <w:r>
              <w:rPr>
                <w:rFonts w:ascii="宋体" w:hAnsi="宋体" w:cs="宋体" w:eastAsia="宋体" w:hint="default"/>
                <w:sz w:val="18"/>
                <w:szCs w:val="18"/>
              </w:rPr>
              <w:t>房产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3" w:right="100"/>
              <w:jc w:val="left"/>
              <w:rPr>
                <w:rFonts w:ascii="宋体" w:hAnsi="宋体" w:cs="宋体" w:eastAsia="宋体" w:hint="default"/>
                <w:sz w:val="18"/>
                <w:szCs w:val="18"/>
              </w:rPr>
            </w:pPr>
            <w:r>
              <w:rPr>
                <w:rFonts w:ascii="宋体" w:hAnsi="宋体" w:cs="宋体" w:eastAsia="宋体" w:hint="default"/>
                <w:spacing w:val="14"/>
                <w:sz w:val="18"/>
                <w:szCs w:val="18"/>
              </w:rPr>
              <w:t>深圳市龙岗区宝龙工业</w:t>
            </w:r>
            <w:r>
              <w:rPr>
                <w:rFonts w:ascii="宋体" w:hAnsi="宋体" w:cs="宋体" w:eastAsia="宋体" w:hint="default"/>
                <w:sz w:val="18"/>
                <w:szCs w:val="18"/>
              </w:rPr>
              <w:t> 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81"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无锡实益达电子有限公司房产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已抵押</w:t>
            </w:r>
          </w:p>
        </w:tc>
      </w:tr>
      <w:tr>
        <w:trPr>
          <w:trHeight w:val="557"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03" w:right="100"/>
              <w:jc w:val="left"/>
              <w:rPr>
                <w:rFonts w:ascii="宋体" w:hAnsi="宋体" w:cs="宋体" w:eastAsia="宋体" w:hint="default"/>
                <w:sz w:val="18"/>
                <w:szCs w:val="18"/>
              </w:rPr>
            </w:pPr>
            <w:r>
              <w:rPr>
                <w:rFonts w:ascii="宋体" w:hAnsi="宋体" w:cs="宋体" w:eastAsia="宋体" w:hint="default"/>
                <w:spacing w:val="14"/>
                <w:sz w:val="18"/>
                <w:szCs w:val="18"/>
              </w:rPr>
              <w:t>深圳市龙岗区宝龙工业</w:t>
            </w:r>
            <w:r>
              <w:rPr>
                <w:rFonts w:ascii="宋体" w:hAnsi="宋体" w:cs="宋体" w:eastAsia="宋体" w:hint="default"/>
                <w:sz w:val="18"/>
                <w:szCs w:val="18"/>
              </w:rPr>
              <w:t> 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00"/>
              <w:jc w:val="left"/>
              <w:rPr>
                <w:rFonts w:ascii="宋体" w:hAnsi="宋体" w:cs="宋体" w:eastAsia="宋体" w:hint="default"/>
                <w:sz w:val="18"/>
                <w:szCs w:val="18"/>
              </w:rPr>
            </w:pPr>
            <w:r>
              <w:rPr>
                <w:rFonts w:ascii="宋体" w:hAnsi="宋体" w:cs="宋体" w:eastAsia="宋体" w:hint="default"/>
                <w:spacing w:val="14"/>
                <w:sz w:val="18"/>
                <w:szCs w:val="18"/>
              </w:rPr>
              <w:t>深圳市龙岗区宝龙工业</w:t>
            </w:r>
            <w:r>
              <w:rPr>
                <w:rFonts w:ascii="宋体" w:hAnsi="宋体" w:cs="宋体" w:eastAsia="宋体" w:hint="default"/>
                <w:sz w:val="18"/>
                <w:szCs w:val="18"/>
              </w:rPr>
              <w:t> 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00"/>
              <w:jc w:val="left"/>
              <w:rPr>
                <w:rFonts w:ascii="宋体" w:hAnsi="宋体" w:cs="宋体" w:eastAsia="宋体" w:hint="default"/>
                <w:sz w:val="18"/>
                <w:szCs w:val="18"/>
              </w:rPr>
            </w:pPr>
            <w:r>
              <w:rPr>
                <w:rFonts w:ascii="宋体" w:hAnsi="宋体" w:cs="宋体" w:eastAsia="宋体" w:hint="default"/>
                <w:spacing w:val="14"/>
                <w:sz w:val="18"/>
                <w:szCs w:val="18"/>
              </w:rPr>
              <w:t>深圳市龙岗区宝龙工业</w:t>
            </w:r>
            <w:r>
              <w:rPr>
                <w:rFonts w:ascii="宋体" w:hAnsi="宋体" w:cs="宋体" w:eastAsia="宋体" w:hint="default"/>
                <w:sz w:val="18"/>
                <w:szCs w:val="18"/>
              </w:rPr>
              <w:t> 城及无锡新区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0"/>
              <w:jc w:val="left"/>
              <w:rPr>
                <w:rFonts w:ascii="宋体" w:hAnsi="宋体" w:cs="宋体" w:eastAsia="宋体" w:hint="default"/>
                <w:sz w:val="18"/>
                <w:szCs w:val="18"/>
              </w:rPr>
            </w:pPr>
            <w:r>
              <w:rPr>
                <w:rFonts w:ascii="宋体" w:hAnsi="宋体" w:cs="宋体" w:eastAsia="宋体" w:hint="default"/>
                <w:spacing w:val="14"/>
                <w:sz w:val="18"/>
                <w:szCs w:val="18"/>
              </w:rPr>
              <w:t>深圳市龙岗区宝龙工业</w:t>
            </w:r>
            <w:r>
              <w:rPr>
                <w:rFonts w:ascii="宋体" w:hAnsi="宋体" w:cs="宋体" w:eastAsia="宋体" w:hint="default"/>
                <w:sz w:val="18"/>
                <w:szCs w:val="18"/>
              </w:rPr>
              <w:t> 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bl>
    <w:p>
      <w:pPr>
        <w:pStyle w:val="BodyText"/>
        <w:spacing w:line="292" w:lineRule="exact" w:before="0"/>
        <w:ind w:left="693" w:right="3674"/>
        <w:jc w:val="left"/>
      </w:pPr>
      <w:r>
        <w:rPr>
          <w:rFonts w:ascii="Times New Roman" w:hAnsi="Times New Roman" w:cs="Times New Roman" w:eastAsia="Times New Roman" w:hint="default"/>
        </w:rPr>
        <w:t>2</w:t>
      </w:r>
      <w:r>
        <w:rPr/>
        <w:t>、主要存货情况</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006"/>
        <w:gridCol w:w="1934"/>
        <w:gridCol w:w="1925"/>
        <w:gridCol w:w="1923"/>
        <w:gridCol w:w="1922"/>
      </w:tblGrid>
      <w:tr>
        <w:trPr>
          <w:trHeight w:val="324" w:hRule="exact"/>
        </w:trPr>
        <w:tc>
          <w:tcPr>
            <w:tcW w:w="2006"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6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9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9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20"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93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83,978,112.17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381,393.61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83,596,718.56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60.58%</w:t>
            </w:r>
          </w:p>
        </w:tc>
      </w:tr>
      <w:tr>
        <w:trPr>
          <w:trHeight w:val="322"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93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16,007,726.29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16,007,726.29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pacing w:val="-1"/>
                <w:sz w:val="18"/>
              </w:rPr>
              <w:t>11.55%</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93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38,031,484.83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63,250.16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37,968,234.67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27.44%</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193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597,855.25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597,855.25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0.43%</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3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138,615,178.54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444,643.77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138,170,534.77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36" w:lineRule="auto" w:before="79"/>
        <w:ind w:left="212" w:right="1124" w:firstLine="480"/>
        <w:jc w:val="left"/>
      </w:pPr>
      <w:r>
        <w:rPr>
          <w:spacing w:val="-2"/>
        </w:rPr>
        <w:t>报告期内，公司营业收入增长</w:t>
      </w:r>
      <w:r>
        <w:rPr>
          <w:rFonts w:ascii="Times New Roman" w:hAnsi="Times New Roman" w:cs="Times New Roman" w:eastAsia="Times New Roman" w:hint="default"/>
          <w:spacing w:val="-2"/>
        </w:rPr>
        <w:t>29.63</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w:t>
      </w:r>
      <w:r>
        <w:rPr>
          <w:spacing w:val="-2"/>
        </w:rPr>
        <w:t>，但存货同比下降</w:t>
      </w:r>
      <w:r>
        <w:rPr>
          <w:rFonts w:ascii="Times New Roman" w:hAnsi="Times New Roman" w:cs="Times New Roman" w:eastAsia="Times New Roman" w:hint="default"/>
          <w:spacing w:val="-2"/>
        </w:rPr>
        <w:t>20.35%</w:t>
      </w:r>
      <w:r>
        <w:rPr>
          <w:spacing w:val="-2"/>
        </w:rPr>
        <w:t>的原因是公司加强内部管</w:t>
      </w:r>
      <w:r>
        <w:rPr/>
        <w:t> 理，提高了存货周转效率。</w:t>
      </w:r>
    </w:p>
    <w:p>
      <w:pPr>
        <w:pStyle w:val="BodyText"/>
        <w:spacing w:line="336" w:lineRule="auto" w:before="58"/>
        <w:ind w:left="693" w:right="6193"/>
        <w:jc w:val="left"/>
      </w:pPr>
      <w:r>
        <w:rPr>
          <w:rFonts w:ascii="Times New Roman" w:hAnsi="Times New Roman" w:cs="Times New Roman" w:eastAsia="Times New Roman" w:hint="default"/>
        </w:rPr>
        <w:t>3</w:t>
      </w:r>
      <w:r>
        <w:rPr/>
        <w:t>、交易性金融资产情况 报告期末公司不存在交易性金融资产。</w:t>
      </w:r>
    </w:p>
    <w:p>
      <w:pPr>
        <w:spacing w:after="0" w:line="336" w:lineRule="auto"/>
        <w:jc w:val="left"/>
        <w:sectPr>
          <w:pgSz w:w="11910" w:h="16840"/>
          <w:pgMar w:header="745" w:footer="956" w:top="980" w:bottom="1140" w:left="920" w:right="0"/>
        </w:sectPr>
      </w:pPr>
    </w:p>
    <w:p>
      <w:pPr>
        <w:spacing w:line="240" w:lineRule="auto" w:before="5"/>
        <w:rPr>
          <w:rFonts w:ascii="宋体" w:hAnsi="宋体" w:cs="宋体" w:eastAsia="宋体" w:hint="default"/>
          <w:sz w:val="29"/>
          <w:szCs w:val="29"/>
        </w:rPr>
      </w:pPr>
    </w:p>
    <w:p>
      <w:pPr>
        <w:pStyle w:val="BodyText"/>
        <w:spacing w:line="240" w:lineRule="auto" w:before="26"/>
        <w:ind w:left="693" w:right="3674"/>
        <w:jc w:val="left"/>
      </w:pPr>
      <w:r>
        <w:rPr>
          <w:rFonts w:ascii="Times New Roman" w:hAnsi="Times New Roman" w:cs="Times New Roman" w:eastAsia="Times New Roman" w:hint="default"/>
        </w:rPr>
        <w:t>4</w:t>
      </w:r>
      <w:r>
        <w:rPr/>
        <w:t>、外币金融资产情况</w:t>
      </w:r>
    </w:p>
    <w:p>
      <w:pPr>
        <w:spacing w:line="240" w:lineRule="auto" w:before="10"/>
        <w:rPr>
          <w:rFonts w:ascii="宋体" w:hAnsi="宋体" w:cs="宋体" w:eastAsia="宋体" w:hint="default"/>
          <w:sz w:val="7"/>
          <w:szCs w:val="7"/>
        </w:rPr>
      </w:pPr>
    </w:p>
    <w:p>
      <w:pPr>
        <w:spacing w:before="44"/>
        <w:ind w:left="0" w:right="14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2"/>
        <w:gridCol w:w="1496"/>
        <w:gridCol w:w="1496"/>
        <w:gridCol w:w="1495"/>
        <w:gridCol w:w="1496"/>
        <w:gridCol w:w="1387"/>
      </w:tblGrid>
      <w:tr>
        <w:trPr>
          <w:trHeight w:val="557"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32"/>
              <w:ind w:left="475" w:right="108"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32"/>
              <w:ind w:left="204" w:right="108"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4" w:hRule="exact"/>
        </w:trPr>
        <w:tc>
          <w:tcPr>
            <w:tcW w:w="97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9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103" w:right="12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其变动计入当期损益的金 融资产</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4"/>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可供出售金融资产</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-3,163,889.37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9" w:right="0"/>
              <w:jc w:val="left"/>
              <w:rPr>
                <w:rFonts w:ascii="Times New Roman" w:hAnsi="Times New Roman" w:cs="Times New Roman" w:eastAsia="Times New Roman" w:hint="default"/>
                <w:sz w:val="18"/>
                <w:szCs w:val="18"/>
              </w:rPr>
            </w:pPr>
            <w:r>
              <w:rPr>
                <w:rFonts w:ascii="Times New Roman"/>
                <w:sz w:val="18"/>
              </w:rPr>
              <w:t>3,163,889.37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92" w:lineRule="exact" w:before="0"/>
        <w:ind w:left="693" w:right="0"/>
        <w:jc w:val="left"/>
      </w:pPr>
      <w:r>
        <w:rPr/>
        <w:t>公司本年交易性金融负债减少的原因是子公司香港实益达到期的</w:t>
      </w:r>
      <w:r>
        <w:rPr>
          <w:rFonts w:ascii="Times New Roman" w:hAnsi="Times New Roman" w:cs="Times New Roman" w:eastAsia="Times New Roman" w:hint="default"/>
        </w:rPr>
        <w:t>NDF</w:t>
      </w:r>
      <w:r>
        <w:rPr/>
        <w:t>结算。</w:t>
      </w:r>
    </w:p>
    <w:p>
      <w:pPr>
        <w:pStyle w:val="BodyText"/>
        <w:spacing w:line="240" w:lineRule="auto" w:before="133"/>
        <w:ind w:left="693" w:right="3674"/>
        <w:jc w:val="left"/>
      </w:pPr>
      <w:r>
        <w:rPr/>
        <w:t>（四）偿债能力分析</w:t>
      </w:r>
    </w:p>
    <w:p>
      <w:pPr>
        <w:spacing w:line="240" w:lineRule="auto" w:before="11"/>
        <w:rPr>
          <w:rFonts w:ascii="宋体" w:hAnsi="宋体" w:cs="宋体" w:eastAsia="宋体" w:hint="default"/>
          <w:sz w:val="14"/>
          <w:szCs w:val="14"/>
        </w:rPr>
      </w:pPr>
    </w:p>
    <w:tbl>
      <w:tblPr>
        <w:tblW w:w="0" w:type="auto"/>
        <w:jc w:val="left"/>
        <w:tblInd w:w="193" w:type="dxa"/>
        <w:tblLayout w:type="fixed"/>
        <w:tblCellMar>
          <w:top w:w="0" w:type="dxa"/>
          <w:left w:w="0" w:type="dxa"/>
          <w:bottom w:w="0" w:type="dxa"/>
          <w:right w:w="0" w:type="dxa"/>
        </w:tblCellMar>
        <w:tblLook w:val="01E0"/>
      </w:tblPr>
      <w:tblGrid>
        <w:gridCol w:w="1947"/>
        <w:gridCol w:w="1947"/>
        <w:gridCol w:w="1949"/>
        <w:gridCol w:w="1947"/>
        <w:gridCol w:w="1946"/>
      </w:tblGrid>
      <w:tr>
        <w:trPr>
          <w:trHeight w:val="329"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60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31"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1.66</w:t>
            </w:r>
          </w:p>
        </w:tc>
      </w:tr>
      <w:tr>
        <w:trPr>
          <w:trHeight w:val="329"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1.01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0.98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-55.10%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1.27</w:t>
            </w:r>
          </w:p>
        </w:tc>
      </w:tr>
      <w:tr>
        <w:trPr>
          <w:trHeight w:val="331"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53.16%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61.73%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-45.76%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34.58%</w:t>
            </w:r>
          </w:p>
        </w:tc>
      </w:tr>
      <w:tr>
        <w:trPr>
          <w:trHeight w:val="329"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利息保障倍数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6.32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5.20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278.85%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2.28</w:t>
            </w:r>
          </w:p>
        </w:tc>
      </w:tr>
    </w:tbl>
    <w:p>
      <w:pPr>
        <w:pStyle w:val="BodyText"/>
        <w:spacing w:line="240" w:lineRule="auto" w:before="79"/>
        <w:ind w:left="693" w:right="3674"/>
        <w:jc w:val="left"/>
      </w:pPr>
      <w:r>
        <w:rPr/>
        <w:t>（五）资产营运能力分析</w:t>
      </w:r>
    </w:p>
    <w:p>
      <w:pPr>
        <w:spacing w:line="240" w:lineRule="auto" w:before="11"/>
        <w:rPr>
          <w:rFonts w:ascii="宋体" w:hAnsi="宋体" w:cs="宋体" w:eastAsia="宋体" w:hint="default"/>
          <w:sz w:val="14"/>
          <w:szCs w:val="14"/>
        </w:rPr>
      </w:pPr>
    </w:p>
    <w:tbl>
      <w:tblPr>
        <w:tblW w:w="0" w:type="auto"/>
        <w:jc w:val="left"/>
        <w:tblInd w:w="193" w:type="dxa"/>
        <w:tblLayout w:type="fixed"/>
        <w:tblCellMar>
          <w:top w:w="0" w:type="dxa"/>
          <w:left w:w="0" w:type="dxa"/>
          <w:bottom w:w="0" w:type="dxa"/>
          <w:right w:w="0" w:type="dxa"/>
        </w:tblCellMar>
        <w:tblLook w:val="01E0"/>
      </w:tblPr>
      <w:tblGrid>
        <w:gridCol w:w="1947"/>
        <w:gridCol w:w="1947"/>
        <w:gridCol w:w="1949"/>
        <w:gridCol w:w="1947"/>
        <w:gridCol w:w="1946"/>
      </w:tblGrid>
      <w:tr>
        <w:trPr>
          <w:trHeight w:val="329"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60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1"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4.63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8.67%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w:t>
            </w:r>
          </w:p>
        </w:tc>
      </w:tr>
      <w:tr>
        <w:trPr>
          <w:trHeight w:val="331" w:hRule="exact"/>
        </w:trPr>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10.42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8.97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16.39%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6.82</w:t>
            </w:r>
          </w:p>
        </w:tc>
      </w:tr>
    </w:tbl>
    <w:p>
      <w:pPr>
        <w:pStyle w:val="BodyText"/>
        <w:spacing w:line="274" w:lineRule="exact" w:before="0"/>
        <w:ind w:left="683" w:right="3674"/>
        <w:jc w:val="left"/>
      </w:pPr>
      <w:r>
        <w:rPr/>
        <w:t>（六）现金流量项目变动情况分析</w:t>
      </w:r>
    </w:p>
    <w:p>
      <w:pPr>
        <w:pStyle w:val="BodyText"/>
        <w:spacing w:line="338" w:lineRule="auto" w:before="151"/>
        <w:ind w:left="212" w:right="1194" w:firstLine="480"/>
        <w:jc w:val="left"/>
      </w:pPr>
      <w:r>
        <w:rPr/>
        <w:t>报告期内，公司经营、投资及筹资活动产生的现金流量同比增减变动幅度达到</w:t>
      </w:r>
      <w:r>
        <w:rPr>
          <w:rFonts w:ascii="Times New Roman" w:hAnsi="Times New Roman" w:cs="Times New Roman" w:eastAsia="Times New Roman" w:hint="default"/>
        </w:rPr>
        <w:t>20%</w:t>
      </w:r>
      <w:r>
        <w:rPr/>
        <w:t>以上 的项目有：</w:t>
      </w:r>
    </w:p>
    <w:p>
      <w:pPr>
        <w:spacing w:before="63"/>
        <w:ind w:left="0" w:right="158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72"/>
        <w:gridCol w:w="1759"/>
        <w:gridCol w:w="1613"/>
        <w:gridCol w:w="1313"/>
        <w:gridCol w:w="2079"/>
      </w:tblGrid>
      <w:tr>
        <w:trPr>
          <w:trHeight w:val="400" w:hRule="exact"/>
        </w:trPr>
        <w:tc>
          <w:tcPr>
            <w:tcW w:w="29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7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7"/>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7"/>
              <w:ind w:left="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7"/>
              <w:ind w:left="29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7"/>
              <w:ind w:left="6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191,495,962.22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-65,756,845.93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391.22%</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9,538,868.47</w:t>
            </w:r>
          </w:p>
        </w:tc>
      </w:tr>
      <w:tr>
        <w:trPr>
          <w:trHeight w:val="399"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1,431,552,871.86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1,230,765,157.52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sz w:val="18"/>
              </w:rPr>
              <w:t>16.31%</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476,873,685.62</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1,240,056,909.64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1,296,522,003.45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z w:val="18"/>
              </w:rPr>
              <w:t>-4.36%</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467,334,817.15</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-58,276,218.82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-25,481,697.44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-128.70%</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2,473,826.35</w:t>
            </w:r>
          </w:p>
        </w:tc>
      </w:tr>
      <w:tr>
        <w:trPr>
          <w:trHeight w:val="398"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3,047,108.20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69,322,519.61</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61,323,327.02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25,481,697.44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140.66%</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66,848,693.26</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筹资活动现金流量净额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4" w:right="0"/>
              <w:jc w:val="left"/>
              <w:rPr>
                <w:rFonts w:ascii="Times New Roman" w:hAnsi="Times New Roman" w:cs="Times New Roman" w:eastAsia="Times New Roman" w:hint="default"/>
                <w:sz w:val="18"/>
                <w:szCs w:val="18"/>
              </w:rPr>
            </w:pPr>
            <w:r>
              <w:rPr>
                <w:rFonts w:ascii="Times New Roman"/>
                <w:sz w:val="18"/>
              </w:rPr>
              <w:t>-84,398,953.08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21,963,386.68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-484.27%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4" w:right="0"/>
              <w:jc w:val="left"/>
              <w:rPr>
                <w:rFonts w:ascii="Times New Roman" w:hAnsi="Times New Roman" w:cs="Times New Roman" w:eastAsia="Times New Roman" w:hint="default"/>
                <w:sz w:val="18"/>
                <w:szCs w:val="18"/>
              </w:rPr>
            </w:pPr>
            <w:r>
              <w:rPr>
                <w:rFonts w:ascii="Times New Roman"/>
                <w:sz w:val="18"/>
              </w:rPr>
              <w:t>27,277,565.70</w:t>
            </w:r>
          </w:p>
        </w:tc>
      </w:tr>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828,588,957.56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658,221,078.79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z w:val="18"/>
              </w:rPr>
              <w:t>25.88%</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629,834,767.30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72"/>
        <w:gridCol w:w="1759"/>
        <w:gridCol w:w="1613"/>
        <w:gridCol w:w="1313"/>
        <w:gridCol w:w="2079"/>
      </w:tblGrid>
      <w:tr>
        <w:trPr>
          <w:trHeight w:val="40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Times New Roman" w:hAnsi="Times New Roman" w:cs="Times New Roman" w:eastAsia="Times New Roman" w:hint="default"/>
                <w:sz w:val="18"/>
                <w:szCs w:val="18"/>
              </w:rPr>
            </w:pPr>
            <w:r>
              <w:rPr>
                <w:rFonts w:ascii="Times New Roman"/>
                <w:sz w:val="18"/>
              </w:rPr>
              <w:t>912,987,910.64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4" w:right="0"/>
              <w:jc w:val="left"/>
              <w:rPr>
                <w:rFonts w:ascii="Times New Roman" w:hAnsi="Times New Roman" w:cs="Times New Roman" w:eastAsia="Times New Roman" w:hint="default"/>
                <w:sz w:val="18"/>
                <w:szCs w:val="18"/>
              </w:rPr>
            </w:pPr>
            <w:r>
              <w:rPr>
                <w:rFonts w:ascii="Times New Roman"/>
                <w:sz w:val="18"/>
              </w:rPr>
              <w:t>636,257,692.11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7" w:right="0"/>
              <w:jc w:val="left"/>
              <w:rPr>
                <w:rFonts w:ascii="Times New Roman" w:hAnsi="Times New Roman" w:cs="Times New Roman" w:eastAsia="Times New Roman" w:hint="default"/>
                <w:sz w:val="18"/>
                <w:szCs w:val="18"/>
              </w:rPr>
            </w:pPr>
            <w:r>
              <w:rPr>
                <w:rFonts w:ascii="Times New Roman"/>
                <w:sz w:val="18"/>
              </w:rPr>
              <w:t>43.49%</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43" w:right="0"/>
              <w:jc w:val="left"/>
              <w:rPr>
                <w:rFonts w:ascii="Times New Roman" w:hAnsi="Times New Roman" w:cs="Times New Roman" w:eastAsia="Times New Roman" w:hint="default"/>
                <w:sz w:val="18"/>
                <w:szCs w:val="18"/>
              </w:rPr>
            </w:pPr>
            <w:r>
              <w:rPr>
                <w:rFonts w:ascii="Times New Roman"/>
                <w:sz w:val="18"/>
              </w:rPr>
              <w:t>602,557,201.60</w:t>
            </w:r>
          </w:p>
        </w:tc>
      </w:tr>
    </w:tbl>
    <w:p>
      <w:pPr>
        <w:pStyle w:val="BodyText"/>
        <w:spacing w:line="336" w:lineRule="auto" w:before="79"/>
        <w:ind w:left="212" w:right="0" w:firstLine="480"/>
        <w:jc w:val="left"/>
      </w:pPr>
      <w:r>
        <w:rPr>
          <w:spacing w:val="-3"/>
        </w:rPr>
        <w:t>经营活动产生的现金流量净额同比增加</w:t>
      </w:r>
      <w:r>
        <w:rPr>
          <w:rFonts w:ascii="Times New Roman" w:hAnsi="Times New Roman" w:cs="Times New Roman" w:eastAsia="Times New Roman" w:hint="default"/>
          <w:spacing w:val="-3"/>
        </w:rPr>
        <w:t>391.22%</w:t>
      </w:r>
      <w:r>
        <w:rPr>
          <w:spacing w:val="-3"/>
        </w:rPr>
        <w:t>的原因是本年度应收款周转速度加快，同</w:t>
      </w:r>
      <w:r>
        <w:rPr/>
        <w:t> 时供应商账期延长；</w:t>
      </w:r>
    </w:p>
    <w:p>
      <w:pPr>
        <w:pStyle w:val="BodyText"/>
        <w:spacing w:line="336" w:lineRule="auto" w:before="58"/>
        <w:ind w:left="693" w:right="1973"/>
        <w:jc w:val="left"/>
      </w:pPr>
      <w:r>
        <w:rPr/>
        <w:t>投资活动产生的现金流量净额减少</w:t>
      </w:r>
      <w:r>
        <w:rPr>
          <w:rFonts w:ascii="Times New Roman" w:hAnsi="Times New Roman" w:cs="Times New Roman" w:eastAsia="Times New Roman" w:hint="default"/>
        </w:rPr>
        <w:t>128.70%</w:t>
      </w:r>
      <w:r>
        <w:rPr/>
        <w:t>是因为本年新增购买固定资产。 筹资活动现金流量净额同比减少</w:t>
      </w:r>
      <w:r>
        <w:rPr>
          <w:rFonts w:ascii="Times New Roman" w:hAnsi="Times New Roman" w:cs="Times New Roman" w:eastAsia="Times New Roman" w:hint="default"/>
        </w:rPr>
        <w:t>484.27%</w:t>
      </w:r>
      <w:r>
        <w:rPr/>
        <w:t>的原因是本年偿还了大量的美元贷款。</w:t>
      </w:r>
    </w:p>
    <w:p>
      <w:pPr>
        <w:pStyle w:val="BodyText"/>
        <w:spacing w:line="240" w:lineRule="auto" w:before="29"/>
        <w:ind w:left="695" w:right="3674"/>
        <w:jc w:val="left"/>
      </w:pPr>
      <w:r>
        <w:rPr/>
        <w:t>（七）近三年研发费用投入情况</w:t>
      </w:r>
    </w:p>
    <w:p>
      <w:pPr>
        <w:spacing w:before="161"/>
        <w:ind w:left="0" w:right="14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434"/>
        <w:gridCol w:w="2434"/>
        <w:gridCol w:w="2434"/>
        <w:gridCol w:w="2434"/>
      </w:tblGrid>
      <w:tr>
        <w:trPr>
          <w:trHeight w:val="329"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31"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w w:val="95"/>
                <w:sz w:val="18"/>
              </w:rPr>
              <w:t>1,482.64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w w:val="95"/>
                <w:sz w:val="18"/>
              </w:rPr>
              <w:t>1,211.87</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579.58</w:t>
            </w:r>
          </w:p>
        </w:tc>
      </w:tr>
      <w:tr>
        <w:trPr>
          <w:trHeight w:val="329"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172,402.25</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132,993.62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61,617.72</w:t>
            </w:r>
          </w:p>
        </w:tc>
      </w:tr>
      <w:tr>
        <w:trPr>
          <w:trHeight w:val="331"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占营业收入的比例</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0.86%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0.91%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0.94%</w:t>
            </w:r>
          </w:p>
        </w:tc>
      </w:tr>
    </w:tbl>
    <w:p>
      <w:pPr>
        <w:pStyle w:val="BodyText"/>
        <w:spacing w:line="240" w:lineRule="auto" w:before="79"/>
        <w:ind w:left="695" w:right="3674"/>
        <w:jc w:val="left"/>
      </w:pPr>
      <w:r>
        <w:rPr/>
        <w:t>（八）公司控股子公司经营情况及业绩分析</w:t>
      </w:r>
    </w:p>
    <w:p>
      <w:pPr>
        <w:pStyle w:val="BodyText"/>
        <w:spacing w:line="240" w:lineRule="auto" w:before="151"/>
        <w:ind w:left="693" w:right="0"/>
        <w:jc w:val="left"/>
      </w:pPr>
      <w:r>
        <w:rPr>
          <w:rFonts w:ascii="Times New Roman" w:hAnsi="Times New Roman" w:cs="Times New Roman" w:eastAsia="Times New Roman" w:hint="default"/>
        </w:rPr>
        <w:t>1</w:t>
      </w:r>
      <w:r>
        <w:rPr/>
        <w:t>、无锡实益达电子有限公司：成立于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日，注册资本</w:t>
      </w:r>
      <w:r>
        <w:rPr>
          <w:rFonts w:ascii="Times New Roman" w:hAnsi="Times New Roman" w:cs="Times New Roman" w:eastAsia="Times New Roman" w:hint="default"/>
        </w:rPr>
        <w:t>4,800</w:t>
      </w:r>
      <w:r>
        <w:rPr/>
        <w:t>万美元，实收资本</w:t>
      </w:r>
    </w:p>
    <w:p>
      <w:pPr>
        <w:pStyle w:val="BodyText"/>
        <w:spacing w:line="338" w:lineRule="auto" w:before="135"/>
        <w:ind w:left="212" w:right="1128"/>
        <w:jc w:val="both"/>
      </w:pPr>
      <w:r>
        <w:rPr>
          <w:rFonts w:ascii="Times New Roman" w:hAnsi="Times New Roman" w:cs="Times New Roman" w:eastAsia="Times New Roman" w:hint="default"/>
          <w:spacing w:val="-2"/>
        </w:rPr>
        <w:t>3,368.61</w:t>
      </w:r>
      <w:r>
        <w:rPr>
          <w:spacing w:val="-2"/>
        </w:rPr>
        <w:t>万美元，主营业务为照明产品、电子元器件、电子产品生产和销售。公司原持股比例</w:t>
      </w:r>
      <w:r>
        <w:rPr>
          <w:spacing w:val="-113"/>
        </w:rPr>
        <w:t> </w:t>
      </w:r>
      <w:r>
        <w:rPr>
          <w:spacing w:val="-113"/>
        </w:rPr>
      </w:r>
      <w:r>
        <w:rPr>
          <w:spacing w:val="-1"/>
        </w:rPr>
        <w:t>为</w:t>
      </w:r>
      <w:r>
        <w:rPr>
          <w:rFonts w:ascii="Times New Roman" w:hAnsi="Times New Roman" w:cs="Times New Roman" w:eastAsia="Times New Roman" w:hint="default"/>
          <w:spacing w:val="-1"/>
        </w:rPr>
        <w:t>51%</w:t>
      </w:r>
      <w:r>
        <w:rPr>
          <w:spacing w:val="-1"/>
        </w:rPr>
        <w:t>，</w:t>
      </w:r>
      <w:r>
        <w:rPr>
          <w:rFonts w:ascii="Times New Roman" w:hAnsi="Times New Roman" w:cs="Times New Roman" w:eastAsia="Times New Roman" w:hint="default"/>
          <w:spacing w:val="-1"/>
        </w:rPr>
        <w:t>2009</w:t>
      </w:r>
      <w:r>
        <w:rPr>
          <w:spacing w:val="-1"/>
        </w:rPr>
        <w:t>年公司全资控股子公司香港实益达以</w:t>
      </w:r>
      <w:r>
        <w:rPr>
          <w:rFonts w:ascii="Times New Roman" w:hAnsi="Times New Roman" w:cs="Times New Roman" w:eastAsia="Times New Roman" w:hint="default"/>
          <w:spacing w:val="-1"/>
        </w:rPr>
        <w:t>1,756.38</w:t>
      </w:r>
      <w:r>
        <w:rPr>
          <w:spacing w:val="-1"/>
        </w:rPr>
        <w:t>万元人民币的价格向关联企业香港</w:t>
      </w:r>
      <w:r>
        <w:rPr>
          <w:spacing w:val="-113"/>
        </w:rPr>
        <w:t> </w:t>
      </w:r>
      <w:r>
        <w:rPr/>
        <w:t>百华收购其持有的无锡实益达</w:t>
      </w:r>
      <w:r>
        <w:rPr>
          <w:rFonts w:ascii="Times New Roman" w:hAnsi="Times New Roman" w:cs="Times New Roman" w:eastAsia="Times New Roman" w:hint="default"/>
        </w:rPr>
        <w:t>49%</w:t>
      </w:r>
      <w:r>
        <w:rPr/>
        <w:t>股权，因此公司直接、间接全资控股无锡实益达。</w:t>
      </w:r>
    </w:p>
    <w:p>
      <w:pPr>
        <w:pStyle w:val="BodyText"/>
        <w:spacing w:line="338" w:lineRule="auto" w:before="27"/>
        <w:ind w:left="212" w:right="1131" w:firstLine="480"/>
        <w:jc w:val="both"/>
      </w:pPr>
      <w:r>
        <w:rPr/>
        <w:t>截止报告期末，无锡实益达总资产</w:t>
      </w:r>
      <w:r>
        <w:rPr>
          <w:rFonts w:ascii="Times New Roman" w:hAnsi="Times New Roman" w:cs="Times New Roman" w:eastAsia="Times New Roman" w:hint="default"/>
        </w:rPr>
        <w:t>38,925.44</w:t>
      </w:r>
      <w:r>
        <w:rPr/>
        <w:t>万元，净资产</w:t>
      </w:r>
      <w:r>
        <w:rPr>
          <w:rFonts w:ascii="Times New Roman" w:hAnsi="Times New Roman" w:cs="Times New Roman" w:eastAsia="Times New Roman" w:hint="default"/>
        </w:rPr>
        <w:t>21,801.49</w:t>
      </w:r>
      <w:r>
        <w:rPr/>
        <w:t>万元，</w:t>
      </w:r>
      <w:r>
        <w:rPr>
          <w:rFonts w:ascii="Times New Roman" w:hAnsi="Times New Roman" w:cs="Times New Roman" w:eastAsia="Times New Roman" w:hint="default"/>
        </w:rPr>
        <w:t>2011</w:t>
      </w:r>
      <w:r>
        <w:rPr/>
        <w:t>年度营业 </w:t>
      </w:r>
      <w:r>
        <w:rPr>
          <w:spacing w:val="-1"/>
        </w:rPr>
        <w:t>收入</w:t>
      </w:r>
      <w:r>
        <w:rPr>
          <w:rFonts w:ascii="Times New Roman" w:hAnsi="Times New Roman" w:cs="Times New Roman" w:eastAsia="Times New Roman" w:hint="default"/>
          <w:spacing w:val="-1"/>
        </w:rPr>
        <w:t>50,298.57</w:t>
      </w:r>
      <w:r>
        <w:rPr>
          <w:spacing w:val="-1"/>
        </w:rPr>
        <w:t>万元，营业利润</w:t>
      </w:r>
      <w:r>
        <w:rPr>
          <w:rFonts w:ascii="Times New Roman" w:hAnsi="Times New Roman" w:cs="Times New Roman" w:eastAsia="Times New Roman" w:hint="default"/>
          <w:spacing w:val="-1"/>
        </w:rPr>
        <w:t>654.27</w:t>
      </w:r>
      <w:r>
        <w:rPr>
          <w:spacing w:val="-1"/>
        </w:rPr>
        <w:t>万元，实现净利润</w:t>
      </w:r>
      <w:r>
        <w:rPr>
          <w:rFonts w:ascii="Times New Roman" w:hAnsi="Times New Roman" w:cs="Times New Roman" w:eastAsia="Times New Roman" w:hint="default"/>
          <w:spacing w:val="-1"/>
        </w:rPr>
        <w:t>1,137.34</w:t>
      </w:r>
      <w:r>
        <w:rPr>
          <w:spacing w:val="-1"/>
        </w:rPr>
        <w:t>万元。上述财务数据已经大华</w:t>
      </w:r>
      <w:r>
        <w:rPr>
          <w:spacing w:val="-92"/>
        </w:rPr>
        <w:t> </w:t>
      </w:r>
      <w:r>
        <w:rPr>
          <w:spacing w:val="-92"/>
        </w:rPr>
      </w:r>
      <w:r>
        <w:rPr/>
        <w:t>会计师事务所有限公司审计。</w:t>
      </w:r>
    </w:p>
    <w:p>
      <w:pPr>
        <w:pStyle w:val="BodyText"/>
        <w:spacing w:line="338" w:lineRule="auto" w:before="53"/>
        <w:ind w:left="212" w:right="0" w:firstLine="480"/>
        <w:jc w:val="left"/>
      </w:pPr>
      <w:r>
        <w:rPr>
          <w:rFonts w:ascii="Times New Roman" w:hAnsi="Times New Roman" w:cs="Times New Roman" w:eastAsia="Times New Roman" w:hint="default"/>
          <w:spacing w:val="-5"/>
        </w:rPr>
        <w:t>2</w:t>
      </w:r>
      <w:r>
        <w:rPr>
          <w:spacing w:val="-5"/>
        </w:rPr>
        <w:t>、实益达科技（香港）有限公司：</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11</w:t>
      </w:r>
      <w:r>
        <w:rPr>
          <w:spacing w:val="-5"/>
        </w:rPr>
        <w:t>日在香港注册成立，法定股本</w:t>
      </w:r>
      <w:r>
        <w:rPr>
          <w:rFonts w:ascii="Times New Roman" w:hAnsi="Times New Roman" w:cs="Times New Roman" w:eastAsia="Times New Roman" w:hint="default"/>
          <w:spacing w:val="-5"/>
        </w:rPr>
        <w:t>50</w:t>
      </w:r>
      <w:r>
        <w:rPr>
          <w:spacing w:val="-5"/>
        </w:rPr>
        <w:t>万港元，</w:t>
      </w:r>
      <w:r>
        <w:rPr/>
        <w:t> 公司出资比例</w:t>
      </w:r>
      <w:r>
        <w:rPr>
          <w:rFonts w:ascii="Times New Roman" w:hAnsi="Times New Roman" w:cs="Times New Roman" w:eastAsia="Times New Roman" w:hint="default"/>
        </w:rPr>
        <w:t>100%</w:t>
      </w:r>
      <w:r>
        <w:rPr/>
        <w:t>，主营业务为进出口贸易，目前除配合本公司处理原材料采购中的报关申 </w:t>
      </w:r>
      <w:r>
        <w:rPr>
          <w:spacing w:val="-4"/>
        </w:rPr>
        <w:t>请、货运安排、仓储及付款等业务外，还从事</w:t>
      </w:r>
      <w:r>
        <w:rPr>
          <w:rFonts w:ascii="Times New Roman" w:hAnsi="Times New Roman" w:cs="Times New Roman" w:eastAsia="Times New Roman" w:hint="default"/>
          <w:spacing w:val="-4"/>
        </w:rPr>
        <w:t>CKD</w:t>
      </w:r>
      <w:r>
        <w:rPr>
          <w:spacing w:val="-4"/>
        </w:rPr>
        <w:t>业务（“</w:t>
      </w:r>
      <w:r>
        <w:rPr>
          <w:rFonts w:ascii="Times New Roman" w:hAnsi="Times New Roman" w:cs="Times New Roman" w:eastAsia="Times New Roman" w:hint="default"/>
          <w:spacing w:val="-4"/>
        </w:rPr>
        <w:t>CKD</w:t>
      </w:r>
      <w:r>
        <w:rPr>
          <w:spacing w:val="-4"/>
        </w:rPr>
        <w:t>”是英文“</w:t>
      </w:r>
      <w:r>
        <w:rPr>
          <w:rFonts w:ascii="Times New Roman" w:hAnsi="Times New Roman" w:cs="Times New Roman" w:eastAsia="Times New Roman" w:hint="default"/>
          <w:spacing w:val="-4"/>
        </w:rPr>
        <w:t>Completely </w:t>
      </w:r>
      <w:r>
        <w:rPr>
          <w:rFonts w:ascii="Times New Roman" w:hAnsi="Times New Roman" w:cs="Times New Roman" w:eastAsia="Times New Roman" w:hint="default"/>
        </w:rPr>
        <w:t>Knock</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Down</w:t>
      </w:r>
      <w:r>
        <w:rPr/>
        <w:t>”的简称，意为“全散件组装”）。</w:t>
      </w:r>
    </w:p>
    <w:p>
      <w:pPr>
        <w:pStyle w:val="BodyText"/>
        <w:spacing w:line="338" w:lineRule="auto" w:before="24"/>
        <w:ind w:left="212" w:right="1128" w:firstLine="480"/>
        <w:jc w:val="both"/>
      </w:pPr>
      <w:r>
        <w:rPr>
          <w:spacing w:val="-2"/>
        </w:rPr>
        <w:t>截止报告期末，香港实益达总资产</w:t>
      </w:r>
      <w:r>
        <w:rPr>
          <w:rFonts w:ascii="Times New Roman" w:hAnsi="Times New Roman" w:cs="Times New Roman" w:eastAsia="Times New Roman" w:hint="default"/>
          <w:spacing w:val="-2"/>
        </w:rPr>
        <w:t>25,522.47</w:t>
      </w:r>
      <w:r>
        <w:rPr>
          <w:spacing w:val="-2"/>
        </w:rPr>
        <w:t>万元，净资产</w:t>
      </w:r>
      <w:r>
        <w:rPr>
          <w:rFonts w:ascii="Times New Roman" w:hAnsi="Times New Roman" w:cs="Times New Roman" w:eastAsia="Times New Roman" w:hint="default"/>
          <w:spacing w:val="-2"/>
        </w:rPr>
        <w:t>5,349.16</w:t>
      </w:r>
      <w:r>
        <w:rPr>
          <w:spacing w:val="-2"/>
        </w:rPr>
        <w:t>万元，</w:t>
      </w:r>
      <w:r>
        <w:rPr>
          <w:rFonts w:ascii="Times New Roman" w:hAnsi="Times New Roman" w:cs="Times New Roman" w:eastAsia="Times New Roman" w:hint="default"/>
          <w:spacing w:val="-2"/>
        </w:rPr>
        <w:t>2011</w:t>
      </w:r>
      <w:r>
        <w:rPr>
          <w:spacing w:val="-2"/>
        </w:rPr>
        <w:t>年度营业收</w:t>
      </w:r>
      <w:r>
        <w:rPr/>
        <w:t> 入</w:t>
      </w:r>
      <w:r>
        <w:rPr>
          <w:rFonts w:ascii="Times New Roman" w:hAnsi="Times New Roman" w:cs="Times New Roman" w:eastAsia="Times New Roman" w:hint="default"/>
        </w:rPr>
        <w:t>62,004.63</w:t>
      </w:r>
      <w:r>
        <w:rPr/>
        <w:t>万元，营业利润</w:t>
      </w:r>
      <w:r>
        <w:rPr>
          <w:rFonts w:ascii="Times New Roman" w:hAnsi="Times New Roman" w:cs="Times New Roman" w:eastAsia="Times New Roman" w:hint="default"/>
        </w:rPr>
        <w:t>2,726.00</w:t>
      </w:r>
      <w:r>
        <w:rPr/>
        <w:t>万元，实现净利润</w:t>
      </w:r>
      <w:r>
        <w:rPr>
          <w:rFonts w:ascii="Times New Roman" w:hAnsi="Times New Roman" w:cs="Times New Roman" w:eastAsia="Times New Roman" w:hint="default"/>
        </w:rPr>
        <w:t>2,276.21</w:t>
      </w:r>
      <w:r>
        <w:rPr/>
        <w:t>万元。上述数据已经大华会计 师事务所有限公司审计。</w:t>
      </w:r>
    </w:p>
    <w:p>
      <w:pPr>
        <w:pStyle w:val="BodyText"/>
        <w:spacing w:line="336" w:lineRule="auto" w:before="55"/>
        <w:ind w:left="693" w:right="1129"/>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、报告期内纳入合并范围的子公司 </w:t>
      </w:r>
      <w:r>
        <w:rPr>
          <w:spacing w:val="-7"/>
        </w:rPr>
        <w:t>深圳市汇大光电科技有限公司：成立于</w:t>
      </w:r>
      <w:r>
        <w:rPr>
          <w:rFonts w:ascii="Times New Roman" w:hAnsi="Times New Roman" w:cs="Times New Roman" w:eastAsia="Times New Roman" w:hint="default"/>
          <w:spacing w:val="-7"/>
        </w:rPr>
        <w:t>2003</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9</w:t>
      </w:r>
      <w:r>
        <w:rPr>
          <w:spacing w:val="-7"/>
        </w:rPr>
        <w:t>日，注册资本</w:t>
      </w:r>
      <w:r>
        <w:rPr>
          <w:rFonts w:ascii="Times New Roman" w:hAnsi="Times New Roman" w:cs="Times New Roman" w:eastAsia="Times New Roman" w:hint="default"/>
          <w:spacing w:val="-7"/>
        </w:rPr>
        <w:t>1,140</w:t>
      </w:r>
      <w:r>
        <w:rPr>
          <w:spacing w:val="-7"/>
        </w:rPr>
        <w:t>万元，实收资本</w:t>
      </w:r>
      <w:r>
        <w:rPr>
          <w:rFonts w:ascii="Times New Roman" w:hAnsi="Times New Roman" w:cs="Times New Roman" w:eastAsia="Times New Roman" w:hint="default"/>
          <w:spacing w:val="-7"/>
        </w:rPr>
        <w:t>1,140</w:t>
      </w:r>
    </w:p>
    <w:p>
      <w:pPr>
        <w:pStyle w:val="BodyText"/>
        <w:spacing w:line="336" w:lineRule="auto" w:before="29"/>
        <w:ind w:left="212" w:right="1131"/>
        <w:jc w:val="both"/>
      </w:pPr>
      <w:r>
        <w:rPr>
          <w:spacing w:val="-2"/>
        </w:rPr>
        <w:t>万元，主营业务为</w:t>
      </w:r>
      <w:r>
        <w:rPr>
          <w:rFonts w:ascii="Times New Roman" w:hAnsi="Times New Roman" w:cs="Times New Roman" w:eastAsia="Times New Roman" w:hint="default"/>
          <w:spacing w:val="-2"/>
        </w:rPr>
        <w:t>LED</w:t>
      </w:r>
      <w:r>
        <w:rPr>
          <w:spacing w:val="-2"/>
        </w:rPr>
        <w:t>发光二极管的生产及</w:t>
      </w:r>
      <w:r>
        <w:rPr>
          <w:rFonts w:ascii="Times New Roman" w:hAnsi="Times New Roman" w:cs="Times New Roman" w:eastAsia="Times New Roman" w:hint="default"/>
          <w:spacing w:val="-2"/>
        </w:rPr>
        <w:t>LED</w:t>
      </w:r>
      <w:r>
        <w:rPr>
          <w:spacing w:val="-2"/>
        </w:rPr>
        <w:t>应用产品的销售。</w:t>
      </w:r>
      <w:r>
        <w:rPr>
          <w:rFonts w:ascii="Times New Roman" w:hAnsi="Times New Roman" w:cs="Times New Roman" w:eastAsia="Times New Roman" w:hint="default"/>
          <w:spacing w:val="-2"/>
        </w:rPr>
        <w:t>2011</w:t>
      </w:r>
      <w:r>
        <w:rPr>
          <w:spacing w:val="-2"/>
        </w:rPr>
        <w:t>年公司以</w:t>
      </w:r>
      <w:r>
        <w:rPr>
          <w:rFonts w:ascii="Times New Roman" w:hAnsi="Times New Roman" w:cs="Times New Roman" w:eastAsia="Times New Roman" w:hint="default"/>
          <w:spacing w:val="-2"/>
        </w:rPr>
        <w:t>720</w:t>
      </w:r>
      <w:r>
        <w:rPr>
          <w:spacing w:val="-2"/>
        </w:rPr>
        <w:t>万元的价</w:t>
      </w:r>
      <w:r>
        <w:rPr>
          <w:spacing w:val="-87"/>
        </w:rPr>
        <w:t> </w:t>
      </w:r>
      <w:r>
        <w:rPr>
          <w:spacing w:val="-1"/>
        </w:rPr>
        <w:t>格收购汇大光电</w:t>
      </w:r>
      <w:r>
        <w:rPr>
          <w:rFonts w:ascii="Times New Roman" w:hAnsi="Times New Roman" w:cs="Times New Roman" w:eastAsia="Times New Roman" w:hint="default"/>
          <w:spacing w:val="-1"/>
        </w:rPr>
        <w:t>20%</w:t>
      </w:r>
      <w:r>
        <w:rPr>
          <w:spacing w:val="-1"/>
        </w:rPr>
        <w:t>的股权，以</w:t>
      </w:r>
      <w:r>
        <w:rPr>
          <w:rFonts w:ascii="Times New Roman" w:hAnsi="Times New Roman" w:cs="Times New Roman" w:eastAsia="Times New Roman" w:hint="default"/>
          <w:spacing w:val="-1"/>
        </w:rPr>
        <w:t>1530</w:t>
      </w:r>
      <w:r>
        <w:rPr>
          <w:spacing w:val="-1"/>
        </w:rPr>
        <w:t>万元向其单方认购新增的</w:t>
      </w:r>
      <w:r>
        <w:rPr>
          <w:rFonts w:ascii="Times New Roman" w:hAnsi="Times New Roman" w:cs="Times New Roman" w:eastAsia="Times New Roman" w:hint="default"/>
          <w:spacing w:val="-1"/>
        </w:rPr>
        <w:t>340</w:t>
      </w:r>
      <w:r>
        <w:rPr>
          <w:spacing w:val="-1"/>
        </w:rPr>
        <w:t>万元注册资本。本次收购并</w:t>
      </w:r>
      <w:r>
        <w:rPr/>
        <w:t> 增资后，公司持有其</w:t>
      </w:r>
      <w:r>
        <w:rPr>
          <w:rFonts w:ascii="Times New Roman" w:hAnsi="Times New Roman" w:cs="Times New Roman" w:eastAsia="Times New Roman" w:hint="default"/>
        </w:rPr>
        <w:t>43.86%</w:t>
      </w:r>
      <w:r>
        <w:rPr/>
        <w:t>的股权，成为其控股股东，拥有对其的实质控制权。根据相关会</w:t>
      </w:r>
    </w:p>
    <w:p>
      <w:pPr>
        <w:spacing w:after="0" w:line="336" w:lineRule="auto"/>
        <w:jc w:val="both"/>
        <w:sectPr>
          <w:pgSz w:w="11910" w:h="16840"/>
          <w:pgMar w:header="745" w:footer="956" w:top="980" w:bottom="1140" w:left="920" w:right="0"/>
        </w:sectPr>
      </w:pPr>
    </w:p>
    <w:p>
      <w:pPr>
        <w:spacing w:line="240" w:lineRule="auto" w:before="5"/>
        <w:rPr>
          <w:rFonts w:ascii="宋体" w:hAnsi="宋体" w:cs="宋体" w:eastAsia="宋体" w:hint="default"/>
          <w:sz w:val="29"/>
          <w:szCs w:val="29"/>
        </w:rPr>
      </w:pPr>
    </w:p>
    <w:p>
      <w:pPr>
        <w:pStyle w:val="BodyText"/>
        <w:spacing w:line="338" w:lineRule="auto" w:before="26"/>
        <w:ind w:left="633" w:right="1153" w:hanging="481"/>
        <w:jc w:val="left"/>
      </w:pPr>
      <w:r>
        <w:rPr/>
        <w:t>计准则的规定，公司从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日起将汇大光电纳入合并报表范围。 截至报告期末，汇大光电总资产</w:t>
      </w:r>
      <w:r>
        <w:rPr>
          <w:rFonts w:ascii="Times New Roman" w:hAnsi="Times New Roman" w:cs="Times New Roman" w:eastAsia="Times New Roman" w:hint="default"/>
        </w:rPr>
        <w:t>4,282.79</w:t>
      </w:r>
      <w:r>
        <w:rPr/>
        <w:t>万元，净资产</w:t>
      </w:r>
      <w:r>
        <w:rPr>
          <w:rFonts w:ascii="Times New Roman" w:hAnsi="Times New Roman" w:cs="Times New Roman" w:eastAsia="Times New Roman" w:hint="default"/>
        </w:rPr>
        <w:t>2,727.94</w:t>
      </w:r>
      <w:r>
        <w:rPr/>
        <w:t>万元，自合并日起至报告</w:t>
      </w:r>
    </w:p>
    <w:p>
      <w:pPr>
        <w:pStyle w:val="BodyText"/>
        <w:spacing w:line="338" w:lineRule="auto" w:before="24"/>
        <w:ind w:right="1234"/>
        <w:jc w:val="left"/>
      </w:pPr>
      <w:r>
        <w:rPr/>
        <w:t>期末营业收入</w:t>
      </w:r>
      <w:r>
        <w:rPr>
          <w:rFonts w:ascii="Times New Roman" w:hAnsi="Times New Roman" w:cs="Times New Roman" w:eastAsia="Times New Roman" w:hint="default"/>
        </w:rPr>
        <w:t>2,631.77</w:t>
      </w:r>
      <w:r>
        <w:rPr/>
        <w:t>万元，营业利润</w:t>
      </w:r>
      <w:r>
        <w:rPr>
          <w:rFonts w:ascii="Times New Roman" w:hAnsi="Times New Roman" w:cs="Times New Roman" w:eastAsia="Times New Roman" w:hint="default"/>
        </w:rPr>
        <w:t>-23.71</w:t>
      </w:r>
      <w:r>
        <w:rPr/>
        <w:t>万元，实现净利润</w:t>
      </w:r>
      <w:r>
        <w:rPr>
          <w:rFonts w:ascii="Times New Roman" w:hAnsi="Times New Roman" w:cs="Times New Roman" w:eastAsia="Times New Roman" w:hint="default"/>
        </w:rPr>
        <w:t>-19.12</w:t>
      </w:r>
      <w:r>
        <w:rPr/>
        <w:t>万元。上述数据已经大 华会计师事务所有限公司审计。</w:t>
      </w:r>
    </w:p>
    <w:p>
      <w:pPr>
        <w:pStyle w:val="BodyText"/>
        <w:spacing w:line="240" w:lineRule="auto" w:before="53"/>
        <w:ind w:left="633" w:right="3829"/>
        <w:jc w:val="left"/>
      </w:pPr>
      <w:r>
        <w:rPr>
          <w:rFonts w:ascii="Times New Roman" w:hAnsi="Times New Roman" w:cs="Times New Roman" w:eastAsia="Times New Roman" w:hint="default"/>
        </w:rPr>
        <w:t>4</w:t>
      </w:r>
      <w:r>
        <w:rPr/>
        <w:t>、报告期内不存在公司控制的特殊目的的主体。</w:t>
      </w:r>
    </w:p>
    <w:p>
      <w:pPr>
        <w:spacing w:line="422" w:lineRule="auto" w:before="135"/>
        <w:ind w:left="635" w:right="2394" w:hanging="3"/>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、报告期内，公司无投资收益对公司净利润影响达到</w:t>
      </w:r>
      <w:r>
        <w:rPr>
          <w:rFonts w:ascii="Times New Roman" w:hAnsi="Times New Roman" w:cs="Times New Roman" w:eastAsia="Times New Roman" w:hint="default"/>
          <w:sz w:val="24"/>
          <w:szCs w:val="24"/>
        </w:rPr>
        <w:t>1%</w:t>
      </w:r>
      <w:r>
        <w:rPr>
          <w:rFonts w:ascii="宋体" w:hAnsi="宋体" w:cs="宋体" w:eastAsia="宋体" w:hint="default"/>
          <w:sz w:val="24"/>
          <w:szCs w:val="24"/>
        </w:rPr>
        <w:t>以上的参股公司。 </w:t>
      </w:r>
      <w:r>
        <w:rPr>
          <w:rFonts w:ascii="宋体" w:hAnsi="宋体" w:cs="宋体" w:eastAsia="宋体" w:hint="default"/>
          <w:b/>
          <w:bCs/>
          <w:sz w:val="24"/>
          <w:szCs w:val="24"/>
        </w:rPr>
        <w:t>二、对未来发展的展望</w:t>
      </w:r>
      <w:r>
        <w:rPr>
          <w:rFonts w:ascii="宋体" w:hAnsi="宋体" w:cs="宋体" w:eastAsia="宋体" w:hint="default"/>
          <w:sz w:val="24"/>
          <w:szCs w:val="24"/>
        </w:rPr>
      </w:r>
    </w:p>
    <w:p>
      <w:pPr>
        <w:pStyle w:val="BodyText"/>
        <w:spacing w:line="388" w:lineRule="auto" w:before="10"/>
        <w:ind w:left="633" w:right="1139"/>
        <w:jc w:val="left"/>
      </w:pPr>
      <w:r>
        <w:rPr/>
        <w:t>（一）总体经营环境 全球</w:t>
      </w:r>
      <w:r>
        <w:rPr>
          <w:rFonts w:ascii="Times New Roman" w:hAnsi="Times New Roman" w:cs="Times New Roman" w:eastAsia="Times New Roman" w:hint="default"/>
        </w:rPr>
        <w:t>EMS</w:t>
      </w:r>
      <w:r>
        <w:rPr/>
        <w:t>行业从欧美开始，然后到南美、东南亚和中国台湾，之后发展至中国大陆，并</w:t>
      </w:r>
    </w:p>
    <w:p>
      <w:pPr>
        <w:pStyle w:val="BodyText"/>
        <w:spacing w:line="283" w:lineRule="exact" w:before="0"/>
        <w:ind w:right="1002"/>
        <w:jc w:val="left"/>
      </w:pPr>
      <w:r>
        <w:rPr/>
        <w:t>一直向着成本越来越低而市场越来越大的方向迁移。中国大陆和台湾地区由于具有良好的投</w:t>
      </w:r>
    </w:p>
    <w:p>
      <w:pPr>
        <w:pStyle w:val="BodyText"/>
        <w:spacing w:line="336" w:lineRule="auto" w:before="154"/>
        <w:ind w:right="1002"/>
        <w:jc w:val="left"/>
      </w:pPr>
      <w:r>
        <w:rPr/>
        <w:t>资环境、规模不断扩大的中产阶级、廉价的高素质劳动力，目前已成为全球</w:t>
      </w:r>
      <w:r>
        <w:rPr>
          <w:rFonts w:ascii="Times New Roman" w:hAnsi="Times New Roman" w:cs="Times New Roman" w:eastAsia="Times New Roman" w:hint="default"/>
        </w:rPr>
        <w:t>EMS</w:t>
      </w:r>
      <w:r>
        <w:rPr/>
        <w:t>领域最重要 </w:t>
      </w:r>
      <w:r>
        <w:rPr>
          <w:spacing w:val="-8"/>
        </w:rPr>
        <w:t>区域。十一五期间，中国电子信息产业五年平均增速达到了</w:t>
      </w:r>
      <w:r>
        <w:rPr>
          <w:rFonts w:ascii="Times New Roman" w:hAnsi="Times New Roman" w:cs="Times New Roman" w:eastAsia="Times New Roman" w:hint="default"/>
          <w:spacing w:val="-8"/>
        </w:rPr>
        <w:t>19.6%</w:t>
      </w:r>
      <w:r>
        <w:rPr>
          <w:spacing w:val="-8"/>
        </w:rPr>
        <w:t>。根据工业和信息化部《</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年电子信息产业统计公报》统计：</w:t>
      </w:r>
      <w:r>
        <w:rPr>
          <w:rFonts w:ascii="Times New Roman" w:hAnsi="Times New Roman" w:cs="Times New Roman" w:eastAsia="Times New Roman" w:hint="default"/>
        </w:rPr>
        <w:t>2011</w:t>
      </w:r>
      <w:r>
        <w:rPr/>
        <w:t>年，我国规模以上电子信息产业销售收入规模</w:t>
      </w:r>
      <w:r>
        <w:rPr>
          <w:rFonts w:ascii="Times New Roman" w:hAnsi="Times New Roman" w:cs="Times New Roman" w:eastAsia="Times New Roman" w:hint="default"/>
        </w:rPr>
        <w:t>7.54</w:t>
      </w:r>
      <w:r>
        <w:rPr/>
        <w:t>万 </w:t>
      </w:r>
      <w:r>
        <w:rPr>
          <w:spacing w:val="-6"/>
        </w:rPr>
        <w:t>亿元，同比增长</w:t>
      </w:r>
      <w:r>
        <w:rPr>
          <w:rFonts w:ascii="Times New Roman" w:hAnsi="Times New Roman" w:cs="Times New Roman" w:eastAsia="Times New Roman" w:hint="default"/>
          <w:spacing w:val="-6"/>
        </w:rPr>
        <w:t>21.1%</w:t>
      </w:r>
      <w:r>
        <w:rPr>
          <w:spacing w:val="-6"/>
        </w:rPr>
        <w:t>以上。与此同时，中国</w:t>
      </w:r>
      <w:r>
        <w:rPr>
          <w:rFonts w:ascii="Times New Roman" w:hAnsi="Times New Roman" w:cs="Times New Roman" w:eastAsia="Times New Roman" w:hint="default"/>
          <w:spacing w:val="-6"/>
        </w:rPr>
        <w:t>EMS</w:t>
      </w:r>
      <w:r>
        <w:rPr>
          <w:spacing w:val="-6"/>
        </w:rPr>
        <w:t>产业也得到了很大发展，且逐渐形成珠三角、</w:t>
      </w:r>
      <w:r>
        <w:rPr>
          <w:spacing w:val="-86"/>
        </w:rPr>
        <w:t> </w:t>
      </w:r>
      <w:r>
        <w:rPr>
          <w:spacing w:val="-86"/>
        </w:rPr>
      </w:r>
      <w:r>
        <w:rPr/>
        <w:t>长三角、环渤海三足鼎立之势。长期来看，</w:t>
      </w:r>
      <w:r>
        <w:rPr>
          <w:rFonts w:ascii="Times New Roman" w:hAnsi="Times New Roman" w:cs="Times New Roman" w:eastAsia="Times New Roman" w:hint="default"/>
        </w:rPr>
        <w:t>EMS</w:t>
      </w:r>
      <w:r>
        <w:rPr/>
        <w:t>产业前景总体向好。虽然从国际大环境看， </w:t>
      </w:r>
      <w:r>
        <w:rPr>
          <w:spacing w:val="-3"/>
        </w:rPr>
        <w:t>印度、越南</w:t>
      </w:r>
      <w:r>
        <w:rPr>
          <w:rFonts w:ascii="Times New Roman" w:hAnsi="Times New Roman" w:cs="Times New Roman" w:eastAsia="Times New Roman" w:hint="default"/>
          <w:spacing w:val="-3"/>
        </w:rPr>
        <w:t>EMS</w:t>
      </w:r>
      <w:r>
        <w:rPr>
          <w:spacing w:val="-3"/>
        </w:rPr>
        <w:t>产业在未来会有较快发展，但三到五年内不会对中国</w:t>
      </w:r>
      <w:r>
        <w:rPr>
          <w:rFonts w:ascii="Times New Roman" w:hAnsi="Times New Roman" w:cs="Times New Roman" w:eastAsia="Times New Roman" w:hint="default"/>
          <w:spacing w:val="-3"/>
        </w:rPr>
        <w:t>EMS</w:t>
      </w:r>
      <w:r>
        <w:rPr>
          <w:spacing w:val="-3"/>
        </w:rPr>
        <w:t>产业造成很大威胁。</w:t>
      </w:r>
    </w:p>
    <w:p>
      <w:pPr>
        <w:pStyle w:val="BodyText"/>
        <w:spacing w:line="240" w:lineRule="auto" w:before="70"/>
        <w:ind w:left="633" w:right="3829"/>
        <w:jc w:val="left"/>
      </w:pPr>
      <w:r>
        <w:rPr/>
        <w:t>（二）行业发展趋势</w:t>
      </w:r>
    </w:p>
    <w:p>
      <w:pPr>
        <w:pStyle w:val="BodyText"/>
        <w:spacing w:line="348" w:lineRule="auto" w:before="192"/>
        <w:ind w:right="1128" w:firstLine="480"/>
        <w:jc w:val="both"/>
      </w:pPr>
      <w:r>
        <w:rPr>
          <w:rFonts w:ascii="Times New Roman" w:hAnsi="Times New Roman" w:cs="Times New Roman" w:eastAsia="Times New Roman" w:hint="default"/>
          <w:spacing w:val="-3"/>
        </w:rPr>
        <w:t>1</w:t>
      </w:r>
      <w:r>
        <w:rPr>
          <w:spacing w:val="-3"/>
        </w:rPr>
        <w:t>、未来</w:t>
      </w:r>
      <w:r>
        <w:rPr>
          <w:rFonts w:ascii="Times New Roman" w:hAnsi="Times New Roman" w:cs="Times New Roman" w:eastAsia="Times New Roman" w:hint="default"/>
          <w:spacing w:val="-3"/>
        </w:rPr>
        <w:t>EMS</w:t>
      </w:r>
      <w:r>
        <w:rPr>
          <w:spacing w:val="-3"/>
        </w:rPr>
        <w:t>公司的供应链顾问角色将日益增强。经过多年发展，</w:t>
      </w:r>
      <w:r>
        <w:rPr>
          <w:rFonts w:ascii="Times New Roman" w:hAnsi="Times New Roman" w:cs="Times New Roman" w:eastAsia="Times New Roman" w:hint="default"/>
          <w:spacing w:val="-3"/>
        </w:rPr>
        <w:t>EMS</w:t>
      </w:r>
      <w:r>
        <w:rPr>
          <w:spacing w:val="-3"/>
        </w:rPr>
        <w:t>已从最初的印刷线</w:t>
      </w:r>
      <w:r>
        <w:rPr/>
        <w:t> 路板贴装进化到全面系统的制造、供应商与库存管理，并正在向设计、物流和售后（维修） 服务等方向迈进。</w:t>
      </w:r>
    </w:p>
    <w:p>
      <w:pPr>
        <w:pStyle w:val="BodyText"/>
        <w:spacing w:line="348" w:lineRule="auto" w:before="84"/>
        <w:ind w:right="1129" w:firstLine="480"/>
        <w:jc w:val="both"/>
      </w:pPr>
      <w:r>
        <w:rPr>
          <w:rFonts w:ascii="Times New Roman" w:hAnsi="Times New Roman" w:cs="Times New Roman" w:eastAsia="Times New Roman" w:hint="default"/>
          <w:spacing w:val="-3"/>
        </w:rPr>
        <w:t>2</w:t>
      </w:r>
      <w:r>
        <w:rPr>
          <w:spacing w:val="-3"/>
        </w:rPr>
        <w:t>、随着全球经济一体化进程的加快，消费电子产品的生产和市场日益国际化，越来越多</w:t>
      </w:r>
      <w:r>
        <w:rPr/>
        <w:t> 的国际公司加速了通信、电子消费品等产业基地向中国内地转移的步伐。与此同时，金融危 机也在客观上促进了全球电子产业的加速转移。</w:t>
      </w:r>
    </w:p>
    <w:p>
      <w:pPr>
        <w:pStyle w:val="BodyText"/>
        <w:spacing w:line="338" w:lineRule="auto" w:before="85"/>
        <w:ind w:right="1131" w:firstLine="480"/>
        <w:jc w:val="both"/>
      </w:pPr>
      <w:r>
        <w:rPr>
          <w:rFonts w:ascii="Times New Roman" w:hAnsi="Times New Roman" w:cs="Times New Roman" w:eastAsia="Times New Roman" w:hint="default"/>
          <w:spacing w:val="-3"/>
        </w:rPr>
        <w:t>3</w:t>
      </w:r>
      <w:r>
        <w:rPr>
          <w:spacing w:val="-3"/>
        </w:rPr>
        <w:t>、外包推动全球</w:t>
      </w:r>
      <w:r>
        <w:rPr>
          <w:rFonts w:ascii="Times New Roman" w:hAnsi="Times New Roman" w:cs="Times New Roman" w:eastAsia="Times New Roman" w:hint="default"/>
          <w:spacing w:val="-3"/>
        </w:rPr>
        <w:t>EMS</w:t>
      </w:r>
      <w:r>
        <w:rPr>
          <w:spacing w:val="-3"/>
        </w:rPr>
        <w:t>市场增长。自</w:t>
      </w:r>
      <w:r>
        <w:rPr>
          <w:rFonts w:ascii="Times New Roman" w:hAnsi="Times New Roman" w:cs="Times New Roman" w:eastAsia="Times New Roman" w:hint="default"/>
          <w:spacing w:val="-3"/>
        </w:rPr>
        <w:t>2008</w:t>
      </w:r>
      <w:r>
        <w:rPr>
          <w:spacing w:val="-3"/>
        </w:rPr>
        <w:t>年下半年以来，受国际金融危机影响，全球需求</w:t>
      </w:r>
      <w:r>
        <w:rPr/>
        <w:t> 不振，电子制造服务行业整体产业陷入低谷，自</w:t>
      </w:r>
      <w:r>
        <w:rPr>
          <w:rFonts w:ascii="Times New Roman" w:hAnsi="Times New Roman" w:cs="Times New Roman" w:eastAsia="Times New Roman" w:hint="default"/>
        </w:rPr>
        <w:t>2010</w:t>
      </w:r>
      <w:r>
        <w:rPr/>
        <w:t>年起复苏势头比较强劲。随着电子制造 产业产值的增长和外包比例的提高，全球</w:t>
      </w:r>
      <w:r>
        <w:rPr>
          <w:rFonts w:ascii="Times New Roman" w:hAnsi="Times New Roman" w:cs="Times New Roman" w:eastAsia="Times New Roman" w:hint="default"/>
        </w:rPr>
        <w:t>EMS</w:t>
      </w:r>
      <w:r>
        <w:rPr/>
        <w:t>市场规模未来仍将快速增长。</w:t>
      </w:r>
    </w:p>
    <w:p>
      <w:pPr>
        <w:pStyle w:val="BodyText"/>
        <w:spacing w:line="338" w:lineRule="auto" w:before="65"/>
        <w:ind w:right="1132" w:firstLine="480"/>
        <w:jc w:val="both"/>
      </w:pPr>
      <w:r>
        <w:rPr>
          <w:rFonts w:ascii="Times New Roman" w:hAnsi="Times New Roman" w:cs="Times New Roman" w:eastAsia="Times New Roman" w:hint="default"/>
          <w:spacing w:val="-3"/>
        </w:rPr>
        <w:t>4</w:t>
      </w:r>
      <w:r>
        <w:rPr>
          <w:spacing w:val="-3"/>
        </w:rPr>
        <w:t>、电子制造服务行业已经进入低毛利的发展阶段，对企业的成本控制能力和综合管理水</w:t>
      </w:r>
      <w:r>
        <w:rPr/>
        <w:t> 平提出了更高的要求，同时也驱动企业的技术创新和业务模式创新。</w:t>
      </w:r>
    </w:p>
    <w:p>
      <w:pPr>
        <w:pStyle w:val="BodyText"/>
        <w:spacing w:line="240" w:lineRule="auto" w:before="94"/>
        <w:ind w:left="633" w:right="3829"/>
        <w:jc w:val="left"/>
      </w:pPr>
      <w:r>
        <w:rPr/>
        <w:t>（三）竞争格局</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38" w:lineRule="auto" w:before="26"/>
        <w:ind w:right="1140" w:firstLine="480"/>
        <w:jc w:val="both"/>
      </w:pPr>
      <w:r>
        <w:rPr/>
        <w:t>从市场布局上看，亚太地区和北美是目前</w:t>
      </w:r>
      <w:r>
        <w:rPr>
          <w:rFonts w:ascii="Times New Roman" w:hAnsi="Times New Roman" w:cs="Times New Roman" w:eastAsia="Times New Roman" w:hint="default"/>
        </w:rPr>
        <w:t>EMS</w:t>
      </w:r>
      <w:r>
        <w:rPr/>
        <w:t>行业的两个重要市场，但近年北美市场所 占的份额不断萎缩，而亚太市场则增长较快。世界级</w:t>
      </w:r>
      <w:r>
        <w:rPr>
          <w:rFonts w:ascii="Times New Roman" w:hAnsi="Times New Roman" w:cs="Times New Roman" w:eastAsia="Times New Roman" w:hint="default"/>
        </w:rPr>
        <w:t>EMS</w:t>
      </w:r>
      <w:r>
        <w:rPr/>
        <w:t>公司凭借其优秀的供应链管理和可 靠的品质保证，赢得了较大的市场份额。顶级</w:t>
      </w:r>
      <w:r>
        <w:rPr>
          <w:rFonts w:ascii="Times New Roman" w:hAnsi="Times New Roman" w:cs="Times New Roman" w:eastAsia="Times New Roman" w:hint="default"/>
        </w:rPr>
        <w:t>EMS</w:t>
      </w:r>
      <w:r>
        <w:rPr/>
        <w:t>公司为满足其全球客户的需求，其自身也 在进行全球化运作。随着中国日益成为全球电子产品制造中心，国际几大顶级</w:t>
      </w:r>
      <w:r>
        <w:rPr>
          <w:rFonts w:ascii="Times New Roman" w:hAnsi="Times New Roman" w:cs="Times New Roman" w:eastAsia="Times New Roman" w:hint="default"/>
        </w:rPr>
        <w:t>EMS</w:t>
      </w:r>
      <w:r>
        <w:rPr/>
        <w:t>公司纷纷 到中国投资设厂，由于国际顶级</w:t>
      </w:r>
      <w:r>
        <w:rPr>
          <w:rFonts w:ascii="Times New Roman" w:hAnsi="Times New Roman" w:cs="Times New Roman" w:eastAsia="Times New Roman" w:hint="default"/>
        </w:rPr>
        <w:t>EMS</w:t>
      </w:r>
      <w:r>
        <w:rPr/>
        <w:t>公司的带动，以及中国本地品牌生产商和</w:t>
      </w:r>
      <w:r>
        <w:rPr>
          <w:rFonts w:ascii="Times New Roman" w:hAnsi="Times New Roman" w:cs="Times New Roman" w:eastAsia="Times New Roman" w:hint="default"/>
        </w:rPr>
        <w:t>EMS</w:t>
      </w:r>
      <w:r>
        <w:rPr/>
        <w:t>公司的崛 起，近年来中国</w:t>
      </w:r>
      <w:r>
        <w:rPr>
          <w:rFonts w:ascii="Times New Roman" w:hAnsi="Times New Roman" w:cs="Times New Roman" w:eastAsia="Times New Roman" w:hint="default"/>
        </w:rPr>
        <w:t>EMS</w:t>
      </w:r>
      <w:r>
        <w:rPr/>
        <w:t>产业发展迅猛，市场竞争激烈。</w:t>
      </w:r>
    </w:p>
    <w:p>
      <w:pPr>
        <w:pStyle w:val="BodyText"/>
        <w:spacing w:line="386" w:lineRule="auto" w:before="65"/>
        <w:ind w:left="633" w:right="1153"/>
        <w:jc w:val="left"/>
      </w:pPr>
      <w:r>
        <w:rPr/>
        <w:t>（四）公司发展战略 公司始终立足于电子制造服务领域，致力于为国际著名高端品牌制造商提供更加优质、</w:t>
      </w:r>
    </w:p>
    <w:p>
      <w:pPr>
        <w:pStyle w:val="BodyText"/>
        <w:spacing w:line="357" w:lineRule="auto" w:before="8"/>
        <w:ind w:right="1170"/>
        <w:jc w:val="both"/>
      </w:pPr>
      <w:r>
        <w:rPr/>
        <w:t>灵活、全面并且低成本的服务。公司在经营管理方面树立了“精细管理，追求高效率；以人 为本，构造新组织；持续变革，确保竞争力”的核心价值观。针对目前公司面临的市场形势 及企业发展需求，确立公司的发展战略：</w:t>
      </w:r>
    </w:p>
    <w:p>
      <w:pPr>
        <w:pStyle w:val="BodyText"/>
        <w:spacing w:line="350" w:lineRule="auto" w:before="74"/>
        <w:ind w:right="1156" w:firstLine="480"/>
        <w:jc w:val="both"/>
      </w:pPr>
      <w:r>
        <w:rPr/>
        <w:t>立足于</w:t>
      </w:r>
      <w:r>
        <w:rPr>
          <w:rFonts w:ascii="Times New Roman" w:hAnsi="Times New Roman" w:cs="Times New Roman" w:eastAsia="Times New Roman" w:hint="default"/>
        </w:rPr>
        <w:t>EMS</w:t>
      </w:r>
      <w:r>
        <w:rPr/>
        <w:t>业务，继续发挥在成本、灵活和定制服务等方面的优势，在传统消费电子产 品领域中拓展新的市场空间，同时根据产业结构变化，及时优化和调整产品结构以及业务模 式，以多种形式积极向具有更高利润空间、更鲜明时尚特征、更符合国家产业政策发展方向 的电子产品及相关领域渗透。</w:t>
      </w:r>
    </w:p>
    <w:p>
      <w:pPr>
        <w:pStyle w:val="BodyText"/>
        <w:spacing w:line="348" w:lineRule="auto" w:before="84"/>
        <w:ind w:right="1171" w:firstLine="480"/>
        <w:jc w:val="both"/>
      </w:pPr>
      <w:r>
        <w:rPr/>
        <w:t>继续维持加大研发力度，提升公司研发技术实力，帮助企业增强市场竞争力。抓住市场 发展机遇，积极发展无锡实益达</w:t>
      </w:r>
      <w:r>
        <w:rPr>
          <w:rFonts w:ascii="Times New Roman" w:hAnsi="Times New Roman" w:cs="Times New Roman" w:eastAsia="Times New Roman" w:hint="default"/>
        </w:rPr>
        <w:t>LED</w:t>
      </w:r>
      <w:r>
        <w:rPr/>
        <w:t>室内商业照明产品和深圳实益达蓝光高清系列产品，全 力构建“</w:t>
      </w:r>
      <w:r>
        <w:rPr>
          <w:rFonts w:ascii="Times New Roman" w:hAnsi="Times New Roman" w:cs="Times New Roman" w:eastAsia="Times New Roman" w:hint="default"/>
        </w:rPr>
        <w:t>EMS</w:t>
      </w:r>
      <w:r>
        <w:rPr/>
        <w:t>业务＋自主品牌”双业并举格局。</w:t>
      </w:r>
    </w:p>
    <w:p>
      <w:pPr>
        <w:pStyle w:val="BodyText"/>
        <w:spacing w:line="357" w:lineRule="auto" w:before="54"/>
        <w:ind w:right="1171" w:firstLine="480"/>
        <w:jc w:val="both"/>
      </w:pPr>
      <w:r>
        <w:rPr/>
        <w:t>树立品牌意识，打响自主品牌，加大自主产品渠道开拓的投入，加快在国内市场设点布 局，完善渠道建设，加深对客户的理解，提升对客户的服务水平，力求将国内市场全面性打 开，提高市场占有率及品牌知名度。</w:t>
      </w:r>
    </w:p>
    <w:p>
      <w:pPr>
        <w:pStyle w:val="BodyText"/>
        <w:spacing w:line="240" w:lineRule="auto" w:before="74"/>
        <w:ind w:left="633" w:right="3829"/>
        <w:jc w:val="left"/>
      </w:pPr>
      <w:r>
        <w:rPr/>
        <w:t>（五）</w:t>
      </w:r>
      <w:r>
        <w:rPr>
          <w:rFonts w:ascii="Times New Roman" w:hAnsi="Times New Roman" w:cs="Times New Roman" w:eastAsia="Times New Roman" w:hint="default"/>
        </w:rPr>
        <w:t>2012</w:t>
      </w:r>
      <w:r>
        <w:rPr/>
        <w:t>年经营计划及目标</w:t>
      </w:r>
    </w:p>
    <w:p>
      <w:pPr>
        <w:pStyle w:val="BodyText"/>
        <w:spacing w:line="343" w:lineRule="auto" w:before="174"/>
        <w:ind w:right="1170" w:firstLine="480"/>
        <w:jc w:val="both"/>
      </w:pPr>
      <w:r>
        <w:rPr>
          <w:rFonts w:ascii="Times New Roman" w:hAnsi="Times New Roman" w:cs="Times New Roman" w:eastAsia="Times New Roman" w:hint="default"/>
        </w:rPr>
        <w:t>1</w:t>
      </w:r>
      <w:r>
        <w:rPr/>
        <w:t>、依据国家</w:t>
      </w:r>
      <w:r>
        <w:rPr>
          <w:spacing w:val="-1"/>
        </w:rPr>
        <w:t> </w:t>
      </w:r>
      <w:r>
        <w:rPr/>
        <w:t>“十二五”规划纲要认真做好公司发展战略定位，组织力量，深入研究与</w:t>
      </w:r>
      <w:r>
        <w:rPr/>
        <w:t> </w:t>
      </w:r>
      <w:r>
        <w:rPr>
          <w:rFonts w:ascii="Times New Roman" w:hAnsi="Times New Roman" w:cs="Times New Roman" w:eastAsia="Times New Roman" w:hint="default"/>
        </w:rPr>
        <w:t>LED</w:t>
      </w:r>
      <w:r>
        <w:rPr/>
        <w:t>照明产品相关行业有关领域的国家“十二五”发展规划，准确把握市场未来发展要求， 积极开展公司研发技术发展规划，着力推进公司研发体系建设，努力提高公司产品科研创新 水平。</w:t>
      </w:r>
    </w:p>
    <w:p>
      <w:pPr>
        <w:pStyle w:val="BodyText"/>
        <w:spacing w:line="348" w:lineRule="auto" w:before="89"/>
        <w:ind w:right="1129" w:firstLine="480"/>
        <w:jc w:val="both"/>
      </w:pPr>
      <w:r>
        <w:rPr>
          <w:rFonts w:ascii="Times New Roman" w:hAnsi="Times New Roman" w:cs="Times New Roman" w:eastAsia="Times New Roman" w:hint="default"/>
          <w:spacing w:val="-3"/>
        </w:rPr>
        <w:t>2</w:t>
      </w:r>
      <w:r>
        <w:rPr>
          <w:spacing w:val="-3"/>
        </w:rPr>
        <w:t>、要认真抓好应对复杂严峻市场形势的各项措施，努力提高市场经营、产品营销的策划</w:t>
      </w:r>
      <w:r>
        <w:rPr/>
        <w:t> 能力，加快多层次、宽领域经营体系建设。要以客户需求为原则，保持产品设计的先进性， 同时兼顾性能和成本，加快新产品研发，形成新的经济增长点。</w:t>
      </w:r>
    </w:p>
    <w:p>
      <w:pPr>
        <w:spacing w:after="0" w:line="348"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2" w:lineRule="auto" w:before="26"/>
        <w:ind w:right="1128" w:firstLine="480"/>
        <w:jc w:val="both"/>
      </w:pPr>
      <w:r>
        <w:rPr>
          <w:rFonts w:ascii="Times New Roman" w:hAnsi="Times New Roman" w:cs="Times New Roman" w:eastAsia="Times New Roman" w:hint="default"/>
          <w:spacing w:val="-3"/>
        </w:rPr>
        <w:t>3</w:t>
      </w:r>
      <w:r>
        <w:rPr>
          <w:spacing w:val="-3"/>
        </w:rPr>
        <w:t>、要实现效益生产，保证生产计划的高效性、完整性。全面推行精益生产，梳理和优化</w:t>
      </w:r>
      <w:r>
        <w:rPr/>
        <w:t> 生产流程，精确合理的生产计划，坚持以市场为导向，客户需要为优先，强化以生产计划为 中心的执行体系，完善以生产制造为重点的规范流程。强化执行管理理念，健全质量管控体 系，完善生产管理职责，保证产品的达成率，以面对日益严峻的市场挑战，</w:t>
      </w:r>
      <w:r>
        <w:rPr>
          <w:spacing w:val="-75"/>
        </w:rPr>
        <w:t> </w:t>
      </w:r>
      <w:r>
        <w:rPr/>
        <w:t>满足更加严格的</w:t>
      </w:r>
      <w:r>
        <w:rPr/>
        <w:t> 市场需求。</w:t>
      </w:r>
    </w:p>
    <w:p>
      <w:pPr>
        <w:pStyle w:val="BodyText"/>
        <w:spacing w:line="348" w:lineRule="auto" w:before="79"/>
        <w:ind w:right="996" w:firstLine="480"/>
        <w:jc w:val="left"/>
      </w:pPr>
      <w:r>
        <w:rPr>
          <w:rFonts w:ascii="Times New Roman" w:hAnsi="Times New Roman" w:cs="Times New Roman" w:eastAsia="Times New Roman" w:hint="default"/>
          <w:spacing w:val="-3"/>
        </w:rPr>
        <w:t>4</w:t>
      </w:r>
      <w:r>
        <w:rPr>
          <w:spacing w:val="-3"/>
        </w:rPr>
        <w:t>、强化质量意识，完善全面质量控制体系，严格执行管理，确保产品质量，提高企业信</w:t>
      </w:r>
      <w:r>
        <w:rPr/>
        <w:t> </w:t>
      </w:r>
      <w:r>
        <w:rPr>
          <w:spacing w:val="-2"/>
        </w:rPr>
        <w:t>誉。牢固树立质量第一、信誉为重的质量意识，全面提升质量控制体系，使各项工作规范化、</w:t>
      </w:r>
      <w:r>
        <w:rPr/>
        <w:t> 制度化，使质量管理体系渗入到产品生产的各个环节。</w:t>
      </w:r>
    </w:p>
    <w:p>
      <w:pPr>
        <w:pStyle w:val="BodyText"/>
        <w:spacing w:line="350" w:lineRule="auto" w:before="87"/>
        <w:ind w:right="1034" w:firstLine="480"/>
        <w:jc w:val="left"/>
      </w:pPr>
      <w:r>
        <w:rPr>
          <w:rFonts w:ascii="Times New Roman" w:hAnsi="Times New Roman" w:cs="Times New Roman" w:eastAsia="Times New Roman" w:hint="default"/>
        </w:rPr>
        <w:t>5</w:t>
      </w:r>
      <w:r>
        <w:rPr/>
        <w:t>、全面推行预算管理和成本控制，强化完善考核和内控体系，有效发挥财务杠杆作用， 提高公司经营管理水平，推行预算管理，建立合理的成本与费用体系，确认财务数据的真实 </w:t>
      </w:r>
      <w:r>
        <w:rPr>
          <w:spacing w:val="-3"/>
        </w:rPr>
        <w:t>性、合理性，保证预算执行的控制力。健全与完善成本核算制度， </w:t>
      </w:r>
      <w:r>
        <w:rPr/>
        <w:t>树立全员的系统成本效益</w:t>
      </w:r>
      <w:r>
        <w:rPr>
          <w:spacing w:val="-110"/>
        </w:rPr>
        <w:t> </w:t>
      </w:r>
      <w:r>
        <w:rPr>
          <w:spacing w:val="-110"/>
        </w:rPr>
      </w:r>
      <w:r>
        <w:rPr/>
        <w:t>提高效益观念，推动全员控制成本，提升公司的整体经济效益。</w:t>
      </w:r>
    </w:p>
    <w:p>
      <w:pPr>
        <w:pStyle w:val="BodyText"/>
        <w:spacing w:line="352" w:lineRule="auto" w:before="82"/>
        <w:ind w:right="1002" w:firstLine="480"/>
        <w:jc w:val="left"/>
      </w:pPr>
      <w:r>
        <w:rPr>
          <w:rFonts w:ascii="Times New Roman" w:hAnsi="Times New Roman" w:cs="Times New Roman" w:eastAsia="Times New Roman" w:hint="default"/>
          <w:spacing w:val="-3"/>
        </w:rPr>
        <w:t>6</w:t>
      </w:r>
      <w:r>
        <w:rPr>
          <w:spacing w:val="-3"/>
        </w:rPr>
        <w:t>、要结合公司实际情况，全面完善内部管理制度。突出降本增效，突出风险管理。要进</w:t>
      </w:r>
      <w:r>
        <w:rPr/>
        <w:t> 一步发挥业绩考核的导向作用，健全项目审计工作，加大对项目的审计力度，落实成本责任 制；要进一步加大采购管理力度，严格采购程序，降低采购成本。按照财政部等五部委关于 </w:t>
      </w:r>
      <w:r>
        <w:rPr>
          <w:spacing w:val="-3"/>
        </w:rPr>
        <w:t>印发《企业内部控制基本规范》的通知要求，编制和完善适合公司管理要求的内部管理制度，</w:t>
      </w:r>
      <w:r>
        <w:rPr>
          <w:spacing w:val="-80"/>
        </w:rPr>
        <w:t> </w:t>
      </w:r>
      <w:r>
        <w:rPr>
          <w:spacing w:val="-80"/>
        </w:rPr>
      </w:r>
      <w:r>
        <w:rPr/>
        <w:t>增强风险管理能力。</w:t>
      </w:r>
    </w:p>
    <w:p>
      <w:pPr>
        <w:pStyle w:val="BodyText"/>
        <w:spacing w:line="352" w:lineRule="auto" w:before="79"/>
        <w:ind w:right="1034" w:firstLine="480"/>
        <w:jc w:val="left"/>
      </w:pPr>
      <w:r>
        <w:rPr>
          <w:rFonts w:ascii="Times New Roman" w:hAnsi="Times New Roman" w:cs="Times New Roman" w:eastAsia="Times New Roman" w:hint="default"/>
        </w:rPr>
        <w:t>7</w:t>
      </w:r>
      <w:r>
        <w:rPr/>
        <w:t>、要根据公司的业务发展规划，编制公司人力资源发展规划。依据公司业务发展需要， 把培养或引进具有行业经验的中高端人才作为公司人力资源发展的重点，积极改善人力资源 结构性矛盾，推进核心人才队伍建设。采取有效措施，加大员工培训力度，持续完善人才培 养、使用各项制度，健全各类人才考核机制，完善激励机制。加强团队建设，努力营造人才 健康成长的良好环境。</w:t>
      </w:r>
    </w:p>
    <w:p>
      <w:pPr>
        <w:pStyle w:val="BodyText"/>
        <w:spacing w:line="338" w:lineRule="auto" w:before="79"/>
        <w:ind w:right="1002" w:firstLine="480"/>
        <w:jc w:val="left"/>
      </w:pPr>
      <w:r>
        <w:rPr>
          <w:rFonts w:ascii="Times New Roman" w:hAnsi="Times New Roman" w:cs="Times New Roman" w:eastAsia="Times New Roman" w:hint="default"/>
          <w:spacing w:val="-2"/>
        </w:rPr>
        <w:t>8</w:t>
      </w:r>
      <w:r>
        <w:rPr>
          <w:spacing w:val="-2"/>
        </w:rPr>
        <w:t>、公司董事会及管理层预计</w:t>
      </w:r>
      <w:r>
        <w:rPr>
          <w:rFonts w:ascii="Times New Roman" w:hAnsi="Times New Roman" w:cs="Times New Roman" w:eastAsia="Times New Roman" w:hint="default"/>
          <w:spacing w:val="-2"/>
        </w:rPr>
        <w:t>2012</w:t>
      </w:r>
      <w:r>
        <w:rPr>
          <w:spacing w:val="-2"/>
        </w:rPr>
        <w:t>年度净利润同比增长</w:t>
      </w:r>
      <w:r>
        <w:rPr>
          <w:rFonts w:ascii="Times New Roman" w:hAnsi="Times New Roman" w:cs="Times New Roman" w:eastAsia="Times New Roman" w:hint="default"/>
          <w:spacing w:val="-2"/>
        </w:rPr>
        <w:t>40%</w:t>
      </w:r>
      <w:r>
        <w:rPr>
          <w:spacing w:val="-2"/>
        </w:rPr>
        <w:t>以上，力争全年将实现营业收</w:t>
      </w:r>
      <w:r>
        <w:rPr/>
        <w:t> 入</w:t>
      </w:r>
      <w:r>
        <w:rPr>
          <w:rFonts w:ascii="Times New Roman" w:hAnsi="Times New Roman" w:cs="Times New Roman" w:eastAsia="Times New Roman" w:hint="default"/>
        </w:rPr>
        <w:t>15</w:t>
      </w:r>
      <w:r>
        <w:rPr/>
        <w:t>亿元，实现净利润</w:t>
      </w:r>
      <w:r>
        <w:rPr>
          <w:rFonts w:ascii="Times New Roman" w:hAnsi="Times New Roman" w:cs="Times New Roman" w:eastAsia="Times New Roman" w:hint="default"/>
        </w:rPr>
        <w:t>5000</w:t>
      </w:r>
      <w:r>
        <w:rPr/>
        <w:t>万元以上。</w:t>
      </w:r>
    </w:p>
    <w:p>
      <w:pPr>
        <w:pStyle w:val="BodyText"/>
        <w:spacing w:line="240" w:lineRule="auto" w:before="65"/>
        <w:ind w:left="633" w:right="3829"/>
        <w:jc w:val="left"/>
      </w:pPr>
      <w:r>
        <w:rPr/>
        <w:t>（六）可能面临的风险因素</w:t>
      </w:r>
    </w:p>
    <w:p>
      <w:pPr>
        <w:pStyle w:val="BodyText"/>
        <w:spacing w:line="338" w:lineRule="auto" w:before="192"/>
        <w:ind w:right="1128" w:firstLine="480"/>
        <w:jc w:val="both"/>
      </w:pPr>
      <w:r>
        <w:rPr>
          <w:rFonts w:ascii="Times New Roman" w:hAnsi="Times New Roman" w:cs="Times New Roman" w:eastAsia="Times New Roman" w:hint="default"/>
          <w:spacing w:val="-3"/>
        </w:rPr>
        <w:t>1</w:t>
      </w:r>
      <w:r>
        <w:rPr>
          <w:spacing w:val="-3"/>
        </w:rPr>
        <w:t>、目前中国的</w:t>
      </w:r>
      <w:r>
        <w:rPr>
          <w:rFonts w:ascii="Times New Roman" w:hAnsi="Times New Roman" w:cs="Times New Roman" w:eastAsia="Times New Roman" w:hint="default"/>
          <w:spacing w:val="-3"/>
        </w:rPr>
        <w:t>EMS</w:t>
      </w:r>
      <w:r>
        <w:rPr>
          <w:spacing w:val="-3"/>
        </w:rPr>
        <w:t>公司绝大多数属中小型企业，而竞争对手均为国际性的大企业。无论</w:t>
      </w:r>
      <w:r>
        <w:rPr/>
        <w:t> 在资金实力、生产规模、技术水平，还是在供应链管理水平、售后服务等方面，我国的</w:t>
      </w:r>
      <w:r>
        <w:rPr>
          <w:rFonts w:ascii="Times New Roman" w:hAnsi="Times New Roman" w:cs="Times New Roman" w:eastAsia="Times New Roman" w:hint="default"/>
        </w:rPr>
        <w:t>EMS</w:t>
      </w:r>
      <w:r>
        <w:rPr>
          <w:rFonts w:ascii="Times New Roman" w:hAnsi="Times New Roman" w:cs="Times New Roman" w:eastAsia="Times New Roman" w:hint="default"/>
          <w:w w:val="99"/>
        </w:rPr>
        <w:t> </w:t>
      </w:r>
      <w:r>
        <w:rPr/>
        <w:t>公司与世界顶级</w:t>
      </w:r>
      <w:r>
        <w:rPr>
          <w:rFonts w:ascii="Times New Roman" w:hAnsi="Times New Roman" w:cs="Times New Roman" w:eastAsia="Times New Roman" w:hint="default"/>
        </w:rPr>
        <w:t>EMS</w:t>
      </w:r>
      <w:r>
        <w:rPr/>
        <w:t>公司之间均存在较大差距。未来我国</w:t>
      </w:r>
      <w:r>
        <w:rPr>
          <w:rFonts w:ascii="Times New Roman" w:hAnsi="Times New Roman" w:cs="Times New Roman" w:eastAsia="Times New Roman" w:hint="default"/>
        </w:rPr>
        <w:t>EMS</w:t>
      </w:r>
      <w:r>
        <w:rPr/>
        <w:t>公司将与国际顶级</w:t>
      </w:r>
      <w:r>
        <w:rPr>
          <w:rFonts w:ascii="Times New Roman" w:hAnsi="Times New Roman" w:cs="Times New Roman" w:eastAsia="Times New Roman" w:hint="default"/>
        </w:rPr>
        <w:t>EMS</w:t>
      </w:r>
      <w:r>
        <w:rPr/>
        <w:t>公司展 开更直接的竞争。</w:t>
      </w:r>
    </w:p>
    <w:p>
      <w:pPr>
        <w:spacing w:after="0" w:line="338"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38" w:lineRule="auto" w:before="26"/>
        <w:ind w:right="1129" w:firstLine="480"/>
        <w:jc w:val="both"/>
      </w:pPr>
      <w:r>
        <w:rPr>
          <w:rFonts w:ascii="Times New Roman" w:hAnsi="Times New Roman" w:cs="Times New Roman" w:eastAsia="Times New Roman" w:hint="default"/>
          <w:spacing w:val="-3"/>
        </w:rPr>
        <w:t>2</w:t>
      </w:r>
      <w:r>
        <w:rPr>
          <w:spacing w:val="-3"/>
        </w:rPr>
        <w:t>、品牌生产商为发展核心竞争力，将更多的业务外包给</w:t>
      </w:r>
      <w:r>
        <w:rPr>
          <w:rFonts w:ascii="Times New Roman" w:hAnsi="Times New Roman" w:cs="Times New Roman" w:eastAsia="Times New Roman" w:hint="default"/>
          <w:spacing w:val="-3"/>
        </w:rPr>
        <w:t>EMS</w:t>
      </w:r>
      <w:r>
        <w:rPr>
          <w:spacing w:val="-3"/>
        </w:rPr>
        <w:t>提供商，同时也把更多的责</w:t>
      </w:r>
      <w:r>
        <w:rPr/>
        <w:t> 任赋予</w:t>
      </w:r>
      <w:r>
        <w:rPr>
          <w:rFonts w:ascii="Times New Roman" w:hAnsi="Times New Roman" w:cs="Times New Roman" w:eastAsia="Times New Roman" w:hint="default"/>
        </w:rPr>
        <w:t>EMS</w:t>
      </w:r>
      <w:r>
        <w:rPr/>
        <w:t>公司。此外，随着标准化、规模化产品市场需求的减少，市场的多样化和小批量 需求将是必然的趋势，由此引发的小批量、高混合制造或复杂产品的小批量制造将使</w:t>
      </w:r>
      <w:r>
        <w:rPr>
          <w:rFonts w:ascii="Times New Roman" w:hAnsi="Times New Roman" w:cs="Times New Roman" w:eastAsia="Times New Roman" w:hint="default"/>
        </w:rPr>
        <w:t>EMS</w:t>
      </w:r>
      <w:r>
        <w:rPr/>
        <w:t>企 业面临更大的压力与挑战。</w:t>
      </w:r>
    </w:p>
    <w:p>
      <w:pPr>
        <w:pStyle w:val="BodyText"/>
        <w:spacing w:line="348" w:lineRule="auto" w:before="94"/>
        <w:ind w:right="1131" w:firstLine="480"/>
        <w:jc w:val="right"/>
      </w:pPr>
      <w:r>
        <w:rPr>
          <w:rFonts w:ascii="Times New Roman" w:hAnsi="Times New Roman" w:cs="Times New Roman" w:eastAsia="Times New Roman" w:hint="default"/>
          <w:spacing w:val="-2"/>
        </w:rPr>
        <w:t>3</w:t>
      </w:r>
      <w:r>
        <w:rPr>
          <w:spacing w:val="-2"/>
        </w:rPr>
        <w:t>、受全球性金融危机的影响，</w:t>
      </w:r>
      <w:r>
        <w:rPr>
          <w:rFonts w:ascii="Times New Roman" w:hAnsi="Times New Roman" w:cs="Times New Roman" w:eastAsia="Times New Roman" w:hint="default"/>
          <w:spacing w:val="-2"/>
        </w:rPr>
        <w:t>2008</w:t>
      </w:r>
      <w:r>
        <w:rPr>
          <w:spacing w:val="-2"/>
        </w:rPr>
        <w:t>年全球市场尤其是美国市场对消费电子产品的需求显</w:t>
      </w:r>
      <w:r>
        <w:rPr/>
        <w:t> 著下降，虽然目前全球对消费电子产品的需求已出现回升态势，但是消费电子产品作为本行</w:t>
      </w:r>
      <w:r>
        <w:rPr/>
        <w:t> 业的重要服务领域之一，其市场需求量的波动仍将在一定程度上给公司经营带来不利影响。</w:t>
      </w:r>
    </w:p>
    <w:p>
      <w:pPr>
        <w:pStyle w:val="BodyText"/>
        <w:spacing w:line="350" w:lineRule="auto" w:before="84"/>
        <w:ind w:right="1131" w:firstLine="480"/>
        <w:jc w:val="both"/>
      </w:pPr>
      <w:r>
        <w:rPr>
          <w:rFonts w:ascii="Times New Roman" w:hAnsi="Times New Roman" w:cs="Times New Roman" w:eastAsia="Times New Roman" w:hint="default"/>
          <w:spacing w:val="-2"/>
        </w:rPr>
        <w:t>4</w:t>
      </w:r>
      <w:r>
        <w:rPr>
          <w:spacing w:val="-2"/>
        </w:rPr>
        <w:t>、新产品自主研发和推广的风险。公司自主品牌</w:t>
      </w:r>
      <w:r>
        <w:rPr>
          <w:rFonts w:ascii="Times New Roman" w:hAnsi="Times New Roman" w:cs="Times New Roman" w:eastAsia="Times New Roman" w:hint="default"/>
          <w:spacing w:val="-2"/>
        </w:rPr>
        <w:t>LED</w:t>
      </w:r>
      <w:r>
        <w:rPr>
          <w:spacing w:val="-2"/>
        </w:rPr>
        <w:t>室内商业照明、蓝光高清系列产品</w:t>
      </w:r>
      <w:r>
        <w:rPr/>
        <w:t> 目前仍处在开拓市场阶段。如果公司的技术研发和产品升级换代不能及时把握市场需求的变 化或者新产品的销售低于预期，将在一定程度上影响公司经营规模的扩大以及盈利能力的提 升。</w:t>
      </w:r>
    </w:p>
    <w:p>
      <w:pPr>
        <w:pStyle w:val="BodyText"/>
        <w:spacing w:line="336" w:lineRule="auto" w:before="82"/>
        <w:ind w:right="1129" w:firstLine="480"/>
        <w:jc w:val="both"/>
      </w:pPr>
      <w:r>
        <w:rPr>
          <w:rFonts w:ascii="Times New Roman" w:hAnsi="Times New Roman" w:cs="Times New Roman" w:eastAsia="Times New Roman" w:hint="default"/>
          <w:spacing w:val="-3"/>
        </w:rPr>
        <w:t>5</w:t>
      </w:r>
      <w:r>
        <w:rPr>
          <w:spacing w:val="-3"/>
        </w:rPr>
        <w:t>、人力成本持续上升的影响。电子制造服务行业属于劳动密集型行业，国内人力成本的</w:t>
      </w:r>
      <w:r>
        <w:rPr/>
        <w:t> 持续上升将增加营业成本，进而对在我国设厂的电子制造服务企业业绩造成不利影响。</w:t>
      </w:r>
    </w:p>
    <w:p>
      <w:pPr>
        <w:pStyle w:val="BodyText"/>
        <w:spacing w:line="386" w:lineRule="auto" w:before="98"/>
        <w:ind w:left="633" w:right="1153"/>
        <w:jc w:val="left"/>
      </w:pPr>
      <w:r>
        <w:rPr/>
        <w:t>（七）资金需求及使用计划 随着公司规模的扩张，资金需求增加。公司将根据生产经营的实际需要和业务发展的实</w:t>
      </w:r>
    </w:p>
    <w:p>
      <w:pPr>
        <w:pStyle w:val="BodyText"/>
        <w:spacing w:line="357" w:lineRule="auto" w:before="5"/>
        <w:ind w:right="996"/>
        <w:jc w:val="left"/>
      </w:pPr>
      <w:r>
        <w:rPr>
          <w:spacing w:val="-2"/>
        </w:rPr>
        <w:t>际情况合理选择筹资渠道和筹资方式，通过向金融机构贷款融资、资本市场融资和自有资金，</w:t>
      </w:r>
      <w:r>
        <w:rPr/>
        <w:t> 确保未来发展的资金需求，促进公司持续健康发展。</w:t>
      </w:r>
    </w:p>
    <w:p>
      <w:pPr>
        <w:pStyle w:val="Heading4"/>
        <w:spacing w:line="240" w:lineRule="auto" w:before="74"/>
        <w:ind w:right="3829"/>
        <w:jc w:val="left"/>
        <w:rPr>
          <w:b w:val="0"/>
          <w:bCs w:val="0"/>
        </w:rPr>
      </w:pPr>
      <w:r>
        <w:rPr/>
        <w:t>三、公司投资情况</w:t>
      </w:r>
      <w:r>
        <w:rPr>
          <w:b w:val="0"/>
          <w:bCs w:val="0"/>
        </w:rPr>
      </w:r>
    </w:p>
    <w:p>
      <w:pPr>
        <w:pStyle w:val="BodyText"/>
        <w:spacing w:line="240" w:lineRule="auto" w:before="154"/>
        <w:ind w:left="633" w:right="3829"/>
        <w:jc w:val="left"/>
      </w:pPr>
      <w:r>
        <w:rPr/>
        <w:t>（一）募集资金投资情况</w:t>
      </w:r>
    </w:p>
    <w:p>
      <w:pPr>
        <w:pStyle w:val="BodyText"/>
        <w:spacing w:line="367" w:lineRule="auto" w:before="151"/>
        <w:ind w:left="633" w:right="1002" w:hanging="41"/>
        <w:jc w:val="left"/>
      </w:pPr>
      <w:r>
        <w:rPr>
          <w:rFonts w:ascii="Times New Roman" w:hAnsi="Times New Roman" w:cs="Times New Roman" w:eastAsia="Times New Roman" w:hint="default"/>
        </w:rPr>
        <w:t>1</w:t>
      </w:r>
      <w:r>
        <w:rPr/>
        <w:t>、募集资金基本情况 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116</w:t>
      </w:r>
      <w:r>
        <w:rPr/>
        <w:t>号文批准，公司于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月首次向</w:t>
      </w:r>
    </w:p>
    <w:p>
      <w:pPr>
        <w:pStyle w:val="BodyText"/>
        <w:spacing w:line="336" w:lineRule="auto" w:before="0"/>
        <w:ind w:right="1126"/>
        <w:jc w:val="both"/>
      </w:pPr>
      <w:r>
        <w:rPr/>
        <w:t>社会公开发行人民币普通股股票</w:t>
      </w:r>
      <w:r>
        <w:rPr>
          <w:rFonts w:ascii="Times New Roman" w:hAnsi="Times New Roman" w:cs="Times New Roman" w:eastAsia="Times New Roman" w:hint="default"/>
        </w:rPr>
        <w:t>3,340</w:t>
      </w:r>
      <w:r>
        <w:rPr/>
        <w:t>万股，发行价格人民币</w:t>
      </w:r>
      <w:r>
        <w:rPr>
          <w:rFonts w:ascii="Times New Roman" w:hAnsi="Times New Roman" w:cs="Times New Roman" w:eastAsia="Times New Roman" w:hint="default"/>
        </w:rPr>
        <w:t>10.30</w:t>
      </w:r>
      <w:r>
        <w:rPr/>
        <w:t>元</w:t>
      </w:r>
      <w:r>
        <w:rPr>
          <w:rFonts w:ascii="Times New Roman" w:hAnsi="Times New Roman" w:cs="Times New Roman" w:eastAsia="Times New Roman" w:hint="default"/>
        </w:rPr>
        <w:t>/</w:t>
      </w:r>
      <w:r>
        <w:rPr/>
        <w:t>股，募集资金总额为人</w:t>
      </w:r>
      <w:r>
        <w:rPr>
          <w:spacing w:val="-44"/>
        </w:rPr>
        <w:t> </w:t>
      </w:r>
      <w:r>
        <w:rPr>
          <w:spacing w:val="-2"/>
        </w:rPr>
        <w:t>民币</w:t>
      </w:r>
      <w:r>
        <w:rPr>
          <w:rFonts w:ascii="Times New Roman" w:hAnsi="Times New Roman" w:cs="Times New Roman" w:eastAsia="Times New Roman" w:hint="default"/>
          <w:spacing w:val="-2"/>
        </w:rPr>
        <w:t>34,402.00</w:t>
      </w:r>
      <w:r>
        <w:rPr>
          <w:spacing w:val="-2"/>
        </w:rPr>
        <w:t>万元，扣除发行费用人民币</w:t>
      </w:r>
      <w:r>
        <w:rPr>
          <w:rFonts w:ascii="Times New Roman" w:hAnsi="Times New Roman" w:cs="Times New Roman" w:eastAsia="Times New Roman" w:hint="default"/>
          <w:spacing w:val="-2"/>
        </w:rPr>
        <w:t>1,993.08</w:t>
      </w:r>
      <w:r>
        <w:rPr>
          <w:spacing w:val="-2"/>
        </w:rPr>
        <w:t>万元，实际募集资金净额为人民币</w:t>
      </w:r>
      <w:r>
        <w:rPr>
          <w:rFonts w:ascii="Times New Roman" w:hAnsi="Times New Roman" w:cs="Times New Roman" w:eastAsia="Times New Roman" w:hint="default"/>
          <w:spacing w:val="-2"/>
        </w:rPr>
        <w:t>32,408.92</w:t>
      </w:r>
      <w:r>
        <w:rPr>
          <w:rFonts w:ascii="Times New Roman" w:hAnsi="Times New Roman" w:cs="Times New Roman" w:eastAsia="Times New Roman" w:hint="default"/>
          <w:spacing w:val="-32"/>
        </w:rPr>
        <w:t> </w:t>
      </w:r>
      <w:r>
        <w:rPr/>
        <w:t>万元。上述募集资金已于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日全部到位，并经北京立信会计师事务所有限公司京信</w:t>
      </w:r>
      <w:r>
        <w:rPr>
          <w:spacing w:val="-84"/>
        </w:rPr>
        <w:t> </w:t>
      </w:r>
      <w:r>
        <w:rPr>
          <w:spacing w:val="-84"/>
        </w:rPr>
      </w:r>
      <w:r>
        <w:rPr>
          <w:rFonts w:ascii="Times New Roman" w:hAnsi="Times New Roman" w:cs="Times New Roman" w:eastAsia="Times New Roman" w:hint="default"/>
          <w:spacing w:val="-7"/>
        </w:rPr>
        <w:t>(</w:t>
      </w:r>
      <w:r>
        <w:rPr>
          <w:spacing w:val="-7"/>
        </w:rPr>
        <w:t>深</w:t>
      </w:r>
      <w:r>
        <w:rPr>
          <w:rFonts w:ascii="Times New Roman" w:hAnsi="Times New Roman" w:cs="Times New Roman" w:eastAsia="Times New Roman" w:hint="default"/>
          <w:spacing w:val="-7"/>
        </w:rPr>
        <w:t>)</w:t>
      </w:r>
      <w:r>
        <w:rPr>
          <w:spacing w:val="-7"/>
        </w:rPr>
        <w:t>验字</w:t>
      </w:r>
      <w:r>
        <w:rPr>
          <w:rFonts w:ascii="Times New Roman" w:hAnsi="Times New Roman" w:cs="Times New Roman" w:eastAsia="Times New Roman" w:hint="default"/>
          <w:spacing w:val="-7"/>
        </w:rPr>
        <w:t>[2007]20</w:t>
      </w:r>
      <w:r>
        <w:rPr>
          <w:spacing w:val="-7"/>
        </w:rPr>
        <w:t>号《验资报告》验证确认。</w:t>
      </w:r>
    </w:p>
    <w:p>
      <w:pPr>
        <w:pStyle w:val="BodyText"/>
        <w:spacing w:line="240" w:lineRule="auto" w:before="70"/>
        <w:ind w:left="590" w:right="3829"/>
        <w:jc w:val="left"/>
      </w:pPr>
      <w:r>
        <w:rPr>
          <w:rFonts w:ascii="Times New Roman" w:hAnsi="Times New Roman" w:cs="Times New Roman" w:eastAsia="Times New Roman" w:hint="default"/>
        </w:rPr>
        <w:t>2</w:t>
      </w:r>
      <w:r>
        <w:rPr/>
        <w:t>、募集资金使用情况</w:t>
      </w:r>
    </w:p>
    <w:p>
      <w:pPr>
        <w:pStyle w:val="BodyText"/>
        <w:spacing w:line="240" w:lineRule="auto" w:before="174"/>
        <w:ind w:left="633" w:right="100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年度，公司使用募集资金总额为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万元；截至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日止，募集资金</w:t>
      </w:r>
    </w:p>
    <w:p>
      <w:pPr>
        <w:pStyle w:val="BodyText"/>
        <w:spacing w:line="240" w:lineRule="auto" w:before="133"/>
        <w:ind w:right="0"/>
        <w:jc w:val="both"/>
      </w:pPr>
      <w:r>
        <w:rPr/>
        <w:t>专用账户余额为</w:t>
      </w:r>
      <w:r>
        <w:rPr>
          <w:spacing w:val="-60"/>
        </w:rPr>
        <w:t> </w:t>
      </w:r>
      <w:r>
        <w:rPr>
          <w:rFonts w:ascii="Times New Roman" w:hAnsi="Times New Roman" w:cs="Times New Roman" w:eastAsia="Times New Roman" w:hint="default"/>
        </w:rPr>
        <w:t>45.42 </w:t>
      </w:r>
      <w:r>
        <w:rPr/>
        <w:t>万元，募集资金使用情况明细如下表：</w:t>
      </w:r>
    </w:p>
    <w:p>
      <w:pPr>
        <w:spacing w:line="240" w:lineRule="auto" w:before="12"/>
        <w:rPr>
          <w:rFonts w:ascii="宋体" w:hAnsi="宋体" w:cs="宋体" w:eastAsia="宋体" w:hint="default"/>
          <w:sz w:val="24"/>
          <w:szCs w:val="24"/>
        </w:rPr>
      </w:pPr>
    </w:p>
    <w:p>
      <w:pPr>
        <w:spacing w:before="0"/>
        <w:ind w:left="0" w:right="221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60" w:type="dxa"/>
        <w:tblLayout w:type="fixed"/>
        <w:tblCellMar>
          <w:top w:w="0" w:type="dxa"/>
          <w:left w:w="0" w:type="dxa"/>
          <w:bottom w:w="0" w:type="dxa"/>
          <w:right w:w="0" w:type="dxa"/>
        </w:tblCellMar>
        <w:tblLook w:val="01E0"/>
      </w:tblPr>
      <w:tblGrid>
        <w:gridCol w:w="5586"/>
        <w:gridCol w:w="2981"/>
      </w:tblGrid>
      <w:tr>
        <w:trPr>
          <w:trHeight w:val="411" w:hRule="exact"/>
        </w:trPr>
        <w:tc>
          <w:tcPr>
            <w:tcW w:w="55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left="4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left="416"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34,402.00</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6" w:right="0"/>
              <w:jc w:val="left"/>
              <w:rPr>
                <w:rFonts w:ascii="宋体" w:hAnsi="宋体" w:cs="宋体" w:eastAsia="宋体" w:hint="default"/>
                <w:sz w:val="18"/>
                <w:szCs w:val="18"/>
              </w:rPr>
            </w:pPr>
            <w:r>
              <w:rPr>
                <w:rFonts w:ascii="宋体" w:hAnsi="宋体" w:cs="宋体" w:eastAsia="宋体" w:hint="default"/>
                <w:sz w:val="18"/>
                <w:szCs w:val="18"/>
              </w:rPr>
              <w:t>减：发行费用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1,993.08</w:t>
            </w:r>
          </w:p>
        </w:tc>
      </w:tr>
      <w:tr>
        <w:trPr>
          <w:trHeight w:val="408"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、实际募集资金净额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32,408.92</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6" w:right="0"/>
              <w:jc w:val="left"/>
              <w:rPr>
                <w:rFonts w:ascii="宋体" w:hAnsi="宋体" w:cs="宋体" w:eastAsia="宋体" w:hint="default"/>
                <w:sz w:val="18"/>
                <w:szCs w:val="18"/>
              </w:rPr>
            </w:pPr>
            <w:r>
              <w:rPr>
                <w:rFonts w:ascii="宋体" w:hAnsi="宋体" w:cs="宋体" w:eastAsia="宋体" w:hint="default"/>
                <w:sz w:val="18"/>
                <w:szCs w:val="18"/>
              </w:rPr>
              <w:t>减：累计投入募集资金总额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32,835.98</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6" w:right="0"/>
              <w:jc w:val="left"/>
              <w:rPr>
                <w:rFonts w:ascii="宋体" w:hAnsi="宋体" w:cs="宋体" w:eastAsia="宋体" w:hint="default"/>
                <w:sz w:val="18"/>
                <w:szCs w:val="18"/>
              </w:rPr>
            </w:pPr>
            <w:r>
              <w:rPr>
                <w:rFonts w:ascii="宋体" w:hAnsi="宋体" w:cs="宋体" w:eastAsia="宋体" w:hint="default"/>
                <w:sz w:val="18"/>
                <w:szCs w:val="18"/>
              </w:rPr>
              <w:t>其中：置换预先投入募集资金投资项目的自筹资金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583.00</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79" w:right="0"/>
              <w:jc w:val="left"/>
              <w:rPr>
                <w:rFonts w:ascii="宋体" w:hAnsi="宋体" w:cs="宋体" w:eastAsia="宋体" w:hint="default"/>
                <w:sz w:val="18"/>
                <w:szCs w:val="18"/>
              </w:rPr>
            </w:pPr>
            <w:r>
              <w:rPr>
                <w:rFonts w:ascii="宋体" w:hAnsi="宋体" w:cs="宋体" w:eastAsia="宋体" w:hint="default"/>
                <w:sz w:val="18"/>
                <w:szCs w:val="18"/>
              </w:rPr>
              <w:t>超募资金永久补充流动资金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7,148.92</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6" w:right="0"/>
              <w:jc w:val="left"/>
              <w:rPr>
                <w:rFonts w:ascii="宋体" w:hAnsi="宋体" w:cs="宋体" w:eastAsia="宋体" w:hint="default"/>
                <w:sz w:val="18"/>
                <w:szCs w:val="18"/>
              </w:rPr>
            </w:pPr>
            <w:r>
              <w:rPr>
                <w:rFonts w:ascii="宋体" w:hAnsi="宋体" w:cs="宋体" w:eastAsia="宋体" w:hint="default"/>
                <w:sz w:val="18"/>
                <w:szCs w:val="18"/>
              </w:rPr>
              <w:t>部分节余募集资金永久补充流动资金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10,990.28*</w:t>
            </w:r>
          </w:p>
        </w:tc>
      </w:tr>
      <w:tr>
        <w:trPr>
          <w:trHeight w:val="410"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6" w:right="0"/>
              <w:jc w:val="left"/>
              <w:rPr>
                <w:rFonts w:ascii="宋体" w:hAnsi="宋体" w:cs="宋体" w:eastAsia="宋体" w:hint="default"/>
                <w:sz w:val="18"/>
                <w:szCs w:val="18"/>
              </w:rPr>
            </w:pPr>
            <w:r>
              <w:rPr>
                <w:rFonts w:ascii="宋体" w:hAnsi="宋体" w:cs="宋体" w:eastAsia="宋体" w:hint="default"/>
                <w:sz w:val="18"/>
                <w:szCs w:val="18"/>
              </w:rPr>
              <w:t>加：利息收入扣除手续费净额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472.48</w:t>
            </w:r>
          </w:p>
        </w:tc>
      </w:tr>
      <w:tr>
        <w:trPr>
          <w:trHeight w:val="41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、募集资金专用账户年末余额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45.42</w:t>
            </w:r>
          </w:p>
        </w:tc>
      </w:tr>
    </w:tbl>
    <w:p>
      <w:pPr>
        <w:spacing w:before="8"/>
        <w:ind w:left="693" w:right="10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使用部分节余募集资金永久补充流动资金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10,990.28 </w:t>
      </w:r>
      <w:r>
        <w:rPr>
          <w:rFonts w:ascii="宋体" w:hAnsi="宋体" w:cs="宋体" w:eastAsia="宋体" w:hint="default"/>
          <w:sz w:val="18"/>
          <w:szCs w:val="18"/>
        </w:rPr>
        <w:t>万元包含募集资金存款专户利息收入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BodyText"/>
        <w:spacing w:line="367" w:lineRule="auto" w:before="93"/>
        <w:ind w:left="633" w:right="1002" w:firstLine="2"/>
        <w:jc w:val="left"/>
      </w:pPr>
      <w:r>
        <w:rPr>
          <w:rFonts w:ascii="Times New Roman" w:hAnsi="Times New Roman" w:cs="Times New Roman" w:eastAsia="Times New Roman" w:hint="default"/>
        </w:rPr>
        <w:t>3</w:t>
      </w:r>
      <w:r>
        <w:rPr/>
        <w:t>、募集资金管理情况 为规范募集资金的管理和使用，保证募集资金的安全，最大限度地保障投资者的合法权</w:t>
      </w:r>
    </w:p>
    <w:p>
      <w:pPr>
        <w:pStyle w:val="BodyText"/>
        <w:spacing w:line="357" w:lineRule="auto" w:before="24"/>
        <w:ind w:right="1133"/>
        <w:jc w:val="both"/>
      </w:pPr>
      <w:r>
        <w:rPr>
          <w:spacing w:val="-17"/>
        </w:rPr>
        <w:t>益，根据《公司法》、《证券法》、《深圳证券交易所股票上市规则》、《深圳证券交易所中小企</w:t>
      </w:r>
      <w:r>
        <w:rPr>
          <w:spacing w:val="-79"/>
        </w:rPr>
        <w:t> </w:t>
      </w:r>
      <w:r>
        <w:rPr>
          <w:spacing w:val="-79"/>
        </w:rPr>
      </w:r>
      <w:r>
        <w:rPr/>
        <w:t>业板上市公司规范运作指引》等法律法规和规范性文件的规定，结合公司实际情况，本公司</w:t>
      </w:r>
      <w:r>
        <w:rPr>
          <w:spacing w:val="-89"/>
        </w:rPr>
        <w:t> </w:t>
      </w:r>
      <w:r>
        <w:rPr>
          <w:spacing w:val="-89"/>
        </w:rPr>
      </w:r>
      <w:r>
        <w:rPr>
          <w:spacing w:val="-4"/>
        </w:rPr>
        <w:t>制定了《募集资金管理办法》，对募集资金实行专户存储管理制度。</w:t>
      </w:r>
    </w:p>
    <w:p>
      <w:pPr>
        <w:pStyle w:val="BodyText"/>
        <w:spacing w:line="357" w:lineRule="auto" w:before="74"/>
        <w:ind w:right="1135" w:firstLine="482"/>
        <w:jc w:val="both"/>
      </w:pPr>
      <w:r>
        <w:rPr/>
        <w:t>公司募集资金投资项目的资金管理和使用严格遵守公司募集资金管理办法的有关规定， 履行相应审批手续。公司的上市募集资金全部为人民币，但在使用募集资金投入的部分技改</w:t>
      </w:r>
      <w:r>
        <w:rPr>
          <w:spacing w:val="-88"/>
        </w:rPr>
        <w:t> </w:t>
      </w:r>
      <w:r>
        <w:rPr>
          <w:spacing w:val="-88"/>
        </w:rPr>
      </w:r>
      <w:r>
        <w:rPr/>
        <w:t>项目需要以外币美元支付，因此公司在实际支付过程中用出口销售收到的美元支付了应由募</w:t>
      </w:r>
      <w:r>
        <w:rPr>
          <w:spacing w:val="-91"/>
        </w:rPr>
        <w:t> </w:t>
      </w:r>
      <w:r>
        <w:rPr>
          <w:spacing w:val="-91"/>
        </w:rPr>
      </w:r>
      <w:r>
        <w:rPr/>
        <w:t>集资金投入的部分技改项目支出，同时将相等价值的人民币金额从募集资金专用账户转移至</w:t>
      </w:r>
      <w:r>
        <w:rPr>
          <w:spacing w:val="-91"/>
        </w:rPr>
        <w:t> </w:t>
      </w:r>
      <w:r>
        <w:rPr>
          <w:spacing w:val="-91"/>
        </w:rPr>
      </w:r>
      <w:r>
        <w:rPr/>
        <w:t>人民币基本账户用于支付公司所需的其他人民币业务。上述安排主要出于节省财务成本的考</w:t>
      </w:r>
      <w:r>
        <w:rPr>
          <w:spacing w:val="-88"/>
        </w:rPr>
        <w:t> </w:t>
      </w:r>
      <w:r>
        <w:rPr>
          <w:spacing w:val="-88"/>
        </w:rPr>
      </w:r>
      <w:r>
        <w:rPr/>
        <w:t>虑，募集资金的使用在投资项目范围之内。</w:t>
      </w:r>
    </w:p>
    <w:p>
      <w:pPr>
        <w:pStyle w:val="BodyText"/>
        <w:spacing w:line="357" w:lineRule="auto" w:before="74"/>
        <w:ind w:right="1137" w:firstLine="480"/>
        <w:jc w:val="both"/>
      </w:pPr>
      <w:r>
        <w:rPr/>
        <w:t>本公司募集资金全部存放于公司在兴业银行深圳南山支行开立的募集资金专项账户。截 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日，资金存放情况如下：</w:t>
      </w:r>
    </w:p>
    <w:p>
      <w:pPr>
        <w:spacing w:before="194"/>
        <w:ind w:left="0" w:right="221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7"/>
          <w:szCs w:val="7"/>
        </w:rPr>
      </w:pPr>
    </w:p>
    <w:tbl>
      <w:tblPr>
        <w:tblW w:w="0" w:type="auto"/>
        <w:jc w:val="left"/>
        <w:tblInd w:w="513" w:type="dxa"/>
        <w:tblLayout w:type="fixed"/>
        <w:tblCellMar>
          <w:top w:w="0" w:type="dxa"/>
          <w:left w:w="0" w:type="dxa"/>
          <w:bottom w:w="0" w:type="dxa"/>
          <w:right w:w="0" w:type="dxa"/>
        </w:tblCellMar>
        <w:tblLook w:val="01E0"/>
      </w:tblPr>
      <w:tblGrid>
        <w:gridCol w:w="2360"/>
        <w:gridCol w:w="1980"/>
        <w:gridCol w:w="1868"/>
        <w:gridCol w:w="1441"/>
        <w:gridCol w:w="1260"/>
      </w:tblGrid>
      <w:tr>
        <w:trPr>
          <w:trHeight w:val="49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宋体" w:hAnsi="宋体" w:cs="宋体" w:eastAsia="宋体" w:hint="default"/>
                <w:sz w:val="18"/>
                <w:szCs w:val="18"/>
              </w:rPr>
            </w:pPr>
            <w:r>
              <w:rPr>
                <w:rFonts w:ascii="宋体" w:hAnsi="宋体" w:cs="宋体" w:eastAsia="宋体" w:hint="default"/>
                <w:b/>
                <w:bCs/>
                <w:sz w:val="18"/>
                <w:szCs w:val="18"/>
              </w:rPr>
              <w:t>募集资金存储银行名称</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银行帐号</w:t>
            </w:r>
            <w:r>
              <w:rPr>
                <w:rFonts w:ascii="宋体" w:hAnsi="宋体" w:cs="宋体" w:eastAsia="宋体" w:hint="default"/>
                <w:sz w:val="18"/>
                <w:szCs w:val="18"/>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初始存放金额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截止日金额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hAnsi="宋体" w:cs="宋体" w:eastAsia="宋体" w:hint="default"/>
                <w:b/>
                <w:bCs/>
                <w:sz w:val="18"/>
                <w:szCs w:val="18"/>
              </w:rPr>
              <w:t>存储方式</w:t>
            </w:r>
            <w:r>
              <w:rPr>
                <w:rFonts w:ascii="宋体" w:hAnsi="宋体" w:cs="宋体" w:eastAsia="宋体" w:hint="default"/>
                <w:sz w:val="18"/>
                <w:szCs w:val="18"/>
              </w:rPr>
            </w:r>
          </w:p>
        </w:tc>
      </w:tr>
      <w:tr>
        <w:trPr>
          <w:trHeight w:val="490"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兴业银行深圳南山支行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337120100100084460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33,025.92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49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33,025.92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8"/>
        <w:ind w:left="513" w:right="10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初始存放金额中包含部分未支付的发行费用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617 </w:t>
      </w:r>
      <w:r>
        <w:rPr>
          <w:rFonts w:ascii="宋体" w:hAnsi="宋体" w:cs="宋体" w:eastAsia="宋体" w:hint="default"/>
          <w:sz w:val="18"/>
          <w:szCs w:val="18"/>
        </w:rPr>
        <w:t>万元，已于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日在募集资金专户进行支出。</w:t>
      </w:r>
    </w:p>
    <w:p>
      <w:pPr>
        <w:spacing w:before="22"/>
        <w:ind w:left="513" w:right="38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截止日金额中包含募集资金存款专户利息收入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BodyText"/>
        <w:spacing w:line="240" w:lineRule="auto" w:before="96"/>
        <w:ind w:left="635" w:right="3829"/>
        <w:jc w:val="left"/>
      </w:pPr>
      <w:r>
        <w:rPr>
          <w:rFonts w:ascii="Times New Roman" w:hAnsi="Times New Roman" w:cs="Times New Roman" w:eastAsia="Times New Roman" w:hint="default"/>
        </w:rPr>
        <w:t>4</w:t>
      </w:r>
      <w:r>
        <w:rPr/>
        <w:t>、本年度募集资金实际使用情况</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left="635" w:right="3829"/>
        <w:jc w:val="left"/>
      </w:pPr>
      <w:r>
        <w:rPr/>
        <w:t>截止报告期末，公司</w:t>
      </w:r>
      <w:r>
        <w:rPr>
          <w:spacing w:val="-60"/>
        </w:rPr>
        <w:t> </w:t>
      </w:r>
      <w:r>
        <w:rPr>
          <w:rFonts w:ascii="Times New Roman" w:hAnsi="Times New Roman" w:cs="Times New Roman" w:eastAsia="Times New Roman" w:hint="default"/>
        </w:rPr>
        <w:t>2011 </w:t>
      </w:r>
      <w:r>
        <w:rPr/>
        <w:t>年度募集资金使用情况如下表：</w:t>
      </w:r>
    </w:p>
    <w:p>
      <w:pPr>
        <w:spacing w:before="144"/>
        <w:ind w:left="0" w:right="212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820"/>
        <w:gridCol w:w="560"/>
        <w:gridCol w:w="635"/>
        <w:gridCol w:w="966"/>
        <w:gridCol w:w="960"/>
        <w:gridCol w:w="132"/>
        <w:gridCol w:w="493"/>
        <w:gridCol w:w="855"/>
        <w:gridCol w:w="1122"/>
        <w:gridCol w:w="207"/>
        <w:gridCol w:w="578"/>
        <w:gridCol w:w="650"/>
        <w:gridCol w:w="853"/>
      </w:tblGrid>
      <w:tr>
        <w:trPr>
          <w:trHeight w:val="168"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left="1292" w:right="0"/>
              <w:jc w:val="left"/>
              <w:rPr>
                <w:rFonts w:ascii="Times New Roman" w:hAnsi="Times New Roman" w:cs="Times New Roman" w:eastAsia="Times New Roman" w:hint="default"/>
                <w:sz w:val="18"/>
                <w:szCs w:val="18"/>
              </w:rPr>
            </w:pPr>
            <w:r>
              <w:rPr>
                <w:rFonts w:ascii="Times New Roman"/>
                <w:sz w:val="18"/>
              </w:rPr>
              <w:t>32,408.92</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10" w:space="0" w:color="DCDCDC"/>
              <w:right w:val="single" w:sz="4" w:space="0" w:color="000000"/>
            </w:tcBorders>
          </w:tcPr>
          <w:p>
            <w:pPr/>
          </w:p>
        </w:tc>
      </w:tr>
      <w:tr>
        <w:trPr>
          <w:trHeight w:val="158"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168"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left="1292" w:right="0"/>
              <w:jc w:val="left"/>
              <w:rPr>
                <w:rFonts w:ascii="Times New Roman" w:hAnsi="Times New Roman" w:cs="Times New Roman" w:eastAsia="Times New Roman" w:hint="default"/>
                <w:sz w:val="18"/>
                <w:szCs w:val="18"/>
              </w:rPr>
            </w:pPr>
            <w:r>
              <w:rPr>
                <w:rFonts w:ascii="Times New Roman"/>
                <w:sz w:val="18"/>
              </w:rPr>
              <w:t>15,490.28</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0" w:right="0"/>
              <w:jc w:val="left"/>
              <w:rPr>
                <w:rFonts w:ascii="Times New Roman" w:hAnsi="Times New Roman" w:cs="Times New Roman" w:eastAsia="Times New Roman" w:hint="default"/>
                <w:sz w:val="18"/>
                <w:szCs w:val="18"/>
              </w:rPr>
            </w:pPr>
            <w:r>
              <w:rPr>
                <w:rFonts w:ascii="Times New Roman"/>
                <w:sz w:val="18"/>
              </w:rPr>
              <w:t>32,835.98</w:t>
            </w:r>
          </w:p>
        </w:tc>
      </w:tr>
      <w:tr>
        <w:trPr>
          <w:trHeight w:val="15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10" w:space="0" w:color="DCDCDC"/>
              <w:right w:val="single" w:sz="4" w:space="0" w:color="000000"/>
            </w:tcBorders>
          </w:tcPr>
          <w:p>
            <w:pPr/>
          </w:p>
        </w:tc>
      </w:tr>
      <w:tr>
        <w:trPr>
          <w:trHeight w:val="156"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5"/>
              <w:ind w:right="11"/>
              <w:jc w:val="right"/>
              <w:rPr>
                <w:rFonts w:ascii="Times New Roman" w:hAnsi="Times New Roman" w:cs="Times New Roman" w:eastAsia="Times New Roman" w:hint="default"/>
                <w:sz w:val="18"/>
                <w:szCs w:val="18"/>
              </w:rPr>
            </w:pPr>
            <w:r>
              <w:rPr>
                <w:rFonts w:ascii="Times New Roman"/>
                <w:sz w:val="18"/>
              </w:rPr>
              <w:t>47.80%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7"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245"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3"/>
              <w:ind w:left="64"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5"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0"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5" w:hRule="exact"/>
        </w:trPr>
        <w:tc>
          <w:tcPr>
            <w:tcW w:w="1820"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42" w:right="4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0"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37"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7"/>
              <w:ind w:left="64" w:right="59"/>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
              <w:ind w:left="189"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60"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5"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0"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109"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项目达到预 定可使用状 态日期</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3" w:type="dxa"/>
            <w:vMerge/>
            <w:tcBorders>
              <w:left w:val="single" w:sz="4" w:space="0" w:color="000000"/>
              <w:right w:val="single" w:sz="4" w:space="0" w:color="000000"/>
            </w:tcBorders>
            <w:shd w:val="clear" w:color="auto" w:fill="DCDCDC"/>
          </w:tcPr>
          <w:p>
            <w:pPr/>
          </w:p>
        </w:tc>
      </w:tr>
      <w:tr>
        <w:trPr>
          <w:trHeight w:val="547"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3"/>
              <w:ind w:left="545" w:right="9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3"/>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3"/>
              <w:ind w:left="297" w:right="22"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3"/>
              <w:ind w:left="26" w:right="2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0"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09" w:hRule="exact"/>
        </w:trPr>
        <w:tc>
          <w:tcPr>
            <w:tcW w:w="1820"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0"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243"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5"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0"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5"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10" w:space="0" w:color="DCDCDC"/>
              <w:bottom w:val="single" w:sz="4" w:space="0" w:color="000000"/>
              <w:right w:val="single" w:sz="4" w:space="0" w:color="000000"/>
            </w:tcBorders>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万套可录</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DVD</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控制板技术改造项目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right="18"/>
              <w:jc w:val="right"/>
              <w:rPr>
                <w:rFonts w:ascii="Times New Roman" w:hAnsi="Times New Roman" w:cs="Times New Roman" w:eastAsia="Times New Roman" w:hint="default"/>
                <w:sz w:val="18"/>
                <w:szCs w:val="18"/>
              </w:rPr>
            </w:pPr>
            <w:r>
              <w:rPr>
                <w:rFonts w:ascii="Times New Roman"/>
                <w:spacing w:val="-1"/>
                <w:sz w:val="18"/>
              </w:rPr>
              <w:t>6,100.0</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right="19"/>
              <w:jc w:val="right"/>
              <w:rPr>
                <w:rFonts w:ascii="Times New Roman" w:hAnsi="Times New Roman" w:cs="Times New Roman" w:eastAsia="Times New Roman" w:hint="default"/>
                <w:sz w:val="18"/>
                <w:szCs w:val="18"/>
              </w:rPr>
            </w:pPr>
            <w:r>
              <w:rPr>
                <w:rFonts w:ascii="Times New Roman"/>
                <w:spacing w:val="-1"/>
                <w:sz w:val="18"/>
              </w:rPr>
              <w:t>5,047.4</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82.74%</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184.01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万套家庭影院 控制板技术改造项目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right="18"/>
              <w:jc w:val="right"/>
              <w:rPr>
                <w:rFonts w:ascii="Times New Roman" w:hAnsi="Times New Roman" w:cs="Times New Roman" w:eastAsia="Times New Roman" w:hint="default"/>
                <w:sz w:val="18"/>
                <w:szCs w:val="18"/>
              </w:rPr>
            </w:pPr>
            <w:r>
              <w:rPr>
                <w:rFonts w:ascii="Times New Roman"/>
                <w:spacing w:val="-1"/>
                <w:sz w:val="18"/>
              </w:rPr>
              <w:t>5,630.0</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5,630.00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right="19"/>
              <w:jc w:val="right"/>
              <w:rPr>
                <w:rFonts w:ascii="Times New Roman" w:hAnsi="Times New Roman" w:cs="Times New Roman" w:eastAsia="Times New Roman" w:hint="default"/>
                <w:sz w:val="18"/>
                <w:szCs w:val="18"/>
              </w:rPr>
            </w:pPr>
            <w:r>
              <w:rPr>
                <w:rFonts w:ascii="Times New Roman"/>
                <w:spacing w:val="-1"/>
                <w:sz w:val="18"/>
              </w:rPr>
              <w:t>4,280.8</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76.04%</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304.83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4" w:right="6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万台（套）机 顶盒及播放器技术改 造项目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2,900.0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31.03%</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万件平板电视 彩光控制板技术改造 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pacing w:val="-1"/>
                <w:sz w:val="18"/>
              </w:rPr>
              <w:t>6,130.0</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6,130.00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万套背光产品 控制板</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4,468.5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99.30%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1" w:lineRule="exact"/>
              <w:ind w:left="6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pacing w:val="-1"/>
                <w:sz w:val="18"/>
              </w:rPr>
              <w:t>25,260.00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14,696.</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54" w:right="0"/>
              <w:jc w:val="left"/>
              <w:rPr>
                <w:rFonts w:ascii="Times New Roman" w:hAnsi="Times New Roman" w:cs="Times New Roman" w:eastAsia="Times New Roman" w:hint="default"/>
                <w:sz w:val="18"/>
                <w:szCs w:val="18"/>
              </w:rPr>
            </w:pPr>
            <w:r>
              <w:rPr>
                <w:rFonts w:ascii="Times New Roman"/>
                <w:sz w:val="18"/>
              </w:rPr>
              <w:t>488.84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15"/>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23" w:right="-15"/>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w w:val="95"/>
                <w:sz w:val="18"/>
              </w:rPr>
              <w:t>7,148.92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7,148.9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w w:val="95"/>
                <w:sz w:val="18"/>
              </w:rPr>
              <w:t>7,148.92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7,148.9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32,408.92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21,845.</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70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4" w:right="0"/>
              <w:jc w:val="left"/>
              <w:rPr>
                <w:rFonts w:ascii="Times New Roman" w:hAnsi="Times New Roman" w:cs="Times New Roman" w:eastAsia="Times New Roman" w:hint="default"/>
                <w:sz w:val="18"/>
                <w:szCs w:val="18"/>
              </w:rPr>
            </w:pPr>
            <w:r>
              <w:rPr>
                <w:rFonts w:ascii="Times New Roman"/>
                <w:sz w:val="18"/>
              </w:rPr>
              <w:t>488.84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6"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0" w:lineRule="exact"/>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年，公司利用募集资金采购部分生产设备，配套原生产线用于提高产能，并于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年下半年开 始部分投产。但随即遭遇了全球金融危机，全球金融危机对国内外宏观经济环境造成了巨大冲击，电 子制造行业的市场环境受到较大不利影响。一方面国际市场整体低迷导致出口订单大幅下滑，另一方 面消费类电子产品的市场格局发生明显变化，以平板电脑、智能手机为代表的高端消费电子产品快速 </w:t>
            </w:r>
            <w:r>
              <w:rPr>
                <w:rFonts w:ascii="宋体" w:hAnsi="宋体" w:cs="宋体" w:eastAsia="宋体" w:hint="default"/>
                <w:spacing w:val="-3"/>
                <w:sz w:val="18"/>
                <w:szCs w:val="18"/>
              </w:rPr>
              <w:t>崛起，成为市场的主导品种，传统低端消费电子产品市场萎缩、毛利水平持续下降，而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年公司的产品结构主要以中低端的可录</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控制板、家庭影院控制板为主，从而导致公司部分产品营</w:t>
            </w:r>
            <w:r>
              <w:rPr>
                <w:rFonts w:ascii="宋体" w:hAnsi="宋体" w:cs="宋体" w:eastAsia="宋体" w:hint="default"/>
                <w:sz w:val="18"/>
                <w:szCs w:val="18"/>
              </w:rPr>
              <w:t> 业收入和毛利率低于预期水平。加之国内劳动力成本和生产成本不断上升，对公司募集资金投资项目 </w:t>
            </w:r>
            <w:r>
              <w:rPr>
                <w:rFonts w:ascii="宋体" w:hAnsi="宋体" w:cs="宋体" w:eastAsia="宋体" w:hint="default"/>
                <w:spacing w:val="-3"/>
                <w:sz w:val="18"/>
                <w:szCs w:val="18"/>
              </w:rPr>
              <w:t>的效益造成较大负面影响。同时，公司在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年上半年进行整体搬迁，搬迁后出口产品的认证工作重 新进行导致部分订单被迫推迟甚至取消，对公司整体业绩及募集资金投资项目的效益造成较大负面影 响。由于上述因素的影响，年产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控制板技术改造项目和年产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万套家庭影院控制 板技术改造项目实现的效益均未达到承诺的预期效益。</w:t>
            </w:r>
          </w:p>
        </w:tc>
      </w:tr>
      <w:tr>
        <w:trPr>
          <w:trHeight w:val="10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76"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5" w:lineRule="auto" w:before="20"/>
              <w:ind w:left="23"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控制板技术改造项目和年产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万套家庭影院控制板技术改造项目的可行性发 </w:t>
            </w:r>
            <w:r>
              <w:rPr>
                <w:rFonts w:ascii="宋体" w:hAnsi="宋体" w:cs="宋体" w:eastAsia="宋体" w:hint="default"/>
                <w:spacing w:val="-2"/>
                <w:sz w:val="18"/>
                <w:szCs w:val="18"/>
              </w:rPr>
              <w:t>生变化的原因有以下三方面：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、客户订单大幅度削减；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、产品销售毛利水平持续下降；</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、主要客户</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的业务模式受全球经济形势变化的影响做出了相应调整。受上述因素的影响，公司自</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年起正式停 止这两个项目的生产和投资。</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pacing w:val="-4"/>
                <w:sz w:val="18"/>
                <w:szCs w:val="18"/>
              </w:rPr>
              <w:t>超募资金的金额、用途</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0" w:right="880" w:firstLine="0"/>
        <w:jc w:val="right"/>
        <w:rPr>
          <w:rFonts w:ascii="宋体" w:hAnsi="宋体" w:cs="宋体" w:eastAsia="宋体" w:hint="default"/>
          <w:sz w:val="18"/>
          <w:szCs w:val="18"/>
        </w:rPr>
      </w:pPr>
      <w:r>
        <w:rPr/>
        <w:pict>
          <v:shape style="position:absolute;margin-left:56.459999pt;margin-top:-240.418304pt;width:492.2pt;height:565.2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8"/>
                    <w:gridCol w:w="8010"/>
                  </w:tblGrid>
                  <w:tr>
                    <w:trPr>
                      <w:trHeight w:val="790"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75"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本次实际募集资金净额超过项目投资计划部分共计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7148.92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万元，根据《招股说明书》计划安排，用</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于补充公司流动资金。公司于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日召开第一届董事会第十五次会议审议通过了《关于本</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次募集资金使用的议案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w:t>
                        </w:r>
                        <w:r>
                          <w:rPr>
                            <w:rFonts w:ascii="宋体" w:hAnsi="宋体" w:cs="宋体" w:eastAsia="宋体" w:hint="default"/>
                            <w:spacing w:val="-3"/>
                            <w:sz w:val="18"/>
                            <w:szCs w:val="18"/>
                          </w:rPr>
                          <w:t>资</w:t>
                        </w:r>
                        <w:r>
                          <w:rPr>
                            <w:rFonts w:ascii="宋体" w:hAnsi="宋体" w:cs="宋体" w:eastAsia="宋体" w:hint="default"/>
                            <w:sz w:val="18"/>
                            <w:szCs w:val="18"/>
                          </w:rPr>
                          <w:t>金账户中划拨该项资金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75"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5"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4"/>
                            <w:szCs w:val="24"/>
                          </w:rPr>
                        </w:pPr>
                      </w:p>
                      <w:p>
                        <w:pPr>
                          <w:pStyle w:val="TableParagraph"/>
                          <w:spacing w:line="230" w:lineRule="exact"/>
                          <w:ind w:left="184" w:right="93"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0"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54"/>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万元。该置换 业经北京立信会计师事务所有限公司专项审核，并经第一届董事会第十五次会议审议通过，公司独立 董事、监事会、保荐机构国信证券有限责任公司也均发表了同意置换的意见。</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84" w:right="93"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94"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13"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8"/>
                          <w:ind w:left="23" w:right="2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控制板技术改造项目及年产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万套家庭影院控制板技术改造项目的累计投入 金额低于预计投资额的原因为：该两个技改项目原承诺分别投资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生产线，公司根据实际情况</w:t>
                        </w:r>
                        <w:r>
                          <w:rPr>
                            <w:rFonts w:ascii="宋体" w:hAnsi="宋体" w:cs="宋体" w:eastAsia="宋体" w:hint="default"/>
                            <w:sz w:val="18"/>
                            <w:szCs w:val="18"/>
                          </w:rPr>
                          <w:t> 前期分别先投资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生产线；在设备购置过程中，公司对部分设备以性能更加先进的设备替代导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致设备采购成本有所提高；之后由于目标客户受全球性金融危机的影响，自</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年起对前述两个项目 的业务模式进行了相应调整，导致公司客户订单大幅下滑，同时受产品销售毛利水平持续下降的影响 公司决定自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年起停止对前述两个项目的生产和继续投资。</w:t>
                        </w:r>
                      </w:p>
                      <w:p>
                        <w:pPr>
                          <w:pStyle w:val="TableParagraph"/>
                          <w:spacing w:line="223" w:lineRule="auto" w:before="43"/>
                          <w:ind w:left="23" w:right="2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万台（套）机顶盒及播放器控制板技术改造项目的累计投入金额低于预计投资额的原因为：在 综合考虑</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业务模式下机器设备的通用性以及目前较低的产能利用率的情况下，虽然项目产品将持 续正常生产，但仅需要必要的流动资金支持，无需固定资产投入。</w:t>
                        </w:r>
                      </w:p>
                      <w:p>
                        <w:pPr>
                          <w:pStyle w:val="TableParagraph"/>
                          <w:spacing w:line="232" w:lineRule="exact" w:before="67"/>
                          <w:ind w:left="23"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万件平板电视彩光控制板技术改造项目至今未进行实质投入的原因为：一是受全球金融危机 的影响，目标客户项目导入延迟；二是其它产品订单下降造成公司现有产能已经出现明显剩余，短时 间之内公司没有增加固定资产（机器设备）的实际需求。综合考虑机器设备的通用性以及目前较低的 产能利用率，对该项目的投入也主要用于补充流动资金，实际已不需要购置相关固定资产。</w:t>
                        </w:r>
                      </w:p>
                      <w:p>
                        <w:pPr>
                          <w:pStyle w:val="TableParagraph"/>
                          <w:spacing w:line="234" w:lineRule="exact" w:before="42"/>
                          <w:ind w:left="23" w:right="19"/>
                          <w:jc w:val="both"/>
                          <w:rPr>
                            <w:rFonts w:ascii="宋体" w:hAnsi="宋体" w:cs="宋体" w:eastAsia="宋体" w:hint="default"/>
                            <w:sz w:val="18"/>
                            <w:szCs w:val="18"/>
                          </w:rPr>
                        </w:pPr>
                        <w:r>
                          <w:rPr>
                            <w:rFonts w:ascii="宋体" w:hAnsi="宋体" w:cs="宋体" w:eastAsia="宋体" w:hint="default"/>
                            <w:sz w:val="18"/>
                            <w:szCs w:val="18"/>
                          </w:rPr>
                          <w:t>综上所述，由于募集资金投资项目中的年产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控制板技术改造项目及年产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万套家 庭影院控制板技术改造项目于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年起停止生产和投入、年产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万台（套）机顶盒及播放器控制板</w:t>
                        </w:r>
                      </w:p>
                      <w:p>
                        <w:pPr>
                          <w:pStyle w:val="TableParagraph"/>
                          <w:spacing w:line="223" w:lineRule="auto"/>
                          <w:ind w:left="23" w:right="19"/>
                          <w:jc w:val="both"/>
                          <w:rPr>
                            <w:rFonts w:ascii="宋体" w:hAnsi="宋体" w:cs="宋体" w:eastAsia="宋体" w:hint="default"/>
                            <w:sz w:val="18"/>
                            <w:szCs w:val="18"/>
                          </w:rPr>
                        </w:pPr>
                        <w:r>
                          <w:rPr>
                            <w:rFonts w:ascii="宋体" w:hAnsi="宋体" w:cs="宋体" w:eastAsia="宋体" w:hint="default"/>
                            <w:sz w:val="18"/>
                            <w:szCs w:val="18"/>
                          </w:rPr>
                          <w:t>技术改造项目和年产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万件平板电视彩光控制板技术改造项目仍将继续生产且订单持续稳定但无需 固定资产投入，因此剩余募集资金实际上将会几乎全部闲置。为了最大限度发挥募集资金的使用效益</w:t>
                        </w:r>
                      </w:p>
                      <w:p>
                        <w:pPr>
                          <w:pStyle w:val="TableParagraph"/>
                          <w:spacing w:line="241" w:lineRule="exact" w:before="1"/>
                          <w:ind w:left="23" w:right="0"/>
                          <w:jc w:val="both"/>
                          <w:rPr>
                            <w:rFonts w:ascii="宋体" w:hAnsi="宋体" w:cs="宋体" w:eastAsia="宋体" w:hint="default"/>
                            <w:sz w:val="18"/>
                            <w:szCs w:val="18"/>
                          </w:rPr>
                        </w:pPr>
                        <w:r>
                          <w:rPr>
                            <w:rFonts w:ascii="宋体" w:hAnsi="宋体" w:cs="宋体" w:eastAsia="宋体" w:hint="default"/>
                            <w:spacing w:val="-6"/>
                            <w:sz w:val="18"/>
                            <w:szCs w:val="18"/>
                          </w:rPr>
                          <w:t>降低财务费用，公司于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日召开的第二届董事会第十五次会议和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年度第一次临时股东大</w:t>
                        </w:r>
                        <w:r>
                          <w:rPr>
                            <w:rFonts w:ascii="宋体" w:hAnsi="宋体" w:cs="宋体" w:eastAsia="宋体" w:hint="default"/>
                            <w:spacing w:val="-3"/>
                            <w:sz w:val="18"/>
                            <w:szCs w:val="18"/>
                          </w:rPr>
                          <w:t>会</w:t>
                        </w:r>
                        <w:r>
                          <w:rPr>
                            <w:rFonts w:ascii="宋体" w:hAnsi="宋体" w:cs="宋体" w:eastAsia="宋体" w:hint="default"/>
                            <w:sz w:val="18"/>
                            <w:szCs w:val="18"/>
                          </w:rPr>
                          <w:t>审议通过了《关于部分募集资金永久补充流动资金的议案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将剩余部分募集资金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10,990.28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万元的用途变更为永久补充流动资金（含截止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日，年产</w:t>
                        </w:r>
                      </w:p>
                      <w:p>
                        <w:pPr>
                          <w:pStyle w:val="TableParagraph"/>
                          <w:spacing w:line="23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控制板技术改造项目尚未投入的募集资金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万套家庭影院控</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制板技术改造项目尚未投入的募集资金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1,349.12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万台（套）机顶盒及播放器控制板技术</w:t>
                        </w:r>
                      </w:p>
                      <w:p>
                        <w:pPr>
                          <w:pStyle w:val="TableParagraph"/>
                          <w:spacing w:line="232" w:lineRule="exact"/>
                          <w:ind w:left="23" w:right="0"/>
                          <w:jc w:val="both"/>
                          <w:rPr>
                            <w:rFonts w:ascii="宋体" w:hAnsi="宋体" w:cs="宋体" w:eastAsia="宋体" w:hint="default"/>
                            <w:sz w:val="18"/>
                            <w:szCs w:val="18"/>
                          </w:rPr>
                        </w:pPr>
                        <w:r>
                          <w:rPr>
                            <w:rFonts w:ascii="宋体" w:hAnsi="宋体" w:cs="宋体" w:eastAsia="宋体" w:hint="default"/>
                            <w:sz w:val="18"/>
                            <w:szCs w:val="18"/>
                          </w:rPr>
                          <w:t>改造项目尚未投入的募集资金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万件平板电视彩光控制板技术改造项目尚未投</w:t>
                        </w:r>
                      </w:p>
                      <w:p>
                        <w:pPr>
                          <w:pStyle w:val="TableParagraph"/>
                          <w:spacing w:line="240" w:lineRule="exact"/>
                          <w:ind w:left="23" w:right="0"/>
                          <w:jc w:val="both"/>
                          <w:rPr>
                            <w:rFonts w:ascii="宋体" w:hAnsi="宋体" w:cs="宋体" w:eastAsia="宋体" w:hint="default"/>
                            <w:sz w:val="18"/>
                            <w:szCs w:val="18"/>
                          </w:rPr>
                        </w:pPr>
                        <w:r>
                          <w:rPr>
                            <w:rFonts w:ascii="宋体" w:hAnsi="宋体" w:cs="宋体" w:eastAsia="宋体" w:hint="default"/>
                            <w:sz w:val="18"/>
                            <w:szCs w:val="18"/>
                          </w:rPr>
                          <w:t>入的募集资金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及</w:t>
                        </w:r>
                        <w:r>
                          <w:rPr>
                            <w:rFonts w:ascii="宋体" w:hAnsi="宋体" w:cs="宋体" w:eastAsia="宋体" w:hint="default"/>
                            <w:sz w:val="18"/>
                            <w:szCs w:val="18"/>
                          </w:rPr>
                          <w:t>募集资金存款专户利息收入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90"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455"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日，尚未使用的募集资金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万元全额存放于募集资金专户，其中包括实益达</w:t>
                        </w:r>
                      </w:p>
                      <w:p>
                        <w:pPr>
                          <w:pStyle w:val="TableParagraph"/>
                          <w:spacing w:line="230" w:lineRule="exact" w:before="19"/>
                          <w:ind w:left="23" w:right="21"/>
                          <w:jc w:val="left"/>
                          <w:rPr>
                            <w:rFonts w:ascii="宋体" w:hAnsi="宋体" w:cs="宋体" w:eastAsia="宋体" w:hint="default"/>
                            <w:sz w:val="18"/>
                            <w:szCs w:val="18"/>
                          </w:rPr>
                        </w:pPr>
                        <w:r>
                          <w:rPr>
                            <w:rFonts w:ascii="宋体" w:hAnsi="宋体" w:cs="宋体" w:eastAsia="宋体" w:hint="default"/>
                            <w:sz w:val="18"/>
                            <w:szCs w:val="18"/>
                          </w:rPr>
                          <w:t>科技园总包工程土建项目结余募集资金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万元、募集资金存款专户利息收入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13.92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万元。主要为实</w:t>
                        </w:r>
                        <w:r>
                          <w:rPr>
                            <w:rFonts w:ascii="宋体" w:hAnsi="宋体" w:cs="宋体" w:eastAsia="宋体" w:hint="default"/>
                            <w:sz w:val="18"/>
                            <w:szCs w:val="18"/>
                          </w:rPr>
                          <w:t> 益达科技园总包工程土建项目工程结算款尚未完成结算所致，剩余募集资金计划用于支付工程结算款</w:t>
                        </w:r>
                      </w:p>
                    </w:tc>
                  </w:tr>
                  <w:tr>
                    <w:trPr>
                      <w:trHeight w:val="793"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
                          <w:ind w:left="94" w:right="91"/>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0" w:right="88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88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32" w:lineRule="exact" w:before="0"/>
        <w:ind w:left="152" w:right="1128" w:firstLine="360"/>
        <w:jc w:val="both"/>
        <w:rPr>
          <w:rFonts w:ascii="宋体" w:hAnsi="宋体" w:cs="宋体" w:eastAsia="宋体" w:hint="default"/>
          <w:sz w:val="18"/>
          <w:szCs w:val="18"/>
        </w:rPr>
      </w:pPr>
      <w:r>
        <w:rPr>
          <w:rFonts w:ascii="宋体" w:hAnsi="宋体" w:cs="宋体" w:eastAsia="宋体" w:hint="default"/>
          <w:sz w:val="18"/>
          <w:szCs w:val="18"/>
        </w:rPr>
        <w:t>注：截止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万套可录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控制板技术改造项目、年产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万套家庭影院控制板技术改造项 目和年产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万台（套）机顶盒及播放器技术改造项目的完工程度分别为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82.74%</w:t>
      </w:r>
      <w:r>
        <w:rPr>
          <w:rFonts w:ascii="宋体" w:hAnsi="宋体" w:cs="宋体" w:eastAsia="宋体" w:hint="default"/>
          <w:sz w:val="18"/>
          <w:szCs w:val="18"/>
        </w:rPr>
        <w:t>、</w:t>
      </w:r>
      <w:r>
        <w:rPr>
          <w:rFonts w:ascii="Times New Roman" w:hAnsi="Times New Roman" w:cs="Times New Roman" w:eastAsia="Times New Roman" w:hint="default"/>
          <w:sz w:val="18"/>
          <w:szCs w:val="18"/>
        </w:rPr>
        <w:t>76.04%</w:t>
      </w:r>
      <w:r>
        <w:rPr>
          <w:rFonts w:ascii="宋体" w:hAnsi="宋体" w:cs="宋体" w:eastAsia="宋体" w:hint="default"/>
          <w:sz w:val="18"/>
          <w:szCs w:val="18"/>
        </w:rPr>
        <w:t>和</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31.03%</w:t>
      </w:r>
      <w:r>
        <w:rPr>
          <w:rFonts w:ascii="宋体" w:hAnsi="宋体" w:cs="宋体" w:eastAsia="宋体" w:hint="default"/>
          <w:sz w:val="18"/>
          <w:szCs w:val="18"/>
        </w:rPr>
        <w:t>，年产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万件平板电 视彩光控制板技术改造项目未实际投入募集资金。</w:t>
      </w:r>
    </w:p>
    <w:p>
      <w:pPr>
        <w:pStyle w:val="BodyText"/>
        <w:spacing w:line="240" w:lineRule="auto" w:before="88"/>
        <w:ind w:left="633" w:right="3829"/>
        <w:jc w:val="left"/>
      </w:pPr>
      <w:r>
        <w:rPr/>
        <w:t>变更募集资金投资项目情况表</w:t>
      </w:r>
    </w:p>
    <w:p>
      <w:pPr>
        <w:spacing w:line="240" w:lineRule="auto" w:before="7"/>
        <w:rPr>
          <w:rFonts w:ascii="宋体" w:hAnsi="宋体" w:cs="宋体" w:eastAsia="宋体" w:hint="default"/>
          <w:sz w:val="25"/>
          <w:szCs w:val="25"/>
        </w:rPr>
      </w:pPr>
    </w:p>
    <w:p>
      <w:pPr>
        <w:spacing w:before="0"/>
        <w:ind w:left="0" w:right="2079"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00"/>
        <w:gridCol w:w="1298"/>
        <w:gridCol w:w="1042"/>
        <w:gridCol w:w="910"/>
        <w:gridCol w:w="910"/>
        <w:gridCol w:w="910"/>
        <w:gridCol w:w="1171"/>
        <w:gridCol w:w="975"/>
        <w:gridCol w:w="521"/>
        <w:gridCol w:w="781"/>
      </w:tblGrid>
      <w:tr>
        <w:trPr>
          <w:trHeight w:val="780"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43"/>
              <w:ind w:left="465" w:right="101"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65" w:right="65"/>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5"/>
              <w:ind w:left="91" w:right="86"/>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91" w:right="87"/>
              <w:jc w:val="both"/>
              <w:rPr>
                <w:rFonts w:ascii="宋体" w:hAnsi="宋体" w:cs="宋体" w:eastAsia="宋体" w:hint="default"/>
                <w:sz w:val="18"/>
                <w:szCs w:val="18"/>
              </w:rPr>
            </w:pPr>
            <w:r>
              <w:rPr>
                <w:rFonts w:ascii="宋体" w:hAnsi="宋体" w:cs="宋体" w:eastAsia="宋体" w:hint="default"/>
                <w:sz w:val="18"/>
                <w:szCs w:val="18"/>
              </w:rPr>
              <w:t>截至期末 实际累计 投入金额</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91" w:right="86"/>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46"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5"/>
              <w:ind w:left="40" w:right="38"/>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43"/>
              <w:ind w:left="214" w:right="29" w:hanging="181"/>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74" w:right="74"/>
              <w:jc w:val="both"/>
              <w:rPr>
                <w:rFonts w:ascii="宋体" w:hAnsi="宋体" w:cs="宋体" w:eastAsia="宋体" w:hint="default"/>
                <w:sz w:val="18"/>
                <w:szCs w:val="18"/>
              </w:rPr>
            </w:pPr>
            <w:r>
              <w:rPr>
                <w:rFonts w:ascii="宋体" w:hAnsi="宋体" w:cs="宋体" w:eastAsia="宋体" w:hint="default"/>
                <w:sz w:val="18"/>
                <w:szCs w:val="18"/>
              </w:rPr>
              <w:t>是否 达到 预计</w:t>
            </w:r>
          </w:p>
        </w:tc>
        <w:tc>
          <w:tcPr>
            <w:tcW w:w="7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31" w:right="18"/>
              <w:jc w:val="both"/>
              <w:rPr>
                <w:rFonts w:ascii="宋体" w:hAnsi="宋体" w:cs="宋体" w:eastAsia="宋体" w:hint="default"/>
                <w:sz w:val="18"/>
                <w:szCs w:val="18"/>
              </w:rPr>
            </w:pPr>
            <w:r>
              <w:rPr>
                <w:rFonts w:ascii="宋体" w:hAnsi="宋体" w:cs="宋体" w:eastAsia="宋体" w:hint="default"/>
                <w:sz w:val="18"/>
                <w:szCs w:val="18"/>
              </w:rPr>
              <w:t>变更后的 项目可行 性是否发</w:t>
            </w:r>
          </w:p>
        </w:tc>
      </w:tr>
    </w:tbl>
    <w:p>
      <w:pPr>
        <w:spacing w:after="0" w:line="237" w:lineRule="auto"/>
        <w:jc w:val="both"/>
        <w:rPr>
          <w:rFonts w:ascii="宋体" w:hAnsi="宋体" w:cs="宋体" w:eastAsia="宋体"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01"/>
        <w:gridCol w:w="1298"/>
        <w:gridCol w:w="1042"/>
        <w:gridCol w:w="910"/>
        <w:gridCol w:w="910"/>
        <w:gridCol w:w="910"/>
        <w:gridCol w:w="1171"/>
        <w:gridCol w:w="975"/>
        <w:gridCol w:w="521"/>
        <w:gridCol w:w="792"/>
      </w:tblGrid>
      <w:tr>
        <w:trPr>
          <w:trHeight w:val="516"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1" w:right="0"/>
              <w:jc w:val="center"/>
              <w:rPr>
                <w:rFonts w:ascii="Times New Roman" w:hAnsi="Times New Roman" w:cs="Times New Roman" w:eastAsia="Times New Roman" w:hint="default"/>
                <w:sz w:val="18"/>
                <w:szCs w:val="18"/>
              </w:rPr>
            </w:pPr>
            <w:r>
              <w:rPr>
                <w:rFonts w:ascii="Times New Roman"/>
                <w:sz w:val="18"/>
              </w:rPr>
              <w:t>(2)</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right="53"/>
              <w:jc w:val="right"/>
              <w:rPr>
                <w:rFonts w:ascii="Times New Roman" w:hAnsi="Times New Roman" w:cs="Times New Roman" w:eastAsia="Times New Roman" w:hint="default"/>
                <w:sz w:val="18"/>
                <w:szCs w:val="18"/>
              </w:rPr>
            </w:pPr>
            <w:r>
              <w:rPr>
                <w:rFonts w:ascii="Times New Roman"/>
                <w:sz w:val="18"/>
              </w:rPr>
              <w:t>(3)=(2)/(1)</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效益</w:t>
            </w:r>
          </w:p>
        </w:tc>
        <w:tc>
          <w:tcPr>
            <w:tcW w:w="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生重大变</w:t>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792"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85"/>
              <w:jc w:val="both"/>
              <w:rPr>
                <w:rFonts w:ascii="宋体" w:hAnsi="宋体" w:cs="宋体" w:eastAsia="宋体" w:hint="default"/>
                <w:sz w:val="18"/>
                <w:szCs w:val="18"/>
              </w:rPr>
            </w:pPr>
            <w:r>
              <w:rPr>
                <w:rFonts w:ascii="宋体" w:hAnsi="宋体" w:cs="宋体" w:eastAsia="宋体" w:hint="default"/>
                <w:sz w:val="18"/>
                <w:szCs w:val="18"/>
              </w:rPr>
              <w:t>实益达科技园 总包工程土建 项目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万套背 光产品控制板</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4,468.50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23"/>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3"/>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7" w:lineRule="auto"/>
              <w:ind w:left="24" w:right="185"/>
              <w:jc w:val="both"/>
              <w:rPr>
                <w:rFonts w:ascii="宋体" w:hAnsi="宋体" w:cs="宋体" w:eastAsia="宋体" w:hint="default"/>
                <w:sz w:val="18"/>
                <w:szCs w:val="18"/>
              </w:rPr>
            </w:pPr>
            <w:r>
              <w:rPr>
                <w:rFonts w:ascii="宋体" w:hAnsi="宋体" w:cs="宋体" w:eastAsia="宋体" w:hint="default"/>
                <w:sz w:val="18"/>
                <w:szCs w:val="18"/>
              </w:rPr>
              <w:t>部分节余募集 资金永久补充 流动资金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 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DVD </w:t>
            </w:r>
            <w:r>
              <w:rPr>
                <w:rFonts w:ascii="宋体" w:hAnsi="宋体" w:cs="宋体" w:eastAsia="宋体" w:hint="default"/>
                <w:sz w:val="18"/>
                <w:szCs w:val="18"/>
              </w:rPr>
              <w:t>控制板 技术改造项目、 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万套家 庭影院控制板 </w:t>
            </w:r>
            <w:r>
              <w:rPr>
                <w:rFonts w:ascii="宋体" w:hAnsi="宋体" w:cs="宋体" w:eastAsia="宋体" w:hint="default"/>
                <w:spacing w:val="-3"/>
                <w:sz w:val="18"/>
                <w:szCs w:val="18"/>
              </w:rPr>
              <w:t>改造项目、年产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万台（套）机</w:t>
            </w:r>
            <w:r>
              <w:rPr>
                <w:rFonts w:ascii="宋体" w:hAnsi="宋体" w:cs="宋体" w:eastAsia="宋体" w:hint="default"/>
                <w:sz w:val="18"/>
                <w:szCs w:val="18"/>
              </w:rPr>
              <w:t> 顶盒及播放器 技术改造项目、 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万件平 板电视彩光控 制板技术改造 项目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10,990.28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10,990.28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71"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9"/>
              <w:ind w:left="24" w:right="23"/>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3"/>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15,490.28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15,458.78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99"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7" w:lineRule="auto"/>
              <w:ind w:left="23" w:right="22"/>
              <w:jc w:val="center"/>
              <w:rPr>
                <w:rFonts w:ascii="宋体" w:hAnsi="宋体" w:cs="宋体" w:eastAsia="宋体" w:hint="default"/>
                <w:sz w:val="18"/>
                <w:szCs w:val="18"/>
              </w:rPr>
            </w:pPr>
            <w:r>
              <w:rPr>
                <w:rFonts w:ascii="宋体" w:hAnsi="宋体" w:cs="宋体" w:eastAsia="宋体" w:hint="default"/>
                <w:spacing w:val="-3"/>
                <w:sz w:val="18"/>
                <w:szCs w:val="18"/>
              </w:rPr>
              <w:t>变更原因、决策</w:t>
            </w:r>
            <w:r>
              <w:rPr>
                <w:rFonts w:ascii="宋体" w:hAnsi="宋体" w:cs="宋体" w:eastAsia="宋体" w:hint="default"/>
                <w:sz w:val="18"/>
                <w:szCs w:val="18"/>
              </w:rPr>
              <w:t> 程序及信息披 </w:t>
            </w:r>
            <w:r>
              <w:rPr>
                <w:rFonts w:ascii="宋体" w:hAnsi="宋体" w:cs="宋体" w:eastAsia="宋体" w:hint="default"/>
                <w:spacing w:val="-3"/>
                <w:sz w:val="18"/>
                <w:szCs w:val="18"/>
              </w:rPr>
              <w:t>露情况说明（分</w:t>
            </w:r>
            <w:r>
              <w:rPr>
                <w:rFonts w:ascii="宋体" w:hAnsi="宋体" w:cs="宋体" w:eastAsia="宋体" w:hint="default"/>
                <w:sz w:val="18"/>
                <w:szCs w:val="18"/>
              </w:rPr>
              <w:t> 具体项目）</w:t>
            </w:r>
          </w:p>
        </w:tc>
        <w:tc>
          <w:tcPr>
            <w:tcW w:w="85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4" w:right="20"/>
              <w:jc w:val="both"/>
              <w:rPr>
                <w:rFonts w:ascii="宋体" w:hAnsi="宋体" w:cs="宋体" w:eastAsia="宋体" w:hint="default"/>
                <w:sz w:val="18"/>
                <w:szCs w:val="18"/>
              </w:rPr>
            </w:pPr>
            <w:r>
              <w:rPr>
                <w:rFonts w:ascii="宋体" w:hAnsi="宋体" w:cs="宋体" w:eastAsia="宋体" w:hint="default"/>
                <w:sz w:val="18"/>
                <w:szCs w:val="18"/>
              </w:rPr>
              <w:t>公司原募集资金投资项目之“年产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万套背光产品控制板技术改造项目”的目标客户为荷兰皇家飞利浦电 </w:t>
            </w:r>
            <w:r>
              <w:rPr>
                <w:rFonts w:ascii="宋体" w:hAnsi="宋体" w:cs="宋体" w:eastAsia="宋体" w:hint="default"/>
                <w:spacing w:val="-10"/>
                <w:sz w:val="18"/>
                <w:szCs w:val="18"/>
              </w:rPr>
              <w:t>子公司（以下简称“飞利浦公司”）。</w:t>
            </w:r>
            <w:r>
              <w:rPr>
                <w:rFonts w:ascii="Times New Roman" w:hAnsi="Times New Roman" w:cs="Times New Roman" w:eastAsia="Times New Roman" w:hint="default"/>
                <w:spacing w:val="-10"/>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年，飞利浦公司向实益达提出将该项目实施地转移至其控股子公司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无锡实益达电子有限公司，以更加接近其在当地的生产、研发基地。出于确保募集资金的使用更加公平、高 </w:t>
            </w:r>
            <w:r>
              <w:rPr>
                <w:rFonts w:ascii="宋体" w:hAnsi="宋体" w:cs="宋体" w:eastAsia="宋体" w:hint="default"/>
                <w:spacing w:val="-2"/>
                <w:sz w:val="18"/>
                <w:szCs w:val="18"/>
              </w:rPr>
              <w:t>效的考虑，经公司第一届董事会第二十四次会议、公司</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年度股东大会审议通过，将该项目变更为“实益</w:t>
            </w:r>
            <w:r>
              <w:rPr>
                <w:rFonts w:ascii="宋体" w:hAnsi="宋体" w:cs="宋体" w:eastAsia="宋体" w:hint="default"/>
                <w:sz w:val="18"/>
                <w:szCs w:val="18"/>
              </w:rPr>
              <w:t> </w:t>
            </w:r>
            <w:r>
              <w:rPr>
                <w:rFonts w:ascii="宋体" w:hAnsi="宋体" w:cs="宋体" w:eastAsia="宋体" w:hint="default"/>
                <w:spacing w:val="-4"/>
                <w:sz w:val="18"/>
                <w:szCs w:val="18"/>
              </w:rPr>
              <w:t>达科技园总包工程土建项目”，同时公司保荐机构国信证券股份有限公司和独立董事已发表同意该变更事项的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意见。针对上述变更事项，公司已发布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号《关于变更募集资金投资项目的公告》进行披露。</w:t>
            </w:r>
          </w:p>
          <w:p>
            <w:pPr>
              <w:pStyle w:val="TableParagraph"/>
              <w:spacing w:line="232" w:lineRule="exact" w:before="50"/>
              <w:ind w:left="24" w:right="33"/>
              <w:jc w:val="both"/>
              <w:rPr>
                <w:rFonts w:ascii="宋体" w:hAnsi="宋体" w:cs="宋体" w:eastAsia="宋体" w:hint="default"/>
                <w:sz w:val="18"/>
                <w:szCs w:val="18"/>
              </w:rPr>
            </w:pPr>
            <w:r>
              <w:rPr>
                <w:rFonts w:ascii="宋体" w:hAnsi="宋体" w:cs="宋体" w:eastAsia="宋体" w:hint="default"/>
                <w:sz w:val="18"/>
                <w:szCs w:val="18"/>
              </w:rPr>
              <w:t>部分节余募集资金永久补充流动资金事项相关说明详见募集资金使用情况对照表中的“项目实施出现募集资 金结余的金额及原因”部分。</w:t>
            </w:r>
          </w:p>
        </w:tc>
      </w:tr>
      <w:tr>
        <w:trPr>
          <w:trHeight w:val="1023"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105" w:right="105"/>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p>
            <w:pPr>
              <w:pStyle w:val="TableParagraph"/>
              <w:spacing w:line="231" w:lineRule="exact"/>
              <w:ind w:left="24" w:right="0"/>
              <w:jc w:val="both"/>
              <w:rPr>
                <w:rFonts w:ascii="宋体" w:hAnsi="宋体" w:cs="宋体" w:eastAsia="宋体" w:hint="default"/>
                <w:sz w:val="18"/>
                <w:szCs w:val="18"/>
              </w:rPr>
            </w:pPr>
            <w:r>
              <w:rPr>
                <w:rFonts w:ascii="宋体" w:hAnsi="宋体" w:cs="宋体" w:eastAsia="宋体" w:hint="default"/>
                <w:sz w:val="18"/>
                <w:szCs w:val="18"/>
              </w:rPr>
              <w:t>（分具体项目）</w:t>
            </w:r>
          </w:p>
        </w:tc>
        <w:tc>
          <w:tcPr>
            <w:tcW w:w="85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105" w:right="105"/>
              <w:jc w:val="center"/>
              <w:rPr>
                <w:rFonts w:ascii="宋体" w:hAnsi="宋体" w:cs="宋体" w:eastAsia="宋体" w:hint="default"/>
                <w:sz w:val="18"/>
                <w:szCs w:val="18"/>
              </w:rPr>
            </w:pPr>
            <w:r>
              <w:rPr>
                <w:rFonts w:ascii="宋体" w:hAnsi="宋体" w:cs="宋体" w:eastAsia="宋体" w:hint="default"/>
                <w:sz w:val="18"/>
                <w:szCs w:val="18"/>
              </w:rPr>
              <w:t>变更后的项目 可行性发生重 大变化的情况 说明</w:t>
            </w:r>
          </w:p>
        </w:tc>
        <w:tc>
          <w:tcPr>
            <w:tcW w:w="85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4" w:lineRule="auto" w:before="79"/>
        <w:ind w:left="633" w:right="1131"/>
        <w:jc w:val="left"/>
      </w:pPr>
      <w:r>
        <w:rPr>
          <w:rFonts w:ascii="Times New Roman" w:hAnsi="Times New Roman" w:cs="Times New Roman" w:eastAsia="Times New Roman" w:hint="default"/>
        </w:rPr>
        <w:t>5</w:t>
      </w:r>
      <w:r>
        <w:rPr/>
        <w:t>、会计师事务所对募集资金年度存放与使用情况专项报告的审核意见 大华会计师事务所出具了大华核字</w:t>
      </w:r>
      <w:r>
        <w:rPr>
          <w:rFonts w:ascii="Times New Roman" w:hAnsi="Times New Roman" w:cs="Times New Roman" w:eastAsia="Times New Roman" w:hint="default"/>
        </w:rPr>
        <w:t>[2012]102  </w:t>
      </w:r>
      <w:r>
        <w:rPr>
          <w:rFonts w:ascii="Times New Roman" w:hAnsi="Times New Roman" w:cs="Times New Roman" w:eastAsia="Times New Roman" w:hint="default"/>
          <w:spacing w:val="6"/>
        </w:rPr>
        <w:t> </w:t>
      </w:r>
      <w:r>
        <w:rPr>
          <w:spacing w:val="2"/>
        </w:rPr>
        <w:t>号《关于深圳市实益达科技股份有限公司</w:t>
      </w:r>
    </w:p>
    <w:p>
      <w:pPr>
        <w:pStyle w:val="BodyText"/>
        <w:spacing w:line="348" w:lineRule="auto" w:before="0"/>
        <w:ind w:right="113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1"/>
        </w:rPr>
        <w:t> </w:t>
      </w:r>
      <w:r>
        <w:rPr>
          <w:spacing w:val="-3"/>
        </w:rPr>
        <w:t>年度募集资金存放与使用情况鉴证报告》，认为：深圳实益达公司募集资金专项报告的</w:t>
      </w:r>
      <w:r>
        <w:rPr>
          <w:spacing w:val="-117"/>
        </w:rPr>
        <w:t> </w:t>
      </w:r>
      <w:r>
        <w:rPr>
          <w:spacing w:val="-117"/>
        </w:rPr>
      </w:r>
      <w:r>
        <w:rPr>
          <w:spacing w:val="-6"/>
        </w:rPr>
        <w:t>编制符合深圳证券交易所发布的《深圳证券交易所中小企业板上市公司规范运作指引》、《深</w:t>
      </w:r>
      <w:r>
        <w:rPr>
          <w:spacing w:val="-85"/>
        </w:rPr>
        <w:t> </w:t>
      </w:r>
      <w:r>
        <w:rPr>
          <w:spacing w:val="-85"/>
        </w:rPr>
      </w:r>
      <w:r>
        <w:rPr/>
        <w:t>圳证券交易所上市公司信息披露公告格式第</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spacing w:val="-5"/>
        </w:rPr>
        <w:t>号：上市公司募集资金年度存放与使用情况的</w:t>
      </w:r>
    </w:p>
    <w:p>
      <w:pPr>
        <w:pStyle w:val="BodyText"/>
        <w:spacing w:line="338" w:lineRule="auto" w:before="13"/>
        <w:ind w:right="1131"/>
        <w:jc w:val="both"/>
      </w:pPr>
      <w:r>
        <w:rPr>
          <w:spacing w:val="-3"/>
        </w:rPr>
        <w:t>专项报告格式》的规定，在所有重大方面如实反映了深圳实益达公司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年度募集资金存放 与使用情况。</w:t>
      </w:r>
    </w:p>
    <w:p>
      <w:pPr>
        <w:pStyle w:val="BodyText"/>
        <w:spacing w:line="240" w:lineRule="auto" w:before="94"/>
        <w:ind w:left="633" w:right="3829"/>
        <w:jc w:val="left"/>
      </w:pPr>
      <w:r>
        <w:rPr/>
        <w:t>（二）非募集资金投资情况</w:t>
      </w:r>
    </w:p>
    <w:p>
      <w:pPr>
        <w:pStyle w:val="BodyText"/>
        <w:spacing w:line="240" w:lineRule="auto" w:before="194"/>
        <w:ind w:left="633" w:right="1002"/>
        <w:jc w:val="left"/>
      </w:pPr>
      <w:r>
        <w:rPr>
          <w:rFonts w:ascii="Times New Roman" w:hAnsi="Times New Roman" w:cs="Times New Roman" w:eastAsia="Times New Roman" w:hint="default"/>
          <w:spacing w:val="-3"/>
        </w:rPr>
        <w:t>1</w:t>
      </w:r>
      <w:r>
        <w:rPr>
          <w:spacing w:val="-3"/>
        </w:rPr>
        <w:t>、经公司第三届董事会第一次会议审议通过，同意公司以自有资金</w:t>
      </w:r>
      <w:r>
        <w:rPr>
          <w:spacing w:val="-56"/>
        </w:rPr>
        <w:t> </w:t>
      </w:r>
      <w:r>
        <w:rPr>
          <w:rFonts w:ascii="Times New Roman" w:hAnsi="Times New Roman" w:cs="Times New Roman" w:eastAsia="Times New Roman" w:hint="default"/>
        </w:rPr>
        <w:t>720</w:t>
      </w:r>
      <w:r>
        <w:rPr>
          <w:rFonts w:ascii="Times New Roman" w:hAnsi="Times New Roman" w:cs="Times New Roman" w:eastAsia="Times New Roman" w:hint="default"/>
          <w:spacing w:val="4"/>
        </w:rPr>
        <w:t> </w:t>
      </w:r>
      <w:r>
        <w:rPr/>
        <w:t>万元收购深圳市</w:t>
      </w:r>
    </w:p>
    <w:p>
      <w:pPr>
        <w:pStyle w:val="BodyText"/>
        <w:spacing w:line="240" w:lineRule="auto" w:before="133"/>
        <w:ind w:right="0"/>
        <w:jc w:val="both"/>
      </w:pPr>
      <w:r>
        <w:rPr/>
        <w:t>汇大光电科技有限公司</w:t>
      </w:r>
      <w:r>
        <w:rPr>
          <w:spacing w:val="-45"/>
        </w:rPr>
        <w:t> </w:t>
      </w:r>
      <w:r>
        <w:rPr>
          <w:rFonts w:ascii="Times New Roman" w:hAnsi="Times New Roman" w:cs="Times New Roman" w:eastAsia="Times New Roman" w:hint="default"/>
        </w:rPr>
        <w:t>20%</w:t>
      </w:r>
      <w:r>
        <w:rPr/>
        <w:t>股权，以自有资金</w:t>
      </w:r>
      <w:r>
        <w:rPr>
          <w:spacing w:val="-46"/>
        </w:rPr>
        <w:t> </w:t>
      </w:r>
      <w:r>
        <w:rPr>
          <w:rFonts w:ascii="Times New Roman" w:hAnsi="Times New Roman" w:cs="Times New Roman" w:eastAsia="Times New Roman" w:hint="default"/>
        </w:rPr>
        <w:t>1,530</w:t>
      </w:r>
      <w:r>
        <w:rPr>
          <w:rFonts w:ascii="Times New Roman" w:hAnsi="Times New Roman" w:cs="Times New Roman" w:eastAsia="Times New Roman" w:hint="default"/>
          <w:spacing w:val="15"/>
        </w:rPr>
        <w:t> </w:t>
      </w:r>
      <w:r>
        <w:rPr/>
        <w:t>万元向其单方认购新增加的</w:t>
      </w:r>
      <w:r>
        <w:rPr>
          <w:spacing w:val="-45"/>
        </w:rPr>
        <w:t> </w:t>
      </w:r>
      <w:r>
        <w:rPr>
          <w:rFonts w:ascii="Times New Roman" w:hAnsi="Times New Roman" w:cs="Times New Roman" w:eastAsia="Times New Roman" w:hint="default"/>
        </w:rPr>
        <w:t>340</w:t>
      </w:r>
      <w:r>
        <w:rPr>
          <w:rFonts w:ascii="Times New Roman" w:hAnsi="Times New Roman" w:cs="Times New Roman" w:eastAsia="Times New Roman" w:hint="default"/>
          <w:spacing w:val="14"/>
        </w:rPr>
        <w:t> </w:t>
      </w:r>
      <w:r>
        <w:rPr/>
        <w:t>万元注</w:t>
      </w:r>
    </w:p>
    <w:p>
      <w:pPr>
        <w:spacing w:after="0" w:line="240"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38" w:lineRule="auto" w:before="26"/>
        <w:ind w:right="1131"/>
        <w:jc w:val="both"/>
      </w:pPr>
      <w:r>
        <w:rPr/>
        <w:t>册资本。报告期内，公司完成了对汇大光电的收购及增资，公司现持有其</w:t>
      </w:r>
      <w:r>
        <w:rPr>
          <w:spacing w:val="-97"/>
        </w:rPr>
        <w:t> </w:t>
      </w:r>
      <w:r>
        <w:rPr>
          <w:rFonts w:ascii="Times New Roman" w:hAnsi="Times New Roman" w:cs="Times New Roman" w:eastAsia="Times New Roman" w:hint="default"/>
        </w:rPr>
        <w:t>43.86%</w:t>
      </w:r>
      <w:r>
        <w:rPr/>
        <w:t>股权，成为 其控股股东，拥有对其的实质控制权。</w:t>
      </w:r>
    </w:p>
    <w:p>
      <w:pPr>
        <w:pStyle w:val="BodyText"/>
        <w:spacing w:line="240" w:lineRule="auto" w:before="94"/>
        <w:ind w:left="633" w:right="1002"/>
        <w:jc w:val="left"/>
      </w:pPr>
      <w:r>
        <w:rPr>
          <w:rFonts w:ascii="Times New Roman" w:hAnsi="Times New Roman" w:cs="Times New Roman" w:eastAsia="Times New Roman" w:hint="default"/>
        </w:rPr>
        <w:t>2</w:t>
      </w:r>
      <w:r>
        <w:rPr/>
        <w:t>、经公司第三届董事会第二次会议和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年度第二次临时股东大会审议通过，同意公</w:t>
      </w:r>
    </w:p>
    <w:p>
      <w:pPr>
        <w:pStyle w:val="BodyText"/>
        <w:spacing w:line="240" w:lineRule="auto" w:before="133"/>
        <w:ind w:right="1002"/>
        <w:jc w:val="left"/>
      </w:pPr>
      <w:r>
        <w:rPr/>
        <w:t>司以自有资金向无锡实益达分期增资 </w:t>
      </w:r>
      <w:r>
        <w:rPr>
          <w:rFonts w:ascii="Times New Roman" w:hAnsi="Times New Roman" w:cs="Times New Roman" w:eastAsia="Times New Roman" w:hint="default"/>
        </w:rPr>
        <w:t>4,000</w:t>
      </w:r>
      <w:r>
        <w:rPr>
          <w:rFonts w:ascii="Times New Roman" w:hAnsi="Times New Roman" w:cs="Times New Roman" w:eastAsia="Times New Roman" w:hint="default"/>
          <w:spacing w:val="38"/>
        </w:rPr>
        <w:t> </w:t>
      </w:r>
      <w:r>
        <w:rPr/>
        <w:t>万美元。报告期内，公司完成对无锡实益达的首</w:t>
      </w:r>
    </w:p>
    <w:p>
      <w:pPr>
        <w:pStyle w:val="BodyText"/>
        <w:spacing w:line="240" w:lineRule="auto" w:before="135"/>
        <w:ind w:right="1002"/>
        <w:jc w:val="left"/>
      </w:pPr>
      <w:r>
        <w:rPr/>
        <w:t>期增资，本次增资完成后，无锡实益达注册资本由 </w:t>
      </w:r>
      <w:r>
        <w:rPr>
          <w:rFonts w:ascii="Times New Roman" w:hAnsi="Times New Roman" w:cs="Times New Roman" w:eastAsia="Times New Roman" w:hint="default"/>
        </w:rPr>
        <w:t>800 </w:t>
      </w:r>
      <w:r>
        <w:rPr/>
        <w:t>万美元变更为 </w:t>
      </w:r>
      <w:r>
        <w:rPr>
          <w:rFonts w:ascii="Times New Roman" w:hAnsi="Times New Roman" w:cs="Times New Roman" w:eastAsia="Times New Roman" w:hint="default"/>
        </w:rPr>
        <w:t>4,800</w:t>
      </w:r>
      <w:r>
        <w:rPr>
          <w:rFonts w:ascii="Times New Roman" w:hAnsi="Times New Roman" w:cs="Times New Roman" w:eastAsia="Times New Roman" w:hint="default"/>
          <w:spacing w:val="-25"/>
        </w:rPr>
        <w:t> </w:t>
      </w:r>
      <w:r>
        <w:rPr/>
        <w:t>万美元，实收资</w:t>
      </w:r>
    </w:p>
    <w:p>
      <w:pPr>
        <w:pStyle w:val="BodyText"/>
        <w:spacing w:line="240" w:lineRule="auto" w:before="133"/>
        <w:ind w:right="1002"/>
        <w:jc w:val="left"/>
        <w:rPr>
          <w:rFonts w:ascii="Times New Roman" w:hAnsi="Times New Roman" w:cs="Times New Roman" w:eastAsia="Times New Roman" w:hint="default"/>
        </w:rPr>
      </w:pPr>
      <w:r>
        <w:rPr/>
        <w:t>本由</w:t>
      </w:r>
      <w:r>
        <w:rPr>
          <w:spacing w:val="-61"/>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万美元变更为</w:t>
      </w:r>
      <w:r>
        <w:rPr>
          <w:spacing w:val="-61"/>
        </w:rPr>
        <w:t> </w:t>
      </w:r>
      <w:r>
        <w:rPr>
          <w:rFonts w:ascii="Times New Roman" w:hAnsi="Times New Roman" w:cs="Times New Roman" w:eastAsia="Times New Roman" w:hint="default"/>
        </w:rPr>
        <w:t>3,368.61</w:t>
      </w:r>
      <w:r>
        <w:rPr>
          <w:rFonts w:ascii="Times New Roman" w:hAnsi="Times New Roman" w:cs="Times New Roman" w:eastAsia="Times New Roman" w:hint="default"/>
          <w:spacing w:val="-1"/>
        </w:rPr>
        <w:t> </w:t>
      </w:r>
      <w:r>
        <w:rPr/>
        <w:t>万美元。公司直接持有其</w:t>
      </w:r>
      <w:r>
        <w:rPr>
          <w:spacing w:val="-61"/>
        </w:rPr>
        <w:t> </w:t>
      </w:r>
      <w:r>
        <w:rPr>
          <w:rFonts w:ascii="Times New Roman" w:hAnsi="Times New Roman" w:cs="Times New Roman" w:eastAsia="Times New Roman" w:hint="default"/>
        </w:rPr>
        <w:t>75%</w:t>
      </w:r>
      <w:r>
        <w:rPr/>
        <w:t>股权，香港实益达持有其</w:t>
      </w:r>
      <w:r>
        <w:rPr>
          <w:spacing w:val="-61"/>
        </w:rPr>
        <w:t> </w:t>
      </w:r>
      <w:r>
        <w:rPr>
          <w:rFonts w:ascii="Times New Roman" w:hAnsi="Times New Roman" w:cs="Times New Roman" w:eastAsia="Times New Roman" w:hint="default"/>
        </w:rPr>
        <w:t>25%</w:t>
      </w:r>
    </w:p>
    <w:p>
      <w:pPr>
        <w:pStyle w:val="BodyText"/>
        <w:spacing w:line="240" w:lineRule="auto" w:before="135"/>
        <w:ind w:right="3829"/>
        <w:jc w:val="left"/>
      </w:pPr>
      <w:r>
        <w:rPr/>
        <w:t>股权。</w:t>
      </w:r>
    </w:p>
    <w:p>
      <w:pPr>
        <w:pStyle w:val="BodyText"/>
        <w:spacing w:line="348" w:lineRule="auto" w:before="192"/>
        <w:ind w:right="1133" w:firstLine="480"/>
        <w:jc w:val="both"/>
      </w:pPr>
      <w:r>
        <w:rPr>
          <w:rFonts w:ascii="Times New Roman" w:hAnsi="Times New Roman" w:cs="Times New Roman" w:eastAsia="Times New Roman" w:hint="default"/>
        </w:rPr>
        <w:t>3</w:t>
      </w:r>
      <w:r>
        <w:rPr/>
        <w:t>、经公司第二届董事会第二十一次会议审议通过，同意公司以自有资金出资</w:t>
      </w:r>
      <w:r>
        <w:rPr>
          <w:spacing w:val="-7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2"/>
        </w:rPr>
        <w:t> </w:t>
      </w:r>
      <w:r>
        <w:rPr/>
        <w:t>万元 </w:t>
      </w:r>
      <w:r>
        <w:rPr>
          <w:spacing w:val="-5"/>
        </w:rPr>
        <w:t>设立全资子公司深圳市实益达商贸有限公司（名称以工商行政管理部门核准登记为准）。截止</w:t>
      </w:r>
      <w:r>
        <w:rPr>
          <w:spacing w:val="-117"/>
        </w:rPr>
        <w:t> </w:t>
      </w:r>
      <w:r>
        <w:rPr>
          <w:spacing w:val="-117"/>
        </w:rPr>
      </w:r>
      <w:r>
        <w:rPr/>
        <w:t>报告期末，公司尚未完成相关工商登记工作。</w:t>
      </w:r>
    </w:p>
    <w:p>
      <w:pPr>
        <w:pStyle w:val="Heading4"/>
        <w:spacing w:line="240" w:lineRule="auto" w:before="84"/>
        <w:ind w:right="3829"/>
        <w:jc w:val="left"/>
        <w:rPr>
          <w:b w:val="0"/>
          <w:bCs w:val="0"/>
        </w:rPr>
      </w:pPr>
      <w:r>
        <w:rPr/>
        <w:t>四、董事会日常工作情况</w:t>
      </w:r>
      <w:r>
        <w:rPr>
          <w:b w:val="0"/>
          <w:bCs w:val="0"/>
        </w:rPr>
      </w:r>
    </w:p>
    <w:p>
      <w:pPr>
        <w:pStyle w:val="BodyText"/>
        <w:spacing w:line="355" w:lineRule="auto" w:before="154"/>
        <w:ind w:left="633" w:right="1153"/>
        <w:jc w:val="left"/>
      </w:pPr>
      <w:r>
        <w:rPr/>
        <w:t>（一）报告期内董事会会议情况及决议内容 报告期内，公司共召开了七次董事会会议，相关董事会决议均已在公司指定信息披露媒</w:t>
      </w:r>
    </w:p>
    <w:p>
      <w:pPr>
        <w:pStyle w:val="BodyText"/>
        <w:spacing w:line="338" w:lineRule="auto" w:before="38"/>
        <w:ind w:left="633" w:right="1002" w:hanging="481"/>
        <w:jc w:val="left"/>
      </w:pPr>
      <w:r>
        <w:rPr/>
        <w:t>体《证券时报》及巨潮资讯网（</w:t>
      </w:r>
      <w:hyperlink r:id="rId11">
        <w:r>
          <w:rPr>
            <w:rFonts w:ascii="Times New Roman" w:hAnsi="Times New Roman" w:cs="Times New Roman" w:eastAsia="Times New Roman" w:hint="default"/>
          </w:rPr>
          <w:t>http://www.cninfo.com.cn</w:t>
        </w:r>
      </w:hyperlink>
      <w:r>
        <w:rPr/>
        <w:t>）上披露，具体情况如下： </w:t>
      </w:r>
      <w:r>
        <w:rPr>
          <w:rFonts w:ascii="Times New Roman" w:hAnsi="Times New Roman" w:cs="Times New Roman" w:eastAsia="Times New Roman" w:hint="default"/>
        </w:rPr>
        <w:t>1</w:t>
      </w:r>
      <w:r>
        <w:rPr/>
        <w:t>、第二届董事会第十九次会议 </w:t>
      </w:r>
      <w:r>
        <w:rPr>
          <w:spacing w:val="-1"/>
        </w:rPr>
        <w:t>本次会议于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24</w:t>
      </w:r>
      <w:r>
        <w:rPr>
          <w:spacing w:val="-1"/>
        </w:rPr>
        <w:t>日以现场会议形式在深圳市南山区高新技术园北区朗山路同方</w:t>
      </w:r>
    </w:p>
    <w:p>
      <w:pPr>
        <w:pStyle w:val="BodyText"/>
        <w:spacing w:line="336" w:lineRule="auto" w:before="27"/>
        <w:ind w:right="1128"/>
        <w:jc w:val="both"/>
      </w:pPr>
      <w:r>
        <w:rPr/>
        <w:t>信息港</w:t>
      </w:r>
      <w:r>
        <w:rPr>
          <w:rFonts w:ascii="Times New Roman" w:hAnsi="Times New Roman" w:cs="Times New Roman" w:eastAsia="Times New Roman" w:hint="default"/>
          <w:spacing w:val="-1"/>
          <w:w w:val="99"/>
        </w:rPr>
        <w:t>A</w:t>
      </w:r>
      <w:r>
        <w:rPr/>
        <w:t>座</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楼</w:t>
      </w:r>
      <w:r>
        <w:rPr>
          <w:rFonts w:ascii="Times New Roman" w:hAnsi="Times New Roman" w:cs="Times New Roman" w:eastAsia="Times New Roman" w:hint="default"/>
          <w:spacing w:val="-1"/>
          <w:w w:val="99"/>
        </w:rPr>
        <w:t>A</w:t>
      </w:r>
      <w:r>
        <w:rPr/>
        <w:t>会</w:t>
      </w:r>
      <w:r>
        <w:rPr>
          <w:spacing w:val="2"/>
        </w:rPr>
        <w:t>议</w:t>
      </w:r>
      <w:r>
        <w:rPr/>
        <w:t>室召开</w:t>
      </w:r>
      <w:r>
        <w:rPr>
          <w:spacing w:val="-20"/>
        </w:rPr>
        <w:t>，</w:t>
      </w:r>
      <w:r>
        <w:rPr/>
        <w:t>会议审议通过</w:t>
      </w:r>
      <w:r>
        <w:rPr>
          <w:spacing w:val="-20"/>
        </w:rPr>
        <w:t>了</w:t>
      </w:r>
      <w:r>
        <w:rPr/>
        <w:t>《</w:t>
      </w:r>
      <w:r>
        <w:rPr>
          <w:rFonts w:ascii="Times New Roman" w:hAnsi="Times New Roman" w:cs="Times New Roman" w:eastAsia="Times New Roman" w:hint="default"/>
        </w:rPr>
        <w:t>2010</w:t>
      </w:r>
      <w:r>
        <w:rPr/>
        <w:t>年度总经理工作报告</w:t>
      </w:r>
      <w:r>
        <w:rPr>
          <w:spacing w:val="-120"/>
        </w:rPr>
        <w:t>》</w:t>
      </w:r>
      <w:r>
        <w:rPr>
          <w:spacing w:val="-140"/>
        </w:rPr>
        <w:t>、</w:t>
      </w:r>
      <w:r>
        <w:rPr/>
        <w:t>《</w:t>
      </w:r>
      <w:r>
        <w:rPr>
          <w:rFonts w:ascii="Times New Roman" w:hAnsi="Times New Roman" w:cs="Times New Roman" w:eastAsia="Times New Roman" w:hint="default"/>
        </w:rPr>
        <w:t>2010</w:t>
      </w:r>
      <w:r>
        <w:rPr/>
        <w:t>年度董事 会工作报告</w:t>
      </w:r>
      <w:r>
        <w:rPr>
          <w:spacing w:val="-120"/>
        </w:rPr>
        <w:t>》、</w:t>
      </w:r>
      <w:r>
        <w:rPr/>
        <w:t>《</w:t>
      </w:r>
      <w:r>
        <w:rPr>
          <w:rFonts w:ascii="Times New Roman" w:hAnsi="Times New Roman" w:cs="Times New Roman" w:eastAsia="Times New Roman" w:hint="default"/>
        </w:rPr>
        <w:t>2010</w:t>
      </w:r>
      <w:r>
        <w:rPr/>
        <w:t>年度报告及其摘要</w:t>
      </w:r>
      <w:r>
        <w:rPr>
          <w:spacing w:val="-120"/>
        </w:rPr>
        <w:t>》、</w:t>
      </w:r>
      <w:r>
        <w:rPr/>
        <w:t>《</w:t>
      </w:r>
      <w:r>
        <w:rPr>
          <w:rFonts w:ascii="Times New Roman" w:hAnsi="Times New Roman" w:cs="Times New Roman" w:eastAsia="Times New Roman" w:hint="default"/>
        </w:rPr>
        <w:t>2010</w:t>
      </w:r>
      <w:r>
        <w:rPr/>
        <w:t>年度财务决算报告</w:t>
      </w:r>
      <w:r>
        <w:rPr>
          <w:spacing w:val="-120"/>
        </w:rPr>
        <w:t>》、</w:t>
      </w:r>
      <w:r>
        <w:rPr/>
        <w:t>《</w:t>
      </w:r>
      <w:r>
        <w:rPr>
          <w:rFonts w:ascii="Times New Roman" w:hAnsi="Times New Roman" w:cs="Times New Roman" w:eastAsia="Times New Roman" w:hint="default"/>
        </w:rPr>
        <w:t>2010</w:t>
      </w:r>
      <w:r>
        <w:rPr/>
        <w:t>年度利润分配及 资本公积转增股本预案</w:t>
      </w:r>
      <w:r>
        <w:rPr>
          <w:spacing w:val="-120"/>
        </w:rPr>
        <w:t>》、</w:t>
      </w:r>
      <w:r>
        <w:rPr/>
        <w:t>《董事会审计委员会关于会计师事务所从事公</w:t>
      </w:r>
      <w:r>
        <w:rPr>
          <w:spacing w:val="1"/>
        </w:rPr>
        <w:t>司</w:t>
      </w:r>
      <w:r>
        <w:rPr>
          <w:rFonts w:ascii="Times New Roman" w:hAnsi="Times New Roman" w:cs="Times New Roman" w:eastAsia="Times New Roman" w:hint="default"/>
        </w:rPr>
        <w:t>2010</w:t>
      </w:r>
      <w:r>
        <w:rPr/>
        <w:t>年度审计工作 的总结报告</w:t>
      </w:r>
      <w:r>
        <w:rPr>
          <w:spacing w:val="-120"/>
        </w:rPr>
        <w:t>》、</w:t>
      </w:r>
      <w:r>
        <w:rPr/>
        <w:t>《关于续聘会计师事务所的议案</w:t>
      </w:r>
      <w:r>
        <w:rPr>
          <w:spacing w:val="-120"/>
        </w:rPr>
        <w:t>》、</w:t>
      </w:r>
      <w:r>
        <w:rPr/>
        <w:t>《</w:t>
      </w:r>
      <w:r>
        <w:rPr>
          <w:rFonts w:ascii="Times New Roman" w:hAnsi="Times New Roman" w:cs="Times New Roman" w:eastAsia="Times New Roman" w:hint="default"/>
        </w:rPr>
        <w:t>2010</w:t>
      </w:r>
      <w:r>
        <w:rPr/>
        <w:t>年度募集资金使用及存放情况的专项 报告</w:t>
      </w:r>
      <w:r>
        <w:rPr>
          <w:spacing w:val="-120"/>
        </w:rPr>
        <w:t>》、</w:t>
      </w:r>
      <w:r>
        <w:rPr>
          <w:spacing w:val="-1"/>
        </w:rPr>
        <w:t>《</w:t>
      </w:r>
      <w:r>
        <w:rPr>
          <w:rFonts w:ascii="Times New Roman" w:hAnsi="Times New Roman" w:cs="Times New Roman" w:eastAsia="Times New Roman" w:hint="default"/>
        </w:rPr>
        <w:t>2010</w:t>
      </w:r>
      <w:r>
        <w:rPr/>
        <w:t>年度内部控制自我评价报告</w:t>
      </w:r>
      <w:r>
        <w:rPr>
          <w:spacing w:val="-120"/>
        </w:rPr>
        <w:t>》、</w:t>
      </w:r>
      <w:r>
        <w:rPr/>
        <w:t>《关于公司董事及高级管理人</w:t>
      </w:r>
      <w:r>
        <w:rPr>
          <w:spacing w:val="1"/>
        </w:rPr>
        <w:t>员</w:t>
      </w:r>
      <w:r>
        <w:rPr>
          <w:rFonts w:ascii="Times New Roman" w:hAnsi="Times New Roman" w:cs="Times New Roman" w:eastAsia="Times New Roman" w:hint="default"/>
        </w:rPr>
        <w:t>2010</w:t>
      </w:r>
      <w:r>
        <w:rPr/>
        <w:t>年度薪酬的 议案</w:t>
      </w:r>
      <w:r>
        <w:rPr>
          <w:spacing w:val="-120"/>
        </w:rPr>
        <w:t>》、</w:t>
      </w:r>
      <w:r>
        <w:rPr/>
        <w:t>《关于公</w:t>
      </w:r>
      <w:r>
        <w:rPr>
          <w:spacing w:val="-1"/>
        </w:rPr>
        <w:t>司</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年度申请银行综合授信额度的议案</w:t>
      </w:r>
      <w:r>
        <w:rPr>
          <w:spacing w:val="-119"/>
        </w:rPr>
        <w:t>》</w:t>
      </w:r>
      <w:r>
        <w:rPr>
          <w:spacing w:val="-120"/>
        </w:rPr>
        <w:t>、</w:t>
      </w:r>
      <w:r>
        <w:rPr/>
        <w:t>《关于</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年度开展远期外汇交 易的议案</w:t>
      </w:r>
      <w:r>
        <w:rPr>
          <w:spacing w:val="-120"/>
        </w:rPr>
        <w:t>》、</w:t>
      </w:r>
      <w:r>
        <w:rPr/>
        <w:t>《关于制定公司</w:t>
      </w:r>
      <w:r>
        <w:rPr>
          <w:rFonts w:ascii="Times New Roman" w:hAnsi="Times New Roman" w:cs="Times New Roman" w:eastAsia="Times New Roman" w:hint="default"/>
          <w:spacing w:val="-1"/>
        </w:rPr>
        <w:t>&lt;</w:t>
      </w:r>
      <w:r>
        <w:rPr/>
        <w:t>财务负责人管理制度</w:t>
      </w:r>
      <w:r>
        <w:rPr>
          <w:rFonts w:ascii="Times New Roman" w:hAnsi="Times New Roman" w:cs="Times New Roman" w:eastAsia="Times New Roman" w:hint="default"/>
          <w:spacing w:val="-1"/>
        </w:rPr>
        <w:t>&gt;</w:t>
      </w:r>
      <w:r>
        <w:rPr/>
        <w:t>的议案</w:t>
      </w:r>
      <w:r>
        <w:rPr>
          <w:spacing w:val="-120"/>
        </w:rPr>
        <w:t>》、</w:t>
      </w:r>
      <w:r>
        <w:rPr/>
        <w:t>《关于制定公司〈外部信息使用</w:t>
      </w:r>
      <w:r>
        <w:rPr/>
        <w:t> 人管理制度〉的议案</w:t>
      </w:r>
      <w:r>
        <w:rPr>
          <w:spacing w:val="-120"/>
        </w:rPr>
        <w:t>》、</w:t>
      </w:r>
      <w:r>
        <w:rPr/>
        <w:t>《关于召开公司</w:t>
      </w:r>
      <w:r>
        <w:rPr>
          <w:rFonts w:ascii="Times New Roman" w:hAnsi="Times New Roman" w:cs="Times New Roman" w:eastAsia="Times New Roman" w:hint="default"/>
        </w:rPr>
        <w:t>2010</w:t>
      </w:r>
      <w:r>
        <w:rPr/>
        <w:t>年度股东大会的议案</w:t>
      </w:r>
      <w:r>
        <w:rPr>
          <w:spacing w:val="-120"/>
        </w:rPr>
        <w:t>》</w:t>
      </w:r>
      <w:r>
        <w:rPr/>
        <w:t>。</w:t>
      </w:r>
    </w:p>
    <w:p>
      <w:pPr>
        <w:pStyle w:val="BodyText"/>
        <w:spacing w:line="336" w:lineRule="auto" w:before="29"/>
        <w:ind w:left="633" w:right="1121"/>
        <w:jc w:val="left"/>
      </w:pPr>
      <w:r>
        <w:rPr>
          <w:rFonts w:ascii="Times New Roman" w:hAnsi="Times New Roman" w:cs="Times New Roman" w:eastAsia="Times New Roman" w:hint="default"/>
        </w:rPr>
        <w:t>2</w:t>
      </w:r>
      <w:r>
        <w:rPr/>
        <w:t>、第二届董事会第二十次会议 </w:t>
      </w:r>
      <w:r>
        <w:rPr>
          <w:spacing w:val="-2"/>
        </w:rPr>
        <w:t>本次会议于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日以通讯表决方式召开，会议审议通过了《</w:t>
      </w:r>
      <w:r>
        <w:rPr>
          <w:rFonts w:ascii="Times New Roman" w:hAnsi="Times New Roman" w:cs="Times New Roman" w:eastAsia="Times New Roman" w:hint="default"/>
          <w:spacing w:val="-2"/>
        </w:rPr>
        <w:t>2011</w:t>
      </w:r>
      <w:r>
        <w:rPr>
          <w:spacing w:val="-2"/>
        </w:rPr>
        <w:t>年第一季度报告</w:t>
      </w:r>
    </w:p>
    <w:p>
      <w:pPr>
        <w:pStyle w:val="BodyText"/>
        <w:spacing w:line="348" w:lineRule="auto" w:before="29"/>
        <w:ind w:left="633" w:right="1002" w:hanging="481"/>
        <w:jc w:val="left"/>
      </w:pPr>
      <w:r>
        <w:rPr/>
        <w:t>正文及全文》。根据深圳证券交易所的有关规定，本次董事会决议可免于公告。 </w:t>
      </w:r>
      <w:r>
        <w:rPr>
          <w:rFonts w:ascii="Times New Roman" w:hAnsi="Times New Roman" w:cs="Times New Roman" w:eastAsia="Times New Roman" w:hint="default"/>
        </w:rPr>
        <w:t>3</w:t>
      </w:r>
      <w:r>
        <w:rPr/>
        <w:t>、第二届董事会第二十一次会议 </w:t>
      </w:r>
      <w:r>
        <w:rPr>
          <w:spacing w:val="-1"/>
        </w:rPr>
        <w:t>本次会议于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日以现场会议形式在深圳市南山区高新技术园北区朗山路同方</w:t>
      </w:r>
    </w:p>
    <w:p>
      <w:pPr>
        <w:spacing w:after="0" w:line="348"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40" w:lineRule="auto" w:before="26"/>
        <w:ind w:right="1123"/>
        <w:jc w:val="left"/>
      </w:pPr>
      <w:r>
        <w:rPr>
          <w:spacing w:val="-3"/>
        </w:rPr>
        <w:t>信息港</w:t>
      </w:r>
      <w:r>
        <w:rPr>
          <w:rFonts w:ascii="Times New Roman" w:hAnsi="Times New Roman" w:cs="Times New Roman" w:eastAsia="Times New Roman" w:hint="default"/>
          <w:spacing w:val="-3"/>
        </w:rPr>
        <w:t>A</w:t>
      </w:r>
      <w:r>
        <w:rPr>
          <w:spacing w:val="-3"/>
        </w:rPr>
        <w:t>座</w:t>
      </w:r>
      <w:r>
        <w:rPr>
          <w:rFonts w:ascii="Times New Roman" w:hAnsi="Times New Roman" w:cs="Times New Roman" w:eastAsia="Times New Roman" w:hint="default"/>
          <w:spacing w:val="-3"/>
        </w:rPr>
        <w:t>11</w:t>
      </w:r>
      <w:r>
        <w:rPr>
          <w:spacing w:val="-3"/>
        </w:rPr>
        <w:t>楼</w:t>
      </w:r>
      <w:r>
        <w:rPr>
          <w:rFonts w:ascii="Times New Roman" w:hAnsi="Times New Roman" w:cs="Times New Roman" w:eastAsia="Times New Roman" w:hint="default"/>
          <w:spacing w:val="-3"/>
        </w:rPr>
        <w:t>A</w:t>
      </w:r>
      <w:r>
        <w:rPr>
          <w:spacing w:val="-3"/>
        </w:rPr>
        <w:t>会议室召开，会议审议通过了《关于修改</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的议案》、《关于董事</w:t>
      </w:r>
      <w:r>
        <w:rPr>
          <w:spacing w:val="-92"/>
        </w:rPr>
        <w:t> </w:t>
      </w:r>
      <w:r>
        <w:rPr>
          <w:spacing w:val="-92"/>
        </w:rPr>
      </w:r>
      <w:r>
        <w:rPr/>
        <w:t>会换届选举的议案》、《关于对子公司无锡实益达电子有限公司增资的议案》、《关于投资</w:t>
      </w:r>
      <w:r>
        <w:rPr/>
        <w:t> 设立深圳市实益达商贸有限公司的议案》、《关于修订</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的议案》、《关 于修订</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总经理工作细则</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 </w:t>
      </w:r>
      <w:r>
        <w:rPr/>
        <w:t>对外投资管理制度</w:t>
      </w:r>
      <w:r>
        <w:rPr>
          <w:rFonts w:ascii="Times New Roman" w:hAnsi="Times New Roman" w:cs="Times New Roman" w:eastAsia="Times New Roman" w:hint="default"/>
        </w:rPr>
        <w:t>&gt;</w:t>
      </w:r>
      <w:r>
        <w:rPr/>
        <w:t>的议案》、《关于修订</w:t>
      </w:r>
      <w:r>
        <w:rPr>
          <w:rFonts w:ascii="Times New Roman" w:hAnsi="Times New Roman" w:cs="Times New Roman" w:eastAsia="Times New Roman" w:hint="default"/>
        </w:rPr>
        <w:t>&lt;</w:t>
      </w:r>
      <w:r>
        <w:rPr/>
        <w:t>内部审计制度</w:t>
      </w:r>
      <w:r>
        <w:rPr>
          <w:rFonts w:ascii="Times New Roman" w:hAnsi="Times New Roman" w:cs="Times New Roman" w:eastAsia="Times New Roman" w:hint="default"/>
        </w:rPr>
        <w:t>&gt;</w:t>
      </w:r>
      <w:r>
        <w:rPr/>
        <w:t>的议案》、《关于提请召开</w:t>
      </w:r>
      <w:r>
        <w:rPr>
          <w:rFonts w:ascii="Times New Roman" w:hAnsi="Times New Roman" w:cs="Times New Roman" w:eastAsia="Times New Roman" w:hint="default"/>
        </w:rPr>
        <w:t>2011 </w:t>
      </w:r>
      <w:r>
        <w:rPr/>
        <w:t>年第一次临时股东大会的议案》。</w:t>
      </w:r>
    </w:p>
    <w:p>
      <w:pPr>
        <w:pStyle w:val="BodyText"/>
        <w:spacing w:line="338" w:lineRule="auto" w:before="50"/>
        <w:ind w:left="633" w:right="1002"/>
        <w:jc w:val="left"/>
      </w:pPr>
      <w:r>
        <w:rPr>
          <w:rFonts w:ascii="Times New Roman" w:hAnsi="Times New Roman" w:cs="Times New Roman" w:eastAsia="Times New Roman" w:hint="default"/>
        </w:rPr>
        <w:t>4</w:t>
      </w:r>
      <w:r>
        <w:rPr/>
        <w:t>、第三届董事会第一次会议 </w:t>
      </w:r>
      <w:r>
        <w:rPr>
          <w:spacing w:val="-1"/>
        </w:rPr>
        <w:t>本次会议于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日以现场结合通讯方式在深圳市南山区高新技术园北区朗山路同</w:t>
      </w:r>
    </w:p>
    <w:p>
      <w:pPr>
        <w:pStyle w:val="BodyText"/>
        <w:spacing w:line="338" w:lineRule="auto" w:before="25"/>
        <w:ind w:right="1036"/>
        <w:jc w:val="left"/>
      </w:pPr>
      <w:r>
        <w:rPr/>
        <w:t>方信息港</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A</w:t>
      </w:r>
      <w:r>
        <w:rPr/>
        <w:t>会议室召开，会议审议通过了《关于选举公司第三届董事会董事长的议 </w:t>
      </w:r>
      <w:r>
        <w:rPr>
          <w:spacing w:val="-14"/>
        </w:rPr>
        <w:t>案》、《关于选举公司第三届董事会专门委员会委员的议案》、《关于聘任公司总经理的议案》、</w:t>
      </w:r>
    </w:p>
    <w:p>
      <w:pPr>
        <w:pStyle w:val="BodyText"/>
        <w:spacing w:line="357" w:lineRule="auto" w:before="53"/>
        <w:ind w:right="1169"/>
        <w:jc w:val="both"/>
      </w:pPr>
      <w:r>
        <w:rPr/>
        <w:t>《关于聘任公司副总经理、财务负责人的议案</w:t>
      </w:r>
      <w:r>
        <w:rPr>
          <w:spacing w:val="-119"/>
        </w:rPr>
        <w:t>》</w:t>
      </w:r>
      <w:r>
        <w:rPr>
          <w:spacing w:val="-120"/>
        </w:rPr>
        <w:t>、</w:t>
      </w:r>
      <w:r>
        <w:rPr/>
        <w:t>《关于聘任公司董事会秘书的议案</w:t>
      </w:r>
      <w:r>
        <w:rPr>
          <w:spacing w:val="-119"/>
        </w:rPr>
        <w:t>》</w:t>
      </w:r>
      <w:r>
        <w:rPr>
          <w:spacing w:val="-120"/>
        </w:rPr>
        <w:t>、</w:t>
      </w:r>
      <w:r>
        <w:rPr/>
        <w:t>《关于</w:t>
      </w:r>
      <w:r>
        <w:rPr/>
        <w:t> 聘任公司审计部负责人的议案</w:t>
      </w:r>
      <w:r>
        <w:rPr>
          <w:spacing w:val="-119"/>
        </w:rPr>
        <w:t>》</w:t>
      </w:r>
      <w:r>
        <w:rPr>
          <w:spacing w:val="-120"/>
        </w:rPr>
        <w:t>、</w:t>
      </w:r>
      <w:r>
        <w:rPr/>
        <w:t>《关于聘任公司证券事务代表的议案</w:t>
      </w:r>
      <w:r>
        <w:rPr>
          <w:spacing w:val="-120"/>
        </w:rPr>
        <w:t>》、</w:t>
      </w:r>
      <w:r>
        <w:rPr/>
        <w:t>《关于收购深圳市汇</w:t>
      </w:r>
      <w:r>
        <w:rPr/>
        <w:t> 大光电科技有限公司部分股权并增资的议案</w:t>
      </w:r>
      <w:r>
        <w:rPr>
          <w:spacing w:val="-119"/>
        </w:rPr>
        <w:t>》</w:t>
      </w:r>
      <w:r>
        <w:rPr/>
        <w:t>。</w:t>
      </w:r>
    </w:p>
    <w:p>
      <w:pPr>
        <w:pStyle w:val="BodyText"/>
        <w:spacing w:line="336" w:lineRule="auto" w:before="36"/>
        <w:ind w:left="633" w:right="1002"/>
        <w:jc w:val="left"/>
      </w:pPr>
      <w:r>
        <w:rPr>
          <w:rFonts w:ascii="Times New Roman" w:hAnsi="Times New Roman" w:cs="Times New Roman" w:eastAsia="Times New Roman" w:hint="default"/>
        </w:rPr>
        <w:t>5</w:t>
      </w:r>
      <w:r>
        <w:rPr/>
        <w:t>、第三届董事会第二次会议 </w:t>
      </w:r>
      <w:r>
        <w:rPr>
          <w:spacing w:val="-1"/>
        </w:rPr>
        <w:t>本次会议于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日以现场会议形式在深圳市南山区高新技术园北区朗山路同方</w:t>
      </w:r>
    </w:p>
    <w:p>
      <w:pPr>
        <w:pStyle w:val="BodyText"/>
        <w:spacing w:line="350" w:lineRule="auto" w:before="29"/>
        <w:ind w:right="1131"/>
        <w:jc w:val="both"/>
      </w:pPr>
      <w:r>
        <w:rPr>
          <w:spacing w:val="-7"/>
          <w:w w:val="99"/>
        </w:rPr>
        <w:t>信息港</w:t>
      </w:r>
      <w:r>
        <w:rPr>
          <w:rFonts w:ascii="Times New Roman" w:hAnsi="Times New Roman" w:cs="Times New Roman" w:eastAsia="Times New Roman" w:hint="default"/>
          <w:spacing w:val="-7"/>
          <w:w w:val="99"/>
        </w:rPr>
        <w:t>A</w:t>
      </w:r>
      <w:r>
        <w:rPr>
          <w:spacing w:val="-7"/>
          <w:w w:val="99"/>
        </w:rPr>
        <w:t>座</w:t>
      </w:r>
      <w:r>
        <w:rPr>
          <w:rFonts w:ascii="Times New Roman" w:hAnsi="Times New Roman" w:cs="Times New Roman" w:eastAsia="Times New Roman" w:hint="default"/>
          <w:spacing w:val="-7"/>
          <w:w w:val="99"/>
        </w:rPr>
        <w:t>11</w:t>
      </w:r>
      <w:r>
        <w:rPr>
          <w:spacing w:val="-7"/>
          <w:w w:val="99"/>
        </w:rPr>
        <w:t>楼</w:t>
      </w:r>
      <w:r>
        <w:rPr>
          <w:rFonts w:ascii="Times New Roman" w:hAnsi="Times New Roman" w:cs="Times New Roman" w:eastAsia="Times New Roman" w:hint="default"/>
          <w:spacing w:val="-7"/>
          <w:w w:val="99"/>
        </w:rPr>
        <w:t>A</w:t>
      </w:r>
      <w:r>
        <w:rPr>
          <w:spacing w:val="-7"/>
          <w:w w:val="99"/>
        </w:rPr>
        <w:t>会议室召开，会议审议通过了《</w:t>
      </w:r>
      <w:r>
        <w:rPr>
          <w:rFonts w:ascii="Times New Roman" w:hAnsi="Times New Roman" w:cs="Times New Roman" w:eastAsia="Times New Roman" w:hint="default"/>
          <w:spacing w:val="-7"/>
          <w:w w:val="99"/>
        </w:rPr>
        <w:t>2011</w:t>
      </w:r>
      <w:r>
        <w:rPr>
          <w:spacing w:val="-7"/>
          <w:w w:val="99"/>
        </w:rPr>
        <w:t>年半年度报告及其摘要》、《关于调整对</w:t>
      </w:r>
      <w:r>
        <w:rPr>
          <w:spacing w:val="-116"/>
          <w:w w:val="99"/>
        </w:rPr>
        <w:t> </w:t>
      </w:r>
      <w:r>
        <w:rPr>
          <w:spacing w:val="-116"/>
          <w:w w:val="99"/>
        </w:rPr>
      </w:r>
      <w:r>
        <w:rPr>
          <w:spacing w:val="-6"/>
        </w:rPr>
        <w:t>子公司无锡实益达电子有限公司增资方案的议案》、《关于子公司无锡实益达电子有限公司购</w:t>
      </w:r>
      <w:r>
        <w:rPr>
          <w:spacing w:val="-113"/>
        </w:rPr>
        <w:t> </w:t>
      </w:r>
      <w:r>
        <w:rPr>
          <w:spacing w:val="-113"/>
        </w:rPr>
      </w:r>
      <w:r>
        <w:rPr>
          <w:spacing w:val="-5"/>
        </w:rPr>
        <w:t>买土地使用权的议案》、《关于向国内商业银行申请开立人民币保函、人民币远期信用证及信</w:t>
      </w:r>
      <w:r>
        <w:rPr>
          <w:spacing w:val="-118"/>
        </w:rPr>
        <w:t> </w:t>
      </w:r>
      <w:r>
        <w:rPr>
          <w:spacing w:val="-118"/>
        </w:rPr>
      </w:r>
      <w:r>
        <w:rPr/>
        <w:t>用证项下代付的议案》、《关于提请召开</w:t>
      </w:r>
      <w:r>
        <w:rPr>
          <w:rFonts w:ascii="Times New Roman" w:hAnsi="Times New Roman" w:cs="Times New Roman" w:eastAsia="Times New Roman" w:hint="default"/>
        </w:rPr>
        <w:t>2011</w:t>
      </w:r>
      <w:r>
        <w:rPr/>
        <w:t>年度第二次临时股东大会的议案》。</w:t>
      </w:r>
    </w:p>
    <w:p>
      <w:pPr>
        <w:pStyle w:val="BodyText"/>
        <w:spacing w:line="338" w:lineRule="auto" w:before="11"/>
        <w:ind w:left="633" w:right="1117"/>
        <w:jc w:val="left"/>
      </w:pPr>
      <w:r>
        <w:rPr>
          <w:rFonts w:ascii="Times New Roman" w:hAnsi="Times New Roman" w:cs="Times New Roman" w:eastAsia="Times New Roman" w:hint="default"/>
        </w:rPr>
        <w:t>6</w:t>
      </w:r>
      <w:r>
        <w:rPr/>
        <w:t>、第三届董事会第三次会议 </w:t>
      </w:r>
      <w:r>
        <w:rPr>
          <w:spacing w:val="-2"/>
        </w:rPr>
        <w:t>本次会议于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日以通讯表决方式召开，会议审议通过了《内部控制规则落实情</w:t>
      </w:r>
    </w:p>
    <w:p>
      <w:pPr>
        <w:pStyle w:val="BodyText"/>
        <w:spacing w:line="348" w:lineRule="auto" w:before="24"/>
        <w:ind w:left="633" w:right="1002" w:hanging="481"/>
        <w:jc w:val="left"/>
      </w:pPr>
      <w:r>
        <w:rPr>
          <w:spacing w:val="-10"/>
        </w:rPr>
        <w:t>况自查表》、《关于“加强中小企业板上市公司内控规则落实”专项活动的整改计划》。</w:t>
      </w:r>
      <w:r>
        <w:rPr>
          <w:spacing w:val="-89"/>
        </w:rPr>
        <w:t> </w:t>
      </w:r>
      <w:r>
        <w:rPr>
          <w:spacing w:val="-89"/>
        </w:rPr>
      </w:r>
      <w:r>
        <w:rPr>
          <w:rFonts w:ascii="Times New Roman" w:hAnsi="Times New Roman" w:cs="Times New Roman" w:eastAsia="Times New Roman" w:hint="default"/>
        </w:rPr>
        <w:t>7</w:t>
      </w:r>
      <w:r>
        <w:rPr/>
        <w:t>、第三届董事会第四次会议 </w:t>
      </w:r>
      <w:r>
        <w:rPr>
          <w:spacing w:val="-1"/>
        </w:rPr>
        <w:t>本次会议于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日以通讯表决方式召开，会议审议通过了《</w:t>
      </w:r>
      <w:r>
        <w:rPr>
          <w:rFonts w:ascii="Times New Roman" w:hAnsi="Times New Roman" w:cs="Times New Roman" w:eastAsia="Times New Roman" w:hint="default"/>
          <w:spacing w:val="-1"/>
        </w:rPr>
        <w:t>2011</w:t>
      </w:r>
      <w:r>
        <w:rPr>
          <w:spacing w:val="-1"/>
        </w:rPr>
        <w:t>年第三季度报</w:t>
      </w:r>
    </w:p>
    <w:p>
      <w:pPr>
        <w:pStyle w:val="BodyText"/>
        <w:spacing w:line="240" w:lineRule="auto" w:before="16"/>
        <w:ind w:right="2112"/>
        <w:jc w:val="left"/>
      </w:pPr>
      <w:r>
        <w:rPr/>
        <w:t>告全文及正</w:t>
      </w:r>
      <w:r>
        <w:rPr>
          <w:spacing w:val="-1"/>
        </w:rPr>
        <w:t>文</w:t>
      </w:r>
      <w:r>
        <w:rPr>
          <w:spacing w:val="-120"/>
        </w:rPr>
        <w:t>》</w:t>
      </w:r>
      <w:r>
        <w:rPr/>
        <w:t>。根据深圳证券交易所的有关规定，本次董事会决议可免于公告。</w:t>
      </w:r>
    </w:p>
    <w:p>
      <w:pPr>
        <w:pStyle w:val="BodyText"/>
        <w:spacing w:line="357" w:lineRule="auto" w:before="151"/>
        <w:ind w:left="633" w:right="1153"/>
        <w:jc w:val="left"/>
      </w:pPr>
      <w:r>
        <w:rPr/>
        <w:t>（二）董事会对股东大会决议的执行情况 报告期内，公司董事会严格按照《公司法》、《公司章程》等有关规定履行职责，认真</w:t>
      </w:r>
    </w:p>
    <w:p>
      <w:pPr>
        <w:pStyle w:val="BodyText"/>
        <w:spacing w:line="240" w:lineRule="auto"/>
        <w:ind w:right="3829"/>
        <w:jc w:val="left"/>
      </w:pPr>
      <w:r>
        <w:rPr/>
        <w:t>执行股东大会通过的各项决议，主要完成事项如下：</w:t>
      </w:r>
    </w:p>
    <w:p>
      <w:pPr>
        <w:pStyle w:val="BodyText"/>
        <w:spacing w:line="336" w:lineRule="auto" w:before="154"/>
        <w:ind w:right="1008" w:firstLine="480"/>
        <w:jc w:val="left"/>
      </w:pPr>
      <w:r>
        <w:rPr>
          <w:rFonts w:ascii="Times New Roman" w:hAnsi="Times New Roman" w:cs="Times New Roman" w:eastAsia="Times New Roman" w:hint="default"/>
          <w:spacing w:val="-2"/>
        </w:rPr>
        <w:t>1</w:t>
      </w:r>
      <w:r>
        <w:rPr>
          <w:spacing w:val="-2"/>
        </w:rPr>
        <w:t>、根据</w:t>
      </w:r>
      <w:r>
        <w:rPr>
          <w:rFonts w:ascii="Times New Roman" w:hAnsi="Times New Roman" w:cs="Times New Roman" w:eastAsia="Times New Roman" w:hint="default"/>
          <w:spacing w:val="-2"/>
        </w:rPr>
        <w:t>2010</w:t>
      </w:r>
      <w:r>
        <w:rPr>
          <w:spacing w:val="-2"/>
        </w:rPr>
        <w:t>年度股东大会决议，董事会于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日完成了</w:t>
      </w:r>
      <w:r>
        <w:rPr>
          <w:rFonts w:ascii="Times New Roman" w:hAnsi="Times New Roman" w:cs="Times New Roman" w:eastAsia="Times New Roman" w:hint="default"/>
          <w:spacing w:val="-2"/>
        </w:rPr>
        <w:t>2010</w:t>
      </w:r>
      <w:r>
        <w:rPr>
          <w:spacing w:val="-2"/>
        </w:rPr>
        <w:t>年度权益分派事项；</w:t>
      </w:r>
      <w:r>
        <w:rPr/>
        <w:t> 根据</w:t>
      </w:r>
      <w:r>
        <w:rPr>
          <w:rFonts w:ascii="Times New Roman" w:hAnsi="Times New Roman" w:cs="Times New Roman" w:eastAsia="Times New Roman" w:hint="default"/>
        </w:rPr>
        <w:t>2010</w:t>
      </w:r>
      <w:r>
        <w:rPr/>
        <w:t>年度股东大会决议，董事会继续聘任立信大华会计师事务所有限公司（现更名为大</w:t>
      </w:r>
    </w:p>
    <w:p>
      <w:pPr>
        <w:spacing w:after="0" w:line="336"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right="0"/>
        <w:jc w:val="both"/>
      </w:pPr>
      <w:r>
        <w:rPr/>
        <w:t>华会计师事务所有限公司）为公司</w:t>
      </w:r>
      <w:r>
        <w:rPr>
          <w:rFonts w:ascii="Times New Roman" w:hAnsi="Times New Roman" w:cs="Times New Roman" w:eastAsia="Times New Roman" w:hint="default"/>
        </w:rPr>
        <w:t>2011</w:t>
      </w:r>
      <w:r>
        <w:rPr/>
        <w:t>年度外部审计机构。</w:t>
      </w:r>
    </w:p>
    <w:p>
      <w:pPr>
        <w:pStyle w:val="BodyText"/>
        <w:spacing w:line="240" w:lineRule="auto" w:before="136"/>
        <w:ind w:left="633" w:right="100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2010</w:t>
      </w:r>
      <w:r>
        <w:rPr/>
        <w:t>年度股东大会和</w:t>
      </w:r>
      <w:r>
        <w:rPr>
          <w:rFonts w:ascii="Times New Roman" w:hAnsi="Times New Roman" w:cs="Times New Roman" w:eastAsia="Times New Roman" w:hint="default"/>
        </w:rPr>
        <w:t>2011</w:t>
      </w:r>
      <w:r>
        <w:rPr/>
        <w:t>年度第一次临时股东大会决议，公司董事会于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p>
    <w:p>
      <w:pPr>
        <w:pStyle w:val="BodyText"/>
        <w:spacing w:line="240" w:lineRule="auto" w:before="133"/>
        <w:ind w:right="0"/>
        <w:jc w:val="both"/>
      </w:pPr>
      <w:r>
        <w:rPr/>
        <w:t>月</w:t>
      </w:r>
      <w:r>
        <w:rPr>
          <w:rFonts w:ascii="Times New Roman" w:hAnsi="Times New Roman" w:cs="Times New Roman" w:eastAsia="Times New Roman" w:hint="default"/>
        </w:rPr>
        <w:t>5</w:t>
      </w:r>
      <w:r>
        <w:rPr/>
        <w:t>日完成了公司注册资本变更的工商注册登记手续及修改公司章程。</w:t>
      </w:r>
    </w:p>
    <w:p>
      <w:pPr>
        <w:pStyle w:val="BodyText"/>
        <w:spacing w:line="240" w:lineRule="auto" w:before="135"/>
        <w:ind w:left="635" w:right="1002"/>
        <w:jc w:val="left"/>
      </w:pPr>
      <w:r>
        <w:rPr>
          <w:rFonts w:ascii="Times New Roman" w:hAnsi="Times New Roman" w:cs="Times New Roman" w:eastAsia="Times New Roman" w:hint="default"/>
        </w:rPr>
        <w:t>3</w:t>
      </w:r>
      <w:r>
        <w:rPr/>
        <w:t>、根据</w:t>
      </w:r>
      <w:r>
        <w:rPr>
          <w:spacing w:val="-61"/>
        </w:rPr>
        <w:t> </w:t>
      </w:r>
      <w:r>
        <w:rPr>
          <w:rFonts w:ascii="Times New Roman" w:hAnsi="Times New Roman" w:cs="Times New Roman" w:eastAsia="Times New Roman" w:hint="default"/>
        </w:rPr>
        <w:t>2011 </w:t>
      </w:r>
      <w:r>
        <w:rPr/>
        <w:t>年度第一次临时股东大会决议，公司完成了董事会换届选举工作。</w:t>
      </w:r>
    </w:p>
    <w:p>
      <w:pPr>
        <w:pStyle w:val="BodyText"/>
        <w:spacing w:line="338" w:lineRule="auto" w:before="133"/>
        <w:ind w:right="1116" w:firstLine="482"/>
        <w:jc w:val="left"/>
      </w:pPr>
      <w:r>
        <w:rPr>
          <w:rFonts w:ascii="Times New Roman" w:hAnsi="Times New Roman" w:cs="Times New Roman" w:eastAsia="Times New Roman" w:hint="default"/>
        </w:rPr>
        <w:t>4</w:t>
      </w:r>
      <w:r>
        <w:rPr/>
        <w:t>、根据 </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年度第二次临时股东大会决议，公司完成了对无锡实益达电子有限公司的 首期增资。</w:t>
      </w:r>
    </w:p>
    <w:p>
      <w:pPr>
        <w:pStyle w:val="BodyText"/>
        <w:spacing w:line="357" w:lineRule="auto" w:before="53"/>
        <w:ind w:left="633" w:right="1153"/>
        <w:jc w:val="left"/>
      </w:pPr>
      <w:r>
        <w:rPr/>
        <w:t>（三）专门委员会履职情况 公司董事会下设四个专门委员会，分别为审计委员会、战略委员会、提名委员会、薪酬</w:t>
      </w:r>
    </w:p>
    <w:p>
      <w:pPr>
        <w:pStyle w:val="BodyText"/>
        <w:spacing w:line="338" w:lineRule="auto"/>
        <w:ind w:right="1170"/>
        <w:jc w:val="both"/>
      </w:pPr>
      <w:r>
        <w:rPr/>
        <w:t>委员会。</w:t>
      </w:r>
      <w:r>
        <w:rPr>
          <w:rFonts w:ascii="Times New Roman" w:hAnsi="Times New Roman" w:cs="Times New Roman" w:eastAsia="Times New Roman" w:hint="default"/>
        </w:rPr>
        <w:t>2011</w:t>
      </w:r>
      <w:r>
        <w:rPr/>
        <w:t>年各专门委员会本着勤勉尽责的原则，按照有关法律法规、规范性文件及公司 各专门委员会工作细则的有关规定开展相关工作，报告期内，各专门委员会履职情况如下：</w:t>
      </w:r>
    </w:p>
    <w:p>
      <w:pPr>
        <w:pStyle w:val="BodyText"/>
        <w:spacing w:line="338" w:lineRule="auto" w:before="53"/>
        <w:ind w:left="633" w:right="1002"/>
        <w:jc w:val="left"/>
      </w:pPr>
      <w:r>
        <w:rPr>
          <w:rFonts w:ascii="Times New Roman" w:hAnsi="Times New Roman" w:cs="Times New Roman" w:eastAsia="Times New Roman" w:hint="default"/>
        </w:rPr>
        <w:t>1</w:t>
      </w:r>
      <w:r>
        <w:rPr/>
        <w:t>、董事会审计委员会履职情况 报告期内，审计委员会根据有关规定积极开展相关工作，认真履行职责。报告期内，审</w:t>
      </w:r>
    </w:p>
    <w:p>
      <w:pPr>
        <w:pStyle w:val="BodyText"/>
        <w:spacing w:line="357" w:lineRule="auto" w:before="53"/>
        <w:ind w:right="1133"/>
        <w:jc w:val="both"/>
      </w:pPr>
      <w:r>
        <w:rPr/>
        <w:t>计委员会召开了七次会议，审议了公司审计部提交的各项内部审计报告，听取了审计部年度</w:t>
      </w:r>
      <w:r>
        <w:rPr>
          <w:spacing w:val="-91"/>
        </w:rPr>
        <w:t> </w:t>
      </w:r>
      <w:r>
        <w:rPr>
          <w:spacing w:val="-91"/>
        </w:rPr>
      </w:r>
      <w:r>
        <w:rPr/>
        <w:t>工作总结和工作计划安排，对审计部的工作开展给予了一定的指导。对公司年度审计、外部</w:t>
      </w:r>
      <w:r>
        <w:rPr>
          <w:spacing w:val="-86"/>
        </w:rPr>
        <w:t> </w:t>
      </w:r>
      <w:r>
        <w:rPr>
          <w:spacing w:val="-86"/>
        </w:rPr>
      </w:r>
      <w:r>
        <w:rPr/>
        <w:t>审计机构的聘任等事项给予合理的建议，对财务报告、募集资金使用、内部控制建设等情况</w:t>
      </w:r>
      <w:r>
        <w:rPr>
          <w:spacing w:val="-87"/>
        </w:rPr>
        <w:t> </w:t>
      </w:r>
      <w:r>
        <w:rPr>
          <w:spacing w:val="-87"/>
        </w:rPr>
      </w:r>
      <w:r>
        <w:rPr/>
        <w:t>进行审核。</w:t>
      </w:r>
    </w:p>
    <w:p>
      <w:pPr>
        <w:pStyle w:val="BodyText"/>
        <w:spacing w:line="336" w:lineRule="auto" w:before="36"/>
        <w:ind w:left="633" w:right="1002"/>
        <w:jc w:val="left"/>
      </w:pPr>
      <w:r>
        <w:rPr>
          <w:rFonts w:ascii="Times New Roman" w:hAnsi="Times New Roman" w:cs="Times New Roman" w:eastAsia="Times New Roman" w:hint="default"/>
        </w:rPr>
        <w:t>2</w:t>
      </w:r>
      <w:r>
        <w:rPr/>
        <w:t>、董事会战略委员会履职情况 报告期内董事会战略委员会根据有关规定积极开展工作，认真履行职责。报告期内，提</w:t>
      </w:r>
    </w:p>
    <w:p>
      <w:pPr>
        <w:pStyle w:val="BodyText"/>
        <w:spacing w:line="355" w:lineRule="auto" w:before="58"/>
        <w:ind w:right="1139"/>
        <w:jc w:val="both"/>
      </w:pPr>
      <w:r>
        <w:rPr/>
        <w:t>名委员会召开了两次会议，讨论了公司未来发展和投资计划，为公司下一步发展做出指示和</w:t>
      </w:r>
      <w:r>
        <w:rPr>
          <w:spacing w:val="-91"/>
        </w:rPr>
        <w:t> </w:t>
      </w:r>
      <w:r>
        <w:rPr>
          <w:spacing w:val="-91"/>
        </w:rPr>
      </w:r>
      <w:r>
        <w:rPr/>
        <w:t>要求。</w:t>
      </w:r>
    </w:p>
    <w:p>
      <w:pPr>
        <w:pStyle w:val="BodyText"/>
        <w:spacing w:line="336" w:lineRule="auto" w:before="38"/>
        <w:ind w:left="633" w:right="1153"/>
        <w:jc w:val="left"/>
      </w:pPr>
      <w:r>
        <w:rPr>
          <w:rFonts w:ascii="Times New Roman" w:hAnsi="Times New Roman" w:cs="Times New Roman" w:eastAsia="Times New Roman" w:hint="default"/>
        </w:rPr>
        <w:t>3</w:t>
      </w:r>
      <w:r>
        <w:rPr/>
        <w:t>、董事会提名委员会履职情况 报告期内董事会提名委员会根据有关规定积极开展工作，认真履行职责。报告期内，提</w:t>
      </w:r>
    </w:p>
    <w:p>
      <w:pPr>
        <w:pStyle w:val="BodyText"/>
        <w:spacing w:line="357" w:lineRule="auto" w:before="58"/>
        <w:ind w:right="1171"/>
        <w:jc w:val="both"/>
      </w:pPr>
      <w:r>
        <w:rPr/>
        <w:t>名委员会召开了两次会议，对新一届董事候选人和新一届高级管理人员的任职资格等情况进 行认真审查，在征得被提名人同意后，向董事会提出董事候选人和拟聘高级管理人员人选的 建议。</w:t>
      </w:r>
    </w:p>
    <w:p>
      <w:pPr>
        <w:pStyle w:val="BodyText"/>
        <w:spacing w:line="338" w:lineRule="auto"/>
        <w:ind w:left="633" w:right="1002"/>
        <w:jc w:val="left"/>
      </w:pPr>
      <w:r>
        <w:rPr>
          <w:rFonts w:ascii="Times New Roman" w:hAnsi="Times New Roman" w:cs="Times New Roman" w:eastAsia="Times New Roman" w:hint="default"/>
        </w:rPr>
        <w:t>4</w:t>
      </w:r>
      <w:r>
        <w:rPr/>
        <w:t>、董事会薪酬委员会履职情况 报告期内董事会薪酬委员会根据有关规定积极开展工作，认真履行职责。报告期内，提</w:t>
      </w:r>
    </w:p>
    <w:p>
      <w:pPr>
        <w:pStyle w:val="BodyText"/>
        <w:spacing w:line="357" w:lineRule="auto" w:before="53"/>
        <w:ind w:right="996"/>
        <w:jc w:val="left"/>
      </w:pPr>
      <w:r>
        <w:rPr/>
        <w:t>名委员会召开了一次会议，对公司现行的董事、监事及高级管理人员薪酬考核方案进行了合</w:t>
      </w:r>
      <w:r>
        <w:rPr>
          <w:spacing w:val="-90"/>
        </w:rPr>
        <w:t> </w:t>
      </w:r>
      <w:r>
        <w:rPr>
          <w:spacing w:val="-90"/>
        </w:rPr>
      </w:r>
      <w:r>
        <w:rPr>
          <w:spacing w:val="-2"/>
        </w:rPr>
        <w:t>理审核，认为公司现行董事、高级管理人员的薪酬与考评标准相对合理，符合公司发展现状。</w:t>
      </w:r>
    </w:p>
    <w:p>
      <w:pPr>
        <w:pStyle w:val="Heading4"/>
        <w:spacing w:line="240" w:lineRule="auto" w:before="34"/>
        <w:ind w:right="3829"/>
        <w:jc w:val="left"/>
        <w:rPr>
          <w:b w:val="0"/>
          <w:bCs w:val="0"/>
        </w:rPr>
      </w:pPr>
      <w:r>
        <w:rPr/>
        <w:t>五、利润分配政策执行情况</w:t>
      </w:r>
      <w:r>
        <w:rPr>
          <w:b w:val="0"/>
          <w:bCs w:val="0"/>
        </w:rPr>
      </w:r>
    </w:p>
    <w:p>
      <w:pPr>
        <w:spacing w:after="0" w:line="240" w:lineRule="auto"/>
        <w:jc w:val="left"/>
        <w:sectPr>
          <w:pgSz w:w="11910" w:h="16840"/>
          <w:pgMar w:header="745" w:footer="956" w:top="980" w:bottom="1140" w:left="980" w:right="0"/>
        </w:sectPr>
      </w:pPr>
    </w:p>
    <w:p>
      <w:pPr>
        <w:spacing w:line="240" w:lineRule="auto" w:before="3"/>
        <w:rPr>
          <w:rFonts w:ascii="宋体" w:hAnsi="宋体" w:cs="宋体" w:eastAsia="宋体" w:hint="default"/>
          <w:b/>
          <w:bCs/>
          <w:sz w:val="29"/>
          <w:szCs w:val="29"/>
        </w:rPr>
      </w:pPr>
    </w:p>
    <w:p>
      <w:pPr>
        <w:pStyle w:val="BodyText"/>
        <w:spacing w:line="240" w:lineRule="auto" w:before="26"/>
        <w:ind w:left="633" w:right="3829"/>
        <w:jc w:val="left"/>
      </w:pPr>
      <w:r>
        <w:rPr/>
        <w:t>（一）公司现有的利润分配政策</w:t>
      </w:r>
    </w:p>
    <w:p>
      <w:pPr>
        <w:pStyle w:val="BodyText"/>
        <w:spacing w:line="352" w:lineRule="auto" w:before="195"/>
        <w:ind w:right="1129" w:firstLine="480"/>
        <w:jc w:val="both"/>
      </w:pPr>
      <w:r>
        <w:rPr>
          <w:spacing w:val="-4"/>
        </w:rPr>
        <w:t>公司现行有效的《公司章程》第</w:t>
      </w:r>
      <w:r>
        <w:rPr>
          <w:spacing w:val="-54"/>
        </w:rPr>
        <w:t> </w:t>
      </w:r>
      <w:r>
        <w:rPr>
          <w:rFonts w:ascii="Times New Roman" w:hAnsi="Times New Roman" w:cs="Times New Roman" w:eastAsia="Times New Roman" w:hint="default"/>
        </w:rPr>
        <w:t>155</w:t>
      </w:r>
      <w:r>
        <w:rPr>
          <w:rFonts w:ascii="Times New Roman" w:hAnsi="Times New Roman" w:cs="Times New Roman" w:eastAsia="Times New Roman" w:hint="default"/>
          <w:spacing w:val="6"/>
        </w:rPr>
        <w:t> </w:t>
      </w:r>
      <w:r>
        <w:rPr>
          <w:spacing w:val="-7"/>
        </w:rPr>
        <w:t>条规定：“公司的利润分配应重视对投资者的合理投</w:t>
      </w:r>
      <w:r>
        <w:rPr/>
        <w:t> </w:t>
      </w:r>
      <w:r>
        <w:rPr>
          <w:spacing w:val="-5"/>
        </w:rPr>
        <w:t>资回报，公司实行持续、稳定的利润分配政策。公司的利润分配政策为：（一）利润分配不得</w:t>
      </w:r>
      <w:r>
        <w:rPr/>
        <w:t> </w:t>
      </w:r>
      <w:r>
        <w:rPr>
          <w:spacing w:val="-6"/>
        </w:rPr>
        <w:t>超过累计可分配利润的范围；（二）公司可以采取现金或者股票方式分配股利；（三）公司可</w:t>
      </w:r>
      <w:r>
        <w:rPr>
          <w:spacing w:val="-83"/>
        </w:rPr>
        <w:t> </w:t>
      </w:r>
      <w:r>
        <w:rPr>
          <w:spacing w:val="-83"/>
        </w:rPr>
      </w:r>
      <w:r>
        <w:rPr>
          <w:spacing w:val="-5"/>
        </w:rPr>
        <w:t>以进行中期现金分红；（四）公司最近三年以现金累计分配的利润不少于最近三年实现的年均</w:t>
      </w:r>
      <w:r>
        <w:rPr>
          <w:spacing w:val="-115"/>
        </w:rPr>
        <w:t> </w:t>
      </w:r>
      <w:r>
        <w:rPr>
          <w:spacing w:val="-115"/>
        </w:rPr>
      </w:r>
      <w:r>
        <w:rPr/>
        <w:t>可分配利润的百分之三十；</w:t>
      </w:r>
      <w:r>
        <w:rPr>
          <w:spacing w:val="-78"/>
        </w:rPr>
        <w:t> </w:t>
      </w:r>
      <w:r>
        <w:rPr/>
        <w:t>（五）存在公司的股东违规占用公司资金的，公司应当在利润分</w:t>
      </w:r>
      <w:r>
        <w:rPr/>
        <w:t> </w:t>
      </w:r>
      <w:r>
        <w:rPr>
          <w:spacing w:val="-5"/>
        </w:rPr>
        <w:t>配时扣减该股东可分配的现金红利，以偿还其占用的公司资金。”</w:t>
      </w:r>
    </w:p>
    <w:p>
      <w:pPr>
        <w:pStyle w:val="BodyText"/>
        <w:spacing w:line="240" w:lineRule="auto" w:before="79"/>
        <w:ind w:left="633" w:right="3829"/>
        <w:jc w:val="left"/>
      </w:pPr>
      <w:r>
        <w:rPr/>
        <w:t>（二）近三年（含报告期）的利润分配方案或预案</w:t>
      </w:r>
    </w:p>
    <w:p>
      <w:pPr>
        <w:pStyle w:val="BodyText"/>
        <w:spacing w:line="364" w:lineRule="auto" w:before="193"/>
        <w:ind w:left="633" w:right="111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年度利润分配预案 经大华会计师事务所有限公司为本公司出具的标准无保留意见审计报告确认，公司</w:t>
      </w:r>
      <w:r>
        <w:rPr>
          <w:spacing w:val="-69"/>
        </w:rPr>
        <w:t> </w:t>
      </w:r>
      <w:r>
        <w:rPr>
          <w:rFonts w:ascii="Times New Roman" w:hAnsi="Times New Roman" w:cs="Times New Roman" w:eastAsia="Times New Roman" w:hint="default"/>
          <w:spacing w:val="-3"/>
        </w:rPr>
        <w:t>2011</w:t>
      </w:r>
    </w:p>
    <w:p>
      <w:pPr>
        <w:pStyle w:val="BodyText"/>
        <w:spacing w:line="330" w:lineRule="exact" w:before="0"/>
        <w:ind w:right="1002"/>
        <w:jc w:val="left"/>
      </w:pPr>
      <w:r>
        <w:rPr/>
        <w:t>年度母公司实现净利润</w:t>
      </w:r>
      <w:r>
        <w:rPr>
          <w:spacing w:val="-60"/>
        </w:rPr>
        <w:t> </w:t>
      </w:r>
      <w:r>
        <w:rPr>
          <w:rFonts w:ascii="Times New Roman" w:hAnsi="Times New Roman" w:cs="Times New Roman" w:eastAsia="Times New Roman" w:hint="default"/>
        </w:rPr>
        <w:t>2,223,028.84 </w:t>
      </w:r>
      <w:r>
        <w:rPr/>
        <w:t>元，根据《公司法》和《公司章程》的相关规定，按照</w:t>
      </w:r>
    </w:p>
    <w:p>
      <w:pPr>
        <w:pStyle w:val="BodyText"/>
        <w:spacing w:line="240" w:lineRule="auto" w:before="135"/>
        <w:ind w:right="1002"/>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计提法定公积金</w:t>
      </w:r>
      <w:r>
        <w:rPr>
          <w:spacing w:val="-61"/>
        </w:rPr>
        <w:t> </w:t>
      </w:r>
      <w:r>
        <w:rPr>
          <w:rFonts w:ascii="Times New Roman" w:hAnsi="Times New Roman" w:cs="Times New Roman" w:eastAsia="Times New Roman" w:hint="default"/>
        </w:rPr>
        <w:t>222,302.88 </w:t>
      </w:r>
      <w:r>
        <w:rPr/>
        <w:t>元，加上年初未分配利润</w:t>
      </w:r>
      <w:r>
        <w:rPr>
          <w:spacing w:val="-60"/>
        </w:rPr>
        <w:t> </w:t>
      </w:r>
      <w:r>
        <w:rPr>
          <w:rFonts w:ascii="Times New Roman" w:hAnsi="Times New Roman" w:cs="Times New Roman" w:eastAsia="Times New Roman" w:hint="default"/>
        </w:rPr>
        <w:t>27,208,661.86 </w:t>
      </w:r>
      <w:r>
        <w:rPr/>
        <w:t>元，截至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w:t>
      </w:r>
    </w:p>
    <w:p>
      <w:pPr>
        <w:pStyle w:val="BodyText"/>
        <w:spacing w:line="240" w:lineRule="auto" w:before="133"/>
        <w:ind w:right="3829"/>
        <w:jc w:val="left"/>
      </w:pPr>
      <w:r>
        <w:rPr/>
        <w:t>月</w:t>
      </w:r>
      <w:r>
        <w:rPr>
          <w:spacing w:val="-60"/>
        </w:rPr>
        <w:t> </w:t>
      </w:r>
      <w:r>
        <w:rPr>
          <w:rFonts w:ascii="Times New Roman" w:hAnsi="Times New Roman" w:cs="Times New Roman" w:eastAsia="Times New Roman" w:hint="default"/>
        </w:rPr>
        <w:t>31 </w:t>
      </w:r>
      <w:r>
        <w:rPr/>
        <w:t>日，母公司未分配利润金额为</w:t>
      </w:r>
      <w:r>
        <w:rPr>
          <w:spacing w:val="-60"/>
        </w:rPr>
        <w:t> </w:t>
      </w:r>
      <w:r>
        <w:rPr>
          <w:rFonts w:ascii="Times New Roman" w:hAnsi="Times New Roman" w:cs="Times New Roman" w:eastAsia="Times New Roman" w:hint="default"/>
        </w:rPr>
        <w:t>29,209,387.82 </w:t>
      </w:r>
      <w:r>
        <w:rPr/>
        <w:t>元。</w:t>
      </w:r>
    </w:p>
    <w:p>
      <w:pPr>
        <w:pStyle w:val="BodyText"/>
        <w:spacing w:line="240" w:lineRule="auto" w:before="174"/>
        <w:ind w:left="633" w:right="100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年利润分配预案如下：以</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日股本总数</w:t>
      </w:r>
      <w:r>
        <w:rPr>
          <w:spacing w:val="-63"/>
        </w:rPr>
        <w:t> </w:t>
      </w:r>
      <w:r>
        <w:rPr>
          <w:rFonts w:ascii="Times New Roman" w:hAnsi="Times New Roman" w:cs="Times New Roman" w:eastAsia="Times New Roman" w:hint="default"/>
        </w:rPr>
        <w:t>312,156,000</w:t>
      </w:r>
      <w:r>
        <w:rPr>
          <w:rFonts w:ascii="Times New Roman" w:hAnsi="Times New Roman" w:cs="Times New Roman" w:eastAsia="Times New Roman" w:hint="default"/>
          <w:spacing w:val="-3"/>
        </w:rPr>
        <w:t> </w:t>
      </w:r>
      <w:r>
        <w:rPr/>
        <w:t>股为基数，向全</w:t>
      </w:r>
    </w:p>
    <w:p>
      <w:pPr>
        <w:pStyle w:val="BodyText"/>
        <w:spacing w:line="240" w:lineRule="auto" w:before="135"/>
        <w:ind w:right="1002"/>
        <w:jc w:val="left"/>
      </w:pPr>
      <w:r>
        <w:rPr/>
        <w:t>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w:t>
      </w:r>
      <w:r>
        <w:rPr>
          <w:spacing w:val="-61"/>
        </w:rPr>
        <w:t> </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元（含税），共计分配股利</w:t>
      </w:r>
      <w:r>
        <w:rPr>
          <w:spacing w:val="-61"/>
        </w:rPr>
        <w:t> </w:t>
      </w:r>
      <w:r>
        <w:rPr>
          <w:rFonts w:ascii="Times New Roman" w:hAnsi="Times New Roman" w:cs="Times New Roman" w:eastAsia="Times New Roman" w:hint="default"/>
        </w:rPr>
        <w:t>24,972,480.00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，尚余未分配</w:t>
      </w:r>
    </w:p>
    <w:p>
      <w:pPr>
        <w:pStyle w:val="BodyText"/>
        <w:spacing w:line="240" w:lineRule="auto" w:before="133"/>
        <w:ind w:right="2112"/>
        <w:jc w:val="left"/>
      </w:pPr>
      <w:r>
        <w:rPr/>
        <w:t>利润</w:t>
      </w:r>
      <w:r>
        <w:rPr>
          <w:spacing w:val="-60"/>
        </w:rPr>
        <w:t> </w:t>
      </w:r>
      <w:r>
        <w:rPr>
          <w:rFonts w:ascii="Times New Roman" w:hAnsi="Times New Roman" w:cs="Times New Roman" w:eastAsia="Times New Roman" w:hint="default"/>
        </w:rPr>
        <w:t>4,236,907.82</w:t>
      </w:r>
      <w:r>
        <w:rPr>
          <w:rFonts w:ascii="Times New Roman" w:hAnsi="Times New Roman" w:cs="Times New Roman" w:eastAsia="Times New Roman" w:hint="default"/>
          <w:spacing w:val="-1"/>
        </w:rPr>
        <w:t> </w:t>
      </w:r>
      <w:r>
        <w:rPr/>
        <w:t>元，结转下一年度。本次不进行资本公积金转增股本。</w:t>
      </w:r>
    </w:p>
    <w:p>
      <w:pPr>
        <w:pStyle w:val="BodyText"/>
        <w:spacing w:line="240" w:lineRule="auto" w:before="174"/>
        <w:ind w:left="633" w:right="38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年度及中期利润分配方案</w:t>
      </w:r>
    </w:p>
    <w:p>
      <w:pPr>
        <w:pStyle w:val="BodyText"/>
        <w:spacing w:line="336" w:lineRule="auto" w:before="176"/>
        <w:ind w:right="995" w:firstLine="480"/>
        <w:jc w:val="left"/>
      </w:pPr>
      <w:r>
        <w:rPr/>
        <w:t>公司 </w:t>
      </w:r>
      <w:r>
        <w:rPr>
          <w:rFonts w:ascii="Times New Roman" w:hAnsi="Times New Roman" w:cs="Times New Roman" w:eastAsia="Times New Roman" w:hint="default"/>
        </w:rPr>
        <w:t>2010 </w:t>
      </w:r>
      <w:r>
        <w:rPr/>
        <w:t>年度权益分派方案为：</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年度不分配现金股利，未分配利润结转下年度。 以现有总股本</w:t>
      </w:r>
      <w:r>
        <w:rPr>
          <w:spacing w:val="-59"/>
        </w:rPr>
        <w:t> </w:t>
      </w:r>
      <w:r>
        <w:rPr>
          <w:rFonts w:ascii="Times New Roman" w:hAnsi="Times New Roman" w:cs="Times New Roman" w:eastAsia="Times New Roman" w:hint="default"/>
        </w:rPr>
        <w:t>260,130,000</w:t>
      </w:r>
      <w:r>
        <w:rPr>
          <w:rFonts w:ascii="Times New Roman" w:hAnsi="Times New Roman" w:cs="Times New Roman" w:eastAsia="Times New Roman" w:hint="default"/>
          <w:spacing w:val="1"/>
        </w:rPr>
        <w:t> </w:t>
      </w:r>
      <w:r>
        <w:rPr>
          <w:spacing w:val="-4"/>
        </w:rPr>
        <w:t>股为基数，向全体股东以资本公积金转增股本，每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w:t>
      </w:r>
    </w:p>
    <w:p>
      <w:pPr>
        <w:pStyle w:val="BodyText"/>
        <w:spacing w:line="240" w:lineRule="auto" w:before="29"/>
        <w:ind w:right="3829"/>
        <w:jc w:val="left"/>
      </w:pPr>
      <w:r>
        <w:rPr/>
        <w:t>共计转增</w:t>
      </w:r>
      <w:r>
        <w:rPr>
          <w:spacing w:val="-60"/>
        </w:rPr>
        <w:t> </w:t>
      </w:r>
      <w:r>
        <w:rPr>
          <w:rFonts w:ascii="Times New Roman" w:hAnsi="Times New Roman" w:cs="Times New Roman" w:eastAsia="Times New Roman" w:hint="default"/>
        </w:rPr>
        <w:t>52,026,000 </w:t>
      </w:r>
      <w:r>
        <w:rPr/>
        <w:t>股。</w:t>
      </w:r>
    </w:p>
    <w:p>
      <w:pPr>
        <w:pStyle w:val="BodyText"/>
        <w:spacing w:line="240" w:lineRule="auto" w:before="174"/>
        <w:ind w:left="633" w:right="1002"/>
        <w:jc w:val="left"/>
      </w:pPr>
      <w:r>
        <w:rPr/>
        <w:t>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年度中期权益分派方案为：以现有总股本</w:t>
      </w:r>
      <w:r>
        <w:rPr>
          <w:spacing w:val="-51"/>
        </w:rPr>
        <w:t> </w:t>
      </w:r>
      <w:r>
        <w:rPr>
          <w:rFonts w:ascii="Times New Roman" w:hAnsi="Times New Roman" w:cs="Times New Roman" w:eastAsia="Times New Roman" w:hint="default"/>
        </w:rPr>
        <w:t>260,130,000</w:t>
      </w:r>
      <w:r>
        <w:rPr>
          <w:rFonts w:ascii="Times New Roman" w:hAnsi="Times New Roman" w:cs="Times New Roman" w:eastAsia="Times New Roman" w:hint="default"/>
          <w:spacing w:val="9"/>
        </w:rPr>
        <w:t> </w:t>
      </w:r>
      <w:r>
        <w:rPr/>
        <w:t>股为基数，向全体股东</w:t>
      </w:r>
    </w:p>
    <w:p>
      <w:pPr>
        <w:pStyle w:val="BodyText"/>
        <w:spacing w:line="240" w:lineRule="auto" w:before="133"/>
        <w:ind w:right="2112"/>
        <w:jc w:val="left"/>
      </w:pPr>
      <w:r>
        <w:rPr/>
        <w:t>每</w:t>
      </w:r>
      <w:r>
        <w:rPr>
          <w:spacing w:val="-60"/>
        </w:rPr>
        <w:t> </w:t>
      </w:r>
      <w:r>
        <w:rPr>
          <w:rFonts w:ascii="Times New Roman" w:hAnsi="Times New Roman" w:cs="Times New Roman" w:eastAsia="Times New Roman" w:hint="default"/>
        </w:rPr>
        <w:t>10 </w:t>
      </w:r>
      <w:r>
        <w:rPr/>
        <w:t>股派发现金</w:t>
      </w:r>
      <w:r>
        <w:rPr>
          <w:spacing w:val="-61"/>
        </w:rPr>
        <w:t> </w:t>
      </w:r>
      <w:r>
        <w:rPr>
          <w:rFonts w:ascii="Times New Roman" w:hAnsi="Times New Roman" w:cs="Times New Roman" w:eastAsia="Times New Roman" w:hint="default"/>
        </w:rPr>
        <w:t>1 </w:t>
      </w:r>
      <w:r>
        <w:rPr/>
        <w:t>元（含税</w:t>
      </w:r>
      <w:r>
        <w:rPr>
          <w:spacing w:val="-120"/>
        </w:rPr>
        <w:t>）</w:t>
      </w:r>
      <w:r>
        <w:rPr/>
        <w:t>，共计分配股利</w:t>
      </w:r>
      <w:r>
        <w:rPr>
          <w:spacing w:val="-60"/>
        </w:rPr>
        <w:t> </w:t>
      </w:r>
      <w:r>
        <w:rPr>
          <w:rFonts w:ascii="Times New Roman" w:hAnsi="Times New Roman" w:cs="Times New Roman" w:eastAsia="Times New Roman" w:hint="default"/>
        </w:rPr>
        <w:t>26,013,000.00 </w:t>
      </w:r>
      <w:r>
        <w:rPr/>
        <w:t>元</w:t>
      </w:r>
      <w:r>
        <w:rPr>
          <w:rFonts w:ascii="Times New Roman" w:hAnsi="Times New Roman" w:cs="Times New Roman" w:eastAsia="Times New Roman" w:hint="default"/>
          <w:spacing w:val="-1"/>
        </w:rPr>
        <w:t>(</w:t>
      </w:r>
      <w:r>
        <w:rPr/>
        <w:t>含税</w:t>
      </w:r>
      <w:r>
        <w:rPr>
          <w:rFonts w:ascii="Times New Roman" w:hAnsi="Times New Roman" w:cs="Times New Roman" w:eastAsia="Times New Roman" w:hint="default"/>
          <w:spacing w:val="-1"/>
        </w:rPr>
        <w:t>)</w:t>
      </w:r>
      <w:r>
        <w:rPr/>
        <w:t>。</w:t>
      </w:r>
    </w:p>
    <w:p>
      <w:pPr>
        <w:pStyle w:val="BodyText"/>
        <w:spacing w:line="336" w:lineRule="auto" w:before="176"/>
        <w:ind w:left="633" w:right="649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年度公司未进行利润分配。 公司最近三年现金分红情况</w:t>
      </w:r>
    </w:p>
    <w:p>
      <w:pPr>
        <w:spacing w:before="6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757"/>
        <w:gridCol w:w="2014"/>
        <w:gridCol w:w="2016"/>
        <w:gridCol w:w="2185"/>
        <w:gridCol w:w="1846"/>
      </w:tblGrid>
      <w:tr>
        <w:trPr>
          <w:trHeight w:val="122" w:hRule="exact"/>
        </w:trPr>
        <w:tc>
          <w:tcPr>
            <w:tcW w:w="1757" w:type="dxa"/>
            <w:vMerge w:val="restart"/>
            <w:tcBorders>
              <w:top w:val="single" w:sz="4" w:space="0" w:color="000000"/>
              <w:left w:val="single" w:sz="4" w:space="0" w:color="000000"/>
              <w:right w:val="single" w:sz="4" w:space="0" w:color="000000"/>
            </w:tcBorders>
            <w:shd w:val="clear" w:color="auto" w:fill="DCDCDC"/>
          </w:tcPr>
          <w:p>
            <w:pPr/>
          </w:p>
        </w:tc>
        <w:tc>
          <w:tcPr>
            <w:tcW w:w="2014" w:type="dxa"/>
            <w:vMerge w:val="restart"/>
            <w:tcBorders>
              <w:top w:val="single" w:sz="4" w:space="0" w:color="000000"/>
              <w:left w:val="single" w:sz="4" w:space="0" w:color="000000"/>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103"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1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6" w:type="dxa"/>
            <w:vMerge w:val="restart"/>
            <w:tcBorders>
              <w:top w:val="single" w:sz="4" w:space="0" w:color="000000"/>
              <w:left w:val="single" w:sz="4" w:space="0" w:color="000000"/>
              <w:right w:val="single" w:sz="4" w:space="0" w:color="000000"/>
            </w:tcBorders>
            <w:shd w:val="clear" w:color="auto" w:fill="DCDCDC"/>
          </w:tcPr>
          <w:p>
            <w:pPr/>
          </w:p>
        </w:tc>
      </w:tr>
      <w:tr>
        <w:trPr>
          <w:trHeight w:val="115" w:hRule="exact"/>
        </w:trPr>
        <w:tc>
          <w:tcPr>
            <w:tcW w:w="1757" w:type="dxa"/>
            <w:vMerge/>
            <w:tcBorders>
              <w:left w:val="single" w:sz="4" w:space="0" w:color="000000"/>
              <w:bottom w:val="nil" w:sz="6" w:space="0" w:color="auto"/>
              <w:right w:val="single" w:sz="4" w:space="0" w:color="000000"/>
            </w:tcBorders>
            <w:shd w:val="clear" w:color="auto" w:fill="DCDCDC"/>
          </w:tcPr>
          <w:p>
            <w:pPr/>
          </w:p>
        </w:tc>
        <w:tc>
          <w:tcPr>
            <w:tcW w:w="2014" w:type="dxa"/>
            <w:vMerge/>
            <w:tcBorders>
              <w:left w:val="single" w:sz="4" w:space="0" w:color="000000"/>
              <w:bottom w:val="nil" w:sz="6" w:space="0" w:color="auto"/>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2185"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3"/>
              <w:ind w:left="98" w:right="94"/>
              <w:jc w:val="left"/>
              <w:rPr>
                <w:rFonts w:ascii="宋体" w:hAnsi="宋体" w:cs="宋体" w:eastAsia="宋体" w:hint="default"/>
                <w:sz w:val="18"/>
                <w:szCs w:val="18"/>
              </w:rPr>
            </w:pPr>
            <w:r>
              <w:rPr>
                <w:rFonts w:ascii="宋体" w:hAnsi="宋体" w:cs="宋体" w:eastAsia="宋体" w:hint="default"/>
                <w:sz w:val="18"/>
                <w:szCs w:val="18"/>
              </w:rPr>
              <w:t>占合并报表中归属于上市 公司股东的净利润的比率</w:t>
            </w:r>
          </w:p>
        </w:tc>
        <w:tc>
          <w:tcPr>
            <w:tcW w:w="1846" w:type="dxa"/>
            <w:vMerge/>
            <w:tcBorders>
              <w:left w:val="single" w:sz="4" w:space="0" w:color="000000"/>
              <w:bottom w:val="nil" w:sz="6" w:space="0" w:color="auto"/>
              <w:right w:val="single" w:sz="4" w:space="0" w:color="000000"/>
            </w:tcBorders>
            <w:shd w:val="clear" w:color="auto" w:fill="DCDCDC"/>
          </w:tcPr>
          <w:p>
            <w:pPr/>
          </w:p>
        </w:tc>
      </w:tr>
      <w:tr>
        <w:trPr>
          <w:trHeight w:val="314"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6" w:type="dxa"/>
            <w:vMerge/>
            <w:tcBorders>
              <w:left w:val="single" w:sz="4" w:space="0" w:color="000000"/>
              <w:right w:val="single" w:sz="4" w:space="0" w:color="000000"/>
            </w:tcBorders>
            <w:shd w:val="clear" w:color="auto" w:fill="DCDCDC"/>
          </w:tcPr>
          <w:p>
            <w:pPr/>
          </w:p>
        </w:tc>
        <w:tc>
          <w:tcPr>
            <w:tcW w:w="2185" w:type="dxa"/>
            <w:vMerge/>
            <w:tcBorders>
              <w:left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8"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185" w:type="dxa"/>
            <w:vMerge/>
            <w:tcBorders>
              <w:left w:val="single" w:sz="4" w:space="0" w:color="000000"/>
              <w:bottom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26,013,000.00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2185" w:type="dxa"/>
            <w:tcBorders>
              <w:top w:val="single" w:sz="50" w:space="0" w:color="DCDCDC"/>
              <w:left w:val="single" w:sz="4" w:space="0" w:color="000000"/>
              <w:bottom w:val="single" w:sz="4" w:space="0" w:color="000000"/>
              <w:right w:val="single" w:sz="4" w:space="0" w:color="000000"/>
            </w:tcBorders>
          </w:tcPr>
          <w:p>
            <w:pPr>
              <w:pStyle w:val="TableParagraph"/>
              <w:spacing w:line="197" w:lineRule="exact"/>
              <w:ind w:right="17"/>
              <w:jc w:val="right"/>
              <w:rPr>
                <w:rFonts w:ascii="Times New Roman" w:hAnsi="Times New Roman" w:cs="Times New Roman" w:eastAsia="Times New Roman" w:hint="default"/>
                <w:sz w:val="18"/>
                <w:szCs w:val="18"/>
              </w:rPr>
            </w:pPr>
            <w:r>
              <w:rPr>
                <w:rFonts w:ascii="Times New Roman"/>
                <w:sz w:val="18"/>
              </w:rPr>
              <w:t>99.14%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27,208,661.86</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6,110,407.95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53,595,124.77</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20,010,000.00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33,771,516.39</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59.25%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72,099,418.06</w:t>
            </w:r>
          </w:p>
        </w:tc>
      </w:tr>
      <w:tr>
        <w:trPr>
          <w:trHeight w:val="324" w:hRule="exact"/>
        </w:trPr>
        <w:tc>
          <w:tcPr>
            <w:tcW w:w="578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208.81%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left="633" w:right="1153"/>
        <w:jc w:val="left"/>
      </w:pPr>
      <w:r>
        <w:rPr/>
        <w:t>（三）未来提高利润分配政策透明度的工作规划 公司将考虑未来业务的发展和资金需求，结合投资者和股东的要求、外部融资环境等方</w:t>
      </w:r>
    </w:p>
    <w:p>
      <w:pPr>
        <w:pStyle w:val="BodyText"/>
        <w:spacing w:line="357" w:lineRule="auto"/>
        <w:ind w:right="1010"/>
        <w:jc w:val="both"/>
      </w:pPr>
      <w:r>
        <w:rPr>
          <w:spacing w:val="-2"/>
        </w:rPr>
        <w:t>面情况，围绕提高公司分红政策的透明度，不断完善公司股利分配政策，细化相关规章制度，</w:t>
      </w:r>
      <w:r>
        <w:rPr/>
        <w:t> </w:t>
      </w:r>
      <w:r>
        <w:rPr>
          <w:spacing w:val="-2"/>
        </w:rPr>
        <w:t>严格履行相关程序，保持股利分配政策的稳定性和持续性，使投资者对未来分红有明确预期，</w:t>
      </w:r>
      <w:r>
        <w:rPr/>
        <w:t> 切实提升对股东的回报。</w:t>
      </w:r>
    </w:p>
    <w:p>
      <w:pPr>
        <w:spacing w:line="355"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六、内幕信息知情人管理制度执行情况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报告期内，公司严格按照《信息披露制度》、《内幕信息知情人登记和报备制度》等有</w:t>
      </w:r>
    </w:p>
    <w:p>
      <w:pPr>
        <w:pStyle w:val="BodyText"/>
        <w:spacing w:line="357" w:lineRule="auto" w:before="38"/>
        <w:ind w:right="1169"/>
        <w:jc w:val="both"/>
      </w:pPr>
      <w:r>
        <w:rPr/>
        <w:t>关制度的规定和要求，积极做好内幕信息保密和管理工作，能够如实、完整记录内幕信息在 公开披露前的报告、传递、编制、审核、披露等各环节所有内幕信息知情人名单。在定期报 告和重大事项披露前，及时提示禁止买卖窗口，防止违规事件发生。接待机构来访调研时， 做好接访人员安排，要求来访人员签署保密承诺，严格控制和防范未披露信息外泄。</w:t>
      </w:r>
    </w:p>
    <w:p>
      <w:pPr>
        <w:pStyle w:val="BodyText"/>
        <w:spacing w:line="355" w:lineRule="auto" w:before="36"/>
        <w:ind w:right="1171" w:firstLine="480"/>
        <w:jc w:val="both"/>
      </w:pPr>
      <w:r>
        <w:rPr/>
        <w:t>报告期内，公司严格执行内幕信息知情人管理制度，未发现有利用内幕信息买卖公司股 份的情况，未受到监管部门查处。</w:t>
      </w:r>
    </w:p>
    <w:p>
      <w:pPr>
        <w:pStyle w:val="Heading4"/>
        <w:spacing w:line="240" w:lineRule="auto" w:before="38"/>
        <w:ind w:right="3829"/>
        <w:jc w:val="left"/>
        <w:rPr>
          <w:b w:val="0"/>
          <w:bCs w:val="0"/>
        </w:rPr>
      </w:pPr>
      <w:r>
        <w:rPr/>
        <w:t>七、其他需要披露的事项</w:t>
      </w:r>
      <w:r>
        <w:rPr>
          <w:b w:val="0"/>
          <w:bCs w:val="0"/>
        </w:rPr>
      </w:r>
    </w:p>
    <w:p>
      <w:pPr>
        <w:pStyle w:val="BodyText"/>
        <w:spacing w:line="357" w:lineRule="auto" w:before="151"/>
        <w:ind w:right="1169" w:firstLine="480"/>
        <w:jc w:val="both"/>
      </w:pPr>
      <w:r>
        <w:rPr/>
        <w:t>（一）报告期内，公司指定信息披露指定报刊为《证券时报》，指定信息披露网站为巨 潮资讯网（</w:t>
      </w:r>
      <w:hyperlink r:id="rId11">
        <w:r>
          <w:rPr>
            <w:rFonts w:ascii="Times New Roman" w:hAnsi="Times New Roman" w:cs="Times New Roman" w:eastAsia="Times New Roman" w:hint="default"/>
          </w:rPr>
          <w:t>www.cninfo.com.cn</w:t>
        </w:r>
      </w:hyperlink>
      <w:r>
        <w:rPr/>
        <w:t>），未发生变更。</w:t>
      </w:r>
    </w:p>
    <w:p>
      <w:pPr>
        <w:pStyle w:val="BodyText"/>
        <w:spacing w:line="355" w:lineRule="auto" w:before="6"/>
        <w:ind w:left="633" w:right="1153"/>
        <w:jc w:val="left"/>
      </w:pPr>
      <w:r>
        <w:rPr/>
        <w:t>（二）投资者关系管理工作 公司董事会秘书是公司投资者关系管理负责人，全面负责公司投资者关系管理工作，公</w:t>
      </w:r>
    </w:p>
    <w:p>
      <w:pPr>
        <w:pStyle w:val="BodyText"/>
        <w:spacing w:line="357" w:lineRule="auto" w:before="38"/>
        <w:ind w:right="1169"/>
        <w:jc w:val="both"/>
      </w:pPr>
      <w:r>
        <w:rPr/>
        <w:t>司董事会秘书办公室负责投资者关系管理的日常事务，负责投资者关系管理的组织、协调工 作。报告期内，公司严格按照《投资者关系管理制度》、《信息披露制度》的要求，认真做 好投资者关系管理工作，及时、真实、准确向投资者披露公司的相关信息，通过互动平台、 电话、邮件等方式回答投资者的问询，加强投资者对公司的认识，增进投资者对公司的了解 和信心。</w:t>
      </w:r>
    </w:p>
    <w:p>
      <w:pPr>
        <w:pStyle w:val="BodyText"/>
        <w:spacing w:line="350" w:lineRule="auto"/>
        <w:ind w:right="1169" w:firstLine="48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日，公司通过投资者互动平台举行了</w:t>
      </w:r>
      <w:r>
        <w:rPr>
          <w:rFonts w:ascii="Times New Roman" w:hAnsi="Times New Roman" w:cs="Times New Roman" w:eastAsia="Times New Roman" w:hint="default"/>
        </w:rPr>
        <w:t>2010</w:t>
      </w:r>
      <w:r>
        <w:rPr/>
        <w:t>年度报告网上说明会，公司董事长 陈亚妹、董事兼总经理乔昕、独立董事赵志坚、财务负责人兼董事会秘书吕培荣出席了本次 网上说明会，向投资者详细介绍了公司经营财务状况，并解答投资者提出的相关问题，促进 投资者对公司的经营管理情况有更深入和全面的了解。</w:t>
      </w:r>
    </w:p>
    <w:p>
      <w:pPr>
        <w:spacing w:after="0" w:line="350" w:lineRule="auto"/>
        <w:jc w:val="both"/>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left="3617" w:right="3829"/>
        <w:jc w:val="left"/>
        <w:rPr>
          <w:b w:val="0"/>
          <w:bCs w:val="0"/>
        </w:rPr>
      </w:pPr>
      <w:bookmarkStart w:name="_TOC_250003" w:id="10"/>
      <w:r>
        <w:rPr/>
        <w:t>第十节、监事会报告</w:t>
      </w:r>
      <w:bookmarkEnd w:id="10"/>
      <w:r>
        <w:rPr>
          <w:b w:val="0"/>
          <w:bCs w:val="0"/>
        </w:rPr>
      </w:r>
    </w:p>
    <w:p>
      <w:pPr>
        <w:spacing w:line="240" w:lineRule="auto" w:before="0"/>
        <w:rPr>
          <w:rFonts w:ascii="黑体" w:hAnsi="黑体" w:cs="黑体" w:eastAsia="黑体" w:hint="default"/>
          <w:b/>
          <w:bCs/>
          <w:sz w:val="30"/>
          <w:szCs w:val="30"/>
        </w:rPr>
      </w:pPr>
    </w:p>
    <w:p>
      <w:pPr>
        <w:pStyle w:val="BodyText"/>
        <w:spacing w:line="357" w:lineRule="auto" w:before="223"/>
        <w:ind w:right="1139" w:firstLine="480"/>
        <w:jc w:val="both"/>
      </w:pPr>
      <w:r>
        <w:rPr/>
        <w:t>报告期内，监事会本着对公司和全体股东负责的态度认真执行了《公司法》、《公司章 程》所赋予的各项职权，对公司的规范经营、财务状况和关联交易进行了监督，对公司董事</w:t>
      </w:r>
      <w:r>
        <w:rPr>
          <w:spacing w:val="-91"/>
        </w:rPr>
        <w:t> </w:t>
      </w:r>
      <w:r>
        <w:rPr>
          <w:spacing w:val="-91"/>
        </w:rPr>
      </w:r>
      <w:r>
        <w:rPr/>
        <w:t>及高级管理人员的公职行为进行了监督，促进公司规范运作，维护公司整体利益和全体股东</w:t>
      </w:r>
      <w:r>
        <w:rPr>
          <w:spacing w:val="-91"/>
        </w:rPr>
        <w:t> </w:t>
      </w:r>
      <w:r>
        <w:rPr>
          <w:spacing w:val="-91"/>
        </w:rPr>
      </w:r>
      <w:r>
        <w:rPr/>
        <w:t>的利益。</w:t>
      </w:r>
    </w:p>
    <w:p>
      <w:pPr>
        <w:pStyle w:val="Heading4"/>
        <w:spacing w:line="240" w:lineRule="auto" w:before="36"/>
        <w:ind w:right="3829"/>
        <w:jc w:val="left"/>
        <w:rPr>
          <w:b w:val="0"/>
          <w:bCs w:val="0"/>
        </w:rPr>
      </w:pPr>
      <w:r>
        <w:rPr/>
        <w:t>一、监事会会议召开情况</w:t>
      </w:r>
      <w:r>
        <w:rPr>
          <w:b w:val="0"/>
          <w:bCs w:val="0"/>
        </w:rPr>
      </w:r>
    </w:p>
    <w:p>
      <w:pPr>
        <w:pStyle w:val="BodyText"/>
        <w:spacing w:line="240" w:lineRule="auto" w:before="151"/>
        <w:ind w:left="633" w:right="1002"/>
        <w:jc w:val="left"/>
      </w:pPr>
      <w:r>
        <w:rPr/>
        <w:t>报告期内，公司监事会共召开六次会议，相关监事会决议均已在公司指定信息披露媒体</w:t>
      </w:r>
    </w:p>
    <w:p>
      <w:pPr>
        <w:pStyle w:val="BodyText"/>
        <w:spacing w:line="240" w:lineRule="auto" w:before="154"/>
        <w:ind w:right="2112"/>
        <w:jc w:val="left"/>
      </w:pPr>
      <w:r>
        <w:rPr/>
        <w:t>《证券时报》及巨潮资讯网（</w:t>
      </w:r>
      <w:hyperlink r:id="rId11">
        <w:r>
          <w:rPr>
            <w:rFonts w:ascii="Times New Roman" w:hAnsi="Times New Roman" w:cs="Times New Roman" w:eastAsia="Times New Roman" w:hint="default"/>
          </w:rPr>
          <w:t>http://www.cninfo.com.cn</w:t>
        </w:r>
      </w:hyperlink>
      <w:r>
        <w:rPr/>
        <w:t>）上披露，具体情况如下：</w:t>
      </w:r>
    </w:p>
    <w:p>
      <w:pPr>
        <w:pStyle w:val="BodyText"/>
        <w:spacing w:line="240" w:lineRule="auto" w:before="133"/>
        <w:ind w:left="633" w:right="3829"/>
        <w:jc w:val="left"/>
      </w:pPr>
      <w:r>
        <w:rPr/>
        <w:t>（一）第二届监事会第十五次会议</w:t>
      </w:r>
    </w:p>
    <w:p>
      <w:pPr>
        <w:pStyle w:val="BodyText"/>
        <w:spacing w:line="338" w:lineRule="auto" w:before="154"/>
        <w:ind w:right="1131" w:firstLine="480"/>
        <w:jc w:val="both"/>
      </w:pPr>
      <w:r>
        <w:rPr/>
        <w:t>本次会议于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24 </w:t>
      </w:r>
      <w:r>
        <w:rPr/>
        <w:t>日以现场会议形式在深圳市南山区高新技术园北区朗山路同 方信息港</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楼</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会议室召开，会议审议通过了《</w:t>
      </w:r>
      <w:r>
        <w:rPr>
          <w:rFonts w:ascii="Times New Roman" w:hAnsi="Times New Roman" w:cs="Times New Roman" w:eastAsia="Times New Roman" w:hint="default"/>
        </w:rPr>
        <w:t>2010 </w:t>
      </w:r>
      <w:r>
        <w:rPr/>
        <w:t>年度监事会工作报告》、《</w:t>
      </w:r>
      <w:r>
        <w:rPr>
          <w:rFonts w:ascii="Times New Roman" w:hAnsi="Times New Roman" w:cs="Times New Roman" w:eastAsia="Times New Roman" w:hint="default"/>
        </w:rPr>
        <w:t>2010 </w:t>
      </w:r>
      <w:r>
        <w:rPr>
          <w:spacing w:val="-3"/>
        </w:rPr>
        <w:t>年度报告及其摘要》、《</w:t>
      </w:r>
      <w:r>
        <w:rPr>
          <w:rFonts w:ascii="Times New Roman" w:hAnsi="Times New Roman" w:cs="Times New Roman" w:eastAsia="Times New Roman" w:hint="default"/>
          <w:spacing w:val="-3"/>
        </w:rPr>
        <w:t>2010 </w:t>
      </w:r>
      <w:r>
        <w:rPr>
          <w:spacing w:val="-3"/>
        </w:rPr>
        <w:t>年度财务决算报告》、《</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0"/>
        </w:rPr>
        <w:t> </w:t>
      </w:r>
      <w:r>
        <w:rPr/>
        <w:t>年度利润分配及资本公积转增股 </w:t>
      </w:r>
      <w:r>
        <w:rPr>
          <w:spacing w:val="-5"/>
        </w:rPr>
        <w:t>本预案》、《</w:t>
      </w:r>
      <w:r>
        <w:rPr>
          <w:rFonts w:ascii="Times New Roman" w:hAnsi="Times New Roman" w:cs="Times New Roman" w:eastAsia="Times New Roman" w:hint="default"/>
          <w:spacing w:val="-5"/>
        </w:rPr>
        <w:t>2010 </w:t>
      </w:r>
      <w:r>
        <w:rPr/>
        <w:t>年度募集资金存放及使用情况的专项报告》、《</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年度内部控制自我评 价报告》、《关于公司监事</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4"/>
        </w:rPr>
        <w:t>年度薪酬的议案》。</w:t>
      </w:r>
    </w:p>
    <w:p>
      <w:pPr>
        <w:pStyle w:val="BodyText"/>
        <w:spacing w:line="240" w:lineRule="auto" w:before="27"/>
        <w:ind w:left="633" w:right="3829"/>
        <w:jc w:val="left"/>
      </w:pPr>
      <w:r>
        <w:rPr/>
        <w:t>（二）第二届监事会第十六次会议</w:t>
      </w:r>
    </w:p>
    <w:p>
      <w:pPr>
        <w:pStyle w:val="BodyText"/>
        <w:spacing w:line="338" w:lineRule="auto" w:before="152"/>
        <w:ind w:right="1127" w:firstLine="480"/>
        <w:jc w:val="left"/>
      </w:pPr>
      <w:r>
        <w:rPr/>
        <w:t>本次会议于</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日以通讯表决方式召开，会议审议通过了《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年第一季度 报告全文及正文》。根据深圳证券交易所的有关规定，本次监事会决议可免于公告。</w:t>
      </w:r>
    </w:p>
    <w:p>
      <w:pPr>
        <w:pStyle w:val="BodyText"/>
        <w:spacing w:line="240" w:lineRule="auto" w:before="53"/>
        <w:ind w:left="633" w:right="3829"/>
        <w:jc w:val="left"/>
      </w:pPr>
      <w:r>
        <w:rPr/>
        <w:t>（三）第二届监事会第十七次会议</w:t>
      </w:r>
    </w:p>
    <w:p>
      <w:pPr>
        <w:pStyle w:val="BodyText"/>
        <w:spacing w:line="336" w:lineRule="auto" w:before="154"/>
        <w:ind w:right="1166" w:firstLine="480"/>
        <w:jc w:val="left"/>
      </w:pPr>
      <w:r>
        <w:rPr/>
        <w:t>本次会议于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18 </w:t>
      </w:r>
      <w:r>
        <w:rPr/>
        <w:t>日以现场会议形式在深圳市南山区高新技术园北区朗山路同 方信息港</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楼</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会议室召开，会议审议通过了《关于监事会换届选举的议案》。</w:t>
      </w:r>
    </w:p>
    <w:p>
      <w:pPr>
        <w:pStyle w:val="BodyText"/>
        <w:spacing w:line="240" w:lineRule="auto" w:before="29"/>
        <w:ind w:left="633" w:right="3829"/>
        <w:jc w:val="left"/>
      </w:pPr>
      <w:r>
        <w:rPr/>
        <w:t>（四）第三届监事会第一次会议</w:t>
      </w:r>
    </w:p>
    <w:p>
      <w:pPr>
        <w:pStyle w:val="BodyText"/>
        <w:spacing w:line="338" w:lineRule="auto" w:before="151"/>
        <w:ind w:right="1001" w:firstLine="480"/>
        <w:jc w:val="left"/>
      </w:pPr>
      <w:r>
        <w:rPr/>
        <w:t>本次会议于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日以现场会议形式在深圳市南山区高新技术园北区朗山路同方 信息港</w:t>
      </w:r>
      <w:r>
        <w:rPr>
          <w:spacing w:val="-55"/>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w w:val="99"/>
        </w:rPr>
        <w:t> </w:t>
      </w:r>
      <w:r>
        <w:rPr/>
        <w:t>座</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楼</w:t>
      </w:r>
      <w:r>
        <w:rPr>
          <w:spacing w:val="-55"/>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w w:val="99"/>
        </w:rPr>
        <w:t> </w:t>
      </w:r>
      <w:r>
        <w:rPr>
          <w:spacing w:val="-10"/>
        </w:rPr>
        <w:t>会议室召开，会议审议通过了《关于选举公司第三届监事会主席的议案》。</w:t>
      </w:r>
    </w:p>
    <w:p>
      <w:pPr>
        <w:pStyle w:val="BodyText"/>
        <w:spacing w:line="240" w:lineRule="auto" w:before="24"/>
        <w:ind w:left="633" w:right="3829"/>
        <w:jc w:val="left"/>
      </w:pPr>
      <w:r>
        <w:rPr/>
        <w:t>（五）第三届监事会第二次会议</w:t>
      </w:r>
    </w:p>
    <w:p>
      <w:pPr>
        <w:pStyle w:val="BodyText"/>
        <w:spacing w:line="338" w:lineRule="auto" w:before="154"/>
        <w:ind w:right="1140" w:firstLine="480"/>
        <w:jc w:val="both"/>
      </w:pPr>
      <w:r>
        <w:rPr/>
        <w:t>本次会议于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25 </w:t>
      </w:r>
      <w:r>
        <w:rPr/>
        <w:t>日以现场会议形式在深圳市南山区高新技术园北区朗山路同 方信息港</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座</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楼</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会议室召开，会议审议通过了《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年半年度报告及其摘要》。根据 深圳证券交易所的有关规定，本次监事会决议可免于公告。</w:t>
      </w:r>
    </w:p>
    <w:p>
      <w:pPr>
        <w:pStyle w:val="BodyText"/>
        <w:spacing w:line="240" w:lineRule="auto" w:before="53"/>
        <w:ind w:left="633" w:right="3829"/>
        <w:jc w:val="left"/>
      </w:pPr>
      <w:r>
        <w:rPr/>
        <w:t>（六）第三届监事会第三次会议</w:t>
      </w:r>
    </w:p>
    <w:p>
      <w:pPr>
        <w:pStyle w:val="BodyText"/>
        <w:spacing w:line="240" w:lineRule="auto" w:before="154"/>
        <w:ind w:left="633" w:right="1002"/>
        <w:jc w:val="left"/>
      </w:pPr>
      <w:r>
        <w:rPr/>
        <w:t>本次会议于</w:t>
      </w:r>
      <w:r>
        <w:rPr>
          <w:spacing w:val="-6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日以通讯表决方式召开，会议审议通过了《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年第三季</w:t>
      </w:r>
    </w:p>
    <w:p>
      <w:pPr>
        <w:spacing w:after="0" w:line="240" w:lineRule="auto"/>
        <w:jc w:val="left"/>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spacing w:line="357" w:lineRule="auto" w:before="26"/>
        <w:ind w:left="635" w:right="1634" w:hanging="483"/>
        <w:jc w:val="left"/>
        <w:rPr>
          <w:rFonts w:ascii="宋体" w:hAnsi="宋体" w:cs="宋体" w:eastAsia="宋体" w:hint="default"/>
          <w:sz w:val="24"/>
          <w:szCs w:val="24"/>
        </w:rPr>
      </w:pPr>
      <w:r>
        <w:rPr>
          <w:rFonts w:ascii="宋体" w:hAnsi="宋体" w:cs="宋体" w:eastAsia="宋体" w:hint="default"/>
          <w:sz w:val="24"/>
          <w:szCs w:val="24"/>
        </w:rPr>
        <w:t>度报告全文及正文》。根据深圳证券交易所的有关规定，本次监事会决议可免于公告。 </w:t>
      </w:r>
      <w:r>
        <w:rPr>
          <w:rFonts w:ascii="宋体" w:hAnsi="宋体" w:cs="宋体" w:eastAsia="宋体" w:hint="default"/>
          <w:b/>
          <w:bCs/>
          <w:sz w:val="24"/>
          <w:szCs w:val="24"/>
        </w:rPr>
        <w:t>二、监事会对公司</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年度有关事项发表的独立意见</w:t>
      </w:r>
      <w:r>
        <w:rPr>
          <w:rFonts w:ascii="宋体" w:hAnsi="宋体" w:cs="宋体" w:eastAsia="宋体" w:hint="default"/>
          <w:sz w:val="24"/>
          <w:szCs w:val="24"/>
        </w:rPr>
      </w:r>
    </w:p>
    <w:p>
      <w:pPr>
        <w:pStyle w:val="BodyText"/>
        <w:spacing w:line="240" w:lineRule="auto" w:before="3"/>
        <w:ind w:left="633" w:right="3829"/>
        <w:jc w:val="left"/>
      </w:pPr>
      <w:r>
        <w:rPr/>
        <w:t>（一）监事会对公司依法运作情况的独立意见</w:t>
      </w:r>
    </w:p>
    <w:p>
      <w:pPr>
        <w:pStyle w:val="BodyText"/>
        <w:spacing w:line="348" w:lineRule="auto" w:before="154"/>
        <w:ind w:right="996" w:firstLine="480"/>
        <w:jc w:val="left"/>
      </w:pPr>
      <w:r>
        <w:rPr>
          <w:rFonts w:ascii="Times New Roman" w:hAnsi="Times New Roman" w:cs="Times New Roman" w:eastAsia="Times New Roman" w:hint="default"/>
          <w:spacing w:val="-6"/>
        </w:rPr>
        <w:t>2011</w:t>
      </w:r>
      <w:r>
        <w:rPr>
          <w:spacing w:val="-6"/>
        </w:rPr>
        <w:t>年度，监事会认真履行《公司法》、《公司章程》等相关法律法规赋予的职权，通过</w:t>
      </w:r>
      <w:r>
        <w:rPr/>
        <w:t> 调查、查阅相关文件资料、列席董事会会议、参加股东大会等形式，对公司依法运作情况进</w:t>
      </w:r>
      <w:r>
        <w:rPr>
          <w:spacing w:val="-91"/>
        </w:rPr>
        <w:t> </w:t>
      </w:r>
      <w:r>
        <w:rPr>
          <w:spacing w:val="-91"/>
        </w:rPr>
      </w:r>
      <w:r>
        <w:rPr/>
        <w:t>行监督。监事会认为：</w:t>
      </w:r>
      <w:r>
        <w:rPr>
          <w:rFonts w:ascii="Times New Roman" w:hAnsi="Times New Roman" w:cs="Times New Roman" w:eastAsia="Times New Roman" w:hint="default"/>
        </w:rPr>
        <w:t>2011</w:t>
      </w:r>
      <w:r>
        <w:rPr/>
        <w:t>年度公司董事会运作规范、决策程序合法，按照股东大会的决议</w:t>
      </w:r>
      <w:r>
        <w:rPr>
          <w:spacing w:val="-87"/>
        </w:rPr>
        <w:t> </w:t>
      </w:r>
      <w:r>
        <w:rPr>
          <w:spacing w:val="-87"/>
        </w:rPr>
      </w:r>
      <w:r>
        <w:rPr/>
        <w:t>要求，认真执行了各项决议。公司建立了较为完善的内部控制制度。公司管理层依法经营，</w:t>
      </w:r>
      <w:r>
        <w:rPr>
          <w:spacing w:val="-91"/>
        </w:rPr>
        <w:t> </w:t>
      </w:r>
      <w:r>
        <w:rPr>
          <w:spacing w:val="-91"/>
        </w:rPr>
      </w:r>
      <w:r>
        <w:rPr>
          <w:spacing w:val="-2"/>
        </w:rPr>
        <w:t>公司董事、高级管理人员在履行职责和行使职权时恪尽职守，以维护公司股东利益为出发点，</w:t>
      </w:r>
      <w:r>
        <w:rPr/>
        <w:t> </w:t>
      </w:r>
      <w:r>
        <w:rPr>
          <w:spacing w:val="-4"/>
        </w:rPr>
        <w:t>未发现违反法律、法规、《公司章程》等规定或损害公司和股东利益的行为。</w:t>
      </w:r>
    </w:p>
    <w:p>
      <w:pPr>
        <w:pStyle w:val="BodyText"/>
        <w:spacing w:line="355" w:lineRule="auto" w:before="46"/>
        <w:ind w:left="633" w:right="1002"/>
        <w:jc w:val="left"/>
      </w:pPr>
      <w:r>
        <w:rPr/>
        <w:t>（二）监事会对检查公司财务情况的独立意见 报告期内，监事会对</w:t>
      </w:r>
      <w:r>
        <w:rPr>
          <w:rFonts w:ascii="Times New Roman" w:hAnsi="Times New Roman" w:cs="Times New Roman" w:eastAsia="Times New Roman" w:hint="default"/>
        </w:rPr>
        <w:t>2011</w:t>
      </w:r>
      <w:r>
        <w:rPr/>
        <w:t>年度公司的财务状况、财务管理等进行了认真细致的监督、检</w:t>
      </w:r>
    </w:p>
    <w:p>
      <w:pPr>
        <w:pStyle w:val="BodyText"/>
        <w:spacing w:line="343" w:lineRule="auto" w:before="8"/>
        <w:ind w:right="1129"/>
        <w:jc w:val="both"/>
      </w:pPr>
      <w:r>
        <w:rPr/>
        <w:t>查，认为：公司财务会计内控制度较健全，财务运作规范，财务状况良好，会计无重大遗漏</w:t>
      </w:r>
      <w:r>
        <w:rPr>
          <w:spacing w:val="-87"/>
        </w:rPr>
        <w:t> </w:t>
      </w:r>
      <w:r>
        <w:rPr>
          <w:spacing w:val="-87"/>
        </w:rPr>
      </w:r>
      <w:r>
        <w:rPr/>
        <w:t>和虚假记载。大华会计师事务所有限公司对公司</w:t>
      </w:r>
      <w:r>
        <w:rPr>
          <w:rFonts w:ascii="Times New Roman" w:hAnsi="Times New Roman" w:cs="Times New Roman" w:eastAsia="Times New Roman" w:hint="default"/>
        </w:rPr>
        <w:t>2011</w:t>
      </w:r>
      <w:r>
        <w:rPr/>
        <w:t>年度财务报告进行审计后，出具了标准</w:t>
      </w:r>
      <w:r>
        <w:rPr>
          <w:spacing w:val="-84"/>
        </w:rPr>
        <w:t> </w:t>
      </w:r>
      <w:r>
        <w:rPr>
          <w:spacing w:val="-84"/>
        </w:rPr>
      </w:r>
      <w:r>
        <w:rPr/>
        <w:t>无保留意见的审计报告。该报告真实、客观和公正地反映了公司</w:t>
      </w:r>
      <w:r>
        <w:rPr>
          <w:rFonts w:ascii="Times New Roman" w:hAnsi="Times New Roman" w:cs="Times New Roman" w:eastAsia="Times New Roman" w:hint="default"/>
        </w:rPr>
        <w:t>2011</w:t>
      </w:r>
      <w:r>
        <w:rPr/>
        <w:t>年度的财务状况和经营</w:t>
      </w:r>
      <w:r>
        <w:rPr>
          <w:spacing w:val="-84"/>
        </w:rPr>
        <w:t> </w:t>
      </w:r>
      <w:r>
        <w:rPr>
          <w:spacing w:val="-84"/>
        </w:rPr>
      </w:r>
      <w:r>
        <w:rPr/>
        <w:t>成果。</w:t>
      </w:r>
    </w:p>
    <w:p>
      <w:pPr>
        <w:pStyle w:val="BodyText"/>
        <w:spacing w:line="357" w:lineRule="auto" w:before="50"/>
        <w:ind w:left="633" w:right="1002"/>
        <w:jc w:val="left"/>
      </w:pPr>
      <w:r>
        <w:rPr/>
        <w:t>（三）监事会对募集资金使用情况的独立意见 </w:t>
      </w:r>
      <w:r>
        <w:rPr>
          <w:spacing w:val="-6"/>
        </w:rPr>
        <w:t>经核查，监事会认为：公司严格按照深圳证券交易所《股票上市规则》、《中小企业板上</w:t>
      </w:r>
    </w:p>
    <w:p>
      <w:pPr>
        <w:pStyle w:val="BodyText"/>
        <w:spacing w:line="357" w:lineRule="auto"/>
        <w:ind w:right="1133"/>
        <w:jc w:val="both"/>
      </w:pPr>
      <w:r>
        <w:rPr/>
        <w:t>市公司规范运作指引》及《公司章程》等有关规定的要求，对募集资金进行使用和管理，不</w:t>
      </w:r>
      <w:r>
        <w:rPr>
          <w:spacing w:val="-87"/>
        </w:rPr>
        <w:t> </w:t>
      </w:r>
      <w:r>
        <w:rPr>
          <w:spacing w:val="-87"/>
        </w:rPr>
      </w:r>
      <w:r>
        <w:rPr/>
        <w:t>存在违规使用募集资金的行为。</w:t>
      </w:r>
    </w:p>
    <w:p>
      <w:pPr>
        <w:pStyle w:val="BodyText"/>
        <w:spacing w:line="357" w:lineRule="auto"/>
        <w:ind w:left="633" w:right="1002"/>
        <w:jc w:val="left"/>
      </w:pPr>
      <w:r>
        <w:rPr/>
        <w:t>（四）监事会对公司收购、出售资产情况的独立意见 报告期内，公司购买资产事项涉及的交易价格合理，没有发现内幕交易和损害部分股东</w:t>
      </w:r>
    </w:p>
    <w:p>
      <w:pPr>
        <w:pStyle w:val="BodyText"/>
        <w:spacing w:line="357" w:lineRule="auto"/>
        <w:ind w:right="1139"/>
        <w:jc w:val="both"/>
      </w:pPr>
      <w:r>
        <w:rPr/>
        <w:t>权益或造成公司资产流失的情况，交易履行了必要的决策程序，符合有关法律、法规及《公</w:t>
      </w:r>
      <w:r>
        <w:rPr>
          <w:spacing w:val="-91"/>
        </w:rPr>
        <w:t> </w:t>
      </w:r>
      <w:r>
        <w:rPr>
          <w:spacing w:val="-91"/>
        </w:rPr>
      </w:r>
      <w:r>
        <w:rPr/>
        <w:t>司章程》的规定。</w:t>
      </w:r>
      <w:r>
        <w:rPr>
          <w:rFonts w:ascii="Times New Roman" w:hAnsi="Times New Roman" w:cs="Times New Roman" w:eastAsia="Times New Roman" w:hint="default"/>
        </w:rPr>
        <w:t>2011</w:t>
      </w:r>
      <w:r>
        <w:rPr/>
        <w:t>年度公司无资产出售、资产置换、资产担保和抵押行为。</w:t>
      </w:r>
    </w:p>
    <w:p>
      <w:pPr>
        <w:pStyle w:val="BodyText"/>
        <w:spacing w:line="357" w:lineRule="auto" w:before="3"/>
        <w:ind w:left="633" w:right="1002"/>
        <w:jc w:val="left"/>
      </w:pPr>
      <w:r>
        <w:rPr/>
        <w:t>（五）监事会对关联交易情况的独立意见 报告期内，公司控股子公司与关联方发生的关联交易均按公平交易的原则进行，未发现</w:t>
      </w:r>
    </w:p>
    <w:p>
      <w:pPr>
        <w:pStyle w:val="BodyText"/>
        <w:spacing w:line="240" w:lineRule="auto"/>
        <w:ind w:right="0"/>
        <w:jc w:val="both"/>
      </w:pPr>
      <w:r>
        <w:rPr/>
        <w:t>损害公司和股东权益的情况。</w:t>
      </w:r>
    </w:p>
    <w:p>
      <w:pPr>
        <w:pStyle w:val="BodyText"/>
        <w:spacing w:line="355" w:lineRule="auto" w:before="154"/>
        <w:ind w:left="633" w:right="1002"/>
        <w:jc w:val="left"/>
      </w:pPr>
      <w:r>
        <w:rPr/>
        <w:t>（六）监事会对公司对外担保及关联方资金占用情况的独立意见 报告期内，公司未发生对外担保业务，也无以前期间发生但延续到报告期的对外担保事</w:t>
      </w:r>
    </w:p>
    <w:p>
      <w:pPr>
        <w:pStyle w:val="BodyText"/>
        <w:spacing w:line="355" w:lineRule="auto" w:before="38"/>
        <w:ind w:right="1138"/>
        <w:jc w:val="both"/>
      </w:pPr>
      <w:r>
        <w:rPr/>
        <w:t>项。报告期内，未发生关联方占用资金的情况，也无其他损害公司股东利益或造成公司资产</w:t>
      </w:r>
      <w:r>
        <w:rPr>
          <w:spacing w:val="-91"/>
        </w:rPr>
        <w:t> </w:t>
      </w:r>
      <w:r>
        <w:rPr>
          <w:spacing w:val="-91"/>
        </w:rPr>
      </w:r>
      <w:r>
        <w:rPr/>
        <w:t>流失的情况。</w:t>
      </w:r>
    </w:p>
    <w:p>
      <w:pPr>
        <w:spacing w:after="0" w:line="355" w:lineRule="auto"/>
        <w:jc w:val="both"/>
        <w:sectPr>
          <w:pgSz w:w="11910" w:h="16840"/>
          <w:pgMar w:header="745" w:footer="956" w:top="980" w:bottom="1140" w:left="980" w:right="0"/>
        </w:sectPr>
      </w:pPr>
    </w:p>
    <w:p>
      <w:pPr>
        <w:spacing w:line="240" w:lineRule="auto" w:before="5"/>
        <w:rPr>
          <w:rFonts w:ascii="宋体" w:hAnsi="宋体" w:cs="宋体" w:eastAsia="宋体" w:hint="default"/>
          <w:sz w:val="29"/>
          <w:szCs w:val="29"/>
        </w:rPr>
      </w:pPr>
    </w:p>
    <w:p>
      <w:pPr>
        <w:pStyle w:val="BodyText"/>
        <w:spacing w:line="357" w:lineRule="auto" w:before="26"/>
        <w:ind w:left="633" w:right="1002"/>
        <w:jc w:val="left"/>
      </w:pPr>
      <w:r>
        <w:rPr/>
        <w:t>（七）监事会对内部控制自我评价报告的意见 监事会对董事会关于公司</w:t>
      </w:r>
      <w:r>
        <w:rPr>
          <w:rFonts w:ascii="Times New Roman" w:hAnsi="Times New Roman" w:cs="Times New Roman" w:eastAsia="Times New Roman" w:hint="default"/>
        </w:rPr>
        <w:t>2011</w:t>
      </w:r>
      <w:r>
        <w:rPr/>
        <w:t>年度内控控制自我评价报告、公司内部控制制度的建设和</w:t>
      </w:r>
    </w:p>
    <w:p>
      <w:pPr>
        <w:pStyle w:val="BodyText"/>
        <w:spacing w:line="352" w:lineRule="auto" w:before="3"/>
        <w:ind w:right="1002"/>
        <w:jc w:val="left"/>
      </w:pPr>
      <w:r>
        <w:rPr/>
        <w:t>运行情况进行了审核，认为：公司已根据自身的实际情况和法律法规的要求，建立了较为完</w:t>
      </w:r>
      <w:r>
        <w:rPr>
          <w:spacing w:val="-89"/>
        </w:rPr>
        <w:t> </w:t>
      </w:r>
      <w:r>
        <w:rPr>
          <w:spacing w:val="-89"/>
        </w:rPr>
      </w:r>
      <w:r>
        <w:rPr/>
        <w:t>善的法人治理结构和内部控制制度体系，符合公司现阶段经营管理的发展需求，保证了公司</w:t>
      </w:r>
      <w:r>
        <w:rPr>
          <w:spacing w:val="-87"/>
        </w:rPr>
        <w:t> </w:t>
      </w:r>
      <w:r>
        <w:rPr>
          <w:spacing w:val="-87"/>
        </w:rPr>
      </w:r>
      <w:r>
        <w:rPr>
          <w:spacing w:val="-1"/>
        </w:rPr>
        <w:t>各项业务的健康运行及经营风险的控制。报告期内</w:t>
      </w:r>
      <w:r>
        <w:rPr>
          <w:spacing w:val="-1"/>
          <w:sz w:val="18"/>
          <w:szCs w:val="18"/>
        </w:rPr>
        <w:t>，</w:t>
      </w:r>
      <w:r>
        <w:rPr>
          <w:spacing w:val="-1"/>
        </w:rPr>
        <w:t>公司的内部控制体系规范、合法、有效，</w:t>
      </w:r>
      <w:r>
        <w:rPr>
          <w:spacing w:val="-104"/>
        </w:rPr>
        <w:t> </w:t>
      </w:r>
      <w:r>
        <w:rPr>
          <w:spacing w:val="-104"/>
        </w:rPr>
      </w:r>
      <w:r>
        <w:rPr/>
        <w:t>并得到基本有效的落实和执行。公司</w:t>
      </w:r>
      <w:r>
        <w:rPr>
          <w:rFonts w:ascii="Times New Roman" w:hAnsi="Times New Roman" w:cs="Times New Roman" w:eastAsia="Times New Roman" w:hint="default"/>
        </w:rPr>
        <w:t>2011</w:t>
      </w:r>
      <w:r>
        <w:rPr/>
        <w:t>年度内部控制自我评价报告全面、客观、真实地反</w:t>
      </w:r>
      <w:r>
        <w:rPr>
          <w:spacing w:val="-86"/>
        </w:rPr>
        <w:t> </w:t>
      </w:r>
      <w:r>
        <w:rPr>
          <w:spacing w:val="-86"/>
        </w:rPr>
      </w:r>
      <w:r>
        <w:rPr/>
        <w:t>映了公司内部控制体系建立、完善和运行的实际情况。</w:t>
      </w:r>
    </w:p>
    <w:p>
      <w:pPr>
        <w:pStyle w:val="BodyText"/>
        <w:spacing w:line="355" w:lineRule="auto" w:before="41"/>
        <w:ind w:left="633" w:right="1002"/>
        <w:jc w:val="left"/>
      </w:pPr>
      <w:r>
        <w:rPr/>
        <w:t>（八）监事会对内幕信息知情人管理制度建立和实施情况的意见 监事会对报告期内公司建立和实施内幕信息知情人管理制度的情况进行了核查，认为：</w:t>
      </w:r>
    </w:p>
    <w:p>
      <w:pPr>
        <w:pStyle w:val="BodyText"/>
        <w:spacing w:line="357" w:lineRule="auto" w:before="38"/>
        <w:ind w:right="1134"/>
        <w:jc w:val="both"/>
      </w:pPr>
      <w:r>
        <w:rPr/>
        <w:t>公司已根据相关法律法规的要求，建立了内幕信息知情人管理制度体系，报告期内公司严格</w:t>
      </w:r>
      <w:r>
        <w:rPr>
          <w:spacing w:val="-90"/>
        </w:rPr>
        <w:t> </w:t>
      </w:r>
      <w:r>
        <w:rPr>
          <w:spacing w:val="-90"/>
        </w:rPr>
      </w:r>
      <w:r>
        <w:rPr/>
        <w:t>执行内幕信息保密制度，严格规范信息传递流程，公司董事、监事及高级管理人员和其他相</w:t>
      </w:r>
      <w:r>
        <w:rPr>
          <w:spacing w:val="-87"/>
        </w:rPr>
        <w:t> </w:t>
      </w:r>
      <w:r>
        <w:rPr>
          <w:spacing w:val="-87"/>
        </w:rPr>
      </w:r>
      <w:r>
        <w:rPr/>
        <w:t>关知情人严格遵守了内幕信息知情人管理制度，未发现有内幕信息知情人利用内幕信息买卖</w:t>
      </w:r>
      <w:r>
        <w:rPr>
          <w:spacing w:val="-91"/>
        </w:rPr>
        <w:t> </w:t>
      </w:r>
      <w:r>
        <w:rPr>
          <w:spacing w:val="-91"/>
        </w:rPr>
      </w:r>
      <w:r>
        <w:rPr/>
        <w:t>本公司股份的情况。报告期内公司也未发生受到监管部门查处和整改的情形。</w:t>
      </w:r>
    </w:p>
    <w:p>
      <w:pPr>
        <w:spacing w:after="0" w:line="357" w:lineRule="auto"/>
        <w:jc w:val="both"/>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pStyle w:val="Heading1"/>
        <w:spacing w:line="240" w:lineRule="auto"/>
        <w:ind w:right="981"/>
        <w:jc w:val="center"/>
        <w:rPr>
          <w:b w:val="0"/>
          <w:bCs w:val="0"/>
        </w:rPr>
      </w:pPr>
      <w:bookmarkStart w:name="_TOC_250002" w:id="11"/>
      <w:r>
        <w:rPr/>
        <w:t>第十一节、重要事项</w:t>
      </w:r>
      <w:bookmarkEnd w:id="11"/>
      <w:r>
        <w:rPr>
          <w:b w:val="0"/>
          <w:bCs w:val="0"/>
        </w:rPr>
      </w:r>
    </w:p>
    <w:p>
      <w:pPr>
        <w:spacing w:line="240" w:lineRule="auto" w:before="3"/>
        <w:rPr>
          <w:rFonts w:ascii="黑体" w:hAnsi="黑体" w:cs="黑体" w:eastAsia="黑体" w:hint="default"/>
          <w:b/>
          <w:bCs/>
          <w:sz w:val="32"/>
          <w:szCs w:val="32"/>
        </w:rPr>
      </w:pPr>
    </w:p>
    <w:p>
      <w:pPr>
        <w:spacing w:line="355" w:lineRule="auto" w:before="0"/>
        <w:ind w:left="633" w:right="5953" w:firstLine="2"/>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pStyle w:val="Heading4"/>
        <w:spacing w:line="240" w:lineRule="auto" w:before="38"/>
        <w:ind w:right="3829"/>
        <w:jc w:val="left"/>
        <w:rPr>
          <w:b w:val="0"/>
          <w:bCs w:val="0"/>
        </w:rPr>
      </w:pPr>
      <w:r>
        <w:rPr/>
        <w:t>二、公司控股股东及其关联方非经营性占用资金情况</w:t>
      </w:r>
      <w:r>
        <w:rPr>
          <w:b w:val="0"/>
          <w:bCs w:val="0"/>
        </w:rPr>
      </w:r>
    </w:p>
    <w:p>
      <w:pPr>
        <w:pStyle w:val="BodyText"/>
        <w:spacing w:line="338" w:lineRule="auto" w:before="151"/>
        <w:ind w:right="1002" w:firstLine="480"/>
        <w:jc w:val="left"/>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29</w:t>
      </w:r>
      <w:r>
        <w:rPr>
          <w:spacing w:val="-3"/>
        </w:rPr>
        <w:t>日，大华会计师事务所有限公司出具了大华核字</w:t>
      </w:r>
      <w:r>
        <w:rPr>
          <w:rFonts w:ascii="Times New Roman" w:hAnsi="Times New Roman" w:cs="Times New Roman" w:eastAsia="Times New Roman" w:hint="default"/>
          <w:spacing w:val="-3"/>
        </w:rPr>
        <w:t>[2012]101</w:t>
      </w:r>
      <w:r>
        <w:rPr>
          <w:spacing w:val="-3"/>
        </w:rPr>
        <w:t>号《深圳市实益达</w:t>
      </w:r>
      <w:r>
        <w:rPr/>
        <w:t> </w:t>
      </w:r>
      <w:r>
        <w:rPr>
          <w:spacing w:val="-4"/>
        </w:rPr>
        <w:t>科技股份有限公司控股股东及其他关联方资金占用情况的专项说明》，全文如下：</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spacing w:line="379" w:lineRule="auto" w:before="0"/>
        <w:ind w:left="1597" w:right="2584" w:firstLine="1"/>
        <w:jc w:val="center"/>
        <w:rPr>
          <w:rFonts w:ascii="黑体" w:hAnsi="黑体" w:cs="黑体" w:eastAsia="黑体" w:hint="default"/>
          <w:sz w:val="32"/>
          <w:szCs w:val="32"/>
        </w:rPr>
      </w:pPr>
      <w:r>
        <w:rPr>
          <w:rFonts w:ascii="黑体" w:hAnsi="黑体" w:cs="黑体" w:eastAsia="黑体" w:hint="default"/>
          <w:b/>
          <w:bCs/>
          <w:sz w:val="32"/>
          <w:szCs w:val="32"/>
        </w:rPr>
        <w:t>关于深圳市实益达科技股份有限公司</w:t>
      </w:r>
      <w:r>
        <w:rPr>
          <w:rFonts w:ascii="黑体" w:hAnsi="黑体" w:cs="黑体" w:eastAsia="黑体" w:hint="default"/>
          <w:b/>
          <w:bCs/>
          <w:w w:val="99"/>
          <w:sz w:val="32"/>
          <w:szCs w:val="32"/>
        </w:rPr>
        <w:t> </w:t>
      </w:r>
      <w:r>
        <w:rPr>
          <w:rFonts w:ascii="黑体" w:hAnsi="黑体" w:cs="黑体" w:eastAsia="黑体" w:hint="default"/>
          <w:b/>
          <w:bCs/>
          <w:w w:val="95"/>
          <w:sz w:val="32"/>
          <w:szCs w:val="32"/>
        </w:rPr>
        <w:t>控股股东及其他关联方资金占用情况的专项说明</w:t>
      </w:r>
      <w:r>
        <w:rPr>
          <w:rFonts w:ascii="黑体" w:hAnsi="黑体" w:cs="黑体" w:eastAsia="黑体" w:hint="default"/>
          <w:sz w:val="32"/>
          <w:szCs w:val="32"/>
        </w:rPr>
      </w:r>
    </w:p>
    <w:p>
      <w:pPr>
        <w:spacing w:line="240" w:lineRule="auto" w:before="4"/>
        <w:rPr>
          <w:rFonts w:ascii="黑体" w:hAnsi="黑体" w:cs="黑体" w:eastAsia="黑体" w:hint="default"/>
          <w:b/>
          <w:bCs/>
          <w:sz w:val="28"/>
          <w:szCs w:val="28"/>
        </w:rPr>
      </w:pPr>
    </w:p>
    <w:p>
      <w:pPr>
        <w:spacing w:before="0"/>
        <w:ind w:left="0" w:right="1131"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大华核字</w:t>
      </w:r>
      <w:r>
        <w:rPr>
          <w:rFonts w:ascii="Gill Sans MT" w:hAnsi="Gill Sans MT" w:cs="Gill Sans MT" w:eastAsia="Gill Sans MT" w:hint="default"/>
          <w:b/>
          <w:bCs/>
          <w:w w:val="95"/>
          <w:sz w:val="18"/>
          <w:szCs w:val="18"/>
        </w:rPr>
        <w:t>[2012]101  </w:t>
      </w:r>
      <w:r>
        <w:rPr>
          <w:rFonts w:ascii="Microsoft JhengHei" w:hAnsi="Microsoft JhengHei" w:cs="Microsoft JhengHei" w:eastAsia="Microsoft JhengHei" w:hint="default"/>
          <w:b/>
          <w:bCs/>
          <w:w w:val="95"/>
          <w:sz w:val="18"/>
          <w:szCs w:val="18"/>
        </w:rPr>
        <w:t>号</w:t>
      </w:r>
      <w:r>
        <w:rPr>
          <w:rFonts w:ascii="Microsoft JhengHei" w:hAnsi="Microsoft JhengHei" w:cs="Microsoft JhengHei" w:eastAsia="Microsoft JhengHei" w:hint="default"/>
          <w:w w:val="95"/>
          <w:sz w:val="18"/>
          <w:szCs w:val="18"/>
        </w:rPr>
      </w:r>
    </w:p>
    <w:p>
      <w:pPr>
        <w:spacing w:line="240" w:lineRule="auto" w:before="15"/>
        <w:rPr>
          <w:rFonts w:ascii="Microsoft JhengHei" w:hAnsi="Microsoft JhengHei" w:cs="Microsoft JhengHei" w:eastAsia="Microsoft JhengHei" w:hint="default"/>
          <w:b/>
          <w:bCs/>
          <w:sz w:val="21"/>
          <w:szCs w:val="21"/>
        </w:rPr>
      </w:pPr>
    </w:p>
    <w:p>
      <w:pPr>
        <w:pStyle w:val="Heading2"/>
        <w:spacing w:line="240" w:lineRule="auto"/>
        <w:ind w:right="3829"/>
        <w:jc w:val="left"/>
        <w:rPr>
          <w:b w:val="0"/>
          <w:bCs w:val="0"/>
        </w:rPr>
      </w:pPr>
      <w:r>
        <w:rPr/>
        <w:t>深圳市实益达科技股份有限公司全体股东：</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5"/>
        <w:rPr>
          <w:rFonts w:ascii="Microsoft JhengHei" w:hAnsi="Microsoft JhengHei" w:cs="Microsoft JhengHei" w:eastAsia="Microsoft JhengHei" w:hint="default"/>
          <w:b/>
          <w:bCs/>
          <w:sz w:val="16"/>
          <w:szCs w:val="16"/>
        </w:rPr>
      </w:pPr>
    </w:p>
    <w:p>
      <w:pPr>
        <w:pStyle w:val="Heading3"/>
        <w:spacing w:line="357" w:lineRule="auto" w:before="0"/>
        <w:ind w:right="1125" w:firstLine="559"/>
        <w:jc w:val="left"/>
      </w:pPr>
      <w:r>
        <w:rPr>
          <w:spacing w:val="2"/>
        </w:rPr>
        <w:t>我们接受委托，依据《中国注册会计师执业准则》审计了深圳市实益达科</w:t>
      </w:r>
      <w:r>
        <w:rPr>
          <w:w w:val="100"/>
        </w:rPr>
        <w:t> </w:t>
      </w:r>
      <w:r>
        <w:rPr>
          <w:spacing w:val="-8"/>
          <w:w w:val="100"/>
        </w:rPr>
        <w:t>技股份有限公司（以下简称“深圳实益达”）截止</w:t>
      </w:r>
      <w:r>
        <w:rPr>
          <w:spacing w:val="-48"/>
          <w:w w:val="100"/>
        </w:rPr>
        <w:t> </w:t>
      </w:r>
      <w:r>
        <w:rPr>
          <w:rFonts w:ascii="宋体" w:hAnsi="宋体" w:cs="宋体" w:eastAsia="宋体" w:hint="default"/>
          <w:spacing w:val="-1"/>
          <w:w w:val="100"/>
        </w:rPr>
        <w:t>2011</w:t>
      </w:r>
      <w:r>
        <w:rPr>
          <w:rFonts w:ascii="宋体" w:hAnsi="宋体" w:cs="宋体" w:eastAsia="宋体" w:hint="default"/>
          <w:spacing w:val="-50"/>
          <w:w w:val="100"/>
        </w:rPr>
        <w:t> </w:t>
      </w:r>
      <w:r>
        <w:rPr>
          <w:w w:val="100"/>
        </w:rPr>
        <w:t>年</w:t>
      </w:r>
      <w:r>
        <w:rPr>
          <w:spacing w:val="-49"/>
          <w:w w:val="100"/>
        </w:rPr>
        <w:t> </w:t>
      </w:r>
      <w:r>
        <w:rPr>
          <w:rFonts w:ascii="宋体" w:hAnsi="宋体" w:cs="宋体" w:eastAsia="宋体" w:hint="default"/>
          <w:w w:val="100"/>
        </w:rPr>
        <w:t>12</w:t>
      </w:r>
      <w:r>
        <w:rPr>
          <w:rFonts w:ascii="宋体" w:hAnsi="宋体" w:cs="宋体" w:eastAsia="宋体" w:hint="default"/>
          <w:spacing w:val="-50"/>
          <w:w w:val="100"/>
        </w:rPr>
        <w:t> </w:t>
      </w:r>
      <w:r>
        <w:rPr>
          <w:w w:val="100"/>
        </w:rPr>
        <w:t>月</w:t>
      </w:r>
      <w:r>
        <w:rPr>
          <w:spacing w:val="-48"/>
          <w:w w:val="100"/>
        </w:rPr>
        <w:t> </w:t>
      </w:r>
      <w:r>
        <w:rPr>
          <w:rFonts w:ascii="宋体" w:hAnsi="宋体" w:cs="宋体" w:eastAsia="宋体" w:hint="default"/>
          <w:w w:val="100"/>
        </w:rPr>
        <w:t>31</w:t>
      </w:r>
      <w:r>
        <w:rPr>
          <w:rFonts w:ascii="宋体" w:hAnsi="宋体" w:cs="宋体" w:eastAsia="宋体" w:hint="default"/>
          <w:spacing w:val="-50"/>
          <w:w w:val="100"/>
        </w:rPr>
        <w:t> </w:t>
      </w:r>
      <w:r>
        <w:rPr>
          <w:spacing w:val="-1"/>
          <w:w w:val="100"/>
        </w:rPr>
        <w:t>日的年度财</w:t>
      </w:r>
    </w:p>
    <w:p>
      <w:pPr>
        <w:pStyle w:val="Heading3"/>
        <w:spacing w:line="357" w:lineRule="auto" w:before="41"/>
        <w:ind w:right="1002"/>
        <w:jc w:val="left"/>
      </w:pPr>
      <w:r>
        <w:rPr/>
        <w:t>务报表，包括</w:t>
      </w:r>
      <w:r>
        <w:rPr>
          <w:spacing w:val="-65"/>
        </w:rPr>
        <w:t> </w:t>
      </w:r>
      <w:r>
        <w:rPr>
          <w:rFonts w:ascii="宋体" w:hAnsi="宋体" w:cs="宋体" w:eastAsia="宋体" w:hint="default"/>
        </w:rPr>
        <w:t>2011</w:t>
      </w:r>
      <w:r>
        <w:rPr>
          <w:rFonts w:ascii="宋体" w:hAnsi="宋体" w:cs="宋体" w:eastAsia="宋体" w:hint="default"/>
          <w:spacing w:val="-66"/>
        </w:rPr>
        <w:t> </w:t>
      </w:r>
      <w:r>
        <w:rPr/>
        <w:t>年</w:t>
      </w:r>
      <w:r>
        <w:rPr>
          <w:spacing w:val="-64"/>
        </w:rPr>
        <w:t> </w:t>
      </w:r>
      <w:r>
        <w:rPr>
          <w:rFonts w:ascii="宋体" w:hAnsi="宋体" w:cs="宋体" w:eastAsia="宋体" w:hint="default"/>
        </w:rPr>
        <w:t>12</w:t>
      </w:r>
      <w:r>
        <w:rPr>
          <w:rFonts w:ascii="宋体" w:hAnsi="宋体" w:cs="宋体" w:eastAsia="宋体" w:hint="default"/>
          <w:spacing w:val="-66"/>
        </w:rPr>
        <w:t> </w:t>
      </w:r>
      <w:r>
        <w:rPr/>
        <w:t>月</w:t>
      </w:r>
      <w:r>
        <w:rPr>
          <w:spacing w:val="-65"/>
        </w:rPr>
        <w:t> </w:t>
      </w:r>
      <w:r>
        <w:rPr>
          <w:rFonts w:ascii="宋体" w:hAnsi="宋体" w:cs="宋体" w:eastAsia="宋体" w:hint="default"/>
        </w:rPr>
        <w:t>31</w:t>
      </w:r>
      <w:r>
        <w:rPr>
          <w:rFonts w:ascii="宋体" w:hAnsi="宋体" w:cs="宋体" w:eastAsia="宋体" w:hint="default"/>
          <w:spacing w:val="-66"/>
        </w:rPr>
        <w:t> </w:t>
      </w:r>
      <w:r>
        <w:rPr/>
        <w:t>日的合并及母公司资产负债表，</w:t>
      </w:r>
      <w:r>
        <w:rPr>
          <w:spacing w:val="-2"/>
        </w:rPr>
        <w:t> </w:t>
      </w:r>
      <w:r>
        <w:rPr>
          <w:rFonts w:ascii="宋体" w:hAnsi="宋体" w:cs="宋体" w:eastAsia="宋体" w:hint="default"/>
        </w:rPr>
        <w:t>2011</w:t>
      </w:r>
      <w:r>
        <w:rPr>
          <w:rFonts w:ascii="宋体" w:hAnsi="宋体" w:cs="宋体" w:eastAsia="宋体" w:hint="default"/>
          <w:spacing w:val="-66"/>
        </w:rPr>
        <w:t> </w:t>
      </w:r>
      <w:r>
        <w:rPr/>
        <w:t>年度的合</w:t>
      </w:r>
      <w:r>
        <w:rPr>
          <w:w w:val="100"/>
        </w:rPr>
        <w:t> </w:t>
      </w:r>
      <w:r>
        <w:rPr>
          <w:spacing w:val="-2"/>
        </w:rPr>
        <w:t>并及母公司利润表、合并及母公司现金流量表、合并及母公司股东权益变动表，</w:t>
      </w:r>
      <w:r>
        <w:rPr>
          <w:spacing w:val="-97"/>
        </w:rPr>
        <w:t> </w:t>
      </w:r>
      <w:r>
        <w:rPr>
          <w:spacing w:val="-97"/>
        </w:rPr>
      </w:r>
      <w:r>
        <w:rPr>
          <w:spacing w:val="-10"/>
        </w:rPr>
        <w:t>以及财务报表附注，并于</w:t>
      </w:r>
      <w:r>
        <w:rPr>
          <w:spacing w:val="-69"/>
        </w:rPr>
        <w:t> </w:t>
      </w:r>
      <w:r>
        <w:rPr>
          <w:rFonts w:ascii="宋体" w:hAnsi="宋体" w:cs="宋体" w:eastAsia="宋体" w:hint="default"/>
        </w:rPr>
        <w:t>2012</w:t>
      </w:r>
      <w:r>
        <w:rPr>
          <w:rFonts w:ascii="宋体" w:hAnsi="宋体" w:cs="宋体" w:eastAsia="宋体" w:hint="default"/>
          <w:spacing w:val="-71"/>
        </w:rPr>
        <w:t> </w:t>
      </w:r>
      <w:r>
        <w:rPr/>
        <w:t>年</w:t>
      </w:r>
      <w:r>
        <w:rPr>
          <w:spacing w:val="-70"/>
        </w:rPr>
        <w:t> </w:t>
      </w:r>
      <w:r>
        <w:rPr>
          <w:rFonts w:ascii="宋体" w:hAnsi="宋体" w:cs="宋体" w:eastAsia="宋体" w:hint="default"/>
        </w:rPr>
        <w:t>2</w:t>
      </w:r>
      <w:r>
        <w:rPr>
          <w:rFonts w:ascii="宋体" w:hAnsi="宋体" w:cs="宋体" w:eastAsia="宋体" w:hint="default"/>
          <w:spacing w:val="-71"/>
        </w:rPr>
        <w:t> </w:t>
      </w:r>
      <w:r>
        <w:rPr/>
        <w:t>月</w:t>
      </w:r>
      <w:r>
        <w:rPr>
          <w:spacing w:val="-67"/>
        </w:rPr>
        <w:t> </w:t>
      </w:r>
      <w:r>
        <w:rPr>
          <w:rFonts w:ascii="宋体" w:hAnsi="宋体" w:cs="宋体" w:eastAsia="宋体" w:hint="default"/>
        </w:rPr>
        <w:t>29</w:t>
      </w:r>
      <w:r>
        <w:rPr>
          <w:rFonts w:ascii="宋体" w:hAnsi="宋体" w:cs="宋体" w:eastAsia="宋体" w:hint="default"/>
          <w:spacing w:val="-71"/>
        </w:rPr>
        <w:t> </w:t>
      </w:r>
      <w:r>
        <w:rPr/>
        <w:t>日签发了大华审字</w:t>
      </w:r>
      <w:r>
        <w:rPr>
          <w:rFonts w:ascii="宋体" w:hAnsi="宋体" w:cs="宋体" w:eastAsia="宋体" w:hint="default"/>
        </w:rPr>
        <w:t>[2012]101</w:t>
      </w:r>
      <w:r>
        <w:rPr>
          <w:rFonts w:ascii="宋体" w:hAnsi="宋体" w:cs="宋体" w:eastAsia="宋体" w:hint="default"/>
          <w:spacing w:val="-71"/>
        </w:rPr>
        <w:t> </w:t>
      </w:r>
      <w:r>
        <w:rPr/>
        <w:t>号标准无</w:t>
      </w:r>
      <w:r>
        <w:rPr>
          <w:spacing w:val="-136"/>
        </w:rPr>
        <w:t> </w:t>
      </w:r>
      <w:r>
        <w:rPr/>
        <w:t>保留意见的审计报告。</w:t>
      </w:r>
    </w:p>
    <w:p>
      <w:pPr>
        <w:pStyle w:val="Heading3"/>
        <w:spacing w:line="357" w:lineRule="auto" w:before="82"/>
        <w:ind w:right="1002" w:firstLine="559"/>
        <w:jc w:val="left"/>
      </w:pPr>
      <w:r>
        <w:rPr/>
        <w:t>我所作为深圳实益达</w:t>
      </w:r>
      <w:r>
        <w:rPr>
          <w:spacing w:val="-77"/>
        </w:rPr>
        <w:t> </w:t>
      </w:r>
      <w:r>
        <w:rPr>
          <w:rFonts w:ascii="宋体" w:hAnsi="宋体" w:cs="宋体" w:eastAsia="宋体" w:hint="default"/>
        </w:rPr>
        <w:t>2011</w:t>
      </w:r>
      <w:r>
        <w:rPr>
          <w:rFonts w:ascii="宋体" w:hAnsi="宋体" w:cs="宋体" w:eastAsia="宋体" w:hint="default"/>
          <w:spacing w:val="-79"/>
        </w:rPr>
        <w:t> </w:t>
      </w:r>
      <w:r>
        <w:rPr/>
        <w:t>年度财务报表审计的注册会计师，根据中国证监</w:t>
      </w:r>
      <w:r>
        <w:rPr>
          <w:w w:val="100"/>
        </w:rPr>
        <w:t> </w:t>
      </w:r>
      <w:r>
        <w:rPr>
          <w:spacing w:val="-2"/>
        </w:rPr>
        <w:t>会《关于规范上市公司与关联方资金往来及上市公司对外担保若干问题的通知》</w:t>
      </w:r>
      <w:r>
        <w:rPr>
          <w:spacing w:val="-100"/>
        </w:rPr>
        <w:t> </w:t>
      </w:r>
      <w:r>
        <w:rPr>
          <w:spacing w:val="-100"/>
        </w:rPr>
      </w:r>
      <w:r>
        <w:rPr>
          <w:rFonts w:ascii="宋体" w:hAnsi="宋体" w:cs="宋体" w:eastAsia="宋体" w:hint="default"/>
        </w:rPr>
        <w:t>(</w:t>
      </w:r>
      <w:r>
        <w:rPr/>
        <w:t>证监发［</w:t>
      </w:r>
      <w:r>
        <w:rPr>
          <w:rFonts w:ascii="宋体" w:hAnsi="宋体" w:cs="宋体" w:eastAsia="宋体" w:hint="default"/>
        </w:rPr>
        <w:t>2003</w:t>
      </w:r>
      <w:r>
        <w:rPr/>
        <w:t>］</w:t>
      </w:r>
      <w:r>
        <w:rPr>
          <w:rFonts w:ascii="宋体" w:hAnsi="宋体" w:cs="宋体" w:eastAsia="宋体" w:hint="default"/>
        </w:rPr>
        <w:t>56</w:t>
      </w:r>
      <w:r>
        <w:rPr>
          <w:rFonts w:ascii="宋体" w:hAnsi="宋体" w:cs="宋体" w:eastAsia="宋体" w:hint="default"/>
          <w:spacing w:val="-18"/>
        </w:rPr>
        <w:t> </w:t>
      </w:r>
      <w:r>
        <w:rPr/>
        <w:t>号</w:t>
      </w:r>
      <w:r>
        <w:rPr>
          <w:rFonts w:ascii="宋体" w:hAnsi="宋体" w:cs="宋体" w:eastAsia="宋体" w:hint="default"/>
        </w:rPr>
        <w:t>)</w:t>
      </w:r>
      <w:r>
        <w:rPr/>
        <w:t>和深圳证券交易所《中小企业板信息披露业务备忘录第</w:t>
      </w:r>
      <w:r>
        <w:rPr>
          <w:w w:val="100"/>
        </w:rPr>
        <w:t> </w:t>
      </w:r>
      <w:r>
        <w:rPr>
          <w:rFonts w:ascii="宋体" w:hAnsi="宋体" w:cs="宋体" w:eastAsia="宋体" w:hint="default"/>
        </w:rPr>
        <w:t>4</w:t>
      </w:r>
      <w:r>
        <w:rPr>
          <w:rFonts w:ascii="宋体" w:hAnsi="宋体" w:cs="宋体" w:eastAsia="宋体" w:hint="default"/>
          <w:spacing w:val="-70"/>
        </w:rPr>
        <w:t> </w:t>
      </w:r>
      <w:r>
        <w:rPr>
          <w:spacing w:val="-6"/>
        </w:rPr>
        <w:t>号：年度报告披露相关事项》的规定，就</w:t>
      </w:r>
      <w:r>
        <w:rPr>
          <w:spacing w:val="3"/>
        </w:rPr>
        <w:t> </w:t>
      </w:r>
      <w:r>
        <w:rPr/>
        <w:t>深圳实益达编制的</w:t>
      </w:r>
      <w:r>
        <w:rPr>
          <w:spacing w:val="-69"/>
        </w:rPr>
        <w:t> </w:t>
      </w:r>
      <w:r>
        <w:rPr>
          <w:rFonts w:ascii="宋体" w:hAnsi="宋体" w:cs="宋体" w:eastAsia="宋体" w:hint="default"/>
        </w:rPr>
        <w:t>2011</w:t>
      </w:r>
      <w:r>
        <w:rPr>
          <w:rFonts w:ascii="宋体" w:hAnsi="宋体" w:cs="宋体" w:eastAsia="宋体" w:hint="default"/>
          <w:spacing w:val="-70"/>
        </w:rPr>
        <w:t> </w:t>
      </w:r>
      <w:r>
        <w:rPr/>
        <w:t>年度控股股</w:t>
      </w:r>
      <w:r>
        <w:rPr>
          <w:spacing w:val="-135"/>
        </w:rPr>
        <w:t> </w:t>
      </w:r>
      <w:r>
        <w:rPr>
          <w:spacing w:val="-135"/>
        </w:rPr>
      </w:r>
      <w:r>
        <w:rPr>
          <w:spacing w:val="-6"/>
          <w:w w:val="100"/>
        </w:rPr>
        <w:t>东及其他关联方资金占用情况汇总表（以下简称“汇总表”）出具专项说明。</w:t>
      </w:r>
    </w:p>
    <w:p>
      <w:pPr>
        <w:pStyle w:val="Heading3"/>
        <w:spacing w:line="240" w:lineRule="auto" w:before="82"/>
        <w:ind w:left="712" w:right="1002"/>
        <w:jc w:val="left"/>
      </w:pPr>
      <w:r>
        <w:rPr/>
        <w:t>如实编制和对外披露该汇总表并确保其真实性、合法性及完整性是</w:t>
      </w:r>
      <w:r>
        <w:rPr>
          <w:spacing w:val="-26"/>
        </w:rPr>
        <w:t> </w:t>
      </w:r>
      <w:r>
        <w:rPr/>
        <w:t>深圳实</w:t>
      </w:r>
    </w:p>
    <w:p>
      <w:pPr>
        <w:spacing w:after="0" w:line="240" w:lineRule="auto"/>
        <w:jc w:val="left"/>
        <w:sectPr>
          <w:pgSz w:w="11910" w:h="16840"/>
          <w:pgMar w:header="745" w:footer="956" w:top="980" w:bottom="1140" w:left="980" w:right="0"/>
        </w:sectPr>
      </w:pPr>
    </w:p>
    <w:p>
      <w:pPr>
        <w:spacing w:line="240" w:lineRule="auto" w:before="9"/>
        <w:rPr>
          <w:rFonts w:ascii="宋体" w:hAnsi="宋体" w:cs="宋体" w:eastAsia="宋体" w:hint="default"/>
          <w:sz w:val="29"/>
          <w:szCs w:val="29"/>
        </w:rPr>
      </w:pPr>
    </w:p>
    <w:p>
      <w:pPr>
        <w:pStyle w:val="Heading3"/>
        <w:spacing w:line="240" w:lineRule="auto" w:before="14"/>
        <w:ind w:right="1002"/>
        <w:jc w:val="left"/>
      </w:pPr>
      <w:r>
        <w:rPr/>
        <w:t>益达的责任。我们对汇总表所载资料与我所审计深圳实益达截止</w:t>
      </w:r>
      <w:r>
        <w:rPr>
          <w:spacing w:val="-43"/>
        </w:rPr>
        <w:t> </w:t>
      </w:r>
      <w:r>
        <w:rPr>
          <w:rFonts w:ascii="宋体" w:hAnsi="宋体" w:cs="宋体" w:eastAsia="宋体" w:hint="default"/>
        </w:rPr>
        <w:t>2011</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p>
    <w:p>
      <w:pPr>
        <w:pStyle w:val="Heading3"/>
        <w:spacing w:line="240" w:lineRule="auto"/>
        <w:ind w:right="1002"/>
        <w:jc w:val="left"/>
      </w:pPr>
      <w:r>
        <w:rPr>
          <w:rFonts w:ascii="宋体" w:hAnsi="宋体" w:cs="宋体" w:eastAsia="宋体" w:hint="default"/>
        </w:rPr>
        <w:t>31</w:t>
      </w:r>
      <w:r>
        <w:rPr>
          <w:rFonts w:ascii="宋体" w:hAnsi="宋体" w:cs="宋体" w:eastAsia="宋体" w:hint="default"/>
          <w:spacing w:val="-26"/>
        </w:rPr>
        <w:t> </w:t>
      </w:r>
      <w:r>
        <w:rPr/>
        <w:t>日的年度财务报表时所复核的会计资料和经审计的财务报表的相关内容进行</w:t>
      </w:r>
    </w:p>
    <w:p>
      <w:pPr>
        <w:pStyle w:val="Heading3"/>
        <w:spacing w:line="240" w:lineRule="auto"/>
        <w:ind w:right="1002"/>
        <w:jc w:val="left"/>
      </w:pPr>
      <w:r>
        <w:rPr/>
        <w:t>了核对，在所有重大方面没有发现不一致。除了对深圳实益达实施截止</w:t>
      </w:r>
      <w:r>
        <w:rPr>
          <w:spacing w:val="-85"/>
        </w:rPr>
        <w:t> </w:t>
      </w:r>
      <w:r>
        <w:rPr>
          <w:rFonts w:ascii="宋体" w:hAnsi="宋体" w:cs="宋体" w:eastAsia="宋体" w:hint="default"/>
        </w:rPr>
        <w:t>2011</w:t>
      </w:r>
      <w:r>
        <w:rPr>
          <w:rFonts w:ascii="宋体" w:hAnsi="宋体" w:cs="宋体" w:eastAsia="宋体" w:hint="default"/>
          <w:spacing w:val="-86"/>
        </w:rPr>
        <w:t> </w:t>
      </w:r>
      <w:r>
        <w:rPr/>
        <w:t>年</w:t>
      </w:r>
    </w:p>
    <w:p>
      <w:pPr>
        <w:pStyle w:val="Heading3"/>
        <w:spacing w:line="357" w:lineRule="auto"/>
        <w:ind w:right="1126"/>
        <w:jc w:val="left"/>
      </w:pPr>
      <w:r>
        <w:rPr>
          <w:rFonts w:ascii="宋体" w:hAnsi="宋体" w:cs="宋体" w:eastAsia="宋体" w:hint="default"/>
        </w:rPr>
        <w:t>12</w:t>
      </w:r>
      <w:r>
        <w:rPr>
          <w:rFonts w:ascii="宋体" w:hAnsi="宋体" w:cs="宋体" w:eastAsia="宋体" w:hint="default"/>
          <w:spacing w:val="-63"/>
        </w:rPr>
        <w:t> </w:t>
      </w:r>
      <w:r>
        <w:rPr/>
        <w:t>月</w:t>
      </w:r>
      <w:r>
        <w:rPr>
          <w:spacing w:val="-62"/>
        </w:rPr>
        <w:t> </w:t>
      </w:r>
      <w:r>
        <w:rPr>
          <w:rFonts w:ascii="宋体" w:hAnsi="宋体" w:cs="宋体" w:eastAsia="宋体" w:hint="default"/>
        </w:rPr>
        <w:t>31</w:t>
      </w:r>
      <w:r>
        <w:rPr>
          <w:rFonts w:ascii="宋体" w:hAnsi="宋体" w:cs="宋体" w:eastAsia="宋体" w:hint="default"/>
          <w:spacing w:val="-63"/>
        </w:rPr>
        <w:t> </w:t>
      </w:r>
      <w:r>
        <w:rPr>
          <w:spacing w:val="-4"/>
        </w:rPr>
        <w:t>日的年度财务报表审计中所执行的对关联方交易有关的审计程序外，我</w:t>
      </w:r>
      <w:r>
        <w:rPr>
          <w:w w:val="100"/>
        </w:rPr>
        <w:t> </w:t>
      </w:r>
      <w:r>
        <w:rPr/>
        <w:t>们并未对资金占用情况表所载资料执行额外的审计程序。</w:t>
      </w:r>
    </w:p>
    <w:p>
      <w:pPr>
        <w:pStyle w:val="Heading2"/>
        <w:spacing w:line="268" w:lineRule="auto" w:before="72"/>
        <w:ind w:right="1129" w:firstLine="562"/>
        <w:jc w:val="both"/>
        <w:rPr>
          <w:b w:val="0"/>
          <w:bCs w:val="0"/>
        </w:rPr>
      </w:pPr>
      <w:r>
        <w:rPr>
          <w:spacing w:val="2"/>
        </w:rPr>
        <w:t>本专项说明是本所根据中国证监会及其派出机构和深圳证券交易所的要求</w:t>
      </w:r>
      <w:r>
        <w:rPr>
          <w:w w:val="100"/>
        </w:rPr>
        <w:t> </w:t>
      </w:r>
      <w:r>
        <w:rPr>
          <w:spacing w:val="2"/>
        </w:rPr>
        <w:t>出具的，不得用作其他用途。由于使用不当所造成的后果，与执行本业务的注</w:t>
      </w:r>
      <w:r>
        <w:rPr>
          <w:spacing w:val="-30"/>
        </w:rPr>
        <w:t> </w:t>
      </w:r>
      <w:r>
        <w:rPr>
          <w:spacing w:val="-30"/>
        </w:rPr>
      </w:r>
      <w:r>
        <w:rPr/>
        <w:t>册会计师和会计师事务所无关。</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7"/>
        <w:rPr>
          <w:rFonts w:ascii="Microsoft JhengHei" w:hAnsi="Microsoft JhengHei" w:cs="Microsoft JhengHei" w:eastAsia="Microsoft JhengHei" w:hint="default"/>
          <w:b/>
          <w:bCs/>
          <w:sz w:val="18"/>
          <w:szCs w:val="18"/>
        </w:rPr>
      </w:pPr>
    </w:p>
    <w:p>
      <w:pPr>
        <w:pStyle w:val="Heading3"/>
        <w:spacing w:line="240" w:lineRule="auto" w:before="0"/>
        <w:ind w:right="3829"/>
        <w:jc w:val="left"/>
      </w:pPr>
      <w:r>
        <w:rPr/>
        <w:t>附件：</w:t>
      </w:r>
    </w:p>
    <w:p>
      <w:pPr>
        <w:pStyle w:val="Heading3"/>
        <w:spacing w:line="357" w:lineRule="auto" w:before="216"/>
        <w:ind w:right="1123"/>
        <w:jc w:val="left"/>
      </w:pPr>
      <w:r>
        <w:rPr>
          <w:w w:val="100"/>
        </w:rPr>
      </w:r>
      <w:r>
        <w:rPr>
          <w:u w:val="single" w:color="000000"/>
        </w:rPr>
        <w:t>深圳市实益达科技股份有限公司</w:t>
      </w:r>
      <w:r>
        <w:rPr>
          <w:spacing w:val="-83"/>
          <w:u w:val="single" w:color="000000"/>
        </w:rPr>
        <w:t> </w:t>
      </w:r>
      <w:r>
        <w:rPr>
          <w:spacing w:val="-83"/>
        </w:rPr>
      </w:r>
      <w:r>
        <w:rPr>
          <w:rFonts w:ascii="宋体" w:hAnsi="宋体" w:cs="宋体" w:eastAsia="宋体" w:hint="default"/>
        </w:rPr>
        <w:t>2011</w:t>
      </w:r>
      <w:r>
        <w:rPr>
          <w:rFonts w:ascii="宋体" w:hAnsi="宋体" w:cs="宋体" w:eastAsia="宋体" w:hint="default"/>
          <w:spacing w:val="-86"/>
        </w:rPr>
        <w:t> </w:t>
      </w:r>
      <w:r>
        <w:rPr>
          <w:spacing w:val="-86"/>
        </w:rPr>
      </w:r>
      <w:r>
        <w:rPr>
          <w:u w:val="single" w:color="000000"/>
        </w:rPr>
        <w:t>年度</w:t>
      </w:r>
      <w:r>
        <w:rPr/>
        <w:t>控股股东及其他关联方资金占用情况</w:t>
      </w:r>
      <w:r>
        <w:rPr>
          <w:w w:val="100"/>
        </w:rPr>
        <w:t> </w:t>
      </w:r>
      <w:r>
        <w:rPr/>
        <w:t>汇总表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834" w:type="dxa"/>
        <w:tblLayout w:type="fixed"/>
        <w:tblCellMar>
          <w:top w:w="0" w:type="dxa"/>
          <w:left w:w="0" w:type="dxa"/>
          <w:bottom w:w="0" w:type="dxa"/>
          <w:right w:w="0" w:type="dxa"/>
        </w:tblCellMar>
        <w:tblLook w:val="01E0"/>
      </w:tblPr>
      <w:tblGrid>
        <w:gridCol w:w="3156"/>
        <w:gridCol w:w="4505"/>
      </w:tblGrid>
      <w:tr>
        <w:trPr>
          <w:trHeight w:val="70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81" w:lineRule="exact"/>
              <w:ind w:right="512"/>
              <w:jc w:val="center"/>
              <w:rPr>
                <w:rFonts w:ascii="宋体" w:hAnsi="宋体" w:cs="宋体" w:eastAsia="宋体" w:hint="default"/>
                <w:sz w:val="28"/>
                <w:szCs w:val="28"/>
              </w:rPr>
            </w:pPr>
            <w:r>
              <w:rPr>
                <w:rFonts w:ascii="宋体" w:hAnsi="宋体" w:cs="宋体" w:eastAsia="宋体" w:hint="default"/>
                <w:sz w:val="28"/>
                <w:szCs w:val="28"/>
              </w:rPr>
              <w:t>大华会计师事务所</w:t>
            </w:r>
          </w:p>
        </w:tc>
        <w:tc>
          <w:tcPr>
            <w:tcW w:w="4505" w:type="dxa"/>
            <w:tcBorders>
              <w:top w:val="nil" w:sz="6" w:space="0" w:color="auto"/>
              <w:left w:val="nil" w:sz="6" w:space="0" w:color="auto"/>
              <w:bottom w:val="nil" w:sz="6" w:space="0" w:color="auto"/>
              <w:right w:val="nil" w:sz="6" w:space="0" w:color="auto"/>
            </w:tcBorders>
          </w:tcPr>
          <w:p>
            <w:pPr>
              <w:pStyle w:val="TableParagraph"/>
              <w:spacing w:line="281" w:lineRule="exact"/>
              <w:ind w:left="714" w:right="0"/>
              <w:jc w:val="left"/>
              <w:rPr>
                <w:rFonts w:ascii="宋体" w:hAnsi="宋体" w:cs="宋体" w:eastAsia="宋体" w:hint="default"/>
                <w:sz w:val="28"/>
                <w:szCs w:val="28"/>
              </w:rPr>
            </w:pPr>
            <w:r>
              <w:rPr>
                <w:rFonts w:ascii="宋体" w:hAnsi="宋体" w:cs="宋体" w:eastAsia="宋体" w:hint="default"/>
                <w:sz w:val="28"/>
                <w:szCs w:val="28"/>
              </w:rPr>
              <w:t>中国注册会计师：杨熹</w:t>
            </w:r>
          </w:p>
        </w:tc>
      </w:tr>
      <w:tr>
        <w:trPr>
          <w:trHeight w:val="106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12"/>
              <w:jc w:val="center"/>
              <w:rPr>
                <w:rFonts w:ascii="宋体" w:hAnsi="宋体" w:cs="宋体" w:eastAsia="宋体" w:hint="default"/>
                <w:sz w:val="28"/>
                <w:szCs w:val="28"/>
              </w:rPr>
            </w:pPr>
            <w:r>
              <w:rPr>
                <w:rFonts w:ascii="宋体" w:hAnsi="宋体" w:cs="宋体" w:eastAsia="宋体" w:hint="default"/>
                <w:sz w:val="28"/>
                <w:szCs w:val="28"/>
              </w:rPr>
              <w:t>有限公司</w:t>
            </w:r>
          </w:p>
        </w:tc>
        <w:tc>
          <w:tcPr>
            <w:tcW w:w="4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14" w:right="0"/>
              <w:jc w:val="left"/>
              <w:rPr>
                <w:rFonts w:ascii="宋体" w:hAnsi="宋体" w:cs="宋体" w:eastAsia="宋体" w:hint="default"/>
                <w:sz w:val="28"/>
                <w:szCs w:val="28"/>
              </w:rPr>
            </w:pPr>
            <w:r>
              <w:rPr>
                <w:rFonts w:ascii="宋体" w:hAnsi="宋体" w:cs="宋体" w:eastAsia="宋体" w:hint="default"/>
                <w:sz w:val="28"/>
                <w:szCs w:val="28"/>
              </w:rPr>
              <w:t>中国注册会计师</w:t>
            </w:r>
            <w:r>
              <w:rPr>
                <w:rFonts w:ascii="宋体" w:hAnsi="宋体" w:cs="宋体" w:eastAsia="宋体" w:hint="default"/>
                <w:sz w:val="28"/>
                <w:szCs w:val="28"/>
              </w:rPr>
              <w:t>:</w:t>
            </w:r>
            <w:r>
              <w:rPr>
                <w:rFonts w:ascii="宋体" w:hAnsi="宋体" w:cs="宋体" w:eastAsia="宋体" w:hint="default"/>
                <w:spacing w:val="-1"/>
                <w:sz w:val="28"/>
                <w:szCs w:val="28"/>
              </w:rPr>
              <w:t> </w:t>
            </w:r>
            <w:r>
              <w:rPr>
                <w:rFonts w:ascii="宋体" w:hAnsi="宋体" w:cs="宋体" w:eastAsia="宋体" w:hint="default"/>
                <w:sz w:val="28"/>
                <w:szCs w:val="28"/>
              </w:rPr>
              <w:t>张兴</w:t>
            </w:r>
          </w:p>
        </w:tc>
      </w:tr>
      <w:tr>
        <w:trPr>
          <w:trHeight w:val="641"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512"/>
              <w:jc w:val="center"/>
              <w:rPr>
                <w:rFonts w:ascii="宋体" w:hAnsi="宋体" w:cs="宋体" w:eastAsia="宋体" w:hint="default"/>
                <w:sz w:val="28"/>
                <w:szCs w:val="28"/>
              </w:rPr>
            </w:pPr>
            <w:r>
              <w:rPr>
                <w:rFonts w:ascii="宋体" w:hAnsi="宋体" w:cs="宋体" w:eastAsia="宋体" w:hint="default"/>
                <w:sz w:val="28"/>
                <w:szCs w:val="28"/>
              </w:rPr>
              <w:t>中国 </w:t>
            </w:r>
            <w:r>
              <w:rPr>
                <w:rFonts w:ascii="Microsoft JhengHei" w:hAnsi="Microsoft JhengHei" w:cs="Microsoft JhengHei" w:eastAsia="Microsoft JhengHei" w:hint="default"/>
                <w:b/>
                <w:bCs/>
                <w:sz w:val="28"/>
                <w:szCs w:val="28"/>
              </w:rPr>
              <w:t>〃 </w:t>
            </w:r>
            <w:r>
              <w:rPr>
                <w:rFonts w:ascii="Microsoft JhengHei" w:hAnsi="Microsoft JhengHei" w:cs="Microsoft JhengHei" w:eastAsia="Microsoft JhengHei" w:hint="default"/>
                <w:b/>
                <w:bCs/>
                <w:spacing w:val="4"/>
                <w:sz w:val="28"/>
                <w:szCs w:val="28"/>
              </w:rPr>
              <w:t> </w:t>
            </w:r>
            <w:r>
              <w:rPr>
                <w:rFonts w:ascii="宋体" w:hAnsi="宋体" w:cs="宋体" w:eastAsia="宋体" w:hint="default"/>
                <w:sz w:val="28"/>
                <w:szCs w:val="28"/>
              </w:rPr>
              <w:t>北京</w:t>
            </w:r>
          </w:p>
        </w:tc>
        <w:tc>
          <w:tcPr>
            <w:tcW w:w="45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3" w:right="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z w:val="28"/>
                <w:szCs w:val="28"/>
              </w:rPr>
              <w:t>〇</w:t>
            </w:r>
            <w:r>
              <w:rPr>
                <w:rFonts w:ascii="宋体" w:hAnsi="宋体" w:cs="宋体" w:eastAsia="宋体" w:hint="default"/>
                <w:sz w:val="28"/>
                <w:szCs w:val="28"/>
              </w:rPr>
              <w:t>一二年二月二十九日</w:t>
            </w:r>
          </w:p>
        </w:tc>
      </w:tr>
    </w:tbl>
    <w:p>
      <w:pPr>
        <w:spacing w:after="0" w:line="240" w:lineRule="auto"/>
        <w:jc w:val="left"/>
        <w:rPr>
          <w:rFonts w:ascii="宋体" w:hAnsi="宋体" w:cs="宋体" w:eastAsia="宋体" w:hint="default"/>
          <w:sz w:val="28"/>
          <w:szCs w:val="28"/>
        </w:rPr>
        <w:sectPr>
          <w:pgSz w:w="11910" w:h="16840"/>
          <w:pgMar w:header="745" w:footer="956" w:top="980" w:bottom="1140" w:left="980" w:right="0"/>
        </w:sectPr>
      </w:pPr>
    </w:p>
    <w:p>
      <w:pPr>
        <w:spacing w:before="23"/>
        <w:ind w:left="0" w:right="1433"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w:t>
      </w: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14"/>
          <w:footerReference w:type="default" r:id="rId15"/>
          <w:pgSz w:w="16840" w:h="11910" w:orient="landscape"/>
          <w:pgMar w:header="0" w:footer="0" w:top="660" w:bottom="0" w:left="1300" w:right="0"/>
        </w:sectPr>
      </w:pPr>
    </w:p>
    <w:p>
      <w:pPr>
        <w:spacing w:before="32"/>
        <w:ind w:left="248" w:right="-18" w:firstLine="0"/>
        <w:jc w:val="left"/>
        <w:rPr>
          <w:rFonts w:ascii="宋体" w:hAnsi="宋体" w:cs="宋体" w:eastAsia="宋体" w:hint="default"/>
          <w:sz w:val="22"/>
          <w:szCs w:val="22"/>
        </w:rPr>
      </w:pPr>
      <w:r>
        <w:rPr>
          <w:rFonts w:ascii="宋体" w:hAnsi="宋体" w:cs="宋体" w:eastAsia="宋体" w:hint="default"/>
          <w:sz w:val="22"/>
          <w:szCs w:val="22"/>
        </w:rPr>
        <w:t>附表一</w:t>
      </w:r>
    </w:p>
    <w:p>
      <w:pPr>
        <w:spacing w:line="240" w:lineRule="auto" w:before="6"/>
        <w:rPr>
          <w:rFonts w:ascii="宋体" w:hAnsi="宋体" w:cs="宋体" w:eastAsia="宋体" w:hint="default"/>
          <w:sz w:val="30"/>
          <w:szCs w:val="30"/>
        </w:rPr>
      </w:pPr>
      <w:r>
        <w:rPr/>
        <w:br w:type="column"/>
      </w:r>
      <w:r>
        <w:rPr>
          <w:rFonts w:ascii="宋体"/>
          <w:sz w:val="30"/>
        </w:rPr>
      </w:r>
    </w:p>
    <w:p>
      <w:pPr>
        <w:pStyle w:val="BodyText"/>
        <w:spacing w:line="240" w:lineRule="auto" w:before="0"/>
        <w:ind w:left="1119" w:right="-19"/>
        <w:jc w:val="left"/>
      </w:pPr>
      <w:r>
        <w:rPr/>
        <w:t>深圳市实益达科技股份有限公司</w:t>
      </w:r>
    </w:p>
    <w:p>
      <w:pPr>
        <w:pStyle w:val="BodyText"/>
        <w:spacing w:line="240" w:lineRule="auto" w:before="149"/>
        <w:ind w:left="247" w:right="-19"/>
        <w:jc w:val="left"/>
      </w:pPr>
      <w:r>
        <w:rPr>
          <w:rFonts w:ascii="宋体" w:hAnsi="宋体" w:cs="宋体" w:eastAsia="宋体" w:hint="default"/>
        </w:rPr>
        <w:t>2011</w:t>
      </w:r>
      <w:r>
        <w:rPr>
          <w:rFonts w:ascii="宋体" w:hAnsi="宋体" w:cs="宋体" w:eastAsia="宋体" w:hint="default"/>
          <w:spacing w:val="-60"/>
        </w:rPr>
        <w:t> </w:t>
      </w:r>
      <w:r>
        <w:rPr/>
        <w:t>年度控股股东及其他关联方资金占用情况汇总表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247"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6840" w:h="11910" w:orient="landscape"/>
          <w:pgMar w:top="1420" w:bottom="0" w:left="1300" w:right="0"/>
          <w:cols w:num="3" w:equalWidth="0">
            <w:col w:w="911" w:space="3460"/>
            <w:col w:w="5829" w:space="2352"/>
            <w:col w:w="2988"/>
          </w:cols>
        </w:sectPr>
      </w:pPr>
    </w:p>
    <w:p>
      <w:pPr>
        <w:spacing w:line="240" w:lineRule="auto" w:before="7"/>
        <w:rPr>
          <w:rFonts w:ascii="宋体" w:hAnsi="宋体" w:cs="宋体" w:eastAsia="宋体" w:hint="default"/>
          <w:sz w:val="5"/>
          <w:szCs w:val="5"/>
        </w:rPr>
      </w:pPr>
      <w:r>
        <w:rPr/>
        <w:pict>
          <v:group style="position:absolute;margin-left:740.650024pt;margin-top:537.499756pt;width:101.25pt;height:57.75pt;mso-position-horizontal-relative:page;mso-position-vertical-relative:page;z-index:1960" coordorigin="14813,10750" coordsize="2025,1155">
            <v:shape style="position:absolute;left:14813;top:10750;width:2025;height:1155" type="#_x0000_t75" stroked="false">
              <v:imagedata r:id="rId5" o:title=""/>
            </v:shape>
            <v:shape style="position:absolute;left:15220;top:1099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p>
    <w:tbl>
      <w:tblPr>
        <w:tblW w:w="0" w:type="auto"/>
        <w:jc w:val="left"/>
        <w:tblInd w:w="130" w:type="dxa"/>
        <w:tblLayout w:type="fixed"/>
        <w:tblCellMar>
          <w:top w:w="0" w:type="dxa"/>
          <w:left w:w="0" w:type="dxa"/>
          <w:bottom w:w="0" w:type="dxa"/>
          <w:right w:w="0" w:type="dxa"/>
        </w:tblCellMar>
        <w:tblLook w:val="01E0"/>
      </w:tblPr>
      <w:tblGrid>
        <w:gridCol w:w="1556"/>
        <w:gridCol w:w="1918"/>
        <w:gridCol w:w="1316"/>
        <w:gridCol w:w="1337"/>
        <w:gridCol w:w="1315"/>
        <w:gridCol w:w="1457"/>
        <w:gridCol w:w="1375"/>
        <w:gridCol w:w="1376"/>
        <w:gridCol w:w="1078"/>
        <w:gridCol w:w="1334"/>
      </w:tblGrid>
      <w:tr>
        <w:trPr>
          <w:trHeight w:val="874" w:hRule="exact"/>
        </w:trPr>
        <w:tc>
          <w:tcPr>
            <w:tcW w:w="1556" w:type="dxa"/>
            <w:tcBorders>
              <w:top w:val="single" w:sz="8" w:space="0" w:color="000000"/>
              <w:left w:val="single" w:sz="8" w:space="0" w:color="000000"/>
              <w:bottom w:val="single" w:sz="4" w:space="0" w:color="000000"/>
              <w:right w:val="single" w:sz="4" w:space="0" w:color="000000"/>
            </w:tcBorders>
          </w:tcPr>
          <w:p>
            <w:pPr>
              <w:pStyle w:val="TableParagraph"/>
              <w:spacing w:line="273" w:lineRule="auto" w:before="117"/>
              <w:ind w:left="566" w:right="274" w:hanging="301"/>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99"/>
                <w:sz w:val="20"/>
                <w:szCs w:val="20"/>
              </w:rPr>
              <w:t> </w:t>
            </w:r>
            <w:r>
              <w:rPr>
                <w:rFonts w:ascii="宋体" w:hAnsi="宋体" w:cs="宋体" w:eastAsia="宋体" w:hint="default"/>
                <w:sz w:val="20"/>
                <w:szCs w:val="20"/>
              </w:rPr>
              <w:t>类别</w:t>
            </w:r>
          </w:p>
        </w:tc>
        <w:tc>
          <w:tcPr>
            <w:tcW w:w="19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20"/>
                <w:szCs w:val="20"/>
              </w:rPr>
            </w:pPr>
            <w:r>
              <w:rPr>
                <w:rFonts w:ascii="宋体" w:hAnsi="宋体" w:cs="宋体" w:eastAsia="宋体" w:hint="default"/>
                <w:sz w:val="20"/>
                <w:szCs w:val="20"/>
              </w:rPr>
              <w:t>资金占用方名称</w:t>
            </w:r>
          </w:p>
        </w:tc>
        <w:tc>
          <w:tcPr>
            <w:tcW w:w="1316"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
              <w:ind w:left="151" w:right="154"/>
              <w:jc w:val="center"/>
              <w:rPr>
                <w:rFonts w:ascii="宋体" w:hAnsi="宋体" w:cs="宋体" w:eastAsia="宋体" w:hint="default"/>
                <w:sz w:val="20"/>
                <w:szCs w:val="20"/>
              </w:rPr>
            </w:pPr>
            <w:r>
              <w:rPr>
                <w:rFonts w:ascii="宋体" w:hAnsi="宋体" w:cs="宋体" w:eastAsia="宋体" w:hint="default"/>
                <w:sz w:val="20"/>
                <w:szCs w:val="20"/>
              </w:rPr>
              <w:t>占用方与上</w:t>
            </w:r>
            <w:r>
              <w:rPr>
                <w:rFonts w:ascii="宋体" w:hAnsi="宋体" w:cs="宋体" w:eastAsia="宋体" w:hint="default"/>
                <w:w w:val="99"/>
                <w:sz w:val="20"/>
                <w:szCs w:val="20"/>
              </w:rPr>
              <w:t> </w:t>
            </w:r>
            <w:r>
              <w:rPr>
                <w:rFonts w:ascii="宋体" w:hAnsi="宋体" w:cs="宋体" w:eastAsia="宋体" w:hint="default"/>
                <w:sz w:val="20"/>
                <w:szCs w:val="20"/>
              </w:rPr>
              <w:t>市公司的关</w:t>
            </w:r>
            <w:r>
              <w:rPr>
                <w:rFonts w:ascii="宋体" w:hAnsi="宋体" w:cs="宋体" w:eastAsia="宋体" w:hint="default"/>
                <w:w w:val="99"/>
                <w:sz w:val="20"/>
                <w:szCs w:val="20"/>
              </w:rPr>
              <w:t> </w:t>
            </w:r>
            <w:r>
              <w:rPr>
                <w:rFonts w:ascii="宋体" w:hAnsi="宋体" w:cs="宋体" w:eastAsia="宋体" w:hint="default"/>
                <w:sz w:val="20"/>
                <w:szCs w:val="20"/>
              </w:rPr>
              <w:t>联关系</w:t>
            </w:r>
          </w:p>
        </w:tc>
        <w:tc>
          <w:tcPr>
            <w:tcW w:w="1337"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
              <w:ind w:left="163" w:right="163"/>
              <w:jc w:val="center"/>
              <w:rPr>
                <w:rFonts w:ascii="宋体" w:hAnsi="宋体" w:cs="宋体" w:eastAsia="宋体" w:hint="default"/>
                <w:sz w:val="20"/>
                <w:szCs w:val="20"/>
              </w:rPr>
            </w:pPr>
            <w:r>
              <w:rPr>
                <w:rFonts w:ascii="宋体" w:hAnsi="宋体" w:cs="宋体" w:eastAsia="宋体" w:hint="default"/>
                <w:sz w:val="20"/>
                <w:szCs w:val="20"/>
              </w:rPr>
              <w:t>上市公司核</w:t>
            </w:r>
            <w:r>
              <w:rPr>
                <w:rFonts w:ascii="宋体" w:hAnsi="宋体" w:cs="宋体" w:eastAsia="宋体" w:hint="default"/>
                <w:w w:val="99"/>
                <w:sz w:val="20"/>
                <w:szCs w:val="20"/>
              </w:rPr>
              <w:t> </w:t>
            </w:r>
            <w:r>
              <w:rPr>
                <w:rFonts w:ascii="宋体" w:hAnsi="宋体" w:cs="宋体" w:eastAsia="宋体" w:hint="default"/>
                <w:sz w:val="20"/>
                <w:szCs w:val="20"/>
              </w:rPr>
              <w:t>算的会计科</w:t>
            </w:r>
            <w:r>
              <w:rPr>
                <w:rFonts w:ascii="宋体" w:hAnsi="宋体" w:cs="宋体" w:eastAsia="宋体" w:hint="default"/>
                <w:w w:val="99"/>
                <w:sz w:val="20"/>
                <w:szCs w:val="20"/>
              </w:rPr>
              <w:t> </w:t>
            </w:r>
            <w:r>
              <w:rPr>
                <w:rFonts w:ascii="宋体" w:hAnsi="宋体" w:cs="宋体" w:eastAsia="宋体" w:hint="default"/>
                <w:sz w:val="20"/>
                <w:szCs w:val="20"/>
              </w:rPr>
              <w:t>目</w:t>
            </w:r>
          </w:p>
        </w:tc>
        <w:tc>
          <w:tcPr>
            <w:tcW w:w="1315"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
              <w:ind w:left="127" w:right="125"/>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年期初</w:t>
            </w:r>
            <w:r>
              <w:rPr>
                <w:rFonts w:ascii="宋体" w:hAnsi="宋体" w:cs="宋体" w:eastAsia="宋体" w:hint="default"/>
                <w:w w:val="99"/>
                <w:sz w:val="20"/>
                <w:szCs w:val="20"/>
              </w:rPr>
              <w:t> </w:t>
            </w:r>
            <w:r>
              <w:rPr>
                <w:rFonts w:ascii="宋体" w:hAnsi="宋体" w:cs="宋体" w:eastAsia="宋体" w:hint="default"/>
                <w:sz w:val="20"/>
                <w:szCs w:val="20"/>
              </w:rPr>
              <w:t>占用资金余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457"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before="161"/>
              <w:ind w:left="122" w:right="103" w:hanging="2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2"/>
                <w:sz w:val="20"/>
                <w:szCs w:val="20"/>
              </w:rPr>
              <w:t> </w:t>
            </w:r>
            <w:r>
              <w:rPr>
                <w:rFonts w:ascii="宋体" w:hAnsi="宋体" w:cs="宋体" w:eastAsia="宋体" w:hint="default"/>
                <w:sz w:val="20"/>
                <w:szCs w:val="20"/>
              </w:rPr>
              <w:t>年度占用</w:t>
            </w:r>
            <w:r>
              <w:rPr>
                <w:rFonts w:ascii="宋体" w:hAnsi="宋体" w:cs="宋体" w:eastAsia="宋体" w:hint="default"/>
                <w:w w:val="99"/>
                <w:sz w:val="20"/>
                <w:szCs w:val="20"/>
              </w:rPr>
              <w:t> </w:t>
            </w:r>
            <w:r>
              <w:rPr>
                <w:rFonts w:ascii="宋体" w:hAnsi="宋体" w:cs="宋体" w:eastAsia="宋体" w:hint="default"/>
                <w:sz w:val="20"/>
                <w:szCs w:val="20"/>
              </w:rPr>
              <w:t>累计发生金额</w:t>
            </w:r>
          </w:p>
        </w:tc>
        <w:tc>
          <w:tcPr>
            <w:tcW w:w="1375"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
              <w:ind w:left="156" w:right="156"/>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年度偿</w:t>
            </w:r>
            <w:r>
              <w:rPr>
                <w:rFonts w:ascii="宋体" w:hAnsi="宋体" w:cs="宋体" w:eastAsia="宋体" w:hint="default"/>
                <w:w w:val="99"/>
                <w:sz w:val="20"/>
                <w:szCs w:val="20"/>
              </w:rPr>
              <w:t> </w:t>
            </w:r>
            <w:r>
              <w:rPr>
                <w:rFonts w:ascii="宋体" w:hAnsi="宋体" w:cs="宋体" w:eastAsia="宋体" w:hint="default"/>
                <w:sz w:val="20"/>
                <w:szCs w:val="20"/>
              </w:rPr>
              <w:t>还累计发生</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1376"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
              <w:ind w:left="156" w:right="158"/>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年期末</w:t>
            </w:r>
            <w:r>
              <w:rPr>
                <w:rFonts w:ascii="宋体" w:hAnsi="宋体" w:cs="宋体" w:eastAsia="宋体" w:hint="default"/>
                <w:w w:val="99"/>
                <w:sz w:val="20"/>
                <w:szCs w:val="20"/>
              </w:rPr>
              <w:t> </w:t>
            </w:r>
            <w:r>
              <w:rPr>
                <w:rFonts w:ascii="宋体" w:hAnsi="宋体" w:cs="宋体" w:eastAsia="宋体" w:hint="default"/>
                <w:sz w:val="20"/>
                <w:szCs w:val="20"/>
              </w:rPr>
              <w:t>占用资金余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078"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before="161"/>
              <w:ind w:left="331" w:right="137" w:hanging="200"/>
              <w:jc w:val="left"/>
              <w:rPr>
                <w:rFonts w:ascii="宋体" w:hAnsi="宋体" w:cs="宋体" w:eastAsia="宋体" w:hint="default"/>
                <w:sz w:val="20"/>
                <w:szCs w:val="20"/>
              </w:rPr>
            </w:pPr>
            <w:r>
              <w:rPr>
                <w:rFonts w:ascii="宋体" w:hAnsi="宋体" w:cs="宋体" w:eastAsia="宋体" w:hint="default"/>
                <w:sz w:val="20"/>
                <w:szCs w:val="20"/>
              </w:rPr>
              <w:t>占用形成</w:t>
            </w:r>
            <w:r>
              <w:rPr>
                <w:rFonts w:ascii="宋体" w:hAnsi="宋体" w:cs="宋体" w:eastAsia="宋体" w:hint="default"/>
                <w:w w:val="99"/>
                <w:sz w:val="20"/>
                <w:szCs w:val="20"/>
              </w:rPr>
              <w:t> </w:t>
            </w:r>
            <w:r>
              <w:rPr>
                <w:rFonts w:ascii="宋体" w:hAnsi="宋体" w:cs="宋体" w:eastAsia="宋体" w:hint="default"/>
                <w:sz w:val="20"/>
                <w:szCs w:val="20"/>
              </w:rPr>
              <w:t>原因</w:t>
            </w:r>
          </w:p>
        </w:tc>
        <w:tc>
          <w:tcPr>
            <w:tcW w:w="133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4" w:right="0"/>
              <w:jc w:val="left"/>
              <w:rPr>
                <w:rFonts w:ascii="宋体" w:hAnsi="宋体" w:cs="宋体" w:eastAsia="宋体" w:hint="default"/>
                <w:sz w:val="20"/>
                <w:szCs w:val="20"/>
              </w:rPr>
            </w:pPr>
            <w:r>
              <w:rPr>
                <w:rFonts w:ascii="宋体" w:hAnsi="宋体" w:cs="宋体" w:eastAsia="宋体" w:hint="default"/>
                <w:sz w:val="20"/>
                <w:szCs w:val="20"/>
              </w:rPr>
              <w:t>占用性质</w:t>
            </w:r>
          </w:p>
        </w:tc>
      </w:tr>
      <w:tr>
        <w:trPr>
          <w:trHeight w:val="608" w:hRule="exact"/>
        </w:trPr>
        <w:tc>
          <w:tcPr>
            <w:tcW w:w="1556" w:type="dxa"/>
            <w:vMerge w:val="restart"/>
            <w:tcBorders>
              <w:top w:val="single" w:sz="4" w:space="0" w:color="000000"/>
              <w:left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98" w:right="104"/>
              <w:jc w:val="left"/>
              <w:rPr>
                <w:rFonts w:ascii="宋体" w:hAnsi="宋体" w:cs="宋体" w:eastAsia="宋体" w:hint="default"/>
                <w:sz w:val="20"/>
                <w:szCs w:val="20"/>
              </w:rPr>
            </w:pPr>
            <w:r>
              <w:rPr>
                <w:rFonts w:ascii="宋体" w:hAnsi="宋体" w:cs="宋体" w:eastAsia="宋体" w:hint="default"/>
                <w:spacing w:val="-9"/>
                <w:sz w:val="20"/>
                <w:szCs w:val="20"/>
              </w:rPr>
              <w:t>控股股东、实际</w:t>
            </w:r>
            <w:r>
              <w:rPr>
                <w:rFonts w:ascii="宋体" w:hAnsi="宋体" w:cs="宋体" w:eastAsia="宋体" w:hint="default"/>
                <w:w w:val="99"/>
                <w:sz w:val="20"/>
                <w:szCs w:val="20"/>
              </w:rPr>
              <w:t> </w:t>
            </w:r>
            <w:r>
              <w:rPr>
                <w:rFonts w:ascii="宋体" w:hAnsi="宋体" w:cs="宋体" w:eastAsia="宋体" w:hint="default"/>
                <w:sz w:val="20"/>
                <w:szCs w:val="20"/>
              </w:rPr>
              <w:t>控制人及其附</w:t>
            </w:r>
            <w:r>
              <w:rPr>
                <w:rFonts w:ascii="宋体" w:hAnsi="宋体" w:cs="宋体" w:eastAsia="宋体" w:hint="default"/>
                <w:w w:val="99"/>
                <w:sz w:val="20"/>
                <w:szCs w:val="20"/>
              </w:rPr>
              <w:t> </w:t>
            </w:r>
            <w:r>
              <w:rPr>
                <w:rFonts w:ascii="宋体" w:hAnsi="宋体" w:cs="宋体" w:eastAsia="宋体" w:hint="default"/>
                <w:sz w:val="20"/>
                <w:szCs w:val="20"/>
              </w:rPr>
              <w:t>属企业</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352" w:right="156" w:hanging="202"/>
              <w:jc w:val="left"/>
              <w:rPr>
                <w:rFonts w:ascii="宋体" w:hAnsi="宋体" w:cs="宋体" w:eastAsia="宋体" w:hint="default"/>
                <w:sz w:val="20"/>
                <w:szCs w:val="20"/>
              </w:rPr>
            </w:pPr>
            <w:r>
              <w:rPr>
                <w:rFonts w:ascii="宋体" w:hAnsi="宋体" w:cs="宋体" w:eastAsia="宋体" w:hint="default"/>
                <w:sz w:val="20"/>
                <w:szCs w:val="20"/>
              </w:rPr>
              <w:t>深圳市恒顺昌投资</w:t>
            </w:r>
            <w:r>
              <w:rPr>
                <w:rFonts w:ascii="宋体" w:hAnsi="宋体" w:cs="宋体" w:eastAsia="宋体" w:hint="default"/>
                <w:w w:val="99"/>
                <w:sz w:val="20"/>
                <w:szCs w:val="20"/>
              </w:rPr>
              <w:t> </w:t>
            </w:r>
            <w:r>
              <w:rPr>
                <w:rFonts w:ascii="宋体" w:hAnsi="宋体" w:cs="宋体" w:eastAsia="宋体" w:hint="default"/>
                <w:sz w:val="20"/>
                <w:szCs w:val="20"/>
              </w:rPr>
              <w:t>发展有限公司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0"/>
                <w:szCs w:val="20"/>
              </w:rPr>
            </w:pPr>
            <w:r>
              <w:rPr>
                <w:rFonts w:ascii="宋体" w:hAnsi="宋体" w:cs="宋体" w:eastAsia="宋体" w:hint="default"/>
                <w:sz w:val="20"/>
                <w:szCs w:val="20"/>
              </w:rPr>
              <w:t>母子公司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27"/>
              <w:jc w:val="right"/>
              <w:rPr>
                <w:rFonts w:ascii="宋体" w:hAnsi="宋体" w:cs="宋体" w:eastAsia="宋体" w:hint="default"/>
                <w:sz w:val="22"/>
                <w:szCs w:val="22"/>
              </w:rPr>
            </w:pPr>
            <w:r>
              <w:rPr>
                <w:rFonts w:ascii="宋体"/>
                <w:w w:val="100"/>
                <w:sz w:val="22"/>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2" w:right="0"/>
              <w:jc w:val="center"/>
              <w:rPr>
                <w:rFonts w:ascii="宋体" w:hAnsi="宋体" w:cs="宋体" w:eastAsia="宋体" w:hint="default"/>
                <w:sz w:val="20"/>
                <w:szCs w:val="20"/>
              </w:rPr>
            </w:pPr>
            <w:r>
              <w:rPr>
                <w:rFonts w:ascii="宋体"/>
                <w:sz w:val="20"/>
              </w:rPr>
              <w:t>290.00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0"/>
              <w:jc w:val="right"/>
              <w:rPr>
                <w:rFonts w:ascii="宋体" w:hAnsi="宋体" w:cs="宋体" w:eastAsia="宋体" w:hint="default"/>
                <w:sz w:val="20"/>
                <w:szCs w:val="20"/>
              </w:rPr>
            </w:pPr>
            <w:r>
              <w:rPr>
                <w:rFonts w:ascii="宋体"/>
                <w:spacing w:val="-1"/>
                <w:sz w:val="20"/>
              </w:rPr>
              <w:t>290.00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76" w:right="0"/>
              <w:jc w:val="center"/>
              <w:rPr>
                <w:rFonts w:ascii="宋体" w:hAnsi="宋体" w:cs="宋体" w:eastAsia="宋体" w:hint="default"/>
                <w:sz w:val="22"/>
                <w:szCs w:val="22"/>
              </w:rPr>
            </w:pPr>
            <w:r>
              <w:rPr>
                <w:rFonts w:ascii="宋体"/>
                <w:w w:val="100"/>
                <w:sz w:val="22"/>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2" w:right="0"/>
              <w:jc w:val="left"/>
              <w:rPr>
                <w:rFonts w:ascii="宋体" w:hAnsi="宋体" w:cs="宋体" w:eastAsia="宋体" w:hint="default"/>
                <w:sz w:val="20"/>
                <w:szCs w:val="20"/>
              </w:rPr>
            </w:pPr>
            <w:r>
              <w:rPr>
                <w:rFonts w:ascii="宋体" w:hAnsi="宋体" w:cs="宋体" w:eastAsia="宋体" w:hint="default"/>
                <w:sz w:val="20"/>
                <w:szCs w:val="20"/>
              </w:rPr>
              <w:t>临时拆借</w:t>
            </w:r>
          </w:p>
        </w:tc>
        <w:tc>
          <w:tcPr>
            <w:tcW w:w="1334" w:type="dxa"/>
            <w:tcBorders>
              <w:top w:val="single" w:sz="4" w:space="0" w:color="000000"/>
              <w:left w:val="single" w:sz="4" w:space="0" w:color="000000"/>
              <w:bottom w:val="single" w:sz="4" w:space="0" w:color="000000"/>
              <w:right w:val="single" w:sz="8" w:space="0" w:color="000000"/>
            </w:tcBorders>
          </w:tcPr>
          <w:p>
            <w:pPr>
              <w:pStyle w:val="TableParagraph"/>
              <w:spacing w:line="260" w:lineRule="exact" w:before="32"/>
              <w:ind w:left="564" w:right="156" w:hanging="401"/>
              <w:jc w:val="left"/>
              <w:rPr>
                <w:rFonts w:ascii="宋体" w:hAnsi="宋体" w:cs="宋体" w:eastAsia="宋体" w:hint="default"/>
                <w:sz w:val="20"/>
                <w:szCs w:val="20"/>
              </w:rPr>
            </w:pPr>
            <w:r>
              <w:rPr>
                <w:rFonts w:ascii="宋体" w:hAnsi="宋体" w:cs="宋体" w:eastAsia="宋体" w:hint="default"/>
                <w:sz w:val="20"/>
                <w:szCs w:val="20"/>
              </w:rPr>
              <w:t>非经营性往</w:t>
            </w:r>
            <w:r>
              <w:rPr>
                <w:rFonts w:ascii="宋体" w:hAnsi="宋体" w:cs="宋体" w:eastAsia="宋体" w:hint="default"/>
                <w:w w:val="99"/>
                <w:sz w:val="20"/>
                <w:szCs w:val="20"/>
              </w:rPr>
              <w:t> </w:t>
            </w:r>
            <w:r>
              <w:rPr>
                <w:rFonts w:ascii="宋体" w:hAnsi="宋体" w:cs="宋体" w:eastAsia="宋体" w:hint="default"/>
                <w:sz w:val="20"/>
                <w:szCs w:val="20"/>
              </w:rPr>
              <w:t>来</w:t>
            </w:r>
          </w:p>
        </w:tc>
      </w:tr>
      <w:tr>
        <w:trPr>
          <w:trHeight w:val="377" w:hRule="exact"/>
        </w:trPr>
        <w:tc>
          <w:tcPr>
            <w:tcW w:w="1556" w:type="dxa"/>
            <w:vMerge/>
            <w:tcBorders>
              <w:left w:val="single" w:sz="8"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4" w:hRule="exact"/>
        </w:trPr>
        <w:tc>
          <w:tcPr>
            <w:tcW w:w="1556" w:type="dxa"/>
            <w:vMerge/>
            <w:tcBorders>
              <w:left w:val="single" w:sz="8"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610" w:hRule="exact"/>
        </w:trPr>
        <w:tc>
          <w:tcPr>
            <w:tcW w:w="15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27"/>
              <w:jc w:val="right"/>
              <w:rPr>
                <w:rFonts w:ascii="宋体" w:hAnsi="宋体" w:cs="宋体" w:eastAsia="宋体" w:hint="default"/>
                <w:sz w:val="22"/>
                <w:szCs w:val="22"/>
              </w:rPr>
            </w:pPr>
            <w:r>
              <w:rPr>
                <w:rFonts w:ascii="宋体"/>
                <w:w w:val="100"/>
                <w:sz w:val="22"/>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2" w:right="0"/>
              <w:jc w:val="center"/>
              <w:rPr>
                <w:rFonts w:ascii="宋体" w:hAnsi="宋体" w:cs="宋体" w:eastAsia="宋体" w:hint="default"/>
                <w:sz w:val="20"/>
                <w:szCs w:val="20"/>
              </w:rPr>
            </w:pPr>
            <w:r>
              <w:rPr>
                <w:rFonts w:ascii="宋体"/>
                <w:sz w:val="20"/>
              </w:rPr>
              <w:t>290.00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0"/>
              <w:jc w:val="right"/>
              <w:rPr>
                <w:rFonts w:ascii="宋体" w:hAnsi="宋体" w:cs="宋体" w:eastAsia="宋体" w:hint="default"/>
                <w:sz w:val="20"/>
                <w:szCs w:val="20"/>
              </w:rPr>
            </w:pPr>
            <w:r>
              <w:rPr>
                <w:rFonts w:ascii="宋体"/>
                <w:spacing w:val="-1"/>
                <w:sz w:val="20"/>
              </w:rPr>
              <w:t>290.00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76" w:right="0"/>
              <w:jc w:val="center"/>
              <w:rPr>
                <w:rFonts w:ascii="宋体" w:hAnsi="宋体" w:cs="宋体" w:eastAsia="宋体" w:hint="default"/>
                <w:sz w:val="22"/>
                <w:szCs w:val="22"/>
              </w:rPr>
            </w:pPr>
            <w:r>
              <w:rPr>
                <w:rFonts w:ascii="宋体"/>
                <w:w w:val="100"/>
                <w:sz w:val="22"/>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2" w:right="0"/>
              <w:jc w:val="left"/>
              <w:rPr>
                <w:rFonts w:ascii="宋体" w:hAnsi="宋体" w:cs="宋体" w:eastAsia="宋体" w:hint="default"/>
                <w:sz w:val="20"/>
                <w:szCs w:val="20"/>
              </w:rPr>
            </w:pPr>
            <w:r>
              <w:rPr>
                <w:rFonts w:ascii="宋体" w:hAnsi="宋体" w:cs="宋体" w:eastAsia="宋体" w:hint="default"/>
                <w:sz w:val="20"/>
                <w:szCs w:val="20"/>
              </w:rPr>
              <w:t>临时拆借</w:t>
            </w:r>
          </w:p>
        </w:tc>
        <w:tc>
          <w:tcPr>
            <w:tcW w:w="1334" w:type="dxa"/>
            <w:tcBorders>
              <w:top w:val="single" w:sz="4" w:space="0" w:color="000000"/>
              <w:left w:val="single" w:sz="4" w:space="0" w:color="000000"/>
              <w:bottom w:val="single" w:sz="4" w:space="0" w:color="000000"/>
              <w:right w:val="single" w:sz="8" w:space="0" w:color="000000"/>
            </w:tcBorders>
          </w:tcPr>
          <w:p>
            <w:pPr>
              <w:pStyle w:val="TableParagraph"/>
              <w:spacing w:line="260" w:lineRule="exact" w:before="32"/>
              <w:ind w:left="564" w:right="156" w:hanging="401"/>
              <w:jc w:val="left"/>
              <w:rPr>
                <w:rFonts w:ascii="宋体" w:hAnsi="宋体" w:cs="宋体" w:eastAsia="宋体" w:hint="default"/>
                <w:sz w:val="20"/>
                <w:szCs w:val="20"/>
              </w:rPr>
            </w:pPr>
            <w:r>
              <w:rPr>
                <w:rFonts w:ascii="宋体" w:hAnsi="宋体" w:cs="宋体" w:eastAsia="宋体" w:hint="default"/>
                <w:sz w:val="20"/>
                <w:szCs w:val="20"/>
              </w:rPr>
              <w:t>非经营性往</w:t>
            </w:r>
            <w:r>
              <w:rPr>
                <w:rFonts w:ascii="宋体" w:hAnsi="宋体" w:cs="宋体" w:eastAsia="宋体" w:hint="default"/>
                <w:w w:val="99"/>
                <w:sz w:val="20"/>
                <w:szCs w:val="20"/>
              </w:rPr>
              <w:t> </w:t>
            </w:r>
            <w:r>
              <w:rPr>
                <w:rFonts w:ascii="宋体" w:hAnsi="宋体" w:cs="宋体" w:eastAsia="宋体" w:hint="default"/>
                <w:sz w:val="20"/>
                <w:szCs w:val="20"/>
              </w:rPr>
              <w:t>来</w:t>
            </w:r>
          </w:p>
        </w:tc>
      </w:tr>
      <w:tr>
        <w:trPr>
          <w:trHeight w:val="374" w:hRule="exact"/>
        </w:trPr>
        <w:tc>
          <w:tcPr>
            <w:tcW w:w="1556" w:type="dxa"/>
            <w:vMerge w:val="restart"/>
            <w:tcBorders>
              <w:top w:val="single" w:sz="4" w:space="0" w:color="000000"/>
              <w:left w:val="single" w:sz="8" w:space="0" w:color="000000"/>
              <w:right w:val="single" w:sz="4" w:space="0" w:color="000000"/>
            </w:tcBorders>
          </w:tcPr>
          <w:p>
            <w:pPr>
              <w:pStyle w:val="TableParagraph"/>
              <w:spacing w:line="256" w:lineRule="exact" w:before="107"/>
              <w:ind w:left="98" w:right="243"/>
              <w:jc w:val="left"/>
              <w:rPr>
                <w:rFonts w:ascii="宋体" w:hAnsi="宋体" w:cs="宋体" w:eastAsia="宋体" w:hint="default"/>
                <w:sz w:val="20"/>
                <w:szCs w:val="20"/>
              </w:rPr>
            </w:pPr>
            <w:r>
              <w:rPr>
                <w:rFonts w:ascii="宋体" w:hAnsi="宋体" w:cs="宋体" w:eastAsia="宋体" w:hint="default"/>
                <w:sz w:val="20"/>
                <w:szCs w:val="20"/>
              </w:rPr>
              <w:t>关联自然人及</w:t>
            </w:r>
            <w:r>
              <w:rPr>
                <w:rFonts w:ascii="宋体" w:hAnsi="宋体" w:cs="宋体" w:eastAsia="宋体" w:hint="default"/>
                <w:w w:val="99"/>
                <w:sz w:val="20"/>
                <w:szCs w:val="20"/>
              </w:rPr>
              <w:t> </w:t>
            </w:r>
            <w:r>
              <w:rPr>
                <w:rFonts w:ascii="宋体" w:hAnsi="宋体" w:cs="宋体" w:eastAsia="宋体" w:hint="default"/>
                <w:sz w:val="20"/>
                <w:szCs w:val="20"/>
              </w:rPr>
              <w:t>其控制的法人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7" w:hRule="exact"/>
        </w:trPr>
        <w:tc>
          <w:tcPr>
            <w:tcW w:w="1556" w:type="dxa"/>
            <w:vMerge/>
            <w:tcBorders>
              <w:left w:val="single" w:sz="8"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5" w:hRule="exact"/>
        </w:trPr>
        <w:tc>
          <w:tcPr>
            <w:tcW w:w="15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610" w:hRule="exact"/>
        </w:trPr>
        <w:tc>
          <w:tcPr>
            <w:tcW w:w="1556" w:type="dxa"/>
            <w:vMerge w:val="restart"/>
            <w:tcBorders>
              <w:top w:val="single" w:sz="4" w:space="0" w:color="000000"/>
              <w:left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98" w:right="243"/>
              <w:jc w:val="left"/>
              <w:rPr>
                <w:rFonts w:ascii="宋体" w:hAnsi="宋体" w:cs="宋体" w:eastAsia="宋体" w:hint="default"/>
                <w:sz w:val="20"/>
                <w:szCs w:val="20"/>
              </w:rPr>
            </w:pPr>
            <w:r>
              <w:rPr>
                <w:rFonts w:ascii="宋体" w:hAnsi="宋体" w:cs="宋体" w:eastAsia="宋体" w:hint="default"/>
                <w:sz w:val="20"/>
                <w:szCs w:val="20"/>
              </w:rPr>
              <w:t>其他关联人及</w:t>
            </w:r>
            <w:r>
              <w:rPr>
                <w:rFonts w:ascii="宋体" w:hAnsi="宋体" w:cs="宋体" w:eastAsia="宋体" w:hint="default"/>
                <w:w w:val="99"/>
                <w:sz w:val="20"/>
                <w:szCs w:val="20"/>
              </w:rPr>
              <w:t> </w:t>
            </w:r>
            <w:r>
              <w:rPr>
                <w:rFonts w:ascii="宋体" w:hAnsi="宋体" w:cs="宋体" w:eastAsia="宋体" w:hint="default"/>
                <w:sz w:val="20"/>
                <w:szCs w:val="20"/>
              </w:rPr>
              <w:t>其附属企业</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451" w:right="156" w:hanging="300"/>
              <w:jc w:val="left"/>
              <w:rPr>
                <w:rFonts w:ascii="宋体" w:hAnsi="宋体" w:cs="宋体" w:eastAsia="宋体" w:hint="default"/>
                <w:sz w:val="20"/>
                <w:szCs w:val="20"/>
              </w:rPr>
            </w:pPr>
            <w:r>
              <w:rPr>
                <w:rFonts w:ascii="宋体" w:hAnsi="宋体" w:cs="宋体" w:eastAsia="宋体" w:hint="default"/>
                <w:sz w:val="20"/>
                <w:szCs w:val="20"/>
              </w:rPr>
              <w:t>深圳市电明科技有</w:t>
            </w:r>
            <w:r>
              <w:rPr>
                <w:rFonts w:ascii="宋体" w:hAnsi="宋体" w:cs="宋体" w:eastAsia="宋体" w:hint="default"/>
                <w:w w:val="99"/>
                <w:sz w:val="20"/>
                <w:szCs w:val="20"/>
              </w:rPr>
              <w:t> </w:t>
            </w:r>
            <w:r>
              <w:rPr>
                <w:rFonts w:ascii="宋体" w:hAnsi="宋体" w:cs="宋体" w:eastAsia="宋体" w:hint="default"/>
                <w:sz w:val="20"/>
                <w:szCs w:val="20"/>
              </w:rPr>
              <w:t>限责任公司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103" w:right="202"/>
              <w:jc w:val="left"/>
              <w:rPr>
                <w:rFonts w:ascii="宋体" w:hAnsi="宋体" w:cs="宋体" w:eastAsia="宋体" w:hint="default"/>
                <w:sz w:val="20"/>
                <w:szCs w:val="20"/>
              </w:rPr>
            </w:pPr>
            <w:r>
              <w:rPr>
                <w:rFonts w:ascii="宋体" w:hAnsi="宋体" w:cs="宋体" w:eastAsia="宋体" w:hint="default"/>
                <w:sz w:val="20"/>
                <w:szCs w:val="20"/>
              </w:rPr>
              <w:t>共同管理人</w:t>
            </w:r>
            <w:r>
              <w:rPr>
                <w:rFonts w:ascii="宋体" w:hAnsi="宋体" w:cs="宋体" w:eastAsia="宋体" w:hint="default"/>
                <w:w w:val="99"/>
                <w:sz w:val="20"/>
                <w:szCs w:val="20"/>
              </w:rPr>
              <w:t> </w:t>
            </w:r>
            <w:r>
              <w:rPr>
                <w:rFonts w:ascii="宋体" w:hAnsi="宋体" w:cs="宋体" w:eastAsia="宋体" w:hint="default"/>
                <w:sz w:val="20"/>
                <w:szCs w:val="20"/>
              </w:rPr>
              <w:t>员</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27"/>
              <w:jc w:val="right"/>
              <w:rPr>
                <w:rFonts w:ascii="宋体" w:hAnsi="宋体" w:cs="宋体" w:eastAsia="宋体" w:hint="default"/>
                <w:sz w:val="22"/>
                <w:szCs w:val="22"/>
              </w:rPr>
            </w:pPr>
            <w:r>
              <w:rPr>
                <w:rFonts w:ascii="宋体"/>
                <w:w w:val="100"/>
                <w:sz w:val="22"/>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41" w:right="0"/>
              <w:jc w:val="center"/>
              <w:rPr>
                <w:rFonts w:ascii="宋体" w:hAnsi="宋体" w:cs="宋体" w:eastAsia="宋体" w:hint="default"/>
                <w:sz w:val="20"/>
                <w:szCs w:val="20"/>
              </w:rPr>
            </w:pPr>
            <w:r>
              <w:rPr>
                <w:rFonts w:ascii="宋体"/>
                <w:sz w:val="20"/>
              </w:rPr>
              <w:t>105.17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0"/>
              <w:jc w:val="right"/>
              <w:rPr>
                <w:rFonts w:ascii="宋体" w:hAnsi="宋体" w:cs="宋体" w:eastAsia="宋体" w:hint="default"/>
                <w:sz w:val="20"/>
                <w:szCs w:val="20"/>
              </w:rPr>
            </w:pPr>
            <w:r>
              <w:rPr>
                <w:rFonts w:ascii="宋体"/>
                <w:spacing w:val="-1"/>
                <w:sz w:val="20"/>
              </w:rPr>
              <w:t>26.77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2"/>
              <w:jc w:val="right"/>
              <w:rPr>
                <w:rFonts w:ascii="宋体" w:hAnsi="宋体" w:cs="宋体" w:eastAsia="宋体" w:hint="default"/>
                <w:sz w:val="20"/>
                <w:szCs w:val="20"/>
              </w:rPr>
            </w:pPr>
            <w:r>
              <w:rPr>
                <w:rFonts w:ascii="宋体"/>
                <w:spacing w:val="-1"/>
                <w:sz w:val="20"/>
              </w:rPr>
              <w:t>78.40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2" w:right="0"/>
              <w:jc w:val="left"/>
              <w:rPr>
                <w:rFonts w:ascii="宋体" w:hAnsi="宋体" w:cs="宋体" w:eastAsia="宋体" w:hint="default"/>
                <w:sz w:val="20"/>
                <w:szCs w:val="20"/>
              </w:rPr>
            </w:pPr>
            <w:r>
              <w:rPr>
                <w:rFonts w:ascii="宋体" w:hAnsi="宋体" w:cs="宋体" w:eastAsia="宋体" w:hint="default"/>
                <w:sz w:val="20"/>
                <w:szCs w:val="20"/>
              </w:rPr>
              <w:t>正常销售</w:t>
            </w:r>
          </w:p>
        </w:tc>
        <w:tc>
          <w:tcPr>
            <w:tcW w:w="13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6"/>
              <w:ind w:left="264" w:right="0"/>
              <w:jc w:val="left"/>
              <w:rPr>
                <w:rFonts w:ascii="宋体" w:hAnsi="宋体" w:cs="宋体" w:eastAsia="宋体" w:hint="default"/>
                <w:sz w:val="20"/>
                <w:szCs w:val="20"/>
              </w:rPr>
            </w:pPr>
            <w:r>
              <w:rPr>
                <w:rFonts w:ascii="宋体" w:hAnsi="宋体" w:cs="宋体" w:eastAsia="宋体" w:hint="default"/>
                <w:sz w:val="20"/>
                <w:szCs w:val="20"/>
              </w:rPr>
              <w:t>正常销售</w:t>
            </w:r>
          </w:p>
        </w:tc>
      </w:tr>
      <w:tr>
        <w:trPr>
          <w:trHeight w:val="374" w:hRule="exact"/>
        </w:trPr>
        <w:tc>
          <w:tcPr>
            <w:tcW w:w="1556" w:type="dxa"/>
            <w:vMerge/>
            <w:tcBorders>
              <w:left w:val="single" w:sz="8"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4" w:hRule="exact"/>
        </w:trPr>
        <w:tc>
          <w:tcPr>
            <w:tcW w:w="15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1" w:right="0"/>
              <w:jc w:val="center"/>
              <w:rPr>
                <w:rFonts w:ascii="宋体" w:hAnsi="宋体" w:cs="宋体" w:eastAsia="宋体" w:hint="default"/>
                <w:sz w:val="20"/>
                <w:szCs w:val="20"/>
              </w:rPr>
            </w:pPr>
            <w:r>
              <w:rPr>
                <w:rFonts w:ascii="宋体"/>
                <w:sz w:val="20"/>
              </w:rPr>
              <w:t>105.17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z w:val="20"/>
              </w:rPr>
              <w:t>26.7689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62"/>
              <w:jc w:val="right"/>
              <w:rPr>
                <w:rFonts w:ascii="宋体" w:hAnsi="宋体" w:cs="宋体" w:eastAsia="宋体" w:hint="default"/>
                <w:sz w:val="20"/>
                <w:szCs w:val="20"/>
              </w:rPr>
            </w:pPr>
            <w:r>
              <w:rPr>
                <w:rFonts w:ascii="宋体"/>
                <w:spacing w:val="-1"/>
                <w:sz w:val="20"/>
              </w:rPr>
              <w:t>78.40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2" w:right="0"/>
              <w:jc w:val="left"/>
              <w:rPr>
                <w:rFonts w:ascii="宋体" w:hAnsi="宋体" w:cs="宋体" w:eastAsia="宋体" w:hint="default"/>
                <w:sz w:val="20"/>
                <w:szCs w:val="20"/>
              </w:rPr>
            </w:pPr>
            <w:r>
              <w:rPr>
                <w:rFonts w:ascii="宋体" w:hAnsi="宋体" w:cs="宋体" w:eastAsia="宋体" w:hint="default"/>
                <w:sz w:val="20"/>
                <w:szCs w:val="20"/>
              </w:rPr>
              <w:t>正常销售</w:t>
            </w:r>
          </w:p>
        </w:tc>
        <w:tc>
          <w:tcPr>
            <w:tcW w:w="13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left="264" w:right="0"/>
              <w:jc w:val="left"/>
              <w:rPr>
                <w:rFonts w:ascii="宋体" w:hAnsi="宋体" w:cs="宋体" w:eastAsia="宋体" w:hint="default"/>
                <w:sz w:val="20"/>
                <w:szCs w:val="20"/>
              </w:rPr>
            </w:pPr>
            <w:r>
              <w:rPr>
                <w:rFonts w:ascii="宋体" w:hAnsi="宋体" w:cs="宋体" w:eastAsia="宋体" w:hint="default"/>
                <w:sz w:val="20"/>
                <w:szCs w:val="20"/>
              </w:rPr>
              <w:t>正常销售</w:t>
            </w:r>
          </w:p>
        </w:tc>
      </w:tr>
      <w:tr>
        <w:trPr>
          <w:trHeight w:val="377" w:hRule="exact"/>
        </w:trPr>
        <w:tc>
          <w:tcPr>
            <w:tcW w:w="1556" w:type="dxa"/>
            <w:vMerge w:val="restart"/>
            <w:tcBorders>
              <w:top w:val="single" w:sz="4" w:space="0" w:color="000000"/>
              <w:left w:val="single" w:sz="8" w:space="0" w:color="000000"/>
              <w:right w:val="single" w:sz="4" w:space="0" w:color="000000"/>
            </w:tcBorders>
          </w:tcPr>
          <w:p>
            <w:pPr>
              <w:pStyle w:val="TableParagraph"/>
              <w:spacing w:line="237" w:lineRule="auto" w:before="138"/>
              <w:ind w:left="98" w:right="243"/>
              <w:jc w:val="both"/>
              <w:rPr>
                <w:rFonts w:ascii="宋体" w:hAnsi="宋体" w:cs="宋体" w:eastAsia="宋体" w:hint="default"/>
                <w:sz w:val="20"/>
                <w:szCs w:val="20"/>
              </w:rPr>
            </w:pPr>
            <w:r>
              <w:rPr>
                <w:rFonts w:ascii="宋体" w:hAnsi="宋体" w:cs="宋体" w:eastAsia="宋体" w:hint="default"/>
                <w:sz w:val="20"/>
                <w:szCs w:val="20"/>
              </w:rPr>
              <w:t>上市公司的子</w:t>
            </w:r>
            <w:r>
              <w:rPr>
                <w:rFonts w:ascii="宋体" w:hAnsi="宋体" w:cs="宋体" w:eastAsia="宋体" w:hint="default"/>
                <w:w w:val="99"/>
                <w:sz w:val="20"/>
                <w:szCs w:val="20"/>
              </w:rPr>
              <w:t> </w:t>
            </w:r>
            <w:r>
              <w:rPr>
                <w:rFonts w:ascii="宋体" w:hAnsi="宋体" w:cs="宋体" w:eastAsia="宋体" w:hint="default"/>
                <w:sz w:val="20"/>
                <w:szCs w:val="20"/>
              </w:rPr>
              <w:t>公司及其附属</w:t>
            </w:r>
            <w:r>
              <w:rPr>
                <w:rFonts w:ascii="宋体" w:hAnsi="宋体" w:cs="宋体" w:eastAsia="宋体" w:hint="default"/>
                <w:w w:val="99"/>
                <w:sz w:val="20"/>
                <w:szCs w:val="20"/>
              </w:rPr>
              <w:t> </w:t>
            </w:r>
            <w:r>
              <w:rPr>
                <w:rFonts w:ascii="宋体" w:hAnsi="宋体" w:cs="宋体" w:eastAsia="宋体" w:hint="default"/>
                <w:sz w:val="20"/>
                <w:szCs w:val="20"/>
              </w:rPr>
              <w:t>企业</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4" w:hRule="exact"/>
        </w:trPr>
        <w:tc>
          <w:tcPr>
            <w:tcW w:w="1556" w:type="dxa"/>
            <w:vMerge/>
            <w:tcBorders>
              <w:left w:val="single" w:sz="8"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7" w:hRule="exact"/>
        </w:trPr>
        <w:tc>
          <w:tcPr>
            <w:tcW w:w="1556" w:type="dxa"/>
            <w:vMerge/>
            <w:tcBorders>
              <w:left w:val="single" w:sz="8"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74" w:hRule="exact"/>
        </w:trPr>
        <w:tc>
          <w:tcPr>
            <w:tcW w:w="15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27"/>
              <w:jc w:val="right"/>
              <w:rPr>
                <w:rFonts w:ascii="宋体" w:hAnsi="宋体" w:cs="宋体" w:eastAsia="宋体" w:hint="default"/>
                <w:sz w:val="22"/>
                <w:szCs w:val="22"/>
              </w:rPr>
            </w:pPr>
            <w:r>
              <w:rPr>
                <w:rFonts w:ascii="宋体"/>
                <w:w w:val="100"/>
                <w:sz w:val="22"/>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64" w:right="0"/>
              <w:jc w:val="center"/>
              <w:rPr>
                <w:rFonts w:ascii="宋体" w:hAnsi="宋体" w:cs="宋体" w:eastAsia="宋体" w:hint="default"/>
                <w:sz w:val="20"/>
                <w:szCs w:val="20"/>
              </w:rPr>
            </w:pPr>
            <w:r>
              <w:rPr>
                <w:rFonts w:ascii="宋体"/>
                <w:w w:val="99"/>
                <w:sz w:val="20"/>
              </w:rPr>
              <w:t>-</w:t>
            </w:r>
            <w:r>
              <w:rPr>
                <w:rFonts w:ascii="宋体"/>
                <w:sz w:val="20"/>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4" w:right="0"/>
              <w:jc w:val="left"/>
              <w:rPr>
                <w:rFonts w:ascii="宋体" w:hAnsi="宋体" w:cs="宋体" w:eastAsia="宋体" w:hint="default"/>
                <w:sz w:val="20"/>
                <w:szCs w:val="20"/>
              </w:rPr>
            </w:pPr>
            <w:r>
              <w:rPr>
                <w:rFonts w:ascii="宋体"/>
                <w:w w:val="99"/>
                <w:sz w:val="20"/>
              </w:rPr>
              <w:t>-</w:t>
            </w:r>
            <w:r>
              <w:rPr>
                <w:rFonts w:ascii="宋体"/>
                <w:sz w:val="20"/>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5" w:right="0"/>
              <w:jc w:val="left"/>
              <w:rPr>
                <w:rFonts w:ascii="宋体" w:hAnsi="宋体" w:cs="宋体" w:eastAsia="宋体" w:hint="default"/>
                <w:sz w:val="20"/>
                <w:szCs w:val="20"/>
              </w:rPr>
            </w:pPr>
            <w:r>
              <w:rPr>
                <w:rFonts w:ascii="宋体"/>
                <w:w w:val="99"/>
                <w:sz w:val="20"/>
              </w:rPr>
              <w:t>-</w:t>
            </w:r>
            <w:r>
              <w:rPr>
                <w:rFonts w:ascii="宋体"/>
                <w:sz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tcPr>
          <w:p>
            <w:pPr/>
          </w:p>
        </w:tc>
      </w:tr>
      <w:tr>
        <w:trPr>
          <w:trHeight w:val="382" w:hRule="exact"/>
        </w:trPr>
        <w:tc>
          <w:tcPr>
            <w:tcW w:w="155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总计</w:t>
            </w:r>
          </w:p>
        </w:tc>
        <w:tc>
          <w:tcPr>
            <w:tcW w:w="1918" w:type="dxa"/>
            <w:tcBorders>
              <w:top w:val="single" w:sz="4" w:space="0" w:color="000000"/>
              <w:left w:val="single" w:sz="4" w:space="0" w:color="000000"/>
              <w:bottom w:val="single" w:sz="8" w:space="0" w:color="000000"/>
              <w:right w:val="single" w:sz="4" w:space="0" w:color="000000"/>
            </w:tcBorders>
          </w:tcPr>
          <w:p>
            <w:pPr/>
          </w:p>
        </w:tc>
        <w:tc>
          <w:tcPr>
            <w:tcW w:w="1316" w:type="dxa"/>
            <w:tcBorders>
              <w:top w:val="single" w:sz="4" w:space="0" w:color="000000"/>
              <w:left w:val="single" w:sz="4" w:space="0" w:color="000000"/>
              <w:bottom w:val="single" w:sz="8" w:space="0" w:color="000000"/>
              <w:right w:val="single" w:sz="4" w:space="0" w:color="000000"/>
            </w:tcBorders>
          </w:tcPr>
          <w:p>
            <w:pPr/>
          </w:p>
        </w:tc>
        <w:tc>
          <w:tcPr>
            <w:tcW w:w="1337" w:type="dxa"/>
            <w:tcBorders>
              <w:top w:val="single" w:sz="4" w:space="0" w:color="000000"/>
              <w:left w:val="single" w:sz="4" w:space="0" w:color="000000"/>
              <w:bottom w:val="single" w:sz="8" w:space="0" w:color="000000"/>
              <w:right w:val="single" w:sz="4" w:space="0" w:color="000000"/>
            </w:tcBorders>
          </w:tcPr>
          <w:p>
            <w:pPr/>
          </w:p>
        </w:tc>
        <w:tc>
          <w:tcPr>
            <w:tcW w:w="13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427"/>
              <w:jc w:val="right"/>
              <w:rPr>
                <w:rFonts w:ascii="宋体" w:hAnsi="宋体" w:cs="宋体" w:eastAsia="宋体" w:hint="default"/>
                <w:sz w:val="22"/>
                <w:szCs w:val="22"/>
              </w:rPr>
            </w:pPr>
            <w:r>
              <w:rPr>
                <w:rFonts w:ascii="宋体"/>
                <w:w w:val="100"/>
                <w:sz w:val="22"/>
              </w:rPr>
              <w:t>-</w:t>
            </w:r>
          </w:p>
        </w:tc>
        <w:tc>
          <w:tcPr>
            <w:tcW w:w="14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562" w:right="0"/>
              <w:jc w:val="center"/>
              <w:rPr>
                <w:rFonts w:ascii="宋体" w:hAnsi="宋体" w:cs="宋体" w:eastAsia="宋体" w:hint="default"/>
                <w:sz w:val="20"/>
                <w:szCs w:val="20"/>
              </w:rPr>
            </w:pPr>
            <w:r>
              <w:rPr>
                <w:rFonts w:ascii="宋体"/>
                <w:sz w:val="20"/>
              </w:rPr>
              <w:t>395.17</w:t>
            </w:r>
          </w:p>
        </w:tc>
        <w:tc>
          <w:tcPr>
            <w:tcW w:w="137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right="160"/>
              <w:jc w:val="right"/>
              <w:rPr>
                <w:rFonts w:ascii="宋体" w:hAnsi="宋体" w:cs="宋体" w:eastAsia="宋体" w:hint="default"/>
                <w:sz w:val="20"/>
                <w:szCs w:val="20"/>
              </w:rPr>
            </w:pPr>
            <w:r>
              <w:rPr>
                <w:rFonts w:ascii="宋体"/>
                <w:spacing w:val="-1"/>
                <w:sz w:val="20"/>
              </w:rPr>
              <w:t>316.77</w:t>
            </w:r>
          </w:p>
        </w:tc>
        <w:tc>
          <w:tcPr>
            <w:tcW w:w="13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right="162"/>
              <w:jc w:val="right"/>
              <w:rPr>
                <w:rFonts w:ascii="宋体" w:hAnsi="宋体" w:cs="宋体" w:eastAsia="宋体" w:hint="default"/>
                <w:sz w:val="20"/>
                <w:szCs w:val="20"/>
              </w:rPr>
            </w:pPr>
            <w:r>
              <w:rPr>
                <w:rFonts w:ascii="宋体"/>
                <w:spacing w:val="-1"/>
                <w:sz w:val="20"/>
              </w:rPr>
              <w:t>78.40</w:t>
            </w:r>
          </w:p>
        </w:tc>
        <w:tc>
          <w:tcPr>
            <w:tcW w:w="1078" w:type="dxa"/>
            <w:tcBorders>
              <w:top w:val="single" w:sz="4" w:space="0" w:color="000000"/>
              <w:left w:val="single" w:sz="4" w:space="0" w:color="000000"/>
              <w:bottom w:val="single" w:sz="8" w:space="0" w:color="000000"/>
              <w:right w:val="single" w:sz="4" w:space="0" w:color="000000"/>
            </w:tcBorders>
          </w:tcPr>
          <w:p>
            <w:pPr/>
          </w:p>
        </w:tc>
        <w:tc>
          <w:tcPr>
            <w:tcW w:w="1334" w:type="dxa"/>
            <w:tcBorders>
              <w:top w:val="single" w:sz="4" w:space="0" w:color="000000"/>
              <w:left w:val="single" w:sz="4" w:space="0" w:color="000000"/>
              <w:bottom w:val="single" w:sz="8" w:space="0" w:color="000000"/>
              <w:right w:val="single" w:sz="8" w:space="0" w:color="000000"/>
            </w:tcBorders>
          </w:tcPr>
          <w:p>
            <w:pPr/>
          </w:p>
        </w:tc>
      </w:tr>
    </w:tbl>
    <w:p>
      <w:pPr>
        <w:spacing w:after="0"/>
        <w:sectPr>
          <w:type w:val="continuous"/>
          <w:pgSz w:w="16840" w:h="11910" w:orient="landscape"/>
          <w:pgMar w:top="1420" w:bottom="0" w:left="1300" w:right="0"/>
        </w:sectPr>
      </w:pPr>
    </w:p>
    <w:p>
      <w:pPr>
        <w:spacing w:line="240" w:lineRule="auto" w:before="5"/>
        <w:rPr>
          <w:rFonts w:ascii="宋体" w:hAnsi="宋体" w:cs="宋体" w:eastAsia="宋体" w:hint="default"/>
          <w:sz w:val="29"/>
          <w:szCs w:val="29"/>
        </w:rPr>
      </w:pPr>
    </w:p>
    <w:p>
      <w:pPr>
        <w:spacing w:line="357" w:lineRule="auto" w:before="26"/>
        <w:ind w:left="633" w:right="5713" w:firstLine="2"/>
        <w:jc w:val="left"/>
        <w:rPr>
          <w:rFonts w:ascii="宋体" w:hAnsi="宋体" w:cs="宋体" w:eastAsia="宋体" w:hint="default"/>
          <w:sz w:val="24"/>
          <w:szCs w:val="24"/>
        </w:rPr>
      </w:pPr>
      <w:r>
        <w:rPr>
          <w:rFonts w:ascii="宋体" w:hAnsi="宋体" w:cs="宋体" w:eastAsia="宋体" w:hint="default"/>
          <w:b/>
          <w:bCs/>
          <w:sz w:val="24"/>
          <w:szCs w:val="24"/>
        </w:rPr>
        <w:t>三、破产重组相关事项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报告期内，公司不存在破产重组相关事项。</w:t>
      </w:r>
    </w:p>
    <w:p>
      <w:pPr>
        <w:spacing w:line="357" w:lineRule="auto" w:before="34"/>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四、持有其他上市公司股权、参股金融企业股权情况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报告期内，公司未持有其他上市公司股权，未参股商业银行、证券公司、保险公司、信</w:t>
      </w:r>
    </w:p>
    <w:p>
      <w:pPr>
        <w:pStyle w:val="BodyText"/>
        <w:spacing w:line="240" w:lineRule="auto"/>
        <w:ind w:right="0"/>
        <w:jc w:val="both"/>
      </w:pPr>
      <w:r>
        <w:rPr/>
        <w:t>托公司和期货公司等金融企业股权。</w:t>
      </w:r>
    </w:p>
    <w:p>
      <w:pPr>
        <w:spacing w:line="355" w:lineRule="auto" w:before="154"/>
        <w:ind w:left="633" w:right="1002" w:firstLine="2"/>
        <w:jc w:val="left"/>
        <w:rPr>
          <w:rFonts w:ascii="宋体" w:hAnsi="宋体" w:cs="宋体" w:eastAsia="宋体" w:hint="default"/>
          <w:sz w:val="24"/>
          <w:szCs w:val="24"/>
        </w:rPr>
      </w:pPr>
      <w:r>
        <w:rPr>
          <w:rFonts w:ascii="宋体" w:hAnsi="宋体" w:cs="宋体" w:eastAsia="宋体" w:hint="default"/>
          <w:b/>
          <w:bCs/>
          <w:sz w:val="24"/>
          <w:szCs w:val="24"/>
        </w:rPr>
        <w:t>五、收购及出售资产、吸收合并事项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报告期内，公司以自有资金</w:t>
      </w:r>
      <w:r>
        <w:rPr>
          <w:rFonts w:ascii="Times New Roman" w:hAnsi="Times New Roman" w:cs="Times New Roman" w:eastAsia="Times New Roman" w:hint="default"/>
          <w:spacing w:val="-2"/>
          <w:sz w:val="24"/>
          <w:szCs w:val="24"/>
        </w:rPr>
        <w:t>720</w:t>
      </w:r>
      <w:r>
        <w:rPr>
          <w:rFonts w:ascii="宋体" w:hAnsi="宋体" w:cs="宋体" w:eastAsia="宋体" w:hint="default"/>
          <w:spacing w:val="-2"/>
          <w:sz w:val="24"/>
          <w:szCs w:val="24"/>
        </w:rPr>
        <w:t>万元收购深圳市汇大光电科技有限公司</w:t>
      </w:r>
      <w:r>
        <w:rPr>
          <w:rFonts w:ascii="Times New Roman" w:hAnsi="Times New Roman" w:cs="Times New Roman" w:eastAsia="Times New Roman" w:hint="default"/>
          <w:spacing w:val="-2"/>
          <w:sz w:val="24"/>
          <w:szCs w:val="24"/>
        </w:rPr>
        <w:t>20%</w:t>
      </w:r>
      <w:r>
        <w:rPr>
          <w:rFonts w:ascii="宋体" w:hAnsi="宋体" w:cs="宋体" w:eastAsia="宋体" w:hint="default"/>
          <w:spacing w:val="-2"/>
          <w:sz w:val="24"/>
          <w:szCs w:val="24"/>
        </w:rPr>
        <w:t>股权，以自有</w:t>
      </w:r>
    </w:p>
    <w:p>
      <w:pPr>
        <w:pStyle w:val="BodyText"/>
        <w:spacing w:line="336" w:lineRule="auto" w:before="8"/>
        <w:ind w:right="1132"/>
        <w:jc w:val="both"/>
      </w:pPr>
      <w:r>
        <w:rPr>
          <w:spacing w:val="2"/>
        </w:rPr>
        <w:t>资金</w:t>
      </w:r>
      <w:r>
        <w:rPr>
          <w:rFonts w:ascii="Times New Roman" w:hAnsi="Times New Roman" w:cs="Times New Roman" w:eastAsia="Times New Roman" w:hint="default"/>
          <w:spacing w:val="2"/>
        </w:rPr>
        <w:t>1,530</w:t>
      </w:r>
      <w:r>
        <w:rPr>
          <w:spacing w:val="2"/>
        </w:rPr>
        <w:t>万元向其单方认购新增加的</w:t>
      </w:r>
      <w:r>
        <w:rPr>
          <w:rFonts w:ascii="Times New Roman" w:hAnsi="Times New Roman" w:cs="Times New Roman" w:eastAsia="Times New Roman" w:hint="default"/>
          <w:spacing w:val="2"/>
        </w:rPr>
        <w:t>340</w:t>
      </w:r>
      <w:r>
        <w:rPr>
          <w:spacing w:val="2"/>
        </w:rPr>
        <w:t>万元注册资本。本次收购价格以经审计的净资产为</w:t>
      </w:r>
      <w:r>
        <w:rPr/>
        <w:t> 基础并经双方协商确定。报告期内，公司不存在出售资产、企业合并事项。</w:t>
      </w:r>
    </w:p>
    <w:p>
      <w:pPr>
        <w:pStyle w:val="BodyText"/>
        <w:spacing w:line="240" w:lineRule="auto" w:before="58"/>
        <w:ind w:left="633" w:right="3829"/>
        <w:jc w:val="left"/>
      </w:pPr>
      <w:r>
        <w:rPr/>
        <w:t>近三年通过关联交易采购资产的目前状况如下：</w:t>
      </w:r>
    </w:p>
    <w:p>
      <w:pPr>
        <w:pStyle w:val="BodyText"/>
        <w:spacing w:line="240" w:lineRule="auto" w:before="151"/>
        <w:ind w:left="633" w:right="1002"/>
        <w:jc w:val="left"/>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5</w:t>
      </w:r>
      <w:r>
        <w:rPr>
          <w:spacing w:val="3"/>
        </w:rPr>
        <w:t>日，公司与百华科技发展有限公司签订《股权转让协议书》，约定公司以</w:t>
      </w:r>
    </w:p>
    <w:p>
      <w:pPr>
        <w:pStyle w:val="BodyText"/>
        <w:spacing w:line="343" w:lineRule="auto" w:before="135"/>
        <w:ind w:right="1134"/>
        <w:jc w:val="both"/>
      </w:pPr>
      <w:r>
        <w:rPr>
          <w:rFonts w:ascii="Times New Roman" w:hAnsi="Times New Roman" w:cs="Times New Roman" w:eastAsia="Times New Roman" w:hint="default"/>
          <w:spacing w:val="3"/>
        </w:rPr>
        <w:t>1,756.38</w:t>
      </w:r>
      <w:r>
        <w:rPr>
          <w:spacing w:val="3"/>
        </w:rPr>
        <w:t>万元的价格受让百华科技持有的无锡实益达</w:t>
      </w:r>
      <w:r>
        <w:rPr>
          <w:rFonts w:ascii="Times New Roman" w:hAnsi="Times New Roman" w:cs="Times New Roman" w:eastAsia="Times New Roman" w:hint="default"/>
          <w:spacing w:val="3"/>
        </w:rPr>
        <w:t>49%</w:t>
      </w:r>
      <w:r>
        <w:rPr>
          <w:spacing w:val="3"/>
        </w:rPr>
        <w:t>股权。本次关联交易的目的旨在直</w:t>
      </w:r>
      <w:r>
        <w:rPr>
          <w:spacing w:val="-83"/>
        </w:rPr>
        <w:t> </w:t>
      </w:r>
      <w:r>
        <w:rPr>
          <w:spacing w:val="-83"/>
        </w:rPr>
      </w:r>
      <w:r>
        <w:rPr/>
        <w:t>接、间接全资控股无锡实益达，有利于加强公司对其经营管理的有效控制，加快公司在华东</w:t>
      </w:r>
      <w:r>
        <w:rPr>
          <w:spacing w:val="-91"/>
        </w:rPr>
        <w:t> </w:t>
      </w:r>
      <w:r>
        <w:rPr>
          <w:spacing w:val="-91"/>
        </w:rPr>
      </w:r>
      <w:r>
        <w:rPr/>
        <w:t>地区的市场开发和拓展，有效整合双方资源和业务。截至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日，无锡实益达总资</w:t>
      </w:r>
      <w:r>
        <w:rPr>
          <w:spacing w:val="-87"/>
        </w:rPr>
        <w:t> </w:t>
      </w:r>
      <w:r>
        <w:rPr>
          <w:spacing w:val="-87"/>
        </w:rPr>
      </w:r>
      <w:r>
        <w:rPr/>
        <w:t>产</w:t>
      </w:r>
      <w:r>
        <w:rPr>
          <w:rFonts w:ascii="Times New Roman" w:hAnsi="Times New Roman" w:cs="Times New Roman" w:eastAsia="Times New Roman" w:hint="default"/>
        </w:rPr>
        <w:t>38,925.44</w:t>
      </w:r>
      <w:r>
        <w:rPr/>
        <w:t>万元，净资产</w:t>
      </w:r>
      <w:r>
        <w:rPr>
          <w:rFonts w:ascii="Times New Roman" w:hAnsi="Times New Roman" w:cs="Times New Roman" w:eastAsia="Times New Roman" w:hint="default"/>
        </w:rPr>
        <w:t>21,801.49</w:t>
      </w:r>
      <w:r>
        <w:rPr/>
        <w:t>万元，</w:t>
      </w:r>
      <w:r>
        <w:rPr>
          <w:rFonts w:ascii="Times New Roman" w:hAnsi="Times New Roman" w:cs="Times New Roman" w:eastAsia="Times New Roman" w:hint="default"/>
        </w:rPr>
        <w:t>2011</w:t>
      </w:r>
      <w:r>
        <w:rPr/>
        <w:t>年度净利润</w:t>
      </w:r>
      <w:r>
        <w:rPr>
          <w:rFonts w:ascii="Times New Roman" w:hAnsi="Times New Roman" w:cs="Times New Roman" w:eastAsia="Times New Roman" w:hint="default"/>
        </w:rPr>
        <w:t>1,137.34</w:t>
      </w:r>
      <w:r>
        <w:rPr/>
        <w:t>万元。</w:t>
      </w:r>
    </w:p>
    <w:p>
      <w:pPr>
        <w:spacing w:line="357" w:lineRule="auto" w:before="21"/>
        <w:ind w:left="633" w:right="5473" w:firstLine="2"/>
        <w:jc w:val="left"/>
        <w:rPr>
          <w:rFonts w:ascii="宋体" w:hAnsi="宋体" w:cs="宋体" w:eastAsia="宋体" w:hint="default"/>
          <w:sz w:val="24"/>
          <w:szCs w:val="24"/>
        </w:rPr>
      </w:pPr>
      <w:r>
        <w:rPr>
          <w:rFonts w:ascii="宋体" w:hAnsi="宋体" w:cs="宋体" w:eastAsia="宋体" w:hint="default"/>
          <w:b/>
          <w:bCs/>
          <w:sz w:val="24"/>
          <w:szCs w:val="24"/>
        </w:rPr>
        <w:t>六、股权激励计划实施情况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报告期内，公司未制定或实施股权激励计划。 </w:t>
      </w:r>
      <w:r>
        <w:rPr>
          <w:rFonts w:ascii="宋体" w:hAnsi="宋体" w:cs="宋体" w:eastAsia="宋体" w:hint="default"/>
          <w:b/>
          <w:bCs/>
          <w:sz w:val="24"/>
          <w:szCs w:val="24"/>
        </w:rPr>
        <w:t>七、关联交易</w:t>
      </w:r>
      <w:r>
        <w:rPr>
          <w:rFonts w:ascii="宋体" w:hAnsi="宋体" w:cs="宋体" w:eastAsia="宋体" w:hint="default"/>
          <w:sz w:val="24"/>
          <w:szCs w:val="24"/>
        </w:rPr>
      </w:r>
    </w:p>
    <w:p>
      <w:pPr>
        <w:pStyle w:val="BodyText"/>
        <w:spacing w:line="240" w:lineRule="auto" w:before="36"/>
        <w:ind w:left="633" w:right="3829"/>
        <w:jc w:val="left"/>
      </w:pPr>
      <w:r>
        <w:rPr/>
        <w:t>（一）报告期内，公司未发生重大关联交易事项。</w:t>
      </w:r>
    </w:p>
    <w:p>
      <w:pPr>
        <w:pStyle w:val="BodyText"/>
        <w:spacing w:line="350" w:lineRule="auto" w:before="151"/>
        <w:ind w:right="1133" w:firstLine="480"/>
        <w:jc w:val="both"/>
      </w:pPr>
      <w:r>
        <w:rPr/>
        <w:t>（二）报告期内，公司控股子公司深圳市汇大光电科技有限公司与参股公司深圳市电明 科技有限责任公司（上市公司关联自然人乔昕同时在该参股公司担任董事）签订购销合同，</w:t>
      </w:r>
      <w:r>
        <w:rPr>
          <w:spacing w:val="-89"/>
        </w:rPr>
        <w:t> </w:t>
      </w:r>
      <w:r>
        <w:rPr>
          <w:spacing w:val="-89"/>
        </w:rPr>
      </w:r>
      <w:r>
        <w:rPr>
          <w:spacing w:val="-1"/>
        </w:rPr>
        <w:t>约定汇大光电向电明科技销售发光二极管，自合并日起至报告期末实际发生额</w:t>
      </w:r>
      <w:r>
        <w:rPr>
          <w:rFonts w:ascii="Times New Roman" w:hAnsi="Times New Roman" w:cs="Times New Roman" w:eastAsia="Times New Roman" w:hint="default"/>
          <w:spacing w:val="-1"/>
        </w:rPr>
        <w:t>89.89</w:t>
      </w:r>
      <w:r>
        <w:rPr>
          <w:spacing w:val="-1"/>
        </w:rPr>
        <w:t>万元。该</w:t>
      </w:r>
      <w:r>
        <w:rPr>
          <w:spacing w:val="-101"/>
        </w:rPr>
        <w:t> </w:t>
      </w:r>
      <w:r>
        <w:rPr>
          <w:spacing w:val="-101"/>
        </w:rPr>
      </w:r>
      <w:r>
        <w:rPr/>
        <w:t>交易价为参考市场价格双方协议达成，对本期和未来财务状况和经营成果无重大影响。</w:t>
      </w:r>
    </w:p>
    <w:p>
      <w:pPr>
        <w:pStyle w:val="Heading4"/>
        <w:spacing w:line="240" w:lineRule="auto" w:before="41"/>
        <w:ind w:right="3829"/>
        <w:jc w:val="left"/>
        <w:rPr>
          <w:b w:val="0"/>
          <w:bCs w:val="0"/>
        </w:rPr>
      </w:pPr>
      <w:r>
        <w:rPr/>
        <w:t>八、重大合同履行情况</w:t>
      </w:r>
      <w:r>
        <w:rPr>
          <w:b w:val="0"/>
          <w:bCs w:val="0"/>
        </w:rPr>
      </w:r>
    </w:p>
    <w:p>
      <w:pPr>
        <w:pStyle w:val="BodyText"/>
        <w:spacing w:line="355" w:lineRule="auto" w:before="154"/>
        <w:ind w:right="1002" w:firstLine="480"/>
        <w:jc w:val="left"/>
      </w:pPr>
      <w:r>
        <w:rPr/>
        <w:t>（一）报告期内，公司无托管、承包、租赁其他公司资产或其他公司托管、承包、租赁 公司资产的事项。</w:t>
      </w:r>
    </w:p>
    <w:p>
      <w:pPr>
        <w:pStyle w:val="BodyText"/>
        <w:spacing w:line="240" w:lineRule="auto" w:before="38"/>
        <w:ind w:left="633" w:right="3829"/>
        <w:jc w:val="left"/>
      </w:pPr>
      <w:r>
        <w:rPr/>
        <w:t>（二）报告期内，公司无重大担保事项。</w:t>
      </w:r>
    </w:p>
    <w:p>
      <w:pPr>
        <w:pStyle w:val="BodyText"/>
        <w:spacing w:line="240" w:lineRule="auto" w:before="151"/>
        <w:ind w:left="633" w:right="3829"/>
        <w:jc w:val="left"/>
      </w:pPr>
      <w:r>
        <w:rPr/>
        <w:t>（三）报告期内，公司无委托他人进行现金资产管理事项。</w:t>
      </w:r>
    </w:p>
    <w:p>
      <w:pPr>
        <w:spacing w:line="355" w:lineRule="auto" w:before="154"/>
        <w:ind w:left="635" w:right="7634" w:hanging="3"/>
        <w:jc w:val="left"/>
        <w:rPr>
          <w:rFonts w:ascii="宋体" w:hAnsi="宋体" w:cs="宋体" w:eastAsia="宋体" w:hint="default"/>
          <w:sz w:val="24"/>
          <w:szCs w:val="24"/>
        </w:rPr>
      </w:pPr>
      <w:r>
        <w:rPr>
          <w:rFonts w:ascii="宋体" w:hAnsi="宋体" w:cs="宋体" w:eastAsia="宋体" w:hint="default"/>
          <w:sz w:val="24"/>
          <w:szCs w:val="24"/>
        </w:rPr>
        <w:t>（四）无其他重大合同。 </w:t>
      </w:r>
      <w:r>
        <w:rPr>
          <w:rFonts w:ascii="宋体" w:hAnsi="宋体" w:cs="宋体" w:eastAsia="宋体" w:hint="default"/>
          <w:b/>
          <w:bCs/>
          <w:sz w:val="24"/>
          <w:szCs w:val="24"/>
        </w:rPr>
        <w:t>九、承诺事项履行情况</w:t>
      </w:r>
      <w:r>
        <w:rPr>
          <w:rFonts w:ascii="宋体" w:hAnsi="宋体" w:cs="宋体" w:eastAsia="宋体" w:hint="default"/>
          <w:sz w:val="24"/>
          <w:szCs w:val="24"/>
        </w:rPr>
      </w:r>
    </w:p>
    <w:p>
      <w:pPr>
        <w:spacing w:after="0" w:line="355" w:lineRule="auto"/>
        <w:jc w:val="left"/>
        <w:rPr>
          <w:rFonts w:ascii="宋体" w:hAnsi="宋体" w:cs="宋体" w:eastAsia="宋体" w:hint="default"/>
          <w:sz w:val="24"/>
          <w:szCs w:val="24"/>
        </w:rPr>
        <w:sectPr>
          <w:footerReference w:type="default" r:id="rId16"/>
          <w:pgSz w:w="11910" w:h="16840"/>
          <w:pgMar w:footer="956" w:header="0" w:top="980" w:bottom="1140" w:left="980" w:right="0"/>
          <w:pgNumType w:start="55"/>
        </w:sectPr>
      </w:pPr>
    </w:p>
    <w:p>
      <w:pPr>
        <w:spacing w:line="240" w:lineRule="auto" w:before="5"/>
        <w:rPr>
          <w:rFonts w:ascii="宋体" w:hAnsi="宋体" w:cs="宋体" w:eastAsia="宋体" w:hint="default"/>
          <w:b/>
          <w:bCs/>
          <w:sz w:val="29"/>
          <w:szCs w:val="29"/>
        </w:rPr>
      </w:pPr>
    </w:p>
    <w:p>
      <w:pPr>
        <w:pStyle w:val="BodyText"/>
        <w:spacing w:line="357" w:lineRule="auto" w:before="26"/>
        <w:ind w:left="635" w:right="1002"/>
        <w:jc w:val="left"/>
      </w:pPr>
      <w:r>
        <w:rPr/>
        <w:t>（一）关于股份锁定的承诺 公司控股股东深圳市恒顺昌投资发展有限公司及股东拉萨市冠德成科技发展有限公司、</w:t>
      </w:r>
    </w:p>
    <w:p>
      <w:pPr>
        <w:pStyle w:val="BodyText"/>
        <w:spacing w:line="357" w:lineRule="auto"/>
        <w:ind w:right="1136"/>
        <w:jc w:val="both"/>
      </w:pPr>
      <w:r>
        <w:rPr/>
        <w:t>乔昕、陈亚妹、张淑清、吕昌荣、宋东红、曾玉芳、何慧敏、胡罢传、杨志杰、王雁航、季</w:t>
      </w:r>
      <w:r>
        <w:rPr>
          <w:spacing w:val="-89"/>
        </w:rPr>
        <w:t> </w:t>
      </w:r>
      <w:r>
        <w:rPr>
          <w:spacing w:val="-89"/>
        </w:rPr>
      </w:r>
      <w:r>
        <w:rPr/>
        <w:t>国永承诺，自本股票上市之日起三十六个月内，不转让或者委托他人管理其持有的本公司股</w:t>
      </w:r>
      <w:r>
        <w:rPr>
          <w:spacing w:val="-91"/>
        </w:rPr>
        <w:t> </w:t>
      </w:r>
      <w:r>
        <w:rPr>
          <w:spacing w:val="-91"/>
        </w:rPr>
      </w:r>
      <w:r>
        <w:rPr/>
        <w:t>份，也不由本公司回购其持有的股份。同时作为担任公司董事、监事、高级管理人员的股东</w:t>
      </w:r>
      <w:r>
        <w:rPr>
          <w:spacing w:val="-91"/>
        </w:rPr>
        <w:t> </w:t>
      </w:r>
      <w:r>
        <w:rPr>
          <w:spacing w:val="-91"/>
        </w:rPr>
      </w:r>
      <w:r>
        <w:rPr/>
        <w:t>乔昕、陈亚妹、吕昌荣、宋东红、杨志杰、王雁航、季国永承诺，除前述锁定期外，在其任</w:t>
      </w:r>
      <w:r>
        <w:rPr>
          <w:spacing w:val="-91"/>
        </w:rPr>
        <w:t> </w:t>
      </w:r>
      <w:r>
        <w:rPr>
          <w:spacing w:val="-91"/>
        </w:rPr>
      </w:r>
      <w:r>
        <w:rPr/>
        <w:t>职期间每年转让的股份不得超过其所持有本公司股份总数的百分之二十五；离职后半年内，</w:t>
      </w:r>
      <w:r>
        <w:rPr>
          <w:spacing w:val="-91"/>
        </w:rPr>
        <w:t> </w:t>
      </w:r>
      <w:r>
        <w:rPr>
          <w:spacing w:val="-91"/>
        </w:rPr>
      </w:r>
      <w:r>
        <w:rPr/>
        <w:t>不转让其所持有的本公司股份。</w:t>
      </w:r>
    </w:p>
    <w:p>
      <w:pPr>
        <w:pStyle w:val="BodyText"/>
        <w:spacing w:line="240" w:lineRule="auto"/>
        <w:ind w:left="635" w:right="3829"/>
        <w:jc w:val="left"/>
      </w:pPr>
      <w:r>
        <w:rPr/>
        <w:t>报告期内，未发生违反上述承诺的事项。</w:t>
      </w:r>
    </w:p>
    <w:p>
      <w:pPr>
        <w:pStyle w:val="BodyText"/>
        <w:spacing w:line="355" w:lineRule="auto" w:before="154"/>
        <w:ind w:left="635" w:right="1002"/>
        <w:jc w:val="left"/>
      </w:pPr>
      <w:r>
        <w:rPr/>
        <w:t>（二）关于避免同业竞争的承诺函 公司实际控制人乔昕、陈亚妹夫妇及控股股东深圳市恒顺昌投资发展有限公司、股东拉</w:t>
      </w:r>
    </w:p>
    <w:p>
      <w:pPr>
        <w:pStyle w:val="BodyText"/>
        <w:spacing w:line="357" w:lineRule="auto" w:before="38"/>
        <w:ind w:right="1136"/>
        <w:jc w:val="both"/>
      </w:pPr>
      <w:r>
        <w:rPr/>
        <w:t>萨市冠德成科技发展有限公司承诺，在作为实益达股东期间，其不会在中国境内或境外，以</w:t>
      </w:r>
      <w:r>
        <w:rPr>
          <w:spacing w:val="-90"/>
        </w:rPr>
        <w:t> </w:t>
      </w:r>
      <w:r>
        <w:rPr>
          <w:spacing w:val="-90"/>
        </w:rPr>
      </w:r>
      <w:r>
        <w:rPr/>
        <w:t>任何方式（包括但不限于独资、合资、合作经营或者承包、租赁经营）直接或者间接从事对</w:t>
      </w:r>
      <w:r>
        <w:rPr>
          <w:spacing w:val="-91"/>
        </w:rPr>
        <w:t> </w:t>
      </w:r>
      <w:r>
        <w:rPr>
          <w:spacing w:val="-91"/>
        </w:rPr>
      </w:r>
      <w:r>
        <w:rPr/>
        <w:t>实益达公司的生产经营构成或可能构成竞争的业务或活动。</w:t>
      </w:r>
    </w:p>
    <w:p>
      <w:pPr>
        <w:pStyle w:val="BodyText"/>
        <w:spacing w:line="240" w:lineRule="auto"/>
        <w:ind w:left="635" w:right="3829"/>
        <w:jc w:val="left"/>
      </w:pPr>
      <w:r>
        <w:rPr/>
        <w:t>报告期内，未发生违反上述承诺的事项。</w:t>
      </w:r>
    </w:p>
    <w:p>
      <w:pPr>
        <w:pStyle w:val="BodyText"/>
        <w:spacing w:line="357" w:lineRule="auto" w:before="154"/>
        <w:ind w:left="635" w:right="1002"/>
        <w:jc w:val="left"/>
      </w:pPr>
      <w:r>
        <w:rPr/>
        <w:t>（三）关于公司享有的企业所得税税收优惠事项的承诺 公司实际控制人乔昕、陈亚妹夫妇及控股股东深圳市恒顺昌投资发展有限公司、股东拉</w:t>
      </w:r>
    </w:p>
    <w:p>
      <w:pPr>
        <w:pStyle w:val="BodyText"/>
        <w:spacing w:line="357" w:lineRule="auto"/>
        <w:ind w:right="996"/>
        <w:jc w:val="left"/>
      </w:pPr>
      <w:r>
        <w:rPr/>
        <w:t>萨市冠德成科技发展有限公司承诺，若日后国家税务主管部门要求本公司补缴因享受有关税</w:t>
      </w:r>
      <w:r>
        <w:rPr>
          <w:spacing w:val="-91"/>
        </w:rPr>
        <w:t> </w:t>
      </w:r>
      <w:r>
        <w:rPr>
          <w:spacing w:val="-91"/>
        </w:rPr>
      </w:r>
      <w:r>
        <w:rPr>
          <w:spacing w:val="-2"/>
        </w:rPr>
        <w:t>收政策而免缴及少缴的企业所得税，则乔昕、陈亚妹夫妇及深圳市恒顺昌投资发展有限公司、</w:t>
      </w:r>
      <w:r>
        <w:rPr/>
        <w:t> 拉萨市冠德成科技发展有限公司将以连带责任方式，无条件全额承担本公司在上市前应补缴</w:t>
      </w:r>
      <w:r>
        <w:rPr>
          <w:spacing w:val="-91"/>
        </w:rPr>
        <w:t> </w:t>
      </w:r>
      <w:r>
        <w:rPr>
          <w:spacing w:val="-91"/>
        </w:rPr>
      </w:r>
      <w:r>
        <w:rPr/>
        <w:t>的税款及</w:t>
      </w:r>
      <w:r>
        <w:rPr>
          <w:rFonts w:ascii="Times New Roman" w:hAnsi="Times New Roman" w:cs="Times New Roman" w:eastAsia="Times New Roman" w:hint="default"/>
        </w:rPr>
        <w:t>/</w:t>
      </w:r>
      <w:r>
        <w:rPr/>
        <w:t>或因此所产生的相关费用。</w:t>
      </w:r>
    </w:p>
    <w:p>
      <w:pPr>
        <w:pStyle w:val="BodyText"/>
        <w:spacing w:line="357" w:lineRule="auto" w:before="3"/>
        <w:ind w:right="1002" w:firstLine="482"/>
        <w:jc w:val="left"/>
      </w:pPr>
      <w:r>
        <w:rPr/>
        <w:t>报告期内，公司未接到国家税务部门关于补缴企业所得税的要求，未发生违反上述承诺 的事项。</w:t>
      </w:r>
    </w:p>
    <w:p>
      <w:pPr>
        <w:pStyle w:val="BodyText"/>
        <w:spacing w:line="357" w:lineRule="auto"/>
        <w:ind w:left="635" w:right="1123"/>
        <w:jc w:val="left"/>
      </w:pPr>
      <w:r>
        <w:rPr/>
        <w:t>（四）关于无锡实益达土地使用权出让金事宜的承诺 公司实际控制人乔昕、陈亚妹夫妇承诺</w:t>
      </w:r>
      <w:r>
        <w:rPr>
          <w:spacing w:val="28"/>
        </w:rPr>
        <w:t> </w:t>
      </w:r>
      <w:r>
        <w:rPr>
          <w:rFonts w:ascii="Times New Roman" w:hAnsi="Times New Roman" w:cs="Times New Roman" w:eastAsia="Times New Roman" w:hint="default"/>
        </w:rPr>
        <w:t>1</w:t>
      </w:r>
      <w:r>
        <w:rPr/>
        <w:t>、如果日后有关政府部门要求无锡实益达缴付</w:t>
      </w:r>
    </w:p>
    <w:p>
      <w:pPr>
        <w:pStyle w:val="BodyText"/>
        <w:spacing w:line="343" w:lineRule="auto" w:before="3"/>
        <w:ind w:right="1131"/>
        <w:jc w:val="both"/>
      </w:pPr>
      <w:r>
        <w:rPr/>
        <w:t>全部土地出让金，则乔昕、陈亚妹夫妇将对无锡实益达欠缴得多土地使用权出让金承担连带</w:t>
      </w:r>
      <w:r>
        <w:rPr>
          <w:spacing w:val="-91"/>
        </w:rPr>
        <w:t> </w:t>
      </w:r>
      <w:r>
        <w:rPr>
          <w:spacing w:val="-91"/>
        </w:rPr>
      </w:r>
      <w:r>
        <w:rPr>
          <w:spacing w:val="-2"/>
        </w:rPr>
        <w:t>责任；</w:t>
      </w:r>
      <w:r>
        <w:rPr>
          <w:rFonts w:ascii="Times New Roman" w:hAnsi="Times New Roman" w:cs="Times New Roman" w:eastAsia="Times New Roman" w:hint="default"/>
          <w:spacing w:val="-2"/>
        </w:rPr>
        <w:t>2</w:t>
      </w:r>
      <w:r>
        <w:rPr>
          <w:spacing w:val="-2"/>
        </w:rPr>
        <w:t>、如果日后有关政府部门因无锡实益达未能缴足土地使用权出让金而要求其支付相应</w:t>
      </w:r>
      <w:r>
        <w:rPr/>
        <w:t> </w:t>
      </w:r>
      <w:r>
        <w:rPr>
          <w:spacing w:val="-1"/>
        </w:rPr>
        <w:t>滞纳金及</w:t>
      </w:r>
      <w:r>
        <w:rPr>
          <w:rFonts w:ascii="Times New Roman" w:hAnsi="Times New Roman" w:cs="Times New Roman" w:eastAsia="Times New Roman" w:hint="default"/>
          <w:spacing w:val="-1"/>
        </w:rPr>
        <w:t>/</w:t>
      </w:r>
      <w:r>
        <w:rPr>
          <w:spacing w:val="-1"/>
        </w:rPr>
        <w:t>或要求其承担其它任何经济处罚，乔昕、陈亚妹夫妇将以连带责任方式代无锡实益</w:t>
      </w:r>
      <w:r>
        <w:rPr>
          <w:spacing w:val="-109"/>
        </w:rPr>
        <w:t> </w:t>
      </w:r>
      <w:r>
        <w:rPr>
          <w:spacing w:val="-109"/>
        </w:rPr>
      </w:r>
      <w:r>
        <w:rPr/>
        <w:t>达支付滞纳金及</w:t>
      </w:r>
      <w:r>
        <w:rPr>
          <w:rFonts w:ascii="Times New Roman" w:hAnsi="Times New Roman" w:cs="Times New Roman" w:eastAsia="Times New Roman" w:hint="default"/>
        </w:rPr>
        <w:t>/</w:t>
      </w:r>
      <w:r>
        <w:rPr/>
        <w:t>或承担其它任何经济处罚，且不向无锡实益达进行追偿。</w:t>
      </w:r>
    </w:p>
    <w:p>
      <w:pPr>
        <w:pStyle w:val="BodyText"/>
        <w:spacing w:line="240" w:lineRule="auto" w:before="19"/>
        <w:ind w:left="635" w:right="1002"/>
        <w:jc w:val="left"/>
      </w:pPr>
      <w:r>
        <w:rPr/>
        <w:t>报告期内，公司未接到任何政府部门关于追缴无锡实益达土地使用权出让金，以及支付</w:t>
      </w:r>
    </w:p>
    <w:p>
      <w:pPr>
        <w:spacing w:after="0" w:line="240" w:lineRule="auto"/>
        <w:jc w:val="left"/>
        <w:sectPr>
          <w:pgSz w:w="11910" w:h="16840"/>
          <w:pgMar w:header="0" w:footer="956" w:top="980" w:bottom="1140" w:left="980" w:right="0"/>
        </w:sectPr>
      </w:pPr>
    </w:p>
    <w:p>
      <w:pPr>
        <w:spacing w:line="240" w:lineRule="auto" w:before="5"/>
        <w:rPr>
          <w:rFonts w:ascii="宋体" w:hAnsi="宋体" w:cs="宋体" w:eastAsia="宋体" w:hint="default"/>
          <w:sz w:val="29"/>
          <w:szCs w:val="29"/>
        </w:rPr>
      </w:pPr>
    </w:p>
    <w:p>
      <w:pPr>
        <w:pStyle w:val="BodyText"/>
        <w:spacing w:line="240" w:lineRule="auto" w:before="26"/>
        <w:ind w:right="2112"/>
        <w:jc w:val="left"/>
      </w:pPr>
      <w:r>
        <w:rPr/>
        <w:t>与之相关的滞纳金及</w:t>
      </w:r>
      <w:r>
        <w:rPr>
          <w:rFonts w:ascii="Times New Roman" w:hAnsi="Times New Roman" w:cs="Times New Roman" w:eastAsia="Times New Roman" w:hint="default"/>
        </w:rPr>
        <w:t>/</w:t>
      </w:r>
      <w:r>
        <w:rPr/>
        <w:t>或其它经济处罚的要求，未发生违反上述承诺的事项。</w:t>
      </w:r>
    </w:p>
    <w:p>
      <w:pPr>
        <w:pStyle w:val="BodyText"/>
        <w:spacing w:line="355" w:lineRule="auto" w:before="136"/>
        <w:ind w:left="635" w:right="997"/>
        <w:jc w:val="left"/>
      </w:pPr>
      <w:r>
        <w:rPr/>
        <w:t>（五）关于减持股份的承诺 </w:t>
      </w:r>
      <w:r>
        <w:rPr>
          <w:spacing w:val="-3"/>
        </w:rPr>
        <w:t>拉萨市冠德成科技发展有限公司承诺从首次减持公司股票起（即从</w:t>
      </w:r>
      <w:r>
        <w:rPr>
          <w:spacing w:val="-59"/>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21 </w:t>
      </w:r>
      <w:r>
        <w:rPr/>
        <w:t>日起）</w:t>
      </w:r>
    </w:p>
    <w:p>
      <w:pPr>
        <w:pStyle w:val="BodyText"/>
        <w:spacing w:line="240" w:lineRule="auto" w:before="8"/>
        <w:ind w:right="1002"/>
        <w:jc w:val="left"/>
      </w:pPr>
      <w:r>
        <w:rPr/>
        <w:t>连续六个月内通过证券交易系统出售的股份不超过公司股份总数的</w:t>
      </w:r>
      <w:r>
        <w:rPr>
          <w:spacing w:val="70"/>
        </w:rPr>
        <w:t> </w:t>
      </w:r>
      <w:r>
        <w:rPr>
          <w:rFonts w:ascii="Times New Roman" w:hAnsi="Times New Roman" w:cs="Times New Roman" w:eastAsia="Times New Roman" w:hint="default"/>
        </w:rPr>
        <w:t>5%</w:t>
      </w:r>
      <w:r>
        <w:rPr/>
        <w:t>；自本次减持之日起</w:t>
      </w:r>
    </w:p>
    <w:p>
      <w:pPr>
        <w:pStyle w:val="BodyText"/>
        <w:spacing w:line="338" w:lineRule="auto" w:before="133"/>
        <w:ind w:right="1117"/>
        <w:jc w:val="left"/>
      </w:pPr>
      <w:r>
        <w:rPr/>
        <w:t>（即从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日起）连续六个月内通过证券交易系统出售的股份低于公司股份总数</w:t>
      </w:r>
      <w:r>
        <w:rPr/>
        <w:t> 的</w:t>
      </w:r>
      <w:r>
        <w:rPr>
          <w:spacing w:val="-61"/>
        </w:rPr>
        <w:t> </w:t>
      </w:r>
      <w:r>
        <w:rPr>
          <w:rFonts w:ascii="Times New Roman" w:hAnsi="Times New Roman" w:cs="Times New Roman" w:eastAsia="Times New Roman" w:hint="default"/>
        </w:rPr>
        <w:t>5%</w:t>
      </w:r>
      <w:r>
        <w:rPr/>
        <w:t>。</w:t>
      </w:r>
    </w:p>
    <w:p>
      <w:pPr>
        <w:spacing w:line="357" w:lineRule="auto" w:before="24"/>
        <w:ind w:left="635" w:right="5951" w:firstLine="0"/>
        <w:jc w:val="left"/>
        <w:rPr>
          <w:rFonts w:ascii="宋体" w:hAnsi="宋体" w:cs="宋体" w:eastAsia="宋体" w:hint="default"/>
          <w:sz w:val="24"/>
          <w:szCs w:val="24"/>
        </w:rPr>
      </w:pPr>
      <w:r>
        <w:rPr>
          <w:rFonts w:ascii="宋体" w:hAnsi="宋体" w:cs="宋体" w:eastAsia="宋体" w:hint="default"/>
          <w:sz w:val="24"/>
          <w:szCs w:val="24"/>
        </w:rPr>
        <w:t>报告期内，未发生违反上述承诺的事项。 </w:t>
      </w:r>
      <w:r>
        <w:rPr>
          <w:rFonts w:ascii="宋体" w:hAnsi="宋体" w:cs="宋体" w:eastAsia="宋体" w:hint="default"/>
          <w:b/>
          <w:bCs/>
          <w:sz w:val="24"/>
          <w:szCs w:val="24"/>
        </w:rPr>
        <w:t>十、聘任、解聘会计师事务所情况</w:t>
      </w:r>
      <w:r>
        <w:rPr>
          <w:rFonts w:ascii="宋体" w:hAnsi="宋体" w:cs="宋体" w:eastAsia="宋体" w:hint="default"/>
          <w:sz w:val="24"/>
          <w:szCs w:val="24"/>
        </w:rPr>
      </w:r>
    </w:p>
    <w:p>
      <w:pPr>
        <w:pStyle w:val="BodyText"/>
        <w:spacing w:line="343" w:lineRule="auto"/>
        <w:ind w:right="1131" w:firstLine="480"/>
        <w:jc w:val="both"/>
      </w:pPr>
      <w:r>
        <w:rPr/>
        <w:t>报告期内，公司继续聘任大华会计师事务所有限公司（原立信大华会计师事务所有限公 </w:t>
      </w:r>
      <w:r>
        <w:rPr>
          <w:spacing w:val="-2"/>
        </w:rPr>
        <w:t>司）为公司</w:t>
      </w:r>
      <w:r>
        <w:rPr>
          <w:rFonts w:ascii="Times New Roman" w:hAnsi="Times New Roman" w:cs="Times New Roman" w:eastAsia="Times New Roman" w:hint="default"/>
          <w:spacing w:val="-2"/>
        </w:rPr>
        <w:t>2011</w:t>
      </w:r>
      <w:r>
        <w:rPr>
          <w:spacing w:val="-2"/>
        </w:rPr>
        <w:t>年度审计机构。目前该所已连续</w:t>
      </w:r>
      <w:r>
        <w:rPr>
          <w:rFonts w:ascii="Times New Roman" w:hAnsi="Times New Roman" w:cs="Times New Roman" w:eastAsia="Times New Roman" w:hint="default"/>
          <w:spacing w:val="-2"/>
        </w:rPr>
        <w:t>2</w:t>
      </w:r>
      <w:r>
        <w:rPr>
          <w:spacing w:val="-2"/>
        </w:rPr>
        <w:t>年为公司提供审计服务。为公司</w:t>
      </w:r>
      <w:r>
        <w:rPr>
          <w:rFonts w:ascii="Times New Roman" w:hAnsi="Times New Roman" w:cs="Times New Roman" w:eastAsia="Times New Roman" w:hint="default"/>
          <w:spacing w:val="-2"/>
        </w:rPr>
        <w:t>2011</w:t>
      </w:r>
      <w:r>
        <w:rPr>
          <w:spacing w:val="-2"/>
        </w:rPr>
        <w:t>年度提</w:t>
      </w:r>
      <w:r>
        <w:rPr>
          <w:spacing w:val="-116"/>
        </w:rPr>
        <w:t> </w:t>
      </w:r>
      <w:r>
        <w:rPr>
          <w:spacing w:val="-3"/>
        </w:rPr>
        <w:t>供审计服务的签字注册会计师为杨熹、张兴。会计师杨熹、张兴已连续</w:t>
      </w:r>
      <w:r>
        <w:rPr>
          <w:rFonts w:ascii="Times New Roman" w:hAnsi="Times New Roman" w:cs="Times New Roman" w:eastAsia="Times New Roman" w:hint="default"/>
          <w:spacing w:val="-3"/>
        </w:rPr>
        <w:t>2</w:t>
      </w:r>
      <w:r>
        <w:rPr>
          <w:spacing w:val="-3"/>
        </w:rPr>
        <w:t>年为公司提供审计服</w:t>
      </w:r>
      <w:r>
        <w:rPr>
          <w:spacing w:val="-80"/>
        </w:rPr>
        <w:t> </w:t>
      </w:r>
      <w:r>
        <w:rPr/>
        <w:t>务。</w:t>
      </w:r>
    </w:p>
    <w:p>
      <w:pPr>
        <w:spacing w:line="348" w:lineRule="auto" w:before="48"/>
        <w:ind w:left="633" w:right="10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年度公司支付大华会计师事务所有限公司的审计费用为</w:t>
      </w:r>
      <w:r>
        <w:rPr>
          <w:rFonts w:ascii="Times New Roman" w:hAnsi="Times New Roman" w:cs="Times New Roman" w:eastAsia="Times New Roman" w:hint="default"/>
          <w:sz w:val="24"/>
          <w:szCs w:val="24"/>
        </w:rPr>
        <w:t>40</w:t>
      </w:r>
      <w:r>
        <w:rPr>
          <w:rFonts w:ascii="宋体" w:hAnsi="宋体" w:cs="宋体" w:eastAsia="宋体" w:hint="default"/>
          <w:sz w:val="24"/>
          <w:szCs w:val="24"/>
        </w:rPr>
        <w:t>万元。 </w:t>
      </w:r>
      <w:r>
        <w:rPr>
          <w:rFonts w:ascii="宋体" w:hAnsi="宋体" w:cs="宋体" w:eastAsia="宋体" w:hint="default"/>
          <w:b/>
          <w:bCs/>
          <w:sz w:val="24"/>
          <w:szCs w:val="24"/>
        </w:rPr>
        <w:t>十一、受监管部门处罚、通报批评、公开谴责等情况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报告期内，公司及董事、监事、高级管理人员、公司股东、实际控制人没有受有权机关</w:t>
      </w:r>
    </w:p>
    <w:p>
      <w:pPr>
        <w:pStyle w:val="BodyText"/>
        <w:spacing w:line="357" w:lineRule="auto" w:before="46"/>
        <w:ind w:right="1002"/>
        <w:jc w:val="left"/>
      </w:pPr>
      <w:r>
        <w:rPr/>
        <w:t>调查、司法纪检部门采取强制措施、被移送司法机关或追究刑事责任、中国证监会稽查、证</w:t>
      </w:r>
      <w:r>
        <w:rPr>
          <w:spacing w:val="-91"/>
        </w:rPr>
        <w:t> </w:t>
      </w:r>
      <w:r>
        <w:rPr>
          <w:spacing w:val="-91"/>
        </w:rPr>
      </w:r>
      <w:r>
        <w:rPr/>
        <w:t>券市场禁入、认定为不适当人选或被其他行政管理部门处罚及证券交易所公开谴责的情形。</w:t>
      </w:r>
    </w:p>
    <w:p>
      <w:pPr>
        <w:pStyle w:val="Heading4"/>
        <w:spacing w:line="388" w:lineRule="auto" w:before="34"/>
        <w:ind w:right="1181"/>
        <w:jc w:val="left"/>
        <w:rPr>
          <w:b w:val="0"/>
          <w:bCs w:val="0"/>
        </w:rPr>
      </w:pPr>
      <w:r>
        <w:rPr/>
        <w:t>十二、公司不存在年报披露后面临暂停上市和终止上市风险。</w:t>
      </w:r>
      <w:r>
        <w:rPr>
          <w:w w:val="99"/>
        </w:rPr>
        <w:t> </w:t>
      </w:r>
      <w:r>
        <w:rPr/>
        <w:t>十三、报告期内，公司未发生董事、监事、高级管理人员或持股</w:t>
      </w:r>
      <w:r>
        <w:rPr>
          <w:spacing w:val="-65"/>
        </w:rPr>
        <w:t> </w:t>
      </w:r>
      <w:r>
        <w:rPr>
          <w:rFonts w:ascii="Times New Roman" w:hAnsi="Times New Roman" w:cs="Times New Roman" w:eastAsia="Times New Roman" w:hint="default"/>
        </w:rPr>
        <w:t>5%</w:t>
      </w:r>
      <w:r>
        <w:rPr/>
        <w:t>以上股东违反规定</w:t>
      </w:r>
      <w:r>
        <w:rPr>
          <w:b w:val="0"/>
          <w:bCs w:val="0"/>
        </w:rPr>
      </w:r>
    </w:p>
    <w:p>
      <w:pPr>
        <w:pStyle w:val="Heading4"/>
        <w:spacing w:line="283" w:lineRule="exact"/>
        <w:ind w:left="152" w:right="3829"/>
        <w:jc w:val="left"/>
        <w:rPr>
          <w:b w:val="0"/>
          <w:bCs w:val="0"/>
        </w:rPr>
      </w:pPr>
      <w:r>
        <w:rPr/>
        <w:t>买卖公司股票的情形。</w:t>
      </w:r>
      <w:r>
        <w:rPr>
          <w:b w:val="0"/>
          <w:bCs w:val="0"/>
        </w:rPr>
      </w:r>
    </w:p>
    <w:p>
      <w:pPr>
        <w:pStyle w:val="Heading4"/>
        <w:spacing w:line="240" w:lineRule="auto" w:before="192"/>
        <w:ind w:right="3829"/>
        <w:jc w:val="left"/>
        <w:rPr>
          <w:b w:val="0"/>
          <w:bCs w:val="0"/>
        </w:rPr>
      </w:pPr>
      <w:r>
        <w:rPr/>
        <w:t>十四、报告期内公司发布的重大信息索引</w:t>
      </w:r>
      <w:r>
        <w:rPr>
          <w:b w:val="0"/>
          <w:bCs w:val="0"/>
        </w:rPr>
      </w:r>
    </w:p>
    <w:p>
      <w:pPr>
        <w:spacing w:line="240" w:lineRule="auto" w:before="9"/>
        <w:rPr>
          <w:rFonts w:ascii="宋体" w:hAnsi="宋体" w:cs="宋体" w:eastAsia="宋体" w:hint="default"/>
          <w:b/>
          <w:bCs/>
          <w:sz w:val="14"/>
          <w:szCs w:val="14"/>
        </w:rPr>
      </w:pPr>
    </w:p>
    <w:tbl>
      <w:tblPr>
        <w:tblW w:w="0" w:type="auto"/>
        <w:jc w:val="left"/>
        <w:tblInd w:w="260" w:type="dxa"/>
        <w:tblLayout w:type="fixed"/>
        <w:tblCellMar>
          <w:top w:w="0" w:type="dxa"/>
          <w:left w:w="0" w:type="dxa"/>
          <w:bottom w:w="0" w:type="dxa"/>
          <w:right w:w="0" w:type="dxa"/>
        </w:tblCellMar>
        <w:tblLook w:val="01E0"/>
      </w:tblPr>
      <w:tblGrid>
        <w:gridCol w:w="951"/>
        <w:gridCol w:w="1358"/>
        <w:gridCol w:w="1359"/>
        <w:gridCol w:w="4501"/>
        <w:gridCol w:w="1246"/>
      </w:tblGrid>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刊登媒体</w:t>
            </w:r>
            <w:r>
              <w:rPr>
                <w:rFonts w:ascii="宋体" w:hAnsi="宋体" w:cs="宋体" w:eastAsia="宋体" w:hint="default"/>
                <w:sz w:val="18"/>
                <w:szCs w:val="18"/>
              </w:rPr>
            </w:r>
          </w:p>
        </w:tc>
      </w:tr>
      <w:tr>
        <w:trPr>
          <w:trHeight w:val="44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2011-001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2011-1-28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年度业绩预告修正公告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证券时报、巨</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潮资讯网</w:t>
            </w:r>
          </w:p>
        </w:tc>
      </w:tr>
      <w:tr>
        <w:trPr>
          <w:trHeight w:val="392"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2011-002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2011-003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年度报告摘要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2011-004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年度募集资金使用及存放情况的专项报告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2011-005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年度开展远期外汇交易的公告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2011-006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年度报告网上说明会的公告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2011-007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2011-2-28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第二届监事会第十五次会议决议公告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2011-008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pacing w:val="-3"/>
                <w:sz w:val="18"/>
              </w:rPr>
              <w:t>2011-3-11</w:t>
            </w:r>
            <w:r>
              <w:rPr>
                <w:rFonts w:ascii="Times New Roman"/>
                <w:sz w:val="18"/>
              </w:rPr>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年度股东大会的通知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2011-009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2011-3-9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股东减持股份公告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0" w:footer="956" w:top="98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60" w:type="dxa"/>
        <w:tblLayout w:type="fixed"/>
        <w:tblCellMar>
          <w:top w:w="0" w:type="dxa"/>
          <w:left w:w="0" w:type="dxa"/>
          <w:bottom w:w="0" w:type="dxa"/>
          <w:right w:w="0" w:type="dxa"/>
        </w:tblCellMar>
        <w:tblLook w:val="01E0"/>
      </w:tblPr>
      <w:tblGrid>
        <w:gridCol w:w="951"/>
        <w:gridCol w:w="1358"/>
        <w:gridCol w:w="1359"/>
        <w:gridCol w:w="4501"/>
        <w:gridCol w:w="1246"/>
      </w:tblGrid>
      <w:tr>
        <w:trPr>
          <w:trHeight w:val="392"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7" w:right="0"/>
              <w:jc w:val="left"/>
              <w:rPr>
                <w:rFonts w:ascii="Times New Roman" w:hAnsi="Times New Roman" w:cs="Times New Roman" w:eastAsia="Times New Roman" w:hint="default"/>
                <w:sz w:val="18"/>
                <w:szCs w:val="18"/>
              </w:rPr>
            </w:pPr>
            <w:r>
              <w:rPr>
                <w:rFonts w:ascii="Times New Roman"/>
                <w:spacing w:val="-3"/>
                <w:sz w:val="18"/>
              </w:rPr>
              <w:t>2011-3-11</w:t>
            </w:r>
            <w:r>
              <w:rPr>
                <w:rFonts w:ascii="Times New Roman"/>
                <w:sz w:val="18"/>
              </w:rPr>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关于审计经理辞职的公告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2011-3-25</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年度股东大会的提示公告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2011-4-1</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Times New Roman" w:hAnsi="Times New Roman" w:cs="Times New Roman" w:eastAsia="Times New Roman" w:hint="default"/>
                <w:sz w:val="18"/>
                <w:szCs w:val="18"/>
              </w:rPr>
            </w:pPr>
            <w:r>
              <w:rPr>
                <w:rFonts w:ascii="Times New Roman"/>
                <w:sz w:val="18"/>
              </w:rPr>
              <w:t>2011-4-8</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年度权益分派实施公告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2011-4-26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年第一季度报告正文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2011-5-19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2011-5-19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关于对子公司无锡实益达电子有限公司增资的公告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2011-5-19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关于投资设立全资子公司的公告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2011-5-19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2011-5-19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年度第一次临时股东大会的通知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2011-6-2</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关于控股子公司签订对外投资意向协议的公告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Times New Roman" w:hAnsi="Times New Roman" w:cs="Times New Roman" w:eastAsia="Times New Roman" w:hint="default"/>
                <w:sz w:val="18"/>
                <w:szCs w:val="18"/>
              </w:rPr>
            </w:pPr>
            <w:r>
              <w:rPr>
                <w:rFonts w:ascii="Times New Roman"/>
                <w:sz w:val="18"/>
              </w:rPr>
              <w:t>2011-6-4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年度第一次临时股东大会决议公告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2011-6-4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关于选举第三届监事会职工代表监事的公告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Times New Roman" w:hAnsi="Times New Roman" w:cs="Times New Roman" w:eastAsia="Times New Roman" w:hint="default"/>
                <w:sz w:val="18"/>
                <w:szCs w:val="18"/>
              </w:rPr>
            </w:pPr>
            <w:r>
              <w:rPr>
                <w:rFonts w:ascii="Times New Roman"/>
                <w:sz w:val="18"/>
              </w:rPr>
              <w:t>2011-6-4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2011-6-4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01"/>
              <w:jc w:val="left"/>
              <w:rPr>
                <w:rFonts w:ascii="宋体" w:hAnsi="宋体" w:cs="宋体" w:eastAsia="宋体" w:hint="default"/>
                <w:sz w:val="18"/>
                <w:szCs w:val="18"/>
              </w:rPr>
            </w:pPr>
            <w:r>
              <w:rPr>
                <w:rFonts w:ascii="宋体" w:hAnsi="宋体" w:cs="宋体" w:eastAsia="宋体" w:hint="default"/>
                <w:spacing w:val="6"/>
                <w:sz w:val="18"/>
                <w:szCs w:val="18"/>
              </w:rPr>
              <w:t>关于收购深圳市汇大光电科技有限公司部分股权并增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2011-6-4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第三届监事会第一次会议决议公告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2011-6-29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对外投资进展公告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2011-7-9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Times New Roman" w:hAnsi="Times New Roman" w:cs="Times New Roman" w:eastAsia="Times New Roman" w:hint="default"/>
                <w:sz w:val="18"/>
                <w:szCs w:val="18"/>
              </w:rPr>
            </w:pPr>
            <w:r>
              <w:rPr>
                <w:rFonts w:ascii="Times New Roman"/>
                <w:sz w:val="18"/>
              </w:rPr>
              <w:t>28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25"/>
              <w:jc w:val="right"/>
              <w:rPr>
                <w:rFonts w:ascii="Times New Roman" w:hAnsi="Times New Roman" w:cs="Times New Roman" w:eastAsia="Times New Roman" w:hint="default"/>
                <w:sz w:val="18"/>
                <w:szCs w:val="18"/>
              </w:rPr>
            </w:pPr>
            <w:r>
              <w:rPr>
                <w:rFonts w:ascii="Times New Roman"/>
                <w:spacing w:val="-1"/>
                <w:sz w:val="18"/>
              </w:rPr>
              <w:t>2011-028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05" w:right="0"/>
              <w:jc w:val="left"/>
              <w:rPr>
                <w:rFonts w:ascii="Times New Roman" w:hAnsi="Times New Roman" w:cs="Times New Roman" w:eastAsia="Times New Roman" w:hint="default"/>
                <w:sz w:val="18"/>
                <w:szCs w:val="18"/>
              </w:rPr>
            </w:pPr>
            <w:r>
              <w:rPr>
                <w:rFonts w:ascii="Times New Roman"/>
                <w:sz w:val="18"/>
              </w:rPr>
              <w:t>2011-7-19</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股东权益变动的提示性公告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2011-029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2011-8-4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关于公司股东更名及变更注册地的公告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5" w:right="0"/>
              <w:jc w:val="left"/>
              <w:rPr>
                <w:rFonts w:ascii="Times New Roman" w:hAnsi="Times New Roman" w:cs="Times New Roman" w:eastAsia="Times New Roman" w:hint="default"/>
                <w:sz w:val="18"/>
                <w:szCs w:val="18"/>
              </w:rPr>
            </w:pPr>
            <w:r>
              <w:rPr>
                <w:rFonts w:ascii="Times New Roman"/>
                <w:sz w:val="18"/>
              </w:rPr>
              <w:t>2011-8-26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2011-8-26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年半年度报告摘要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2011-8-26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1"/>
              <w:jc w:val="left"/>
              <w:rPr>
                <w:rFonts w:ascii="宋体" w:hAnsi="宋体" w:cs="宋体" w:eastAsia="宋体" w:hint="default"/>
                <w:sz w:val="18"/>
                <w:szCs w:val="18"/>
              </w:rPr>
            </w:pPr>
            <w:r>
              <w:rPr>
                <w:rFonts w:ascii="宋体" w:hAnsi="宋体" w:cs="宋体" w:eastAsia="宋体" w:hint="default"/>
                <w:spacing w:val="6"/>
                <w:sz w:val="18"/>
                <w:szCs w:val="18"/>
              </w:rPr>
              <w:t>关于调整对子公司无锡实益达电子有限公司增资方案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的议案</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55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2011-8-26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1"/>
              <w:jc w:val="left"/>
              <w:rPr>
                <w:rFonts w:ascii="宋体" w:hAnsi="宋体" w:cs="宋体" w:eastAsia="宋体" w:hint="default"/>
                <w:sz w:val="18"/>
                <w:szCs w:val="18"/>
              </w:rPr>
            </w:pPr>
            <w:r>
              <w:rPr>
                <w:rFonts w:ascii="宋体" w:hAnsi="宋体" w:cs="宋体" w:eastAsia="宋体" w:hint="default"/>
                <w:spacing w:val="6"/>
                <w:sz w:val="18"/>
                <w:szCs w:val="18"/>
              </w:rPr>
              <w:t>关于子公司无锡实益达电子有限公司购买土地使用权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2011-8-26</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年度第二次临时股东大会的通知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2011-9-14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年度第二次临时股东大会决议公告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5" w:right="0"/>
              <w:jc w:val="left"/>
              <w:rPr>
                <w:rFonts w:ascii="Times New Roman" w:hAnsi="Times New Roman" w:cs="Times New Roman" w:eastAsia="Times New Roman" w:hint="default"/>
                <w:sz w:val="18"/>
                <w:szCs w:val="18"/>
              </w:rPr>
            </w:pPr>
            <w:r>
              <w:rPr>
                <w:rFonts w:ascii="Times New Roman"/>
                <w:sz w:val="18"/>
              </w:rPr>
              <w:t>2011-9-27</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9" w:right="0"/>
              <w:jc w:val="left"/>
              <w:rPr>
                <w:rFonts w:ascii="Times New Roman" w:hAnsi="Times New Roman" w:cs="Times New Roman" w:eastAsia="Times New Roman" w:hint="default"/>
                <w:sz w:val="18"/>
                <w:szCs w:val="18"/>
              </w:rPr>
            </w:pPr>
            <w:r>
              <w:rPr>
                <w:rFonts w:ascii="Times New Roman"/>
                <w:sz w:val="18"/>
              </w:rPr>
              <w:t>2011-10-13</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关于会计师事务所更名的公告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9" w:right="0"/>
              <w:jc w:val="left"/>
              <w:rPr>
                <w:rFonts w:ascii="Times New Roman" w:hAnsi="Times New Roman" w:cs="Times New Roman" w:eastAsia="Times New Roman" w:hint="default"/>
                <w:sz w:val="18"/>
                <w:szCs w:val="18"/>
              </w:rPr>
            </w:pPr>
            <w:r>
              <w:rPr>
                <w:rFonts w:ascii="Times New Roman"/>
                <w:sz w:val="18"/>
              </w:rPr>
              <w:t>2011-10-24</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年第三季度报告正文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2011-039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7" w:right="0"/>
              <w:jc w:val="left"/>
              <w:rPr>
                <w:rFonts w:ascii="Times New Roman" w:hAnsi="Times New Roman" w:cs="Times New Roman" w:eastAsia="Times New Roman" w:hint="default"/>
                <w:sz w:val="18"/>
                <w:szCs w:val="18"/>
              </w:rPr>
            </w:pPr>
            <w:r>
              <w:rPr>
                <w:rFonts w:ascii="Times New Roman"/>
                <w:sz w:val="18"/>
              </w:rPr>
              <w:t>2011-11-5</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关于审计部经理辞职的公告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8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2011-040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Times New Roman" w:hAnsi="Times New Roman" w:cs="Times New Roman" w:eastAsia="Times New Roman" w:hint="default"/>
                <w:sz w:val="18"/>
                <w:szCs w:val="18"/>
              </w:rPr>
            </w:pPr>
            <w:r>
              <w:rPr>
                <w:rFonts w:ascii="Times New Roman"/>
                <w:sz w:val="18"/>
              </w:rPr>
              <w:t>2011-11-17</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4" w:right="0"/>
              <w:jc w:val="left"/>
              <w:rPr>
                <w:rFonts w:ascii="宋体" w:hAnsi="宋体" w:cs="宋体" w:eastAsia="宋体" w:hint="default"/>
                <w:sz w:val="18"/>
                <w:szCs w:val="18"/>
              </w:rPr>
            </w:pPr>
            <w:r>
              <w:rPr>
                <w:rFonts w:ascii="宋体" w:hAnsi="宋体" w:cs="宋体" w:eastAsia="宋体" w:hint="default"/>
                <w:sz w:val="18"/>
                <w:szCs w:val="18"/>
              </w:rPr>
              <w:t>关于签订委托代办股份转让协议的公告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391"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25"/>
              <w:jc w:val="right"/>
              <w:rPr>
                <w:rFonts w:ascii="Times New Roman" w:hAnsi="Times New Roman" w:cs="Times New Roman" w:eastAsia="Times New Roman" w:hint="default"/>
                <w:sz w:val="18"/>
                <w:szCs w:val="18"/>
              </w:rPr>
            </w:pPr>
            <w:r>
              <w:rPr>
                <w:rFonts w:ascii="Times New Roman"/>
                <w:spacing w:val="-1"/>
                <w:sz w:val="18"/>
              </w:rPr>
              <w:t>2011-041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9" w:right="0"/>
              <w:jc w:val="left"/>
              <w:rPr>
                <w:rFonts w:ascii="Times New Roman" w:hAnsi="Times New Roman" w:cs="Times New Roman" w:eastAsia="Times New Roman" w:hint="default"/>
                <w:sz w:val="18"/>
                <w:szCs w:val="18"/>
              </w:rPr>
            </w:pPr>
            <w:r>
              <w:rPr>
                <w:rFonts w:ascii="Times New Roman"/>
                <w:sz w:val="18"/>
              </w:rPr>
              <w:t>2011-12-27</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关于子公司完成工商变更登记的公告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0" w:footer="956" w:top="980" w:bottom="1140" w:left="980" w:right="0"/>
        </w:sectPr>
      </w:pPr>
    </w:p>
    <w:p>
      <w:pPr>
        <w:spacing w:line="240" w:lineRule="auto" w:before="8"/>
        <w:rPr>
          <w:rFonts w:ascii="Times New Roman" w:hAnsi="Times New Roman" w:cs="Times New Roman" w:eastAsia="Times New Roman" w:hint="default"/>
          <w:sz w:val="22"/>
          <w:szCs w:val="22"/>
        </w:rPr>
      </w:pPr>
    </w:p>
    <w:p>
      <w:pPr>
        <w:pStyle w:val="Heading1"/>
        <w:spacing w:line="240" w:lineRule="auto" w:before="7"/>
        <w:ind w:left="3617" w:right="3829"/>
        <w:jc w:val="left"/>
        <w:rPr>
          <w:b w:val="0"/>
          <w:bCs w:val="0"/>
        </w:rPr>
      </w:pPr>
      <w:bookmarkStart w:name="_TOC_250001" w:id="12"/>
      <w:r>
        <w:rPr/>
        <w:t>第十二节、财务报告</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6"/>
          <w:szCs w:val="16"/>
        </w:rPr>
      </w:pPr>
    </w:p>
    <w:p>
      <w:pPr>
        <w:pStyle w:val="BodyText"/>
        <w:spacing w:line="240" w:lineRule="auto" w:before="26"/>
        <w:ind w:left="633" w:right="3829"/>
        <w:jc w:val="left"/>
      </w:pPr>
      <w:r>
        <w:rPr/>
        <w:t>一、审计报告（全文附后）</w:t>
      </w:r>
    </w:p>
    <w:p>
      <w:pPr>
        <w:pStyle w:val="BodyText"/>
        <w:spacing w:line="693" w:lineRule="auto" w:before="192"/>
        <w:ind w:left="623" w:right="1526" w:firstLine="9"/>
        <w:jc w:val="left"/>
      </w:pPr>
      <w:r>
        <w:rPr/>
        <w:t>大华会计师事务所有限公司对公司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年度报告出具了标准无保留意见审计报告。 二、会计报表</w:t>
      </w:r>
      <w:r>
        <w:rPr>
          <w:spacing w:val="-1"/>
        </w:rPr>
        <w:t> </w:t>
      </w:r>
      <w:r>
        <w:rPr/>
        <w:t>（附后）</w:t>
      </w:r>
    </w:p>
    <w:p>
      <w:pPr>
        <w:pStyle w:val="BodyText"/>
        <w:spacing w:line="240" w:lineRule="auto" w:before="194"/>
        <w:ind w:left="623" w:right="3829"/>
        <w:jc w:val="left"/>
      </w:pPr>
      <w:r>
        <w:rPr/>
        <w:t>三、会计报表附注（附后）</w:t>
      </w:r>
    </w:p>
    <w:p>
      <w:pPr>
        <w:spacing w:after="0" w:line="240" w:lineRule="auto"/>
        <w:jc w:val="left"/>
        <w:sectPr>
          <w:headerReference w:type="default" r:id="rId17"/>
          <w:footerReference w:type="default" r:id="rId18"/>
          <w:pgSz w:w="11910" w:h="16840"/>
          <w:pgMar w:header="885" w:footer="980" w:top="1120" w:bottom="1160" w:left="980" w:right="0"/>
          <w:pgNumType w:start="5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0" w:right="978" w:firstLine="0"/>
        <w:jc w:val="center"/>
        <w:rPr>
          <w:rFonts w:ascii="黑体" w:hAnsi="黑体" w:cs="黑体" w:eastAsia="黑体" w:hint="default"/>
          <w:sz w:val="32"/>
          <w:szCs w:val="32"/>
        </w:rPr>
      </w:pPr>
      <w:r>
        <w:rPr>
          <w:rFonts w:ascii="黑体" w:hAnsi="黑体" w:cs="黑体" w:eastAsia="黑体" w:hint="default"/>
          <w:b/>
          <w:bCs/>
          <w:sz w:val="32"/>
          <w:szCs w:val="32"/>
        </w:rPr>
        <w:t>审计报告</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before="148"/>
        <w:ind w:left="0" w:right="1131"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大华审字</w:t>
      </w:r>
      <w:r>
        <w:rPr>
          <w:rFonts w:ascii="Gill Sans MT" w:hAnsi="Gill Sans MT" w:cs="Gill Sans MT" w:eastAsia="Gill Sans MT" w:hint="default"/>
          <w:b/>
          <w:bCs/>
          <w:w w:val="95"/>
          <w:sz w:val="18"/>
          <w:szCs w:val="18"/>
        </w:rPr>
        <w:t>[2012]054</w:t>
      </w:r>
      <w:r>
        <w:rPr>
          <w:rFonts w:ascii="Microsoft JhengHei" w:hAnsi="Microsoft JhengHei" w:cs="Microsoft JhengHei" w:eastAsia="Microsoft JhengHei" w:hint="default"/>
          <w:b/>
          <w:bCs/>
          <w:w w:val="95"/>
          <w:sz w:val="18"/>
          <w:szCs w:val="18"/>
        </w:rPr>
        <w:t>号</w:t>
      </w:r>
      <w:r>
        <w:rPr>
          <w:rFonts w:ascii="Microsoft JhengHei" w:hAnsi="Microsoft JhengHei" w:cs="Microsoft JhengHei" w:eastAsia="Microsoft JhengHei" w:hint="default"/>
          <w:w w:val="95"/>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5"/>
          <w:szCs w:val="15"/>
        </w:rPr>
      </w:pPr>
    </w:p>
    <w:p>
      <w:pPr>
        <w:pStyle w:val="Heading3"/>
        <w:spacing w:line="384" w:lineRule="auto" w:before="14"/>
        <w:ind w:left="712" w:right="1002" w:firstLine="7"/>
        <w:jc w:val="left"/>
      </w:pPr>
      <w:r>
        <w:rPr>
          <w:spacing w:val="-13"/>
        </w:rPr>
        <w:t>深圳市实益达科技股份有限公司全体股东：</w:t>
      </w:r>
      <w:r>
        <w:rPr>
          <w:spacing w:val="-128"/>
        </w:rPr>
        <w:t> </w:t>
      </w:r>
      <w:r>
        <w:rPr>
          <w:spacing w:val="-128"/>
        </w:rPr>
      </w:r>
      <w:r>
        <w:rPr>
          <w:spacing w:val="6"/>
        </w:rPr>
        <w:t>我们审计了后附的深圳市实益达科技股份有限公司</w:t>
      </w:r>
      <w:r>
        <w:rPr>
          <w:rFonts w:ascii="宋体" w:hAnsi="宋体" w:cs="宋体" w:eastAsia="宋体" w:hint="default"/>
          <w:spacing w:val="6"/>
        </w:rPr>
        <w:t>(</w:t>
      </w:r>
      <w:r>
        <w:rPr>
          <w:spacing w:val="6"/>
        </w:rPr>
        <w:t>以下简深圳实益达公</w:t>
      </w:r>
    </w:p>
    <w:p>
      <w:pPr>
        <w:pStyle w:val="Heading3"/>
        <w:spacing w:line="357" w:lineRule="auto" w:before="10"/>
        <w:ind w:right="1128"/>
        <w:jc w:val="both"/>
      </w:pPr>
      <w:r>
        <w:rPr>
          <w:spacing w:val="-6"/>
        </w:rPr>
        <w:t>司</w:t>
      </w:r>
      <w:r>
        <w:rPr>
          <w:rFonts w:ascii="宋体" w:hAnsi="宋体" w:cs="宋体" w:eastAsia="宋体" w:hint="default"/>
          <w:spacing w:val="-6"/>
        </w:rPr>
        <w:t>)</w:t>
      </w:r>
      <w:r>
        <w:rPr>
          <w:spacing w:val="-6"/>
        </w:rPr>
        <w:t>财务报表，包括</w:t>
      </w:r>
      <w:r>
        <w:rPr>
          <w:spacing w:val="-72"/>
        </w:rPr>
        <w:t> </w:t>
      </w:r>
      <w:r>
        <w:rPr>
          <w:rFonts w:ascii="宋体" w:hAnsi="宋体" w:cs="宋体" w:eastAsia="宋体" w:hint="default"/>
        </w:rPr>
        <w:t>2011</w:t>
      </w:r>
      <w:r>
        <w:rPr>
          <w:rFonts w:ascii="宋体" w:hAnsi="宋体" w:cs="宋体" w:eastAsia="宋体" w:hint="default"/>
          <w:spacing w:val="-71"/>
        </w:rPr>
        <w:t> </w:t>
      </w:r>
      <w:r>
        <w:rPr/>
        <w:t>年</w:t>
      </w:r>
      <w:r>
        <w:rPr>
          <w:spacing w:val="-70"/>
        </w:rPr>
        <w:t> </w:t>
      </w:r>
      <w:r>
        <w:rPr>
          <w:rFonts w:ascii="宋体" w:hAnsi="宋体" w:cs="宋体" w:eastAsia="宋体" w:hint="default"/>
        </w:rPr>
        <w:t>12</w:t>
      </w:r>
      <w:r>
        <w:rPr>
          <w:rFonts w:ascii="宋体" w:hAnsi="宋体" w:cs="宋体" w:eastAsia="宋体" w:hint="default"/>
          <w:spacing w:val="-71"/>
        </w:rPr>
        <w:t> </w:t>
      </w:r>
      <w:r>
        <w:rPr/>
        <w:t>月</w:t>
      </w:r>
      <w:r>
        <w:rPr>
          <w:spacing w:val="-70"/>
        </w:rPr>
        <w:t> </w:t>
      </w:r>
      <w:r>
        <w:rPr>
          <w:rFonts w:ascii="宋体" w:hAnsi="宋体" w:cs="宋体" w:eastAsia="宋体" w:hint="default"/>
        </w:rPr>
        <w:t>31</w:t>
      </w:r>
      <w:r>
        <w:rPr>
          <w:rFonts w:ascii="宋体" w:hAnsi="宋体" w:cs="宋体" w:eastAsia="宋体" w:hint="default"/>
          <w:spacing w:val="-71"/>
        </w:rPr>
        <w:t> </w:t>
      </w:r>
      <w:r>
        <w:rPr/>
        <w:t>日的合并及母公司资产负债表，</w:t>
      </w:r>
      <w:r>
        <w:rPr>
          <w:spacing w:val="-45"/>
        </w:rPr>
        <w:t> </w:t>
      </w:r>
      <w:r>
        <w:rPr>
          <w:rFonts w:ascii="宋体" w:hAnsi="宋体" w:cs="宋体" w:eastAsia="宋体" w:hint="default"/>
        </w:rPr>
        <w:t>2011</w:t>
      </w:r>
      <w:r>
        <w:rPr>
          <w:rFonts w:ascii="宋体" w:hAnsi="宋体" w:cs="宋体" w:eastAsia="宋体" w:hint="default"/>
          <w:spacing w:val="-71"/>
        </w:rPr>
        <w:t> </w:t>
      </w:r>
      <w:r>
        <w:rPr/>
        <w:t>年度</w:t>
      </w:r>
      <w:r>
        <w:rPr>
          <w:w w:val="100"/>
        </w:rPr>
        <w:t> </w:t>
      </w:r>
      <w:r>
        <w:rPr>
          <w:spacing w:val="2"/>
        </w:rPr>
        <w:t>的合并及母公司利润表、合并及母公司现金流量表、合并及母公司股东权益变</w:t>
      </w:r>
      <w:r>
        <w:rPr>
          <w:spacing w:val="-108"/>
        </w:rPr>
        <w:t> </w:t>
      </w:r>
      <w:r>
        <w:rPr>
          <w:spacing w:val="-108"/>
        </w:rPr>
      </w:r>
      <w:r>
        <w:rPr/>
        <w:t>动表，以及财务报表附注。</w:t>
      </w:r>
    </w:p>
    <w:p>
      <w:pPr>
        <w:spacing w:line="331" w:lineRule="auto" w:before="0"/>
        <w:ind w:left="712" w:right="998"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spacing w:val="-59"/>
          <w:sz w:val="28"/>
          <w:szCs w:val="28"/>
        </w:rPr>
        <w:t> </w:t>
      </w:r>
      <w:r>
        <w:rPr>
          <w:rFonts w:ascii="Microsoft JhengHei" w:hAnsi="Microsoft JhengHei" w:cs="Microsoft JhengHei" w:eastAsia="Microsoft JhengHei" w:hint="default"/>
          <w:b/>
          <w:bCs/>
          <w:spacing w:val="-59"/>
          <w:sz w:val="28"/>
          <w:szCs w:val="28"/>
        </w:rPr>
      </w:r>
      <w:r>
        <w:rPr>
          <w:rFonts w:ascii="宋体" w:hAnsi="宋体" w:cs="宋体" w:eastAsia="宋体" w:hint="default"/>
          <w:spacing w:val="-2"/>
          <w:sz w:val="28"/>
          <w:szCs w:val="28"/>
        </w:rPr>
        <w:t>编制和公允列报财务报表是深圳实益达公司管理层的责任，这种责任包括：</w:t>
      </w:r>
    </w:p>
    <w:p>
      <w:pPr>
        <w:pStyle w:val="Heading3"/>
        <w:spacing w:line="357" w:lineRule="auto" w:before="72"/>
        <w:ind w:right="995"/>
        <w:jc w:val="left"/>
      </w:pPr>
      <w:r>
        <w:rPr>
          <w:spacing w:val="-10"/>
          <w:w w:val="100"/>
        </w:rPr>
        <w:t>（</w:t>
      </w:r>
      <w:r>
        <w:rPr>
          <w:rFonts w:ascii="宋体" w:hAnsi="宋体" w:cs="宋体" w:eastAsia="宋体" w:hint="default"/>
          <w:spacing w:val="-10"/>
          <w:w w:val="100"/>
        </w:rPr>
        <w:t>1</w:t>
      </w:r>
      <w:r>
        <w:rPr>
          <w:spacing w:val="-10"/>
          <w:w w:val="100"/>
        </w:rPr>
        <w:t>）按照企业会计准则的规定编制财务报表，并使其实现公允反映；（</w:t>
      </w:r>
      <w:r>
        <w:rPr>
          <w:rFonts w:ascii="宋体" w:hAnsi="宋体" w:cs="宋体" w:eastAsia="宋体" w:hint="default"/>
          <w:spacing w:val="-10"/>
          <w:w w:val="100"/>
        </w:rPr>
        <w:t>2</w:t>
      </w:r>
      <w:r>
        <w:rPr>
          <w:spacing w:val="-10"/>
          <w:w w:val="100"/>
        </w:rPr>
        <w:t>）设计、</w:t>
      </w:r>
      <w:r>
        <w:rPr>
          <w:spacing w:val="-106"/>
          <w:w w:val="100"/>
        </w:rPr>
        <w:t> </w:t>
      </w:r>
      <w:r>
        <w:rPr>
          <w:spacing w:val="-106"/>
          <w:w w:val="100"/>
        </w:rPr>
      </w:r>
      <w:r>
        <w:rPr>
          <w:spacing w:val="2"/>
        </w:rPr>
        <w:t>执行和维护必要的内部控制，以使财务报表不存在由于舞弊或错误导致的重大</w:t>
      </w:r>
      <w:r>
        <w:rPr>
          <w:spacing w:val="-108"/>
        </w:rPr>
        <w:t> </w:t>
      </w:r>
      <w:r>
        <w:rPr>
          <w:spacing w:val="-108"/>
        </w:rPr>
      </w:r>
      <w:r>
        <w:rPr/>
        <w:t>错报。</w:t>
      </w:r>
    </w:p>
    <w:p>
      <w:pPr>
        <w:spacing w:line="333" w:lineRule="auto" w:before="0"/>
        <w:ind w:left="712" w:right="1002"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spacing w:val="-63"/>
          <w:sz w:val="28"/>
          <w:szCs w:val="28"/>
        </w:rPr>
        <w:t> </w:t>
      </w:r>
      <w:r>
        <w:rPr>
          <w:rFonts w:ascii="Microsoft JhengHei" w:hAnsi="Microsoft JhengHei" w:cs="Microsoft JhengHei" w:eastAsia="Microsoft JhengHei" w:hint="default"/>
          <w:b/>
          <w:bCs/>
          <w:spacing w:val="-63"/>
          <w:sz w:val="28"/>
          <w:szCs w:val="28"/>
        </w:rPr>
      </w:r>
      <w:r>
        <w:rPr>
          <w:rFonts w:ascii="宋体" w:hAnsi="宋体" w:cs="宋体" w:eastAsia="宋体" w:hint="default"/>
          <w:spacing w:val="2"/>
          <w:sz w:val="28"/>
          <w:szCs w:val="28"/>
        </w:rPr>
        <w:t>我们的责任是在执行审计工作的基础上对财务报表发表审计意见。我们按</w:t>
      </w:r>
    </w:p>
    <w:p>
      <w:pPr>
        <w:pStyle w:val="Heading3"/>
        <w:spacing w:line="357" w:lineRule="auto" w:before="69"/>
        <w:ind w:right="1141"/>
        <w:jc w:val="both"/>
      </w:pPr>
      <w:r>
        <w:rPr>
          <w:spacing w:val="2"/>
        </w:rPr>
        <w:t>照中国注册会计师审计准则的规定执行了审计工作。中国注册会计师审计准则</w:t>
      </w:r>
      <w:r>
        <w:rPr>
          <w:spacing w:val="-108"/>
        </w:rPr>
        <w:t> </w:t>
      </w:r>
      <w:r>
        <w:rPr>
          <w:spacing w:val="-108"/>
        </w:rPr>
      </w:r>
      <w:r>
        <w:rPr>
          <w:spacing w:val="2"/>
        </w:rPr>
        <w:t>要求我们遵守职业道德守则，计划和执行审计工作以对财务报表是否不存在重</w:t>
      </w:r>
      <w:r>
        <w:rPr>
          <w:spacing w:val="-108"/>
        </w:rPr>
        <w:t> </w:t>
      </w:r>
      <w:r>
        <w:rPr>
          <w:spacing w:val="-108"/>
        </w:rPr>
      </w:r>
      <w:r>
        <w:rPr/>
        <w:t>大错报获取合理保证。</w:t>
      </w:r>
    </w:p>
    <w:p>
      <w:pPr>
        <w:pStyle w:val="Heading3"/>
        <w:spacing w:line="355" w:lineRule="auto" w:before="82"/>
        <w:ind w:right="998" w:firstLine="559"/>
        <w:jc w:val="left"/>
      </w:pPr>
      <w:r>
        <w:rPr>
          <w:spacing w:val="-2"/>
        </w:rPr>
        <w:t>审计工作涉及实施审计程序，以获取有关财务报表金额和披露的审计证据。</w:t>
      </w:r>
      <w:r>
        <w:rPr>
          <w:w w:val="100"/>
        </w:rPr>
        <w:t> </w:t>
      </w:r>
      <w:r>
        <w:rPr>
          <w:spacing w:val="2"/>
        </w:rPr>
        <w:t>选择的审计程序取决于注册会计师的判断，包括对由于舞弊或错误导致的财务</w:t>
      </w:r>
    </w:p>
    <w:p>
      <w:pPr>
        <w:spacing w:after="0" w:line="355" w:lineRule="auto"/>
        <w:jc w:val="left"/>
        <w:sectPr>
          <w:pgSz w:w="11910" w:h="16840"/>
          <w:pgMar w:header="885" w:footer="980" w:top="1120" w:bottom="1160" w:left="980" w:right="0"/>
        </w:sectPr>
      </w:pPr>
    </w:p>
    <w:p>
      <w:pPr>
        <w:spacing w:line="240" w:lineRule="auto" w:before="8"/>
        <w:rPr>
          <w:rFonts w:ascii="宋体" w:hAnsi="宋体" w:cs="宋体" w:eastAsia="宋体" w:hint="default"/>
          <w:sz w:val="19"/>
          <w:szCs w:val="19"/>
        </w:rPr>
      </w:pPr>
    </w:p>
    <w:p>
      <w:pPr>
        <w:pStyle w:val="Heading3"/>
        <w:spacing w:line="357" w:lineRule="auto" w:before="14"/>
        <w:ind w:right="1139"/>
        <w:jc w:val="both"/>
      </w:pPr>
      <w:r>
        <w:rPr>
          <w:spacing w:val="2"/>
        </w:rPr>
        <w:t>报表重大错报风险的评估。在进行风险评估时，注册会计师考虑与财务报表编</w:t>
      </w:r>
      <w:r>
        <w:rPr>
          <w:spacing w:val="-106"/>
        </w:rPr>
        <w:t> </w:t>
      </w:r>
      <w:r>
        <w:rPr>
          <w:spacing w:val="-106"/>
        </w:rPr>
      </w:r>
      <w:r>
        <w:rPr>
          <w:spacing w:val="2"/>
        </w:rPr>
        <w:t>制和公允列报相关的内部控制，以设计恰当的审计程序。审计工作还包括评价</w:t>
      </w:r>
      <w:r>
        <w:rPr>
          <w:spacing w:val="-108"/>
        </w:rPr>
        <w:t> </w:t>
      </w:r>
      <w:r>
        <w:rPr>
          <w:spacing w:val="-108"/>
        </w:rPr>
      </w:r>
      <w:r>
        <w:rPr>
          <w:spacing w:val="2"/>
        </w:rPr>
        <w:t>管理层选用会计政策的恰当性和作出会计估计的合理性，以及评价财务报表的</w:t>
      </w:r>
      <w:r>
        <w:rPr>
          <w:spacing w:val="-108"/>
        </w:rPr>
        <w:t> </w:t>
      </w:r>
      <w:r>
        <w:rPr>
          <w:spacing w:val="-108"/>
        </w:rPr>
      </w:r>
      <w:r>
        <w:rPr/>
        <w:t>总体列报。</w:t>
      </w:r>
    </w:p>
    <w:p>
      <w:pPr>
        <w:pStyle w:val="Heading3"/>
        <w:spacing w:line="357" w:lineRule="auto" w:before="79"/>
        <w:ind w:right="1002" w:firstLine="559"/>
        <w:jc w:val="left"/>
      </w:pPr>
      <w:r>
        <w:rPr>
          <w:spacing w:val="2"/>
        </w:rPr>
        <w:t>我们相信，我们获取的审计证据是充分、适当的，为发表审计意见提供了</w:t>
      </w:r>
      <w:r>
        <w:rPr>
          <w:w w:val="100"/>
        </w:rPr>
        <w:t> </w:t>
      </w:r>
      <w:r>
        <w:rPr/>
        <w:t>基础。</w:t>
      </w:r>
    </w:p>
    <w:p>
      <w:pPr>
        <w:pStyle w:val="Heading3"/>
        <w:spacing w:line="333" w:lineRule="auto" w:before="0"/>
        <w:ind w:left="712" w:right="1002" w:firstLine="2"/>
        <w:jc w:val="left"/>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67"/>
        </w:rPr>
        <w:t> </w:t>
      </w:r>
      <w:r>
        <w:rPr>
          <w:rFonts w:ascii="Microsoft JhengHei" w:hAnsi="Microsoft JhengHei" w:cs="Microsoft JhengHei" w:eastAsia="Microsoft JhengHei" w:hint="default"/>
          <w:b/>
          <w:bCs/>
          <w:spacing w:val="-67"/>
        </w:rPr>
      </w:r>
      <w:r>
        <w:rPr>
          <w:spacing w:val="2"/>
        </w:rPr>
        <w:t>我们认为，深圳实益达公司的财务报表在所有重大方面按照企业会计准则</w:t>
      </w:r>
    </w:p>
    <w:p>
      <w:pPr>
        <w:pStyle w:val="Heading3"/>
        <w:spacing w:line="240" w:lineRule="auto" w:before="69"/>
        <w:ind w:right="0"/>
        <w:jc w:val="both"/>
      </w:pPr>
      <w:r>
        <w:rPr>
          <w:spacing w:val="-3"/>
        </w:rPr>
        <w:t>的规定编制，公允反映了深圳实益达公司</w:t>
      </w:r>
      <w:r>
        <w:rPr>
          <w:spacing w:val="-65"/>
        </w:rPr>
        <w:t> </w:t>
      </w: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7"/>
        </w:rPr>
        <w:t> </w:t>
      </w:r>
      <w:r>
        <w:rPr/>
        <w:t>月</w:t>
      </w:r>
      <w:r>
        <w:rPr>
          <w:spacing w:val="-66"/>
        </w:rPr>
        <w:t> </w:t>
      </w:r>
      <w:r>
        <w:rPr>
          <w:rFonts w:ascii="宋体" w:hAnsi="宋体" w:cs="宋体" w:eastAsia="宋体" w:hint="default"/>
        </w:rPr>
        <w:t>31</w:t>
      </w:r>
      <w:r>
        <w:rPr>
          <w:rFonts w:ascii="宋体" w:hAnsi="宋体" w:cs="宋体" w:eastAsia="宋体" w:hint="default"/>
          <w:spacing w:val="-67"/>
        </w:rPr>
        <w:t> </w:t>
      </w:r>
      <w:r>
        <w:rPr/>
        <w:t>日的合并及母公司财</w:t>
      </w:r>
    </w:p>
    <w:p>
      <w:pPr>
        <w:pStyle w:val="Heading3"/>
        <w:spacing w:line="240" w:lineRule="auto"/>
        <w:ind w:right="0"/>
        <w:jc w:val="both"/>
      </w:pPr>
      <w:r>
        <w:rPr/>
        <w:t>务状况以及</w:t>
      </w:r>
      <w:r>
        <w:rPr>
          <w:spacing w:val="-73"/>
        </w:rPr>
        <w:t> </w:t>
      </w:r>
      <w:r>
        <w:rPr>
          <w:rFonts w:ascii="宋体" w:hAnsi="宋体" w:cs="宋体" w:eastAsia="宋体" w:hint="default"/>
        </w:rPr>
        <w:t>2011</w:t>
      </w:r>
      <w:r>
        <w:rPr>
          <w:rFonts w:ascii="宋体" w:hAnsi="宋体" w:cs="宋体" w:eastAsia="宋体" w:hint="default"/>
          <w:spacing w:val="-74"/>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656" w:type="dxa"/>
        <w:tblLayout w:type="fixed"/>
        <w:tblCellMar>
          <w:top w:w="0" w:type="dxa"/>
          <w:left w:w="0" w:type="dxa"/>
          <w:bottom w:w="0" w:type="dxa"/>
          <w:right w:w="0" w:type="dxa"/>
        </w:tblCellMar>
        <w:tblLook w:val="01E0"/>
      </w:tblPr>
      <w:tblGrid>
        <w:gridCol w:w="3253"/>
        <w:gridCol w:w="3852"/>
        <w:gridCol w:w="1560"/>
      </w:tblGrid>
      <w:tr>
        <w:trPr>
          <w:trHeight w:val="803"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81" w:lineRule="exact"/>
              <w:ind w:right="609"/>
              <w:jc w:val="center"/>
              <w:rPr>
                <w:rFonts w:ascii="宋体" w:hAnsi="宋体" w:cs="宋体" w:eastAsia="宋体" w:hint="default"/>
                <w:sz w:val="28"/>
                <w:szCs w:val="28"/>
              </w:rPr>
            </w:pPr>
            <w:r>
              <w:rPr>
                <w:rFonts w:ascii="宋体" w:hAnsi="宋体" w:cs="宋体" w:eastAsia="宋体" w:hint="default"/>
                <w:sz w:val="28"/>
                <w:szCs w:val="28"/>
              </w:rPr>
              <w:t>大华会计师事务所</w:t>
            </w:r>
          </w:p>
        </w:tc>
        <w:tc>
          <w:tcPr>
            <w:tcW w:w="3852" w:type="dxa"/>
            <w:tcBorders>
              <w:top w:val="nil" w:sz="6" w:space="0" w:color="auto"/>
              <w:left w:val="nil" w:sz="6" w:space="0" w:color="auto"/>
              <w:bottom w:val="nil" w:sz="6" w:space="0" w:color="auto"/>
              <w:right w:val="nil" w:sz="6" w:space="0" w:color="auto"/>
            </w:tcBorders>
          </w:tcPr>
          <w:p>
            <w:pPr>
              <w:pStyle w:val="TableParagraph"/>
              <w:spacing w:line="281" w:lineRule="exact"/>
              <w:ind w:left="12" w:right="0"/>
              <w:jc w:val="center"/>
              <w:rPr>
                <w:rFonts w:ascii="宋体" w:hAnsi="宋体" w:cs="宋体" w:eastAsia="宋体" w:hint="default"/>
                <w:sz w:val="28"/>
                <w:szCs w:val="28"/>
              </w:rPr>
            </w:pPr>
            <w:r>
              <w:rPr>
                <w:rFonts w:ascii="宋体" w:hAnsi="宋体" w:cs="宋体" w:eastAsia="宋体" w:hint="default"/>
                <w:sz w:val="28"/>
                <w:szCs w:val="28"/>
              </w:rPr>
              <w:t>中国注册会计师：</w:t>
            </w:r>
          </w:p>
        </w:tc>
        <w:tc>
          <w:tcPr>
            <w:tcW w:w="1560" w:type="dxa"/>
            <w:tcBorders>
              <w:top w:val="nil" w:sz="6" w:space="0" w:color="auto"/>
              <w:left w:val="nil" w:sz="6" w:space="0" w:color="auto"/>
              <w:bottom w:val="nil" w:sz="6" w:space="0" w:color="auto"/>
              <w:right w:val="nil" w:sz="6" w:space="0" w:color="auto"/>
            </w:tcBorders>
          </w:tcPr>
          <w:p>
            <w:pPr>
              <w:pStyle w:val="TableParagraph"/>
              <w:spacing w:line="281" w:lineRule="exact"/>
              <w:ind w:right="198"/>
              <w:jc w:val="right"/>
              <w:rPr>
                <w:rFonts w:ascii="宋体" w:hAnsi="宋体" w:cs="宋体" w:eastAsia="宋体" w:hint="default"/>
                <w:sz w:val="28"/>
                <w:szCs w:val="28"/>
              </w:rPr>
            </w:pPr>
            <w:r>
              <w:rPr>
                <w:rFonts w:ascii="宋体" w:hAnsi="宋体" w:cs="宋体" w:eastAsia="宋体" w:hint="default"/>
                <w:sz w:val="28"/>
                <w:szCs w:val="28"/>
              </w:rPr>
              <w:t>杨熹</w:t>
            </w:r>
          </w:p>
        </w:tc>
      </w:tr>
      <w:tr>
        <w:trPr>
          <w:trHeight w:val="1230"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609"/>
              <w:jc w:val="center"/>
              <w:rPr>
                <w:rFonts w:ascii="宋体" w:hAnsi="宋体" w:cs="宋体" w:eastAsia="宋体" w:hint="default"/>
                <w:sz w:val="28"/>
                <w:szCs w:val="28"/>
              </w:rPr>
            </w:pPr>
            <w:r>
              <w:rPr>
                <w:rFonts w:ascii="宋体" w:hAnsi="宋体" w:cs="宋体" w:eastAsia="宋体" w:hint="default"/>
                <w:sz w:val="28"/>
                <w:szCs w:val="28"/>
              </w:rPr>
              <w:t>有限公司</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left="12" w:right="0"/>
              <w:jc w:val="center"/>
              <w:rPr>
                <w:rFonts w:ascii="宋体" w:hAnsi="宋体" w:cs="宋体" w:eastAsia="宋体" w:hint="default"/>
                <w:sz w:val="28"/>
                <w:szCs w:val="28"/>
              </w:rPr>
            </w:pPr>
            <w:r>
              <w:rPr>
                <w:rFonts w:ascii="宋体" w:hAnsi="宋体" w:cs="宋体" w:eastAsia="宋体" w:hint="default"/>
                <w:sz w:val="28"/>
                <w:szCs w:val="28"/>
              </w:rPr>
              <w:t>中国注册会计师：</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198"/>
              <w:jc w:val="right"/>
              <w:rPr>
                <w:rFonts w:ascii="宋体" w:hAnsi="宋体" w:cs="宋体" w:eastAsia="宋体" w:hint="default"/>
                <w:sz w:val="28"/>
                <w:szCs w:val="28"/>
              </w:rPr>
            </w:pPr>
            <w:r>
              <w:rPr>
                <w:rFonts w:ascii="宋体" w:hAnsi="宋体" w:cs="宋体" w:eastAsia="宋体" w:hint="default"/>
                <w:sz w:val="28"/>
                <w:szCs w:val="28"/>
              </w:rPr>
              <w:t>张兴</w:t>
            </w:r>
          </w:p>
        </w:tc>
      </w:tr>
      <w:tr>
        <w:trPr>
          <w:trHeight w:val="708"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11"/>
              <w:jc w:val="center"/>
              <w:rPr>
                <w:rFonts w:ascii="宋体" w:hAnsi="宋体" w:cs="宋体" w:eastAsia="宋体" w:hint="default"/>
                <w:sz w:val="28"/>
                <w:szCs w:val="28"/>
              </w:rPr>
            </w:pPr>
            <w:r>
              <w:rPr>
                <w:rFonts w:ascii="宋体" w:hAnsi="宋体" w:cs="宋体" w:eastAsia="宋体" w:hint="default"/>
                <w:sz w:val="28"/>
                <w:szCs w:val="28"/>
              </w:rPr>
              <w:t>中国〃北京</w:t>
            </w:r>
          </w:p>
        </w:tc>
        <w:tc>
          <w:tcPr>
            <w:tcW w:w="54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7" w:right="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z w:val="28"/>
                <w:szCs w:val="28"/>
              </w:rPr>
              <w:t>〇</w:t>
            </w:r>
            <w:r>
              <w:rPr>
                <w:rFonts w:ascii="宋体" w:hAnsi="宋体" w:cs="宋体" w:eastAsia="宋体" w:hint="default"/>
                <w:sz w:val="28"/>
                <w:szCs w:val="28"/>
              </w:rPr>
              <w:t>一二年二月二十九日</w:t>
            </w:r>
          </w:p>
        </w:tc>
      </w:tr>
    </w:tbl>
    <w:p>
      <w:pPr>
        <w:spacing w:after="0" w:line="240" w:lineRule="auto"/>
        <w:jc w:val="left"/>
        <w:rPr>
          <w:rFonts w:ascii="宋体" w:hAnsi="宋体" w:cs="宋体" w:eastAsia="宋体" w:hint="default"/>
          <w:sz w:val="28"/>
          <w:szCs w:val="28"/>
        </w:rPr>
        <w:sectPr>
          <w:pgSz w:w="11910" w:h="16840"/>
          <w:pgMar w:header="885" w:footer="980" w:top="1120" w:bottom="1160" w:left="980" w:right="0"/>
        </w:sectPr>
      </w:pPr>
    </w:p>
    <w:p>
      <w:pPr>
        <w:spacing w:line="240" w:lineRule="auto" w:before="5"/>
        <w:rPr>
          <w:rFonts w:ascii="宋体" w:hAnsi="宋体" w:cs="宋体" w:eastAsia="宋体" w:hint="default"/>
          <w:sz w:val="29"/>
          <w:szCs w:val="29"/>
        </w:rPr>
      </w:pPr>
    </w:p>
    <w:p>
      <w:pPr>
        <w:pStyle w:val="Heading4"/>
        <w:spacing w:line="240" w:lineRule="auto" w:before="26"/>
        <w:ind w:left="152" w:right="3829"/>
        <w:jc w:val="left"/>
        <w:rPr>
          <w:b w:val="0"/>
          <w:bCs w:val="0"/>
        </w:rPr>
      </w:pPr>
      <w:r>
        <w:rPr/>
        <w:t>二、会计报表</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92"/>
        <w:ind w:left="0" w:right="978"/>
        <w:jc w:val="center"/>
        <w:rPr>
          <w:b w:val="0"/>
          <w:bCs w:val="0"/>
        </w:rPr>
      </w:pPr>
      <w:r>
        <w:rPr/>
        <w:t>资产负债表</w:t>
      </w:r>
      <w:r>
        <w:rPr>
          <w:b w:val="0"/>
          <w:bCs w:val="0"/>
        </w:rPr>
      </w:r>
    </w:p>
    <w:p>
      <w:pPr>
        <w:spacing w:line="240" w:lineRule="auto" w:before="5"/>
        <w:rPr>
          <w:rFonts w:ascii="宋体" w:hAnsi="宋体" w:cs="宋体" w:eastAsia="宋体" w:hint="default"/>
          <w:b/>
          <w:bCs/>
          <w:sz w:val="23"/>
          <w:szCs w:val="23"/>
        </w:rPr>
      </w:pPr>
    </w:p>
    <w:p>
      <w:pPr>
        <w:tabs>
          <w:tab w:pos="5480" w:val="left" w:leader="none"/>
          <w:tab w:pos="8939" w:val="left" w:leader="none"/>
        </w:tabs>
        <w:spacing w:before="0"/>
        <w:ind w:left="0" w:right="975"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编制单位：深圳市实益达科技股份有限公司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16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57"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272,871,795.77</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228,716,609.37</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368,082,729.94</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360,073,421.69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89,600.00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340,867,983.27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124,947,976.49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403,242,706.84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94,446,429.02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28,844,416.53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5,283,457.23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6,336,631.22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2,605,833.33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1,847,683.64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1,847,683.64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4,188,891.57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4,188,891.57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11,654,588.82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14,999,060.68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3,223,857.88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122,724,776.31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138,170,534.77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47,584,904.88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173,461,432.73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60,901,701.73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5"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794,346,602.80</w:t>
            </w:r>
          </w:p>
        </w:tc>
        <w:tc>
          <w:tcPr>
            <w:tcW w:w="1820"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423,379,692.29</w:t>
            </w:r>
          </w:p>
        </w:tc>
        <w:tc>
          <w:tcPr>
            <w:tcW w:w="1822"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958,536,250.18</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644,941,053.65</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22"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5,862,987.15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177,274,193.46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6,005,059.40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33,274,193.46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282,601,825.71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217,012,074.41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255,212,010.05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204,259,791.87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62,760,378.47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54,372,203.01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64,415,027.84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55,824,817.50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10,451,398.91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1,208,055.82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1,160,538.73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1,327,663.09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1,327,663.09</w:t>
            </w:r>
          </w:p>
        </w:tc>
      </w:tr>
    </w:tbl>
    <w:p>
      <w:pPr>
        <w:spacing w:after="0" w:line="240" w:lineRule="auto"/>
        <w:jc w:val="right"/>
        <w:rPr>
          <w:rFonts w:ascii="Times New Roman" w:hAnsi="Times New Roman" w:cs="Times New Roman" w:eastAsia="Times New Roman" w:hint="default"/>
          <w:sz w:val="18"/>
          <w:szCs w:val="18"/>
        </w:rPr>
        <w:sectPr>
          <w:headerReference w:type="default" r:id="rId19"/>
          <w:footerReference w:type="default" r:id="rId20"/>
          <w:pgSz w:w="11910" w:h="16840"/>
          <w:pgMar w:header="745" w:footer="956" w:top="980" w:bottom="1140" w:left="980" w:right="0"/>
          <w:pgNumType w:start="62"/>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7,251,110.09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5,201,792.34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7,319,183.47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4,844,243.65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370,135,756.15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455,020,801.95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334,278,943.85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299,530,709.57</w:t>
            </w: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1,164,482,358.95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878,400,494.24</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1,292,815,194.03</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944,471,763.22</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224,338,510.48</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142,663,950.00</w:t>
            </w: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441,982,277.87</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260,272,110.00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3,163,889.37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13,673,238.69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12,157,629.40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342,814,440.61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87,071,565.98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312,790,568.92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81,861,650.30</w:t>
            </w: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4,896,906.24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3,211,927.17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2,201,900.46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716,227.94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9,721,054.45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5,697,116.90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8,165,682.27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4,793,288.33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8,614,007.64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-1,271,728.82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-787,702.31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-534,943.40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1,929,088.60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773,026.46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4,432,596.32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3,617,528.00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2"/>
                <w:sz w:val="18"/>
              </w:rPr>
              <w:t>13,119,350.11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172,060,980.91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13,884,251.93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127,775,275.25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5"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619,106,596.82</w:t>
            </w:r>
          </w:p>
        </w:tc>
        <w:tc>
          <w:tcPr>
            <w:tcW w:w="1820"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410,206,838.60</w:t>
            </w:r>
          </w:p>
        </w:tc>
        <w:tc>
          <w:tcPr>
            <w:tcW w:w="1822"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797,991,094.23</w:t>
            </w:r>
          </w:p>
        </w:tc>
        <w:tc>
          <w:tcPr>
            <w:tcW w:w="1819"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478,501,136.42</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22"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619,106,596.82</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410,206,838.60</w:t>
            </w:r>
          </w:p>
        </w:tc>
        <w:tc>
          <w:tcPr>
            <w:tcW w:w="1822"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797,991,094.23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478,501,136.42</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312,156,000.00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312,156,000.00</w:t>
            </w:r>
          </w:p>
        </w:tc>
        <w:tc>
          <w:tcPr>
            <w:tcW w:w="1822"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260,130,000.00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112,194,419.98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111,933,200.00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164,220,419.98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163,959,200.00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14,895,067.82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14,895,067.82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14,672,764.94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14,672,764.94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22"/>
        <w:gridCol w:w="1819"/>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91,685,864.19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29,209,387.82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55,558,729.02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27,208,661.86</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-870,244.10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242,185.86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530,061,107.89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468,193,655.64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494,824,099.80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465,970,626.80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15,314,654.24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545,375,762.13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468,193,655.64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494,824,099.80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465,970,626.80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1,164,482,358.95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878,400,494.24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1,292,815,194.03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944,471,763.22</w:t>
            </w:r>
          </w:p>
        </w:tc>
      </w:tr>
    </w:tbl>
    <w:p>
      <w:pPr>
        <w:spacing w:line="240" w:lineRule="auto" w:before="4"/>
        <w:rPr>
          <w:rFonts w:ascii="Times New Roman" w:hAnsi="Times New Roman" w:cs="Times New Roman" w:eastAsia="Times New Roman" w:hint="default"/>
          <w:sz w:val="20"/>
          <w:szCs w:val="20"/>
        </w:rPr>
      </w:pPr>
    </w:p>
    <w:p>
      <w:pPr>
        <w:pStyle w:val="Heading4"/>
        <w:spacing w:line="240" w:lineRule="auto" w:before="26"/>
        <w:ind w:left="0" w:right="981"/>
        <w:jc w:val="center"/>
        <w:rPr>
          <w:b w:val="0"/>
          <w:bCs w:val="0"/>
        </w:rPr>
      </w:pPr>
      <w:r>
        <w:rPr/>
        <w:t>利润表</w:t>
      </w:r>
      <w:r>
        <w:rPr>
          <w:b w:val="0"/>
          <w:bCs w:val="0"/>
        </w:rPr>
      </w:r>
    </w:p>
    <w:p>
      <w:pPr>
        <w:spacing w:line="240" w:lineRule="auto" w:before="5"/>
        <w:rPr>
          <w:rFonts w:ascii="宋体" w:hAnsi="宋体" w:cs="宋体" w:eastAsia="宋体" w:hint="default"/>
          <w:b/>
          <w:bCs/>
          <w:sz w:val="23"/>
          <w:szCs w:val="23"/>
        </w:rPr>
      </w:pPr>
    </w:p>
    <w:p>
      <w:pPr>
        <w:tabs>
          <w:tab w:pos="5583" w:val="left" w:leader="none"/>
          <w:tab w:pos="8925" w:val="left" w:leader="none"/>
        </w:tabs>
        <w:spacing w:before="0"/>
        <w:ind w:left="0" w:right="975" w:firstLine="0"/>
        <w:jc w:val="center"/>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t>单位：元</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16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7"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6"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1,724,022,511.55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596,764,456.26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1,329,936,192.05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525,726,878.02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1,724,022,511.55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596,764,456.26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1,329,936,192.05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525,726,878.02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1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1,683,225,017.07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593,673,133.65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1,303,769,369.72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530,870,621.82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1,623,922,782.92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566,504,818.70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1,239,231,364.69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501,608,841.67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1,478,351.78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710,152.09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724,767.64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684,589.94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18,248,960.52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9,897,217.52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11,388,272.32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7,589,240.69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46,671,201.30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24,693,783.83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45,730,377.55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28,203,014.13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-5,353,636.84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-9,097,723.29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-2,128,780.45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-2,481,238.99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-1,742,642.61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964,884.80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8,823,367.97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-4,733,825.62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182"/>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3,089,117.29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-3,163,889.37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554" w:right="0"/>
              <w:jc w:val="left"/>
              <w:rPr>
                <w:rFonts w:ascii="宋体" w:hAnsi="宋体" w:cs="宋体" w:eastAsia="宋体" w:hint="default"/>
                <w:sz w:val="18"/>
                <w:szCs w:val="18"/>
              </w:rPr>
            </w:pPr>
            <w:r>
              <w:rPr>
                <w:rFonts w:ascii="宋体" w:hAnsi="宋体" w:cs="宋体" w:eastAsia="宋体" w:hint="default"/>
                <w:spacing w:val="-11"/>
                <w:sz w:val="18"/>
                <w:szCs w:val="18"/>
              </w:rPr>
              <w:t>投资收益（损失以“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”号</w:t>
            </w:r>
            <w:r>
              <w:rPr>
                <w:rFonts w:ascii="宋体" w:hAnsi="宋体" w:cs="宋体" w:eastAsia="宋体" w:hint="default"/>
                <w:sz w:val="18"/>
                <w:szCs w:val="18"/>
              </w:rPr>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-7,154,925.85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9" w:firstLine="722"/>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7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36,731,685.92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3,091,322.61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23,002,932.96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-5,143,743.80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7,647,095.81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1,226,543.21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1,245,174.08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1,156,362.71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2,475,257.95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2,452,385.66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267,850.53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255,264.37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422"/>
        <w:gridCol w:w="1410"/>
        <w:gridCol w:w="1820"/>
        <w:gridCol w:w="1822"/>
        <w:gridCol w:w="181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78,609.80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422"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41,903,523.78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1,865,480.16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23,980,256.51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-4,242,645.46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left="850" w:right="0"/>
              <w:jc w:val="left"/>
              <w:rPr>
                <w:rFonts w:ascii="Times New Roman" w:hAnsi="Times New Roman" w:cs="Times New Roman" w:eastAsia="Times New Roman" w:hint="default"/>
                <w:sz w:val="18"/>
                <w:szCs w:val="18"/>
              </w:rPr>
            </w:pPr>
            <w:r>
              <w:rPr>
                <w:rFonts w:ascii="Times New Roman"/>
                <w:sz w:val="18"/>
              </w:rPr>
              <w:t>5,661,421.11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-357,548.68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-2,259,107.62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-3,869,182.55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9"/>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36,242,102.67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2,223,028.84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-373,462.91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36,349,438.05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2,223,028.84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26,239,364.13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-373,462.91</w:t>
            </w: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gridSpan w:val="2"/>
            <w:tcBorders>
              <w:top w:val="single" w:sz="4" w:space="0" w:color="000000"/>
              <w:left w:val="single" w:sz="13" w:space="0" w:color="DCDCDC"/>
              <w:bottom w:val="single" w:sz="10" w:space="0" w:color="DCDCDC"/>
              <w:right w:val="single" w:sz="4" w:space="0" w:color="000000"/>
            </w:tcBorders>
          </w:tcPr>
          <w:p>
            <w:pPr>
              <w:pStyle w:val="TableParagraph"/>
              <w:spacing w:line="240" w:lineRule="auto" w:before="45"/>
              <w:ind w:left="917" w:right="0"/>
              <w:jc w:val="left"/>
              <w:rPr>
                <w:rFonts w:ascii="Times New Roman" w:hAnsi="Times New Roman" w:cs="Times New Roman" w:eastAsia="Times New Roman" w:hint="default"/>
                <w:sz w:val="18"/>
                <w:szCs w:val="18"/>
              </w:rPr>
            </w:pPr>
            <w:r>
              <w:rPr>
                <w:rFonts w:ascii="Times New Roman"/>
                <w:sz w:val="18"/>
              </w:rPr>
              <w:t>-107,335.38</w:t>
            </w:r>
          </w:p>
        </w:tc>
        <w:tc>
          <w:tcPr>
            <w:tcW w:w="1820" w:type="dxa"/>
            <w:tcBorders>
              <w:top w:val="single" w:sz="4" w:space="0" w:color="000000"/>
              <w:left w:val="single" w:sz="4" w:space="0" w:color="000000"/>
              <w:bottom w:val="single" w:sz="10" w:space="0" w:color="DCDCDC"/>
              <w:right w:val="single" w:sz="4" w:space="0" w:color="000000"/>
            </w:tcBorders>
          </w:tcPr>
          <w:p>
            <w:pPr/>
          </w:p>
        </w:tc>
        <w:tc>
          <w:tcPr>
            <w:tcW w:w="1822" w:type="dxa"/>
            <w:tcBorders>
              <w:top w:val="single" w:sz="4" w:space="0" w:color="000000"/>
              <w:left w:val="single" w:sz="4" w:space="0" w:color="000000"/>
              <w:bottom w:val="single" w:sz="10" w:space="0" w:color="DCDCDC"/>
              <w:right w:val="single" w:sz="4" w:space="0" w:color="000000"/>
            </w:tcBorders>
          </w:tcPr>
          <w:p>
            <w:pPr/>
          </w:p>
        </w:tc>
        <w:tc>
          <w:tcPr>
            <w:tcW w:w="1819" w:type="dxa"/>
            <w:tcBorders>
              <w:top w:val="single" w:sz="4" w:space="0" w:color="000000"/>
              <w:left w:val="single" w:sz="4" w:space="0" w:color="000000"/>
              <w:bottom w:val="single" w:sz="10" w:space="0" w:color="DCDCDC"/>
              <w:right w:val="single" w:sz="4" w:space="0" w:color="000000"/>
            </w:tcBorders>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gridSpan w:val="2"/>
            <w:tcBorders>
              <w:top w:val="single" w:sz="9" w:space="0" w:color="DCDCDC"/>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2"/>
                <w:sz w:val="18"/>
              </w:rPr>
              <w:t>0.1164</w:t>
            </w:r>
          </w:p>
        </w:tc>
        <w:tc>
          <w:tcPr>
            <w:tcW w:w="1820" w:type="dxa"/>
            <w:tcBorders>
              <w:top w:val="single" w:sz="9" w:space="0" w:color="DCDCDC"/>
              <w:left w:val="single" w:sz="4" w:space="0" w:color="000000"/>
              <w:bottom w:val="single" w:sz="4" w:space="0" w:color="000000"/>
              <w:right w:val="single" w:sz="4" w:space="0" w:color="000000"/>
            </w:tcBorders>
          </w:tcPr>
          <w:p>
            <w:pPr/>
          </w:p>
        </w:tc>
        <w:tc>
          <w:tcPr>
            <w:tcW w:w="1822"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0.0841</w:t>
            </w:r>
          </w:p>
        </w:tc>
        <w:tc>
          <w:tcPr>
            <w:tcW w:w="1819"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2"/>
                <w:sz w:val="18"/>
              </w:rPr>
              <w:t>0.1164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0.0841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left="790" w:right="0"/>
              <w:jc w:val="left"/>
              <w:rPr>
                <w:rFonts w:ascii="Times New Roman" w:hAnsi="Times New Roman" w:cs="Times New Roman" w:eastAsia="Times New Roman" w:hint="default"/>
                <w:sz w:val="18"/>
                <w:szCs w:val="18"/>
              </w:rPr>
            </w:pPr>
            <w:r>
              <w:rPr>
                <w:rFonts w:ascii="Times New Roman"/>
                <w:sz w:val="18"/>
              </w:rPr>
              <w:t>-1,112,429.96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109,217.14</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754" w:right="0"/>
              <w:jc w:val="left"/>
              <w:rPr>
                <w:rFonts w:ascii="Times New Roman" w:hAnsi="Times New Roman" w:cs="Times New Roman" w:eastAsia="Times New Roman" w:hint="default"/>
                <w:sz w:val="18"/>
                <w:szCs w:val="18"/>
              </w:rPr>
            </w:pPr>
            <w:r>
              <w:rPr>
                <w:rFonts w:ascii="Times New Roman"/>
                <w:sz w:val="18"/>
              </w:rPr>
              <w:t>35,129,672.71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2,223,028.84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26,348,581.27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-373,462.91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35,237,008.09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2,223,028.84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26,348,581.27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-373,462.91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-107,335.38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1"/>
        <w:rPr>
          <w:rFonts w:ascii="宋体" w:hAnsi="宋体" w:cs="宋体" w:eastAsia="宋体" w:hint="default"/>
          <w:sz w:val="17"/>
          <w:szCs w:val="17"/>
        </w:rPr>
      </w:pPr>
    </w:p>
    <w:p>
      <w:pPr>
        <w:pStyle w:val="Heading4"/>
        <w:spacing w:line="240" w:lineRule="auto" w:before="26"/>
        <w:ind w:left="0" w:right="978"/>
        <w:jc w:val="center"/>
        <w:rPr>
          <w:b w:val="0"/>
          <w:bCs w:val="0"/>
        </w:rPr>
      </w:pPr>
      <w:r>
        <w:rPr/>
        <w:t>现金流量表</w:t>
      </w:r>
      <w:r>
        <w:rPr>
          <w:b w:val="0"/>
          <w:bCs w:val="0"/>
        </w:rPr>
      </w:r>
    </w:p>
    <w:p>
      <w:pPr>
        <w:spacing w:line="240" w:lineRule="auto" w:before="7"/>
        <w:rPr>
          <w:rFonts w:ascii="宋体" w:hAnsi="宋体" w:cs="宋体" w:eastAsia="宋体" w:hint="default"/>
          <w:b/>
          <w:bCs/>
          <w:sz w:val="23"/>
          <w:szCs w:val="23"/>
        </w:rPr>
      </w:pPr>
    </w:p>
    <w:p>
      <w:pPr>
        <w:tabs>
          <w:tab w:pos="5583" w:val="left" w:leader="none"/>
          <w:tab w:pos="8925" w:val="left" w:leader="none"/>
        </w:tabs>
        <w:spacing w:before="0"/>
        <w:ind w:left="0" w:right="975" w:firstLine="0"/>
        <w:jc w:val="center"/>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t>单位：元</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16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7"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
              <w:ind w:left="37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1,411,040,665.60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605,667,746.20</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1,179,153,340.36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642,114,782.93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4,975,533.19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4,959,414.29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4,770,697.56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4,770,697.56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15,536,673.07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124,694,181.30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46,841,119.60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268,433,583.10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1,431,552,871.86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735,321,341.79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1,230,765,157.52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915,319,063.59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1,035,029,839.44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379,469,804.13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1,189,859,274.22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475,110,154.31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98,258,606.66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46,380,533.25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66,218,582.34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33,576,396.23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33,284,156.66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11,646,918.33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10,484,986.12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5,543,942.54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6"/>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73,484,306.88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159,968,722.59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29,959,160.77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299,386,652.28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1,240,056,909.64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597,465,978.30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1,296,522,003.45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813,617,145.36</w:t>
            </w: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191,495,962.22</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137,855,363.49</w:t>
            </w:r>
          </w:p>
        </w:tc>
        <w:tc>
          <w:tcPr>
            <w:tcW w:w="1822"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-65,756,845.93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101,701,918.23</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22"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1,282,846.15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1,282,846.15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1,764,262.05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3,047,108.20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1,282,846.15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61,323,327.02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1,926,973.52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25,481,697.44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15,913,835.14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61,323,327.02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145,926,973.52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25,481,697.44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15,913,835.14</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-58,276,218.82</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-144,644,127.37</w:t>
            </w:r>
          </w:p>
        </w:tc>
        <w:tc>
          <w:tcPr>
            <w:tcW w:w="1822"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-25,481,697.44</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-15,913,835.14</w:t>
            </w:r>
          </w:p>
        </w:tc>
      </w:tr>
      <w:tr>
        <w:trPr>
          <w:trHeight w:val="42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8" w:lineRule="exact"/>
              <w:ind w:left="19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56" w:space="0" w:color="DCDCDC"/>
              <w:left w:val="single" w:sz="13" w:space="0" w:color="DCDCDC"/>
              <w:bottom w:val="single" w:sz="4" w:space="0" w:color="000000"/>
              <w:right w:val="single" w:sz="4" w:space="0" w:color="000000"/>
            </w:tcBorders>
          </w:tcPr>
          <w:p>
            <w:pPr/>
          </w:p>
        </w:tc>
        <w:tc>
          <w:tcPr>
            <w:tcW w:w="1820" w:type="dxa"/>
            <w:tcBorders>
              <w:top w:val="single" w:sz="56" w:space="0" w:color="DCDCDC"/>
              <w:left w:val="single" w:sz="4" w:space="0" w:color="000000"/>
              <w:bottom w:val="single" w:sz="4" w:space="0" w:color="000000"/>
              <w:right w:val="single" w:sz="4" w:space="0" w:color="000000"/>
            </w:tcBorders>
          </w:tcPr>
          <w:p>
            <w:pPr/>
          </w:p>
        </w:tc>
        <w:tc>
          <w:tcPr>
            <w:tcW w:w="1822" w:type="dxa"/>
            <w:tcBorders>
              <w:top w:val="single" w:sz="56" w:space="0" w:color="DCDCDC"/>
              <w:left w:val="single" w:sz="4" w:space="0" w:color="000000"/>
              <w:bottom w:val="single" w:sz="4" w:space="0" w:color="000000"/>
              <w:right w:val="single" w:sz="4" w:space="0" w:color="000000"/>
            </w:tcBorders>
          </w:tcPr>
          <w:p>
            <w:pPr/>
          </w:p>
        </w:tc>
        <w:tc>
          <w:tcPr>
            <w:tcW w:w="1819" w:type="dxa"/>
            <w:tcBorders>
              <w:top w:val="single" w:sz="56"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364,781,410.14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178,524,502.38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658,221,078.79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476,513,560.00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463,807,547.42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356,103,674.22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56" w:top="98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22"/>
        <w:gridCol w:w="1819"/>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828,588,957.56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534,628,176.60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658,221,078.79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476,513,560.00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582,425,177.53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296,132,662.38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266,758,685.00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266,758,685.00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2" w:right="21" w:firstLine="362"/>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10,289,249.97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6,460,217.97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26,312,589.11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26,312,589.11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2" w:right="21"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2" w:right="170" w:firstLine="362"/>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320,273,483.14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210,170,850.00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343,186,418.00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343,186,418.00</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912,987,910.64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512,763,730.35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636,257,692.11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636,257,692.11</w:t>
            </w:r>
          </w:p>
        </w:tc>
      </w:tr>
      <w:tr>
        <w:trPr>
          <w:trHeight w:val="559"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left="745"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-84,398,953.08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21,864,446.25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21,963,386.68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-159,744,132.11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1"/>
              <w:ind w:left="22" w:right="22"/>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-497,660.21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-502,844.69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-5,449,394.81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-805,199.76</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48,323,130.11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14,572,837.68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-74,724,551.50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-74,761,248.78</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8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21,700,822.84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19,778,421.69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96,425,374.34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94,539,670.47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70,023,952.95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34,351,259.37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21,700,822.84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19,778,421.69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56" w:top="980" w:bottom="114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7"/>
          <w:szCs w:val="17"/>
        </w:rPr>
      </w:pPr>
    </w:p>
    <w:p>
      <w:pPr>
        <w:pStyle w:val="Heading4"/>
        <w:spacing w:line="240" w:lineRule="auto" w:before="26"/>
        <w:ind w:left="5896" w:right="7192"/>
        <w:jc w:val="center"/>
        <w:rPr>
          <w:b w:val="0"/>
          <w:bCs w:val="0"/>
        </w:rPr>
      </w:pPr>
      <w:r>
        <w:rPr/>
        <w:t>合并所有者权益变动表</w:t>
      </w:r>
      <w:r>
        <w:rPr>
          <w:b w:val="0"/>
          <w:bCs w:val="0"/>
        </w:rPr>
      </w:r>
    </w:p>
    <w:p>
      <w:pPr>
        <w:spacing w:line="240" w:lineRule="auto" w:before="7"/>
        <w:rPr>
          <w:rFonts w:ascii="宋体" w:hAnsi="宋体" w:cs="宋体" w:eastAsia="宋体" w:hint="default"/>
          <w:b/>
          <w:bCs/>
          <w:sz w:val="23"/>
          <w:szCs w:val="23"/>
        </w:rPr>
      </w:pPr>
    </w:p>
    <w:p>
      <w:pPr>
        <w:tabs>
          <w:tab w:pos="7886" w:val="left" w:leader="none"/>
          <w:tab w:pos="12967"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单位：元</w:t>
      </w:r>
    </w:p>
    <w:p>
      <w:pPr>
        <w:spacing w:line="240" w:lineRule="auto" w:before="5"/>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324" w:hRule="exact"/>
        </w:trPr>
        <w:tc>
          <w:tcPr>
            <w:tcW w:w="2211"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0"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8" w:lineRule="exact"/>
              <w:ind w:left="36"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2" w:lineRule="exact" w:before="24"/>
              <w:ind w:left="216" w:right="36"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75"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0" w:lineRule="exact" w:before="26"/>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5"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124" w:right="38"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124" w:right="3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44" w:lineRule="exact"/>
              <w:ind w:left="38"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0" w:lineRule="exact" w:before="26"/>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6"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124" w:right="36"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5"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216" w:right="38"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124" w:right="3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44" w:lineRule="exact"/>
              <w:ind w:left="38"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r>
      <w:tr>
        <w:trPr>
          <w:trHeight w:val="294"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15" w:hRule="exact"/>
        </w:trPr>
        <w:tc>
          <w:tcPr>
            <w:tcW w:w="221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51"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00"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260,13</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51" w:space="0" w:color="DCDCDC"/>
              <w:left w:val="single" w:sz="4" w:space="0" w:color="000000"/>
              <w:right w:val="single" w:sz="4" w:space="0" w:color="000000"/>
            </w:tcBorders>
          </w:tcPr>
          <w:p>
            <w:pPr>
              <w:pStyle w:val="TableParagraph"/>
              <w:spacing w:line="182" w:lineRule="exact"/>
              <w:ind w:right="21"/>
              <w:jc w:val="right"/>
              <w:rPr>
                <w:rFonts w:ascii="Times New Roman" w:hAnsi="Times New Roman" w:cs="Times New Roman" w:eastAsia="Times New Roman" w:hint="default"/>
                <w:sz w:val="18"/>
                <w:szCs w:val="18"/>
              </w:rPr>
            </w:pPr>
            <w:r>
              <w:rPr>
                <w:rFonts w:ascii="Times New Roman"/>
                <w:spacing w:val="-1"/>
                <w:sz w:val="18"/>
              </w:rPr>
              <w:t>164,22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0,419.9</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5" w:type="dxa"/>
            <w:vMerge w:val="restart"/>
            <w:tcBorders>
              <w:top w:val="single" w:sz="51" w:space="0" w:color="DCDCDC"/>
              <w:left w:val="single" w:sz="4" w:space="0" w:color="000000"/>
              <w:right w:val="single" w:sz="4" w:space="0" w:color="000000"/>
            </w:tcBorders>
          </w:tcPr>
          <w:p>
            <w:pPr/>
          </w:p>
        </w:tc>
        <w:tc>
          <w:tcPr>
            <w:tcW w:w="624" w:type="dxa"/>
            <w:vMerge w:val="restart"/>
            <w:tcBorders>
              <w:top w:val="single" w:sz="51" w:space="0" w:color="DCDCDC"/>
              <w:left w:val="single" w:sz="4" w:space="0" w:color="000000"/>
              <w:right w:val="single" w:sz="4" w:space="0" w:color="000000"/>
            </w:tcBorders>
          </w:tcPr>
          <w:p>
            <w:pPr/>
          </w:p>
        </w:tc>
        <w:tc>
          <w:tcPr>
            <w:tcW w:w="624" w:type="dxa"/>
            <w:vMerge w:val="restart"/>
            <w:tcBorders>
              <w:top w:val="single" w:sz="51" w:space="0" w:color="DCDCDC"/>
              <w:left w:val="single" w:sz="4" w:space="0" w:color="000000"/>
              <w:right w:val="single" w:sz="4" w:space="0" w:color="000000"/>
            </w:tcBorders>
          </w:tcPr>
          <w:p>
            <w:pPr>
              <w:pStyle w:val="TableParagraph"/>
              <w:spacing w:line="207" w:lineRule="exact" w:before="78"/>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51" w:space="0" w:color="DCDCDC"/>
              <w:left w:val="single" w:sz="4" w:space="0" w:color="000000"/>
              <w:right w:val="single" w:sz="4" w:space="0" w:color="000000"/>
            </w:tcBorders>
          </w:tcPr>
          <w:p>
            <w:pPr/>
          </w:p>
        </w:tc>
        <w:tc>
          <w:tcPr>
            <w:tcW w:w="624" w:type="dxa"/>
            <w:vMerge w:val="restart"/>
            <w:tcBorders>
              <w:top w:val="single" w:sz="51" w:space="0" w:color="DCDCDC"/>
              <w:left w:val="single" w:sz="4" w:space="0" w:color="000000"/>
              <w:right w:val="single" w:sz="4" w:space="0" w:color="000000"/>
            </w:tcBorders>
          </w:tcPr>
          <w:p>
            <w:pPr>
              <w:pStyle w:val="TableParagraph"/>
              <w:spacing w:line="207" w:lineRule="exact" w:before="78"/>
              <w:ind w:left="50" w:right="0"/>
              <w:jc w:val="left"/>
              <w:rPr>
                <w:rFonts w:ascii="Times New Roman" w:hAnsi="Times New Roman" w:cs="Times New Roman" w:eastAsia="Times New Roman" w:hint="default"/>
                <w:sz w:val="18"/>
                <w:szCs w:val="18"/>
              </w:rPr>
            </w:pPr>
            <w:r>
              <w:rPr>
                <w:rFonts w:ascii="Times New Roman"/>
                <w:sz w:val="18"/>
              </w:rPr>
              <w:t>55,558,</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729.02</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7"/>
              <w:ind w:left="72" w:right="0"/>
              <w:jc w:val="center"/>
              <w:rPr>
                <w:rFonts w:ascii="Times New Roman" w:hAnsi="Times New Roman" w:cs="Times New Roman" w:eastAsia="Times New Roman" w:hint="default"/>
                <w:sz w:val="18"/>
                <w:szCs w:val="18"/>
              </w:rPr>
            </w:pPr>
            <w:r>
              <w:rPr>
                <w:rFonts w:ascii="Times New Roman"/>
                <w:sz w:val="18"/>
              </w:rPr>
              <w:t>242,18</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5.86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494,82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4,099.8</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260,13</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51" w:space="0" w:color="DCDCDC"/>
              <w:left w:val="single" w:sz="4" w:space="0" w:color="000000"/>
              <w:right w:val="single" w:sz="4" w:space="0" w:color="000000"/>
            </w:tcBorders>
          </w:tcPr>
          <w:p>
            <w:pPr>
              <w:pStyle w:val="TableParagraph"/>
              <w:spacing w:line="182" w:lineRule="exact"/>
              <w:ind w:right="21"/>
              <w:jc w:val="right"/>
              <w:rPr>
                <w:rFonts w:ascii="Times New Roman" w:hAnsi="Times New Roman" w:cs="Times New Roman" w:eastAsia="Times New Roman" w:hint="default"/>
                <w:sz w:val="18"/>
                <w:szCs w:val="18"/>
              </w:rPr>
            </w:pPr>
            <w:r>
              <w:rPr>
                <w:rFonts w:ascii="Times New Roman"/>
                <w:spacing w:val="-1"/>
                <w:sz w:val="18"/>
              </w:rPr>
              <w:t>164,22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0,419.9</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51" w:space="0" w:color="DCDCDC"/>
              <w:left w:val="single" w:sz="4" w:space="0" w:color="000000"/>
              <w:right w:val="single" w:sz="4" w:space="0" w:color="000000"/>
            </w:tcBorders>
          </w:tcPr>
          <w:p>
            <w:pPr/>
          </w:p>
        </w:tc>
        <w:tc>
          <w:tcPr>
            <w:tcW w:w="624" w:type="dxa"/>
            <w:vMerge w:val="restart"/>
            <w:tcBorders>
              <w:top w:val="single" w:sz="51" w:space="0" w:color="DCDCDC"/>
              <w:left w:val="single" w:sz="4" w:space="0" w:color="000000"/>
              <w:right w:val="single" w:sz="4" w:space="0" w:color="000000"/>
            </w:tcBorders>
          </w:tcPr>
          <w:p>
            <w:pPr/>
          </w:p>
        </w:tc>
        <w:tc>
          <w:tcPr>
            <w:tcW w:w="625" w:type="dxa"/>
            <w:vMerge w:val="restart"/>
            <w:tcBorders>
              <w:top w:val="single" w:sz="51" w:space="0" w:color="DCDCDC"/>
              <w:left w:val="single" w:sz="4" w:space="0" w:color="000000"/>
              <w:right w:val="single" w:sz="4" w:space="0" w:color="000000"/>
            </w:tcBorders>
          </w:tcPr>
          <w:p>
            <w:pPr>
              <w:pStyle w:val="TableParagraph"/>
              <w:spacing w:line="207" w:lineRule="exact" w:before="78"/>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51" w:space="0" w:color="DCDCDC"/>
              <w:left w:val="single" w:sz="4" w:space="0" w:color="000000"/>
              <w:right w:val="single" w:sz="4" w:space="0" w:color="000000"/>
            </w:tcBorders>
          </w:tcPr>
          <w:p>
            <w:pPr/>
          </w:p>
        </w:tc>
        <w:tc>
          <w:tcPr>
            <w:tcW w:w="624" w:type="dxa"/>
            <w:vMerge w:val="restart"/>
            <w:tcBorders>
              <w:top w:val="single" w:sz="51" w:space="0" w:color="DCDCDC"/>
              <w:left w:val="single" w:sz="4" w:space="0" w:color="000000"/>
              <w:right w:val="single" w:sz="4" w:space="0" w:color="000000"/>
            </w:tcBorders>
          </w:tcPr>
          <w:p>
            <w:pPr>
              <w:pStyle w:val="TableParagraph"/>
              <w:spacing w:line="207" w:lineRule="exact" w:before="78"/>
              <w:ind w:left="50" w:right="0"/>
              <w:jc w:val="left"/>
              <w:rPr>
                <w:rFonts w:ascii="Times New Roman" w:hAnsi="Times New Roman" w:cs="Times New Roman" w:eastAsia="Times New Roman" w:hint="default"/>
                <w:sz w:val="18"/>
                <w:szCs w:val="18"/>
              </w:rPr>
            </w:pPr>
            <w:r>
              <w:rPr>
                <w:rFonts w:ascii="Times New Roman"/>
                <w:sz w:val="18"/>
              </w:rPr>
              <w:t>55,332,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364.89</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7"/>
              <w:ind w:left="72" w:right="0"/>
              <w:jc w:val="center"/>
              <w:rPr>
                <w:rFonts w:ascii="Times New Roman" w:hAnsi="Times New Roman" w:cs="Times New Roman" w:eastAsia="Times New Roman" w:hint="default"/>
                <w:sz w:val="18"/>
                <w:szCs w:val="18"/>
              </w:rPr>
            </w:pPr>
            <w:r>
              <w:rPr>
                <w:rFonts w:ascii="Times New Roman"/>
                <w:sz w:val="18"/>
              </w:rPr>
              <w:t>132,96</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8.72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1"/>
                <w:sz w:val="18"/>
              </w:rPr>
              <w:t>494,48</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8,518.5</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9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260,13</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164,22</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0,419.9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9"/>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9"/>
              <w:ind w:left="50" w:right="0"/>
              <w:jc w:val="left"/>
              <w:rPr>
                <w:rFonts w:ascii="Times New Roman" w:hAnsi="Times New Roman" w:cs="Times New Roman" w:eastAsia="Times New Roman" w:hint="default"/>
                <w:sz w:val="18"/>
                <w:szCs w:val="18"/>
              </w:rPr>
            </w:pPr>
            <w:r>
              <w:rPr>
                <w:rFonts w:ascii="Times New Roman"/>
                <w:sz w:val="18"/>
              </w:rPr>
              <w:t>55,558,</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729.02</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9"/>
              <w:ind w:left="72" w:right="0"/>
              <w:jc w:val="center"/>
              <w:rPr>
                <w:rFonts w:ascii="Times New Roman" w:hAnsi="Times New Roman" w:cs="Times New Roman" w:eastAsia="Times New Roman" w:hint="default"/>
                <w:sz w:val="18"/>
                <w:szCs w:val="18"/>
              </w:rPr>
            </w:pPr>
            <w:r>
              <w:rPr>
                <w:rFonts w:ascii="Times New Roman"/>
                <w:sz w:val="18"/>
              </w:rPr>
              <w:t>242,18</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5.86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494,82</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4,099.8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260,13</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164,22</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0,419.9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07" w:lineRule="exact" w:before="139"/>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764.94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9"/>
              <w:ind w:left="50" w:right="0"/>
              <w:jc w:val="left"/>
              <w:rPr>
                <w:rFonts w:ascii="Times New Roman" w:hAnsi="Times New Roman" w:cs="Times New Roman" w:eastAsia="Times New Roman" w:hint="default"/>
                <w:sz w:val="18"/>
                <w:szCs w:val="18"/>
              </w:rPr>
            </w:pPr>
            <w:r>
              <w:rPr>
                <w:rFonts w:ascii="Times New Roman"/>
                <w:sz w:val="18"/>
              </w:rPr>
              <w:t>55,332,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364.89</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39"/>
              <w:ind w:left="72" w:right="0"/>
              <w:jc w:val="center"/>
              <w:rPr>
                <w:rFonts w:ascii="Times New Roman" w:hAnsi="Times New Roman" w:cs="Times New Roman" w:eastAsia="Times New Roman" w:hint="default"/>
                <w:sz w:val="18"/>
                <w:szCs w:val="18"/>
              </w:rPr>
            </w:pPr>
            <w:r>
              <w:rPr>
                <w:rFonts w:ascii="Times New Roman"/>
                <w:sz w:val="18"/>
              </w:rPr>
              <w:t>132,96</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8.72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494,48</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8,518.5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r>
      <w:tr>
        <w:trPr>
          <w:trHeight w:val="314"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9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tcBorders>
              <w:top w:val="single" w:sz="4" w:space="0" w:color="000000"/>
              <w:left w:val="single" w:sz="13" w:space="0" w:color="DCDCDC"/>
              <w:bottom w:val="single" w:sz="4" w:space="0" w:color="000000"/>
              <w:right w:val="single" w:sz="4" w:space="0" w:color="000000"/>
            </w:tcBorders>
          </w:tcPr>
          <w:p>
            <w:pPr>
              <w:pStyle w:val="TableParagraph"/>
              <w:spacing w:line="207" w:lineRule="exact" w:before="60"/>
              <w:ind w:left="38"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2" w:right="0"/>
              <w:jc w:val="center"/>
              <w:rPr>
                <w:rFonts w:ascii="Times New Roman" w:hAnsi="Times New Roman" w:cs="Times New Roman" w:eastAsia="Times New Roman" w:hint="default"/>
                <w:sz w:val="18"/>
                <w:szCs w:val="18"/>
              </w:rPr>
            </w:pPr>
            <w:r>
              <w:rPr>
                <w:rFonts w:ascii="Times New Roman"/>
                <w:sz w:val="18"/>
              </w:rPr>
              <w:t>222,30</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2.88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0" w:right="0"/>
              <w:jc w:val="left"/>
              <w:rPr>
                <w:rFonts w:ascii="Times New Roman" w:hAnsi="Times New Roman" w:cs="Times New Roman" w:eastAsia="Times New Roman" w:hint="default"/>
                <w:sz w:val="18"/>
                <w:szCs w:val="18"/>
              </w:rPr>
            </w:pPr>
            <w:r>
              <w:rPr>
                <w:rFonts w:ascii="Times New Roman"/>
                <w:sz w:val="18"/>
              </w:rPr>
              <w:t>36,127,</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135.17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86" w:right="0"/>
              <w:jc w:val="left"/>
              <w:rPr>
                <w:rFonts w:ascii="Times New Roman" w:hAnsi="Times New Roman" w:cs="Times New Roman" w:eastAsia="Times New Roman" w:hint="default"/>
                <w:sz w:val="18"/>
                <w:szCs w:val="18"/>
              </w:rPr>
            </w:pPr>
            <w:r>
              <w:rPr>
                <w:rFonts w:ascii="Times New Roman"/>
                <w:sz w:val="18"/>
              </w:rPr>
              <w:t>-1,112,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429.96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2" w:right="0"/>
              <w:jc w:val="left"/>
              <w:rPr>
                <w:rFonts w:ascii="Times New Roman" w:hAnsi="Times New Roman" w:cs="Times New Roman" w:eastAsia="Times New Roman" w:hint="default"/>
                <w:sz w:val="18"/>
                <w:szCs w:val="18"/>
              </w:rPr>
            </w:pPr>
            <w:r>
              <w:rPr>
                <w:rFonts w:ascii="Times New Roman"/>
                <w:sz w:val="18"/>
              </w:rPr>
              <w:t>15,314,</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654.24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0" w:right="0"/>
              <w:jc w:val="left"/>
              <w:rPr>
                <w:rFonts w:ascii="Times New Roman" w:hAnsi="Times New Roman" w:cs="Times New Roman" w:eastAsia="Times New Roman" w:hint="default"/>
                <w:sz w:val="18"/>
                <w:szCs w:val="18"/>
              </w:rPr>
            </w:pPr>
            <w:r>
              <w:rPr>
                <w:rFonts w:ascii="Times New Roman"/>
                <w:sz w:val="18"/>
              </w:rPr>
              <w:t>50,551,</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662.33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2" w:right="0"/>
              <w:jc w:val="center"/>
              <w:rPr>
                <w:rFonts w:ascii="Times New Roman" w:hAnsi="Times New Roman" w:cs="Times New Roman" w:eastAsia="Times New Roman" w:hint="default"/>
                <w:sz w:val="18"/>
                <w:szCs w:val="18"/>
              </w:rPr>
            </w:pPr>
            <w:r>
              <w:rPr>
                <w:rFonts w:ascii="Times New Roman"/>
                <w:sz w:val="18"/>
              </w:rPr>
              <w:t>226,36</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4.13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2" w:right="0"/>
              <w:jc w:val="center"/>
              <w:rPr>
                <w:rFonts w:ascii="Times New Roman" w:hAnsi="Times New Roman" w:cs="Times New Roman" w:eastAsia="Times New Roman" w:hint="default"/>
                <w:sz w:val="18"/>
                <w:szCs w:val="18"/>
              </w:rPr>
            </w:pPr>
            <w:r>
              <w:rPr>
                <w:rFonts w:ascii="Times New Roman"/>
                <w:sz w:val="18"/>
              </w:rPr>
              <w:t>109,21</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7.14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2" w:right="0"/>
              <w:jc w:val="center"/>
              <w:rPr>
                <w:rFonts w:ascii="Times New Roman" w:hAnsi="Times New Roman" w:cs="Times New Roman" w:eastAsia="Times New Roman" w:hint="default"/>
                <w:sz w:val="18"/>
                <w:szCs w:val="18"/>
              </w:rPr>
            </w:pPr>
            <w:r>
              <w:rPr>
                <w:rFonts w:ascii="Times New Roman"/>
                <w:sz w:val="18"/>
              </w:rPr>
              <w:t>335,58</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1.27</w:t>
            </w: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36,349,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438.05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38" w:right="0"/>
              <w:jc w:val="left"/>
              <w:rPr>
                <w:rFonts w:ascii="Times New Roman" w:hAnsi="Times New Roman" w:cs="Times New Roman" w:eastAsia="Times New Roman" w:hint="default"/>
                <w:sz w:val="18"/>
                <w:szCs w:val="18"/>
              </w:rPr>
            </w:pPr>
            <w:r>
              <w:rPr>
                <w:rFonts w:ascii="Times New Roman"/>
                <w:sz w:val="18"/>
              </w:rPr>
              <w:t>-107,33</w:t>
            </w:r>
          </w:p>
          <w:p>
            <w:pPr>
              <w:pStyle w:val="TableParagraph"/>
              <w:spacing w:line="207" w:lineRule="exact"/>
              <w:ind w:left="278" w:right="0"/>
              <w:jc w:val="left"/>
              <w:rPr>
                <w:rFonts w:ascii="Times New Roman" w:hAnsi="Times New Roman" w:cs="Times New Roman" w:eastAsia="Times New Roman" w:hint="default"/>
                <w:sz w:val="18"/>
                <w:szCs w:val="18"/>
              </w:rPr>
            </w:pPr>
            <w:r>
              <w:rPr>
                <w:rFonts w:ascii="Times New Roman"/>
                <w:sz w:val="18"/>
              </w:rPr>
              <w:t>5.38</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36,242,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102.67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26,239,</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364.13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26,239,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364.13</w:t>
            </w: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-1,112,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429.96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-1,112,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429.96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72" w:right="0"/>
              <w:jc w:val="center"/>
              <w:rPr>
                <w:rFonts w:ascii="Times New Roman" w:hAnsi="Times New Roman" w:cs="Times New Roman" w:eastAsia="Times New Roman" w:hint="default"/>
                <w:sz w:val="18"/>
                <w:szCs w:val="18"/>
              </w:rPr>
            </w:pPr>
            <w:r>
              <w:rPr>
                <w:rFonts w:ascii="Times New Roman"/>
                <w:sz w:val="18"/>
              </w:rPr>
              <w:t>109,21</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7.14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72" w:right="0"/>
              <w:jc w:val="center"/>
              <w:rPr>
                <w:rFonts w:ascii="Times New Roman" w:hAnsi="Times New Roman" w:cs="Times New Roman" w:eastAsia="Times New Roman" w:hint="default"/>
                <w:sz w:val="18"/>
                <w:szCs w:val="18"/>
              </w:rPr>
            </w:pPr>
            <w:r>
              <w:rPr>
                <w:rFonts w:ascii="Times New Roman"/>
                <w:sz w:val="18"/>
              </w:rPr>
              <w:t>109,21</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7.14</w:t>
            </w: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36,349,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438.05</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-1,112,</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429.96</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38" w:right="0"/>
              <w:jc w:val="left"/>
              <w:rPr>
                <w:rFonts w:ascii="Times New Roman" w:hAnsi="Times New Roman" w:cs="Times New Roman" w:eastAsia="Times New Roman" w:hint="default"/>
                <w:sz w:val="18"/>
                <w:szCs w:val="18"/>
              </w:rPr>
            </w:pPr>
            <w:r>
              <w:rPr>
                <w:rFonts w:ascii="Times New Roman"/>
                <w:sz w:val="18"/>
              </w:rPr>
              <w:t>-107,33</w:t>
            </w:r>
          </w:p>
          <w:p>
            <w:pPr>
              <w:pStyle w:val="TableParagraph"/>
              <w:spacing w:line="207" w:lineRule="exact"/>
              <w:ind w:left="278" w:right="0"/>
              <w:jc w:val="left"/>
              <w:rPr>
                <w:rFonts w:ascii="Times New Roman" w:hAnsi="Times New Roman" w:cs="Times New Roman" w:eastAsia="Times New Roman" w:hint="default"/>
                <w:sz w:val="18"/>
                <w:szCs w:val="18"/>
              </w:rPr>
            </w:pPr>
            <w:r>
              <w:rPr>
                <w:rFonts w:ascii="Times New Roman"/>
                <w:sz w:val="18"/>
              </w:rPr>
              <w:t>5.38</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35,129,</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672.71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26,239,</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364.13</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72" w:right="0"/>
              <w:jc w:val="center"/>
              <w:rPr>
                <w:rFonts w:ascii="Times New Roman" w:hAnsi="Times New Roman" w:cs="Times New Roman" w:eastAsia="Times New Roman" w:hint="default"/>
                <w:sz w:val="18"/>
                <w:szCs w:val="18"/>
              </w:rPr>
            </w:pPr>
            <w:r>
              <w:rPr>
                <w:rFonts w:ascii="Times New Roman"/>
                <w:sz w:val="18"/>
              </w:rPr>
              <w:t>109,21</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7.14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26,348,</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581.27</w:t>
            </w: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2" w:right="0"/>
              <w:jc w:val="left"/>
              <w:rPr>
                <w:rFonts w:ascii="Times New Roman" w:hAnsi="Times New Roman" w:cs="Times New Roman" w:eastAsia="Times New Roman" w:hint="default"/>
                <w:sz w:val="18"/>
                <w:szCs w:val="18"/>
              </w:rPr>
            </w:pPr>
            <w:r>
              <w:rPr>
                <w:rFonts w:ascii="Times New Roman"/>
                <w:sz w:val="18"/>
              </w:rPr>
              <w:t>15,421,</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989.62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0" w:right="0"/>
              <w:jc w:val="left"/>
              <w:rPr>
                <w:rFonts w:ascii="Times New Roman" w:hAnsi="Times New Roman" w:cs="Times New Roman" w:eastAsia="Times New Roman" w:hint="default"/>
                <w:sz w:val="18"/>
                <w:szCs w:val="18"/>
              </w:rPr>
            </w:pPr>
            <w:r>
              <w:rPr>
                <w:rFonts w:ascii="Times New Roman"/>
                <w:sz w:val="18"/>
              </w:rPr>
              <w:t>15,421,</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989.62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4"/>
              <w:ind w:left="52" w:right="0"/>
              <w:jc w:val="left"/>
              <w:rPr>
                <w:rFonts w:ascii="Times New Roman" w:hAnsi="Times New Roman" w:cs="Times New Roman" w:eastAsia="Times New Roman" w:hint="default"/>
                <w:sz w:val="18"/>
                <w:szCs w:val="18"/>
              </w:rPr>
            </w:pPr>
            <w:r>
              <w:rPr>
                <w:rFonts w:ascii="Times New Roman"/>
                <w:sz w:val="18"/>
              </w:rPr>
              <w:t>15,421,</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989.62</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34"/>
              <w:ind w:left="50" w:right="0"/>
              <w:jc w:val="left"/>
              <w:rPr>
                <w:rFonts w:ascii="Times New Roman" w:hAnsi="Times New Roman" w:cs="Times New Roman" w:eastAsia="Times New Roman" w:hint="default"/>
                <w:sz w:val="18"/>
                <w:szCs w:val="18"/>
              </w:rPr>
            </w:pPr>
            <w:r>
              <w:rPr>
                <w:rFonts w:ascii="Times New Roman"/>
                <w:sz w:val="18"/>
              </w:rPr>
              <w:t>15,421,</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989.62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5" w:lineRule="exact" w:before="36"/>
              <w:ind w:left="72" w:right="0"/>
              <w:jc w:val="center"/>
              <w:rPr>
                <w:rFonts w:ascii="Times New Roman" w:hAnsi="Times New Roman" w:cs="Times New Roman" w:eastAsia="Times New Roman" w:hint="default"/>
                <w:sz w:val="18"/>
                <w:szCs w:val="18"/>
              </w:rPr>
            </w:pPr>
            <w:r>
              <w:rPr>
                <w:rFonts w:ascii="Times New Roman"/>
                <w:sz w:val="18"/>
              </w:rPr>
              <w:t>222,30</w:t>
            </w:r>
          </w:p>
          <w:p>
            <w:pPr>
              <w:pStyle w:val="TableParagraph"/>
              <w:spacing w:line="205" w:lineRule="exact"/>
              <w:ind w:left="252" w:right="0"/>
              <w:jc w:val="center"/>
              <w:rPr>
                <w:rFonts w:ascii="Times New Roman" w:hAnsi="Times New Roman" w:cs="Times New Roman" w:eastAsia="Times New Roman" w:hint="default"/>
                <w:sz w:val="18"/>
                <w:szCs w:val="18"/>
              </w:rPr>
            </w:pPr>
            <w:r>
              <w:rPr>
                <w:rFonts w:ascii="Times New Roman"/>
                <w:sz w:val="18"/>
              </w:rPr>
              <w:t>2.88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5" w:lineRule="exact" w:before="36"/>
              <w:ind w:left="36" w:right="0"/>
              <w:jc w:val="left"/>
              <w:rPr>
                <w:rFonts w:ascii="Times New Roman" w:hAnsi="Times New Roman" w:cs="Times New Roman" w:eastAsia="Times New Roman" w:hint="default"/>
                <w:sz w:val="18"/>
                <w:szCs w:val="18"/>
              </w:rPr>
            </w:pPr>
            <w:r>
              <w:rPr>
                <w:rFonts w:ascii="Times New Roman"/>
                <w:sz w:val="18"/>
              </w:rPr>
              <w:t>-222,30</w:t>
            </w:r>
          </w:p>
          <w:p>
            <w:pPr>
              <w:pStyle w:val="TableParagraph"/>
              <w:spacing w:line="205" w:lineRule="exact"/>
              <w:ind w:left="276" w:right="0"/>
              <w:jc w:val="left"/>
              <w:rPr>
                <w:rFonts w:ascii="Times New Roman" w:hAnsi="Times New Roman" w:cs="Times New Roman" w:eastAsia="Times New Roman" w:hint="default"/>
                <w:sz w:val="18"/>
                <w:szCs w:val="18"/>
              </w:rPr>
            </w:pPr>
            <w:r>
              <w:rPr>
                <w:rFonts w:ascii="Times New Roman"/>
                <w:sz w:val="18"/>
              </w:rPr>
              <w:t>2.88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5" w:lineRule="exact" w:before="36"/>
              <w:ind w:left="35"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5"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5" w:lineRule="exact" w:before="36"/>
              <w:ind w:left="36"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5" w:lineRule="exact"/>
              <w:ind w:left="50" w:right="0"/>
              <w:jc w:val="left"/>
              <w:rPr>
                <w:rFonts w:ascii="Times New Roman" w:hAnsi="Times New Roman" w:cs="Times New Roman" w:eastAsia="Times New Roman" w:hint="default"/>
                <w:sz w:val="18"/>
                <w:szCs w:val="18"/>
              </w:rPr>
            </w:pPr>
            <w:r>
              <w:rPr>
                <w:rFonts w:ascii="Times New Roman"/>
                <w:sz w:val="18"/>
              </w:rPr>
              <w:t>,000.00</w:t>
            </w: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67" w:footer="980" w:top="1060" w:bottom="1260" w:left="1300" w:right="0"/>
          <w:pgNumType w:start="68"/>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519" w:hRule="exact"/>
        </w:trPr>
        <w:tc>
          <w:tcPr>
            <w:tcW w:w="2211"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5"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7" w:lineRule="exact" w:before="36"/>
              <w:ind w:left="72" w:right="0"/>
              <w:jc w:val="center"/>
              <w:rPr>
                <w:rFonts w:ascii="Times New Roman" w:hAnsi="Times New Roman" w:cs="Times New Roman" w:eastAsia="Times New Roman" w:hint="default"/>
                <w:sz w:val="18"/>
                <w:szCs w:val="18"/>
              </w:rPr>
            </w:pPr>
            <w:r>
              <w:rPr>
                <w:rFonts w:ascii="Times New Roman"/>
                <w:sz w:val="18"/>
              </w:rPr>
              <w:t>222,30</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2.88</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Style w:val="TableParagraph"/>
              <w:spacing w:line="207" w:lineRule="exact" w:before="36"/>
              <w:ind w:left="36" w:right="0"/>
              <w:jc w:val="left"/>
              <w:rPr>
                <w:rFonts w:ascii="Times New Roman" w:hAnsi="Times New Roman" w:cs="Times New Roman" w:eastAsia="Times New Roman" w:hint="default"/>
                <w:sz w:val="18"/>
                <w:szCs w:val="18"/>
              </w:rPr>
            </w:pPr>
            <w:r>
              <w:rPr>
                <w:rFonts w:ascii="Times New Roman"/>
                <w:sz w:val="18"/>
              </w:rPr>
              <w:t>-222,30</w:t>
            </w:r>
          </w:p>
          <w:p>
            <w:pPr>
              <w:pStyle w:val="TableParagraph"/>
              <w:spacing w:line="207" w:lineRule="exact"/>
              <w:ind w:left="276" w:right="0"/>
              <w:jc w:val="left"/>
              <w:rPr>
                <w:rFonts w:ascii="Times New Roman" w:hAnsi="Times New Roman" w:cs="Times New Roman" w:eastAsia="Times New Roman" w:hint="default"/>
                <w:sz w:val="18"/>
                <w:szCs w:val="18"/>
              </w:rPr>
            </w:pPr>
            <w:r>
              <w:rPr>
                <w:rFonts w:ascii="Times New Roman"/>
                <w:sz w:val="18"/>
              </w:rPr>
              <w:t>2.88</w:t>
            </w: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5"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15"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6" w:right="0"/>
              <w:jc w:val="left"/>
              <w:rPr>
                <w:rFonts w:ascii="Times New Roman" w:hAnsi="Times New Roman" w:cs="Times New Roman" w:eastAsia="Times New Roman" w:hint="default"/>
                <w:sz w:val="18"/>
                <w:szCs w:val="18"/>
              </w:rPr>
            </w:pPr>
            <w:r>
              <w:rPr>
                <w:rFonts w:ascii="Times New Roman"/>
                <w:sz w:val="18"/>
              </w:rPr>
              <w:t>-26,013</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0"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312,15</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2"/>
                <w:sz w:val="18"/>
              </w:rPr>
              <w:t>112,19</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4,419.9</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0" w:right="0"/>
              <w:jc w:val="left"/>
              <w:rPr>
                <w:rFonts w:ascii="Times New Roman" w:hAnsi="Times New Roman" w:cs="Times New Roman" w:eastAsia="Times New Roman" w:hint="default"/>
                <w:sz w:val="18"/>
                <w:szCs w:val="18"/>
              </w:rPr>
            </w:pPr>
            <w:r>
              <w:rPr>
                <w:rFonts w:ascii="Times New Roman"/>
                <w:sz w:val="18"/>
              </w:rPr>
              <w:t>14,895,</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067.82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0" w:right="0"/>
              <w:jc w:val="left"/>
              <w:rPr>
                <w:rFonts w:ascii="Times New Roman" w:hAnsi="Times New Roman" w:cs="Times New Roman" w:eastAsia="Times New Roman" w:hint="default"/>
                <w:sz w:val="18"/>
                <w:szCs w:val="18"/>
              </w:rPr>
            </w:pPr>
            <w:r>
              <w:rPr>
                <w:rFonts w:ascii="Times New Roman"/>
                <w:sz w:val="18"/>
              </w:rPr>
              <w:t>91,685,</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864.19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35" w:right="0"/>
              <w:jc w:val="left"/>
              <w:rPr>
                <w:rFonts w:ascii="Times New Roman" w:hAnsi="Times New Roman" w:cs="Times New Roman" w:eastAsia="Times New Roman" w:hint="default"/>
                <w:sz w:val="18"/>
                <w:szCs w:val="18"/>
              </w:rPr>
            </w:pPr>
            <w:r>
              <w:rPr>
                <w:rFonts w:ascii="Times New Roman"/>
                <w:sz w:val="18"/>
              </w:rPr>
              <w:t>-870,24</w:t>
            </w:r>
          </w:p>
          <w:p>
            <w:pPr>
              <w:pStyle w:val="TableParagraph"/>
              <w:spacing w:line="207" w:lineRule="exact"/>
              <w:ind w:left="275" w:right="0"/>
              <w:jc w:val="left"/>
              <w:rPr>
                <w:rFonts w:ascii="Times New Roman" w:hAnsi="Times New Roman" w:cs="Times New Roman" w:eastAsia="Times New Roman" w:hint="default"/>
                <w:sz w:val="18"/>
                <w:szCs w:val="18"/>
              </w:rPr>
            </w:pPr>
            <w:r>
              <w:rPr>
                <w:rFonts w:ascii="Times New Roman"/>
                <w:sz w:val="18"/>
              </w:rPr>
              <w:t>4.10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2" w:right="0"/>
              <w:jc w:val="left"/>
              <w:rPr>
                <w:rFonts w:ascii="Times New Roman" w:hAnsi="Times New Roman" w:cs="Times New Roman" w:eastAsia="Times New Roman" w:hint="default"/>
                <w:sz w:val="18"/>
                <w:szCs w:val="18"/>
              </w:rPr>
            </w:pPr>
            <w:r>
              <w:rPr>
                <w:rFonts w:ascii="Times New Roman"/>
                <w:sz w:val="18"/>
              </w:rPr>
              <w:t>15,314,</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654.24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545,37</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5,762.1</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260,13</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164,22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0,419.9</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0"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764.94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0" w:right="0"/>
              <w:jc w:val="left"/>
              <w:rPr>
                <w:rFonts w:ascii="Times New Roman" w:hAnsi="Times New Roman" w:cs="Times New Roman" w:eastAsia="Times New Roman" w:hint="default"/>
                <w:sz w:val="18"/>
                <w:szCs w:val="18"/>
              </w:rPr>
            </w:pPr>
            <w:r>
              <w:rPr>
                <w:rFonts w:ascii="Times New Roman"/>
                <w:sz w:val="18"/>
              </w:rPr>
              <w:t>55,558,</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729.02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72" w:right="0"/>
              <w:jc w:val="center"/>
              <w:rPr>
                <w:rFonts w:ascii="Times New Roman" w:hAnsi="Times New Roman" w:cs="Times New Roman" w:eastAsia="Times New Roman" w:hint="default"/>
                <w:sz w:val="18"/>
                <w:szCs w:val="18"/>
              </w:rPr>
            </w:pPr>
            <w:r>
              <w:rPr>
                <w:rFonts w:ascii="Times New Roman"/>
                <w:sz w:val="18"/>
              </w:rPr>
              <w:t>242,18</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5.86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494,82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4,099.8</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17"/>
          <w:szCs w:val="17"/>
        </w:rPr>
      </w:pPr>
    </w:p>
    <w:p>
      <w:pPr>
        <w:pStyle w:val="Heading4"/>
        <w:spacing w:line="240" w:lineRule="auto" w:before="26"/>
        <w:ind w:left="5756" w:right="7072"/>
        <w:jc w:val="center"/>
        <w:rPr>
          <w:b w:val="0"/>
          <w:bCs w:val="0"/>
        </w:rPr>
      </w:pPr>
      <w:r>
        <w:rPr/>
        <w:t>母公司所有者权益变动表</w:t>
      </w:r>
      <w:r>
        <w:rPr>
          <w:b w:val="0"/>
          <w:bCs w:val="0"/>
        </w:rPr>
      </w:r>
    </w:p>
    <w:p>
      <w:pPr>
        <w:spacing w:line="240" w:lineRule="auto" w:before="5"/>
        <w:rPr>
          <w:rFonts w:ascii="宋体" w:hAnsi="宋体" w:cs="宋体" w:eastAsia="宋体" w:hint="default"/>
          <w:b/>
          <w:bCs/>
          <w:sz w:val="23"/>
          <w:szCs w:val="23"/>
        </w:rPr>
      </w:pPr>
    </w:p>
    <w:p>
      <w:pPr>
        <w:tabs>
          <w:tab w:pos="7866" w:val="left" w:leader="none"/>
          <w:tab w:pos="12947"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单位：元</w:t>
      </w:r>
    </w:p>
    <w:p>
      <w:pPr>
        <w:spacing w:line="240" w:lineRule="auto" w:before="5"/>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362"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before="26"/>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3" w:right="26"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before="26"/>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61"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38"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5" w:lineRule="exact" w:before="36"/>
              <w:ind w:left="14"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05" w:lineRule="exact"/>
              <w:ind w:left="328"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05" w:lineRule="exact"/>
              <w:ind w:left="431" w:right="0"/>
              <w:jc w:val="left"/>
              <w:rPr>
                <w:rFonts w:ascii="Times New Roman" w:hAnsi="Times New Roman" w:cs="Times New Roman" w:eastAsia="Times New Roman" w:hint="default"/>
                <w:sz w:val="18"/>
                <w:szCs w:val="18"/>
              </w:rPr>
            </w:pPr>
            <w:r>
              <w:rPr>
                <w:rFonts w:ascii="Times New Roman"/>
                <w:sz w:val="18"/>
              </w:rPr>
              <w:t>4.94</w:t>
            </w:r>
          </w:p>
        </w:tc>
        <w:tc>
          <w:tcPr>
            <w:tcW w:w="780"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27,208,66</w:t>
            </w:r>
          </w:p>
          <w:p>
            <w:pPr>
              <w:pStyle w:val="TableParagraph"/>
              <w:spacing w:line="205" w:lineRule="exact"/>
              <w:ind w:left="431" w:right="0"/>
              <w:jc w:val="left"/>
              <w:rPr>
                <w:rFonts w:ascii="Times New Roman" w:hAnsi="Times New Roman" w:cs="Times New Roman" w:eastAsia="Times New Roman" w:hint="default"/>
                <w:sz w:val="18"/>
                <w:szCs w:val="18"/>
              </w:rPr>
            </w:pPr>
            <w:r>
              <w:rPr>
                <w:rFonts w:ascii="Times New Roman"/>
                <w:sz w:val="18"/>
              </w:rPr>
              <w:t>1.86</w:t>
            </w: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465,970,6</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26.80</w:t>
            </w: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6" w:space="0" w:color="DCDCDC"/>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05" w:lineRule="exact"/>
              <w:ind w:left="431" w:right="0"/>
              <w:jc w:val="left"/>
              <w:rPr>
                <w:rFonts w:ascii="Times New Roman" w:hAnsi="Times New Roman" w:cs="Times New Roman" w:eastAsia="Times New Roman" w:hint="default"/>
                <w:sz w:val="18"/>
                <w:szCs w:val="18"/>
              </w:rPr>
            </w:pPr>
            <w:r>
              <w:rPr>
                <w:rFonts w:ascii="Times New Roman"/>
                <w:sz w:val="18"/>
              </w:rPr>
              <w:t>4.94</w:t>
            </w:r>
          </w:p>
        </w:tc>
        <w:tc>
          <w:tcPr>
            <w:tcW w:w="780"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53,595,12</w:t>
            </w:r>
          </w:p>
          <w:p>
            <w:pPr>
              <w:pStyle w:val="TableParagraph"/>
              <w:spacing w:line="205" w:lineRule="exact"/>
              <w:ind w:left="431" w:right="0"/>
              <w:jc w:val="left"/>
              <w:rPr>
                <w:rFonts w:ascii="Times New Roman" w:hAnsi="Times New Roman" w:cs="Times New Roman" w:eastAsia="Times New Roman" w:hint="default"/>
                <w:sz w:val="18"/>
                <w:szCs w:val="18"/>
              </w:rPr>
            </w:pPr>
            <w:r>
              <w:rPr>
                <w:rFonts w:ascii="Times New Roman"/>
                <w:sz w:val="18"/>
              </w:rPr>
              <w:t>4.77</w:t>
            </w: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492,357,0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89.71</w:t>
            </w:r>
          </w:p>
        </w:tc>
      </w:tr>
      <w:tr>
        <w:trPr>
          <w:trHeight w:val="40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339" w:hRule="exact"/>
        </w:trPr>
        <w:tc>
          <w:tcPr>
            <w:tcW w:w="2211"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1"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1"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6" w:space="0" w:color="000000"/>
              <w:left w:val="single" w:sz="4" w:space="0" w:color="000000"/>
              <w:bottom w:val="single" w:sz="4" w:space="0" w:color="000000"/>
              <w:right w:val="single" w:sz="4" w:space="0" w:color="000000"/>
            </w:tcBorders>
          </w:tcPr>
          <w:p>
            <w:pP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27,208,66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465,970,6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53,595,12</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4.77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492,357,0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89.71</w:t>
            </w: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-52,026,0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2,000,725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-26,386,4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-26,386,4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62.91</w:t>
            </w: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0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-373,462.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-373,462.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91</w:t>
            </w: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0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-373,462.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-373,462.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91</w:t>
            </w: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3"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3"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-222,302.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1"/>
              <w:jc w:val="right"/>
              <w:rPr>
                <w:rFonts w:ascii="Times New Roman" w:hAnsi="Times New Roman" w:cs="Times New Roman" w:eastAsia="Times New Roman" w:hint="default"/>
                <w:sz w:val="18"/>
                <w:szCs w:val="18"/>
              </w:rPr>
            </w:pPr>
            <w:r>
              <w:rPr>
                <w:rFonts w:ascii="Times New Roman"/>
                <w:spacing w:val="-1"/>
                <w:sz w:val="18"/>
              </w:rPr>
              <w:t>-222,302.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6"/>
              <w:ind w:left="23"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left="57"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left="57"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-52,026,0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7" w:right="0"/>
              <w:jc w:val="left"/>
              <w:rPr>
                <w:rFonts w:ascii="Times New Roman" w:hAnsi="Times New Roman" w:cs="Times New Roman" w:eastAsia="Times New Roman" w:hint="default"/>
                <w:sz w:val="18"/>
                <w:szCs w:val="18"/>
              </w:rPr>
            </w:pPr>
            <w:r>
              <w:rPr>
                <w:rFonts w:ascii="Times New Roman"/>
                <w:sz w:val="18"/>
              </w:rPr>
              <w:t>-52,026,0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339" w:hRule="exact"/>
        </w:trPr>
        <w:tc>
          <w:tcPr>
            <w:tcW w:w="2211"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1"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1"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6"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312,156,0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0" w:right="0"/>
              <w:jc w:val="left"/>
              <w:rPr>
                <w:rFonts w:ascii="Times New Roman" w:hAnsi="Times New Roman" w:cs="Times New Roman" w:eastAsia="Times New Roman" w:hint="default"/>
                <w:sz w:val="18"/>
                <w:szCs w:val="18"/>
              </w:rPr>
            </w:pPr>
            <w:r>
              <w:rPr>
                <w:rFonts w:ascii="Times New Roman"/>
                <w:sz w:val="18"/>
              </w:rPr>
              <w:t>111,933,2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14,895,06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7.82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29,209,38</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7.82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468,193,6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260,130,0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163,959,2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14,672,76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4.94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27,208,66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465,970,6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26.80</w:t>
            </w:r>
          </w:p>
        </w:tc>
      </w:tr>
    </w:tbl>
    <w:p>
      <w:pPr>
        <w:spacing w:after="0" w:line="207" w:lineRule="exact"/>
        <w:jc w:val="left"/>
        <w:rPr>
          <w:rFonts w:ascii="Times New Roman" w:hAnsi="Times New Roman" w:cs="Times New Roman" w:eastAsia="Times New Roman" w:hint="default"/>
          <w:sz w:val="18"/>
          <w:szCs w:val="18"/>
        </w:rPr>
        <w:sectPr>
          <w:pgSz w:w="16840" w:h="11910" w:orient="landscape"/>
          <w:pgMar w:header="867" w:footer="980" w:top="106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line="261" w:lineRule="auto" w:before="0"/>
        <w:ind w:left="2135" w:right="3797" w:firstLine="0"/>
        <w:jc w:val="center"/>
        <w:rPr>
          <w:rFonts w:ascii="宋体" w:hAnsi="宋体" w:cs="宋体" w:eastAsia="宋体" w:hint="default"/>
          <w:sz w:val="32"/>
          <w:szCs w:val="32"/>
        </w:rPr>
      </w:pPr>
      <w:r>
        <w:rPr>
          <w:rFonts w:ascii="宋体" w:hAnsi="宋体" w:cs="宋体" w:eastAsia="宋体" w:hint="default"/>
          <w:b/>
          <w:bCs/>
          <w:w w:val="95"/>
          <w:sz w:val="32"/>
          <w:szCs w:val="32"/>
        </w:rPr>
        <w:t>深圳市实益达科技股份有限公司</w:t>
      </w:r>
      <w:r>
        <w:rPr>
          <w:rFonts w:ascii="宋体" w:hAnsi="宋体" w:cs="宋体" w:eastAsia="宋体" w:hint="default"/>
          <w:b/>
          <w:bCs/>
          <w:spacing w:val="62"/>
          <w:w w:val="95"/>
          <w:sz w:val="32"/>
          <w:szCs w:val="32"/>
        </w:rPr>
        <w:t> </w:t>
      </w:r>
      <w:r>
        <w:rPr>
          <w:rFonts w:ascii="宋体" w:hAnsi="宋体" w:cs="宋体" w:eastAsia="宋体" w:hint="default"/>
          <w:b/>
          <w:bCs/>
          <w:spacing w:val="62"/>
          <w:w w:val="95"/>
          <w:sz w:val="32"/>
          <w:szCs w:val="32"/>
        </w:rPr>
      </w:r>
      <w:r>
        <w:rPr>
          <w:rFonts w:ascii="宋体" w:hAnsi="宋体" w:cs="宋体" w:eastAsia="宋体" w:hint="default"/>
          <w:b/>
          <w:bCs/>
          <w:sz w:val="32"/>
          <w:szCs w:val="32"/>
        </w:rPr>
        <w:t>二</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O</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一一年度财务报表附注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27"/>
          <w:szCs w:val="27"/>
        </w:rPr>
      </w:pPr>
    </w:p>
    <w:p>
      <w:pPr>
        <w:spacing w:before="0"/>
        <w:ind w:left="558" w:right="1682" w:firstLine="0"/>
        <w:jc w:val="left"/>
        <w:rPr>
          <w:rFonts w:ascii="黑体" w:hAnsi="黑体" w:cs="黑体" w:eastAsia="黑体" w:hint="default"/>
          <w:sz w:val="21"/>
          <w:szCs w:val="21"/>
        </w:rPr>
      </w:pPr>
      <w:r>
        <w:rPr>
          <w:rFonts w:ascii="黑体" w:hAnsi="黑体" w:cs="黑体" w:eastAsia="黑体" w:hint="default"/>
          <w:sz w:val="21"/>
          <w:szCs w:val="21"/>
        </w:rPr>
        <w:t>一、公司基本情况</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1"/>
          <w:szCs w:val="21"/>
        </w:rPr>
      </w:pPr>
    </w:p>
    <w:p>
      <w:pPr>
        <w:spacing w:line="357" w:lineRule="auto" w:before="0"/>
        <w:ind w:left="138" w:right="1682" w:firstLine="419"/>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实</w:t>
      </w:r>
      <w:r>
        <w:rPr>
          <w:rFonts w:ascii="宋体" w:hAnsi="宋体" w:cs="宋体" w:eastAsia="宋体" w:hint="default"/>
          <w:spacing w:val="-3"/>
          <w:w w:val="100"/>
          <w:sz w:val="21"/>
          <w:szCs w:val="21"/>
        </w:rPr>
        <w:t>益</w:t>
      </w:r>
      <w:r>
        <w:rPr>
          <w:rFonts w:ascii="宋体" w:hAnsi="宋体" w:cs="宋体" w:eastAsia="宋体" w:hint="default"/>
          <w:w w:val="100"/>
          <w:sz w:val="21"/>
          <w:szCs w:val="21"/>
        </w:rPr>
        <w:t>达</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20"/>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20"/>
          <w:w w:val="100"/>
          <w:sz w:val="21"/>
          <w:szCs w:val="21"/>
        </w:rPr>
        <w:t>称</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7"/>
          <w:w w:val="100"/>
          <w:sz w:val="21"/>
          <w:szCs w:val="21"/>
        </w:rPr>
        <w:t>”</w:t>
      </w:r>
      <w:r>
        <w:rPr>
          <w:rFonts w:ascii="宋体" w:hAnsi="宋体" w:cs="宋体" w:eastAsia="宋体" w:hint="default"/>
          <w:spacing w:val="-20"/>
          <w:w w:val="100"/>
          <w:sz w:val="21"/>
          <w:szCs w:val="21"/>
        </w:rPr>
        <w:t>或</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16"/>
          <w:sz w:val="21"/>
          <w:szCs w:val="21"/>
        </w:rPr>
        <w:t> </w:t>
      </w:r>
      <w:r>
        <w:rPr>
          <w:rFonts w:ascii="宋体" w:hAnsi="宋体" w:cs="宋体" w:eastAsia="宋体" w:hint="default"/>
          <w:spacing w:val="-3"/>
          <w:w w:val="100"/>
          <w:sz w:val="21"/>
          <w:szCs w:val="21"/>
        </w:rPr>
        <w:t>前</w:t>
      </w:r>
      <w:r>
        <w:rPr>
          <w:rFonts w:ascii="宋体" w:hAnsi="宋体" w:cs="宋体" w:eastAsia="宋体" w:hint="default"/>
          <w:w w:val="100"/>
          <w:sz w:val="21"/>
          <w:szCs w:val="21"/>
        </w:rPr>
        <w:t>身</w:t>
      </w:r>
      <w:r>
        <w:rPr>
          <w:rFonts w:ascii="宋体" w:hAnsi="宋体" w:cs="宋体" w:eastAsia="宋体" w:hint="default"/>
          <w:spacing w:val="-3"/>
          <w:w w:val="100"/>
          <w:sz w:val="21"/>
          <w:szCs w:val="21"/>
        </w:rPr>
        <w:t>系</w:t>
      </w:r>
      <w:r>
        <w:rPr>
          <w:rFonts w:ascii="宋体" w:hAnsi="宋体" w:cs="宋体" w:eastAsia="宋体" w:hint="default"/>
          <w:w w:val="100"/>
          <w:sz w:val="21"/>
          <w:szCs w:val="21"/>
        </w:rPr>
        <w:t>深圳</w:t>
      </w:r>
      <w:r>
        <w:rPr>
          <w:rFonts w:ascii="宋体" w:hAnsi="宋体" w:cs="宋体" w:eastAsia="宋体" w:hint="default"/>
          <w:spacing w:val="-3"/>
          <w:w w:val="100"/>
          <w:sz w:val="21"/>
          <w:szCs w:val="21"/>
        </w:rPr>
        <w:t>市实</w:t>
      </w:r>
      <w:r>
        <w:rPr>
          <w:rFonts w:ascii="宋体" w:hAnsi="宋体" w:cs="宋体" w:eastAsia="宋体" w:hint="default"/>
          <w:w w:val="100"/>
          <w:sz w:val="21"/>
          <w:szCs w:val="21"/>
        </w:rPr>
        <w:t>益</w:t>
      </w:r>
      <w:r>
        <w:rPr>
          <w:rFonts w:ascii="宋体" w:hAnsi="宋体" w:cs="宋体" w:eastAsia="宋体" w:hint="default"/>
          <w:w w:val="100"/>
          <w:sz w:val="21"/>
          <w:szCs w:val="21"/>
        </w:rPr>
        <w:t> 达实</w:t>
      </w:r>
      <w:r>
        <w:rPr>
          <w:rFonts w:ascii="宋体" w:hAnsi="宋体" w:cs="宋体" w:eastAsia="宋体" w:hint="default"/>
          <w:spacing w:val="-3"/>
          <w:w w:val="100"/>
          <w:sz w:val="21"/>
          <w:szCs w:val="21"/>
        </w:rPr>
        <w:t>业</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简称</w:t>
      </w:r>
      <w:r>
        <w:rPr>
          <w:rFonts w:ascii="宋体" w:hAnsi="宋体" w:cs="宋体" w:eastAsia="宋体" w:hint="default"/>
          <w:w w:val="100"/>
          <w:sz w:val="21"/>
          <w:szCs w:val="21"/>
        </w:rPr>
        <w:t>原有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89"/>
          <w:w w:val="100"/>
          <w:sz w:val="21"/>
          <w:szCs w:val="21"/>
        </w:rPr>
        <w:t>，</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宋体" w:hAnsi="宋体" w:cs="宋体" w:eastAsia="宋体" w:hint="default"/>
          <w:w w:val="100"/>
          <w:sz w:val="21"/>
          <w:szCs w:val="21"/>
        </w:rPr>
        <w:t>19</w:t>
      </w:r>
      <w:r>
        <w:rPr>
          <w:rFonts w:ascii="宋体" w:hAnsi="宋体" w:cs="宋体" w:eastAsia="宋体" w:hint="default"/>
          <w:spacing w:val="-3"/>
          <w:w w:val="100"/>
          <w:sz w:val="21"/>
          <w:szCs w:val="21"/>
        </w:rPr>
        <w:t>9</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在</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局注</w:t>
      </w:r>
      <w:r>
        <w:rPr>
          <w:rFonts w:ascii="宋体" w:hAnsi="宋体" w:cs="宋体" w:eastAsia="宋体" w:hint="default"/>
          <w:spacing w:val="-3"/>
          <w:w w:val="100"/>
          <w:sz w:val="21"/>
          <w:szCs w:val="21"/>
        </w:rPr>
        <w:t>册</w:t>
      </w:r>
      <w:r>
        <w:rPr>
          <w:rFonts w:ascii="宋体" w:hAnsi="宋体" w:cs="宋体" w:eastAsia="宋体" w:hint="default"/>
          <w:w w:val="100"/>
          <w:sz w:val="21"/>
          <w:szCs w:val="21"/>
        </w:rPr>
        <w:t>成</w:t>
      </w:r>
      <w:r>
        <w:rPr>
          <w:rFonts w:ascii="宋体" w:hAnsi="宋体" w:cs="宋体" w:eastAsia="宋体" w:hint="default"/>
          <w:spacing w:val="-3"/>
          <w:w w:val="100"/>
          <w:sz w:val="21"/>
          <w:szCs w:val="21"/>
        </w:rPr>
        <w:t>立</w:t>
      </w:r>
      <w:r>
        <w:rPr>
          <w:rFonts w:ascii="宋体" w:hAnsi="宋体" w:cs="宋体" w:eastAsia="宋体" w:hint="default"/>
          <w:w w:val="100"/>
          <w:sz w:val="21"/>
          <w:szCs w:val="21"/>
        </w:rPr>
        <w:t>，</w:t>
      </w:r>
    </w:p>
    <w:p>
      <w:pPr>
        <w:spacing w:before="31"/>
        <w:ind w:left="138" w:right="1682" w:firstLine="0"/>
        <w:jc w:val="left"/>
        <w:rPr>
          <w:rFonts w:ascii="宋体" w:hAnsi="宋体" w:cs="宋体" w:eastAsia="宋体" w:hint="default"/>
          <w:sz w:val="21"/>
          <w:szCs w:val="21"/>
        </w:rPr>
      </w:pPr>
      <w:r>
        <w:rPr>
          <w:rFonts w:ascii="宋体" w:hAnsi="宋体" w:cs="宋体" w:eastAsia="宋体" w:hint="default"/>
          <w:sz w:val="21"/>
          <w:szCs w:val="21"/>
        </w:rPr>
        <w:t>成立时的注册资本为人民币</w:t>
      </w:r>
      <w:r>
        <w:rPr>
          <w:rFonts w:ascii="宋体" w:hAnsi="宋体" w:cs="宋体" w:eastAsia="宋体" w:hint="default"/>
          <w:spacing w:val="-44"/>
          <w:sz w:val="21"/>
          <w:szCs w:val="21"/>
        </w:rPr>
        <w:t> </w:t>
      </w:r>
      <w:r>
        <w:rPr>
          <w:rFonts w:ascii="宋体" w:hAnsi="宋体" w:cs="宋体" w:eastAsia="宋体" w:hint="default"/>
          <w:sz w:val="21"/>
          <w:szCs w:val="21"/>
        </w:rPr>
        <w:t>100</w:t>
      </w:r>
      <w:r>
        <w:rPr>
          <w:rFonts w:ascii="宋体" w:hAnsi="宋体" w:cs="宋体" w:eastAsia="宋体" w:hint="default"/>
          <w:spacing w:val="-46"/>
          <w:sz w:val="21"/>
          <w:szCs w:val="21"/>
        </w:rPr>
        <w:t> </w:t>
      </w:r>
      <w:r>
        <w:rPr>
          <w:rFonts w:ascii="宋体" w:hAnsi="宋体" w:cs="宋体" w:eastAsia="宋体" w:hint="default"/>
          <w:sz w:val="21"/>
          <w:szCs w:val="21"/>
        </w:rPr>
        <w:t>万元；</w:t>
      </w: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日，原有限公司注册资本变更为人民</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1"/>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日，原有限公司注册资本变更为人民币</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9"/>
          <w:sz w:val="21"/>
          <w:szCs w:val="21"/>
        </w:rPr>
        <w:t> </w:t>
      </w:r>
      <w:r>
        <w:rPr>
          <w:rFonts w:ascii="宋体" w:hAnsi="宋体" w:cs="宋体" w:eastAsia="宋体" w:hint="default"/>
          <w:spacing w:val="-3"/>
          <w:sz w:val="21"/>
          <w:szCs w:val="21"/>
        </w:rPr>
        <w:t>日，经深圳市人民政府深府股</w:t>
      </w:r>
      <w:r>
        <w:rPr>
          <w:rFonts w:ascii="宋体" w:hAnsi="宋体" w:cs="宋体" w:eastAsia="宋体" w:hint="default"/>
          <w:spacing w:val="-3"/>
          <w:sz w:val="21"/>
          <w:szCs w:val="21"/>
        </w:rPr>
        <w:t>[2005]13</w:t>
      </w:r>
      <w:r>
        <w:rPr>
          <w:rFonts w:ascii="宋体" w:hAnsi="宋体" w:cs="宋体" w:eastAsia="宋体" w:hint="default"/>
          <w:spacing w:val="-39"/>
          <w:sz w:val="21"/>
          <w:szCs w:val="21"/>
        </w:rPr>
        <w:t> </w:t>
      </w:r>
      <w:r>
        <w:rPr>
          <w:rFonts w:ascii="宋体" w:hAnsi="宋体" w:cs="宋体" w:eastAsia="宋体" w:hint="default"/>
          <w:spacing w:val="-5"/>
          <w:sz w:val="21"/>
          <w:szCs w:val="21"/>
        </w:rPr>
        <w:t>号文件批准，以原有限公司净资产折股，深圳</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市实益达实业有限公司整体变更为深圳市实益达科技股份有限公司，</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pacing w:val="-8"/>
          <w:sz w:val="21"/>
          <w:szCs w:val="21"/>
        </w:rPr>
        <w:t>日，经</w:t>
      </w:r>
    </w:p>
    <w:p>
      <w:pPr>
        <w:spacing w:before="135"/>
        <w:ind w:left="138" w:right="1682" w:firstLine="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年第二次临时股东大会决议，本公司以经审计的截至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30</w:t>
      </w:r>
      <w:r>
        <w:rPr>
          <w:rFonts w:ascii="宋体" w:hAnsi="宋体" w:cs="宋体" w:eastAsia="宋体" w:hint="default"/>
          <w:spacing w:val="-45"/>
          <w:sz w:val="21"/>
          <w:szCs w:val="21"/>
        </w:rPr>
        <w:t> </w:t>
      </w:r>
      <w:r>
        <w:rPr>
          <w:rFonts w:ascii="宋体" w:hAnsi="宋体" w:cs="宋体" w:eastAsia="宋体" w:hint="default"/>
          <w:sz w:val="21"/>
          <w:szCs w:val="21"/>
        </w:rPr>
        <w:t>日止的未分配利</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w w:val="100"/>
          <w:sz w:val="21"/>
          <w:szCs w:val="21"/>
        </w:rPr>
        <w:t>润</w:t>
      </w:r>
      <w:r>
        <w:rPr>
          <w:rFonts w:ascii="宋体" w:hAnsi="宋体" w:cs="宋体" w:eastAsia="宋体" w:hint="default"/>
          <w:spacing w:val="-58"/>
          <w:sz w:val="21"/>
          <w:szCs w:val="21"/>
        </w:rPr>
        <w:t> </w:t>
      </w:r>
      <w:r>
        <w:rPr>
          <w:rFonts w:ascii="宋体" w:hAnsi="宋体" w:cs="宋体" w:eastAsia="宋体" w:hint="default"/>
          <w:w w:val="100"/>
          <w:sz w:val="21"/>
          <w:szCs w:val="21"/>
        </w:rPr>
        <w:t>35</w:t>
      </w:r>
      <w:r>
        <w:rPr>
          <w:rFonts w:ascii="宋体" w:hAnsi="宋体" w:cs="宋体" w:eastAsia="宋体" w:hint="default"/>
          <w:spacing w:val="-3"/>
          <w:w w:val="100"/>
          <w:sz w:val="21"/>
          <w:szCs w:val="21"/>
        </w:rPr>
        <w:t>,</w:t>
      </w:r>
      <w:r>
        <w:rPr>
          <w:rFonts w:ascii="宋体" w:hAnsi="宋体" w:cs="宋体" w:eastAsia="宋体" w:hint="default"/>
          <w:w w:val="100"/>
          <w:sz w:val="21"/>
          <w:szCs w:val="21"/>
        </w:rPr>
        <w:t>208</w:t>
      </w:r>
      <w:r>
        <w:rPr>
          <w:rFonts w:ascii="宋体" w:hAnsi="宋体" w:cs="宋体" w:eastAsia="宋体" w:hint="default"/>
          <w:spacing w:val="-3"/>
          <w:w w:val="100"/>
          <w:sz w:val="21"/>
          <w:szCs w:val="21"/>
        </w:rPr>
        <w:t>,</w:t>
      </w:r>
      <w:r>
        <w:rPr>
          <w:rFonts w:ascii="宋体" w:hAnsi="宋体" w:cs="宋体" w:eastAsia="宋体" w:hint="default"/>
          <w:w w:val="100"/>
          <w:sz w:val="21"/>
          <w:szCs w:val="21"/>
        </w:rPr>
        <w:t>975</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60"/>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实施</w:t>
      </w:r>
      <w:r>
        <w:rPr>
          <w:rFonts w:ascii="宋体" w:hAnsi="宋体" w:cs="宋体" w:eastAsia="宋体" w:hint="default"/>
          <w:w w:val="100"/>
          <w:sz w:val="21"/>
          <w:szCs w:val="21"/>
        </w:rPr>
        <w:t>每</w:t>
      </w:r>
      <w:r>
        <w:rPr>
          <w:rFonts w:ascii="宋体" w:hAnsi="宋体" w:cs="宋体" w:eastAsia="宋体" w:hint="default"/>
          <w:spacing w:val="-57"/>
          <w:sz w:val="21"/>
          <w:szCs w:val="21"/>
        </w:rPr>
        <w:t> </w:t>
      </w:r>
      <w:r>
        <w:rPr>
          <w:rFonts w:ascii="宋体" w:hAnsi="宋体" w:cs="宋体" w:eastAsia="宋体" w:hint="default"/>
          <w:w w:val="100"/>
          <w:sz w:val="21"/>
          <w:szCs w:val="21"/>
        </w:rPr>
        <w:t>10</w:t>
      </w:r>
      <w:r>
        <w:rPr>
          <w:rFonts w:ascii="宋体" w:hAnsi="宋体" w:cs="宋体" w:eastAsia="宋体" w:hint="default"/>
          <w:spacing w:val="-60"/>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送</w:t>
      </w:r>
      <w:r>
        <w:rPr>
          <w:rFonts w:ascii="宋体" w:hAnsi="宋体" w:cs="宋体" w:eastAsia="宋体" w:hint="default"/>
          <w:spacing w:val="-58"/>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.43</w:t>
      </w:r>
      <w:r>
        <w:rPr>
          <w:rFonts w:ascii="宋体" w:hAnsi="宋体" w:cs="宋体" w:eastAsia="宋体" w:hint="default"/>
          <w:spacing w:val="-3"/>
          <w:w w:val="100"/>
          <w:sz w:val="21"/>
          <w:szCs w:val="21"/>
        </w:rPr>
        <w:t>4</w:t>
      </w:r>
      <w:r>
        <w:rPr>
          <w:rFonts w:ascii="宋体" w:hAnsi="宋体" w:cs="宋体" w:eastAsia="宋体" w:hint="default"/>
          <w:w w:val="100"/>
          <w:sz w:val="21"/>
          <w:szCs w:val="21"/>
        </w:rPr>
        <w:t>2</w:t>
      </w:r>
      <w:r>
        <w:rPr>
          <w:rFonts w:ascii="宋体" w:hAnsi="宋体" w:cs="宋体" w:eastAsia="宋体" w:hint="default"/>
          <w:spacing w:val="-58"/>
          <w:sz w:val="21"/>
          <w:szCs w:val="21"/>
        </w:rPr>
        <w:t> </w:t>
      </w:r>
      <w:r>
        <w:rPr>
          <w:rFonts w:ascii="宋体" w:hAnsi="宋体" w:cs="宋体" w:eastAsia="宋体" w:hint="default"/>
          <w:spacing w:val="-3"/>
          <w:w w:val="100"/>
          <w:sz w:val="21"/>
          <w:szCs w:val="21"/>
        </w:rPr>
        <w:t>股红</w:t>
      </w:r>
      <w:r>
        <w:rPr>
          <w:rFonts w:ascii="宋体" w:hAnsi="宋体" w:cs="宋体" w:eastAsia="宋体" w:hint="default"/>
          <w:w w:val="100"/>
          <w:sz w:val="21"/>
          <w:szCs w:val="21"/>
        </w:rPr>
        <w:t>股的</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方</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送红</w:t>
      </w:r>
      <w:r>
        <w:rPr>
          <w:rFonts w:ascii="宋体" w:hAnsi="宋体" w:cs="宋体" w:eastAsia="宋体" w:hint="default"/>
          <w:w w:val="100"/>
          <w:sz w:val="21"/>
          <w:szCs w:val="21"/>
        </w:rPr>
        <w:t>股</w:t>
      </w:r>
      <w:r>
        <w:rPr>
          <w:rFonts w:ascii="宋体" w:hAnsi="宋体" w:cs="宋体" w:eastAsia="宋体" w:hint="default"/>
          <w:spacing w:val="-57"/>
          <w:sz w:val="21"/>
          <w:szCs w:val="21"/>
        </w:rPr>
        <w:t> </w:t>
      </w:r>
      <w:r>
        <w:rPr>
          <w:rFonts w:ascii="宋体" w:hAnsi="宋体" w:cs="宋体" w:eastAsia="宋体" w:hint="default"/>
          <w:w w:val="100"/>
          <w:sz w:val="21"/>
          <w:szCs w:val="21"/>
        </w:rPr>
        <w:t>35</w:t>
      </w:r>
      <w:r>
        <w:rPr>
          <w:rFonts w:ascii="宋体" w:hAnsi="宋体" w:cs="宋体" w:eastAsia="宋体" w:hint="default"/>
          <w:spacing w:val="-3"/>
          <w:w w:val="100"/>
          <w:sz w:val="21"/>
          <w:szCs w:val="21"/>
        </w:rPr>
        <w:t>,</w:t>
      </w:r>
      <w:r>
        <w:rPr>
          <w:rFonts w:ascii="宋体" w:hAnsi="宋体" w:cs="宋体" w:eastAsia="宋体" w:hint="default"/>
          <w:w w:val="100"/>
          <w:sz w:val="21"/>
          <w:szCs w:val="21"/>
        </w:rPr>
        <w:t>208</w:t>
      </w:r>
      <w:r>
        <w:rPr>
          <w:rFonts w:ascii="宋体" w:hAnsi="宋体" w:cs="宋体" w:eastAsia="宋体" w:hint="default"/>
          <w:spacing w:val="-3"/>
          <w:w w:val="100"/>
          <w:sz w:val="21"/>
          <w:szCs w:val="21"/>
        </w:rPr>
        <w:t>,</w:t>
      </w:r>
      <w:r>
        <w:rPr>
          <w:rFonts w:ascii="宋体" w:hAnsi="宋体" w:cs="宋体" w:eastAsia="宋体" w:hint="default"/>
          <w:w w:val="100"/>
          <w:sz w:val="21"/>
          <w:szCs w:val="21"/>
        </w:rPr>
        <w:t>975</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股，注册资本变更为人民币</w:t>
      </w:r>
      <w:r>
        <w:rPr>
          <w:rFonts w:ascii="宋体" w:hAnsi="宋体" w:cs="宋体" w:eastAsia="宋体" w:hint="default"/>
          <w:spacing w:val="-43"/>
          <w:sz w:val="21"/>
          <w:szCs w:val="21"/>
        </w:rPr>
        <w:t> </w:t>
      </w:r>
      <w:r>
        <w:rPr>
          <w:rFonts w:ascii="宋体" w:hAnsi="宋体" w:cs="宋体" w:eastAsia="宋体" w:hint="default"/>
          <w:sz w:val="21"/>
          <w:szCs w:val="21"/>
        </w:rPr>
        <w:t>10,000</w:t>
      </w:r>
      <w:r>
        <w:rPr>
          <w:rFonts w:ascii="宋体" w:hAnsi="宋体" w:cs="宋体" w:eastAsia="宋体" w:hint="default"/>
          <w:spacing w:val="-43"/>
          <w:sz w:val="21"/>
          <w:szCs w:val="21"/>
        </w:rPr>
        <w:t> </w:t>
      </w:r>
      <w:r>
        <w:rPr>
          <w:rFonts w:ascii="宋体" w:hAnsi="宋体" w:cs="宋体" w:eastAsia="宋体" w:hint="default"/>
          <w:sz w:val="21"/>
          <w:szCs w:val="21"/>
        </w:rPr>
        <w:t>万元。</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13</w:t>
      </w:r>
      <w:r>
        <w:rPr>
          <w:rFonts w:ascii="宋体" w:hAnsi="宋体" w:cs="宋体" w:eastAsia="宋体" w:hint="default"/>
          <w:spacing w:val="-45"/>
          <w:sz w:val="21"/>
          <w:szCs w:val="21"/>
        </w:rPr>
        <w:t> </w:t>
      </w:r>
      <w:r>
        <w:rPr>
          <w:rFonts w:ascii="宋体" w:hAnsi="宋体" w:cs="宋体" w:eastAsia="宋体" w:hint="default"/>
          <w:sz w:val="21"/>
          <w:szCs w:val="21"/>
        </w:rPr>
        <w:t>日在深圳证券交易所上市，注册</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w w:val="100"/>
          <w:sz w:val="21"/>
          <w:szCs w:val="21"/>
        </w:rPr>
        <w:t>资本</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3,3</w:t>
      </w:r>
      <w:r>
        <w:rPr>
          <w:rFonts w:ascii="宋体" w:hAnsi="宋体" w:cs="宋体" w:eastAsia="宋体" w:hint="default"/>
          <w:spacing w:val="-3"/>
          <w:w w:val="100"/>
          <w:sz w:val="21"/>
          <w:szCs w:val="21"/>
        </w:rPr>
        <w:t>4</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w w:val="100"/>
          <w:sz w:val="21"/>
          <w:szCs w:val="21"/>
        </w:rPr>
        <w:t>万元</w:t>
      </w:r>
      <w:r>
        <w:rPr>
          <w:rFonts w:ascii="宋体" w:hAnsi="宋体" w:cs="宋体" w:eastAsia="宋体" w:hint="default"/>
          <w:spacing w:val="-92"/>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52"/>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的</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p>
    <w:p>
      <w:pPr>
        <w:spacing w:before="135"/>
        <w:ind w:left="138" w:right="1682" w:firstLine="0"/>
        <w:jc w:val="left"/>
        <w:rPr>
          <w:rFonts w:ascii="宋体" w:hAnsi="宋体" w:cs="宋体" w:eastAsia="宋体" w:hint="default"/>
          <w:sz w:val="21"/>
          <w:szCs w:val="21"/>
        </w:rPr>
      </w:pPr>
      <w:r>
        <w:rPr>
          <w:rFonts w:ascii="宋体" w:hAnsi="宋体" w:cs="宋体" w:eastAsia="宋体" w:hint="default"/>
          <w:sz w:val="21"/>
          <w:szCs w:val="21"/>
        </w:rPr>
        <w:t>议，以</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日以</w:t>
      </w:r>
      <w:r>
        <w:rPr>
          <w:rFonts w:ascii="宋体" w:hAnsi="宋体" w:cs="宋体" w:eastAsia="宋体" w:hint="default"/>
          <w:spacing w:val="-52"/>
          <w:sz w:val="21"/>
          <w:szCs w:val="21"/>
        </w:rPr>
        <w:t> </w:t>
      </w:r>
      <w:r>
        <w:rPr>
          <w:rFonts w:ascii="宋体" w:hAnsi="宋体" w:cs="宋体" w:eastAsia="宋体" w:hint="default"/>
          <w:sz w:val="21"/>
          <w:szCs w:val="21"/>
        </w:rPr>
        <w:t>13,340</w:t>
      </w:r>
      <w:r>
        <w:rPr>
          <w:rFonts w:ascii="宋体" w:hAnsi="宋体" w:cs="宋体" w:eastAsia="宋体" w:hint="default"/>
          <w:spacing w:val="-54"/>
          <w:sz w:val="21"/>
          <w:szCs w:val="21"/>
        </w:rPr>
        <w:t> </w:t>
      </w:r>
      <w:r>
        <w:rPr>
          <w:rFonts w:ascii="宋体" w:hAnsi="宋体" w:cs="宋体" w:eastAsia="宋体" w:hint="default"/>
          <w:sz w:val="21"/>
          <w:szCs w:val="21"/>
        </w:rPr>
        <w:t>万股为基数，按每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股由资本公积金转增</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股，共计</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转增</w:t>
      </w:r>
      <w:r>
        <w:rPr>
          <w:rFonts w:ascii="宋体" w:hAnsi="宋体" w:cs="宋体" w:eastAsia="宋体" w:hint="default"/>
          <w:spacing w:val="-46"/>
          <w:sz w:val="21"/>
          <w:szCs w:val="21"/>
        </w:rPr>
        <w:t> </w:t>
      </w:r>
      <w:r>
        <w:rPr>
          <w:rFonts w:ascii="宋体" w:hAnsi="宋体" w:cs="宋体" w:eastAsia="宋体" w:hint="default"/>
          <w:sz w:val="21"/>
          <w:szCs w:val="21"/>
        </w:rPr>
        <w:t>6,670</w:t>
      </w:r>
      <w:r>
        <w:rPr>
          <w:rFonts w:ascii="宋体" w:hAnsi="宋体" w:cs="宋体" w:eastAsia="宋体" w:hint="default"/>
          <w:spacing w:val="-49"/>
          <w:sz w:val="21"/>
          <w:szCs w:val="21"/>
        </w:rPr>
        <w:t> </w:t>
      </w:r>
      <w:r>
        <w:rPr>
          <w:rFonts w:ascii="宋体" w:hAnsi="宋体" w:cs="宋体" w:eastAsia="宋体" w:hint="default"/>
          <w:spacing w:val="-6"/>
          <w:sz w:val="21"/>
          <w:szCs w:val="21"/>
        </w:rPr>
        <w:t>万股，并于</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pacing w:val="-4"/>
          <w:sz w:val="21"/>
          <w:szCs w:val="21"/>
        </w:rPr>
        <w:t>年度实施。转增后，注册资本增至人民币</w:t>
      </w:r>
      <w:r>
        <w:rPr>
          <w:rFonts w:ascii="宋体" w:hAnsi="宋体" w:cs="宋体" w:eastAsia="宋体" w:hint="default"/>
          <w:spacing w:val="-46"/>
          <w:sz w:val="21"/>
          <w:szCs w:val="21"/>
        </w:rPr>
        <w:t> </w:t>
      </w:r>
      <w:r>
        <w:rPr>
          <w:rFonts w:ascii="宋体" w:hAnsi="宋体" w:cs="宋体" w:eastAsia="宋体" w:hint="default"/>
          <w:sz w:val="21"/>
          <w:szCs w:val="21"/>
        </w:rPr>
        <w:t>20,010</w:t>
      </w:r>
      <w:r>
        <w:rPr>
          <w:rFonts w:ascii="宋体" w:hAnsi="宋体" w:cs="宋体" w:eastAsia="宋体" w:hint="default"/>
          <w:spacing w:val="-49"/>
          <w:sz w:val="21"/>
          <w:szCs w:val="21"/>
        </w:rPr>
        <w:t> </w:t>
      </w:r>
      <w:r>
        <w:rPr>
          <w:rFonts w:ascii="宋体" w:hAnsi="宋体" w:cs="宋体" w:eastAsia="宋体" w:hint="default"/>
          <w:spacing w:val="-6"/>
          <w:sz w:val="21"/>
          <w:szCs w:val="21"/>
        </w:rPr>
        <w:t>万元。根据本</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日召开的</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年度股东大会决议，以</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日以</w:t>
      </w:r>
      <w:r>
        <w:rPr>
          <w:rFonts w:ascii="宋体" w:hAnsi="宋体" w:cs="宋体" w:eastAsia="宋体" w:hint="default"/>
          <w:spacing w:val="-51"/>
          <w:sz w:val="21"/>
          <w:szCs w:val="21"/>
        </w:rPr>
        <w:t> </w:t>
      </w:r>
      <w:r>
        <w:rPr>
          <w:rFonts w:ascii="宋体" w:hAnsi="宋体" w:cs="宋体" w:eastAsia="宋体" w:hint="default"/>
          <w:sz w:val="21"/>
          <w:szCs w:val="21"/>
        </w:rPr>
        <w:t>20,010</w:t>
      </w:r>
      <w:r>
        <w:rPr>
          <w:rFonts w:ascii="宋体" w:hAnsi="宋体" w:cs="宋体" w:eastAsia="宋体" w:hint="default"/>
          <w:spacing w:val="-54"/>
          <w:sz w:val="21"/>
          <w:szCs w:val="21"/>
        </w:rPr>
        <w:t> </w:t>
      </w:r>
      <w:r>
        <w:rPr>
          <w:rFonts w:ascii="宋体" w:hAnsi="宋体" w:cs="宋体" w:eastAsia="宋体" w:hint="default"/>
          <w:sz w:val="21"/>
          <w:szCs w:val="21"/>
        </w:rPr>
        <w:t>万</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股为基数，按每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股由资本公积金转增</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股，共计转增</w:t>
      </w:r>
      <w:r>
        <w:rPr>
          <w:rFonts w:ascii="宋体" w:hAnsi="宋体" w:cs="宋体" w:eastAsia="宋体" w:hint="default"/>
          <w:spacing w:val="-53"/>
          <w:sz w:val="21"/>
          <w:szCs w:val="21"/>
        </w:rPr>
        <w:t> </w:t>
      </w:r>
      <w:r>
        <w:rPr>
          <w:rFonts w:ascii="宋体" w:hAnsi="宋体" w:cs="宋体" w:eastAsia="宋体" w:hint="default"/>
          <w:sz w:val="21"/>
          <w:szCs w:val="21"/>
        </w:rPr>
        <w:t>6,003</w:t>
      </w:r>
      <w:r>
        <w:rPr>
          <w:rFonts w:ascii="宋体" w:hAnsi="宋体" w:cs="宋体" w:eastAsia="宋体" w:hint="default"/>
          <w:spacing w:val="-56"/>
          <w:sz w:val="21"/>
          <w:szCs w:val="21"/>
        </w:rPr>
        <w:t> </w:t>
      </w:r>
      <w:r>
        <w:rPr>
          <w:rFonts w:ascii="宋体" w:hAnsi="宋体" w:cs="宋体" w:eastAsia="宋体" w:hint="default"/>
          <w:sz w:val="21"/>
          <w:szCs w:val="21"/>
        </w:rPr>
        <w:t>万股，并于</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年度实施。</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pacing w:val="-5"/>
          <w:sz w:val="21"/>
          <w:szCs w:val="21"/>
        </w:rPr>
        <w:t>转增后，注册资本增至人民币</w:t>
      </w:r>
      <w:r>
        <w:rPr>
          <w:rFonts w:ascii="宋体" w:hAnsi="宋体" w:cs="宋体" w:eastAsia="宋体" w:hint="default"/>
          <w:spacing w:val="-50"/>
          <w:sz w:val="21"/>
          <w:szCs w:val="21"/>
        </w:rPr>
        <w:t> </w:t>
      </w:r>
      <w:r>
        <w:rPr>
          <w:rFonts w:ascii="宋体" w:hAnsi="宋体" w:cs="宋体" w:eastAsia="宋体" w:hint="default"/>
          <w:sz w:val="21"/>
          <w:szCs w:val="21"/>
        </w:rPr>
        <w:t>26,013</w:t>
      </w:r>
      <w:r>
        <w:rPr>
          <w:rFonts w:ascii="宋体" w:hAnsi="宋体" w:cs="宋体" w:eastAsia="宋体" w:hint="default"/>
          <w:spacing w:val="-50"/>
          <w:sz w:val="21"/>
          <w:szCs w:val="21"/>
        </w:rPr>
        <w:t> </w:t>
      </w:r>
      <w:r>
        <w:rPr>
          <w:rFonts w:ascii="宋体" w:hAnsi="宋体" w:cs="宋体" w:eastAsia="宋体" w:hint="default"/>
          <w:spacing w:val="-7"/>
          <w:sz w:val="21"/>
          <w:szCs w:val="21"/>
        </w:rPr>
        <w:t>万元。根据本公司</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before="135"/>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股东大会决议，公司增加注册资本人民币 </w:t>
      </w:r>
      <w:r>
        <w:rPr>
          <w:rFonts w:ascii="宋体" w:hAnsi="宋体" w:cs="宋体" w:eastAsia="宋体" w:hint="default"/>
          <w:sz w:val="21"/>
          <w:szCs w:val="21"/>
        </w:rPr>
        <w:t>52,026,000.00</w:t>
      </w:r>
      <w:r>
        <w:rPr>
          <w:rFonts w:ascii="宋体" w:hAnsi="宋体" w:cs="宋体" w:eastAsia="宋体" w:hint="default"/>
          <w:spacing w:val="-39"/>
          <w:sz w:val="21"/>
          <w:szCs w:val="21"/>
        </w:rPr>
        <w:t> </w:t>
      </w:r>
      <w:r>
        <w:rPr>
          <w:rFonts w:ascii="宋体" w:hAnsi="宋体" w:cs="宋体" w:eastAsia="宋体" w:hint="default"/>
          <w:spacing w:val="-6"/>
          <w:sz w:val="21"/>
          <w:szCs w:val="21"/>
        </w:rPr>
        <w:t>元，由资本公积转增股本，转增基</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准日期为</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日，变更后的注册资本为人民币</w:t>
      </w:r>
      <w:r>
        <w:rPr>
          <w:rFonts w:ascii="宋体" w:hAnsi="宋体" w:cs="宋体" w:eastAsia="宋体" w:hint="default"/>
          <w:spacing w:val="-53"/>
          <w:sz w:val="21"/>
          <w:szCs w:val="21"/>
        </w:rPr>
        <w:t> </w:t>
      </w:r>
      <w:r>
        <w:rPr>
          <w:rFonts w:ascii="宋体" w:hAnsi="宋体" w:cs="宋体" w:eastAsia="宋体" w:hint="default"/>
          <w:sz w:val="21"/>
          <w:szCs w:val="21"/>
        </w:rPr>
        <w:t>31,215.60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日，本公司累计发行股本总数</w:t>
      </w:r>
      <w:r>
        <w:rPr>
          <w:rFonts w:ascii="宋体" w:hAnsi="宋体" w:cs="宋体" w:eastAsia="宋体" w:hint="default"/>
          <w:spacing w:val="-53"/>
          <w:sz w:val="21"/>
          <w:szCs w:val="21"/>
        </w:rPr>
        <w:t> </w:t>
      </w:r>
      <w:r>
        <w:rPr>
          <w:rFonts w:ascii="宋体" w:hAnsi="宋体" w:cs="宋体" w:eastAsia="宋体" w:hint="default"/>
          <w:sz w:val="21"/>
          <w:szCs w:val="21"/>
        </w:rPr>
        <w:t>31,215.60</w:t>
      </w:r>
      <w:r>
        <w:rPr>
          <w:rFonts w:ascii="宋体" w:hAnsi="宋体" w:cs="宋体" w:eastAsia="宋体" w:hint="default"/>
          <w:spacing w:val="-53"/>
          <w:sz w:val="21"/>
          <w:szCs w:val="21"/>
        </w:rPr>
        <w:t> </w:t>
      </w:r>
      <w:r>
        <w:rPr>
          <w:rFonts w:ascii="宋体" w:hAnsi="宋体" w:cs="宋体" w:eastAsia="宋体" w:hint="default"/>
          <w:sz w:val="21"/>
          <w:szCs w:val="21"/>
        </w:rPr>
        <w:t>万股，公司注册资本为</w:t>
      </w:r>
    </w:p>
    <w:p>
      <w:pPr>
        <w:spacing w:before="133"/>
        <w:ind w:left="138" w:right="1682" w:firstLine="0"/>
        <w:jc w:val="left"/>
        <w:rPr>
          <w:rFonts w:ascii="宋体" w:hAnsi="宋体" w:cs="宋体" w:eastAsia="宋体" w:hint="default"/>
          <w:sz w:val="21"/>
          <w:szCs w:val="21"/>
        </w:rPr>
      </w:pPr>
      <w:r>
        <w:rPr>
          <w:rFonts w:ascii="宋体" w:hAnsi="宋体" w:cs="宋体" w:eastAsia="宋体" w:hint="default"/>
          <w:sz w:val="21"/>
          <w:szCs w:val="21"/>
        </w:rPr>
        <w:t>31,215.60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357" w:lineRule="auto" w:before="133"/>
        <w:ind w:left="138" w:right="1789" w:firstLine="419"/>
        <w:jc w:val="both"/>
        <w:rPr>
          <w:rFonts w:ascii="宋体" w:hAnsi="宋体" w:cs="宋体" w:eastAsia="宋体" w:hint="default"/>
          <w:sz w:val="21"/>
          <w:szCs w:val="21"/>
        </w:rPr>
      </w:pPr>
      <w:r>
        <w:rPr>
          <w:rFonts w:ascii="宋体" w:hAnsi="宋体" w:cs="宋体" w:eastAsia="宋体" w:hint="default"/>
          <w:sz w:val="21"/>
          <w:szCs w:val="21"/>
        </w:rPr>
        <w:t>公司所属行业为</w:t>
      </w:r>
      <w:r>
        <w:rPr>
          <w:rFonts w:ascii="宋体" w:hAnsi="宋体" w:cs="宋体" w:eastAsia="宋体" w:hint="default"/>
          <w:spacing w:val="10"/>
          <w:sz w:val="21"/>
          <w:szCs w:val="21"/>
        </w:rPr>
        <w:t> </w:t>
      </w:r>
      <w:r>
        <w:rPr>
          <w:rFonts w:ascii="宋体" w:hAnsi="宋体" w:cs="宋体" w:eastAsia="宋体" w:hint="default"/>
          <w:sz w:val="21"/>
          <w:szCs w:val="21"/>
        </w:rPr>
        <w:t>EMS(</w:t>
      </w:r>
      <w:r>
        <w:rPr>
          <w:rFonts w:ascii="宋体" w:hAnsi="宋体" w:cs="宋体" w:eastAsia="宋体" w:hint="default"/>
          <w:sz w:val="21"/>
          <w:szCs w:val="21"/>
        </w:rPr>
        <w:t>电子制造服务</w:t>
      </w:r>
      <w:r>
        <w:rPr>
          <w:rFonts w:ascii="宋体" w:hAnsi="宋体" w:cs="宋体" w:eastAsia="宋体" w:hint="default"/>
          <w:sz w:val="21"/>
          <w:szCs w:val="21"/>
        </w:rPr>
        <w:t>)</w:t>
      </w:r>
      <w:r>
        <w:rPr>
          <w:rFonts w:ascii="宋体" w:hAnsi="宋体" w:cs="宋体" w:eastAsia="宋体" w:hint="default"/>
          <w:sz w:val="21"/>
          <w:szCs w:val="21"/>
        </w:rPr>
        <w:t>行业，</w:t>
      </w:r>
      <w:r>
        <w:rPr>
          <w:rFonts w:ascii="宋体" w:hAnsi="宋体" w:cs="宋体" w:eastAsia="宋体" w:hint="default"/>
          <w:sz w:val="21"/>
          <w:szCs w:val="21"/>
        </w:rPr>
        <w:t>EMS(</w:t>
      </w:r>
      <w:r>
        <w:rPr>
          <w:rFonts w:ascii="宋体" w:hAnsi="宋体" w:cs="宋体" w:eastAsia="宋体" w:hint="default"/>
          <w:sz w:val="21"/>
          <w:szCs w:val="21"/>
        </w:rPr>
        <w:t>电子制造服务</w:t>
      </w:r>
      <w:r>
        <w:rPr>
          <w:rFonts w:ascii="宋体" w:hAnsi="宋体" w:cs="宋体" w:eastAsia="宋体" w:hint="default"/>
          <w:sz w:val="21"/>
          <w:szCs w:val="21"/>
        </w:rPr>
        <w:t>)</w:t>
      </w:r>
      <w:r>
        <w:rPr>
          <w:rFonts w:ascii="宋体" w:hAnsi="宋体" w:cs="宋体" w:eastAsia="宋体" w:hint="default"/>
          <w:sz w:val="21"/>
          <w:szCs w:val="21"/>
        </w:rPr>
        <w:t>是指为品牌生产商提供</w:t>
      </w:r>
      <w:r>
        <w:rPr>
          <w:rFonts w:ascii="宋体" w:hAnsi="宋体" w:cs="宋体" w:eastAsia="宋体" w:hint="default"/>
          <w:w w:val="100"/>
          <w:sz w:val="21"/>
          <w:szCs w:val="21"/>
        </w:rPr>
        <w:t> </w:t>
      </w:r>
      <w:r>
        <w:rPr>
          <w:rFonts w:ascii="宋体" w:hAnsi="宋体" w:cs="宋体" w:eastAsia="宋体" w:hint="default"/>
          <w:sz w:val="21"/>
          <w:szCs w:val="21"/>
        </w:rPr>
        <w:t>电子产品设计、工程、制造、测试以及物料采购等一系列服务，从事 </w:t>
      </w:r>
      <w:r>
        <w:rPr>
          <w:rFonts w:ascii="宋体" w:hAnsi="宋体" w:cs="宋体" w:eastAsia="宋体" w:hint="default"/>
          <w:sz w:val="21"/>
          <w:szCs w:val="21"/>
        </w:rPr>
        <w:t>EMS</w:t>
      </w:r>
      <w:r>
        <w:rPr>
          <w:rFonts w:ascii="宋体" w:hAnsi="宋体" w:cs="宋体" w:eastAsia="宋体" w:hint="default"/>
          <w:spacing w:val="13"/>
          <w:sz w:val="21"/>
          <w:szCs w:val="21"/>
        </w:rPr>
        <w:t> </w:t>
      </w:r>
      <w:r>
        <w:rPr>
          <w:rFonts w:ascii="宋体" w:hAnsi="宋体" w:cs="宋体" w:eastAsia="宋体" w:hint="default"/>
          <w:sz w:val="21"/>
          <w:szCs w:val="21"/>
        </w:rPr>
        <w:t>业务的公司称为</w:t>
      </w:r>
      <w:r>
        <w:rPr>
          <w:rFonts w:ascii="宋体" w:hAnsi="宋体" w:cs="宋体" w:eastAsia="宋体" w:hint="default"/>
          <w:w w:val="100"/>
          <w:sz w:val="21"/>
          <w:szCs w:val="21"/>
        </w:rPr>
        <w:t> </w:t>
      </w:r>
      <w:r>
        <w:rPr>
          <w:rFonts w:ascii="宋体" w:hAnsi="宋体" w:cs="宋体" w:eastAsia="宋体" w:hint="default"/>
          <w:sz w:val="21"/>
          <w:szCs w:val="21"/>
        </w:rPr>
        <w:t>EMS</w:t>
      </w:r>
      <w:r>
        <w:rPr>
          <w:rFonts w:ascii="宋体" w:hAnsi="宋体" w:cs="宋体" w:eastAsia="宋体" w:hint="default"/>
          <w:spacing w:val="-51"/>
          <w:sz w:val="21"/>
          <w:szCs w:val="21"/>
        </w:rPr>
        <w:t> </w:t>
      </w:r>
      <w:r>
        <w:rPr>
          <w:rFonts w:ascii="宋体" w:hAnsi="宋体" w:cs="宋体" w:eastAsia="宋体" w:hint="default"/>
          <w:sz w:val="21"/>
          <w:szCs w:val="21"/>
        </w:rPr>
        <w:t>公司。</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范围</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兴</w:t>
      </w:r>
      <w:r>
        <w:rPr>
          <w:rFonts w:ascii="宋体" w:hAnsi="宋体" w:cs="宋体" w:eastAsia="宋体" w:hint="default"/>
          <w:w w:val="100"/>
          <w:sz w:val="21"/>
          <w:szCs w:val="21"/>
        </w:rPr>
        <w:t>办</w:t>
      </w:r>
      <w:r>
        <w:rPr>
          <w:rFonts w:ascii="宋体" w:hAnsi="宋体" w:cs="宋体" w:eastAsia="宋体" w:hint="default"/>
          <w:spacing w:val="-3"/>
          <w:w w:val="100"/>
          <w:sz w:val="21"/>
          <w:szCs w:val="21"/>
        </w:rPr>
        <w:t>实</w:t>
      </w:r>
      <w:r>
        <w:rPr>
          <w:rFonts w:ascii="宋体" w:hAnsi="宋体" w:cs="宋体" w:eastAsia="宋体" w:hint="default"/>
          <w:spacing w:val="-20"/>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具</w:t>
      </w:r>
      <w:r>
        <w:rPr>
          <w:rFonts w:ascii="宋体" w:hAnsi="宋体" w:cs="宋体" w:eastAsia="宋体" w:hint="default"/>
          <w:w w:val="100"/>
          <w:sz w:val="21"/>
          <w:szCs w:val="21"/>
        </w:rPr>
        <w:t>体项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另</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报</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产</w:t>
      </w:r>
      <w:r>
        <w:rPr>
          <w:rFonts w:ascii="宋体" w:hAnsi="宋体" w:cs="宋体" w:eastAsia="宋体" w:hint="default"/>
          <w:w w:val="100"/>
          <w:sz w:val="21"/>
          <w:szCs w:val="21"/>
        </w:rPr>
        <w:t>品的</w:t>
      </w:r>
      <w:r>
        <w:rPr>
          <w:rFonts w:ascii="宋体" w:hAnsi="宋体" w:cs="宋体" w:eastAsia="宋体" w:hint="default"/>
          <w:spacing w:val="-3"/>
          <w:w w:val="100"/>
          <w:sz w:val="21"/>
          <w:szCs w:val="21"/>
        </w:rPr>
        <w:t>生</w:t>
      </w:r>
      <w:r>
        <w:rPr>
          <w:rFonts w:ascii="宋体" w:hAnsi="宋体" w:cs="宋体" w:eastAsia="宋体" w:hint="default"/>
          <w:spacing w:val="-20"/>
          <w:w w:val="100"/>
          <w:sz w:val="21"/>
          <w:szCs w:val="21"/>
        </w:rPr>
        <w:t>产</w:t>
      </w:r>
      <w:r>
        <w:rPr>
          <w:rFonts w:ascii="宋体" w:hAnsi="宋体" w:cs="宋体" w:eastAsia="宋体" w:hint="default"/>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分</w:t>
      </w:r>
      <w:r>
        <w:rPr>
          <w:rFonts w:ascii="宋体" w:hAnsi="宋体" w:cs="宋体" w:eastAsia="宋体" w:hint="default"/>
          <w:spacing w:val="-3"/>
          <w:w w:val="100"/>
          <w:sz w:val="21"/>
          <w:szCs w:val="21"/>
        </w:rPr>
        <w:t>支</w:t>
      </w:r>
      <w:r>
        <w:rPr>
          <w:rFonts w:ascii="宋体" w:hAnsi="宋体" w:cs="宋体" w:eastAsia="宋体" w:hint="default"/>
          <w:w w:val="100"/>
          <w:sz w:val="21"/>
          <w:szCs w:val="21"/>
        </w:rPr>
        <w:t>机</w:t>
      </w:r>
      <w:r>
        <w:rPr>
          <w:rFonts w:ascii="宋体" w:hAnsi="宋体" w:cs="宋体" w:eastAsia="宋体" w:hint="default"/>
          <w:spacing w:val="-3"/>
          <w:w w:val="100"/>
          <w:sz w:val="21"/>
          <w:szCs w:val="21"/>
        </w:rPr>
        <w:t>构生</w:t>
      </w:r>
      <w:r>
        <w:rPr>
          <w:rFonts w:ascii="宋体" w:hAnsi="宋体" w:cs="宋体" w:eastAsia="宋体" w:hint="default"/>
          <w:w w:val="100"/>
          <w:sz w:val="21"/>
          <w:szCs w:val="21"/>
        </w:rPr>
        <w:t>产</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内</w:t>
      </w:r>
      <w:r>
        <w:rPr>
          <w:rFonts w:ascii="宋体" w:hAnsi="宋体" w:cs="宋体" w:eastAsia="宋体" w:hint="default"/>
          <w:w w:val="100"/>
          <w:sz w:val="21"/>
          <w:szCs w:val="21"/>
        </w:rPr>
        <w:t> 商业、</w:t>
      </w:r>
      <w:r>
        <w:rPr>
          <w:rFonts w:ascii="宋体" w:hAnsi="宋体" w:cs="宋体" w:eastAsia="宋体" w:hint="default"/>
          <w:spacing w:val="-3"/>
          <w:w w:val="100"/>
          <w:sz w:val="21"/>
          <w:szCs w:val="21"/>
        </w:rPr>
        <w:t>物</w:t>
      </w:r>
      <w:r>
        <w:rPr>
          <w:rFonts w:ascii="宋体" w:hAnsi="宋体" w:cs="宋体" w:eastAsia="宋体" w:hint="default"/>
          <w:w w:val="100"/>
          <w:sz w:val="21"/>
          <w:szCs w:val="21"/>
        </w:rPr>
        <w:t>资供销</w:t>
      </w:r>
      <w:r>
        <w:rPr>
          <w:rFonts w:ascii="宋体" w:hAnsi="宋体" w:cs="宋体" w:eastAsia="宋体" w:hint="default"/>
          <w:spacing w:val="-3"/>
          <w:w w:val="100"/>
          <w:sz w:val="21"/>
          <w:szCs w:val="21"/>
        </w:rPr>
        <w:t>业</w:t>
      </w:r>
      <w:r>
        <w:rPr>
          <w:rFonts w:ascii="宋体" w:hAnsi="宋体" w:cs="宋体" w:eastAsia="宋体" w:hint="default"/>
          <w:w w:val="100"/>
          <w:sz w:val="21"/>
          <w:szCs w:val="21"/>
        </w:rPr>
        <w:t>（不</w:t>
      </w:r>
      <w:r>
        <w:rPr>
          <w:rFonts w:ascii="宋体" w:hAnsi="宋体" w:cs="宋体" w:eastAsia="宋体" w:hint="default"/>
          <w:spacing w:val="-3"/>
          <w:w w:val="100"/>
          <w:sz w:val="21"/>
          <w:szCs w:val="21"/>
        </w:rPr>
        <w:t>含</w:t>
      </w:r>
      <w:r>
        <w:rPr>
          <w:rFonts w:ascii="宋体" w:hAnsi="宋体" w:cs="宋体" w:eastAsia="宋体" w:hint="default"/>
          <w:w w:val="100"/>
          <w:sz w:val="21"/>
          <w:szCs w:val="21"/>
        </w:rPr>
        <w:t>专营、</w:t>
      </w:r>
      <w:r>
        <w:rPr>
          <w:rFonts w:ascii="宋体" w:hAnsi="宋体" w:cs="宋体" w:eastAsia="宋体" w:hint="default"/>
          <w:spacing w:val="-3"/>
          <w:w w:val="100"/>
          <w:sz w:val="21"/>
          <w:szCs w:val="21"/>
        </w:rPr>
        <w:t>专</w:t>
      </w:r>
      <w:r>
        <w:rPr>
          <w:rFonts w:ascii="宋体" w:hAnsi="宋体" w:cs="宋体" w:eastAsia="宋体" w:hint="default"/>
          <w:w w:val="100"/>
          <w:sz w:val="21"/>
          <w:szCs w:val="21"/>
        </w:rPr>
        <w:t>控、专</w:t>
      </w:r>
      <w:r>
        <w:rPr>
          <w:rFonts w:ascii="宋体" w:hAnsi="宋体" w:cs="宋体" w:eastAsia="宋体" w:hint="default"/>
          <w:spacing w:val="-3"/>
          <w:w w:val="100"/>
          <w:sz w:val="21"/>
          <w:szCs w:val="21"/>
        </w:rPr>
        <w:t>卖</w:t>
      </w:r>
      <w:r>
        <w:rPr>
          <w:rFonts w:ascii="宋体" w:hAnsi="宋体" w:cs="宋体" w:eastAsia="宋体" w:hint="default"/>
          <w:w w:val="100"/>
          <w:sz w:val="21"/>
          <w:szCs w:val="21"/>
        </w:rPr>
        <w:t>商品</w:t>
      </w:r>
      <w:r>
        <w:rPr>
          <w:rFonts w:ascii="宋体" w:hAnsi="宋体" w:cs="宋体" w:eastAsia="宋体" w:hint="default"/>
          <w:spacing w:val="-3"/>
          <w:w w:val="100"/>
          <w:sz w:val="21"/>
          <w:szCs w:val="21"/>
        </w:rPr>
        <w:t>及</w:t>
      </w:r>
      <w:r>
        <w:rPr>
          <w:rFonts w:ascii="宋体" w:hAnsi="宋体" w:cs="宋体" w:eastAsia="宋体" w:hint="default"/>
          <w:w w:val="100"/>
          <w:sz w:val="21"/>
          <w:szCs w:val="21"/>
        </w:rPr>
        <w:t>限制项目</w:t>
      </w:r>
      <w:r>
        <w:rPr>
          <w:rFonts w:ascii="宋体" w:hAnsi="宋体" w:cs="宋体" w:eastAsia="宋体" w:hint="default"/>
          <w:spacing w:val="-108"/>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进出口</w:t>
      </w:r>
      <w:r>
        <w:rPr>
          <w:rFonts w:ascii="宋体" w:hAnsi="宋体" w:cs="宋体" w:eastAsia="宋体" w:hint="default"/>
          <w:spacing w:val="-3"/>
          <w:w w:val="100"/>
          <w:sz w:val="21"/>
          <w:szCs w:val="21"/>
        </w:rPr>
        <w:t>业</w:t>
      </w:r>
      <w:r>
        <w:rPr>
          <w:rFonts w:ascii="宋体" w:hAnsi="宋体" w:cs="宋体" w:eastAsia="宋体" w:hint="default"/>
          <w:w w:val="100"/>
          <w:sz w:val="21"/>
          <w:szCs w:val="21"/>
        </w:rPr>
        <w:t>务（法</w:t>
      </w:r>
      <w:r>
        <w:rPr>
          <w:rFonts w:ascii="宋体" w:hAnsi="宋体" w:cs="宋体" w:eastAsia="宋体" w:hint="default"/>
          <w:spacing w:val="-3"/>
          <w:w w:val="100"/>
          <w:sz w:val="21"/>
          <w:szCs w:val="21"/>
        </w:rPr>
        <w:t>律、</w:t>
      </w:r>
      <w:r>
        <w:rPr>
          <w:rFonts w:ascii="宋体" w:hAnsi="宋体" w:cs="宋体" w:eastAsia="宋体" w:hint="default"/>
          <w:w w:val="100"/>
          <w:sz w:val="21"/>
          <w:szCs w:val="21"/>
        </w:rPr>
        <w:t>行</w:t>
      </w:r>
      <w:r>
        <w:rPr>
          <w:rFonts w:ascii="宋体" w:hAnsi="宋体" w:cs="宋体" w:eastAsia="宋体" w:hint="default"/>
          <w:w w:val="100"/>
          <w:sz w:val="21"/>
          <w:szCs w:val="21"/>
        </w:rPr>
        <w:t> 政法</w:t>
      </w:r>
      <w:r>
        <w:rPr>
          <w:rFonts w:ascii="宋体" w:hAnsi="宋体" w:cs="宋体" w:eastAsia="宋体" w:hint="default"/>
          <w:spacing w:val="-3"/>
          <w:w w:val="100"/>
          <w:sz w:val="21"/>
          <w:szCs w:val="21"/>
        </w:rPr>
        <w:t>规</w:t>
      </w:r>
      <w:r>
        <w:rPr>
          <w:rFonts w:ascii="宋体" w:hAnsi="宋体" w:cs="宋体" w:eastAsia="宋体" w:hint="default"/>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务</w:t>
      </w:r>
      <w:r>
        <w:rPr>
          <w:rFonts w:ascii="宋体" w:hAnsi="宋体" w:cs="宋体" w:eastAsia="宋体" w:hint="default"/>
          <w:spacing w:val="-3"/>
          <w:w w:val="100"/>
          <w:sz w:val="21"/>
          <w:szCs w:val="21"/>
        </w:rPr>
        <w:t>院</w:t>
      </w:r>
      <w:r>
        <w:rPr>
          <w:rFonts w:ascii="宋体" w:hAnsi="宋体" w:cs="宋体" w:eastAsia="宋体" w:hint="default"/>
          <w:w w:val="100"/>
          <w:sz w:val="21"/>
          <w:szCs w:val="21"/>
        </w:rPr>
        <w:t>决</w:t>
      </w:r>
      <w:r>
        <w:rPr>
          <w:rFonts w:ascii="宋体" w:hAnsi="宋体" w:cs="宋体" w:eastAsia="宋体" w:hint="default"/>
          <w:spacing w:val="-3"/>
          <w:w w:val="100"/>
          <w:sz w:val="21"/>
          <w:szCs w:val="21"/>
        </w:rPr>
        <w:t>定</w:t>
      </w:r>
      <w:r>
        <w:rPr>
          <w:rFonts w:ascii="宋体" w:hAnsi="宋体" w:cs="宋体" w:eastAsia="宋体" w:hint="default"/>
          <w:w w:val="100"/>
          <w:sz w:val="21"/>
          <w:szCs w:val="21"/>
        </w:rPr>
        <w:t>禁</w:t>
      </w:r>
      <w:r>
        <w:rPr>
          <w:rFonts w:ascii="宋体" w:hAnsi="宋体" w:cs="宋体" w:eastAsia="宋体" w:hint="default"/>
          <w:spacing w:val="-3"/>
          <w:w w:val="100"/>
          <w:sz w:val="21"/>
          <w:szCs w:val="21"/>
        </w:rPr>
        <w:t>止</w:t>
      </w:r>
      <w:r>
        <w:rPr>
          <w:rFonts w:ascii="宋体" w:hAnsi="宋体" w:cs="宋体" w:eastAsia="宋体" w:hint="default"/>
          <w:w w:val="100"/>
          <w:sz w:val="21"/>
          <w:szCs w:val="21"/>
        </w:rPr>
        <w:t>的项</w:t>
      </w:r>
      <w:r>
        <w:rPr>
          <w:rFonts w:ascii="宋体" w:hAnsi="宋体" w:cs="宋体" w:eastAsia="宋体" w:hint="default"/>
          <w:spacing w:val="-3"/>
          <w:w w:val="100"/>
          <w:sz w:val="21"/>
          <w:szCs w:val="21"/>
        </w:rPr>
        <w:t>目</w:t>
      </w:r>
      <w:r>
        <w:rPr>
          <w:rFonts w:ascii="宋体" w:hAnsi="宋体" w:cs="宋体" w:eastAsia="宋体" w:hint="default"/>
          <w:w w:val="100"/>
          <w:sz w:val="21"/>
          <w:szCs w:val="21"/>
        </w:rPr>
        <w:t>除</w:t>
      </w:r>
      <w:r>
        <w:rPr>
          <w:rFonts w:ascii="宋体" w:hAnsi="宋体" w:cs="宋体" w:eastAsia="宋体" w:hint="default"/>
          <w:spacing w:val="-3"/>
          <w:w w:val="100"/>
          <w:sz w:val="21"/>
          <w:szCs w:val="21"/>
        </w:rPr>
        <w:t>外</w:t>
      </w:r>
      <w:r>
        <w:rPr>
          <w:rFonts w:ascii="宋体" w:hAnsi="宋体" w:cs="宋体" w:eastAsia="宋体" w:hint="default"/>
          <w:w w:val="100"/>
          <w:sz w:val="21"/>
          <w:szCs w:val="21"/>
        </w:rPr>
        <w:t>，</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须取</w:t>
      </w:r>
      <w:r>
        <w:rPr>
          <w:rFonts w:ascii="宋体" w:hAnsi="宋体" w:cs="宋体" w:eastAsia="宋体" w:hint="default"/>
          <w:spacing w:val="-3"/>
          <w:w w:val="100"/>
          <w:sz w:val="21"/>
          <w:szCs w:val="21"/>
        </w:rPr>
        <w:t>得</w:t>
      </w:r>
      <w:r>
        <w:rPr>
          <w:rFonts w:ascii="宋体" w:hAnsi="宋体" w:cs="宋体" w:eastAsia="宋体" w:hint="default"/>
          <w:w w:val="100"/>
          <w:sz w:val="21"/>
          <w:szCs w:val="21"/>
        </w:rPr>
        <w:t>许</w:t>
      </w:r>
      <w:r>
        <w:rPr>
          <w:rFonts w:ascii="宋体" w:hAnsi="宋体" w:cs="宋体" w:eastAsia="宋体" w:hint="default"/>
          <w:spacing w:val="-3"/>
          <w:w w:val="100"/>
          <w:sz w:val="21"/>
          <w:szCs w:val="21"/>
        </w:rPr>
        <w:t>可</w:t>
      </w:r>
      <w:r>
        <w:rPr>
          <w:rFonts w:ascii="宋体" w:hAnsi="宋体" w:cs="宋体" w:eastAsia="宋体" w:hint="default"/>
          <w:w w:val="100"/>
          <w:sz w:val="21"/>
          <w:szCs w:val="21"/>
        </w:rPr>
        <w:t>后</w:t>
      </w:r>
      <w:r>
        <w:rPr>
          <w:rFonts w:ascii="宋体" w:hAnsi="宋体" w:cs="宋体" w:eastAsia="宋体" w:hint="default"/>
          <w:spacing w:val="-3"/>
          <w:w w:val="100"/>
          <w:sz w:val="21"/>
          <w:szCs w:val="21"/>
        </w:rPr>
        <w:t>方</w:t>
      </w:r>
      <w:r>
        <w:rPr>
          <w:rFonts w:ascii="宋体" w:hAnsi="宋体" w:cs="宋体" w:eastAsia="宋体" w:hint="default"/>
          <w:w w:val="100"/>
          <w:sz w:val="21"/>
          <w:szCs w:val="21"/>
        </w:rPr>
        <w:t>可</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3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主要产品为：</w:t>
      </w:r>
      <w:r>
        <w:rPr>
          <w:rFonts w:ascii="宋体" w:hAnsi="宋体" w:cs="宋体" w:eastAsia="宋体" w:hint="default"/>
          <w:spacing w:val="-4"/>
          <w:sz w:val="21"/>
          <w:szCs w:val="21"/>
        </w:rPr>
        <w:t>PCBA </w:t>
      </w:r>
      <w:r>
        <w:rPr>
          <w:rFonts w:ascii="宋体" w:hAnsi="宋体" w:cs="宋体" w:eastAsia="宋体" w:hint="default"/>
          <w:spacing w:val="-4"/>
          <w:sz w:val="21"/>
          <w:szCs w:val="21"/>
        </w:rPr>
        <w:t>控制板的贴装，少量贴牌生产</w:t>
      </w:r>
      <w:r>
        <w:rPr>
          <w:rFonts w:ascii="宋体" w:hAnsi="宋体" w:cs="宋体" w:eastAsia="宋体" w:hint="default"/>
          <w:spacing w:val="-47"/>
          <w:sz w:val="21"/>
          <w:szCs w:val="21"/>
        </w:rPr>
        <w:t> </w:t>
      </w:r>
      <w:r>
        <w:rPr>
          <w:rFonts w:ascii="宋体" w:hAnsi="宋体" w:cs="宋体" w:eastAsia="宋体" w:hint="default"/>
          <w:spacing w:val="-8"/>
          <w:sz w:val="21"/>
          <w:szCs w:val="21"/>
        </w:rPr>
        <w:t>DVD</w:t>
      </w:r>
      <w:r>
        <w:rPr>
          <w:rFonts w:ascii="宋体" w:hAnsi="宋体" w:cs="宋体" w:eastAsia="宋体" w:hint="default"/>
          <w:spacing w:val="-8"/>
          <w:sz w:val="21"/>
          <w:szCs w:val="21"/>
        </w:rPr>
        <w:t>、机顶盒、微型投影仪、</w:t>
      </w:r>
      <w:r>
        <w:rPr>
          <w:rFonts w:ascii="宋体" w:hAnsi="宋体" w:cs="宋体" w:eastAsia="宋体" w:hint="default"/>
          <w:spacing w:val="-8"/>
          <w:sz w:val="21"/>
          <w:szCs w:val="21"/>
        </w:rPr>
        <w:t>MP3</w:t>
      </w:r>
      <w:r>
        <w:rPr>
          <w:rFonts w:ascii="宋体" w:hAnsi="宋体" w:cs="宋体" w:eastAsia="宋体" w:hint="default"/>
          <w:spacing w:val="-8"/>
          <w:sz w:val="21"/>
          <w:szCs w:val="21"/>
        </w:rPr>
        <w:t>、</w:t>
      </w:r>
      <w:r>
        <w:rPr>
          <w:rFonts w:ascii="宋体" w:hAnsi="宋体" w:cs="宋体" w:eastAsia="宋体" w:hint="default"/>
          <w:spacing w:val="-8"/>
          <w:sz w:val="21"/>
          <w:szCs w:val="21"/>
        </w:rPr>
        <w:t>MP4</w:t>
      </w:r>
      <w:r>
        <w:rPr>
          <w:rFonts w:ascii="宋体" w:hAnsi="宋体" w:cs="宋体" w:eastAsia="宋体" w:hint="default"/>
          <w:spacing w:val="-8"/>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LED</w:t>
      </w:r>
      <w:r>
        <w:rPr>
          <w:rFonts w:ascii="宋体" w:hAnsi="宋体" w:cs="宋体" w:eastAsia="宋体" w:hint="default"/>
          <w:spacing w:val="23"/>
          <w:sz w:val="21"/>
          <w:szCs w:val="21"/>
        </w:rPr>
        <w:t> </w:t>
      </w:r>
      <w:r>
        <w:rPr>
          <w:rFonts w:ascii="宋体" w:hAnsi="宋体" w:cs="宋体" w:eastAsia="宋体" w:hint="default"/>
          <w:spacing w:val="-3"/>
          <w:sz w:val="21"/>
          <w:szCs w:val="21"/>
        </w:rPr>
        <w:t>灯和手机等整机产品。目前主要产品包括应用于液晶电视、</w:t>
      </w:r>
      <w:r>
        <w:rPr>
          <w:rFonts w:ascii="宋体" w:hAnsi="宋体" w:cs="宋体" w:eastAsia="宋体" w:hint="default"/>
          <w:spacing w:val="-3"/>
          <w:sz w:val="21"/>
          <w:szCs w:val="21"/>
        </w:rPr>
        <w:t>MP3</w:t>
      </w:r>
      <w:r>
        <w:rPr>
          <w:rFonts w:ascii="宋体" w:hAnsi="宋体" w:cs="宋体" w:eastAsia="宋体" w:hint="default"/>
          <w:spacing w:val="-3"/>
          <w:sz w:val="21"/>
          <w:szCs w:val="21"/>
        </w:rPr>
        <w:t>、</w:t>
      </w:r>
      <w:r>
        <w:rPr>
          <w:rFonts w:ascii="宋体" w:hAnsi="宋体" w:cs="宋体" w:eastAsia="宋体" w:hint="default"/>
          <w:spacing w:val="-3"/>
          <w:sz w:val="21"/>
          <w:szCs w:val="21"/>
        </w:rPr>
        <w:t>MP4</w:t>
      </w:r>
      <w:r>
        <w:rPr>
          <w:rFonts w:ascii="宋体" w:hAnsi="宋体" w:cs="宋体" w:eastAsia="宋体" w:hint="default"/>
          <w:spacing w:val="-3"/>
          <w:sz w:val="21"/>
          <w:szCs w:val="21"/>
        </w:rPr>
        <w:t>、手机、播放器等</w:t>
      </w:r>
    </w:p>
    <w:p>
      <w:pPr>
        <w:spacing w:after="0" w:line="355" w:lineRule="auto"/>
        <w:jc w:val="left"/>
        <w:rPr>
          <w:rFonts w:ascii="宋体" w:hAnsi="宋体" w:cs="宋体" w:eastAsia="宋体" w:hint="default"/>
          <w:sz w:val="21"/>
          <w:szCs w:val="21"/>
        </w:rPr>
        <w:sectPr>
          <w:headerReference w:type="default" r:id="rId23"/>
          <w:footerReference w:type="default" r:id="rId24"/>
          <w:pgSz w:w="11910" w:h="16840"/>
          <w:pgMar w:header="933" w:footer="980" w:top="1120" w:bottom="1160" w:left="1660" w:right="0"/>
          <w:pgNumType w:start="72"/>
        </w:sectPr>
      </w:pPr>
    </w:p>
    <w:p>
      <w:pPr>
        <w:spacing w:line="240" w:lineRule="auto" w:before="1"/>
        <w:rPr>
          <w:rFonts w:ascii="宋体" w:hAnsi="宋体" w:cs="宋体" w:eastAsia="宋体" w:hint="default"/>
          <w:sz w:val="18"/>
          <w:szCs w:val="18"/>
        </w:rPr>
      </w:pPr>
    </w:p>
    <w:p>
      <w:pPr>
        <w:spacing w:line="357" w:lineRule="auto" w:before="36"/>
        <w:ind w:left="558" w:right="2743" w:hanging="420"/>
        <w:jc w:val="left"/>
        <w:rPr>
          <w:rFonts w:ascii="宋体" w:hAnsi="宋体" w:cs="宋体" w:eastAsia="宋体" w:hint="default"/>
          <w:sz w:val="21"/>
          <w:szCs w:val="21"/>
        </w:rPr>
      </w:pPr>
      <w:r>
        <w:rPr>
          <w:rFonts w:ascii="宋体" w:hAnsi="宋体" w:cs="宋体" w:eastAsia="宋体" w:hint="default"/>
          <w:sz w:val="21"/>
          <w:szCs w:val="21"/>
        </w:rPr>
        <w:t>消费类电子产品的各种贴装后的</w:t>
      </w:r>
      <w:r>
        <w:rPr>
          <w:rFonts w:ascii="宋体" w:hAnsi="宋体" w:cs="宋体" w:eastAsia="宋体" w:hint="default"/>
          <w:spacing w:val="-54"/>
          <w:sz w:val="21"/>
          <w:szCs w:val="21"/>
        </w:rPr>
        <w:t> </w:t>
      </w:r>
      <w:r>
        <w:rPr>
          <w:rFonts w:ascii="宋体" w:hAnsi="宋体" w:cs="宋体" w:eastAsia="宋体" w:hint="default"/>
          <w:sz w:val="21"/>
          <w:szCs w:val="21"/>
        </w:rPr>
        <w:t>PCBA</w:t>
      </w:r>
      <w:r>
        <w:rPr>
          <w:rFonts w:ascii="宋体" w:hAnsi="宋体" w:cs="宋体" w:eastAsia="宋体" w:hint="default"/>
          <w:spacing w:val="-54"/>
          <w:sz w:val="21"/>
          <w:szCs w:val="21"/>
        </w:rPr>
        <w:t> </w:t>
      </w:r>
      <w:r>
        <w:rPr>
          <w:rFonts w:ascii="宋体" w:hAnsi="宋体" w:cs="宋体" w:eastAsia="宋体" w:hint="default"/>
          <w:sz w:val="21"/>
          <w:szCs w:val="21"/>
        </w:rPr>
        <w:t>控制板以及电子镇流器、</w:t>
      </w:r>
      <w:r>
        <w:rPr>
          <w:rFonts w:ascii="宋体" w:hAnsi="宋体" w:cs="宋体" w:eastAsia="宋体" w:hint="default"/>
          <w:sz w:val="21"/>
          <w:szCs w:val="21"/>
        </w:rPr>
        <w:t>LED</w:t>
      </w:r>
      <w:r>
        <w:rPr>
          <w:rFonts w:ascii="宋体" w:hAnsi="宋体" w:cs="宋体" w:eastAsia="宋体" w:hint="default"/>
          <w:spacing w:val="-56"/>
          <w:sz w:val="21"/>
          <w:szCs w:val="21"/>
        </w:rPr>
        <w:t> </w:t>
      </w:r>
      <w:r>
        <w:rPr>
          <w:rFonts w:ascii="宋体" w:hAnsi="宋体" w:cs="宋体" w:eastAsia="宋体" w:hint="default"/>
          <w:sz w:val="21"/>
          <w:szCs w:val="21"/>
        </w:rPr>
        <w:t>灯等。</w:t>
      </w:r>
      <w:r>
        <w:rPr>
          <w:rFonts w:ascii="宋体" w:hAnsi="宋体" w:cs="宋体" w:eastAsia="宋体" w:hint="default"/>
          <w:w w:val="100"/>
          <w:sz w:val="21"/>
          <w:szCs w:val="21"/>
        </w:rPr>
        <w:t> </w:t>
      </w:r>
      <w:r>
        <w:rPr>
          <w:rFonts w:ascii="宋体" w:hAnsi="宋体" w:cs="宋体" w:eastAsia="宋体" w:hint="default"/>
          <w:sz w:val="21"/>
          <w:szCs w:val="21"/>
        </w:rPr>
        <w:t>公司注册地</w:t>
      </w:r>
      <w:r>
        <w:rPr>
          <w:rFonts w:ascii="宋体" w:hAnsi="宋体" w:cs="宋体" w:eastAsia="宋体" w:hint="default"/>
          <w:sz w:val="21"/>
          <w:szCs w:val="21"/>
        </w:rPr>
        <w:t>: </w:t>
      </w:r>
      <w:r>
        <w:rPr>
          <w:rFonts w:ascii="宋体" w:hAnsi="宋体" w:cs="宋体" w:eastAsia="宋体" w:hint="default"/>
          <w:sz w:val="21"/>
          <w:szCs w:val="21"/>
        </w:rPr>
        <w:t>深圳市南山区高新区北区清华信息港研发综合楼</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310</w:t>
      </w:r>
      <w:r>
        <w:rPr>
          <w:rFonts w:ascii="宋体" w:hAnsi="宋体" w:cs="宋体" w:eastAsia="宋体" w:hint="default"/>
          <w:spacing w:val="-55"/>
          <w:sz w:val="21"/>
          <w:szCs w:val="21"/>
        </w:rPr>
        <w:t> </w:t>
      </w:r>
      <w:r>
        <w:rPr>
          <w:rFonts w:ascii="宋体" w:hAnsi="宋体" w:cs="宋体" w:eastAsia="宋体" w:hint="default"/>
          <w:sz w:val="21"/>
          <w:szCs w:val="21"/>
        </w:rPr>
        <w:t>室。</w:t>
      </w:r>
      <w:r>
        <w:rPr>
          <w:rFonts w:ascii="宋体" w:hAnsi="宋体" w:cs="宋体" w:eastAsia="宋体" w:hint="default"/>
          <w:w w:val="100"/>
          <w:sz w:val="21"/>
          <w:szCs w:val="21"/>
        </w:rPr>
        <w:t> </w:t>
      </w:r>
      <w:r>
        <w:rPr>
          <w:rFonts w:ascii="宋体" w:hAnsi="宋体" w:cs="宋体" w:eastAsia="宋体" w:hint="default"/>
          <w:sz w:val="21"/>
          <w:szCs w:val="21"/>
        </w:rPr>
        <w:t>总部办公地：深圳市龙岗区宝龙工业城宝龙六路实益达科技园。</w:t>
      </w:r>
    </w:p>
    <w:p>
      <w:pPr>
        <w:spacing w:line="240" w:lineRule="auto" w:before="0"/>
        <w:rPr>
          <w:rFonts w:ascii="宋体" w:hAnsi="宋体" w:cs="宋体" w:eastAsia="宋体" w:hint="default"/>
          <w:sz w:val="20"/>
          <w:szCs w:val="20"/>
        </w:rPr>
      </w:pPr>
    </w:p>
    <w:p>
      <w:pPr>
        <w:spacing w:before="179"/>
        <w:ind w:left="558" w:right="1682" w:firstLine="0"/>
        <w:jc w:val="left"/>
        <w:rPr>
          <w:rFonts w:ascii="黑体" w:hAnsi="黑体" w:cs="黑体" w:eastAsia="黑体" w:hint="default"/>
          <w:sz w:val="21"/>
          <w:szCs w:val="21"/>
        </w:rPr>
      </w:pPr>
      <w:r>
        <w:rPr>
          <w:rFonts w:ascii="黑体" w:hAnsi="黑体" w:cs="黑体" w:eastAsia="黑体" w:hint="default"/>
          <w:sz w:val="21"/>
          <w:szCs w:val="21"/>
        </w:rPr>
        <w:t>二、主要会计政策、会计估计和前期差错</w:t>
      </w:r>
    </w:p>
    <w:p>
      <w:pPr>
        <w:spacing w:line="818" w:lineRule="exact" w:before="132"/>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7"/>
          <w:sz w:val="21"/>
          <w:szCs w:val="21"/>
        </w:rPr>
        <w:t>公司以持续经营为基础，根据实际发生的交易和事项，按照《企业会计准则—基本准则》</w:t>
      </w:r>
    </w:p>
    <w:p>
      <w:pPr>
        <w:spacing w:line="712" w:lineRule="auto" w:before="0"/>
        <w:ind w:left="560" w:right="2218" w:hanging="423"/>
        <w:jc w:val="left"/>
        <w:rPr>
          <w:rFonts w:ascii="宋体" w:hAnsi="宋体" w:cs="宋体" w:eastAsia="宋体" w:hint="default"/>
          <w:sz w:val="21"/>
          <w:szCs w:val="21"/>
        </w:rPr>
      </w:pPr>
      <w:r>
        <w:rPr>
          <w:rFonts w:ascii="宋体" w:hAnsi="宋体" w:cs="宋体" w:eastAsia="宋体" w:hint="default"/>
          <w:spacing w:val="-2"/>
          <w:sz w:val="21"/>
          <w:szCs w:val="21"/>
        </w:rPr>
        <w:t>和其他各项会计准则及其他相关规定进行确认和计量，在此基础上编制财务报表。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355" w:lineRule="auto" w:before="13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公司所编制的财务报表符合企业会计准则的要求，真实、完整地反映了报告期公司的财</w:t>
      </w:r>
      <w:r>
        <w:rPr>
          <w:rFonts w:ascii="宋体" w:hAnsi="宋体" w:cs="宋体" w:eastAsia="宋体" w:hint="default"/>
          <w:w w:val="100"/>
          <w:sz w:val="21"/>
          <w:szCs w:val="21"/>
        </w:rPr>
        <w:t> </w:t>
      </w:r>
      <w:r>
        <w:rPr>
          <w:rFonts w:ascii="宋体" w:hAnsi="宋体" w:cs="宋体" w:eastAsia="宋体" w:hint="default"/>
          <w:sz w:val="21"/>
          <w:szCs w:val="21"/>
        </w:rPr>
        <w:t>务状况、经营成果、现金流量等有关信息。</w:t>
      </w:r>
    </w:p>
    <w:p>
      <w:pPr>
        <w:spacing w:line="240" w:lineRule="auto" w:before="0"/>
        <w:rPr>
          <w:rFonts w:ascii="宋体" w:hAnsi="宋体" w:cs="宋体" w:eastAsia="宋体" w:hint="default"/>
          <w:sz w:val="20"/>
          <w:szCs w:val="20"/>
        </w:rPr>
      </w:pPr>
    </w:p>
    <w:p>
      <w:pPr>
        <w:spacing w:before="178"/>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712" w:lineRule="auto" w:before="0"/>
        <w:ind w:left="560" w:right="5056" w:hanging="3"/>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355" w:lineRule="auto" w:before="130"/>
        <w:ind w:left="558" w:right="1682"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spacing w:val="-4"/>
          <w:w w:val="100"/>
          <w:sz w:val="21"/>
          <w:szCs w:val="21"/>
        </w:rPr>
        <w:t>境外子公司以其经营所处的主要经济环境中的货币为记账本位币，编制财务报表时折算</w:t>
      </w:r>
    </w:p>
    <w:p>
      <w:pPr>
        <w:spacing w:before="32"/>
        <w:ind w:left="138" w:right="1682" w:firstLine="0"/>
        <w:jc w:val="left"/>
        <w:rPr>
          <w:rFonts w:ascii="宋体" w:hAnsi="宋体" w:cs="宋体" w:eastAsia="宋体" w:hint="default"/>
          <w:sz w:val="21"/>
          <w:szCs w:val="21"/>
        </w:rPr>
      </w:pPr>
      <w:r>
        <w:rPr>
          <w:rFonts w:ascii="宋体" w:hAnsi="宋体" w:cs="宋体" w:eastAsia="宋体" w:hint="default"/>
          <w:sz w:val="21"/>
          <w:szCs w:val="21"/>
        </w:rPr>
        <w:t>为人民币。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712" w:lineRule="auto" w:before="0"/>
        <w:ind w:left="560" w:right="42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357" w:lineRule="auto" w:before="127"/>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本公司在企业合并中取得的资产和负债，按照合并日在被合并方的账面价值计量。在合</w:t>
      </w:r>
      <w:r>
        <w:rPr>
          <w:rFonts w:ascii="宋体" w:hAnsi="宋体" w:cs="宋体" w:eastAsia="宋体" w:hint="default"/>
          <w:w w:val="100"/>
          <w:sz w:val="21"/>
          <w:szCs w:val="21"/>
        </w:rPr>
        <w:t> </w:t>
      </w:r>
      <w:r>
        <w:rPr>
          <w:rFonts w:ascii="宋体" w:hAnsi="宋体" w:cs="宋体" w:eastAsia="宋体" w:hint="default"/>
          <w:spacing w:val="-4"/>
          <w:sz w:val="21"/>
          <w:szCs w:val="21"/>
        </w:rPr>
        <w:t>并中取得的净资产账面价值与支付的合并对价账面价值（或发行股份面值总额）的差额，调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整资本公积，资本公积不足冲减的，调整留存收益。</w:t>
      </w:r>
    </w:p>
    <w:p>
      <w:pPr>
        <w:spacing w:before="30"/>
        <w:ind w:left="558" w:right="1682"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spacing w:val="-1"/>
          <w:w w:val="100"/>
          <w:sz w:val="21"/>
          <w:szCs w:val="21"/>
        </w:rPr>
        <w:t>为</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而</w:t>
      </w:r>
      <w:r>
        <w:rPr>
          <w:rFonts w:ascii="宋体" w:hAnsi="宋体" w:cs="宋体" w:eastAsia="宋体" w:hint="default"/>
          <w:w w:val="100"/>
          <w:sz w:val="21"/>
          <w:szCs w:val="21"/>
        </w:rPr>
        <w:t>发生</w:t>
      </w:r>
      <w:r>
        <w:rPr>
          <w:rFonts w:ascii="宋体" w:hAnsi="宋体" w:cs="宋体" w:eastAsia="宋体" w:hint="default"/>
          <w:spacing w:val="-3"/>
          <w:w w:val="100"/>
          <w:sz w:val="21"/>
          <w:szCs w:val="21"/>
        </w:rPr>
        <w:t>的</w:t>
      </w:r>
      <w:r>
        <w:rPr>
          <w:rFonts w:ascii="宋体" w:hAnsi="宋体" w:cs="宋体" w:eastAsia="宋体" w:hint="default"/>
          <w:w w:val="100"/>
          <w:sz w:val="21"/>
          <w:szCs w:val="21"/>
        </w:rPr>
        <w:t>各</w:t>
      </w:r>
      <w:r>
        <w:rPr>
          <w:rFonts w:ascii="宋体" w:hAnsi="宋体" w:cs="宋体" w:eastAsia="宋体" w:hint="default"/>
          <w:spacing w:val="-3"/>
          <w:w w:val="100"/>
          <w:sz w:val="21"/>
          <w:szCs w:val="21"/>
        </w:rPr>
        <w:t>项</w:t>
      </w:r>
      <w:r>
        <w:rPr>
          <w:rFonts w:ascii="宋体" w:hAnsi="宋体" w:cs="宋体" w:eastAsia="宋体" w:hint="default"/>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费</w:t>
      </w:r>
      <w:r>
        <w:rPr>
          <w:rFonts w:ascii="宋体" w:hAnsi="宋体" w:cs="宋体" w:eastAsia="宋体" w:hint="default"/>
          <w:spacing w:val="-3"/>
          <w:w w:val="100"/>
          <w:sz w:val="21"/>
          <w:szCs w:val="21"/>
        </w:rPr>
        <w:t>用</w:t>
      </w:r>
      <w:r>
        <w:rPr>
          <w:rFonts w:ascii="宋体" w:hAnsi="宋体" w:cs="宋体" w:eastAsia="宋体" w:hint="default"/>
          <w:spacing w:val="-92"/>
          <w:w w:val="100"/>
          <w:sz w:val="21"/>
          <w:szCs w:val="21"/>
        </w:rPr>
        <w:t>，</w:t>
      </w:r>
      <w:r>
        <w:rPr>
          <w:rFonts w:ascii="宋体" w:hAnsi="宋体" w:cs="宋体" w:eastAsia="宋体" w:hint="default"/>
          <w:w w:val="100"/>
          <w:sz w:val="21"/>
          <w:szCs w:val="21"/>
        </w:rPr>
        <w:t>包括</w:t>
      </w:r>
      <w:r>
        <w:rPr>
          <w:rFonts w:ascii="宋体" w:hAnsi="宋体" w:cs="宋体" w:eastAsia="宋体" w:hint="default"/>
          <w:spacing w:val="-3"/>
          <w:w w:val="100"/>
          <w:sz w:val="21"/>
          <w:szCs w:val="21"/>
        </w:rPr>
        <w:t>为</w:t>
      </w:r>
      <w:r>
        <w:rPr>
          <w:rFonts w:ascii="宋体" w:hAnsi="宋体" w:cs="宋体" w:eastAsia="宋体" w:hint="default"/>
          <w:w w:val="100"/>
          <w:sz w:val="21"/>
          <w:szCs w:val="21"/>
        </w:rPr>
        <w:t>进</w:t>
      </w:r>
      <w:r>
        <w:rPr>
          <w:rFonts w:ascii="宋体" w:hAnsi="宋体" w:cs="宋体" w:eastAsia="宋体" w:hint="default"/>
          <w:spacing w:val="-3"/>
          <w:w w:val="100"/>
          <w:sz w:val="21"/>
          <w:szCs w:val="21"/>
        </w:rPr>
        <w:t>行</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而</w:t>
      </w:r>
      <w:r>
        <w:rPr>
          <w:rFonts w:ascii="宋体" w:hAnsi="宋体" w:cs="宋体" w:eastAsia="宋体" w:hint="default"/>
          <w:spacing w:val="-3"/>
          <w:w w:val="100"/>
          <w:sz w:val="21"/>
          <w:szCs w:val="21"/>
        </w:rPr>
        <w:t>支</w:t>
      </w:r>
      <w:r>
        <w:rPr>
          <w:rFonts w:ascii="宋体" w:hAnsi="宋体" w:cs="宋体" w:eastAsia="宋体" w:hint="default"/>
          <w:w w:val="100"/>
          <w:sz w:val="21"/>
          <w:szCs w:val="21"/>
        </w:rPr>
        <w:t>付的</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357" w:lineRule="auto" w:before="36"/>
        <w:ind w:left="558" w:right="1682" w:hanging="420"/>
        <w:jc w:val="left"/>
        <w:rPr>
          <w:rFonts w:ascii="宋体" w:hAnsi="宋体" w:cs="宋体" w:eastAsia="宋体" w:hint="default"/>
          <w:sz w:val="21"/>
          <w:szCs w:val="21"/>
        </w:rPr>
      </w:pPr>
      <w:r>
        <w:rPr>
          <w:rFonts w:ascii="宋体" w:hAnsi="宋体" w:cs="宋体" w:eastAsia="宋体" w:hint="default"/>
          <w:sz w:val="21"/>
          <w:szCs w:val="21"/>
        </w:rPr>
        <w:t>费用、评估费用、法律服务费等，于发生时计入当期损益。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企业合并中发行权益性证券发生的手续费、佣金等，抵减权益性证券溢价收入，溢价收</w:t>
      </w:r>
    </w:p>
    <w:p>
      <w:pPr>
        <w:spacing w:line="357" w:lineRule="auto" w:before="30"/>
        <w:ind w:left="558" w:right="1682" w:hanging="420"/>
        <w:jc w:val="left"/>
        <w:rPr>
          <w:rFonts w:ascii="宋体" w:hAnsi="宋体" w:cs="宋体" w:eastAsia="宋体" w:hint="default"/>
          <w:sz w:val="21"/>
          <w:szCs w:val="21"/>
        </w:rPr>
      </w:pPr>
      <w:r>
        <w:rPr>
          <w:rFonts w:ascii="宋体" w:hAnsi="宋体" w:cs="宋体" w:eastAsia="宋体" w:hint="default"/>
          <w:sz w:val="21"/>
          <w:szCs w:val="21"/>
        </w:rPr>
        <w:t>入不足冲减的，冲减留存收益。</w:t>
      </w:r>
      <w:r>
        <w:rPr>
          <w:rFonts w:ascii="宋体" w:hAnsi="宋体" w:cs="宋体" w:eastAsia="宋体" w:hint="default"/>
          <w:w w:val="100"/>
          <w:sz w:val="21"/>
          <w:szCs w:val="21"/>
        </w:rPr>
        <w:t> </w:t>
      </w:r>
      <w:r>
        <w:rPr>
          <w:rFonts w:ascii="宋体" w:hAnsi="宋体" w:cs="宋体" w:eastAsia="宋体" w:hint="default"/>
          <w:spacing w:val="-4"/>
          <w:w w:val="100"/>
          <w:sz w:val="21"/>
          <w:szCs w:val="21"/>
        </w:rPr>
        <w:t>被合并各方采用的会计政策与本公司不一致的，本公司在合并日按照本公司会计政策进</w:t>
      </w:r>
    </w:p>
    <w:p>
      <w:pPr>
        <w:spacing w:line="712" w:lineRule="auto" w:before="30"/>
        <w:ind w:left="560" w:right="5056" w:hanging="423"/>
        <w:jc w:val="left"/>
        <w:rPr>
          <w:rFonts w:ascii="宋体" w:hAnsi="宋体" w:cs="宋体" w:eastAsia="宋体" w:hint="default"/>
          <w:sz w:val="21"/>
          <w:szCs w:val="21"/>
        </w:rPr>
      </w:pPr>
      <w:r>
        <w:rPr>
          <w:rFonts w:ascii="宋体" w:hAnsi="宋体" w:cs="宋体" w:eastAsia="宋体" w:hint="default"/>
          <w:spacing w:val="-2"/>
          <w:sz w:val="21"/>
          <w:szCs w:val="21"/>
        </w:rPr>
        <w:t>行调整，在此基础上按照企业会计准则规定确认。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355" w:lineRule="auto" w:before="130"/>
        <w:ind w:left="138" w:right="1790" w:firstLine="419"/>
        <w:jc w:val="both"/>
        <w:rPr>
          <w:rFonts w:ascii="宋体" w:hAnsi="宋体" w:cs="宋体" w:eastAsia="宋体" w:hint="default"/>
          <w:sz w:val="21"/>
          <w:szCs w:val="21"/>
        </w:rPr>
      </w:pPr>
      <w:r>
        <w:rPr>
          <w:rFonts w:ascii="宋体" w:hAnsi="宋体" w:cs="宋体" w:eastAsia="宋体" w:hint="default"/>
          <w:sz w:val="21"/>
          <w:szCs w:val="21"/>
        </w:rPr>
        <w:t>本公司在购买日对作为企业合并对价付出的资产、发生或承担的负债按照公允价值计</w:t>
      </w:r>
      <w:r>
        <w:rPr>
          <w:rFonts w:ascii="宋体" w:hAnsi="宋体" w:cs="宋体" w:eastAsia="宋体" w:hint="default"/>
          <w:spacing w:val="2"/>
          <w:w w:val="100"/>
          <w:sz w:val="21"/>
          <w:szCs w:val="21"/>
        </w:rPr>
        <w:t> </w:t>
      </w:r>
      <w:r>
        <w:rPr>
          <w:rFonts w:ascii="宋体" w:hAnsi="宋体" w:cs="宋体" w:eastAsia="宋体" w:hint="default"/>
          <w:sz w:val="21"/>
          <w:szCs w:val="21"/>
        </w:rPr>
        <w:t>量。公允价值与其账面价值的差额，计入当期损益。</w:t>
      </w:r>
    </w:p>
    <w:p>
      <w:pPr>
        <w:spacing w:line="355" w:lineRule="auto" w:before="33"/>
        <w:ind w:left="558" w:right="1682"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本公司对合并成本大于合并中取得的被购买方可辨认净资产公允价值份额的差额，确认</w:t>
      </w:r>
    </w:p>
    <w:p>
      <w:pPr>
        <w:spacing w:line="355" w:lineRule="auto" w:before="34"/>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为商誉；对合并成本小于合并中取得的被购买方可辨认净资产公允价值份额的差额，应当按</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照下列规定处理：①对取得的被购买方各项可辨认资产、负债及或有负债的公允价值以及合</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并成本的计量进行复核；②经复核后合并成本仍小于合并中取得的被购买方可辨认净资产公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允价值份额的，其差额应当计入当期损益。</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企业合并中取得的被购买方除无形资产外的其他各项资产（不仅限于被购买方原已确认</w:t>
      </w:r>
      <w:r>
        <w:rPr>
          <w:rFonts w:ascii="宋体" w:hAnsi="宋体" w:cs="宋体" w:eastAsia="宋体" w:hint="default"/>
          <w:w w:val="100"/>
          <w:sz w:val="21"/>
          <w:szCs w:val="21"/>
        </w:rPr>
        <w:t> </w:t>
      </w:r>
      <w:r>
        <w:rPr>
          <w:rFonts w:ascii="宋体" w:hAnsi="宋体" w:cs="宋体" w:eastAsia="宋体" w:hint="default"/>
          <w:spacing w:val="-4"/>
          <w:w w:val="100"/>
          <w:sz w:val="21"/>
          <w:szCs w:val="21"/>
        </w:rPr>
        <w:t>的资产），其所带来的经济利益很可能流入本公司且公允价值能够可靠计量的，单独确认并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按公允价值计量；公允价值能够可靠计量的无形资产，单独确认为无形资产并按公允价值计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量；取得的被购买方除或有负债以外的其他各项负债，履行有关义务很可能导致经济利益流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出本公司且公允价值能够可靠计量的，单独确认并按照公允价值计量；取得的被购买方或有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负债，其公允价值能可靠计量的，单独确认为负债并按照公允价值计量。</w:t>
      </w:r>
    </w:p>
    <w:p>
      <w:pPr>
        <w:spacing w:line="240" w:lineRule="auto" w:before="0"/>
        <w:rPr>
          <w:rFonts w:ascii="宋体" w:hAnsi="宋体" w:cs="宋体" w:eastAsia="宋体" w:hint="default"/>
          <w:sz w:val="20"/>
          <w:szCs w:val="20"/>
        </w:rPr>
      </w:pPr>
    </w:p>
    <w:p>
      <w:pPr>
        <w:spacing w:before="176"/>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558" w:right="1682" w:firstLine="0"/>
        <w:jc w:val="left"/>
        <w:rPr>
          <w:rFonts w:ascii="宋体" w:hAnsi="宋体" w:cs="宋体" w:eastAsia="宋体" w:hint="default"/>
          <w:sz w:val="21"/>
          <w:szCs w:val="21"/>
        </w:rPr>
      </w:pPr>
      <w:r>
        <w:rPr>
          <w:rFonts w:ascii="宋体" w:hAnsi="宋体" w:cs="宋体" w:eastAsia="宋体" w:hint="default"/>
          <w:spacing w:val="-2"/>
          <w:sz w:val="21"/>
          <w:szCs w:val="21"/>
        </w:rPr>
        <w:t>本公司合并财务报表的合并范围以控制为基础确定，所有子公司均纳入合并财务报表。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所有纳入合并财务报表合并范围的子公司所采用的会计政策、会计期间与本公司一致，</w:t>
      </w:r>
    </w:p>
    <w:p>
      <w:pPr>
        <w:spacing w:line="355" w:lineRule="auto" w:before="31"/>
        <w:ind w:left="138" w:right="1790" w:firstLine="0"/>
        <w:jc w:val="both"/>
        <w:rPr>
          <w:rFonts w:ascii="宋体" w:hAnsi="宋体" w:cs="宋体" w:eastAsia="宋体" w:hint="default"/>
          <w:sz w:val="21"/>
          <w:szCs w:val="21"/>
        </w:rPr>
      </w:pPr>
      <w:r>
        <w:rPr>
          <w:rFonts w:ascii="宋体" w:hAnsi="宋体" w:cs="宋体" w:eastAsia="宋体" w:hint="default"/>
          <w:spacing w:val="-4"/>
          <w:sz w:val="21"/>
          <w:szCs w:val="21"/>
        </w:rPr>
        <w:t>如子公司采用的会计政策、会计期间与本公司不一致的，在编制合并财务报表时，按本公司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的会计政策、会计期间进行必要的调整。</w:t>
      </w:r>
    </w:p>
    <w:p>
      <w:pPr>
        <w:spacing w:line="355"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合并财务报表以本公司及子公司的财务报表为基础，根据其他有关资料，按照权益法调</w:t>
      </w:r>
      <w:r>
        <w:rPr>
          <w:rFonts w:ascii="宋体" w:hAnsi="宋体" w:cs="宋体" w:eastAsia="宋体" w:hint="default"/>
          <w:w w:val="100"/>
          <w:sz w:val="21"/>
          <w:szCs w:val="21"/>
        </w:rPr>
        <w:t> </w:t>
      </w:r>
      <w:r>
        <w:rPr>
          <w:rFonts w:ascii="宋体" w:hAnsi="宋体" w:cs="宋体" w:eastAsia="宋体" w:hint="default"/>
          <w:sz w:val="21"/>
          <w:szCs w:val="21"/>
        </w:rPr>
        <w:t>整对子公司的长期股权投资后，由本公司编制。</w:t>
      </w:r>
    </w:p>
    <w:p>
      <w:pPr>
        <w:spacing w:line="355" w:lineRule="auto" w:before="34"/>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合并财务报表时抵销本公司与各子公司、各子公司相互之间发生的内部交易对合并资产</w:t>
      </w:r>
      <w:r>
        <w:rPr>
          <w:rFonts w:ascii="宋体" w:hAnsi="宋体" w:cs="宋体" w:eastAsia="宋体" w:hint="default"/>
          <w:w w:val="100"/>
          <w:sz w:val="21"/>
          <w:szCs w:val="21"/>
        </w:rPr>
        <w:t> </w:t>
      </w:r>
      <w:r>
        <w:rPr>
          <w:rFonts w:ascii="宋体" w:hAnsi="宋体" w:cs="宋体" w:eastAsia="宋体" w:hint="default"/>
          <w:sz w:val="21"/>
          <w:szCs w:val="21"/>
        </w:rPr>
        <w:t>负债表、合并利润表、合并现金流量表、合并所有者权益变动表的影响。</w:t>
      </w:r>
    </w:p>
    <w:p>
      <w:pPr>
        <w:spacing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子公司少数股东分担的当期亏损超过了少数股东在该子公司年初所有者权益中所享有</w:t>
      </w:r>
    </w:p>
    <w:p>
      <w:pPr>
        <w:spacing w:after="0"/>
        <w:jc w:val="left"/>
        <w:rPr>
          <w:rFonts w:ascii="宋体" w:hAnsi="宋体" w:cs="宋体" w:eastAsia="宋体" w:hint="default"/>
          <w:sz w:val="21"/>
          <w:szCs w:val="21"/>
        </w:rPr>
        <w:sectPr>
          <w:headerReference w:type="default" r:id="rId25"/>
          <w:footerReference w:type="default" r:id="rId26"/>
          <w:pgSz w:w="11910" w:h="16840"/>
          <w:pgMar w:header="0" w:footer="980" w:top="1020" w:bottom="1160" w:left="1660" w:right="0"/>
          <w:pgNumType w:start="74"/>
        </w:sectPr>
      </w:pPr>
    </w:p>
    <w:p>
      <w:pPr>
        <w:spacing w:line="240" w:lineRule="auto" w:before="1"/>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357" w:lineRule="auto" w:before="36"/>
        <w:ind w:left="558" w:right="1682" w:hanging="420"/>
        <w:jc w:val="left"/>
        <w:rPr>
          <w:rFonts w:ascii="宋体" w:hAnsi="宋体" w:cs="宋体" w:eastAsia="宋体" w:hint="default"/>
          <w:sz w:val="21"/>
          <w:szCs w:val="21"/>
        </w:rPr>
      </w:pPr>
      <w:r>
        <w:rPr>
          <w:rFonts w:ascii="宋体" w:hAnsi="宋体" w:cs="宋体" w:eastAsia="宋体" w:hint="default"/>
          <w:sz w:val="21"/>
          <w:szCs w:val="21"/>
        </w:rPr>
        <w:t>的份额的，其余额仍应当冲减少数股东权益。</w:t>
      </w:r>
      <w:r>
        <w:rPr>
          <w:rFonts w:ascii="宋体" w:hAnsi="宋体" w:cs="宋体" w:eastAsia="宋体" w:hint="default"/>
          <w:w w:val="100"/>
          <w:sz w:val="21"/>
          <w:szCs w:val="21"/>
        </w:rPr>
        <w:t> </w:t>
      </w:r>
      <w:r>
        <w:rPr>
          <w:rFonts w:ascii="宋体" w:hAnsi="宋体" w:cs="宋体" w:eastAsia="宋体" w:hint="default"/>
          <w:spacing w:val="-7"/>
          <w:w w:val="100"/>
          <w:sz w:val="21"/>
          <w:szCs w:val="21"/>
        </w:rPr>
        <w:t>在报告期内，若因同一控制下企业合并增加子公司的，则调整合并资产负债表的年初数；</w:t>
      </w:r>
    </w:p>
    <w:p>
      <w:pPr>
        <w:spacing w:line="357" w:lineRule="auto" w:before="30"/>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将子公司合并当期年初至报告年末的收入、费用、利润纳入合并利润表；将子公司合并当期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年初至报告年末的现金流量纳入合并现金流量表。</w:t>
      </w:r>
    </w:p>
    <w:p>
      <w:pPr>
        <w:spacing w:line="355"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在报告期内，若因非同一控制下企业合并增加子公司的，则不调整合并资产负债表年初</w:t>
      </w:r>
      <w:r>
        <w:rPr>
          <w:rFonts w:ascii="宋体" w:hAnsi="宋体" w:cs="宋体" w:eastAsia="宋体" w:hint="default"/>
          <w:w w:val="100"/>
          <w:sz w:val="21"/>
          <w:szCs w:val="21"/>
        </w:rPr>
        <w:t> </w:t>
      </w:r>
      <w:r>
        <w:rPr>
          <w:rFonts w:ascii="宋体" w:hAnsi="宋体" w:cs="宋体" w:eastAsia="宋体" w:hint="default"/>
          <w:spacing w:val="-4"/>
          <w:sz w:val="21"/>
          <w:szCs w:val="21"/>
        </w:rPr>
        <w:t>数；将子公司自购买日至报告年末的收入、费用、利润纳入合并利润表；该子公司自购买日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至报告年末的现金流量纳入合并现金流量表。</w:t>
      </w:r>
    </w:p>
    <w:p>
      <w:pPr>
        <w:spacing w:line="355" w:lineRule="auto" w:before="34"/>
        <w:ind w:left="138" w:right="1791" w:firstLine="419"/>
        <w:jc w:val="both"/>
        <w:rPr>
          <w:rFonts w:ascii="宋体" w:hAnsi="宋体" w:cs="宋体" w:eastAsia="宋体" w:hint="default"/>
          <w:sz w:val="21"/>
          <w:szCs w:val="21"/>
        </w:rPr>
      </w:pPr>
      <w:r>
        <w:rPr>
          <w:rFonts w:ascii="宋体" w:hAnsi="宋体" w:cs="宋体" w:eastAsia="宋体" w:hint="default"/>
          <w:spacing w:val="-4"/>
          <w:sz w:val="21"/>
          <w:szCs w:val="21"/>
        </w:rPr>
        <w:t>在报告期内，本公司处置子公司，则该子公司年初至处置日的收入、费用、利润纳入合</w:t>
      </w:r>
      <w:r>
        <w:rPr>
          <w:rFonts w:ascii="宋体" w:hAnsi="宋体" w:cs="宋体" w:eastAsia="宋体" w:hint="default"/>
          <w:w w:val="100"/>
          <w:sz w:val="21"/>
          <w:szCs w:val="21"/>
        </w:rPr>
        <w:t> </w:t>
      </w:r>
      <w:r>
        <w:rPr>
          <w:rFonts w:ascii="宋体" w:hAnsi="宋体" w:cs="宋体" w:eastAsia="宋体" w:hint="default"/>
          <w:sz w:val="21"/>
          <w:szCs w:val="21"/>
        </w:rPr>
        <w:t>并利润表；该子公司年初至处置日的现金流量纳入合并现金流量表。</w:t>
      </w:r>
    </w:p>
    <w:p>
      <w:pPr>
        <w:spacing w:line="818" w:lineRule="exact" w:before="32"/>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现金及现金及现金等价物的确定标准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在编制现金流量表时，将本公司库存现金以及可以随时用于支付的存款确认为现金。将</w:t>
      </w:r>
    </w:p>
    <w:p>
      <w:pPr>
        <w:spacing w:line="355" w:lineRule="auto" w:before="0"/>
        <w:ind w:left="138" w:right="1789" w:firstLine="0"/>
        <w:jc w:val="both"/>
        <w:rPr>
          <w:rFonts w:ascii="宋体" w:hAnsi="宋体" w:cs="宋体" w:eastAsia="宋体" w:hint="default"/>
          <w:sz w:val="21"/>
          <w:szCs w:val="21"/>
        </w:rPr>
      </w:pPr>
      <w:r>
        <w:rPr>
          <w:rFonts w:ascii="宋体" w:hAnsi="宋体" w:cs="宋体" w:eastAsia="宋体" w:hint="default"/>
          <w:spacing w:val="-4"/>
          <w:w w:val="100"/>
          <w:sz w:val="21"/>
          <w:szCs w:val="21"/>
        </w:rPr>
        <w:t>同时具备期限短（从购买日起三个月内到期）、流动性强、易于转换为已知现金、价值变动</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风险很小四个条件的投资，确定为现金等价物。</w:t>
      </w:r>
    </w:p>
    <w:p>
      <w:pPr>
        <w:spacing w:line="240" w:lineRule="auto" w:before="0"/>
        <w:rPr>
          <w:rFonts w:ascii="宋体" w:hAnsi="宋体" w:cs="宋体" w:eastAsia="宋体" w:hint="default"/>
          <w:sz w:val="20"/>
          <w:szCs w:val="20"/>
        </w:rPr>
      </w:pPr>
    </w:p>
    <w:p>
      <w:pPr>
        <w:spacing w:line="715" w:lineRule="auto" w:before="178"/>
        <w:ind w:left="560" w:right="68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 </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357" w:lineRule="auto" w:before="125"/>
        <w:ind w:left="558" w:right="1682"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4"/>
          <w:sz w:val="21"/>
          <w:szCs w:val="21"/>
        </w:rPr>
        <w:t>外币货币性项目余额按资产负债表日即期汇率折算，由此产生的汇兑差额，除属于与购</w:t>
      </w:r>
    </w:p>
    <w:p>
      <w:pPr>
        <w:spacing w:line="355" w:lineRule="auto" w:before="30"/>
        <w:ind w:left="138" w:right="1789" w:firstLine="0"/>
        <w:jc w:val="both"/>
        <w:rPr>
          <w:rFonts w:ascii="宋体" w:hAnsi="宋体" w:cs="宋体" w:eastAsia="宋体" w:hint="default"/>
          <w:sz w:val="21"/>
          <w:szCs w:val="21"/>
        </w:rPr>
      </w:pPr>
      <w:r>
        <w:rPr>
          <w:rFonts w:ascii="宋体" w:hAnsi="宋体" w:cs="宋体" w:eastAsia="宋体" w:hint="default"/>
          <w:sz w:val="21"/>
          <w:szCs w:val="21"/>
        </w:rPr>
        <w:t>建符合资本化条件的资产相关的外币专门借款产生的汇兑差额按照借款费用资本化的原则</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处理外，均计入当期损益。以历史成本计量的外币非货币性项目，仍采用交易发生日的即期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汇率折算，不改变其记账本位币金额。以公允价值计量的外币非货币性项目，采用公允价值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确定日的即期汇率折算，由此产生的汇兑差额计入当期损益或资本公积。</w:t>
      </w:r>
    </w:p>
    <w:p>
      <w:pPr>
        <w:spacing w:line="816" w:lineRule="exact" w:before="36"/>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资产负债表中的资产和负债项目，采用资产负债表日的即期汇率折算；所有者权益项目</w:t>
      </w:r>
    </w:p>
    <w:p>
      <w:pPr>
        <w:spacing w:line="352" w:lineRule="auto" w:before="0"/>
        <w:ind w:left="138" w:right="1788" w:firstLine="0"/>
        <w:jc w:val="both"/>
        <w:rPr>
          <w:rFonts w:ascii="宋体" w:hAnsi="宋体" w:cs="宋体" w:eastAsia="宋体" w:hint="default"/>
          <w:sz w:val="21"/>
          <w:szCs w:val="21"/>
        </w:rPr>
      </w:pPr>
      <w:r>
        <w:rPr>
          <w:rFonts w:ascii="宋体" w:hAnsi="宋体" w:cs="宋体" w:eastAsia="宋体" w:hint="default"/>
          <w:spacing w:val="-4"/>
          <w:position w:val="1"/>
          <w:sz w:val="21"/>
          <w:szCs w:val="21"/>
        </w:rPr>
        <w:t>除“未分配利润”项目外，其他项目采用发生时的即期汇率折算。</w:t>
      </w:r>
      <w:r>
        <w:rPr>
          <w:rFonts w:ascii="宋体" w:hAnsi="宋体" w:cs="宋体" w:eastAsia="宋体" w:hint="default"/>
          <w:spacing w:val="-4"/>
          <w:sz w:val="21"/>
          <w:szCs w:val="21"/>
        </w:rPr>
        <w:t>利润表中的收入和费用项</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目，采用交易发生日的即期汇率或即期汇率的近似汇率折算。</w:t>
      </w:r>
      <w:r>
        <w:rPr>
          <w:rFonts w:ascii="宋体" w:hAnsi="宋体" w:cs="宋体" w:eastAsia="宋体" w:hint="default"/>
          <w:spacing w:val="-4"/>
          <w:position w:val="1"/>
          <w:sz w:val="21"/>
          <w:szCs w:val="21"/>
        </w:rPr>
        <w:t>按照上述折算产生的外币财务</w:t>
      </w:r>
      <w:r>
        <w:rPr>
          <w:rFonts w:ascii="宋体" w:hAnsi="宋体" w:cs="宋体" w:eastAsia="宋体" w:hint="default"/>
          <w:spacing w:val="-43"/>
          <w:position w:val="1"/>
          <w:sz w:val="21"/>
          <w:szCs w:val="21"/>
        </w:rPr>
        <w:t> </w:t>
      </w:r>
      <w:r>
        <w:rPr>
          <w:rFonts w:ascii="宋体" w:hAnsi="宋体" w:cs="宋体" w:eastAsia="宋体" w:hint="default"/>
          <w:spacing w:val="-43"/>
          <w:position w:val="1"/>
          <w:sz w:val="21"/>
          <w:szCs w:val="21"/>
        </w:rPr>
      </w:r>
      <w:r>
        <w:rPr>
          <w:rFonts w:ascii="宋体" w:hAnsi="宋体" w:cs="宋体" w:eastAsia="宋体" w:hint="default"/>
          <w:sz w:val="21"/>
          <w:szCs w:val="21"/>
        </w:rPr>
        <w:t>报表折算差额，在资产负债表所有者权益项目下单独列示。</w:t>
      </w:r>
    </w:p>
    <w:p>
      <w:pPr>
        <w:spacing w:before="34"/>
        <w:ind w:left="558" w:right="1682" w:firstLine="0"/>
        <w:jc w:val="left"/>
        <w:rPr>
          <w:rFonts w:ascii="宋体" w:hAnsi="宋体" w:cs="宋体" w:eastAsia="宋体" w:hint="default"/>
          <w:sz w:val="21"/>
          <w:szCs w:val="21"/>
        </w:rPr>
      </w:pPr>
      <w:r>
        <w:rPr>
          <w:rFonts w:ascii="宋体" w:hAnsi="宋体" w:cs="宋体" w:eastAsia="宋体" w:hint="default"/>
          <w:spacing w:val="-4"/>
          <w:sz w:val="21"/>
          <w:szCs w:val="21"/>
        </w:rPr>
        <w:t>处置境外经营时，将资产负债表中所有者权益项目下列示的、与该境外经营相关的外币</w:t>
      </w:r>
    </w:p>
    <w:p>
      <w:pPr>
        <w:spacing w:after="0"/>
        <w:jc w:val="left"/>
        <w:rPr>
          <w:rFonts w:ascii="宋体" w:hAnsi="宋体" w:cs="宋体" w:eastAsia="宋体" w:hint="default"/>
          <w:sz w:val="21"/>
          <w:szCs w:val="21"/>
        </w:rPr>
        <w:sectPr>
          <w:headerReference w:type="default" r:id="rId27"/>
          <w:footerReference w:type="default" r:id="rId28"/>
          <w:pgSz w:w="11910" w:h="16840"/>
          <w:pgMar w:header="0" w:footer="980" w:top="1020" w:bottom="1160" w:left="1660" w:right="0"/>
          <w:pgNumType w:start="75"/>
        </w:sectPr>
      </w:pPr>
    </w:p>
    <w:p>
      <w:pPr>
        <w:spacing w:line="240" w:lineRule="auto" w:before="1"/>
        <w:rPr>
          <w:rFonts w:ascii="宋体" w:hAnsi="宋体" w:cs="宋体" w:eastAsia="宋体" w:hint="default"/>
          <w:sz w:val="18"/>
          <w:szCs w:val="18"/>
        </w:rPr>
      </w:pPr>
    </w:p>
    <w:p>
      <w:pPr>
        <w:spacing w:line="357" w:lineRule="auto" w:before="36"/>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财务报表折算差额，自所有者权益项目转入处置当期损益；部分处置境外经营的，按处置的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比例计算处置部分的外币财务报表折算差额，转入处置当期损益。</w:t>
      </w:r>
    </w:p>
    <w:p>
      <w:pPr>
        <w:spacing w:line="240" w:lineRule="auto" w:before="0"/>
        <w:rPr>
          <w:rFonts w:ascii="宋体" w:hAnsi="宋体" w:cs="宋体" w:eastAsia="宋体" w:hint="default"/>
          <w:sz w:val="20"/>
          <w:szCs w:val="20"/>
        </w:rPr>
      </w:pPr>
    </w:p>
    <w:p>
      <w:pPr>
        <w:spacing w:line="712" w:lineRule="auto" w:before="179"/>
        <w:ind w:left="558" w:right="505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357" w:lineRule="auto" w:before="127"/>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管理层按照取得持有金融资产和承担金融负债的目的，将其划分为：以公允价值计量且</w:t>
      </w:r>
      <w:r>
        <w:rPr>
          <w:rFonts w:ascii="宋体" w:hAnsi="宋体" w:cs="宋体" w:eastAsia="宋体" w:hint="default"/>
          <w:w w:val="100"/>
          <w:sz w:val="21"/>
          <w:szCs w:val="21"/>
        </w:rPr>
        <w:t> </w:t>
      </w:r>
      <w:r>
        <w:rPr>
          <w:rFonts w:ascii="宋体" w:hAnsi="宋体" w:cs="宋体" w:eastAsia="宋体" w:hint="default"/>
          <w:spacing w:val="-4"/>
          <w:sz w:val="21"/>
          <w:szCs w:val="21"/>
        </w:rPr>
        <w:t>其变动计入当期损益的金融资产或金融负债，包括交易性金融资产或金融负债（和直接指定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为以公允价值计量且其变动计入当期损益的金融资产或金融负债）；持有至到期投资；应收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款项；可供出售金融资产；其他金融负债等。</w:t>
      </w:r>
    </w:p>
    <w:p>
      <w:pPr>
        <w:spacing w:line="240" w:lineRule="auto" w:before="0"/>
        <w:rPr>
          <w:rFonts w:ascii="宋体" w:hAnsi="宋体" w:cs="宋体" w:eastAsia="宋体" w:hint="default"/>
          <w:sz w:val="20"/>
          <w:szCs w:val="20"/>
        </w:rPr>
      </w:pPr>
    </w:p>
    <w:p>
      <w:pPr>
        <w:spacing w:before="176"/>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取得时以公允价值（扣除已宣告但尚未发放的现金股利或已到付息期但尚未领取的债券</w:t>
      </w:r>
    </w:p>
    <w:p>
      <w:pPr>
        <w:spacing w:before="30"/>
        <w:ind w:left="138" w:right="1682" w:firstLine="0"/>
        <w:jc w:val="left"/>
        <w:rPr>
          <w:rFonts w:ascii="宋体" w:hAnsi="宋体" w:cs="宋体" w:eastAsia="宋体" w:hint="default"/>
          <w:sz w:val="21"/>
          <w:szCs w:val="21"/>
        </w:rPr>
      </w:pPr>
      <w:r>
        <w:rPr>
          <w:rFonts w:ascii="宋体" w:hAnsi="宋体" w:cs="宋体" w:eastAsia="宋体" w:hint="default"/>
          <w:sz w:val="21"/>
          <w:szCs w:val="21"/>
        </w:rPr>
        <w:t>利息）作为初始确认金额，相关的交易费用计入当期损益。</w:t>
      </w:r>
    </w:p>
    <w:p>
      <w:pPr>
        <w:spacing w:line="355" w:lineRule="auto" w:before="133"/>
        <w:ind w:left="138" w:right="1790" w:firstLine="419"/>
        <w:jc w:val="both"/>
        <w:rPr>
          <w:rFonts w:ascii="宋体" w:hAnsi="宋体" w:cs="宋体" w:eastAsia="宋体" w:hint="default"/>
          <w:sz w:val="21"/>
          <w:szCs w:val="21"/>
        </w:rPr>
      </w:pPr>
      <w:r>
        <w:rPr>
          <w:rFonts w:ascii="宋体" w:hAnsi="宋体" w:cs="宋体" w:eastAsia="宋体" w:hint="default"/>
          <w:sz w:val="21"/>
          <w:szCs w:val="21"/>
        </w:rPr>
        <w:t>持有期间将取得的利息或现金股利确认为投资收益，年末将公允价值变动计入当期损</w:t>
      </w:r>
      <w:r>
        <w:rPr>
          <w:rFonts w:ascii="宋体" w:hAnsi="宋体" w:cs="宋体" w:eastAsia="宋体" w:hint="default"/>
          <w:spacing w:val="2"/>
          <w:w w:val="100"/>
          <w:sz w:val="21"/>
          <w:szCs w:val="21"/>
        </w:rPr>
        <w:t> </w:t>
      </w:r>
      <w:r>
        <w:rPr>
          <w:rFonts w:ascii="宋体" w:hAnsi="宋体" w:cs="宋体" w:eastAsia="宋体" w:hint="default"/>
          <w:sz w:val="21"/>
          <w:szCs w:val="21"/>
        </w:rPr>
        <w:t>益。</w:t>
      </w:r>
    </w:p>
    <w:p>
      <w:pPr>
        <w:spacing w:line="355" w:lineRule="auto" w:before="34"/>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处置时，其公允价值与初始入账金额之间的差额确认为投资收益，同时调整公允价值变</w:t>
      </w:r>
      <w:r>
        <w:rPr>
          <w:rFonts w:ascii="宋体" w:hAnsi="宋体" w:cs="宋体" w:eastAsia="宋体" w:hint="default"/>
          <w:w w:val="100"/>
          <w:sz w:val="21"/>
          <w:szCs w:val="21"/>
        </w:rPr>
        <w:t> </w:t>
      </w:r>
      <w:r>
        <w:rPr>
          <w:rFonts w:ascii="宋体" w:hAnsi="宋体" w:cs="宋体" w:eastAsia="宋体" w:hint="default"/>
          <w:sz w:val="21"/>
          <w:szCs w:val="21"/>
        </w:rPr>
        <w:t>动损益。</w:t>
      </w:r>
    </w:p>
    <w:p>
      <w:pPr>
        <w:spacing w:line="355" w:lineRule="auto"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取得时按公允价值（扣除已到付息期但尚未领取的债券利息）和相关交易费用之和作为</w:t>
      </w:r>
    </w:p>
    <w:p>
      <w:pPr>
        <w:spacing w:line="357" w:lineRule="auto" w:before="32"/>
        <w:ind w:left="558" w:right="1682" w:hanging="420"/>
        <w:jc w:val="left"/>
        <w:rPr>
          <w:rFonts w:ascii="宋体" w:hAnsi="宋体" w:cs="宋体" w:eastAsia="宋体" w:hint="default"/>
          <w:sz w:val="21"/>
          <w:szCs w:val="21"/>
        </w:rPr>
      </w:pPr>
      <w:r>
        <w:rPr>
          <w:rFonts w:ascii="宋体" w:hAnsi="宋体" w:cs="宋体" w:eastAsia="宋体" w:hint="default"/>
          <w:sz w:val="21"/>
          <w:szCs w:val="21"/>
        </w:rPr>
        <w:t>初始确认金额。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持有期间按照摊余成本和实际利率计算确认利息收入，计入投资收益。实际利率在取得</w:t>
      </w:r>
    </w:p>
    <w:p>
      <w:pPr>
        <w:spacing w:line="355" w:lineRule="auto" w:before="31"/>
        <w:ind w:left="558" w:right="1682" w:hanging="420"/>
        <w:jc w:val="left"/>
        <w:rPr>
          <w:rFonts w:ascii="宋体" w:hAnsi="宋体" w:cs="宋体" w:eastAsia="宋体" w:hint="default"/>
          <w:sz w:val="21"/>
          <w:szCs w:val="21"/>
        </w:rPr>
      </w:pPr>
      <w:r>
        <w:rPr>
          <w:rFonts w:ascii="宋体" w:hAnsi="宋体" w:cs="宋体" w:eastAsia="宋体" w:hint="default"/>
          <w:sz w:val="21"/>
          <w:szCs w:val="21"/>
        </w:rPr>
        <w:t>时确定，在该预期存续期间或适用的更短期间内保持不变。</w:t>
      </w:r>
      <w:r>
        <w:rPr>
          <w:rFonts w:ascii="宋体" w:hAnsi="宋体" w:cs="宋体" w:eastAsia="宋体" w:hint="default"/>
          <w:w w:val="100"/>
          <w:sz w:val="21"/>
          <w:szCs w:val="21"/>
        </w:rPr>
        <w:t> </w:t>
      </w:r>
      <w:r>
        <w:rPr>
          <w:rFonts w:ascii="宋体" w:hAnsi="宋体" w:cs="宋体" w:eastAsia="宋体" w:hint="default"/>
          <w:spacing w:val="-2"/>
          <w:sz w:val="21"/>
          <w:szCs w:val="21"/>
        </w:rPr>
        <w:t>处置时，将所取得价款与该投资账面价值之间的差额计入投资收益。</w:t>
      </w:r>
    </w:p>
    <w:p>
      <w:pPr>
        <w:spacing w:line="355" w:lineRule="auto"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公司对外销售商品或提供劳务形成的应收债权，以及公司持有的其他企业的不包括在活</w:t>
      </w:r>
    </w:p>
    <w:p>
      <w:pPr>
        <w:spacing w:line="355" w:lineRule="auto" w:before="34"/>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跃市场上有报价的债务工具的债权，包括应收账款、其他应收款等，以向购货方应收的合同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或协议价款作为初始确认金额；具有融资性质的，按其现值进行初始确认。</w:t>
      </w:r>
    </w:p>
    <w:p>
      <w:pPr>
        <w:spacing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after="0"/>
        <w:jc w:val="left"/>
        <w:rPr>
          <w:rFonts w:ascii="宋体" w:hAnsi="宋体" w:cs="宋体" w:eastAsia="宋体" w:hint="default"/>
          <w:sz w:val="21"/>
          <w:szCs w:val="21"/>
        </w:rPr>
        <w:sectPr>
          <w:headerReference w:type="default" r:id="rId29"/>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取得时按公允价值（扣除已宣告但尚未发放的现金股利或已到付息期但尚未领取的债券</w:t>
      </w:r>
    </w:p>
    <w:p>
      <w:pPr>
        <w:spacing w:line="357" w:lineRule="auto" w:before="30"/>
        <w:ind w:left="558" w:right="1682" w:hanging="420"/>
        <w:jc w:val="left"/>
        <w:rPr>
          <w:rFonts w:ascii="宋体" w:hAnsi="宋体" w:cs="宋体" w:eastAsia="宋体" w:hint="default"/>
          <w:sz w:val="21"/>
          <w:szCs w:val="21"/>
        </w:rPr>
      </w:pPr>
      <w:r>
        <w:rPr>
          <w:rFonts w:ascii="宋体" w:hAnsi="宋体" w:cs="宋体" w:eastAsia="宋体" w:hint="default"/>
          <w:sz w:val="21"/>
          <w:szCs w:val="21"/>
        </w:rPr>
        <w:t>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持有期间将取得的利息或现金股利确认为投资收益。年末以公允价值计量且将公允价值</w:t>
      </w:r>
    </w:p>
    <w:p>
      <w:pPr>
        <w:spacing w:line="355" w:lineRule="auto" w:before="30"/>
        <w:ind w:left="558" w:right="1682" w:hanging="420"/>
        <w:jc w:val="left"/>
        <w:rPr>
          <w:rFonts w:ascii="宋体" w:hAnsi="宋体" w:cs="宋体" w:eastAsia="宋体" w:hint="default"/>
          <w:sz w:val="21"/>
          <w:szCs w:val="21"/>
        </w:rPr>
      </w:pPr>
      <w:r>
        <w:rPr>
          <w:rFonts w:ascii="宋体" w:hAnsi="宋体" w:cs="宋体" w:eastAsia="宋体" w:hint="default"/>
          <w:spacing w:val="-8"/>
          <w:w w:val="100"/>
          <w:sz w:val="21"/>
          <w:szCs w:val="21"/>
        </w:rPr>
        <w:t>变动计入资本公积（其他资本公积）。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处置时，将取得的价款与该金融资产账面价值之间的差额，计入投资损益；同时，将原</w:t>
      </w:r>
    </w:p>
    <w:p>
      <w:pPr>
        <w:spacing w:before="32"/>
        <w:ind w:left="138" w:right="1682" w:firstLine="0"/>
        <w:jc w:val="left"/>
        <w:rPr>
          <w:rFonts w:ascii="宋体" w:hAnsi="宋体" w:cs="宋体" w:eastAsia="宋体" w:hint="default"/>
          <w:sz w:val="21"/>
          <w:szCs w:val="21"/>
        </w:rPr>
      </w:pPr>
      <w:r>
        <w:rPr>
          <w:rFonts w:ascii="宋体" w:hAnsi="宋体" w:cs="宋体" w:eastAsia="宋体" w:hint="default"/>
          <w:sz w:val="21"/>
          <w:szCs w:val="21"/>
        </w:rPr>
        <w:t>直接计入所有者权益的公允价值变动累计额对应处置部分的金额转出，计入投资损益。</w:t>
      </w:r>
    </w:p>
    <w:p>
      <w:pPr>
        <w:spacing w:line="355" w:lineRule="auto" w:before="135"/>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p>
    <w:p>
      <w:pPr>
        <w:spacing w:line="818" w:lineRule="exact" w:before="32"/>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公司发生金融资产转移时，如已将金融资产所有权上几乎所有的风险和报酬转移给转入</w:t>
      </w:r>
    </w:p>
    <w:p>
      <w:pPr>
        <w:spacing w:line="355" w:lineRule="auto" w:before="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方，则终止确认该金融资产；如保留了金融资产所有权上几乎所有的风险和报酬的，则不终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止确认该金融资产。</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w:t>
      </w:r>
      <w:r>
        <w:rPr>
          <w:rFonts w:ascii="宋体" w:hAnsi="宋体" w:cs="宋体" w:eastAsia="宋体" w:hint="default"/>
          <w:spacing w:val="2"/>
          <w:w w:val="100"/>
          <w:sz w:val="21"/>
          <w:szCs w:val="21"/>
        </w:rPr>
        <w:t> </w:t>
      </w:r>
      <w:r>
        <w:rPr>
          <w:rFonts w:ascii="宋体" w:hAnsi="宋体" w:cs="宋体" w:eastAsia="宋体" w:hint="default"/>
          <w:spacing w:val="-4"/>
          <w:sz w:val="21"/>
          <w:szCs w:val="21"/>
        </w:rPr>
        <w:t>则。公司将金融资产转移区分为金融资产整体转移和部分转移。金融资产整体转移满足终止</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确认条件的，将下列两项金额的差额计入当期损益：</w:t>
      </w:r>
    </w:p>
    <w:p>
      <w:pPr>
        <w:spacing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line="355" w:lineRule="auto" w:before="133"/>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）因转移而收到的对价，与原直接计入所有者权益的公允价值变动累计额（涉及转</w:t>
      </w:r>
      <w:r>
        <w:rPr>
          <w:rFonts w:ascii="宋体" w:hAnsi="宋体" w:cs="宋体" w:eastAsia="宋体" w:hint="default"/>
          <w:w w:val="100"/>
          <w:sz w:val="21"/>
          <w:szCs w:val="21"/>
        </w:rPr>
        <w:t> </w:t>
      </w:r>
      <w:r>
        <w:rPr>
          <w:rFonts w:ascii="宋体" w:hAnsi="宋体" w:cs="宋体" w:eastAsia="宋体" w:hint="default"/>
          <w:sz w:val="21"/>
          <w:szCs w:val="21"/>
        </w:rPr>
        <w:t>移的金融资产为可供出售金融资产的情形）之和。</w:t>
      </w:r>
    </w:p>
    <w:p>
      <w:pPr>
        <w:spacing w:line="355" w:lineRule="auto" w:before="34"/>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金融资产部分转移满足终止确认条件的，将所转移金融资产整体的账面价值，在终止确</w:t>
      </w:r>
      <w:r>
        <w:rPr>
          <w:rFonts w:ascii="宋体" w:hAnsi="宋体" w:cs="宋体" w:eastAsia="宋体" w:hint="default"/>
          <w:w w:val="100"/>
          <w:sz w:val="21"/>
          <w:szCs w:val="21"/>
        </w:rPr>
        <w:t> </w:t>
      </w:r>
      <w:r>
        <w:rPr>
          <w:rFonts w:ascii="宋体" w:hAnsi="宋体" w:cs="宋体" w:eastAsia="宋体" w:hint="default"/>
          <w:spacing w:val="-4"/>
          <w:sz w:val="21"/>
          <w:szCs w:val="21"/>
        </w:rPr>
        <w:t>认部分和未终止确认部分之间，按照各自的相对公允价值进行分摊，并将下列两项金额的差</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额计入当期损益：</w:t>
      </w:r>
    </w:p>
    <w:p>
      <w:pPr>
        <w:spacing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）终止确认部分的账面价值；</w:t>
      </w:r>
    </w:p>
    <w:p>
      <w:pPr>
        <w:spacing w:line="357" w:lineRule="auto" w:before="133"/>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）终止确认部分的对价，与原直接计入所有者权益的公允价值变动累计额中对应终</w:t>
      </w:r>
      <w:r>
        <w:rPr>
          <w:rFonts w:ascii="宋体" w:hAnsi="宋体" w:cs="宋体" w:eastAsia="宋体" w:hint="default"/>
          <w:w w:val="100"/>
          <w:sz w:val="21"/>
          <w:szCs w:val="21"/>
        </w:rPr>
        <w:t> </w:t>
      </w:r>
      <w:r>
        <w:rPr>
          <w:rFonts w:ascii="宋体" w:hAnsi="宋体" w:cs="宋体" w:eastAsia="宋体" w:hint="default"/>
          <w:sz w:val="21"/>
          <w:szCs w:val="21"/>
        </w:rPr>
        <w:t>止确认部分的金额（涉及转移的金融资产为可供出售金融资产的情形）之和。</w:t>
      </w:r>
    </w:p>
    <w:p>
      <w:pPr>
        <w:spacing w:line="355" w:lineRule="auto" w:before="31"/>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金融资产转移不满足终止确认条件的，继续确认该金融资产，所收到的对价确认为一项</w:t>
      </w:r>
      <w:r>
        <w:rPr>
          <w:rFonts w:ascii="宋体" w:hAnsi="宋体" w:cs="宋体" w:eastAsia="宋体" w:hint="default"/>
          <w:w w:val="100"/>
          <w:sz w:val="21"/>
          <w:szCs w:val="21"/>
        </w:rPr>
        <w:t> </w:t>
      </w:r>
      <w:r>
        <w:rPr>
          <w:rFonts w:ascii="宋体" w:hAnsi="宋体" w:cs="宋体" w:eastAsia="宋体" w:hint="default"/>
          <w:sz w:val="21"/>
          <w:szCs w:val="21"/>
        </w:rPr>
        <w:t>金融负债。</w:t>
      </w:r>
    </w:p>
    <w:p>
      <w:pPr>
        <w:spacing w:line="818" w:lineRule="exact" w:before="31"/>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金融负债的的现时义务全部或部分已经解除的，则终止确认该金融负债或其一部分；本</w:t>
      </w:r>
    </w:p>
    <w:p>
      <w:pPr>
        <w:spacing w:line="274" w:lineRule="exact" w:before="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公司若与债权人签定协议，以承担新金融负债方式替换现存金融负债，且新金融负债与现存</w:t>
      </w:r>
    </w:p>
    <w:p>
      <w:pPr>
        <w:spacing w:after="0" w:line="274" w:lineRule="exact"/>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558" w:right="1682" w:hanging="420"/>
        <w:jc w:val="left"/>
        <w:rPr>
          <w:rFonts w:ascii="宋体" w:hAnsi="宋体" w:cs="宋体" w:eastAsia="宋体" w:hint="default"/>
          <w:sz w:val="21"/>
          <w:szCs w:val="21"/>
        </w:rPr>
      </w:pPr>
      <w:r>
        <w:rPr>
          <w:rFonts w:ascii="宋体" w:hAnsi="宋体" w:cs="宋体" w:eastAsia="宋体" w:hint="default"/>
          <w:sz w:val="21"/>
          <w:szCs w:val="21"/>
        </w:rPr>
        <w:t>金融负债的合同条款实质上不同的，则终止确认现存金融负债，并同时确认新金融负债。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对现存金融负债全部或部分合同条款作出实质性修改的，则终止确认现存金融负债或其</w:t>
      </w:r>
    </w:p>
    <w:p>
      <w:pPr>
        <w:spacing w:line="357" w:lineRule="auto" w:before="30"/>
        <w:ind w:left="558" w:right="1682" w:hanging="420"/>
        <w:jc w:val="left"/>
        <w:rPr>
          <w:rFonts w:ascii="宋体" w:hAnsi="宋体" w:cs="宋体" w:eastAsia="宋体" w:hint="default"/>
          <w:sz w:val="21"/>
          <w:szCs w:val="21"/>
        </w:rPr>
      </w:pPr>
      <w:r>
        <w:rPr>
          <w:rFonts w:ascii="宋体" w:hAnsi="宋体" w:cs="宋体" w:eastAsia="宋体" w:hint="default"/>
          <w:sz w:val="21"/>
          <w:szCs w:val="21"/>
        </w:rPr>
        <w:t>一部分，同时将修改条款后的金融负债确认为一项新金融负债。</w:t>
      </w:r>
      <w:r>
        <w:rPr>
          <w:rFonts w:ascii="宋体" w:hAnsi="宋体" w:cs="宋体" w:eastAsia="宋体" w:hint="default"/>
          <w:w w:val="100"/>
          <w:sz w:val="21"/>
          <w:szCs w:val="21"/>
        </w:rPr>
        <w:t> </w:t>
      </w:r>
      <w:r>
        <w:rPr>
          <w:rFonts w:ascii="宋体" w:hAnsi="宋体" w:cs="宋体" w:eastAsia="宋体" w:hint="default"/>
          <w:spacing w:val="-4"/>
          <w:sz w:val="21"/>
          <w:szCs w:val="21"/>
        </w:rPr>
        <w:t>金融负债全部或部分终止确认时，终止确认的金融负债账面价值与支付对价（包括转出</w:t>
      </w:r>
    </w:p>
    <w:p>
      <w:pPr>
        <w:spacing w:line="355" w:lineRule="auto" w:before="30"/>
        <w:ind w:left="558" w:right="1682" w:hanging="420"/>
        <w:jc w:val="left"/>
        <w:rPr>
          <w:rFonts w:ascii="宋体" w:hAnsi="宋体" w:cs="宋体" w:eastAsia="宋体" w:hint="default"/>
          <w:sz w:val="21"/>
          <w:szCs w:val="21"/>
        </w:rPr>
      </w:pPr>
      <w:r>
        <w:rPr>
          <w:rFonts w:ascii="宋体" w:hAnsi="宋体" w:cs="宋体" w:eastAsia="宋体" w:hint="default"/>
          <w:sz w:val="21"/>
          <w:szCs w:val="21"/>
        </w:rPr>
        <w:t>的非现金资产或承担的新金融负债）之间的差额，计入当期损益。</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本公司若回购部分金融负债的，在回购日按照继续确认部分与终止确认部分的相对公允</w:t>
      </w:r>
    </w:p>
    <w:p>
      <w:pPr>
        <w:spacing w:line="357" w:lineRule="auto" w:before="32"/>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价值，将该金融负债整体的账面价值进行分配。分配给终止确认部分的账面价值与支付的对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价（包括转出的非现金资产或承担的新金融负债）之间的差额，计入当期损益。</w:t>
      </w:r>
    </w:p>
    <w:p>
      <w:pPr>
        <w:spacing w:line="240" w:lineRule="auto" w:before="0"/>
        <w:rPr>
          <w:rFonts w:ascii="宋体" w:hAnsi="宋体" w:cs="宋体" w:eastAsia="宋体" w:hint="default"/>
          <w:sz w:val="20"/>
          <w:szCs w:val="20"/>
        </w:rPr>
      </w:pPr>
    </w:p>
    <w:p>
      <w:pPr>
        <w:spacing w:before="176"/>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560" w:right="1682" w:hanging="3"/>
        <w:jc w:val="left"/>
        <w:rPr>
          <w:rFonts w:ascii="宋体" w:hAnsi="宋体" w:cs="宋体" w:eastAsia="宋体" w:hint="default"/>
          <w:sz w:val="21"/>
          <w:szCs w:val="21"/>
        </w:rPr>
      </w:pPr>
      <w:r>
        <w:rPr>
          <w:rFonts w:ascii="宋体" w:hAnsi="宋体" w:cs="宋体" w:eastAsia="宋体" w:hint="default"/>
          <w:spacing w:val="-2"/>
          <w:sz w:val="21"/>
          <w:szCs w:val="21"/>
        </w:rPr>
        <w:t>本公司采用公允价值计量的金融资产和金融负债全部直接参考活跃市场上的公开报价。</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5" w:lineRule="auto" w:before="176"/>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4"/>
          <w:w w:val="100"/>
          <w:sz w:val="21"/>
          <w:szCs w:val="21"/>
        </w:rPr>
        <w:t>年末如果可供出售金融资产的公允价值发生较大幅度下降，或在综合考虑各种相关因素</w:t>
      </w:r>
    </w:p>
    <w:p>
      <w:pPr>
        <w:spacing w:line="357" w:lineRule="auto" w:before="32"/>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后，预期这种下降趋势属于非暂时性的，就认定其已发生减值，将原直接计入所有者权益的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公允价值下降形成的累计损失一并转出，确认减值损失。</w:t>
      </w:r>
    </w:p>
    <w:p>
      <w:pPr>
        <w:spacing w:line="355" w:lineRule="auto"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 </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0"/>
        <w:ind w:left="490"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单项金额重大的应收款项的确认标准、坏账准备计提方法：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4"/>
          <w:szCs w:val="24"/>
        </w:rPr>
      </w:pPr>
    </w:p>
    <w:p>
      <w:pPr>
        <w:spacing w:line="357"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单项金额重大的应收款项的确认标准：年末余额</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万</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单独进行减值测试，按预计未来现金流量现值低于其账面价值的差额计提坏账准备，计</w:t>
      </w:r>
    </w:p>
    <w:p>
      <w:pPr>
        <w:spacing w:before="30"/>
        <w:ind w:left="138" w:right="1682" w:firstLine="0"/>
        <w:jc w:val="left"/>
        <w:rPr>
          <w:rFonts w:ascii="宋体" w:hAnsi="宋体" w:cs="宋体" w:eastAsia="宋体" w:hint="default"/>
          <w:sz w:val="21"/>
          <w:szCs w:val="21"/>
        </w:rPr>
      </w:pPr>
      <w:r>
        <w:rPr>
          <w:rFonts w:ascii="宋体" w:hAnsi="宋体" w:cs="宋体" w:eastAsia="宋体" w:hint="default"/>
          <w:sz w:val="21"/>
          <w:szCs w:val="21"/>
        </w:rPr>
        <w:t>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490"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按组合计提坏账准备的应收款项：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558" w:right="522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）信用风险特征组合的确定依据：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按账龄划分</w:t>
      </w:r>
    </w:p>
    <w:p>
      <w:pPr>
        <w:spacing w:after="0" w:line="355" w:lineRule="auto"/>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658" w:right="4955" w:firstLine="0"/>
        <w:jc w:val="left"/>
        <w:rPr>
          <w:rFonts w:ascii="宋体" w:hAnsi="宋体" w:cs="宋体" w:eastAsia="宋体" w:hint="default"/>
          <w:sz w:val="21"/>
          <w:szCs w:val="21"/>
        </w:rPr>
      </w:pPr>
      <w:r>
        <w:rPr/>
        <w:pict>
          <v:shape style="position:absolute;margin-left:226.009995pt;margin-top:45.763657pt;width:.48001pt;height:.12pt;mso-position-horizontal-relative:page;mso-position-vertical-relative:paragraph;z-index:-1137880" type="#_x0000_t75" stroked="false">
            <v:imagedata r:id="rId30" o:title=""/>
          </v:shape>
        </w:pict>
      </w:r>
      <w:r>
        <w:rPr/>
        <w:pict>
          <v:shape style="position:absolute;margin-left:367.869995pt;margin-top:45.763657pt;width:.47998pt;height:.12pt;mso-position-horizontal-relative:page;mso-position-vertical-relative:paragraph;z-index:-1137856" type="#_x0000_t75" stroked="false">
            <v:imagedata r:id="rId30" o:title=""/>
          </v:shape>
        </w:pict>
      </w:r>
      <w:r>
        <w:rPr/>
        <w:pict>
          <v:group style="position:absolute;margin-left:84.503998pt;margin-top:61.603676pt;width:425.4pt;height:.5pt;mso-position-horizontal-relative:page;mso-position-vertical-relative:paragraph;z-index:-1137832" coordorigin="1690,1232" coordsize="8508,10">
            <v:shape style="position:absolute;left:1690;top:1232;width:2830;height:10" type="#_x0000_t75" stroked="false">
              <v:imagedata r:id="rId31" o:title=""/>
            </v:shape>
            <v:shape style="position:absolute;left:4515;top:1232;width:2842;height:10" type="#_x0000_t75" stroked="false">
              <v:imagedata r:id="rId32" o:title=""/>
            </v:shape>
            <v:shape style="position:absolute;left:7353;top:1232;width:2845;height:10" type="#_x0000_t75" stroked="false">
              <v:imagedata r:id="rId33" o:title=""/>
            </v:shape>
            <w10:wrap type="none"/>
          </v:group>
        </w:pict>
      </w:r>
      <w:r>
        <w:rPr/>
        <w:pict>
          <v:group style="position:absolute;margin-left:84.503998pt;margin-top:72.643639pt;width:425.4pt;height:5.55pt;mso-position-horizontal-relative:page;mso-position-vertical-relative:paragraph;z-index:-1137808" coordorigin="1690,1453" coordsize="8508,111">
            <v:shape style="position:absolute;left:1690;top:1453;width:2849;height:110" type="#_x0000_t75" stroked="false">
              <v:imagedata r:id="rId34" o:title=""/>
            </v:shape>
            <v:shape style="position:absolute;left:4515;top:1554;width:2842;height:10" type="#_x0000_t75" stroked="false">
              <v:imagedata r:id="rId32" o:title=""/>
            </v:shape>
            <v:shape style="position:absolute;left:7353;top:1554;width:2845;height:10" type="#_x0000_t75" stroked="false">
              <v:imagedata r:id="rId33" o:title=""/>
            </v:shape>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）根据信用风险特征组合确定的计提方法：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账龄分析法</w:t>
      </w:r>
    </w:p>
    <w:p>
      <w:pPr>
        <w:spacing w:line="240" w:lineRule="auto" w:before="1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33"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1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5.00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4"/>
              <w:jc w:val="right"/>
              <w:rPr>
                <w:rFonts w:ascii="宋体" w:hAnsi="宋体" w:cs="宋体" w:eastAsia="宋体" w:hint="default"/>
                <w:sz w:val="18"/>
                <w:szCs w:val="18"/>
              </w:rPr>
            </w:pPr>
            <w:r>
              <w:rPr>
                <w:rFonts w:ascii="宋体"/>
                <w:sz w:val="18"/>
              </w:rPr>
              <w:t>5.00</w:t>
            </w:r>
          </w:p>
        </w:tc>
      </w:tr>
      <w:tr>
        <w:trPr>
          <w:trHeight w:val="426"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z w:val="18"/>
              </w:rPr>
              <w:t>20.00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20.00</w:t>
            </w:r>
          </w:p>
        </w:tc>
      </w:tr>
      <w:tr>
        <w:trPr>
          <w:trHeight w:val="324"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50.00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z w:val="18"/>
              </w:rPr>
              <w:t>50.00</w:t>
            </w:r>
          </w:p>
        </w:tc>
      </w:tr>
      <w:tr>
        <w:trPr>
          <w:trHeight w:val="337"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100.00</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100.00</w:t>
            </w:r>
          </w:p>
        </w:tc>
      </w:tr>
    </w:tbl>
    <w:p>
      <w:pPr>
        <w:spacing w:line="357" w:lineRule="auto" w:before="87"/>
        <w:ind w:left="238" w:right="1777" w:firstLine="359"/>
        <w:jc w:val="left"/>
        <w:rPr>
          <w:rFonts w:ascii="宋体" w:hAnsi="宋体" w:cs="宋体" w:eastAsia="宋体" w:hint="default"/>
          <w:sz w:val="18"/>
          <w:szCs w:val="18"/>
        </w:rPr>
      </w:pPr>
      <w:r>
        <w:rPr/>
        <w:pict>
          <v:group style="position:absolute;margin-left:84.503998pt;margin-top:-33.858315pt;width:425.4pt;height:.5pt;mso-position-horizontal-relative:page;mso-position-vertical-relative:paragraph;z-index:-1137784" coordorigin="1690,-677" coordsize="8508,10">
            <v:shape style="position:absolute;left:1690;top:-677;width:2830;height:10" type="#_x0000_t75" stroked="false">
              <v:imagedata r:id="rId31" o:title=""/>
            </v:shape>
            <v:shape style="position:absolute;left:4515;top:-677;width:2842;height:10" type="#_x0000_t75" stroked="false">
              <v:imagedata r:id="rId32" o:title=""/>
            </v:shape>
            <v:shape style="position:absolute;left:7353;top:-677;width:2845;height:10" type="#_x0000_t75" stroked="false">
              <v:imagedata r:id="rId33" o:title=""/>
            </v:shape>
            <w10:wrap type="none"/>
          </v:group>
        </w:pict>
      </w:r>
      <w:r>
        <w:rPr/>
        <w:pict>
          <v:group style="position:absolute;margin-left:84.503998pt;margin-top:-17.658314pt;width:425.4pt;height:.5pt;mso-position-horizontal-relative:page;mso-position-vertical-relative:paragraph;z-index:-1137760" coordorigin="1690,-353" coordsize="8508,10">
            <v:shape style="position:absolute;left:1690;top:-353;width:2830;height:10" type="#_x0000_t75" stroked="false">
              <v:imagedata r:id="rId31" o:title=""/>
            </v:shape>
            <v:shape style="position:absolute;left:4515;top:-353;width:2842;height:10" type="#_x0000_t75" stroked="false">
              <v:imagedata r:id="rId32" o:title=""/>
            </v:shape>
            <v:shape style="position:absolute;left:7353;top:-353;width:2845;height:10" type="#_x0000_t75" stroked="false">
              <v:imagedata r:id="rId33" o:title=""/>
            </v:shape>
            <w10:wrap type="none"/>
          </v:group>
        </w:pict>
      </w:r>
      <w:r>
        <w:rPr>
          <w:rFonts w:ascii="宋体" w:hAnsi="宋体" w:cs="宋体" w:eastAsia="宋体" w:hint="default"/>
          <w:b/>
          <w:bCs/>
          <w:sz w:val="18"/>
          <w:szCs w:val="18"/>
        </w:rPr>
        <w:t>3.</w:t>
      </w:r>
      <w:r>
        <w:rPr>
          <w:rFonts w:ascii="宋体" w:hAnsi="宋体" w:cs="宋体" w:eastAsia="宋体" w:hint="default"/>
          <w:b/>
          <w:bCs/>
          <w:sz w:val="18"/>
          <w:szCs w:val="18"/>
        </w:rPr>
        <w:t>单项金额虽不重大但单项计提坏账准备的应收账款，是指除以上两类应收账款外单独计提坏账准备</w:t>
      </w:r>
      <w:r>
        <w:rPr>
          <w:rFonts w:ascii="宋体" w:hAnsi="宋体" w:cs="宋体" w:eastAsia="宋体" w:hint="default"/>
          <w:b/>
          <w:bCs/>
          <w:w w:val="99"/>
          <w:sz w:val="18"/>
          <w:szCs w:val="18"/>
        </w:rPr>
        <w:t> </w:t>
      </w:r>
      <w:r>
        <w:rPr>
          <w:rFonts w:ascii="宋体" w:hAnsi="宋体" w:cs="宋体" w:eastAsia="宋体" w:hint="default"/>
          <w:b/>
          <w:bCs/>
          <w:sz w:val="18"/>
          <w:szCs w:val="18"/>
        </w:rPr>
        <w:t>的应收账款，按预计未来现金流量现值低于其账面价值的差额计提坏账准备，计入当期损益。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spacing w:before="0"/>
        <w:ind w:left="660" w:right="49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238" w:right="1777" w:firstLine="419"/>
        <w:jc w:val="left"/>
        <w:rPr>
          <w:rFonts w:ascii="宋体" w:hAnsi="宋体" w:cs="宋体" w:eastAsia="宋体" w:hint="default"/>
          <w:sz w:val="21"/>
          <w:szCs w:val="21"/>
        </w:rPr>
      </w:pPr>
      <w:r>
        <w:rPr>
          <w:rFonts w:ascii="宋体" w:hAnsi="宋体" w:cs="宋体" w:eastAsia="宋体" w:hint="default"/>
          <w:spacing w:val="-4"/>
          <w:sz w:val="21"/>
          <w:szCs w:val="21"/>
        </w:rPr>
        <w:t>存货分类为：在途物资、原材料、周转材料、库存商品、在产品、发出商品、委托加工</w:t>
      </w:r>
      <w:r>
        <w:rPr>
          <w:rFonts w:ascii="宋体" w:hAnsi="宋体" w:cs="宋体" w:eastAsia="宋体" w:hint="default"/>
          <w:w w:val="100"/>
          <w:sz w:val="21"/>
          <w:szCs w:val="21"/>
        </w:rPr>
        <w:t> </w:t>
      </w:r>
      <w:r>
        <w:rPr>
          <w:rFonts w:ascii="宋体" w:hAnsi="宋体" w:cs="宋体" w:eastAsia="宋体" w:hint="default"/>
          <w:sz w:val="21"/>
          <w:szCs w:val="21"/>
        </w:rPr>
        <w:t>物资、消耗性生物资产等。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4"/>
          <w:szCs w:val="24"/>
        </w:rPr>
      </w:pPr>
    </w:p>
    <w:p>
      <w:pPr>
        <w:spacing w:before="0"/>
        <w:ind w:left="598" w:right="4955" w:firstLine="60"/>
        <w:jc w:val="left"/>
        <w:rPr>
          <w:rFonts w:ascii="宋体" w:hAnsi="宋体" w:cs="宋体" w:eastAsia="宋体" w:hint="default"/>
          <w:sz w:val="21"/>
          <w:szCs w:val="21"/>
        </w:rPr>
      </w:pPr>
      <w:r>
        <w:rPr>
          <w:rFonts w:ascii="宋体" w:hAnsi="宋体" w:cs="宋体" w:eastAsia="宋体" w:hint="default"/>
          <w:sz w:val="21"/>
          <w:szCs w:val="21"/>
        </w:rPr>
        <w:t>存货发出时按实际成本，采用加权平均法计价。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238" w:right="1777" w:firstLine="419"/>
        <w:jc w:val="left"/>
        <w:rPr>
          <w:rFonts w:ascii="宋体" w:hAnsi="宋体" w:cs="宋体" w:eastAsia="宋体" w:hint="default"/>
          <w:sz w:val="21"/>
          <w:szCs w:val="21"/>
        </w:rPr>
      </w:pPr>
      <w:r>
        <w:rPr>
          <w:rFonts w:ascii="宋体" w:hAnsi="宋体" w:cs="宋体" w:eastAsia="宋体" w:hint="default"/>
          <w:sz w:val="21"/>
          <w:szCs w:val="21"/>
        </w:rPr>
        <w:t>年末对存货进行全面清查后，按存货的成本与可变现净值孰低提取或调整存货跌价准</w:t>
      </w:r>
      <w:r>
        <w:rPr>
          <w:rFonts w:ascii="宋体" w:hAnsi="宋体" w:cs="宋体" w:eastAsia="宋体" w:hint="default"/>
          <w:w w:val="100"/>
          <w:sz w:val="21"/>
          <w:szCs w:val="21"/>
        </w:rPr>
        <w:t> </w:t>
      </w:r>
      <w:r>
        <w:rPr>
          <w:rFonts w:ascii="宋体" w:hAnsi="宋体" w:cs="宋体" w:eastAsia="宋体" w:hint="default"/>
          <w:sz w:val="21"/>
          <w:szCs w:val="21"/>
        </w:rPr>
        <w:t>备。</w:t>
      </w:r>
    </w:p>
    <w:p>
      <w:pPr>
        <w:spacing w:line="357" w:lineRule="auto" w:before="32"/>
        <w:ind w:left="238" w:right="1702" w:firstLine="419"/>
        <w:jc w:val="both"/>
        <w:rPr>
          <w:rFonts w:ascii="宋体" w:hAnsi="宋体" w:cs="宋体" w:eastAsia="宋体" w:hint="default"/>
          <w:sz w:val="21"/>
          <w:szCs w:val="21"/>
        </w:rPr>
      </w:pPr>
      <w:r>
        <w:rPr>
          <w:rFonts w:ascii="宋体" w:hAnsi="宋体" w:cs="宋体" w:eastAsia="宋体" w:hint="default"/>
          <w:spacing w:val="-4"/>
          <w:sz w:val="21"/>
          <w:szCs w:val="21"/>
        </w:rPr>
        <w:t>产成品、库存商品和用于出售的材料等直接用于出售的商品存货，在正常生产经营过程</w:t>
      </w:r>
      <w:r>
        <w:rPr>
          <w:rFonts w:ascii="宋体" w:hAnsi="宋体" w:cs="宋体" w:eastAsia="宋体" w:hint="default"/>
          <w:w w:val="100"/>
          <w:sz w:val="21"/>
          <w:szCs w:val="21"/>
        </w:rPr>
        <w:t> </w:t>
      </w:r>
      <w:r>
        <w:rPr>
          <w:rFonts w:ascii="宋体" w:hAnsi="宋体" w:cs="宋体" w:eastAsia="宋体" w:hint="default"/>
          <w:spacing w:val="-4"/>
          <w:sz w:val="21"/>
          <w:szCs w:val="21"/>
        </w:rPr>
        <w:t>中，以该存货的估计售价减去估计的销售费用和相关税费后的金额，确定其可变现净值；需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要经过加工的材料存货，在正常生产经营过程中，以所生产的产成品的估计售价减去至完工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时估计将要发生的成本、估计的销售费用和相关税费后的金额，确定其可变现净值；为执行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销售合同或者劳务合同而持有的存货，其可变现净值以合同价格为基础计算，若持有存货的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数量多于销售合同订购数量的，超出部分的存货的可变现净值以一般销售价格为基础计算。</w:t>
      </w:r>
    </w:p>
    <w:p>
      <w:pPr>
        <w:spacing w:line="357" w:lineRule="auto" w:before="30"/>
        <w:ind w:left="2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年末按照单个存货项目计提存货跌价准备；但对于数量繁多、单价较低的存货，按照存</w:t>
      </w:r>
      <w:r>
        <w:rPr>
          <w:rFonts w:ascii="宋体" w:hAnsi="宋体" w:cs="宋体" w:eastAsia="宋体" w:hint="default"/>
          <w:w w:val="100"/>
          <w:sz w:val="21"/>
          <w:szCs w:val="21"/>
        </w:rPr>
        <w:t> </w:t>
      </w:r>
      <w:r>
        <w:rPr>
          <w:rFonts w:ascii="宋体" w:hAnsi="宋体" w:cs="宋体" w:eastAsia="宋体" w:hint="default"/>
          <w:spacing w:val="-4"/>
          <w:sz w:val="21"/>
          <w:szCs w:val="21"/>
        </w:rPr>
        <w:t>货类别计提存货跌价准备；与在同一地区生产和销售的产品系列相关、具有相同或类似最终</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用途或目的，且难以与其他项目分开计量的存货，则合并计提存货跌价准备。</w:t>
      </w:r>
    </w:p>
    <w:p>
      <w:pPr>
        <w:spacing w:before="30"/>
        <w:ind w:left="658" w:right="1777" w:firstLine="0"/>
        <w:jc w:val="left"/>
        <w:rPr>
          <w:rFonts w:ascii="宋体" w:hAnsi="宋体" w:cs="宋体" w:eastAsia="宋体" w:hint="default"/>
          <w:sz w:val="21"/>
          <w:szCs w:val="21"/>
        </w:rPr>
      </w:pPr>
      <w:r>
        <w:rPr>
          <w:rFonts w:ascii="宋体" w:hAnsi="宋体" w:cs="宋体" w:eastAsia="宋体" w:hint="default"/>
          <w:spacing w:val="-4"/>
          <w:sz w:val="21"/>
          <w:szCs w:val="21"/>
        </w:rPr>
        <w:t>以前减记存货价值的影响因素已经消失的，减记的金额予以恢复，并在原已计提的存货</w:t>
      </w:r>
    </w:p>
    <w:p>
      <w:pPr>
        <w:spacing w:after="0"/>
        <w:jc w:val="left"/>
        <w:rPr>
          <w:rFonts w:ascii="宋体" w:hAnsi="宋体" w:cs="宋体" w:eastAsia="宋体" w:hint="default"/>
          <w:sz w:val="21"/>
          <w:szCs w:val="21"/>
        </w:rPr>
        <w:sectPr>
          <w:pgSz w:w="11910" w:h="16840"/>
          <w:pgMar w:header="933" w:footer="980" w:top="1120" w:bottom="1160" w:left="1560" w:right="0"/>
        </w:sectPr>
      </w:pPr>
    </w:p>
    <w:p>
      <w:pPr>
        <w:spacing w:line="240" w:lineRule="auto" w:before="1"/>
        <w:rPr>
          <w:rFonts w:ascii="宋体" w:hAnsi="宋体" w:cs="宋体" w:eastAsia="宋体" w:hint="default"/>
          <w:sz w:val="18"/>
          <w:szCs w:val="18"/>
        </w:rPr>
      </w:pPr>
    </w:p>
    <w:p>
      <w:pPr>
        <w:spacing w:before="36"/>
        <w:ind w:left="138" w:right="1682" w:firstLine="0"/>
        <w:jc w:val="left"/>
        <w:rPr>
          <w:rFonts w:ascii="宋体" w:hAnsi="宋体" w:cs="宋体" w:eastAsia="宋体" w:hint="default"/>
          <w:sz w:val="21"/>
          <w:szCs w:val="21"/>
        </w:rPr>
      </w:pPr>
      <w:r>
        <w:rPr>
          <w:rFonts w:ascii="宋体" w:hAnsi="宋体" w:cs="宋体" w:eastAsia="宋体" w:hint="default"/>
          <w:sz w:val="21"/>
          <w:szCs w:val="21"/>
        </w:rPr>
        <w:t>跌价准备金额内转回，转回的金额计入当期损益。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4"/>
          <w:szCs w:val="24"/>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）低值易耗品采用一次转销法；</w:t>
      </w:r>
    </w:p>
    <w:p>
      <w:pPr>
        <w:spacing w:line="712" w:lineRule="auto" w:before="135"/>
        <w:ind w:left="498" w:right="6819" w:firstLine="6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）包装物采用一次转销法。</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53"/>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投资成本的确定</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）企业合并形成的长期股权投资</w:t>
      </w:r>
    </w:p>
    <w:p>
      <w:pPr>
        <w:spacing w:line="357" w:lineRule="auto" w:before="152"/>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同一控制下的企业合并：公司以支付现金、转让非现金资产或承担债务方式以及以发行</w:t>
      </w:r>
      <w:r>
        <w:rPr>
          <w:rFonts w:ascii="宋体" w:hAnsi="宋体" w:cs="宋体" w:eastAsia="宋体" w:hint="default"/>
          <w:w w:val="100"/>
          <w:sz w:val="21"/>
          <w:szCs w:val="21"/>
        </w:rPr>
        <w:t> </w:t>
      </w:r>
      <w:r>
        <w:rPr>
          <w:rFonts w:ascii="宋体" w:hAnsi="宋体" w:cs="宋体" w:eastAsia="宋体" w:hint="default"/>
          <w:spacing w:val="-4"/>
          <w:w w:val="100"/>
          <w:sz w:val="21"/>
          <w:szCs w:val="21"/>
        </w:rPr>
        <w:t>权益性证券作为合并对价的，在合并日按照取得被合并方所有者权益账面价值的份额作为长</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期股权投资的初始投资成本。长期股权投资初始投资成本与支付合并对价之间的差额，调整</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资本公积；资本公积不足冲减的，调整留存收益。合并发生的各项直接相关费用，包括为进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行合并而支付的审计费用、评估费用、法律服务费用等，于发生时计入当期损益。被合并方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存在合并财务报表，则以合并日被合并方合并财务报表所有者权益为基础确定长期股权投资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的初始投资成本。</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非同一控制下的企业合并：合并成本为购买日购买方为取得对被购买方的控制权而付出</w:t>
      </w:r>
      <w:r>
        <w:rPr>
          <w:rFonts w:ascii="宋体" w:hAnsi="宋体" w:cs="宋体" w:eastAsia="宋体" w:hint="default"/>
          <w:w w:val="100"/>
          <w:sz w:val="21"/>
          <w:szCs w:val="21"/>
        </w:rPr>
        <w:t> </w:t>
      </w:r>
      <w:r>
        <w:rPr>
          <w:rFonts w:ascii="宋体" w:hAnsi="宋体" w:cs="宋体" w:eastAsia="宋体" w:hint="default"/>
          <w:spacing w:val="-4"/>
          <w:sz w:val="21"/>
          <w:szCs w:val="21"/>
        </w:rPr>
        <w:t>的资产、发生或承担的负债以及发行的权益性证券的公允价值，本公司为进行企业合并而发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生的各项直接相关费用，包括为进行企业合并而支付的审计、法律服务、评估咨询等中介费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用以及其他相关管理费用于发生时计入当期损益，作为合并对价发行的权益性证券或债务性</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证券的交易费用，计入权益性证券或债务性证券的初始确认金额。</w:t>
      </w:r>
    </w:p>
    <w:p>
      <w:pPr>
        <w:spacing w:line="355" w:lineRule="auto" w:before="30"/>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企业通过多次交易分步实现非同一控制下企业合并的，应当区分个别财务报表和合并财</w:t>
      </w:r>
      <w:r>
        <w:rPr>
          <w:rFonts w:ascii="宋体" w:hAnsi="宋体" w:cs="宋体" w:eastAsia="宋体" w:hint="default"/>
          <w:w w:val="100"/>
          <w:sz w:val="21"/>
          <w:szCs w:val="21"/>
        </w:rPr>
        <w:t> </w:t>
      </w:r>
      <w:r>
        <w:rPr>
          <w:rFonts w:ascii="宋体" w:hAnsi="宋体" w:cs="宋体" w:eastAsia="宋体" w:hint="default"/>
          <w:sz w:val="21"/>
          <w:szCs w:val="21"/>
        </w:rPr>
        <w:t>务报表进行相关会计处理</w:t>
      </w:r>
      <w:r>
        <w:rPr>
          <w:rFonts w:ascii="宋体" w:hAnsi="宋体" w:cs="宋体" w:eastAsia="宋体" w:hint="default"/>
          <w:sz w:val="21"/>
          <w:szCs w:val="21"/>
        </w:rPr>
        <w:t>:</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2"/>
          <w:sz w:val="21"/>
          <w:szCs w:val="21"/>
        </w:rPr>
        <w:t> </w:t>
      </w:r>
      <w:r>
        <w:rPr>
          <w:rFonts w:ascii="宋体" w:hAnsi="宋体" w:cs="宋体" w:eastAsia="宋体" w:hint="default"/>
          <w:sz w:val="21"/>
          <w:szCs w:val="21"/>
        </w:rPr>
        <w:t>在个别财务报表中，应当以购买日之前所持被购买方的股权投资的账面价值与购买</w:t>
      </w:r>
      <w:r>
        <w:rPr>
          <w:rFonts w:ascii="宋体" w:hAnsi="宋体" w:cs="宋体" w:eastAsia="宋体" w:hint="default"/>
          <w:w w:val="100"/>
          <w:sz w:val="21"/>
          <w:szCs w:val="21"/>
        </w:rPr>
        <w:t> </w:t>
      </w:r>
      <w:r>
        <w:rPr>
          <w:rFonts w:ascii="宋体" w:hAnsi="宋体" w:cs="宋体" w:eastAsia="宋体" w:hint="default"/>
          <w:spacing w:val="-4"/>
          <w:sz w:val="21"/>
          <w:szCs w:val="21"/>
        </w:rPr>
        <w:t>日新增投资成本之和，作为该项投资的初始投资成本，购买日之前持有的被购买方的股权涉</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sz w:val="21"/>
          <w:szCs w:val="21"/>
        </w:rPr>
        <w:t>及其他综合收益的，应当在处置该项投资时将与其相关的其他综合收益</w:t>
      </w:r>
      <w:r>
        <w:rPr>
          <w:rFonts w:ascii="宋体" w:hAnsi="宋体" w:cs="宋体" w:eastAsia="宋体" w:hint="default"/>
          <w:spacing w:val="-1"/>
          <w:sz w:val="21"/>
          <w:szCs w:val="21"/>
        </w:rPr>
        <w:t>(</w:t>
      </w:r>
      <w:r>
        <w:rPr>
          <w:rFonts w:ascii="宋体" w:hAnsi="宋体" w:cs="宋体" w:eastAsia="宋体" w:hint="default"/>
          <w:spacing w:val="-1"/>
          <w:sz w:val="21"/>
          <w:szCs w:val="21"/>
        </w:rPr>
        <w:t>例如，可供出售金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融资产公允价值变动计入资本公积的部分，下同</w:t>
      </w:r>
      <w:r>
        <w:rPr>
          <w:rFonts w:ascii="宋体" w:hAnsi="宋体" w:cs="宋体" w:eastAsia="宋体" w:hint="default"/>
          <w:sz w:val="21"/>
          <w:szCs w:val="21"/>
        </w:rPr>
        <w:t>)</w:t>
      </w:r>
      <w:r>
        <w:rPr>
          <w:rFonts w:ascii="宋体" w:hAnsi="宋体" w:cs="宋体" w:eastAsia="宋体" w:hint="default"/>
          <w:sz w:val="21"/>
          <w:szCs w:val="21"/>
        </w:rPr>
        <w:t>转入当期投资收益。</w:t>
      </w:r>
    </w:p>
    <w:p>
      <w:pPr>
        <w:spacing w:after="0" w:line="357" w:lineRule="auto"/>
        <w:jc w:val="both"/>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138" w:right="1788" w:firstLine="419"/>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2"/>
          <w:sz w:val="21"/>
          <w:szCs w:val="21"/>
        </w:rPr>
        <w:t> </w:t>
      </w:r>
      <w:r>
        <w:rPr>
          <w:rFonts w:ascii="宋体" w:hAnsi="宋体" w:cs="宋体" w:eastAsia="宋体" w:hint="default"/>
          <w:sz w:val="21"/>
          <w:szCs w:val="21"/>
        </w:rPr>
        <w:t>在合并财务报表中，对于购买日之前持有的被购买方的股权，应当按照该股权在购</w:t>
      </w:r>
      <w:r>
        <w:rPr>
          <w:rFonts w:ascii="宋体" w:hAnsi="宋体" w:cs="宋体" w:eastAsia="宋体" w:hint="default"/>
          <w:w w:val="100"/>
          <w:sz w:val="21"/>
          <w:szCs w:val="21"/>
        </w:rPr>
        <w:t> </w:t>
      </w:r>
      <w:r>
        <w:rPr>
          <w:rFonts w:ascii="宋体" w:hAnsi="宋体" w:cs="宋体" w:eastAsia="宋体" w:hint="default"/>
          <w:spacing w:val="-4"/>
          <w:sz w:val="21"/>
          <w:szCs w:val="21"/>
        </w:rPr>
        <w:t>买日的公允价值进行重新计量，公允价值与其账面价值的差额计入当期投资收益。购买日之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w w:val="100"/>
          <w:sz w:val="21"/>
          <w:szCs w:val="21"/>
        </w:rPr>
        <w:t>前持有的被购买方的股权涉及其他综合收益的，与其相关的其他综合收益应当转为购买日所</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属当期投资收益。在合并合同中对可能影响合并成本的未来事项作出约定的，购买日如果估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计未来事项很可能发生并且对合并成本的影响金额能够可靠计量的，也计入合并成本。</w:t>
      </w:r>
    </w:p>
    <w:p>
      <w:pPr>
        <w:spacing w:line="357" w:lineRule="auto"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4"/>
          <w:w w:val="100"/>
          <w:sz w:val="21"/>
          <w:szCs w:val="21"/>
        </w:rPr>
        <w:t>以发行权益性证券取得的长期股权投资，按照发行权益性证券的公允价值作为初始投资</w:t>
      </w:r>
    </w:p>
    <w:p>
      <w:pPr>
        <w:spacing w:before="30"/>
        <w:ind w:left="138" w:right="1682"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line="357" w:lineRule="auto" w:before="133"/>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投资者投入的长期股权投资，按照投资合同或协议约定的价值（扣除已宣告但尚未发放</w:t>
      </w:r>
      <w:r>
        <w:rPr>
          <w:rFonts w:ascii="宋体" w:hAnsi="宋体" w:cs="宋体" w:eastAsia="宋体" w:hint="default"/>
          <w:w w:val="100"/>
          <w:sz w:val="21"/>
          <w:szCs w:val="21"/>
        </w:rPr>
        <w:t> </w:t>
      </w:r>
      <w:r>
        <w:rPr>
          <w:rFonts w:ascii="宋体" w:hAnsi="宋体" w:cs="宋体" w:eastAsia="宋体" w:hint="default"/>
          <w:sz w:val="21"/>
          <w:szCs w:val="21"/>
        </w:rPr>
        <w:t>的现金股利或利润）作为初始投资成本，但合同或协议约定价值不公允的除外。</w:t>
      </w:r>
    </w:p>
    <w:p>
      <w:pPr>
        <w:spacing w:line="357" w:lineRule="auto" w:before="30"/>
        <w:ind w:left="138" w:right="1788" w:firstLine="419"/>
        <w:jc w:val="both"/>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前提下，非货币性资产交换换入的长期股权投资以换出资产的公允价值为基础确定其初始投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资成本，除非有确凿证据表明换入资产的公允价值更加可靠；不满足上述前提的非货币性资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产交换，以换出资产的账面价值和应支付的相关税费作为换入长期股权投资的初始投资成</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本。</w:t>
      </w:r>
    </w:p>
    <w:p>
      <w:pPr>
        <w:spacing w:line="715" w:lineRule="auto" w:before="30"/>
        <w:ind w:left="560" w:right="1682" w:hanging="3"/>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357" w:lineRule="auto" w:before="125"/>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4"/>
          <w:sz w:val="21"/>
          <w:szCs w:val="21"/>
        </w:rPr>
        <w:t>公司对子公司的长期股权投资，采用成本法核算，编制合并财务报表时按照权益法进行</w:t>
      </w:r>
    </w:p>
    <w:p>
      <w:pPr>
        <w:spacing w:before="30"/>
        <w:ind w:left="138" w:right="1682" w:firstLine="0"/>
        <w:jc w:val="left"/>
        <w:rPr>
          <w:rFonts w:ascii="宋体" w:hAnsi="宋体" w:cs="宋体" w:eastAsia="宋体" w:hint="default"/>
          <w:sz w:val="21"/>
          <w:szCs w:val="21"/>
        </w:rPr>
      </w:pPr>
      <w:r>
        <w:rPr>
          <w:rFonts w:ascii="宋体" w:hAnsi="宋体" w:cs="宋体" w:eastAsia="宋体" w:hint="default"/>
          <w:sz w:val="21"/>
          <w:szCs w:val="21"/>
        </w:rPr>
        <w:t>调整。</w:t>
      </w:r>
    </w:p>
    <w:p>
      <w:pPr>
        <w:spacing w:line="355" w:lineRule="auto" w:before="133"/>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对被投资单位不具有共同控制或重大影响，并且在活跃市场中没有报价、公允价值不能</w:t>
      </w:r>
      <w:r>
        <w:rPr>
          <w:rFonts w:ascii="宋体" w:hAnsi="宋体" w:cs="宋体" w:eastAsia="宋体" w:hint="default"/>
          <w:w w:val="100"/>
          <w:sz w:val="21"/>
          <w:szCs w:val="21"/>
        </w:rPr>
        <w:t> </w:t>
      </w:r>
      <w:r>
        <w:rPr>
          <w:rFonts w:ascii="宋体" w:hAnsi="宋体" w:cs="宋体" w:eastAsia="宋体" w:hint="default"/>
          <w:sz w:val="21"/>
          <w:szCs w:val="21"/>
        </w:rPr>
        <w:t>可靠计量的长期股权投资，采用成本法核算。</w:t>
      </w:r>
    </w:p>
    <w:p>
      <w:pPr>
        <w:spacing w:line="357" w:lineRule="auto" w:before="32"/>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对被投资单位具有共同控制或重大影响的长期股权投资，采用权益法核算。初始投资成</w:t>
      </w:r>
      <w:r>
        <w:rPr>
          <w:rFonts w:ascii="宋体" w:hAnsi="宋体" w:cs="宋体" w:eastAsia="宋体" w:hint="default"/>
          <w:w w:val="100"/>
          <w:sz w:val="21"/>
          <w:szCs w:val="21"/>
        </w:rPr>
        <w:t> </w:t>
      </w:r>
      <w:r>
        <w:rPr>
          <w:rFonts w:ascii="宋体" w:hAnsi="宋体" w:cs="宋体" w:eastAsia="宋体" w:hint="default"/>
          <w:spacing w:val="-4"/>
          <w:w w:val="100"/>
          <w:sz w:val="21"/>
          <w:szCs w:val="21"/>
        </w:rPr>
        <w:t>本大于投资时应享有被投资单位可辨认净资产公允价值份额的差额，不调整长期股权投资的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初始投资成本；初始投资成本小于投资时应享有被投资单位可辨认净资产公允价值份额的差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额，计入当期损益。</w:t>
      </w:r>
    </w:p>
    <w:p>
      <w:pPr>
        <w:spacing w:line="357" w:lineRule="auto" w:before="30"/>
        <w:ind w:left="138" w:right="1788" w:firstLine="419"/>
        <w:jc w:val="both"/>
        <w:rPr>
          <w:rFonts w:ascii="宋体" w:hAnsi="宋体" w:cs="宋体" w:eastAsia="宋体" w:hint="default"/>
          <w:sz w:val="21"/>
          <w:szCs w:val="21"/>
        </w:rPr>
      </w:pPr>
      <w:r>
        <w:rPr>
          <w:rFonts w:ascii="宋体" w:hAnsi="宋体" w:cs="宋体" w:eastAsia="宋体" w:hint="default"/>
          <w:spacing w:val="-4"/>
          <w:w w:val="100"/>
          <w:sz w:val="21"/>
          <w:szCs w:val="21"/>
        </w:rPr>
        <w:t>被投资单位除净损益以外所有者权益其他变动的处理：对于被投资单位除净损益以外所</w:t>
      </w:r>
      <w:r>
        <w:rPr>
          <w:rFonts w:ascii="宋体" w:hAnsi="宋体" w:cs="宋体" w:eastAsia="宋体" w:hint="default"/>
          <w:w w:val="100"/>
          <w:sz w:val="21"/>
          <w:szCs w:val="21"/>
        </w:rPr>
        <w:t> </w:t>
      </w:r>
      <w:r>
        <w:rPr>
          <w:rFonts w:ascii="宋体" w:hAnsi="宋体" w:cs="宋体" w:eastAsia="宋体" w:hint="default"/>
          <w:spacing w:val="-4"/>
          <w:sz w:val="21"/>
          <w:szCs w:val="21"/>
        </w:rPr>
        <w:t>有者权益的其他变动，在持股比例不变的情况下，公司按照持股比例计算应享有或承担的部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w w:val="100"/>
          <w:sz w:val="21"/>
          <w:szCs w:val="21"/>
        </w:rPr>
        <w:t>分，调整长期股权投资的账面价值，同时增加或减少资本公积（其他资本公积）。在持有投</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资期间，被投资单位能够提供合并财务报表的，应当以合并财务报表，净利润和其他投资变</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动为基础进行核算。</w:t>
      </w:r>
    </w:p>
    <w:p>
      <w:pPr>
        <w:spacing w:after="0" w:line="357" w:lineRule="auto"/>
        <w:jc w:val="both"/>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4"/>
          <w:w w:val="100"/>
          <w:sz w:val="21"/>
          <w:szCs w:val="21"/>
        </w:rPr>
        <w:t>成本法下，除取得投资时实际支付的价款或对价中包含的已宣告但尚未发放的现金股利</w:t>
      </w:r>
    </w:p>
    <w:p>
      <w:pPr>
        <w:spacing w:line="357" w:lineRule="auto" w:before="30"/>
        <w:ind w:left="558" w:right="1682" w:hanging="420"/>
        <w:jc w:val="left"/>
        <w:rPr>
          <w:rFonts w:ascii="宋体" w:hAnsi="宋体" w:cs="宋体" w:eastAsia="宋体" w:hint="default"/>
          <w:sz w:val="21"/>
          <w:szCs w:val="21"/>
        </w:rPr>
      </w:pPr>
      <w:r>
        <w:rPr>
          <w:rFonts w:ascii="宋体" w:hAnsi="宋体" w:cs="宋体" w:eastAsia="宋体" w:hint="default"/>
          <w:sz w:val="21"/>
          <w:szCs w:val="21"/>
        </w:rPr>
        <w:t>或利润外，公司按照享有被投资单位宣告发放的现金股利或利润确认投资收益。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pacing w:val="-4"/>
          <w:sz w:val="21"/>
          <w:szCs w:val="21"/>
        </w:rPr>
        <w:t>权益法下，投资企业在确认应享有被投资单位的净利润或净亏损时，以取得投资时被投</w:t>
      </w:r>
    </w:p>
    <w:p>
      <w:pPr>
        <w:spacing w:line="357" w:lineRule="auto" w:before="30"/>
        <w:ind w:left="138" w:right="1788" w:firstLine="0"/>
        <w:jc w:val="both"/>
        <w:rPr>
          <w:rFonts w:ascii="宋体" w:hAnsi="宋体" w:cs="宋体" w:eastAsia="宋体" w:hint="default"/>
          <w:sz w:val="21"/>
          <w:szCs w:val="21"/>
        </w:rPr>
      </w:pPr>
      <w:r>
        <w:rPr>
          <w:rFonts w:ascii="宋体" w:hAnsi="宋体" w:cs="宋体" w:eastAsia="宋体" w:hint="default"/>
          <w:spacing w:val="-4"/>
          <w:sz w:val="21"/>
          <w:szCs w:val="21"/>
        </w:rPr>
        <w:t>资单位各项可辨认资产等的公允价值为基础，对被投资单位的净利润进行调整后确认，投资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企业与联营企业及合营企业之间发生的内部交易损益按照持股比例计算归属于投资企业的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部分，应当予以抵销，在此基础上确认投资损益；在公司确认应分担被投资单位发生的亏损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时，按照以下顺序进行处理：首先，冲减长期股权投资的账面价值。其次，长期股权投资的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账面价值不足以冲减的，以其他实质上构成对被投资单位净投资的长期权益账面价值为限继</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续确认投资损失，冲减长期应收项目等的账面价值。最后，经过上述处理，按照投资合同或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协议约定企业仍承担额外义务的，按预计承担的义务确认预计负债，计入当期投资损失。</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被投资单位以后期间实现盈利的，公司在扣除未确认的亏损分担额后，按与上述相反的</w:t>
      </w:r>
      <w:r>
        <w:rPr>
          <w:rFonts w:ascii="宋体" w:hAnsi="宋体" w:cs="宋体" w:eastAsia="宋体" w:hint="default"/>
          <w:w w:val="100"/>
          <w:sz w:val="21"/>
          <w:szCs w:val="21"/>
        </w:rPr>
        <w:t> </w:t>
      </w:r>
      <w:r>
        <w:rPr>
          <w:rFonts w:ascii="宋体" w:hAnsi="宋体" w:cs="宋体" w:eastAsia="宋体" w:hint="default"/>
          <w:spacing w:val="-4"/>
          <w:sz w:val="21"/>
          <w:szCs w:val="21"/>
        </w:rPr>
        <w:t>顺序处理，减记已确认预计负债的账面余额、恢复其他实质上构成对被投资单位净投资的长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期权益及长期股权投资的账面价值，同时确认投资收益。</w:t>
      </w:r>
    </w:p>
    <w:p>
      <w:pPr>
        <w:spacing w:line="818" w:lineRule="exact" w:before="29"/>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按照合同约定对某项经济活动所共有的控制，仅在与该项经济活动相关的重要财务和经</w:t>
      </w:r>
    </w:p>
    <w:p>
      <w:pPr>
        <w:spacing w:line="355" w:lineRule="auto" w:before="0"/>
        <w:ind w:left="138" w:right="1789" w:firstLine="0"/>
        <w:jc w:val="both"/>
        <w:rPr>
          <w:rFonts w:ascii="宋体" w:hAnsi="宋体" w:cs="宋体" w:eastAsia="宋体" w:hint="default"/>
          <w:sz w:val="21"/>
          <w:szCs w:val="21"/>
        </w:rPr>
      </w:pPr>
      <w:r>
        <w:rPr>
          <w:rFonts w:ascii="宋体" w:hAnsi="宋体" w:cs="宋体" w:eastAsia="宋体" w:hint="default"/>
          <w:spacing w:val="-4"/>
          <w:w w:val="100"/>
          <w:sz w:val="21"/>
          <w:szCs w:val="21"/>
        </w:rPr>
        <w:t>营决策需要分享控制权的投资方一致同意时存在，则视为与其他方对被投资单位实施共同控</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制；对一个企业的财务和经营决策有参与决策的权力，但并不能够控制或者与其他方一起共</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同控制这些政策的制定，则视为投资企业能够对被投资单位施加重大影响。</w:t>
      </w:r>
    </w:p>
    <w:p>
      <w:pPr>
        <w:spacing w:line="816" w:lineRule="exact" w:before="35"/>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重大影响以下的、在活跃市场中没有报价、公允价值不能可靠计量的长期股权投资，其</w:t>
      </w:r>
    </w:p>
    <w:p>
      <w:pPr>
        <w:spacing w:line="357" w:lineRule="auto" w:before="0"/>
        <w:ind w:left="138" w:right="1789" w:firstLine="0"/>
        <w:jc w:val="both"/>
        <w:rPr>
          <w:rFonts w:ascii="宋体" w:hAnsi="宋体" w:cs="宋体" w:eastAsia="宋体" w:hint="default"/>
          <w:sz w:val="21"/>
          <w:szCs w:val="21"/>
        </w:rPr>
      </w:pPr>
      <w:r>
        <w:rPr>
          <w:rFonts w:ascii="宋体" w:hAnsi="宋体" w:cs="宋体" w:eastAsia="宋体" w:hint="default"/>
          <w:sz w:val="21"/>
          <w:szCs w:val="21"/>
        </w:rPr>
        <w:t>减值损失是根据其账面价值与按类似金融资产当时市场收益率对未来现金流量折现确定的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现值之间的差额进行确定。</w:t>
      </w:r>
    </w:p>
    <w:p>
      <w:pPr>
        <w:spacing w:line="355" w:lineRule="auto" w:before="31"/>
        <w:ind w:left="138" w:right="1702" w:firstLine="419"/>
        <w:jc w:val="both"/>
        <w:rPr>
          <w:rFonts w:ascii="宋体" w:hAnsi="宋体" w:cs="宋体" w:eastAsia="宋体" w:hint="default"/>
          <w:sz w:val="21"/>
          <w:szCs w:val="21"/>
        </w:rPr>
      </w:pPr>
      <w:r>
        <w:rPr>
          <w:rFonts w:ascii="宋体" w:hAnsi="宋体" w:cs="宋体" w:eastAsia="宋体" w:hint="default"/>
          <w:spacing w:val="-4"/>
          <w:w w:val="100"/>
          <w:sz w:val="21"/>
          <w:szCs w:val="21"/>
        </w:rPr>
        <w:t>除因企业合并形成的商誉以外的存在减值迹象的其他长期股权投资，如果可收回金额的</w:t>
      </w:r>
      <w:r>
        <w:rPr>
          <w:rFonts w:ascii="宋体" w:hAnsi="宋体" w:cs="宋体" w:eastAsia="宋体" w:hint="default"/>
          <w:w w:val="100"/>
          <w:sz w:val="21"/>
          <w:szCs w:val="21"/>
        </w:rPr>
        <w:t> </w:t>
      </w:r>
      <w:r>
        <w:rPr>
          <w:rFonts w:ascii="宋体" w:hAnsi="宋体" w:cs="宋体" w:eastAsia="宋体" w:hint="default"/>
          <w:spacing w:val="-2"/>
          <w:sz w:val="21"/>
          <w:szCs w:val="21"/>
        </w:rPr>
        <w:t>计量结果表明，该长期股权投资的可收回金额低于其账面价值的，将差额确认为减值损失。</w:t>
      </w:r>
    </w:p>
    <w:p>
      <w:pPr>
        <w:spacing w:line="355" w:lineRule="auto" w:before="32"/>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采用成本法核算的长期股权投资，因被投资单位宣告分派现金股利或利润确认投资收益</w:t>
      </w:r>
      <w:r>
        <w:rPr>
          <w:rFonts w:ascii="宋体" w:hAnsi="宋体" w:cs="宋体" w:eastAsia="宋体" w:hint="default"/>
          <w:w w:val="100"/>
          <w:sz w:val="21"/>
          <w:szCs w:val="21"/>
        </w:rPr>
        <w:t> </w:t>
      </w:r>
      <w:r>
        <w:rPr>
          <w:rFonts w:ascii="宋体" w:hAnsi="宋体" w:cs="宋体" w:eastAsia="宋体" w:hint="default"/>
          <w:sz w:val="21"/>
          <w:szCs w:val="21"/>
        </w:rPr>
        <w:t>后，考虑长期股权投资是否发生减值。</w:t>
      </w:r>
    </w:p>
    <w:p>
      <w:pPr>
        <w:spacing w:line="491" w:lineRule="auto" w:before="34"/>
        <w:ind w:left="558" w:right="1682" w:firstLine="0"/>
        <w:jc w:val="left"/>
        <w:rPr>
          <w:rFonts w:ascii="宋体" w:hAnsi="宋体" w:cs="宋体" w:eastAsia="宋体" w:hint="default"/>
          <w:sz w:val="21"/>
          <w:szCs w:val="21"/>
        </w:rPr>
      </w:pP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长期股权投资减值损失一经确认，不再转回。</w:t>
      </w:r>
    </w:p>
    <w:p>
      <w:pPr>
        <w:spacing w:after="0" w:line="491" w:lineRule="auto"/>
        <w:jc w:val="left"/>
        <w:rPr>
          <w:rFonts w:ascii="宋体" w:hAnsi="宋体" w:cs="宋体" w:eastAsia="宋体" w:hint="default"/>
          <w:sz w:val="21"/>
          <w:szCs w:val="21"/>
        </w:rPr>
        <w:sectPr>
          <w:headerReference w:type="default" r:id="rId35"/>
          <w:pgSz w:w="11910" w:h="16840"/>
          <w:pgMar w:header="933" w:footer="980" w:top="112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6"/>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line="403"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投资性房地产是指为赚取租金或资本增值，或两者兼有而持有的房地产，包括已出租的</w:t>
      </w:r>
      <w:r>
        <w:rPr>
          <w:rFonts w:ascii="宋体" w:hAnsi="宋体" w:cs="宋体" w:eastAsia="宋体" w:hint="default"/>
          <w:w w:val="100"/>
          <w:sz w:val="21"/>
          <w:szCs w:val="21"/>
        </w:rPr>
        <w:t> </w:t>
      </w:r>
      <w:r>
        <w:rPr>
          <w:rFonts w:ascii="宋体" w:hAnsi="宋体" w:cs="宋体" w:eastAsia="宋体" w:hint="default"/>
          <w:sz w:val="21"/>
          <w:szCs w:val="21"/>
        </w:rPr>
        <w:t>土地使用权、持有并准备增值后转让的土地使用权、已出租的建筑物。</w:t>
      </w:r>
    </w:p>
    <w:p>
      <w:pPr>
        <w:spacing w:line="403" w:lineRule="auto" w:before="40"/>
        <w:ind w:left="138" w:right="1788"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公司对现有投资性房地产采用成本模式计量。对按照成本模式计量的投资性房地产－出</w:t>
      </w:r>
      <w:r>
        <w:rPr>
          <w:rFonts w:ascii="宋体" w:hAnsi="宋体" w:cs="宋体" w:eastAsia="宋体" w:hint="default"/>
          <w:w w:val="100"/>
          <w:sz w:val="21"/>
          <w:szCs w:val="21"/>
        </w:rPr>
        <w:t> </w:t>
      </w:r>
      <w:r>
        <w:rPr>
          <w:rFonts w:ascii="宋体" w:hAnsi="宋体" w:cs="宋体" w:eastAsia="宋体" w:hint="default"/>
          <w:spacing w:val="-4"/>
          <w:w w:val="100"/>
          <w:sz w:val="21"/>
          <w:szCs w:val="21"/>
        </w:rPr>
        <w:t>租用建筑物采用与本公司固定资产相同的折旧政策，出租用土地使用权按与无形资产相同的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摊销政策。</w:t>
      </w:r>
    </w:p>
    <w:p>
      <w:pPr>
        <w:spacing w:line="403" w:lineRule="auto" w:before="41"/>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公司对存在减值迹象的，估计其可收回金额，可收回金额低于其账面价值的，确认相应</w:t>
      </w:r>
      <w:r>
        <w:rPr>
          <w:rFonts w:ascii="宋体" w:hAnsi="宋体" w:cs="宋体" w:eastAsia="宋体" w:hint="default"/>
          <w:w w:val="100"/>
          <w:sz w:val="21"/>
          <w:szCs w:val="21"/>
        </w:rPr>
        <w:t> </w:t>
      </w:r>
      <w:r>
        <w:rPr>
          <w:rFonts w:ascii="宋体" w:hAnsi="宋体" w:cs="宋体" w:eastAsia="宋体" w:hint="default"/>
          <w:sz w:val="21"/>
          <w:szCs w:val="21"/>
        </w:rPr>
        <w:t>的减值损失。</w:t>
      </w:r>
    </w:p>
    <w:p>
      <w:pPr>
        <w:spacing w:before="43"/>
        <w:ind w:left="558" w:right="1682" w:firstLine="0"/>
        <w:jc w:val="left"/>
        <w:rPr>
          <w:rFonts w:ascii="宋体" w:hAnsi="宋体" w:cs="宋体" w:eastAsia="宋体" w:hint="default"/>
          <w:sz w:val="21"/>
          <w:szCs w:val="21"/>
        </w:rPr>
      </w:pPr>
      <w:r>
        <w:rPr>
          <w:rFonts w:ascii="宋体" w:hAnsi="宋体" w:cs="宋体" w:eastAsia="宋体" w:hint="default"/>
          <w:sz w:val="21"/>
          <w:szCs w:val="21"/>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498" w:right="1682" w:firstLine="6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固定资产确认条件</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spacing w:line="400"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固定资产指为生产商品、提供劳务、出租或经营管理而持有，并且使用寿命超过一个会</w:t>
      </w:r>
      <w:r>
        <w:rPr>
          <w:rFonts w:ascii="宋体" w:hAnsi="宋体" w:cs="宋体" w:eastAsia="宋体" w:hint="default"/>
          <w:w w:val="100"/>
          <w:sz w:val="21"/>
          <w:szCs w:val="21"/>
        </w:rPr>
        <w:t> </w:t>
      </w:r>
      <w:r>
        <w:rPr>
          <w:rFonts w:ascii="宋体" w:hAnsi="宋体" w:cs="宋体" w:eastAsia="宋体" w:hint="default"/>
          <w:sz w:val="21"/>
          <w:szCs w:val="21"/>
        </w:rPr>
        <w:t>计年度的有形资产。固定资产在同时满足下列条件时予以确认：</w:t>
      </w:r>
    </w:p>
    <w:p>
      <w:pPr>
        <w:spacing w:before="45"/>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3"/>
        <w:rPr>
          <w:rFonts w:ascii="宋体" w:hAnsi="宋体" w:cs="宋体" w:eastAsia="宋体" w:hint="default"/>
          <w:sz w:val="14"/>
          <w:szCs w:val="14"/>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各类固定资产的折旧方法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6"/>
          <w:szCs w:val="16"/>
        </w:rPr>
      </w:pPr>
    </w:p>
    <w:p>
      <w:pPr>
        <w:spacing w:line="403"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固定资产折旧采用年限平均法分类计提，根据固定资产类别、预计使用寿命和预计净残</w:t>
      </w:r>
      <w:r>
        <w:rPr>
          <w:rFonts w:ascii="宋体" w:hAnsi="宋体" w:cs="宋体" w:eastAsia="宋体" w:hint="default"/>
          <w:w w:val="100"/>
          <w:sz w:val="21"/>
          <w:szCs w:val="21"/>
        </w:rPr>
        <w:t> </w:t>
      </w:r>
      <w:r>
        <w:rPr>
          <w:rFonts w:ascii="宋体" w:hAnsi="宋体" w:cs="宋体" w:eastAsia="宋体" w:hint="default"/>
          <w:sz w:val="21"/>
          <w:szCs w:val="21"/>
        </w:rPr>
        <w:t>值率确定折旧率。</w:t>
      </w:r>
    </w:p>
    <w:p>
      <w:pPr>
        <w:spacing w:line="400" w:lineRule="auto" w:before="43"/>
        <w:ind w:left="138" w:right="1682" w:firstLine="419"/>
        <w:jc w:val="left"/>
        <w:rPr>
          <w:rFonts w:ascii="宋体" w:hAnsi="宋体" w:cs="宋体" w:eastAsia="宋体" w:hint="default"/>
          <w:sz w:val="21"/>
          <w:szCs w:val="21"/>
        </w:rPr>
      </w:pPr>
      <w:r>
        <w:rPr>
          <w:rFonts w:ascii="宋体" w:hAnsi="宋体" w:cs="宋体" w:eastAsia="宋体" w:hint="default"/>
          <w:spacing w:val="-2"/>
          <w:sz w:val="21"/>
          <w:szCs w:val="21"/>
        </w:rPr>
        <w:t>融资租赁方式租入的固定资产，能合理确定租赁期届满时将会取得租赁资产所有权的，</w:t>
      </w:r>
      <w:r>
        <w:rPr>
          <w:rFonts w:ascii="宋体" w:hAnsi="宋体" w:cs="宋体" w:eastAsia="宋体" w:hint="default"/>
          <w:w w:val="100"/>
          <w:sz w:val="21"/>
          <w:szCs w:val="21"/>
        </w:rPr>
        <w:t> </w:t>
      </w:r>
      <w:r>
        <w:rPr>
          <w:rFonts w:ascii="宋体" w:hAnsi="宋体" w:cs="宋体" w:eastAsia="宋体" w:hint="default"/>
          <w:spacing w:val="-4"/>
          <w:w w:val="100"/>
          <w:sz w:val="21"/>
          <w:szCs w:val="21"/>
        </w:rPr>
        <w:t>在租赁资产尚可使用年限内计提折旧；无法合理确定租赁期届满时能够取得租赁资产所有权</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的，在租赁期与租赁资产尚可使用年限两者中较短的期间内计提折旧。</w:t>
      </w:r>
    </w:p>
    <w:p>
      <w:pPr>
        <w:spacing w:before="45"/>
        <w:ind w:left="558" w:right="1682"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7"/>
        <w:rPr>
          <w:rFonts w:ascii="宋体" w:hAnsi="宋体" w:cs="宋体" w:eastAsia="宋体" w:hint="default"/>
          <w:sz w:val="5"/>
          <w:szCs w:val="5"/>
        </w:rPr>
      </w:pPr>
      <w:r>
        <w:rPr/>
        <w:pict>
          <v:group style="position:absolute;margin-left:88.463997pt;margin-top:56.279984pt;width:418.55pt;height:.1pt;mso-position-horizontal-relative:page;mso-position-vertical-relative:page;z-index:-1137736" coordorigin="1769,1126" coordsize="8371,2">
            <v:shape style="position:absolute;left:1769;top:1126;width:8371;height:2" coordorigin="1769,1126" coordsize="8371,0" path="m1769,1126l10139,1126e" filled="false" stroked="true" strokeweight=".72pt" strokecolor="#000000">
              <v:path arrowok="t"/>
            </v:shape>
            <w10:wrap type="none"/>
          </v:group>
        </w:pict>
      </w:r>
      <w:r>
        <w:rPr/>
        <w:pict>
          <v:shape style="position:absolute;margin-left:196.009995pt;margin-top:73.439980pt;width:.48001pt;height:.12pt;mso-position-horizontal-relative:page;mso-position-vertical-relative:page;z-index:-1137712" type="#_x0000_t75" stroked="false">
            <v:imagedata r:id="rId30" o:title=""/>
          </v:shape>
        </w:pict>
      </w:r>
      <w:r>
        <w:rPr/>
        <w:pict>
          <v:shape style="position:absolute;margin-left:302.329987pt;margin-top:73.439980pt;width:.48001pt;height:.12pt;mso-position-horizontal-relative:page;mso-position-vertical-relative:page;z-index:-1137688" type="#_x0000_t75" stroked="false">
            <v:imagedata r:id="rId30" o:title=""/>
          </v:shape>
        </w:pict>
      </w:r>
      <w:r>
        <w:rPr/>
        <w:pict>
          <v:shape style="position:absolute;margin-left:408.670013pt;margin-top:73.439980pt;width:.48001pt;height:.12pt;mso-position-horizontal-relative:page;mso-position-vertical-relative:page;z-index:-1137664" type="#_x0000_t75" stroked="false">
            <v:imagedata r:id="rId30" o:title=""/>
          </v:shape>
        </w:pict>
      </w:r>
      <w:r>
        <w:rPr/>
        <w:pict>
          <v:group style="position:absolute;margin-left:89.903999pt;margin-top:92.779961pt;width:425.4pt;height:5.3pt;mso-position-horizontal-relative:page;mso-position-vertical-relative:page;z-index:-1137640" coordorigin="1798,1856" coordsize="8508,106">
            <v:shape style="position:absolute;left:1798;top:1856;width:2141;height:106" type="#_x0000_t75" stroked="false">
              <v:imagedata r:id="rId38" o:title=""/>
            </v:shape>
            <v:shape style="position:absolute;left:3915;top:1952;width:6390;height:10" type="#_x0000_t75" stroked="false">
              <v:imagedata r:id="rId39" o:title=""/>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141"/>
        <w:gridCol w:w="2126"/>
        <w:gridCol w:w="2127"/>
        <w:gridCol w:w="2127"/>
      </w:tblGrid>
      <w:tr>
        <w:trPr>
          <w:trHeight w:val="758" w:hRule="exact"/>
        </w:trPr>
        <w:tc>
          <w:tcPr>
            <w:tcW w:w="2141"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21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212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2127" w:type="dxa"/>
            <w:tcBorders>
              <w:top w:val="single" w:sz="12"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p>
        </w:tc>
      </w:tr>
      <w:tr>
        <w:trPr>
          <w:trHeight w:val="78" w:hRule="exact"/>
        </w:trPr>
        <w:tc>
          <w:tcPr>
            <w:tcW w:w="214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12"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z w:val="18"/>
              </w:rPr>
              <w:t>20-50</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z w:val="18"/>
              </w:rPr>
              <w:t>10.00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1.80-4.50</w:t>
            </w:r>
          </w:p>
        </w:tc>
      </w:tr>
      <w:tr>
        <w:trPr>
          <w:trHeight w:val="78" w:hRule="exact"/>
        </w:trPr>
        <w:tc>
          <w:tcPr>
            <w:tcW w:w="214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12"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5-10</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z w:val="18"/>
              </w:rPr>
              <w:t>10.00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18.00-9.00</w:t>
            </w:r>
          </w:p>
        </w:tc>
      </w:tr>
      <w:tr>
        <w:trPr>
          <w:trHeight w:val="78" w:hRule="exact"/>
        </w:trPr>
        <w:tc>
          <w:tcPr>
            <w:tcW w:w="214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12"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z w:val="18"/>
              </w:rPr>
              <w:t>10</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3.00-10.00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9.70-9.00</w:t>
            </w:r>
          </w:p>
        </w:tc>
      </w:tr>
      <w:tr>
        <w:trPr>
          <w:trHeight w:val="78" w:hRule="exact"/>
        </w:trPr>
        <w:tc>
          <w:tcPr>
            <w:tcW w:w="2141"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97" w:hRule="exact"/>
        </w:trPr>
        <w:tc>
          <w:tcPr>
            <w:tcW w:w="2141" w:type="dxa"/>
            <w:tcBorders>
              <w:top w:val="nil" w:sz="6" w:space="0" w:color="auto"/>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5</w:t>
            </w:r>
          </w:p>
        </w:tc>
        <w:tc>
          <w:tcPr>
            <w:tcW w:w="21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z w:val="18"/>
              </w:rPr>
              <w:t>10.00</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18.00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498" w:right="1682" w:firstLine="0"/>
        <w:jc w:val="left"/>
        <w:rPr>
          <w:rFonts w:ascii="宋体" w:hAnsi="宋体" w:cs="宋体" w:eastAsia="宋体" w:hint="default"/>
          <w:sz w:val="18"/>
          <w:szCs w:val="18"/>
        </w:rPr>
      </w:pPr>
      <w:r>
        <w:rPr/>
        <w:pict>
          <v:group style="position:absolute;margin-left:89.903999pt;margin-top:-103.608322pt;width:425.4pt;height:5.3pt;mso-position-horizontal-relative:page;mso-position-vertical-relative:paragraph;z-index:-1137616" coordorigin="1798,-2072" coordsize="8508,106">
            <v:shape style="position:absolute;left:1798;top:-2072;width:2141;height:106" type="#_x0000_t75" stroked="false">
              <v:imagedata r:id="rId38" o:title=""/>
            </v:shape>
            <v:shape style="position:absolute;left:3915;top:-1976;width:6390;height:10" type="#_x0000_t75" stroked="false">
              <v:imagedata r:id="rId40" o:title=""/>
            </v:shape>
            <w10:wrap type="none"/>
          </v:group>
        </w:pict>
      </w:r>
      <w:r>
        <w:rPr/>
        <w:pict>
          <v:group style="position:absolute;margin-left:89.903999pt;margin-top:-79.128265pt;width:425.4pt;height:5.3pt;mso-position-horizontal-relative:page;mso-position-vertical-relative:paragraph;z-index:-1137592" coordorigin="1798,-1583" coordsize="8508,106">
            <v:shape style="position:absolute;left:1798;top:-1583;width:2141;height:106" type="#_x0000_t75" stroked="false">
              <v:imagedata r:id="rId38" o:title=""/>
            </v:shape>
            <v:shape style="position:absolute;left:3915;top:-1487;width:6390;height:10" type="#_x0000_t75" stroked="false">
              <v:imagedata r:id="rId39" o:title=""/>
            </v:shape>
            <w10:wrap type="none"/>
          </v:group>
        </w:pict>
      </w:r>
      <w:r>
        <w:rPr/>
        <w:pict>
          <v:group style="position:absolute;margin-left:89.903999pt;margin-top:-54.648323pt;width:425.4pt;height:5.3pt;mso-position-horizontal-relative:page;mso-position-vertical-relative:paragraph;z-index:-1137568" coordorigin="1798,-1093" coordsize="8508,106">
            <v:shape style="position:absolute;left:1798;top:-1093;width:2141;height:106" type="#_x0000_t75" stroked="false">
              <v:imagedata r:id="rId38" o:title=""/>
            </v:shape>
            <v:shape style="position:absolute;left:3915;top:-997;width:6390;height:10" type="#_x0000_t75" stroked="false">
              <v:imagedata r:id="rId39" o:title=""/>
            </v:shape>
            <w10:wrap type="none"/>
          </v:group>
        </w:pict>
      </w:r>
      <w:r>
        <w:rPr/>
        <w:pict>
          <v:shape style="position:absolute;margin-left:196.009995pt;margin-top:-25.368303pt;width:.48001pt;height:.12pt;mso-position-horizontal-relative:page;mso-position-vertical-relative:paragraph;z-index:-1137544" type="#_x0000_t75" stroked="false">
            <v:imagedata r:id="rId41" o:title=""/>
          </v:shape>
        </w:pict>
      </w:r>
      <w:r>
        <w:rPr/>
        <w:pict>
          <v:shape style="position:absolute;margin-left:302.329987pt;margin-top:-25.368303pt;width:.48001pt;height:.12pt;mso-position-horizontal-relative:page;mso-position-vertical-relative:paragraph;z-index:-1137520" type="#_x0000_t75" stroked="false">
            <v:imagedata r:id="rId41" o:title=""/>
          </v:shape>
        </w:pict>
      </w:r>
      <w:r>
        <w:rPr/>
        <w:pict>
          <v:shape style="position:absolute;margin-left:408.670013pt;margin-top:-25.368303pt;width:.48001pt;height:.12pt;mso-position-horizontal-relative:page;mso-position-vertical-relative:paragraph;z-index:-1137496" type="#_x0000_t75" stroked="false">
            <v:imagedata r:id="rId41" o:title=""/>
          </v:shape>
        </w:pict>
      </w:r>
      <w:r>
        <w:rPr>
          <w:rFonts w:ascii="宋体" w:hAnsi="宋体" w:cs="宋体" w:eastAsia="宋体" w:hint="default"/>
          <w:b/>
          <w:bCs/>
          <w:sz w:val="18"/>
          <w:szCs w:val="18"/>
        </w:rPr>
        <w:t>3.</w:t>
      </w:r>
      <w:r>
        <w:rPr>
          <w:rFonts w:ascii="宋体" w:hAnsi="宋体" w:cs="宋体" w:eastAsia="宋体" w:hint="default"/>
          <w:b/>
          <w:bCs/>
          <w:sz w:val="18"/>
          <w:szCs w:val="18"/>
        </w:rPr>
        <w:t>固定资产的减值测试方法、减值准备计提方法</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line="355" w:lineRule="auto" w:before="36"/>
        <w:ind w:left="558" w:right="1682" w:firstLine="0"/>
        <w:jc w:val="left"/>
        <w:rPr>
          <w:rFonts w:ascii="宋体" w:hAnsi="宋体" w:cs="宋体" w:eastAsia="宋体" w:hint="default"/>
          <w:sz w:val="21"/>
          <w:szCs w:val="21"/>
        </w:rPr>
      </w:pPr>
      <w:r>
        <w:rPr>
          <w:rFonts w:ascii="宋体" w:hAnsi="宋体" w:cs="宋体" w:eastAsia="宋体" w:hint="default"/>
          <w:sz w:val="21"/>
          <w:szCs w:val="21"/>
        </w:rPr>
        <w:t>公司在每年末判断固定资产是否存在可能发生减值的迹象。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固定资产存在减值迹象的，估计其可收回金额。可收回金额根据固定资产的公允价值减</w:t>
      </w:r>
    </w:p>
    <w:p>
      <w:pPr>
        <w:spacing w:before="32"/>
        <w:ind w:left="138" w:right="1682"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去处置费用后的净额与固定资产预计未来现金流量的现值两者之间较高者确定。</w:t>
      </w:r>
    </w:p>
    <w:p>
      <w:pPr>
        <w:spacing w:line="355" w:lineRule="auto" w:before="135"/>
        <w:ind w:left="138" w:right="1790" w:firstLine="419"/>
        <w:jc w:val="both"/>
        <w:rPr>
          <w:rFonts w:ascii="宋体" w:hAnsi="宋体" w:cs="宋体" w:eastAsia="宋体" w:hint="default"/>
          <w:sz w:val="21"/>
          <w:szCs w:val="21"/>
        </w:rPr>
      </w:pPr>
      <w:r>
        <w:rPr>
          <w:rFonts w:ascii="宋体" w:hAnsi="宋体" w:cs="宋体" w:eastAsia="宋体" w:hint="default"/>
          <w:sz w:val="21"/>
          <w:szCs w:val="21"/>
        </w:rPr>
        <w:t>当固定资产的可收回金额低于其账面价值的，将固定资产的账面价值减记至可收回金</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额，减记的金额确认为固定资产减值损失，计入当期损益，同时计提相应的固定资产减值准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357" w:lineRule="auto" w:before="32"/>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固定资产减值损失确认后，减值固定资产的折旧在未来期间作相应调整，以使该固定资</w:t>
      </w:r>
      <w:r>
        <w:rPr>
          <w:rFonts w:ascii="宋体" w:hAnsi="宋体" w:cs="宋体" w:eastAsia="宋体" w:hint="default"/>
          <w:w w:val="100"/>
          <w:sz w:val="21"/>
          <w:szCs w:val="21"/>
        </w:rPr>
        <w:t> </w:t>
      </w:r>
      <w:r>
        <w:rPr>
          <w:rFonts w:ascii="宋体" w:hAnsi="宋体" w:cs="宋体" w:eastAsia="宋体" w:hint="default"/>
          <w:spacing w:val="-5"/>
          <w:w w:val="100"/>
          <w:sz w:val="21"/>
          <w:szCs w:val="21"/>
        </w:rPr>
        <w:t>产在剩余使用寿命内，系统地分摊调整后的固定资产账面价值（扣除预计净残值）。</w:t>
      </w:r>
    </w:p>
    <w:p>
      <w:pPr>
        <w:spacing w:line="357" w:lineRule="auto"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有迹象表明一项固定资产可能发生减值的，企业以单项固定资产为基础估计其可收回金</w:t>
      </w:r>
    </w:p>
    <w:p>
      <w:pPr>
        <w:spacing w:line="355" w:lineRule="auto" w:before="3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额。企业难以对单项固定资产的可收回金额进行估计的，以该固定资产所属的资产组为基础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确定资产组的可收回金额。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融资租入固定资产的认定依据、计价方法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公司与租赁方所签订的租赁协议条款中规定了下列条件之一的，确认为融资租入资产：</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）租赁期满后租赁资产的所有权归属于本公司；</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）公司具有购买资产的选择权，购买价款远低于行使选择权时该资产的公允价值；</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）租赁期占所租赁资产使用寿命的大部分；</w:t>
      </w:r>
    </w:p>
    <w:p>
      <w:pPr>
        <w:spacing w:line="357" w:lineRule="auto"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）租赁开始日的最低租赁付款额现值，与该资产的公允价值不存在较大的差异。</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公司在承租开始日，将租赁资产公允价值与最低租赁付款额现值两者中较低者作为租入</w:t>
      </w:r>
    </w:p>
    <w:p>
      <w:pPr>
        <w:spacing w:line="355" w:lineRule="auto" w:before="3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资产的入账价值，将最低租赁付款额作为长期应付款的入账价值，其差额作为未确认的融资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6"/>
          <w:footerReference w:type="default" r:id="rId37"/>
          <w:pgSz w:w="11910" w:h="16840"/>
          <w:pgMar w:header="0" w:footer="980" w:top="1020" w:bottom="1160" w:left="1660" w:right="0"/>
          <w:pgNumType w:start="84"/>
        </w:sectPr>
      </w:pPr>
    </w:p>
    <w:p>
      <w:pPr>
        <w:spacing w:line="240" w:lineRule="auto" w:before="1"/>
        <w:rPr>
          <w:rFonts w:ascii="宋体" w:hAnsi="宋体" w:cs="宋体" w:eastAsia="宋体" w:hint="default"/>
          <w:b/>
          <w:bCs/>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17"/>
          <w:szCs w:val="17"/>
        </w:rPr>
      </w:pPr>
    </w:p>
    <w:p>
      <w:pPr>
        <w:spacing w:before="44"/>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在建工程的类别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在建工程以立项项目分类核算。</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在建工程项目按建造该项资产达到预定可使用状态前所发生的全部支出，作为固定资产</w:t>
      </w:r>
      <w:r>
        <w:rPr>
          <w:rFonts w:ascii="宋体" w:hAnsi="宋体" w:cs="宋体" w:eastAsia="宋体" w:hint="default"/>
          <w:w w:val="100"/>
          <w:sz w:val="21"/>
          <w:szCs w:val="21"/>
        </w:rPr>
        <w:t> </w:t>
      </w:r>
      <w:r>
        <w:rPr>
          <w:rFonts w:ascii="宋体" w:hAnsi="宋体" w:cs="宋体" w:eastAsia="宋体" w:hint="default"/>
          <w:spacing w:val="-2"/>
          <w:sz w:val="21"/>
          <w:szCs w:val="21"/>
        </w:rPr>
        <w:t>的入账价值。所建造的固定资产在建工程已达到预定可使用状态，但尚未办理竣工决算的，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自达到预定可使用状态之日起，根据工程预算、造价或者工程实际成本等，按估计的价值转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入固定资产，并按本公司固定资产折旧政策计提固定资产的折旧，待办理竣工决算后，再按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在建工程的减值测试方法、减值准备计提方法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公司在每年末判断在建工程是否存在可能发生减值的迹象。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在建工程存在减值迹象的，估计其可收回金额。可收回金额根据在建工程的公允价值减</w:t>
      </w:r>
    </w:p>
    <w:p>
      <w:pPr>
        <w:spacing w:before="34"/>
        <w:ind w:left="138" w:right="1682"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去处置费用后的净额与在建工程预计未来现金流量的现值两者之间较高者确定。</w:t>
      </w:r>
    </w:p>
    <w:p>
      <w:pPr>
        <w:spacing w:line="357" w:lineRule="auto" w:before="133"/>
        <w:ind w:left="138" w:right="1790" w:firstLine="419"/>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当在建工程的可收回金额低于其账面价值的，将在建工程的账面价值减记至可收回金</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额，减记的金额确认为在建工程减值损失，计入当期损益，同时计提相应的在建工程减值准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357" w:lineRule="auto"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有迹象表明一项在建工程可能发生减值的，企业以单项在建工程为基础估计其可收回金</w:t>
      </w:r>
    </w:p>
    <w:p>
      <w:pPr>
        <w:spacing w:line="355" w:lineRule="auto" w:before="3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额。企业难以对单项在建工程的可收回金额进行估计的，以该在建工程所属的资产组为基础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确定资产组的可收回金额。</w:t>
      </w:r>
    </w:p>
    <w:p>
      <w:pPr>
        <w:spacing w:line="240" w:lineRule="auto" w:before="0"/>
        <w:rPr>
          <w:rFonts w:ascii="宋体" w:hAnsi="宋体" w:cs="宋体" w:eastAsia="宋体" w:hint="default"/>
          <w:sz w:val="20"/>
          <w:szCs w:val="20"/>
        </w:rPr>
      </w:pPr>
    </w:p>
    <w:p>
      <w:pPr>
        <w:spacing w:before="178"/>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公司发生的借款费用，可直接归属于符合资本化条件的资产的购建或者生产的，予以资</w:t>
      </w:r>
      <w:r>
        <w:rPr>
          <w:rFonts w:ascii="宋体" w:hAnsi="宋体" w:cs="宋体" w:eastAsia="宋体" w:hint="default"/>
          <w:w w:val="100"/>
          <w:sz w:val="21"/>
          <w:szCs w:val="21"/>
        </w:rPr>
        <w:t> </w:t>
      </w:r>
      <w:r>
        <w:rPr>
          <w:rFonts w:ascii="宋体" w:hAnsi="宋体" w:cs="宋体" w:eastAsia="宋体" w:hint="default"/>
          <w:spacing w:val="-4"/>
          <w:sz w:val="21"/>
          <w:szCs w:val="21"/>
        </w:rPr>
        <w:t>本化，计入相关资产成本；其他借款费用，在发生时根据其发生额确认为费用，计入当期损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w:t>
      </w:r>
    </w:p>
    <w:p>
      <w:pPr>
        <w:spacing w:line="357" w:lineRule="auto" w:before="32"/>
        <w:ind w:left="138"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符合资本化条件的资产，是指需要经过相当长时间的购建或者生产活动才能达到预定可</w:t>
      </w:r>
      <w:r>
        <w:rPr>
          <w:rFonts w:ascii="宋体" w:hAnsi="宋体" w:cs="宋体" w:eastAsia="宋体" w:hint="default"/>
          <w:w w:val="100"/>
          <w:sz w:val="21"/>
          <w:szCs w:val="21"/>
        </w:rPr>
        <w:t> </w:t>
      </w:r>
      <w:r>
        <w:rPr>
          <w:rFonts w:ascii="宋体" w:hAnsi="宋体" w:cs="宋体" w:eastAsia="宋体" w:hint="default"/>
          <w:sz w:val="21"/>
          <w:szCs w:val="21"/>
        </w:rPr>
        <w:t>使用或者可销售状态的固定资产、投资性房地产和存货等资产。</w:t>
      </w:r>
    </w:p>
    <w:p>
      <w:pPr>
        <w:spacing w:after="0" w:line="357" w:lineRule="auto"/>
        <w:jc w:val="left"/>
        <w:rPr>
          <w:rFonts w:ascii="宋体" w:hAnsi="宋体" w:cs="宋体" w:eastAsia="宋体" w:hint="default"/>
          <w:sz w:val="21"/>
          <w:szCs w:val="21"/>
        </w:rPr>
        <w:sectPr>
          <w:headerReference w:type="default" r:id="rId42"/>
          <w:footerReference w:type="default" r:id="rId43"/>
          <w:pgSz w:w="11910" w:h="16840"/>
          <w:pgMar w:header="0" w:footer="980" w:top="1020" w:bottom="1160" w:left="1660" w:right="0"/>
          <w:pgNumType w:start="85"/>
        </w:sectPr>
      </w:pPr>
    </w:p>
    <w:p>
      <w:pPr>
        <w:spacing w:line="240" w:lineRule="auto" w:before="1"/>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before="36"/>
        <w:ind w:left="558" w:right="1682"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55" w:lineRule="auto" w:before="133"/>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）资产支出已经发生，资产支出包括为购建或者生产符合资本化条件的资产而以支</w:t>
      </w:r>
      <w:r>
        <w:rPr>
          <w:rFonts w:ascii="宋体" w:hAnsi="宋体" w:cs="宋体" w:eastAsia="宋体" w:hint="default"/>
          <w:w w:val="100"/>
          <w:sz w:val="21"/>
          <w:szCs w:val="21"/>
        </w:rPr>
        <w:t> </w:t>
      </w:r>
      <w:r>
        <w:rPr>
          <w:rFonts w:ascii="宋体" w:hAnsi="宋体" w:cs="宋体" w:eastAsia="宋体" w:hint="default"/>
          <w:sz w:val="21"/>
          <w:szCs w:val="21"/>
        </w:rPr>
        <w:t>付现金、转移非现金资产或者承担带息债务形式发生的支出；</w:t>
      </w:r>
    </w:p>
    <w:p>
      <w:pPr>
        <w:spacing w:before="34"/>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资本化期间，指从借款费用开始资本化时点到停止资本化时点的期间，借款费用暂停资</w:t>
      </w:r>
      <w:r>
        <w:rPr>
          <w:rFonts w:ascii="宋体" w:hAnsi="宋体" w:cs="宋体" w:eastAsia="宋体" w:hint="default"/>
          <w:w w:val="100"/>
          <w:sz w:val="21"/>
          <w:szCs w:val="21"/>
        </w:rPr>
        <w:t> </w:t>
      </w:r>
      <w:r>
        <w:rPr>
          <w:rFonts w:ascii="宋体" w:hAnsi="宋体" w:cs="宋体" w:eastAsia="宋体" w:hint="default"/>
          <w:sz w:val="21"/>
          <w:szCs w:val="21"/>
        </w:rPr>
        <w:t>本化的期间不包括在内。</w:t>
      </w:r>
    </w:p>
    <w:p>
      <w:pPr>
        <w:spacing w:line="355" w:lineRule="auto" w:before="35"/>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当购建或者生产符合资本化条件的资产达到预定可使用或者可销售状态时，借款费用停</w:t>
      </w:r>
      <w:r>
        <w:rPr>
          <w:rFonts w:ascii="宋体" w:hAnsi="宋体" w:cs="宋体" w:eastAsia="宋体" w:hint="default"/>
          <w:w w:val="100"/>
          <w:sz w:val="21"/>
          <w:szCs w:val="21"/>
        </w:rPr>
        <w:t> </w:t>
      </w:r>
      <w:r>
        <w:rPr>
          <w:rFonts w:ascii="宋体" w:hAnsi="宋体" w:cs="宋体" w:eastAsia="宋体" w:hint="default"/>
          <w:sz w:val="21"/>
          <w:szCs w:val="21"/>
        </w:rPr>
        <w:t>止资本化。</w:t>
      </w:r>
    </w:p>
    <w:p>
      <w:pPr>
        <w:spacing w:line="355"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当购建或者生产符合资本化条件的资产中部分项目分别完工且可单独使用时，该部分资</w:t>
      </w:r>
      <w:r>
        <w:rPr>
          <w:rFonts w:ascii="宋体" w:hAnsi="宋体" w:cs="宋体" w:eastAsia="宋体" w:hint="default"/>
          <w:w w:val="100"/>
          <w:sz w:val="21"/>
          <w:szCs w:val="21"/>
        </w:rPr>
        <w:t> </w:t>
      </w:r>
      <w:r>
        <w:rPr>
          <w:rFonts w:ascii="宋体" w:hAnsi="宋体" w:cs="宋体" w:eastAsia="宋体" w:hint="default"/>
          <w:sz w:val="21"/>
          <w:szCs w:val="21"/>
        </w:rPr>
        <w:t>产借款费用停止资本化。</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购建或者生产的资产的各部分分别完工，但必须等到整体完工后才可使用或可对外销售</w:t>
      </w:r>
      <w:r>
        <w:rPr>
          <w:rFonts w:ascii="宋体" w:hAnsi="宋体" w:cs="宋体" w:eastAsia="宋体" w:hint="default"/>
          <w:w w:val="100"/>
          <w:sz w:val="21"/>
          <w:szCs w:val="21"/>
        </w:rPr>
        <w:t> </w:t>
      </w:r>
      <w:r>
        <w:rPr>
          <w:rFonts w:ascii="宋体" w:hAnsi="宋体" w:cs="宋体" w:eastAsia="宋体" w:hint="default"/>
          <w:sz w:val="21"/>
          <w:szCs w:val="21"/>
        </w:rPr>
        <w:t>的，在该资产整体完工时停止借款费用资本化。</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暂停资本化期间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788" w:firstLine="419"/>
        <w:jc w:val="both"/>
        <w:rPr>
          <w:rFonts w:ascii="宋体" w:hAnsi="宋体" w:cs="宋体" w:eastAsia="宋体" w:hint="default"/>
          <w:sz w:val="21"/>
          <w:szCs w:val="21"/>
        </w:rPr>
      </w:pPr>
      <w:r>
        <w:rPr>
          <w:rFonts w:ascii="宋体" w:hAnsi="宋体" w:cs="宋体" w:eastAsia="宋体" w:hint="default"/>
          <w:spacing w:val="-3"/>
          <w:sz w:val="21"/>
          <w:szCs w:val="21"/>
        </w:rPr>
        <w:t>符合资本化条件的资产在购建或生产过程中发生的非正常中断、且中断时间连续超过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pacing w:val="-4"/>
          <w:sz w:val="21"/>
          <w:szCs w:val="21"/>
        </w:rPr>
        <w:t>个月的，则借款费用暂停资本化；该项中断如是所购建或生产的符合资本化条件的资产达到</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预定可使用状态或者可销售状态必要的程序，则借款费用继续资本化。在中断期间发生的借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款费用确认为当期损益，直至资产的购建或者生产活动重新开始后借款费用继续资本化。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专门借款的利息费用（扣除尚未动用的借款资金存入银行取得的利息收入或者进行暂时</w:t>
      </w:r>
      <w:r>
        <w:rPr>
          <w:rFonts w:ascii="宋体" w:hAnsi="宋体" w:cs="宋体" w:eastAsia="宋体" w:hint="default"/>
          <w:w w:val="100"/>
          <w:sz w:val="21"/>
          <w:szCs w:val="21"/>
        </w:rPr>
        <w:t> </w:t>
      </w:r>
      <w:r>
        <w:rPr>
          <w:rFonts w:ascii="宋体" w:hAnsi="宋体" w:cs="宋体" w:eastAsia="宋体" w:hint="default"/>
          <w:spacing w:val="-4"/>
          <w:w w:val="100"/>
          <w:sz w:val="21"/>
          <w:szCs w:val="21"/>
        </w:rPr>
        <w:t>性投资取得的投资收益）及其辅助费用在所购建或者生产的符合资本化条件的资产达到预定</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可使用或者可销售状态前，予以资本化。</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根据累计资产支出超过专门借款部分的资产支出加权平均数乘以所占用一般借款的资</w:t>
      </w:r>
      <w:r>
        <w:rPr>
          <w:rFonts w:ascii="宋体" w:hAnsi="宋体" w:cs="宋体" w:eastAsia="宋体" w:hint="default"/>
          <w:spacing w:val="2"/>
          <w:w w:val="100"/>
          <w:sz w:val="21"/>
          <w:szCs w:val="21"/>
        </w:rPr>
        <w:t> </w:t>
      </w:r>
      <w:r>
        <w:rPr>
          <w:rFonts w:ascii="宋体" w:hAnsi="宋体" w:cs="宋体" w:eastAsia="宋体" w:hint="default"/>
          <w:spacing w:val="-4"/>
          <w:sz w:val="21"/>
          <w:szCs w:val="21"/>
        </w:rPr>
        <w:t>本化率，计算确定一般借款应予资本化的利息金额。资本化率根据一般借款加权平均利率计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算确定。</w:t>
      </w:r>
    </w:p>
    <w:p>
      <w:pPr>
        <w:spacing w:line="355"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借款存在折价或者溢价的，按照实际利率法确定每一会计期间应摊销的折价或者溢价金</w:t>
      </w:r>
      <w:r>
        <w:rPr>
          <w:rFonts w:ascii="宋体" w:hAnsi="宋体" w:cs="宋体" w:eastAsia="宋体" w:hint="default"/>
          <w:w w:val="100"/>
          <w:sz w:val="21"/>
          <w:szCs w:val="21"/>
        </w:rPr>
        <w:t> </w:t>
      </w:r>
      <w:r>
        <w:rPr>
          <w:rFonts w:ascii="宋体" w:hAnsi="宋体" w:cs="宋体" w:eastAsia="宋体" w:hint="default"/>
          <w:sz w:val="21"/>
          <w:szCs w:val="21"/>
        </w:rPr>
        <w:t>额，调整每期利息金额。</w:t>
      </w:r>
    </w:p>
    <w:p>
      <w:pPr>
        <w:spacing w:after="0" w:line="355" w:lineRule="auto"/>
        <w:jc w:val="both"/>
        <w:rPr>
          <w:rFonts w:ascii="宋体" w:hAnsi="宋体" w:cs="宋体" w:eastAsia="宋体" w:hint="default"/>
          <w:sz w:val="21"/>
          <w:szCs w:val="21"/>
        </w:rPr>
        <w:sectPr>
          <w:headerReference w:type="default" r:id="rId44"/>
          <w:footerReference w:type="default" r:id="rId45"/>
          <w:pgSz w:w="11910" w:h="16840"/>
          <w:pgMar w:header="0" w:footer="980" w:top="1020" w:bottom="1160" w:left="1660" w:right="0"/>
          <w:pgNumType w:start="86"/>
        </w:sectPr>
      </w:pPr>
    </w:p>
    <w:p>
      <w:pPr>
        <w:spacing w:line="240" w:lineRule="auto" w:before="1"/>
        <w:rPr>
          <w:rFonts w:ascii="宋体" w:hAnsi="宋体" w:cs="宋体" w:eastAsia="宋体" w:hint="default"/>
          <w:sz w:val="18"/>
          <w:szCs w:val="18"/>
        </w:rPr>
      </w:pPr>
      <w:r>
        <w:rPr/>
        <w:pict>
          <v:group style="position:absolute;margin-left:89.903999pt;margin-top:709.300049pt;width:425.4pt;height:5.2pt;mso-position-horizontal-relative:page;mso-position-vertical-relative:page;z-index:-1137376" coordorigin="1798,14186" coordsize="8508,104">
            <v:shape style="position:absolute;left:1798;top:14186;width:2849;height:103" type="#_x0000_t75" stroked="false">
              <v:imagedata r:id="rId47" o:title=""/>
            </v:shape>
            <v:shape style="position:absolute;left:4623;top:14280;width:5682;height:10" type="#_x0000_t75" stroked="false">
              <v:imagedata r:id="rId48" o:title=""/>
            </v:shape>
            <w10:wrap type="none"/>
          </v:group>
        </w:pict>
      </w:r>
    </w:p>
    <w:p>
      <w:pPr>
        <w:spacing w:before="36"/>
        <w:ind w:left="498" w:right="1682" w:firstLine="6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外购无形资产的成本，包括购买价款、相关税费以及直接归属于使该项资产达到预定用</w:t>
      </w:r>
    </w:p>
    <w:p>
      <w:pPr>
        <w:spacing w:line="355" w:lineRule="auto" w:before="34"/>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途所发生的其他支出。购买无形资产的价款超过正常信用条件延期支付，实质上具有融资性</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质的，无形资产的成本以购买价款的现值为基础确定。</w:t>
      </w:r>
    </w:p>
    <w:p>
      <w:pPr>
        <w:spacing w:line="357" w:lineRule="auto" w:before="32"/>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债务重组取得债务人用以抵债的无形资产，以该无形资产的公允价值为基础确定其入账</w:t>
      </w:r>
      <w:r>
        <w:rPr>
          <w:rFonts w:ascii="宋体" w:hAnsi="宋体" w:cs="宋体" w:eastAsia="宋体" w:hint="default"/>
          <w:w w:val="100"/>
          <w:sz w:val="21"/>
          <w:szCs w:val="21"/>
        </w:rPr>
        <w:t> </w:t>
      </w:r>
      <w:r>
        <w:rPr>
          <w:rFonts w:ascii="宋体" w:hAnsi="宋体" w:cs="宋体" w:eastAsia="宋体" w:hint="default"/>
          <w:spacing w:val="-4"/>
          <w:sz w:val="21"/>
          <w:szCs w:val="21"/>
        </w:rPr>
        <w:t>价值，并将重组债务的账面价值与该用以抵债的无形资产公允价值之间的差额，计入当期损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益；</w:t>
      </w:r>
    </w:p>
    <w:p>
      <w:pPr>
        <w:spacing w:line="355" w:lineRule="auto" w:before="30"/>
        <w:ind w:left="138" w:right="1682" w:firstLine="419"/>
        <w:jc w:val="left"/>
        <w:rPr>
          <w:rFonts w:ascii="宋体" w:hAnsi="宋体" w:cs="宋体" w:eastAsia="宋体" w:hint="default"/>
          <w:sz w:val="21"/>
          <w:szCs w:val="21"/>
        </w:rPr>
      </w:pPr>
      <w:r>
        <w:rPr>
          <w:rFonts w:ascii="宋体" w:hAnsi="宋体" w:cs="宋体" w:eastAsia="宋体" w:hint="default"/>
          <w:sz w:val="21"/>
          <w:szCs w:val="21"/>
        </w:rPr>
        <w:t>在非货币性资产交换具备商业实质且换入资产或换出资产的公允价值能够可靠计量的</w:t>
      </w:r>
      <w:r>
        <w:rPr>
          <w:rFonts w:ascii="宋体" w:hAnsi="宋体" w:cs="宋体" w:eastAsia="宋体" w:hint="default"/>
          <w:spacing w:val="2"/>
          <w:w w:val="100"/>
          <w:sz w:val="21"/>
          <w:szCs w:val="21"/>
        </w:rPr>
        <w:t> </w:t>
      </w:r>
      <w:r>
        <w:rPr>
          <w:rFonts w:ascii="宋体" w:hAnsi="宋体" w:cs="宋体" w:eastAsia="宋体" w:hint="default"/>
          <w:spacing w:val="-2"/>
          <w:sz w:val="21"/>
          <w:szCs w:val="21"/>
        </w:rPr>
        <w:t>前提下，非货币性资产交换换入的无形资产以换出资产的公允价值为基础确定其入账价值，</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除非有确凿证据表明换入资产的公允价值更加可靠；不满足上述前提的非货币性资产交换，</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以换出资产的账面价值和应支付的相关税费作为换入无形资产的成本，不确认损益。</w:t>
      </w:r>
    </w:p>
    <w:p>
      <w:pPr>
        <w:spacing w:line="355" w:lineRule="auto" w:before="34"/>
        <w:ind w:left="138" w:right="1790" w:firstLine="419"/>
        <w:jc w:val="both"/>
        <w:rPr>
          <w:rFonts w:ascii="宋体" w:hAnsi="宋体" w:cs="宋体" w:eastAsia="宋体" w:hint="default"/>
          <w:sz w:val="21"/>
          <w:szCs w:val="21"/>
        </w:rPr>
      </w:pPr>
      <w:r>
        <w:rPr>
          <w:rFonts w:ascii="宋体" w:hAnsi="宋体" w:cs="宋体" w:eastAsia="宋体" w:hint="default"/>
          <w:sz w:val="21"/>
          <w:szCs w:val="21"/>
        </w:rPr>
        <w:t>以同一控制下的企业吸收合并方式取得的无形资产按被合并方的账面价值确定其入账</w:t>
      </w:r>
      <w:r>
        <w:rPr>
          <w:rFonts w:ascii="宋体" w:hAnsi="宋体" w:cs="宋体" w:eastAsia="宋体" w:hint="default"/>
          <w:spacing w:val="2"/>
          <w:w w:val="100"/>
          <w:sz w:val="21"/>
          <w:szCs w:val="21"/>
        </w:rPr>
        <w:t> </w:t>
      </w:r>
      <w:r>
        <w:rPr>
          <w:rFonts w:ascii="宋体" w:hAnsi="宋体" w:cs="宋体" w:eastAsia="宋体" w:hint="default"/>
          <w:sz w:val="21"/>
          <w:szCs w:val="21"/>
        </w:rPr>
        <w:t>价值；以非同一控制下的企业吸收合并方式取得的无形资产按公允价值确定其入账价值。</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内部自行开发的无形资产，其成本包括：开发该无形资产时耗用的材料、劳务成本、注</w:t>
      </w:r>
      <w:r>
        <w:rPr>
          <w:rFonts w:ascii="宋体" w:hAnsi="宋体" w:cs="宋体" w:eastAsia="宋体" w:hint="default"/>
          <w:w w:val="100"/>
          <w:sz w:val="21"/>
          <w:szCs w:val="21"/>
        </w:rPr>
        <w:t> </w:t>
      </w:r>
      <w:r>
        <w:rPr>
          <w:rFonts w:ascii="宋体" w:hAnsi="宋体" w:cs="宋体" w:eastAsia="宋体" w:hint="default"/>
          <w:spacing w:val="-4"/>
          <w:sz w:val="21"/>
          <w:szCs w:val="21"/>
        </w:rPr>
        <w:t>册费、在开发过程中使用的其他专利权和特许权的摊销以及满足资本化条件的利息费用，以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及为使该无形资产达到预定用途前所发生的其他直接费用。</w:t>
      </w:r>
    </w:p>
    <w:p>
      <w:pPr>
        <w:spacing w:line="355" w:lineRule="auto" w:before="32"/>
        <w:ind w:left="558" w:right="50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55"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对于使用寿命有限的无形资产，在为企业带来经济利益的期限内按直线法摊销；无法预</w:t>
      </w:r>
      <w:r>
        <w:rPr>
          <w:rFonts w:ascii="宋体" w:hAnsi="宋体" w:cs="宋体" w:eastAsia="宋体" w:hint="default"/>
          <w:w w:val="100"/>
          <w:sz w:val="21"/>
          <w:szCs w:val="21"/>
        </w:rPr>
        <w:t> </w:t>
      </w:r>
      <w:r>
        <w:rPr>
          <w:rFonts w:ascii="宋体" w:hAnsi="宋体" w:cs="宋体" w:eastAsia="宋体" w:hint="default"/>
          <w:sz w:val="21"/>
          <w:szCs w:val="21"/>
        </w:rPr>
        <w:t>见无形资产为企业带来经济利益期限的，视为使用寿命不确定的无形资产，不予摊销。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pict>
          <v:group style="position:absolute;margin-left:89.903999pt;margin-top:59.501762pt;width:425.4pt;height:5.2pt;mso-position-horizontal-relative:page;mso-position-vertical-relative:paragraph;z-index:-1137424" coordorigin="1798,1190" coordsize="8508,104">
            <v:shape style="position:absolute;left:1798;top:1190;width:2849;height:103" type="#_x0000_t75" stroked="false">
              <v:imagedata r:id="rId49" o:title=""/>
            </v:shape>
            <v:shape style="position:absolute;left:4623;top:1284;width:5682;height:10" type="#_x0000_t75" stroked="false">
              <v:imagedata r:id="rId48" o:title=""/>
            </v:shape>
            <w10:wrap type="none"/>
          </v:group>
        </w:pict>
      </w:r>
      <w:r>
        <w:rPr/>
        <w:pict>
          <v:group style="position:absolute;margin-left:89.903999pt;margin-top:81.941765pt;width:425.4pt;height:5.2pt;mso-position-horizontal-relative:page;mso-position-vertical-relative:paragraph;z-index:-1137400" coordorigin="1798,1639" coordsize="8508,104">
            <v:shape style="position:absolute;left:1798;top:1639;width:2849;height:103" type="#_x0000_t75" stroked="false">
              <v:imagedata r:id="rId47" o:title=""/>
            </v:shape>
            <v:shape style="position:absolute;left:4623;top:1732;width:5682;height:10" type="#_x0000_t75" stroked="false">
              <v:imagedata r:id="rId48" o:title=""/>
            </v:shape>
            <w10:wrap type="none"/>
          </v:group>
        </w:pict>
      </w:r>
      <w:r>
        <w:rPr>
          <w:rFonts w:ascii="宋体" w:hAnsi="宋体" w:cs="宋体" w:eastAsia="宋体" w:hint="default"/>
          <w:b/>
          <w:bCs/>
          <w:sz w:val="18"/>
          <w:szCs w:val="18"/>
        </w:rPr>
        <w:t>2.</w:t>
      </w:r>
      <w:r>
        <w:rPr>
          <w:rFonts w:ascii="宋体" w:hAnsi="宋体" w:cs="宋体" w:eastAsia="宋体" w:hint="default"/>
          <w:b/>
          <w:bCs/>
          <w:sz w:val="18"/>
          <w:szCs w:val="18"/>
        </w:rPr>
        <w:t>使用寿命有限的无形资产的使用寿命估计情况：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2849"/>
        <w:gridCol w:w="2837"/>
        <w:gridCol w:w="2835"/>
      </w:tblGrid>
      <w:tr>
        <w:trPr>
          <w:trHeight w:val="366"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116"/>
              <w:ind w:right="89"/>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82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116"/>
              <w:ind w:right="105"/>
              <w:jc w:val="center"/>
              <w:rPr>
                <w:rFonts w:ascii="宋体" w:hAnsi="宋体" w:cs="宋体" w:eastAsia="宋体" w:hint="default"/>
                <w:sz w:val="18"/>
                <w:szCs w:val="18"/>
              </w:rPr>
            </w:pPr>
            <w:r>
              <w:rPr>
                <w:rFonts w:ascii="宋体" w:hAnsi="宋体" w:cs="宋体" w:eastAsia="宋体" w:hint="default"/>
                <w:sz w:val="18"/>
                <w:szCs w:val="18"/>
              </w:rPr>
              <w:t>依 </w:t>
            </w:r>
            <w:r>
              <w:rPr>
                <w:rFonts w:ascii="宋体" w:hAnsi="宋体" w:cs="宋体" w:eastAsia="宋体" w:hint="default"/>
                <w:spacing w:val="3"/>
                <w:sz w:val="18"/>
                <w:szCs w:val="18"/>
              </w:rPr>
              <w:t> </w:t>
            </w:r>
            <w:r>
              <w:rPr>
                <w:rFonts w:ascii="宋体" w:hAnsi="宋体" w:cs="宋体" w:eastAsia="宋体" w:hint="default"/>
                <w:sz w:val="18"/>
                <w:szCs w:val="18"/>
              </w:rPr>
              <w:t>据</w:t>
            </w:r>
          </w:p>
        </w:tc>
      </w:tr>
      <w:tr>
        <w:trPr>
          <w:trHeight w:val="99"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97"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849" w:type="dxa"/>
            <w:tcBorders>
              <w:top w:val="nil" w:sz="6" w:space="0" w:color="auto"/>
              <w:left w:val="nil" w:sz="6" w:space="0" w:color="auto"/>
              <w:bottom w:val="single" w:sz="4" w:space="0" w:color="000000"/>
              <w:right w:val="single" w:sz="4"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8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5" w:type="dxa"/>
            <w:tcBorders>
              <w:top w:val="nil" w:sz="6" w:space="0" w:color="auto"/>
              <w:left w:val="single" w:sz="4" w:space="0" w:color="000000"/>
              <w:bottom w:val="single" w:sz="4"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357" w:hRule="exact"/>
        </w:trPr>
        <w:tc>
          <w:tcPr>
            <w:tcW w:w="2849" w:type="dxa"/>
            <w:tcBorders>
              <w:top w:val="single" w:sz="4" w:space="0" w:color="000000"/>
              <w:left w:val="nil" w:sz="6" w:space="0" w:color="auto"/>
              <w:bottom w:val="nil" w:sz="6" w:space="0" w:color="auto"/>
              <w:right w:val="single" w:sz="4"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考勤系统</w:t>
            </w:r>
          </w:p>
        </w:tc>
        <w:tc>
          <w:tcPr>
            <w:tcW w:w="28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nil" w:sz="6" w:space="0" w:color="auto"/>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97"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849" w:type="dxa"/>
            <w:tcBorders>
              <w:top w:val="nil" w:sz="6" w:space="0" w:color="auto"/>
              <w:left w:val="nil" w:sz="6" w:space="0" w:color="auto"/>
              <w:bottom w:val="single" w:sz="4" w:space="0" w:color="000000"/>
              <w:right w:val="single" w:sz="4"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8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5" w:type="dxa"/>
            <w:tcBorders>
              <w:top w:val="nil" w:sz="6" w:space="0" w:color="auto"/>
              <w:left w:val="single" w:sz="4" w:space="0" w:color="000000"/>
              <w:bottom w:val="single" w:sz="4"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461"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28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受益期限</w:t>
            </w:r>
          </w:p>
        </w:tc>
      </w:tr>
    </w:tbl>
    <w:p>
      <w:pPr>
        <w:spacing w:after="0" w:line="240" w:lineRule="auto"/>
        <w:jc w:val="right"/>
        <w:rPr>
          <w:rFonts w:ascii="宋体" w:hAnsi="宋体" w:cs="宋体" w:eastAsia="宋体" w:hint="default"/>
          <w:sz w:val="18"/>
          <w:szCs w:val="18"/>
        </w:rPr>
        <w:sectPr>
          <w:headerReference w:type="default" r:id="rId46"/>
          <w:pgSz w:w="11910" w:h="16840"/>
          <w:pgMar w:header="933" w:footer="980" w:top="1120" w:bottom="1160" w:left="166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line="355" w:lineRule="auto" w:before="36"/>
        <w:ind w:left="498" w:right="1682" w:firstLine="6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经复核，本年年末无形资产的使用寿命及摊销方法与以前估计未有不同。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无形资产减值准备的计提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对于使用寿命确定的无形资产，如有明显减值迹象的，年末进行减值测试。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对于使用寿命不确定的无形资产，每年末进行减值测试。</w:t>
      </w:r>
      <w:r>
        <w:rPr>
          <w:rFonts w:ascii="宋体" w:hAnsi="宋体" w:cs="宋体" w:eastAsia="宋体" w:hint="default"/>
          <w:w w:val="100"/>
          <w:sz w:val="21"/>
          <w:szCs w:val="21"/>
        </w:rPr>
        <w:t> </w:t>
      </w:r>
      <w:r>
        <w:rPr>
          <w:rFonts w:ascii="宋体" w:hAnsi="宋体" w:cs="宋体" w:eastAsia="宋体" w:hint="default"/>
          <w:spacing w:val="-4"/>
          <w:sz w:val="21"/>
          <w:szCs w:val="21"/>
        </w:rPr>
        <w:t>对无形资产进行减值测试，估计其可收回金额。可收回金额根据无形资产的公允价值减</w:t>
      </w:r>
    </w:p>
    <w:p>
      <w:pPr>
        <w:spacing w:before="32"/>
        <w:ind w:left="138" w:right="1682"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去处置费用后的净额与无形资产预计未来现金流量的现值两者之间较高者确定。</w:t>
      </w:r>
    </w:p>
    <w:p>
      <w:pPr>
        <w:spacing w:line="355" w:lineRule="auto" w:before="136"/>
        <w:ind w:left="138" w:right="1790" w:firstLine="419"/>
        <w:jc w:val="both"/>
        <w:rPr>
          <w:rFonts w:ascii="宋体" w:hAnsi="宋体" w:cs="宋体" w:eastAsia="宋体" w:hint="default"/>
          <w:sz w:val="21"/>
          <w:szCs w:val="21"/>
        </w:rPr>
      </w:pPr>
      <w:r>
        <w:rPr>
          <w:rFonts w:ascii="宋体" w:hAnsi="宋体" w:cs="宋体" w:eastAsia="宋体" w:hint="default"/>
          <w:sz w:val="21"/>
          <w:szCs w:val="21"/>
        </w:rPr>
        <w:t>当无形资产的可收回金额低于其账面价值的，将无形资产的账面价值减记至可收回金</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额，减记的金额确认为无形资产减值损失，计入当期损益，同时计提相应的无形资产减值准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357" w:lineRule="auto" w:before="32"/>
        <w:ind w:left="138" w:right="1682" w:firstLine="419"/>
        <w:jc w:val="left"/>
        <w:rPr>
          <w:rFonts w:ascii="宋体" w:hAnsi="宋体" w:cs="宋体" w:eastAsia="宋体" w:hint="default"/>
          <w:sz w:val="21"/>
          <w:szCs w:val="21"/>
        </w:rPr>
      </w:pPr>
      <w:r>
        <w:rPr>
          <w:rFonts w:ascii="宋体" w:hAnsi="宋体" w:cs="宋体" w:eastAsia="宋体" w:hint="default"/>
          <w:spacing w:val="-2"/>
          <w:sz w:val="21"/>
          <w:szCs w:val="21"/>
        </w:rPr>
        <w:t>无形资产减值损失确认后，减值无形资产的折耗或者摊销费用在未来期间作相应调整，</w:t>
      </w:r>
      <w:r>
        <w:rPr>
          <w:rFonts w:ascii="宋体" w:hAnsi="宋体" w:cs="宋体" w:eastAsia="宋体" w:hint="default"/>
          <w:w w:val="100"/>
          <w:sz w:val="21"/>
          <w:szCs w:val="21"/>
        </w:rPr>
        <w:t> </w:t>
      </w:r>
      <w:r>
        <w:rPr>
          <w:rFonts w:ascii="宋体" w:hAnsi="宋体" w:cs="宋体" w:eastAsia="宋体" w:hint="default"/>
          <w:spacing w:val="-4"/>
          <w:sz w:val="21"/>
          <w:szCs w:val="21"/>
        </w:rPr>
        <w:t>以使该无形资产在剩余使用寿命内，系统地分摊调整后的无形资产账面价值（扣除预计净残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6"/>
          <w:w w:val="100"/>
          <w:sz w:val="21"/>
          <w:szCs w:val="21"/>
        </w:rPr>
        <w:t>值）。</w:t>
      </w:r>
    </w:p>
    <w:p>
      <w:pPr>
        <w:spacing w:line="355" w:lineRule="auto"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有迹象表明一项无形资产可能发生减值的，公司以单项无形资产为基础估计其可收回金</w:t>
      </w:r>
    </w:p>
    <w:p>
      <w:pPr>
        <w:spacing w:line="355" w:lineRule="auto" w:before="32"/>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额。公司难以对单项资产的可收回金额进行估计的，以该无形资产所属的资产组为基础确定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无形资产组的可收回金额。</w:t>
      </w:r>
    </w:p>
    <w:p>
      <w:pPr>
        <w:spacing w:line="816" w:lineRule="exact" w:before="35"/>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研究阶段：为获取并理解新的科学或技术知识等而进行的独创性的有计划调查、研究活</w:t>
      </w:r>
    </w:p>
    <w:p>
      <w:pPr>
        <w:spacing w:before="2"/>
        <w:ind w:left="138" w:right="1682" w:firstLine="0"/>
        <w:jc w:val="left"/>
        <w:rPr>
          <w:rFonts w:ascii="宋体" w:hAnsi="宋体" w:cs="宋体" w:eastAsia="宋体" w:hint="default"/>
          <w:sz w:val="21"/>
          <w:szCs w:val="21"/>
        </w:rPr>
      </w:pPr>
      <w:r>
        <w:rPr>
          <w:rFonts w:ascii="宋体" w:hAnsi="宋体" w:cs="宋体" w:eastAsia="宋体" w:hint="default"/>
          <w:sz w:val="21"/>
          <w:szCs w:val="21"/>
        </w:rPr>
        <w:t>动的阶段。</w:t>
      </w:r>
    </w:p>
    <w:p>
      <w:pPr>
        <w:spacing w:line="355" w:lineRule="auto" w:before="133"/>
        <w:ind w:left="138" w:right="1682" w:firstLine="419"/>
        <w:jc w:val="left"/>
        <w:rPr>
          <w:rFonts w:ascii="宋体" w:hAnsi="宋体" w:cs="宋体" w:eastAsia="宋体" w:hint="default"/>
          <w:sz w:val="21"/>
          <w:szCs w:val="21"/>
        </w:rPr>
      </w:pPr>
      <w:r>
        <w:rPr>
          <w:rFonts w:ascii="宋体" w:hAnsi="宋体" w:cs="宋体" w:eastAsia="宋体" w:hint="default"/>
          <w:spacing w:val="-7"/>
          <w:w w:val="100"/>
          <w:sz w:val="21"/>
          <w:szCs w:val="21"/>
        </w:rPr>
        <w:t>开发阶段：在进行商业性生产或使用前，将研究成果或其他知识应用于某项计划或设计，</w:t>
      </w:r>
      <w:r>
        <w:rPr>
          <w:rFonts w:ascii="宋体" w:hAnsi="宋体" w:cs="宋体" w:eastAsia="宋体" w:hint="default"/>
          <w:w w:val="100"/>
          <w:sz w:val="21"/>
          <w:szCs w:val="21"/>
        </w:rPr>
        <w:t> </w:t>
      </w:r>
      <w:r>
        <w:rPr>
          <w:rFonts w:ascii="宋体" w:hAnsi="宋体" w:cs="宋体" w:eastAsia="宋体" w:hint="default"/>
          <w:sz w:val="21"/>
          <w:szCs w:val="21"/>
        </w:rPr>
        <w:t>以生产出新的或具有实质性改进的材料、装置、产品等活动的阶段。</w:t>
      </w:r>
    </w:p>
    <w:p>
      <w:pPr>
        <w:spacing w:before="33"/>
        <w:ind w:left="558" w:right="1682"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w:t>
      </w:r>
    </w:p>
    <w:p>
      <w:pPr>
        <w:spacing w:line="810" w:lineRule="atLeast" w:before="8"/>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138" w:right="168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）无形资产产生经济利益的方式，包括能够证明运用该无形资产生产的产品存在市</w:t>
      </w:r>
      <w:r>
        <w:rPr>
          <w:rFonts w:ascii="宋体" w:hAnsi="宋体" w:cs="宋体" w:eastAsia="宋体" w:hint="default"/>
          <w:w w:val="100"/>
          <w:sz w:val="21"/>
          <w:szCs w:val="21"/>
        </w:rPr>
        <w:t> </w:t>
      </w:r>
      <w:r>
        <w:rPr>
          <w:rFonts w:ascii="宋体" w:hAnsi="宋体" w:cs="宋体" w:eastAsia="宋体" w:hint="default"/>
          <w:sz w:val="21"/>
          <w:szCs w:val="21"/>
        </w:rPr>
        <w:t>场或无形资产自身存在市场，无形资产将在内部使用的，能够证明其有用性；</w:t>
      </w:r>
    </w:p>
    <w:p>
      <w:pPr>
        <w:spacing w:line="357" w:lineRule="auto" w:before="30"/>
        <w:ind w:left="138" w:right="168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w:t>
      </w:r>
      <w:r>
        <w:rPr>
          <w:rFonts w:ascii="宋体" w:hAnsi="宋体" w:cs="宋体" w:eastAsia="宋体" w:hint="default"/>
          <w:spacing w:val="-1"/>
          <w:sz w:val="21"/>
          <w:szCs w:val="21"/>
        </w:rPr>
        <w:t>）有足够的技术、财务资源和其他资源支持，以完成该无形资产的开发，并有能力</w:t>
      </w:r>
      <w:r>
        <w:rPr>
          <w:rFonts w:ascii="宋体" w:hAnsi="宋体" w:cs="宋体" w:eastAsia="宋体" w:hint="default"/>
          <w:w w:val="100"/>
          <w:sz w:val="21"/>
          <w:szCs w:val="21"/>
        </w:rPr>
        <w:t> </w:t>
      </w:r>
      <w:r>
        <w:rPr>
          <w:rFonts w:ascii="宋体" w:hAnsi="宋体" w:cs="宋体" w:eastAsia="宋体" w:hint="default"/>
          <w:sz w:val="21"/>
          <w:szCs w:val="21"/>
        </w:rPr>
        <w:t>使用或出售该无形资产；</w:t>
      </w:r>
    </w:p>
    <w:p>
      <w:pPr>
        <w:spacing w:line="712" w:lineRule="auto" w:before="30"/>
        <w:ind w:left="560" w:right="4291"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before="153"/>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5"/>
          <w:szCs w:val="25"/>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摊销年限</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4081"/>
        <w:gridCol w:w="4441"/>
      </w:tblGrid>
      <w:tr>
        <w:trPr>
          <w:trHeight w:val="461" w:hRule="exact"/>
        </w:trPr>
        <w:tc>
          <w:tcPr>
            <w:tcW w:w="4081" w:type="dxa"/>
            <w:tcBorders>
              <w:top w:val="single" w:sz="12" w:space="0" w:color="000000"/>
              <w:left w:val="nil" w:sz="6" w:space="0" w:color="auto"/>
              <w:bottom w:val="single" w:sz="4" w:space="0" w:color="000000"/>
              <w:right w:val="nil" w:sz="6" w:space="0" w:color="auto"/>
            </w:tcBorders>
          </w:tcPr>
          <w:p>
            <w:pPr>
              <w:pStyle w:val="TableParagraph"/>
              <w:spacing w:line="240" w:lineRule="auto" w:before="118"/>
              <w:ind w:left="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1" w:type="dxa"/>
            <w:tcBorders>
              <w:top w:val="single" w:sz="12" w:space="0" w:color="000000"/>
              <w:left w:val="nil" w:sz="6" w:space="0" w:color="auto"/>
              <w:bottom w:val="single" w:sz="8" w:space="0" w:color="000000"/>
              <w:right w:val="nil" w:sz="6" w:space="0" w:color="auto"/>
            </w:tcBorders>
          </w:tcPr>
          <w:p>
            <w:pPr>
              <w:pStyle w:val="TableParagraph"/>
              <w:spacing w:line="240" w:lineRule="auto" w:before="118"/>
              <w:ind w:left="86"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449" w:hRule="exact"/>
        </w:trPr>
        <w:tc>
          <w:tcPr>
            <w:tcW w:w="4081"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4441" w:type="dxa"/>
            <w:tcBorders>
              <w:top w:val="single" w:sz="8" w:space="0" w:color="000000"/>
              <w:left w:val="nil" w:sz="6" w:space="0" w:color="auto"/>
              <w:bottom w:val="single" w:sz="8" w:space="0" w:color="000000"/>
              <w:right w:val="nil" w:sz="6" w:space="0" w:color="auto"/>
            </w:tcBorders>
          </w:tcPr>
          <w:p>
            <w:pPr>
              <w:pStyle w:val="TableParagraph"/>
              <w:spacing w:line="240" w:lineRule="auto" w:before="111"/>
              <w:ind w:left="90"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451" w:hRule="exact"/>
        </w:trPr>
        <w:tc>
          <w:tcPr>
            <w:tcW w:w="4081"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绿化工程费</w:t>
            </w:r>
          </w:p>
        </w:tc>
        <w:tc>
          <w:tcPr>
            <w:tcW w:w="4441" w:type="dxa"/>
            <w:tcBorders>
              <w:top w:val="single" w:sz="8" w:space="0" w:color="000000"/>
              <w:left w:val="nil" w:sz="6" w:space="0" w:color="auto"/>
              <w:bottom w:val="single" w:sz="8" w:space="0" w:color="000000"/>
              <w:right w:val="nil" w:sz="6" w:space="0" w:color="auto"/>
            </w:tcBorders>
          </w:tcPr>
          <w:p>
            <w:pPr>
              <w:pStyle w:val="TableParagraph"/>
              <w:spacing w:line="240" w:lineRule="auto" w:before="113"/>
              <w:ind w:left="90"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449" w:hRule="exact"/>
        </w:trPr>
        <w:tc>
          <w:tcPr>
            <w:tcW w:w="4081"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网络通讯费</w:t>
            </w:r>
          </w:p>
        </w:tc>
        <w:tc>
          <w:tcPr>
            <w:tcW w:w="4441" w:type="dxa"/>
            <w:tcBorders>
              <w:top w:val="single" w:sz="8" w:space="0" w:color="000000"/>
              <w:left w:val="nil" w:sz="6" w:space="0" w:color="auto"/>
              <w:bottom w:val="single" w:sz="8" w:space="0" w:color="000000"/>
              <w:right w:val="nil" w:sz="6" w:space="0" w:color="auto"/>
            </w:tcBorders>
          </w:tcPr>
          <w:p>
            <w:pPr>
              <w:pStyle w:val="TableParagraph"/>
              <w:spacing w:line="240" w:lineRule="auto" w:before="111"/>
              <w:ind w:left="90"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461" w:hRule="exact"/>
        </w:trPr>
        <w:tc>
          <w:tcPr>
            <w:tcW w:w="4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4441" w:type="dxa"/>
            <w:tcBorders>
              <w:top w:val="single" w:sz="8" w:space="0" w:color="000000"/>
              <w:left w:val="nil" w:sz="6" w:space="0" w:color="auto"/>
              <w:bottom w:val="single" w:sz="12" w:space="0" w:color="000000"/>
              <w:right w:val="nil" w:sz="6" w:space="0" w:color="auto"/>
            </w:tcBorders>
          </w:tcPr>
          <w:p>
            <w:pPr>
              <w:pStyle w:val="TableParagraph"/>
              <w:spacing w:line="240" w:lineRule="auto" w:before="113"/>
              <w:ind w:left="90"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36"/>
        <w:ind w:left="560" w:right="1682" w:firstLine="0"/>
        <w:jc w:val="left"/>
        <w:rPr>
          <w:rFonts w:ascii="宋体" w:hAnsi="宋体" w:cs="宋体" w:eastAsia="宋体" w:hint="default"/>
          <w:sz w:val="21"/>
          <w:szCs w:val="21"/>
        </w:rPr>
      </w:pPr>
      <w:r>
        <w:rPr/>
        <w:pict>
          <v:group style="position:absolute;margin-left:302.089996pt;margin-top:-136.55632pt;width:.75pt;height:111.15pt;mso-position-horizontal-relative:page;mso-position-vertical-relative:paragraph;z-index:-1137352" coordorigin="6042,-2731" coordsize="15,2223">
            <v:shape style="position:absolute;left:6047;top:-2731;width:10;height:2" type="#_x0000_t75" stroked="false">
              <v:imagedata r:id="rId41" o:title=""/>
            </v:shape>
            <v:group style="position:absolute;left:6047;top:-2710;width:10;height:20" coordorigin="6047,-2710" coordsize="10,20">
              <v:shape style="position:absolute;left:6047;top:-2710;width:10;height:20" coordorigin="6047,-2710" coordsize="10,20" path="m6047,-2690l6056,-2690,6056,-2710,6047,-2710,6047,-2690xe" filled="true" fillcolor="#000000" stroked="false">
                <v:path arrowok="t"/>
                <v:fill type="solid"/>
              </v:shape>
            </v:group>
            <v:group style="position:absolute;left:6047;top:-2690;width:10;height:20" coordorigin="6047,-2690" coordsize="10,20">
              <v:shape style="position:absolute;left:6047;top:-2690;width:10;height:20" coordorigin="6047,-2690" coordsize="10,20" path="m6047,-2671l6056,-2671,6056,-2690,6047,-2690,6047,-2671xe" filled="true" fillcolor="#000000" stroked="false">
                <v:path arrowok="t"/>
                <v:fill type="solid"/>
              </v:shape>
            </v:group>
            <v:group style="position:absolute;left:6047;top:-2671;width:10;height:20" coordorigin="6047,-2671" coordsize="10,20">
              <v:shape style="position:absolute;left:6047;top:-2671;width:10;height:20" coordorigin="6047,-2671" coordsize="10,20" path="m6047,-2652l6056,-2652,6056,-2671,6047,-2671,6047,-2652xe" filled="true" fillcolor="#000000" stroked="false">
                <v:path arrowok="t"/>
                <v:fill type="solid"/>
              </v:shape>
            </v:group>
            <v:group style="position:absolute;left:6047;top:-2652;width:10;height:20" coordorigin="6047,-2652" coordsize="10,20">
              <v:shape style="position:absolute;left:6047;top:-2652;width:10;height:20" coordorigin="6047,-2652" coordsize="10,20" path="m6047,-2633l6056,-2633,6056,-2652,6047,-2652,6047,-2633xe" filled="true" fillcolor="#000000" stroked="false">
                <v:path arrowok="t"/>
                <v:fill type="solid"/>
              </v:shape>
            </v:group>
            <v:group style="position:absolute;left:6047;top:-2633;width:10;height:20" coordorigin="6047,-2633" coordsize="10,20">
              <v:shape style="position:absolute;left:6047;top:-2633;width:10;height:20" coordorigin="6047,-2633" coordsize="10,20" path="m6047,-2614l6056,-2614,6056,-2633,6047,-2633,6047,-2614xe" filled="true" fillcolor="#000000" stroked="false">
                <v:path arrowok="t"/>
                <v:fill type="solid"/>
              </v:shape>
            </v:group>
            <v:group style="position:absolute;left:6047;top:-2614;width:10;height:20" coordorigin="6047,-2614" coordsize="10,20">
              <v:shape style="position:absolute;left:6047;top:-2614;width:10;height:20" coordorigin="6047,-2614" coordsize="10,20" path="m6047,-2594l6056,-2594,6056,-2614,6047,-2614,6047,-2594xe" filled="true" fillcolor="#000000" stroked="false">
                <v:path arrowok="t"/>
                <v:fill type="solid"/>
              </v:shape>
            </v:group>
            <v:group style="position:absolute;left:6047;top:-2594;width:10;height:20" coordorigin="6047,-2594" coordsize="10,20">
              <v:shape style="position:absolute;left:6047;top:-2594;width:10;height:20" coordorigin="6047,-2594" coordsize="10,20" path="m6047,-2575l6056,-2575,6056,-2594,6047,-2594,6047,-2575xe" filled="true" fillcolor="#000000" stroked="false">
                <v:path arrowok="t"/>
                <v:fill type="solid"/>
              </v:shape>
            </v:group>
            <v:group style="position:absolute;left:6047;top:-2575;width:10;height:20" coordorigin="6047,-2575" coordsize="10,20">
              <v:shape style="position:absolute;left:6047;top:-2575;width:10;height:20" coordorigin="6047,-2575" coordsize="10,20" path="m6047,-2556l6056,-2556,6056,-2575,6047,-2575,6047,-2556xe" filled="true" fillcolor="#000000" stroked="false">
                <v:path arrowok="t"/>
                <v:fill type="solid"/>
              </v:shape>
            </v:group>
            <v:group style="position:absolute;left:6047;top:-2556;width:10;height:20" coordorigin="6047,-2556" coordsize="10,20">
              <v:shape style="position:absolute;left:6047;top:-2556;width:10;height:20" coordorigin="6047,-2556" coordsize="10,20" path="m6047,-2537l6056,-2537,6056,-2556,6047,-2556,6047,-2537xe" filled="true" fillcolor="#000000" stroked="false">
                <v:path arrowok="t"/>
                <v:fill type="solid"/>
              </v:shape>
            </v:group>
            <v:group style="position:absolute;left:6047;top:-2537;width:10;height:20" coordorigin="6047,-2537" coordsize="10,20">
              <v:shape style="position:absolute;left:6047;top:-2537;width:10;height:20" coordorigin="6047,-2537" coordsize="10,20" path="m6047,-2518l6056,-2518,6056,-2537,6047,-2537,6047,-2518xe" filled="true" fillcolor="#000000" stroked="false">
                <v:path arrowok="t"/>
                <v:fill type="solid"/>
              </v:shape>
            </v:group>
            <v:group style="position:absolute;left:6047;top:-2518;width:10;height:20" coordorigin="6047,-2518" coordsize="10,20">
              <v:shape style="position:absolute;left:6047;top:-2518;width:10;height:20" coordorigin="6047,-2518" coordsize="10,20" path="m6047,-2498l6056,-2498,6056,-2518,6047,-2518,6047,-2498xe" filled="true" fillcolor="#000000" stroked="false">
                <v:path arrowok="t"/>
                <v:fill type="solid"/>
              </v:shape>
            </v:group>
            <v:group style="position:absolute;left:6047;top:-2498;width:10;height:20" coordorigin="6047,-2498" coordsize="10,20">
              <v:shape style="position:absolute;left:6047;top:-2498;width:10;height:20" coordorigin="6047,-2498" coordsize="10,20" path="m6047,-2479l6056,-2479,6056,-2498,6047,-2498,6047,-2479xe" filled="true" fillcolor="#000000" stroked="false">
                <v:path arrowok="t"/>
                <v:fill type="solid"/>
              </v:shape>
            </v:group>
            <v:group style="position:absolute;left:6047;top:-2479;width:10;height:20" coordorigin="6047,-2479" coordsize="10,20">
              <v:shape style="position:absolute;left:6047;top:-2479;width:10;height:20" coordorigin="6047,-2479" coordsize="10,20" path="m6047,-2460l6056,-2460,6056,-2479,6047,-2479,6047,-2460xe" filled="true" fillcolor="#000000" stroked="false">
                <v:path arrowok="t"/>
                <v:fill type="solid"/>
              </v:shape>
            </v:group>
            <v:group style="position:absolute;left:6047;top:-2460;width:10;height:20" coordorigin="6047,-2460" coordsize="10,20">
              <v:shape style="position:absolute;left:6047;top:-2460;width:10;height:20" coordorigin="6047,-2460" coordsize="10,20" path="m6047,-2441l6056,-2441,6056,-2460,6047,-2460,6047,-2441xe" filled="true" fillcolor="#000000" stroked="false">
                <v:path arrowok="t"/>
                <v:fill type="solid"/>
              </v:shape>
            </v:group>
            <v:group style="position:absolute;left:6047;top:-2441;width:10;height:20" coordorigin="6047,-2441" coordsize="10,20">
              <v:shape style="position:absolute;left:6047;top:-2441;width:10;height:20" coordorigin="6047,-2441" coordsize="10,20" path="m6047,-2422l6056,-2422,6056,-2441,6047,-2441,6047,-2422xe" filled="true" fillcolor="#000000" stroked="false">
                <v:path arrowok="t"/>
                <v:fill type="solid"/>
              </v:shape>
            </v:group>
            <v:group style="position:absolute;left:6047;top:-2422;width:10;height:20" coordorigin="6047,-2422" coordsize="10,20">
              <v:shape style="position:absolute;left:6047;top:-2422;width:10;height:20" coordorigin="6047,-2422" coordsize="10,20" path="m6047,-2402l6056,-2402,6056,-2422,6047,-2422,6047,-2402xe" filled="true" fillcolor="#000000" stroked="false">
                <v:path arrowok="t"/>
                <v:fill type="solid"/>
              </v:shape>
            </v:group>
            <v:group style="position:absolute;left:6047;top:-2402;width:10;height:20" coordorigin="6047,-2402" coordsize="10,20">
              <v:shape style="position:absolute;left:6047;top:-2402;width:10;height:20" coordorigin="6047,-2402" coordsize="10,20" path="m6047,-2383l6056,-2383,6056,-2402,6047,-2402,6047,-2383xe" filled="true" fillcolor="#000000" stroked="false">
                <v:path arrowok="t"/>
                <v:fill type="solid"/>
              </v:shape>
            </v:group>
            <v:group style="position:absolute;left:6047;top:-2383;width:10;height:20" coordorigin="6047,-2383" coordsize="10,20">
              <v:shape style="position:absolute;left:6047;top:-2383;width:10;height:20" coordorigin="6047,-2383" coordsize="10,20" path="m6047,-2364l6056,-2364,6056,-2383,6047,-2383,6047,-2364xe" filled="true" fillcolor="#000000" stroked="false">
                <v:path arrowok="t"/>
                <v:fill type="solid"/>
              </v:shape>
            </v:group>
            <v:group style="position:absolute;left:6047;top:-2364;width:10;height:20" coordorigin="6047,-2364" coordsize="10,20">
              <v:shape style="position:absolute;left:6047;top:-2364;width:10;height:20" coordorigin="6047,-2364" coordsize="10,20" path="m6047,-2345l6056,-2345,6056,-2364,6047,-2364,6047,-2345xe" filled="true" fillcolor="#000000" stroked="false">
                <v:path arrowok="t"/>
                <v:fill type="solid"/>
              </v:shape>
            </v:group>
            <v:group style="position:absolute;left:6047;top:-2345;width:10;height:20" coordorigin="6047,-2345" coordsize="10,20">
              <v:shape style="position:absolute;left:6047;top:-2345;width:10;height:20" coordorigin="6047,-2345" coordsize="10,20" path="m6047,-2326l6056,-2326,6056,-2345,6047,-2345,6047,-2326xe" filled="true" fillcolor="#000000" stroked="false">
                <v:path arrowok="t"/>
                <v:fill type="solid"/>
              </v:shape>
            </v:group>
            <v:group style="position:absolute;left:6047;top:-2326;width:10;height:20" coordorigin="6047,-2326" coordsize="10,20">
              <v:shape style="position:absolute;left:6047;top:-2326;width:10;height:20" coordorigin="6047,-2326" coordsize="10,20" path="m6047,-2306l6056,-2306,6056,-2326,6047,-2326,6047,-2306xe" filled="true" fillcolor="#000000" stroked="false">
                <v:path arrowok="t"/>
                <v:fill type="solid"/>
              </v:shape>
              <v:shape style="position:absolute;left:6042;top:-2290;width:5;height:10" type="#_x0000_t75" stroked="false">
                <v:imagedata r:id="rId41" o:title=""/>
              </v:shape>
            </v:group>
            <v:group style="position:absolute;left:6047;top:-2261;width:10;height:20" coordorigin="6047,-2261" coordsize="10,20">
              <v:shape style="position:absolute;left:6047;top:-2261;width:10;height:20" coordorigin="6047,-2261" coordsize="10,20" path="m6047,-2242l6056,-2242,6056,-2261,6047,-2261,6047,-2242xe" filled="true" fillcolor="#000000" stroked="false">
                <v:path arrowok="t"/>
                <v:fill type="solid"/>
              </v:shape>
            </v:group>
            <v:group style="position:absolute;left:6047;top:-2242;width:10;height:20" coordorigin="6047,-2242" coordsize="10,20">
              <v:shape style="position:absolute;left:6047;top:-2242;width:10;height:20" coordorigin="6047,-2242" coordsize="10,20" path="m6047,-2222l6056,-2222,6056,-2242,6047,-2242,6047,-2222xe" filled="true" fillcolor="#000000" stroked="false">
                <v:path arrowok="t"/>
                <v:fill type="solid"/>
              </v:shape>
            </v:group>
            <v:group style="position:absolute;left:6047;top:-2222;width:10;height:20" coordorigin="6047,-2222" coordsize="10,20">
              <v:shape style="position:absolute;left:6047;top:-2222;width:10;height:20" coordorigin="6047,-2222" coordsize="10,20" path="m6047,-2203l6056,-2203,6056,-2222,6047,-2222,6047,-2203xe" filled="true" fillcolor="#000000" stroked="false">
                <v:path arrowok="t"/>
                <v:fill type="solid"/>
              </v:shape>
            </v:group>
            <v:group style="position:absolute;left:6047;top:-2203;width:10;height:20" coordorigin="6047,-2203" coordsize="10,20">
              <v:shape style="position:absolute;left:6047;top:-2203;width:10;height:20" coordorigin="6047,-2203" coordsize="10,20" path="m6047,-2184l6056,-2184,6056,-2203,6047,-2203,6047,-2184xe" filled="true" fillcolor="#000000" stroked="false">
                <v:path arrowok="t"/>
                <v:fill type="solid"/>
              </v:shape>
            </v:group>
            <v:group style="position:absolute;left:6047;top:-2184;width:10;height:20" coordorigin="6047,-2184" coordsize="10,20">
              <v:shape style="position:absolute;left:6047;top:-2184;width:10;height:20" coordorigin="6047,-2184" coordsize="10,20" path="m6047,-2165l6056,-2165,6056,-2184,6047,-2184,6047,-2165xe" filled="true" fillcolor="#000000" stroked="false">
                <v:path arrowok="t"/>
                <v:fill type="solid"/>
              </v:shape>
            </v:group>
            <v:group style="position:absolute;left:6047;top:-2165;width:10;height:20" coordorigin="6047,-2165" coordsize="10,20">
              <v:shape style="position:absolute;left:6047;top:-2165;width:10;height:20" coordorigin="6047,-2165" coordsize="10,20" path="m6047,-2146l6056,-2146,6056,-2165,6047,-2165,6047,-2146xe" filled="true" fillcolor="#000000" stroked="false">
                <v:path arrowok="t"/>
                <v:fill type="solid"/>
              </v:shape>
            </v:group>
            <v:group style="position:absolute;left:6047;top:-2146;width:10;height:20" coordorigin="6047,-2146" coordsize="10,20">
              <v:shape style="position:absolute;left:6047;top:-2146;width:10;height:20" coordorigin="6047,-2146" coordsize="10,20" path="m6047,-2126l6056,-2126,6056,-2146,6047,-2146,6047,-2126xe" filled="true" fillcolor="#000000" stroked="false">
                <v:path arrowok="t"/>
                <v:fill type="solid"/>
              </v:shape>
            </v:group>
            <v:group style="position:absolute;left:6047;top:-2126;width:10;height:20" coordorigin="6047,-2126" coordsize="10,20">
              <v:shape style="position:absolute;left:6047;top:-2126;width:10;height:20" coordorigin="6047,-2126" coordsize="10,20" path="m6047,-2107l6056,-2107,6056,-2126,6047,-2126,6047,-2107xe" filled="true" fillcolor="#000000" stroked="false">
                <v:path arrowok="t"/>
                <v:fill type="solid"/>
              </v:shape>
            </v:group>
            <v:group style="position:absolute;left:6047;top:-2107;width:10;height:20" coordorigin="6047,-2107" coordsize="10,20">
              <v:shape style="position:absolute;left:6047;top:-2107;width:10;height:20" coordorigin="6047,-2107" coordsize="10,20" path="m6047,-2088l6056,-2088,6056,-2107,6047,-2107,6047,-2088xe" filled="true" fillcolor="#000000" stroked="false">
                <v:path arrowok="t"/>
                <v:fill type="solid"/>
              </v:shape>
            </v:group>
            <v:group style="position:absolute;left:6047;top:-2088;width:10;height:20" coordorigin="6047,-2088" coordsize="10,20">
              <v:shape style="position:absolute;left:6047;top:-2088;width:10;height:20" coordorigin="6047,-2088" coordsize="10,20" path="m6047,-2069l6056,-2069,6056,-2088,6047,-2088,6047,-2069xe" filled="true" fillcolor="#000000" stroked="false">
                <v:path arrowok="t"/>
                <v:fill type="solid"/>
              </v:shape>
            </v:group>
            <v:group style="position:absolute;left:6047;top:-2069;width:10;height:20" coordorigin="6047,-2069" coordsize="10,20">
              <v:shape style="position:absolute;left:6047;top:-2069;width:10;height:20" coordorigin="6047,-2069" coordsize="10,20" path="m6047,-2050l6056,-2050,6056,-2069,6047,-2069,6047,-2050xe" filled="true" fillcolor="#000000" stroked="false">
                <v:path arrowok="t"/>
                <v:fill type="solid"/>
              </v:shape>
            </v:group>
            <v:group style="position:absolute;left:6047;top:-2050;width:10;height:20" coordorigin="6047,-2050" coordsize="10,20">
              <v:shape style="position:absolute;left:6047;top:-2050;width:10;height:20" coordorigin="6047,-2050" coordsize="10,20" path="m6047,-2030l6056,-2030,6056,-2050,6047,-2050,6047,-2030xe" filled="true" fillcolor="#000000" stroked="false">
                <v:path arrowok="t"/>
                <v:fill type="solid"/>
              </v:shape>
            </v:group>
            <v:group style="position:absolute;left:6047;top:-2030;width:10;height:20" coordorigin="6047,-2030" coordsize="10,20">
              <v:shape style="position:absolute;left:6047;top:-2030;width:10;height:20" coordorigin="6047,-2030" coordsize="10,20" path="m6047,-2011l6056,-2011,6056,-2030,6047,-2030,6047,-2011xe" filled="true" fillcolor="#000000" stroked="false">
                <v:path arrowok="t"/>
                <v:fill type="solid"/>
              </v:shape>
            </v:group>
            <v:group style="position:absolute;left:6047;top:-2011;width:10;height:20" coordorigin="6047,-2011" coordsize="10,20">
              <v:shape style="position:absolute;left:6047;top:-2011;width:10;height:20" coordorigin="6047,-2011" coordsize="10,20" path="m6047,-1992l6056,-1992,6056,-2011,6047,-2011,6047,-1992xe" filled="true" fillcolor="#000000" stroked="false">
                <v:path arrowok="t"/>
                <v:fill type="solid"/>
              </v:shape>
            </v:group>
            <v:group style="position:absolute;left:6047;top:-1992;width:10;height:20" coordorigin="6047,-1992" coordsize="10,20">
              <v:shape style="position:absolute;left:6047;top:-1992;width:10;height:20" coordorigin="6047,-1992" coordsize="10,20" path="m6047,-1973l6056,-1973,6056,-1992,6047,-1992,6047,-1973xe" filled="true" fillcolor="#000000" stroked="false">
                <v:path arrowok="t"/>
                <v:fill type="solid"/>
              </v:shape>
            </v:group>
            <v:group style="position:absolute;left:6047;top:-1973;width:10;height:20" coordorigin="6047,-1973" coordsize="10,20">
              <v:shape style="position:absolute;left:6047;top:-1973;width:10;height:20" coordorigin="6047,-1973" coordsize="10,20" path="m6047,-1954l6056,-1954,6056,-1973,6047,-1973,6047,-1954xe" filled="true" fillcolor="#000000" stroked="false">
                <v:path arrowok="t"/>
                <v:fill type="solid"/>
              </v:shape>
            </v:group>
            <v:group style="position:absolute;left:6047;top:-1954;width:10;height:20" coordorigin="6047,-1954" coordsize="10,20">
              <v:shape style="position:absolute;left:6047;top:-1954;width:10;height:20" coordorigin="6047,-1954" coordsize="10,20" path="m6047,-1934l6056,-1934,6056,-1954,6047,-1954,6047,-1934xe" filled="true" fillcolor="#000000" stroked="false">
                <v:path arrowok="t"/>
                <v:fill type="solid"/>
              </v:shape>
            </v:group>
            <v:group style="position:absolute;left:6047;top:-1934;width:10;height:20" coordorigin="6047,-1934" coordsize="10,20">
              <v:shape style="position:absolute;left:6047;top:-1934;width:10;height:20" coordorigin="6047,-1934" coordsize="10,20" path="m6047,-1915l6056,-1915,6056,-1934,6047,-1934,6047,-1915xe" filled="true" fillcolor="#000000" stroked="false">
                <v:path arrowok="t"/>
                <v:fill type="solid"/>
              </v:shape>
            </v:group>
            <v:group style="position:absolute;left:6047;top:-1915;width:10;height:20" coordorigin="6047,-1915" coordsize="10,20">
              <v:shape style="position:absolute;left:6047;top:-1915;width:10;height:20" coordorigin="6047,-1915" coordsize="10,20" path="m6047,-1896l6056,-1896,6056,-1915,6047,-1915,6047,-1896xe" filled="true" fillcolor="#000000" stroked="false">
                <v:path arrowok="t"/>
                <v:fill type="solid"/>
              </v:shape>
            </v:group>
            <v:group style="position:absolute;left:6047;top:-1896;width:10;height:20" coordorigin="6047,-1896" coordsize="10,20">
              <v:shape style="position:absolute;left:6047;top:-1896;width:10;height:20" coordorigin="6047,-1896" coordsize="10,20" path="m6047,-1877l6056,-1877,6056,-1896,6047,-1896,6047,-1877xe" filled="true" fillcolor="#000000" stroked="false">
                <v:path arrowok="t"/>
                <v:fill type="solid"/>
              </v:shape>
            </v:group>
            <v:group style="position:absolute;left:6047;top:-1877;width:10;height:20" coordorigin="6047,-1877" coordsize="10,20">
              <v:shape style="position:absolute;left:6047;top:-1877;width:10;height:20" coordorigin="6047,-1877" coordsize="10,20" path="m6047,-1858l6056,-1858,6056,-1877,6047,-1877,6047,-1858xe" filled="true" fillcolor="#000000" stroked="false">
                <v:path arrowok="t"/>
                <v:fill type="solid"/>
              </v:shape>
              <v:shape style="position:absolute;left:6042;top:-1841;width:5;height:10" type="#_x0000_t75" stroked="false">
                <v:imagedata r:id="rId41" o:title=""/>
              </v:shape>
            </v:group>
            <v:group style="position:absolute;left:6047;top:-1812;width:10;height:20" coordorigin="6047,-1812" coordsize="10,20">
              <v:shape style="position:absolute;left:6047;top:-1812;width:10;height:20" coordorigin="6047,-1812" coordsize="10,20" path="m6047,-1793l6056,-1793,6056,-1812,6047,-1812,6047,-1793xe" filled="true" fillcolor="#000000" stroked="false">
                <v:path arrowok="t"/>
                <v:fill type="solid"/>
              </v:shape>
            </v:group>
            <v:group style="position:absolute;left:6047;top:-1793;width:10;height:20" coordorigin="6047,-1793" coordsize="10,20">
              <v:shape style="position:absolute;left:6047;top:-1793;width:10;height:20" coordorigin="6047,-1793" coordsize="10,20" path="m6047,-1774l6056,-1774,6056,-1793,6047,-1793,6047,-1774xe" filled="true" fillcolor="#000000" stroked="false">
                <v:path arrowok="t"/>
                <v:fill type="solid"/>
              </v:shape>
            </v:group>
            <v:group style="position:absolute;left:6047;top:-1774;width:10;height:20" coordorigin="6047,-1774" coordsize="10,20">
              <v:shape style="position:absolute;left:6047;top:-1774;width:10;height:20" coordorigin="6047,-1774" coordsize="10,20" path="m6047,-1754l6056,-1754,6056,-1774,6047,-1774,6047,-1754xe" filled="true" fillcolor="#000000" stroked="false">
                <v:path arrowok="t"/>
                <v:fill type="solid"/>
              </v:shape>
            </v:group>
            <v:group style="position:absolute;left:6047;top:-1754;width:10;height:20" coordorigin="6047,-1754" coordsize="10,20">
              <v:shape style="position:absolute;left:6047;top:-1754;width:10;height:20" coordorigin="6047,-1754" coordsize="10,20" path="m6047,-1735l6056,-1735,6056,-1754,6047,-1754,6047,-1735xe" filled="true" fillcolor="#000000" stroked="false">
                <v:path arrowok="t"/>
                <v:fill type="solid"/>
              </v:shape>
            </v:group>
            <v:group style="position:absolute;left:6047;top:-1735;width:10;height:20" coordorigin="6047,-1735" coordsize="10,20">
              <v:shape style="position:absolute;left:6047;top:-1735;width:10;height:20" coordorigin="6047,-1735" coordsize="10,20" path="m6047,-1716l6056,-1716,6056,-1735,6047,-1735,6047,-1716xe" filled="true" fillcolor="#000000" stroked="false">
                <v:path arrowok="t"/>
                <v:fill type="solid"/>
              </v:shape>
            </v:group>
            <v:group style="position:absolute;left:6047;top:-1716;width:10;height:20" coordorigin="6047,-1716" coordsize="10,20">
              <v:shape style="position:absolute;left:6047;top:-1716;width:10;height:20" coordorigin="6047,-1716" coordsize="10,20" path="m6047,-1697l6056,-1697,6056,-1716,6047,-1716,6047,-1697xe" filled="true" fillcolor="#000000" stroked="false">
                <v:path arrowok="t"/>
                <v:fill type="solid"/>
              </v:shape>
            </v:group>
            <v:group style="position:absolute;left:6047;top:-1697;width:10;height:20" coordorigin="6047,-1697" coordsize="10,20">
              <v:shape style="position:absolute;left:6047;top:-1697;width:10;height:20" coordorigin="6047,-1697" coordsize="10,20" path="m6047,-1678l6056,-1678,6056,-1697,6047,-1697,6047,-1678xe" filled="true" fillcolor="#000000" stroked="false">
                <v:path arrowok="t"/>
                <v:fill type="solid"/>
              </v:shape>
            </v:group>
            <v:group style="position:absolute;left:6047;top:-1678;width:10;height:20" coordorigin="6047,-1678" coordsize="10,20">
              <v:shape style="position:absolute;left:6047;top:-1678;width:10;height:20" coordorigin="6047,-1678" coordsize="10,20" path="m6047,-1658l6056,-1658,6056,-1678,6047,-1678,6047,-1658xe" filled="true" fillcolor="#000000" stroked="false">
                <v:path arrowok="t"/>
                <v:fill type="solid"/>
              </v:shape>
            </v:group>
            <v:group style="position:absolute;left:6047;top:-1658;width:10;height:20" coordorigin="6047,-1658" coordsize="10,20">
              <v:shape style="position:absolute;left:6047;top:-1658;width:10;height:20" coordorigin="6047,-1658" coordsize="10,20" path="m6047,-1639l6056,-1639,6056,-1658,6047,-1658,6047,-1639xe" filled="true" fillcolor="#000000" stroked="false">
                <v:path arrowok="t"/>
                <v:fill type="solid"/>
              </v:shape>
            </v:group>
            <v:group style="position:absolute;left:6047;top:-1639;width:10;height:20" coordorigin="6047,-1639" coordsize="10,20">
              <v:shape style="position:absolute;left:6047;top:-1639;width:10;height:20" coordorigin="6047,-1639" coordsize="10,20" path="m6047,-1620l6056,-1620,6056,-1639,6047,-1639,6047,-1620xe" filled="true" fillcolor="#000000" stroked="false">
                <v:path arrowok="t"/>
                <v:fill type="solid"/>
              </v:shape>
            </v:group>
            <v:group style="position:absolute;left:6047;top:-1620;width:10;height:20" coordorigin="6047,-1620" coordsize="10,20">
              <v:shape style="position:absolute;left:6047;top:-1620;width:10;height:20" coordorigin="6047,-1620" coordsize="10,20" path="m6047,-1601l6056,-1601,6056,-1620,6047,-1620,6047,-1601xe" filled="true" fillcolor="#000000" stroked="false">
                <v:path arrowok="t"/>
                <v:fill type="solid"/>
              </v:shape>
            </v:group>
            <v:group style="position:absolute;left:6047;top:-1601;width:10;height:20" coordorigin="6047,-1601" coordsize="10,20">
              <v:shape style="position:absolute;left:6047;top:-1601;width:10;height:20" coordorigin="6047,-1601" coordsize="10,20" path="m6047,-1582l6056,-1582,6056,-1601,6047,-1601,6047,-1582xe" filled="true" fillcolor="#000000" stroked="false">
                <v:path arrowok="t"/>
                <v:fill type="solid"/>
              </v:shape>
            </v:group>
            <v:group style="position:absolute;left:6047;top:-1582;width:10;height:20" coordorigin="6047,-1582" coordsize="10,20">
              <v:shape style="position:absolute;left:6047;top:-1582;width:10;height:20" coordorigin="6047,-1582" coordsize="10,20" path="m6047,-1562l6056,-1562,6056,-1582,6047,-1582,6047,-1562xe" filled="true" fillcolor="#000000" stroked="false">
                <v:path arrowok="t"/>
                <v:fill type="solid"/>
              </v:shape>
            </v:group>
            <v:group style="position:absolute;left:6047;top:-1562;width:10;height:20" coordorigin="6047,-1562" coordsize="10,20">
              <v:shape style="position:absolute;left:6047;top:-1562;width:10;height:20" coordorigin="6047,-1562" coordsize="10,20" path="m6047,-1543l6056,-1543,6056,-1562,6047,-1562,6047,-1543xe" filled="true" fillcolor="#000000" stroked="false">
                <v:path arrowok="t"/>
                <v:fill type="solid"/>
              </v:shape>
            </v:group>
            <v:group style="position:absolute;left:6047;top:-1543;width:10;height:20" coordorigin="6047,-1543" coordsize="10,20">
              <v:shape style="position:absolute;left:6047;top:-1543;width:10;height:20" coordorigin="6047,-1543" coordsize="10,20" path="m6047,-1524l6056,-1524,6056,-1543,6047,-1543,6047,-1524xe" filled="true" fillcolor="#000000" stroked="false">
                <v:path arrowok="t"/>
                <v:fill type="solid"/>
              </v:shape>
            </v:group>
            <v:group style="position:absolute;left:6047;top:-1524;width:10;height:20" coordorigin="6047,-1524" coordsize="10,20">
              <v:shape style="position:absolute;left:6047;top:-1524;width:10;height:20" coordorigin="6047,-1524" coordsize="10,20" path="m6047,-1505l6056,-1505,6056,-1524,6047,-1524,6047,-1505xe" filled="true" fillcolor="#000000" stroked="false">
                <v:path arrowok="t"/>
                <v:fill type="solid"/>
              </v:shape>
            </v:group>
            <v:group style="position:absolute;left:6047;top:-1505;width:10;height:20" coordorigin="6047,-1505" coordsize="10,20">
              <v:shape style="position:absolute;left:6047;top:-1505;width:10;height:20" coordorigin="6047,-1505" coordsize="10,20" path="m6047,-1486l6056,-1486,6056,-1505,6047,-1505,6047,-1486xe" filled="true" fillcolor="#000000" stroked="false">
                <v:path arrowok="t"/>
                <v:fill type="solid"/>
              </v:shape>
            </v:group>
            <v:group style="position:absolute;left:6047;top:-1486;width:10;height:20" coordorigin="6047,-1486" coordsize="10,20">
              <v:shape style="position:absolute;left:6047;top:-1486;width:10;height:20" coordorigin="6047,-1486" coordsize="10,20" path="m6047,-1466l6056,-1466,6056,-1486,6047,-1486,6047,-1466xe" filled="true" fillcolor="#000000" stroked="false">
                <v:path arrowok="t"/>
                <v:fill type="solid"/>
              </v:shape>
            </v:group>
            <v:group style="position:absolute;left:6047;top:-1466;width:10;height:20" coordorigin="6047,-1466" coordsize="10,20">
              <v:shape style="position:absolute;left:6047;top:-1466;width:10;height:20" coordorigin="6047,-1466" coordsize="10,20" path="m6047,-1447l6056,-1447,6056,-1466,6047,-1466,6047,-1447xe" filled="true" fillcolor="#000000" stroked="false">
                <v:path arrowok="t"/>
                <v:fill type="solid"/>
              </v:shape>
            </v:group>
            <v:group style="position:absolute;left:6047;top:-1447;width:10;height:20" coordorigin="6047,-1447" coordsize="10,20">
              <v:shape style="position:absolute;left:6047;top:-1447;width:10;height:20" coordorigin="6047,-1447" coordsize="10,20" path="m6047,-1428l6056,-1428,6056,-1447,6047,-1447,6047,-1428xe" filled="true" fillcolor="#000000" stroked="false">
                <v:path arrowok="t"/>
                <v:fill type="solid"/>
              </v:shape>
            </v:group>
            <v:group style="position:absolute;left:6047;top:-1428;width:10;height:20" coordorigin="6047,-1428" coordsize="10,20">
              <v:shape style="position:absolute;left:6047;top:-1428;width:10;height:20" coordorigin="6047,-1428" coordsize="10,20" path="m6047,-1409l6056,-1409,6056,-1428,6047,-1428,6047,-1409xe" filled="true" fillcolor="#000000" stroked="false">
                <v:path arrowok="t"/>
                <v:fill type="solid"/>
              </v:shape>
              <v:shape style="position:absolute;left:6042;top:-1390;width:5;height:10" type="#_x0000_t75" stroked="false">
                <v:imagedata r:id="rId41" o:title=""/>
              </v:shape>
            </v:group>
            <v:group style="position:absolute;left:6047;top:-1361;width:10;height:20" coordorigin="6047,-1361" coordsize="10,20">
              <v:shape style="position:absolute;left:6047;top:-1361;width:10;height:20" coordorigin="6047,-1361" coordsize="10,20" path="m6047,-1342l6056,-1342,6056,-1361,6047,-1361,6047,-1342xe" filled="true" fillcolor="#000000" stroked="false">
                <v:path arrowok="t"/>
                <v:fill type="solid"/>
              </v:shape>
            </v:group>
            <v:group style="position:absolute;left:6047;top:-1342;width:10;height:20" coordorigin="6047,-1342" coordsize="10,20">
              <v:shape style="position:absolute;left:6047;top:-1342;width:10;height:20" coordorigin="6047,-1342" coordsize="10,20" path="m6047,-1322l6056,-1322,6056,-1342,6047,-1342,6047,-1322xe" filled="true" fillcolor="#000000" stroked="false">
                <v:path arrowok="t"/>
                <v:fill type="solid"/>
              </v:shape>
            </v:group>
            <v:group style="position:absolute;left:6047;top:-1322;width:10;height:20" coordorigin="6047,-1322" coordsize="10,20">
              <v:shape style="position:absolute;left:6047;top:-1322;width:10;height:20" coordorigin="6047,-1322" coordsize="10,20" path="m6047,-1303l6056,-1303,6056,-1322,6047,-1322,6047,-1303xe" filled="true" fillcolor="#000000" stroked="false">
                <v:path arrowok="t"/>
                <v:fill type="solid"/>
              </v:shape>
            </v:group>
            <v:group style="position:absolute;left:6047;top:-1303;width:10;height:20" coordorigin="6047,-1303" coordsize="10,20">
              <v:shape style="position:absolute;left:6047;top:-1303;width:10;height:20" coordorigin="6047,-1303" coordsize="10,20" path="m6047,-1284l6056,-1284,6056,-1303,6047,-1303,6047,-1284xe" filled="true" fillcolor="#000000" stroked="false">
                <v:path arrowok="t"/>
                <v:fill type="solid"/>
              </v:shape>
            </v:group>
            <v:group style="position:absolute;left:6047;top:-1284;width:10;height:20" coordorigin="6047,-1284" coordsize="10,20">
              <v:shape style="position:absolute;left:6047;top:-1284;width:10;height:20" coordorigin="6047,-1284" coordsize="10,20" path="m6047,-1265l6056,-1265,6056,-1284,6047,-1284,6047,-1265xe" filled="true" fillcolor="#000000" stroked="false">
                <v:path arrowok="t"/>
                <v:fill type="solid"/>
              </v:shape>
            </v:group>
            <v:group style="position:absolute;left:6047;top:-1265;width:10;height:20" coordorigin="6047,-1265" coordsize="10,20">
              <v:shape style="position:absolute;left:6047;top:-1265;width:10;height:20" coordorigin="6047,-1265" coordsize="10,20" path="m6047,-1246l6056,-1246,6056,-1265,6047,-1265,6047,-1246xe" filled="true" fillcolor="#000000" stroked="false">
                <v:path arrowok="t"/>
                <v:fill type="solid"/>
              </v:shape>
            </v:group>
            <v:group style="position:absolute;left:6047;top:-1246;width:10;height:20" coordorigin="6047,-1246" coordsize="10,20">
              <v:shape style="position:absolute;left:6047;top:-1246;width:10;height:20" coordorigin="6047,-1246" coordsize="10,20" path="m6047,-1226l6056,-1226,6056,-1246,6047,-1246,6047,-1226xe" filled="true" fillcolor="#000000" stroked="false">
                <v:path arrowok="t"/>
                <v:fill type="solid"/>
              </v:shape>
            </v:group>
            <v:group style="position:absolute;left:6047;top:-1226;width:10;height:20" coordorigin="6047,-1226" coordsize="10,20">
              <v:shape style="position:absolute;left:6047;top:-1226;width:10;height:20" coordorigin="6047,-1226" coordsize="10,20" path="m6047,-1207l6056,-1207,6056,-1226,6047,-1226,6047,-1207xe" filled="true" fillcolor="#000000" stroked="false">
                <v:path arrowok="t"/>
                <v:fill type="solid"/>
              </v:shape>
            </v:group>
            <v:group style="position:absolute;left:6047;top:-1207;width:10;height:20" coordorigin="6047,-1207" coordsize="10,20">
              <v:shape style="position:absolute;left:6047;top:-1207;width:10;height:20" coordorigin="6047,-1207" coordsize="10,20" path="m6047,-1188l6056,-1188,6056,-1207,6047,-1207,6047,-1188xe" filled="true" fillcolor="#000000" stroked="false">
                <v:path arrowok="t"/>
                <v:fill type="solid"/>
              </v:shape>
            </v:group>
            <v:group style="position:absolute;left:6047;top:-1188;width:10;height:20" coordorigin="6047,-1188" coordsize="10,20">
              <v:shape style="position:absolute;left:6047;top:-1188;width:10;height:20" coordorigin="6047,-1188" coordsize="10,20" path="m6047,-1169l6056,-1169,6056,-1188,6047,-1188,6047,-1169xe" filled="true" fillcolor="#000000" stroked="false">
                <v:path arrowok="t"/>
                <v:fill type="solid"/>
              </v:shape>
            </v:group>
            <v:group style="position:absolute;left:6047;top:-1169;width:10;height:20" coordorigin="6047,-1169" coordsize="10,20">
              <v:shape style="position:absolute;left:6047;top:-1169;width:10;height:20" coordorigin="6047,-1169" coordsize="10,20" path="m6047,-1150l6056,-1150,6056,-1169,6047,-1169,6047,-1150xe" filled="true" fillcolor="#000000" stroked="false">
                <v:path arrowok="t"/>
                <v:fill type="solid"/>
              </v:shape>
            </v:group>
            <v:group style="position:absolute;left:6047;top:-1150;width:10;height:20" coordorigin="6047,-1150" coordsize="10,20">
              <v:shape style="position:absolute;left:6047;top:-1150;width:10;height:20" coordorigin="6047,-1150" coordsize="10,20" path="m6047,-1130l6056,-1130,6056,-1150,6047,-1150,6047,-1130xe" filled="true" fillcolor="#000000" stroked="false">
                <v:path arrowok="t"/>
                <v:fill type="solid"/>
              </v:shape>
            </v:group>
            <v:group style="position:absolute;left:6047;top:-1130;width:10;height:20" coordorigin="6047,-1130" coordsize="10,20">
              <v:shape style="position:absolute;left:6047;top:-1130;width:10;height:20" coordorigin="6047,-1130" coordsize="10,20" path="m6047,-1111l6056,-1111,6056,-1130,6047,-1130,6047,-1111xe" filled="true" fillcolor="#000000" stroked="false">
                <v:path arrowok="t"/>
                <v:fill type="solid"/>
              </v:shape>
            </v:group>
            <v:group style="position:absolute;left:6047;top:-1111;width:10;height:20" coordorigin="6047,-1111" coordsize="10,20">
              <v:shape style="position:absolute;left:6047;top:-1111;width:10;height:20" coordorigin="6047,-1111" coordsize="10,20" path="m6047,-1092l6056,-1092,6056,-1111,6047,-1111,6047,-1092xe" filled="true" fillcolor="#000000" stroked="false">
                <v:path arrowok="t"/>
                <v:fill type="solid"/>
              </v:shape>
            </v:group>
            <v:group style="position:absolute;left:6047;top:-1092;width:10;height:20" coordorigin="6047,-1092" coordsize="10,20">
              <v:shape style="position:absolute;left:6047;top:-1092;width:10;height:20" coordorigin="6047,-1092" coordsize="10,20" path="m6047,-1073l6056,-1073,6056,-1092,6047,-1092,6047,-1073xe" filled="true" fillcolor="#000000" stroked="false">
                <v:path arrowok="t"/>
                <v:fill type="solid"/>
              </v:shape>
            </v:group>
            <v:group style="position:absolute;left:6047;top:-1073;width:10;height:20" coordorigin="6047,-1073" coordsize="10,20">
              <v:shape style="position:absolute;left:6047;top:-1073;width:10;height:20" coordorigin="6047,-1073" coordsize="10,20" path="m6047,-1054l6056,-1054,6056,-1073,6047,-1073,6047,-1054xe" filled="true" fillcolor="#000000" stroked="false">
                <v:path arrowok="t"/>
                <v:fill type="solid"/>
              </v:shape>
            </v:group>
            <v:group style="position:absolute;left:6047;top:-1054;width:10;height:20" coordorigin="6047,-1054" coordsize="10,20">
              <v:shape style="position:absolute;left:6047;top:-1054;width:10;height:20" coordorigin="6047,-1054" coordsize="10,20" path="m6047,-1034l6056,-1034,6056,-1054,6047,-1054,6047,-1034xe" filled="true" fillcolor="#000000" stroked="false">
                <v:path arrowok="t"/>
                <v:fill type="solid"/>
              </v:shape>
            </v:group>
            <v:group style="position:absolute;left:6047;top:-1034;width:10;height:20" coordorigin="6047,-1034" coordsize="10,20">
              <v:shape style="position:absolute;left:6047;top:-1034;width:10;height:20" coordorigin="6047,-1034" coordsize="10,20" path="m6047,-1015l6056,-1015,6056,-1034,6047,-1034,6047,-1015xe" filled="true" fillcolor="#000000" stroked="false">
                <v:path arrowok="t"/>
                <v:fill type="solid"/>
              </v:shape>
            </v:group>
            <v:group style="position:absolute;left:6047;top:-1015;width:10;height:20" coordorigin="6047,-1015" coordsize="10,20">
              <v:shape style="position:absolute;left:6047;top:-1015;width:10;height:20" coordorigin="6047,-1015" coordsize="10,20" path="m6047,-996l6056,-996,6056,-1015,6047,-1015,6047,-996xe" filled="true" fillcolor="#000000" stroked="false">
                <v:path arrowok="t"/>
                <v:fill type="solid"/>
              </v:shape>
            </v:group>
            <v:group style="position:absolute;left:6047;top:-996;width:10;height:20" coordorigin="6047,-996" coordsize="10,20">
              <v:shape style="position:absolute;left:6047;top:-996;width:10;height:20" coordorigin="6047,-996" coordsize="10,20" path="m6047,-976l6056,-976,6056,-996,6047,-996,6047,-976xe" filled="true" fillcolor="#000000" stroked="false">
                <v:path arrowok="t"/>
                <v:fill type="solid"/>
              </v:shape>
            </v:group>
            <v:group style="position:absolute;left:6047;top:-976;width:10;height:20" coordorigin="6047,-976" coordsize="10,20">
              <v:shape style="position:absolute;left:6047;top:-976;width:10;height:20" coordorigin="6047,-976" coordsize="10,20" path="m6047,-957l6056,-957,6056,-976,6047,-976,6047,-957xe" filled="true" fillcolor="#000000" stroked="false">
                <v:path arrowok="t"/>
                <v:fill type="solid"/>
              </v:shape>
              <v:shape style="position:absolute;left:6042;top:-940;width:5;height:10" type="#_x0000_t75" stroked="false">
                <v:imagedata r:id="rId41" o:title=""/>
              </v:shape>
            </v:group>
            <v:group style="position:absolute;left:6047;top:-912;width:10;height:20" coordorigin="6047,-912" coordsize="10,20">
              <v:shape style="position:absolute;left:6047;top:-912;width:10;height:20" coordorigin="6047,-912" coordsize="10,20" path="m6047,-892l6056,-892,6056,-912,6047,-912,6047,-892xe" filled="true" fillcolor="#000000" stroked="false">
                <v:path arrowok="t"/>
                <v:fill type="solid"/>
              </v:shape>
            </v:group>
            <v:group style="position:absolute;left:6047;top:-892;width:10;height:20" coordorigin="6047,-892" coordsize="10,20">
              <v:shape style="position:absolute;left:6047;top:-892;width:10;height:20" coordorigin="6047,-892" coordsize="10,20" path="m6047,-873l6056,-873,6056,-892,6047,-892,6047,-873xe" filled="true" fillcolor="#000000" stroked="false">
                <v:path arrowok="t"/>
                <v:fill type="solid"/>
              </v:shape>
            </v:group>
            <v:group style="position:absolute;left:6047;top:-873;width:10;height:20" coordorigin="6047,-873" coordsize="10,20">
              <v:shape style="position:absolute;left:6047;top:-873;width:10;height:20" coordorigin="6047,-873" coordsize="10,20" path="m6047,-854l6056,-854,6056,-873,6047,-873,6047,-854xe" filled="true" fillcolor="#000000" stroked="false">
                <v:path arrowok="t"/>
                <v:fill type="solid"/>
              </v:shape>
            </v:group>
            <v:group style="position:absolute;left:6047;top:-854;width:10;height:20" coordorigin="6047,-854" coordsize="10,20">
              <v:shape style="position:absolute;left:6047;top:-854;width:10;height:20" coordorigin="6047,-854" coordsize="10,20" path="m6047,-835l6056,-835,6056,-854,6047,-854,6047,-835xe" filled="true" fillcolor="#000000" stroked="false">
                <v:path arrowok="t"/>
                <v:fill type="solid"/>
              </v:shape>
            </v:group>
            <v:group style="position:absolute;left:6047;top:-835;width:10;height:20" coordorigin="6047,-835" coordsize="10,20">
              <v:shape style="position:absolute;left:6047;top:-835;width:10;height:20" coordorigin="6047,-835" coordsize="10,20" path="m6047,-816l6056,-816,6056,-835,6047,-835,6047,-816xe" filled="true" fillcolor="#000000" stroked="false">
                <v:path arrowok="t"/>
                <v:fill type="solid"/>
              </v:shape>
            </v:group>
            <v:group style="position:absolute;left:6047;top:-816;width:10;height:20" coordorigin="6047,-816" coordsize="10,20">
              <v:shape style="position:absolute;left:6047;top:-816;width:10;height:20" coordorigin="6047,-816" coordsize="10,20" path="m6047,-796l6056,-796,6056,-816,6047,-816,6047,-796xe" filled="true" fillcolor="#000000" stroked="false">
                <v:path arrowok="t"/>
                <v:fill type="solid"/>
              </v:shape>
            </v:group>
            <v:group style="position:absolute;left:6047;top:-796;width:10;height:20" coordorigin="6047,-796" coordsize="10,20">
              <v:shape style="position:absolute;left:6047;top:-796;width:10;height:20" coordorigin="6047,-796" coordsize="10,20" path="m6047,-777l6056,-777,6056,-796,6047,-796,6047,-777xe" filled="true" fillcolor="#000000" stroked="false">
                <v:path arrowok="t"/>
                <v:fill type="solid"/>
              </v:shape>
            </v:group>
            <v:group style="position:absolute;left:6047;top:-777;width:10;height:20" coordorigin="6047,-777" coordsize="10,20">
              <v:shape style="position:absolute;left:6047;top:-777;width:10;height:20" coordorigin="6047,-777" coordsize="10,20" path="m6047,-758l6056,-758,6056,-777,6047,-777,6047,-758xe" filled="true" fillcolor="#000000" stroked="false">
                <v:path arrowok="t"/>
                <v:fill type="solid"/>
              </v:shape>
            </v:group>
            <v:group style="position:absolute;left:6047;top:-758;width:10;height:20" coordorigin="6047,-758" coordsize="10,20">
              <v:shape style="position:absolute;left:6047;top:-758;width:10;height:20" coordorigin="6047,-758" coordsize="10,20" path="m6047,-739l6056,-739,6056,-758,6047,-758,6047,-739xe" filled="true" fillcolor="#000000" stroked="false">
                <v:path arrowok="t"/>
                <v:fill type="solid"/>
              </v:shape>
            </v:group>
            <v:group style="position:absolute;left:6047;top:-739;width:10;height:20" coordorigin="6047,-739" coordsize="10,20">
              <v:shape style="position:absolute;left:6047;top:-739;width:10;height:20" coordorigin="6047,-739" coordsize="10,20" path="m6047,-720l6056,-720,6056,-739,6047,-739,6047,-720xe" filled="true" fillcolor="#000000" stroked="false">
                <v:path arrowok="t"/>
                <v:fill type="solid"/>
              </v:shape>
            </v:group>
            <v:group style="position:absolute;left:6047;top:-720;width:10;height:20" coordorigin="6047,-720" coordsize="10,20">
              <v:shape style="position:absolute;left:6047;top:-720;width:10;height:20" coordorigin="6047,-720" coordsize="10,20" path="m6047,-700l6056,-700,6056,-720,6047,-720,6047,-700xe" filled="true" fillcolor="#000000" stroked="false">
                <v:path arrowok="t"/>
                <v:fill type="solid"/>
              </v:shape>
            </v:group>
            <v:group style="position:absolute;left:6047;top:-700;width:10;height:20" coordorigin="6047,-700" coordsize="10,20">
              <v:shape style="position:absolute;left:6047;top:-700;width:10;height:20" coordorigin="6047,-700" coordsize="10,20" path="m6047,-681l6056,-681,6056,-700,6047,-700,6047,-681xe" filled="true" fillcolor="#000000" stroked="false">
                <v:path arrowok="t"/>
                <v:fill type="solid"/>
              </v:shape>
            </v:group>
            <v:group style="position:absolute;left:6047;top:-681;width:10;height:20" coordorigin="6047,-681" coordsize="10,20">
              <v:shape style="position:absolute;left:6047;top:-681;width:10;height:20" coordorigin="6047,-681" coordsize="10,20" path="m6047,-662l6056,-662,6056,-681,6047,-681,6047,-662xe" filled="true" fillcolor="#000000" stroked="false">
                <v:path arrowok="t"/>
                <v:fill type="solid"/>
              </v:shape>
            </v:group>
            <v:group style="position:absolute;left:6047;top:-662;width:10;height:20" coordorigin="6047,-662" coordsize="10,20">
              <v:shape style="position:absolute;left:6047;top:-662;width:10;height:20" coordorigin="6047,-662" coordsize="10,20" path="m6047,-643l6056,-643,6056,-662,6047,-662,6047,-643xe" filled="true" fillcolor="#000000" stroked="false">
                <v:path arrowok="t"/>
                <v:fill type="solid"/>
              </v:shape>
            </v:group>
            <v:group style="position:absolute;left:6047;top:-643;width:10;height:20" coordorigin="6047,-643" coordsize="10,20">
              <v:shape style="position:absolute;left:6047;top:-643;width:10;height:20" coordorigin="6047,-643" coordsize="10,20" path="m6047,-624l6056,-624,6056,-643,6047,-643,6047,-624xe" filled="true" fillcolor="#000000" stroked="false">
                <v:path arrowok="t"/>
                <v:fill type="solid"/>
              </v:shape>
            </v:group>
            <v:group style="position:absolute;left:6047;top:-624;width:10;height:20" coordorigin="6047,-624" coordsize="10,20">
              <v:shape style="position:absolute;left:6047;top:-624;width:10;height:20" coordorigin="6047,-624" coordsize="10,20" path="m6047,-604l6056,-604,6056,-624,6047,-624,6047,-604xe" filled="true" fillcolor="#000000" stroked="false">
                <v:path arrowok="t"/>
                <v:fill type="solid"/>
              </v:shape>
            </v:group>
            <v:group style="position:absolute;left:6047;top:-604;width:10;height:20" coordorigin="6047,-604" coordsize="10,20">
              <v:shape style="position:absolute;left:6047;top:-604;width:10;height:20" coordorigin="6047,-604" coordsize="10,20" path="m6047,-585l6056,-585,6056,-604,6047,-604,6047,-585xe" filled="true" fillcolor="#000000" stroked="false">
                <v:path arrowok="t"/>
                <v:fill type="solid"/>
              </v:shape>
            </v:group>
            <v:group style="position:absolute;left:6047;top:-585;width:10;height:20" coordorigin="6047,-585" coordsize="10,20">
              <v:shape style="position:absolute;left:6047;top:-585;width:10;height:20" coordorigin="6047,-585" coordsize="10,20" path="m6047,-566l6056,-566,6056,-585,6047,-585,6047,-566xe" filled="true" fillcolor="#000000" stroked="false">
                <v:path arrowok="t"/>
                <v:fill type="solid"/>
              </v:shape>
            </v:group>
            <v:group style="position:absolute;left:6047;top:-566;width:10;height:20" coordorigin="6047,-566" coordsize="10,20">
              <v:shape style="position:absolute;left:6047;top:-566;width:10;height:20" coordorigin="6047,-566" coordsize="10,20" path="m6047,-547l6056,-547,6056,-566,6047,-566,6047,-547xe" filled="true" fillcolor="#000000" stroked="false">
                <v:path arrowok="t"/>
                <v:fill type="solid"/>
              </v:shape>
            </v:group>
            <v:group style="position:absolute;left:6047;top:-547;width:10;height:20" coordorigin="6047,-547" coordsize="10,20">
              <v:shape style="position:absolute;left:6047;top:-547;width:10;height:20" coordorigin="6047,-547" coordsize="10,20" path="m6047,-528l6056,-528,6056,-547,6047,-547,6047,-528xe" filled="true" fillcolor="#000000" stroked="false">
                <v:path arrowok="t"/>
                <v:fill type="solid"/>
              </v:shape>
            </v:group>
            <v:group style="position:absolute;left:6047;top:-528;width:10;height:20" coordorigin="6047,-528" coordsize="10,20">
              <v:shape style="position:absolute;left:6047;top:-528;width:10;height:20" coordorigin="6047,-528" coordsize="10,20" path="m6047,-508l6056,-508,6056,-528,6047,-528,6047,-508xe" filled="true" fillcolor="#000000" stroked="false">
                <v:path arrowok="t"/>
                <v:fill type="solid"/>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 </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2"/>
          <w:sz w:val="21"/>
          <w:szCs w:val="21"/>
        </w:rPr>
        <w:t>公司销售产品或转让其他资产时，与购买方签订了所销售的产品或转让资产回购协议，</w:t>
      </w:r>
      <w:r>
        <w:rPr>
          <w:rFonts w:ascii="宋体" w:hAnsi="宋体" w:cs="宋体" w:eastAsia="宋体" w:hint="default"/>
          <w:w w:val="100"/>
          <w:sz w:val="21"/>
          <w:szCs w:val="21"/>
        </w:rPr>
        <w:t> </w:t>
      </w:r>
      <w:r>
        <w:rPr>
          <w:rFonts w:ascii="宋体" w:hAnsi="宋体" w:cs="宋体" w:eastAsia="宋体" w:hint="default"/>
          <w:spacing w:val="-4"/>
          <w:sz w:val="21"/>
          <w:szCs w:val="21"/>
        </w:rPr>
        <w:t>根据协议条款判断销售商品是否满足收入确认条件。如售后回购属于融资交易，则在交付产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品或资产时，本公司不确认销售收入。回购价款大于销售价款的差额，在回购期间按期计提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利息，计入财务费用。</w:t>
      </w:r>
    </w:p>
    <w:p>
      <w:pPr>
        <w:spacing w:line="818" w:lineRule="exact" w:before="29"/>
        <w:ind w:left="558" w:right="168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本公司涉及诉讼、债务担保、亏损合同、重组事项时，如该等事项很可能需要未来以交</w:t>
      </w:r>
    </w:p>
    <w:p>
      <w:pPr>
        <w:spacing w:line="274" w:lineRule="exact" w:before="0"/>
        <w:ind w:left="138" w:right="1682" w:firstLine="0"/>
        <w:jc w:val="left"/>
        <w:rPr>
          <w:rFonts w:ascii="宋体" w:hAnsi="宋体" w:cs="宋体" w:eastAsia="宋体" w:hint="default"/>
          <w:sz w:val="21"/>
          <w:szCs w:val="21"/>
        </w:rPr>
      </w:pPr>
      <w:r>
        <w:rPr>
          <w:rFonts w:ascii="宋体" w:hAnsi="宋体" w:cs="宋体" w:eastAsia="宋体" w:hint="default"/>
          <w:sz w:val="21"/>
          <w:szCs w:val="21"/>
        </w:rPr>
        <w:t>付资产或提供劳务、其金额能够可靠计量的，确认为预计负债。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933" w:footer="980" w:top="1120" w:bottom="1160" w:left="166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line="357" w:lineRule="auto" w:before="36"/>
        <w:ind w:left="558" w:right="2743" w:firstLine="0"/>
        <w:jc w:val="left"/>
        <w:rPr>
          <w:rFonts w:ascii="宋体" w:hAnsi="宋体" w:cs="宋体" w:eastAsia="宋体" w:hint="default"/>
          <w:sz w:val="21"/>
          <w:szCs w:val="21"/>
        </w:rPr>
      </w:pPr>
      <w:r>
        <w:rPr>
          <w:rFonts w:ascii="宋体" w:hAnsi="宋体" w:cs="宋体" w:eastAsia="宋体" w:hint="default"/>
          <w:spacing w:val="-2"/>
          <w:sz w:val="21"/>
          <w:szCs w:val="21"/>
        </w:rPr>
        <w:t>与或有事项相关的义务同时满足下列条件时，本公司确认为预计负债：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该义务是本公司承担的现时义务；</w:t>
      </w:r>
      <w:r>
        <w:rPr>
          <w:rFonts w:ascii="宋体" w:hAnsi="宋体" w:cs="宋体" w:eastAsia="宋体" w:hint="default"/>
          <w:w w:val="100"/>
          <w:sz w:val="21"/>
          <w:szCs w:val="21"/>
        </w:rPr>
        <w:t> </w:t>
      </w:r>
      <w:r>
        <w:rPr>
          <w:rFonts w:ascii="宋体" w:hAnsi="宋体" w:cs="宋体" w:eastAsia="宋体" w:hint="default"/>
          <w:sz w:val="21"/>
          <w:szCs w:val="21"/>
        </w:rPr>
        <w:t>履行该义务很可能导致经济利益流出本公司；</w:t>
      </w:r>
      <w:r>
        <w:rPr>
          <w:rFonts w:ascii="宋体" w:hAnsi="宋体" w:cs="宋体" w:eastAsia="宋体" w:hint="default"/>
          <w:w w:val="100"/>
          <w:sz w:val="21"/>
          <w:szCs w:val="21"/>
        </w:rPr>
        <w:t> </w:t>
      </w:r>
      <w:r>
        <w:rPr>
          <w:rFonts w:ascii="宋体" w:hAnsi="宋体" w:cs="宋体" w:eastAsia="宋体" w:hint="default"/>
          <w:sz w:val="21"/>
          <w:szCs w:val="21"/>
        </w:rPr>
        <w:t>该义务的金额能够可靠地计量。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558" w:right="1682" w:firstLine="0"/>
        <w:jc w:val="left"/>
        <w:rPr>
          <w:rFonts w:ascii="宋体" w:hAnsi="宋体" w:cs="宋体" w:eastAsia="宋体" w:hint="default"/>
          <w:sz w:val="21"/>
          <w:szCs w:val="21"/>
        </w:rPr>
      </w:pP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本公司在确定最佳估计数时，综合考虑与或有事项有关的风险、不确定性和货币时间价</w:t>
      </w:r>
    </w:p>
    <w:p>
      <w:pPr>
        <w:spacing w:line="355" w:lineRule="auto" w:before="35"/>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值等因素。对于货币时间价值影响重大的，通过对相关未来现金流出进行折现后确定最佳估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计数。</w:t>
      </w:r>
    </w:p>
    <w:p>
      <w:pPr>
        <w:spacing w:line="355" w:lineRule="auto" w:before="32"/>
        <w:ind w:left="558" w:right="1682"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4"/>
          <w:w w:val="100"/>
          <w:sz w:val="21"/>
          <w:szCs w:val="21"/>
        </w:rPr>
        <w:t>所需支出存在一个连续范围（或区间），且该范围内各种结果发生的可能性相同的，则</w:t>
      </w:r>
    </w:p>
    <w:p>
      <w:pPr>
        <w:spacing w:line="357" w:lineRule="auto" w:before="32"/>
        <w:ind w:left="558" w:right="1682" w:hanging="420"/>
        <w:jc w:val="left"/>
        <w:rPr>
          <w:rFonts w:ascii="宋体" w:hAnsi="宋体" w:cs="宋体" w:eastAsia="宋体" w:hint="default"/>
          <w:sz w:val="21"/>
          <w:szCs w:val="21"/>
        </w:rPr>
      </w:pPr>
      <w:r>
        <w:rPr>
          <w:rFonts w:ascii="宋体" w:hAnsi="宋体" w:cs="宋体" w:eastAsia="宋体" w:hint="default"/>
          <w:sz w:val="21"/>
          <w:szCs w:val="21"/>
        </w:rPr>
        <w:t>最佳估计数按照该范围的中间值即上下限金额的平均数确定。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4"/>
          <w:w w:val="100"/>
          <w:sz w:val="21"/>
          <w:szCs w:val="21"/>
        </w:rPr>
        <w:t>所需支出不存在一个连续范围（或区间），或虽然存在一个连续范围但该范围内各种结</w:t>
      </w:r>
    </w:p>
    <w:p>
      <w:pPr>
        <w:spacing w:line="355" w:lineRule="auto" w:before="30"/>
        <w:ind w:left="138" w:right="1682" w:firstLine="0"/>
        <w:jc w:val="left"/>
        <w:rPr>
          <w:rFonts w:ascii="宋体" w:hAnsi="宋体" w:cs="宋体" w:eastAsia="宋体" w:hint="default"/>
          <w:sz w:val="21"/>
          <w:szCs w:val="21"/>
        </w:rPr>
      </w:pPr>
      <w:r>
        <w:rPr>
          <w:rFonts w:ascii="宋体" w:hAnsi="宋体" w:cs="宋体" w:eastAsia="宋体" w:hint="default"/>
          <w:spacing w:val="-4"/>
          <w:sz w:val="21"/>
          <w:szCs w:val="21"/>
        </w:rPr>
        <w:t>果发生的可能性不相同的，如或有事项涉及单个项目的，则最佳估计数按照最可能发生金额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确定；如或有事项涉及多个项目的，则最佳估计数按各种可能结果及相关概率计算确定。</w:t>
      </w:r>
    </w:p>
    <w:p>
      <w:pPr>
        <w:spacing w:line="357" w:lineRule="auto" w:before="75"/>
        <w:ind w:left="138" w:right="1682" w:firstLine="359"/>
        <w:jc w:val="left"/>
        <w:rPr>
          <w:rFonts w:ascii="宋体" w:hAnsi="宋体" w:cs="宋体" w:eastAsia="宋体" w:hint="default"/>
          <w:sz w:val="18"/>
          <w:szCs w:val="18"/>
        </w:rPr>
      </w:pPr>
      <w:r>
        <w:rPr>
          <w:rFonts w:ascii="宋体" w:hAnsi="宋体" w:cs="宋体" w:eastAsia="宋体" w:hint="default"/>
          <w:sz w:val="18"/>
          <w:szCs w:val="18"/>
        </w:rPr>
        <w:t>本公司清偿预计负债所需支出全部或部分预期由第三方补偿的，补偿金额在基本确定能够收到时，作 为资产单独确认，确认的补偿金额不超过预计负债的账面价值。</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 </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对于以权益结算的涉及职工的股份支付，按照授予日权益工具的公允价值计入成本费用</w:t>
      </w:r>
      <w:r>
        <w:rPr>
          <w:rFonts w:ascii="宋体" w:hAnsi="宋体" w:cs="宋体" w:eastAsia="宋体" w:hint="default"/>
          <w:w w:val="100"/>
          <w:sz w:val="21"/>
          <w:szCs w:val="21"/>
        </w:rPr>
        <w:t> </w:t>
      </w:r>
      <w:r>
        <w:rPr>
          <w:rFonts w:ascii="宋体" w:hAnsi="宋体" w:cs="宋体" w:eastAsia="宋体" w:hint="default"/>
          <w:spacing w:val="-4"/>
          <w:w w:val="100"/>
          <w:sz w:val="21"/>
          <w:szCs w:val="21"/>
        </w:rPr>
        <w:t>和资本公积（其他资本公积），不确认其后续公允价值变动；在可行权之后不再对已确认的</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成本费用和所有者权益总额进行调整。按照行权情况，确认股本和股本溢价，同时结转等待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期内确认的资本公积（其他资本公积）。其中：对于换取职工服务的股份支付，在等待期内</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的每个资产负债表日，以对可行权权益工具数量的最佳估计为基础，按照权益工具在授予日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w w:val="100"/>
          <w:sz w:val="21"/>
          <w:szCs w:val="21"/>
        </w:rPr>
        <w:t>的公允价值，计入相关资产成本或当期费用，同时计入资本公积（其他资本公积）；对于换</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取其他方服务的股份支付，以所换取其他方服务的公允价值计量。如果该公允价值不能可靠</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计量的，但权益工具的公允价值能够可靠计量的，则按权益工具在服务取得日的公允价值计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量，计入相关资产成本或费用，同时计入资本公积中其他资本公积。</w:t>
      </w:r>
    </w:p>
    <w:p>
      <w:pPr>
        <w:spacing w:after="0" w:line="357" w:lineRule="auto"/>
        <w:jc w:val="both"/>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138" w:right="1702"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对于以现金结算的涉及职工的股份支付，按照每个资产负债表日权益工具的公允价值重</w:t>
      </w:r>
      <w:r>
        <w:rPr>
          <w:rFonts w:ascii="宋体" w:hAnsi="宋体" w:cs="宋体" w:eastAsia="宋体" w:hint="default"/>
          <w:w w:val="100"/>
          <w:sz w:val="21"/>
          <w:szCs w:val="21"/>
        </w:rPr>
        <w:t> </w:t>
      </w:r>
      <w:r>
        <w:rPr>
          <w:rFonts w:ascii="宋体" w:hAnsi="宋体" w:cs="宋体" w:eastAsia="宋体" w:hint="default"/>
          <w:spacing w:val="-4"/>
          <w:sz w:val="21"/>
          <w:szCs w:val="21"/>
        </w:rPr>
        <w:t>新计量，确定成本费用和应付职工薪酬。在等待期内的每个资产负债表日，以对可行权权益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工具数量的最佳估计为基础，按照承担的以股份或其他权益工具为基础计算确定的负债的公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允价值计量，计入相关资产成本或费用，同时计入应付职工薪酬。在可行权之后不再确认成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本费用，对负债（应付职工薪酬）的公允价值重新计量，将其变动计入公允价值变动损益。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2"/>
          <w:sz w:val="21"/>
          <w:szCs w:val="21"/>
        </w:rPr>
        <w:t>对于授予的期权等权益工具存在活跃市场的，按照活跃市场中的报价确定其公允价值。</w:t>
      </w:r>
      <w:r>
        <w:rPr>
          <w:rFonts w:ascii="宋体" w:hAnsi="宋体" w:cs="宋体" w:eastAsia="宋体" w:hint="default"/>
          <w:w w:val="100"/>
          <w:sz w:val="21"/>
          <w:szCs w:val="21"/>
        </w:rPr>
        <w:t> </w:t>
      </w:r>
      <w:r>
        <w:rPr>
          <w:rFonts w:ascii="宋体" w:hAnsi="宋体" w:cs="宋体" w:eastAsia="宋体" w:hint="default"/>
          <w:spacing w:val="-4"/>
          <w:sz w:val="21"/>
          <w:szCs w:val="21"/>
        </w:rPr>
        <w:t>对于授予的期权等权益工具不存在活跃市场的，采用期权定价模型等确定其公允价值，选用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的期权定价模型至少应当考虑以下因素：①期权的行权价格；②期权的有效期；③标的股份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的现行价格④股价预计波动率；⑤股份的预计股利；⑥期权有效期内的无风险利率；⑦分期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行权的股份支付；</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等待期内每个资产负债表日，公司根据最新取得的可行权职工人数变动等后续信息作出</w:t>
      </w:r>
      <w:r>
        <w:rPr>
          <w:rFonts w:ascii="宋体" w:hAnsi="宋体" w:cs="宋体" w:eastAsia="宋体" w:hint="default"/>
          <w:w w:val="100"/>
          <w:sz w:val="21"/>
          <w:szCs w:val="21"/>
        </w:rPr>
        <w:t> </w:t>
      </w:r>
      <w:r>
        <w:rPr>
          <w:rFonts w:ascii="宋体" w:hAnsi="宋体" w:cs="宋体" w:eastAsia="宋体" w:hint="default"/>
          <w:spacing w:val="-4"/>
          <w:sz w:val="21"/>
          <w:szCs w:val="21"/>
        </w:rPr>
        <w:t>最佳估计，修正预计可行权的权益工具数量。在可行权日，最终预计可行权权益工具的数量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应当与实际可行权数量一致。</w:t>
      </w:r>
    </w:p>
    <w:p>
      <w:pPr>
        <w:spacing w:line="355" w:lineRule="auto" w:before="30"/>
        <w:ind w:left="138"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根据上述权益工具的公允价值和预计可行权的权益工具数量，计算截至当期累计应确认</w:t>
      </w:r>
      <w:r>
        <w:rPr>
          <w:rFonts w:ascii="宋体" w:hAnsi="宋体" w:cs="宋体" w:eastAsia="宋体" w:hint="default"/>
          <w:w w:val="100"/>
          <w:sz w:val="21"/>
          <w:szCs w:val="21"/>
        </w:rPr>
        <w:t> </w:t>
      </w:r>
      <w:r>
        <w:rPr>
          <w:rFonts w:ascii="宋体" w:hAnsi="宋体" w:cs="宋体" w:eastAsia="宋体" w:hint="default"/>
          <w:sz w:val="21"/>
          <w:szCs w:val="21"/>
        </w:rPr>
        <w:t>的成本费用金额，再减去前期累计已确认金额，作为当期应确认的成本费用金额。</w:t>
      </w:r>
    </w:p>
    <w:p>
      <w:pPr>
        <w:spacing w:line="240" w:lineRule="auto" w:before="0"/>
        <w:rPr>
          <w:rFonts w:ascii="宋体" w:hAnsi="宋体" w:cs="宋体" w:eastAsia="宋体" w:hint="default"/>
          <w:sz w:val="20"/>
          <w:szCs w:val="20"/>
        </w:rPr>
      </w:pPr>
    </w:p>
    <w:p>
      <w:pPr>
        <w:spacing w:before="178"/>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公司已将商品所有权上的主要风险和报酬转移给购买方；公司既没有保留与所有权相联</w:t>
      </w:r>
      <w:r>
        <w:rPr>
          <w:rFonts w:ascii="宋体" w:hAnsi="宋体" w:cs="宋体" w:eastAsia="宋体" w:hint="default"/>
          <w:w w:val="100"/>
          <w:sz w:val="21"/>
          <w:szCs w:val="21"/>
        </w:rPr>
        <w:t> </w:t>
      </w:r>
      <w:r>
        <w:rPr>
          <w:rFonts w:ascii="宋体" w:hAnsi="宋体" w:cs="宋体" w:eastAsia="宋体" w:hint="default"/>
          <w:spacing w:val="-4"/>
          <w:sz w:val="21"/>
          <w:szCs w:val="21"/>
        </w:rPr>
        <w:t>系的继续管理权，也没有对已售出的商品实施有效控制；收入的金额能够可靠地计量；相关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的经济利益很可能流入企业；相关的已发生或将发生的成本能够可靠地计量时，确认商品销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售收入实现。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before="0"/>
        <w:ind w:left="558" w:right="1682" w:firstLine="0"/>
        <w:jc w:val="left"/>
        <w:rPr>
          <w:rFonts w:ascii="宋体" w:hAnsi="宋体" w:cs="宋体" w:eastAsia="宋体" w:hint="default"/>
          <w:sz w:val="21"/>
          <w:szCs w:val="21"/>
        </w:rPr>
      </w:pPr>
      <w:r>
        <w:rPr>
          <w:rFonts w:ascii="宋体" w:hAnsi="宋体" w:cs="宋体" w:eastAsia="宋体" w:hint="default"/>
          <w:spacing w:val="-4"/>
          <w:sz w:val="21"/>
          <w:szCs w:val="21"/>
        </w:rPr>
        <w:t>与交易相关的经济利益很可能流入企业，收入的金额能够可靠地计量时。分别下列情况</w:t>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before="36"/>
        <w:ind w:left="138" w:right="1682" w:firstLine="0"/>
        <w:jc w:val="left"/>
        <w:rPr>
          <w:rFonts w:ascii="宋体" w:hAnsi="宋体" w:cs="宋体" w:eastAsia="宋体" w:hint="default"/>
          <w:sz w:val="21"/>
          <w:szCs w:val="21"/>
        </w:rPr>
      </w:pPr>
      <w:r>
        <w:rPr>
          <w:rFonts w:ascii="宋体" w:hAnsi="宋体" w:cs="宋体" w:eastAsia="宋体" w:hint="default"/>
          <w:sz w:val="21"/>
          <w:szCs w:val="21"/>
        </w:rPr>
        <w:t>确定让渡资产使用权收入金额：</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按完工百分比法确认提供劳务的收入和建造合同收入时，确定合同完工进度的依据和方法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在资产负债表日提供劳务交易的结果能够可靠估计的，采用完工百分比法确认提供劳务</w:t>
      </w:r>
      <w:r>
        <w:rPr>
          <w:rFonts w:ascii="宋体" w:hAnsi="宋体" w:cs="宋体" w:eastAsia="宋体" w:hint="default"/>
          <w:w w:val="100"/>
          <w:sz w:val="21"/>
          <w:szCs w:val="21"/>
        </w:rPr>
        <w:t> </w:t>
      </w:r>
      <w:r>
        <w:rPr>
          <w:rFonts w:ascii="宋体" w:hAnsi="宋体" w:cs="宋体" w:eastAsia="宋体" w:hint="default"/>
          <w:sz w:val="21"/>
          <w:szCs w:val="21"/>
        </w:rPr>
        <w:t>收入。提供劳务交易的完工进度，依据已完工作的测量确定。</w:t>
      </w:r>
    </w:p>
    <w:p>
      <w:pPr>
        <w:spacing w:line="357" w:lineRule="auto" w:before="32"/>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按照已收或应收的合同或协议价款确定提供劳务收入总额，但已收或应收的合同或协议</w:t>
      </w:r>
      <w:r>
        <w:rPr>
          <w:rFonts w:ascii="宋体" w:hAnsi="宋体" w:cs="宋体" w:eastAsia="宋体" w:hint="default"/>
          <w:w w:val="100"/>
          <w:sz w:val="21"/>
          <w:szCs w:val="21"/>
        </w:rPr>
        <w:t> </w:t>
      </w:r>
      <w:r>
        <w:rPr>
          <w:rFonts w:ascii="宋体" w:hAnsi="宋体" w:cs="宋体" w:eastAsia="宋体" w:hint="default"/>
          <w:spacing w:val="-4"/>
          <w:w w:val="100"/>
          <w:sz w:val="21"/>
          <w:szCs w:val="21"/>
        </w:rPr>
        <w:t>价款不公允的除外。资产负债表日按照提供劳务收入总额乘以完工进度扣除以前会计期间累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计已确认提供劳务收入后的金额，确认当期提供劳务收入；同时，按照提供劳务估计总成本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乘以完工进度扣除以前会计期间累计已确认劳务成本后的金额，结转当期劳务成本。</w:t>
      </w:r>
    </w:p>
    <w:p>
      <w:pPr>
        <w:spacing w:before="30"/>
        <w:ind w:left="558" w:right="1682"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55" w:lineRule="auto" w:before="133"/>
        <w:ind w:left="138" w:right="168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）已经发生的劳务成本预计能够得到补偿的，按照已经发生的劳务成本金额确认提</w:t>
      </w:r>
      <w:r>
        <w:rPr>
          <w:rFonts w:ascii="宋体" w:hAnsi="宋体" w:cs="宋体" w:eastAsia="宋体" w:hint="default"/>
          <w:w w:val="100"/>
          <w:sz w:val="21"/>
          <w:szCs w:val="21"/>
        </w:rPr>
        <w:t> </w:t>
      </w:r>
      <w:r>
        <w:rPr>
          <w:rFonts w:ascii="宋体" w:hAnsi="宋体" w:cs="宋体" w:eastAsia="宋体" w:hint="default"/>
          <w:sz w:val="21"/>
          <w:szCs w:val="21"/>
        </w:rPr>
        <w:t>供劳务收入，并按相同金额结转劳务成本。</w:t>
      </w:r>
    </w:p>
    <w:p>
      <w:pPr>
        <w:spacing w:line="355" w:lineRule="auto" w:before="34"/>
        <w:ind w:left="138" w:right="168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）已经发生的劳务成本预计不能够得到补偿的，将已经发生的劳务成本计入当期损</w:t>
      </w:r>
      <w:r>
        <w:rPr>
          <w:rFonts w:ascii="宋体" w:hAnsi="宋体" w:cs="宋体" w:eastAsia="宋体" w:hint="default"/>
          <w:w w:val="100"/>
          <w:sz w:val="21"/>
          <w:szCs w:val="21"/>
        </w:rPr>
        <w:t> </w:t>
      </w:r>
      <w:r>
        <w:rPr>
          <w:rFonts w:ascii="宋体" w:hAnsi="宋体" w:cs="宋体" w:eastAsia="宋体" w:hint="default"/>
          <w:sz w:val="21"/>
          <w:szCs w:val="21"/>
        </w:rPr>
        <w:t>益，不确认提供劳务收入。</w:t>
      </w:r>
    </w:p>
    <w:p>
      <w:pPr>
        <w:spacing w:line="240" w:lineRule="auto" w:before="0"/>
        <w:rPr>
          <w:rFonts w:ascii="宋体" w:hAnsi="宋体" w:cs="宋体" w:eastAsia="宋体" w:hint="default"/>
          <w:sz w:val="20"/>
          <w:szCs w:val="20"/>
        </w:rPr>
      </w:pPr>
    </w:p>
    <w:p>
      <w:pPr>
        <w:spacing w:before="179"/>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类型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4"/>
          <w:szCs w:val="24"/>
        </w:rPr>
      </w:pPr>
    </w:p>
    <w:p>
      <w:pPr>
        <w:spacing w:line="357"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政府补助，是本公司从政府无偿取得的货币性资产与非货币性资产。分为与资产相关的</w:t>
      </w:r>
      <w:r>
        <w:rPr>
          <w:rFonts w:ascii="宋体" w:hAnsi="宋体" w:cs="宋体" w:eastAsia="宋体" w:hint="default"/>
          <w:w w:val="100"/>
          <w:sz w:val="21"/>
          <w:szCs w:val="21"/>
        </w:rPr>
        <w:t> </w:t>
      </w:r>
      <w:r>
        <w:rPr>
          <w:rFonts w:ascii="宋体" w:hAnsi="宋体" w:cs="宋体" w:eastAsia="宋体" w:hint="default"/>
          <w:sz w:val="21"/>
          <w:szCs w:val="21"/>
        </w:rPr>
        <w:t>政府补助和与收益相关的政府补助。</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会计处理方法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5"/>
          <w:szCs w:val="25"/>
        </w:rPr>
      </w:pPr>
    </w:p>
    <w:p>
      <w:pPr>
        <w:spacing w:line="355" w:lineRule="auto" w:before="0"/>
        <w:ind w:left="138" w:right="1682" w:firstLine="419"/>
        <w:jc w:val="left"/>
        <w:rPr>
          <w:rFonts w:ascii="宋体" w:hAnsi="宋体" w:cs="宋体" w:eastAsia="宋体" w:hint="default"/>
          <w:sz w:val="21"/>
          <w:szCs w:val="21"/>
        </w:rPr>
      </w:pPr>
      <w:r>
        <w:rPr>
          <w:rFonts w:ascii="宋体" w:hAnsi="宋体" w:cs="宋体" w:eastAsia="宋体" w:hint="default"/>
          <w:spacing w:val="-4"/>
          <w:sz w:val="21"/>
          <w:szCs w:val="21"/>
        </w:rPr>
        <w:t>与购建固定资产、无形资产等长期资产相关的政府补助，确认为递延收益，按照所建造</w:t>
      </w:r>
      <w:r>
        <w:rPr>
          <w:rFonts w:ascii="宋体" w:hAnsi="宋体" w:cs="宋体" w:eastAsia="宋体" w:hint="default"/>
          <w:w w:val="100"/>
          <w:sz w:val="21"/>
          <w:szCs w:val="21"/>
        </w:rPr>
        <w:t> </w:t>
      </w:r>
      <w:r>
        <w:rPr>
          <w:rFonts w:ascii="宋体" w:hAnsi="宋体" w:cs="宋体" w:eastAsia="宋体" w:hint="default"/>
          <w:sz w:val="21"/>
          <w:szCs w:val="21"/>
        </w:rPr>
        <w:t>或购买的资产使用年限分期计入营业外收入；</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与收益相关的政府补助，用于补偿企业以后期间的相关费用或损失的，取得时确认为递</w:t>
      </w:r>
      <w:r>
        <w:rPr>
          <w:rFonts w:ascii="宋体" w:hAnsi="宋体" w:cs="宋体" w:eastAsia="宋体" w:hint="default"/>
          <w:w w:val="100"/>
          <w:sz w:val="21"/>
          <w:szCs w:val="21"/>
        </w:rPr>
        <w:t> </w:t>
      </w:r>
      <w:r>
        <w:rPr>
          <w:rFonts w:ascii="宋体" w:hAnsi="宋体" w:cs="宋体" w:eastAsia="宋体" w:hint="default"/>
          <w:spacing w:val="-4"/>
          <w:sz w:val="21"/>
          <w:szCs w:val="21"/>
        </w:rPr>
        <w:t>延收益，在确认相关费用的期间计入当期营业外收入；用于补偿企业已发生的相关费用或损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失的，取得时直接计入当期营业外收入。</w:t>
      </w:r>
    </w:p>
    <w:p>
      <w:pPr>
        <w:spacing w:line="240" w:lineRule="auto" w:before="0"/>
        <w:rPr>
          <w:rFonts w:ascii="宋体" w:hAnsi="宋体" w:cs="宋体" w:eastAsia="宋体" w:hint="default"/>
          <w:sz w:val="20"/>
          <w:szCs w:val="20"/>
        </w:rPr>
      </w:pPr>
    </w:p>
    <w:p>
      <w:pPr>
        <w:spacing w:before="176"/>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44"/>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4"/>
          <w:szCs w:val="24"/>
        </w:rPr>
      </w:pPr>
    </w:p>
    <w:p>
      <w:pPr>
        <w:spacing w:line="357" w:lineRule="auto" w:before="0"/>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公司以很可能取得用来抵扣可抵扣暂时性差异的应纳税所得额为限，确认由可抵扣暂时</w:t>
      </w:r>
      <w:r>
        <w:rPr>
          <w:rFonts w:ascii="宋体" w:hAnsi="宋体" w:cs="宋体" w:eastAsia="宋体" w:hint="default"/>
          <w:w w:val="100"/>
          <w:sz w:val="21"/>
          <w:szCs w:val="21"/>
        </w:rPr>
        <w:t> </w:t>
      </w:r>
      <w:r>
        <w:rPr>
          <w:rFonts w:ascii="宋体" w:hAnsi="宋体" w:cs="宋体" w:eastAsia="宋体" w:hint="default"/>
          <w:sz w:val="21"/>
          <w:szCs w:val="21"/>
        </w:rPr>
        <w:t>性差异产生的递延所得税资产。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7"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公司将当期与以前期间应交未交的应纳税暂时性差异确认为递延所得税负债。但不包括</w:t>
      </w:r>
      <w:r>
        <w:rPr>
          <w:rFonts w:ascii="宋体" w:hAnsi="宋体" w:cs="宋体" w:eastAsia="宋体" w:hint="default"/>
          <w:w w:val="100"/>
          <w:sz w:val="21"/>
          <w:szCs w:val="21"/>
        </w:rPr>
        <w:t> </w:t>
      </w:r>
      <w:r>
        <w:rPr>
          <w:rFonts w:ascii="宋体" w:hAnsi="宋体" w:cs="宋体" w:eastAsia="宋体" w:hint="default"/>
          <w:spacing w:val="-4"/>
          <w:w w:val="100"/>
          <w:sz w:val="21"/>
          <w:szCs w:val="21"/>
        </w:rPr>
        <w:t>商誉、非企业合并形成的交易且该交易发生时既不影响会计利润也不影响应纳税所得额所形</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成的暂时性差异。</w:t>
      </w:r>
    </w:p>
    <w:p>
      <w:pPr>
        <w:spacing w:line="240" w:lineRule="auto" w:before="0"/>
        <w:rPr>
          <w:rFonts w:ascii="宋体" w:hAnsi="宋体" w:cs="宋体" w:eastAsia="宋体" w:hint="default"/>
          <w:sz w:val="20"/>
          <w:szCs w:val="20"/>
        </w:rPr>
      </w:pPr>
    </w:p>
    <w:p>
      <w:pPr>
        <w:spacing w:before="179"/>
        <w:ind w:left="560" w:right="16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 </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经营租赁会计处理</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）公司租入资产所支付的租赁费，在不扣除免租期的整个租赁期内，按直线法进行</w:t>
      </w:r>
      <w:r>
        <w:rPr>
          <w:rFonts w:ascii="宋体" w:hAnsi="宋体" w:cs="宋体" w:eastAsia="宋体" w:hint="default"/>
          <w:w w:val="100"/>
          <w:sz w:val="21"/>
          <w:szCs w:val="21"/>
        </w:rPr>
        <w:t> </w:t>
      </w:r>
      <w:r>
        <w:rPr>
          <w:rFonts w:ascii="宋体" w:hAnsi="宋体" w:cs="宋体" w:eastAsia="宋体" w:hint="default"/>
          <w:sz w:val="21"/>
          <w:szCs w:val="21"/>
        </w:rPr>
        <w:t>分摊，计入当期费用。公司支付的与租赁交易相关的初始直接费用，计入当期费用。</w:t>
      </w:r>
    </w:p>
    <w:p>
      <w:pPr>
        <w:spacing w:line="357" w:lineRule="auto" w:before="32"/>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资产出租方承担了应由公司承担的与租赁相关的费用时，公司将该部分费用从租金总额</w:t>
      </w:r>
      <w:r>
        <w:rPr>
          <w:rFonts w:ascii="宋体" w:hAnsi="宋体" w:cs="宋体" w:eastAsia="宋体" w:hint="default"/>
          <w:w w:val="100"/>
          <w:sz w:val="21"/>
          <w:szCs w:val="21"/>
        </w:rPr>
        <w:t> </w:t>
      </w:r>
      <w:r>
        <w:rPr>
          <w:rFonts w:ascii="宋体" w:hAnsi="宋体" w:cs="宋体" w:eastAsia="宋体" w:hint="default"/>
          <w:sz w:val="21"/>
          <w:szCs w:val="21"/>
        </w:rPr>
        <w:t>中扣除，按扣除后的租金费用在租赁期内分摊，计入当期费用。</w:t>
      </w:r>
    </w:p>
    <w:p>
      <w:pPr>
        <w:spacing w:line="355"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）公司出租资产所收取的租赁费，在不扣除免租期的整个租赁期内，按直线法进行</w:t>
      </w:r>
      <w:r>
        <w:rPr>
          <w:rFonts w:ascii="宋体" w:hAnsi="宋体" w:cs="宋体" w:eastAsia="宋体" w:hint="default"/>
          <w:w w:val="100"/>
          <w:sz w:val="21"/>
          <w:szCs w:val="21"/>
        </w:rPr>
        <w:t> </w:t>
      </w:r>
      <w:r>
        <w:rPr>
          <w:rFonts w:ascii="宋体" w:hAnsi="宋体" w:cs="宋体" w:eastAsia="宋体" w:hint="default"/>
          <w:spacing w:val="-4"/>
          <w:sz w:val="21"/>
          <w:szCs w:val="21"/>
        </w:rPr>
        <w:t>分摊，确认为租赁收入。公司支付的与租赁交易相关的初始直接费用，计入当期费用；如金</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额较大的，则予以资本化，在整个租赁期间内按照与租赁收入确认相同的基础分期计入当期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收益。</w:t>
      </w:r>
    </w:p>
    <w:p>
      <w:pPr>
        <w:spacing w:line="355" w:lineRule="auto" w:before="34"/>
        <w:ind w:left="138" w:right="1788"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公司承担了应由承租方承担的与租赁相关的费用时，公司将该部分费用从租金收入总额</w:t>
      </w:r>
      <w:r>
        <w:rPr>
          <w:rFonts w:ascii="宋体" w:hAnsi="宋体" w:cs="宋体" w:eastAsia="宋体" w:hint="default"/>
          <w:w w:val="100"/>
          <w:sz w:val="21"/>
          <w:szCs w:val="21"/>
        </w:rPr>
        <w:t> </w:t>
      </w:r>
      <w:r>
        <w:rPr>
          <w:rFonts w:ascii="宋体" w:hAnsi="宋体" w:cs="宋体" w:eastAsia="宋体" w:hint="default"/>
          <w:sz w:val="21"/>
          <w:szCs w:val="21"/>
        </w:rPr>
        <w:t>中扣除，按扣除后的租金费用在租赁期内分配。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498" w:right="168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融资租赁会计处理</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spacing w:line="355"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）融资租入资产：公司在承租开始日，将租赁资产公允价值与最低租赁付款额现值</w:t>
      </w:r>
      <w:r>
        <w:rPr>
          <w:rFonts w:ascii="宋体" w:hAnsi="宋体" w:cs="宋体" w:eastAsia="宋体" w:hint="default"/>
          <w:w w:val="100"/>
          <w:sz w:val="21"/>
          <w:szCs w:val="21"/>
        </w:rPr>
        <w:t> </w:t>
      </w:r>
      <w:r>
        <w:rPr>
          <w:rFonts w:ascii="宋体" w:hAnsi="宋体" w:cs="宋体" w:eastAsia="宋体" w:hint="default"/>
          <w:spacing w:val="-4"/>
          <w:sz w:val="21"/>
          <w:szCs w:val="21"/>
        </w:rPr>
        <w:t>两者中较低者作为租入资产的入账价值，将最低租赁付款额作为长期应付款的入账价值，其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差额作为未确认的融资费用。</w:t>
      </w:r>
    </w:p>
    <w:p>
      <w:pPr>
        <w:spacing w:before="34"/>
        <w:ind w:left="558" w:right="1682"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p>
    <w:p>
      <w:pPr>
        <w:spacing w:before="133"/>
        <w:ind w:left="558"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）融资租出资产：公司在租赁开始日，将应收融资租赁款，未担保余值之和与其现</w:t>
      </w:r>
    </w:p>
    <w:p>
      <w:pPr>
        <w:spacing w:after="0"/>
        <w:jc w:val="left"/>
        <w:rPr>
          <w:rFonts w:ascii="宋体" w:hAnsi="宋体" w:cs="宋体" w:eastAsia="宋体" w:hint="default"/>
          <w:sz w:val="21"/>
          <w:szCs w:val="21"/>
        </w:rPr>
        <w:sectPr>
          <w:pgSz w:w="11910" w:h="16840"/>
          <w:pgMar w:header="933" w:footer="980" w:top="1120" w:bottom="1160" w:left="1660" w:right="0"/>
        </w:sectPr>
      </w:pPr>
    </w:p>
    <w:p>
      <w:pPr>
        <w:spacing w:line="240" w:lineRule="auto" w:before="1"/>
        <w:rPr>
          <w:rFonts w:ascii="宋体" w:hAnsi="宋体" w:cs="宋体" w:eastAsia="宋体" w:hint="default"/>
          <w:sz w:val="18"/>
          <w:szCs w:val="18"/>
        </w:rPr>
      </w:pPr>
    </w:p>
    <w:p>
      <w:pPr>
        <w:spacing w:line="357" w:lineRule="auto" w:before="36"/>
        <w:ind w:left="238" w:right="1788" w:firstLine="0"/>
        <w:jc w:val="both"/>
        <w:rPr>
          <w:rFonts w:ascii="宋体" w:hAnsi="宋体" w:cs="宋体" w:eastAsia="宋体" w:hint="default"/>
          <w:sz w:val="21"/>
          <w:szCs w:val="21"/>
        </w:rPr>
      </w:pPr>
      <w:r>
        <w:rPr>
          <w:rFonts w:ascii="宋体" w:hAnsi="宋体" w:cs="宋体" w:eastAsia="宋体" w:hint="default"/>
          <w:spacing w:val="-4"/>
          <w:sz w:val="21"/>
          <w:szCs w:val="21"/>
        </w:rPr>
        <w:t>值的差额确认为未实现融资收益，在将来收到租金的各期间内确认为租赁收入，公司发生的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与出租交易相关的初始直接费用，计入应收融资租赁款的初始计量中，并减少租赁期内确认</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的收益金额。</w:t>
      </w:r>
    </w:p>
    <w:p>
      <w:pPr>
        <w:spacing w:line="240" w:lineRule="auto" w:before="0"/>
        <w:rPr>
          <w:rFonts w:ascii="宋体" w:hAnsi="宋体" w:cs="宋体" w:eastAsia="宋体" w:hint="default"/>
          <w:sz w:val="20"/>
          <w:szCs w:val="20"/>
        </w:rPr>
      </w:pPr>
    </w:p>
    <w:p>
      <w:pPr>
        <w:spacing w:before="179"/>
        <w:ind w:left="658" w:right="4955" w:firstLine="0"/>
        <w:jc w:val="left"/>
        <w:rPr>
          <w:rFonts w:ascii="黑体" w:hAnsi="黑体" w:cs="黑体" w:eastAsia="黑体" w:hint="default"/>
          <w:sz w:val="21"/>
          <w:szCs w:val="21"/>
        </w:rPr>
      </w:pPr>
      <w:r>
        <w:rPr>
          <w:rFonts w:ascii="黑体" w:hAnsi="黑体" w:cs="黑体" w:eastAsia="黑体" w:hint="default"/>
          <w:sz w:val="21"/>
          <w:szCs w:val="21"/>
        </w:rPr>
        <w:t>三、税项</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1"/>
          <w:szCs w:val="21"/>
        </w:rPr>
      </w:pPr>
    </w:p>
    <w:p>
      <w:pPr>
        <w:spacing w:line="715" w:lineRule="auto" w:before="0"/>
        <w:ind w:left="658" w:right="1777" w:firstLine="2"/>
        <w:jc w:val="left"/>
        <w:rPr>
          <w:rFonts w:ascii="宋体" w:hAnsi="宋体" w:cs="宋体" w:eastAsia="宋体" w:hint="default"/>
          <w:sz w:val="21"/>
          <w:szCs w:val="21"/>
        </w:rPr>
      </w:pPr>
      <w:r>
        <w:rPr/>
        <w:pict>
          <v:shape style="position:absolute;margin-left:226.009995pt;margin-top:64.463676pt;width:.48001pt;height:.12pt;mso-position-horizontal-relative:page;mso-position-vertical-relative:paragraph;z-index:-1137232" type="#_x0000_t75" stroked="false">
            <v:imagedata r:id="rId50" o:title=""/>
          </v:shape>
        </w:pict>
      </w:r>
      <w:r>
        <w:rPr/>
        <w:pict>
          <v:shape style="position:absolute;margin-left:367.869995pt;margin-top:64.463676pt;width:.47998pt;height:.12pt;mso-position-horizontal-relative:page;mso-position-vertical-relative:paragraph;z-index:-1137208" type="#_x0000_t75" stroked="false">
            <v:imagedata r:id="rId50" o:title=""/>
          </v:shape>
        </w:pict>
      </w:r>
      <w:r>
        <w:rPr/>
        <w:pict>
          <v:shape style="position:absolute;margin-left:83.783997pt;margin-top:63.023678pt;width:426.1pt;height:105.0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25"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5"/>
                          <w:ind w:left="18" w:right="0"/>
                          <w:jc w:val="center"/>
                          <w:rPr>
                            <w:rFonts w:ascii="宋体" w:hAnsi="宋体" w:cs="宋体" w:eastAsia="宋体" w:hint="default"/>
                            <w:sz w:val="18"/>
                            <w:szCs w:val="18"/>
                          </w:rPr>
                        </w:pPr>
                        <w:r>
                          <w:rPr>
                            <w:rFonts w:ascii="宋体" w:hAnsi="宋体" w:cs="宋体" w:eastAsia="宋体" w:hint="default"/>
                            <w:sz w:val="18"/>
                            <w:szCs w:val="18"/>
                          </w:rPr>
                          <w:t>税  项</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4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产品销售收入</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17%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3%</w:t>
                        </w:r>
                      </w:p>
                    </w:tc>
                  </w:tr>
                  <w:tr>
                    <w:trPr>
                      <w:trHeight w:val="415"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24%</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公司主要税种和税率</w:t>
      </w:r>
      <w:r>
        <w:rPr>
          <w:rFonts w:ascii="宋体" w:hAnsi="宋体" w:cs="宋体" w:eastAsia="宋体" w:hint="default"/>
          <w:b/>
          <w:bCs/>
          <w:w w:val="100"/>
          <w:sz w:val="21"/>
          <w:szCs w:val="21"/>
        </w:rPr>
        <w:t> </w:t>
      </w:r>
      <w:r>
        <w:rPr>
          <w:rFonts w:ascii="宋体" w:hAnsi="宋体" w:cs="宋体" w:eastAsia="宋体" w:hint="default"/>
          <w:sz w:val="21"/>
          <w:szCs w:val="21"/>
        </w:rPr>
        <w:t>深圳市实益达科技股份有限公司适用的主要税种和税率如下：</w:t>
      </w:r>
    </w:p>
    <w:p>
      <w:pPr>
        <w:spacing w:line="240" w:lineRule="auto" w:before="12"/>
        <w:rPr>
          <w:rFonts w:ascii="宋体" w:hAnsi="宋体" w:cs="宋体" w:eastAsia="宋体" w:hint="default"/>
          <w:sz w:val="6"/>
          <w:szCs w:val="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47" o:title=""/>
            </v:shape>
            <v:shape style="position:absolute;left:2825;top:94;width:2842;height:10" type="#_x0000_t75" stroked="false">
              <v:imagedata r:id="rId52" o:title=""/>
            </v:shape>
            <v:shape style="position:absolute;left:5663;top:94;width:2845;height:10" type="#_x0000_t75" stroked="false">
              <v:imagedata r:id="rId5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47" o:title=""/>
            </v:shape>
            <v:shape style="position:absolute;left:2825;top:94;width:2842;height:10" type="#_x0000_t75" stroked="false">
              <v:imagedata r:id="rId32" o:title=""/>
            </v:shape>
            <v:shape style="position:absolute;left:5663;top:94;width:2845;height:10" type="#_x0000_t75" stroked="false">
              <v:imagedata r:id="rId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47" o:title=""/>
            </v:shape>
            <v:shape style="position:absolute;left:2825;top:94;width:2842;height:10" type="#_x0000_t75" stroked="false">
              <v:imagedata r:id="rId32" o:title=""/>
            </v:shape>
            <v:shape style="position:absolute;left:5663;top:94;width:2845;height:10" type="#_x0000_t75" stroked="false">
              <v:imagedata r:id="rId3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658" w:right="1777" w:firstLine="0"/>
        <w:jc w:val="left"/>
        <w:rPr>
          <w:rFonts w:ascii="宋体" w:hAnsi="宋体" w:cs="宋体" w:eastAsia="宋体" w:hint="default"/>
          <w:sz w:val="21"/>
          <w:szCs w:val="21"/>
        </w:rPr>
      </w:pPr>
      <w:r>
        <w:rPr/>
        <w:pict>
          <v:shape style="position:absolute;margin-left:226.009995pt;margin-top:23.543673pt;width:.48001pt;height:.12pt;mso-position-horizontal-relative:page;mso-position-vertical-relative:paragraph;z-index:-1137184" type="#_x0000_t75" stroked="false">
            <v:imagedata r:id="rId54" o:title=""/>
          </v:shape>
        </w:pict>
      </w:r>
      <w:r>
        <w:rPr/>
        <w:pict>
          <v:shape style="position:absolute;margin-left:367.869995pt;margin-top:23.543673pt;width:.47998pt;height:.12pt;mso-position-horizontal-relative:page;mso-position-vertical-relative:paragraph;z-index:-1137160" type="#_x0000_t75" stroked="false">
            <v:imagedata r:id="rId54" o:title=""/>
          </v:shape>
        </w:pict>
      </w:r>
      <w:r>
        <w:rPr/>
        <w:pict>
          <v:group style="position:absolute;margin-left:84.503998pt;margin-top:39.023682pt;width:425.4pt;height:5.05pt;mso-position-horizontal-relative:page;mso-position-vertical-relative:paragraph;z-index:-1137136" coordorigin="1690,780" coordsize="8508,101">
            <v:shape style="position:absolute;left:1690;top:780;width:2849;height:101" type="#_x0000_t75" stroked="false">
              <v:imagedata r:id="rId55" o:title=""/>
            </v:shape>
            <v:shape style="position:absolute;left:4515;top:872;width:2842;height:10" type="#_x0000_t75" stroked="false">
              <v:imagedata r:id="rId32" o:title=""/>
            </v:shape>
            <v:shape style="position:absolute;left:7353;top:872;width:2845;height:10" type="#_x0000_t75" stroked="false">
              <v:imagedata r:id="rId33" o:title=""/>
            </v:shape>
            <w10:wrap type="none"/>
          </v:group>
        </w:pict>
      </w:r>
      <w:r>
        <w:rPr/>
        <w:pict>
          <v:group style="position:absolute;margin-left:84.503998pt;margin-top:59.423683pt;width:425.4pt;height:5.2pt;mso-position-horizontal-relative:page;mso-position-vertical-relative:paragraph;z-index:-1137112" coordorigin="1690,1188" coordsize="8508,104">
            <v:shape style="position:absolute;left:1690;top:1188;width:2849;height:103" type="#_x0000_t75" stroked="false">
              <v:imagedata r:id="rId47" o:title=""/>
            </v:shape>
            <v:shape style="position:absolute;left:4515;top:1282;width:2842;height:10" type="#_x0000_t75" stroked="false">
              <v:imagedata r:id="rId32" o:title=""/>
            </v:shape>
            <v:shape style="position:absolute;left:7353;top:1282;width:2845;height:10" type="#_x0000_t75" stroked="false">
              <v:imagedata r:id="rId33" o:title=""/>
            </v:shape>
            <w10:wrap type="none"/>
          </v:group>
        </w:pict>
      </w:r>
      <w:r>
        <w:rPr>
          <w:rFonts w:ascii="宋体" w:hAnsi="宋体" w:cs="宋体" w:eastAsia="宋体" w:hint="default"/>
          <w:sz w:val="21"/>
          <w:szCs w:val="21"/>
        </w:rPr>
        <w:t>无锡实益达电子有限公司</w:t>
      </w:r>
      <w:r>
        <w:rPr>
          <w:rFonts w:ascii="宋体" w:hAnsi="宋体" w:cs="宋体" w:eastAsia="宋体" w:hint="default"/>
          <w:sz w:val="21"/>
          <w:szCs w:val="21"/>
        </w:rPr>
        <w:t>(</w:t>
      </w:r>
      <w:r>
        <w:rPr>
          <w:rFonts w:ascii="宋体" w:hAnsi="宋体" w:cs="宋体" w:eastAsia="宋体" w:hint="default"/>
          <w:sz w:val="21"/>
          <w:szCs w:val="21"/>
        </w:rPr>
        <w:t>以下简称无锡公司</w:t>
      </w:r>
      <w:r>
        <w:rPr>
          <w:rFonts w:ascii="宋体" w:hAnsi="宋体" w:cs="宋体" w:eastAsia="宋体" w:hint="default"/>
          <w:sz w:val="21"/>
          <w:szCs w:val="21"/>
        </w:rPr>
        <w:t>)</w:t>
      </w:r>
      <w:r>
        <w:rPr>
          <w:rFonts w:ascii="宋体" w:hAnsi="宋体" w:cs="宋体" w:eastAsia="宋体" w:hint="default"/>
          <w:sz w:val="21"/>
          <w:szCs w:val="21"/>
        </w:rPr>
        <w:t>适用的主要税种和税率如下：</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24"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税  项</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4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产品销售收入</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17%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3%</w:t>
            </w:r>
          </w:p>
        </w:tc>
      </w:tr>
      <w:tr>
        <w:trPr>
          <w:trHeight w:val="415"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85"/>
              <w:ind w:right="9"/>
              <w:jc w:val="center"/>
              <w:rPr>
                <w:rFonts w:ascii="宋体" w:hAnsi="宋体" w:cs="宋体" w:eastAsia="宋体" w:hint="default"/>
                <w:sz w:val="18"/>
                <w:szCs w:val="18"/>
              </w:rPr>
            </w:pPr>
            <w:r>
              <w:rPr>
                <w:rFonts w:ascii="宋体"/>
                <w:sz w:val="18"/>
              </w:rPr>
              <w:t>12.5%</w:t>
            </w:r>
          </w:p>
        </w:tc>
      </w:tr>
    </w:tbl>
    <w:p>
      <w:pPr>
        <w:spacing w:before="86"/>
        <w:ind w:left="658" w:right="1777" w:firstLine="0"/>
        <w:jc w:val="left"/>
        <w:rPr>
          <w:rFonts w:ascii="宋体" w:hAnsi="宋体" w:cs="宋体" w:eastAsia="宋体" w:hint="default"/>
          <w:sz w:val="21"/>
          <w:szCs w:val="21"/>
        </w:rPr>
      </w:pPr>
      <w:r>
        <w:rPr/>
        <w:pict>
          <v:group style="position:absolute;margin-left:84.503998pt;margin-top:-47.180351pt;width:425.4pt;height:5.2pt;mso-position-horizontal-relative:page;mso-position-vertical-relative:paragraph;z-index:-1137088" coordorigin="1690,-944" coordsize="8508,104">
            <v:shape style="position:absolute;left:1690;top:-944;width:2850;height:104" type="#_x0000_t75" stroked="false">
              <v:imagedata r:id="rId56" o:title=""/>
            </v:shape>
            <v:shape style="position:absolute;left:4515;top:-850;width:2842;height:10" type="#_x0000_t75" stroked="false">
              <v:imagedata r:id="rId52" o:title=""/>
            </v:shape>
            <v:shape style="position:absolute;left:7353;top:-850;width:2845;height:10" type="#_x0000_t75" stroked="false">
              <v:imagedata r:id="rId53" o:title=""/>
            </v:shape>
            <w10:wrap type="none"/>
          </v:group>
        </w:pict>
      </w:r>
      <w:r>
        <w:rPr/>
        <w:pict>
          <v:group style="position:absolute;margin-left:84.503998pt;margin-top:-26.63633pt;width:425.4pt;height:5.2pt;mso-position-horizontal-relative:page;mso-position-vertical-relative:paragraph;z-index:-1137064" coordorigin="1690,-533" coordsize="8508,104">
            <v:shape style="position:absolute;left:1690;top:-533;width:2849;height:103" type="#_x0000_t75" stroked="false">
              <v:imagedata r:id="rId57" o:title=""/>
            </v:shape>
            <v:shape style="position:absolute;left:4515;top:-439;width:2842;height:10" type="#_x0000_t75" stroked="false">
              <v:imagedata r:id="rId32" o:title=""/>
            </v:shape>
            <v:shape style="position:absolute;left:7353;top:-439;width:2845;height:10" type="#_x0000_t75" stroked="false">
              <v:imagedata r:id="rId33" o:title=""/>
            </v:shape>
            <w10:wrap type="none"/>
          </v:group>
        </w:pict>
      </w:r>
      <w:r>
        <w:rPr/>
        <w:pict>
          <v:shape style="position:absolute;margin-left:226.009995pt;margin-top:27.84366pt;width:.48001pt;height:.12pt;mso-position-horizontal-relative:page;mso-position-vertical-relative:paragraph;z-index:-1137040" type="#_x0000_t75" stroked="false">
            <v:imagedata r:id="rId54" o:title=""/>
          </v:shape>
        </w:pict>
      </w:r>
      <w:r>
        <w:rPr/>
        <w:pict>
          <v:shape style="position:absolute;margin-left:367.869995pt;margin-top:27.84366pt;width:.47998pt;height:.12pt;mso-position-horizontal-relative:page;mso-position-vertical-relative:paragraph;z-index:-1137016" type="#_x0000_t75" stroked="false">
            <v:imagedata r:id="rId54" o:title=""/>
          </v:shape>
        </w:pict>
      </w:r>
      <w:r>
        <w:rPr/>
        <w:pict>
          <v:group style="position:absolute;margin-left:84.503998pt;margin-top:47.163639pt;width:425.4pt;height:5.3pt;mso-position-horizontal-relative:page;mso-position-vertical-relative:paragraph;z-index:-1136992" coordorigin="1690,943" coordsize="8508,106">
            <v:shape style="position:absolute;left:1690;top:943;width:2849;height:106" type="#_x0000_t75" stroked="false">
              <v:imagedata r:id="rId58" o:title=""/>
            </v:shape>
            <v:shape style="position:absolute;left:4515;top:1039;width:2842;height:10" type="#_x0000_t75" stroked="false">
              <v:imagedata r:id="rId52" o:title=""/>
            </v:shape>
            <v:shape style="position:absolute;left:7353;top:1039;width:2845;height:10" type="#_x0000_t75" stroked="false">
              <v:imagedata r:id="rId53" o:title=""/>
            </v:shape>
            <w10:wrap type="none"/>
          </v:group>
        </w:pict>
      </w:r>
      <w:r>
        <w:rPr>
          <w:rFonts w:ascii="宋体" w:hAnsi="宋体" w:cs="宋体" w:eastAsia="宋体" w:hint="default"/>
          <w:sz w:val="21"/>
          <w:szCs w:val="21"/>
        </w:rPr>
        <w:t>实益达科技（香港）有限公司</w:t>
      </w:r>
      <w:r>
        <w:rPr>
          <w:rFonts w:ascii="宋体" w:hAnsi="宋体" w:cs="宋体" w:eastAsia="宋体" w:hint="default"/>
          <w:sz w:val="21"/>
          <w:szCs w:val="21"/>
        </w:rPr>
        <w:t>(</w:t>
      </w:r>
      <w:r>
        <w:rPr>
          <w:rFonts w:ascii="宋体" w:hAnsi="宋体" w:cs="宋体" w:eastAsia="宋体" w:hint="default"/>
          <w:sz w:val="21"/>
          <w:szCs w:val="21"/>
        </w:rPr>
        <w:t>以下简称香港公司</w:t>
      </w:r>
      <w:r>
        <w:rPr>
          <w:rFonts w:ascii="宋体" w:hAnsi="宋体" w:cs="宋体" w:eastAsia="宋体" w:hint="default"/>
          <w:sz w:val="21"/>
          <w:szCs w:val="21"/>
        </w:rPr>
        <w:t>)</w:t>
      </w:r>
      <w:r>
        <w:rPr>
          <w:rFonts w:ascii="宋体" w:hAnsi="宋体" w:cs="宋体" w:eastAsia="宋体" w:hint="default"/>
          <w:sz w:val="21"/>
          <w:szCs w:val="21"/>
        </w:rPr>
        <w:t>适用的主要税种和税率如下：</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401"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税  项</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602"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所得额</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
              <w:jc w:val="center"/>
              <w:rPr>
                <w:rFonts w:ascii="宋体" w:hAnsi="宋体" w:cs="宋体" w:eastAsia="宋体" w:hint="default"/>
                <w:sz w:val="18"/>
                <w:szCs w:val="18"/>
              </w:rPr>
            </w:pPr>
            <w:r>
              <w:rPr>
                <w:rFonts w:ascii="宋体"/>
                <w:sz w:val="18"/>
              </w:rPr>
              <w:t>16.5%</w:t>
            </w:r>
          </w:p>
        </w:tc>
      </w:tr>
    </w:tbl>
    <w:p>
      <w:pPr>
        <w:spacing w:before="86"/>
        <w:ind w:left="658" w:right="1777" w:firstLine="0"/>
        <w:jc w:val="left"/>
        <w:rPr>
          <w:rFonts w:ascii="宋体" w:hAnsi="宋体" w:cs="宋体" w:eastAsia="宋体" w:hint="default"/>
          <w:sz w:val="21"/>
          <w:szCs w:val="21"/>
        </w:rPr>
      </w:pPr>
      <w:r>
        <w:rPr/>
        <w:pict>
          <v:shape style="position:absolute;margin-left:226.009995pt;margin-top:-1.556325pt;width:.48001pt;height:.12pt;mso-position-horizontal-relative:page;mso-position-vertical-relative:paragraph;z-index:-1136968" type="#_x0000_t75" stroked="false">
            <v:imagedata r:id="rId59" o:title=""/>
          </v:shape>
        </w:pict>
      </w:r>
      <w:r>
        <w:rPr/>
        <w:pict>
          <v:shape style="position:absolute;margin-left:367.869995pt;margin-top:-1.556325pt;width:.47998pt;height:.12pt;mso-position-horizontal-relative:page;mso-position-vertical-relative:paragraph;z-index:-1136944" type="#_x0000_t75" stroked="false">
            <v:imagedata r:id="rId59" o:title=""/>
          </v:shape>
        </w:pict>
      </w:r>
      <w:r>
        <w:rPr/>
        <w:pict>
          <v:shape style="position:absolute;margin-left:226.009995pt;margin-top:27.843676pt;width:.48001pt;height:.12pt;mso-position-horizontal-relative:page;mso-position-vertical-relative:paragraph;z-index:-1136920" type="#_x0000_t75" stroked="false">
            <v:imagedata r:id="rId59" o:title=""/>
          </v:shape>
        </w:pict>
      </w:r>
      <w:r>
        <w:rPr/>
        <w:pict>
          <v:shape style="position:absolute;margin-left:367.869995pt;margin-top:27.843676pt;width:.47998pt;height:.12pt;mso-position-horizontal-relative:page;mso-position-vertical-relative:paragraph;z-index:-1136896" type="#_x0000_t75" stroked="false">
            <v:imagedata r:id="rId59" o:title=""/>
          </v:shape>
        </w:pict>
      </w:r>
      <w:r>
        <w:rPr/>
        <w:pict>
          <v:group style="position:absolute;margin-left:84.503998pt;margin-top:43.323715pt;width:425.4pt;height:5.05pt;mso-position-horizontal-relative:page;mso-position-vertical-relative:paragraph;z-index:-1136872" coordorigin="1690,866" coordsize="8508,101">
            <v:shape style="position:absolute;left:1690;top:866;width:2849;height:101" type="#_x0000_t75" stroked="false">
              <v:imagedata r:id="rId51" o:title=""/>
            </v:shape>
            <v:shape style="position:absolute;left:4515;top:958;width:2842;height:10" type="#_x0000_t75" stroked="false">
              <v:imagedata r:id="rId52" o:title=""/>
            </v:shape>
            <v:shape style="position:absolute;left:7353;top:958;width:2845;height:10" type="#_x0000_t75" stroked="false">
              <v:imagedata r:id="rId53" o:title=""/>
            </v:shape>
            <w10:wrap type="none"/>
          </v:group>
        </w:pict>
      </w:r>
      <w:r>
        <w:rPr/>
        <w:pict>
          <v:group style="position:absolute;margin-left:84.503998pt;margin-top:63.753716pt;width:425.4pt;height:5.2pt;mso-position-horizontal-relative:page;mso-position-vertical-relative:paragraph;z-index:-1136848" coordorigin="1690,1275" coordsize="8508,104">
            <v:shape style="position:absolute;left:1690;top:1275;width:2849;height:103" type="#_x0000_t75" stroked="false">
              <v:imagedata r:id="rId57" o:title=""/>
            </v:shape>
            <v:shape style="position:absolute;left:4515;top:1369;width:2842;height:10" type="#_x0000_t75" stroked="false">
              <v:imagedata r:id="rId32" o:title=""/>
            </v:shape>
            <v:shape style="position:absolute;left:7353;top:1369;width:2845;height:10" type="#_x0000_t75" stroked="false">
              <v:imagedata r:id="rId33" o:title=""/>
            </v:shape>
            <w10:wrap type="none"/>
          </v:group>
        </w:pict>
      </w:r>
      <w:r>
        <w:rPr>
          <w:rFonts w:ascii="宋体" w:hAnsi="宋体" w:cs="宋体" w:eastAsia="宋体" w:hint="default"/>
          <w:sz w:val="21"/>
          <w:szCs w:val="21"/>
        </w:rPr>
        <w:t>深圳市汇大光电科技有限公司适用的主要税种和税率如下：</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24"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5"/>
              <w:ind w:left="18" w:right="0"/>
              <w:jc w:val="center"/>
              <w:rPr>
                <w:rFonts w:ascii="宋体" w:hAnsi="宋体" w:cs="宋体" w:eastAsia="宋体" w:hint="default"/>
                <w:sz w:val="18"/>
                <w:szCs w:val="18"/>
              </w:rPr>
            </w:pPr>
            <w:r>
              <w:rPr>
                <w:rFonts w:ascii="宋体" w:hAnsi="宋体" w:cs="宋体" w:eastAsia="宋体" w:hint="default"/>
                <w:sz w:val="18"/>
                <w:szCs w:val="18"/>
              </w:rPr>
              <w:t>税  项</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42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产品销售收入</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17%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7%</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08"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3%</w:t>
            </w:r>
          </w:p>
        </w:tc>
      </w:tr>
      <w:tr>
        <w:trPr>
          <w:trHeight w:val="418"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12%</w:t>
            </w:r>
          </w:p>
        </w:tc>
      </w:tr>
    </w:tbl>
    <w:p>
      <w:pPr>
        <w:spacing w:line="240" w:lineRule="auto" w:before="8"/>
        <w:rPr>
          <w:rFonts w:ascii="宋体" w:hAnsi="宋体" w:cs="宋体" w:eastAsia="宋体" w:hint="default"/>
          <w:sz w:val="28"/>
          <w:szCs w:val="28"/>
        </w:rPr>
      </w:pPr>
    </w:p>
    <w:p>
      <w:pPr>
        <w:spacing w:before="0"/>
        <w:ind w:left="660" w:right="4955" w:firstLine="0"/>
        <w:jc w:val="left"/>
        <w:rPr>
          <w:rFonts w:ascii="宋体" w:hAnsi="宋体" w:cs="宋体" w:eastAsia="宋体" w:hint="default"/>
          <w:sz w:val="21"/>
          <w:szCs w:val="21"/>
        </w:rPr>
      </w:pPr>
      <w:r>
        <w:rPr/>
        <w:pict>
          <v:group style="position:absolute;margin-left:84.503998pt;margin-top:-65.856346pt;width:425.4pt;height:5.2pt;mso-position-horizontal-relative:page;mso-position-vertical-relative:paragraph;z-index:-1136824" coordorigin="1690,-1317" coordsize="8508,104">
            <v:shape style="position:absolute;left:1690;top:-1317;width:2849;height:103" type="#_x0000_t75" stroked="false">
              <v:imagedata r:id="rId47" o:title=""/>
            </v:shape>
            <v:shape style="position:absolute;left:4515;top:-1224;width:2842;height:10" type="#_x0000_t75" stroked="false">
              <v:imagedata r:id="rId32" o:title=""/>
            </v:shape>
            <v:shape style="position:absolute;left:7353;top:-1224;width:2845;height:10" type="#_x0000_t75" stroked="false">
              <v:imagedata r:id="rId33" o:title=""/>
            </v:shape>
            <w10:wrap type="none"/>
          </v:group>
        </w:pict>
      </w:r>
      <w:r>
        <w:rPr/>
        <w:pict>
          <v:group style="position:absolute;margin-left:84.503998pt;margin-top:-45.336346pt;width:425.4pt;height:5.05pt;mso-position-horizontal-relative:page;mso-position-vertical-relative:paragraph;z-index:-1136800" coordorigin="1690,-907" coordsize="8508,101">
            <v:shape style="position:absolute;left:1690;top:-907;width:2849;height:101" type="#_x0000_t75" stroked="false">
              <v:imagedata r:id="rId51" o:title=""/>
            </v:shape>
            <v:shape style="position:absolute;left:4515;top:-816;width:2842;height:10" type="#_x0000_t75" stroked="false">
              <v:imagedata r:id="rId52" o:title=""/>
            </v:shape>
            <v:shape style="position:absolute;left:7353;top:-816;width:2845;height:10" type="#_x0000_t75" stroked="false">
              <v:imagedata r:id="rId5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33" w:footer="980" w:top="1120" w:bottom="1160" w:left="1560" w:right="0"/>
        </w:sectPr>
      </w:pPr>
    </w:p>
    <w:p>
      <w:pPr>
        <w:spacing w:line="240" w:lineRule="auto" w:before="1"/>
        <w:rPr>
          <w:rFonts w:ascii="宋体" w:hAnsi="宋体" w:cs="宋体" w:eastAsia="宋体" w:hint="default"/>
          <w:b/>
          <w:bCs/>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7"/>
          <w:szCs w:val="17"/>
        </w:rPr>
      </w:pPr>
    </w:p>
    <w:p>
      <w:pPr>
        <w:spacing w:line="357" w:lineRule="auto" w:before="36"/>
        <w:ind w:left="138" w:right="1788" w:firstLine="419"/>
        <w:jc w:val="both"/>
        <w:rPr>
          <w:rFonts w:ascii="宋体" w:hAnsi="宋体" w:cs="宋体" w:eastAsia="宋体" w:hint="default"/>
          <w:sz w:val="21"/>
          <w:szCs w:val="21"/>
        </w:rPr>
      </w:pPr>
      <w:r>
        <w:rPr>
          <w:rFonts w:ascii="宋体" w:hAnsi="宋体" w:cs="宋体" w:eastAsia="宋体" w:hint="default"/>
          <w:sz w:val="21"/>
          <w:szCs w:val="21"/>
        </w:rPr>
        <w:t>根据《国务院关于实施企业所得税过渡优惠政策的通知》国发〔</w:t>
      </w:r>
      <w:r>
        <w:rPr>
          <w:rFonts w:ascii="宋体" w:hAnsi="宋体" w:cs="宋体" w:eastAsia="宋体" w:hint="default"/>
          <w:sz w:val="21"/>
          <w:szCs w:val="21"/>
        </w:rPr>
        <w:t>2007</w:t>
      </w:r>
      <w:r>
        <w:rPr>
          <w:rFonts w:ascii="宋体" w:hAnsi="宋体" w:cs="宋体" w:eastAsia="宋体" w:hint="default"/>
          <w:sz w:val="21"/>
          <w:szCs w:val="21"/>
        </w:rPr>
        <w:t>〕</w:t>
      </w:r>
      <w:r>
        <w:rPr>
          <w:rFonts w:ascii="宋体" w:hAnsi="宋体" w:cs="宋体" w:eastAsia="宋体" w:hint="default"/>
          <w:sz w:val="21"/>
          <w:szCs w:val="21"/>
        </w:rPr>
        <w:t>39</w:t>
      </w:r>
      <w:r>
        <w:rPr>
          <w:rFonts w:ascii="宋体" w:hAnsi="宋体" w:cs="宋体" w:eastAsia="宋体" w:hint="default"/>
          <w:spacing w:val="12"/>
          <w:sz w:val="21"/>
          <w:szCs w:val="21"/>
        </w:rPr>
        <w:t> </w:t>
      </w:r>
      <w:r>
        <w:rPr>
          <w:rFonts w:ascii="宋体" w:hAnsi="宋体" w:cs="宋体" w:eastAsia="宋体" w:hint="default"/>
          <w:sz w:val="21"/>
          <w:szCs w:val="21"/>
        </w:rPr>
        <w:t>号文规定：</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日起，原享受低税率优惠政策的企业，在新税法施行后</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年内逐步过渡到法</w:t>
      </w:r>
      <w:r>
        <w:rPr>
          <w:rFonts w:ascii="宋体" w:hAnsi="宋体" w:cs="宋体" w:eastAsia="宋体" w:hint="default"/>
          <w:w w:val="100"/>
          <w:sz w:val="21"/>
          <w:szCs w:val="21"/>
        </w:rPr>
        <w:t> </w:t>
      </w:r>
      <w:r>
        <w:rPr>
          <w:rFonts w:ascii="宋体" w:hAnsi="宋体" w:cs="宋体" w:eastAsia="宋体" w:hint="default"/>
          <w:spacing w:val="-3"/>
          <w:sz w:val="21"/>
          <w:szCs w:val="21"/>
        </w:rPr>
        <w:t>定税率。其中：享受企业所得税</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税率的企业，</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z w:val="21"/>
          <w:szCs w:val="21"/>
        </w:rPr>
        <w:t>税率执行，</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pacing w:val="-4"/>
          <w:sz w:val="21"/>
          <w:szCs w:val="21"/>
        </w:rPr>
        <w:t>率执行，</w:t>
      </w:r>
      <w:r>
        <w:rPr>
          <w:rFonts w:ascii="宋体" w:hAnsi="宋体" w:cs="宋体" w:eastAsia="宋体" w:hint="default"/>
          <w:spacing w:val="-4"/>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年按</w:t>
      </w:r>
      <w:r>
        <w:rPr>
          <w:rFonts w:ascii="宋体" w:hAnsi="宋体" w:cs="宋体" w:eastAsia="宋体" w:hint="default"/>
          <w:spacing w:val="-46"/>
          <w:sz w:val="21"/>
          <w:szCs w:val="21"/>
        </w:rPr>
        <w:t> </w:t>
      </w:r>
      <w:r>
        <w:rPr>
          <w:rFonts w:ascii="宋体" w:hAnsi="宋体" w:cs="宋体" w:eastAsia="宋体" w:hint="default"/>
          <w:spacing w:val="-3"/>
          <w:sz w:val="21"/>
          <w:szCs w:val="21"/>
        </w:rPr>
        <w:t>22%</w:t>
      </w:r>
      <w:r>
        <w:rPr>
          <w:rFonts w:ascii="宋体" w:hAnsi="宋体" w:cs="宋体" w:eastAsia="宋体" w:hint="default"/>
          <w:spacing w:val="-3"/>
          <w:sz w:val="21"/>
          <w:szCs w:val="21"/>
        </w:rPr>
        <w:t>税率执行，</w:t>
      </w:r>
      <w:r>
        <w:rPr>
          <w:rFonts w:ascii="宋体" w:hAnsi="宋体" w:cs="宋体" w:eastAsia="宋体" w:hint="default"/>
          <w:spacing w:val="-3"/>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年按</w:t>
      </w:r>
      <w:r>
        <w:rPr>
          <w:rFonts w:ascii="宋体" w:hAnsi="宋体" w:cs="宋体" w:eastAsia="宋体" w:hint="default"/>
          <w:spacing w:val="-46"/>
          <w:sz w:val="21"/>
          <w:szCs w:val="21"/>
        </w:rPr>
        <w:t> </w:t>
      </w:r>
      <w:r>
        <w:rPr>
          <w:rFonts w:ascii="宋体" w:hAnsi="宋体" w:cs="宋体" w:eastAsia="宋体" w:hint="default"/>
          <w:spacing w:val="-3"/>
          <w:sz w:val="21"/>
          <w:szCs w:val="21"/>
        </w:rPr>
        <w:t>24%</w:t>
      </w:r>
      <w:r>
        <w:rPr>
          <w:rFonts w:ascii="宋体" w:hAnsi="宋体" w:cs="宋体" w:eastAsia="宋体" w:hint="default"/>
          <w:spacing w:val="-3"/>
          <w:sz w:val="21"/>
          <w:szCs w:val="21"/>
        </w:rPr>
        <w:t>税率执行，</w:t>
      </w:r>
      <w:r>
        <w:rPr>
          <w:rFonts w:ascii="宋体" w:hAnsi="宋体" w:cs="宋体" w:eastAsia="宋体" w:hint="default"/>
          <w:spacing w:val="-3"/>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年按</w:t>
      </w:r>
      <w:r>
        <w:rPr>
          <w:rFonts w:ascii="宋体" w:hAnsi="宋体" w:cs="宋体" w:eastAsia="宋体" w:hint="default"/>
          <w:spacing w:val="-46"/>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税率执行；原执行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24%</w:t>
      </w:r>
      <w:r>
        <w:rPr>
          <w:rFonts w:ascii="宋体" w:hAnsi="宋体" w:cs="宋体" w:eastAsia="宋体" w:hint="default"/>
          <w:sz w:val="21"/>
          <w:szCs w:val="21"/>
        </w:rPr>
        <w:t>税率的企业，</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年起按</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税率执行。本公司按上述政策，</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年企业所得税按</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z w:val="21"/>
          <w:szCs w:val="21"/>
        </w:rPr>
        <w:t>税率执行。</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无锡实益达电子有限公司属于生产性外商投资企业，根据原《中华人民共和国外商投资</w:t>
      </w:r>
      <w:r>
        <w:rPr>
          <w:rFonts w:ascii="宋体" w:hAnsi="宋体" w:cs="宋体" w:eastAsia="宋体" w:hint="default"/>
          <w:w w:val="100"/>
          <w:sz w:val="21"/>
          <w:szCs w:val="21"/>
        </w:rPr>
        <w:t> </w:t>
      </w:r>
      <w:r>
        <w:rPr>
          <w:rFonts w:ascii="宋体" w:hAnsi="宋体" w:cs="宋体" w:eastAsia="宋体" w:hint="default"/>
          <w:spacing w:val="-4"/>
          <w:sz w:val="21"/>
          <w:szCs w:val="21"/>
        </w:rPr>
        <w:t>企业和外国企业所得税法》的规定享受“两免三减半”定期减免税优惠，新税法施行后继续</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按原税收法律、行政法规及相关文件规定的优惠办法及年限享受至期满为止，但因未获利而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尚未享受税收优惠的，其优惠期限从</w:t>
      </w:r>
      <w:r>
        <w:rPr>
          <w:rFonts w:ascii="宋体" w:hAnsi="宋体" w:cs="宋体" w:eastAsia="宋体" w:hint="default"/>
          <w:spacing w:val="-38"/>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pacing w:val="-5"/>
          <w:sz w:val="21"/>
          <w:szCs w:val="21"/>
        </w:rPr>
        <w:t>年度起计算。无锡实益达电子有限公司</w:t>
      </w:r>
      <w:r>
        <w:rPr>
          <w:rFonts w:ascii="宋体" w:hAnsi="宋体" w:cs="宋体" w:eastAsia="宋体" w:hint="default"/>
          <w:spacing w:val="-37"/>
          <w:sz w:val="21"/>
          <w:szCs w:val="21"/>
        </w:rPr>
        <w:t> </w:t>
      </w:r>
      <w:r>
        <w:rPr>
          <w:rFonts w:ascii="宋体" w:hAnsi="宋体" w:cs="宋体" w:eastAsia="宋体" w:hint="default"/>
          <w:sz w:val="21"/>
          <w:szCs w:val="21"/>
        </w:rPr>
        <w:t>2011</w:t>
      </w:r>
      <w:r>
        <w:rPr>
          <w:rFonts w:ascii="宋体" w:hAnsi="宋体" w:cs="宋体" w:eastAsia="宋体" w:hint="default"/>
          <w:spacing w:val="-40"/>
          <w:sz w:val="21"/>
          <w:szCs w:val="21"/>
        </w:rPr>
        <w:t> </w:t>
      </w:r>
      <w:r>
        <w:rPr>
          <w:rFonts w:ascii="宋体" w:hAnsi="宋体" w:cs="宋体" w:eastAsia="宋体" w:hint="default"/>
          <w:sz w:val="21"/>
          <w:szCs w:val="21"/>
        </w:rPr>
        <w:t>年按</w:t>
      </w:r>
      <w:r>
        <w:rPr>
          <w:rFonts w:ascii="宋体" w:hAnsi="宋体" w:cs="宋体" w:eastAsia="宋体" w:hint="default"/>
          <w:spacing w:val="-99"/>
          <w:sz w:val="21"/>
          <w:szCs w:val="21"/>
        </w:rPr>
        <w:t> </w:t>
      </w:r>
      <w:r>
        <w:rPr>
          <w:rFonts w:ascii="宋体" w:hAnsi="宋体" w:cs="宋体" w:eastAsia="宋体" w:hint="default"/>
          <w:sz w:val="21"/>
          <w:szCs w:val="21"/>
        </w:rPr>
        <w:t>12.5%</w:t>
      </w:r>
      <w:r>
        <w:rPr>
          <w:rFonts w:ascii="宋体" w:hAnsi="宋体" w:cs="宋体" w:eastAsia="宋体" w:hint="default"/>
          <w:sz w:val="21"/>
          <w:szCs w:val="21"/>
        </w:rPr>
        <w:t>的税率执行。</w:t>
      </w:r>
    </w:p>
    <w:p>
      <w:pPr>
        <w:spacing w:line="357" w:lineRule="auto" w:before="30"/>
        <w:ind w:left="138" w:right="1788" w:firstLine="419"/>
        <w:jc w:val="both"/>
        <w:rPr>
          <w:rFonts w:ascii="宋体" w:hAnsi="宋体" w:cs="宋体" w:eastAsia="宋体" w:hint="default"/>
          <w:sz w:val="21"/>
          <w:szCs w:val="21"/>
        </w:rPr>
      </w:pPr>
      <w:r>
        <w:rPr>
          <w:rFonts w:ascii="宋体" w:hAnsi="宋体" w:cs="宋体" w:eastAsia="宋体" w:hint="default"/>
          <w:spacing w:val="-3"/>
          <w:sz w:val="21"/>
          <w:szCs w:val="21"/>
        </w:rPr>
        <w:t>按照深府［</w:t>
      </w:r>
      <w:r>
        <w:rPr>
          <w:rFonts w:ascii="宋体" w:hAnsi="宋体" w:cs="宋体" w:eastAsia="宋体" w:hint="default"/>
          <w:spacing w:val="-3"/>
          <w:sz w:val="21"/>
          <w:szCs w:val="21"/>
        </w:rPr>
        <w:t>1988</w:t>
      </w:r>
      <w:r>
        <w:rPr>
          <w:rFonts w:ascii="宋体" w:hAnsi="宋体" w:cs="宋体" w:eastAsia="宋体" w:hint="default"/>
          <w:spacing w:val="-3"/>
          <w:sz w:val="21"/>
          <w:szCs w:val="21"/>
        </w:rPr>
        <w:t>］</w:t>
      </w:r>
      <w:r>
        <w:rPr>
          <w:rFonts w:ascii="宋体" w:hAnsi="宋体" w:cs="宋体" w:eastAsia="宋体" w:hint="default"/>
          <w:spacing w:val="-3"/>
          <w:sz w:val="21"/>
          <w:szCs w:val="21"/>
        </w:rPr>
        <w:t>232</w:t>
      </w:r>
      <w:r>
        <w:rPr>
          <w:rFonts w:ascii="宋体" w:hAnsi="宋体" w:cs="宋体" w:eastAsia="宋体" w:hint="default"/>
          <w:spacing w:val="-57"/>
          <w:sz w:val="21"/>
          <w:szCs w:val="21"/>
        </w:rPr>
        <w:t> </w:t>
      </w:r>
      <w:r>
        <w:rPr>
          <w:rFonts w:ascii="宋体" w:hAnsi="宋体" w:cs="宋体" w:eastAsia="宋体" w:hint="default"/>
          <w:sz w:val="21"/>
          <w:szCs w:val="21"/>
        </w:rPr>
        <w:t>号《关于深圳经济特区企业税收政策若干问题的通知》的有关规</w:t>
      </w:r>
      <w:r>
        <w:rPr>
          <w:rFonts w:ascii="宋体" w:hAnsi="宋体" w:cs="宋体" w:eastAsia="宋体" w:hint="default"/>
          <w:w w:val="100"/>
          <w:sz w:val="21"/>
          <w:szCs w:val="21"/>
        </w:rPr>
        <w:t> </w:t>
      </w:r>
      <w:r>
        <w:rPr>
          <w:rFonts w:ascii="宋体" w:hAnsi="宋体" w:cs="宋体" w:eastAsia="宋体" w:hint="default"/>
          <w:spacing w:val="-5"/>
          <w:w w:val="100"/>
          <w:sz w:val="21"/>
          <w:szCs w:val="21"/>
        </w:rPr>
        <w:t>定，生产性企业（工业、农业、交通运输），从开始获利年度起，第</w:t>
      </w:r>
      <w:r>
        <w:rPr>
          <w:rFonts w:ascii="宋体" w:hAnsi="宋体" w:cs="宋体" w:eastAsia="宋体" w:hint="default"/>
          <w:spacing w:val="-47"/>
          <w:w w:val="100"/>
          <w:sz w:val="21"/>
          <w:szCs w:val="21"/>
        </w:rPr>
        <w:t> </w:t>
      </w:r>
      <w:r>
        <w:rPr>
          <w:rFonts w:ascii="宋体" w:hAnsi="宋体" w:cs="宋体" w:eastAsia="宋体" w:hint="default"/>
          <w:w w:val="100"/>
          <w:sz w:val="21"/>
          <w:szCs w:val="21"/>
        </w:rPr>
        <w:t>1</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年至第</w:t>
      </w:r>
      <w:r>
        <w:rPr>
          <w:rFonts w:ascii="宋体" w:hAnsi="宋体" w:cs="宋体" w:eastAsia="宋体" w:hint="default"/>
          <w:spacing w:val="-50"/>
          <w:w w:val="100"/>
          <w:sz w:val="21"/>
          <w:szCs w:val="21"/>
        </w:rPr>
        <w:t> </w:t>
      </w:r>
      <w:r>
        <w:rPr>
          <w:rFonts w:ascii="宋体" w:hAnsi="宋体" w:cs="宋体" w:eastAsia="宋体" w:hint="default"/>
          <w:w w:val="100"/>
          <w:sz w:val="21"/>
          <w:szCs w:val="21"/>
        </w:rPr>
        <w:t>2</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年的经营所</w:t>
      </w:r>
    </w:p>
    <w:p>
      <w:pPr>
        <w:spacing w:line="357" w:lineRule="auto" w:before="30"/>
        <w:ind w:left="138" w:right="1682" w:firstLine="0"/>
        <w:jc w:val="left"/>
        <w:rPr>
          <w:rFonts w:ascii="宋体" w:hAnsi="宋体" w:cs="宋体" w:eastAsia="宋体" w:hint="default"/>
          <w:sz w:val="21"/>
          <w:szCs w:val="21"/>
        </w:rPr>
      </w:pPr>
      <w:r>
        <w:rPr>
          <w:rFonts w:ascii="宋体" w:hAnsi="宋体" w:cs="宋体" w:eastAsia="宋体" w:hint="default"/>
          <w:sz w:val="21"/>
          <w:szCs w:val="21"/>
        </w:rPr>
        <w:t>得免征所得税</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年至第</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年减半征收所得税。深圳市汇大光电科技有限公司为生产性企</w:t>
      </w:r>
      <w:r>
        <w:rPr>
          <w:rFonts w:ascii="宋体" w:hAnsi="宋体" w:cs="宋体" w:eastAsia="宋体" w:hint="default"/>
          <w:w w:val="100"/>
          <w:sz w:val="21"/>
          <w:szCs w:val="21"/>
        </w:rPr>
        <w:t> </w:t>
      </w:r>
      <w:r>
        <w:rPr>
          <w:rFonts w:ascii="宋体" w:hAnsi="宋体" w:cs="宋体" w:eastAsia="宋体" w:hint="default"/>
          <w:spacing w:val="-3"/>
          <w:sz w:val="21"/>
          <w:szCs w:val="21"/>
        </w:rPr>
        <w:t>业，于</w:t>
      </w:r>
      <w:r>
        <w:rPr>
          <w:rFonts w:ascii="宋体" w:hAnsi="宋体" w:cs="宋体" w:eastAsia="宋体" w:hint="default"/>
          <w:spacing w:val="-39"/>
          <w:sz w:val="21"/>
          <w:szCs w:val="21"/>
        </w:rPr>
        <w:t> </w:t>
      </w:r>
      <w:r>
        <w:rPr>
          <w:rFonts w:ascii="宋体" w:hAnsi="宋体" w:cs="宋体" w:eastAsia="宋体" w:hint="default"/>
          <w:sz w:val="21"/>
          <w:szCs w:val="21"/>
        </w:rPr>
        <w:t>2003</w:t>
      </w:r>
      <w:r>
        <w:rPr>
          <w:rFonts w:ascii="宋体" w:hAnsi="宋体" w:cs="宋体" w:eastAsia="宋体" w:hint="default"/>
          <w:spacing w:val="-42"/>
          <w:sz w:val="21"/>
          <w:szCs w:val="21"/>
        </w:rPr>
        <w:t> </w:t>
      </w:r>
      <w:r>
        <w:rPr>
          <w:rFonts w:ascii="宋体" w:hAnsi="宋体" w:cs="宋体" w:eastAsia="宋体" w:hint="default"/>
          <w:spacing w:val="-3"/>
          <w:sz w:val="21"/>
          <w:szCs w:val="21"/>
        </w:rPr>
        <w:t>年成立，根据深国税南减免［</w:t>
      </w:r>
      <w:r>
        <w:rPr>
          <w:rFonts w:ascii="宋体" w:hAnsi="宋体" w:cs="宋体" w:eastAsia="宋体" w:hint="default"/>
          <w:spacing w:val="-3"/>
          <w:sz w:val="21"/>
          <w:szCs w:val="21"/>
        </w:rPr>
        <w:t>2005</w:t>
      </w:r>
      <w:r>
        <w:rPr>
          <w:rFonts w:ascii="宋体" w:hAnsi="宋体" w:cs="宋体" w:eastAsia="宋体" w:hint="default"/>
          <w:spacing w:val="-3"/>
          <w:sz w:val="21"/>
          <w:szCs w:val="21"/>
        </w:rPr>
        <w:t>］</w:t>
      </w:r>
      <w:r>
        <w:rPr>
          <w:rFonts w:ascii="宋体" w:hAnsi="宋体" w:cs="宋体" w:eastAsia="宋体" w:hint="default"/>
          <w:spacing w:val="-3"/>
          <w:sz w:val="21"/>
          <w:szCs w:val="21"/>
        </w:rPr>
        <w:t>0201</w:t>
      </w:r>
      <w:r>
        <w:rPr>
          <w:rFonts w:ascii="宋体" w:hAnsi="宋体" w:cs="宋体" w:eastAsia="宋体" w:hint="default"/>
          <w:spacing w:val="-38"/>
          <w:sz w:val="21"/>
          <w:szCs w:val="21"/>
        </w:rPr>
        <w:t> </w:t>
      </w:r>
      <w:r>
        <w:rPr>
          <w:rFonts w:ascii="宋体" w:hAnsi="宋体" w:cs="宋体" w:eastAsia="宋体" w:hint="default"/>
          <w:spacing w:val="-3"/>
          <w:sz w:val="21"/>
          <w:szCs w:val="21"/>
        </w:rPr>
        <w:t>号《深圳市国家税务局减、免税批准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通知书》规定，批准深圳市汇大光电科技有限公司从获利年度开始享受两免三减半的税收优</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w w:val="100"/>
          <w:sz w:val="21"/>
          <w:szCs w:val="21"/>
        </w:rPr>
        <w:t>惠。根据《国务院关于实施企业所得税过渡优惠政策的通知》（国发</w:t>
      </w:r>
      <w:r>
        <w:rPr>
          <w:rFonts w:ascii="宋体" w:hAnsi="宋体" w:cs="宋体" w:eastAsia="宋体" w:hint="default"/>
          <w:spacing w:val="-5"/>
          <w:w w:val="100"/>
          <w:sz w:val="21"/>
          <w:szCs w:val="21"/>
        </w:rPr>
        <w:t>[2007]39</w:t>
      </w:r>
      <w:r>
        <w:rPr>
          <w:rFonts w:ascii="宋体" w:hAnsi="宋体" w:cs="宋体" w:eastAsia="宋体" w:hint="default"/>
          <w:spacing w:val="-48"/>
          <w:w w:val="100"/>
          <w:sz w:val="21"/>
          <w:szCs w:val="21"/>
        </w:rPr>
        <w:t> </w:t>
      </w:r>
      <w:r>
        <w:rPr>
          <w:rFonts w:ascii="宋体" w:hAnsi="宋体" w:cs="宋体" w:eastAsia="宋体" w:hint="default"/>
          <w:spacing w:val="-4"/>
          <w:w w:val="100"/>
          <w:sz w:val="21"/>
          <w:szCs w:val="21"/>
        </w:rPr>
        <w:t>号）规定；自</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日起，原享受低税率优惠政策的企业，在新税法施行后</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年内逐步过渡到法</w:t>
      </w:r>
      <w:r>
        <w:rPr>
          <w:rFonts w:ascii="宋体" w:hAnsi="宋体" w:cs="宋体" w:eastAsia="宋体" w:hint="default"/>
          <w:w w:val="100"/>
          <w:sz w:val="21"/>
          <w:szCs w:val="21"/>
        </w:rPr>
        <w:t> </w:t>
      </w:r>
      <w:r>
        <w:rPr>
          <w:rFonts w:ascii="宋体" w:hAnsi="宋体" w:cs="宋体" w:eastAsia="宋体" w:hint="default"/>
          <w:spacing w:val="-3"/>
          <w:sz w:val="21"/>
          <w:szCs w:val="21"/>
        </w:rPr>
        <w:t>定税率。其中：享受企业所得税</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税率的企业，</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z w:val="21"/>
          <w:szCs w:val="21"/>
        </w:rPr>
        <w:t>税率执行，</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pacing w:val="-4"/>
          <w:sz w:val="21"/>
          <w:szCs w:val="21"/>
        </w:rPr>
        <w:t>率执行，</w:t>
      </w:r>
      <w:r>
        <w:rPr>
          <w:rFonts w:ascii="宋体" w:hAnsi="宋体" w:cs="宋体" w:eastAsia="宋体" w:hint="default"/>
          <w:spacing w:val="-4"/>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48"/>
          <w:sz w:val="21"/>
          <w:szCs w:val="21"/>
        </w:rPr>
        <w:t> </w:t>
      </w:r>
      <w:r>
        <w:rPr>
          <w:rFonts w:ascii="宋体" w:hAnsi="宋体" w:cs="宋体" w:eastAsia="宋体" w:hint="default"/>
          <w:spacing w:val="-3"/>
          <w:sz w:val="21"/>
          <w:szCs w:val="21"/>
        </w:rPr>
        <w:t>22%</w:t>
      </w:r>
      <w:r>
        <w:rPr>
          <w:rFonts w:ascii="宋体" w:hAnsi="宋体" w:cs="宋体" w:eastAsia="宋体" w:hint="default"/>
          <w:spacing w:val="-3"/>
          <w:sz w:val="21"/>
          <w:szCs w:val="21"/>
        </w:rPr>
        <w:t>税率执行，</w:t>
      </w:r>
      <w:r>
        <w:rPr>
          <w:rFonts w:ascii="宋体" w:hAnsi="宋体" w:cs="宋体" w:eastAsia="宋体" w:hint="default"/>
          <w:spacing w:val="-3"/>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48"/>
          <w:sz w:val="21"/>
          <w:szCs w:val="21"/>
        </w:rPr>
        <w:t> </w:t>
      </w:r>
      <w:r>
        <w:rPr>
          <w:rFonts w:ascii="宋体" w:hAnsi="宋体" w:cs="宋体" w:eastAsia="宋体" w:hint="default"/>
          <w:spacing w:val="-3"/>
          <w:sz w:val="21"/>
          <w:szCs w:val="21"/>
        </w:rPr>
        <w:t>24%</w:t>
      </w:r>
      <w:r>
        <w:rPr>
          <w:rFonts w:ascii="宋体" w:hAnsi="宋体" w:cs="宋体" w:eastAsia="宋体" w:hint="default"/>
          <w:spacing w:val="-3"/>
          <w:sz w:val="21"/>
          <w:szCs w:val="21"/>
        </w:rPr>
        <w:t>税率执行，</w:t>
      </w:r>
      <w:r>
        <w:rPr>
          <w:rFonts w:ascii="宋体" w:hAnsi="宋体" w:cs="宋体" w:eastAsia="宋体" w:hint="default"/>
          <w:spacing w:val="-3"/>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48"/>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税率执行；原执行</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24%</w:t>
      </w:r>
      <w:r>
        <w:rPr>
          <w:rFonts w:ascii="宋体" w:hAnsi="宋体" w:cs="宋体" w:eastAsia="宋体" w:hint="default"/>
          <w:spacing w:val="-3"/>
          <w:sz w:val="21"/>
          <w:szCs w:val="21"/>
        </w:rPr>
        <w:t>税率的企业，</w:t>
      </w:r>
      <w:r>
        <w:rPr>
          <w:rFonts w:ascii="宋体" w:hAnsi="宋体" w:cs="宋体" w:eastAsia="宋体" w:hint="default"/>
          <w:spacing w:val="-3"/>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年起按</w:t>
      </w:r>
      <w:r>
        <w:rPr>
          <w:rFonts w:ascii="宋体" w:hAnsi="宋体" w:cs="宋体" w:eastAsia="宋体" w:hint="default"/>
          <w:spacing w:val="-49"/>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税率执行。自</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5"/>
          <w:sz w:val="21"/>
          <w:szCs w:val="21"/>
        </w:rPr>
        <w:t>日起，原享受企业所得税“两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w w:val="100"/>
          <w:sz w:val="21"/>
          <w:szCs w:val="21"/>
        </w:rPr>
        <w:t>免三减半”、“五免五减半”等定期减免税优惠的企业，新税法施行后继续按原税收法律、行</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4"/>
          <w:w w:val="100"/>
          <w:sz w:val="21"/>
          <w:szCs w:val="21"/>
        </w:rPr>
        <w:t>政法规及相关文件规定的优惠办法及年限享受至期满为止，但因未获利而尚未享受税收优惠</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14"/>
          <w:w w:val="100"/>
          <w:sz w:val="21"/>
          <w:szCs w:val="21"/>
        </w:rPr>
        <w:t>的，其优惠期限从</w:t>
      </w:r>
      <w:r>
        <w:rPr>
          <w:rFonts w:ascii="宋体" w:hAnsi="宋体" w:cs="宋体" w:eastAsia="宋体" w:hint="default"/>
          <w:spacing w:val="-54"/>
          <w:w w:val="100"/>
          <w:sz w:val="21"/>
          <w:szCs w:val="21"/>
        </w:rPr>
        <w:t> </w:t>
      </w:r>
      <w:r>
        <w:rPr>
          <w:rFonts w:ascii="宋体" w:hAnsi="宋体" w:cs="宋体" w:eastAsia="宋体" w:hint="default"/>
          <w:w w:val="100"/>
          <w:sz w:val="21"/>
          <w:szCs w:val="21"/>
        </w:rPr>
        <w:t>2008</w:t>
      </w:r>
      <w:r>
        <w:rPr>
          <w:rFonts w:ascii="宋体" w:hAnsi="宋体" w:cs="宋体" w:eastAsia="宋体" w:hint="default"/>
          <w:spacing w:val="-53"/>
          <w:w w:val="100"/>
          <w:sz w:val="21"/>
          <w:szCs w:val="21"/>
        </w:rPr>
        <w:t> </w:t>
      </w:r>
      <w:r>
        <w:rPr>
          <w:rFonts w:ascii="宋体" w:hAnsi="宋体" w:cs="宋体" w:eastAsia="宋体" w:hint="default"/>
          <w:spacing w:val="-6"/>
          <w:w w:val="100"/>
          <w:sz w:val="21"/>
          <w:szCs w:val="21"/>
        </w:rPr>
        <w:t>年度起计算。深圳市汇大光电科技有限公司成立至</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年尚未获利，</w:t>
      </w:r>
      <w:r>
        <w:rPr>
          <w:rFonts w:ascii="宋体" w:hAnsi="宋体" w:cs="宋体" w:eastAsia="宋体" w:hint="default"/>
          <w:w w:val="100"/>
          <w:sz w:val="21"/>
          <w:szCs w:val="21"/>
        </w:rPr>
        <w:t> </w:t>
      </w:r>
      <w:r>
        <w:rPr>
          <w:rFonts w:ascii="宋体" w:hAnsi="宋体" w:cs="宋体" w:eastAsia="宋体" w:hint="default"/>
          <w:spacing w:val="-10"/>
          <w:w w:val="100"/>
          <w:sz w:val="21"/>
          <w:szCs w:val="21"/>
        </w:rPr>
        <w:t>根据上述规定，优惠期限从</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0"/>
          <w:w w:val="100"/>
          <w:sz w:val="21"/>
          <w:szCs w:val="21"/>
        </w:rPr>
        <w:t> </w:t>
      </w:r>
      <w:r>
        <w:rPr>
          <w:rFonts w:ascii="宋体" w:hAnsi="宋体" w:cs="宋体" w:eastAsia="宋体" w:hint="default"/>
          <w:spacing w:val="-12"/>
          <w:w w:val="100"/>
          <w:sz w:val="21"/>
          <w:szCs w:val="21"/>
        </w:rPr>
        <w:t>年开始计算。</w:t>
      </w:r>
      <w:r>
        <w:rPr>
          <w:rFonts w:ascii="宋体" w:hAnsi="宋体" w:cs="宋体" w:eastAsia="宋体" w:hint="default"/>
          <w:spacing w:val="-12"/>
          <w:w w:val="100"/>
          <w:sz w:val="21"/>
          <w:szCs w:val="21"/>
        </w:rPr>
        <w:t>2010</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年企业所得税税率为</w:t>
      </w:r>
      <w:r>
        <w:rPr>
          <w:rFonts w:ascii="宋体" w:hAnsi="宋体" w:cs="宋体" w:eastAsia="宋体" w:hint="default"/>
          <w:spacing w:val="-50"/>
          <w:w w:val="100"/>
          <w:sz w:val="21"/>
          <w:szCs w:val="21"/>
        </w:rPr>
        <w:t> </w:t>
      </w:r>
      <w:r>
        <w:rPr>
          <w:rFonts w:ascii="宋体" w:hAnsi="宋体" w:cs="宋体" w:eastAsia="宋体" w:hint="default"/>
          <w:spacing w:val="-13"/>
          <w:w w:val="100"/>
          <w:sz w:val="21"/>
          <w:szCs w:val="21"/>
        </w:rPr>
        <w:t>11%</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w w:val="100"/>
          <w:sz w:val="21"/>
          <w:szCs w:val="21"/>
        </w:rPr>
        <w:t>年为</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2"/>
          <w:w w:val="100"/>
          <w:sz w:val="21"/>
          <w:szCs w:val="21"/>
        </w:rPr>
        <w:t>。</w:t>
      </w:r>
    </w:p>
    <w:p>
      <w:pPr>
        <w:spacing w:after="0" w:line="357" w:lineRule="auto"/>
        <w:jc w:val="left"/>
        <w:rPr>
          <w:rFonts w:ascii="宋体" w:hAnsi="宋体" w:cs="宋体" w:eastAsia="宋体" w:hint="default"/>
          <w:sz w:val="21"/>
          <w:szCs w:val="21"/>
        </w:rPr>
        <w:sectPr>
          <w:headerReference w:type="default" r:id="rId60"/>
          <w:footerReference w:type="default" r:id="rId61"/>
          <w:pgSz w:w="11910" w:h="16840"/>
          <w:pgMar w:header="0" w:footer="980" w:top="1020" w:bottom="1160" w:left="1660" w:right="0"/>
          <w:pgNumType w:start="9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712" w:lineRule="auto" w:before="36"/>
        <w:ind w:left="660" w:right="8335" w:firstLine="2"/>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w w:val="100"/>
          <w:sz w:val="21"/>
          <w:szCs w:val="21"/>
        </w:rPr>
        <w:t> </w:t>
      </w:r>
      <w:r>
        <w:rPr>
          <w:rFonts w:ascii="宋体" w:hAnsi="宋体" w:cs="宋体" w:eastAsia="宋体" w:hint="default"/>
          <w:spacing w:val="-2"/>
          <w:sz w:val="21"/>
          <w:szCs w:val="21"/>
        </w:rPr>
        <w:t>本节下列表式数据中的金额单位，除非特别注明外均为人民币万元。</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51"/>
        <w:ind w:left="600" w:right="83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通过设立或投资等方式取得的子公司</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p>
      <w:pPr>
        <w:spacing w:line="3430" w:lineRule="exact"/>
        <w:ind w:left="103"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711pt;height:171.5pt;mso-position-horizontal-relative:char;mso-position-vertical-relative:line" coordorigin="0,0" coordsize="14220,3430">
            <v:group style="position:absolute;left:29;top:14;width:942;height:2" coordorigin="29,14" coordsize="942,2">
              <v:shape style="position:absolute;left:29;top:14;width:942;height:2" coordorigin="29,14" coordsize="942,0" path="m29,14l970,14e" filled="false" stroked="true" strokeweight="1.44pt" strokecolor="#000000">
                <v:path arrowok="t"/>
              </v:shape>
              <v:shape style="position:absolute;left:970;top:29;width:10;height:2" type="#_x0000_t75" stroked="false">
                <v:imagedata r:id="rId59" o:title=""/>
              </v:shape>
            </v:group>
            <v:group style="position:absolute;left:970;top:14;width:29;height:2" coordorigin="970,14" coordsize="29,2">
              <v:shape style="position:absolute;left:970;top:14;width:29;height:2" coordorigin="970,14" coordsize="29,0" path="m970,14l999,14e" filled="false" stroked="true" strokeweight="1.44pt" strokecolor="#000000">
                <v:path arrowok="t"/>
              </v:shape>
            </v:group>
            <v:group style="position:absolute;left:999;top:14;width:872;height:2" coordorigin="999,14" coordsize="872,2">
              <v:shape style="position:absolute;left:999;top:14;width:872;height:2" coordorigin="999,14" coordsize="872,0" path="m999,14l1870,14e" filled="false" stroked="true" strokeweight="1.44pt" strokecolor="#000000">
                <v:path arrowok="t"/>
              </v:shape>
              <v:shape style="position:absolute;left:1870;top:29;width:10;height:2" type="#_x0000_t75" stroked="false">
                <v:imagedata r:id="rId59" o:title=""/>
              </v:shape>
            </v:group>
            <v:group style="position:absolute;left:1870;top:14;width:29;height:2" coordorigin="1870,14" coordsize="29,2">
              <v:shape style="position:absolute;left:1870;top:14;width:29;height:2" coordorigin="1870,14" coordsize="29,0" path="m1870,14l1899,14e" filled="false" stroked="true" strokeweight="1.44pt" strokecolor="#000000">
                <v:path arrowok="t"/>
              </v:shape>
            </v:group>
            <v:group style="position:absolute;left:1899;top:14;width:622;height:2" coordorigin="1899,14" coordsize="622,2">
              <v:shape style="position:absolute;left:1899;top:14;width:622;height:2" coordorigin="1899,14" coordsize="622,0" path="m1899,14l2520,14e" filled="false" stroked="true" strokeweight="1.44pt" strokecolor="#000000">
                <v:path arrowok="t"/>
              </v:shape>
              <v:shape style="position:absolute;left:2520;top:29;width:10;height:2" type="#_x0000_t75" stroked="false">
                <v:imagedata r:id="rId59" o:title=""/>
              </v:shape>
            </v:group>
            <v:group style="position:absolute;left:2520;top:14;width:29;height:2" coordorigin="2520,14" coordsize="29,2">
              <v:shape style="position:absolute;left:2520;top:14;width:29;height:2" coordorigin="2520,14" coordsize="29,0" path="m2520,14l2549,14e" filled="false" stroked="true" strokeweight="1.44pt" strokecolor="#000000">
                <v:path arrowok="t"/>
              </v:shape>
            </v:group>
            <v:group style="position:absolute;left:2549;top:14;width:730;height:2" coordorigin="2549,14" coordsize="730,2">
              <v:shape style="position:absolute;left:2549;top:14;width:730;height:2" coordorigin="2549,14" coordsize="730,0" path="m2549,14l3279,14e" filled="false" stroked="true" strokeweight="1.44pt" strokecolor="#000000">
                <v:path arrowok="t"/>
              </v:shape>
              <v:shape style="position:absolute;left:3279;top:29;width:10;height:2" type="#_x0000_t75" stroked="false">
                <v:imagedata r:id="rId59" o:title=""/>
              </v:shape>
            </v:group>
            <v:group style="position:absolute;left:3279;top:14;width:29;height:2" coordorigin="3279,14" coordsize="29,2">
              <v:shape style="position:absolute;left:3279;top:14;width:29;height:2" coordorigin="3279,14" coordsize="29,0" path="m3279,14l3308,14e" filled="false" stroked="true" strokeweight="1.44pt" strokecolor="#000000">
                <v:path arrowok="t"/>
              </v:shape>
            </v:group>
            <v:group style="position:absolute;left:3308;top:14;width:793;height:2" coordorigin="3308,14" coordsize="793,2">
              <v:shape style="position:absolute;left:3308;top:14;width:793;height:2" coordorigin="3308,14" coordsize="793,0" path="m3308,14l4100,14e" filled="false" stroked="true" strokeweight="1.44pt" strokecolor="#000000">
                <v:path arrowok="t"/>
              </v:shape>
              <v:shape style="position:absolute;left:4100;top:29;width:10;height:2" type="#_x0000_t75" stroked="false">
                <v:imagedata r:id="rId59" o:title=""/>
              </v:shape>
            </v:group>
            <v:group style="position:absolute;left:4100;top:14;width:29;height:2" coordorigin="4100,14" coordsize="29,2">
              <v:shape style="position:absolute;left:4100;top:14;width:29;height:2" coordorigin="4100,14" coordsize="29,0" path="m4100,14l4129,14e" filled="false" stroked="true" strokeweight="1.44pt" strokecolor="#000000">
                <v:path arrowok="t"/>
              </v:shape>
            </v:group>
            <v:group style="position:absolute;left:4129;top:14;width:900;height:2" coordorigin="4129,14" coordsize="900,2">
              <v:shape style="position:absolute;left:4129;top:14;width:900;height:2" coordorigin="4129,14" coordsize="900,0" path="m4129,14l5029,14e" filled="false" stroked="true" strokeweight="1.44pt" strokecolor="#000000">
                <v:path arrowok="t"/>
              </v:shape>
              <v:shape style="position:absolute;left:5029;top:29;width:10;height:2" type="#_x0000_t75" stroked="false">
                <v:imagedata r:id="rId59" o:title=""/>
              </v:shape>
            </v:group>
            <v:group style="position:absolute;left:5029;top:14;width:29;height:2" coordorigin="5029,14" coordsize="29,2">
              <v:shape style="position:absolute;left:5029;top:14;width:29;height:2" coordorigin="5029,14" coordsize="29,0" path="m5029,14l5058,14e" filled="false" stroked="true" strokeweight="1.44pt" strokecolor="#000000">
                <v:path arrowok="t"/>
              </v:shape>
            </v:group>
            <v:group style="position:absolute;left:5058;top:14;width:771;height:2" coordorigin="5058,14" coordsize="771,2">
              <v:shape style="position:absolute;left:5058;top:14;width:771;height:2" coordorigin="5058,14" coordsize="771,0" path="m5058,14l5828,14e" filled="false" stroked="true" strokeweight="1.44pt" strokecolor="#000000">
                <v:path arrowok="t"/>
              </v:shape>
              <v:shape style="position:absolute;left:5828;top:29;width:10;height:2" type="#_x0000_t75" stroked="false">
                <v:imagedata r:id="rId59" o:title=""/>
              </v:shape>
            </v:group>
            <v:group style="position:absolute;left:5828;top:14;width:29;height:2" coordorigin="5828,14" coordsize="29,2">
              <v:shape style="position:absolute;left:5828;top:14;width:29;height:2" coordorigin="5828,14" coordsize="29,0" path="m5828,14l5857,14e" filled="false" stroked="true" strokeweight="1.44pt" strokecolor="#000000">
                <v:path arrowok="t"/>
              </v:shape>
            </v:group>
            <v:group style="position:absolute;left:5857;top:14;width:1145;height:2" coordorigin="5857,14" coordsize="1145,2">
              <v:shape style="position:absolute;left:5857;top:14;width:1145;height:2" coordorigin="5857,14" coordsize="1145,0" path="m5857,14l7002,14e" filled="false" stroked="true" strokeweight="1.44pt" strokecolor="#000000">
                <v:path arrowok="t"/>
              </v:shape>
              <v:shape style="position:absolute;left:7002;top:29;width:10;height:2" type="#_x0000_t75" stroked="false">
                <v:imagedata r:id="rId59" o:title=""/>
              </v:shape>
            </v:group>
            <v:group style="position:absolute;left:7002;top:14;width:29;height:2" coordorigin="7002,14" coordsize="29,2">
              <v:shape style="position:absolute;left:7002;top:14;width:29;height:2" coordorigin="7002,14" coordsize="29,0" path="m7002,14l7031,14e" filled="false" stroked="true" strokeweight="1.44pt" strokecolor="#000000">
                <v:path arrowok="t"/>
              </v:shape>
            </v:group>
            <v:group style="position:absolute;left:7031;top:14;width:1230;height:2" coordorigin="7031,14" coordsize="1230,2">
              <v:shape style="position:absolute;left:7031;top:14;width:1230;height:2" coordorigin="7031,14" coordsize="1230,0" path="m7031,14l8260,14e" filled="false" stroked="true" strokeweight="1.44pt" strokecolor="#000000">
                <v:path arrowok="t"/>
              </v:shape>
              <v:shape style="position:absolute;left:8260;top:29;width:10;height:2" type="#_x0000_t75" stroked="false">
                <v:imagedata r:id="rId59" o:title=""/>
              </v:shape>
            </v:group>
            <v:group style="position:absolute;left:8260;top:14;width:29;height:2" coordorigin="8260,14" coordsize="29,2">
              <v:shape style="position:absolute;left:8260;top:14;width:29;height:2" coordorigin="8260,14" coordsize="29,0" path="m8260,14l8289,14e" filled="false" stroked="true" strokeweight="1.44pt" strokecolor="#000000">
                <v:path arrowok="t"/>
              </v:shape>
            </v:group>
            <v:group style="position:absolute;left:8289;top:14;width:1455;height:2" coordorigin="8289,14" coordsize="1455,2">
              <v:shape style="position:absolute;left:8289;top:14;width:1455;height:2" coordorigin="8289,14" coordsize="1455,0" path="m8289,14l9743,14e" filled="false" stroked="true" strokeweight="1.44pt" strokecolor="#000000">
                <v:path arrowok="t"/>
              </v:shape>
              <v:shape style="position:absolute;left:9743;top:29;width:10;height:2" type="#_x0000_t75" stroked="false">
                <v:imagedata r:id="rId59" o:title=""/>
              </v:shape>
            </v:group>
            <v:group style="position:absolute;left:9743;top:14;width:29;height:2" coordorigin="9743,14" coordsize="29,2">
              <v:shape style="position:absolute;left:9743;top:14;width:29;height:2" coordorigin="9743,14" coordsize="29,0" path="m9743,14l9772,14e" filled="false" stroked="true" strokeweight="1.44pt" strokecolor="#000000">
                <v:path arrowok="t"/>
              </v:shape>
            </v:group>
            <v:group style="position:absolute;left:9772;top:14;width:694;height:2" coordorigin="9772,14" coordsize="694,2">
              <v:shape style="position:absolute;left:9772;top:14;width:694;height:2" coordorigin="9772,14" coordsize="694,0" path="m9772,14l10465,14e" filled="false" stroked="true" strokeweight="1.44pt" strokecolor="#000000">
                <v:path arrowok="t"/>
              </v:shape>
              <v:shape style="position:absolute;left:10465;top:29;width:10;height:2" type="#_x0000_t75" stroked="false">
                <v:imagedata r:id="rId59" o:title=""/>
              </v:shape>
            </v:group>
            <v:group style="position:absolute;left:10465;top:14;width:29;height:2" coordorigin="10465,14" coordsize="29,2">
              <v:shape style="position:absolute;left:10465;top:14;width:29;height:2" coordorigin="10465,14" coordsize="29,0" path="m10465,14l10494,14e" filled="false" stroked="true" strokeweight="1.44pt" strokecolor="#000000">
                <v:path arrowok="t"/>
              </v:shape>
            </v:group>
            <v:group style="position:absolute;left:10494;top:14;width:697;height:2" coordorigin="10494,14" coordsize="697,2">
              <v:shape style="position:absolute;left:10494;top:14;width:697;height:2" coordorigin="10494,14" coordsize="697,0" path="m10494,14l11191,14e" filled="false" stroked="true" strokeweight="1.44pt" strokecolor="#000000">
                <v:path arrowok="t"/>
              </v:shape>
              <v:shape style="position:absolute;left:11191;top:29;width:10;height:2" type="#_x0000_t75" stroked="false">
                <v:imagedata r:id="rId59" o:title=""/>
              </v:shape>
            </v:group>
            <v:group style="position:absolute;left:11191;top:14;width:29;height:2" coordorigin="11191,14" coordsize="29,2">
              <v:shape style="position:absolute;left:11191;top:14;width:29;height:2" coordorigin="11191,14" coordsize="29,0" path="m11191,14l11220,14e" filled="false" stroked="true" strokeweight="1.44pt" strokecolor="#000000">
                <v:path arrowok="t"/>
              </v:shape>
            </v:group>
            <v:group style="position:absolute;left:11220;top:14;width:1143;height:2" coordorigin="11220,14" coordsize="1143,2">
              <v:shape style="position:absolute;left:11220;top:14;width:1143;height:2" coordorigin="11220,14" coordsize="1143,0" path="m11220,14l12362,14e" filled="false" stroked="true" strokeweight="1.44pt" strokecolor="#000000">
                <v:path arrowok="t"/>
              </v:shape>
              <v:shape style="position:absolute;left:12362;top:29;width:10;height:2" type="#_x0000_t75" stroked="false">
                <v:imagedata r:id="rId59" o:title=""/>
              </v:shape>
            </v:group>
            <v:group style="position:absolute;left:12362;top:14;width:29;height:2" coordorigin="12362,14" coordsize="29,2">
              <v:shape style="position:absolute;left:12362;top:14;width:29;height:2" coordorigin="12362,14" coordsize="29,0" path="m12362,14l12391,14e" filled="false" stroked="true" strokeweight="1.44pt" strokecolor="#000000">
                <v:path arrowok="t"/>
              </v:shape>
            </v:group>
            <v:group style="position:absolute;left:12391;top:14;width:1815;height:2" coordorigin="12391,14" coordsize="1815,2">
              <v:shape style="position:absolute;left:12391;top:14;width:1815;height:2" coordorigin="12391,14" coordsize="1815,0" path="m12391,14l14205,14e" filled="false" stroked="true" strokeweight="1.44pt" strokecolor="#000000">
                <v:path arrowok="t"/>
              </v:shape>
            </v:group>
            <v:group style="position:absolute;left:970;top:31;width:10;height:20" coordorigin="970,31" coordsize="10,20">
              <v:shape style="position:absolute;left:970;top:31;width:10;height:20" coordorigin="970,31" coordsize="10,20" path="m970,50l980,50,980,31,970,31,970,50xe" filled="true" fillcolor="#000000" stroked="false">
                <v:path arrowok="t"/>
                <v:fill type="solid"/>
              </v:shape>
            </v:group>
            <v:group style="position:absolute;left:970;top:50;width:10;height:20" coordorigin="970,50" coordsize="10,20">
              <v:shape style="position:absolute;left:970;top:50;width:10;height:20" coordorigin="970,50" coordsize="10,20" path="m970,70l980,70,980,50,970,50,970,70xe" filled="true" fillcolor="#000000" stroked="false">
                <v:path arrowok="t"/>
                <v:fill type="solid"/>
              </v:shape>
            </v:group>
            <v:group style="position:absolute;left:970;top:70;width:10;height:20" coordorigin="970,70" coordsize="10,20">
              <v:shape style="position:absolute;left:970;top:70;width:10;height:20" coordorigin="970,70" coordsize="10,20" path="m970,89l980,89,980,70,970,70,970,89xe" filled="true" fillcolor="#000000" stroked="false">
                <v:path arrowok="t"/>
                <v:fill type="solid"/>
              </v:shape>
            </v:group>
            <v:group style="position:absolute;left:970;top:89;width:10;height:20" coordorigin="970,89" coordsize="10,20">
              <v:shape style="position:absolute;left:970;top:89;width:10;height:20" coordorigin="970,89" coordsize="10,20" path="m970,108l980,108,980,89,970,89,970,108xe" filled="true" fillcolor="#000000" stroked="false">
                <v:path arrowok="t"/>
                <v:fill type="solid"/>
              </v:shape>
            </v:group>
            <v:group style="position:absolute;left:970;top:108;width:10;height:20" coordorigin="970,108" coordsize="10,20">
              <v:shape style="position:absolute;left:970;top:108;width:10;height:20" coordorigin="970,108" coordsize="10,20" path="m970,127l980,127,980,108,970,108,970,127xe" filled="true" fillcolor="#000000" stroked="false">
                <v:path arrowok="t"/>
                <v:fill type="solid"/>
              </v:shape>
            </v:group>
            <v:group style="position:absolute;left:970;top:127;width:10;height:20" coordorigin="970,127" coordsize="10,20">
              <v:shape style="position:absolute;left:970;top:127;width:10;height:20" coordorigin="970,127" coordsize="10,20" path="m970,146l980,146,980,127,970,127,970,146xe" filled="true" fillcolor="#000000" stroked="false">
                <v:path arrowok="t"/>
                <v:fill type="solid"/>
              </v:shape>
            </v:group>
            <v:group style="position:absolute;left:970;top:146;width:10;height:20" coordorigin="970,146" coordsize="10,20">
              <v:shape style="position:absolute;left:970;top:146;width:10;height:20" coordorigin="970,146" coordsize="10,20" path="m970,166l980,166,980,146,970,146,970,166xe" filled="true" fillcolor="#000000" stroked="false">
                <v:path arrowok="t"/>
                <v:fill type="solid"/>
              </v:shape>
            </v:group>
            <v:group style="position:absolute;left:970;top:166;width:10;height:20" coordorigin="970,166" coordsize="10,20">
              <v:shape style="position:absolute;left:970;top:166;width:10;height:20" coordorigin="970,166" coordsize="10,20" path="m970,185l980,185,980,166,970,166,970,185xe" filled="true" fillcolor="#000000" stroked="false">
                <v:path arrowok="t"/>
                <v:fill type="solid"/>
              </v:shape>
            </v:group>
            <v:group style="position:absolute;left:970;top:185;width:10;height:20" coordorigin="970,185" coordsize="10,20">
              <v:shape style="position:absolute;left:970;top:185;width:10;height:20" coordorigin="970,185" coordsize="10,20" path="m970,204l980,204,980,185,970,185,970,204xe" filled="true" fillcolor="#000000" stroked="false">
                <v:path arrowok="t"/>
                <v:fill type="solid"/>
              </v:shape>
            </v:group>
            <v:group style="position:absolute;left:970;top:204;width:10;height:20" coordorigin="970,204" coordsize="10,20">
              <v:shape style="position:absolute;left:970;top:204;width:10;height:20" coordorigin="970,204" coordsize="10,20" path="m970,223l980,223,980,204,970,204,970,223xe" filled="true" fillcolor="#000000" stroked="false">
                <v:path arrowok="t"/>
                <v:fill type="solid"/>
              </v:shape>
            </v:group>
            <v:group style="position:absolute;left:970;top:223;width:10;height:20" coordorigin="970,223" coordsize="10,20">
              <v:shape style="position:absolute;left:970;top:223;width:10;height:20" coordorigin="970,223" coordsize="10,20" path="m970,242l980,242,980,223,970,223,970,242xe" filled="true" fillcolor="#000000" stroked="false">
                <v:path arrowok="t"/>
                <v:fill type="solid"/>
              </v:shape>
            </v:group>
            <v:group style="position:absolute;left:970;top:242;width:10;height:20" coordorigin="970,242" coordsize="10,20">
              <v:shape style="position:absolute;left:970;top:242;width:10;height:20" coordorigin="970,242" coordsize="10,20" path="m970,262l980,262,980,242,970,242,970,262xe" filled="true" fillcolor="#000000" stroked="false">
                <v:path arrowok="t"/>
                <v:fill type="solid"/>
              </v:shape>
            </v:group>
            <v:group style="position:absolute;left:970;top:262;width:10;height:20" coordorigin="970,262" coordsize="10,20">
              <v:shape style="position:absolute;left:970;top:262;width:10;height:20" coordorigin="970,262" coordsize="10,20" path="m970,281l980,281,980,262,970,262,970,281xe" filled="true" fillcolor="#000000" stroked="false">
                <v:path arrowok="t"/>
                <v:fill type="solid"/>
              </v:shape>
            </v:group>
            <v:group style="position:absolute;left:970;top:281;width:10;height:20" coordorigin="970,281" coordsize="10,20">
              <v:shape style="position:absolute;left:970;top:281;width:10;height:20" coordorigin="970,281" coordsize="10,20" path="m970,300l980,300,980,281,970,281,970,300xe" filled="true" fillcolor="#000000" stroked="false">
                <v:path arrowok="t"/>
                <v:fill type="solid"/>
              </v:shape>
            </v:group>
            <v:group style="position:absolute;left:970;top:300;width:10;height:20" coordorigin="970,300" coordsize="10,20">
              <v:shape style="position:absolute;left:970;top:300;width:10;height:20" coordorigin="970,300" coordsize="10,20" path="m970,319l980,319,980,300,970,300,970,319xe" filled="true" fillcolor="#000000" stroked="false">
                <v:path arrowok="t"/>
                <v:fill type="solid"/>
              </v:shape>
            </v:group>
            <v:group style="position:absolute;left:970;top:319;width:10;height:20" coordorigin="970,319" coordsize="10,20">
              <v:shape style="position:absolute;left:970;top:319;width:10;height:20" coordorigin="970,319" coordsize="10,20" path="m970,338l980,338,980,319,970,319,970,338xe" filled="true" fillcolor="#000000" stroked="false">
                <v:path arrowok="t"/>
                <v:fill type="solid"/>
              </v:shape>
            </v:group>
            <v:group style="position:absolute;left:970;top:338;width:10;height:20" coordorigin="970,338" coordsize="10,20">
              <v:shape style="position:absolute;left:970;top:338;width:10;height:20" coordorigin="970,338" coordsize="10,20" path="m970,358l980,358,980,338,970,338,970,358xe" filled="true" fillcolor="#000000" stroked="false">
                <v:path arrowok="t"/>
                <v:fill type="solid"/>
              </v:shape>
            </v:group>
            <v:group style="position:absolute;left:970;top:358;width:10;height:20" coordorigin="970,358" coordsize="10,20">
              <v:shape style="position:absolute;left:970;top:358;width:10;height:20" coordorigin="970,358" coordsize="10,20" path="m970,377l980,377,980,358,970,358,970,377xe" filled="true" fillcolor="#000000" stroked="false">
                <v:path arrowok="t"/>
                <v:fill type="solid"/>
              </v:shape>
            </v:group>
            <v:group style="position:absolute;left:970;top:377;width:10;height:20" coordorigin="970,377" coordsize="10,20">
              <v:shape style="position:absolute;left:970;top:377;width:10;height:20" coordorigin="970,377" coordsize="10,20" path="m970,396l980,396,980,377,970,377,970,396xe" filled="true" fillcolor="#000000" stroked="false">
                <v:path arrowok="t"/>
                <v:fill type="solid"/>
              </v:shape>
            </v:group>
            <v:group style="position:absolute;left:970;top:396;width:10;height:20" coordorigin="970,396" coordsize="10,20">
              <v:shape style="position:absolute;left:970;top:396;width:10;height:20" coordorigin="970,396" coordsize="10,20" path="m970,415l980,415,980,396,970,396,970,415xe" filled="true" fillcolor="#000000" stroked="false">
                <v:path arrowok="t"/>
                <v:fill type="solid"/>
              </v:shape>
            </v:group>
            <v:group style="position:absolute;left:970;top:415;width:10;height:20" coordorigin="970,415" coordsize="10,20">
              <v:shape style="position:absolute;left:970;top:415;width:10;height:20" coordorigin="970,415" coordsize="10,20" path="m970,434l980,434,980,415,970,415,970,434xe" filled="true" fillcolor="#000000" stroked="false">
                <v:path arrowok="t"/>
                <v:fill type="solid"/>
              </v:shape>
            </v:group>
            <v:group style="position:absolute;left:970;top:434;width:10;height:20" coordorigin="970,434" coordsize="10,20">
              <v:shape style="position:absolute;left:970;top:434;width:10;height:20" coordorigin="970,434" coordsize="10,20" path="m970,454l980,454,980,434,970,434,970,454xe" filled="true" fillcolor="#000000" stroked="false">
                <v:path arrowok="t"/>
                <v:fill type="solid"/>
              </v:shape>
            </v:group>
            <v:group style="position:absolute;left:970;top:454;width:10;height:20" coordorigin="970,454" coordsize="10,20">
              <v:shape style="position:absolute;left:970;top:454;width:10;height:20" coordorigin="970,454" coordsize="10,20" path="m970,473l980,473,980,454,970,454,970,473xe" filled="true" fillcolor="#000000" stroked="false">
                <v:path arrowok="t"/>
                <v:fill type="solid"/>
              </v:shape>
            </v:group>
            <v:group style="position:absolute;left:970;top:473;width:10;height:20" coordorigin="970,473" coordsize="10,20">
              <v:shape style="position:absolute;left:970;top:473;width:10;height:20" coordorigin="970,473" coordsize="10,20" path="m970,492l980,492,980,473,970,473,970,492xe" filled="true" fillcolor="#000000" stroked="false">
                <v:path arrowok="t"/>
                <v:fill type="solid"/>
              </v:shape>
            </v:group>
            <v:group style="position:absolute;left:970;top:492;width:10;height:20" coordorigin="970,492" coordsize="10,20">
              <v:shape style="position:absolute;left:970;top:492;width:10;height:20" coordorigin="970,492" coordsize="10,20" path="m970,511l980,511,980,492,970,492,970,511xe" filled="true" fillcolor="#000000" stroked="false">
                <v:path arrowok="t"/>
                <v:fill type="solid"/>
              </v:shape>
            </v:group>
            <v:group style="position:absolute;left:970;top:511;width:10;height:20" coordorigin="970,511" coordsize="10,20">
              <v:shape style="position:absolute;left:970;top:511;width:10;height:20" coordorigin="970,511" coordsize="10,20" path="m970,530l980,530,980,511,970,511,970,530xe" filled="true" fillcolor="#000000" stroked="false">
                <v:path arrowok="t"/>
                <v:fill type="solid"/>
              </v:shape>
            </v:group>
            <v:group style="position:absolute;left:970;top:530;width:10;height:20" coordorigin="970,530" coordsize="10,20">
              <v:shape style="position:absolute;left:970;top:530;width:10;height:20" coordorigin="970,530" coordsize="10,20" path="m970,550l980,550,980,530,970,530,970,550xe" filled="true" fillcolor="#000000" stroked="false">
                <v:path arrowok="t"/>
                <v:fill type="solid"/>
              </v:shape>
            </v:group>
            <v:group style="position:absolute;left:970;top:550;width:10;height:20" coordorigin="970,550" coordsize="10,20">
              <v:shape style="position:absolute;left:970;top:550;width:10;height:20" coordorigin="970,550" coordsize="10,20" path="m970,569l980,569,980,550,970,550,970,569xe" filled="true" fillcolor="#000000" stroked="false">
                <v:path arrowok="t"/>
                <v:fill type="solid"/>
              </v:shape>
            </v:group>
            <v:group style="position:absolute;left:970;top:569;width:10;height:20" coordorigin="970,569" coordsize="10,20">
              <v:shape style="position:absolute;left:970;top:569;width:10;height:20" coordorigin="970,569" coordsize="10,20" path="m970,588l980,588,980,569,970,569,970,588xe" filled="true" fillcolor="#000000" stroked="false">
                <v:path arrowok="t"/>
                <v:fill type="solid"/>
              </v:shape>
            </v:group>
            <v:group style="position:absolute;left:970;top:588;width:10;height:20" coordorigin="970,588" coordsize="10,20">
              <v:shape style="position:absolute;left:970;top:588;width:10;height:20" coordorigin="970,588" coordsize="10,20" path="m970,607l980,607,980,588,970,588,970,607xe" filled="true" fillcolor="#000000" stroked="false">
                <v:path arrowok="t"/>
                <v:fill type="solid"/>
              </v:shape>
            </v:group>
            <v:group style="position:absolute;left:970;top:607;width:10;height:20" coordorigin="970,607" coordsize="10,20">
              <v:shape style="position:absolute;left:970;top:607;width:10;height:20" coordorigin="970,607" coordsize="10,20" path="m970,626l980,626,980,607,970,607,970,626xe" filled="true" fillcolor="#000000" stroked="false">
                <v:path arrowok="t"/>
                <v:fill type="solid"/>
              </v:shape>
            </v:group>
            <v:group style="position:absolute;left:970;top:626;width:10;height:20" coordorigin="970,626" coordsize="10,20">
              <v:shape style="position:absolute;left:970;top:626;width:10;height:20" coordorigin="970,626" coordsize="10,20" path="m970,646l980,646,980,626,970,626,970,646xe" filled="true" fillcolor="#000000" stroked="false">
                <v:path arrowok="t"/>
                <v:fill type="solid"/>
              </v:shape>
            </v:group>
            <v:group style="position:absolute;left:970;top:646;width:10;height:20" coordorigin="970,646" coordsize="10,20">
              <v:shape style="position:absolute;left:970;top:646;width:10;height:20" coordorigin="970,646" coordsize="10,20" path="m970,665l980,665,980,646,970,646,970,665xe" filled="true" fillcolor="#000000" stroked="false">
                <v:path arrowok="t"/>
                <v:fill type="solid"/>
              </v:shape>
            </v:group>
            <v:group style="position:absolute;left:970;top:665;width:10;height:20" coordorigin="970,665" coordsize="10,20">
              <v:shape style="position:absolute;left:970;top:665;width:10;height:20" coordorigin="970,665" coordsize="10,20" path="m970,684l980,684,980,665,970,665,970,684xe" filled="true" fillcolor="#000000" stroked="false">
                <v:path arrowok="t"/>
                <v:fill type="solid"/>
              </v:shape>
            </v:group>
            <v:group style="position:absolute;left:970;top:684;width:10;height:20" coordorigin="970,684" coordsize="10,20">
              <v:shape style="position:absolute;left:970;top:684;width:10;height:20" coordorigin="970,684" coordsize="10,20" path="m970,703l980,703,980,684,970,684,970,703xe" filled="true" fillcolor="#000000" stroked="false">
                <v:path arrowok="t"/>
                <v:fill type="solid"/>
              </v:shape>
            </v:group>
            <v:group style="position:absolute;left:970;top:703;width:10;height:20" coordorigin="970,703" coordsize="10,20">
              <v:shape style="position:absolute;left:970;top:703;width:10;height:20" coordorigin="970,703" coordsize="10,20" path="m970,722l980,722,980,703,970,703,970,722xe" filled="true" fillcolor="#000000" stroked="false">
                <v:path arrowok="t"/>
                <v:fill type="solid"/>
              </v:shape>
            </v:group>
            <v:group style="position:absolute;left:970;top:722;width:10;height:20" coordorigin="970,722" coordsize="10,20">
              <v:shape style="position:absolute;left:970;top:722;width:10;height:20" coordorigin="970,722" coordsize="10,20" path="m970,742l980,742,980,722,970,722,970,742xe" filled="true" fillcolor="#000000" stroked="false">
                <v:path arrowok="t"/>
                <v:fill type="solid"/>
              </v:shape>
            </v:group>
            <v:group style="position:absolute;left:970;top:742;width:10;height:20" coordorigin="970,742" coordsize="10,20">
              <v:shape style="position:absolute;left:970;top:742;width:10;height:20" coordorigin="970,742" coordsize="10,20" path="m970,761l980,761,980,742,970,742,970,761xe" filled="true" fillcolor="#000000" stroked="false">
                <v:path arrowok="t"/>
                <v:fill type="solid"/>
              </v:shape>
            </v:group>
            <v:group style="position:absolute;left:970;top:761;width:10;height:20" coordorigin="970,761" coordsize="10,20">
              <v:shape style="position:absolute;left:970;top:761;width:10;height:20" coordorigin="970,761" coordsize="10,20" path="m970,780l980,780,980,761,970,761,970,780xe" filled="true" fillcolor="#000000" stroked="false">
                <v:path arrowok="t"/>
                <v:fill type="solid"/>
              </v:shape>
            </v:group>
            <v:group style="position:absolute;left:970;top:780;width:10;height:20" coordorigin="970,780" coordsize="10,20">
              <v:shape style="position:absolute;left:970;top:780;width:10;height:20" coordorigin="970,780" coordsize="10,20" path="m970,799l980,799,980,780,970,780,970,799xe" filled="true" fillcolor="#000000" stroked="false">
                <v:path arrowok="t"/>
                <v:fill type="solid"/>
              </v:shape>
            </v:group>
            <v:group style="position:absolute;left:970;top:799;width:10;height:20" coordorigin="970,799" coordsize="10,20">
              <v:shape style="position:absolute;left:970;top:799;width:10;height:20" coordorigin="970,799" coordsize="10,20" path="m970,818l980,818,980,799,970,799,970,818xe" filled="true" fillcolor="#000000" stroked="false">
                <v:path arrowok="t"/>
                <v:fill type="solid"/>
              </v:shape>
            </v:group>
            <v:group style="position:absolute;left:970;top:818;width:10;height:20" coordorigin="970,818" coordsize="10,20">
              <v:shape style="position:absolute;left:970;top:818;width:10;height:20" coordorigin="970,818" coordsize="10,20" path="m970,838l980,838,980,818,970,818,970,838xe" filled="true" fillcolor="#000000" stroked="false">
                <v:path arrowok="t"/>
                <v:fill type="solid"/>
              </v:shape>
            </v:group>
            <v:group style="position:absolute;left:970;top:838;width:10;height:20" coordorigin="970,838" coordsize="10,20">
              <v:shape style="position:absolute;left:970;top:838;width:10;height:20" coordorigin="970,838" coordsize="10,20" path="m970,857l980,857,980,838,970,838,970,857xe" filled="true" fillcolor="#000000" stroked="false">
                <v:path arrowok="t"/>
                <v:fill type="solid"/>
              </v:shape>
            </v:group>
            <v:group style="position:absolute;left:970;top:857;width:10;height:20" coordorigin="970,857" coordsize="10,20">
              <v:shape style="position:absolute;left:970;top:857;width:10;height:20" coordorigin="970,857" coordsize="10,20" path="m970,876l980,876,980,857,970,857,970,876xe" filled="true" fillcolor="#000000" stroked="false">
                <v:path arrowok="t"/>
                <v:fill type="solid"/>
              </v:shape>
            </v:group>
            <v:group style="position:absolute;left:970;top:876;width:10;height:20" coordorigin="970,876" coordsize="10,20">
              <v:shape style="position:absolute;left:970;top:876;width:10;height:20" coordorigin="970,876" coordsize="10,20" path="m970,895l980,895,980,876,970,876,970,895xe" filled="true" fillcolor="#000000" stroked="false">
                <v:path arrowok="t"/>
                <v:fill type="solid"/>
              </v:shape>
            </v:group>
            <v:group style="position:absolute;left:970;top:895;width:10;height:20" coordorigin="970,895" coordsize="10,20">
              <v:shape style="position:absolute;left:970;top:895;width:10;height:20" coordorigin="970,895" coordsize="10,20" path="m970,914l980,914,980,895,970,895,970,914xe" filled="true" fillcolor="#000000" stroked="false">
                <v:path arrowok="t"/>
                <v:fill type="solid"/>
              </v:shape>
            </v:group>
            <v:group style="position:absolute;left:970;top:914;width:10;height:20" coordorigin="970,914" coordsize="10,20">
              <v:shape style="position:absolute;left:970;top:914;width:10;height:20" coordorigin="970,914" coordsize="10,20" path="m970,934l980,934,980,914,970,914,970,934xe" filled="true" fillcolor="#000000" stroked="false">
                <v:path arrowok="t"/>
                <v:fill type="solid"/>
              </v:shape>
            </v:group>
            <v:group style="position:absolute;left:970;top:934;width:10;height:20" coordorigin="970,934" coordsize="10,20">
              <v:shape style="position:absolute;left:970;top:934;width:10;height:20" coordorigin="970,934" coordsize="10,20" path="m970,953l980,953,980,934,970,934,970,953xe" filled="true" fillcolor="#000000" stroked="false">
                <v:path arrowok="t"/>
                <v:fill type="solid"/>
              </v:shape>
            </v:group>
            <v:group style="position:absolute;left:970;top:953;width:10;height:20" coordorigin="970,953" coordsize="10,20">
              <v:shape style="position:absolute;left:970;top:953;width:10;height:20" coordorigin="970,953" coordsize="10,20" path="m970,972l980,972,980,953,970,953,970,972xe" filled="true" fillcolor="#000000" stroked="false">
                <v:path arrowok="t"/>
                <v:fill type="solid"/>
              </v:shape>
            </v:group>
            <v:group style="position:absolute;left:970;top:972;width:10;height:20" coordorigin="970,972" coordsize="10,20">
              <v:shape style="position:absolute;left:970;top:972;width:10;height:20" coordorigin="970,972" coordsize="10,20" path="m970,991l980,991,980,972,970,972,970,991xe" filled="true" fillcolor="#000000" stroked="false">
                <v:path arrowok="t"/>
                <v:fill type="solid"/>
              </v:shape>
            </v:group>
            <v:group style="position:absolute;left:970;top:991;width:10;height:20" coordorigin="970,991" coordsize="10,20">
              <v:shape style="position:absolute;left:970;top:991;width:10;height:20" coordorigin="970,991" coordsize="10,20" path="m970,1010l980,1010,980,991,970,991,970,1010xe" filled="true" fillcolor="#000000" stroked="false">
                <v:path arrowok="t"/>
                <v:fill type="solid"/>
              </v:shape>
            </v:group>
            <v:group style="position:absolute;left:970;top:1010;width:10;height:20" coordorigin="970,1010" coordsize="10,20">
              <v:shape style="position:absolute;left:970;top:1010;width:10;height:20" coordorigin="970,1010" coordsize="10,20" path="m970,1030l980,1030,980,1010,970,1010,970,1030xe" filled="true" fillcolor="#000000" stroked="false">
                <v:path arrowok="t"/>
                <v:fill type="solid"/>
              </v:shape>
            </v:group>
            <v:group style="position:absolute;left:970;top:1030;width:10;height:20" coordorigin="970,1030" coordsize="10,20">
              <v:shape style="position:absolute;left:970;top:1030;width:10;height:20" coordorigin="970,1030" coordsize="10,20" path="m970,1049l980,1049,980,1030,970,1030,970,1049xe" filled="true" fillcolor="#000000" stroked="false">
                <v:path arrowok="t"/>
                <v:fill type="solid"/>
              </v:shape>
            </v:group>
            <v:group style="position:absolute;left:970;top:1049;width:10;height:20" coordorigin="970,1049" coordsize="10,20">
              <v:shape style="position:absolute;left:970;top:1049;width:10;height:20" coordorigin="970,1049" coordsize="10,20" path="m970,1068l980,1068,980,1049,970,1049,970,1068xe" filled="true" fillcolor="#000000" stroked="false">
                <v:path arrowok="t"/>
                <v:fill type="solid"/>
              </v:shape>
            </v:group>
            <v:group style="position:absolute;left:970;top:1068;width:10;height:20" coordorigin="970,1068" coordsize="10,20">
              <v:shape style="position:absolute;left:970;top:1068;width:10;height:20" coordorigin="970,1068" coordsize="10,20" path="m970,1087l980,1087,980,1068,970,1068,970,1087xe" filled="true" fillcolor="#000000" stroked="false">
                <v:path arrowok="t"/>
                <v:fill type="solid"/>
              </v:shape>
            </v:group>
            <v:group style="position:absolute;left:970;top:1087;width:10;height:20" coordorigin="970,1087" coordsize="10,20">
              <v:shape style="position:absolute;left:970;top:1087;width:10;height:20" coordorigin="970,1087" coordsize="10,20" path="m970,1106l980,1106,980,1087,970,1087,970,1106xe" filled="true" fillcolor="#000000" stroked="false">
                <v:path arrowok="t"/>
                <v:fill type="solid"/>
              </v:shape>
            </v:group>
            <v:group style="position:absolute;left:970;top:1106;width:10;height:20" coordorigin="970,1106" coordsize="10,20">
              <v:shape style="position:absolute;left:970;top:1106;width:10;height:20" coordorigin="970,1106" coordsize="10,20" path="m970,1126l980,1126,980,1106,970,1106,970,1126xe" filled="true" fillcolor="#000000" stroked="false">
                <v:path arrowok="t"/>
                <v:fill type="solid"/>
              </v:shape>
            </v:group>
            <v:group style="position:absolute;left:970;top:1126;width:10;height:20" coordorigin="970,1126" coordsize="10,20">
              <v:shape style="position:absolute;left:970;top:1126;width:10;height:20" coordorigin="970,1126" coordsize="10,20" path="m970,1145l980,1145,980,1126,970,1126,970,1145xe" filled="true" fillcolor="#000000" stroked="false">
                <v:path arrowok="t"/>
                <v:fill type="solid"/>
              </v:shape>
            </v:group>
            <v:group style="position:absolute;left:970;top:1145;width:10;height:20" coordorigin="970,1145" coordsize="10,20">
              <v:shape style="position:absolute;left:970;top:1145;width:10;height:20" coordorigin="970,1145" coordsize="10,20" path="m970,1164l980,1164,980,1145,970,1145,970,1164xe" filled="true" fillcolor="#000000" stroked="false">
                <v:path arrowok="t"/>
                <v:fill type="solid"/>
              </v:shape>
            </v:group>
            <v:group style="position:absolute;left:970;top:1164;width:10;height:20" coordorigin="970,1164" coordsize="10,20">
              <v:shape style="position:absolute;left:970;top:1164;width:10;height:20" coordorigin="970,1164" coordsize="10,20" path="m970,1183l980,1183,980,1164,970,1164,970,1183xe" filled="true" fillcolor="#000000" stroked="false">
                <v:path arrowok="t"/>
                <v:fill type="solid"/>
              </v:shape>
            </v:group>
            <v:group style="position:absolute;left:970;top:1183;width:10;height:20" coordorigin="970,1183" coordsize="10,20">
              <v:shape style="position:absolute;left:970;top:1183;width:10;height:20" coordorigin="970,1183" coordsize="10,20" path="m970,1202l980,1202,980,1183,970,1183,970,1202xe" filled="true" fillcolor="#000000" stroked="false">
                <v:path arrowok="t"/>
                <v:fill type="solid"/>
              </v:shape>
            </v:group>
            <v:group style="position:absolute;left:970;top:1202;width:10;height:20" coordorigin="970,1202" coordsize="10,20">
              <v:shape style="position:absolute;left:970;top:1202;width:10;height:20" coordorigin="970,1202" coordsize="10,20" path="m970,1222l980,1222,980,1202,970,1202,970,1222xe" filled="true" fillcolor="#000000" stroked="false">
                <v:path arrowok="t"/>
                <v:fill type="solid"/>
              </v:shape>
            </v:group>
            <v:group style="position:absolute;left:970;top:1222;width:10;height:20" coordorigin="970,1222" coordsize="10,20">
              <v:shape style="position:absolute;left:970;top:1222;width:10;height:20" coordorigin="970,1222" coordsize="10,20" path="m970,1241l980,1241,980,1222,970,1222,970,1241xe" filled="true" fillcolor="#000000" stroked="false">
                <v:path arrowok="t"/>
                <v:fill type="solid"/>
              </v:shape>
            </v:group>
            <v:group style="position:absolute;left:970;top:1241;width:10;height:20" coordorigin="970,1241" coordsize="10,20">
              <v:shape style="position:absolute;left:970;top:1241;width:10;height:20" coordorigin="970,1241" coordsize="10,20" path="m970,1260l980,1260,980,1241,970,1241,970,1260xe" filled="true" fillcolor="#000000" stroked="false">
                <v:path arrowok="t"/>
                <v:fill type="solid"/>
              </v:shape>
            </v:group>
            <v:group style="position:absolute;left:970;top:1260;width:10;height:20" coordorigin="970,1260" coordsize="10,20">
              <v:shape style="position:absolute;left:970;top:1260;width:10;height:20" coordorigin="970,1260" coordsize="10,20" path="m970,1279l980,1279,980,1260,970,1260,970,1279xe" filled="true" fillcolor="#000000" stroked="false">
                <v:path arrowok="t"/>
                <v:fill type="solid"/>
              </v:shape>
            </v:group>
            <v:group style="position:absolute;left:970;top:1279;width:10;height:20" coordorigin="970,1279" coordsize="10,20">
              <v:shape style="position:absolute;left:970;top:1279;width:10;height:20" coordorigin="970,1279" coordsize="10,20" path="m970,1298l980,1298,980,1279,970,1279,970,1298xe" filled="true" fillcolor="#000000" stroked="false">
                <v:path arrowok="t"/>
                <v:fill type="solid"/>
              </v:shape>
            </v:group>
            <v:group style="position:absolute;left:970;top:1298;width:10;height:20" coordorigin="970,1298" coordsize="10,20">
              <v:shape style="position:absolute;left:970;top:1298;width:10;height:20" coordorigin="970,1298" coordsize="10,20" path="m970,1318l980,1318,980,1298,970,1298,970,1318xe" filled="true" fillcolor="#000000" stroked="false">
                <v:path arrowok="t"/>
                <v:fill type="solid"/>
              </v:shape>
            </v:group>
            <v:group style="position:absolute;left:970;top:1318;width:10;height:20" coordorigin="970,1318" coordsize="10,20">
              <v:shape style="position:absolute;left:970;top:1318;width:10;height:20" coordorigin="970,1318" coordsize="10,20" path="m970,1337l980,1337,980,1318,970,1318,970,1337xe" filled="true" fillcolor="#000000" stroked="false">
                <v:path arrowok="t"/>
                <v:fill type="solid"/>
              </v:shape>
            </v:group>
            <v:group style="position:absolute;left:970;top:1337;width:10;height:20" coordorigin="970,1337" coordsize="10,20">
              <v:shape style="position:absolute;left:970;top:1337;width:10;height:20" coordorigin="970,1337" coordsize="10,20" path="m970,1356l980,1356,980,1337,970,1337,970,1356xe" filled="true" fillcolor="#000000" stroked="false">
                <v:path arrowok="t"/>
                <v:fill type="solid"/>
              </v:shape>
            </v:group>
            <v:group style="position:absolute;left:970;top:1356;width:10;height:20" coordorigin="970,1356" coordsize="10,20">
              <v:shape style="position:absolute;left:970;top:1356;width:10;height:20" coordorigin="970,1356" coordsize="10,20" path="m970,1375l980,1375,980,1356,970,1356,970,1375xe" filled="true" fillcolor="#000000" stroked="false">
                <v:path arrowok="t"/>
                <v:fill type="solid"/>
              </v:shape>
            </v:group>
            <v:group style="position:absolute;left:970;top:1375;width:10;height:20" coordorigin="970,1375" coordsize="10,20">
              <v:shape style="position:absolute;left:970;top:1375;width:10;height:20" coordorigin="970,1375" coordsize="10,20" path="m970,1394l980,1394,980,1375,970,1375,970,1394xe" filled="true" fillcolor="#000000" stroked="false">
                <v:path arrowok="t"/>
                <v:fill type="solid"/>
              </v:shape>
            </v:group>
            <v:group style="position:absolute;left:970;top:1394;width:10;height:20" coordorigin="970,1394" coordsize="10,20">
              <v:shape style="position:absolute;left:970;top:1394;width:10;height:20" coordorigin="970,1394" coordsize="10,20" path="m970,1414l980,1414,980,1394,970,1394,970,1414xe" filled="true" fillcolor="#000000" stroked="false">
                <v:path arrowok="t"/>
                <v:fill type="solid"/>
              </v:shape>
            </v:group>
            <v:group style="position:absolute;left:970;top:1414;width:10;height:20" coordorigin="970,1414" coordsize="10,20">
              <v:shape style="position:absolute;left:970;top:1414;width:10;height:20" coordorigin="970,1414" coordsize="10,20" path="m970,1433l980,1433,980,1414,970,1414,970,1433xe" filled="true" fillcolor="#000000" stroked="false">
                <v:path arrowok="t"/>
                <v:fill type="solid"/>
              </v:shape>
            </v:group>
            <v:group style="position:absolute;left:970;top:1433;width:10;height:20" coordorigin="970,1433" coordsize="10,20">
              <v:shape style="position:absolute;left:970;top:1433;width:10;height:20" coordorigin="970,1433" coordsize="10,20" path="m970,1452l980,1452,980,1433,970,1433,970,1452xe" filled="true" fillcolor="#000000" stroked="false">
                <v:path arrowok="t"/>
                <v:fill type="solid"/>
              </v:shape>
            </v:group>
            <v:group style="position:absolute;left:970;top:1452;width:10;height:20" coordorigin="970,1452" coordsize="10,20">
              <v:shape style="position:absolute;left:970;top:1452;width:10;height:20" coordorigin="970,1452" coordsize="10,20" path="m970,1471l980,1471,980,1452,970,1452,970,1471xe" filled="true" fillcolor="#000000" stroked="false">
                <v:path arrowok="t"/>
                <v:fill type="solid"/>
              </v:shape>
            </v:group>
            <v:group style="position:absolute;left:970;top:1471;width:10;height:20" coordorigin="970,1471" coordsize="10,20">
              <v:shape style="position:absolute;left:970;top:1471;width:10;height:20" coordorigin="970,1471" coordsize="10,20" path="m970,1490l980,1490,980,1471,970,1471,970,1490xe" filled="true" fillcolor="#000000" stroked="false">
                <v:path arrowok="t"/>
                <v:fill type="solid"/>
              </v:shape>
            </v:group>
            <v:group style="position:absolute;left:970;top:1490;width:10;height:20" coordorigin="970,1490" coordsize="10,20">
              <v:shape style="position:absolute;left:970;top:1490;width:10;height:20" coordorigin="970,1490" coordsize="10,20" path="m970,1510l980,1510,980,1490,970,1490,970,1510xe" filled="true" fillcolor="#000000" stroked="false">
                <v:path arrowok="t"/>
                <v:fill type="solid"/>
              </v:shape>
            </v:group>
            <v:group style="position:absolute;left:970;top:1510;width:10;height:20" coordorigin="970,1510" coordsize="10,20">
              <v:shape style="position:absolute;left:970;top:1510;width:10;height:20" coordorigin="970,1510" coordsize="10,20" path="m970,1529l980,1529,980,1510,970,1510,970,1529xe" filled="true" fillcolor="#000000" stroked="false">
                <v:path arrowok="t"/>
                <v:fill type="solid"/>
              </v:shape>
            </v:group>
            <v:group style="position:absolute;left:970;top:1529;width:10;height:20" coordorigin="970,1529" coordsize="10,20">
              <v:shape style="position:absolute;left:970;top:1529;width:10;height:20" coordorigin="970,1529" coordsize="10,20" path="m970,1548l980,1548,980,1529,970,1529,970,1548xe" filled="true" fillcolor="#000000" stroked="false">
                <v:path arrowok="t"/>
                <v:fill type="solid"/>
              </v:shape>
            </v:group>
            <v:group style="position:absolute;left:970;top:1548;width:10;height:20" coordorigin="970,1548" coordsize="10,20">
              <v:shape style="position:absolute;left:970;top:1548;width:10;height:20" coordorigin="970,1548" coordsize="10,20" path="m970,1567l980,1567,980,1548,970,1548,970,1567xe" filled="true" fillcolor="#000000" stroked="false">
                <v:path arrowok="t"/>
                <v:fill type="solid"/>
              </v:shape>
            </v:group>
            <v:group style="position:absolute;left:970;top:1567;width:10;height:20" coordorigin="970,1567" coordsize="10,20">
              <v:shape style="position:absolute;left:970;top:1567;width:10;height:20" coordorigin="970,1567" coordsize="10,20" path="m970,1586l980,1586,980,1567,970,1567,970,1586xe" filled="true" fillcolor="#000000" stroked="false">
                <v:path arrowok="t"/>
                <v:fill type="solid"/>
              </v:shape>
            </v:group>
            <v:group style="position:absolute;left:970;top:1586;width:10;height:20" coordorigin="970,1586" coordsize="10,20">
              <v:shape style="position:absolute;left:970;top:1586;width:10;height:20" coordorigin="970,1586" coordsize="10,20" path="m970,1606l980,1606,980,1586,970,1586,970,1606xe" filled="true" fillcolor="#000000" stroked="false">
                <v:path arrowok="t"/>
                <v:fill type="solid"/>
              </v:shape>
            </v:group>
            <v:group style="position:absolute;left:970;top:1606;width:10;height:20" coordorigin="970,1606" coordsize="10,20">
              <v:shape style="position:absolute;left:970;top:1606;width:10;height:20" coordorigin="970,1606" coordsize="10,20" path="m970,1625l980,1625,980,1606,970,1606,970,1625xe" filled="true" fillcolor="#000000" stroked="false">
                <v:path arrowok="t"/>
                <v:fill type="solid"/>
              </v:shape>
            </v:group>
            <v:group style="position:absolute;left:970;top:1625;width:10;height:20" coordorigin="970,1625" coordsize="10,20">
              <v:shape style="position:absolute;left:970;top:1625;width:10;height:20" coordorigin="970,1625" coordsize="10,20" path="m970,1644l980,1644,980,1625,970,1625,970,1644xe" filled="true" fillcolor="#000000" stroked="false">
                <v:path arrowok="t"/>
                <v:fill type="solid"/>
              </v:shape>
            </v:group>
            <v:group style="position:absolute;left:970;top:1644;width:10;height:20" coordorigin="970,1644" coordsize="10,20">
              <v:shape style="position:absolute;left:970;top:1644;width:10;height:20" coordorigin="970,1644" coordsize="10,20" path="m970,1664l980,1664,980,1644,970,1644,970,1664xe" filled="true" fillcolor="#000000" stroked="false">
                <v:path arrowok="t"/>
                <v:fill type="solid"/>
              </v:shape>
            </v:group>
            <v:group style="position:absolute;left:970;top:1664;width:10;height:20" coordorigin="970,1664" coordsize="10,20">
              <v:shape style="position:absolute;left:970;top:1664;width:10;height:20" coordorigin="970,1664" coordsize="10,20" path="m970,1683l980,1683,980,1664,970,1664,970,1683xe" filled="true" fillcolor="#000000" stroked="false">
                <v:path arrowok="t"/>
                <v:fill type="solid"/>
              </v:shape>
            </v:group>
            <v:group style="position:absolute;left:970;top:1683;width:10;height:20" coordorigin="970,1683" coordsize="10,20">
              <v:shape style="position:absolute;left:970;top:1683;width:10;height:20" coordorigin="970,1683" coordsize="10,20" path="m970,1702l980,1702,980,1683,970,1683,970,1702xe" filled="true" fillcolor="#000000" stroked="false">
                <v:path arrowok="t"/>
                <v:fill type="solid"/>
              </v:shape>
            </v:group>
            <v:group style="position:absolute;left:970;top:1702;width:10;height:20" coordorigin="970,1702" coordsize="10,20">
              <v:shape style="position:absolute;left:970;top:1702;width:10;height:20" coordorigin="970,1702" coordsize="10,20" path="m970,1721l980,1721,980,1702,970,1702,970,1721xe" filled="true" fillcolor="#000000" stroked="false">
                <v:path arrowok="t"/>
                <v:fill type="solid"/>
              </v:shape>
            </v:group>
            <v:group style="position:absolute;left:970;top:1721;width:10;height:20" coordorigin="970,1721" coordsize="10,20">
              <v:shape style="position:absolute;left:970;top:1721;width:10;height:20" coordorigin="970,1721" coordsize="10,20" path="m970,1740l980,1740,980,1721,970,1721,970,1740xe" filled="true" fillcolor="#000000" stroked="false">
                <v:path arrowok="t"/>
                <v:fill type="solid"/>
              </v:shape>
            </v:group>
            <v:group style="position:absolute;left:970;top:1740;width:10;height:20" coordorigin="970,1740" coordsize="10,20">
              <v:shape style="position:absolute;left:970;top:1740;width:10;height:20" coordorigin="970,1740" coordsize="10,20" path="m970,1760l980,1760,980,1740,970,1740,970,1760xe" filled="true" fillcolor="#000000" stroked="false">
                <v:path arrowok="t"/>
                <v:fill type="solid"/>
              </v:shape>
            </v:group>
            <v:group style="position:absolute;left:970;top:1760;width:10;height:20" coordorigin="970,1760" coordsize="10,20">
              <v:shape style="position:absolute;left:970;top:1760;width:10;height:20" coordorigin="970,1760" coordsize="10,20" path="m970,1779l980,1779,980,1760,970,1760,970,1779xe" filled="true" fillcolor="#000000" stroked="false">
                <v:path arrowok="t"/>
                <v:fill type="solid"/>
              </v:shape>
            </v:group>
            <v:group style="position:absolute;left:970;top:1779;width:10;height:20" coordorigin="970,1779" coordsize="10,20">
              <v:shape style="position:absolute;left:970;top:1779;width:10;height:20" coordorigin="970,1779" coordsize="10,20" path="m970,1798l980,1798,980,1779,970,1779,970,1798xe" filled="true" fillcolor="#000000" stroked="false">
                <v:path arrowok="t"/>
                <v:fill type="solid"/>
              </v:shape>
            </v:group>
            <v:group style="position:absolute;left:970;top:1798;width:10;height:20" coordorigin="970,1798" coordsize="10,20">
              <v:shape style="position:absolute;left:970;top:1798;width:10;height:20" coordorigin="970,1798" coordsize="10,20" path="m970,1817l980,1817,980,1798,970,1798,970,1817xe" filled="true" fillcolor="#000000" stroked="false">
                <v:path arrowok="t"/>
                <v:fill type="solid"/>
              </v:shape>
            </v:group>
            <v:group style="position:absolute;left:970;top:1817;width:10;height:20" coordorigin="970,1817" coordsize="10,20">
              <v:shape style="position:absolute;left:970;top:1817;width:10;height:20" coordorigin="970,1817" coordsize="10,20" path="m970,1836l980,1836,980,1817,970,1817,970,1836xe" filled="true" fillcolor="#000000" stroked="false">
                <v:path arrowok="t"/>
                <v:fill type="solid"/>
              </v:shape>
            </v:group>
            <v:group style="position:absolute;left:970;top:1836;width:10;height:20" coordorigin="970,1836" coordsize="10,20">
              <v:shape style="position:absolute;left:970;top:1836;width:10;height:20" coordorigin="970,1836" coordsize="10,20" path="m970,1856l980,1856,980,1836,970,1836,970,1856xe" filled="true" fillcolor="#000000" stroked="false">
                <v:path arrowok="t"/>
                <v:fill type="solid"/>
              </v:shape>
            </v:group>
            <v:group style="position:absolute;left:970;top:1856;width:10;height:20" coordorigin="970,1856" coordsize="10,20">
              <v:shape style="position:absolute;left:970;top:1856;width:10;height:20" coordorigin="970,1856" coordsize="10,20" path="m970,1875l980,1875,980,1856,970,1856,970,1875xe" filled="true" fillcolor="#000000" stroked="false">
                <v:path arrowok="t"/>
                <v:fill type="solid"/>
              </v:shape>
            </v:group>
            <v:group style="position:absolute;left:970;top:1875;width:10;height:20" coordorigin="970,1875" coordsize="10,20">
              <v:shape style="position:absolute;left:970;top:1875;width:10;height:20" coordorigin="970,1875" coordsize="10,20" path="m970,1894l980,1894,980,1875,970,1875,970,1894xe" filled="true" fillcolor="#000000" stroked="false">
                <v:path arrowok="t"/>
                <v:fill type="solid"/>
              </v:shape>
            </v:group>
            <v:group style="position:absolute;left:970;top:1894;width:10;height:20" coordorigin="970,1894" coordsize="10,20">
              <v:shape style="position:absolute;left:970;top:1894;width:10;height:20" coordorigin="970,1894" coordsize="10,20" path="m970,1913l980,1913,980,1894,970,1894,970,1913xe" filled="true" fillcolor="#000000" stroked="false">
                <v:path arrowok="t"/>
                <v:fill type="solid"/>
              </v:shape>
            </v:group>
            <v:group style="position:absolute;left:970;top:1913;width:10;height:20" coordorigin="970,1913" coordsize="10,20">
              <v:shape style="position:absolute;left:970;top:1913;width:10;height:20" coordorigin="970,1913" coordsize="10,20" path="m970,1932l980,1932,980,1913,970,1913,970,1932xe" filled="true" fillcolor="#000000" stroked="false">
                <v:path arrowok="t"/>
                <v:fill type="solid"/>
              </v:shape>
            </v:group>
            <v:group style="position:absolute;left:970;top:1932;width:10;height:20" coordorigin="970,1932" coordsize="10,20">
              <v:shape style="position:absolute;left:970;top:1932;width:10;height:20" coordorigin="970,1932" coordsize="10,20" path="m970,1952l980,1952,980,1932,970,1932,970,1952xe" filled="true" fillcolor="#000000" stroked="false">
                <v:path arrowok="t"/>
                <v:fill type="solid"/>
              </v:shape>
            </v:group>
            <v:group style="position:absolute;left:970;top:1952;width:10;height:20" coordorigin="970,1952" coordsize="10,20">
              <v:shape style="position:absolute;left:970;top:1952;width:10;height:20" coordorigin="970,1952" coordsize="10,20" path="m970,1971l980,1971,980,1952,970,1952,970,1971xe" filled="true" fillcolor="#000000" stroked="false">
                <v:path arrowok="t"/>
                <v:fill type="solid"/>
              </v:shape>
            </v:group>
            <v:group style="position:absolute;left:970;top:1971;width:10;height:20" coordorigin="970,1971" coordsize="10,20">
              <v:shape style="position:absolute;left:970;top:1971;width:10;height:20" coordorigin="970,1971" coordsize="10,20" path="m970,1990l980,1990,980,1971,970,1971,970,1990xe" filled="true" fillcolor="#000000" stroked="false">
                <v:path arrowok="t"/>
                <v:fill type="solid"/>
              </v:shape>
            </v:group>
            <v:group style="position:absolute;left:970;top:1990;width:10;height:20" coordorigin="970,1990" coordsize="10,20">
              <v:shape style="position:absolute;left:970;top:1990;width:10;height:20" coordorigin="970,1990" coordsize="10,20" path="m970,2009l980,2009,980,1990,970,1990,970,2009xe" filled="true" fillcolor="#000000" stroked="false">
                <v:path arrowok="t"/>
                <v:fill type="solid"/>
              </v:shape>
            </v:group>
            <v:group style="position:absolute;left:970;top:2009;width:10;height:20" coordorigin="970,2009" coordsize="10,20">
              <v:shape style="position:absolute;left:970;top:2009;width:10;height:20" coordorigin="970,2009" coordsize="10,20" path="m970,2028l980,2028,980,2009,970,2009,970,2028xe" filled="true" fillcolor="#000000" stroked="false">
                <v:path arrowok="t"/>
                <v:fill type="solid"/>
              </v:shape>
            </v:group>
            <v:group style="position:absolute;left:970;top:2028;width:10;height:20" coordorigin="970,2028" coordsize="10,20">
              <v:shape style="position:absolute;left:970;top:2028;width:10;height:20" coordorigin="970,2028" coordsize="10,20" path="m970,2048l980,2048,980,2028,970,2028,970,2048xe" filled="true" fillcolor="#000000" stroked="false">
                <v:path arrowok="t"/>
                <v:fill type="solid"/>
              </v:shape>
            </v:group>
            <v:group style="position:absolute;left:970;top:2048;width:10;height:20" coordorigin="970,2048" coordsize="10,20">
              <v:shape style="position:absolute;left:970;top:2048;width:10;height:20" coordorigin="970,2048" coordsize="10,20" path="m970,2067l980,2067,980,2048,970,2048,970,2067xe" filled="true" fillcolor="#000000" stroked="false">
                <v:path arrowok="t"/>
                <v:fill type="solid"/>
              </v:shape>
            </v:group>
            <v:group style="position:absolute;left:970;top:2067;width:10;height:20" coordorigin="970,2067" coordsize="10,20">
              <v:shape style="position:absolute;left:970;top:2067;width:10;height:20" coordorigin="970,2067" coordsize="10,20" path="m970,2086l980,2086,980,2067,970,2067,970,2086xe" filled="true" fillcolor="#000000" stroked="false">
                <v:path arrowok="t"/>
                <v:fill type="solid"/>
              </v:shape>
            </v:group>
            <v:group style="position:absolute;left:970;top:2086;width:10;height:20" coordorigin="970,2086" coordsize="10,20">
              <v:shape style="position:absolute;left:970;top:2086;width:10;height:20" coordorigin="970,2086" coordsize="10,20" path="m970,2105l980,2105,980,2086,970,2086,970,2105xe" filled="true" fillcolor="#000000" stroked="false">
                <v:path arrowok="t"/>
                <v:fill type="solid"/>
              </v:shape>
            </v:group>
            <v:group style="position:absolute;left:970;top:2108;width:10;height:2" coordorigin="970,2108" coordsize="10,2">
              <v:shape style="position:absolute;left:970;top:2108;width:10;height:2" coordorigin="970,2108" coordsize="10,0" path="m970,2108l980,2108e" filled="false" stroked="true" strokeweight=".24002pt" strokecolor="#000000">
                <v:path arrowok="t"/>
              </v:shape>
            </v:group>
            <v:group style="position:absolute;left:1870;top:31;width:10;height:20" coordorigin="1870,31" coordsize="10,20">
              <v:shape style="position:absolute;left:1870;top:31;width:10;height:20" coordorigin="1870,31" coordsize="10,20" path="m1870,50l1880,50,1880,31,1870,31,1870,50xe" filled="true" fillcolor="#000000" stroked="false">
                <v:path arrowok="t"/>
                <v:fill type="solid"/>
              </v:shape>
            </v:group>
            <v:group style="position:absolute;left:1870;top:50;width:10;height:20" coordorigin="1870,50" coordsize="10,20">
              <v:shape style="position:absolute;left:1870;top:50;width:10;height:20" coordorigin="1870,50" coordsize="10,20" path="m1870,70l1880,70,1880,50,1870,50,1870,70xe" filled="true" fillcolor="#000000" stroked="false">
                <v:path arrowok="t"/>
                <v:fill type="solid"/>
              </v:shape>
            </v:group>
            <v:group style="position:absolute;left:1870;top:70;width:10;height:20" coordorigin="1870,70" coordsize="10,20">
              <v:shape style="position:absolute;left:1870;top:70;width:10;height:20" coordorigin="1870,70" coordsize="10,20" path="m1870,89l1880,89,1880,70,1870,70,1870,89xe" filled="true" fillcolor="#000000" stroked="false">
                <v:path arrowok="t"/>
                <v:fill type="solid"/>
              </v:shape>
            </v:group>
            <v:group style="position:absolute;left:1870;top:89;width:10;height:20" coordorigin="1870,89" coordsize="10,20">
              <v:shape style="position:absolute;left:1870;top:89;width:10;height:20" coordorigin="1870,89" coordsize="10,20" path="m1870,108l1880,108,1880,89,1870,89,1870,108xe" filled="true" fillcolor="#000000" stroked="false">
                <v:path arrowok="t"/>
                <v:fill type="solid"/>
              </v:shape>
            </v:group>
            <v:group style="position:absolute;left:1870;top:108;width:10;height:20" coordorigin="1870,108" coordsize="10,20">
              <v:shape style="position:absolute;left:1870;top:108;width:10;height:20" coordorigin="1870,108" coordsize="10,20" path="m1870,127l1880,127,1880,108,1870,108,1870,127xe" filled="true" fillcolor="#000000" stroked="false">
                <v:path arrowok="t"/>
                <v:fill type="solid"/>
              </v:shape>
            </v:group>
            <v:group style="position:absolute;left:1870;top:127;width:10;height:20" coordorigin="1870,127" coordsize="10,20">
              <v:shape style="position:absolute;left:1870;top:127;width:10;height:20" coordorigin="1870,127" coordsize="10,20" path="m1870,146l1880,146,1880,127,1870,127,1870,146xe" filled="true" fillcolor="#000000" stroked="false">
                <v:path arrowok="t"/>
                <v:fill type="solid"/>
              </v:shape>
            </v:group>
            <v:group style="position:absolute;left:1870;top:146;width:10;height:20" coordorigin="1870,146" coordsize="10,20">
              <v:shape style="position:absolute;left:1870;top:146;width:10;height:20" coordorigin="1870,146" coordsize="10,20" path="m1870,166l1880,166,1880,146,1870,146,1870,166xe" filled="true" fillcolor="#000000" stroked="false">
                <v:path arrowok="t"/>
                <v:fill type="solid"/>
              </v:shape>
            </v:group>
            <v:group style="position:absolute;left:1870;top:166;width:10;height:20" coordorigin="1870,166" coordsize="10,20">
              <v:shape style="position:absolute;left:1870;top:166;width:10;height:20" coordorigin="1870,166" coordsize="10,20" path="m1870,185l1880,185,1880,166,1870,166,1870,185xe" filled="true" fillcolor="#000000" stroked="false">
                <v:path arrowok="t"/>
                <v:fill type="solid"/>
              </v:shape>
            </v:group>
            <v:group style="position:absolute;left:1870;top:185;width:10;height:20" coordorigin="1870,185" coordsize="10,20">
              <v:shape style="position:absolute;left:1870;top:185;width:10;height:20" coordorigin="1870,185" coordsize="10,20" path="m1870,204l1880,204,1880,185,1870,185,1870,204xe" filled="true" fillcolor="#000000" stroked="false">
                <v:path arrowok="t"/>
                <v:fill type="solid"/>
              </v:shape>
            </v:group>
            <v:group style="position:absolute;left:1870;top:204;width:10;height:20" coordorigin="1870,204" coordsize="10,20">
              <v:shape style="position:absolute;left:1870;top:204;width:10;height:20" coordorigin="1870,204" coordsize="10,20" path="m1870,223l1880,223,1880,204,1870,204,1870,223xe" filled="true" fillcolor="#000000" stroked="false">
                <v:path arrowok="t"/>
                <v:fill type="solid"/>
              </v:shape>
            </v:group>
            <v:group style="position:absolute;left:1870;top:223;width:10;height:20" coordorigin="1870,223" coordsize="10,20">
              <v:shape style="position:absolute;left:1870;top:223;width:10;height:20" coordorigin="1870,223" coordsize="10,20" path="m1870,242l1880,242,1880,223,1870,223,1870,242xe" filled="true" fillcolor="#000000" stroked="false">
                <v:path arrowok="t"/>
                <v:fill type="solid"/>
              </v:shape>
            </v:group>
            <v:group style="position:absolute;left:1870;top:242;width:10;height:20" coordorigin="1870,242" coordsize="10,20">
              <v:shape style="position:absolute;left:1870;top:242;width:10;height:20" coordorigin="1870,242" coordsize="10,20" path="m1870,262l1880,262,1880,242,1870,242,1870,262xe" filled="true" fillcolor="#000000" stroked="false">
                <v:path arrowok="t"/>
                <v:fill type="solid"/>
              </v:shape>
            </v:group>
            <v:group style="position:absolute;left:1870;top:262;width:10;height:20" coordorigin="1870,262" coordsize="10,20">
              <v:shape style="position:absolute;left:1870;top:262;width:10;height:20" coordorigin="1870,262" coordsize="10,20" path="m1870,281l1880,281,1880,262,1870,262,1870,281xe" filled="true" fillcolor="#000000" stroked="false">
                <v:path arrowok="t"/>
                <v:fill type="solid"/>
              </v:shape>
            </v:group>
            <v:group style="position:absolute;left:1870;top:281;width:10;height:20" coordorigin="1870,281" coordsize="10,20">
              <v:shape style="position:absolute;left:1870;top:281;width:10;height:20" coordorigin="1870,281" coordsize="10,20" path="m1870,300l1880,300,1880,281,1870,281,1870,300xe" filled="true" fillcolor="#000000" stroked="false">
                <v:path arrowok="t"/>
                <v:fill type="solid"/>
              </v:shape>
            </v:group>
            <v:group style="position:absolute;left:1870;top:300;width:10;height:20" coordorigin="1870,300" coordsize="10,20">
              <v:shape style="position:absolute;left:1870;top:300;width:10;height:20" coordorigin="1870,300" coordsize="10,20" path="m1870,319l1880,319,1880,300,1870,300,1870,319xe" filled="true" fillcolor="#000000" stroked="false">
                <v:path arrowok="t"/>
                <v:fill type="solid"/>
              </v:shape>
            </v:group>
            <v:group style="position:absolute;left:1870;top:319;width:10;height:20" coordorigin="1870,319" coordsize="10,20">
              <v:shape style="position:absolute;left:1870;top:319;width:10;height:20" coordorigin="1870,319" coordsize="10,20" path="m1870,338l1880,338,1880,319,1870,319,1870,338xe" filled="true" fillcolor="#000000" stroked="false">
                <v:path arrowok="t"/>
                <v:fill type="solid"/>
              </v:shape>
            </v:group>
            <v:group style="position:absolute;left:1870;top:338;width:10;height:20" coordorigin="1870,338" coordsize="10,20">
              <v:shape style="position:absolute;left:1870;top:338;width:10;height:20" coordorigin="1870,338" coordsize="10,20" path="m1870,358l1880,358,1880,338,1870,338,1870,358xe" filled="true" fillcolor="#000000" stroked="false">
                <v:path arrowok="t"/>
                <v:fill type="solid"/>
              </v:shape>
            </v:group>
            <v:group style="position:absolute;left:1870;top:358;width:10;height:20" coordorigin="1870,358" coordsize="10,20">
              <v:shape style="position:absolute;left:1870;top:358;width:10;height:20" coordorigin="1870,358" coordsize="10,20" path="m1870,377l1880,377,1880,358,1870,358,1870,377xe" filled="true" fillcolor="#000000" stroked="false">
                <v:path arrowok="t"/>
                <v:fill type="solid"/>
              </v:shape>
            </v:group>
            <v:group style="position:absolute;left:1870;top:377;width:10;height:20" coordorigin="1870,377" coordsize="10,20">
              <v:shape style="position:absolute;left:1870;top:377;width:10;height:20" coordorigin="1870,377" coordsize="10,20" path="m1870,396l1880,396,1880,377,1870,377,1870,396xe" filled="true" fillcolor="#000000" stroked="false">
                <v:path arrowok="t"/>
                <v:fill type="solid"/>
              </v:shape>
            </v:group>
            <v:group style="position:absolute;left:1870;top:396;width:10;height:20" coordorigin="1870,396" coordsize="10,20">
              <v:shape style="position:absolute;left:1870;top:396;width:10;height:20" coordorigin="1870,396" coordsize="10,20" path="m1870,415l1880,415,1880,396,1870,396,1870,415xe" filled="true" fillcolor="#000000" stroked="false">
                <v:path arrowok="t"/>
                <v:fill type="solid"/>
              </v:shape>
            </v:group>
            <v:group style="position:absolute;left:1870;top:415;width:10;height:20" coordorigin="1870,415" coordsize="10,20">
              <v:shape style="position:absolute;left:1870;top:415;width:10;height:20" coordorigin="1870,415" coordsize="10,20" path="m1870,434l1880,434,1880,415,1870,415,1870,434xe" filled="true" fillcolor="#000000" stroked="false">
                <v:path arrowok="t"/>
                <v:fill type="solid"/>
              </v:shape>
            </v:group>
            <v:group style="position:absolute;left:1870;top:434;width:10;height:20" coordorigin="1870,434" coordsize="10,20">
              <v:shape style="position:absolute;left:1870;top:434;width:10;height:20" coordorigin="1870,434" coordsize="10,20" path="m1870,454l1880,454,1880,434,1870,434,1870,454xe" filled="true" fillcolor="#000000" stroked="false">
                <v:path arrowok="t"/>
                <v:fill type="solid"/>
              </v:shape>
            </v:group>
            <v:group style="position:absolute;left:1870;top:454;width:10;height:20" coordorigin="1870,454" coordsize="10,20">
              <v:shape style="position:absolute;left:1870;top:454;width:10;height:20" coordorigin="1870,454" coordsize="10,20" path="m1870,473l1880,473,1880,454,1870,454,1870,473xe" filled="true" fillcolor="#000000" stroked="false">
                <v:path arrowok="t"/>
                <v:fill type="solid"/>
              </v:shape>
            </v:group>
            <v:group style="position:absolute;left:1870;top:473;width:10;height:20" coordorigin="1870,473" coordsize="10,20">
              <v:shape style="position:absolute;left:1870;top:473;width:10;height:20" coordorigin="1870,473" coordsize="10,20" path="m1870,492l1880,492,1880,473,1870,473,1870,492xe" filled="true" fillcolor="#000000" stroked="false">
                <v:path arrowok="t"/>
                <v:fill type="solid"/>
              </v:shape>
            </v:group>
            <v:group style="position:absolute;left:1870;top:492;width:10;height:20" coordorigin="1870,492" coordsize="10,20">
              <v:shape style="position:absolute;left:1870;top:492;width:10;height:20" coordorigin="1870,492" coordsize="10,20" path="m1870,511l1880,511,1880,492,1870,492,1870,511xe" filled="true" fillcolor="#000000" stroked="false">
                <v:path arrowok="t"/>
                <v:fill type="solid"/>
              </v:shape>
            </v:group>
            <v:group style="position:absolute;left:1870;top:511;width:10;height:20" coordorigin="1870,511" coordsize="10,20">
              <v:shape style="position:absolute;left:1870;top:511;width:10;height:20" coordorigin="1870,511" coordsize="10,20" path="m1870,530l1880,530,1880,511,1870,511,1870,530xe" filled="true" fillcolor="#000000" stroked="false">
                <v:path arrowok="t"/>
                <v:fill type="solid"/>
              </v:shape>
            </v:group>
            <v:group style="position:absolute;left:1870;top:530;width:10;height:20" coordorigin="1870,530" coordsize="10,20">
              <v:shape style="position:absolute;left:1870;top:530;width:10;height:20" coordorigin="1870,530" coordsize="10,20" path="m1870,550l1880,550,1880,530,1870,530,1870,550xe" filled="true" fillcolor="#000000" stroked="false">
                <v:path arrowok="t"/>
                <v:fill type="solid"/>
              </v:shape>
            </v:group>
            <v:group style="position:absolute;left:1870;top:550;width:10;height:20" coordorigin="1870,550" coordsize="10,20">
              <v:shape style="position:absolute;left:1870;top:550;width:10;height:20" coordorigin="1870,550" coordsize="10,20" path="m1870,569l1880,569,1880,550,1870,550,1870,569xe" filled="true" fillcolor="#000000" stroked="false">
                <v:path arrowok="t"/>
                <v:fill type="solid"/>
              </v:shape>
            </v:group>
            <v:group style="position:absolute;left:1870;top:569;width:10;height:20" coordorigin="1870,569" coordsize="10,20">
              <v:shape style="position:absolute;left:1870;top:569;width:10;height:20" coordorigin="1870,569" coordsize="10,20" path="m1870,588l1880,588,1880,569,1870,569,1870,588xe" filled="true" fillcolor="#000000" stroked="false">
                <v:path arrowok="t"/>
                <v:fill type="solid"/>
              </v:shape>
            </v:group>
            <v:group style="position:absolute;left:1870;top:588;width:10;height:20" coordorigin="1870,588" coordsize="10,20">
              <v:shape style="position:absolute;left:1870;top:588;width:10;height:20" coordorigin="1870,588" coordsize="10,20" path="m1870,607l1880,607,1880,588,1870,588,1870,607xe" filled="true" fillcolor="#000000" stroked="false">
                <v:path arrowok="t"/>
                <v:fill type="solid"/>
              </v:shape>
            </v:group>
            <v:group style="position:absolute;left:1870;top:607;width:10;height:20" coordorigin="1870,607" coordsize="10,20">
              <v:shape style="position:absolute;left:1870;top:607;width:10;height:20" coordorigin="1870,607" coordsize="10,20" path="m1870,626l1880,626,1880,607,1870,607,1870,626xe" filled="true" fillcolor="#000000" stroked="false">
                <v:path arrowok="t"/>
                <v:fill type="solid"/>
              </v:shape>
            </v:group>
            <v:group style="position:absolute;left:1870;top:626;width:10;height:20" coordorigin="1870,626" coordsize="10,20">
              <v:shape style="position:absolute;left:1870;top:626;width:10;height:20" coordorigin="1870,626" coordsize="10,20" path="m1870,646l1880,646,1880,626,1870,626,1870,646xe" filled="true" fillcolor="#000000" stroked="false">
                <v:path arrowok="t"/>
                <v:fill type="solid"/>
              </v:shape>
            </v:group>
            <v:group style="position:absolute;left:1870;top:646;width:10;height:20" coordorigin="1870,646" coordsize="10,20">
              <v:shape style="position:absolute;left:1870;top:646;width:10;height:20" coordorigin="1870,646" coordsize="10,20" path="m1870,665l1880,665,1880,646,1870,646,1870,665xe" filled="true" fillcolor="#000000" stroked="false">
                <v:path arrowok="t"/>
                <v:fill type="solid"/>
              </v:shape>
            </v:group>
            <v:group style="position:absolute;left:1870;top:665;width:10;height:20" coordorigin="1870,665" coordsize="10,20">
              <v:shape style="position:absolute;left:1870;top:665;width:10;height:20" coordorigin="1870,665" coordsize="10,20" path="m1870,684l1880,684,1880,665,1870,665,1870,684xe" filled="true" fillcolor="#000000" stroked="false">
                <v:path arrowok="t"/>
                <v:fill type="solid"/>
              </v:shape>
            </v:group>
            <v:group style="position:absolute;left:1870;top:684;width:10;height:20" coordorigin="1870,684" coordsize="10,20">
              <v:shape style="position:absolute;left:1870;top:684;width:10;height:20" coordorigin="1870,684" coordsize="10,20" path="m1870,703l1880,703,1880,684,1870,684,1870,703xe" filled="true" fillcolor="#000000" stroked="false">
                <v:path arrowok="t"/>
                <v:fill type="solid"/>
              </v:shape>
            </v:group>
            <v:group style="position:absolute;left:1870;top:703;width:10;height:20" coordorigin="1870,703" coordsize="10,20">
              <v:shape style="position:absolute;left:1870;top:703;width:10;height:20" coordorigin="1870,703" coordsize="10,20" path="m1870,722l1880,722,1880,703,1870,703,1870,722xe" filled="true" fillcolor="#000000" stroked="false">
                <v:path arrowok="t"/>
                <v:fill type="solid"/>
              </v:shape>
            </v:group>
            <v:group style="position:absolute;left:1870;top:722;width:10;height:20" coordorigin="1870,722" coordsize="10,20">
              <v:shape style="position:absolute;left:1870;top:722;width:10;height:20" coordorigin="1870,722" coordsize="10,20" path="m1870,742l1880,742,1880,722,1870,722,1870,742xe" filled="true" fillcolor="#000000" stroked="false">
                <v:path arrowok="t"/>
                <v:fill type="solid"/>
              </v:shape>
            </v:group>
            <v:group style="position:absolute;left:1870;top:742;width:10;height:20" coordorigin="1870,742" coordsize="10,20">
              <v:shape style="position:absolute;left:1870;top:742;width:10;height:20" coordorigin="1870,742" coordsize="10,20" path="m1870,761l1880,761,1880,742,1870,742,1870,761xe" filled="true" fillcolor="#000000" stroked="false">
                <v:path arrowok="t"/>
                <v:fill type="solid"/>
              </v:shape>
            </v:group>
            <v:group style="position:absolute;left:1870;top:761;width:10;height:20" coordorigin="1870,761" coordsize="10,20">
              <v:shape style="position:absolute;left:1870;top:761;width:10;height:20" coordorigin="1870,761" coordsize="10,20" path="m1870,780l1880,780,1880,761,1870,761,1870,780xe" filled="true" fillcolor="#000000" stroked="false">
                <v:path arrowok="t"/>
                <v:fill type="solid"/>
              </v:shape>
            </v:group>
            <v:group style="position:absolute;left:1870;top:780;width:10;height:20" coordorigin="1870,780" coordsize="10,20">
              <v:shape style="position:absolute;left:1870;top:780;width:10;height:20" coordorigin="1870,780" coordsize="10,20" path="m1870,799l1880,799,1880,780,1870,780,1870,799xe" filled="true" fillcolor="#000000" stroked="false">
                <v:path arrowok="t"/>
                <v:fill type="solid"/>
              </v:shape>
            </v:group>
            <v:group style="position:absolute;left:1870;top:799;width:10;height:20" coordorigin="1870,799" coordsize="10,20">
              <v:shape style="position:absolute;left:1870;top:799;width:10;height:20" coordorigin="1870,799" coordsize="10,20" path="m1870,818l1880,818,1880,799,1870,799,1870,818xe" filled="true" fillcolor="#000000" stroked="false">
                <v:path arrowok="t"/>
                <v:fill type="solid"/>
              </v:shape>
            </v:group>
            <v:group style="position:absolute;left:1870;top:818;width:10;height:20" coordorigin="1870,818" coordsize="10,20">
              <v:shape style="position:absolute;left:1870;top:818;width:10;height:20" coordorigin="1870,818" coordsize="10,20" path="m1870,838l1880,838,1880,818,1870,818,1870,838xe" filled="true" fillcolor="#000000" stroked="false">
                <v:path arrowok="t"/>
                <v:fill type="solid"/>
              </v:shape>
            </v:group>
            <v:group style="position:absolute;left:1870;top:838;width:10;height:20" coordorigin="1870,838" coordsize="10,20">
              <v:shape style="position:absolute;left:1870;top:838;width:10;height:20" coordorigin="1870,838" coordsize="10,20" path="m1870,857l1880,857,1880,838,1870,838,1870,857xe" filled="true" fillcolor="#000000" stroked="false">
                <v:path arrowok="t"/>
                <v:fill type="solid"/>
              </v:shape>
            </v:group>
            <v:group style="position:absolute;left:1870;top:857;width:10;height:20" coordorigin="1870,857" coordsize="10,20">
              <v:shape style="position:absolute;left:1870;top:857;width:10;height:20" coordorigin="1870,857" coordsize="10,20" path="m1870,876l1880,876,1880,857,1870,857,1870,876xe" filled="true" fillcolor="#000000" stroked="false">
                <v:path arrowok="t"/>
                <v:fill type="solid"/>
              </v:shape>
            </v:group>
            <v:group style="position:absolute;left:1870;top:876;width:10;height:20" coordorigin="1870,876" coordsize="10,20">
              <v:shape style="position:absolute;left:1870;top:876;width:10;height:20" coordorigin="1870,876" coordsize="10,20" path="m1870,895l1880,895,1880,876,1870,876,1870,895xe" filled="true" fillcolor="#000000" stroked="false">
                <v:path arrowok="t"/>
                <v:fill type="solid"/>
              </v:shape>
            </v:group>
            <v:group style="position:absolute;left:1870;top:895;width:10;height:20" coordorigin="1870,895" coordsize="10,20">
              <v:shape style="position:absolute;left:1870;top:895;width:10;height:20" coordorigin="1870,895" coordsize="10,20" path="m1870,914l1880,914,1880,895,1870,895,1870,914xe" filled="true" fillcolor="#000000" stroked="false">
                <v:path arrowok="t"/>
                <v:fill type="solid"/>
              </v:shape>
            </v:group>
            <v:group style="position:absolute;left:1870;top:914;width:10;height:20" coordorigin="1870,914" coordsize="10,20">
              <v:shape style="position:absolute;left:1870;top:914;width:10;height:20" coordorigin="1870,914" coordsize="10,20" path="m1870,934l1880,934,1880,914,1870,914,1870,934xe" filled="true" fillcolor="#000000" stroked="false">
                <v:path arrowok="t"/>
                <v:fill type="solid"/>
              </v:shape>
            </v:group>
            <v:group style="position:absolute;left:1870;top:934;width:10;height:20" coordorigin="1870,934" coordsize="10,20">
              <v:shape style="position:absolute;left:1870;top:934;width:10;height:20" coordorigin="1870,934" coordsize="10,20" path="m1870,953l1880,953,1880,934,1870,934,1870,953xe" filled="true" fillcolor="#000000" stroked="false">
                <v:path arrowok="t"/>
                <v:fill type="solid"/>
              </v:shape>
            </v:group>
            <v:group style="position:absolute;left:1870;top:953;width:10;height:20" coordorigin="1870,953" coordsize="10,20">
              <v:shape style="position:absolute;left:1870;top:953;width:10;height:20" coordorigin="1870,953" coordsize="10,20" path="m1870,972l1880,972,1880,953,1870,953,1870,972xe" filled="true" fillcolor="#000000" stroked="false">
                <v:path arrowok="t"/>
                <v:fill type="solid"/>
              </v:shape>
            </v:group>
            <v:group style="position:absolute;left:1870;top:972;width:10;height:20" coordorigin="1870,972" coordsize="10,20">
              <v:shape style="position:absolute;left:1870;top:972;width:10;height:20" coordorigin="1870,972" coordsize="10,20" path="m1870,991l1880,991,1880,972,1870,972,1870,991xe" filled="true" fillcolor="#000000" stroked="false">
                <v:path arrowok="t"/>
                <v:fill type="solid"/>
              </v:shape>
            </v:group>
            <v:group style="position:absolute;left:1870;top:991;width:10;height:20" coordorigin="1870,991" coordsize="10,20">
              <v:shape style="position:absolute;left:1870;top:991;width:10;height:20" coordorigin="1870,991" coordsize="10,20" path="m1870,1010l1880,1010,1880,991,1870,991,1870,1010xe" filled="true" fillcolor="#000000" stroked="false">
                <v:path arrowok="t"/>
                <v:fill type="solid"/>
              </v:shape>
            </v:group>
            <v:group style="position:absolute;left:1870;top:1010;width:10;height:20" coordorigin="1870,1010" coordsize="10,20">
              <v:shape style="position:absolute;left:1870;top:1010;width:10;height:20" coordorigin="1870,1010" coordsize="10,20" path="m1870,1030l1880,1030,1880,1010,1870,1010,1870,1030xe" filled="true" fillcolor="#000000" stroked="false">
                <v:path arrowok="t"/>
                <v:fill type="solid"/>
              </v:shape>
            </v:group>
            <v:group style="position:absolute;left:1870;top:1030;width:10;height:20" coordorigin="1870,1030" coordsize="10,20">
              <v:shape style="position:absolute;left:1870;top:1030;width:10;height:20" coordorigin="1870,1030" coordsize="10,20" path="m1870,1049l1880,1049,1880,1030,1870,1030,1870,1049xe" filled="true" fillcolor="#000000" stroked="false">
                <v:path arrowok="t"/>
                <v:fill type="solid"/>
              </v:shape>
            </v:group>
            <v:group style="position:absolute;left:1870;top:1049;width:10;height:20" coordorigin="1870,1049" coordsize="10,20">
              <v:shape style="position:absolute;left:1870;top:1049;width:10;height:20" coordorigin="1870,1049" coordsize="10,20" path="m1870,1068l1880,1068,1880,1049,1870,1049,1870,1068xe" filled="true" fillcolor="#000000" stroked="false">
                <v:path arrowok="t"/>
                <v:fill type="solid"/>
              </v:shape>
            </v:group>
            <v:group style="position:absolute;left:1870;top:1068;width:10;height:20" coordorigin="1870,1068" coordsize="10,20">
              <v:shape style="position:absolute;left:1870;top:1068;width:10;height:20" coordorigin="1870,1068" coordsize="10,20" path="m1870,1087l1880,1087,1880,1068,1870,1068,1870,1087xe" filled="true" fillcolor="#000000" stroked="false">
                <v:path arrowok="t"/>
                <v:fill type="solid"/>
              </v:shape>
            </v:group>
            <v:group style="position:absolute;left:1870;top:1087;width:10;height:20" coordorigin="1870,1087" coordsize="10,20">
              <v:shape style="position:absolute;left:1870;top:1087;width:10;height:20" coordorigin="1870,1087" coordsize="10,20" path="m1870,1106l1880,1106,1880,1087,1870,1087,1870,1106xe" filled="true" fillcolor="#000000" stroked="false">
                <v:path arrowok="t"/>
                <v:fill type="solid"/>
              </v:shape>
            </v:group>
            <v:group style="position:absolute;left:1870;top:1106;width:10;height:20" coordorigin="1870,1106" coordsize="10,20">
              <v:shape style="position:absolute;left:1870;top:1106;width:10;height:20" coordorigin="1870,1106" coordsize="10,20" path="m1870,1126l1880,1126,1880,1106,1870,1106,1870,1126xe" filled="true" fillcolor="#000000" stroked="false">
                <v:path arrowok="t"/>
                <v:fill type="solid"/>
              </v:shape>
            </v:group>
            <v:group style="position:absolute;left:1870;top:1126;width:10;height:20" coordorigin="1870,1126" coordsize="10,20">
              <v:shape style="position:absolute;left:1870;top:1126;width:10;height:20" coordorigin="1870,1126" coordsize="10,20" path="m1870,1145l1880,1145,1880,1126,1870,1126,1870,1145xe" filled="true" fillcolor="#000000" stroked="false">
                <v:path arrowok="t"/>
                <v:fill type="solid"/>
              </v:shape>
            </v:group>
            <v:group style="position:absolute;left:1870;top:1145;width:10;height:20" coordorigin="1870,1145" coordsize="10,20">
              <v:shape style="position:absolute;left:1870;top:1145;width:10;height:20" coordorigin="1870,1145" coordsize="10,20" path="m1870,1164l1880,1164,1880,1145,1870,1145,1870,1164xe" filled="true" fillcolor="#000000" stroked="false">
                <v:path arrowok="t"/>
                <v:fill type="solid"/>
              </v:shape>
            </v:group>
            <v:group style="position:absolute;left:1870;top:1164;width:10;height:20" coordorigin="1870,1164" coordsize="10,20">
              <v:shape style="position:absolute;left:1870;top:1164;width:10;height:20" coordorigin="1870,1164" coordsize="10,20" path="m1870,1183l1880,1183,1880,1164,1870,1164,1870,1183xe" filled="true" fillcolor="#000000" stroked="false">
                <v:path arrowok="t"/>
                <v:fill type="solid"/>
              </v:shape>
            </v:group>
            <v:group style="position:absolute;left:1870;top:1183;width:10;height:20" coordorigin="1870,1183" coordsize="10,20">
              <v:shape style="position:absolute;left:1870;top:1183;width:10;height:20" coordorigin="1870,1183" coordsize="10,20" path="m1870,1202l1880,1202,1880,1183,1870,1183,1870,1202xe" filled="true" fillcolor="#000000" stroked="false">
                <v:path arrowok="t"/>
                <v:fill type="solid"/>
              </v:shape>
            </v:group>
            <v:group style="position:absolute;left:1870;top:1202;width:10;height:20" coordorigin="1870,1202" coordsize="10,20">
              <v:shape style="position:absolute;left:1870;top:1202;width:10;height:20" coordorigin="1870,1202" coordsize="10,20" path="m1870,1222l1880,1222,1880,1202,1870,1202,1870,1222xe" filled="true" fillcolor="#000000" stroked="false">
                <v:path arrowok="t"/>
                <v:fill type="solid"/>
              </v:shape>
            </v:group>
            <v:group style="position:absolute;left:1870;top:1222;width:10;height:20" coordorigin="1870,1222" coordsize="10,20">
              <v:shape style="position:absolute;left:1870;top:1222;width:10;height:20" coordorigin="1870,1222" coordsize="10,20" path="m1870,1241l1880,1241,1880,1222,1870,1222,1870,1241xe" filled="true" fillcolor="#000000" stroked="false">
                <v:path arrowok="t"/>
                <v:fill type="solid"/>
              </v:shape>
            </v:group>
            <v:group style="position:absolute;left:1870;top:1241;width:10;height:20" coordorigin="1870,1241" coordsize="10,20">
              <v:shape style="position:absolute;left:1870;top:1241;width:10;height:20" coordorigin="1870,1241" coordsize="10,20" path="m1870,1260l1880,1260,1880,1241,1870,1241,1870,1260xe" filled="true" fillcolor="#000000" stroked="false">
                <v:path arrowok="t"/>
                <v:fill type="solid"/>
              </v:shape>
            </v:group>
            <v:group style="position:absolute;left:1870;top:1260;width:10;height:20" coordorigin="1870,1260" coordsize="10,20">
              <v:shape style="position:absolute;left:1870;top:1260;width:10;height:20" coordorigin="1870,1260" coordsize="10,20" path="m1870,1279l1880,1279,1880,1260,1870,1260,1870,1279xe" filled="true" fillcolor="#000000" stroked="false">
                <v:path arrowok="t"/>
                <v:fill type="solid"/>
              </v:shape>
            </v:group>
            <v:group style="position:absolute;left:1870;top:1279;width:10;height:20" coordorigin="1870,1279" coordsize="10,20">
              <v:shape style="position:absolute;left:1870;top:1279;width:10;height:20" coordorigin="1870,1279" coordsize="10,20" path="m1870,1298l1880,1298,1880,1279,1870,1279,1870,1298xe" filled="true" fillcolor="#000000" stroked="false">
                <v:path arrowok="t"/>
                <v:fill type="solid"/>
              </v:shape>
            </v:group>
            <v:group style="position:absolute;left:1870;top:1298;width:10;height:20" coordorigin="1870,1298" coordsize="10,20">
              <v:shape style="position:absolute;left:1870;top:1298;width:10;height:20" coordorigin="1870,1298" coordsize="10,20" path="m1870,1318l1880,1318,1880,1298,1870,1298,1870,1318xe" filled="true" fillcolor="#000000" stroked="false">
                <v:path arrowok="t"/>
                <v:fill type="solid"/>
              </v:shape>
            </v:group>
            <v:group style="position:absolute;left:1870;top:1318;width:10;height:20" coordorigin="1870,1318" coordsize="10,20">
              <v:shape style="position:absolute;left:1870;top:1318;width:10;height:20" coordorigin="1870,1318" coordsize="10,20" path="m1870,1337l1880,1337,1880,1318,1870,1318,1870,1337xe" filled="true" fillcolor="#000000" stroked="false">
                <v:path arrowok="t"/>
                <v:fill type="solid"/>
              </v:shape>
            </v:group>
            <v:group style="position:absolute;left:1870;top:1337;width:10;height:20" coordorigin="1870,1337" coordsize="10,20">
              <v:shape style="position:absolute;left:1870;top:1337;width:10;height:20" coordorigin="1870,1337" coordsize="10,20" path="m1870,1356l1880,1356,1880,1337,1870,1337,1870,1356xe" filled="true" fillcolor="#000000" stroked="false">
                <v:path arrowok="t"/>
                <v:fill type="solid"/>
              </v:shape>
            </v:group>
            <v:group style="position:absolute;left:1870;top:1356;width:10;height:20" coordorigin="1870,1356" coordsize="10,20">
              <v:shape style="position:absolute;left:1870;top:1356;width:10;height:20" coordorigin="1870,1356" coordsize="10,20" path="m1870,1375l1880,1375,1880,1356,1870,1356,1870,1375xe" filled="true" fillcolor="#000000" stroked="false">
                <v:path arrowok="t"/>
                <v:fill type="solid"/>
              </v:shape>
            </v:group>
            <v:group style="position:absolute;left:1870;top:1375;width:10;height:20" coordorigin="1870,1375" coordsize="10,20">
              <v:shape style="position:absolute;left:1870;top:1375;width:10;height:20" coordorigin="1870,1375" coordsize="10,20" path="m1870,1394l1880,1394,1880,1375,1870,1375,1870,1394xe" filled="true" fillcolor="#000000" stroked="false">
                <v:path arrowok="t"/>
                <v:fill type="solid"/>
              </v:shape>
            </v:group>
            <v:group style="position:absolute;left:1870;top:1394;width:10;height:20" coordorigin="1870,1394" coordsize="10,20">
              <v:shape style="position:absolute;left:1870;top:1394;width:10;height:20" coordorigin="1870,1394" coordsize="10,20" path="m1870,1414l1880,1414,1880,1394,1870,1394,1870,1414xe" filled="true" fillcolor="#000000" stroked="false">
                <v:path arrowok="t"/>
                <v:fill type="solid"/>
              </v:shape>
            </v:group>
            <v:group style="position:absolute;left:1870;top:1414;width:10;height:20" coordorigin="1870,1414" coordsize="10,20">
              <v:shape style="position:absolute;left:1870;top:1414;width:10;height:20" coordorigin="1870,1414" coordsize="10,20" path="m1870,1433l1880,1433,1880,1414,1870,1414,1870,1433xe" filled="true" fillcolor="#000000" stroked="false">
                <v:path arrowok="t"/>
                <v:fill type="solid"/>
              </v:shape>
            </v:group>
            <v:group style="position:absolute;left:1870;top:1433;width:10;height:20" coordorigin="1870,1433" coordsize="10,20">
              <v:shape style="position:absolute;left:1870;top:1433;width:10;height:20" coordorigin="1870,1433" coordsize="10,20" path="m1870,1452l1880,1452,1880,1433,1870,1433,1870,1452xe" filled="true" fillcolor="#000000" stroked="false">
                <v:path arrowok="t"/>
                <v:fill type="solid"/>
              </v:shape>
            </v:group>
            <v:group style="position:absolute;left:1870;top:1452;width:10;height:20" coordorigin="1870,1452" coordsize="10,20">
              <v:shape style="position:absolute;left:1870;top:1452;width:10;height:20" coordorigin="1870,1452" coordsize="10,20" path="m1870,1471l1880,1471,1880,1452,1870,1452,1870,1471xe" filled="true" fillcolor="#000000" stroked="false">
                <v:path arrowok="t"/>
                <v:fill type="solid"/>
              </v:shape>
            </v:group>
            <v:group style="position:absolute;left:1870;top:1471;width:10;height:20" coordorigin="1870,1471" coordsize="10,20">
              <v:shape style="position:absolute;left:1870;top:1471;width:10;height:20" coordorigin="1870,1471" coordsize="10,20" path="m1870,1490l1880,1490,1880,1471,1870,1471,1870,1490xe" filled="true" fillcolor="#000000" stroked="false">
                <v:path arrowok="t"/>
                <v:fill type="solid"/>
              </v:shape>
            </v:group>
            <v:group style="position:absolute;left:1870;top:1490;width:10;height:20" coordorigin="1870,1490" coordsize="10,20">
              <v:shape style="position:absolute;left:1870;top:1490;width:10;height:20" coordorigin="1870,1490" coordsize="10,20" path="m1870,1510l1880,1510,1880,1490,1870,1490,1870,1510xe" filled="true" fillcolor="#000000" stroked="false">
                <v:path arrowok="t"/>
                <v:fill type="solid"/>
              </v:shape>
            </v:group>
            <v:group style="position:absolute;left:1870;top:1510;width:10;height:20" coordorigin="1870,1510" coordsize="10,20">
              <v:shape style="position:absolute;left:1870;top:1510;width:10;height:20" coordorigin="1870,1510" coordsize="10,20" path="m1870,1529l1880,1529,1880,1510,1870,1510,1870,1529xe" filled="true" fillcolor="#000000" stroked="false">
                <v:path arrowok="t"/>
                <v:fill type="solid"/>
              </v:shape>
            </v:group>
            <v:group style="position:absolute;left:1870;top:1529;width:10;height:20" coordorigin="1870,1529" coordsize="10,20">
              <v:shape style="position:absolute;left:1870;top:1529;width:10;height:20" coordorigin="1870,1529" coordsize="10,20" path="m1870,1548l1880,1548,1880,1529,1870,1529,1870,1548xe" filled="true" fillcolor="#000000" stroked="false">
                <v:path arrowok="t"/>
                <v:fill type="solid"/>
              </v:shape>
            </v:group>
            <v:group style="position:absolute;left:1870;top:1548;width:10;height:20" coordorigin="1870,1548" coordsize="10,20">
              <v:shape style="position:absolute;left:1870;top:1548;width:10;height:20" coordorigin="1870,1548" coordsize="10,20" path="m1870,1567l1880,1567,1880,1548,1870,1548,1870,1567xe" filled="true" fillcolor="#000000" stroked="false">
                <v:path arrowok="t"/>
                <v:fill type="solid"/>
              </v:shape>
            </v:group>
            <v:group style="position:absolute;left:1870;top:1567;width:10;height:20" coordorigin="1870,1567" coordsize="10,20">
              <v:shape style="position:absolute;left:1870;top:1567;width:10;height:20" coordorigin="1870,1567" coordsize="10,20" path="m1870,1586l1880,1586,1880,1567,1870,1567,1870,1586xe" filled="true" fillcolor="#000000" stroked="false">
                <v:path arrowok="t"/>
                <v:fill type="solid"/>
              </v:shape>
            </v:group>
            <v:group style="position:absolute;left:1870;top:1586;width:10;height:20" coordorigin="1870,1586" coordsize="10,20">
              <v:shape style="position:absolute;left:1870;top:1586;width:10;height:20" coordorigin="1870,1586" coordsize="10,20" path="m1870,1606l1880,1606,1880,1586,1870,1586,1870,1606xe" filled="true" fillcolor="#000000" stroked="false">
                <v:path arrowok="t"/>
                <v:fill type="solid"/>
              </v:shape>
            </v:group>
            <v:group style="position:absolute;left:1870;top:1606;width:10;height:20" coordorigin="1870,1606" coordsize="10,20">
              <v:shape style="position:absolute;left:1870;top:1606;width:10;height:20" coordorigin="1870,1606" coordsize="10,20" path="m1870,1625l1880,1625,1880,1606,1870,1606,1870,1625xe" filled="true" fillcolor="#000000" stroked="false">
                <v:path arrowok="t"/>
                <v:fill type="solid"/>
              </v:shape>
            </v:group>
            <v:group style="position:absolute;left:1870;top:1625;width:10;height:20" coordorigin="1870,1625" coordsize="10,20">
              <v:shape style="position:absolute;left:1870;top:1625;width:10;height:20" coordorigin="1870,1625" coordsize="10,20" path="m1870,1644l1880,1644,1880,1625,1870,1625,1870,1644xe" filled="true" fillcolor="#000000" stroked="false">
                <v:path arrowok="t"/>
                <v:fill type="solid"/>
              </v:shape>
            </v:group>
            <v:group style="position:absolute;left:1870;top:1644;width:10;height:20" coordorigin="1870,1644" coordsize="10,20">
              <v:shape style="position:absolute;left:1870;top:1644;width:10;height:20" coordorigin="1870,1644" coordsize="10,20" path="m1870,1664l1880,1664,1880,1644,1870,1644,1870,1664xe" filled="true" fillcolor="#000000" stroked="false">
                <v:path arrowok="t"/>
                <v:fill type="solid"/>
              </v:shape>
            </v:group>
            <v:group style="position:absolute;left:1870;top:1664;width:10;height:20" coordorigin="1870,1664" coordsize="10,20">
              <v:shape style="position:absolute;left:1870;top:1664;width:10;height:20" coordorigin="1870,1664" coordsize="10,20" path="m1870,1683l1880,1683,1880,1664,1870,1664,1870,1683xe" filled="true" fillcolor="#000000" stroked="false">
                <v:path arrowok="t"/>
                <v:fill type="solid"/>
              </v:shape>
            </v:group>
            <v:group style="position:absolute;left:1870;top:1683;width:10;height:20" coordorigin="1870,1683" coordsize="10,20">
              <v:shape style="position:absolute;left:1870;top:1683;width:10;height:20" coordorigin="1870,1683" coordsize="10,20" path="m1870,1702l1880,1702,1880,1683,1870,1683,1870,1702xe" filled="true" fillcolor="#000000" stroked="false">
                <v:path arrowok="t"/>
                <v:fill type="solid"/>
              </v:shape>
            </v:group>
            <v:group style="position:absolute;left:1870;top:1702;width:10;height:20" coordorigin="1870,1702" coordsize="10,20">
              <v:shape style="position:absolute;left:1870;top:1702;width:10;height:20" coordorigin="1870,1702" coordsize="10,20" path="m1870,1721l1880,1721,1880,1702,1870,1702,1870,1721xe" filled="true" fillcolor="#000000" stroked="false">
                <v:path arrowok="t"/>
                <v:fill type="solid"/>
              </v:shape>
            </v:group>
            <v:group style="position:absolute;left:1870;top:1721;width:10;height:20" coordorigin="1870,1721" coordsize="10,20">
              <v:shape style="position:absolute;left:1870;top:1721;width:10;height:20" coordorigin="1870,1721" coordsize="10,20" path="m1870,1740l1880,1740,1880,1721,1870,1721,1870,1740xe" filled="true" fillcolor="#000000" stroked="false">
                <v:path arrowok="t"/>
                <v:fill type="solid"/>
              </v:shape>
            </v:group>
            <v:group style="position:absolute;left:1870;top:1740;width:10;height:20" coordorigin="1870,1740" coordsize="10,20">
              <v:shape style="position:absolute;left:1870;top:1740;width:10;height:20" coordorigin="1870,1740" coordsize="10,20" path="m1870,1760l1880,1760,1880,1740,1870,1740,1870,1760xe" filled="true" fillcolor="#000000" stroked="false">
                <v:path arrowok="t"/>
                <v:fill type="solid"/>
              </v:shape>
            </v:group>
            <v:group style="position:absolute;left:1870;top:1760;width:10;height:20" coordorigin="1870,1760" coordsize="10,20">
              <v:shape style="position:absolute;left:1870;top:1760;width:10;height:20" coordorigin="1870,1760" coordsize="10,20" path="m1870,1779l1880,1779,1880,1760,1870,1760,1870,1779xe" filled="true" fillcolor="#000000" stroked="false">
                <v:path arrowok="t"/>
                <v:fill type="solid"/>
              </v:shape>
            </v:group>
            <v:group style="position:absolute;left:1870;top:1779;width:10;height:20" coordorigin="1870,1779" coordsize="10,20">
              <v:shape style="position:absolute;left:1870;top:1779;width:10;height:20" coordorigin="1870,1779" coordsize="10,20" path="m1870,1798l1880,1798,1880,1779,1870,1779,1870,1798xe" filled="true" fillcolor="#000000" stroked="false">
                <v:path arrowok="t"/>
                <v:fill type="solid"/>
              </v:shape>
            </v:group>
            <v:group style="position:absolute;left:1870;top:1798;width:10;height:20" coordorigin="1870,1798" coordsize="10,20">
              <v:shape style="position:absolute;left:1870;top:1798;width:10;height:20" coordorigin="1870,1798" coordsize="10,20" path="m1870,1817l1880,1817,1880,1798,1870,1798,1870,1817xe" filled="true" fillcolor="#000000" stroked="false">
                <v:path arrowok="t"/>
                <v:fill type="solid"/>
              </v:shape>
            </v:group>
            <v:group style="position:absolute;left:1870;top:1817;width:10;height:20" coordorigin="1870,1817" coordsize="10,20">
              <v:shape style="position:absolute;left:1870;top:1817;width:10;height:20" coordorigin="1870,1817" coordsize="10,20" path="m1870,1836l1880,1836,1880,1817,1870,1817,1870,1836xe" filled="true" fillcolor="#000000" stroked="false">
                <v:path arrowok="t"/>
                <v:fill type="solid"/>
              </v:shape>
            </v:group>
            <v:group style="position:absolute;left:1870;top:1836;width:10;height:20" coordorigin="1870,1836" coordsize="10,20">
              <v:shape style="position:absolute;left:1870;top:1836;width:10;height:20" coordorigin="1870,1836" coordsize="10,20" path="m1870,1856l1880,1856,1880,1836,1870,1836,1870,1856xe" filled="true" fillcolor="#000000" stroked="false">
                <v:path arrowok="t"/>
                <v:fill type="solid"/>
              </v:shape>
            </v:group>
            <v:group style="position:absolute;left:1870;top:1856;width:10;height:20" coordorigin="1870,1856" coordsize="10,20">
              <v:shape style="position:absolute;left:1870;top:1856;width:10;height:20" coordorigin="1870,1856" coordsize="10,20" path="m1870,1875l1880,1875,1880,1856,1870,1856,1870,1875xe" filled="true" fillcolor="#000000" stroked="false">
                <v:path arrowok="t"/>
                <v:fill type="solid"/>
              </v:shape>
            </v:group>
            <v:group style="position:absolute;left:1870;top:1875;width:10;height:20" coordorigin="1870,1875" coordsize="10,20">
              <v:shape style="position:absolute;left:1870;top:1875;width:10;height:20" coordorigin="1870,1875" coordsize="10,20" path="m1870,1894l1880,1894,1880,1875,1870,1875,1870,1894xe" filled="true" fillcolor="#000000" stroked="false">
                <v:path arrowok="t"/>
                <v:fill type="solid"/>
              </v:shape>
            </v:group>
            <v:group style="position:absolute;left:1870;top:1894;width:10;height:20" coordorigin="1870,1894" coordsize="10,20">
              <v:shape style="position:absolute;left:1870;top:1894;width:10;height:20" coordorigin="1870,1894" coordsize="10,20" path="m1870,1913l1880,1913,1880,1894,1870,1894,1870,1913xe" filled="true" fillcolor="#000000" stroked="false">
                <v:path arrowok="t"/>
                <v:fill type="solid"/>
              </v:shape>
            </v:group>
            <v:group style="position:absolute;left:1870;top:1913;width:10;height:20" coordorigin="1870,1913" coordsize="10,20">
              <v:shape style="position:absolute;left:1870;top:1913;width:10;height:20" coordorigin="1870,1913" coordsize="10,20" path="m1870,1932l1880,1932,1880,1913,1870,1913,1870,1932xe" filled="true" fillcolor="#000000" stroked="false">
                <v:path arrowok="t"/>
                <v:fill type="solid"/>
              </v:shape>
            </v:group>
            <v:group style="position:absolute;left:1870;top:1932;width:10;height:20" coordorigin="1870,1932" coordsize="10,20">
              <v:shape style="position:absolute;left:1870;top:1932;width:10;height:20" coordorigin="1870,1932" coordsize="10,20" path="m1870,1952l1880,1952,1880,1932,1870,1932,1870,1952xe" filled="true" fillcolor="#000000" stroked="false">
                <v:path arrowok="t"/>
                <v:fill type="solid"/>
              </v:shape>
            </v:group>
            <v:group style="position:absolute;left:1870;top:1952;width:10;height:20" coordorigin="1870,1952" coordsize="10,20">
              <v:shape style="position:absolute;left:1870;top:1952;width:10;height:20" coordorigin="1870,1952" coordsize="10,20" path="m1870,1971l1880,1971,1880,1952,1870,1952,1870,1971xe" filled="true" fillcolor="#000000" stroked="false">
                <v:path arrowok="t"/>
                <v:fill type="solid"/>
              </v:shape>
            </v:group>
            <v:group style="position:absolute;left:1870;top:1971;width:10;height:20" coordorigin="1870,1971" coordsize="10,20">
              <v:shape style="position:absolute;left:1870;top:1971;width:10;height:20" coordorigin="1870,1971" coordsize="10,20" path="m1870,1990l1880,1990,1880,1971,1870,1971,1870,1990xe" filled="true" fillcolor="#000000" stroked="false">
                <v:path arrowok="t"/>
                <v:fill type="solid"/>
              </v:shape>
            </v:group>
            <v:group style="position:absolute;left:1870;top:1990;width:10;height:20" coordorigin="1870,1990" coordsize="10,20">
              <v:shape style="position:absolute;left:1870;top:1990;width:10;height:20" coordorigin="1870,1990" coordsize="10,20" path="m1870,2009l1880,2009,1880,1990,1870,1990,1870,2009xe" filled="true" fillcolor="#000000" stroked="false">
                <v:path arrowok="t"/>
                <v:fill type="solid"/>
              </v:shape>
            </v:group>
            <v:group style="position:absolute;left:1870;top:2009;width:10;height:20" coordorigin="1870,2009" coordsize="10,20">
              <v:shape style="position:absolute;left:1870;top:2009;width:10;height:20" coordorigin="1870,2009" coordsize="10,20" path="m1870,2028l1880,2028,1880,2009,1870,2009,1870,2028xe" filled="true" fillcolor="#000000" stroked="false">
                <v:path arrowok="t"/>
                <v:fill type="solid"/>
              </v:shape>
            </v:group>
            <v:group style="position:absolute;left:1870;top:2028;width:10;height:20" coordorigin="1870,2028" coordsize="10,20">
              <v:shape style="position:absolute;left:1870;top:2028;width:10;height:20" coordorigin="1870,2028" coordsize="10,20" path="m1870,2048l1880,2048,1880,2028,1870,2028,1870,2048xe" filled="true" fillcolor="#000000" stroked="false">
                <v:path arrowok="t"/>
                <v:fill type="solid"/>
              </v:shape>
            </v:group>
            <v:group style="position:absolute;left:1870;top:2048;width:10;height:20" coordorigin="1870,2048" coordsize="10,20">
              <v:shape style="position:absolute;left:1870;top:2048;width:10;height:20" coordorigin="1870,2048" coordsize="10,20" path="m1870,2067l1880,2067,1880,2048,1870,2048,1870,2067xe" filled="true" fillcolor="#000000" stroked="false">
                <v:path arrowok="t"/>
                <v:fill type="solid"/>
              </v:shape>
            </v:group>
            <v:group style="position:absolute;left:1870;top:2067;width:10;height:20" coordorigin="1870,2067" coordsize="10,20">
              <v:shape style="position:absolute;left:1870;top:2067;width:10;height:20" coordorigin="1870,2067" coordsize="10,20" path="m1870,2086l1880,2086,1880,2067,1870,2067,1870,2086xe" filled="true" fillcolor="#000000" stroked="false">
                <v:path arrowok="t"/>
                <v:fill type="solid"/>
              </v:shape>
            </v:group>
            <v:group style="position:absolute;left:1870;top:2086;width:10;height:20" coordorigin="1870,2086" coordsize="10,20">
              <v:shape style="position:absolute;left:1870;top:2086;width:10;height:20" coordorigin="1870,2086" coordsize="10,20" path="m1870,2105l1880,2105,1880,2086,1870,2086,1870,2105xe" filled="true" fillcolor="#000000" stroked="false">
                <v:path arrowok="t"/>
                <v:fill type="solid"/>
              </v:shape>
            </v:group>
            <v:group style="position:absolute;left:1870;top:2108;width:10;height:2" coordorigin="1870,2108" coordsize="10,2">
              <v:shape style="position:absolute;left:1870;top:2108;width:10;height:2" coordorigin="1870,2108" coordsize="10,0" path="m1870,2108l1880,2108e" filled="false" stroked="true" strokeweight=".24002pt" strokecolor="#000000">
                <v:path arrowok="t"/>
              </v:shape>
            </v:group>
            <v:group style="position:absolute;left:2520;top:31;width:10;height:20" coordorigin="2520,31" coordsize="10,20">
              <v:shape style="position:absolute;left:2520;top:31;width:10;height:20" coordorigin="2520,31" coordsize="10,20" path="m2520,50l2530,50,2530,31,2520,31,2520,50xe" filled="true" fillcolor="#000000" stroked="false">
                <v:path arrowok="t"/>
                <v:fill type="solid"/>
              </v:shape>
            </v:group>
            <v:group style="position:absolute;left:2520;top:50;width:10;height:20" coordorigin="2520,50" coordsize="10,20">
              <v:shape style="position:absolute;left:2520;top:50;width:10;height:20" coordorigin="2520,50" coordsize="10,20" path="m2520,70l2530,70,2530,50,2520,50,2520,70xe" filled="true" fillcolor="#000000" stroked="false">
                <v:path arrowok="t"/>
                <v:fill type="solid"/>
              </v:shape>
            </v:group>
            <v:group style="position:absolute;left:2520;top:70;width:10;height:20" coordorigin="2520,70" coordsize="10,20">
              <v:shape style="position:absolute;left:2520;top:70;width:10;height:20" coordorigin="2520,70" coordsize="10,20" path="m2520,89l2530,89,2530,70,2520,70,2520,89xe" filled="true" fillcolor="#000000" stroked="false">
                <v:path arrowok="t"/>
                <v:fill type="solid"/>
              </v:shape>
            </v:group>
            <v:group style="position:absolute;left:2520;top:89;width:10;height:20" coordorigin="2520,89" coordsize="10,20">
              <v:shape style="position:absolute;left:2520;top:89;width:10;height:20" coordorigin="2520,89" coordsize="10,20" path="m2520,108l2530,108,2530,89,2520,89,2520,108xe" filled="true" fillcolor="#000000" stroked="false">
                <v:path arrowok="t"/>
                <v:fill type="solid"/>
              </v:shape>
            </v:group>
            <v:group style="position:absolute;left:2520;top:108;width:10;height:20" coordorigin="2520,108" coordsize="10,20">
              <v:shape style="position:absolute;left:2520;top:108;width:10;height:20" coordorigin="2520,108" coordsize="10,20" path="m2520,127l2530,127,2530,108,2520,108,2520,127xe" filled="true" fillcolor="#000000" stroked="false">
                <v:path arrowok="t"/>
                <v:fill type="solid"/>
              </v:shape>
            </v:group>
            <v:group style="position:absolute;left:2520;top:127;width:10;height:20" coordorigin="2520,127" coordsize="10,20">
              <v:shape style="position:absolute;left:2520;top:127;width:10;height:20" coordorigin="2520,127" coordsize="10,20" path="m2520,146l2530,146,2530,127,2520,127,2520,146xe" filled="true" fillcolor="#000000" stroked="false">
                <v:path arrowok="t"/>
                <v:fill type="solid"/>
              </v:shape>
            </v:group>
            <v:group style="position:absolute;left:2520;top:146;width:10;height:20" coordorigin="2520,146" coordsize="10,20">
              <v:shape style="position:absolute;left:2520;top:146;width:10;height:20" coordorigin="2520,146" coordsize="10,20" path="m2520,166l2530,166,2530,146,2520,146,2520,166xe" filled="true" fillcolor="#000000" stroked="false">
                <v:path arrowok="t"/>
                <v:fill type="solid"/>
              </v:shape>
            </v:group>
            <v:group style="position:absolute;left:2520;top:166;width:10;height:20" coordorigin="2520,166" coordsize="10,20">
              <v:shape style="position:absolute;left:2520;top:166;width:10;height:20" coordorigin="2520,166" coordsize="10,20" path="m2520,185l2530,185,2530,166,2520,166,2520,185xe" filled="true" fillcolor="#000000" stroked="false">
                <v:path arrowok="t"/>
                <v:fill type="solid"/>
              </v:shape>
            </v:group>
            <v:group style="position:absolute;left:2520;top:185;width:10;height:20" coordorigin="2520,185" coordsize="10,20">
              <v:shape style="position:absolute;left:2520;top:185;width:10;height:20" coordorigin="2520,185" coordsize="10,20" path="m2520,204l2530,204,2530,185,2520,185,2520,204xe" filled="true" fillcolor="#000000" stroked="false">
                <v:path arrowok="t"/>
                <v:fill type="solid"/>
              </v:shape>
            </v:group>
            <v:group style="position:absolute;left:2520;top:204;width:10;height:20" coordorigin="2520,204" coordsize="10,20">
              <v:shape style="position:absolute;left:2520;top:204;width:10;height:20" coordorigin="2520,204" coordsize="10,20" path="m2520,223l2530,223,2530,204,2520,204,2520,223xe" filled="true" fillcolor="#000000" stroked="false">
                <v:path arrowok="t"/>
                <v:fill type="solid"/>
              </v:shape>
            </v:group>
            <v:group style="position:absolute;left:2520;top:223;width:10;height:20" coordorigin="2520,223" coordsize="10,20">
              <v:shape style="position:absolute;left:2520;top:223;width:10;height:20" coordorigin="2520,223" coordsize="10,20" path="m2520,242l2530,242,2530,223,2520,223,2520,242xe" filled="true" fillcolor="#000000" stroked="false">
                <v:path arrowok="t"/>
                <v:fill type="solid"/>
              </v:shape>
            </v:group>
            <v:group style="position:absolute;left:2520;top:242;width:10;height:20" coordorigin="2520,242" coordsize="10,20">
              <v:shape style="position:absolute;left:2520;top:242;width:10;height:20" coordorigin="2520,242" coordsize="10,20" path="m2520,262l2530,262,2530,242,2520,242,2520,262xe" filled="true" fillcolor="#000000" stroked="false">
                <v:path arrowok="t"/>
                <v:fill type="solid"/>
              </v:shape>
            </v:group>
            <v:group style="position:absolute;left:2520;top:262;width:10;height:20" coordorigin="2520,262" coordsize="10,20">
              <v:shape style="position:absolute;left:2520;top:262;width:10;height:20" coordorigin="2520,262" coordsize="10,20" path="m2520,281l2530,281,2530,262,2520,262,2520,281xe" filled="true" fillcolor="#000000" stroked="false">
                <v:path arrowok="t"/>
                <v:fill type="solid"/>
              </v:shape>
            </v:group>
            <v:group style="position:absolute;left:2520;top:281;width:10;height:20" coordorigin="2520,281" coordsize="10,20">
              <v:shape style="position:absolute;left:2520;top:281;width:10;height:20" coordorigin="2520,281" coordsize="10,20" path="m2520,300l2530,300,2530,281,2520,281,2520,300xe" filled="true" fillcolor="#000000" stroked="false">
                <v:path arrowok="t"/>
                <v:fill type="solid"/>
              </v:shape>
            </v:group>
            <v:group style="position:absolute;left:2520;top:300;width:10;height:20" coordorigin="2520,300" coordsize="10,20">
              <v:shape style="position:absolute;left:2520;top:300;width:10;height:20" coordorigin="2520,300" coordsize="10,20" path="m2520,319l2530,319,2530,300,2520,300,2520,319xe" filled="true" fillcolor="#000000" stroked="false">
                <v:path arrowok="t"/>
                <v:fill type="solid"/>
              </v:shape>
            </v:group>
            <v:group style="position:absolute;left:2520;top:319;width:10;height:20" coordorigin="2520,319" coordsize="10,20">
              <v:shape style="position:absolute;left:2520;top:319;width:10;height:20" coordorigin="2520,319" coordsize="10,20" path="m2520,338l2530,338,2530,319,2520,319,2520,338xe" filled="true" fillcolor="#000000" stroked="false">
                <v:path arrowok="t"/>
                <v:fill type="solid"/>
              </v:shape>
            </v:group>
            <v:group style="position:absolute;left:2520;top:338;width:10;height:20" coordorigin="2520,338" coordsize="10,20">
              <v:shape style="position:absolute;left:2520;top:338;width:10;height:20" coordorigin="2520,338" coordsize="10,20" path="m2520,358l2530,358,2530,338,2520,338,2520,358xe" filled="true" fillcolor="#000000" stroked="false">
                <v:path arrowok="t"/>
                <v:fill type="solid"/>
              </v:shape>
            </v:group>
            <v:group style="position:absolute;left:2520;top:358;width:10;height:20" coordorigin="2520,358" coordsize="10,20">
              <v:shape style="position:absolute;left:2520;top:358;width:10;height:20" coordorigin="2520,358" coordsize="10,20" path="m2520,377l2530,377,2530,358,2520,358,2520,377xe" filled="true" fillcolor="#000000" stroked="false">
                <v:path arrowok="t"/>
                <v:fill type="solid"/>
              </v:shape>
            </v:group>
            <v:group style="position:absolute;left:2520;top:377;width:10;height:20" coordorigin="2520,377" coordsize="10,20">
              <v:shape style="position:absolute;left:2520;top:377;width:10;height:20" coordorigin="2520,377" coordsize="10,20" path="m2520,396l2530,396,2530,377,2520,377,2520,396xe" filled="true" fillcolor="#000000" stroked="false">
                <v:path arrowok="t"/>
                <v:fill type="solid"/>
              </v:shape>
            </v:group>
            <v:group style="position:absolute;left:2520;top:396;width:10;height:20" coordorigin="2520,396" coordsize="10,20">
              <v:shape style="position:absolute;left:2520;top:396;width:10;height:20" coordorigin="2520,396" coordsize="10,20" path="m2520,415l2530,415,2530,396,2520,396,2520,415xe" filled="true" fillcolor="#000000" stroked="false">
                <v:path arrowok="t"/>
                <v:fill type="solid"/>
              </v:shape>
            </v:group>
            <v:group style="position:absolute;left:2520;top:415;width:10;height:20" coordorigin="2520,415" coordsize="10,20">
              <v:shape style="position:absolute;left:2520;top:415;width:10;height:20" coordorigin="2520,415" coordsize="10,20" path="m2520,434l2530,434,2530,415,2520,415,2520,434xe" filled="true" fillcolor="#000000" stroked="false">
                <v:path arrowok="t"/>
                <v:fill type="solid"/>
              </v:shape>
            </v:group>
            <v:group style="position:absolute;left:2520;top:434;width:10;height:20" coordorigin="2520,434" coordsize="10,20">
              <v:shape style="position:absolute;left:2520;top:434;width:10;height:20" coordorigin="2520,434" coordsize="10,20" path="m2520,454l2530,454,2530,434,2520,434,2520,454xe" filled="true" fillcolor="#000000" stroked="false">
                <v:path arrowok="t"/>
                <v:fill type="solid"/>
              </v:shape>
            </v:group>
            <v:group style="position:absolute;left:2520;top:454;width:10;height:20" coordorigin="2520,454" coordsize="10,20">
              <v:shape style="position:absolute;left:2520;top:454;width:10;height:20" coordorigin="2520,454" coordsize="10,20" path="m2520,473l2530,473,2530,454,2520,454,2520,473xe" filled="true" fillcolor="#000000" stroked="false">
                <v:path arrowok="t"/>
                <v:fill type="solid"/>
              </v:shape>
            </v:group>
            <v:group style="position:absolute;left:2520;top:473;width:10;height:20" coordorigin="2520,473" coordsize="10,20">
              <v:shape style="position:absolute;left:2520;top:473;width:10;height:20" coordorigin="2520,473" coordsize="10,20" path="m2520,492l2530,492,2530,473,2520,473,2520,492xe" filled="true" fillcolor="#000000" stroked="false">
                <v:path arrowok="t"/>
                <v:fill type="solid"/>
              </v:shape>
            </v:group>
            <v:group style="position:absolute;left:2520;top:492;width:10;height:20" coordorigin="2520,492" coordsize="10,20">
              <v:shape style="position:absolute;left:2520;top:492;width:10;height:20" coordorigin="2520,492" coordsize="10,20" path="m2520,511l2530,511,2530,492,2520,492,2520,511xe" filled="true" fillcolor="#000000" stroked="false">
                <v:path arrowok="t"/>
                <v:fill type="solid"/>
              </v:shape>
            </v:group>
            <v:group style="position:absolute;left:2520;top:511;width:10;height:20" coordorigin="2520,511" coordsize="10,20">
              <v:shape style="position:absolute;left:2520;top:511;width:10;height:20" coordorigin="2520,511" coordsize="10,20" path="m2520,530l2530,530,2530,511,2520,511,2520,530xe" filled="true" fillcolor="#000000" stroked="false">
                <v:path arrowok="t"/>
                <v:fill type="solid"/>
              </v:shape>
            </v:group>
            <v:group style="position:absolute;left:2520;top:530;width:10;height:20" coordorigin="2520,530" coordsize="10,20">
              <v:shape style="position:absolute;left:2520;top:530;width:10;height:20" coordorigin="2520,530" coordsize="10,20" path="m2520,550l2530,550,2530,530,2520,530,2520,550xe" filled="true" fillcolor="#000000" stroked="false">
                <v:path arrowok="t"/>
                <v:fill type="solid"/>
              </v:shape>
            </v:group>
            <v:group style="position:absolute;left:2520;top:550;width:10;height:20" coordorigin="2520,550" coordsize="10,20">
              <v:shape style="position:absolute;left:2520;top:550;width:10;height:20" coordorigin="2520,550" coordsize="10,20" path="m2520,569l2530,569,2530,550,2520,550,2520,569xe" filled="true" fillcolor="#000000" stroked="false">
                <v:path arrowok="t"/>
                <v:fill type="solid"/>
              </v:shape>
            </v:group>
            <v:group style="position:absolute;left:2520;top:569;width:10;height:20" coordorigin="2520,569" coordsize="10,20">
              <v:shape style="position:absolute;left:2520;top:569;width:10;height:20" coordorigin="2520,569" coordsize="10,20" path="m2520,588l2530,588,2530,569,2520,569,2520,588xe" filled="true" fillcolor="#000000" stroked="false">
                <v:path arrowok="t"/>
                <v:fill type="solid"/>
              </v:shape>
            </v:group>
            <v:group style="position:absolute;left:2520;top:588;width:10;height:20" coordorigin="2520,588" coordsize="10,20">
              <v:shape style="position:absolute;left:2520;top:588;width:10;height:20" coordorigin="2520,588" coordsize="10,20" path="m2520,607l2530,607,2530,588,2520,588,2520,607xe" filled="true" fillcolor="#000000" stroked="false">
                <v:path arrowok="t"/>
                <v:fill type="solid"/>
              </v:shape>
            </v:group>
            <v:group style="position:absolute;left:2520;top:607;width:10;height:20" coordorigin="2520,607" coordsize="10,20">
              <v:shape style="position:absolute;left:2520;top:607;width:10;height:20" coordorigin="2520,607" coordsize="10,20" path="m2520,626l2530,626,2530,607,2520,607,2520,626xe" filled="true" fillcolor="#000000" stroked="false">
                <v:path arrowok="t"/>
                <v:fill type="solid"/>
              </v:shape>
            </v:group>
            <v:group style="position:absolute;left:2520;top:626;width:10;height:20" coordorigin="2520,626" coordsize="10,20">
              <v:shape style="position:absolute;left:2520;top:626;width:10;height:20" coordorigin="2520,626" coordsize="10,20" path="m2520,646l2530,646,2530,626,2520,626,2520,646xe" filled="true" fillcolor="#000000" stroked="false">
                <v:path arrowok="t"/>
                <v:fill type="solid"/>
              </v:shape>
            </v:group>
            <v:group style="position:absolute;left:2520;top:646;width:10;height:20" coordorigin="2520,646" coordsize="10,20">
              <v:shape style="position:absolute;left:2520;top:646;width:10;height:20" coordorigin="2520,646" coordsize="10,20" path="m2520,665l2530,665,2530,646,2520,646,2520,665xe" filled="true" fillcolor="#000000" stroked="false">
                <v:path arrowok="t"/>
                <v:fill type="solid"/>
              </v:shape>
            </v:group>
            <v:group style="position:absolute;left:2520;top:665;width:10;height:20" coordorigin="2520,665" coordsize="10,20">
              <v:shape style="position:absolute;left:2520;top:665;width:10;height:20" coordorigin="2520,665" coordsize="10,20" path="m2520,684l2530,684,2530,665,2520,665,2520,684xe" filled="true" fillcolor="#000000" stroked="false">
                <v:path arrowok="t"/>
                <v:fill type="solid"/>
              </v:shape>
            </v:group>
            <v:group style="position:absolute;left:2520;top:684;width:10;height:20" coordorigin="2520,684" coordsize="10,20">
              <v:shape style="position:absolute;left:2520;top:684;width:10;height:20" coordorigin="2520,684" coordsize="10,20" path="m2520,703l2530,703,2530,684,2520,684,2520,703xe" filled="true" fillcolor="#000000" stroked="false">
                <v:path arrowok="t"/>
                <v:fill type="solid"/>
              </v:shape>
            </v:group>
            <v:group style="position:absolute;left:2520;top:703;width:10;height:20" coordorigin="2520,703" coordsize="10,20">
              <v:shape style="position:absolute;left:2520;top:703;width:10;height:20" coordorigin="2520,703" coordsize="10,20" path="m2520,722l2530,722,2530,703,2520,703,2520,722xe" filled="true" fillcolor="#000000" stroked="false">
                <v:path arrowok="t"/>
                <v:fill type="solid"/>
              </v:shape>
            </v:group>
            <v:group style="position:absolute;left:2520;top:722;width:10;height:20" coordorigin="2520,722" coordsize="10,20">
              <v:shape style="position:absolute;left:2520;top:722;width:10;height:20" coordorigin="2520,722" coordsize="10,20" path="m2520,742l2530,742,2530,722,2520,722,2520,742xe" filled="true" fillcolor="#000000" stroked="false">
                <v:path arrowok="t"/>
                <v:fill type="solid"/>
              </v:shape>
            </v:group>
            <v:group style="position:absolute;left:2520;top:742;width:10;height:20" coordorigin="2520,742" coordsize="10,20">
              <v:shape style="position:absolute;left:2520;top:742;width:10;height:20" coordorigin="2520,742" coordsize="10,20" path="m2520,761l2530,761,2530,742,2520,742,2520,761xe" filled="true" fillcolor="#000000" stroked="false">
                <v:path arrowok="t"/>
                <v:fill type="solid"/>
              </v:shape>
            </v:group>
            <v:group style="position:absolute;left:2520;top:761;width:10;height:20" coordorigin="2520,761" coordsize="10,20">
              <v:shape style="position:absolute;left:2520;top:761;width:10;height:20" coordorigin="2520,761" coordsize="10,20" path="m2520,780l2530,780,2530,761,2520,761,2520,780xe" filled="true" fillcolor="#000000" stroked="false">
                <v:path arrowok="t"/>
                <v:fill type="solid"/>
              </v:shape>
            </v:group>
            <v:group style="position:absolute;left:2520;top:780;width:10;height:20" coordorigin="2520,780" coordsize="10,20">
              <v:shape style="position:absolute;left:2520;top:780;width:10;height:20" coordorigin="2520,780" coordsize="10,20" path="m2520,799l2530,799,2530,780,2520,780,2520,799xe" filled="true" fillcolor="#000000" stroked="false">
                <v:path arrowok="t"/>
                <v:fill type="solid"/>
              </v:shape>
            </v:group>
            <v:group style="position:absolute;left:2520;top:799;width:10;height:20" coordorigin="2520,799" coordsize="10,20">
              <v:shape style="position:absolute;left:2520;top:799;width:10;height:20" coordorigin="2520,799" coordsize="10,20" path="m2520,818l2530,818,2530,799,2520,799,2520,818xe" filled="true" fillcolor="#000000" stroked="false">
                <v:path arrowok="t"/>
                <v:fill type="solid"/>
              </v:shape>
            </v:group>
            <v:group style="position:absolute;left:2520;top:818;width:10;height:20" coordorigin="2520,818" coordsize="10,20">
              <v:shape style="position:absolute;left:2520;top:818;width:10;height:20" coordorigin="2520,818" coordsize="10,20" path="m2520,838l2530,838,2530,818,2520,818,2520,838xe" filled="true" fillcolor="#000000" stroked="false">
                <v:path arrowok="t"/>
                <v:fill type="solid"/>
              </v:shape>
            </v:group>
            <v:group style="position:absolute;left:2520;top:838;width:10;height:20" coordorigin="2520,838" coordsize="10,20">
              <v:shape style="position:absolute;left:2520;top:838;width:10;height:20" coordorigin="2520,838" coordsize="10,20" path="m2520,857l2530,857,2530,838,2520,838,2520,857xe" filled="true" fillcolor="#000000" stroked="false">
                <v:path arrowok="t"/>
                <v:fill type="solid"/>
              </v:shape>
            </v:group>
            <v:group style="position:absolute;left:2520;top:857;width:10;height:20" coordorigin="2520,857" coordsize="10,20">
              <v:shape style="position:absolute;left:2520;top:857;width:10;height:20" coordorigin="2520,857" coordsize="10,20" path="m2520,876l2530,876,2530,857,2520,857,2520,876xe" filled="true" fillcolor="#000000" stroked="false">
                <v:path arrowok="t"/>
                <v:fill type="solid"/>
              </v:shape>
            </v:group>
            <v:group style="position:absolute;left:2520;top:876;width:10;height:20" coordorigin="2520,876" coordsize="10,20">
              <v:shape style="position:absolute;left:2520;top:876;width:10;height:20" coordorigin="2520,876" coordsize="10,20" path="m2520,895l2530,895,2530,876,2520,876,2520,895xe" filled="true" fillcolor="#000000" stroked="false">
                <v:path arrowok="t"/>
                <v:fill type="solid"/>
              </v:shape>
            </v:group>
            <v:group style="position:absolute;left:2520;top:895;width:10;height:20" coordorigin="2520,895" coordsize="10,20">
              <v:shape style="position:absolute;left:2520;top:895;width:10;height:20" coordorigin="2520,895" coordsize="10,20" path="m2520,914l2530,914,2530,895,2520,895,2520,914xe" filled="true" fillcolor="#000000" stroked="false">
                <v:path arrowok="t"/>
                <v:fill type="solid"/>
              </v:shape>
            </v:group>
            <v:group style="position:absolute;left:2520;top:914;width:10;height:20" coordorigin="2520,914" coordsize="10,20">
              <v:shape style="position:absolute;left:2520;top:914;width:10;height:20" coordorigin="2520,914" coordsize="10,20" path="m2520,934l2530,934,2530,914,2520,914,2520,934xe" filled="true" fillcolor="#000000" stroked="false">
                <v:path arrowok="t"/>
                <v:fill type="solid"/>
              </v:shape>
            </v:group>
            <v:group style="position:absolute;left:2520;top:934;width:10;height:20" coordorigin="2520,934" coordsize="10,20">
              <v:shape style="position:absolute;left:2520;top:934;width:10;height:20" coordorigin="2520,934" coordsize="10,20" path="m2520,953l2530,953,2530,934,2520,934,2520,953xe" filled="true" fillcolor="#000000" stroked="false">
                <v:path arrowok="t"/>
                <v:fill type="solid"/>
              </v:shape>
            </v:group>
            <v:group style="position:absolute;left:2520;top:953;width:10;height:20" coordorigin="2520,953" coordsize="10,20">
              <v:shape style="position:absolute;left:2520;top:953;width:10;height:20" coordorigin="2520,953" coordsize="10,20" path="m2520,972l2530,972,2530,953,2520,953,2520,972xe" filled="true" fillcolor="#000000" stroked="false">
                <v:path arrowok="t"/>
                <v:fill type="solid"/>
              </v:shape>
            </v:group>
            <v:group style="position:absolute;left:2520;top:972;width:10;height:20" coordorigin="2520,972" coordsize="10,20">
              <v:shape style="position:absolute;left:2520;top:972;width:10;height:20" coordorigin="2520,972" coordsize="10,20" path="m2520,991l2530,991,2530,972,2520,972,2520,991xe" filled="true" fillcolor="#000000" stroked="false">
                <v:path arrowok="t"/>
                <v:fill type="solid"/>
              </v:shape>
            </v:group>
            <v:group style="position:absolute;left:2520;top:991;width:10;height:20" coordorigin="2520,991" coordsize="10,20">
              <v:shape style="position:absolute;left:2520;top:991;width:10;height:20" coordorigin="2520,991" coordsize="10,20" path="m2520,1010l2530,1010,2530,991,2520,991,2520,1010xe" filled="true" fillcolor="#000000" stroked="false">
                <v:path arrowok="t"/>
                <v:fill type="solid"/>
              </v:shape>
            </v:group>
            <v:group style="position:absolute;left:2520;top:1010;width:10;height:20" coordorigin="2520,1010" coordsize="10,20">
              <v:shape style="position:absolute;left:2520;top:1010;width:10;height:20" coordorigin="2520,1010" coordsize="10,20" path="m2520,1030l2530,1030,2530,1010,2520,1010,2520,1030xe" filled="true" fillcolor="#000000" stroked="false">
                <v:path arrowok="t"/>
                <v:fill type="solid"/>
              </v:shape>
            </v:group>
            <v:group style="position:absolute;left:2520;top:1030;width:10;height:20" coordorigin="2520,1030" coordsize="10,20">
              <v:shape style="position:absolute;left:2520;top:1030;width:10;height:20" coordorigin="2520,1030" coordsize="10,20" path="m2520,1049l2530,1049,2530,1030,2520,1030,2520,1049xe" filled="true" fillcolor="#000000" stroked="false">
                <v:path arrowok="t"/>
                <v:fill type="solid"/>
              </v:shape>
            </v:group>
            <v:group style="position:absolute;left:2520;top:1049;width:10;height:20" coordorigin="2520,1049" coordsize="10,20">
              <v:shape style="position:absolute;left:2520;top:1049;width:10;height:20" coordorigin="2520,1049" coordsize="10,20" path="m2520,1068l2530,1068,2530,1049,2520,1049,2520,1068xe" filled="true" fillcolor="#000000" stroked="false">
                <v:path arrowok="t"/>
                <v:fill type="solid"/>
              </v:shape>
            </v:group>
            <v:group style="position:absolute;left:2520;top:1068;width:10;height:20" coordorigin="2520,1068" coordsize="10,20">
              <v:shape style="position:absolute;left:2520;top:1068;width:10;height:20" coordorigin="2520,1068" coordsize="10,20" path="m2520,1087l2530,1087,2530,1068,2520,1068,2520,1087xe" filled="true" fillcolor="#000000" stroked="false">
                <v:path arrowok="t"/>
                <v:fill type="solid"/>
              </v:shape>
            </v:group>
            <v:group style="position:absolute;left:2520;top:1087;width:10;height:20" coordorigin="2520,1087" coordsize="10,20">
              <v:shape style="position:absolute;left:2520;top:1087;width:10;height:20" coordorigin="2520,1087" coordsize="10,20" path="m2520,1106l2530,1106,2530,1087,2520,1087,2520,1106xe" filled="true" fillcolor="#000000" stroked="false">
                <v:path arrowok="t"/>
                <v:fill type="solid"/>
              </v:shape>
            </v:group>
            <v:group style="position:absolute;left:2520;top:1106;width:10;height:20" coordorigin="2520,1106" coordsize="10,20">
              <v:shape style="position:absolute;left:2520;top:1106;width:10;height:20" coordorigin="2520,1106" coordsize="10,20" path="m2520,1126l2530,1126,2530,1106,2520,1106,2520,1126xe" filled="true" fillcolor="#000000" stroked="false">
                <v:path arrowok="t"/>
                <v:fill type="solid"/>
              </v:shape>
            </v:group>
            <v:group style="position:absolute;left:2520;top:1126;width:10;height:20" coordorigin="2520,1126" coordsize="10,20">
              <v:shape style="position:absolute;left:2520;top:1126;width:10;height:20" coordorigin="2520,1126" coordsize="10,20" path="m2520,1145l2530,1145,2530,1126,2520,1126,2520,1145xe" filled="true" fillcolor="#000000" stroked="false">
                <v:path arrowok="t"/>
                <v:fill type="solid"/>
              </v:shape>
            </v:group>
            <v:group style="position:absolute;left:2520;top:1145;width:10;height:20" coordorigin="2520,1145" coordsize="10,20">
              <v:shape style="position:absolute;left:2520;top:1145;width:10;height:20" coordorigin="2520,1145" coordsize="10,20" path="m2520,1164l2530,1164,2530,1145,2520,1145,2520,1164xe" filled="true" fillcolor="#000000" stroked="false">
                <v:path arrowok="t"/>
                <v:fill type="solid"/>
              </v:shape>
            </v:group>
            <v:group style="position:absolute;left:2520;top:1164;width:10;height:20" coordorigin="2520,1164" coordsize="10,20">
              <v:shape style="position:absolute;left:2520;top:1164;width:10;height:20" coordorigin="2520,1164" coordsize="10,20" path="m2520,1183l2530,1183,2530,1164,2520,1164,2520,1183xe" filled="true" fillcolor="#000000" stroked="false">
                <v:path arrowok="t"/>
                <v:fill type="solid"/>
              </v:shape>
            </v:group>
            <v:group style="position:absolute;left:2520;top:1183;width:10;height:20" coordorigin="2520,1183" coordsize="10,20">
              <v:shape style="position:absolute;left:2520;top:1183;width:10;height:20" coordorigin="2520,1183" coordsize="10,20" path="m2520,1202l2530,1202,2530,1183,2520,1183,2520,1202xe" filled="true" fillcolor="#000000" stroked="false">
                <v:path arrowok="t"/>
                <v:fill type="solid"/>
              </v:shape>
            </v:group>
            <v:group style="position:absolute;left:2520;top:1202;width:10;height:20" coordorigin="2520,1202" coordsize="10,20">
              <v:shape style="position:absolute;left:2520;top:1202;width:10;height:20" coordorigin="2520,1202" coordsize="10,20" path="m2520,1222l2530,1222,2530,1202,2520,1202,2520,1222xe" filled="true" fillcolor="#000000" stroked="false">
                <v:path arrowok="t"/>
                <v:fill type="solid"/>
              </v:shape>
            </v:group>
            <v:group style="position:absolute;left:2520;top:1222;width:10;height:20" coordorigin="2520,1222" coordsize="10,20">
              <v:shape style="position:absolute;left:2520;top:1222;width:10;height:20" coordorigin="2520,1222" coordsize="10,20" path="m2520,1241l2530,1241,2530,1222,2520,1222,2520,1241xe" filled="true" fillcolor="#000000" stroked="false">
                <v:path arrowok="t"/>
                <v:fill type="solid"/>
              </v:shape>
            </v:group>
            <v:group style="position:absolute;left:2520;top:1241;width:10;height:20" coordorigin="2520,1241" coordsize="10,20">
              <v:shape style="position:absolute;left:2520;top:1241;width:10;height:20" coordorigin="2520,1241" coordsize="10,20" path="m2520,1260l2530,1260,2530,1241,2520,1241,2520,1260xe" filled="true" fillcolor="#000000" stroked="false">
                <v:path arrowok="t"/>
                <v:fill type="solid"/>
              </v:shape>
            </v:group>
            <v:group style="position:absolute;left:2520;top:1260;width:10;height:20" coordorigin="2520,1260" coordsize="10,20">
              <v:shape style="position:absolute;left:2520;top:1260;width:10;height:20" coordorigin="2520,1260" coordsize="10,20" path="m2520,1279l2530,1279,2530,1260,2520,1260,2520,1279xe" filled="true" fillcolor="#000000" stroked="false">
                <v:path arrowok="t"/>
                <v:fill type="solid"/>
              </v:shape>
            </v:group>
            <v:group style="position:absolute;left:2520;top:1279;width:10;height:20" coordorigin="2520,1279" coordsize="10,20">
              <v:shape style="position:absolute;left:2520;top:1279;width:10;height:20" coordorigin="2520,1279" coordsize="10,20" path="m2520,1298l2530,1298,2530,1279,2520,1279,2520,1298xe" filled="true" fillcolor="#000000" stroked="false">
                <v:path arrowok="t"/>
                <v:fill type="solid"/>
              </v:shape>
            </v:group>
            <v:group style="position:absolute;left:2520;top:1298;width:10;height:20" coordorigin="2520,1298" coordsize="10,20">
              <v:shape style="position:absolute;left:2520;top:1298;width:10;height:20" coordorigin="2520,1298" coordsize="10,20" path="m2520,1318l2530,1318,2530,1298,2520,1298,2520,1318xe" filled="true" fillcolor="#000000" stroked="false">
                <v:path arrowok="t"/>
                <v:fill type="solid"/>
              </v:shape>
            </v:group>
            <v:group style="position:absolute;left:2520;top:1318;width:10;height:20" coordorigin="2520,1318" coordsize="10,20">
              <v:shape style="position:absolute;left:2520;top:1318;width:10;height:20" coordorigin="2520,1318" coordsize="10,20" path="m2520,1337l2530,1337,2530,1318,2520,1318,2520,1337xe" filled="true" fillcolor="#000000" stroked="false">
                <v:path arrowok="t"/>
                <v:fill type="solid"/>
              </v:shape>
            </v:group>
            <v:group style="position:absolute;left:2520;top:1337;width:10;height:20" coordorigin="2520,1337" coordsize="10,20">
              <v:shape style="position:absolute;left:2520;top:1337;width:10;height:20" coordorigin="2520,1337" coordsize="10,20" path="m2520,1356l2530,1356,2530,1337,2520,1337,2520,1356xe" filled="true" fillcolor="#000000" stroked="false">
                <v:path arrowok="t"/>
                <v:fill type="solid"/>
              </v:shape>
            </v:group>
            <v:group style="position:absolute;left:2520;top:1356;width:10;height:20" coordorigin="2520,1356" coordsize="10,20">
              <v:shape style="position:absolute;left:2520;top:1356;width:10;height:20" coordorigin="2520,1356" coordsize="10,20" path="m2520,1375l2530,1375,2530,1356,2520,1356,2520,1375xe" filled="true" fillcolor="#000000" stroked="false">
                <v:path arrowok="t"/>
                <v:fill type="solid"/>
              </v:shape>
            </v:group>
            <v:group style="position:absolute;left:2520;top:1375;width:10;height:20" coordorigin="2520,1375" coordsize="10,20">
              <v:shape style="position:absolute;left:2520;top:1375;width:10;height:20" coordorigin="2520,1375" coordsize="10,20" path="m2520,1394l2530,1394,2530,1375,2520,1375,2520,1394xe" filled="true" fillcolor="#000000" stroked="false">
                <v:path arrowok="t"/>
                <v:fill type="solid"/>
              </v:shape>
            </v:group>
            <v:group style="position:absolute;left:2520;top:1394;width:10;height:20" coordorigin="2520,1394" coordsize="10,20">
              <v:shape style="position:absolute;left:2520;top:1394;width:10;height:20" coordorigin="2520,1394" coordsize="10,20" path="m2520,1414l2530,1414,2530,1394,2520,1394,2520,1414xe" filled="true" fillcolor="#000000" stroked="false">
                <v:path arrowok="t"/>
                <v:fill type="solid"/>
              </v:shape>
            </v:group>
            <v:group style="position:absolute;left:2520;top:1414;width:10;height:20" coordorigin="2520,1414" coordsize="10,20">
              <v:shape style="position:absolute;left:2520;top:1414;width:10;height:20" coordorigin="2520,1414" coordsize="10,20" path="m2520,1433l2530,1433,2530,1414,2520,1414,2520,1433xe" filled="true" fillcolor="#000000" stroked="false">
                <v:path arrowok="t"/>
                <v:fill type="solid"/>
              </v:shape>
            </v:group>
            <v:group style="position:absolute;left:2520;top:1433;width:10;height:20" coordorigin="2520,1433" coordsize="10,20">
              <v:shape style="position:absolute;left:2520;top:1433;width:10;height:20" coordorigin="2520,1433" coordsize="10,20" path="m2520,1452l2530,1452,2530,1433,2520,1433,2520,1452xe" filled="true" fillcolor="#000000" stroked="false">
                <v:path arrowok="t"/>
                <v:fill type="solid"/>
              </v:shape>
            </v:group>
            <v:group style="position:absolute;left:2520;top:1452;width:10;height:20" coordorigin="2520,1452" coordsize="10,20">
              <v:shape style="position:absolute;left:2520;top:1452;width:10;height:20" coordorigin="2520,1452" coordsize="10,20" path="m2520,1471l2530,1471,2530,1452,2520,1452,2520,1471xe" filled="true" fillcolor="#000000" stroked="false">
                <v:path arrowok="t"/>
                <v:fill type="solid"/>
              </v:shape>
            </v:group>
            <v:group style="position:absolute;left:2520;top:1471;width:10;height:20" coordorigin="2520,1471" coordsize="10,20">
              <v:shape style="position:absolute;left:2520;top:1471;width:10;height:20" coordorigin="2520,1471" coordsize="10,20" path="m2520,1490l2530,1490,2530,1471,2520,1471,2520,1490xe" filled="true" fillcolor="#000000" stroked="false">
                <v:path arrowok="t"/>
                <v:fill type="solid"/>
              </v:shape>
            </v:group>
            <v:group style="position:absolute;left:2520;top:1490;width:10;height:20" coordorigin="2520,1490" coordsize="10,20">
              <v:shape style="position:absolute;left:2520;top:1490;width:10;height:20" coordorigin="2520,1490" coordsize="10,20" path="m2520,1510l2530,1510,2530,1490,2520,1490,2520,1510xe" filled="true" fillcolor="#000000" stroked="false">
                <v:path arrowok="t"/>
                <v:fill type="solid"/>
              </v:shape>
            </v:group>
            <v:group style="position:absolute;left:2520;top:1510;width:10;height:20" coordorigin="2520,1510" coordsize="10,20">
              <v:shape style="position:absolute;left:2520;top:1510;width:10;height:20" coordorigin="2520,1510" coordsize="10,20" path="m2520,1529l2530,1529,2530,1510,2520,1510,2520,1529xe" filled="true" fillcolor="#000000" stroked="false">
                <v:path arrowok="t"/>
                <v:fill type="solid"/>
              </v:shape>
            </v:group>
            <v:group style="position:absolute;left:2520;top:1529;width:10;height:20" coordorigin="2520,1529" coordsize="10,20">
              <v:shape style="position:absolute;left:2520;top:1529;width:10;height:20" coordorigin="2520,1529" coordsize="10,20" path="m2520,1548l2530,1548,2530,1529,2520,1529,2520,1548xe" filled="true" fillcolor="#000000" stroked="false">
                <v:path arrowok="t"/>
                <v:fill type="solid"/>
              </v:shape>
            </v:group>
            <v:group style="position:absolute;left:2520;top:1548;width:10;height:20" coordorigin="2520,1548" coordsize="10,20">
              <v:shape style="position:absolute;left:2520;top:1548;width:10;height:20" coordorigin="2520,1548" coordsize="10,20" path="m2520,1567l2530,1567,2530,1548,2520,1548,2520,1567xe" filled="true" fillcolor="#000000" stroked="false">
                <v:path arrowok="t"/>
                <v:fill type="solid"/>
              </v:shape>
            </v:group>
            <v:group style="position:absolute;left:2520;top:1567;width:10;height:20" coordorigin="2520,1567" coordsize="10,20">
              <v:shape style="position:absolute;left:2520;top:1567;width:10;height:20" coordorigin="2520,1567" coordsize="10,20" path="m2520,1586l2530,1586,2530,1567,2520,1567,2520,1586xe" filled="true" fillcolor="#000000" stroked="false">
                <v:path arrowok="t"/>
                <v:fill type="solid"/>
              </v:shape>
            </v:group>
            <v:group style="position:absolute;left:2520;top:1586;width:10;height:20" coordorigin="2520,1586" coordsize="10,20">
              <v:shape style="position:absolute;left:2520;top:1586;width:10;height:20" coordorigin="2520,1586" coordsize="10,20" path="m2520,1606l2530,1606,2530,1586,2520,1586,2520,1606xe" filled="true" fillcolor="#000000" stroked="false">
                <v:path arrowok="t"/>
                <v:fill type="solid"/>
              </v:shape>
            </v:group>
            <v:group style="position:absolute;left:2520;top:1606;width:10;height:20" coordorigin="2520,1606" coordsize="10,20">
              <v:shape style="position:absolute;left:2520;top:1606;width:10;height:20" coordorigin="2520,1606" coordsize="10,20" path="m2520,1625l2530,1625,2530,1606,2520,1606,2520,1625xe" filled="true" fillcolor="#000000" stroked="false">
                <v:path arrowok="t"/>
                <v:fill type="solid"/>
              </v:shape>
            </v:group>
            <v:group style="position:absolute;left:2520;top:1625;width:10;height:20" coordorigin="2520,1625" coordsize="10,20">
              <v:shape style="position:absolute;left:2520;top:1625;width:10;height:20" coordorigin="2520,1625" coordsize="10,20" path="m2520,1644l2530,1644,2530,1625,2520,1625,2520,1644xe" filled="true" fillcolor="#000000" stroked="false">
                <v:path arrowok="t"/>
                <v:fill type="solid"/>
              </v:shape>
            </v:group>
            <v:group style="position:absolute;left:2520;top:1644;width:10;height:20" coordorigin="2520,1644" coordsize="10,20">
              <v:shape style="position:absolute;left:2520;top:1644;width:10;height:20" coordorigin="2520,1644" coordsize="10,20" path="m2520,1664l2530,1664,2530,1644,2520,1644,2520,1664xe" filled="true" fillcolor="#000000" stroked="false">
                <v:path arrowok="t"/>
                <v:fill type="solid"/>
              </v:shape>
            </v:group>
            <v:group style="position:absolute;left:2520;top:1664;width:10;height:20" coordorigin="2520,1664" coordsize="10,20">
              <v:shape style="position:absolute;left:2520;top:1664;width:10;height:20" coordorigin="2520,1664" coordsize="10,20" path="m2520,1683l2530,1683,2530,1664,2520,1664,2520,1683xe" filled="true" fillcolor="#000000" stroked="false">
                <v:path arrowok="t"/>
                <v:fill type="solid"/>
              </v:shape>
            </v:group>
            <v:group style="position:absolute;left:2520;top:1683;width:10;height:20" coordorigin="2520,1683" coordsize="10,20">
              <v:shape style="position:absolute;left:2520;top:1683;width:10;height:20" coordorigin="2520,1683" coordsize="10,20" path="m2520,1702l2530,1702,2530,1683,2520,1683,2520,1702xe" filled="true" fillcolor="#000000" stroked="false">
                <v:path arrowok="t"/>
                <v:fill type="solid"/>
              </v:shape>
            </v:group>
            <v:group style="position:absolute;left:2520;top:1702;width:10;height:20" coordorigin="2520,1702" coordsize="10,20">
              <v:shape style="position:absolute;left:2520;top:1702;width:10;height:20" coordorigin="2520,1702" coordsize="10,20" path="m2520,1721l2530,1721,2530,1702,2520,1702,2520,1721xe" filled="true" fillcolor="#000000" stroked="false">
                <v:path arrowok="t"/>
                <v:fill type="solid"/>
              </v:shape>
            </v:group>
            <v:group style="position:absolute;left:2520;top:1721;width:10;height:20" coordorigin="2520,1721" coordsize="10,20">
              <v:shape style="position:absolute;left:2520;top:1721;width:10;height:20" coordorigin="2520,1721" coordsize="10,20" path="m2520,1740l2530,1740,2530,1721,2520,1721,2520,1740xe" filled="true" fillcolor="#000000" stroked="false">
                <v:path arrowok="t"/>
                <v:fill type="solid"/>
              </v:shape>
            </v:group>
            <v:group style="position:absolute;left:2520;top:1740;width:10;height:20" coordorigin="2520,1740" coordsize="10,20">
              <v:shape style="position:absolute;left:2520;top:1740;width:10;height:20" coordorigin="2520,1740" coordsize="10,20" path="m2520,1760l2530,1760,2530,1740,2520,1740,2520,1760xe" filled="true" fillcolor="#000000" stroked="false">
                <v:path arrowok="t"/>
                <v:fill type="solid"/>
              </v:shape>
            </v:group>
            <v:group style="position:absolute;left:2520;top:1760;width:10;height:20" coordorigin="2520,1760" coordsize="10,20">
              <v:shape style="position:absolute;left:2520;top:1760;width:10;height:20" coordorigin="2520,1760" coordsize="10,20" path="m2520,1779l2530,1779,2530,1760,2520,1760,2520,1779xe" filled="true" fillcolor="#000000" stroked="false">
                <v:path arrowok="t"/>
                <v:fill type="solid"/>
              </v:shape>
            </v:group>
            <v:group style="position:absolute;left:2520;top:1779;width:10;height:20" coordorigin="2520,1779" coordsize="10,20">
              <v:shape style="position:absolute;left:2520;top:1779;width:10;height:20" coordorigin="2520,1779" coordsize="10,20" path="m2520,1798l2530,1798,2530,1779,2520,1779,2520,1798xe" filled="true" fillcolor="#000000" stroked="false">
                <v:path arrowok="t"/>
                <v:fill type="solid"/>
              </v:shape>
            </v:group>
            <v:group style="position:absolute;left:2520;top:1798;width:10;height:20" coordorigin="2520,1798" coordsize="10,20">
              <v:shape style="position:absolute;left:2520;top:1798;width:10;height:20" coordorigin="2520,1798" coordsize="10,20" path="m2520,1817l2530,1817,2530,1798,2520,1798,2520,1817xe" filled="true" fillcolor="#000000" stroked="false">
                <v:path arrowok="t"/>
                <v:fill type="solid"/>
              </v:shape>
            </v:group>
            <v:group style="position:absolute;left:2520;top:1817;width:10;height:20" coordorigin="2520,1817" coordsize="10,20">
              <v:shape style="position:absolute;left:2520;top:1817;width:10;height:20" coordorigin="2520,1817" coordsize="10,20" path="m2520,1836l2530,1836,2530,1817,2520,1817,2520,1836xe" filled="true" fillcolor="#000000" stroked="false">
                <v:path arrowok="t"/>
                <v:fill type="solid"/>
              </v:shape>
            </v:group>
            <v:group style="position:absolute;left:2520;top:1836;width:10;height:20" coordorigin="2520,1836" coordsize="10,20">
              <v:shape style="position:absolute;left:2520;top:1836;width:10;height:20" coordorigin="2520,1836" coordsize="10,20" path="m2520,1856l2530,1856,2530,1836,2520,1836,2520,1856xe" filled="true" fillcolor="#000000" stroked="false">
                <v:path arrowok="t"/>
                <v:fill type="solid"/>
              </v:shape>
            </v:group>
            <v:group style="position:absolute;left:2520;top:1856;width:10;height:20" coordorigin="2520,1856" coordsize="10,20">
              <v:shape style="position:absolute;left:2520;top:1856;width:10;height:20" coordorigin="2520,1856" coordsize="10,20" path="m2520,1875l2530,1875,2530,1856,2520,1856,2520,1875xe" filled="true" fillcolor="#000000" stroked="false">
                <v:path arrowok="t"/>
                <v:fill type="solid"/>
              </v:shape>
            </v:group>
            <v:group style="position:absolute;left:2520;top:1875;width:10;height:20" coordorigin="2520,1875" coordsize="10,20">
              <v:shape style="position:absolute;left:2520;top:1875;width:10;height:20" coordorigin="2520,1875" coordsize="10,20" path="m2520,1894l2530,1894,2530,1875,2520,1875,2520,1894xe" filled="true" fillcolor="#000000" stroked="false">
                <v:path arrowok="t"/>
                <v:fill type="solid"/>
              </v:shape>
            </v:group>
            <v:group style="position:absolute;left:2520;top:1894;width:10;height:20" coordorigin="2520,1894" coordsize="10,20">
              <v:shape style="position:absolute;left:2520;top:1894;width:10;height:20" coordorigin="2520,1894" coordsize="10,20" path="m2520,1913l2530,1913,2530,1894,2520,1894,2520,1913xe" filled="true" fillcolor="#000000" stroked="false">
                <v:path arrowok="t"/>
                <v:fill type="solid"/>
              </v:shape>
            </v:group>
            <v:group style="position:absolute;left:2520;top:1913;width:10;height:20" coordorigin="2520,1913" coordsize="10,20">
              <v:shape style="position:absolute;left:2520;top:1913;width:10;height:20" coordorigin="2520,1913" coordsize="10,20" path="m2520,1932l2530,1932,2530,1913,2520,1913,2520,1932xe" filled="true" fillcolor="#000000" stroked="false">
                <v:path arrowok="t"/>
                <v:fill type="solid"/>
              </v:shape>
            </v:group>
            <v:group style="position:absolute;left:2520;top:1932;width:10;height:20" coordorigin="2520,1932" coordsize="10,20">
              <v:shape style="position:absolute;left:2520;top:1932;width:10;height:20" coordorigin="2520,1932" coordsize="10,20" path="m2520,1952l2530,1952,2530,1932,2520,1932,2520,1952xe" filled="true" fillcolor="#000000" stroked="false">
                <v:path arrowok="t"/>
                <v:fill type="solid"/>
              </v:shape>
            </v:group>
            <v:group style="position:absolute;left:2520;top:1952;width:10;height:20" coordorigin="2520,1952" coordsize="10,20">
              <v:shape style="position:absolute;left:2520;top:1952;width:10;height:20" coordorigin="2520,1952" coordsize="10,20" path="m2520,1971l2530,1971,2530,1952,2520,1952,2520,1971xe" filled="true" fillcolor="#000000" stroked="false">
                <v:path arrowok="t"/>
                <v:fill type="solid"/>
              </v:shape>
            </v:group>
            <v:group style="position:absolute;left:2520;top:1971;width:10;height:20" coordorigin="2520,1971" coordsize="10,20">
              <v:shape style="position:absolute;left:2520;top:1971;width:10;height:20" coordorigin="2520,1971" coordsize="10,20" path="m2520,1990l2530,1990,2530,1971,2520,1971,2520,1990xe" filled="true" fillcolor="#000000" stroked="false">
                <v:path arrowok="t"/>
                <v:fill type="solid"/>
              </v:shape>
            </v:group>
            <v:group style="position:absolute;left:2520;top:1990;width:10;height:20" coordorigin="2520,1990" coordsize="10,20">
              <v:shape style="position:absolute;left:2520;top:1990;width:10;height:20" coordorigin="2520,1990" coordsize="10,20" path="m2520,2009l2530,2009,2530,1990,2520,1990,2520,2009xe" filled="true" fillcolor="#000000" stroked="false">
                <v:path arrowok="t"/>
                <v:fill type="solid"/>
              </v:shape>
            </v:group>
            <v:group style="position:absolute;left:2520;top:2009;width:10;height:20" coordorigin="2520,2009" coordsize="10,20">
              <v:shape style="position:absolute;left:2520;top:2009;width:10;height:20" coordorigin="2520,2009" coordsize="10,20" path="m2520,2028l2530,2028,2530,2009,2520,2009,2520,2028xe" filled="true" fillcolor="#000000" stroked="false">
                <v:path arrowok="t"/>
                <v:fill type="solid"/>
              </v:shape>
            </v:group>
            <v:group style="position:absolute;left:2520;top:2028;width:10;height:20" coordorigin="2520,2028" coordsize="10,20">
              <v:shape style="position:absolute;left:2520;top:2028;width:10;height:20" coordorigin="2520,2028" coordsize="10,20" path="m2520,2048l2530,2048,2530,2028,2520,2028,2520,2048xe" filled="true" fillcolor="#000000" stroked="false">
                <v:path arrowok="t"/>
                <v:fill type="solid"/>
              </v:shape>
            </v:group>
            <v:group style="position:absolute;left:2520;top:2048;width:10;height:20" coordorigin="2520,2048" coordsize="10,20">
              <v:shape style="position:absolute;left:2520;top:2048;width:10;height:20" coordorigin="2520,2048" coordsize="10,20" path="m2520,2067l2530,2067,2530,2048,2520,2048,2520,2067xe" filled="true" fillcolor="#000000" stroked="false">
                <v:path arrowok="t"/>
                <v:fill type="solid"/>
              </v:shape>
            </v:group>
            <v:group style="position:absolute;left:2520;top:2067;width:10;height:20" coordorigin="2520,2067" coordsize="10,20">
              <v:shape style="position:absolute;left:2520;top:2067;width:10;height:20" coordorigin="2520,2067" coordsize="10,20" path="m2520,2086l2530,2086,2530,2067,2520,2067,2520,2086xe" filled="true" fillcolor="#000000" stroked="false">
                <v:path arrowok="t"/>
                <v:fill type="solid"/>
              </v:shape>
            </v:group>
            <v:group style="position:absolute;left:2520;top:2086;width:10;height:20" coordorigin="2520,2086" coordsize="10,20">
              <v:shape style="position:absolute;left:2520;top:2086;width:10;height:20" coordorigin="2520,2086" coordsize="10,20" path="m2520,2105l2530,2105,2530,2086,2520,2086,2520,2105xe" filled="true" fillcolor="#000000" stroked="false">
                <v:path arrowok="t"/>
                <v:fill type="solid"/>
              </v:shape>
            </v:group>
            <v:group style="position:absolute;left:2520;top:2108;width:10;height:2" coordorigin="2520,2108" coordsize="10,2">
              <v:shape style="position:absolute;left:2520;top:2108;width:10;height:2" coordorigin="2520,2108" coordsize="10,0" path="m2520,2108l2530,2108e" filled="false" stroked="true" strokeweight=".24002pt" strokecolor="#000000">
                <v:path arrowok="t"/>
              </v:shape>
            </v:group>
            <v:group style="position:absolute;left:3279;top:31;width:10;height:20" coordorigin="3279,31" coordsize="10,20">
              <v:shape style="position:absolute;left:3279;top:31;width:10;height:20" coordorigin="3279,31" coordsize="10,20" path="m3279,50l3288,50,3288,31,3279,31,3279,50xe" filled="true" fillcolor="#000000" stroked="false">
                <v:path arrowok="t"/>
                <v:fill type="solid"/>
              </v:shape>
            </v:group>
            <v:group style="position:absolute;left:3279;top:50;width:10;height:20" coordorigin="3279,50" coordsize="10,20">
              <v:shape style="position:absolute;left:3279;top:50;width:10;height:20" coordorigin="3279,50" coordsize="10,20" path="m3279,70l3288,70,3288,50,3279,50,3279,70xe" filled="true" fillcolor="#000000" stroked="false">
                <v:path arrowok="t"/>
                <v:fill type="solid"/>
              </v:shape>
            </v:group>
            <v:group style="position:absolute;left:3279;top:70;width:10;height:20" coordorigin="3279,70" coordsize="10,20">
              <v:shape style="position:absolute;left:3279;top:70;width:10;height:20" coordorigin="3279,70" coordsize="10,20" path="m3279,89l3288,89,3288,70,3279,70,3279,89xe" filled="true" fillcolor="#000000" stroked="false">
                <v:path arrowok="t"/>
                <v:fill type="solid"/>
              </v:shape>
            </v:group>
            <v:group style="position:absolute;left:3279;top:89;width:10;height:20" coordorigin="3279,89" coordsize="10,20">
              <v:shape style="position:absolute;left:3279;top:89;width:10;height:20" coordorigin="3279,89" coordsize="10,20" path="m3279,108l3288,108,3288,89,3279,89,3279,108xe" filled="true" fillcolor="#000000" stroked="false">
                <v:path arrowok="t"/>
                <v:fill type="solid"/>
              </v:shape>
            </v:group>
            <v:group style="position:absolute;left:3279;top:108;width:10;height:20" coordorigin="3279,108" coordsize="10,20">
              <v:shape style="position:absolute;left:3279;top:108;width:10;height:20" coordorigin="3279,108" coordsize="10,20" path="m3279,127l3288,127,3288,108,3279,108,3279,127xe" filled="true" fillcolor="#000000" stroked="false">
                <v:path arrowok="t"/>
                <v:fill type="solid"/>
              </v:shape>
            </v:group>
            <v:group style="position:absolute;left:3279;top:127;width:10;height:20" coordorigin="3279,127" coordsize="10,20">
              <v:shape style="position:absolute;left:3279;top:127;width:10;height:20" coordorigin="3279,127" coordsize="10,20" path="m3279,146l3288,146,3288,127,3279,127,3279,146xe" filled="true" fillcolor="#000000" stroked="false">
                <v:path arrowok="t"/>
                <v:fill type="solid"/>
              </v:shape>
            </v:group>
            <v:group style="position:absolute;left:3279;top:146;width:10;height:20" coordorigin="3279,146" coordsize="10,20">
              <v:shape style="position:absolute;left:3279;top:146;width:10;height:20" coordorigin="3279,146" coordsize="10,20" path="m3279,166l3288,166,3288,146,3279,146,3279,166xe" filled="true" fillcolor="#000000" stroked="false">
                <v:path arrowok="t"/>
                <v:fill type="solid"/>
              </v:shape>
            </v:group>
            <v:group style="position:absolute;left:3279;top:166;width:10;height:20" coordorigin="3279,166" coordsize="10,20">
              <v:shape style="position:absolute;left:3279;top:166;width:10;height:20" coordorigin="3279,166" coordsize="10,20" path="m3279,185l3288,185,3288,166,3279,166,3279,185xe" filled="true" fillcolor="#000000" stroked="false">
                <v:path arrowok="t"/>
                <v:fill type="solid"/>
              </v:shape>
            </v:group>
            <v:group style="position:absolute;left:3279;top:185;width:10;height:20" coordorigin="3279,185" coordsize="10,20">
              <v:shape style="position:absolute;left:3279;top:185;width:10;height:20" coordorigin="3279,185" coordsize="10,20" path="m3279,204l3288,204,3288,185,3279,185,3279,204xe" filled="true" fillcolor="#000000" stroked="false">
                <v:path arrowok="t"/>
                <v:fill type="solid"/>
              </v:shape>
            </v:group>
            <v:group style="position:absolute;left:3279;top:204;width:10;height:20" coordorigin="3279,204" coordsize="10,20">
              <v:shape style="position:absolute;left:3279;top:204;width:10;height:20" coordorigin="3279,204" coordsize="10,20" path="m3279,223l3288,223,3288,204,3279,204,3279,223xe" filled="true" fillcolor="#000000" stroked="false">
                <v:path arrowok="t"/>
                <v:fill type="solid"/>
              </v:shape>
            </v:group>
            <v:group style="position:absolute;left:3279;top:223;width:10;height:20" coordorigin="3279,223" coordsize="10,20">
              <v:shape style="position:absolute;left:3279;top:223;width:10;height:20" coordorigin="3279,223" coordsize="10,20" path="m3279,242l3288,242,3288,223,3279,223,3279,242xe" filled="true" fillcolor="#000000" stroked="false">
                <v:path arrowok="t"/>
                <v:fill type="solid"/>
              </v:shape>
            </v:group>
            <v:group style="position:absolute;left:3279;top:242;width:10;height:20" coordorigin="3279,242" coordsize="10,20">
              <v:shape style="position:absolute;left:3279;top:242;width:10;height:20" coordorigin="3279,242" coordsize="10,20" path="m3279,262l3288,262,3288,242,3279,242,3279,262xe" filled="true" fillcolor="#000000" stroked="false">
                <v:path arrowok="t"/>
                <v:fill type="solid"/>
              </v:shape>
            </v:group>
            <v:group style="position:absolute;left:3279;top:262;width:10;height:20" coordorigin="3279,262" coordsize="10,20">
              <v:shape style="position:absolute;left:3279;top:262;width:10;height:20" coordorigin="3279,262" coordsize="10,20" path="m3279,281l3288,281,3288,262,3279,262,3279,281xe" filled="true" fillcolor="#000000" stroked="false">
                <v:path arrowok="t"/>
                <v:fill type="solid"/>
              </v:shape>
            </v:group>
            <v:group style="position:absolute;left:3279;top:281;width:10;height:20" coordorigin="3279,281" coordsize="10,20">
              <v:shape style="position:absolute;left:3279;top:281;width:10;height:20" coordorigin="3279,281" coordsize="10,20" path="m3279,300l3288,300,3288,281,3279,281,3279,300xe" filled="true" fillcolor="#000000" stroked="false">
                <v:path arrowok="t"/>
                <v:fill type="solid"/>
              </v:shape>
            </v:group>
            <v:group style="position:absolute;left:3279;top:300;width:10;height:20" coordorigin="3279,300" coordsize="10,20">
              <v:shape style="position:absolute;left:3279;top:300;width:10;height:20" coordorigin="3279,300" coordsize="10,20" path="m3279,319l3288,319,3288,300,3279,300,3279,319xe" filled="true" fillcolor="#000000" stroked="false">
                <v:path arrowok="t"/>
                <v:fill type="solid"/>
              </v:shape>
            </v:group>
            <v:group style="position:absolute;left:3279;top:319;width:10;height:20" coordorigin="3279,319" coordsize="10,20">
              <v:shape style="position:absolute;left:3279;top:319;width:10;height:20" coordorigin="3279,319" coordsize="10,20" path="m3279,338l3288,338,3288,319,3279,319,3279,338xe" filled="true" fillcolor="#000000" stroked="false">
                <v:path arrowok="t"/>
                <v:fill type="solid"/>
              </v:shape>
            </v:group>
            <v:group style="position:absolute;left:3279;top:338;width:10;height:20" coordorigin="3279,338" coordsize="10,20">
              <v:shape style="position:absolute;left:3279;top:338;width:10;height:20" coordorigin="3279,338" coordsize="10,20" path="m3279,358l3288,358,3288,338,3279,338,3279,358xe" filled="true" fillcolor="#000000" stroked="false">
                <v:path arrowok="t"/>
                <v:fill type="solid"/>
              </v:shape>
            </v:group>
            <v:group style="position:absolute;left:3279;top:358;width:10;height:20" coordorigin="3279,358" coordsize="10,20">
              <v:shape style="position:absolute;left:3279;top:358;width:10;height:20" coordorigin="3279,358" coordsize="10,20" path="m3279,377l3288,377,3288,358,3279,358,3279,377xe" filled="true" fillcolor="#000000" stroked="false">
                <v:path arrowok="t"/>
                <v:fill type="solid"/>
              </v:shape>
            </v:group>
            <v:group style="position:absolute;left:3279;top:377;width:10;height:20" coordorigin="3279,377" coordsize="10,20">
              <v:shape style="position:absolute;left:3279;top:377;width:10;height:20" coordorigin="3279,377" coordsize="10,20" path="m3279,396l3288,396,3288,377,3279,377,3279,396xe" filled="true" fillcolor="#000000" stroked="false">
                <v:path arrowok="t"/>
                <v:fill type="solid"/>
              </v:shape>
            </v:group>
            <v:group style="position:absolute;left:3279;top:396;width:10;height:20" coordorigin="3279,396" coordsize="10,20">
              <v:shape style="position:absolute;left:3279;top:396;width:10;height:20" coordorigin="3279,396" coordsize="10,20" path="m3279,415l3288,415,3288,396,3279,396,3279,415xe" filled="true" fillcolor="#000000" stroked="false">
                <v:path arrowok="t"/>
                <v:fill type="solid"/>
              </v:shape>
            </v:group>
            <v:group style="position:absolute;left:3279;top:415;width:10;height:20" coordorigin="3279,415" coordsize="10,20">
              <v:shape style="position:absolute;left:3279;top:415;width:10;height:20" coordorigin="3279,415" coordsize="10,20" path="m3279,434l3288,434,3288,415,3279,415,3279,434xe" filled="true" fillcolor="#000000" stroked="false">
                <v:path arrowok="t"/>
                <v:fill type="solid"/>
              </v:shape>
            </v:group>
            <v:group style="position:absolute;left:3279;top:434;width:10;height:20" coordorigin="3279,434" coordsize="10,20">
              <v:shape style="position:absolute;left:3279;top:434;width:10;height:20" coordorigin="3279,434" coordsize="10,20" path="m3279,454l3288,454,3288,434,3279,434,3279,454xe" filled="true" fillcolor="#000000" stroked="false">
                <v:path arrowok="t"/>
                <v:fill type="solid"/>
              </v:shape>
            </v:group>
            <v:group style="position:absolute;left:3279;top:454;width:10;height:20" coordorigin="3279,454" coordsize="10,20">
              <v:shape style="position:absolute;left:3279;top:454;width:10;height:20" coordorigin="3279,454" coordsize="10,20" path="m3279,473l3288,473,3288,454,3279,454,3279,473xe" filled="true" fillcolor="#000000" stroked="false">
                <v:path arrowok="t"/>
                <v:fill type="solid"/>
              </v:shape>
            </v:group>
            <v:group style="position:absolute;left:3279;top:473;width:10;height:20" coordorigin="3279,473" coordsize="10,20">
              <v:shape style="position:absolute;left:3279;top:473;width:10;height:20" coordorigin="3279,473" coordsize="10,20" path="m3279,492l3288,492,3288,473,3279,473,3279,492xe" filled="true" fillcolor="#000000" stroked="false">
                <v:path arrowok="t"/>
                <v:fill type="solid"/>
              </v:shape>
            </v:group>
            <v:group style="position:absolute;left:3279;top:492;width:10;height:20" coordorigin="3279,492" coordsize="10,20">
              <v:shape style="position:absolute;left:3279;top:492;width:10;height:20" coordorigin="3279,492" coordsize="10,20" path="m3279,511l3288,511,3288,492,3279,492,3279,511xe" filled="true" fillcolor="#000000" stroked="false">
                <v:path arrowok="t"/>
                <v:fill type="solid"/>
              </v:shape>
            </v:group>
            <v:group style="position:absolute;left:3279;top:511;width:10;height:20" coordorigin="3279,511" coordsize="10,20">
              <v:shape style="position:absolute;left:3279;top:511;width:10;height:20" coordorigin="3279,511" coordsize="10,20" path="m3279,530l3288,530,3288,511,3279,511,3279,530xe" filled="true" fillcolor="#000000" stroked="false">
                <v:path arrowok="t"/>
                <v:fill type="solid"/>
              </v:shape>
            </v:group>
            <v:group style="position:absolute;left:3279;top:530;width:10;height:20" coordorigin="3279,530" coordsize="10,20">
              <v:shape style="position:absolute;left:3279;top:530;width:10;height:20" coordorigin="3279,530" coordsize="10,20" path="m3279,550l3288,550,3288,530,3279,530,3279,550xe" filled="true" fillcolor="#000000" stroked="false">
                <v:path arrowok="t"/>
                <v:fill type="solid"/>
              </v:shape>
            </v:group>
            <v:group style="position:absolute;left:3279;top:550;width:10;height:20" coordorigin="3279,550" coordsize="10,20">
              <v:shape style="position:absolute;left:3279;top:550;width:10;height:20" coordorigin="3279,550" coordsize="10,20" path="m3279,569l3288,569,3288,550,3279,550,3279,569xe" filled="true" fillcolor="#000000" stroked="false">
                <v:path arrowok="t"/>
                <v:fill type="solid"/>
              </v:shape>
            </v:group>
            <v:group style="position:absolute;left:3279;top:569;width:10;height:20" coordorigin="3279,569" coordsize="10,20">
              <v:shape style="position:absolute;left:3279;top:569;width:10;height:20" coordorigin="3279,569" coordsize="10,20" path="m3279,588l3288,588,3288,569,3279,569,3279,588xe" filled="true" fillcolor="#000000" stroked="false">
                <v:path arrowok="t"/>
                <v:fill type="solid"/>
              </v:shape>
            </v:group>
            <v:group style="position:absolute;left:3279;top:588;width:10;height:20" coordorigin="3279,588" coordsize="10,20">
              <v:shape style="position:absolute;left:3279;top:588;width:10;height:20" coordorigin="3279,588" coordsize="10,20" path="m3279,607l3288,607,3288,588,3279,588,3279,607xe" filled="true" fillcolor="#000000" stroked="false">
                <v:path arrowok="t"/>
                <v:fill type="solid"/>
              </v:shape>
            </v:group>
            <v:group style="position:absolute;left:3279;top:607;width:10;height:20" coordorigin="3279,607" coordsize="10,20">
              <v:shape style="position:absolute;left:3279;top:607;width:10;height:20" coordorigin="3279,607" coordsize="10,20" path="m3279,626l3288,626,3288,607,3279,607,3279,626xe" filled="true" fillcolor="#000000" stroked="false">
                <v:path arrowok="t"/>
                <v:fill type="solid"/>
              </v:shape>
            </v:group>
            <v:group style="position:absolute;left:3279;top:626;width:10;height:20" coordorigin="3279,626" coordsize="10,20">
              <v:shape style="position:absolute;left:3279;top:626;width:10;height:20" coordorigin="3279,626" coordsize="10,20" path="m3279,646l3288,646,3288,626,3279,626,3279,646xe" filled="true" fillcolor="#000000" stroked="false">
                <v:path arrowok="t"/>
                <v:fill type="solid"/>
              </v:shape>
            </v:group>
            <v:group style="position:absolute;left:3279;top:646;width:10;height:20" coordorigin="3279,646" coordsize="10,20">
              <v:shape style="position:absolute;left:3279;top:646;width:10;height:20" coordorigin="3279,646" coordsize="10,20" path="m3279,665l3288,665,3288,646,3279,646,3279,665xe" filled="true" fillcolor="#000000" stroked="false">
                <v:path arrowok="t"/>
                <v:fill type="solid"/>
              </v:shape>
            </v:group>
            <v:group style="position:absolute;left:3279;top:665;width:10;height:20" coordorigin="3279,665" coordsize="10,20">
              <v:shape style="position:absolute;left:3279;top:665;width:10;height:20" coordorigin="3279,665" coordsize="10,20" path="m3279,684l3288,684,3288,665,3279,665,3279,684xe" filled="true" fillcolor="#000000" stroked="false">
                <v:path arrowok="t"/>
                <v:fill type="solid"/>
              </v:shape>
            </v:group>
            <v:group style="position:absolute;left:3279;top:684;width:10;height:20" coordorigin="3279,684" coordsize="10,20">
              <v:shape style="position:absolute;left:3279;top:684;width:10;height:20" coordorigin="3279,684" coordsize="10,20" path="m3279,703l3288,703,3288,684,3279,684,3279,703xe" filled="true" fillcolor="#000000" stroked="false">
                <v:path arrowok="t"/>
                <v:fill type="solid"/>
              </v:shape>
            </v:group>
            <v:group style="position:absolute;left:3279;top:703;width:10;height:20" coordorigin="3279,703" coordsize="10,20">
              <v:shape style="position:absolute;left:3279;top:703;width:10;height:20" coordorigin="3279,703" coordsize="10,20" path="m3279,722l3288,722,3288,703,3279,703,3279,722xe" filled="true" fillcolor="#000000" stroked="false">
                <v:path arrowok="t"/>
                <v:fill type="solid"/>
              </v:shape>
            </v:group>
            <v:group style="position:absolute;left:3279;top:722;width:10;height:20" coordorigin="3279,722" coordsize="10,20">
              <v:shape style="position:absolute;left:3279;top:722;width:10;height:20" coordorigin="3279,722" coordsize="10,20" path="m3279,742l3288,742,3288,722,3279,722,3279,742xe" filled="true" fillcolor="#000000" stroked="false">
                <v:path arrowok="t"/>
                <v:fill type="solid"/>
              </v:shape>
            </v:group>
            <v:group style="position:absolute;left:3279;top:742;width:10;height:20" coordorigin="3279,742" coordsize="10,20">
              <v:shape style="position:absolute;left:3279;top:742;width:10;height:20" coordorigin="3279,742" coordsize="10,20" path="m3279,761l3288,761,3288,742,3279,742,3279,761xe" filled="true" fillcolor="#000000" stroked="false">
                <v:path arrowok="t"/>
                <v:fill type="solid"/>
              </v:shape>
            </v:group>
            <v:group style="position:absolute;left:3279;top:761;width:10;height:20" coordorigin="3279,761" coordsize="10,20">
              <v:shape style="position:absolute;left:3279;top:761;width:10;height:20" coordorigin="3279,761" coordsize="10,20" path="m3279,780l3288,780,3288,761,3279,761,3279,780xe" filled="true" fillcolor="#000000" stroked="false">
                <v:path arrowok="t"/>
                <v:fill type="solid"/>
              </v:shape>
            </v:group>
            <v:group style="position:absolute;left:3279;top:780;width:10;height:20" coordorigin="3279,780" coordsize="10,20">
              <v:shape style="position:absolute;left:3279;top:780;width:10;height:20" coordorigin="3279,780" coordsize="10,20" path="m3279,799l3288,799,3288,780,3279,780,3279,799xe" filled="true" fillcolor="#000000" stroked="false">
                <v:path arrowok="t"/>
                <v:fill type="solid"/>
              </v:shape>
            </v:group>
            <v:group style="position:absolute;left:3279;top:799;width:10;height:20" coordorigin="3279,799" coordsize="10,20">
              <v:shape style="position:absolute;left:3279;top:799;width:10;height:20" coordorigin="3279,799" coordsize="10,20" path="m3279,818l3288,818,3288,799,3279,799,3279,818xe" filled="true" fillcolor="#000000" stroked="false">
                <v:path arrowok="t"/>
                <v:fill type="solid"/>
              </v:shape>
            </v:group>
            <v:group style="position:absolute;left:3279;top:818;width:10;height:20" coordorigin="3279,818" coordsize="10,20">
              <v:shape style="position:absolute;left:3279;top:818;width:10;height:20" coordorigin="3279,818" coordsize="10,20" path="m3279,838l3288,838,3288,818,3279,818,3279,838xe" filled="true" fillcolor="#000000" stroked="false">
                <v:path arrowok="t"/>
                <v:fill type="solid"/>
              </v:shape>
            </v:group>
            <v:group style="position:absolute;left:3279;top:838;width:10;height:20" coordorigin="3279,838" coordsize="10,20">
              <v:shape style="position:absolute;left:3279;top:838;width:10;height:20" coordorigin="3279,838" coordsize="10,20" path="m3279,857l3288,857,3288,838,3279,838,3279,857xe" filled="true" fillcolor="#000000" stroked="false">
                <v:path arrowok="t"/>
                <v:fill type="solid"/>
              </v:shape>
            </v:group>
            <v:group style="position:absolute;left:3279;top:857;width:10;height:20" coordorigin="3279,857" coordsize="10,20">
              <v:shape style="position:absolute;left:3279;top:857;width:10;height:20" coordorigin="3279,857" coordsize="10,20" path="m3279,876l3288,876,3288,857,3279,857,3279,876xe" filled="true" fillcolor="#000000" stroked="false">
                <v:path arrowok="t"/>
                <v:fill type="solid"/>
              </v:shape>
            </v:group>
            <v:group style="position:absolute;left:3279;top:876;width:10;height:20" coordorigin="3279,876" coordsize="10,20">
              <v:shape style="position:absolute;left:3279;top:876;width:10;height:20" coordorigin="3279,876" coordsize="10,20" path="m3279,895l3288,895,3288,876,3279,876,3279,895xe" filled="true" fillcolor="#000000" stroked="false">
                <v:path arrowok="t"/>
                <v:fill type="solid"/>
              </v:shape>
            </v:group>
            <v:group style="position:absolute;left:3279;top:895;width:10;height:20" coordorigin="3279,895" coordsize="10,20">
              <v:shape style="position:absolute;left:3279;top:895;width:10;height:20" coordorigin="3279,895" coordsize="10,20" path="m3279,914l3288,914,3288,895,3279,895,3279,914xe" filled="true" fillcolor="#000000" stroked="false">
                <v:path arrowok="t"/>
                <v:fill type="solid"/>
              </v:shape>
            </v:group>
            <v:group style="position:absolute;left:3279;top:914;width:10;height:20" coordorigin="3279,914" coordsize="10,20">
              <v:shape style="position:absolute;left:3279;top:914;width:10;height:20" coordorigin="3279,914" coordsize="10,20" path="m3279,934l3288,934,3288,914,3279,914,3279,934xe" filled="true" fillcolor="#000000" stroked="false">
                <v:path arrowok="t"/>
                <v:fill type="solid"/>
              </v:shape>
            </v:group>
            <v:group style="position:absolute;left:3279;top:934;width:10;height:20" coordorigin="3279,934" coordsize="10,20">
              <v:shape style="position:absolute;left:3279;top:934;width:10;height:20" coordorigin="3279,934" coordsize="10,20" path="m3279,953l3288,953,3288,934,3279,934,3279,953xe" filled="true" fillcolor="#000000" stroked="false">
                <v:path arrowok="t"/>
                <v:fill type="solid"/>
              </v:shape>
            </v:group>
            <v:group style="position:absolute;left:3279;top:953;width:10;height:20" coordorigin="3279,953" coordsize="10,20">
              <v:shape style="position:absolute;left:3279;top:953;width:10;height:20" coordorigin="3279,953" coordsize="10,20" path="m3279,972l3288,972,3288,953,3279,953,3279,972xe" filled="true" fillcolor="#000000" stroked="false">
                <v:path arrowok="t"/>
                <v:fill type="solid"/>
              </v:shape>
            </v:group>
            <v:group style="position:absolute;left:3279;top:972;width:10;height:20" coordorigin="3279,972" coordsize="10,20">
              <v:shape style="position:absolute;left:3279;top:972;width:10;height:20" coordorigin="3279,972" coordsize="10,20" path="m3279,991l3288,991,3288,972,3279,972,3279,991xe" filled="true" fillcolor="#000000" stroked="false">
                <v:path arrowok="t"/>
                <v:fill type="solid"/>
              </v:shape>
            </v:group>
            <v:group style="position:absolute;left:3279;top:991;width:10;height:20" coordorigin="3279,991" coordsize="10,20">
              <v:shape style="position:absolute;left:3279;top:991;width:10;height:20" coordorigin="3279,991" coordsize="10,20" path="m3279,1010l3288,1010,3288,991,3279,991,3279,1010xe" filled="true" fillcolor="#000000" stroked="false">
                <v:path arrowok="t"/>
                <v:fill type="solid"/>
              </v:shape>
            </v:group>
            <v:group style="position:absolute;left:3279;top:1010;width:10;height:20" coordorigin="3279,1010" coordsize="10,20">
              <v:shape style="position:absolute;left:3279;top:1010;width:10;height:20" coordorigin="3279,1010" coordsize="10,20" path="m3279,1030l3288,1030,3288,1010,3279,1010,3279,1030xe" filled="true" fillcolor="#000000" stroked="false">
                <v:path arrowok="t"/>
                <v:fill type="solid"/>
              </v:shape>
            </v:group>
            <v:group style="position:absolute;left:3279;top:1030;width:10;height:20" coordorigin="3279,1030" coordsize="10,20">
              <v:shape style="position:absolute;left:3279;top:1030;width:10;height:20" coordorigin="3279,1030" coordsize="10,20" path="m3279,1049l3288,1049,3288,1030,3279,1030,3279,1049xe" filled="true" fillcolor="#000000" stroked="false">
                <v:path arrowok="t"/>
                <v:fill type="solid"/>
              </v:shape>
            </v:group>
            <v:group style="position:absolute;left:3279;top:1049;width:10;height:20" coordorigin="3279,1049" coordsize="10,20">
              <v:shape style="position:absolute;left:3279;top:1049;width:10;height:20" coordorigin="3279,1049" coordsize="10,20" path="m3279,1068l3288,1068,3288,1049,3279,1049,3279,1068xe" filled="true" fillcolor="#000000" stroked="false">
                <v:path arrowok="t"/>
                <v:fill type="solid"/>
              </v:shape>
            </v:group>
            <v:group style="position:absolute;left:3279;top:1068;width:10;height:20" coordorigin="3279,1068" coordsize="10,20">
              <v:shape style="position:absolute;left:3279;top:1068;width:10;height:20" coordorigin="3279,1068" coordsize="10,20" path="m3279,1087l3288,1087,3288,1068,3279,1068,3279,1087xe" filled="true" fillcolor="#000000" stroked="false">
                <v:path arrowok="t"/>
                <v:fill type="solid"/>
              </v:shape>
            </v:group>
            <v:group style="position:absolute;left:3279;top:1087;width:10;height:20" coordorigin="3279,1087" coordsize="10,20">
              <v:shape style="position:absolute;left:3279;top:1087;width:10;height:20" coordorigin="3279,1087" coordsize="10,20" path="m3279,1106l3288,1106,3288,1087,3279,1087,3279,1106xe" filled="true" fillcolor="#000000" stroked="false">
                <v:path arrowok="t"/>
                <v:fill type="solid"/>
              </v:shape>
            </v:group>
            <v:group style="position:absolute;left:3279;top:1106;width:10;height:20" coordorigin="3279,1106" coordsize="10,20">
              <v:shape style="position:absolute;left:3279;top:1106;width:10;height:20" coordorigin="3279,1106" coordsize="10,20" path="m3279,1126l3288,1126,3288,1106,3279,1106,3279,1126xe" filled="true" fillcolor="#000000" stroked="false">
                <v:path arrowok="t"/>
                <v:fill type="solid"/>
              </v:shape>
            </v:group>
            <v:group style="position:absolute;left:3279;top:1126;width:10;height:20" coordorigin="3279,1126" coordsize="10,20">
              <v:shape style="position:absolute;left:3279;top:1126;width:10;height:20" coordorigin="3279,1126" coordsize="10,20" path="m3279,1145l3288,1145,3288,1126,3279,1126,3279,1145xe" filled="true" fillcolor="#000000" stroked="false">
                <v:path arrowok="t"/>
                <v:fill type="solid"/>
              </v:shape>
            </v:group>
            <v:group style="position:absolute;left:3279;top:1145;width:10;height:20" coordorigin="3279,1145" coordsize="10,20">
              <v:shape style="position:absolute;left:3279;top:1145;width:10;height:20" coordorigin="3279,1145" coordsize="10,20" path="m3279,1164l3288,1164,3288,1145,3279,1145,3279,1164xe" filled="true" fillcolor="#000000" stroked="false">
                <v:path arrowok="t"/>
                <v:fill type="solid"/>
              </v:shape>
            </v:group>
            <v:group style="position:absolute;left:3279;top:1164;width:10;height:20" coordorigin="3279,1164" coordsize="10,20">
              <v:shape style="position:absolute;left:3279;top:1164;width:10;height:20" coordorigin="3279,1164" coordsize="10,20" path="m3279,1183l3288,1183,3288,1164,3279,1164,3279,1183xe" filled="true" fillcolor="#000000" stroked="false">
                <v:path arrowok="t"/>
                <v:fill type="solid"/>
              </v:shape>
            </v:group>
            <v:group style="position:absolute;left:3279;top:1183;width:10;height:20" coordorigin="3279,1183" coordsize="10,20">
              <v:shape style="position:absolute;left:3279;top:1183;width:10;height:20" coordorigin="3279,1183" coordsize="10,20" path="m3279,1202l3288,1202,3288,1183,3279,1183,3279,1202xe" filled="true" fillcolor="#000000" stroked="false">
                <v:path arrowok="t"/>
                <v:fill type="solid"/>
              </v:shape>
            </v:group>
            <v:group style="position:absolute;left:3279;top:1202;width:10;height:20" coordorigin="3279,1202" coordsize="10,20">
              <v:shape style="position:absolute;left:3279;top:1202;width:10;height:20" coordorigin="3279,1202" coordsize="10,20" path="m3279,1222l3288,1222,3288,1202,3279,1202,3279,1222xe" filled="true" fillcolor="#000000" stroked="false">
                <v:path arrowok="t"/>
                <v:fill type="solid"/>
              </v:shape>
            </v:group>
            <v:group style="position:absolute;left:3279;top:1222;width:10;height:20" coordorigin="3279,1222" coordsize="10,20">
              <v:shape style="position:absolute;left:3279;top:1222;width:10;height:20" coordorigin="3279,1222" coordsize="10,20" path="m3279,1241l3288,1241,3288,1222,3279,1222,3279,1241xe" filled="true" fillcolor="#000000" stroked="false">
                <v:path arrowok="t"/>
                <v:fill type="solid"/>
              </v:shape>
            </v:group>
            <v:group style="position:absolute;left:3279;top:1241;width:10;height:20" coordorigin="3279,1241" coordsize="10,20">
              <v:shape style="position:absolute;left:3279;top:1241;width:10;height:20" coordorigin="3279,1241" coordsize="10,20" path="m3279,1260l3288,1260,3288,1241,3279,1241,3279,1260xe" filled="true" fillcolor="#000000" stroked="false">
                <v:path arrowok="t"/>
                <v:fill type="solid"/>
              </v:shape>
            </v:group>
            <v:group style="position:absolute;left:3279;top:1260;width:10;height:20" coordorigin="3279,1260" coordsize="10,20">
              <v:shape style="position:absolute;left:3279;top:1260;width:10;height:20" coordorigin="3279,1260" coordsize="10,20" path="m3279,1279l3288,1279,3288,1260,3279,1260,3279,1279xe" filled="true" fillcolor="#000000" stroked="false">
                <v:path arrowok="t"/>
                <v:fill type="solid"/>
              </v:shape>
            </v:group>
            <v:group style="position:absolute;left:3279;top:1279;width:10;height:20" coordorigin="3279,1279" coordsize="10,20">
              <v:shape style="position:absolute;left:3279;top:1279;width:10;height:20" coordorigin="3279,1279" coordsize="10,20" path="m3279,1298l3288,1298,3288,1279,3279,1279,3279,1298xe" filled="true" fillcolor="#000000" stroked="false">
                <v:path arrowok="t"/>
                <v:fill type="solid"/>
              </v:shape>
            </v:group>
            <v:group style="position:absolute;left:3279;top:1298;width:10;height:20" coordorigin="3279,1298" coordsize="10,20">
              <v:shape style="position:absolute;left:3279;top:1298;width:10;height:20" coordorigin="3279,1298" coordsize="10,20" path="m3279,1318l3288,1318,3288,1298,3279,1298,3279,1318xe" filled="true" fillcolor="#000000" stroked="false">
                <v:path arrowok="t"/>
                <v:fill type="solid"/>
              </v:shape>
            </v:group>
            <v:group style="position:absolute;left:3279;top:1318;width:10;height:20" coordorigin="3279,1318" coordsize="10,20">
              <v:shape style="position:absolute;left:3279;top:1318;width:10;height:20" coordorigin="3279,1318" coordsize="10,20" path="m3279,1337l3288,1337,3288,1318,3279,1318,3279,1337xe" filled="true" fillcolor="#000000" stroked="false">
                <v:path arrowok="t"/>
                <v:fill type="solid"/>
              </v:shape>
            </v:group>
            <v:group style="position:absolute;left:3279;top:1337;width:10;height:20" coordorigin="3279,1337" coordsize="10,20">
              <v:shape style="position:absolute;left:3279;top:1337;width:10;height:20" coordorigin="3279,1337" coordsize="10,20" path="m3279,1356l3288,1356,3288,1337,3279,1337,3279,1356xe" filled="true" fillcolor="#000000" stroked="false">
                <v:path arrowok="t"/>
                <v:fill type="solid"/>
              </v:shape>
            </v:group>
            <v:group style="position:absolute;left:3279;top:1356;width:10;height:20" coordorigin="3279,1356" coordsize="10,20">
              <v:shape style="position:absolute;left:3279;top:1356;width:10;height:20" coordorigin="3279,1356" coordsize="10,20" path="m3279,1375l3288,1375,3288,1356,3279,1356,3279,1375xe" filled="true" fillcolor="#000000" stroked="false">
                <v:path arrowok="t"/>
                <v:fill type="solid"/>
              </v:shape>
            </v:group>
            <v:group style="position:absolute;left:3279;top:1375;width:10;height:20" coordorigin="3279,1375" coordsize="10,20">
              <v:shape style="position:absolute;left:3279;top:1375;width:10;height:20" coordorigin="3279,1375" coordsize="10,20" path="m3279,1394l3288,1394,3288,1375,3279,1375,3279,1394xe" filled="true" fillcolor="#000000" stroked="false">
                <v:path arrowok="t"/>
                <v:fill type="solid"/>
              </v:shape>
            </v:group>
            <v:group style="position:absolute;left:3279;top:1394;width:10;height:20" coordorigin="3279,1394" coordsize="10,20">
              <v:shape style="position:absolute;left:3279;top:1394;width:10;height:20" coordorigin="3279,1394" coordsize="10,20" path="m3279,1414l3288,1414,3288,1394,3279,1394,3279,1414xe" filled="true" fillcolor="#000000" stroked="false">
                <v:path arrowok="t"/>
                <v:fill type="solid"/>
              </v:shape>
            </v:group>
            <v:group style="position:absolute;left:3279;top:1414;width:10;height:20" coordorigin="3279,1414" coordsize="10,20">
              <v:shape style="position:absolute;left:3279;top:1414;width:10;height:20" coordorigin="3279,1414" coordsize="10,20" path="m3279,1433l3288,1433,3288,1414,3279,1414,3279,1433xe" filled="true" fillcolor="#000000" stroked="false">
                <v:path arrowok="t"/>
                <v:fill type="solid"/>
              </v:shape>
            </v:group>
            <v:group style="position:absolute;left:3279;top:1433;width:10;height:20" coordorigin="3279,1433" coordsize="10,20">
              <v:shape style="position:absolute;left:3279;top:1433;width:10;height:20" coordorigin="3279,1433" coordsize="10,20" path="m3279,1452l3288,1452,3288,1433,3279,1433,3279,1452xe" filled="true" fillcolor="#000000" stroked="false">
                <v:path arrowok="t"/>
                <v:fill type="solid"/>
              </v:shape>
            </v:group>
            <v:group style="position:absolute;left:3279;top:1452;width:10;height:20" coordorigin="3279,1452" coordsize="10,20">
              <v:shape style="position:absolute;left:3279;top:1452;width:10;height:20" coordorigin="3279,1452" coordsize="10,20" path="m3279,1471l3288,1471,3288,1452,3279,1452,3279,1471xe" filled="true" fillcolor="#000000" stroked="false">
                <v:path arrowok="t"/>
                <v:fill type="solid"/>
              </v:shape>
            </v:group>
            <v:group style="position:absolute;left:3279;top:1471;width:10;height:20" coordorigin="3279,1471" coordsize="10,20">
              <v:shape style="position:absolute;left:3279;top:1471;width:10;height:20" coordorigin="3279,1471" coordsize="10,20" path="m3279,1490l3288,1490,3288,1471,3279,1471,3279,1490xe" filled="true" fillcolor="#000000" stroked="false">
                <v:path arrowok="t"/>
                <v:fill type="solid"/>
              </v:shape>
            </v:group>
            <v:group style="position:absolute;left:3279;top:1490;width:10;height:20" coordorigin="3279,1490" coordsize="10,20">
              <v:shape style="position:absolute;left:3279;top:1490;width:10;height:20" coordorigin="3279,1490" coordsize="10,20" path="m3279,1510l3288,1510,3288,1490,3279,1490,3279,1510xe" filled="true" fillcolor="#000000" stroked="false">
                <v:path arrowok="t"/>
                <v:fill type="solid"/>
              </v:shape>
            </v:group>
            <v:group style="position:absolute;left:3279;top:1510;width:10;height:20" coordorigin="3279,1510" coordsize="10,20">
              <v:shape style="position:absolute;left:3279;top:1510;width:10;height:20" coordorigin="3279,1510" coordsize="10,20" path="m3279,1529l3288,1529,3288,1510,3279,1510,3279,1529xe" filled="true" fillcolor="#000000" stroked="false">
                <v:path arrowok="t"/>
                <v:fill type="solid"/>
              </v:shape>
            </v:group>
            <v:group style="position:absolute;left:3279;top:1529;width:10;height:20" coordorigin="3279,1529" coordsize="10,20">
              <v:shape style="position:absolute;left:3279;top:1529;width:10;height:20" coordorigin="3279,1529" coordsize="10,20" path="m3279,1548l3288,1548,3288,1529,3279,1529,3279,1548xe" filled="true" fillcolor="#000000" stroked="false">
                <v:path arrowok="t"/>
                <v:fill type="solid"/>
              </v:shape>
            </v:group>
            <v:group style="position:absolute;left:3279;top:1548;width:10;height:20" coordorigin="3279,1548" coordsize="10,20">
              <v:shape style="position:absolute;left:3279;top:1548;width:10;height:20" coordorigin="3279,1548" coordsize="10,20" path="m3279,1567l3288,1567,3288,1548,3279,1548,3279,1567xe" filled="true" fillcolor="#000000" stroked="false">
                <v:path arrowok="t"/>
                <v:fill type="solid"/>
              </v:shape>
            </v:group>
            <v:group style="position:absolute;left:3279;top:1567;width:10;height:20" coordorigin="3279,1567" coordsize="10,20">
              <v:shape style="position:absolute;left:3279;top:1567;width:10;height:20" coordorigin="3279,1567" coordsize="10,20" path="m3279,1586l3288,1586,3288,1567,3279,1567,3279,1586xe" filled="true" fillcolor="#000000" stroked="false">
                <v:path arrowok="t"/>
                <v:fill type="solid"/>
              </v:shape>
            </v:group>
            <v:group style="position:absolute;left:3279;top:1586;width:10;height:20" coordorigin="3279,1586" coordsize="10,20">
              <v:shape style="position:absolute;left:3279;top:1586;width:10;height:20" coordorigin="3279,1586" coordsize="10,20" path="m3279,1606l3288,1606,3288,1586,3279,1586,3279,1606xe" filled="true" fillcolor="#000000" stroked="false">
                <v:path arrowok="t"/>
                <v:fill type="solid"/>
              </v:shape>
            </v:group>
            <v:group style="position:absolute;left:3279;top:1606;width:10;height:20" coordorigin="3279,1606" coordsize="10,20">
              <v:shape style="position:absolute;left:3279;top:1606;width:10;height:20" coordorigin="3279,1606" coordsize="10,20" path="m3279,1625l3288,1625,3288,1606,3279,1606,3279,1625xe" filled="true" fillcolor="#000000" stroked="false">
                <v:path arrowok="t"/>
                <v:fill type="solid"/>
              </v:shape>
            </v:group>
            <v:group style="position:absolute;left:3279;top:1625;width:10;height:20" coordorigin="3279,1625" coordsize="10,20">
              <v:shape style="position:absolute;left:3279;top:1625;width:10;height:20" coordorigin="3279,1625" coordsize="10,20" path="m3279,1644l3288,1644,3288,1625,3279,1625,3279,1644xe" filled="true" fillcolor="#000000" stroked="false">
                <v:path arrowok="t"/>
                <v:fill type="solid"/>
              </v:shape>
            </v:group>
            <v:group style="position:absolute;left:3279;top:1644;width:10;height:20" coordorigin="3279,1644" coordsize="10,20">
              <v:shape style="position:absolute;left:3279;top:1644;width:10;height:20" coordorigin="3279,1644" coordsize="10,20" path="m3279,1664l3288,1664,3288,1644,3279,1644,3279,1664xe" filled="true" fillcolor="#000000" stroked="false">
                <v:path arrowok="t"/>
                <v:fill type="solid"/>
              </v:shape>
            </v:group>
            <v:group style="position:absolute;left:3279;top:1664;width:10;height:20" coordorigin="3279,1664" coordsize="10,20">
              <v:shape style="position:absolute;left:3279;top:1664;width:10;height:20" coordorigin="3279,1664" coordsize="10,20" path="m3279,1683l3288,1683,3288,1664,3279,1664,3279,1683xe" filled="true" fillcolor="#000000" stroked="false">
                <v:path arrowok="t"/>
                <v:fill type="solid"/>
              </v:shape>
            </v:group>
            <v:group style="position:absolute;left:3279;top:1683;width:10;height:20" coordorigin="3279,1683" coordsize="10,20">
              <v:shape style="position:absolute;left:3279;top:1683;width:10;height:20" coordorigin="3279,1683" coordsize="10,20" path="m3279,1702l3288,1702,3288,1683,3279,1683,3279,1702xe" filled="true" fillcolor="#000000" stroked="false">
                <v:path arrowok="t"/>
                <v:fill type="solid"/>
              </v:shape>
            </v:group>
            <v:group style="position:absolute;left:3279;top:1702;width:10;height:20" coordorigin="3279,1702" coordsize="10,20">
              <v:shape style="position:absolute;left:3279;top:1702;width:10;height:20" coordorigin="3279,1702" coordsize="10,20" path="m3279,1721l3288,1721,3288,1702,3279,1702,3279,1721xe" filled="true" fillcolor="#000000" stroked="false">
                <v:path arrowok="t"/>
                <v:fill type="solid"/>
              </v:shape>
            </v:group>
            <v:group style="position:absolute;left:3279;top:1721;width:10;height:20" coordorigin="3279,1721" coordsize="10,20">
              <v:shape style="position:absolute;left:3279;top:1721;width:10;height:20" coordorigin="3279,1721" coordsize="10,20" path="m3279,1740l3288,1740,3288,1721,3279,1721,3279,1740xe" filled="true" fillcolor="#000000" stroked="false">
                <v:path arrowok="t"/>
                <v:fill type="solid"/>
              </v:shape>
            </v:group>
            <v:group style="position:absolute;left:3279;top:1740;width:10;height:20" coordorigin="3279,1740" coordsize="10,20">
              <v:shape style="position:absolute;left:3279;top:1740;width:10;height:20" coordorigin="3279,1740" coordsize="10,20" path="m3279,1760l3288,1760,3288,1740,3279,1740,3279,1760xe" filled="true" fillcolor="#000000" stroked="false">
                <v:path arrowok="t"/>
                <v:fill type="solid"/>
              </v:shape>
            </v:group>
            <v:group style="position:absolute;left:3279;top:1760;width:10;height:20" coordorigin="3279,1760" coordsize="10,20">
              <v:shape style="position:absolute;left:3279;top:1760;width:10;height:20" coordorigin="3279,1760" coordsize="10,20" path="m3279,1779l3288,1779,3288,1760,3279,1760,3279,1779xe" filled="true" fillcolor="#000000" stroked="false">
                <v:path arrowok="t"/>
                <v:fill type="solid"/>
              </v:shape>
            </v:group>
            <v:group style="position:absolute;left:3279;top:1779;width:10;height:20" coordorigin="3279,1779" coordsize="10,20">
              <v:shape style="position:absolute;left:3279;top:1779;width:10;height:20" coordorigin="3279,1779" coordsize="10,20" path="m3279,1798l3288,1798,3288,1779,3279,1779,3279,1798xe" filled="true" fillcolor="#000000" stroked="false">
                <v:path arrowok="t"/>
                <v:fill type="solid"/>
              </v:shape>
            </v:group>
            <v:group style="position:absolute;left:3279;top:1798;width:10;height:20" coordorigin="3279,1798" coordsize="10,20">
              <v:shape style="position:absolute;left:3279;top:1798;width:10;height:20" coordorigin="3279,1798" coordsize="10,20" path="m3279,1817l3288,1817,3288,1798,3279,1798,3279,1817xe" filled="true" fillcolor="#000000" stroked="false">
                <v:path arrowok="t"/>
                <v:fill type="solid"/>
              </v:shape>
            </v:group>
            <v:group style="position:absolute;left:3279;top:1817;width:10;height:20" coordorigin="3279,1817" coordsize="10,20">
              <v:shape style="position:absolute;left:3279;top:1817;width:10;height:20" coordorigin="3279,1817" coordsize="10,20" path="m3279,1836l3288,1836,3288,1817,3279,1817,3279,1836xe" filled="true" fillcolor="#000000" stroked="false">
                <v:path arrowok="t"/>
                <v:fill type="solid"/>
              </v:shape>
            </v:group>
            <v:group style="position:absolute;left:3279;top:1836;width:10;height:20" coordorigin="3279,1836" coordsize="10,20">
              <v:shape style="position:absolute;left:3279;top:1836;width:10;height:20" coordorigin="3279,1836" coordsize="10,20" path="m3279,1856l3288,1856,3288,1836,3279,1836,3279,1856xe" filled="true" fillcolor="#000000" stroked="false">
                <v:path arrowok="t"/>
                <v:fill type="solid"/>
              </v:shape>
            </v:group>
            <v:group style="position:absolute;left:3279;top:1856;width:10;height:20" coordorigin="3279,1856" coordsize="10,20">
              <v:shape style="position:absolute;left:3279;top:1856;width:10;height:20" coordorigin="3279,1856" coordsize="10,20" path="m3279,1875l3288,1875,3288,1856,3279,1856,3279,1875xe" filled="true" fillcolor="#000000" stroked="false">
                <v:path arrowok="t"/>
                <v:fill type="solid"/>
              </v:shape>
            </v:group>
            <v:group style="position:absolute;left:3279;top:1875;width:10;height:20" coordorigin="3279,1875" coordsize="10,20">
              <v:shape style="position:absolute;left:3279;top:1875;width:10;height:20" coordorigin="3279,1875" coordsize="10,20" path="m3279,1894l3288,1894,3288,1875,3279,1875,3279,1894xe" filled="true" fillcolor="#000000" stroked="false">
                <v:path arrowok="t"/>
                <v:fill type="solid"/>
              </v:shape>
            </v:group>
            <v:group style="position:absolute;left:3279;top:1894;width:10;height:20" coordorigin="3279,1894" coordsize="10,20">
              <v:shape style="position:absolute;left:3279;top:1894;width:10;height:20" coordorigin="3279,1894" coordsize="10,20" path="m3279,1913l3288,1913,3288,1894,3279,1894,3279,1913xe" filled="true" fillcolor="#000000" stroked="false">
                <v:path arrowok="t"/>
                <v:fill type="solid"/>
              </v:shape>
            </v:group>
            <v:group style="position:absolute;left:3279;top:1913;width:10;height:20" coordorigin="3279,1913" coordsize="10,20">
              <v:shape style="position:absolute;left:3279;top:1913;width:10;height:20" coordorigin="3279,1913" coordsize="10,20" path="m3279,1932l3288,1932,3288,1913,3279,1913,3279,1932xe" filled="true" fillcolor="#000000" stroked="false">
                <v:path arrowok="t"/>
                <v:fill type="solid"/>
              </v:shape>
            </v:group>
            <v:group style="position:absolute;left:3279;top:1932;width:10;height:20" coordorigin="3279,1932" coordsize="10,20">
              <v:shape style="position:absolute;left:3279;top:1932;width:10;height:20" coordorigin="3279,1932" coordsize="10,20" path="m3279,1952l3288,1952,3288,1932,3279,1932,3279,1952xe" filled="true" fillcolor="#000000" stroked="false">
                <v:path arrowok="t"/>
                <v:fill type="solid"/>
              </v:shape>
            </v:group>
            <v:group style="position:absolute;left:3279;top:1952;width:10;height:20" coordorigin="3279,1952" coordsize="10,20">
              <v:shape style="position:absolute;left:3279;top:1952;width:10;height:20" coordorigin="3279,1952" coordsize="10,20" path="m3279,1971l3288,1971,3288,1952,3279,1952,3279,1971xe" filled="true" fillcolor="#000000" stroked="false">
                <v:path arrowok="t"/>
                <v:fill type="solid"/>
              </v:shape>
            </v:group>
            <v:group style="position:absolute;left:3279;top:1971;width:10;height:20" coordorigin="3279,1971" coordsize="10,20">
              <v:shape style="position:absolute;left:3279;top:1971;width:10;height:20" coordorigin="3279,1971" coordsize="10,20" path="m3279,1990l3288,1990,3288,1971,3279,1971,3279,1990xe" filled="true" fillcolor="#000000" stroked="false">
                <v:path arrowok="t"/>
                <v:fill type="solid"/>
              </v:shape>
            </v:group>
            <v:group style="position:absolute;left:3279;top:1990;width:10;height:20" coordorigin="3279,1990" coordsize="10,20">
              <v:shape style="position:absolute;left:3279;top:1990;width:10;height:20" coordorigin="3279,1990" coordsize="10,20" path="m3279,2009l3288,2009,3288,1990,3279,1990,3279,2009xe" filled="true" fillcolor="#000000" stroked="false">
                <v:path arrowok="t"/>
                <v:fill type="solid"/>
              </v:shape>
            </v:group>
            <v:group style="position:absolute;left:3279;top:2009;width:10;height:20" coordorigin="3279,2009" coordsize="10,20">
              <v:shape style="position:absolute;left:3279;top:2009;width:10;height:20" coordorigin="3279,2009" coordsize="10,20" path="m3279,2028l3288,2028,3288,2009,3279,2009,3279,2028xe" filled="true" fillcolor="#000000" stroked="false">
                <v:path arrowok="t"/>
                <v:fill type="solid"/>
              </v:shape>
            </v:group>
            <v:group style="position:absolute;left:3279;top:2028;width:10;height:20" coordorigin="3279,2028" coordsize="10,20">
              <v:shape style="position:absolute;left:3279;top:2028;width:10;height:20" coordorigin="3279,2028" coordsize="10,20" path="m3279,2048l3288,2048,3288,2028,3279,2028,3279,2048xe" filled="true" fillcolor="#000000" stroked="false">
                <v:path arrowok="t"/>
                <v:fill type="solid"/>
              </v:shape>
            </v:group>
            <v:group style="position:absolute;left:3279;top:2048;width:10;height:20" coordorigin="3279,2048" coordsize="10,20">
              <v:shape style="position:absolute;left:3279;top:2048;width:10;height:20" coordorigin="3279,2048" coordsize="10,20" path="m3279,2067l3288,2067,3288,2048,3279,2048,3279,2067xe" filled="true" fillcolor="#000000" stroked="false">
                <v:path arrowok="t"/>
                <v:fill type="solid"/>
              </v:shape>
            </v:group>
            <v:group style="position:absolute;left:3279;top:2067;width:10;height:20" coordorigin="3279,2067" coordsize="10,20">
              <v:shape style="position:absolute;left:3279;top:2067;width:10;height:20" coordorigin="3279,2067" coordsize="10,20" path="m3279,2086l3288,2086,3288,2067,3279,2067,3279,2086xe" filled="true" fillcolor="#000000" stroked="false">
                <v:path arrowok="t"/>
                <v:fill type="solid"/>
              </v:shape>
            </v:group>
            <v:group style="position:absolute;left:3279;top:2086;width:10;height:20" coordorigin="3279,2086" coordsize="10,20">
              <v:shape style="position:absolute;left:3279;top:2086;width:10;height:20" coordorigin="3279,2086" coordsize="10,20" path="m3279,2105l3288,2105,3288,2086,3279,2086,3279,2105xe" filled="true" fillcolor="#000000" stroked="false">
                <v:path arrowok="t"/>
                <v:fill type="solid"/>
              </v:shape>
            </v:group>
            <v:group style="position:absolute;left:3279;top:2108;width:10;height:2" coordorigin="3279,2108" coordsize="10,2">
              <v:shape style="position:absolute;left:3279;top:2108;width:10;height:2" coordorigin="3279,2108" coordsize="10,0" path="m3279,2108l3288,2108e" filled="false" stroked="true" strokeweight=".24002pt" strokecolor="#000000">
                <v:path arrowok="t"/>
              </v:shape>
            </v:group>
            <v:group style="position:absolute;left:4100;top:31;width:10;height:20" coordorigin="4100,31" coordsize="10,20">
              <v:shape style="position:absolute;left:4100;top:31;width:10;height:20" coordorigin="4100,31" coordsize="10,20" path="m4100,50l4110,50,4110,31,4100,31,4100,50xe" filled="true" fillcolor="#000000" stroked="false">
                <v:path arrowok="t"/>
                <v:fill type="solid"/>
              </v:shape>
            </v:group>
            <v:group style="position:absolute;left:4100;top:50;width:10;height:20" coordorigin="4100,50" coordsize="10,20">
              <v:shape style="position:absolute;left:4100;top:50;width:10;height:20" coordorigin="4100,50" coordsize="10,20" path="m4100,70l4110,70,4110,50,4100,50,4100,70xe" filled="true" fillcolor="#000000" stroked="false">
                <v:path arrowok="t"/>
                <v:fill type="solid"/>
              </v:shape>
            </v:group>
            <v:group style="position:absolute;left:4100;top:70;width:10;height:20" coordorigin="4100,70" coordsize="10,20">
              <v:shape style="position:absolute;left:4100;top:70;width:10;height:20" coordorigin="4100,70" coordsize="10,20" path="m4100,89l4110,89,4110,70,4100,70,4100,89xe" filled="true" fillcolor="#000000" stroked="false">
                <v:path arrowok="t"/>
                <v:fill type="solid"/>
              </v:shape>
            </v:group>
            <v:group style="position:absolute;left:4100;top:89;width:10;height:20" coordorigin="4100,89" coordsize="10,20">
              <v:shape style="position:absolute;left:4100;top:89;width:10;height:20" coordorigin="4100,89" coordsize="10,20" path="m4100,108l4110,108,4110,89,4100,89,4100,108xe" filled="true" fillcolor="#000000" stroked="false">
                <v:path arrowok="t"/>
                <v:fill type="solid"/>
              </v:shape>
            </v:group>
            <v:group style="position:absolute;left:4100;top:108;width:10;height:20" coordorigin="4100,108" coordsize="10,20">
              <v:shape style="position:absolute;left:4100;top:108;width:10;height:20" coordorigin="4100,108" coordsize="10,20" path="m4100,127l4110,127,4110,108,4100,108,4100,127xe" filled="true" fillcolor="#000000" stroked="false">
                <v:path arrowok="t"/>
                <v:fill type="solid"/>
              </v:shape>
            </v:group>
            <v:group style="position:absolute;left:4100;top:127;width:10;height:20" coordorigin="4100,127" coordsize="10,20">
              <v:shape style="position:absolute;left:4100;top:127;width:10;height:20" coordorigin="4100,127" coordsize="10,20" path="m4100,146l4110,146,4110,127,4100,127,4100,146xe" filled="true" fillcolor="#000000" stroked="false">
                <v:path arrowok="t"/>
                <v:fill type="solid"/>
              </v:shape>
            </v:group>
            <v:group style="position:absolute;left:4100;top:146;width:10;height:20" coordorigin="4100,146" coordsize="10,20">
              <v:shape style="position:absolute;left:4100;top:146;width:10;height:20" coordorigin="4100,146" coordsize="10,20" path="m4100,166l4110,166,4110,146,4100,146,4100,166xe" filled="true" fillcolor="#000000" stroked="false">
                <v:path arrowok="t"/>
                <v:fill type="solid"/>
              </v:shape>
            </v:group>
            <v:group style="position:absolute;left:4100;top:166;width:10;height:20" coordorigin="4100,166" coordsize="10,20">
              <v:shape style="position:absolute;left:4100;top:166;width:10;height:20" coordorigin="4100,166" coordsize="10,20" path="m4100,185l4110,185,4110,166,4100,166,4100,185xe" filled="true" fillcolor="#000000" stroked="false">
                <v:path arrowok="t"/>
                <v:fill type="solid"/>
              </v:shape>
            </v:group>
            <v:group style="position:absolute;left:4100;top:185;width:10;height:20" coordorigin="4100,185" coordsize="10,20">
              <v:shape style="position:absolute;left:4100;top:185;width:10;height:20" coordorigin="4100,185" coordsize="10,20" path="m4100,204l4110,204,4110,185,4100,185,4100,204xe" filled="true" fillcolor="#000000" stroked="false">
                <v:path arrowok="t"/>
                <v:fill type="solid"/>
              </v:shape>
            </v:group>
            <v:group style="position:absolute;left:4100;top:204;width:10;height:20" coordorigin="4100,204" coordsize="10,20">
              <v:shape style="position:absolute;left:4100;top:204;width:10;height:20" coordorigin="4100,204" coordsize="10,20" path="m4100,223l4110,223,4110,204,4100,204,4100,223xe" filled="true" fillcolor="#000000" stroked="false">
                <v:path arrowok="t"/>
                <v:fill type="solid"/>
              </v:shape>
            </v:group>
            <v:group style="position:absolute;left:4100;top:223;width:10;height:20" coordorigin="4100,223" coordsize="10,20">
              <v:shape style="position:absolute;left:4100;top:223;width:10;height:20" coordorigin="4100,223" coordsize="10,20" path="m4100,242l4110,242,4110,223,4100,223,4100,242xe" filled="true" fillcolor="#000000" stroked="false">
                <v:path arrowok="t"/>
                <v:fill type="solid"/>
              </v:shape>
            </v:group>
            <v:group style="position:absolute;left:4100;top:242;width:10;height:20" coordorigin="4100,242" coordsize="10,20">
              <v:shape style="position:absolute;left:4100;top:242;width:10;height:20" coordorigin="4100,242" coordsize="10,20" path="m4100,262l4110,262,4110,242,4100,242,4100,262xe" filled="true" fillcolor="#000000" stroked="false">
                <v:path arrowok="t"/>
                <v:fill type="solid"/>
              </v:shape>
            </v:group>
            <v:group style="position:absolute;left:4100;top:262;width:10;height:20" coordorigin="4100,262" coordsize="10,20">
              <v:shape style="position:absolute;left:4100;top:262;width:10;height:20" coordorigin="4100,262" coordsize="10,20" path="m4100,281l4110,281,4110,262,4100,262,4100,281xe" filled="true" fillcolor="#000000" stroked="false">
                <v:path arrowok="t"/>
                <v:fill type="solid"/>
              </v:shape>
            </v:group>
            <v:group style="position:absolute;left:4100;top:281;width:10;height:20" coordorigin="4100,281" coordsize="10,20">
              <v:shape style="position:absolute;left:4100;top:281;width:10;height:20" coordorigin="4100,281" coordsize="10,20" path="m4100,300l4110,300,4110,281,4100,281,4100,300xe" filled="true" fillcolor="#000000" stroked="false">
                <v:path arrowok="t"/>
                <v:fill type="solid"/>
              </v:shape>
            </v:group>
            <v:group style="position:absolute;left:4100;top:300;width:10;height:20" coordorigin="4100,300" coordsize="10,20">
              <v:shape style="position:absolute;left:4100;top:300;width:10;height:20" coordorigin="4100,300" coordsize="10,20" path="m4100,319l4110,319,4110,300,4100,300,4100,319xe" filled="true" fillcolor="#000000" stroked="false">
                <v:path arrowok="t"/>
                <v:fill type="solid"/>
              </v:shape>
            </v:group>
            <v:group style="position:absolute;left:4100;top:319;width:10;height:20" coordorigin="4100,319" coordsize="10,20">
              <v:shape style="position:absolute;left:4100;top:319;width:10;height:20" coordorigin="4100,319" coordsize="10,20" path="m4100,338l4110,338,4110,319,4100,319,4100,338xe" filled="true" fillcolor="#000000" stroked="false">
                <v:path arrowok="t"/>
                <v:fill type="solid"/>
              </v:shape>
            </v:group>
            <v:group style="position:absolute;left:4100;top:338;width:10;height:20" coordorigin="4100,338" coordsize="10,20">
              <v:shape style="position:absolute;left:4100;top:338;width:10;height:20" coordorigin="4100,338" coordsize="10,20" path="m4100,358l4110,358,4110,338,4100,338,4100,358xe" filled="true" fillcolor="#000000" stroked="false">
                <v:path arrowok="t"/>
                <v:fill type="solid"/>
              </v:shape>
            </v:group>
            <v:group style="position:absolute;left:4100;top:358;width:10;height:20" coordorigin="4100,358" coordsize="10,20">
              <v:shape style="position:absolute;left:4100;top:358;width:10;height:20" coordorigin="4100,358" coordsize="10,20" path="m4100,377l4110,377,4110,358,4100,358,4100,377xe" filled="true" fillcolor="#000000" stroked="false">
                <v:path arrowok="t"/>
                <v:fill type="solid"/>
              </v:shape>
            </v:group>
            <v:group style="position:absolute;left:4100;top:377;width:10;height:20" coordorigin="4100,377" coordsize="10,20">
              <v:shape style="position:absolute;left:4100;top:377;width:10;height:20" coordorigin="4100,377" coordsize="10,20" path="m4100,396l4110,396,4110,377,4100,377,4100,396xe" filled="true" fillcolor="#000000" stroked="false">
                <v:path arrowok="t"/>
                <v:fill type="solid"/>
              </v:shape>
            </v:group>
            <v:group style="position:absolute;left:4100;top:396;width:10;height:20" coordorigin="4100,396" coordsize="10,20">
              <v:shape style="position:absolute;left:4100;top:396;width:10;height:20" coordorigin="4100,396" coordsize="10,20" path="m4100,415l4110,415,4110,396,4100,396,4100,415xe" filled="true" fillcolor="#000000" stroked="false">
                <v:path arrowok="t"/>
                <v:fill type="solid"/>
              </v:shape>
            </v:group>
            <v:group style="position:absolute;left:4100;top:415;width:10;height:20" coordorigin="4100,415" coordsize="10,20">
              <v:shape style="position:absolute;left:4100;top:415;width:10;height:20" coordorigin="4100,415" coordsize="10,20" path="m4100,434l4110,434,4110,415,4100,415,4100,434xe" filled="true" fillcolor="#000000" stroked="false">
                <v:path arrowok="t"/>
                <v:fill type="solid"/>
              </v:shape>
            </v:group>
            <v:group style="position:absolute;left:4100;top:434;width:10;height:20" coordorigin="4100,434" coordsize="10,20">
              <v:shape style="position:absolute;left:4100;top:434;width:10;height:20" coordorigin="4100,434" coordsize="10,20" path="m4100,454l4110,454,4110,434,4100,434,4100,454xe" filled="true" fillcolor="#000000" stroked="false">
                <v:path arrowok="t"/>
                <v:fill type="solid"/>
              </v:shape>
            </v:group>
            <v:group style="position:absolute;left:4100;top:454;width:10;height:20" coordorigin="4100,454" coordsize="10,20">
              <v:shape style="position:absolute;left:4100;top:454;width:10;height:20" coordorigin="4100,454" coordsize="10,20" path="m4100,473l4110,473,4110,454,4100,454,4100,473xe" filled="true" fillcolor="#000000" stroked="false">
                <v:path arrowok="t"/>
                <v:fill type="solid"/>
              </v:shape>
            </v:group>
            <v:group style="position:absolute;left:4100;top:473;width:10;height:20" coordorigin="4100,473" coordsize="10,20">
              <v:shape style="position:absolute;left:4100;top:473;width:10;height:20" coordorigin="4100,473" coordsize="10,20" path="m4100,492l4110,492,4110,473,4100,473,4100,492xe" filled="true" fillcolor="#000000" stroked="false">
                <v:path arrowok="t"/>
                <v:fill type="solid"/>
              </v:shape>
            </v:group>
            <v:group style="position:absolute;left:4100;top:492;width:10;height:20" coordorigin="4100,492" coordsize="10,20">
              <v:shape style="position:absolute;left:4100;top:492;width:10;height:20" coordorigin="4100,492" coordsize="10,20" path="m4100,511l4110,511,4110,492,4100,492,4100,511xe" filled="true" fillcolor="#000000" stroked="false">
                <v:path arrowok="t"/>
                <v:fill type="solid"/>
              </v:shape>
            </v:group>
            <v:group style="position:absolute;left:4100;top:511;width:10;height:20" coordorigin="4100,511" coordsize="10,20">
              <v:shape style="position:absolute;left:4100;top:511;width:10;height:20" coordorigin="4100,511" coordsize="10,20" path="m4100,530l4110,530,4110,511,4100,511,4100,530xe" filled="true" fillcolor="#000000" stroked="false">
                <v:path arrowok="t"/>
                <v:fill type="solid"/>
              </v:shape>
            </v:group>
            <v:group style="position:absolute;left:4100;top:530;width:10;height:20" coordorigin="4100,530" coordsize="10,20">
              <v:shape style="position:absolute;left:4100;top:530;width:10;height:20" coordorigin="4100,530" coordsize="10,20" path="m4100,550l4110,550,4110,530,4100,530,4100,550xe" filled="true" fillcolor="#000000" stroked="false">
                <v:path arrowok="t"/>
                <v:fill type="solid"/>
              </v:shape>
            </v:group>
            <v:group style="position:absolute;left:4100;top:550;width:10;height:20" coordorigin="4100,550" coordsize="10,20">
              <v:shape style="position:absolute;left:4100;top:550;width:10;height:20" coordorigin="4100,550" coordsize="10,20" path="m4100,569l4110,569,4110,550,4100,550,4100,569xe" filled="true" fillcolor="#000000" stroked="false">
                <v:path arrowok="t"/>
                <v:fill type="solid"/>
              </v:shape>
            </v:group>
            <v:group style="position:absolute;left:4100;top:569;width:10;height:20" coordorigin="4100,569" coordsize="10,20">
              <v:shape style="position:absolute;left:4100;top:569;width:10;height:20" coordorigin="4100,569" coordsize="10,20" path="m4100,588l4110,588,4110,569,4100,569,4100,588xe" filled="true" fillcolor="#000000" stroked="false">
                <v:path arrowok="t"/>
                <v:fill type="solid"/>
              </v:shape>
            </v:group>
            <v:group style="position:absolute;left:4100;top:588;width:10;height:20" coordorigin="4100,588" coordsize="10,20">
              <v:shape style="position:absolute;left:4100;top:588;width:10;height:20" coordorigin="4100,588" coordsize="10,20" path="m4100,607l4110,607,4110,588,4100,588,4100,607xe" filled="true" fillcolor="#000000" stroked="false">
                <v:path arrowok="t"/>
                <v:fill type="solid"/>
              </v:shape>
            </v:group>
            <v:group style="position:absolute;left:4100;top:607;width:10;height:20" coordorigin="4100,607" coordsize="10,20">
              <v:shape style="position:absolute;left:4100;top:607;width:10;height:20" coordorigin="4100,607" coordsize="10,20" path="m4100,626l4110,626,4110,607,4100,607,4100,626xe" filled="true" fillcolor="#000000" stroked="false">
                <v:path arrowok="t"/>
                <v:fill type="solid"/>
              </v:shape>
            </v:group>
            <v:group style="position:absolute;left:4100;top:626;width:10;height:20" coordorigin="4100,626" coordsize="10,20">
              <v:shape style="position:absolute;left:4100;top:626;width:10;height:20" coordorigin="4100,626" coordsize="10,20" path="m4100,646l4110,646,4110,626,4100,626,4100,646xe" filled="true" fillcolor="#000000" stroked="false">
                <v:path arrowok="t"/>
                <v:fill type="solid"/>
              </v:shape>
            </v:group>
            <v:group style="position:absolute;left:4100;top:646;width:10;height:20" coordorigin="4100,646" coordsize="10,20">
              <v:shape style="position:absolute;left:4100;top:646;width:10;height:20" coordorigin="4100,646" coordsize="10,20" path="m4100,665l4110,665,4110,646,4100,646,4100,665xe" filled="true" fillcolor="#000000" stroked="false">
                <v:path arrowok="t"/>
                <v:fill type="solid"/>
              </v:shape>
            </v:group>
            <v:group style="position:absolute;left:4100;top:665;width:10;height:20" coordorigin="4100,665" coordsize="10,20">
              <v:shape style="position:absolute;left:4100;top:665;width:10;height:20" coordorigin="4100,665" coordsize="10,20" path="m4100,684l4110,684,4110,665,4100,665,4100,684xe" filled="true" fillcolor="#000000" stroked="false">
                <v:path arrowok="t"/>
                <v:fill type="solid"/>
              </v:shape>
            </v:group>
            <v:group style="position:absolute;left:4100;top:684;width:10;height:20" coordorigin="4100,684" coordsize="10,20">
              <v:shape style="position:absolute;left:4100;top:684;width:10;height:20" coordorigin="4100,684" coordsize="10,20" path="m4100,703l4110,703,4110,684,4100,684,4100,703xe" filled="true" fillcolor="#000000" stroked="false">
                <v:path arrowok="t"/>
                <v:fill type="solid"/>
              </v:shape>
            </v:group>
            <v:group style="position:absolute;left:4100;top:703;width:10;height:20" coordorigin="4100,703" coordsize="10,20">
              <v:shape style="position:absolute;left:4100;top:703;width:10;height:20" coordorigin="4100,703" coordsize="10,20" path="m4100,722l4110,722,4110,703,4100,703,4100,722xe" filled="true" fillcolor="#000000" stroked="false">
                <v:path arrowok="t"/>
                <v:fill type="solid"/>
              </v:shape>
            </v:group>
            <v:group style="position:absolute;left:4100;top:722;width:10;height:20" coordorigin="4100,722" coordsize="10,20">
              <v:shape style="position:absolute;left:4100;top:722;width:10;height:20" coordorigin="4100,722" coordsize="10,20" path="m4100,742l4110,742,4110,722,4100,722,4100,742xe" filled="true" fillcolor="#000000" stroked="false">
                <v:path arrowok="t"/>
                <v:fill type="solid"/>
              </v:shape>
            </v:group>
            <v:group style="position:absolute;left:4100;top:742;width:10;height:20" coordorigin="4100,742" coordsize="10,20">
              <v:shape style="position:absolute;left:4100;top:742;width:10;height:20" coordorigin="4100,742" coordsize="10,20" path="m4100,761l4110,761,4110,742,4100,742,4100,761xe" filled="true" fillcolor="#000000" stroked="false">
                <v:path arrowok="t"/>
                <v:fill type="solid"/>
              </v:shape>
            </v:group>
            <v:group style="position:absolute;left:4100;top:761;width:10;height:20" coordorigin="4100,761" coordsize="10,20">
              <v:shape style="position:absolute;left:4100;top:761;width:10;height:20" coordorigin="4100,761" coordsize="10,20" path="m4100,780l4110,780,4110,761,4100,761,4100,780xe" filled="true" fillcolor="#000000" stroked="false">
                <v:path arrowok="t"/>
                <v:fill type="solid"/>
              </v:shape>
            </v:group>
            <v:group style="position:absolute;left:4100;top:780;width:10;height:20" coordorigin="4100,780" coordsize="10,20">
              <v:shape style="position:absolute;left:4100;top:780;width:10;height:20" coordorigin="4100,780" coordsize="10,20" path="m4100,799l4110,799,4110,780,4100,780,4100,799xe" filled="true" fillcolor="#000000" stroked="false">
                <v:path arrowok="t"/>
                <v:fill type="solid"/>
              </v:shape>
            </v:group>
            <v:group style="position:absolute;left:4100;top:799;width:10;height:20" coordorigin="4100,799" coordsize="10,20">
              <v:shape style="position:absolute;left:4100;top:799;width:10;height:20" coordorigin="4100,799" coordsize="10,20" path="m4100,818l4110,818,4110,799,4100,799,4100,818xe" filled="true" fillcolor="#000000" stroked="false">
                <v:path arrowok="t"/>
                <v:fill type="solid"/>
              </v:shape>
            </v:group>
            <v:group style="position:absolute;left:4100;top:818;width:10;height:20" coordorigin="4100,818" coordsize="10,20">
              <v:shape style="position:absolute;left:4100;top:818;width:10;height:20" coordorigin="4100,818" coordsize="10,20" path="m4100,838l4110,838,4110,818,4100,818,4100,838xe" filled="true" fillcolor="#000000" stroked="false">
                <v:path arrowok="t"/>
                <v:fill type="solid"/>
              </v:shape>
            </v:group>
            <v:group style="position:absolute;left:4100;top:838;width:10;height:20" coordorigin="4100,838" coordsize="10,20">
              <v:shape style="position:absolute;left:4100;top:838;width:10;height:20" coordorigin="4100,838" coordsize="10,20" path="m4100,857l4110,857,4110,838,4100,838,4100,857xe" filled="true" fillcolor="#000000" stroked="false">
                <v:path arrowok="t"/>
                <v:fill type="solid"/>
              </v:shape>
            </v:group>
            <v:group style="position:absolute;left:4100;top:857;width:10;height:20" coordorigin="4100,857" coordsize="10,20">
              <v:shape style="position:absolute;left:4100;top:857;width:10;height:20" coordorigin="4100,857" coordsize="10,20" path="m4100,876l4110,876,4110,857,4100,857,4100,876xe" filled="true" fillcolor="#000000" stroked="false">
                <v:path arrowok="t"/>
                <v:fill type="solid"/>
              </v:shape>
            </v:group>
            <v:group style="position:absolute;left:4100;top:876;width:10;height:20" coordorigin="4100,876" coordsize="10,20">
              <v:shape style="position:absolute;left:4100;top:876;width:10;height:20" coordorigin="4100,876" coordsize="10,20" path="m4100,895l4110,895,4110,876,4100,876,4100,895xe" filled="true" fillcolor="#000000" stroked="false">
                <v:path arrowok="t"/>
                <v:fill type="solid"/>
              </v:shape>
            </v:group>
            <v:group style="position:absolute;left:4100;top:895;width:10;height:20" coordorigin="4100,895" coordsize="10,20">
              <v:shape style="position:absolute;left:4100;top:895;width:10;height:20" coordorigin="4100,895" coordsize="10,20" path="m4100,914l4110,914,4110,895,4100,895,4100,914xe" filled="true" fillcolor="#000000" stroked="false">
                <v:path arrowok="t"/>
                <v:fill type="solid"/>
              </v:shape>
            </v:group>
            <v:group style="position:absolute;left:4100;top:914;width:10;height:20" coordorigin="4100,914" coordsize="10,20">
              <v:shape style="position:absolute;left:4100;top:914;width:10;height:20" coordorigin="4100,914" coordsize="10,20" path="m4100,934l4110,934,4110,914,4100,914,4100,934xe" filled="true" fillcolor="#000000" stroked="false">
                <v:path arrowok="t"/>
                <v:fill type="solid"/>
              </v:shape>
            </v:group>
            <v:group style="position:absolute;left:4100;top:934;width:10;height:20" coordorigin="4100,934" coordsize="10,20">
              <v:shape style="position:absolute;left:4100;top:934;width:10;height:20" coordorigin="4100,934" coordsize="10,20" path="m4100,953l4110,953,4110,934,4100,934,4100,953xe" filled="true" fillcolor="#000000" stroked="false">
                <v:path arrowok="t"/>
                <v:fill type="solid"/>
              </v:shape>
            </v:group>
            <v:group style="position:absolute;left:4100;top:953;width:10;height:20" coordorigin="4100,953" coordsize="10,20">
              <v:shape style="position:absolute;left:4100;top:953;width:10;height:20" coordorigin="4100,953" coordsize="10,20" path="m4100,972l4110,972,4110,953,4100,953,4100,972xe" filled="true" fillcolor="#000000" stroked="false">
                <v:path arrowok="t"/>
                <v:fill type="solid"/>
              </v:shape>
            </v:group>
            <v:group style="position:absolute;left:4100;top:972;width:10;height:20" coordorigin="4100,972" coordsize="10,20">
              <v:shape style="position:absolute;left:4100;top:972;width:10;height:20" coordorigin="4100,972" coordsize="10,20" path="m4100,991l4110,991,4110,972,4100,972,4100,991xe" filled="true" fillcolor="#000000" stroked="false">
                <v:path arrowok="t"/>
                <v:fill type="solid"/>
              </v:shape>
            </v:group>
            <v:group style="position:absolute;left:4100;top:991;width:10;height:20" coordorigin="4100,991" coordsize="10,20">
              <v:shape style="position:absolute;left:4100;top:991;width:10;height:20" coordorigin="4100,991" coordsize="10,20" path="m4100,1010l4110,1010,4110,991,4100,991,4100,1010xe" filled="true" fillcolor="#000000" stroked="false">
                <v:path arrowok="t"/>
                <v:fill type="solid"/>
              </v:shape>
            </v:group>
            <v:group style="position:absolute;left:4100;top:1010;width:10;height:20" coordorigin="4100,1010" coordsize="10,20">
              <v:shape style="position:absolute;left:4100;top:1010;width:10;height:20" coordorigin="4100,1010" coordsize="10,20" path="m4100,1030l4110,1030,4110,1010,4100,1010,4100,1030xe" filled="true" fillcolor="#000000" stroked="false">
                <v:path arrowok="t"/>
                <v:fill type="solid"/>
              </v:shape>
            </v:group>
            <v:group style="position:absolute;left:4100;top:1030;width:10;height:20" coordorigin="4100,1030" coordsize="10,20">
              <v:shape style="position:absolute;left:4100;top:1030;width:10;height:20" coordorigin="4100,1030" coordsize="10,20" path="m4100,1049l4110,1049,4110,1030,4100,1030,4100,1049xe" filled="true" fillcolor="#000000" stroked="false">
                <v:path arrowok="t"/>
                <v:fill type="solid"/>
              </v:shape>
            </v:group>
            <v:group style="position:absolute;left:4100;top:1049;width:10;height:20" coordorigin="4100,1049" coordsize="10,20">
              <v:shape style="position:absolute;left:4100;top:1049;width:10;height:20" coordorigin="4100,1049" coordsize="10,20" path="m4100,1068l4110,1068,4110,1049,4100,1049,4100,1068xe" filled="true" fillcolor="#000000" stroked="false">
                <v:path arrowok="t"/>
                <v:fill type="solid"/>
              </v:shape>
            </v:group>
            <v:group style="position:absolute;left:4100;top:1068;width:10;height:20" coordorigin="4100,1068" coordsize="10,20">
              <v:shape style="position:absolute;left:4100;top:1068;width:10;height:20" coordorigin="4100,1068" coordsize="10,20" path="m4100,1087l4110,1087,4110,1068,4100,1068,4100,1087xe" filled="true" fillcolor="#000000" stroked="false">
                <v:path arrowok="t"/>
                <v:fill type="solid"/>
              </v:shape>
            </v:group>
            <v:group style="position:absolute;left:4100;top:1087;width:10;height:20" coordorigin="4100,1087" coordsize="10,20">
              <v:shape style="position:absolute;left:4100;top:1087;width:10;height:20" coordorigin="4100,1087" coordsize="10,20" path="m4100,1106l4110,1106,4110,1087,4100,1087,4100,1106xe" filled="true" fillcolor="#000000" stroked="false">
                <v:path arrowok="t"/>
                <v:fill type="solid"/>
              </v:shape>
            </v:group>
            <v:group style="position:absolute;left:4100;top:1106;width:10;height:20" coordorigin="4100,1106" coordsize="10,20">
              <v:shape style="position:absolute;left:4100;top:1106;width:10;height:20" coordorigin="4100,1106" coordsize="10,20" path="m4100,1126l4110,1126,4110,1106,4100,1106,4100,1126xe" filled="true" fillcolor="#000000" stroked="false">
                <v:path arrowok="t"/>
                <v:fill type="solid"/>
              </v:shape>
            </v:group>
            <v:group style="position:absolute;left:4100;top:1126;width:10;height:20" coordorigin="4100,1126" coordsize="10,20">
              <v:shape style="position:absolute;left:4100;top:1126;width:10;height:20" coordorigin="4100,1126" coordsize="10,20" path="m4100,1145l4110,1145,4110,1126,4100,1126,4100,1145xe" filled="true" fillcolor="#000000" stroked="false">
                <v:path arrowok="t"/>
                <v:fill type="solid"/>
              </v:shape>
            </v:group>
            <v:group style="position:absolute;left:4100;top:1145;width:10;height:20" coordorigin="4100,1145" coordsize="10,20">
              <v:shape style="position:absolute;left:4100;top:1145;width:10;height:20" coordorigin="4100,1145" coordsize="10,20" path="m4100,1164l4110,1164,4110,1145,4100,1145,4100,1164xe" filled="true" fillcolor="#000000" stroked="false">
                <v:path arrowok="t"/>
                <v:fill type="solid"/>
              </v:shape>
            </v:group>
            <v:group style="position:absolute;left:4100;top:1164;width:10;height:20" coordorigin="4100,1164" coordsize="10,20">
              <v:shape style="position:absolute;left:4100;top:1164;width:10;height:20" coordorigin="4100,1164" coordsize="10,20" path="m4100,1183l4110,1183,4110,1164,4100,1164,4100,1183xe" filled="true" fillcolor="#000000" stroked="false">
                <v:path arrowok="t"/>
                <v:fill type="solid"/>
              </v:shape>
            </v:group>
            <v:group style="position:absolute;left:4100;top:1183;width:10;height:20" coordorigin="4100,1183" coordsize="10,20">
              <v:shape style="position:absolute;left:4100;top:1183;width:10;height:20" coordorigin="4100,1183" coordsize="10,20" path="m4100,1202l4110,1202,4110,1183,4100,1183,4100,1202xe" filled="true" fillcolor="#000000" stroked="false">
                <v:path arrowok="t"/>
                <v:fill type="solid"/>
              </v:shape>
            </v:group>
            <v:group style="position:absolute;left:4100;top:1202;width:10;height:20" coordorigin="4100,1202" coordsize="10,20">
              <v:shape style="position:absolute;left:4100;top:1202;width:10;height:20" coordorigin="4100,1202" coordsize="10,20" path="m4100,1222l4110,1222,4110,1202,4100,1202,4100,1222xe" filled="true" fillcolor="#000000" stroked="false">
                <v:path arrowok="t"/>
                <v:fill type="solid"/>
              </v:shape>
            </v:group>
            <v:group style="position:absolute;left:4100;top:1222;width:10;height:20" coordorigin="4100,1222" coordsize="10,20">
              <v:shape style="position:absolute;left:4100;top:1222;width:10;height:20" coordorigin="4100,1222" coordsize="10,20" path="m4100,1241l4110,1241,4110,1222,4100,1222,4100,1241xe" filled="true" fillcolor="#000000" stroked="false">
                <v:path arrowok="t"/>
                <v:fill type="solid"/>
              </v:shape>
            </v:group>
            <v:group style="position:absolute;left:4100;top:1241;width:10;height:20" coordorigin="4100,1241" coordsize="10,20">
              <v:shape style="position:absolute;left:4100;top:1241;width:10;height:20" coordorigin="4100,1241" coordsize="10,20" path="m4100,1260l4110,1260,4110,1241,4100,1241,4100,1260xe" filled="true" fillcolor="#000000" stroked="false">
                <v:path arrowok="t"/>
                <v:fill type="solid"/>
              </v:shape>
            </v:group>
            <v:group style="position:absolute;left:4100;top:1260;width:10;height:20" coordorigin="4100,1260" coordsize="10,20">
              <v:shape style="position:absolute;left:4100;top:1260;width:10;height:20" coordorigin="4100,1260" coordsize="10,20" path="m4100,1279l4110,1279,4110,1260,4100,1260,4100,1279xe" filled="true" fillcolor="#000000" stroked="false">
                <v:path arrowok="t"/>
                <v:fill type="solid"/>
              </v:shape>
            </v:group>
            <v:group style="position:absolute;left:4100;top:1279;width:10;height:20" coordorigin="4100,1279" coordsize="10,20">
              <v:shape style="position:absolute;left:4100;top:1279;width:10;height:20" coordorigin="4100,1279" coordsize="10,20" path="m4100,1298l4110,1298,4110,1279,4100,1279,4100,1298xe" filled="true" fillcolor="#000000" stroked="false">
                <v:path arrowok="t"/>
                <v:fill type="solid"/>
              </v:shape>
            </v:group>
            <v:group style="position:absolute;left:4100;top:1298;width:10;height:20" coordorigin="4100,1298" coordsize="10,20">
              <v:shape style="position:absolute;left:4100;top:1298;width:10;height:20" coordorigin="4100,1298" coordsize="10,20" path="m4100,1318l4110,1318,4110,1298,4100,1298,4100,1318xe" filled="true" fillcolor="#000000" stroked="false">
                <v:path arrowok="t"/>
                <v:fill type="solid"/>
              </v:shape>
            </v:group>
            <v:group style="position:absolute;left:4100;top:1318;width:10;height:20" coordorigin="4100,1318" coordsize="10,20">
              <v:shape style="position:absolute;left:4100;top:1318;width:10;height:20" coordorigin="4100,1318" coordsize="10,20" path="m4100,1337l4110,1337,4110,1318,4100,1318,4100,1337xe" filled="true" fillcolor="#000000" stroked="false">
                <v:path arrowok="t"/>
                <v:fill type="solid"/>
              </v:shape>
            </v:group>
            <v:group style="position:absolute;left:4100;top:1337;width:10;height:20" coordorigin="4100,1337" coordsize="10,20">
              <v:shape style="position:absolute;left:4100;top:1337;width:10;height:20" coordorigin="4100,1337" coordsize="10,20" path="m4100,1356l4110,1356,4110,1337,4100,1337,4100,1356xe" filled="true" fillcolor="#000000" stroked="false">
                <v:path arrowok="t"/>
                <v:fill type="solid"/>
              </v:shape>
            </v:group>
            <v:group style="position:absolute;left:4100;top:1356;width:10;height:20" coordorigin="4100,1356" coordsize="10,20">
              <v:shape style="position:absolute;left:4100;top:1356;width:10;height:20" coordorigin="4100,1356" coordsize="10,20" path="m4100,1375l4110,1375,4110,1356,4100,1356,4100,1375xe" filled="true" fillcolor="#000000" stroked="false">
                <v:path arrowok="t"/>
                <v:fill type="solid"/>
              </v:shape>
            </v:group>
            <v:group style="position:absolute;left:4100;top:1375;width:10;height:20" coordorigin="4100,1375" coordsize="10,20">
              <v:shape style="position:absolute;left:4100;top:1375;width:10;height:20" coordorigin="4100,1375" coordsize="10,20" path="m4100,1394l4110,1394,4110,1375,4100,1375,4100,1394xe" filled="true" fillcolor="#000000" stroked="false">
                <v:path arrowok="t"/>
                <v:fill type="solid"/>
              </v:shape>
            </v:group>
            <v:group style="position:absolute;left:4100;top:1394;width:10;height:20" coordorigin="4100,1394" coordsize="10,20">
              <v:shape style="position:absolute;left:4100;top:1394;width:10;height:20" coordorigin="4100,1394" coordsize="10,20" path="m4100,1414l4110,1414,4110,1394,4100,1394,4100,1414xe" filled="true" fillcolor="#000000" stroked="false">
                <v:path arrowok="t"/>
                <v:fill type="solid"/>
              </v:shape>
            </v:group>
            <v:group style="position:absolute;left:4100;top:1414;width:10;height:20" coordorigin="4100,1414" coordsize="10,20">
              <v:shape style="position:absolute;left:4100;top:1414;width:10;height:20" coordorigin="4100,1414" coordsize="10,20" path="m4100,1433l4110,1433,4110,1414,4100,1414,4100,1433xe" filled="true" fillcolor="#000000" stroked="false">
                <v:path arrowok="t"/>
                <v:fill type="solid"/>
              </v:shape>
            </v:group>
            <v:group style="position:absolute;left:4100;top:1433;width:10;height:20" coordorigin="4100,1433" coordsize="10,20">
              <v:shape style="position:absolute;left:4100;top:1433;width:10;height:20" coordorigin="4100,1433" coordsize="10,20" path="m4100,1452l4110,1452,4110,1433,4100,1433,4100,1452xe" filled="true" fillcolor="#000000" stroked="false">
                <v:path arrowok="t"/>
                <v:fill type="solid"/>
              </v:shape>
            </v:group>
            <v:group style="position:absolute;left:4100;top:1452;width:10;height:20" coordorigin="4100,1452" coordsize="10,20">
              <v:shape style="position:absolute;left:4100;top:1452;width:10;height:20" coordorigin="4100,1452" coordsize="10,20" path="m4100,1471l4110,1471,4110,1452,4100,1452,4100,1471xe" filled="true" fillcolor="#000000" stroked="false">
                <v:path arrowok="t"/>
                <v:fill type="solid"/>
              </v:shape>
            </v:group>
            <v:group style="position:absolute;left:4100;top:1471;width:10;height:20" coordorigin="4100,1471" coordsize="10,20">
              <v:shape style="position:absolute;left:4100;top:1471;width:10;height:20" coordorigin="4100,1471" coordsize="10,20" path="m4100,1490l4110,1490,4110,1471,4100,1471,4100,1490xe" filled="true" fillcolor="#000000" stroked="false">
                <v:path arrowok="t"/>
                <v:fill type="solid"/>
              </v:shape>
            </v:group>
            <v:group style="position:absolute;left:4100;top:1490;width:10;height:20" coordorigin="4100,1490" coordsize="10,20">
              <v:shape style="position:absolute;left:4100;top:1490;width:10;height:20" coordorigin="4100,1490" coordsize="10,20" path="m4100,1510l4110,1510,4110,1490,4100,1490,4100,1510xe" filled="true" fillcolor="#000000" stroked="false">
                <v:path arrowok="t"/>
                <v:fill type="solid"/>
              </v:shape>
            </v:group>
            <v:group style="position:absolute;left:4100;top:1510;width:10;height:20" coordorigin="4100,1510" coordsize="10,20">
              <v:shape style="position:absolute;left:4100;top:1510;width:10;height:20" coordorigin="4100,1510" coordsize="10,20" path="m4100,1529l4110,1529,4110,1510,4100,1510,4100,1529xe" filled="true" fillcolor="#000000" stroked="false">
                <v:path arrowok="t"/>
                <v:fill type="solid"/>
              </v:shape>
            </v:group>
            <v:group style="position:absolute;left:4100;top:1529;width:10;height:20" coordorigin="4100,1529" coordsize="10,20">
              <v:shape style="position:absolute;left:4100;top:1529;width:10;height:20" coordorigin="4100,1529" coordsize="10,20" path="m4100,1548l4110,1548,4110,1529,4100,1529,4100,1548xe" filled="true" fillcolor="#000000" stroked="false">
                <v:path arrowok="t"/>
                <v:fill type="solid"/>
              </v:shape>
            </v:group>
            <v:group style="position:absolute;left:4100;top:1548;width:10;height:20" coordorigin="4100,1548" coordsize="10,20">
              <v:shape style="position:absolute;left:4100;top:1548;width:10;height:20" coordorigin="4100,1548" coordsize="10,20" path="m4100,1567l4110,1567,4110,1548,4100,1548,4100,1567xe" filled="true" fillcolor="#000000" stroked="false">
                <v:path arrowok="t"/>
                <v:fill type="solid"/>
              </v:shape>
            </v:group>
            <v:group style="position:absolute;left:4100;top:1567;width:10;height:20" coordorigin="4100,1567" coordsize="10,20">
              <v:shape style="position:absolute;left:4100;top:1567;width:10;height:20" coordorigin="4100,1567" coordsize="10,20" path="m4100,1586l4110,1586,4110,1567,4100,1567,4100,1586xe" filled="true" fillcolor="#000000" stroked="false">
                <v:path arrowok="t"/>
                <v:fill type="solid"/>
              </v:shape>
            </v:group>
            <v:group style="position:absolute;left:4100;top:1586;width:10;height:20" coordorigin="4100,1586" coordsize="10,20">
              <v:shape style="position:absolute;left:4100;top:1586;width:10;height:20" coordorigin="4100,1586" coordsize="10,20" path="m4100,1606l4110,1606,4110,1586,4100,1586,4100,1606xe" filled="true" fillcolor="#000000" stroked="false">
                <v:path arrowok="t"/>
                <v:fill type="solid"/>
              </v:shape>
            </v:group>
            <v:group style="position:absolute;left:4100;top:1606;width:10;height:20" coordorigin="4100,1606" coordsize="10,20">
              <v:shape style="position:absolute;left:4100;top:1606;width:10;height:20" coordorigin="4100,1606" coordsize="10,20" path="m4100,1625l4110,1625,4110,1606,4100,1606,4100,1625xe" filled="true" fillcolor="#000000" stroked="false">
                <v:path arrowok="t"/>
                <v:fill type="solid"/>
              </v:shape>
            </v:group>
            <v:group style="position:absolute;left:4100;top:1625;width:10;height:20" coordorigin="4100,1625" coordsize="10,20">
              <v:shape style="position:absolute;left:4100;top:1625;width:10;height:20" coordorigin="4100,1625" coordsize="10,20" path="m4100,1644l4110,1644,4110,1625,4100,1625,4100,1644xe" filled="true" fillcolor="#000000" stroked="false">
                <v:path arrowok="t"/>
                <v:fill type="solid"/>
              </v:shape>
            </v:group>
            <v:group style="position:absolute;left:4100;top:1644;width:10;height:20" coordorigin="4100,1644" coordsize="10,20">
              <v:shape style="position:absolute;left:4100;top:1644;width:10;height:20" coordorigin="4100,1644" coordsize="10,20" path="m4100,1664l4110,1664,4110,1644,4100,1644,4100,1664xe" filled="true" fillcolor="#000000" stroked="false">
                <v:path arrowok="t"/>
                <v:fill type="solid"/>
              </v:shape>
            </v:group>
            <v:group style="position:absolute;left:4100;top:1664;width:10;height:20" coordorigin="4100,1664" coordsize="10,20">
              <v:shape style="position:absolute;left:4100;top:1664;width:10;height:20" coordorigin="4100,1664" coordsize="10,20" path="m4100,1683l4110,1683,4110,1664,4100,1664,4100,1683xe" filled="true" fillcolor="#000000" stroked="false">
                <v:path arrowok="t"/>
                <v:fill type="solid"/>
              </v:shape>
            </v:group>
            <v:group style="position:absolute;left:4100;top:1683;width:10;height:20" coordorigin="4100,1683" coordsize="10,20">
              <v:shape style="position:absolute;left:4100;top:1683;width:10;height:20" coordorigin="4100,1683" coordsize="10,20" path="m4100,1702l4110,1702,4110,1683,4100,1683,4100,1702xe" filled="true" fillcolor="#000000" stroked="false">
                <v:path arrowok="t"/>
                <v:fill type="solid"/>
              </v:shape>
            </v:group>
            <v:group style="position:absolute;left:4100;top:1702;width:10;height:20" coordorigin="4100,1702" coordsize="10,20">
              <v:shape style="position:absolute;left:4100;top:1702;width:10;height:20" coordorigin="4100,1702" coordsize="10,20" path="m4100,1721l4110,1721,4110,1702,4100,1702,4100,1721xe" filled="true" fillcolor="#000000" stroked="false">
                <v:path arrowok="t"/>
                <v:fill type="solid"/>
              </v:shape>
            </v:group>
            <v:group style="position:absolute;left:4100;top:1721;width:10;height:20" coordorigin="4100,1721" coordsize="10,20">
              <v:shape style="position:absolute;left:4100;top:1721;width:10;height:20" coordorigin="4100,1721" coordsize="10,20" path="m4100,1740l4110,1740,4110,1721,4100,1721,4100,1740xe" filled="true" fillcolor="#000000" stroked="false">
                <v:path arrowok="t"/>
                <v:fill type="solid"/>
              </v:shape>
            </v:group>
            <v:group style="position:absolute;left:4100;top:1740;width:10;height:20" coordorigin="4100,1740" coordsize="10,20">
              <v:shape style="position:absolute;left:4100;top:1740;width:10;height:20" coordorigin="4100,1740" coordsize="10,20" path="m4100,1760l4110,1760,4110,1740,4100,1740,4100,1760xe" filled="true" fillcolor="#000000" stroked="false">
                <v:path arrowok="t"/>
                <v:fill type="solid"/>
              </v:shape>
            </v:group>
            <v:group style="position:absolute;left:4100;top:1760;width:10;height:20" coordorigin="4100,1760" coordsize="10,20">
              <v:shape style="position:absolute;left:4100;top:1760;width:10;height:20" coordorigin="4100,1760" coordsize="10,20" path="m4100,1779l4110,1779,4110,1760,4100,1760,4100,1779xe" filled="true" fillcolor="#000000" stroked="false">
                <v:path arrowok="t"/>
                <v:fill type="solid"/>
              </v:shape>
            </v:group>
            <v:group style="position:absolute;left:4100;top:1779;width:10;height:20" coordorigin="4100,1779" coordsize="10,20">
              <v:shape style="position:absolute;left:4100;top:1779;width:10;height:20" coordorigin="4100,1779" coordsize="10,20" path="m4100,1798l4110,1798,4110,1779,4100,1779,4100,1798xe" filled="true" fillcolor="#000000" stroked="false">
                <v:path arrowok="t"/>
                <v:fill type="solid"/>
              </v:shape>
            </v:group>
            <v:group style="position:absolute;left:4100;top:1798;width:10;height:20" coordorigin="4100,1798" coordsize="10,20">
              <v:shape style="position:absolute;left:4100;top:1798;width:10;height:20" coordorigin="4100,1798" coordsize="10,20" path="m4100,1817l4110,1817,4110,1798,4100,1798,4100,1817xe" filled="true" fillcolor="#000000" stroked="false">
                <v:path arrowok="t"/>
                <v:fill type="solid"/>
              </v:shape>
            </v:group>
            <v:group style="position:absolute;left:4100;top:1817;width:10;height:20" coordorigin="4100,1817" coordsize="10,20">
              <v:shape style="position:absolute;left:4100;top:1817;width:10;height:20" coordorigin="4100,1817" coordsize="10,20" path="m4100,1836l4110,1836,4110,1817,4100,1817,4100,1836xe" filled="true" fillcolor="#000000" stroked="false">
                <v:path arrowok="t"/>
                <v:fill type="solid"/>
              </v:shape>
            </v:group>
            <v:group style="position:absolute;left:4100;top:1836;width:10;height:20" coordorigin="4100,1836" coordsize="10,20">
              <v:shape style="position:absolute;left:4100;top:1836;width:10;height:20" coordorigin="4100,1836" coordsize="10,20" path="m4100,1856l4110,1856,4110,1836,4100,1836,4100,1856xe" filled="true" fillcolor="#000000" stroked="false">
                <v:path arrowok="t"/>
                <v:fill type="solid"/>
              </v:shape>
            </v:group>
            <v:group style="position:absolute;left:4100;top:1856;width:10;height:20" coordorigin="4100,1856" coordsize="10,20">
              <v:shape style="position:absolute;left:4100;top:1856;width:10;height:20" coordorigin="4100,1856" coordsize="10,20" path="m4100,1875l4110,1875,4110,1856,4100,1856,4100,1875xe" filled="true" fillcolor="#000000" stroked="false">
                <v:path arrowok="t"/>
                <v:fill type="solid"/>
              </v:shape>
            </v:group>
            <v:group style="position:absolute;left:4100;top:1875;width:10;height:20" coordorigin="4100,1875" coordsize="10,20">
              <v:shape style="position:absolute;left:4100;top:1875;width:10;height:20" coordorigin="4100,1875" coordsize="10,20" path="m4100,1894l4110,1894,4110,1875,4100,1875,4100,1894xe" filled="true" fillcolor="#000000" stroked="false">
                <v:path arrowok="t"/>
                <v:fill type="solid"/>
              </v:shape>
            </v:group>
            <v:group style="position:absolute;left:4100;top:1894;width:10;height:20" coordorigin="4100,1894" coordsize="10,20">
              <v:shape style="position:absolute;left:4100;top:1894;width:10;height:20" coordorigin="4100,1894" coordsize="10,20" path="m4100,1913l4110,1913,4110,1894,4100,1894,4100,1913xe" filled="true" fillcolor="#000000" stroked="false">
                <v:path arrowok="t"/>
                <v:fill type="solid"/>
              </v:shape>
            </v:group>
            <v:group style="position:absolute;left:4100;top:1913;width:10;height:20" coordorigin="4100,1913" coordsize="10,20">
              <v:shape style="position:absolute;left:4100;top:1913;width:10;height:20" coordorigin="4100,1913" coordsize="10,20" path="m4100,1932l4110,1932,4110,1913,4100,1913,4100,1932xe" filled="true" fillcolor="#000000" stroked="false">
                <v:path arrowok="t"/>
                <v:fill type="solid"/>
              </v:shape>
            </v:group>
            <v:group style="position:absolute;left:4100;top:1932;width:10;height:20" coordorigin="4100,1932" coordsize="10,20">
              <v:shape style="position:absolute;left:4100;top:1932;width:10;height:20" coordorigin="4100,1932" coordsize="10,20" path="m4100,1952l4110,1952,4110,1932,4100,1932,4100,1952xe" filled="true" fillcolor="#000000" stroked="false">
                <v:path arrowok="t"/>
                <v:fill type="solid"/>
              </v:shape>
            </v:group>
            <v:group style="position:absolute;left:4100;top:1952;width:10;height:20" coordorigin="4100,1952" coordsize="10,20">
              <v:shape style="position:absolute;left:4100;top:1952;width:10;height:20" coordorigin="4100,1952" coordsize="10,20" path="m4100,1971l4110,1971,4110,1952,4100,1952,4100,1971xe" filled="true" fillcolor="#000000" stroked="false">
                <v:path arrowok="t"/>
                <v:fill type="solid"/>
              </v:shape>
            </v:group>
            <v:group style="position:absolute;left:4100;top:1971;width:10;height:20" coordorigin="4100,1971" coordsize="10,20">
              <v:shape style="position:absolute;left:4100;top:1971;width:10;height:20" coordorigin="4100,1971" coordsize="10,20" path="m4100,1990l4110,1990,4110,1971,4100,1971,4100,1990xe" filled="true" fillcolor="#000000" stroked="false">
                <v:path arrowok="t"/>
                <v:fill type="solid"/>
              </v:shape>
            </v:group>
            <v:group style="position:absolute;left:4100;top:1990;width:10;height:20" coordorigin="4100,1990" coordsize="10,20">
              <v:shape style="position:absolute;left:4100;top:1990;width:10;height:20" coordorigin="4100,1990" coordsize="10,20" path="m4100,2009l4110,2009,4110,1990,4100,1990,4100,2009xe" filled="true" fillcolor="#000000" stroked="false">
                <v:path arrowok="t"/>
                <v:fill type="solid"/>
              </v:shape>
            </v:group>
            <v:group style="position:absolute;left:4100;top:2009;width:10;height:20" coordorigin="4100,2009" coordsize="10,20">
              <v:shape style="position:absolute;left:4100;top:2009;width:10;height:20" coordorigin="4100,2009" coordsize="10,20" path="m4100,2028l4110,2028,4110,2009,4100,2009,4100,2028xe" filled="true" fillcolor="#000000" stroked="false">
                <v:path arrowok="t"/>
                <v:fill type="solid"/>
              </v:shape>
            </v:group>
            <v:group style="position:absolute;left:4100;top:2028;width:10;height:20" coordorigin="4100,2028" coordsize="10,20">
              <v:shape style="position:absolute;left:4100;top:2028;width:10;height:20" coordorigin="4100,2028" coordsize="10,20" path="m4100,2048l4110,2048,4110,2028,4100,2028,4100,2048xe" filled="true" fillcolor="#000000" stroked="false">
                <v:path arrowok="t"/>
                <v:fill type="solid"/>
              </v:shape>
            </v:group>
            <v:group style="position:absolute;left:4100;top:2048;width:10;height:20" coordorigin="4100,2048" coordsize="10,20">
              <v:shape style="position:absolute;left:4100;top:2048;width:10;height:20" coordorigin="4100,2048" coordsize="10,20" path="m4100,2067l4110,2067,4110,2048,4100,2048,4100,2067xe" filled="true" fillcolor="#000000" stroked="false">
                <v:path arrowok="t"/>
                <v:fill type="solid"/>
              </v:shape>
            </v:group>
            <v:group style="position:absolute;left:4100;top:2067;width:10;height:20" coordorigin="4100,2067" coordsize="10,20">
              <v:shape style="position:absolute;left:4100;top:2067;width:10;height:20" coordorigin="4100,2067" coordsize="10,20" path="m4100,2086l4110,2086,4110,2067,4100,2067,4100,2086xe" filled="true" fillcolor="#000000" stroked="false">
                <v:path arrowok="t"/>
                <v:fill type="solid"/>
              </v:shape>
            </v:group>
            <v:group style="position:absolute;left:4100;top:2086;width:10;height:20" coordorigin="4100,2086" coordsize="10,20">
              <v:shape style="position:absolute;left:4100;top:2086;width:10;height:20" coordorigin="4100,2086" coordsize="10,20" path="m4100,2105l4110,2105,4110,2086,4100,2086,4100,2105xe" filled="true" fillcolor="#000000" stroked="false">
                <v:path arrowok="t"/>
                <v:fill type="solid"/>
              </v:shape>
            </v:group>
            <v:group style="position:absolute;left:4100;top:2108;width:10;height:2" coordorigin="4100,2108" coordsize="10,2">
              <v:shape style="position:absolute;left:4100;top:2108;width:10;height:2" coordorigin="4100,2108" coordsize="10,0" path="m4100,2108l4110,2108e" filled="false" stroked="true" strokeweight=".24002pt" strokecolor="#000000">
                <v:path arrowok="t"/>
              </v:shape>
            </v:group>
            <v:group style="position:absolute;left:5029;top:31;width:10;height:20" coordorigin="5029,31" coordsize="10,20">
              <v:shape style="position:absolute;left:5029;top:31;width:10;height:20" coordorigin="5029,31" coordsize="10,20" path="m5029,50l5039,50,5039,31,5029,31,5029,50xe" filled="true" fillcolor="#000000" stroked="false">
                <v:path arrowok="t"/>
                <v:fill type="solid"/>
              </v:shape>
            </v:group>
            <v:group style="position:absolute;left:5029;top:50;width:10;height:20" coordorigin="5029,50" coordsize="10,20">
              <v:shape style="position:absolute;left:5029;top:50;width:10;height:20" coordorigin="5029,50" coordsize="10,20" path="m5029,70l5039,70,5039,50,5029,50,5029,70xe" filled="true" fillcolor="#000000" stroked="false">
                <v:path arrowok="t"/>
                <v:fill type="solid"/>
              </v:shape>
            </v:group>
            <v:group style="position:absolute;left:5029;top:70;width:10;height:20" coordorigin="5029,70" coordsize="10,20">
              <v:shape style="position:absolute;left:5029;top:70;width:10;height:20" coordorigin="5029,70" coordsize="10,20" path="m5029,89l5039,89,5039,70,5029,70,5029,89xe" filled="true" fillcolor="#000000" stroked="false">
                <v:path arrowok="t"/>
                <v:fill type="solid"/>
              </v:shape>
            </v:group>
            <v:group style="position:absolute;left:5029;top:89;width:10;height:20" coordorigin="5029,89" coordsize="10,20">
              <v:shape style="position:absolute;left:5029;top:89;width:10;height:20" coordorigin="5029,89" coordsize="10,20" path="m5029,108l5039,108,5039,89,5029,89,5029,108xe" filled="true" fillcolor="#000000" stroked="false">
                <v:path arrowok="t"/>
                <v:fill type="solid"/>
              </v:shape>
            </v:group>
            <v:group style="position:absolute;left:5029;top:108;width:10;height:20" coordorigin="5029,108" coordsize="10,20">
              <v:shape style="position:absolute;left:5029;top:108;width:10;height:20" coordorigin="5029,108" coordsize="10,20" path="m5029,127l5039,127,5039,108,5029,108,5029,127xe" filled="true" fillcolor="#000000" stroked="false">
                <v:path arrowok="t"/>
                <v:fill type="solid"/>
              </v:shape>
            </v:group>
            <v:group style="position:absolute;left:5029;top:127;width:10;height:20" coordorigin="5029,127" coordsize="10,20">
              <v:shape style="position:absolute;left:5029;top:127;width:10;height:20" coordorigin="5029,127" coordsize="10,20" path="m5029,146l5039,146,5039,127,5029,127,5029,146xe" filled="true" fillcolor="#000000" stroked="false">
                <v:path arrowok="t"/>
                <v:fill type="solid"/>
              </v:shape>
            </v:group>
            <v:group style="position:absolute;left:5029;top:146;width:10;height:20" coordorigin="5029,146" coordsize="10,20">
              <v:shape style="position:absolute;left:5029;top:146;width:10;height:20" coordorigin="5029,146" coordsize="10,20" path="m5029,166l5039,166,5039,146,5029,146,5029,166xe" filled="true" fillcolor="#000000" stroked="false">
                <v:path arrowok="t"/>
                <v:fill type="solid"/>
              </v:shape>
            </v:group>
            <v:group style="position:absolute;left:5029;top:166;width:10;height:20" coordorigin="5029,166" coordsize="10,20">
              <v:shape style="position:absolute;left:5029;top:166;width:10;height:20" coordorigin="5029,166" coordsize="10,20" path="m5029,185l5039,185,5039,166,5029,166,5029,185xe" filled="true" fillcolor="#000000" stroked="false">
                <v:path arrowok="t"/>
                <v:fill type="solid"/>
              </v:shape>
            </v:group>
            <v:group style="position:absolute;left:5029;top:185;width:10;height:20" coordorigin="5029,185" coordsize="10,20">
              <v:shape style="position:absolute;left:5029;top:185;width:10;height:20" coordorigin="5029,185" coordsize="10,20" path="m5029,204l5039,204,5039,185,5029,185,5029,204xe" filled="true" fillcolor="#000000" stroked="false">
                <v:path arrowok="t"/>
                <v:fill type="solid"/>
              </v:shape>
            </v:group>
            <v:group style="position:absolute;left:5029;top:204;width:10;height:20" coordorigin="5029,204" coordsize="10,20">
              <v:shape style="position:absolute;left:5029;top:204;width:10;height:20" coordorigin="5029,204" coordsize="10,20" path="m5029,223l5039,223,5039,204,5029,204,5029,223xe" filled="true" fillcolor="#000000" stroked="false">
                <v:path arrowok="t"/>
                <v:fill type="solid"/>
              </v:shape>
            </v:group>
            <v:group style="position:absolute;left:5029;top:223;width:10;height:20" coordorigin="5029,223" coordsize="10,20">
              <v:shape style="position:absolute;left:5029;top:223;width:10;height:20" coordorigin="5029,223" coordsize="10,20" path="m5029,242l5039,242,5039,223,5029,223,5029,242xe" filled="true" fillcolor="#000000" stroked="false">
                <v:path arrowok="t"/>
                <v:fill type="solid"/>
              </v:shape>
            </v:group>
            <v:group style="position:absolute;left:5029;top:242;width:10;height:20" coordorigin="5029,242" coordsize="10,20">
              <v:shape style="position:absolute;left:5029;top:242;width:10;height:20" coordorigin="5029,242" coordsize="10,20" path="m5029,262l5039,262,5039,242,5029,242,5029,262xe" filled="true" fillcolor="#000000" stroked="false">
                <v:path arrowok="t"/>
                <v:fill type="solid"/>
              </v:shape>
            </v:group>
            <v:group style="position:absolute;left:5029;top:262;width:10;height:20" coordorigin="5029,262" coordsize="10,20">
              <v:shape style="position:absolute;left:5029;top:262;width:10;height:20" coordorigin="5029,262" coordsize="10,20" path="m5029,281l5039,281,5039,262,5029,262,5029,281xe" filled="true" fillcolor="#000000" stroked="false">
                <v:path arrowok="t"/>
                <v:fill type="solid"/>
              </v:shape>
            </v:group>
            <v:group style="position:absolute;left:5029;top:281;width:10;height:20" coordorigin="5029,281" coordsize="10,20">
              <v:shape style="position:absolute;left:5029;top:281;width:10;height:20" coordorigin="5029,281" coordsize="10,20" path="m5029,300l5039,300,5039,281,5029,281,5029,300xe" filled="true" fillcolor="#000000" stroked="false">
                <v:path arrowok="t"/>
                <v:fill type="solid"/>
              </v:shape>
            </v:group>
            <v:group style="position:absolute;left:5029;top:300;width:10;height:20" coordorigin="5029,300" coordsize="10,20">
              <v:shape style="position:absolute;left:5029;top:300;width:10;height:20" coordorigin="5029,300" coordsize="10,20" path="m5029,319l5039,319,5039,300,5029,300,5029,319xe" filled="true" fillcolor="#000000" stroked="false">
                <v:path arrowok="t"/>
                <v:fill type="solid"/>
              </v:shape>
            </v:group>
            <v:group style="position:absolute;left:5029;top:319;width:10;height:20" coordorigin="5029,319" coordsize="10,20">
              <v:shape style="position:absolute;left:5029;top:319;width:10;height:20" coordorigin="5029,319" coordsize="10,20" path="m5029,338l5039,338,5039,319,5029,319,5029,338xe" filled="true" fillcolor="#000000" stroked="false">
                <v:path arrowok="t"/>
                <v:fill type="solid"/>
              </v:shape>
            </v:group>
            <v:group style="position:absolute;left:5029;top:338;width:10;height:20" coordorigin="5029,338" coordsize="10,20">
              <v:shape style="position:absolute;left:5029;top:338;width:10;height:20" coordorigin="5029,338" coordsize="10,20" path="m5029,358l5039,358,5039,338,5029,338,5029,358xe" filled="true" fillcolor="#000000" stroked="false">
                <v:path arrowok="t"/>
                <v:fill type="solid"/>
              </v:shape>
            </v:group>
            <v:group style="position:absolute;left:5029;top:358;width:10;height:20" coordorigin="5029,358" coordsize="10,20">
              <v:shape style="position:absolute;left:5029;top:358;width:10;height:20" coordorigin="5029,358" coordsize="10,20" path="m5029,377l5039,377,5039,358,5029,358,5029,377xe" filled="true" fillcolor="#000000" stroked="false">
                <v:path arrowok="t"/>
                <v:fill type="solid"/>
              </v:shape>
            </v:group>
            <v:group style="position:absolute;left:5029;top:377;width:10;height:20" coordorigin="5029,377" coordsize="10,20">
              <v:shape style="position:absolute;left:5029;top:377;width:10;height:20" coordorigin="5029,377" coordsize="10,20" path="m5029,396l5039,396,5039,377,5029,377,5029,396xe" filled="true" fillcolor="#000000" stroked="false">
                <v:path arrowok="t"/>
                <v:fill type="solid"/>
              </v:shape>
            </v:group>
            <v:group style="position:absolute;left:5029;top:396;width:10;height:20" coordorigin="5029,396" coordsize="10,20">
              <v:shape style="position:absolute;left:5029;top:396;width:10;height:20" coordorigin="5029,396" coordsize="10,20" path="m5029,415l5039,415,5039,396,5029,396,5029,415xe" filled="true" fillcolor="#000000" stroked="false">
                <v:path arrowok="t"/>
                <v:fill type="solid"/>
              </v:shape>
            </v:group>
            <v:group style="position:absolute;left:5029;top:415;width:10;height:20" coordorigin="5029,415" coordsize="10,20">
              <v:shape style="position:absolute;left:5029;top:415;width:10;height:20" coordorigin="5029,415" coordsize="10,20" path="m5029,434l5039,434,5039,415,5029,415,5029,434xe" filled="true" fillcolor="#000000" stroked="false">
                <v:path arrowok="t"/>
                <v:fill type="solid"/>
              </v:shape>
            </v:group>
            <v:group style="position:absolute;left:5029;top:434;width:10;height:20" coordorigin="5029,434" coordsize="10,20">
              <v:shape style="position:absolute;left:5029;top:434;width:10;height:20" coordorigin="5029,434" coordsize="10,20" path="m5029,454l5039,454,5039,434,5029,434,5029,454xe" filled="true" fillcolor="#000000" stroked="false">
                <v:path arrowok="t"/>
                <v:fill type="solid"/>
              </v:shape>
            </v:group>
            <v:group style="position:absolute;left:5029;top:454;width:10;height:20" coordorigin="5029,454" coordsize="10,20">
              <v:shape style="position:absolute;left:5029;top:454;width:10;height:20" coordorigin="5029,454" coordsize="10,20" path="m5029,473l5039,473,5039,454,5029,454,5029,473xe" filled="true" fillcolor="#000000" stroked="false">
                <v:path arrowok="t"/>
                <v:fill type="solid"/>
              </v:shape>
            </v:group>
            <v:group style="position:absolute;left:5029;top:473;width:10;height:20" coordorigin="5029,473" coordsize="10,20">
              <v:shape style="position:absolute;left:5029;top:473;width:10;height:20" coordorigin="5029,473" coordsize="10,20" path="m5029,492l5039,492,5039,473,5029,473,5029,492xe" filled="true" fillcolor="#000000" stroked="false">
                <v:path arrowok="t"/>
                <v:fill type="solid"/>
              </v:shape>
            </v:group>
            <v:group style="position:absolute;left:5029;top:492;width:10;height:20" coordorigin="5029,492" coordsize="10,20">
              <v:shape style="position:absolute;left:5029;top:492;width:10;height:20" coordorigin="5029,492" coordsize="10,20" path="m5029,511l5039,511,5039,492,5029,492,5029,511xe" filled="true" fillcolor="#000000" stroked="false">
                <v:path arrowok="t"/>
                <v:fill type="solid"/>
              </v:shape>
            </v:group>
            <v:group style="position:absolute;left:5029;top:511;width:10;height:20" coordorigin="5029,511" coordsize="10,20">
              <v:shape style="position:absolute;left:5029;top:511;width:10;height:20" coordorigin="5029,511" coordsize="10,20" path="m5029,530l5039,530,5039,511,5029,511,5029,530xe" filled="true" fillcolor="#000000" stroked="false">
                <v:path arrowok="t"/>
                <v:fill type="solid"/>
              </v:shape>
            </v:group>
            <v:group style="position:absolute;left:5029;top:530;width:10;height:20" coordorigin="5029,530" coordsize="10,20">
              <v:shape style="position:absolute;left:5029;top:530;width:10;height:20" coordorigin="5029,530" coordsize="10,20" path="m5029,550l5039,550,5039,530,5029,530,5029,550xe" filled="true" fillcolor="#000000" stroked="false">
                <v:path arrowok="t"/>
                <v:fill type="solid"/>
              </v:shape>
            </v:group>
            <v:group style="position:absolute;left:5029;top:550;width:10;height:20" coordorigin="5029,550" coordsize="10,20">
              <v:shape style="position:absolute;left:5029;top:550;width:10;height:20" coordorigin="5029,550" coordsize="10,20" path="m5029,569l5039,569,5039,550,5029,550,5029,569xe" filled="true" fillcolor="#000000" stroked="false">
                <v:path arrowok="t"/>
                <v:fill type="solid"/>
              </v:shape>
            </v:group>
            <v:group style="position:absolute;left:5029;top:569;width:10;height:20" coordorigin="5029,569" coordsize="10,20">
              <v:shape style="position:absolute;left:5029;top:569;width:10;height:20" coordorigin="5029,569" coordsize="10,20" path="m5029,588l5039,588,5039,569,5029,569,5029,588xe" filled="true" fillcolor="#000000" stroked="false">
                <v:path arrowok="t"/>
                <v:fill type="solid"/>
              </v:shape>
            </v:group>
            <v:group style="position:absolute;left:5029;top:588;width:10;height:20" coordorigin="5029,588" coordsize="10,20">
              <v:shape style="position:absolute;left:5029;top:588;width:10;height:20" coordorigin="5029,588" coordsize="10,20" path="m5029,607l5039,607,5039,588,5029,588,5029,607xe" filled="true" fillcolor="#000000" stroked="false">
                <v:path arrowok="t"/>
                <v:fill type="solid"/>
              </v:shape>
            </v:group>
            <v:group style="position:absolute;left:5029;top:607;width:10;height:20" coordorigin="5029,607" coordsize="10,20">
              <v:shape style="position:absolute;left:5029;top:607;width:10;height:20" coordorigin="5029,607" coordsize="10,20" path="m5029,626l5039,626,5039,607,5029,607,5029,626xe" filled="true" fillcolor="#000000" stroked="false">
                <v:path arrowok="t"/>
                <v:fill type="solid"/>
              </v:shape>
            </v:group>
            <v:group style="position:absolute;left:5029;top:626;width:10;height:20" coordorigin="5029,626" coordsize="10,20">
              <v:shape style="position:absolute;left:5029;top:626;width:10;height:20" coordorigin="5029,626" coordsize="10,20" path="m5029,646l5039,646,5039,626,5029,626,5029,646xe" filled="true" fillcolor="#000000" stroked="false">
                <v:path arrowok="t"/>
                <v:fill type="solid"/>
              </v:shape>
            </v:group>
            <v:group style="position:absolute;left:5029;top:646;width:10;height:20" coordorigin="5029,646" coordsize="10,20">
              <v:shape style="position:absolute;left:5029;top:646;width:10;height:20" coordorigin="5029,646" coordsize="10,20" path="m5029,665l5039,665,5039,646,5029,646,5029,665xe" filled="true" fillcolor="#000000" stroked="false">
                <v:path arrowok="t"/>
                <v:fill type="solid"/>
              </v:shape>
            </v:group>
            <v:group style="position:absolute;left:5029;top:665;width:10;height:20" coordorigin="5029,665" coordsize="10,20">
              <v:shape style="position:absolute;left:5029;top:665;width:10;height:20" coordorigin="5029,665" coordsize="10,20" path="m5029,684l5039,684,5039,665,5029,665,5029,684xe" filled="true" fillcolor="#000000" stroked="false">
                <v:path arrowok="t"/>
                <v:fill type="solid"/>
              </v:shape>
            </v:group>
            <v:group style="position:absolute;left:5029;top:684;width:10;height:20" coordorigin="5029,684" coordsize="10,20">
              <v:shape style="position:absolute;left:5029;top:684;width:10;height:20" coordorigin="5029,684" coordsize="10,20" path="m5029,703l5039,703,5039,684,5029,684,5029,703xe" filled="true" fillcolor="#000000" stroked="false">
                <v:path arrowok="t"/>
                <v:fill type="solid"/>
              </v:shape>
            </v:group>
            <v:group style="position:absolute;left:5029;top:703;width:10;height:20" coordorigin="5029,703" coordsize="10,20">
              <v:shape style="position:absolute;left:5029;top:703;width:10;height:20" coordorigin="5029,703" coordsize="10,20" path="m5029,722l5039,722,5039,703,5029,703,5029,722xe" filled="true" fillcolor="#000000" stroked="false">
                <v:path arrowok="t"/>
                <v:fill type="solid"/>
              </v:shape>
            </v:group>
            <v:group style="position:absolute;left:5029;top:722;width:10;height:20" coordorigin="5029,722" coordsize="10,20">
              <v:shape style="position:absolute;left:5029;top:722;width:10;height:20" coordorigin="5029,722" coordsize="10,20" path="m5029,742l5039,742,5039,722,5029,722,5029,742xe" filled="true" fillcolor="#000000" stroked="false">
                <v:path arrowok="t"/>
                <v:fill type="solid"/>
              </v:shape>
            </v:group>
            <v:group style="position:absolute;left:5029;top:742;width:10;height:20" coordorigin="5029,742" coordsize="10,20">
              <v:shape style="position:absolute;left:5029;top:742;width:10;height:20" coordorigin="5029,742" coordsize="10,20" path="m5029,761l5039,761,5039,742,5029,742,5029,761xe" filled="true" fillcolor="#000000" stroked="false">
                <v:path arrowok="t"/>
                <v:fill type="solid"/>
              </v:shape>
            </v:group>
            <v:group style="position:absolute;left:5029;top:761;width:10;height:20" coordorigin="5029,761" coordsize="10,20">
              <v:shape style="position:absolute;left:5029;top:761;width:10;height:20" coordorigin="5029,761" coordsize="10,20" path="m5029,780l5039,780,5039,761,5029,761,5029,780xe" filled="true" fillcolor="#000000" stroked="false">
                <v:path arrowok="t"/>
                <v:fill type="solid"/>
              </v:shape>
            </v:group>
            <v:group style="position:absolute;left:5029;top:780;width:10;height:20" coordorigin="5029,780" coordsize="10,20">
              <v:shape style="position:absolute;left:5029;top:780;width:10;height:20" coordorigin="5029,780" coordsize="10,20" path="m5029,799l5039,799,5039,780,5029,780,5029,799xe" filled="true" fillcolor="#000000" stroked="false">
                <v:path arrowok="t"/>
                <v:fill type="solid"/>
              </v:shape>
            </v:group>
            <v:group style="position:absolute;left:5029;top:799;width:10;height:20" coordorigin="5029,799" coordsize="10,20">
              <v:shape style="position:absolute;left:5029;top:799;width:10;height:20" coordorigin="5029,799" coordsize="10,20" path="m5029,818l5039,818,5039,799,5029,799,5029,818xe" filled="true" fillcolor="#000000" stroked="false">
                <v:path arrowok="t"/>
                <v:fill type="solid"/>
              </v:shape>
            </v:group>
            <v:group style="position:absolute;left:5029;top:818;width:10;height:20" coordorigin="5029,818" coordsize="10,20">
              <v:shape style="position:absolute;left:5029;top:818;width:10;height:20" coordorigin="5029,818" coordsize="10,20" path="m5029,838l5039,838,5039,818,5029,818,5029,838xe" filled="true" fillcolor="#000000" stroked="false">
                <v:path arrowok="t"/>
                <v:fill type="solid"/>
              </v:shape>
            </v:group>
            <v:group style="position:absolute;left:5029;top:838;width:10;height:20" coordorigin="5029,838" coordsize="10,20">
              <v:shape style="position:absolute;left:5029;top:838;width:10;height:20" coordorigin="5029,838" coordsize="10,20" path="m5029,857l5039,857,5039,838,5029,838,5029,857xe" filled="true" fillcolor="#000000" stroked="false">
                <v:path arrowok="t"/>
                <v:fill type="solid"/>
              </v:shape>
            </v:group>
            <v:group style="position:absolute;left:5029;top:857;width:10;height:20" coordorigin="5029,857" coordsize="10,20">
              <v:shape style="position:absolute;left:5029;top:857;width:10;height:20" coordorigin="5029,857" coordsize="10,20" path="m5029,876l5039,876,5039,857,5029,857,5029,876xe" filled="true" fillcolor="#000000" stroked="false">
                <v:path arrowok="t"/>
                <v:fill type="solid"/>
              </v:shape>
            </v:group>
            <v:group style="position:absolute;left:5029;top:876;width:10;height:20" coordorigin="5029,876" coordsize="10,20">
              <v:shape style="position:absolute;left:5029;top:876;width:10;height:20" coordorigin="5029,876" coordsize="10,20" path="m5029,895l5039,895,5039,876,5029,876,5029,895xe" filled="true" fillcolor="#000000" stroked="false">
                <v:path arrowok="t"/>
                <v:fill type="solid"/>
              </v:shape>
            </v:group>
            <v:group style="position:absolute;left:5029;top:895;width:10;height:20" coordorigin="5029,895" coordsize="10,20">
              <v:shape style="position:absolute;left:5029;top:895;width:10;height:20" coordorigin="5029,895" coordsize="10,20" path="m5029,914l5039,914,5039,895,5029,895,5029,914xe" filled="true" fillcolor="#000000" stroked="false">
                <v:path arrowok="t"/>
                <v:fill type="solid"/>
              </v:shape>
            </v:group>
            <v:group style="position:absolute;left:5029;top:914;width:10;height:20" coordorigin="5029,914" coordsize="10,20">
              <v:shape style="position:absolute;left:5029;top:914;width:10;height:20" coordorigin="5029,914" coordsize="10,20" path="m5029,934l5039,934,5039,914,5029,914,5029,934xe" filled="true" fillcolor="#000000" stroked="false">
                <v:path arrowok="t"/>
                <v:fill type="solid"/>
              </v:shape>
            </v:group>
            <v:group style="position:absolute;left:5029;top:934;width:10;height:20" coordorigin="5029,934" coordsize="10,20">
              <v:shape style="position:absolute;left:5029;top:934;width:10;height:20" coordorigin="5029,934" coordsize="10,20" path="m5029,953l5039,953,5039,934,5029,934,5029,953xe" filled="true" fillcolor="#000000" stroked="false">
                <v:path arrowok="t"/>
                <v:fill type="solid"/>
              </v:shape>
            </v:group>
            <v:group style="position:absolute;left:5029;top:953;width:10;height:20" coordorigin="5029,953" coordsize="10,20">
              <v:shape style="position:absolute;left:5029;top:953;width:10;height:20" coordorigin="5029,953" coordsize="10,20" path="m5029,972l5039,972,5039,953,5029,953,5029,972xe" filled="true" fillcolor="#000000" stroked="false">
                <v:path arrowok="t"/>
                <v:fill type="solid"/>
              </v:shape>
            </v:group>
            <v:group style="position:absolute;left:5029;top:972;width:10;height:20" coordorigin="5029,972" coordsize="10,20">
              <v:shape style="position:absolute;left:5029;top:972;width:10;height:20" coordorigin="5029,972" coordsize="10,20" path="m5029,991l5039,991,5039,972,5029,972,5029,991xe" filled="true" fillcolor="#000000" stroked="false">
                <v:path arrowok="t"/>
                <v:fill type="solid"/>
              </v:shape>
            </v:group>
            <v:group style="position:absolute;left:5029;top:991;width:10;height:20" coordorigin="5029,991" coordsize="10,20">
              <v:shape style="position:absolute;left:5029;top:991;width:10;height:20" coordorigin="5029,991" coordsize="10,20" path="m5029,1010l5039,1010,5039,991,5029,991,5029,1010xe" filled="true" fillcolor="#000000" stroked="false">
                <v:path arrowok="t"/>
                <v:fill type="solid"/>
              </v:shape>
            </v:group>
            <v:group style="position:absolute;left:5029;top:1010;width:10;height:20" coordorigin="5029,1010" coordsize="10,20">
              <v:shape style="position:absolute;left:5029;top:1010;width:10;height:20" coordorigin="5029,1010" coordsize="10,20" path="m5029,1030l5039,1030,5039,1010,5029,1010,5029,1030xe" filled="true" fillcolor="#000000" stroked="false">
                <v:path arrowok="t"/>
                <v:fill type="solid"/>
              </v:shape>
            </v:group>
            <v:group style="position:absolute;left:5029;top:1030;width:10;height:20" coordorigin="5029,1030" coordsize="10,20">
              <v:shape style="position:absolute;left:5029;top:1030;width:10;height:20" coordorigin="5029,1030" coordsize="10,20" path="m5029,1049l5039,1049,5039,1030,5029,1030,5029,1049xe" filled="true" fillcolor="#000000" stroked="false">
                <v:path arrowok="t"/>
                <v:fill type="solid"/>
              </v:shape>
            </v:group>
            <v:group style="position:absolute;left:5029;top:1049;width:10;height:20" coordorigin="5029,1049" coordsize="10,20">
              <v:shape style="position:absolute;left:5029;top:1049;width:10;height:20" coordorigin="5029,1049" coordsize="10,20" path="m5029,1068l5039,1068,5039,1049,5029,1049,5029,1068xe" filled="true" fillcolor="#000000" stroked="false">
                <v:path arrowok="t"/>
                <v:fill type="solid"/>
              </v:shape>
            </v:group>
            <v:group style="position:absolute;left:5029;top:1068;width:10;height:20" coordorigin="5029,1068" coordsize="10,20">
              <v:shape style="position:absolute;left:5029;top:1068;width:10;height:20" coordorigin="5029,1068" coordsize="10,20" path="m5029,1087l5039,1087,5039,1068,5029,1068,5029,1087xe" filled="true" fillcolor="#000000" stroked="false">
                <v:path arrowok="t"/>
                <v:fill type="solid"/>
              </v:shape>
            </v:group>
            <v:group style="position:absolute;left:5029;top:1087;width:10;height:20" coordorigin="5029,1087" coordsize="10,20">
              <v:shape style="position:absolute;left:5029;top:1087;width:10;height:20" coordorigin="5029,1087" coordsize="10,20" path="m5029,1106l5039,1106,5039,1087,5029,1087,5029,1106xe" filled="true" fillcolor="#000000" stroked="false">
                <v:path arrowok="t"/>
                <v:fill type="solid"/>
              </v:shape>
            </v:group>
            <v:group style="position:absolute;left:5029;top:1106;width:10;height:20" coordorigin="5029,1106" coordsize="10,20">
              <v:shape style="position:absolute;left:5029;top:1106;width:10;height:20" coordorigin="5029,1106" coordsize="10,20" path="m5029,1126l5039,1126,5039,1106,5029,1106,5029,1126xe" filled="true" fillcolor="#000000" stroked="false">
                <v:path arrowok="t"/>
                <v:fill type="solid"/>
              </v:shape>
            </v:group>
            <v:group style="position:absolute;left:5029;top:1126;width:10;height:20" coordorigin="5029,1126" coordsize="10,20">
              <v:shape style="position:absolute;left:5029;top:1126;width:10;height:20" coordorigin="5029,1126" coordsize="10,20" path="m5029,1145l5039,1145,5039,1126,5029,1126,5029,1145xe" filled="true" fillcolor="#000000" stroked="false">
                <v:path arrowok="t"/>
                <v:fill type="solid"/>
              </v:shape>
            </v:group>
            <v:group style="position:absolute;left:5029;top:1145;width:10;height:20" coordorigin="5029,1145" coordsize="10,20">
              <v:shape style="position:absolute;left:5029;top:1145;width:10;height:20" coordorigin="5029,1145" coordsize="10,20" path="m5029,1164l5039,1164,5039,1145,5029,1145,5029,1164xe" filled="true" fillcolor="#000000" stroked="false">
                <v:path arrowok="t"/>
                <v:fill type="solid"/>
              </v:shape>
            </v:group>
            <v:group style="position:absolute;left:5029;top:1164;width:10;height:20" coordorigin="5029,1164" coordsize="10,20">
              <v:shape style="position:absolute;left:5029;top:1164;width:10;height:20" coordorigin="5029,1164" coordsize="10,20" path="m5029,1183l5039,1183,5039,1164,5029,1164,5029,1183xe" filled="true" fillcolor="#000000" stroked="false">
                <v:path arrowok="t"/>
                <v:fill type="solid"/>
              </v:shape>
            </v:group>
            <v:group style="position:absolute;left:5029;top:1183;width:10;height:20" coordorigin="5029,1183" coordsize="10,20">
              <v:shape style="position:absolute;left:5029;top:1183;width:10;height:20" coordorigin="5029,1183" coordsize="10,20" path="m5029,1202l5039,1202,5039,1183,5029,1183,5029,1202xe" filled="true" fillcolor="#000000" stroked="false">
                <v:path arrowok="t"/>
                <v:fill type="solid"/>
              </v:shape>
            </v:group>
            <v:group style="position:absolute;left:5029;top:1202;width:10;height:20" coordorigin="5029,1202" coordsize="10,20">
              <v:shape style="position:absolute;left:5029;top:1202;width:10;height:20" coordorigin="5029,1202" coordsize="10,20" path="m5029,1222l5039,1222,5039,1202,5029,1202,5029,1222xe" filled="true" fillcolor="#000000" stroked="false">
                <v:path arrowok="t"/>
                <v:fill type="solid"/>
              </v:shape>
            </v:group>
            <v:group style="position:absolute;left:5029;top:1222;width:10;height:20" coordorigin="5029,1222" coordsize="10,20">
              <v:shape style="position:absolute;left:5029;top:1222;width:10;height:20" coordorigin="5029,1222" coordsize="10,20" path="m5029,1241l5039,1241,5039,1222,5029,1222,5029,1241xe" filled="true" fillcolor="#000000" stroked="false">
                <v:path arrowok="t"/>
                <v:fill type="solid"/>
              </v:shape>
            </v:group>
            <v:group style="position:absolute;left:5029;top:1241;width:10;height:20" coordorigin="5029,1241" coordsize="10,20">
              <v:shape style="position:absolute;left:5029;top:1241;width:10;height:20" coordorigin="5029,1241" coordsize="10,20" path="m5029,1260l5039,1260,5039,1241,5029,1241,5029,1260xe" filled="true" fillcolor="#000000" stroked="false">
                <v:path arrowok="t"/>
                <v:fill type="solid"/>
              </v:shape>
            </v:group>
            <v:group style="position:absolute;left:5029;top:1260;width:10;height:20" coordorigin="5029,1260" coordsize="10,20">
              <v:shape style="position:absolute;left:5029;top:1260;width:10;height:20" coordorigin="5029,1260" coordsize="10,20" path="m5029,1279l5039,1279,5039,1260,5029,1260,5029,1279xe" filled="true" fillcolor="#000000" stroked="false">
                <v:path arrowok="t"/>
                <v:fill type="solid"/>
              </v:shape>
            </v:group>
            <v:group style="position:absolute;left:5029;top:1279;width:10;height:20" coordorigin="5029,1279" coordsize="10,20">
              <v:shape style="position:absolute;left:5029;top:1279;width:10;height:20" coordorigin="5029,1279" coordsize="10,20" path="m5029,1298l5039,1298,5039,1279,5029,1279,5029,1298xe" filled="true" fillcolor="#000000" stroked="false">
                <v:path arrowok="t"/>
                <v:fill type="solid"/>
              </v:shape>
            </v:group>
            <v:group style="position:absolute;left:5029;top:1298;width:10;height:20" coordorigin="5029,1298" coordsize="10,20">
              <v:shape style="position:absolute;left:5029;top:1298;width:10;height:20" coordorigin="5029,1298" coordsize="10,20" path="m5029,1318l5039,1318,5039,1298,5029,1298,5029,1318xe" filled="true" fillcolor="#000000" stroked="false">
                <v:path arrowok="t"/>
                <v:fill type="solid"/>
              </v:shape>
            </v:group>
            <v:group style="position:absolute;left:5029;top:1318;width:10;height:20" coordorigin="5029,1318" coordsize="10,20">
              <v:shape style="position:absolute;left:5029;top:1318;width:10;height:20" coordorigin="5029,1318" coordsize="10,20" path="m5029,1337l5039,1337,5039,1318,5029,1318,5029,1337xe" filled="true" fillcolor="#000000" stroked="false">
                <v:path arrowok="t"/>
                <v:fill type="solid"/>
              </v:shape>
            </v:group>
            <v:group style="position:absolute;left:5029;top:1337;width:10;height:20" coordorigin="5029,1337" coordsize="10,20">
              <v:shape style="position:absolute;left:5029;top:1337;width:10;height:20" coordorigin="5029,1337" coordsize="10,20" path="m5029,1356l5039,1356,5039,1337,5029,1337,5029,1356xe" filled="true" fillcolor="#000000" stroked="false">
                <v:path arrowok="t"/>
                <v:fill type="solid"/>
              </v:shape>
            </v:group>
            <v:group style="position:absolute;left:5029;top:1356;width:10;height:20" coordorigin="5029,1356" coordsize="10,20">
              <v:shape style="position:absolute;left:5029;top:1356;width:10;height:20" coordorigin="5029,1356" coordsize="10,20" path="m5029,1375l5039,1375,5039,1356,5029,1356,5029,1375xe" filled="true" fillcolor="#000000" stroked="false">
                <v:path arrowok="t"/>
                <v:fill type="solid"/>
              </v:shape>
            </v:group>
            <v:group style="position:absolute;left:5029;top:1375;width:10;height:20" coordorigin="5029,1375" coordsize="10,20">
              <v:shape style="position:absolute;left:5029;top:1375;width:10;height:20" coordorigin="5029,1375" coordsize="10,20" path="m5029,1394l5039,1394,5039,1375,5029,1375,5029,1394xe" filled="true" fillcolor="#000000" stroked="false">
                <v:path arrowok="t"/>
                <v:fill type="solid"/>
              </v:shape>
            </v:group>
            <v:group style="position:absolute;left:5029;top:1394;width:10;height:20" coordorigin="5029,1394" coordsize="10,20">
              <v:shape style="position:absolute;left:5029;top:1394;width:10;height:20" coordorigin="5029,1394" coordsize="10,20" path="m5029,1414l5039,1414,5039,1394,5029,1394,5029,1414xe" filled="true" fillcolor="#000000" stroked="false">
                <v:path arrowok="t"/>
                <v:fill type="solid"/>
              </v:shape>
            </v:group>
            <v:group style="position:absolute;left:5029;top:1414;width:10;height:20" coordorigin="5029,1414" coordsize="10,20">
              <v:shape style="position:absolute;left:5029;top:1414;width:10;height:20" coordorigin="5029,1414" coordsize="10,20" path="m5029,1433l5039,1433,5039,1414,5029,1414,5029,1433xe" filled="true" fillcolor="#000000" stroked="false">
                <v:path arrowok="t"/>
                <v:fill type="solid"/>
              </v:shape>
            </v:group>
            <v:group style="position:absolute;left:5029;top:1433;width:10;height:20" coordorigin="5029,1433" coordsize="10,20">
              <v:shape style="position:absolute;left:5029;top:1433;width:10;height:20" coordorigin="5029,1433" coordsize="10,20" path="m5029,1452l5039,1452,5039,1433,5029,1433,5029,1452xe" filled="true" fillcolor="#000000" stroked="false">
                <v:path arrowok="t"/>
                <v:fill type="solid"/>
              </v:shape>
            </v:group>
            <v:group style="position:absolute;left:5029;top:1452;width:10;height:20" coordorigin="5029,1452" coordsize="10,20">
              <v:shape style="position:absolute;left:5029;top:1452;width:10;height:20" coordorigin="5029,1452" coordsize="10,20" path="m5029,1471l5039,1471,5039,1452,5029,1452,5029,1471xe" filled="true" fillcolor="#000000" stroked="false">
                <v:path arrowok="t"/>
                <v:fill type="solid"/>
              </v:shape>
            </v:group>
            <v:group style="position:absolute;left:5029;top:1471;width:10;height:20" coordorigin="5029,1471" coordsize="10,20">
              <v:shape style="position:absolute;left:5029;top:1471;width:10;height:20" coordorigin="5029,1471" coordsize="10,20" path="m5029,1490l5039,1490,5039,1471,5029,1471,5029,1490xe" filled="true" fillcolor="#000000" stroked="false">
                <v:path arrowok="t"/>
                <v:fill type="solid"/>
              </v:shape>
            </v:group>
            <v:group style="position:absolute;left:5029;top:1490;width:10;height:20" coordorigin="5029,1490" coordsize="10,20">
              <v:shape style="position:absolute;left:5029;top:1490;width:10;height:20" coordorigin="5029,1490" coordsize="10,20" path="m5029,1510l5039,1510,5039,1490,5029,1490,5029,1510xe" filled="true" fillcolor="#000000" stroked="false">
                <v:path arrowok="t"/>
                <v:fill type="solid"/>
              </v:shape>
            </v:group>
            <v:group style="position:absolute;left:5029;top:1510;width:10;height:20" coordorigin="5029,1510" coordsize="10,20">
              <v:shape style="position:absolute;left:5029;top:1510;width:10;height:20" coordorigin="5029,1510" coordsize="10,20" path="m5029,1529l5039,1529,5039,1510,5029,1510,5029,1529xe" filled="true" fillcolor="#000000" stroked="false">
                <v:path arrowok="t"/>
                <v:fill type="solid"/>
              </v:shape>
            </v:group>
            <v:group style="position:absolute;left:5029;top:1529;width:10;height:20" coordorigin="5029,1529" coordsize="10,20">
              <v:shape style="position:absolute;left:5029;top:1529;width:10;height:20" coordorigin="5029,1529" coordsize="10,20" path="m5029,1548l5039,1548,5039,1529,5029,1529,5029,1548xe" filled="true" fillcolor="#000000" stroked="false">
                <v:path arrowok="t"/>
                <v:fill type="solid"/>
              </v:shape>
            </v:group>
            <v:group style="position:absolute;left:5029;top:1548;width:10;height:20" coordorigin="5029,1548" coordsize="10,20">
              <v:shape style="position:absolute;left:5029;top:1548;width:10;height:20" coordorigin="5029,1548" coordsize="10,20" path="m5029,1567l5039,1567,5039,1548,5029,1548,5029,1567xe" filled="true" fillcolor="#000000" stroked="false">
                <v:path arrowok="t"/>
                <v:fill type="solid"/>
              </v:shape>
            </v:group>
            <v:group style="position:absolute;left:5029;top:1567;width:10;height:20" coordorigin="5029,1567" coordsize="10,20">
              <v:shape style="position:absolute;left:5029;top:1567;width:10;height:20" coordorigin="5029,1567" coordsize="10,20" path="m5029,1586l5039,1586,5039,1567,5029,1567,5029,1586xe" filled="true" fillcolor="#000000" stroked="false">
                <v:path arrowok="t"/>
                <v:fill type="solid"/>
              </v:shape>
            </v:group>
            <v:group style="position:absolute;left:5029;top:1586;width:10;height:20" coordorigin="5029,1586" coordsize="10,20">
              <v:shape style="position:absolute;left:5029;top:1586;width:10;height:20" coordorigin="5029,1586" coordsize="10,20" path="m5029,1606l5039,1606,5039,1586,5029,1586,5029,1606xe" filled="true" fillcolor="#000000" stroked="false">
                <v:path arrowok="t"/>
                <v:fill type="solid"/>
              </v:shape>
            </v:group>
            <v:group style="position:absolute;left:5029;top:1606;width:10;height:20" coordorigin="5029,1606" coordsize="10,20">
              <v:shape style="position:absolute;left:5029;top:1606;width:10;height:20" coordorigin="5029,1606" coordsize="10,20" path="m5029,1625l5039,1625,5039,1606,5029,1606,5029,1625xe" filled="true" fillcolor="#000000" stroked="false">
                <v:path arrowok="t"/>
                <v:fill type="solid"/>
              </v:shape>
            </v:group>
            <v:group style="position:absolute;left:5029;top:1625;width:10;height:20" coordorigin="5029,1625" coordsize="10,20">
              <v:shape style="position:absolute;left:5029;top:1625;width:10;height:20" coordorigin="5029,1625" coordsize="10,20" path="m5029,1644l5039,1644,5039,1625,5029,1625,5029,1644xe" filled="true" fillcolor="#000000" stroked="false">
                <v:path arrowok="t"/>
                <v:fill type="solid"/>
              </v:shape>
            </v:group>
            <v:group style="position:absolute;left:5029;top:1644;width:10;height:20" coordorigin="5029,1644" coordsize="10,20">
              <v:shape style="position:absolute;left:5029;top:1644;width:10;height:20" coordorigin="5029,1644" coordsize="10,20" path="m5029,1664l5039,1664,5039,1644,5029,1644,5029,1664xe" filled="true" fillcolor="#000000" stroked="false">
                <v:path arrowok="t"/>
                <v:fill type="solid"/>
              </v:shape>
            </v:group>
            <v:group style="position:absolute;left:5029;top:1664;width:10;height:20" coordorigin="5029,1664" coordsize="10,20">
              <v:shape style="position:absolute;left:5029;top:1664;width:10;height:20" coordorigin="5029,1664" coordsize="10,20" path="m5029,1683l5039,1683,5039,1664,5029,1664,5029,1683xe" filled="true" fillcolor="#000000" stroked="false">
                <v:path arrowok="t"/>
                <v:fill type="solid"/>
              </v:shape>
            </v:group>
            <v:group style="position:absolute;left:5029;top:1683;width:10;height:20" coordorigin="5029,1683" coordsize="10,20">
              <v:shape style="position:absolute;left:5029;top:1683;width:10;height:20" coordorigin="5029,1683" coordsize="10,20" path="m5029,1702l5039,1702,5039,1683,5029,1683,5029,1702xe" filled="true" fillcolor="#000000" stroked="false">
                <v:path arrowok="t"/>
                <v:fill type="solid"/>
              </v:shape>
            </v:group>
            <v:group style="position:absolute;left:5029;top:1702;width:10;height:20" coordorigin="5029,1702" coordsize="10,20">
              <v:shape style="position:absolute;left:5029;top:1702;width:10;height:20" coordorigin="5029,1702" coordsize="10,20" path="m5029,1721l5039,1721,5039,1702,5029,1702,5029,1721xe" filled="true" fillcolor="#000000" stroked="false">
                <v:path arrowok="t"/>
                <v:fill type="solid"/>
              </v:shape>
            </v:group>
            <v:group style="position:absolute;left:5029;top:1721;width:10;height:20" coordorigin="5029,1721" coordsize="10,20">
              <v:shape style="position:absolute;left:5029;top:1721;width:10;height:20" coordorigin="5029,1721" coordsize="10,20" path="m5029,1740l5039,1740,5039,1721,5029,1721,5029,1740xe" filled="true" fillcolor="#000000" stroked="false">
                <v:path arrowok="t"/>
                <v:fill type="solid"/>
              </v:shape>
            </v:group>
            <v:group style="position:absolute;left:5029;top:1740;width:10;height:20" coordorigin="5029,1740" coordsize="10,20">
              <v:shape style="position:absolute;left:5029;top:1740;width:10;height:20" coordorigin="5029,1740" coordsize="10,20" path="m5029,1760l5039,1760,5039,1740,5029,1740,5029,1760xe" filled="true" fillcolor="#000000" stroked="false">
                <v:path arrowok="t"/>
                <v:fill type="solid"/>
              </v:shape>
            </v:group>
            <v:group style="position:absolute;left:5029;top:1760;width:10;height:20" coordorigin="5029,1760" coordsize="10,20">
              <v:shape style="position:absolute;left:5029;top:1760;width:10;height:20" coordorigin="5029,1760" coordsize="10,20" path="m5029,1779l5039,1779,5039,1760,5029,1760,5029,1779xe" filled="true" fillcolor="#000000" stroked="false">
                <v:path arrowok="t"/>
                <v:fill type="solid"/>
              </v:shape>
            </v:group>
            <v:group style="position:absolute;left:5029;top:1779;width:10;height:20" coordorigin="5029,1779" coordsize="10,20">
              <v:shape style="position:absolute;left:5029;top:1779;width:10;height:20" coordorigin="5029,1779" coordsize="10,20" path="m5029,1798l5039,1798,5039,1779,5029,1779,5029,1798xe" filled="true" fillcolor="#000000" stroked="false">
                <v:path arrowok="t"/>
                <v:fill type="solid"/>
              </v:shape>
            </v:group>
            <v:group style="position:absolute;left:5029;top:1798;width:10;height:20" coordorigin="5029,1798" coordsize="10,20">
              <v:shape style="position:absolute;left:5029;top:1798;width:10;height:20" coordorigin="5029,1798" coordsize="10,20" path="m5029,1817l5039,1817,5039,1798,5029,1798,5029,1817xe" filled="true" fillcolor="#000000" stroked="false">
                <v:path arrowok="t"/>
                <v:fill type="solid"/>
              </v:shape>
            </v:group>
            <v:group style="position:absolute;left:5029;top:1817;width:10;height:20" coordorigin="5029,1817" coordsize="10,20">
              <v:shape style="position:absolute;left:5029;top:1817;width:10;height:20" coordorigin="5029,1817" coordsize="10,20" path="m5029,1836l5039,1836,5039,1817,5029,1817,5029,1836xe" filled="true" fillcolor="#000000" stroked="false">
                <v:path arrowok="t"/>
                <v:fill type="solid"/>
              </v:shape>
            </v:group>
            <v:group style="position:absolute;left:5029;top:1836;width:10;height:20" coordorigin="5029,1836" coordsize="10,20">
              <v:shape style="position:absolute;left:5029;top:1836;width:10;height:20" coordorigin="5029,1836" coordsize="10,20" path="m5029,1856l5039,1856,5039,1836,5029,1836,5029,1856xe" filled="true" fillcolor="#000000" stroked="false">
                <v:path arrowok="t"/>
                <v:fill type="solid"/>
              </v:shape>
            </v:group>
            <v:group style="position:absolute;left:5029;top:1856;width:10;height:20" coordorigin="5029,1856" coordsize="10,20">
              <v:shape style="position:absolute;left:5029;top:1856;width:10;height:20" coordorigin="5029,1856" coordsize="10,20" path="m5029,1875l5039,1875,5039,1856,5029,1856,5029,1875xe" filled="true" fillcolor="#000000" stroked="false">
                <v:path arrowok="t"/>
                <v:fill type="solid"/>
              </v:shape>
            </v:group>
            <v:group style="position:absolute;left:5029;top:1875;width:10;height:20" coordorigin="5029,1875" coordsize="10,20">
              <v:shape style="position:absolute;left:5029;top:1875;width:10;height:20" coordorigin="5029,1875" coordsize="10,20" path="m5029,1894l5039,1894,5039,1875,5029,1875,5029,1894xe" filled="true" fillcolor="#000000" stroked="false">
                <v:path arrowok="t"/>
                <v:fill type="solid"/>
              </v:shape>
            </v:group>
            <v:group style="position:absolute;left:5029;top:1894;width:10;height:20" coordorigin="5029,1894" coordsize="10,20">
              <v:shape style="position:absolute;left:5029;top:1894;width:10;height:20" coordorigin="5029,1894" coordsize="10,20" path="m5029,1913l5039,1913,5039,1894,5029,1894,5029,1913xe" filled="true" fillcolor="#000000" stroked="false">
                <v:path arrowok="t"/>
                <v:fill type="solid"/>
              </v:shape>
            </v:group>
            <v:group style="position:absolute;left:5029;top:1913;width:10;height:20" coordorigin="5029,1913" coordsize="10,20">
              <v:shape style="position:absolute;left:5029;top:1913;width:10;height:20" coordorigin="5029,1913" coordsize="10,20" path="m5029,1932l5039,1932,5039,1913,5029,1913,5029,1932xe" filled="true" fillcolor="#000000" stroked="false">
                <v:path arrowok="t"/>
                <v:fill type="solid"/>
              </v:shape>
            </v:group>
            <v:group style="position:absolute;left:5029;top:1932;width:10;height:20" coordorigin="5029,1932" coordsize="10,20">
              <v:shape style="position:absolute;left:5029;top:1932;width:10;height:20" coordorigin="5029,1932" coordsize="10,20" path="m5029,1952l5039,1952,5039,1932,5029,1932,5029,1952xe" filled="true" fillcolor="#000000" stroked="false">
                <v:path arrowok="t"/>
                <v:fill type="solid"/>
              </v:shape>
            </v:group>
            <v:group style="position:absolute;left:5029;top:1952;width:10;height:20" coordorigin="5029,1952" coordsize="10,20">
              <v:shape style="position:absolute;left:5029;top:1952;width:10;height:20" coordorigin="5029,1952" coordsize="10,20" path="m5029,1971l5039,1971,5039,1952,5029,1952,5029,1971xe" filled="true" fillcolor="#000000" stroked="false">
                <v:path arrowok="t"/>
                <v:fill type="solid"/>
              </v:shape>
            </v:group>
            <v:group style="position:absolute;left:5029;top:1971;width:10;height:20" coordorigin="5029,1971" coordsize="10,20">
              <v:shape style="position:absolute;left:5029;top:1971;width:10;height:20" coordorigin="5029,1971" coordsize="10,20" path="m5029,1990l5039,1990,5039,1971,5029,1971,5029,1990xe" filled="true" fillcolor="#000000" stroked="false">
                <v:path arrowok="t"/>
                <v:fill type="solid"/>
              </v:shape>
            </v:group>
            <v:group style="position:absolute;left:5029;top:1990;width:10;height:20" coordorigin="5029,1990" coordsize="10,20">
              <v:shape style="position:absolute;left:5029;top:1990;width:10;height:20" coordorigin="5029,1990" coordsize="10,20" path="m5029,2009l5039,2009,5039,1990,5029,1990,5029,2009xe" filled="true" fillcolor="#000000" stroked="false">
                <v:path arrowok="t"/>
                <v:fill type="solid"/>
              </v:shape>
            </v:group>
            <v:group style="position:absolute;left:5029;top:2009;width:10;height:20" coordorigin="5029,2009" coordsize="10,20">
              <v:shape style="position:absolute;left:5029;top:2009;width:10;height:20" coordorigin="5029,2009" coordsize="10,20" path="m5029,2028l5039,2028,5039,2009,5029,2009,5029,2028xe" filled="true" fillcolor="#000000" stroked="false">
                <v:path arrowok="t"/>
                <v:fill type="solid"/>
              </v:shape>
            </v:group>
            <v:group style="position:absolute;left:5029;top:2028;width:10;height:20" coordorigin="5029,2028" coordsize="10,20">
              <v:shape style="position:absolute;left:5029;top:2028;width:10;height:20" coordorigin="5029,2028" coordsize="10,20" path="m5029,2048l5039,2048,5039,2028,5029,2028,5029,2048xe" filled="true" fillcolor="#000000" stroked="false">
                <v:path arrowok="t"/>
                <v:fill type="solid"/>
              </v:shape>
            </v:group>
            <v:group style="position:absolute;left:5029;top:2048;width:10;height:20" coordorigin="5029,2048" coordsize="10,20">
              <v:shape style="position:absolute;left:5029;top:2048;width:10;height:20" coordorigin="5029,2048" coordsize="10,20" path="m5029,2067l5039,2067,5039,2048,5029,2048,5029,2067xe" filled="true" fillcolor="#000000" stroked="false">
                <v:path arrowok="t"/>
                <v:fill type="solid"/>
              </v:shape>
            </v:group>
            <v:group style="position:absolute;left:5029;top:2067;width:10;height:20" coordorigin="5029,2067" coordsize="10,20">
              <v:shape style="position:absolute;left:5029;top:2067;width:10;height:20" coordorigin="5029,2067" coordsize="10,20" path="m5029,2086l5039,2086,5039,2067,5029,2067,5029,2086xe" filled="true" fillcolor="#000000" stroked="false">
                <v:path arrowok="t"/>
                <v:fill type="solid"/>
              </v:shape>
            </v:group>
            <v:group style="position:absolute;left:5029;top:2086;width:10;height:20" coordorigin="5029,2086" coordsize="10,20">
              <v:shape style="position:absolute;left:5029;top:2086;width:10;height:20" coordorigin="5029,2086" coordsize="10,20" path="m5029,2105l5039,2105,5039,2086,5029,2086,5029,2105xe" filled="true" fillcolor="#000000" stroked="false">
                <v:path arrowok="t"/>
                <v:fill type="solid"/>
              </v:shape>
            </v:group>
            <v:group style="position:absolute;left:5029;top:2108;width:10;height:2" coordorigin="5029,2108" coordsize="10,2">
              <v:shape style="position:absolute;left:5029;top:2108;width:10;height:2" coordorigin="5029,2108" coordsize="10,0" path="m5029,2108l5039,2108e" filled="false" stroked="true" strokeweight=".24002pt" strokecolor="#000000">
                <v:path arrowok="t"/>
              </v:shape>
            </v:group>
            <v:group style="position:absolute;left:5828;top:31;width:10;height:20" coordorigin="5828,31" coordsize="10,20">
              <v:shape style="position:absolute;left:5828;top:31;width:10;height:20" coordorigin="5828,31" coordsize="10,20" path="m5828,50l5838,50,5838,31,5828,31,5828,50xe" filled="true" fillcolor="#000000" stroked="false">
                <v:path arrowok="t"/>
                <v:fill type="solid"/>
              </v:shape>
            </v:group>
            <v:group style="position:absolute;left:5828;top:50;width:10;height:20" coordorigin="5828,50" coordsize="10,20">
              <v:shape style="position:absolute;left:5828;top:50;width:10;height:20" coordorigin="5828,50" coordsize="10,20" path="m5828,70l5838,70,5838,50,5828,50,5828,70xe" filled="true" fillcolor="#000000" stroked="false">
                <v:path arrowok="t"/>
                <v:fill type="solid"/>
              </v:shape>
            </v:group>
            <v:group style="position:absolute;left:5828;top:70;width:10;height:20" coordorigin="5828,70" coordsize="10,20">
              <v:shape style="position:absolute;left:5828;top:70;width:10;height:20" coordorigin="5828,70" coordsize="10,20" path="m5828,89l5838,89,5838,70,5828,70,5828,89xe" filled="true" fillcolor="#000000" stroked="false">
                <v:path arrowok="t"/>
                <v:fill type="solid"/>
              </v:shape>
            </v:group>
            <v:group style="position:absolute;left:5828;top:89;width:10;height:20" coordorigin="5828,89" coordsize="10,20">
              <v:shape style="position:absolute;left:5828;top:89;width:10;height:20" coordorigin="5828,89" coordsize="10,20" path="m5828,108l5838,108,5838,89,5828,89,5828,108xe" filled="true" fillcolor="#000000" stroked="false">
                <v:path arrowok="t"/>
                <v:fill type="solid"/>
              </v:shape>
            </v:group>
            <v:group style="position:absolute;left:5828;top:108;width:10;height:20" coordorigin="5828,108" coordsize="10,20">
              <v:shape style="position:absolute;left:5828;top:108;width:10;height:20" coordorigin="5828,108" coordsize="10,20" path="m5828,127l5838,127,5838,108,5828,108,5828,127xe" filled="true" fillcolor="#000000" stroked="false">
                <v:path arrowok="t"/>
                <v:fill type="solid"/>
              </v:shape>
            </v:group>
            <v:group style="position:absolute;left:5828;top:127;width:10;height:20" coordorigin="5828,127" coordsize="10,20">
              <v:shape style="position:absolute;left:5828;top:127;width:10;height:20" coordorigin="5828,127" coordsize="10,20" path="m5828,146l5838,146,5838,127,5828,127,5828,146xe" filled="true" fillcolor="#000000" stroked="false">
                <v:path arrowok="t"/>
                <v:fill type="solid"/>
              </v:shape>
            </v:group>
            <v:group style="position:absolute;left:5828;top:146;width:10;height:20" coordorigin="5828,146" coordsize="10,20">
              <v:shape style="position:absolute;left:5828;top:146;width:10;height:20" coordorigin="5828,146" coordsize="10,20" path="m5828,166l5838,166,5838,146,5828,146,5828,166xe" filled="true" fillcolor="#000000" stroked="false">
                <v:path arrowok="t"/>
                <v:fill type="solid"/>
              </v:shape>
            </v:group>
            <v:group style="position:absolute;left:5828;top:166;width:10;height:20" coordorigin="5828,166" coordsize="10,20">
              <v:shape style="position:absolute;left:5828;top:166;width:10;height:20" coordorigin="5828,166" coordsize="10,20" path="m5828,185l5838,185,5838,166,5828,166,5828,185xe" filled="true" fillcolor="#000000" stroked="false">
                <v:path arrowok="t"/>
                <v:fill type="solid"/>
              </v:shape>
            </v:group>
            <v:group style="position:absolute;left:5828;top:185;width:10;height:20" coordorigin="5828,185" coordsize="10,20">
              <v:shape style="position:absolute;left:5828;top:185;width:10;height:20" coordorigin="5828,185" coordsize="10,20" path="m5828,204l5838,204,5838,185,5828,185,5828,204xe" filled="true" fillcolor="#000000" stroked="false">
                <v:path arrowok="t"/>
                <v:fill type="solid"/>
              </v:shape>
            </v:group>
            <v:group style="position:absolute;left:5828;top:204;width:10;height:20" coordorigin="5828,204" coordsize="10,20">
              <v:shape style="position:absolute;left:5828;top:204;width:10;height:20" coordorigin="5828,204" coordsize="10,20" path="m5828,223l5838,223,5838,204,5828,204,5828,223xe" filled="true" fillcolor="#000000" stroked="false">
                <v:path arrowok="t"/>
                <v:fill type="solid"/>
              </v:shape>
            </v:group>
            <v:group style="position:absolute;left:5828;top:223;width:10;height:20" coordorigin="5828,223" coordsize="10,20">
              <v:shape style="position:absolute;left:5828;top:223;width:10;height:20" coordorigin="5828,223" coordsize="10,20" path="m5828,242l5838,242,5838,223,5828,223,5828,242xe" filled="true" fillcolor="#000000" stroked="false">
                <v:path arrowok="t"/>
                <v:fill type="solid"/>
              </v:shape>
            </v:group>
            <v:group style="position:absolute;left:5828;top:242;width:10;height:20" coordorigin="5828,242" coordsize="10,20">
              <v:shape style="position:absolute;left:5828;top:242;width:10;height:20" coordorigin="5828,242" coordsize="10,20" path="m5828,262l5838,262,5838,242,5828,242,5828,262xe" filled="true" fillcolor="#000000" stroked="false">
                <v:path arrowok="t"/>
                <v:fill type="solid"/>
              </v:shape>
            </v:group>
            <v:group style="position:absolute;left:5828;top:262;width:10;height:20" coordorigin="5828,262" coordsize="10,20">
              <v:shape style="position:absolute;left:5828;top:262;width:10;height:20" coordorigin="5828,262" coordsize="10,20" path="m5828,281l5838,281,5838,262,5828,262,5828,281xe" filled="true" fillcolor="#000000" stroked="false">
                <v:path arrowok="t"/>
                <v:fill type="solid"/>
              </v:shape>
            </v:group>
            <v:group style="position:absolute;left:5828;top:281;width:10;height:20" coordorigin="5828,281" coordsize="10,20">
              <v:shape style="position:absolute;left:5828;top:281;width:10;height:20" coordorigin="5828,281" coordsize="10,20" path="m5828,300l5838,300,5838,281,5828,281,5828,300xe" filled="true" fillcolor="#000000" stroked="false">
                <v:path arrowok="t"/>
                <v:fill type="solid"/>
              </v:shape>
            </v:group>
            <v:group style="position:absolute;left:5828;top:300;width:10;height:20" coordorigin="5828,300" coordsize="10,20">
              <v:shape style="position:absolute;left:5828;top:300;width:10;height:20" coordorigin="5828,300" coordsize="10,20" path="m5828,319l5838,319,5838,300,5828,300,5828,319xe" filled="true" fillcolor="#000000" stroked="false">
                <v:path arrowok="t"/>
                <v:fill type="solid"/>
              </v:shape>
            </v:group>
            <v:group style="position:absolute;left:5828;top:319;width:10;height:20" coordorigin="5828,319" coordsize="10,20">
              <v:shape style="position:absolute;left:5828;top:319;width:10;height:20" coordorigin="5828,319" coordsize="10,20" path="m5828,338l5838,338,5838,319,5828,319,5828,338xe" filled="true" fillcolor="#000000" stroked="false">
                <v:path arrowok="t"/>
                <v:fill type="solid"/>
              </v:shape>
            </v:group>
            <v:group style="position:absolute;left:5828;top:338;width:10;height:20" coordorigin="5828,338" coordsize="10,20">
              <v:shape style="position:absolute;left:5828;top:338;width:10;height:20" coordorigin="5828,338" coordsize="10,20" path="m5828,358l5838,358,5838,338,5828,338,5828,358xe" filled="true" fillcolor="#000000" stroked="false">
                <v:path arrowok="t"/>
                <v:fill type="solid"/>
              </v:shape>
            </v:group>
            <v:group style="position:absolute;left:5828;top:358;width:10;height:20" coordorigin="5828,358" coordsize="10,20">
              <v:shape style="position:absolute;left:5828;top:358;width:10;height:20" coordorigin="5828,358" coordsize="10,20" path="m5828,377l5838,377,5838,358,5828,358,5828,377xe" filled="true" fillcolor="#000000" stroked="false">
                <v:path arrowok="t"/>
                <v:fill type="solid"/>
              </v:shape>
            </v:group>
            <v:group style="position:absolute;left:5828;top:377;width:10;height:20" coordorigin="5828,377" coordsize="10,20">
              <v:shape style="position:absolute;left:5828;top:377;width:10;height:20" coordorigin="5828,377" coordsize="10,20" path="m5828,396l5838,396,5838,377,5828,377,5828,396xe" filled="true" fillcolor="#000000" stroked="false">
                <v:path arrowok="t"/>
                <v:fill type="solid"/>
              </v:shape>
            </v:group>
            <v:group style="position:absolute;left:5828;top:396;width:10;height:20" coordorigin="5828,396" coordsize="10,20">
              <v:shape style="position:absolute;left:5828;top:396;width:10;height:20" coordorigin="5828,396" coordsize="10,20" path="m5828,415l5838,415,5838,396,5828,396,5828,415xe" filled="true" fillcolor="#000000" stroked="false">
                <v:path arrowok="t"/>
                <v:fill type="solid"/>
              </v:shape>
            </v:group>
            <v:group style="position:absolute;left:5828;top:415;width:10;height:20" coordorigin="5828,415" coordsize="10,20">
              <v:shape style="position:absolute;left:5828;top:415;width:10;height:20" coordorigin="5828,415" coordsize="10,20" path="m5828,434l5838,434,5838,415,5828,415,5828,434xe" filled="true" fillcolor="#000000" stroked="false">
                <v:path arrowok="t"/>
                <v:fill type="solid"/>
              </v:shape>
            </v:group>
            <v:group style="position:absolute;left:5828;top:434;width:10;height:20" coordorigin="5828,434" coordsize="10,20">
              <v:shape style="position:absolute;left:5828;top:434;width:10;height:20" coordorigin="5828,434" coordsize="10,20" path="m5828,454l5838,454,5838,434,5828,434,5828,454xe" filled="true" fillcolor="#000000" stroked="false">
                <v:path arrowok="t"/>
                <v:fill type="solid"/>
              </v:shape>
            </v:group>
            <v:group style="position:absolute;left:5828;top:454;width:10;height:20" coordorigin="5828,454" coordsize="10,20">
              <v:shape style="position:absolute;left:5828;top:454;width:10;height:20" coordorigin="5828,454" coordsize="10,20" path="m5828,473l5838,473,5838,454,5828,454,5828,473xe" filled="true" fillcolor="#000000" stroked="false">
                <v:path arrowok="t"/>
                <v:fill type="solid"/>
              </v:shape>
            </v:group>
            <v:group style="position:absolute;left:5828;top:473;width:10;height:20" coordorigin="5828,473" coordsize="10,20">
              <v:shape style="position:absolute;left:5828;top:473;width:10;height:20" coordorigin="5828,473" coordsize="10,20" path="m5828,492l5838,492,5838,473,5828,473,5828,492xe" filled="true" fillcolor="#000000" stroked="false">
                <v:path arrowok="t"/>
                <v:fill type="solid"/>
              </v:shape>
            </v:group>
            <v:group style="position:absolute;left:5828;top:492;width:10;height:20" coordorigin="5828,492" coordsize="10,20">
              <v:shape style="position:absolute;left:5828;top:492;width:10;height:20" coordorigin="5828,492" coordsize="10,20" path="m5828,511l5838,511,5838,492,5828,492,5828,511xe" filled="true" fillcolor="#000000" stroked="false">
                <v:path arrowok="t"/>
                <v:fill type="solid"/>
              </v:shape>
            </v:group>
            <v:group style="position:absolute;left:5828;top:511;width:10;height:20" coordorigin="5828,511" coordsize="10,20">
              <v:shape style="position:absolute;left:5828;top:511;width:10;height:20" coordorigin="5828,511" coordsize="10,20" path="m5828,530l5838,530,5838,511,5828,511,5828,530xe" filled="true" fillcolor="#000000" stroked="false">
                <v:path arrowok="t"/>
                <v:fill type="solid"/>
              </v:shape>
            </v:group>
            <v:group style="position:absolute;left:5828;top:530;width:10;height:20" coordorigin="5828,530" coordsize="10,20">
              <v:shape style="position:absolute;left:5828;top:530;width:10;height:20" coordorigin="5828,530" coordsize="10,20" path="m5828,550l5838,550,5838,530,5828,530,5828,550xe" filled="true" fillcolor="#000000" stroked="false">
                <v:path arrowok="t"/>
                <v:fill type="solid"/>
              </v:shape>
            </v:group>
            <v:group style="position:absolute;left:5828;top:550;width:10;height:20" coordorigin="5828,550" coordsize="10,20">
              <v:shape style="position:absolute;left:5828;top:550;width:10;height:20" coordorigin="5828,550" coordsize="10,20" path="m5828,569l5838,569,5838,550,5828,550,5828,569xe" filled="true" fillcolor="#000000" stroked="false">
                <v:path arrowok="t"/>
                <v:fill type="solid"/>
              </v:shape>
            </v:group>
            <v:group style="position:absolute;left:5828;top:569;width:10;height:20" coordorigin="5828,569" coordsize="10,20">
              <v:shape style="position:absolute;left:5828;top:569;width:10;height:20" coordorigin="5828,569" coordsize="10,20" path="m5828,588l5838,588,5838,569,5828,569,5828,588xe" filled="true" fillcolor="#000000" stroked="false">
                <v:path arrowok="t"/>
                <v:fill type="solid"/>
              </v:shape>
            </v:group>
            <v:group style="position:absolute;left:5828;top:588;width:10;height:20" coordorigin="5828,588" coordsize="10,20">
              <v:shape style="position:absolute;left:5828;top:588;width:10;height:20" coordorigin="5828,588" coordsize="10,20" path="m5828,607l5838,607,5838,588,5828,588,5828,607xe" filled="true" fillcolor="#000000" stroked="false">
                <v:path arrowok="t"/>
                <v:fill type="solid"/>
              </v:shape>
            </v:group>
            <v:group style="position:absolute;left:5828;top:607;width:10;height:20" coordorigin="5828,607" coordsize="10,20">
              <v:shape style="position:absolute;left:5828;top:607;width:10;height:20" coordorigin="5828,607" coordsize="10,20" path="m5828,626l5838,626,5838,607,5828,607,5828,626xe" filled="true" fillcolor="#000000" stroked="false">
                <v:path arrowok="t"/>
                <v:fill type="solid"/>
              </v:shape>
            </v:group>
            <v:group style="position:absolute;left:5828;top:626;width:10;height:20" coordorigin="5828,626" coordsize="10,20">
              <v:shape style="position:absolute;left:5828;top:626;width:10;height:20" coordorigin="5828,626" coordsize="10,20" path="m5828,646l5838,646,5838,626,5828,626,5828,646xe" filled="true" fillcolor="#000000" stroked="false">
                <v:path arrowok="t"/>
                <v:fill type="solid"/>
              </v:shape>
            </v:group>
            <v:group style="position:absolute;left:5828;top:646;width:10;height:20" coordorigin="5828,646" coordsize="10,20">
              <v:shape style="position:absolute;left:5828;top:646;width:10;height:20" coordorigin="5828,646" coordsize="10,20" path="m5828,665l5838,665,5838,646,5828,646,5828,665xe" filled="true" fillcolor="#000000" stroked="false">
                <v:path arrowok="t"/>
                <v:fill type="solid"/>
              </v:shape>
            </v:group>
            <v:group style="position:absolute;left:5828;top:665;width:10;height:20" coordorigin="5828,665" coordsize="10,20">
              <v:shape style="position:absolute;left:5828;top:665;width:10;height:20" coordorigin="5828,665" coordsize="10,20" path="m5828,684l5838,684,5838,665,5828,665,5828,684xe" filled="true" fillcolor="#000000" stroked="false">
                <v:path arrowok="t"/>
                <v:fill type="solid"/>
              </v:shape>
            </v:group>
            <v:group style="position:absolute;left:5828;top:684;width:10;height:20" coordorigin="5828,684" coordsize="10,20">
              <v:shape style="position:absolute;left:5828;top:684;width:10;height:20" coordorigin="5828,684" coordsize="10,20" path="m5828,703l5838,703,5838,684,5828,684,5828,703xe" filled="true" fillcolor="#000000" stroked="false">
                <v:path arrowok="t"/>
                <v:fill type="solid"/>
              </v:shape>
            </v:group>
            <v:group style="position:absolute;left:5828;top:703;width:10;height:20" coordorigin="5828,703" coordsize="10,20">
              <v:shape style="position:absolute;left:5828;top:703;width:10;height:20" coordorigin="5828,703" coordsize="10,20" path="m5828,722l5838,722,5838,703,5828,703,5828,722xe" filled="true" fillcolor="#000000" stroked="false">
                <v:path arrowok="t"/>
                <v:fill type="solid"/>
              </v:shape>
            </v:group>
            <v:group style="position:absolute;left:5828;top:722;width:10;height:20" coordorigin="5828,722" coordsize="10,20">
              <v:shape style="position:absolute;left:5828;top:722;width:10;height:20" coordorigin="5828,722" coordsize="10,20" path="m5828,742l5838,742,5838,722,5828,722,5828,742xe" filled="true" fillcolor="#000000" stroked="false">
                <v:path arrowok="t"/>
                <v:fill type="solid"/>
              </v:shape>
            </v:group>
            <v:group style="position:absolute;left:5828;top:742;width:10;height:20" coordorigin="5828,742" coordsize="10,20">
              <v:shape style="position:absolute;left:5828;top:742;width:10;height:20" coordorigin="5828,742" coordsize="10,20" path="m5828,761l5838,761,5838,742,5828,742,5828,761xe" filled="true" fillcolor="#000000" stroked="false">
                <v:path arrowok="t"/>
                <v:fill type="solid"/>
              </v:shape>
            </v:group>
            <v:group style="position:absolute;left:5828;top:761;width:10;height:20" coordorigin="5828,761" coordsize="10,20">
              <v:shape style="position:absolute;left:5828;top:761;width:10;height:20" coordorigin="5828,761" coordsize="10,20" path="m5828,780l5838,780,5838,761,5828,761,5828,780xe" filled="true" fillcolor="#000000" stroked="false">
                <v:path arrowok="t"/>
                <v:fill type="solid"/>
              </v:shape>
            </v:group>
            <v:group style="position:absolute;left:5828;top:780;width:10;height:20" coordorigin="5828,780" coordsize="10,20">
              <v:shape style="position:absolute;left:5828;top:780;width:10;height:20" coordorigin="5828,780" coordsize="10,20" path="m5828,799l5838,799,5838,780,5828,780,5828,799xe" filled="true" fillcolor="#000000" stroked="false">
                <v:path arrowok="t"/>
                <v:fill type="solid"/>
              </v:shape>
            </v:group>
            <v:group style="position:absolute;left:5828;top:799;width:10;height:20" coordorigin="5828,799" coordsize="10,20">
              <v:shape style="position:absolute;left:5828;top:799;width:10;height:20" coordorigin="5828,799" coordsize="10,20" path="m5828,818l5838,818,5838,799,5828,799,5828,818xe" filled="true" fillcolor="#000000" stroked="false">
                <v:path arrowok="t"/>
                <v:fill type="solid"/>
              </v:shape>
            </v:group>
            <v:group style="position:absolute;left:5828;top:818;width:10;height:20" coordorigin="5828,818" coordsize="10,20">
              <v:shape style="position:absolute;left:5828;top:818;width:10;height:20" coordorigin="5828,818" coordsize="10,20" path="m5828,838l5838,838,5838,818,5828,818,5828,838xe" filled="true" fillcolor="#000000" stroked="false">
                <v:path arrowok="t"/>
                <v:fill type="solid"/>
              </v:shape>
            </v:group>
            <v:group style="position:absolute;left:5828;top:838;width:10;height:20" coordorigin="5828,838" coordsize="10,20">
              <v:shape style="position:absolute;left:5828;top:838;width:10;height:20" coordorigin="5828,838" coordsize="10,20" path="m5828,857l5838,857,5838,838,5828,838,5828,857xe" filled="true" fillcolor="#000000" stroked="false">
                <v:path arrowok="t"/>
                <v:fill type="solid"/>
              </v:shape>
            </v:group>
            <v:group style="position:absolute;left:5828;top:857;width:10;height:20" coordorigin="5828,857" coordsize="10,20">
              <v:shape style="position:absolute;left:5828;top:857;width:10;height:20" coordorigin="5828,857" coordsize="10,20" path="m5828,876l5838,876,5838,857,5828,857,5828,876xe" filled="true" fillcolor="#000000" stroked="false">
                <v:path arrowok="t"/>
                <v:fill type="solid"/>
              </v:shape>
            </v:group>
            <v:group style="position:absolute;left:5828;top:876;width:10;height:20" coordorigin="5828,876" coordsize="10,20">
              <v:shape style="position:absolute;left:5828;top:876;width:10;height:20" coordorigin="5828,876" coordsize="10,20" path="m5828,895l5838,895,5838,876,5828,876,5828,895xe" filled="true" fillcolor="#000000" stroked="false">
                <v:path arrowok="t"/>
                <v:fill type="solid"/>
              </v:shape>
            </v:group>
            <v:group style="position:absolute;left:5828;top:895;width:10;height:20" coordorigin="5828,895" coordsize="10,20">
              <v:shape style="position:absolute;left:5828;top:895;width:10;height:20" coordorigin="5828,895" coordsize="10,20" path="m5828,914l5838,914,5838,895,5828,895,5828,914xe" filled="true" fillcolor="#000000" stroked="false">
                <v:path arrowok="t"/>
                <v:fill type="solid"/>
              </v:shape>
            </v:group>
            <v:group style="position:absolute;left:5828;top:914;width:10;height:20" coordorigin="5828,914" coordsize="10,20">
              <v:shape style="position:absolute;left:5828;top:914;width:10;height:20" coordorigin="5828,914" coordsize="10,20" path="m5828,934l5838,934,5838,914,5828,914,5828,934xe" filled="true" fillcolor="#000000" stroked="false">
                <v:path arrowok="t"/>
                <v:fill type="solid"/>
              </v:shape>
            </v:group>
            <v:group style="position:absolute;left:5828;top:934;width:10;height:20" coordorigin="5828,934" coordsize="10,20">
              <v:shape style="position:absolute;left:5828;top:934;width:10;height:20" coordorigin="5828,934" coordsize="10,20" path="m5828,953l5838,953,5838,934,5828,934,5828,953xe" filled="true" fillcolor="#000000" stroked="false">
                <v:path arrowok="t"/>
                <v:fill type="solid"/>
              </v:shape>
            </v:group>
            <v:group style="position:absolute;left:5828;top:953;width:10;height:20" coordorigin="5828,953" coordsize="10,20">
              <v:shape style="position:absolute;left:5828;top:953;width:10;height:20" coordorigin="5828,953" coordsize="10,20" path="m5828,972l5838,972,5838,953,5828,953,5828,972xe" filled="true" fillcolor="#000000" stroked="false">
                <v:path arrowok="t"/>
                <v:fill type="solid"/>
              </v:shape>
            </v:group>
            <v:group style="position:absolute;left:5828;top:972;width:10;height:20" coordorigin="5828,972" coordsize="10,20">
              <v:shape style="position:absolute;left:5828;top:972;width:10;height:20" coordorigin="5828,972" coordsize="10,20" path="m5828,991l5838,991,5838,972,5828,972,5828,991xe" filled="true" fillcolor="#000000" stroked="false">
                <v:path arrowok="t"/>
                <v:fill type="solid"/>
              </v:shape>
            </v:group>
            <v:group style="position:absolute;left:5828;top:991;width:10;height:20" coordorigin="5828,991" coordsize="10,20">
              <v:shape style="position:absolute;left:5828;top:991;width:10;height:20" coordorigin="5828,991" coordsize="10,20" path="m5828,1010l5838,1010,5838,991,5828,991,5828,1010xe" filled="true" fillcolor="#000000" stroked="false">
                <v:path arrowok="t"/>
                <v:fill type="solid"/>
              </v:shape>
            </v:group>
            <v:group style="position:absolute;left:5828;top:1010;width:10;height:20" coordorigin="5828,1010" coordsize="10,20">
              <v:shape style="position:absolute;left:5828;top:1010;width:10;height:20" coordorigin="5828,1010" coordsize="10,20" path="m5828,1030l5838,1030,5838,1010,5828,1010,5828,1030xe" filled="true" fillcolor="#000000" stroked="false">
                <v:path arrowok="t"/>
                <v:fill type="solid"/>
              </v:shape>
            </v:group>
            <v:group style="position:absolute;left:5828;top:1030;width:10;height:20" coordorigin="5828,1030" coordsize="10,20">
              <v:shape style="position:absolute;left:5828;top:1030;width:10;height:20" coordorigin="5828,1030" coordsize="10,20" path="m5828,1049l5838,1049,5838,1030,5828,1030,5828,1049xe" filled="true" fillcolor="#000000" stroked="false">
                <v:path arrowok="t"/>
                <v:fill type="solid"/>
              </v:shape>
            </v:group>
            <v:group style="position:absolute;left:5828;top:1049;width:10;height:20" coordorigin="5828,1049" coordsize="10,20">
              <v:shape style="position:absolute;left:5828;top:1049;width:10;height:20" coordorigin="5828,1049" coordsize="10,20" path="m5828,1068l5838,1068,5838,1049,5828,1049,5828,1068xe" filled="true" fillcolor="#000000" stroked="false">
                <v:path arrowok="t"/>
                <v:fill type="solid"/>
              </v:shape>
            </v:group>
            <v:group style="position:absolute;left:5828;top:1068;width:10;height:20" coordorigin="5828,1068" coordsize="10,20">
              <v:shape style="position:absolute;left:5828;top:1068;width:10;height:20" coordorigin="5828,1068" coordsize="10,20" path="m5828,1087l5838,1087,5838,1068,5828,1068,5828,1087xe" filled="true" fillcolor="#000000" stroked="false">
                <v:path arrowok="t"/>
                <v:fill type="solid"/>
              </v:shape>
            </v:group>
            <v:group style="position:absolute;left:5828;top:1087;width:10;height:20" coordorigin="5828,1087" coordsize="10,20">
              <v:shape style="position:absolute;left:5828;top:1087;width:10;height:20" coordorigin="5828,1087" coordsize="10,20" path="m5828,1106l5838,1106,5838,1087,5828,1087,5828,1106xe" filled="true" fillcolor="#000000" stroked="false">
                <v:path arrowok="t"/>
                <v:fill type="solid"/>
              </v:shape>
            </v:group>
            <v:group style="position:absolute;left:5828;top:1106;width:10;height:20" coordorigin="5828,1106" coordsize="10,20">
              <v:shape style="position:absolute;left:5828;top:1106;width:10;height:20" coordorigin="5828,1106" coordsize="10,20" path="m5828,1126l5838,1126,5838,1106,5828,1106,5828,1126xe" filled="true" fillcolor="#000000" stroked="false">
                <v:path arrowok="t"/>
                <v:fill type="solid"/>
              </v:shape>
            </v:group>
            <v:group style="position:absolute;left:5828;top:1126;width:10;height:20" coordorigin="5828,1126" coordsize="10,20">
              <v:shape style="position:absolute;left:5828;top:1126;width:10;height:20" coordorigin="5828,1126" coordsize="10,20" path="m5828,1145l5838,1145,5838,1126,5828,1126,5828,1145xe" filled="true" fillcolor="#000000" stroked="false">
                <v:path arrowok="t"/>
                <v:fill type="solid"/>
              </v:shape>
            </v:group>
            <v:group style="position:absolute;left:5828;top:1145;width:10;height:20" coordorigin="5828,1145" coordsize="10,20">
              <v:shape style="position:absolute;left:5828;top:1145;width:10;height:20" coordorigin="5828,1145" coordsize="10,20" path="m5828,1164l5838,1164,5838,1145,5828,1145,5828,1164xe" filled="true" fillcolor="#000000" stroked="false">
                <v:path arrowok="t"/>
                <v:fill type="solid"/>
              </v:shape>
            </v:group>
            <v:group style="position:absolute;left:5828;top:1164;width:10;height:20" coordorigin="5828,1164" coordsize="10,20">
              <v:shape style="position:absolute;left:5828;top:1164;width:10;height:20" coordorigin="5828,1164" coordsize="10,20" path="m5828,1183l5838,1183,5838,1164,5828,1164,5828,1183xe" filled="true" fillcolor="#000000" stroked="false">
                <v:path arrowok="t"/>
                <v:fill type="solid"/>
              </v:shape>
            </v:group>
            <v:group style="position:absolute;left:5828;top:1183;width:10;height:20" coordorigin="5828,1183" coordsize="10,20">
              <v:shape style="position:absolute;left:5828;top:1183;width:10;height:20" coordorigin="5828,1183" coordsize="10,20" path="m5828,1202l5838,1202,5838,1183,5828,1183,5828,1202xe" filled="true" fillcolor="#000000" stroked="false">
                <v:path arrowok="t"/>
                <v:fill type="solid"/>
              </v:shape>
            </v:group>
            <v:group style="position:absolute;left:5828;top:1202;width:10;height:20" coordorigin="5828,1202" coordsize="10,20">
              <v:shape style="position:absolute;left:5828;top:1202;width:10;height:20" coordorigin="5828,1202" coordsize="10,20" path="m5828,1222l5838,1222,5838,1202,5828,1202,5828,1222xe" filled="true" fillcolor="#000000" stroked="false">
                <v:path arrowok="t"/>
                <v:fill type="solid"/>
              </v:shape>
            </v:group>
            <v:group style="position:absolute;left:5828;top:1222;width:10;height:20" coordorigin="5828,1222" coordsize="10,20">
              <v:shape style="position:absolute;left:5828;top:1222;width:10;height:20" coordorigin="5828,1222" coordsize="10,20" path="m5828,1241l5838,1241,5838,1222,5828,1222,5828,1241xe" filled="true" fillcolor="#000000" stroked="false">
                <v:path arrowok="t"/>
                <v:fill type="solid"/>
              </v:shape>
            </v:group>
            <v:group style="position:absolute;left:5828;top:1241;width:10;height:20" coordorigin="5828,1241" coordsize="10,20">
              <v:shape style="position:absolute;left:5828;top:1241;width:10;height:20" coordorigin="5828,1241" coordsize="10,20" path="m5828,1260l5838,1260,5838,1241,5828,1241,5828,1260xe" filled="true" fillcolor="#000000" stroked="false">
                <v:path arrowok="t"/>
                <v:fill type="solid"/>
              </v:shape>
            </v:group>
            <v:group style="position:absolute;left:5828;top:1260;width:10;height:20" coordorigin="5828,1260" coordsize="10,20">
              <v:shape style="position:absolute;left:5828;top:1260;width:10;height:20" coordorigin="5828,1260" coordsize="10,20" path="m5828,1279l5838,1279,5838,1260,5828,1260,5828,1279xe" filled="true" fillcolor="#000000" stroked="false">
                <v:path arrowok="t"/>
                <v:fill type="solid"/>
              </v:shape>
            </v:group>
            <v:group style="position:absolute;left:5828;top:1279;width:10;height:20" coordorigin="5828,1279" coordsize="10,20">
              <v:shape style="position:absolute;left:5828;top:1279;width:10;height:20" coordorigin="5828,1279" coordsize="10,20" path="m5828,1298l5838,1298,5838,1279,5828,1279,5828,1298xe" filled="true" fillcolor="#000000" stroked="false">
                <v:path arrowok="t"/>
                <v:fill type="solid"/>
              </v:shape>
            </v:group>
            <v:group style="position:absolute;left:5828;top:1298;width:10;height:20" coordorigin="5828,1298" coordsize="10,20">
              <v:shape style="position:absolute;left:5828;top:1298;width:10;height:20" coordorigin="5828,1298" coordsize="10,20" path="m5828,1318l5838,1318,5838,1298,5828,1298,5828,1318xe" filled="true" fillcolor="#000000" stroked="false">
                <v:path arrowok="t"/>
                <v:fill type="solid"/>
              </v:shape>
            </v:group>
            <v:group style="position:absolute;left:5828;top:1318;width:10;height:20" coordorigin="5828,1318" coordsize="10,20">
              <v:shape style="position:absolute;left:5828;top:1318;width:10;height:20" coordorigin="5828,1318" coordsize="10,20" path="m5828,1337l5838,1337,5838,1318,5828,1318,5828,1337xe" filled="true" fillcolor="#000000" stroked="false">
                <v:path arrowok="t"/>
                <v:fill type="solid"/>
              </v:shape>
            </v:group>
            <v:group style="position:absolute;left:5828;top:1337;width:10;height:20" coordorigin="5828,1337" coordsize="10,20">
              <v:shape style="position:absolute;left:5828;top:1337;width:10;height:20" coordorigin="5828,1337" coordsize="10,20" path="m5828,1356l5838,1356,5838,1337,5828,1337,5828,1356xe" filled="true" fillcolor="#000000" stroked="false">
                <v:path arrowok="t"/>
                <v:fill type="solid"/>
              </v:shape>
            </v:group>
            <v:group style="position:absolute;left:5828;top:1356;width:10;height:20" coordorigin="5828,1356" coordsize="10,20">
              <v:shape style="position:absolute;left:5828;top:1356;width:10;height:20" coordorigin="5828,1356" coordsize="10,20" path="m5828,1375l5838,1375,5838,1356,5828,1356,5828,1375xe" filled="true" fillcolor="#000000" stroked="false">
                <v:path arrowok="t"/>
                <v:fill type="solid"/>
              </v:shape>
            </v:group>
            <v:group style="position:absolute;left:5828;top:1375;width:10;height:20" coordorigin="5828,1375" coordsize="10,20">
              <v:shape style="position:absolute;left:5828;top:1375;width:10;height:20" coordorigin="5828,1375" coordsize="10,20" path="m5828,1394l5838,1394,5838,1375,5828,1375,5828,1394xe" filled="true" fillcolor="#000000" stroked="false">
                <v:path arrowok="t"/>
                <v:fill type="solid"/>
              </v:shape>
            </v:group>
            <v:group style="position:absolute;left:5828;top:1394;width:10;height:20" coordorigin="5828,1394" coordsize="10,20">
              <v:shape style="position:absolute;left:5828;top:1394;width:10;height:20" coordorigin="5828,1394" coordsize="10,20" path="m5828,1414l5838,1414,5838,1394,5828,1394,5828,1414xe" filled="true" fillcolor="#000000" stroked="false">
                <v:path arrowok="t"/>
                <v:fill type="solid"/>
              </v:shape>
            </v:group>
            <v:group style="position:absolute;left:5828;top:1414;width:10;height:20" coordorigin="5828,1414" coordsize="10,20">
              <v:shape style="position:absolute;left:5828;top:1414;width:10;height:20" coordorigin="5828,1414" coordsize="10,20" path="m5828,1433l5838,1433,5838,1414,5828,1414,5828,1433xe" filled="true" fillcolor="#000000" stroked="false">
                <v:path arrowok="t"/>
                <v:fill type="solid"/>
              </v:shape>
            </v:group>
            <v:group style="position:absolute;left:5828;top:1433;width:10;height:20" coordorigin="5828,1433" coordsize="10,20">
              <v:shape style="position:absolute;left:5828;top:1433;width:10;height:20" coordorigin="5828,1433" coordsize="10,20" path="m5828,1452l5838,1452,5838,1433,5828,1433,5828,1452xe" filled="true" fillcolor="#000000" stroked="false">
                <v:path arrowok="t"/>
                <v:fill type="solid"/>
              </v:shape>
            </v:group>
            <v:group style="position:absolute;left:5828;top:1452;width:10;height:20" coordorigin="5828,1452" coordsize="10,20">
              <v:shape style="position:absolute;left:5828;top:1452;width:10;height:20" coordorigin="5828,1452" coordsize="10,20" path="m5828,1471l5838,1471,5838,1452,5828,1452,5828,1471xe" filled="true" fillcolor="#000000" stroked="false">
                <v:path arrowok="t"/>
                <v:fill type="solid"/>
              </v:shape>
            </v:group>
            <v:group style="position:absolute;left:5828;top:1471;width:10;height:20" coordorigin="5828,1471" coordsize="10,20">
              <v:shape style="position:absolute;left:5828;top:1471;width:10;height:20" coordorigin="5828,1471" coordsize="10,20" path="m5828,1490l5838,1490,5838,1471,5828,1471,5828,1490xe" filled="true" fillcolor="#000000" stroked="false">
                <v:path arrowok="t"/>
                <v:fill type="solid"/>
              </v:shape>
            </v:group>
            <v:group style="position:absolute;left:5828;top:1490;width:10;height:20" coordorigin="5828,1490" coordsize="10,20">
              <v:shape style="position:absolute;left:5828;top:1490;width:10;height:20" coordorigin="5828,1490" coordsize="10,20" path="m5828,1510l5838,1510,5838,1490,5828,1490,5828,1510xe" filled="true" fillcolor="#000000" stroked="false">
                <v:path arrowok="t"/>
                <v:fill type="solid"/>
              </v:shape>
            </v:group>
            <v:group style="position:absolute;left:5828;top:1510;width:10;height:20" coordorigin="5828,1510" coordsize="10,20">
              <v:shape style="position:absolute;left:5828;top:1510;width:10;height:20" coordorigin="5828,1510" coordsize="10,20" path="m5828,1529l5838,1529,5838,1510,5828,1510,5828,1529xe" filled="true" fillcolor="#000000" stroked="false">
                <v:path arrowok="t"/>
                <v:fill type="solid"/>
              </v:shape>
            </v:group>
            <v:group style="position:absolute;left:5828;top:1529;width:10;height:20" coordorigin="5828,1529" coordsize="10,20">
              <v:shape style="position:absolute;left:5828;top:1529;width:10;height:20" coordorigin="5828,1529" coordsize="10,20" path="m5828,1548l5838,1548,5838,1529,5828,1529,5828,1548xe" filled="true" fillcolor="#000000" stroked="false">
                <v:path arrowok="t"/>
                <v:fill type="solid"/>
              </v:shape>
            </v:group>
            <v:group style="position:absolute;left:5828;top:1548;width:10;height:20" coordorigin="5828,1548" coordsize="10,20">
              <v:shape style="position:absolute;left:5828;top:1548;width:10;height:20" coordorigin="5828,1548" coordsize="10,20" path="m5828,1567l5838,1567,5838,1548,5828,1548,5828,1567xe" filled="true" fillcolor="#000000" stroked="false">
                <v:path arrowok="t"/>
                <v:fill type="solid"/>
              </v:shape>
            </v:group>
            <v:group style="position:absolute;left:5828;top:1567;width:10;height:20" coordorigin="5828,1567" coordsize="10,20">
              <v:shape style="position:absolute;left:5828;top:1567;width:10;height:20" coordorigin="5828,1567" coordsize="10,20" path="m5828,1586l5838,1586,5838,1567,5828,1567,5828,1586xe" filled="true" fillcolor="#000000" stroked="false">
                <v:path arrowok="t"/>
                <v:fill type="solid"/>
              </v:shape>
            </v:group>
            <v:group style="position:absolute;left:5828;top:1586;width:10;height:20" coordorigin="5828,1586" coordsize="10,20">
              <v:shape style="position:absolute;left:5828;top:1586;width:10;height:20" coordorigin="5828,1586" coordsize="10,20" path="m5828,1606l5838,1606,5838,1586,5828,1586,5828,1606xe" filled="true" fillcolor="#000000" stroked="false">
                <v:path arrowok="t"/>
                <v:fill type="solid"/>
              </v:shape>
            </v:group>
            <v:group style="position:absolute;left:5828;top:1606;width:10;height:20" coordorigin="5828,1606" coordsize="10,20">
              <v:shape style="position:absolute;left:5828;top:1606;width:10;height:20" coordorigin="5828,1606" coordsize="10,20" path="m5828,1625l5838,1625,5838,1606,5828,1606,5828,1625xe" filled="true" fillcolor="#000000" stroked="false">
                <v:path arrowok="t"/>
                <v:fill type="solid"/>
              </v:shape>
            </v:group>
            <v:group style="position:absolute;left:5828;top:1625;width:10;height:20" coordorigin="5828,1625" coordsize="10,20">
              <v:shape style="position:absolute;left:5828;top:1625;width:10;height:20" coordorigin="5828,1625" coordsize="10,20" path="m5828,1644l5838,1644,5838,1625,5828,1625,5828,1644xe" filled="true" fillcolor="#000000" stroked="false">
                <v:path arrowok="t"/>
                <v:fill type="solid"/>
              </v:shape>
            </v:group>
            <v:group style="position:absolute;left:5828;top:1644;width:10;height:20" coordorigin="5828,1644" coordsize="10,20">
              <v:shape style="position:absolute;left:5828;top:1644;width:10;height:20" coordorigin="5828,1644" coordsize="10,20" path="m5828,1664l5838,1664,5838,1644,5828,1644,5828,1664xe" filled="true" fillcolor="#000000" stroked="false">
                <v:path arrowok="t"/>
                <v:fill type="solid"/>
              </v:shape>
            </v:group>
            <v:group style="position:absolute;left:5828;top:1664;width:10;height:20" coordorigin="5828,1664" coordsize="10,20">
              <v:shape style="position:absolute;left:5828;top:1664;width:10;height:20" coordorigin="5828,1664" coordsize="10,20" path="m5828,1683l5838,1683,5838,1664,5828,1664,5828,1683xe" filled="true" fillcolor="#000000" stroked="false">
                <v:path arrowok="t"/>
                <v:fill type="solid"/>
              </v:shape>
            </v:group>
            <v:group style="position:absolute;left:5828;top:1683;width:10;height:20" coordorigin="5828,1683" coordsize="10,20">
              <v:shape style="position:absolute;left:5828;top:1683;width:10;height:20" coordorigin="5828,1683" coordsize="10,20" path="m5828,1702l5838,1702,5838,1683,5828,1683,5828,1702xe" filled="true" fillcolor="#000000" stroked="false">
                <v:path arrowok="t"/>
                <v:fill type="solid"/>
              </v:shape>
            </v:group>
            <v:group style="position:absolute;left:5828;top:1702;width:10;height:20" coordorigin="5828,1702" coordsize="10,20">
              <v:shape style="position:absolute;left:5828;top:1702;width:10;height:20" coordorigin="5828,1702" coordsize="10,20" path="m5828,1721l5838,1721,5838,1702,5828,1702,5828,1721xe" filled="true" fillcolor="#000000" stroked="false">
                <v:path arrowok="t"/>
                <v:fill type="solid"/>
              </v:shape>
            </v:group>
            <v:group style="position:absolute;left:5828;top:1721;width:10;height:20" coordorigin="5828,1721" coordsize="10,20">
              <v:shape style="position:absolute;left:5828;top:1721;width:10;height:20" coordorigin="5828,1721" coordsize="10,20" path="m5828,1740l5838,1740,5838,1721,5828,1721,5828,1740xe" filled="true" fillcolor="#000000" stroked="false">
                <v:path arrowok="t"/>
                <v:fill type="solid"/>
              </v:shape>
            </v:group>
            <v:group style="position:absolute;left:5828;top:1740;width:10;height:20" coordorigin="5828,1740" coordsize="10,20">
              <v:shape style="position:absolute;left:5828;top:1740;width:10;height:20" coordorigin="5828,1740" coordsize="10,20" path="m5828,1760l5838,1760,5838,1740,5828,1740,5828,1760xe" filled="true" fillcolor="#000000" stroked="false">
                <v:path arrowok="t"/>
                <v:fill type="solid"/>
              </v:shape>
            </v:group>
            <v:group style="position:absolute;left:5828;top:1760;width:10;height:20" coordorigin="5828,1760" coordsize="10,20">
              <v:shape style="position:absolute;left:5828;top:1760;width:10;height:20" coordorigin="5828,1760" coordsize="10,20" path="m5828,1779l5838,1779,5838,1760,5828,1760,5828,1779xe" filled="true" fillcolor="#000000" stroked="false">
                <v:path arrowok="t"/>
                <v:fill type="solid"/>
              </v:shape>
            </v:group>
            <v:group style="position:absolute;left:5828;top:1779;width:10;height:20" coordorigin="5828,1779" coordsize="10,20">
              <v:shape style="position:absolute;left:5828;top:1779;width:10;height:20" coordorigin="5828,1779" coordsize="10,20" path="m5828,1798l5838,1798,5838,1779,5828,1779,5828,1798xe" filled="true" fillcolor="#000000" stroked="false">
                <v:path arrowok="t"/>
                <v:fill type="solid"/>
              </v:shape>
            </v:group>
            <v:group style="position:absolute;left:5828;top:1798;width:10;height:20" coordorigin="5828,1798" coordsize="10,20">
              <v:shape style="position:absolute;left:5828;top:1798;width:10;height:20" coordorigin="5828,1798" coordsize="10,20" path="m5828,1817l5838,1817,5838,1798,5828,1798,5828,1817xe" filled="true" fillcolor="#000000" stroked="false">
                <v:path arrowok="t"/>
                <v:fill type="solid"/>
              </v:shape>
            </v:group>
            <v:group style="position:absolute;left:5828;top:1817;width:10;height:20" coordorigin="5828,1817" coordsize="10,20">
              <v:shape style="position:absolute;left:5828;top:1817;width:10;height:20" coordorigin="5828,1817" coordsize="10,20" path="m5828,1836l5838,1836,5838,1817,5828,1817,5828,1836xe" filled="true" fillcolor="#000000" stroked="false">
                <v:path arrowok="t"/>
                <v:fill type="solid"/>
              </v:shape>
            </v:group>
            <v:group style="position:absolute;left:5828;top:1836;width:10;height:20" coordorigin="5828,1836" coordsize="10,20">
              <v:shape style="position:absolute;left:5828;top:1836;width:10;height:20" coordorigin="5828,1836" coordsize="10,20" path="m5828,1856l5838,1856,5838,1836,5828,1836,5828,1856xe" filled="true" fillcolor="#000000" stroked="false">
                <v:path arrowok="t"/>
                <v:fill type="solid"/>
              </v:shape>
            </v:group>
            <v:group style="position:absolute;left:5828;top:1856;width:10;height:20" coordorigin="5828,1856" coordsize="10,20">
              <v:shape style="position:absolute;left:5828;top:1856;width:10;height:20" coordorigin="5828,1856" coordsize="10,20" path="m5828,1875l5838,1875,5838,1856,5828,1856,5828,1875xe" filled="true" fillcolor="#000000" stroked="false">
                <v:path arrowok="t"/>
                <v:fill type="solid"/>
              </v:shape>
            </v:group>
            <v:group style="position:absolute;left:5828;top:1875;width:10;height:20" coordorigin="5828,1875" coordsize="10,20">
              <v:shape style="position:absolute;left:5828;top:1875;width:10;height:20" coordorigin="5828,1875" coordsize="10,20" path="m5828,1894l5838,1894,5838,1875,5828,1875,5828,1894xe" filled="true" fillcolor="#000000" stroked="false">
                <v:path arrowok="t"/>
                <v:fill type="solid"/>
              </v:shape>
            </v:group>
            <v:group style="position:absolute;left:5828;top:1894;width:10;height:20" coordorigin="5828,1894" coordsize="10,20">
              <v:shape style="position:absolute;left:5828;top:1894;width:10;height:20" coordorigin="5828,1894" coordsize="10,20" path="m5828,1913l5838,1913,5838,1894,5828,1894,5828,1913xe" filled="true" fillcolor="#000000" stroked="false">
                <v:path arrowok="t"/>
                <v:fill type="solid"/>
              </v:shape>
            </v:group>
            <v:group style="position:absolute;left:5828;top:1913;width:10;height:20" coordorigin="5828,1913" coordsize="10,20">
              <v:shape style="position:absolute;left:5828;top:1913;width:10;height:20" coordorigin="5828,1913" coordsize="10,20" path="m5828,1932l5838,1932,5838,1913,5828,1913,5828,1932xe" filled="true" fillcolor="#000000" stroked="false">
                <v:path arrowok="t"/>
                <v:fill type="solid"/>
              </v:shape>
            </v:group>
            <v:group style="position:absolute;left:5828;top:1932;width:10;height:20" coordorigin="5828,1932" coordsize="10,20">
              <v:shape style="position:absolute;left:5828;top:1932;width:10;height:20" coordorigin="5828,1932" coordsize="10,20" path="m5828,1952l5838,1952,5838,1932,5828,1932,5828,1952xe" filled="true" fillcolor="#000000" stroked="false">
                <v:path arrowok="t"/>
                <v:fill type="solid"/>
              </v:shape>
            </v:group>
            <v:group style="position:absolute;left:5828;top:1952;width:10;height:20" coordorigin="5828,1952" coordsize="10,20">
              <v:shape style="position:absolute;left:5828;top:1952;width:10;height:20" coordorigin="5828,1952" coordsize="10,20" path="m5828,1971l5838,1971,5838,1952,5828,1952,5828,1971xe" filled="true" fillcolor="#000000" stroked="false">
                <v:path arrowok="t"/>
                <v:fill type="solid"/>
              </v:shape>
            </v:group>
            <v:group style="position:absolute;left:5828;top:1971;width:10;height:20" coordorigin="5828,1971" coordsize="10,20">
              <v:shape style="position:absolute;left:5828;top:1971;width:10;height:20" coordorigin="5828,1971" coordsize="10,20" path="m5828,1990l5838,1990,5838,1971,5828,1971,5828,1990xe" filled="true" fillcolor="#000000" stroked="false">
                <v:path arrowok="t"/>
                <v:fill type="solid"/>
              </v:shape>
            </v:group>
            <v:group style="position:absolute;left:5828;top:1990;width:10;height:20" coordorigin="5828,1990" coordsize="10,20">
              <v:shape style="position:absolute;left:5828;top:1990;width:10;height:20" coordorigin="5828,1990" coordsize="10,20" path="m5828,2009l5838,2009,5838,1990,5828,1990,5828,2009xe" filled="true" fillcolor="#000000" stroked="false">
                <v:path arrowok="t"/>
                <v:fill type="solid"/>
              </v:shape>
            </v:group>
            <v:group style="position:absolute;left:5828;top:2009;width:10;height:20" coordorigin="5828,2009" coordsize="10,20">
              <v:shape style="position:absolute;left:5828;top:2009;width:10;height:20" coordorigin="5828,2009" coordsize="10,20" path="m5828,2028l5838,2028,5838,2009,5828,2009,5828,2028xe" filled="true" fillcolor="#000000" stroked="false">
                <v:path arrowok="t"/>
                <v:fill type="solid"/>
              </v:shape>
            </v:group>
            <v:group style="position:absolute;left:5828;top:2028;width:10;height:20" coordorigin="5828,2028" coordsize="10,20">
              <v:shape style="position:absolute;left:5828;top:2028;width:10;height:20" coordorigin="5828,2028" coordsize="10,20" path="m5828,2048l5838,2048,5838,2028,5828,2028,5828,2048xe" filled="true" fillcolor="#000000" stroked="false">
                <v:path arrowok="t"/>
                <v:fill type="solid"/>
              </v:shape>
            </v:group>
            <v:group style="position:absolute;left:5828;top:2048;width:10;height:20" coordorigin="5828,2048" coordsize="10,20">
              <v:shape style="position:absolute;left:5828;top:2048;width:10;height:20" coordorigin="5828,2048" coordsize="10,20" path="m5828,2067l5838,2067,5838,2048,5828,2048,5828,2067xe" filled="true" fillcolor="#000000" stroked="false">
                <v:path arrowok="t"/>
                <v:fill type="solid"/>
              </v:shape>
            </v:group>
            <v:group style="position:absolute;left:5828;top:2067;width:10;height:20" coordorigin="5828,2067" coordsize="10,20">
              <v:shape style="position:absolute;left:5828;top:2067;width:10;height:20" coordorigin="5828,2067" coordsize="10,20" path="m5828,2086l5838,2086,5838,2067,5828,2067,5828,2086xe" filled="true" fillcolor="#000000" stroked="false">
                <v:path arrowok="t"/>
                <v:fill type="solid"/>
              </v:shape>
            </v:group>
            <v:group style="position:absolute;left:5828;top:2086;width:10;height:20" coordorigin="5828,2086" coordsize="10,20">
              <v:shape style="position:absolute;left:5828;top:2086;width:10;height:20" coordorigin="5828,2086" coordsize="10,20" path="m5828,2105l5838,2105,5838,2086,5828,2086,5828,2105xe" filled="true" fillcolor="#000000" stroked="false">
                <v:path arrowok="t"/>
                <v:fill type="solid"/>
              </v:shape>
            </v:group>
            <v:group style="position:absolute;left:5828;top:2108;width:10;height:2" coordorigin="5828,2108" coordsize="10,2">
              <v:shape style="position:absolute;left:5828;top:2108;width:10;height:2" coordorigin="5828,2108" coordsize="10,0" path="m5828,2108l5838,2108e" filled="false" stroked="true" strokeweight=".24002pt" strokecolor="#000000">
                <v:path arrowok="t"/>
              </v:shape>
            </v:group>
            <v:group style="position:absolute;left:7002;top:31;width:10;height:20" coordorigin="7002,31" coordsize="10,20">
              <v:shape style="position:absolute;left:7002;top:31;width:10;height:20" coordorigin="7002,31" coordsize="10,20" path="m7002,50l7011,50,7011,31,7002,31,7002,50xe" filled="true" fillcolor="#000000" stroked="false">
                <v:path arrowok="t"/>
                <v:fill type="solid"/>
              </v:shape>
            </v:group>
            <v:group style="position:absolute;left:7002;top:50;width:10;height:20" coordorigin="7002,50" coordsize="10,20">
              <v:shape style="position:absolute;left:7002;top:50;width:10;height:20" coordorigin="7002,50" coordsize="10,20" path="m7002,70l7011,70,7011,50,7002,50,7002,70xe" filled="true" fillcolor="#000000" stroked="false">
                <v:path arrowok="t"/>
                <v:fill type="solid"/>
              </v:shape>
            </v:group>
            <v:group style="position:absolute;left:7002;top:70;width:10;height:20" coordorigin="7002,70" coordsize="10,20">
              <v:shape style="position:absolute;left:7002;top:70;width:10;height:20" coordorigin="7002,70" coordsize="10,20" path="m7002,89l7011,89,7011,70,7002,70,7002,89xe" filled="true" fillcolor="#000000" stroked="false">
                <v:path arrowok="t"/>
                <v:fill type="solid"/>
              </v:shape>
            </v:group>
            <v:group style="position:absolute;left:7002;top:89;width:10;height:20" coordorigin="7002,89" coordsize="10,20">
              <v:shape style="position:absolute;left:7002;top:89;width:10;height:20" coordorigin="7002,89" coordsize="10,20" path="m7002,108l7011,108,7011,89,7002,89,7002,108xe" filled="true" fillcolor="#000000" stroked="false">
                <v:path arrowok="t"/>
                <v:fill type="solid"/>
              </v:shape>
            </v:group>
            <v:group style="position:absolute;left:7002;top:108;width:10;height:20" coordorigin="7002,108" coordsize="10,20">
              <v:shape style="position:absolute;left:7002;top:108;width:10;height:20" coordorigin="7002,108" coordsize="10,20" path="m7002,127l7011,127,7011,108,7002,108,7002,127xe" filled="true" fillcolor="#000000" stroked="false">
                <v:path arrowok="t"/>
                <v:fill type="solid"/>
              </v:shape>
            </v:group>
            <v:group style="position:absolute;left:7002;top:127;width:10;height:20" coordorigin="7002,127" coordsize="10,20">
              <v:shape style="position:absolute;left:7002;top:127;width:10;height:20" coordorigin="7002,127" coordsize="10,20" path="m7002,146l7011,146,7011,127,7002,127,7002,146xe" filled="true" fillcolor="#000000" stroked="false">
                <v:path arrowok="t"/>
                <v:fill type="solid"/>
              </v:shape>
            </v:group>
            <v:group style="position:absolute;left:7002;top:146;width:10;height:20" coordorigin="7002,146" coordsize="10,20">
              <v:shape style="position:absolute;left:7002;top:146;width:10;height:20" coordorigin="7002,146" coordsize="10,20" path="m7002,166l7011,166,7011,146,7002,146,7002,166xe" filled="true" fillcolor="#000000" stroked="false">
                <v:path arrowok="t"/>
                <v:fill type="solid"/>
              </v:shape>
            </v:group>
            <v:group style="position:absolute;left:7002;top:166;width:10;height:20" coordorigin="7002,166" coordsize="10,20">
              <v:shape style="position:absolute;left:7002;top:166;width:10;height:20" coordorigin="7002,166" coordsize="10,20" path="m7002,185l7011,185,7011,166,7002,166,7002,185xe" filled="true" fillcolor="#000000" stroked="false">
                <v:path arrowok="t"/>
                <v:fill type="solid"/>
              </v:shape>
            </v:group>
            <v:group style="position:absolute;left:7002;top:185;width:10;height:20" coordorigin="7002,185" coordsize="10,20">
              <v:shape style="position:absolute;left:7002;top:185;width:10;height:20" coordorigin="7002,185" coordsize="10,20" path="m7002,204l7011,204,7011,185,7002,185,7002,204xe" filled="true" fillcolor="#000000" stroked="false">
                <v:path arrowok="t"/>
                <v:fill type="solid"/>
              </v:shape>
            </v:group>
            <v:group style="position:absolute;left:7002;top:204;width:10;height:20" coordorigin="7002,204" coordsize="10,20">
              <v:shape style="position:absolute;left:7002;top:204;width:10;height:20" coordorigin="7002,204" coordsize="10,20" path="m7002,223l7011,223,7011,204,7002,204,7002,223xe" filled="true" fillcolor="#000000" stroked="false">
                <v:path arrowok="t"/>
                <v:fill type="solid"/>
              </v:shape>
            </v:group>
            <v:group style="position:absolute;left:7002;top:223;width:10;height:20" coordorigin="7002,223" coordsize="10,20">
              <v:shape style="position:absolute;left:7002;top:223;width:10;height:20" coordorigin="7002,223" coordsize="10,20" path="m7002,242l7011,242,7011,223,7002,223,7002,242xe" filled="true" fillcolor="#000000" stroked="false">
                <v:path arrowok="t"/>
                <v:fill type="solid"/>
              </v:shape>
            </v:group>
            <v:group style="position:absolute;left:7002;top:242;width:10;height:20" coordorigin="7002,242" coordsize="10,20">
              <v:shape style="position:absolute;left:7002;top:242;width:10;height:20" coordorigin="7002,242" coordsize="10,20" path="m7002,262l7011,262,7011,242,7002,242,7002,262xe" filled="true" fillcolor="#000000" stroked="false">
                <v:path arrowok="t"/>
                <v:fill type="solid"/>
              </v:shape>
            </v:group>
            <v:group style="position:absolute;left:7002;top:262;width:10;height:20" coordorigin="7002,262" coordsize="10,20">
              <v:shape style="position:absolute;left:7002;top:262;width:10;height:20" coordorigin="7002,262" coordsize="10,20" path="m7002,281l7011,281,7011,262,7002,262,7002,281xe" filled="true" fillcolor="#000000" stroked="false">
                <v:path arrowok="t"/>
                <v:fill type="solid"/>
              </v:shape>
            </v:group>
            <v:group style="position:absolute;left:7002;top:281;width:10;height:20" coordorigin="7002,281" coordsize="10,20">
              <v:shape style="position:absolute;left:7002;top:281;width:10;height:20" coordorigin="7002,281" coordsize="10,20" path="m7002,300l7011,300,7011,281,7002,281,7002,300xe" filled="true" fillcolor="#000000" stroked="false">
                <v:path arrowok="t"/>
                <v:fill type="solid"/>
              </v:shape>
            </v:group>
            <v:group style="position:absolute;left:7002;top:300;width:10;height:20" coordorigin="7002,300" coordsize="10,20">
              <v:shape style="position:absolute;left:7002;top:300;width:10;height:20" coordorigin="7002,300" coordsize="10,20" path="m7002,319l7011,319,7011,300,7002,300,7002,319xe" filled="true" fillcolor="#000000" stroked="false">
                <v:path arrowok="t"/>
                <v:fill type="solid"/>
              </v:shape>
            </v:group>
            <v:group style="position:absolute;left:7002;top:319;width:10;height:20" coordorigin="7002,319" coordsize="10,20">
              <v:shape style="position:absolute;left:7002;top:319;width:10;height:20" coordorigin="7002,319" coordsize="10,20" path="m7002,338l7011,338,7011,319,7002,319,7002,338xe" filled="true" fillcolor="#000000" stroked="false">
                <v:path arrowok="t"/>
                <v:fill type="solid"/>
              </v:shape>
            </v:group>
            <v:group style="position:absolute;left:7002;top:338;width:10;height:20" coordorigin="7002,338" coordsize="10,20">
              <v:shape style="position:absolute;left:7002;top:338;width:10;height:20" coordorigin="7002,338" coordsize="10,20" path="m7002,358l7011,358,7011,338,7002,338,7002,358xe" filled="true" fillcolor="#000000" stroked="false">
                <v:path arrowok="t"/>
                <v:fill type="solid"/>
              </v:shape>
            </v:group>
            <v:group style="position:absolute;left:7002;top:358;width:10;height:20" coordorigin="7002,358" coordsize="10,20">
              <v:shape style="position:absolute;left:7002;top:358;width:10;height:20" coordorigin="7002,358" coordsize="10,20" path="m7002,377l7011,377,7011,358,7002,358,7002,377xe" filled="true" fillcolor="#000000" stroked="false">
                <v:path arrowok="t"/>
                <v:fill type="solid"/>
              </v:shape>
            </v:group>
            <v:group style="position:absolute;left:7002;top:377;width:10;height:20" coordorigin="7002,377" coordsize="10,20">
              <v:shape style="position:absolute;left:7002;top:377;width:10;height:20" coordorigin="7002,377" coordsize="10,20" path="m7002,396l7011,396,7011,377,7002,377,7002,396xe" filled="true" fillcolor="#000000" stroked="false">
                <v:path arrowok="t"/>
                <v:fill type="solid"/>
              </v:shape>
            </v:group>
            <v:group style="position:absolute;left:7002;top:396;width:10;height:20" coordorigin="7002,396" coordsize="10,20">
              <v:shape style="position:absolute;left:7002;top:396;width:10;height:20" coordorigin="7002,396" coordsize="10,20" path="m7002,415l7011,415,7011,396,7002,396,7002,415xe" filled="true" fillcolor="#000000" stroked="false">
                <v:path arrowok="t"/>
                <v:fill type="solid"/>
              </v:shape>
            </v:group>
            <v:group style="position:absolute;left:7002;top:415;width:10;height:20" coordorigin="7002,415" coordsize="10,20">
              <v:shape style="position:absolute;left:7002;top:415;width:10;height:20" coordorigin="7002,415" coordsize="10,20" path="m7002,434l7011,434,7011,415,7002,415,7002,434xe" filled="true" fillcolor="#000000" stroked="false">
                <v:path arrowok="t"/>
                <v:fill type="solid"/>
              </v:shape>
            </v:group>
            <v:group style="position:absolute;left:7002;top:434;width:10;height:20" coordorigin="7002,434" coordsize="10,20">
              <v:shape style="position:absolute;left:7002;top:434;width:10;height:20" coordorigin="7002,434" coordsize="10,20" path="m7002,454l7011,454,7011,434,7002,434,7002,454xe" filled="true" fillcolor="#000000" stroked="false">
                <v:path arrowok="t"/>
                <v:fill type="solid"/>
              </v:shape>
            </v:group>
            <v:group style="position:absolute;left:7002;top:454;width:10;height:20" coordorigin="7002,454" coordsize="10,20">
              <v:shape style="position:absolute;left:7002;top:454;width:10;height:20" coordorigin="7002,454" coordsize="10,20" path="m7002,473l7011,473,7011,454,7002,454,7002,473xe" filled="true" fillcolor="#000000" stroked="false">
                <v:path arrowok="t"/>
                <v:fill type="solid"/>
              </v:shape>
            </v:group>
            <v:group style="position:absolute;left:7002;top:473;width:10;height:20" coordorigin="7002,473" coordsize="10,20">
              <v:shape style="position:absolute;left:7002;top:473;width:10;height:20" coordorigin="7002,473" coordsize="10,20" path="m7002,492l7011,492,7011,473,7002,473,7002,492xe" filled="true" fillcolor="#000000" stroked="false">
                <v:path arrowok="t"/>
                <v:fill type="solid"/>
              </v:shape>
            </v:group>
            <v:group style="position:absolute;left:7002;top:492;width:10;height:20" coordorigin="7002,492" coordsize="10,20">
              <v:shape style="position:absolute;left:7002;top:492;width:10;height:20" coordorigin="7002,492" coordsize="10,20" path="m7002,511l7011,511,7011,492,7002,492,7002,511xe" filled="true" fillcolor="#000000" stroked="false">
                <v:path arrowok="t"/>
                <v:fill type="solid"/>
              </v:shape>
            </v:group>
            <v:group style="position:absolute;left:7002;top:511;width:10;height:20" coordorigin="7002,511" coordsize="10,20">
              <v:shape style="position:absolute;left:7002;top:511;width:10;height:20" coordorigin="7002,511" coordsize="10,20" path="m7002,530l7011,530,7011,511,7002,511,7002,530xe" filled="true" fillcolor="#000000" stroked="false">
                <v:path arrowok="t"/>
                <v:fill type="solid"/>
              </v:shape>
            </v:group>
            <v:group style="position:absolute;left:7002;top:530;width:10;height:20" coordorigin="7002,530" coordsize="10,20">
              <v:shape style="position:absolute;left:7002;top:530;width:10;height:20" coordorigin="7002,530" coordsize="10,20" path="m7002,550l7011,550,7011,530,7002,530,7002,550xe" filled="true" fillcolor="#000000" stroked="false">
                <v:path arrowok="t"/>
                <v:fill type="solid"/>
              </v:shape>
            </v:group>
            <v:group style="position:absolute;left:7002;top:550;width:10;height:20" coordorigin="7002,550" coordsize="10,20">
              <v:shape style="position:absolute;left:7002;top:550;width:10;height:20" coordorigin="7002,550" coordsize="10,20" path="m7002,569l7011,569,7011,550,7002,550,7002,569xe" filled="true" fillcolor="#000000" stroked="false">
                <v:path arrowok="t"/>
                <v:fill type="solid"/>
              </v:shape>
            </v:group>
            <v:group style="position:absolute;left:7002;top:569;width:10;height:20" coordorigin="7002,569" coordsize="10,20">
              <v:shape style="position:absolute;left:7002;top:569;width:10;height:20" coordorigin="7002,569" coordsize="10,20" path="m7002,588l7011,588,7011,569,7002,569,7002,588xe" filled="true" fillcolor="#000000" stroked="false">
                <v:path arrowok="t"/>
                <v:fill type="solid"/>
              </v:shape>
            </v:group>
            <v:group style="position:absolute;left:7002;top:588;width:10;height:20" coordorigin="7002,588" coordsize="10,20">
              <v:shape style="position:absolute;left:7002;top:588;width:10;height:20" coordorigin="7002,588" coordsize="10,20" path="m7002,607l7011,607,7011,588,7002,588,7002,607xe" filled="true" fillcolor="#000000" stroked="false">
                <v:path arrowok="t"/>
                <v:fill type="solid"/>
              </v:shape>
            </v:group>
            <v:group style="position:absolute;left:7002;top:607;width:10;height:20" coordorigin="7002,607" coordsize="10,20">
              <v:shape style="position:absolute;left:7002;top:607;width:10;height:20" coordorigin="7002,607" coordsize="10,20" path="m7002,626l7011,626,7011,607,7002,607,7002,626xe" filled="true" fillcolor="#000000" stroked="false">
                <v:path arrowok="t"/>
                <v:fill type="solid"/>
              </v:shape>
            </v:group>
            <v:group style="position:absolute;left:7002;top:626;width:10;height:20" coordorigin="7002,626" coordsize="10,20">
              <v:shape style="position:absolute;left:7002;top:626;width:10;height:20" coordorigin="7002,626" coordsize="10,20" path="m7002,646l7011,646,7011,626,7002,626,7002,646xe" filled="true" fillcolor="#000000" stroked="false">
                <v:path arrowok="t"/>
                <v:fill type="solid"/>
              </v:shape>
            </v:group>
            <v:group style="position:absolute;left:7002;top:646;width:10;height:20" coordorigin="7002,646" coordsize="10,20">
              <v:shape style="position:absolute;left:7002;top:646;width:10;height:20" coordorigin="7002,646" coordsize="10,20" path="m7002,665l7011,665,7011,646,7002,646,7002,665xe" filled="true" fillcolor="#000000" stroked="false">
                <v:path arrowok="t"/>
                <v:fill type="solid"/>
              </v:shape>
            </v:group>
            <v:group style="position:absolute;left:7002;top:665;width:10;height:20" coordorigin="7002,665" coordsize="10,20">
              <v:shape style="position:absolute;left:7002;top:665;width:10;height:20" coordorigin="7002,665" coordsize="10,20" path="m7002,684l7011,684,7011,665,7002,665,7002,684xe" filled="true" fillcolor="#000000" stroked="false">
                <v:path arrowok="t"/>
                <v:fill type="solid"/>
              </v:shape>
            </v:group>
            <v:group style="position:absolute;left:7002;top:684;width:10;height:20" coordorigin="7002,684" coordsize="10,20">
              <v:shape style="position:absolute;left:7002;top:684;width:10;height:20" coordorigin="7002,684" coordsize="10,20" path="m7002,703l7011,703,7011,684,7002,684,7002,703xe" filled="true" fillcolor="#000000" stroked="false">
                <v:path arrowok="t"/>
                <v:fill type="solid"/>
              </v:shape>
            </v:group>
            <v:group style="position:absolute;left:7002;top:703;width:10;height:20" coordorigin="7002,703" coordsize="10,20">
              <v:shape style="position:absolute;left:7002;top:703;width:10;height:20" coordorigin="7002,703" coordsize="10,20" path="m7002,722l7011,722,7011,703,7002,703,7002,722xe" filled="true" fillcolor="#000000" stroked="false">
                <v:path arrowok="t"/>
                <v:fill type="solid"/>
              </v:shape>
            </v:group>
            <v:group style="position:absolute;left:7002;top:722;width:10;height:20" coordorigin="7002,722" coordsize="10,20">
              <v:shape style="position:absolute;left:7002;top:722;width:10;height:20" coordorigin="7002,722" coordsize="10,20" path="m7002,742l7011,742,7011,722,7002,722,7002,742xe" filled="true" fillcolor="#000000" stroked="false">
                <v:path arrowok="t"/>
                <v:fill type="solid"/>
              </v:shape>
            </v:group>
            <v:group style="position:absolute;left:7002;top:742;width:10;height:20" coordorigin="7002,742" coordsize="10,20">
              <v:shape style="position:absolute;left:7002;top:742;width:10;height:20" coordorigin="7002,742" coordsize="10,20" path="m7002,761l7011,761,7011,742,7002,742,7002,761xe" filled="true" fillcolor="#000000" stroked="false">
                <v:path arrowok="t"/>
                <v:fill type="solid"/>
              </v:shape>
            </v:group>
            <v:group style="position:absolute;left:7002;top:761;width:10;height:20" coordorigin="7002,761" coordsize="10,20">
              <v:shape style="position:absolute;left:7002;top:761;width:10;height:20" coordorigin="7002,761" coordsize="10,20" path="m7002,780l7011,780,7011,761,7002,761,7002,780xe" filled="true" fillcolor="#000000" stroked="false">
                <v:path arrowok="t"/>
                <v:fill type="solid"/>
              </v:shape>
            </v:group>
            <v:group style="position:absolute;left:7002;top:780;width:10;height:20" coordorigin="7002,780" coordsize="10,20">
              <v:shape style="position:absolute;left:7002;top:780;width:10;height:20" coordorigin="7002,780" coordsize="10,20" path="m7002,799l7011,799,7011,780,7002,780,7002,799xe" filled="true" fillcolor="#000000" stroked="false">
                <v:path arrowok="t"/>
                <v:fill type="solid"/>
              </v:shape>
            </v:group>
            <v:group style="position:absolute;left:7002;top:799;width:10;height:20" coordorigin="7002,799" coordsize="10,20">
              <v:shape style="position:absolute;left:7002;top:799;width:10;height:20" coordorigin="7002,799" coordsize="10,20" path="m7002,818l7011,818,7011,799,7002,799,7002,818xe" filled="true" fillcolor="#000000" stroked="false">
                <v:path arrowok="t"/>
                <v:fill type="solid"/>
              </v:shape>
            </v:group>
            <v:group style="position:absolute;left:7002;top:818;width:10;height:20" coordorigin="7002,818" coordsize="10,20">
              <v:shape style="position:absolute;left:7002;top:818;width:10;height:20" coordorigin="7002,818" coordsize="10,20" path="m7002,838l7011,838,7011,818,7002,818,7002,838xe" filled="true" fillcolor="#000000" stroked="false">
                <v:path arrowok="t"/>
                <v:fill type="solid"/>
              </v:shape>
            </v:group>
            <v:group style="position:absolute;left:7002;top:838;width:10;height:20" coordorigin="7002,838" coordsize="10,20">
              <v:shape style="position:absolute;left:7002;top:838;width:10;height:20" coordorigin="7002,838" coordsize="10,20" path="m7002,857l7011,857,7011,838,7002,838,7002,857xe" filled="true" fillcolor="#000000" stroked="false">
                <v:path arrowok="t"/>
                <v:fill type="solid"/>
              </v:shape>
            </v:group>
            <v:group style="position:absolute;left:7002;top:857;width:10;height:20" coordorigin="7002,857" coordsize="10,20">
              <v:shape style="position:absolute;left:7002;top:857;width:10;height:20" coordorigin="7002,857" coordsize="10,20" path="m7002,876l7011,876,7011,857,7002,857,7002,876xe" filled="true" fillcolor="#000000" stroked="false">
                <v:path arrowok="t"/>
                <v:fill type="solid"/>
              </v:shape>
            </v:group>
            <v:group style="position:absolute;left:7002;top:876;width:10;height:20" coordorigin="7002,876" coordsize="10,20">
              <v:shape style="position:absolute;left:7002;top:876;width:10;height:20" coordorigin="7002,876" coordsize="10,20" path="m7002,895l7011,895,7011,876,7002,876,7002,895xe" filled="true" fillcolor="#000000" stroked="false">
                <v:path arrowok="t"/>
                <v:fill type="solid"/>
              </v:shape>
            </v:group>
            <v:group style="position:absolute;left:7002;top:895;width:10;height:20" coordorigin="7002,895" coordsize="10,20">
              <v:shape style="position:absolute;left:7002;top:895;width:10;height:20" coordorigin="7002,895" coordsize="10,20" path="m7002,914l7011,914,7011,895,7002,895,7002,914xe" filled="true" fillcolor="#000000" stroked="false">
                <v:path arrowok="t"/>
                <v:fill type="solid"/>
              </v:shape>
            </v:group>
            <v:group style="position:absolute;left:7002;top:914;width:10;height:20" coordorigin="7002,914" coordsize="10,20">
              <v:shape style="position:absolute;left:7002;top:914;width:10;height:20" coordorigin="7002,914" coordsize="10,20" path="m7002,934l7011,934,7011,914,7002,914,7002,934xe" filled="true" fillcolor="#000000" stroked="false">
                <v:path arrowok="t"/>
                <v:fill type="solid"/>
              </v:shape>
            </v:group>
            <v:group style="position:absolute;left:7002;top:934;width:10;height:20" coordorigin="7002,934" coordsize="10,20">
              <v:shape style="position:absolute;left:7002;top:934;width:10;height:20" coordorigin="7002,934" coordsize="10,20" path="m7002,953l7011,953,7011,934,7002,934,7002,953xe" filled="true" fillcolor="#000000" stroked="false">
                <v:path arrowok="t"/>
                <v:fill type="solid"/>
              </v:shape>
            </v:group>
            <v:group style="position:absolute;left:7002;top:953;width:10;height:20" coordorigin="7002,953" coordsize="10,20">
              <v:shape style="position:absolute;left:7002;top:953;width:10;height:20" coordorigin="7002,953" coordsize="10,20" path="m7002,972l7011,972,7011,953,7002,953,7002,972xe" filled="true" fillcolor="#000000" stroked="false">
                <v:path arrowok="t"/>
                <v:fill type="solid"/>
              </v:shape>
            </v:group>
            <v:group style="position:absolute;left:7002;top:972;width:10;height:20" coordorigin="7002,972" coordsize="10,20">
              <v:shape style="position:absolute;left:7002;top:972;width:10;height:20" coordorigin="7002,972" coordsize="10,20" path="m7002,991l7011,991,7011,972,7002,972,7002,991xe" filled="true" fillcolor="#000000" stroked="false">
                <v:path arrowok="t"/>
                <v:fill type="solid"/>
              </v:shape>
            </v:group>
            <v:group style="position:absolute;left:7002;top:991;width:10;height:20" coordorigin="7002,991" coordsize="10,20">
              <v:shape style="position:absolute;left:7002;top:991;width:10;height:20" coordorigin="7002,991" coordsize="10,20" path="m7002,1010l7011,1010,7011,991,7002,991,7002,1010xe" filled="true" fillcolor="#000000" stroked="false">
                <v:path arrowok="t"/>
                <v:fill type="solid"/>
              </v:shape>
            </v:group>
            <v:group style="position:absolute;left:7002;top:1010;width:10;height:20" coordorigin="7002,1010" coordsize="10,20">
              <v:shape style="position:absolute;left:7002;top:1010;width:10;height:20" coordorigin="7002,1010" coordsize="10,20" path="m7002,1030l7011,1030,7011,1010,7002,1010,7002,1030xe" filled="true" fillcolor="#000000" stroked="false">
                <v:path arrowok="t"/>
                <v:fill type="solid"/>
              </v:shape>
            </v:group>
            <v:group style="position:absolute;left:7002;top:1030;width:10;height:20" coordorigin="7002,1030" coordsize="10,20">
              <v:shape style="position:absolute;left:7002;top:1030;width:10;height:20" coordorigin="7002,1030" coordsize="10,20" path="m7002,1049l7011,1049,7011,1030,7002,1030,7002,1049xe" filled="true" fillcolor="#000000" stroked="false">
                <v:path arrowok="t"/>
                <v:fill type="solid"/>
              </v:shape>
            </v:group>
            <v:group style="position:absolute;left:7002;top:1049;width:10;height:20" coordorigin="7002,1049" coordsize="10,20">
              <v:shape style="position:absolute;left:7002;top:1049;width:10;height:20" coordorigin="7002,1049" coordsize="10,20" path="m7002,1068l7011,1068,7011,1049,7002,1049,7002,1068xe" filled="true" fillcolor="#000000" stroked="false">
                <v:path arrowok="t"/>
                <v:fill type="solid"/>
              </v:shape>
            </v:group>
            <v:group style="position:absolute;left:7002;top:1068;width:10;height:20" coordorigin="7002,1068" coordsize="10,20">
              <v:shape style="position:absolute;left:7002;top:1068;width:10;height:20" coordorigin="7002,1068" coordsize="10,20" path="m7002,1087l7011,1087,7011,1068,7002,1068,7002,1087xe" filled="true" fillcolor="#000000" stroked="false">
                <v:path arrowok="t"/>
                <v:fill type="solid"/>
              </v:shape>
            </v:group>
            <v:group style="position:absolute;left:7002;top:1087;width:10;height:20" coordorigin="7002,1087" coordsize="10,20">
              <v:shape style="position:absolute;left:7002;top:1087;width:10;height:20" coordorigin="7002,1087" coordsize="10,20" path="m7002,1106l7011,1106,7011,1087,7002,1087,7002,1106xe" filled="true" fillcolor="#000000" stroked="false">
                <v:path arrowok="t"/>
                <v:fill type="solid"/>
              </v:shape>
            </v:group>
            <v:group style="position:absolute;left:7002;top:1106;width:10;height:20" coordorigin="7002,1106" coordsize="10,20">
              <v:shape style="position:absolute;left:7002;top:1106;width:10;height:20" coordorigin="7002,1106" coordsize="10,20" path="m7002,1126l7011,1126,7011,1106,7002,1106,7002,1126xe" filled="true" fillcolor="#000000" stroked="false">
                <v:path arrowok="t"/>
                <v:fill type="solid"/>
              </v:shape>
            </v:group>
            <v:group style="position:absolute;left:7002;top:1126;width:10;height:20" coordorigin="7002,1126" coordsize="10,20">
              <v:shape style="position:absolute;left:7002;top:1126;width:10;height:20" coordorigin="7002,1126" coordsize="10,20" path="m7002,1145l7011,1145,7011,1126,7002,1126,7002,1145xe" filled="true" fillcolor="#000000" stroked="false">
                <v:path arrowok="t"/>
                <v:fill type="solid"/>
              </v:shape>
            </v:group>
            <v:group style="position:absolute;left:7002;top:1145;width:10;height:20" coordorigin="7002,1145" coordsize="10,20">
              <v:shape style="position:absolute;left:7002;top:1145;width:10;height:20" coordorigin="7002,1145" coordsize="10,20" path="m7002,1164l7011,1164,7011,1145,7002,1145,7002,1164xe" filled="true" fillcolor="#000000" stroked="false">
                <v:path arrowok="t"/>
                <v:fill type="solid"/>
              </v:shape>
            </v:group>
            <v:group style="position:absolute;left:7002;top:1164;width:10;height:20" coordorigin="7002,1164" coordsize="10,20">
              <v:shape style="position:absolute;left:7002;top:1164;width:10;height:20" coordorigin="7002,1164" coordsize="10,20" path="m7002,1183l7011,1183,7011,1164,7002,1164,7002,1183xe" filled="true" fillcolor="#000000" stroked="false">
                <v:path arrowok="t"/>
                <v:fill type="solid"/>
              </v:shape>
            </v:group>
            <v:group style="position:absolute;left:7002;top:1183;width:10;height:20" coordorigin="7002,1183" coordsize="10,20">
              <v:shape style="position:absolute;left:7002;top:1183;width:10;height:20" coordorigin="7002,1183" coordsize="10,20" path="m7002,1202l7011,1202,7011,1183,7002,1183,7002,1202xe" filled="true" fillcolor="#000000" stroked="false">
                <v:path arrowok="t"/>
                <v:fill type="solid"/>
              </v:shape>
            </v:group>
            <v:group style="position:absolute;left:7002;top:1202;width:10;height:20" coordorigin="7002,1202" coordsize="10,20">
              <v:shape style="position:absolute;left:7002;top:1202;width:10;height:20" coordorigin="7002,1202" coordsize="10,20" path="m7002,1222l7011,1222,7011,1202,7002,1202,7002,1222xe" filled="true" fillcolor="#000000" stroked="false">
                <v:path arrowok="t"/>
                <v:fill type="solid"/>
              </v:shape>
            </v:group>
            <v:group style="position:absolute;left:7002;top:1222;width:10;height:20" coordorigin="7002,1222" coordsize="10,20">
              <v:shape style="position:absolute;left:7002;top:1222;width:10;height:20" coordorigin="7002,1222" coordsize="10,20" path="m7002,1241l7011,1241,7011,1222,7002,1222,7002,1241xe" filled="true" fillcolor="#000000" stroked="false">
                <v:path arrowok="t"/>
                <v:fill type="solid"/>
              </v:shape>
            </v:group>
            <v:group style="position:absolute;left:7002;top:1241;width:10;height:20" coordorigin="7002,1241" coordsize="10,20">
              <v:shape style="position:absolute;left:7002;top:1241;width:10;height:20" coordorigin="7002,1241" coordsize="10,20" path="m7002,1260l7011,1260,7011,1241,7002,1241,7002,1260xe" filled="true" fillcolor="#000000" stroked="false">
                <v:path arrowok="t"/>
                <v:fill type="solid"/>
              </v:shape>
            </v:group>
            <v:group style="position:absolute;left:7002;top:1260;width:10;height:20" coordorigin="7002,1260" coordsize="10,20">
              <v:shape style="position:absolute;left:7002;top:1260;width:10;height:20" coordorigin="7002,1260" coordsize="10,20" path="m7002,1279l7011,1279,7011,1260,7002,1260,7002,1279xe" filled="true" fillcolor="#000000" stroked="false">
                <v:path arrowok="t"/>
                <v:fill type="solid"/>
              </v:shape>
            </v:group>
            <v:group style="position:absolute;left:7002;top:1279;width:10;height:20" coordorigin="7002,1279" coordsize="10,20">
              <v:shape style="position:absolute;left:7002;top:1279;width:10;height:20" coordorigin="7002,1279" coordsize="10,20" path="m7002,1298l7011,1298,7011,1279,7002,1279,7002,1298xe" filled="true" fillcolor="#000000" stroked="false">
                <v:path arrowok="t"/>
                <v:fill type="solid"/>
              </v:shape>
            </v:group>
            <v:group style="position:absolute;left:7002;top:1298;width:10;height:20" coordorigin="7002,1298" coordsize="10,20">
              <v:shape style="position:absolute;left:7002;top:1298;width:10;height:20" coordorigin="7002,1298" coordsize="10,20" path="m7002,1318l7011,1318,7011,1298,7002,1298,7002,1318xe" filled="true" fillcolor="#000000" stroked="false">
                <v:path arrowok="t"/>
                <v:fill type="solid"/>
              </v:shape>
            </v:group>
            <v:group style="position:absolute;left:7002;top:1318;width:10;height:20" coordorigin="7002,1318" coordsize="10,20">
              <v:shape style="position:absolute;left:7002;top:1318;width:10;height:20" coordorigin="7002,1318" coordsize="10,20" path="m7002,1337l7011,1337,7011,1318,7002,1318,7002,1337xe" filled="true" fillcolor="#000000" stroked="false">
                <v:path arrowok="t"/>
                <v:fill type="solid"/>
              </v:shape>
            </v:group>
            <v:group style="position:absolute;left:7002;top:1337;width:10;height:20" coordorigin="7002,1337" coordsize="10,20">
              <v:shape style="position:absolute;left:7002;top:1337;width:10;height:20" coordorigin="7002,1337" coordsize="10,20" path="m7002,1356l7011,1356,7011,1337,7002,1337,7002,1356xe" filled="true" fillcolor="#000000" stroked="false">
                <v:path arrowok="t"/>
                <v:fill type="solid"/>
              </v:shape>
            </v:group>
            <v:group style="position:absolute;left:7002;top:1356;width:10;height:20" coordorigin="7002,1356" coordsize="10,20">
              <v:shape style="position:absolute;left:7002;top:1356;width:10;height:20" coordorigin="7002,1356" coordsize="10,20" path="m7002,1375l7011,1375,7011,1356,7002,1356,7002,1375xe" filled="true" fillcolor="#000000" stroked="false">
                <v:path arrowok="t"/>
                <v:fill type="solid"/>
              </v:shape>
            </v:group>
            <v:group style="position:absolute;left:7002;top:1375;width:10;height:20" coordorigin="7002,1375" coordsize="10,20">
              <v:shape style="position:absolute;left:7002;top:1375;width:10;height:20" coordorigin="7002,1375" coordsize="10,20" path="m7002,1394l7011,1394,7011,1375,7002,1375,7002,1394xe" filled="true" fillcolor="#000000" stroked="false">
                <v:path arrowok="t"/>
                <v:fill type="solid"/>
              </v:shape>
            </v:group>
            <v:group style="position:absolute;left:7002;top:1394;width:10;height:20" coordorigin="7002,1394" coordsize="10,20">
              <v:shape style="position:absolute;left:7002;top:1394;width:10;height:20" coordorigin="7002,1394" coordsize="10,20" path="m7002,1414l7011,1414,7011,1394,7002,1394,7002,1414xe" filled="true" fillcolor="#000000" stroked="false">
                <v:path arrowok="t"/>
                <v:fill type="solid"/>
              </v:shape>
            </v:group>
            <v:group style="position:absolute;left:7002;top:1414;width:10;height:20" coordorigin="7002,1414" coordsize="10,20">
              <v:shape style="position:absolute;left:7002;top:1414;width:10;height:20" coordorigin="7002,1414" coordsize="10,20" path="m7002,1433l7011,1433,7011,1414,7002,1414,7002,1433xe" filled="true" fillcolor="#000000" stroked="false">
                <v:path arrowok="t"/>
                <v:fill type="solid"/>
              </v:shape>
            </v:group>
            <v:group style="position:absolute;left:7002;top:1433;width:10;height:20" coordorigin="7002,1433" coordsize="10,20">
              <v:shape style="position:absolute;left:7002;top:1433;width:10;height:20" coordorigin="7002,1433" coordsize="10,20" path="m7002,1452l7011,1452,7011,1433,7002,1433,7002,1452xe" filled="true" fillcolor="#000000" stroked="false">
                <v:path arrowok="t"/>
                <v:fill type="solid"/>
              </v:shape>
            </v:group>
            <v:group style="position:absolute;left:7002;top:1452;width:10;height:20" coordorigin="7002,1452" coordsize="10,20">
              <v:shape style="position:absolute;left:7002;top:1452;width:10;height:20" coordorigin="7002,1452" coordsize="10,20" path="m7002,1471l7011,1471,7011,1452,7002,1452,7002,1471xe" filled="true" fillcolor="#000000" stroked="false">
                <v:path arrowok="t"/>
                <v:fill type="solid"/>
              </v:shape>
            </v:group>
            <v:group style="position:absolute;left:7002;top:1471;width:10;height:20" coordorigin="7002,1471" coordsize="10,20">
              <v:shape style="position:absolute;left:7002;top:1471;width:10;height:20" coordorigin="7002,1471" coordsize="10,20" path="m7002,1490l7011,1490,7011,1471,7002,1471,7002,1490xe" filled="true" fillcolor="#000000" stroked="false">
                <v:path arrowok="t"/>
                <v:fill type="solid"/>
              </v:shape>
            </v:group>
            <v:group style="position:absolute;left:7002;top:1490;width:10;height:20" coordorigin="7002,1490" coordsize="10,20">
              <v:shape style="position:absolute;left:7002;top:1490;width:10;height:20" coordorigin="7002,1490" coordsize="10,20" path="m7002,1510l7011,1510,7011,1490,7002,1490,7002,1510xe" filled="true" fillcolor="#000000" stroked="false">
                <v:path arrowok="t"/>
                <v:fill type="solid"/>
              </v:shape>
            </v:group>
            <v:group style="position:absolute;left:7002;top:1510;width:10;height:20" coordorigin="7002,1510" coordsize="10,20">
              <v:shape style="position:absolute;left:7002;top:1510;width:10;height:20" coordorigin="7002,1510" coordsize="10,20" path="m7002,1529l7011,1529,7011,1510,7002,1510,7002,1529xe" filled="true" fillcolor="#000000" stroked="false">
                <v:path arrowok="t"/>
                <v:fill type="solid"/>
              </v:shape>
            </v:group>
            <v:group style="position:absolute;left:7002;top:1529;width:10;height:20" coordorigin="7002,1529" coordsize="10,20">
              <v:shape style="position:absolute;left:7002;top:1529;width:10;height:20" coordorigin="7002,1529" coordsize="10,20" path="m7002,1548l7011,1548,7011,1529,7002,1529,7002,1548xe" filled="true" fillcolor="#000000" stroked="false">
                <v:path arrowok="t"/>
                <v:fill type="solid"/>
              </v:shape>
            </v:group>
            <v:group style="position:absolute;left:7002;top:1548;width:10;height:20" coordorigin="7002,1548" coordsize="10,20">
              <v:shape style="position:absolute;left:7002;top:1548;width:10;height:20" coordorigin="7002,1548" coordsize="10,20" path="m7002,1567l7011,1567,7011,1548,7002,1548,7002,1567xe" filled="true" fillcolor="#000000" stroked="false">
                <v:path arrowok="t"/>
                <v:fill type="solid"/>
              </v:shape>
            </v:group>
            <v:group style="position:absolute;left:7002;top:1567;width:10;height:20" coordorigin="7002,1567" coordsize="10,20">
              <v:shape style="position:absolute;left:7002;top:1567;width:10;height:20" coordorigin="7002,1567" coordsize="10,20" path="m7002,1586l7011,1586,7011,1567,7002,1567,7002,1586xe" filled="true" fillcolor="#000000" stroked="false">
                <v:path arrowok="t"/>
                <v:fill type="solid"/>
              </v:shape>
            </v:group>
            <v:group style="position:absolute;left:7002;top:1586;width:10;height:20" coordorigin="7002,1586" coordsize="10,20">
              <v:shape style="position:absolute;left:7002;top:1586;width:10;height:20" coordorigin="7002,1586" coordsize="10,20" path="m7002,1606l7011,1606,7011,1586,7002,1586,7002,1606xe" filled="true" fillcolor="#000000" stroked="false">
                <v:path arrowok="t"/>
                <v:fill type="solid"/>
              </v:shape>
            </v:group>
            <v:group style="position:absolute;left:7002;top:1606;width:10;height:20" coordorigin="7002,1606" coordsize="10,20">
              <v:shape style="position:absolute;left:7002;top:1606;width:10;height:20" coordorigin="7002,1606" coordsize="10,20" path="m7002,1625l7011,1625,7011,1606,7002,1606,7002,1625xe" filled="true" fillcolor="#000000" stroked="false">
                <v:path arrowok="t"/>
                <v:fill type="solid"/>
              </v:shape>
            </v:group>
            <v:group style="position:absolute;left:7002;top:1625;width:10;height:20" coordorigin="7002,1625" coordsize="10,20">
              <v:shape style="position:absolute;left:7002;top:1625;width:10;height:20" coordorigin="7002,1625" coordsize="10,20" path="m7002,1644l7011,1644,7011,1625,7002,1625,7002,1644xe" filled="true" fillcolor="#000000" stroked="false">
                <v:path arrowok="t"/>
                <v:fill type="solid"/>
              </v:shape>
            </v:group>
            <v:group style="position:absolute;left:7002;top:1644;width:10;height:20" coordorigin="7002,1644" coordsize="10,20">
              <v:shape style="position:absolute;left:7002;top:1644;width:10;height:20" coordorigin="7002,1644" coordsize="10,20" path="m7002,1664l7011,1664,7011,1644,7002,1644,7002,1664xe" filled="true" fillcolor="#000000" stroked="false">
                <v:path arrowok="t"/>
                <v:fill type="solid"/>
              </v:shape>
            </v:group>
            <v:group style="position:absolute;left:7002;top:1664;width:10;height:20" coordorigin="7002,1664" coordsize="10,20">
              <v:shape style="position:absolute;left:7002;top:1664;width:10;height:20" coordorigin="7002,1664" coordsize="10,20" path="m7002,1683l7011,1683,7011,1664,7002,1664,7002,1683xe" filled="true" fillcolor="#000000" stroked="false">
                <v:path arrowok="t"/>
                <v:fill type="solid"/>
              </v:shape>
            </v:group>
            <v:group style="position:absolute;left:7002;top:1683;width:10;height:20" coordorigin="7002,1683" coordsize="10,20">
              <v:shape style="position:absolute;left:7002;top:1683;width:10;height:20" coordorigin="7002,1683" coordsize="10,20" path="m7002,1702l7011,1702,7011,1683,7002,1683,7002,1702xe" filled="true" fillcolor="#000000" stroked="false">
                <v:path arrowok="t"/>
                <v:fill type="solid"/>
              </v:shape>
            </v:group>
            <v:group style="position:absolute;left:7002;top:1702;width:10;height:20" coordorigin="7002,1702" coordsize="10,20">
              <v:shape style="position:absolute;left:7002;top:1702;width:10;height:20" coordorigin="7002,1702" coordsize="10,20" path="m7002,1721l7011,1721,7011,1702,7002,1702,7002,1721xe" filled="true" fillcolor="#000000" stroked="false">
                <v:path arrowok="t"/>
                <v:fill type="solid"/>
              </v:shape>
            </v:group>
            <v:group style="position:absolute;left:7002;top:1721;width:10;height:20" coordorigin="7002,1721" coordsize="10,20">
              <v:shape style="position:absolute;left:7002;top:1721;width:10;height:20" coordorigin="7002,1721" coordsize="10,20" path="m7002,1740l7011,1740,7011,1721,7002,1721,7002,1740xe" filled="true" fillcolor="#000000" stroked="false">
                <v:path arrowok="t"/>
                <v:fill type="solid"/>
              </v:shape>
            </v:group>
            <v:group style="position:absolute;left:7002;top:1740;width:10;height:20" coordorigin="7002,1740" coordsize="10,20">
              <v:shape style="position:absolute;left:7002;top:1740;width:10;height:20" coordorigin="7002,1740" coordsize="10,20" path="m7002,1760l7011,1760,7011,1740,7002,1740,7002,1760xe" filled="true" fillcolor="#000000" stroked="false">
                <v:path arrowok="t"/>
                <v:fill type="solid"/>
              </v:shape>
            </v:group>
            <v:group style="position:absolute;left:7002;top:1760;width:10;height:20" coordorigin="7002,1760" coordsize="10,20">
              <v:shape style="position:absolute;left:7002;top:1760;width:10;height:20" coordorigin="7002,1760" coordsize="10,20" path="m7002,1779l7011,1779,7011,1760,7002,1760,7002,1779xe" filled="true" fillcolor="#000000" stroked="false">
                <v:path arrowok="t"/>
                <v:fill type="solid"/>
              </v:shape>
            </v:group>
            <v:group style="position:absolute;left:7002;top:1779;width:10;height:20" coordorigin="7002,1779" coordsize="10,20">
              <v:shape style="position:absolute;left:7002;top:1779;width:10;height:20" coordorigin="7002,1779" coordsize="10,20" path="m7002,1798l7011,1798,7011,1779,7002,1779,7002,1798xe" filled="true" fillcolor="#000000" stroked="false">
                <v:path arrowok="t"/>
                <v:fill type="solid"/>
              </v:shape>
            </v:group>
            <v:group style="position:absolute;left:7002;top:1798;width:10;height:20" coordorigin="7002,1798" coordsize="10,20">
              <v:shape style="position:absolute;left:7002;top:1798;width:10;height:20" coordorigin="7002,1798" coordsize="10,20" path="m7002,1817l7011,1817,7011,1798,7002,1798,7002,1817xe" filled="true" fillcolor="#000000" stroked="false">
                <v:path arrowok="t"/>
                <v:fill type="solid"/>
              </v:shape>
            </v:group>
            <v:group style="position:absolute;left:7002;top:1817;width:10;height:20" coordorigin="7002,1817" coordsize="10,20">
              <v:shape style="position:absolute;left:7002;top:1817;width:10;height:20" coordorigin="7002,1817" coordsize="10,20" path="m7002,1836l7011,1836,7011,1817,7002,1817,7002,1836xe" filled="true" fillcolor="#000000" stroked="false">
                <v:path arrowok="t"/>
                <v:fill type="solid"/>
              </v:shape>
            </v:group>
            <v:group style="position:absolute;left:7002;top:1836;width:10;height:20" coordorigin="7002,1836" coordsize="10,20">
              <v:shape style="position:absolute;left:7002;top:1836;width:10;height:20" coordorigin="7002,1836" coordsize="10,20" path="m7002,1856l7011,1856,7011,1836,7002,1836,7002,1856xe" filled="true" fillcolor="#000000" stroked="false">
                <v:path arrowok="t"/>
                <v:fill type="solid"/>
              </v:shape>
            </v:group>
            <v:group style="position:absolute;left:7002;top:1856;width:10;height:20" coordorigin="7002,1856" coordsize="10,20">
              <v:shape style="position:absolute;left:7002;top:1856;width:10;height:20" coordorigin="7002,1856" coordsize="10,20" path="m7002,1875l7011,1875,7011,1856,7002,1856,7002,1875xe" filled="true" fillcolor="#000000" stroked="false">
                <v:path arrowok="t"/>
                <v:fill type="solid"/>
              </v:shape>
            </v:group>
            <v:group style="position:absolute;left:7002;top:1875;width:10;height:20" coordorigin="7002,1875" coordsize="10,20">
              <v:shape style="position:absolute;left:7002;top:1875;width:10;height:20" coordorigin="7002,1875" coordsize="10,20" path="m7002,1894l7011,1894,7011,1875,7002,1875,7002,1894xe" filled="true" fillcolor="#000000" stroked="false">
                <v:path arrowok="t"/>
                <v:fill type="solid"/>
              </v:shape>
            </v:group>
            <v:group style="position:absolute;left:7002;top:1894;width:10;height:20" coordorigin="7002,1894" coordsize="10,20">
              <v:shape style="position:absolute;left:7002;top:1894;width:10;height:20" coordorigin="7002,1894" coordsize="10,20" path="m7002,1913l7011,1913,7011,1894,7002,1894,7002,1913xe" filled="true" fillcolor="#000000" stroked="false">
                <v:path arrowok="t"/>
                <v:fill type="solid"/>
              </v:shape>
            </v:group>
            <v:group style="position:absolute;left:7002;top:1913;width:10;height:20" coordorigin="7002,1913" coordsize="10,20">
              <v:shape style="position:absolute;left:7002;top:1913;width:10;height:20" coordorigin="7002,1913" coordsize="10,20" path="m7002,1932l7011,1932,7011,1913,7002,1913,7002,1932xe" filled="true" fillcolor="#000000" stroked="false">
                <v:path arrowok="t"/>
                <v:fill type="solid"/>
              </v:shape>
            </v:group>
            <v:group style="position:absolute;left:7002;top:1932;width:10;height:20" coordorigin="7002,1932" coordsize="10,20">
              <v:shape style="position:absolute;left:7002;top:1932;width:10;height:20" coordorigin="7002,1932" coordsize="10,20" path="m7002,1952l7011,1952,7011,1932,7002,1932,7002,1952xe" filled="true" fillcolor="#000000" stroked="false">
                <v:path arrowok="t"/>
                <v:fill type="solid"/>
              </v:shape>
            </v:group>
            <v:group style="position:absolute;left:7002;top:1952;width:10;height:20" coordorigin="7002,1952" coordsize="10,20">
              <v:shape style="position:absolute;left:7002;top:1952;width:10;height:20" coordorigin="7002,1952" coordsize="10,20" path="m7002,1971l7011,1971,7011,1952,7002,1952,7002,1971xe" filled="true" fillcolor="#000000" stroked="false">
                <v:path arrowok="t"/>
                <v:fill type="solid"/>
              </v:shape>
            </v:group>
            <v:group style="position:absolute;left:7002;top:1971;width:10;height:20" coordorigin="7002,1971" coordsize="10,20">
              <v:shape style="position:absolute;left:7002;top:1971;width:10;height:20" coordorigin="7002,1971" coordsize="10,20" path="m7002,1990l7011,1990,7011,1971,7002,1971,7002,1990xe" filled="true" fillcolor="#000000" stroked="false">
                <v:path arrowok="t"/>
                <v:fill type="solid"/>
              </v:shape>
            </v:group>
            <v:group style="position:absolute;left:7002;top:1990;width:10;height:20" coordorigin="7002,1990" coordsize="10,20">
              <v:shape style="position:absolute;left:7002;top:1990;width:10;height:20" coordorigin="7002,1990" coordsize="10,20" path="m7002,2009l7011,2009,7011,1990,7002,1990,7002,2009xe" filled="true" fillcolor="#000000" stroked="false">
                <v:path arrowok="t"/>
                <v:fill type="solid"/>
              </v:shape>
            </v:group>
            <v:group style="position:absolute;left:7002;top:2009;width:10;height:20" coordorigin="7002,2009" coordsize="10,20">
              <v:shape style="position:absolute;left:7002;top:2009;width:10;height:20" coordorigin="7002,2009" coordsize="10,20" path="m7002,2028l7011,2028,7011,2009,7002,2009,7002,2028xe" filled="true" fillcolor="#000000" stroked="false">
                <v:path arrowok="t"/>
                <v:fill type="solid"/>
              </v:shape>
            </v:group>
            <v:group style="position:absolute;left:7002;top:2028;width:10;height:20" coordorigin="7002,2028" coordsize="10,20">
              <v:shape style="position:absolute;left:7002;top:2028;width:10;height:20" coordorigin="7002,2028" coordsize="10,20" path="m7002,2048l7011,2048,7011,2028,7002,2028,7002,2048xe" filled="true" fillcolor="#000000" stroked="false">
                <v:path arrowok="t"/>
                <v:fill type="solid"/>
              </v:shape>
            </v:group>
            <v:group style="position:absolute;left:7002;top:2048;width:10;height:20" coordorigin="7002,2048" coordsize="10,20">
              <v:shape style="position:absolute;left:7002;top:2048;width:10;height:20" coordorigin="7002,2048" coordsize="10,20" path="m7002,2067l7011,2067,7011,2048,7002,2048,7002,2067xe" filled="true" fillcolor="#000000" stroked="false">
                <v:path arrowok="t"/>
                <v:fill type="solid"/>
              </v:shape>
            </v:group>
            <v:group style="position:absolute;left:7002;top:2067;width:10;height:20" coordorigin="7002,2067" coordsize="10,20">
              <v:shape style="position:absolute;left:7002;top:2067;width:10;height:20" coordorigin="7002,2067" coordsize="10,20" path="m7002,2086l7011,2086,7011,2067,7002,2067,7002,2086xe" filled="true" fillcolor="#000000" stroked="false">
                <v:path arrowok="t"/>
                <v:fill type="solid"/>
              </v:shape>
            </v:group>
            <v:group style="position:absolute;left:7002;top:2086;width:10;height:20" coordorigin="7002,2086" coordsize="10,20">
              <v:shape style="position:absolute;left:7002;top:2086;width:10;height:20" coordorigin="7002,2086" coordsize="10,20" path="m7002,2105l7011,2105,7011,2086,7002,2086,7002,2105xe" filled="true" fillcolor="#000000" stroked="false">
                <v:path arrowok="t"/>
                <v:fill type="solid"/>
              </v:shape>
            </v:group>
            <v:group style="position:absolute;left:7002;top:2108;width:10;height:2" coordorigin="7002,2108" coordsize="10,2">
              <v:shape style="position:absolute;left:7002;top:2108;width:10;height:2" coordorigin="7002,2108" coordsize="10,0" path="m7002,2108l7011,2108e" filled="false" stroked="true" strokeweight=".24002pt" strokecolor="#000000">
                <v:path arrowok="t"/>
              </v:shape>
            </v:group>
            <v:group style="position:absolute;left:8260;top:31;width:10;height:20" coordorigin="8260,31" coordsize="10,20">
              <v:shape style="position:absolute;left:8260;top:31;width:10;height:20" coordorigin="8260,31" coordsize="10,20" path="m8260,50l8269,50,8269,31,8260,31,8260,50xe" filled="true" fillcolor="#000000" stroked="false">
                <v:path arrowok="t"/>
                <v:fill type="solid"/>
              </v:shape>
            </v:group>
            <v:group style="position:absolute;left:8260;top:50;width:10;height:20" coordorigin="8260,50" coordsize="10,20">
              <v:shape style="position:absolute;left:8260;top:50;width:10;height:20" coordorigin="8260,50" coordsize="10,20" path="m8260,70l8269,70,8269,50,8260,50,8260,70xe" filled="true" fillcolor="#000000" stroked="false">
                <v:path arrowok="t"/>
                <v:fill type="solid"/>
              </v:shape>
            </v:group>
            <v:group style="position:absolute;left:8260;top:70;width:10;height:20" coordorigin="8260,70" coordsize="10,20">
              <v:shape style="position:absolute;left:8260;top:70;width:10;height:20" coordorigin="8260,70" coordsize="10,20" path="m8260,89l8269,89,8269,70,8260,70,8260,89xe" filled="true" fillcolor="#000000" stroked="false">
                <v:path arrowok="t"/>
                <v:fill type="solid"/>
              </v:shape>
            </v:group>
            <v:group style="position:absolute;left:8260;top:89;width:10;height:20" coordorigin="8260,89" coordsize="10,20">
              <v:shape style="position:absolute;left:8260;top:89;width:10;height:20" coordorigin="8260,89" coordsize="10,20" path="m8260,108l8269,108,8269,89,8260,89,8260,108xe" filled="true" fillcolor="#000000" stroked="false">
                <v:path arrowok="t"/>
                <v:fill type="solid"/>
              </v:shape>
            </v:group>
            <v:group style="position:absolute;left:8260;top:108;width:10;height:20" coordorigin="8260,108" coordsize="10,20">
              <v:shape style="position:absolute;left:8260;top:108;width:10;height:20" coordorigin="8260,108" coordsize="10,20" path="m8260,127l8269,127,8269,108,8260,108,8260,127xe" filled="true" fillcolor="#000000" stroked="false">
                <v:path arrowok="t"/>
                <v:fill type="solid"/>
              </v:shape>
            </v:group>
            <v:group style="position:absolute;left:8260;top:127;width:10;height:20" coordorigin="8260,127" coordsize="10,20">
              <v:shape style="position:absolute;left:8260;top:127;width:10;height:20" coordorigin="8260,127" coordsize="10,20" path="m8260,146l8269,146,8269,127,8260,127,8260,146xe" filled="true" fillcolor="#000000" stroked="false">
                <v:path arrowok="t"/>
                <v:fill type="solid"/>
              </v:shape>
            </v:group>
            <v:group style="position:absolute;left:8260;top:146;width:10;height:20" coordorigin="8260,146" coordsize="10,20">
              <v:shape style="position:absolute;left:8260;top:146;width:10;height:20" coordorigin="8260,146" coordsize="10,20" path="m8260,166l8269,166,8269,146,8260,146,8260,166xe" filled="true" fillcolor="#000000" stroked="false">
                <v:path arrowok="t"/>
                <v:fill type="solid"/>
              </v:shape>
            </v:group>
            <v:group style="position:absolute;left:8260;top:166;width:10;height:20" coordorigin="8260,166" coordsize="10,20">
              <v:shape style="position:absolute;left:8260;top:166;width:10;height:20" coordorigin="8260,166" coordsize="10,20" path="m8260,185l8269,185,8269,166,8260,166,8260,185xe" filled="true" fillcolor="#000000" stroked="false">
                <v:path arrowok="t"/>
                <v:fill type="solid"/>
              </v:shape>
            </v:group>
            <v:group style="position:absolute;left:8260;top:185;width:10;height:20" coordorigin="8260,185" coordsize="10,20">
              <v:shape style="position:absolute;left:8260;top:185;width:10;height:20" coordorigin="8260,185" coordsize="10,20" path="m8260,204l8269,204,8269,185,8260,185,8260,204xe" filled="true" fillcolor="#000000" stroked="false">
                <v:path arrowok="t"/>
                <v:fill type="solid"/>
              </v:shape>
            </v:group>
            <v:group style="position:absolute;left:8260;top:204;width:10;height:20" coordorigin="8260,204" coordsize="10,20">
              <v:shape style="position:absolute;left:8260;top:204;width:10;height:20" coordorigin="8260,204" coordsize="10,20" path="m8260,223l8269,223,8269,204,8260,204,8260,223xe" filled="true" fillcolor="#000000" stroked="false">
                <v:path arrowok="t"/>
                <v:fill type="solid"/>
              </v:shape>
            </v:group>
            <v:group style="position:absolute;left:8260;top:223;width:10;height:20" coordorigin="8260,223" coordsize="10,20">
              <v:shape style="position:absolute;left:8260;top:223;width:10;height:20" coordorigin="8260,223" coordsize="10,20" path="m8260,242l8269,242,8269,223,8260,223,8260,242xe" filled="true" fillcolor="#000000" stroked="false">
                <v:path arrowok="t"/>
                <v:fill type="solid"/>
              </v:shape>
            </v:group>
            <v:group style="position:absolute;left:8260;top:242;width:10;height:20" coordorigin="8260,242" coordsize="10,20">
              <v:shape style="position:absolute;left:8260;top:242;width:10;height:20" coordorigin="8260,242" coordsize="10,20" path="m8260,262l8269,262,8269,242,8260,242,8260,262xe" filled="true" fillcolor="#000000" stroked="false">
                <v:path arrowok="t"/>
                <v:fill type="solid"/>
              </v:shape>
            </v:group>
            <v:group style="position:absolute;left:8260;top:262;width:10;height:20" coordorigin="8260,262" coordsize="10,20">
              <v:shape style="position:absolute;left:8260;top:262;width:10;height:20" coordorigin="8260,262" coordsize="10,20" path="m8260,281l8269,281,8269,262,8260,262,8260,281xe" filled="true" fillcolor="#000000" stroked="false">
                <v:path arrowok="t"/>
                <v:fill type="solid"/>
              </v:shape>
            </v:group>
            <v:group style="position:absolute;left:8260;top:281;width:10;height:20" coordorigin="8260,281" coordsize="10,20">
              <v:shape style="position:absolute;left:8260;top:281;width:10;height:20" coordorigin="8260,281" coordsize="10,20" path="m8260,300l8269,300,8269,281,8260,281,8260,300xe" filled="true" fillcolor="#000000" stroked="false">
                <v:path arrowok="t"/>
                <v:fill type="solid"/>
              </v:shape>
            </v:group>
            <v:group style="position:absolute;left:8260;top:300;width:10;height:20" coordorigin="8260,300" coordsize="10,20">
              <v:shape style="position:absolute;left:8260;top:300;width:10;height:20" coordorigin="8260,300" coordsize="10,20" path="m8260,319l8269,319,8269,300,8260,300,8260,319xe" filled="true" fillcolor="#000000" stroked="false">
                <v:path arrowok="t"/>
                <v:fill type="solid"/>
              </v:shape>
            </v:group>
            <v:group style="position:absolute;left:8260;top:319;width:10;height:20" coordorigin="8260,319" coordsize="10,20">
              <v:shape style="position:absolute;left:8260;top:319;width:10;height:20" coordorigin="8260,319" coordsize="10,20" path="m8260,338l8269,338,8269,319,8260,319,8260,338xe" filled="true" fillcolor="#000000" stroked="false">
                <v:path arrowok="t"/>
                <v:fill type="solid"/>
              </v:shape>
            </v:group>
            <v:group style="position:absolute;left:8260;top:338;width:10;height:20" coordorigin="8260,338" coordsize="10,20">
              <v:shape style="position:absolute;left:8260;top:338;width:10;height:20" coordorigin="8260,338" coordsize="10,20" path="m8260,358l8269,358,8269,338,8260,338,8260,358xe" filled="true" fillcolor="#000000" stroked="false">
                <v:path arrowok="t"/>
                <v:fill type="solid"/>
              </v:shape>
            </v:group>
            <v:group style="position:absolute;left:8260;top:358;width:10;height:20" coordorigin="8260,358" coordsize="10,20">
              <v:shape style="position:absolute;left:8260;top:358;width:10;height:20" coordorigin="8260,358" coordsize="10,20" path="m8260,377l8269,377,8269,358,8260,358,8260,377xe" filled="true" fillcolor="#000000" stroked="false">
                <v:path arrowok="t"/>
                <v:fill type="solid"/>
              </v:shape>
            </v:group>
            <v:group style="position:absolute;left:8260;top:377;width:10;height:20" coordorigin="8260,377" coordsize="10,20">
              <v:shape style="position:absolute;left:8260;top:377;width:10;height:20" coordorigin="8260,377" coordsize="10,20" path="m8260,396l8269,396,8269,377,8260,377,8260,396xe" filled="true" fillcolor="#000000" stroked="false">
                <v:path arrowok="t"/>
                <v:fill type="solid"/>
              </v:shape>
            </v:group>
            <v:group style="position:absolute;left:8260;top:396;width:10;height:20" coordorigin="8260,396" coordsize="10,20">
              <v:shape style="position:absolute;left:8260;top:396;width:10;height:20" coordorigin="8260,396" coordsize="10,20" path="m8260,415l8269,415,8269,396,8260,396,8260,415xe" filled="true" fillcolor="#000000" stroked="false">
                <v:path arrowok="t"/>
                <v:fill type="solid"/>
              </v:shape>
            </v:group>
            <v:group style="position:absolute;left:8260;top:415;width:10;height:20" coordorigin="8260,415" coordsize="10,20">
              <v:shape style="position:absolute;left:8260;top:415;width:10;height:20" coordorigin="8260,415" coordsize="10,20" path="m8260,434l8269,434,8269,415,8260,415,8260,434xe" filled="true" fillcolor="#000000" stroked="false">
                <v:path arrowok="t"/>
                <v:fill type="solid"/>
              </v:shape>
            </v:group>
            <v:group style="position:absolute;left:8260;top:434;width:10;height:20" coordorigin="8260,434" coordsize="10,20">
              <v:shape style="position:absolute;left:8260;top:434;width:10;height:20" coordorigin="8260,434" coordsize="10,20" path="m8260,454l8269,454,8269,434,8260,434,8260,454xe" filled="true" fillcolor="#000000" stroked="false">
                <v:path arrowok="t"/>
                <v:fill type="solid"/>
              </v:shape>
            </v:group>
            <v:group style="position:absolute;left:8260;top:454;width:10;height:20" coordorigin="8260,454" coordsize="10,20">
              <v:shape style="position:absolute;left:8260;top:454;width:10;height:20" coordorigin="8260,454" coordsize="10,20" path="m8260,473l8269,473,8269,454,8260,454,8260,473xe" filled="true" fillcolor="#000000" stroked="false">
                <v:path arrowok="t"/>
                <v:fill type="solid"/>
              </v:shape>
            </v:group>
            <v:group style="position:absolute;left:8260;top:473;width:10;height:20" coordorigin="8260,473" coordsize="10,20">
              <v:shape style="position:absolute;left:8260;top:473;width:10;height:20" coordorigin="8260,473" coordsize="10,20" path="m8260,492l8269,492,8269,473,8260,473,8260,492xe" filled="true" fillcolor="#000000" stroked="false">
                <v:path arrowok="t"/>
                <v:fill type="solid"/>
              </v:shape>
            </v:group>
            <v:group style="position:absolute;left:8260;top:492;width:10;height:20" coordorigin="8260,492" coordsize="10,20">
              <v:shape style="position:absolute;left:8260;top:492;width:10;height:20" coordorigin="8260,492" coordsize="10,20" path="m8260,511l8269,511,8269,492,8260,492,8260,511xe" filled="true" fillcolor="#000000" stroked="false">
                <v:path arrowok="t"/>
                <v:fill type="solid"/>
              </v:shape>
            </v:group>
            <v:group style="position:absolute;left:8260;top:511;width:10;height:20" coordorigin="8260,511" coordsize="10,20">
              <v:shape style="position:absolute;left:8260;top:511;width:10;height:20" coordorigin="8260,511" coordsize="10,20" path="m8260,530l8269,530,8269,511,8260,511,8260,530xe" filled="true" fillcolor="#000000" stroked="false">
                <v:path arrowok="t"/>
                <v:fill type="solid"/>
              </v:shape>
            </v:group>
            <v:group style="position:absolute;left:8260;top:530;width:10;height:20" coordorigin="8260,530" coordsize="10,20">
              <v:shape style="position:absolute;left:8260;top:530;width:10;height:20" coordorigin="8260,530" coordsize="10,20" path="m8260,550l8269,550,8269,530,8260,530,8260,550xe" filled="true" fillcolor="#000000" stroked="false">
                <v:path arrowok="t"/>
                <v:fill type="solid"/>
              </v:shape>
            </v:group>
            <v:group style="position:absolute;left:8260;top:550;width:10;height:20" coordorigin="8260,550" coordsize="10,20">
              <v:shape style="position:absolute;left:8260;top:550;width:10;height:20" coordorigin="8260,550" coordsize="10,20" path="m8260,569l8269,569,8269,550,8260,550,8260,569xe" filled="true" fillcolor="#000000" stroked="false">
                <v:path arrowok="t"/>
                <v:fill type="solid"/>
              </v:shape>
            </v:group>
            <v:group style="position:absolute;left:8260;top:569;width:10;height:20" coordorigin="8260,569" coordsize="10,20">
              <v:shape style="position:absolute;left:8260;top:569;width:10;height:20" coordorigin="8260,569" coordsize="10,20" path="m8260,588l8269,588,8269,569,8260,569,8260,588xe" filled="true" fillcolor="#000000" stroked="false">
                <v:path arrowok="t"/>
                <v:fill type="solid"/>
              </v:shape>
            </v:group>
            <v:group style="position:absolute;left:8260;top:588;width:10;height:20" coordorigin="8260,588" coordsize="10,20">
              <v:shape style="position:absolute;left:8260;top:588;width:10;height:20" coordorigin="8260,588" coordsize="10,20" path="m8260,607l8269,607,8269,588,8260,588,8260,607xe" filled="true" fillcolor="#000000" stroked="false">
                <v:path arrowok="t"/>
                <v:fill type="solid"/>
              </v:shape>
            </v:group>
            <v:group style="position:absolute;left:8260;top:607;width:10;height:20" coordorigin="8260,607" coordsize="10,20">
              <v:shape style="position:absolute;left:8260;top:607;width:10;height:20" coordorigin="8260,607" coordsize="10,20" path="m8260,626l8269,626,8269,607,8260,607,8260,626xe" filled="true" fillcolor="#000000" stroked="false">
                <v:path arrowok="t"/>
                <v:fill type="solid"/>
              </v:shape>
            </v:group>
            <v:group style="position:absolute;left:8260;top:626;width:10;height:20" coordorigin="8260,626" coordsize="10,20">
              <v:shape style="position:absolute;left:8260;top:626;width:10;height:20" coordorigin="8260,626" coordsize="10,20" path="m8260,646l8269,646,8269,626,8260,626,8260,646xe" filled="true" fillcolor="#000000" stroked="false">
                <v:path arrowok="t"/>
                <v:fill type="solid"/>
              </v:shape>
            </v:group>
            <v:group style="position:absolute;left:8260;top:646;width:10;height:20" coordorigin="8260,646" coordsize="10,20">
              <v:shape style="position:absolute;left:8260;top:646;width:10;height:20" coordorigin="8260,646" coordsize="10,20" path="m8260,665l8269,665,8269,646,8260,646,8260,665xe" filled="true" fillcolor="#000000" stroked="false">
                <v:path arrowok="t"/>
                <v:fill type="solid"/>
              </v:shape>
            </v:group>
            <v:group style="position:absolute;left:8260;top:665;width:10;height:20" coordorigin="8260,665" coordsize="10,20">
              <v:shape style="position:absolute;left:8260;top:665;width:10;height:20" coordorigin="8260,665" coordsize="10,20" path="m8260,684l8269,684,8269,665,8260,665,8260,684xe" filled="true" fillcolor="#000000" stroked="false">
                <v:path arrowok="t"/>
                <v:fill type="solid"/>
              </v:shape>
            </v:group>
            <v:group style="position:absolute;left:8260;top:684;width:10;height:20" coordorigin="8260,684" coordsize="10,20">
              <v:shape style="position:absolute;left:8260;top:684;width:10;height:20" coordorigin="8260,684" coordsize="10,20" path="m8260,703l8269,703,8269,684,8260,684,8260,703xe" filled="true" fillcolor="#000000" stroked="false">
                <v:path arrowok="t"/>
                <v:fill type="solid"/>
              </v:shape>
            </v:group>
            <v:group style="position:absolute;left:8260;top:703;width:10;height:20" coordorigin="8260,703" coordsize="10,20">
              <v:shape style="position:absolute;left:8260;top:703;width:10;height:20" coordorigin="8260,703" coordsize="10,20" path="m8260,722l8269,722,8269,703,8260,703,8260,722xe" filled="true" fillcolor="#000000" stroked="false">
                <v:path arrowok="t"/>
                <v:fill type="solid"/>
              </v:shape>
            </v:group>
            <v:group style="position:absolute;left:8260;top:722;width:10;height:20" coordorigin="8260,722" coordsize="10,20">
              <v:shape style="position:absolute;left:8260;top:722;width:10;height:20" coordorigin="8260,722" coordsize="10,20" path="m8260,742l8269,742,8269,722,8260,722,8260,742xe" filled="true" fillcolor="#000000" stroked="false">
                <v:path arrowok="t"/>
                <v:fill type="solid"/>
              </v:shape>
            </v:group>
            <v:group style="position:absolute;left:8260;top:742;width:10;height:20" coordorigin="8260,742" coordsize="10,20">
              <v:shape style="position:absolute;left:8260;top:742;width:10;height:20" coordorigin="8260,742" coordsize="10,20" path="m8260,761l8269,761,8269,742,8260,742,8260,761xe" filled="true" fillcolor="#000000" stroked="false">
                <v:path arrowok="t"/>
                <v:fill type="solid"/>
              </v:shape>
            </v:group>
            <v:group style="position:absolute;left:8260;top:761;width:10;height:20" coordorigin="8260,761" coordsize="10,20">
              <v:shape style="position:absolute;left:8260;top:761;width:10;height:20" coordorigin="8260,761" coordsize="10,20" path="m8260,780l8269,780,8269,761,8260,761,8260,780xe" filled="true" fillcolor="#000000" stroked="false">
                <v:path arrowok="t"/>
                <v:fill type="solid"/>
              </v:shape>
            </v:group>
            <v:group style="position:absolute;left:8260;top:780;width:10;height:20" coordorigin="8260,780" coordsize="10,20">
              <v:shape style="position:absolute;left:8260;top:780;width:10;height:20" coordorigin="8260,780" coordsize="10,20" path="m8260,799l8269,799,8269,780,8260,780,8260,799xe" filled="true" fillcolor="#000000" stroked="false">
                <v:path arrowok="t"/>
                <v:fill type="solid"/>
              </v:shape>
            </v:group>
            <v:group style="position:absolute;left:8260;top:799;width:10;height:20" coordorigin="8260,799" coordsize="10,20">
              <v:shape style="position:absolute;left:8260;top:799;width:10;height:20" coordorigin="8260,799" coordsize="10,20" path="m8260,818l8269,818,8269,799,8260,799,8260,818xe" filled="true" fillcolor="#000000" stroked="false">
                <v:path arrowok="t"/>
                <v:fill type="solid"/>
              </v:shape>
            </v:group>
            <v:group style="position:absolute;left:8260;top:818;width:10;height:20" coordorigin="8260,818" coordsize="10,20">
              <v:shape style="position:absolute;left:8260;top:818;width:10;height:20" coordorigin="8260,818" coordsize="10,20" path="m8260,838l8269,838,8269,818,8260,818,8260,838xe" filled="true" fillcolor="#000000" stroked="false">
                <v:path arrowok="t"/>
                <v:fill type="solid"/>
              </v:shape>
            </v:group>
            <v:group style="position:absolute;left:8260;top:838;width:10;height:20" coordorigin="8260,838" coordsize="10,20">
              <v:shape style="position:absolute;left:8260;top:838;width:10;height:20" coordorigin="8260,838" coordsize="10,20" path="m8260,857l8269,857,8269,838,8260,838,8260,857xe" filled="true" fillcolor="#000000" stroked="false">
                <v:path arrowok="t"/>
                <v:fill type="solid"/>
              </v:shape>
            </v:group>
            <v:group style="position:absolute;left:8260;top:857;width:10;height:20" coordorigin="8260,857" coordsize="10,20">
              <v:shape style="position:absolute;left:8260;top:857;width:10;height:20" coordorigin="8260,857" coordsize="10,20" path="m8260,876l8269,876,8269,857,8260,857,8260,876xe" filled="true" fillcolor="#000000" stroked="false">
                <v:path arrowok="t"/>
                <v:fill type="solid"/>
              </v:shape>
            </v:group>
            <v:group style="position:absolute;left:8260;top:876;width:10;height:20" coordorigin="8260,876" coordsize="10,20">
              <v:shape style="position:absolute;left:8260;top:876;width:10;height:20" coordorigin="8260,876" coordsize="10,20" path="m8260,895l8269,895,8269,876,8260,876,8260,895xe" filled="true" fillcolor="#000000" stroked="false">
                <v:path arrowok="t"/>
                <v:fill type="solid"/>
              </v:shape>
            </v:group>
            <v:group style="position:absolute;left:8260;top:895;width:10;height:20" coordorigin="8260,895" coordsize="10,20">
              <v:shape style="position:absolute;left:8260;top:895;width:10;height:20" coordorigin="8260,895" coordsize="10,20" path="m8260,914l8269,914,8269,895,8260,895,8260,914xe" filled="true" fillcolor="#000000" stroked="false">
                <v:path arrowok="t"/>
                <v:fill type="solid"/>
              </v:shape>
            </v:group>
            <v:group style="position:absolute;left:8260;top:914;width:10;height:20" coordorigin="8260,914" coordsize="10,20">
              <v:shape style="position:absolute;left:8260;top:914;width:10;height:20" coordorigin="8260,914" coordsize="10,20" path="m8260,934l8269,934,8269,914,8260,914,8260,934xe" filled="true" fillcolor="#000000" stroked="false">
                <v:path arrowok="t"/>
                <v:fill type="solid"/>
              </v:shape>
            </v:group>
            <v:group style="position:absolute;left:8260;top:934;width:10;height:20" coordorigin="8260,934" coordsize="10,20">
              <v:shape style="position:absolute;left:8260;top:934;width:10;height:20" coordorigin="8260,934" coordsize="10,20" path="m8260,953l8269,953,8269,934,8260,934,8260,953xe" filled="true" fillcolor="#000000" stroked="false">
                <v:path arrowok="t"/>
                <v:fill type="solid"/>
              </v:shape>
            </v:group>
            <v:group style="position:absolute;left:8260;top:953;width:10;height:20" coordorigin="8260,953" coordsize="10,20">
              <v:shape style="position:absolute;left:8260;top:953;width:10;height:20" coordorigin="8260,953" coordsize="10,20" path="m8260,972l8269,972,8269,953,8260,953,8260,972xe" filled="true" fillcolor="#000000" stroked="false">
                <v:path arrowok="t"/>
                <v:fill type="solid"/>
              </v:shape>
            </v:group>
            <v:group style="position:absolute;left:8260;top:972;width:10;height:20" coordorigin="8260,972" coordsize="10,20">
              <v:shape style="position:absolute;left:8260;top:972;width:10;height:20" coordorigin="8260,972" coordsize="10,20" path="m8260,991l8269,991,8269,972,8260,972,8260,991xe" filled="true" fillcolor="#000000" stroked="false">
                <v:path arrowok="t"/>
                <v:fill type="solid"/>
              </v:shape>
            </v:group>
            <v:group style="position:absolute;left:8260;top:991;width:10;height:20" coordorigin="8260,991" coordsize="10,20">
              <v:shape style="position:absolute;left:8260;top:991;width:10;height:20" coordorigin="8260,991" coordsize="10,20" path="m8260,1010l8269,1010,8269,991,8260,991,8260,1010xe" filled="true" fillcolor="#000000" stroked="false">
                <v:path arrowok="t"/>
                <v:fill type="solid"/>
              </v:shape>
            </v:group>
            <v:group style="position:absolute;left:8260;top:1010;width:10;height:20" coordorigin="8260,1010" coordsize="10,20">
              <v:shape style="position:absolute;left:8260;top:1010;width:10;height:20" coordorigin="8260,1010" coordsize="10,20" path="m8260,1030l8269,1030,8269,1010,8260,1010,8260,1030xe" filled="true" fillcolor="#000000" stroked="false">
                <v:path arrowok="t"/>
                <v:fill type="solid"/>
              </v:shape>
            </v:group>
            <v:group style="position:absolute;left:8260;top:1030;width:10;height:20" coordorigin="8260,1030" coordsize="10,20">
              <v:shape style="position:absolute;left:8260;top:1030;width:10;height:20" coordorigin="8260,1030" coordsize="10,20" path="m8260,1049l8269,1049,8269,1030,8260,1030,8260,1049xe" filled="true" fillcolor="#000000" stroked="false">
                <v:path arrowok="t"/>
                <v:fill type="solid"/>
              </v:shape>
            </v:group>
            <v:group style="position:absolute;left:8260;top:1049;width:10;height:20" coordorigin="8260,1049" coordsize="10,20">
              <v:shape style="position:absolute;left:8260;top:1049;width:10;height:20" coordorigin="8260,1049" coordsize="10,20" path="m8260,1068l8269,1068,8269,1049,8260,1049,8260,1068xe" filled="true" fillcolor="#000000" stroked="false">
                <v:path arrowok="t"/>
                <v:fill type="solid"/>
              </v:shape>
            </v:group>
            <v:group style="position:absolute;left:8260;top:1068;width:10;height:20" coordorigin="8260,1068" coordsize="10,20">
              <v:shape style="position:absolute;left:8260;top:1068;width:10;height:20" coordorigin="8260,1068" coordsize="10,20" path="m8260,1087l8269,1087,8269,1068,8260,1068,8260,1087xe" filled="true" fillcolor="#000000" stroked="false">
                <v:path arrowok="t"/>
                <v:fill type="solid"/>
              </v:shape>
            </v:group>
            <v:group style="position:absolute;left:8260;top:1087;width:10;height:20" coordorigin="8260,1087" coordsize="10,20">
              <v:shape style="position:absolute;left:8260;top:1087;width:10;height:20" coordorigin="8260,1087" coordsize="10,20" path="m8260,1106l8269,1106,8269,1087,8260,1087,8260,1106xe" filled="true" fillcolor="#000000" stroked="false">
                <v:path arrowok="t"/>
                <v:fill type="solid"/>
              </v:shape>
            </v:group>
            <v:group style="position:absolute;left:8260;top:1106;width:10;height:20" coordorigin="8260,1106" coordsize="10,20">
              <v:shape style="position:absolute;left:8260;top:1106;width:10;height:20" coordorigin="8260,1106" coordsize="10,20" path="m8260,1126l8269,1126,8269,1106,8260,1106,8260,1126xe" filled="true" fillcolor="#000000" stroked="false">
                <v:path arrowok="t"/>
                <v:fill type="solid"/>
              </v:shape>
            </v:group>
            <v:group style="position:absolute;left:8260;top:1126;width:10;height:20" coordorigin="8260,1126" coordsize="10,20">
              <v:shape style="position:absolute;left:8260;top:1126;width:10;height:20" coordorigin="8260,1126" coordsize="10,20" path="m8260,1145l8269,1145,8269,1126,8260,1126,8260,1145xe" filled="true" fillcolor="#000000" stroked="false">
                <v:path arrowok="t"/>
                <v:fill type="solid"/>
              </v:shape>
            </v:group>
            <v:group style="position:absolute;left:8260;top:1145;width:10;height:20" coordorigin="8260,1145" coordsize="10,20">
              <v:shape style="position:absolute;left:8260;top:1145;width:10;height:20" coordorigin="8260,1145" coordsize="10,20" path="m8260,1164l8269,1164,8269,1145,8260,1145,8260,1164xe" filled="true" fillcolor="#000000" stroked="false">
                <v:path arrowok="t"/>
                <v:fill type="solid"/>
              </v:shape>
            </v:group>
            <v:group style="position:absolute;left:8260;top:1164;width:10;height:20" coordorigin="8260,1164" coordsize="10,20">
              <v:shape style="position:absolute;left:8260;top:1164;width:10;height:20" coordorigin="8260,1164" coordsize="10,20" path="m8260,1183l8269,1183,8269,1164,8260,1164,8260,1183xe" filled="true" fillcolor="#000000" stroked="false">
                <v:path arrowok="t"/>
                <v:fill type="solid"/>
              </v:shape>
            </v:group>
            <v:group style="position:absolute;left:8260;top:1183;width:10;height:20" coordorigin="8260,1183" coordsize="10,20">
              <v:shape style="position:absolute;left:8260;top:1183;width:10;height:20" coordorigin="8260,1183" coordsize="10,20" path="m8260,1202l8269,1202,8269,1183,8260,1183,8260,1202xe" filled="true" fillcolor="#000000" stroked="false">
                <v:path arrowok="t"/>
                <v:fill type="solid"/>
              </v:shape>
            </v:group>
            <v:group style="position:absolute;left:8260;top:1202;width:10;height:20" coordorigin="8260,1202" coordsize="10,20">
              <v:shape style="position:absolute;left:8260;top:1202;width:10;height:20" coordorigin="8260,1202" coordsize="10,20" path="m8260,1222l8269,1222,8269,1202,8260,1202,8260,1222xe" filled="true" fillcolor="#000000" stroked="false">
                <v:path arrowok="t"/>
                <v:fill type="solid"/>
              </v:shape>
            </v:group>
            <v:group style="position:absolute;left:8260;top:1222;width:10;height:20" coordorigin="8260,1222" coordsize="10,20">
              <v:shape style="position:absolute;left:8260;top:1222;width:10;height:20" coordorigin="8260,1222" coordsize="10,20" path="m8260,1241l8269,1241,8269,1222,8260,1222,8260,1241xe" filled="true" fillcolor="#000000" stroked="false">
                <v:path arrowok="t"/>
                <v:fill type="solid"/>
              </v:shape>
            </v:group>
            <v:group style="position:absolute;left:8260;top:1241;width:10;height:20" coordorigin="8260,1241" coordsize="10,20">
              <v:shape style="position:absolute;left:8260;top:1241;width:10;height:20" coordorigin="8260,1241" coordsize="10,20" path="m8260,1260l8269,1260,8269,1241,8260,1241,8260,1260xe" filled="true" fillcolor="#000000" stroked="false">
                <v:path arrowok="t"/>
                <v:fill type="solid"/>
              </v:shape>
            </v:group>
            <v:group style="position:absolute;left:8260;top:1260;width:10;height:20" coordorigin="8260,1260" coordsize="10,20">
              <v:shape style="position:absolute;left:8260;top:1260;width:10;height:20" coordorigin="8260,1260" coordsize="10,20" path="m8260,1279l8269,1279,8269,1260,8260,1260,8260,1279xe" filled="true" fillcolor="#000000" stroked="false">
                <v:path arrowok="t"/>
                <v:fill type="solid"/>
              </v:shape>
            </v:group>
            <v:group style="position:absolute;left:8260;top:1279;width:10;height:20" coordorigin="8260,1279" coordsize="10,20">
              <v:shape style="position:absolute;left:8260;top:1279;width:10;height:20" coordorigin="8260,1279" coordsize="10,20" path="m8260,1298l8269,1298,8269,1279,8260,1279,8260,1298xe" filled="true" fillcolor="#000000" stroked="false">
                <v:path arrowok="t"/>
                <v:fill type="solid"/>
              </v:shape>
            </v:group>
            <v:group style="position:absolute;left:8260;top:1298;width:10;height:20" coordorigin="8260,1298" coordsize="10,20">
              <v:shape style="position:absolute;left:8260;top:1298;width:10;height:20" coordorigin="8260,1298" coordsize="10,20" path="m8260,1318l8269,1318,8269,1298,8260,1298,8260,1318xe" filled="true" fillcolor="#000000" stroked="false">
                <v:path arrowok="t"/>
                <v:fill type="solid"/>
              </v:shape>
            </v:group>
            <v:group style="position:absolute;left:8260;top:1318;width:10;height:20" coordorigin="8260,1318" coordsize="10,20">
              <v:shape style="position:absolute;left:8260;top:1318;width:10;height:20" coordorigin="8260,1318" coordsize="10,20" path="m8260,1337l8269,1337,8269,1318,8260,1318,8260,1337xe" filled="true" fillcolor="#000000" stroked="false">
                <v:path arrowok="t"/>
                <v:fill type="solid"/>
              </v:shape>
            </v:group>
            <v:group style="position:absolute;left:8260;top:1337;width:10;height:20" coordorigin="8260,1337" coordsize="10,20">
              <v:shape style="position:absolute;left:8260;top:1337;width:10;height:20" coordorigin="8260,1337" coordsize="10,20" path="m8260,1356l8269,1356,8269,1337,8260,1337,8260,1356xe" filled="true" fillcolor="#000000" stroked="false">
                <v:path arrowok="t"/>
                <v:fill type="solid"/>
              </v:shape>
            </v:group>
            <v:group style="position:absolute;left:8260;top:1356;width:10;height:20" coordorigin="8260,1356" coordsize="10,20">
              <v:shape style="position:absolute;left:8260;top:1356;width:10;height:20" coordorigin="8260,1356" coordsize="10,20" path="m8260,1375l8269,1375,8269,1356,8260,1356,8260,1375xe" filled="true" fillcolor="#000000" stroked="false">
                <v:path arrowok="t"/>
                <v:fill type="solid"/>
              </v:shape>
            </v:group>
            <v:group style="position:absolute;left:8260;top:1375;width:10;height:20" coordorigin="8260,1375" coordsize="10,20">
              <v:shape style="position:absolute;left:8260;top:1375;width:10;height:20" coordorigin="8260,1375" coordsize="10,20" path="m8260,1394l8269,1394,8269,1375,8260,1375,8260,1394xe" filled="true" fillcolor="#000000" stroked="false">
                <v:path arrowok="t"/>
                <v:fill type="solid"/>
              </v:shape>
            </v:group>
            <v:group style="position:absolute;left:8260;top:1394;width:10;height:20" coordorigin="8260,1394" coordsize="10,20">
              <v:shape style="position:absolute;left:8260;top:1394;width:10;height:20" coordorigin="8260,1394" coordsize="10,20" path="m8260,1414l8269,1414,8269,1394,8260,1394,8260,1414xe" filled="true" fillcolor="#000000" stroked="false">
                <v:path arrowok="t"/>
                <v:fill type="solid"/>
              </v:shape>
            </v:group>
            <v:group style="position:absolute;left:8260;top:1414;width:10;height:20" coordorigin="8260,1414" coordsize="10,20">
              <v:shape style="position:absolute;left:8260;top:1414;width:10;height:20" coordorigin="8260,1414" coordsize="10,20" path="m8260,1433l8269,1433,8269,1414,8260,1414,8260,1433xe" filled="true" fillcolor="#000000" stroked="false">
                <v:path arrowok="t"/>
                <v:fill type="solid"/>
              </v:shape>
            </v:group>
            <v:group style="position:absolute;left:8260;top:1433;width:10;height:20" coordorigin="8260,1433" coordsize="10,20">
              <v:shape style="position:absolute;left:8260;top:1433;width:10;height:20" coordorigin="8260,1433" coordsize="10,20" path="m8260,1452l8269,1452,8269,1433,8260,1433,8260,1452xe" filled="true" fillcolor="#000000" stroked="false">
                <v:path arrowok="t"/>
                <v:fill type="solid"/>
              </v:shape>
            </v:group>
            <v:group style="position:absolute;left:8260;top:1452;width:10;height:20" coordorigin="8260,1452" coordsize="10,20">
              <v:shape style="position:absolute;left:8260;top:1452;width:10;height:20" coordorigin="8260,1452" coordsize="10,20" path="m8260,1471l8269,1471,8269,1452,8260,1452,8260,1471xe" filled="true" fillcolor="#000000" stroked="false">
                <v:path arrowok="t"/>
                <v:fill type="solid"/>
              </v:shape>
            </v:group>
            <v:group style="position:absolute;left:8260;top:1471;width:10;height:20" coordorigin="8260,1471" coordsize="10,20">
              <v:shape style="position:absolute;left:8260;top:1471;width:10;height:20" coordorigin="8260,1471" coordsize="10,20" path="m8260,1490l8269,1490,8269,1471,8260,1471,8260,1490xe" filled="true" fillcolor="#000000" stroked="false">
                <v:path arrowok="t"/>
                <v:fill type="solid"/>
              </v:shape>
            </v:group>
            <v:group style="position:absolute;left:8260;top:1490;width:10;height:20" coordorigin="8260,1490" coordsize="10,20">
              <v:shape style="position:absolute;left:8260;top:1490;width:10;height:20" coordorigin="8260,1490" coordsize="10,20" path="m8260,1510l8269,1510,8269,1490,8260,1490,8260,1510xe" filled="true" fillcolor="#000000" stroked="false">
                <v:path arrowok="t"/>
                <v:fill type="solid"/>
              </v:shape>
            </v:group>
            <v:group style="position:absolute;left:8260;top:1510;width:10;height:20" coordorigin="8260,1510" coordsize="10,20">
              <v:shape style="position:absolute;left:8260;top:1510;width:10;height:20" coordorigin="8260,1510" coordsize="10,20" path="m8260,1529l8269,1529,8269,1510,8260,1510,8260,1529xe" filled="true" fillcolor="#000000" stroked="false">
                <v:path arrowok="t"/>
                <v:fill type="solid"/>
              </v:shape>
            </v:group>
            <v:group style="position:absolute;left:8260;top:1529;width:10;height:20" coordorigin="8260,1529" coordsize="10,20">
              <v:shape style="position:absolute;left:8260;top:1529;width:10;height:20" coordorigin="8260,1529" coordsize="10,20" path="m8260,1548l8269,1548,8269,1529,8260,1529,8260,1548xe" filled="true" fillcolor="#000000" stroked="false">
                <v:path arrowok="t"/>
                <v:fill type="solid"/>
              </v:shape>
            </v:group>
            <v:group style="position:absolute;left:8260;top:1548;width:10;height:20" coordorigin="8260,1548" coordsize="10,20">
              <v:shape style="position:absolute;left:8260;top:1548;width:10;height:20" coordorigin="8260,1548" coordsize="10,20" path="m8260,1567l8269,1567,8269,1548,8260,1548,8260,1567xe" filled="true" fillcolor="#000000" stroked="false">
                <v:path arrowok="t"/>
                <v:fill type="solid"/>
              </v:shape>
            </v:group>
            <v:group style="position:absolute;left:8260;top:1567;width:10;height:20" coordorigin="8260,1567" coordsize="10,20">
              <v:shape style="position:absolute;left:8260;top:1567;width:10;height:20" coordorigin="8260,1567" coordsize="10,20" path="m8260,1586l8269,1586,8269,1567,8260,1567,8260,1586xe" filled="true" fillcolor="#000000" stroked="false">
                <v:path arrowok="t"/>
                <v:fill type="solid"/>
              </v:shape>
            </v:group>
            <v:group style="position:absolute;left:8260;top:1586;width:10;height:20" coordorigin="8260,1586" coordsize="10,20">
              <v:shape style="position:absolute;left:8260;top:1586;width:10;height:20" coordorigin="8260,1586" coordsize="10,20" path="m8260,1606l8269,1606,8269,1586,8260,1586,8260,1606xe" filled="true" fillcolor="#000000" stroked="false">
                <v:path arrowok="t"/>
                <v:fill type="solid"/>
              </v:shape>
            </v:group>
            <v:group style="position:absolute;left:8260;top:1606;width:10;height:20" coordorigin="8260,1606" coordsize="10,20">
              <v:shape style="position:absolute;left:8260;top:1606;width:10;height:20" coordorigin="8260,1606" coordsize="10,20" path="m8260,1625l8269,1625,8269,1606,8260,1606,8260,1625xe" filled="true" fillcolor="#000000" stroked="false">
                <v:path arrowok="t"/>
                <v:fill type="solid"/>
              </v:shape>
            </v:group>
            <v:group style="position:absolute;left:8260;top:1625;width:10;height:20" coordorigin="8260,1625" coordsize="10,20">
              <v:shape style="position:absolute;left:8260;top:1625;width:10;height:20" coordorigin="8260,1625" coordsize="10,20" path="m8260,1644l8269,1644,8269,1625,8260,1625,8260,1644xe" filled="true" fillcolor="#000000" stroked="false">
                <v:path arrowok="t"/>
                <v:fill type="solid"/>
              </v:shape>
            </v:group>
            <v:group style="position:absolute;left:8260;top:1644;width:10;height:20" coordorigin="8260,1644" coordsize="10,20">
              <v:shape style="position:absolute;left:8260;top:1644;width:10;height:20" coordorigin="8260,1644" coordsize="10,20" path="m8260,1664l8269,1664,8269,1644,8260,1644,8260,1664xe" filled="true" fillcolor="#000000" stroked="false">
                <v:path arrowok="t"/>
                <v:fill type="solid"/>
              </v:shape>
            </v:group>
            <v:group style="position:absolute;left:8260;top:1664;width:10;height:20" coordorigin="8260,1664" coordsize="10,20">
              <v:shape style="position:absolute;left:8260;top:1664;width:10;height:20" coordorigin="8260,1664" coordsize="10,20" path="m8260,1683l8269,1683,8269,1664,8260,1664,8260,1683xe" filled="true" fillcolor="#000000" stroked="false">
                <v:path arrowok="t"/>
                <v:fill type="solid"/>
              </v:shape>
            </v:group>
            <v:group style="position:absolute;left:8260;top:1683;width:10;height:20" coordorigin="8260,1683" coordsize="10,20">
              <v:shape style="position:absolute;left:8260;top:1683;width:10;height:20" coordorigin="8260,1683" coordsize="10,20" path="m8260,1702l8269,1702,8269,1683,8260,1683,8260,1702xe" filled="true" fillcolor="#000000" stroked="false">
                <v:path arrowok="t"/>
                <v:fill type="solid"/>
              </v:shape>
            </v:group>
            <v:group style="position:absolute;left:8260;top:1702;width:10;height:20" coordorigin="8260,1702" coordsize="10,20">
              <v:shape style="position:absolute;left:8260;top:1702;width:10;height:20" coordorigin="8260,1702" coordsize="10,20" path="m8260,1721l8269,1721,8269,1702,8260,1702,8260,1721xe" filled="true" fillcolor="#000000" stroked="false">
                <v:path arrowok="t"/>
                <v:fill type="solid"/>
              </v:shape>
            </v:group>
            <v:group style="position:absolute;left:8260;top:1721;width:10;height:20" coordorigin="8260,1721" coordsize="10,20">
              <v:shape style="position:absolute;left:8260;top:1721;width:10;height:20" coordorigin="8260,1721" coordsize="10,20" path="m8260,1740l8269,1740,8269,1721,8260,1721,8260,1740xe" filled="true" fillcolor="#000000" stroked="false">
                <v:path arrowok="t"/>
                <v:fill type="solid"/>
              </v:shape>
            </v:group>
            <v:group style="position:absolute;left:8260;top:1740;width:10;height:20" coordorigin="8260,1740" coordsize="10,20">
              <v:shape style="position:absolute;left:8260;top:1740;width:10;height:20" coordorigin="8260,1740" coordsize="10,20" path="m8260,1760l8269,1760,8269,1740,8260,1740,8260,1760xe" filled="true" fillcolor="#000000" stroked="false">
                <v:path arrowok="t"/>
                <v:fill type="solid"/>
              </v:shape>
            </v:group>
            <v:group style="position:absolute;left:8260;top:1760;width:10;height:20" coordorigin="8260,1760" coordsize="10,20">
              <v:shape style="position:absolute;left:8260;top:1760;width:10;height:20" coordorigin="8260,1760" coordsize="10,20" path="m8260,1779l8269,1779,8269,1760,8260,1760,8260,1779xe" filled="true" fillcolor="#000000" stroked="false">
                <v:path arrowok="t"/>
                <v:fill type="solid"/>
              </v:shape>
            </v:group>
            <v:group style="position:absolute;left:8260;top:1779;width:10;height:20" coordorigin="8260,1779" coordsize="10,20">
              <v:shape style="position:absolute;left:8260;top:1779;width:10;height:20" coordorigin="8260,1779" coordsize="10,20" path="m8260,1798l8269,1798,8269,1779,8260,1779,8260,1798xe" filled="true" fillcolor="#000000" stroked="false">
                <v:path arrowok="t"/>
                <v:fill type="solid"/>
              </v:shape>
            </v:group>
            <v:group style="position:absolute;left:8260;top:1798;width:10;height:20" coordorigin="8260,1798" coordsize="10,20">
              <v:shape style="position:absolute;left:8260;top:1798;width:10;height:20" coordorigin="8260,1798" coordsize="10,20" path="m8260,1817l8269,1817,8269,1798,8260,1798,8260,1817xe" filled="true" fillcolor="#000000" stroked="false">
                <v:path arrowok="t"/>
                <v:fill type="solid"/>
              </v:shape>
            </v:group>
            <v:group style="position:absolute;left:8260;top:1817;width:10;height:20" coordorigin="8260,1817" coordsize="10,20">
              <v:shape style="position:absolute;left:8260;top:1817;width:10;height:20" coordorigin="8260,1817" coordsize="10,20" path="m8260,1836l8269,1836,8269,1817,8260,1817,8260,1836xe" filled="true" fillcolor="#000000" stroked="false">
                <v:path arrowok="t"/>
                <v:fill type="solid"/>
              </v:shape>
            </v:group>
            <v:group style="position:absolute;left:8260;top:1836;width:10;height:20" coordorigin="8260,1836" coordsize="10,20">
              <v:shape style="position:absolute;left:8260;top:1836;width:10;height:20" coordorigin="8260,1836" coordsize="10,20" path="m8260,1856l8269,1856,8269,1836,8260,1836,8260,1856xe" filled="true" fillcolor="#000000" stroked="false">
                <v:path arrowok="t"/>
                <v:fill type="solid"/>
              </v:shape>
            </v:group>
            <v:group style="position:absolute;left:8260;top:1856;width:10;height:20" coordorigin="8260,1856" coordsize="10,20">
              <v:shape style="position:absolute;left:8260;top:1856;width:10;height:20" coordorigin="8260,1856" coordsize="10,20" path="m8260,1875l8269,1875,8269,1856,8260,1856,8260,1875xe" filled="true" fillcolor="#000000" stroked="false">
                <v:path arrowok="t"/>
                <v:fill type="solid"/>
              </v:shape>
            </v:group>
            <v:group style="position:absolute;left:8260;top:1875;width:10;height:20" coordorigin="8260,1875" coordsize="10,20">
              <v:shape style="position:absolute;left:8260;top:1875;width:10;height:20" coordorigin="8260,1875" coordsize="10,20" path="m8260,1894l8269,1894,8269,1875,8260,1875,8260,1894xe" filled="true" fillcolor="#000000" stroked="false">
                <v:path arrowok="t"/>
                <v:fill type="solid"/>
              </v:shape>
            </v:group>
            <v:group style="position:absolute;left:8260;top:1894;width:10;height:20" coordorigin="8260,1894" coordsize="10,20">
              <v:shape style="position:absolute;left:8260;top:1894;width:10;height:20" coordorigin="8260,1894" coordsize="10,20" path="m8260,1913l8269,1913,8269,1894,8260,1894,8260,1913xe" filled="true" fillcolor="#000000" stroked="false">
                <v:path arrowok="t"/>
                <v:fill type="solid"/>
              </v:shape>
            </v:group>
            <v:group style="position:absolute;left:8260;top:1913;width:10;height:20" coordorigin="8260,1913" coordsize="10,20">
              <v:shape style="position:absolute;left:8260;top:1913;width:10;height:20" coordorigin="8260,1913" coordsize="10,20" path="m8260,1932l8269,1932,8269,1913,8260,1913,8260,1932xe" filled="true" fillcolor="#000000" stroked="false">
                <v:path arrowok="t"/>
                <v:fill type="solid"/>
              </v:shape>
            </v:group>
            <v:group style="position:absolute;left:8260;top:1932;width:10;height:20" coordorigin="8260,1932" coordsize="10,20">
              <v:shape style="position:absolute;left:8260;top:1932;width:10;height:20" coordorigin="8260,1932" coordsize="10,20" path="m8260,1952l8269,1952,8269,1932,8260,1932,8260,1952xe" filled="true" fillcolor="#000000" stroked="false">
                <v:path arrowok="t"/>
                <v:fill type="solid"/>
              </v:shape>
            </v:group>
            <v:group style="position:absolute;left:8260;top:1952;width:10;height:20" coordorigin="8260,1952" coordsize="10,20">
              <v:shape style="position:absolute;left:8260;top:1952;width:10;height:20" coordorigin="8260,1952" coordsize="10,20" path="m8260,1971l8269,1971,8269,1952,8260,1952,8260,1971xe" filled="true" fillcolor="#000000" stroked="false">
                <v:path arrowok="t"/>
                <v:fill type="solid"/>
              </v:shape>
            </v:group>
            <v:group style="position:absolute;left:8260;top:1971;width:10;height:20" coordorigin="8260,1971" coordsize="10,20">
              <v:shape style="position:absolute;left:8260;top:1971;width:10;height:20" coordorigin="8260,1971" coordsize="10,20" path="m8260,1990l8269,1990,8269,1971,8260,1971,8260,1990xe" filled="true" fillcolor="#000000" stroked="false">
                <v:path arrowok="t"/>
                <v:fill type="solid"/>
              </v:shape>
            </v:group>
            <v:group style="position:absolute;left:8260;top:1990;width:10;height:20" coordorigin="8260,1990" coordsize="10,20">
              <v:shape style="position:absolute;left:8260;top:1990;width:10;height:20" coordorigin="8260,1990" coordsize="10,20" path="m8260,2009l8269,2009,8269,1990,8260,1990,8260,2009xe" filled="true" fillcolor="#000000" stroked="false">
                <v:path arrowok="t"/>
                <v:fill type="solid"/>
              </v:shape>
            </v:group>
            <v:group style="position:absolute;left:8260;top:2009;width:10;height:20" coordorigin="8260,2009" coordsize="10,20">
              <v:shape style="position:absolute;left:8260;top:2009;width:10;height:20" coordorigin="8260,2009" coordsize="10,20" path="m8260,2028l8269,2028,8269,2009,8260,2009,8260,2028xe" filled="true" fillcolor="#000000" stroked="false">
                <v:path arrowok="t"/>
                <v:fill type="solid"/>
              </v:shape>
            </v:group>
            <v:group style="position:absolute;left:8260;top:2028;width:10;height:20" coordorigin="8260,2028" coordsize="10,20">
              <v:shape style="position:absolute;left:8260;top:2028;width:10;height:20" coordorigin="8260,2028" coordsize="10,20" path="m8260,2048l8269,2048,8269,2028,8260,2028,8260,2048xe" filled="true" fillcolor="#000000" stroked="false">
                <v:path arrowok="t"/>
                <v:fill type="solid"/>
              </v:shape>
            </v:group>
            <v:group style="position:absolute;left:8260;top:2048;width:10;height:20" coordorigin="8260,2048" coordsize="10,20">
              <v:shape style="position:absolute;left:8260;top:2048;width:10;height:20" coordorigin="8260,2048" coordsize="10,20" path="m8260,2067l8269,2067,8269,2048,8260,2048,8260,2067xe" filled="true" fillcolor="#000000" stroked="false">
                <v:path arrowok="t"/>
                <v:fill type="solid"/>
              </v:shape>
            </v:group>
            <v:group style="position:absolute;left:8260;top:2067;width:10;height:20" coordorigin="8260,2067" coordsize="10,20">
              <v:shape style="position:absolute;left:8260;top:2067;width:10;height:20" coordorigin="8260,2067" coordsize="10,20" path="m8260,2086l8269,2086,8269,2067,8260,2067,8260,2086xe" filled="true" fillcolor="#000000" stroked="false">
                <v:path arrowok="t"/>
                <v:fill type="solid"/>
              </v:shape>
            </v:group>
            <v:group style="position:absolute;left:8260;top:2086;width:10;height:20" coordorigin="8260,2086" coordsize="10,20">
              <v:shape style="position:absolute;left:8260;top:2086;width:10;height:20" coordorigin="8260,2086" coordsize="10,20" path="m8260,2105l8269,2105,8269,2086,8260,2086,8260,2105xe" filled="true" fillcolor="#000000" stroked="false">
                <v:path arrowok="t"/>
                <v:fill type="solid"/>
              </v:shape>
            </v:group>
            <v:group style="position:absolute;left:8260;top:2108;width:10;height:2" coordorigin="8260,2108" coordsize="10,2">
              <v:shape style="position:absolute;left:8260;top:2108;width:10;height:2" coordorigin="8260,2108" coordsize="10,0" path="m8260,2108l8269,2108e" filled="false" stroked="true" strokeweight=".24002pt" strokecolor="#000000">
                <v:path arrowok="t"/>
              </v:shape>
            </v:group>
            <v:group style="position:absolute;left:9743;top:31;width:10;height:20" coordorigin="9743,31" coordsize="10,20">
              <v:shape style="position:absolute;left:9743;top:31;width:10;height:20" coordorigin="9743,31" coordsize="10,20" path="m9743,50l9753,50,9753,31,9743,31,9743,50xe" filled="true" fillcolor="#000000" stroked="false">
                <v:path arrowok="t"/>
                <v:fill type="solid"/>
              </v:shape>
            </v:group>
            <v:group style="position:absolute;left:9743;top:50;width:10;height:20" coordorigin="9743,50" coordsize="10,20">
              <v:shape style="position:absolute;left:9743;top:50;width:10;height:20" coordorigin="9743,50" coordsize="10,20" path="m9743,70l9753,70,9753,50,9743,50,9743,70xe" filled="true" fillcolor="#000000" stroked="false">
                <v:path arrowok="t"/>
                <v:fill type="solid"/>
              </v:shape>
            </v:group>
            <v:group style="position:absolute;left:9743;top:70;width:10;height:20" coordorigin="9743,70" coordsize="10,20">
              <v:shape style="position:absolute;left:9743;top:70;width:10;height:20" coordorigin="9743,70" coordsize="10,20" path="m9743,89l9753,89,9753,70,9743,70,9743,89xe" filled="true" fillcolor="#000000" stroked="false">
                <v:path arrowok="t"/>
                <v:fill type="solid"/>
              </v:shape>
            </v:group>
            <v:group style="position:absolute;left:9743;top:89;width:10;height:20" coordorigin="9743,89" coordsize="10,20">
              <v:shape style="position:absolute;left:9743;top:89;width:10;height:20" coordorigin="9743,89" coordsize="10,20" path="m9743,108l9753,108,9753,89,9743,89,9743,108xe" filled="true" fillcolor="#000000" stroked="false">
                <v:path arrowok="t"/>
                <v:fill type="solid"/>
              </v:shape>
            </v:group>
            <v:group style="position:absolute;left:9743;top:108;width:10;height:20" coordorigin="9743,108" coordsize="10,20">
              <v:shape style="position:absolute;left:9743;top:108;width:10;height:20" coordorigin="9743,108" coordsize="10,20" path="m9743,127l9753,127,9753,108,9743,108,9743,127xe" filled="true" fillcolor="#000000" stroked="false">
                <v:path arrowok="t"/>
                <v:fill type="solid"/>
              </v:shape>
            </v:group>
            <v:group style="position:absolute;left:9743;top:127;width:10;height:20" coordorigin="9743,127" coordsize="10,20">
              <v:shape style="position:absolute;left:9743;top:127;width:10;height:20" coordorigin="9743,127" coordsize="10,20" path="m9743,146l9753,146,9753,127,9743,127,9743,146xe" filled="true" fillcolor="#000000" stroked="false">
                <v:path arrowok="t"/>
                <v:fill type="solid"/>
              </v:shape>
            </v:group>
            <v:group style="position:absolute;left:9743;top:146;width:10;height:20" coordorigin="9743,146" coordsize="10,20">
              <v:shape style="position:absolute;left:9743;top:146;width:10;height:20" coordorigin="9743,146" coordsize="10,20" path="m9743,166l9753,166,9753,146,9743,146,9743,166xe" filled="true" fillcolor="#000000" stroked="false">
                <v:path arrowok="t"/>
                <v:fill type="solid"/>
              </v:shape>
            </v:group>
            <v:group style="position:absolute;left:9743;top:166;width:10;height:20" coordorigin="9743,166" coordsize="10,20">
              <v:shape style="position:absolute;left:9743;top:166;width:10;height:20" coordorigin="9743,166" coordsize="10,20" path="m9743,185l9753,185,9753,166,9743,166,9743,185xe" filled="true" fillcolor="#000000" stroked="false">
                <v:path arrowok="t"/>
                <v:fill type="solid"/>
              </v:shape>
            </v:group>
            <v:group style="position:absolute;left:9743;top:185;width:10;height:20" coordorigin="9743,185" coordsize="10,20">
              <v:shape style="position:absolute;left:9743;top:185;width:10;height:20" coordorigin="9743,185" coordsize="10,20" path="m9743,204l9753,204,9753,185,9743,185,9743,204xe" filled="true" fillcolor="#000000" stroked="false">
                <v:path arrowok="t"/>
                <v:fill type="solid"/>
              </v:shape>
            </v:group>
            <v:group style="position:absolute;left:9743;top:204;width:10;height:20" coordorigin="9743,204" coordsize="10,20">
              <v:shape style="position:absolute;left:9743;top:204;width:10;height:20" coordorigin="9743,204" coordsize="10,20" path="m9743,223l9753,223,9753,204,9743,204,9743,223xe" filled="true" fillcolor="#000000" stroked="false">
                <v:path arrowok="t"/>
                <v:fill type="solid"/>
              </v:shape>
            </v:group>
            <v:group style="position:absolute;left:9743;top:223;width:10;height:20" coordorigin="9743,223" coordsize="10,20">
              <v:shape style="position:absolute;left:9743;top:223;width:10;height:20" coordorigin="9743,223" coordsize="10,20" path="m9743,242l9753,242,9753,223,9743,223,9743,242xe" filled="true" fillcolor="#000000" stroked="false">
                <v:path arrowok="t"/>
                <v:fill type="solid"/>
              </v:shape>
            </v:group>
            <v:group style="position:absolute;left:9743;top:242;width:10;height:20" coordorigin="9743,242" coordsize="10,20">
              <v:shape style="position:absolute;left:9743;top:242;width:10;height:20" coordorigin="9743,242" coordsize="10,20" path="m9743,262l9753,262,9753,242,9743,242,9743,262xe" filled="true" fillcolor="#000000" stroked="false">
                <v:path arrowok="t"/>
                <v:fill type="solid"/>
              </v:shape>
            </v:group>
            <v:group style="position:absolute;left:9743;top:262;width:10;height:20" coordorigin="9743,262" coordsize="10,20">
              <v:shape style="position:absolute;left:9743;top:262;width:10;height:20" coordorigin="9743,262" coordsize="10,20" path="m9743,281l9753,281,9753,262,9743,262,9743,281xe" filled="true" fillcolor="#000000" stroked="false">
                <v:path arrowok="t"/>
                <v:fill type="solid"/>
              </v:shape>
            </v:group>
            <v:group style="position:absolute;left:9743;top:281;width:10;height:20" coordorigin="9743,281" coordsize="10,20">
              <v:shape style="position:absolute;left:9743;top:281;width:10;height:20" coordorigin="9743,281" coordsize="10,20" path="m9743,300l9753,300,9753,281,9743,281,9743,300xe" filled="true" fillcolor="#000000" stroked="false">
                <v:path arrowok="t"/>
                <v:fill type="solid"/>
              </v:shape>
            </v:group>
            <v:group style="position:absolute;left:9743;top:300;width:10;height:20" coordorigin="9743,300" coordsize="10,20">
              <v:shape style="position:absolute;left:9743;top:300;width:10;height:20" coordorigin="9743,300" coordsize="10,20" path="m9743,319l9753,319,9753,300,9743,300,9743,319xe" filled="true" fillcolor="#000000" stroked="false">
                <v:path arrowok="t"/>
                <v:fill type="solid"/>
              </v:shape>
            </v:group>
            <v:group style="position:absolute;left:9743;top:319;width:10;height:20" coordorigin="9743,319" coordsize="10,20">
              <v:shape style="position:absolute;left:9743;top:319;width:10;height:20" coordorigin="9743,319" coordsize="10,20" path="m9743,338l9753,338,9753,319,9743,319,9743,338xe" filled="true" fillcolor="#000000" stroked="false">
                <v:path arrowok="t"/>
                <v:fill type="solid"/>
              </v:shape>
            </v:group>
            <v:group style="position:absolute;left:9743;top:338;width:10;height:20" coordorigin="9743,338" coordsize="10,20">
              <v:shape style="position:absolute;left:9743;top:338;width:10;height:20" coordorigin="9743,338" coordsize="10,20" path="m9743,358l9753,358,9753,338,9743,338,9743,358xe" filled="true" fillcolor="#000000" stroked="false">
                <v:path arrowok="t"/>
                <v:fill type="solid"/>
              </v:shape>
            </v:group>
            <v:group style="position:absolute;left:9743;top:358;width:10;height:20" coordorigin="9743,358" coordsize="10,20">
              <v:shape style="position:absolute;left:9743;top:358;width:10;height:20" coordorigin="9743,358" coordsize="10,20" path="m9743,377l9753,377,9753,358,9743,358,9743,377xe" filled="true" fillcolor="#000000" stroked="false">
                <v:path arrowok="t"/>
                <v:fill type="solid"/>
              </v:shape>
            </v:group>
            <v:group style="position:absolute;left:9743;top:377;width:10;height:20" coordorigin="9743,377" coordsize="10,20">
              <v:shape style="position:absolute;left:9743;top:377;width:10;height:20" coordorigin="9743,377" coordsize="10,20" path="m9743,396l9753,396,9753,377,9743,377,9743,396xe" filled="true" fillcolor="#000000" stroked="false">
                <v:path arrowok="t"/>
                <v:fill type="solid"/>
              </v:shape>
            </v:group>
            <v:group style="position:absolute;left:9743;top:396;width:10;height:20" coordorigin="9743,396" coordsize="10,20">
              <v:shape style="position:absolute;left:9743;top:396;width:10;height:20" coordorigin="9743,396" coordsize="10,20" path="m9743,415l9753,415,9753,396,9743,396,9743,415xe" filled="true" fillcolor="#000000" stroked="false">
                <v:path arrowok="t"/>
                <v:fill type="solid"/>
              </v:shape>
            </v:group>
            <v:group style="position:absolute;left:9743;top:415;width:10;height:20" coordorigin="9743,415" coordsize="10,20">
              <v:shape style="position:absolute;left:9743;top:415;width:10;height:20" coordorigin="9743,415" coordsize="10,20" path="m9743,434l9753,434,9753,415,9743,415,9743,434xe" filled="true" fillcolor="#000000" stroked="false">
                <v:path arrowok="t"/>
                <v:fill type="solid"/>
              </v:shape>
            </v:group>
            <v:group style="position:absolute;left:9743;top:434;width:10;height:20" coordorigin="9743,434" coordsize="10,20">
              <v:shape style="position:absolute;left:9743;top:434;width:10;height:20" coordorigin="9743,434" coordsize="10,20" path="m9743,454l9753,454,9753,434,9743,434,9743,454xe" filled="true" fillcolor="#000000" stroked="false">
                <v:path arrowok="t"/>
                <v:fill type="solid"/>
              </v:shape>
            </v:group>
            <v:group style="position:absolute;left:9743;top:454;width:10;height:20" coordorigin="9743,454" coordsize="10,20">
              <v:shape style="position:absolute;left:9743;top:454;width:10;height:20" coordorigin="9743,454" coordsize="10,20" path="m9743,473l9753,473,9753,454,9743,454,9743,473xe" filled="true" fillcolor="#000000" stroked="false">
                <v:path arrowok="t"/>
                <v:fill type="solid"/>
              </v:shape>
            </v:group>
            <v:group style="position:absolute;left:9743;top:473;width:10;height:20" coordorigin="9743,473" coordsize="10,20">
              <v:shape style="position:absolute;left:9743;top:473;width:10;height:20" coordorigin="9743,473" coordsize="10,20" path="m9743,492l9753,492,9753,473,9743,473,9743,492xe" filled="true" fillcolor="#000000" stroked="false">
                <v:path arrowok="t"/>
                <v:fill type="solid"/>
              </v:shape>
            </v:group>
            <v:group style="position:absolute;left:9743;top:492;width:10;height:20" coordorigin="9743,492" coordsize="10,20">
              <v:shape style="position:absolute;left:9743;top:492;width:10;height:20" coordorigin="9743,492" coordsize="10,20" path="m9743,511l9753,511,9753,492,9743,492,9743,511xe" filled="true" fillcolor="#000000" stroked="false">
                <v:path arrowok="t"/>
                <v:fill type="solid"/>
              </v:shape>
            </v:group>
            <v:group style="position:absolute;left:9743;top:511;width:10;height:20" coordorigin="9743,511" coordsize="10,20">
              <v:shape style="position:absolute;left:9743;top:511;width:10;height:20" coordorigin="9743,511" coordsize="10,20" path="m9743,530l9753,530,9753,511,9743,511,9743,530xe" filled="true" fillcolor="#000000" stroked="false">
                <v:path arrowok="t"/>
                <v:fill type="solid"/>
              </v:shape>
            </v:group>
            <v:group style="position:absolute;left:9743;top:530;width:10;height:20" coordorigin="9743,530" coordsize="10,20">
              <v:shape style="position:absolute;left:9743;top:530;width:10;height:20" coordorigin="9743,530" coordsize="10,20" path="m9743,550l9753,550,9753,530,9743,530,9743,550xe" filled="true" fillcolor="#000000" stroked="false">
                <v:path arrowok="t"/>
                <v:fill type="solid"/>
              </v:shape>
            </v:group>
            <v:group style="position:absolute;left:9743;top:550;width:10;height:20" coordorigin="9743,550" coordsize="10,20">
              <v:shape style="position:absolute;left:9743;top:550;width:10;height:20" coordorigin="9743,550" coordsize="10,20" path="m9743,569l9753,569,9753,550,9743,550,9743,569xe" filled="true" fillcolor="#000000" stroked="false">
                <v:path arrowok="t"/>
                <v:fill type="solid"/>
              </v:shape>
            </v:group>
            <v:group style="position:absolute;left:9743;top:569;width:10;height:20" coordorigin="9743,569" coordsize="10,20">
              <v:shape style="position:absolute;left:9743;top:569;width:10;height:20" coordorigin="9743,569" coordsize="10,20" path="m9743,588l9753,588,9753,569,9743,569,9743,588xe" filled="true" fillcolor="#000000" stroked="false">
                <v:path arrowok="t"/>
                <v:fill type="solid"/>
              </v:shape>
            </v:group>
            <v:group style="position:absolute;left:9743;top:588;width:10;height:20" coordorigin="9743,588" coordsize="10,20">
              <v:shape style="position:absolute;left:9743;top:588;width:10;height:20" coordorigin="9743,588" coordsize="10,20" path="m9743,607l9753,607,9753,588,9743,588,9743,607xe" filled="true" fillcolor="#000000" stroked="false">
                <v:path arrowok="t"/>
                <v:fill type="solid"/>
              </v:shape>
            </v:group>
            <v:group style="position:absolute;left:9743;top:607;width:10;height:20" coordorigin="9743,607" coordsize="10,20">
              <v:shape style="position:absolute;left:9743;top:607;width:10;height:20" coordorigin="9743,607" coordsize="10,20" path="m9743,626l9753,626,9753,607,9743,607,9743,626xe" filled="true" fillcolor="#000000" stroked="false">
                <v:path arrowok="t"/>
                <v:fill type="solid"/>
              </v:shape>
            </v:group>
            <v:group style="position:absolute;left:9743;top:626;width:10;height:20" coordorigin="9743,626" coordsize="10,20">
              <v:shape style="position:absolute;left:9743;top:626;width:10;height:20" coordorigin="9743,626" coordsize="10,20" path="m9743,646l9753,646,9753,626,9743,626,9743,646xe" filled="true" fillcolor="#000000" stroked="false">
                <v:path arrowok="t"/>
                <v:fill type="solid"/>
              </v:shape>
            </v:group>
            <v:group style="position:absolute;left:9743;top:646;width:10;height:20" coordorigin="9743,646" coordsize="10,20">
              <v:shape style="position:absolute;left:9743;top:646;width:10;height:20" coordorigin="9743,646" coordsize="10,20" path="m9743,665l9753,665,9753,646,9743,646,9743,665xe" filled="true" fillcolor="#000000" stroked="false">
                <v:path arrowok="t"/>
                <v:fill type="solid"/>
              </v:shape>
            </v:group>
            <v:group style="position:absolute;left:9743;top:665;width:10;height:20" coordorigin="9743,665" coordsize="10,20">
              <v:shape style="position:absolute;left:9743;top:665;width:10;height:20" coordorigin="9743,665" coordsize="10,20" path="m9743,684l9753,684,9753,665,9743,665,9743,684xe" filled="true" fillcolor="#000000" stroked="false">
                <v:path arrowok="t"/>
                <v:fill type="solid"/>
              </v:shape>
            </v:group>
            <v:group style="position:absolute;left:9743;top:684;width:10;height:20" coordorigin="9743,684" coordsize="10,20">
              <v:shape style="position:absolute;left:9743;top:684;width:10;height:20" coordorigin="9743,684" coordsize="10,20" path="m9743,703l9753,703,9753,684,9743,684,9743,703xe" filled="true" fillcolor="#000000" stroked="false">
                <v:path arrowok="t"/>
                <v:fill type="solid"/>
              </v:shape>
            </v:group>
            <v:group style="position:absolute;left:9743;top:703;width:10;height:20" coordorigin="9743,703" coordsize="10,20">
              <v:shape style="position:absolute;left:9743;top:703;width:10;height:20" coordorigin="9743,703" coordsize="10,20" path="m9743,722l9753,722,9753,703,9743,703,9743,722xe" filled="true" fillcolor="#000000" stroked="false">
                <v:path arrowok="t"/>
                <v:fill type="solid"/>
              </v:shape>
            </v:group>
            <v:group style="position:absolute;left:9743;top:722;width:10;height:20" coordorigin="9743,722" coordsize="10,20">
              <v:shape style="position:absolute;left:9743;top:722;width:10;height:20" coordorigin="9743,722" coordsize="10,20" path="m9743,742l9753,742,9753,722,9743,722,9743,742xe" filled="true" fillcolor="#000000" stroked="false">
                <v:path arrowok="t"/>
                <v:fill type="solid"/>
              </v:shape>
            </v:group>
            <v:group style="position:absolute;left:9743;top:742;width:10;height:20" coordorigin="9743,742" coordsize="10,20">
              <v:shape style="position:absolute;left:9743;top:742;width:10;height:20" coordorigin="9743,742" coordsize="10,20" path="m9743,761l9753,761,9753,742,9743,742,9743,761xe" filled="true" fillcolor="#000000" stroked="false">
                <v:path arrowok="t"/>
                <v:fill type="solid"/>
              </v:shape>
            </v:group>
            <v:group style="position:absolute;left:9743;top:761;width:10;height:20" coordorigin="9743,761" coordsize="10,20">
              <v:shape style="position:absolute;left:9743;top:761;width:10;height:20" coordorigin="9743,761" coordsize="10,20" path="m9743,780l9753,780,9753,761,9743,761,9743,780xe" filled="true" fillcolor="#000000" stroked="false">
                <v:path arrowok="t"/>
                <v:fill type="solid"/>
              </v:shape>
            </v:group>
            <v:group style="position:absolute;left:9743;top:780;width:10;height:20" coordorigin="9743,780" coordsize="10,20">
              <v:shape style="position:absolute;left:9743;top:780;width:10;height:20" coordorigin="9743,780" coordsize="10,20" path="m9743,799l9753,799,9753,780,9743,780,9743,799xe" filled="true" fillcolor="#000000" stroked="false">
                <v:path arrowok="t"/>
                <v:fill type="solid"/>
              </v:shape>
            </v:group>
            <v:group style="position:absolute;left:9743;top:799;width:10;height:20" coordorigin="9743,799" coordsize="10,20">
              <v:shape style="position:absolute;left:9743;top:799;width:10;height:20" coordorigin="9743,799" coordsize="10,20" path="m9743,818l9753,818,9753,799,9743,799,9743,818xe" filled="true" fillcolor="#000000" stroked="false">
                <v:path arrowok="t"/>
                <v:fill type="solid"/>
              </v:shape>
            </v:group>
            <v:group style="position:absolute;left:9743;top:818;width:10;height:20" coordorigin="9743,818" coordsize="10,20">
              <v:shape style="position:absolute;left:9743;top:818;width:10;height:20" coordorigin="9743,818" coordsize="10,20" path="m9743,838l9753,838,9753,818,9743,818,9743,838xe" filled="true" fillcolor="#000000" stroked="false">
                <v:path arrowok="t"/>
                <v:fill type="solid"/>
              </v:shape>
            </v:group>
            <v:group style="position:absolute;left:9743;top:838;width:10;height:20" coordorigin="9743,838" coordsize="10,20">
              <v:shape style="position:absolute;left:9743;top:838;width:10;height:20" coordorigin="9743,838" coordsize="10,20" path="m9743,857l9753,857,9753,838,9743,838,9743,857xe" filled="true" fillcolor="#000000" stroked="false">
                <v:path arrowok="t"/>
                <v:fill type="solid"/>
              </v:shape>
            </v:group>
            <v:group style="position:absolute;left:9743;top:857;width:10;height:20" coordorigin="9743,857" coordsize="10,20">
              <v:shape style="position:absolute;left:9743;top:857;width:10;height:20" coordorigin="9743,857" coordsize="10,20" path="m9743,876l9753,876,9753,857,9743,857,9743,876xe" filled="true" fillcolor="#000000" stroked="false">
                <v:path arrowok="t"/>
                <v:fill type="solid"/>
              </v:shape>
            </v:group>
            <v:group style="position:absolute;left:9743;top:876;width:10;height:20" coordorigin="9743,876" coordsize="10,20">
              <v:shape style="position:absolute;left:9743;top:876;width:10;height:20" coordorigin="9743,876" coordsize="10,20" path="m9743,895l9753,895,9753,876,9743,876,9743,895xe" filled="true" fillcolor="#000000" stroked="false">
                <v:path arrowok="t"/>
                <v:fill type="solid"/>
              </v:shape>
            </v:group>
            <v:group style="position:absolute;left:9743;top:895;width:10;height:20" coordorigin="9743,895" coordsize="10,20">
              <v:shape style="position:absolute;left:9743;top:895;width:10;height:20" coordorigin="9743,895" coordsize="10,20" path="m9743,914l9753,914,9753,895,9743,895,9743,914xe" filled="true" fillcolor="#000000" stroked="false">
                <v:path arrowok="t"/>
                <v:fill type="solid"/>
              </v:shape>
            </v:group>
            <v:group style="position:absolute;left:9743;top:914;width:10;height:20" coordorigin="9743,914" coordsize="10,20">
              <v:shape style="position:absolute;left:9743;top:914;width:10;height:20" coordorigin="9743,914" coordsize="10,20" path="m9743,934l9753,934,9753,914,9743,914,9743,934xe" filled="true" fillcolor="#000000" stroked="false">
                <v:path arrowok="t"/>
                <v:fill type="solid"/>
              </v:shape>
            </v:group>
            <v:group style="position:absolute;left:9743;top:934;width:10;height:20" coordorigin="9743,934" coordsize="10,20">
              <v:shape style="position:absolute;left:9743;top:934;width:10;height:20" coordorigin="9743,934" coordsize="10,20" path="m9743,953l9753,953,9753,934,9743,934,9743,953xe" filled="true" fillcolor="#000000" stroked="false">
                <v:path arrowok="t"/>
                <v:fill type="solid"/>
              </v:shape>
            </v:group>
            <v:group style="position:absolute;left:9743;top:953;width:10;height:20" coordorigin="9743,953" coordsize="10,20">
              <v:shape style="position:absolute;left:9743;top:953;width:10;height:20" coordorigin="9743,953" coordsize="10,20" path="m9743,972l9753,972,9753,953,9743,953,9743,972xe" filled="true" fillcolor="#000000" stroked="false">
                <v:path arrowok="t"/>
                <v:fill type="solid"/>
              </v:shape>
            </v:group>
            <v:group style="position:absolute;left:9743;top:972;width:10;height:20" coordorigin="9743,972" coordsize="10,20">
              <v:shape style="position:absolute;left:9743;top:972;width:10;height:20" coordorigin="9743,972" coordsize="10,20" path="m9743,991l9753,991,9753,972,9743,972,9743,991xe" filled="true" fillcolor="#000000" stroked="false">
                <v:path arrowok="t"/>
                <v:fill type="solid"/>
              </v:shape>
            </v:group>
            <v:group style="position:absolute;left:9743;top:991;width:10;height:20" coordorigin="9743,991" coordsize="10,20">
              <v:shape style="position:absolute;left:9743;top:991;width:10;height:20" coordorigin="9743,991" coordsize="10,20" path="m9743,1010l9753,1010,9753,991,9743,991,9743,1010xe" filled="true" fillcolor="#000000" stroked="false">
                <v:path arrowok="t"/>
                <v:fill type="solid"/>
              </v:shape>
            </v:group>
            <v:group style="position:absolute;left:9743;top:1010;width:10;height:20" coordorigin="9743,1010" coordsize="10,20">
              <v:shape style="position:absolute;left:9743;top:1010;width:10;height:20" coordorigin="9743,1010" coordsize="10,20" path="m9743,1030l9753,1030,9753,1010,9743,1010,9743,1030xe" filled="true" fillcolor="#000000" stroked="false">
                <v:path arrowok="t"/>
                <v:fill type="solid"/>
              </v:shape>
            </v:group>
            <v:group style="position:absolute;left:9743;top:1030;width:10;height:20" coordorigin="9743,1030" coordsize="10,20">
              <v:shape style="position:absolute;left:9743;top:1030;width:10;height:20" coordorigin="9743,1030" coordsize="10,20" path="m9743,1049l9753,1049,9753,1030,9743,1030,9743,1049xe" filled="true" fillcolor="#000000" stroked="false">
                <v:path arrowok="t"/>
                <v:fill type="solid"/>
              </v:shape>
            </v:group>
            <v:group style="position:absolute;left:9743;top:1049;width:10;height:20" coordorigin="9743,1049" coordsize="10,20">
              <v:shape style="position:absolute;left:9743;top:1049;width:10;height:20" coordorigin="9743,1049" coordsize="10,20" path="m9743,1068l9753,1068,9753,1049,9743,1049,9743,1068xe" filled="true" fillcolor="#000000" stroked="false">
                <v:path arrowok="t"/>
                <v:fill type="solid"/>
              </v:shape>
            </v:group>
            <v:group style="position:absolute;left:9743;top:1068;width:10;height:20" coordorigin="9743,1068" coordsize="10,20">
              <v:shape style="position:absolute;left:9743;top:1068;width:10;height:20" coordorigin="9743,1068" coordsize="10,20" path="m9743,1087l9753,1087,9753,1068,9743,1068,9743,1087xe" filled="true" fillcolor="#000000" stroked="false">
                <v:path arrowok="t"/>
                <v:fill type="solid"/>
              </v:shape>
            </v:group>
            <v:group style="position:absolute;left:9743;top:1087;width:10;height:20" coordorigin="9743,1087" coordsize="10,20">
              <v:shape style="position:absolute;left:9743;top:1087;width:10;height:20" coordorigin="9743,1087" coordsize="10,20" path="m9743,1106l9753,1106,9753,1087,9743,1087,9743,1106xe" filled="true" fillcolor="#000000" stroked="false">
                <v:path arrowok="t"/>
                <v:fill type="solid"/>
              </v:shape>
            </v:group>
            <v:group style="position:absolute;left:9743;top:1106;width:10;height:20" coordorigin="9743,1106" coordsize="10,20">
              <v:shape style="position:absolute;left:9743;top:1106;width:10;height:20" coordorigin="9743,1106" coordsize="10,20" path="m9743,1126l9753,1126,9753,1106,9743,1106,9743,1126xe" filled="true" fillcolor="#000000" stroked="false">
                <v:path arrowok="t"/>
                <v:fill type="solid"/>
              </v:shape>
            </v:group>
            <v:group style="position:absolute;left:9743;top:1126;width:10;height:20" coordorigin="9743,1126" coordsize="10,20">
              <v:shape style="position:absolute;left:9743;top:1126;width:10;height:20" coordorigin="9743,1126" coordsize="10,20" path="m9743,1145l9753,1145,9753,1126,9743,1126,9743,1145xe" filled="true" fillcolor="#000000" stroked="false">
                <v:path arrowok="t"/>
                <v:fill type="solid"/>
              </v:shape>
            </v:group>
            <v:group style="position:absolute;left:9743;top:1145;width:10;height:20" coordorigin="9743,1145" coordsize="10,20">
              <v:shape style="position:absolute;left:9743;top:1145;width:10;height:20" coordorigin="9743,1145" coordsize="10,20" path="m9743,1164l9753,1164,9753,1145,9743,1145,9743,1164xe" filled="true" fillcolor="#000000" stroked="false">
                <v:path arrowok="t"/>
                <v:fill type="solid"/>
              </v:shape>
            </v:group>
            <v:group style="position:absolute;left:9743;top:1164;width:10;height:20" coordorigin="9743,1164" coordsize="10,20">
              <v:shape style="position:absolute;left:9743;top:1164;width:10;height:20" coordorigin="9743,1164" coordsize="10,20" path="m9743,1183l9753,1183,9753,1164,9743,1164,9743,1183xe" filled="true" fillcolor="#000000" stroked="false">
                <v:path arrowok="t"/>
                <v:fill type="solid"/>
              </v:shape>
            </v:group>
            <v:group style="position:absolute;left:9743;top:1183;width:10;height:20" coordorigin="9743,1183" coordsize="10,20">
              <v:shape style="position:absolute;left:9743;top:1183;width:10;height:20" coordorigin="9743,1183" coordsize="10,20" path="m9743,1202l9753,1202,9753,1183,9743,1183,9743,1202xe" filled="true" fillcolor="#000000" stroked="false">
                <v:path arrowok="t"/>
                <v:fill type="solid"/>
              </v:shape>
            </v:group>
            <v:group style="position:absolute;left:9743;top:1202;width:10;height:20" coordorigin="9743,1202" coordsize="10,20">
              <v:shape style="position:absolute;left:9743;top:1202;width:10;height:20" coordorigin="9743,1202" coordsize="10,20" path="m9743,1222l9753,1222,9753,1202,9743,1202,9743,1222xe" filled="true" fillcolor="#000000" stroked="false">
                <v:path arrowok="t"/>
                <v:fill type="solid"/>
              </v:shape>
            </v:group>
            <v:group style="position:absolute;left:9743;top:1222;width:10;height:20" coordorigin="9743,1222" coordsize="10,20">
              <v:shape style="position:absolute;left:9743;top:1222;width:10;height:20" coordorigin="9743,1222" coordsize="10,20" path="m9743,1241l9753,1241,9753,1222,9743,1222,9743,1241xe" filled="true" fillcolor="#000000" stroked="false">
                <v:path arrowok="t"/>
                <v:fill type="solid"/>
              </v:shape>
            </v:group>
            <v:group style="position:absolute;left:9743;top:1241;width:10;height:20" coordorigin="9743,1241" coordsize="10,20">
              <v:shape style="position:absolute;left:9743;top:1241;width:10;height:20" coordorigin="9743,1241" coordsize="10,20" path="m9743,1260l9753,1260,9753,1241,9743,1241,9743,1260xe" filled="true" fillcolor="#000000" stroked="false">
                <v:path arrowok="t"/>
                <v:fill type="solid"/>
              </v:shape>
            </v:group>
            <v:group style="position:absolute;left:9743;top:1260;width:10;height:20" coordorigin="9743,1260" coordsize="10,20">
              <v:shape style="position:absolute;left:9743;top:1260;width:10;height:20" coordorigin="9743,1260" coordsize="10,20" path="m9743,1279l9753,1279,9753,1260,9743,1260,9743,1279xe" filled="true" fillcolor="#000000" stroked="false">
                <v:path arrowok="t"/>
                <v:fill type="solid"/>
              </v:shape>
            </v:group>
            <v:group style="position:absolute;left:9743;top:1279;width:10;height:20" coordorigin="9743,1279" coordsize="10,20">
              <v:shape style="position:absolute;left:9743;top:1279;width:10;height:20" coordorigin="9743,1279" coordsize="10,20" path="m9743,1298l9753,1298,9753,1279,9743,1279,9743,1298xe" filled="true" fillcolor="#000000" stroked="false">
                <v:path arrowok="t"/>
                <v:fill type="solid"/>
              </v:shape>
            </v:group>
            <v:group style="position:absolute;left:9743;top:1298;width:10;height:20" coordorigin="9743,1298" coordsize="10,20">
              <v:shape style="position:absolute;left:9743;top:1298;width:10;height:20" coordorigin="9743,1298" coordsize="10,20" path="m9743,1318l9753,1318,9753,1298,9743,1298,9743,1318xe" filled="true" fillcolor="#000000" stroked="false">
                <v:path arrowok="t"/>
                <v:fill type="solid"/>
              </v:shape>
            </v:group>
            <v:group style="position:absolute;left:9743;top:1318;width:10;height:20" coordorigin="9743,1318" coordsize="10,20">
              <v:shape style="position:absolute;left:9743;top:1318;width:10;height:20" coordorigin="9743,1318" coordsize="10,20" path="m9743,1337l9753,1337,9753,1318,9743,1318,9743,1337xe" filled="true" fillcolor="#000000" stroked="false">
                <v:path arrowok="t"/>
                <v:fill type="solid"/>
              </v:shape>
            </v:group>
            <v:group style="position:absolute;left:9743;top:1337;width:10;height:20" coordorigin="9743,1337" coordsize="10,20">
              <v:shape style="position:absolute;left:9743;top:1337;width:10;height:20" coordorigin="9743,1337" coordsize="10,20" path="m9743,1356l9753,1356,9753,1337,9743,1337,9743,1356xe" filled="true" fillcolor="#000000" stroked="false">
                <v:path arrowok="t"/>
                <v:fill type="solid"/>
              </v:shape>
            </v:group>
            <v:group style="position:absolute;left:9743;top:1356;width:10;height:20" coordorigin="9743,1356" coordsize="10,20">
              <v:shape style="position:absolute;left:9743;top:1356;width:10;height:20" coordorigin="9743,1356" coordsize="10,20" path="m9743,1375l9753,1375,9753,1356,9743,1356,9743,1375xe" filled="true" fillcolor="#000000" stroked="false">
                <v:path arrowok="t"/>
                <v:fill type="solid"/>
              </v:shape>
            </v:group>
            <v:group style="position:absolute;left:9743;top:1375;width:10;height:20" coordorigin="9743,1375" coordsize="10,20">
              <v:shape style="position:absolute;left:9743;top:1375;width:10;height:20" coordorigin="9743,1375" coordsize="10,20" path="m9743,1394l9753,1394,9753,1375,9743,1375,9743,1394xe" filled="true" fillcolor="#000000" stroked="false">
                <v:path arrowok="t"/>
                <v:fill type="solid"/>
              </v:shape>
            </v:group>
            <v:group style="position:absolute;left:9743;top:1394;width:10;height:20" coordorigin="9743,1394" coordsize="10,20">
              <v:shape style="position:absolute;left:9743;top:1394;width:10;height:20" coordorigin="9743,1394" coordsize="10,20" path="m9743,1414l9753,1414,9753,1394,9743,1394,9743,1414xe" filled="true" fillcolor="#000000" stroked="false">
                <v:path arrowok="t"/>
                <v:fill type="solid"/>
              </v:shape>
            </v:group>
            <v:group style="position:absolute;left:9743;top:1414;width:10;height:20" coordorigin="9743,1414" coordsize="10,20">
              <v:shape style="position:absolute;left:9743;top:1414;width:10;height:20" coordorigin="9743,1414" coordsize="10,20" path="m9743,1433l9753,1433,9753,1414,9743,1414,9743,1433xe" filled="true" fillcolor="#000000" stroked="false">
                <v:path arrowok="t"/>
                <v:fill type="solid"/>
              </v:shape>
            </v:group>
            <v:group style="position:absolute;left:9743;top:1433;width:10;height:20" coordorigin="9743,1433" coordsize="10,20">
              <v:shape style="position:absolute;left:9743;top:1433;width:10;height:20" coordorigin="9743,1433" coordsize="10,20" path="m9743,1452l9753,1452,9753,1433,9743,1433,9743,1452xe" filled="true" fillcolor="#000000" stroked="false">
                <v:path arrowok="t"/>
                <v:fill type="solid"/>
              </v:shape>
            </v:group>
            <v:group style="position:absolute;left:9743;top:1452;width:10;height:20" coordorigin="9743,1452" coordsize="10,20">
              <v:shape style="position:absolute;left:9743;top:1452;width:10;height:20" coordorigin="9743,1452" coordsize="10,20" path="m9743,1471l9753,1471,9753,1452,9743,1452,9743,1471xe" filled="true" fillcolor="#000000" stroked="false">
                <v:path arrowok="t"/>
                <v:fill type="solid"/>
              </v:shape>
            </v:group>
            <v:group style="position:absolute;left:9743;top:1471;width:10;height:20" coordorigin="9743,1471" coordsize="10,20">
              <v:shape style="position:absolute;left:9743;top:1471;width:10;height:20" coordorigin="9743,1471" coordsize="10,20" path="m9743,1490l9753,1490,9753,1471,9743,1471,9743,1490xe" filled="true" fillcolor="#000000" stroked="false">
                <v:path arrowok="t"/>
                <v:fill type="solid"/>
              </v:shape>
            </v:group>
            <v:group style="position:absolute;left:9743;top:1490;width:10;height:20" coordorigin="9743,1490" coordsize="10,20">
              <v:shape style="position:absolute;left:9743;top:1490;width:10;height:20" coordorigin="9743,1490" coordsize="10,20" path="m9743,1510l9753,1510,9753,1490,9743,1490,9743,1510xe" filled="true" fillcolor="#000000" stroked="false">
                <v:path arrowok="t"/>
                <v:fill type="solid"/>
              </v:shape>
            </v:group>
            <v:group style="position:absolute;left:9743;top:1510;width:10;height:20" coordorigin="9743,1510" coordsize="10,20">
              <v:shape style="position:absolute;left:9743;top:1510;width:10;height:20" coordorigin="9743,1510" coordsize="10,20" path="m9743,1529l9753,1529,9753,1510,9743,1510,9743,1529xe" filled="true" fillcolor="#000000" stroked="false">
                <v:path arrowok="t"/>
                <v:fill type="solid"/>
              </v:shape>
            </v:group>
            <v:group style="position:absolute;left:9743;top:1529;width:10;height:20" coordorigin="9743,1529" coordsize="10,20">
              <v:shape style="position:absolute;left:9743;top:1529;width:10;height:20" coordorigin="9743,1529" coordsize="10,20" path="m9743,1548l9753,1548,9753,1529,9743,1529,9743,1548xe" filled="true" fillcolor="#000000" stroked="false">
                <v:path arrowok="t"/>
                <v:fill type="solid"/>
              </v:shape>
            </v:group>
            <v:group style="position:absolute;left:9743;top:1548;width:10;height:20" coordorigin="9743,1548" coordsize="10,20">
              <v:shape style="position:absolute;left:9743;top:1548;width:10;height:20" coordorigin="9743,1548" coordsize="10,20" path="m9743,1567l9753,1567,9753,1548,9743,1548,9743,1567xe" filled="true" fillcolor="#000000" stroked="false">
                <v:path arrowok="t"/>
                <v:fill type="solid"/>
              </v:shape>
            </v:group>
            <v:group style="position:absolute;left:9743;top:1567;width:10;height:20" coordorigin="9743,1567" coordsize="10,20">
              <v:shape style="position:absolute;left:9743;top:1567;width:10;height:20" coordorigin="9743,1567" coordsize="10,20" path="m9743,1586l9753,1586,9753,1567,9743,1567,9743,1586xe" filled="true" fillcolor="#000000" stroked="false">
                <v:path arrowok="t"/>
                <v:fill type="solid"/>
              </v:shape>
            </v:group>
            <v:group style="position:absolute;left:9743;top:1586;width:10;height:20" coordorigin="9743,1586" coordsize="10,20">
              <v:shape style="position:absolute;left:9743;top:1586;width:10;height:20" coordorigin="9743,1586" coordsize="10,20" path="m9743,1606l9753,1606,9753,1586,9743,1586,9743,1606xe" filled="true" fillcolor="#000000" stroked="false">
                <v:path arrowok="t"/>
                <v:fill type="solid"/>
              </v:shape>
            </v:group>
            <v:group style="position:absolute;left:9743;top:1606;width:10;height:20" coordorigin="9743,1606" coordsize="10,20">
              <v:shape style="position:absolute;left:9743;top:1606;width:10;height:20" coordorigin="9743,1606" coordsize="10,20" path="m9743,1625l9753,1625,9753,1606,9743,1606,9743,1625xe" filled="true" fillcolor="#000000" stroked="false">
                <v:path arrowok="t"/>
                <v:fill type="solid"/>
              </v:shape>
            </v:group>
            <v:group style="position:absolute;left:9743;top:1625;width:10;height:20" coordorigin="9743,1625" coordsize="10,20">
              <v:shape style="position:absolute;left:9743;top:1625;width:10;height:20" coordorigin="9743,1625" coordsize="10,20" path="m9743,1644l9753,1644,9753,1625,9743,1625,9743,1644xe" filled="true" fillcolor="#000000" stroked="false">
                <v:path arrowok="t"/>
                <v:fill type="solid"/>
              </v:shape>
            </v:group>
            <v:group style="position:absolute;left:9743;top:1644;width:10;height:20" coordorigin="9743,1644" coordsize="10,20">
              <v:shape style="position:absolute;left:9743;top:1644;width:10;height:20" coordorigin="9743,1644" coordsize="10,20" path="m9743,1664l9753,1664,9753,1644,9743,1644,9743,1664xe" filled="true" fillcolor="#000000" stroked="false">
                <v:path arrowok="t"/>
                <v:fill type="solid"/>
              </v:shape>
            </v:group>
            <v:group style="position:absolute;left:9743;top:1664;width:10;height:20" coordorigin="9743,1664" coordsize="10,20">
              <v:shape style="position:absolute;left:9743;top:1664;width:10;height:20" coordorigin="9743,1664" coordsize="10,20" path="m9743,1683l9753,1683,9753,1664,9743,1664,9743,1683xe" filled="true" fillcolor="#000000" stroked="false">
                <v:path arrowok="t"/>
                <v:fill type="solid"/>
              </v:shape>
            </v:group>
            <v:group style="position:absolute;left:9743;top:1683;width:10;height:20" coordorigin="9743,1683" coordsize="10,20">
              <v:shape style="position:absolute;left:9743;top:1683;width:10;height:20" coordorigin="9743,1683" coordsize="10,20" path="m9743,1702l9753,1702,9753,1683,9743,1683,9743,1702xe" filled="true" fillcolor="#000000" stroked="false">
                <v:path arrowok="t"/>
                <v:fill type="solid"/>
              </v:shape>
            </v:group>
            <v:group style="position:absolute;left:9743;top:1702;width:10;height:20" coordorigin="9743,1702" coordsize="10,20">
              <v:shape style="position:absolute;left:9743;top:1702;width:10;height:20" coordorigin="9743,1702" coordsize="10,20" path="m9743,1721l9753,1721,9753,1702,9743,1702,9743,1721xe" filled="true" fillcolor="#000000" stroked="false">
                <v:path arrowok="t"/>
                <v:fill type="solid"/>
              </v:shape>
            </v:group>
            <v:group style="position:absolute;left:9743;top:1721;width:10;height:20" coordorigin="9743,1721" coordsize="10,20">
              <v:shape style="position:absolute;left:9743;top:1721;width:10;height:20" coordorigin="9743,1721" coordsize="10,20" path="m9743,1740l9753,1740,9753,1721,9743,1721,9743,1740xe" filled="true" fillcolor="#000000" stroked="false">
                <v:path arrowok="t"/>
                <v:fill type="solid"/>
              </v:shape>
            </v:group>
            <v:group style="position:absolute;left:9743;top:1740;width:10;height:20" coordorigin="9743,1740" coordsize="10,20">
              <v:shape style="position:absolute;left:9743;top:1740;width:10;height:20" coordorigin="9743,1740" coordsize="10,20" path="m9743,1760l9753,1760,9753,1740,9743,1740,9743,1760xe" filled="true" fillcolor="#000000" stroked="false">
                <v:path arrowok="t"/>
                <v:fill type="solid"/>
              </v:shape>
            </v:group>
            <v:group style="position:absolute;left:9743;top:1760;width:10;height:20" coordorigin="9743,1760" coordsize="10,20">
              <v:shape style="position:absolute;left:9743;top:1760;width:10;height:20" coordorigin="9743,1760" coordsize="10,20" path="m9743,1779l9753,1779,9753,1760,9743,1760,9743,1779xe" filled="true" fillcolor="#000000" stroked="false">
                <v:path arrowok="t"/>
                <v:fill type="solid"/>
              </v:shape>
            </v:group>
            <v:group style="position:absolute;left:9743;top:1779;width:10;height:20" coordorigin="9743,1779" coordsize="10,20">
              <v:shape style="position:absolute;left:9743;top:1779;width:10;height:20" coordorigin="9743,1779" coordsize="10,20" path="m9743,1798l9753,1798,9753,1779,9743,1779,9743,1798xe" filled="true" fillcolor="#000000" stroked="false">
                <v:path arrowok="t"/>
                <v:fill type="solid"/>
              </v:shape>
            </v:group>
            <v:group style="position:absolute;left:9743;top:1798;width:10;height:20" coordorigin="9743,1798" coordsize="10,20">
              <v:shape style="position:absolute;left:9743;top:1798;width:10;height:20" coordorigin="9743,1798" coordsize="10,20" path="m9743,1817l9753,1817,9753,1798,9743,1798,9743,1817xe" filled="true" fillcolor="#000000" stroked="false">
                <v:path arrowok="t"/>
                <v:fill type="solid"/>
              </v:shape>
            </v:group>
            <v:group style="position:absolute;left:9743;top:1817;width:10;height:20" coordorigin="9743,1817" coordsize="10,20">
              <v:shape style="position:absolute;left:9743;top:1817;width:10;height:20" coordorigin="9743,1817" coordsize="10,20" path="m9743,1836l9753,1836,9753,1817,9743,1817,9743,1836xe" filled="true" fillcolor="#000000" stroked="false">
                <v:path arrowok="t"/>
                <v:fill type="solid"/>
              </v:shape>
            </v:group>
            <v:group style="position:absolute;left:9743;top:1836;width:10;height:20" coordorigin="9743,1836" coordsize="10,20">
              <v:shape style="position:absolute;left:9743;top:1836;width:10;height:20" coordorigin="9743,1836" coordsize="10,20" path="m9743,1856l9753,1856,9753,1836,9743,1836,9743,1856xe" filled="true" fillcolor="#000000" stroked="false">
                <v:path arrowok="t"/>
                <v:fill type="solid"/>
              </v:shape>
            </v:group>
            <v:group style="position:absolute;left:9743;top:1856;width:10;height:20" coordorigin="9743,1856" coordsize="10,20">
              <v:shape style="position:absolute;left:9743;top:1856;width:10;height:20" coordorigin="9743,1856" coordsize="10,20" path="m9743,1875l9753,1875,9753,1856,9743,1856,9743,1875xe" filled="true" fillcolor="#000000" stroked="false">
                <v:path arrowok="t"/>
                <v:fill type="solid"/>
              </v:shape>
            </v:group>
            <v:group style="position:absolute;left:9743;top:1875;width:10;height:20" coordorigin="9743,1875" coordsize="10,20">
              <v:shape style="position:absolute;left:9743;top:1875;width:10;height:20" coordorigin="9743,1875" coordsize="10,20" path="m9743,1894l9753,1894,9753,1875,9743,1875,9743,1894xe" filled="true" fillcolor="#000000" stroked="false">
                <v:path arrowok="t"/>
                <v:fill type="solid"/>
              </v:shape>
            </v:group>
            <v:group style="position:absolute;left:9743;top:1894;width:10;height:20" coordorigin="9743,1894" coordsize="10,20">
              <v:shape style="position:absolute;left:9743;top:1894;width:10;height:20" coordorigin="9743,1894" coordsize="10,20" path="m9743,1913l9753,1913,9753,1894,9743,1894,9743,1913xe" filled="true" fillcolor="#000000" stroked="false">
                <v:path arrowok="t"/>
                <v:fill type="solid"/>
              </v:shape>
            </v:group>
            <v:group style="position:absolute;left:9743;top:1913;width:10;height:20" coordorigin="9743,1913" coordsize="10,20">
              <v:shape style="position:absolute;left:9743;top:1913;width:10;height:20" coordorigin="9743,1913" coordsize="10,20" path="m9743,1932l9753,1932,9753,1913,9743,1913,9743,1932xe" filled="true" fillcolor="#000000" stroked="false">
                <v:path arrowok="t"/>
                <v:fill type="solid"/>
              </v:shape>
            </v:group>
            <v:group style="position:absolute;left:9743;top:1932;width:10;height:20" coordorigin="9743,1932" coordsize="10,20">
              <v:shape style="position:absolute;left:9743;top:1932;width:10;height:20" coordorigin="9743,1932" coordsize="10,20" path="m9743,1952l9753,1952,9753,1932,9743,1932,9743,1952xe" filled="true" fillcolor="#000000" stroked="false">
                <v:path arrowok="t"/>
                <v:fill type="solid"/>
              </v:shape>
            </v:group>
            <v:group style="position:absolute;left:9743;top:1952;width:10;height:20" coordorigin="9743,1952" coordsize="10,20">
              <v:shape style="position:absolute;left:9743;top:1952;width:10;height:20" coordorigin="9743,1952" coordsize="10,20" path="m9743,1971l9753,1971,9753,1952,9743,1952,9743,1971xe" filled="true" fillcolor="#000000" stroked="false">
                <v:path arrowok="t"/>
                <v:fill type="solid"/>
              </v:shape>
            </v:group>
            <v:group style="position:absolute;left:9743;top:1971;width:10;height:20" coordorigin="9743,1971" coordsize="10,20">
              <v:shape style="position:absolute;left:9743;top:1971;width:10;height:20" coordorigin="9743,1971" coordsize="10,20" path="m9743,1990l9753,1990,9753,1971,9743,1971,9743,1990xe" filled="true" fillcolor="#000000" stroked="false">
                <v:path arrowok="t"/>
                <v:fill type="solid"/>
              </v:shape>
            </v:group>
            <v:group style="position:absolute;left:9743;top:1990;width:10;height:20" coordorigin="9743,1990" coordsize="10,20">
              <v:shape style="position:absolute;left:9743;top:1990;width:10;height:20" coordorigin="9743,1990" coordsize="10,20" path="m9743,2009l9753,2009,9753,1990,9743,1990,9743,2009xe" filled="true" fillcolor="#000000" stroked="false">
                <v:path arrowok="t"/>
                <v:fill type="solid"/>
              </v:shape>
            </v:group>
            <v:group style="position:absolute;left:9743;top:2009;width:10;height:20" coordorigin="9743,2009" coordsize="10,20">
              <v:shape style="position:absolute;left:9743;top:2009;width:10;height:20" coordorigin="9743,2009" coordsize="10,20" path="m9743,2028l9753,2028,9753,2009,9743,2009,9743,2028xe" filled="true" fillcolor="#000000" stroked="false">
                <v:path arrowok="t"/>
                <v:fill type="solid"/>
              </v:shape>
            </v:group>
            <v:group style="position:absolute;left:9743;top:2028;width:10;height:20" coordorigin="9743,2028" coordsize="10,20">
              <v:shape style="position:absolute;left:9743;top:2028;width:10;height:20" coordorigin="9743,2028" coordsize="10,20" path="m9743,2048l9753,2048,9753,2028,9743,2028,9743,2048xe" filled="true" fillcolor="#000000" stroked="false">
                <v:path arrowok="t"/>
                <v:fill type="solid"/>
              </v:shape>
            </v:group>
            <v:group style="position:absolute;left:9743;top:2048;width:10;height:20" coordorigin="9743,2048" coordsize="10,20">
              <v:shape style="position:absolute;left:9743;top:2048;width:10;height:20" coordorigin="9743,2048" coordsize="10,20" path="m9743,2067l9753,2067,9753,2048,9743,2048,9743,2067xe" filled="true" fillcolor="#000000" stroked="false">
                <v:path arrowok="t"/>
                <v:fill type="solid"/>
              </v:shape>
            </v:group>
            <v:group style="position:absolute;left:9743;top:2067;width:10;height:20" coordorigin="9743,2067" coordsize="10,20">
              <v:shape style="position:absolute;left:9743;top:2067;width:10;height:20" coordorigin="9743,2067" coordsize="10,20" path="m9743,2086l9753,2086,9753,2067,9743,2067,9743,2086xe" filled="true" fillcolor="#000000" stroked="false">
                <v:path arrowok="t"/>
                <v:fill type="solid"/>
              </v:shape>
            </v:group>
            <v:group style="position:absolute;left:9743;top:2086;width:10;height:20" coordorigin="9743,2086" coordsize="10,20">
              <v:shape style="position:absolute;left:9743;top:2086;width:10;height:20" coordorigin="9743,2086" coordsize="10,20" path="m9743,2105l9753,2105,9753,2086,9743,2086,9743,2105xe" filled="true" fillcolor="#000000" stroked="false">
                <v:path arrowok="t"/>
                <v:fill type="solid"/>
              </v:shape>
            </v:group>
            <v:group style="position:absolute;left:9743;top:2108;width:10;height:2" coordorigin="9743,2108" coordsize="10,2">
              <v:shape style="position:absolute;left:9743;top:2108;width:10;height:2" coordorigin="9743,2108" coordsize="10,0" path="m9743,2108l9753,2108e" filled="false" stroked="true" strokeweight=".24002pt" strokecolor="#000000">
                <v:path arrowok="t"/>
              </v:shape>
            </v:group>
            <v:group style="position:absolute;left:10465;top:31;width:10;height:20" coordorigin="10465,31" coordsize="10,20">
              <v:shape style="position:absolute;left:10465;top:31;width:10;height:20" coordorigin="10465,31" coordsize="10,20" path="m10465,50l10475,50,10475,31,10465,31,10465,50xe" filled="true" fillcolor="#000000" stroked="false">
                <v:path arrowok="t"/>
                <v:fill type="solid"/>
              </v:shape>
            </v:group>
            <v:group style="position:absolute;left:10465;top:50;width:10;height:20" coordorigin="10465,50" coordsize="10,20">
              <v:shape style="position:absolute;left:10465;top:50;width:10;height:20" coordorigin="10465,50" coordsize="10,20" path="m10465,70l10475,70,10475,50,10465,50,10465,70xe" filled="true" fillcolor="#000000" stroked="false">
                <v:path arrowok="t"/>
                <v:fill type="solid"/>
              </v:shape>
            </v:group>
            <v:group style="position:absolute;left:10465;top:70;width:10;height:20" coordorigin="10465,70" coordsize="10,20">
              <v:shape style="position:absolute;left:10465;top:70;width:10;height:20" coordorigin="10465,70" coordsize="10,20" path="m10465,89l10475,89,10475,70,10465,70,10465,89xe" filled="true" fillcolor="#000000" stroked="false">
                <v:path arrowok="t"/>
                <v:fill type="solid"/>
              </v:shape>
            </v:group>
            <v:group style="position:absolute;left:10465;top:89;width:10;height:20" coordorigin="10465,89" coordsize="10,20">
              <v:shape style="position:absolute;left:10465;top:89;width:10;height:20" coordorigin="10465,89" coordsize="10,20" path="m10465,108l10475,108,10475,89,10465,89,10465,108xe" filled="true" fillcolor="#000000" stroked="false">
                <v:path arrowok="t"/>
                <v:fill type="solid"/>
              </v:shape>
            </v:group>
            <v:group style="position:absolute;left:10465;top:108;width:10;height:20" coordorigin="10465,108" coordsize="10,20">
              <v:shape style="position:absolute;left:10465;top:108;width:10;height:20" coordorigin="10465,108" coordsize="10,20" path="m10465,127l10475,127,10475,108,10465,108,10465,127xe" filled="true" fillcolor="#000000" stroked="false">
                <v:path arrowok="t"/>
                <v:fill type="solid"/>
              </v:shape>
            </v:group>
            <v:group style="position:absolute;left:10465;top:127;width:10;height:20" coordorigin="10465,127" coordsize="10,20">
              <v:shape style="position:absolute;left:10465;top:127;width:10;height:20" coordorigin="10465,127" coordsize="10,20" path="m10465,146l10475,146,10475,127,10465,127,10465,146xe" filled="true" fillcolor="#000000" stroked="false">
                <v:path arrowok="t"/>
                <v:fill type="solid"/>
              </v:shape>
            </v:group>
            <v:group style="position:absolute;left:10465;top:146;width:10;height:20" coordorigin="10465,146" coordsize="10,20">
              <v:shape style="position:absolute;left:10465;top:146;width:10;height:20" coordorigin="10465,146" coordsize="10,20" path="m10465,166l10475,166,10475,146,10465,146,10465,166xe" filled="true" fillcolor="#000000" stroked="false">
                <v:path arrowok="t"/>
                <v:fill type="solid"/>
              </v:shape>
            </v:group>
            <v:group style="position:absolute;left:10465;top:166;width:10;height:20" coordorigin="10465,166" coordsize="10,20">
              <v:shape style="position:absolute;left:10465;top:166;width:10;height:20" coordorigin="10465,166" coordsize="10,20" path="m10465,185l10475,185,10475,166,10465,166,10465,185xe" filled="true" fillcolor="#000000" stroked="false">
                <v:path arrowok="t"/>
                <v:fill type="solid"/>
              </v:shape>
            </v:group>
            <v:group style="position:absolute;left:10465;top:185;width:10;height:20" coordorigin="10465,185" coordsize="10,20">
              <v:shape style="position:absolute;left:10465;top:185;width:10;height:20" coordorigin="10465,185" coordsize="10,20" path="m10465,204l10475,204,10475,185,10465,185,10465,204xe" filled="true" fillcolor="#000000" stroked="false">
                <v:path arrowok="t"/>
                <v:fill type="solid"/>
              </v:shape>
            </v:group>
            <v:group style="position:absolute;left:10465;top:204;width:10;height:20" coordorigin="10465,204" coordsize="10,20">
              <v:shape style="position:absolute;left:10465;top:204;width:10;height:20" coordorigin="10465,204" coordsize="10,20" path="m10465,223l10475,223,10475,204,10465,204,10465,223xe" filled="true" fillcolor="#000000" stroked="false">
                <v:path arrowok="t"/>
                <v:fill type="solid"/>
              </v:shape>
            </v:group>
            <v:group style="position:absolute;left:10465;top:223;width:10;height:20" coordorigin="10465,223" coordsize="10,20">
              <v:shape style="position:absolute;left:10465;top:223;width:10;height:20" coordorigin="10465,223" coordsize="10,20" path="m10465,242l10475,242,10475,223,10465,223,10465,242xe" filled="true" fillcolor="#000000" stroked="false">
                <v:path arrowok="t"/>
                <v:fill type="solid"/>
              </v:shape>
            </v:group>
            <v:group style="position:absolute;left:10465;top:242;width:10;height:20" coordorigin="10465,242" coordsize="10,20">
              <v:shape style="position:absolute;left:10465;top:242;width:10;height:20" coordorigin="10465,242" coordsize="10,20" path="m10465,262l10475,262,10475,242,10465,242,10465,262xe" filled="true" fillcolor="#000000" stroked="false">
                <v:path arrowok="t"/>
                <v:fill type="solid"/>
              </v:shape>
            </v:group>
            <v:group style="position:absolute;left:10465;top:262;width:10;height:20" coordorigin="10465,262" coordsize="10,20">
              <v:shape style="position:absolute;left:10465;top:262;width:10;height:20" coordorigin="10465,262" coordsize="10,20" path="m10465,281l10475,281,10475,262,10465,262,10465,281xe" filled="true" fillcolor="#000000" stroked="false">
                <v:path arrowok="t"/>
                <v:fill type="solid"/>
              </v:shape>
            </v:group>
            <v:group style="position:absolute;left:10465;top:281;width:10;height:20" coordorigin="10465,281" coordsize="10,20">
              <v:shape style="position:absolute;left:10465;top:281;width:10;height:20" coordorigin="10465,281" coordsize="10,20" path="m10465,300l10475,300,10475,281,10465,281,10465,300xe" filled="true" fillcolor="#000000" stroked="false">
                <v:path arrowok="t"/>
                <v:fill type="solid"/>
              </v:shape>
            </v:group>
            <v:group style="position:absolute;left:10465;top:300;width:10;height:20" coordorigin="10465,300" coordsize="10,20">
              <v:shape style="position:absolute;left:10465;top:300;width:10;height:20" coordorigin="10465,300" coordsize="10,20" path="m10465,319l10475,319,10475,300,10465,300,10465,319xe" filled="true" fillcolor="#000000" stroked="false">
                <v:path arrowok="t"/>
                <v:fill type="solid"/>
              </v:shape>
            </v:group>
            <v:group style="position:absolute;left:10465;top:319;width:10;height:20" coordorigin="10465,319" coordsize="10,20">
              <v:shape style="position:absolute;left:10465;top:319;width:10;height:20" coordorigin="10465,319" coordsize="10,20" path="m10465,338l10475,338,10475,319,10465,319,10465,338xe" filled="true" fillcolor="#000000" stroked="false">
                <v:path arrowok="t"/>
                <v:fill type="solid"/>
              </v:shape>
            </v:group>
            <v:group style="position:absolute;left:10465;top:338;width:10;height:20" coordorigin="10465,338" coordsize="10,20">
              <v:shape style="position:absolute;left:10465;top:338;width:10;height:20" coordorigin="10465,338" coordsize="10,20" path="m10465,358l10475,358,10475,338,10465,338,10465,358xe" filled="true" fillcolor="#000000" stroked="false">
                <v:path arrowok="t"/>
                <v:fill type="solid"/>
              </v:shape>
            </v:group>
            <v:group style="position:absolute;left:10465;top:358;width:10;height:20" coordorigin="10465,358" coordsize="10,20">
              <v:shape style="position:absolute;left:10465;top:358;width:10;height:20" coordorigin="10465,358" coordsize="10,20" path="m10465,377l10475,377,10475,358,10465,358,10465,377xe" filled="true" fillcolor="#000000" stroked="false">
                <v:path arrowok="t"/>
                <v:fill type="solid"/>
              </v:shape>
            </v:group>
            <v:group style="position:absolute;left:10465;top:377;width:10;height:20" coordorigin="10465,377" coordsize="10,20">
              <v:shape style="position:absolute;left:10465;top:377;width:10;height:20" coordorigin="10465,377" coordsize="10,20" path="m10465,396l10475,396,10475,377,10465,377,10465,396xe" filled="true" fillcolor="#000000" stroked="false">
                <v:path arrowok="t"/>
                <v:fill type="solid"/>
              </v:shape>
            </v:group>
            <v:group style="position:absolute;left:10465;top:396;width:10;height:20" coordorigin="10465,396" coordsize="10,20">
              <v:shape style="position:absolute;left:10465;top:396;width:10;height:20" coordorigin="10465,396" coordsize="10,20" path="m10465,415l10475,415,10475,396,10465,396,10465,415xe" filled="true" fillcolor="#000000" stroked="false">
                <v:path arrowok="t"/>
                <v:fill type="solid"/>
              </v:shape>
            </v:group>
            <v:group style="position:absolute;left:10465;top:415;width:10;height:20" coordorigin="10465,415" coordsize="10,20">
              <v:shape style="position:absolute;left:10465;top:415;width:10;height:20" coordorigin="10465,415" coordsize="10,20" path="m10465,434l10475,434,10475,415,10465,415,10465,434xe" filled="true" fillcolor="#000000" stroked="false">
                <v:path arrowok="t"/>
                <v:fill type="solid"/>
              </v:shape>
            </v:group>
            <v:group style="position:absolute;left:10465;top:434;width:10;height:20" coordorigin="10465,434" coordsize="10,20">
              <v:shape style="position:absolute;left:10465;top:434;width:10;height:20" coordorigin="10465,434" coordsize="10,20" path="m10465,454l10475,454,10475,434,10465,434,10465,454xe" filled="true" fillcolor="#000000" stroked="false">
                <v:path arrowok="t"/>
                <v:fill type="solid"/>
              </v:shape>
            </v:group>
            <v:group style="position:absolute;left:10465;top:454;width:10;height:20" coordorigin="10465,454" coordsize="10,20">
              <v:shape style="position:absolute;left:10465;top:454;width:10;height:20" coordorigin="10465,454" coordsize="10,20" path="m10465,473l10475,473,10475,454,10465,454,10465,473xe" filled="true" fillcolor="#000000" stroked="false">
                <v:path arrowok="t"/>
                <v:fill type="solid"/>
              </v:shape>
            </v:group>
            <v:group style="position:absolute;left:10465;top:473;width:10;height:20" coordorigin="10465,473" coordsize="10,20">
              <v:shape style="position:absolute;left:10465;top:473;width:10;height:20" coordorigin="10465,473" coordsize="10,20" path="m10465,492l10475,492,10475,473,10465,473,10465,492xe" filled="true" fillcolor="#000000" stroked="false">
                <v:path arrowok="t"/>
                <v:fill type="solid"/>
              </v:shape>
            </v:group>
            <v:group style="position:absolute;left:10465;top:492;width:10;height:20" coordorigin="10465,492" coordsize="10,20">
              <v:shape style="position:absolute;left:10465;top:492;width:10;height:20" coordorigin="10465,492" coordsize="10,20" path="m10465,511l10475,511,10475,492,10465,492,10465,511xe" filled="true" fillcolor="#000000" stroked="false">
                <v:path arrowok="t"/>
                <v:fill type="solid"/>
              </v:shape>
            </v:group>
            <v:group style="position:absolute;left:10465;top:511;width:10;height:20" coordorigin="10465,511" coordsize="10,20">
              <v:shape style="position:absolute;left:10465;top:511;width:10;height:20" coordorigin="10465,511" coordsize="10,20" path="m10465,530l10475,530,10475,511,10465,511,10465,530xe" filled="true" fillcolor="#000000" stroked="false">
                <v:path arrowok="t"/>
                <v:fill type="solid"/>
              </v:shape>
            </v:group>
            <v:group style="position:absolute;left:10465;top:530;width:10;height:20" coordorigin="10465,530" coordsize="10,20">
              <v:shape style="position:absolute;left:10465;top:530;width:10;height:20" coordorigin="10465,530" coordsize="10,20" path="m10465,550l10475,550,10475,530,10465,530,10465,550xe" filled="true" fillcolor="#000000" stroked="false">
                <v:path arrowok="t"/>
                <v:fill type="solid"/>
              </v:shape>
            </v:group>
            <v:group style="position:absolute;left:10465;top:550;width:10;height:20" coordorigin="10465,550" coordsize="10,20">
              <v:shape style="position:absolute;left:10465;top:550;width:10;height:20" coordorigin="10465,550" coordsize="10,20" path="m10465,569l10475,569,10475,550,10465,550,10465,569xe" filled="true" fillcolor="#000000" stroked="false">
                <v:path arrowok="t"/>
                <v:fill type="solid"/>
              </v:shape>
            </v:group>
            <v:group style="position:absolute;left:10465;top:569;width:10;height:20" coordorigin="10465,569" coordsize="10,20">
              <v:shape style="position:absolute;left:10465;top:569;width:10;height:20" coordorigin="10465,569" coordsize="10,20" path="m10465,588l10475,588,10475,569,10465,569,10465,588xe" filled="true" fillcolor="#000000" stroked="false">
                <v:path arrowok="t"/>
                <v:fill type="solid"/>
              </v:shape>
            </v:group>
            <v:group style="position:absolute;left:10465;top:588;width:10;height:20" coordorigin="10465,588" coordsize="10,20">
              <v:shape style="position:absolute;left:10465;top:588;width:10;height:20" coordorigin="10465,588" coordsize="10,20" path="m10465,607l10475,607,10475,588,10465,588,10465,607xe" filled="true" fillcolor="#000000" stroked="false">
                <v:path arrowok="t"/>
                <v:fill type="solid"/>
              </v:shape>
            </v:group>
            <v:group style="position:absolute;left:10465;top:607;width:10;height:20" coordorigin="10465,607" coordsize="10,20">
              <v:shape style="position:absolute;left:10465;top:607;width:10;height:20" coordorigin="10465,607" coordsize="10,20" path="m10465,626l10475,626,10475,607,10465,607,10465,626xe" filled="true" fillcolor="#000000" stroked="false">
                <v:path arrowok="t"/>
                <v:fill type="solid"/>
              </v:shape>
            </v:group>
            <v:group style="position:absolute;left:10465;top:626;width:10;height:20" coordorigin="10465,626" coordsize="10,20">
              <v:shape style="position:absolute;left:10465;top:626;width:10;height:20" coordorigin="10465,626" coordsize="10,20" path="m10465,646l10475,646,10475,626,10465,626,10465,646xe" filled="true" fillcolor="#000000" stroked="false">
                <v:path arrowok="t"/>
                <v:fill type="solid"/>
              </v:shape>
            </v:group>
            <v:group style="position:absolute;left:10465;top:646;width:10;height:20" coordorigin="10465,646" coordsize="10,20">
              <v:shape style="position:absolute;left:10465;top:646;width:10;height:20" coordorigin="10465,646" coordsize="10,20" path="m10465,665l10475,665,10475,646,10465,646,10465,665xe" filled="true" fillcolor="#000000" stroked="false">
                <v:path arrowok="t"/>
                <v:fill type="solid"/>
              </v:shape>
            </v:group>
            <v:group style="position:absolute;left:10465;top:665;width:10;height:20" coordorigin="10465,665" coordsize="10,20">
              <v:shape style="position:absolute;left:10465;top:665;width:10;height:20" coordorigin="10465,665" coordsize="10,20" path="m10465,684l10475,684,10475,665,10465,665,10465,684xe" filled="true" fillcolor="#000000" stroked="false">
                <v:path arrowok="t"/>
                <v:fill type="solid"/>
              </v:shape>
            </v:group>
            <v:group style="position:absolute;left:10465;top:684;width:10;height:20" coordorigin="10465,684" coordsize="10,20">
              <v:shape style="position:absolute;left:10465;top:684;width:10;height:20" coordorigin="10465,684" coordsize="10,20" path="m10465,703l10475,703,10475,684,10465,684,10465,703xe" filled="true" fillcolor="#000000" stroked="false">
                <v:path arrowok="t"/>
                <v:fill type="solid"/>
              </v:shape>
            </v:group>
            <v:group style="position:absolute;left:10465;top:703;width:10;height:20" coordorigin="10465,703" coordsize="10,20">
              <v:shape style="position:absolute;left:10465;top:703;width:10;height:20" coordorigin="10465,703" coordsize="10,20" path="m10465,722l10475,722,10475,703,10465,703,10465,722xe" filled="true" fillcolor="#000000" stroked="false">
                <v:path arrowok="t"/>
                <v:fill type="solid"/>
              </v:shape>
            </v:group>
            <v:group style="position:absolute;left:10465;top:722;width:10;height:20" coordorigin="10465,722" coordsize="10,20">
              <v:shape style="position:absolute;left:10465;top:722;width:10;height:20" coordorigin="10465,722" coordsize="10,20" path="m10465,742l10475,742,10475,722,10465,722,10465,742xe" filled="true" fillcolor="#000000" stroked="false">
                <v:path arrowok="t"/>
                <v:fill type="solid"/>
              </v:shape>
            </v:group>
            <v:group style="position:absolute;left:10465;top:742;width:10;height:20" coordorigin="10465,742" coordsize="10,20">
              <v:shape style="position:absolute;left:10465;top:742;width:10;height:20" coordorigin="10465,742" coordsize="10,20" path="m10465,761l10475,761,10475,742,10465,742,10465,761xe" filled="true" fillcolor="#000000" stroked="false">
                <v:path arrowok="t"/>
                <v:fill type="solid"/>
              </v:shape>
            </v:group>
            <v:group style="position:absolute;left:10465;top:761;width:10;height:20" coordorigin="10465,761" coordsize="10,20">
              <v:shape style="position:absolute;left:10465;top:761;width:10;height:20" coordorigin="10465,761" coordsize="10,20" path="m10465,780l10475,780,10475,761,10465,761,10465,780xe" filled="true" fillcolor="#000000" stroked="false">
                <v:path arrowok="t"/>
                <v:fill type="solid"/>
              </v:shape>
            </v:group>
            <v:group style="position:absolute;left:10465;top:780;width:10;height:20" coordorigin="10465,780" coordsize="10,20">
              <v:shape style="position:absolute;left:10465;top:780;width:10;height:20" coordorigin="10465,780" coordsize="10,20" path="m10465,799l10475,799,10475,780,10465,780,10465,799xe" filled="true" fillcolor="#000000" stroked="false">
                <v:path arrowok="t"/>
                <v:fill type="solid"/>
              </v:shape>
            </v:group>
            <v:group style="position:absolute;left:10465;top:799;width:10;height:20" coordorigin="10465,799" coordsize="10,20">
              <v:shape style="position:absolute;left:10465;top:799;width:10;height:20" coordorigin="10465,799" coordsize="10,20" path="m10465,818l10475,818,10475,799,10465,799,10465,818xe" filled="true" fillcolor="#000000" stroked="false">
                <v:path arrowok="t"/>
                <v:fill type="solid"/>
              </v:shape>
            </v:group>
            <v:group style="position:absolute;left:10465;top:818;width:10;height:20" coordorigin="10465,818" coordsize="10,20">
              <v:shape style="position:absolute;left:10465;top:818;width:10;height:20" coordorigin="10465,818" coordsize="10,20" path="m10465,838l10475,838,10475,818,10465,818,10465,838xe" filled="true" fillcolor="#000000" stroked="false">
                <v:path arrowok="t"/>
                <v:fill type="solid"/>
              </v:shape>
            </v:group>
            <v:group style="position:absolute;left:10465;top:838;width:10;height:20" coordorigin="10465,838" coordsize="10,20">
              <v:shape style="position:absolute;left:10465;top:838;width:10;height:20" coordorigin="10465,838" coordsize="10,20" path="m10465,857l10475,857,10475,838,10465,838,10465,857xe" filled="true" fillcolor="#000000" stroked="false">
                <v:path arrowok="t"/>
                <v:fill type="solid"/>
              </v:shape>
            </v:group>
            <v:group style="position:absolute;left:10465;top:857;width:10;height:20" coordorigin="10465,857" coordsize="10,20">
              <v:shape style="position:absolute;left:10465;top:857;width:10;height:20" coordorigin="10465,857" coordsize="10,20" path="m10465,876l10475,876,10475,857,10465,857,10465,876xe" filled="true" fillcolor="#000000" stroked="false">
                <v:path arrowok="t"/>
                <v:fill type="solid"/>
              </v:shape>
            </v:group>
            <v:group style="position:absolute;left:10465;top:876;width:10;height:20" coordorigin="10465,876" coordsize="10,20">
              <v:shape style="position:absolute;left:10465;top:876;width:10;height:20" coordorigin="10465,876" coordsize="10,20" path="m10465,895l10475,895,10475,876,10465,876,10465,895xe" filled="true" fillcolor="#000000" stroked="false">
                <v:path arrowok="t"/>
                <v:fill type="solid"/>
              </v:shape>
            </v:group>
            <v:group style="position:absolute;left:10465;top:895;width:10;height:20" coordorigin="10465,895" coordsize="10,20">
              <v:shape style="position:absolute;left:10465;top:895;width:10;height:20" coordorigin="10465,895" coordsize="10,20" path="m10465,914l10475,914,10475,895,10465,895,10465,914xe" filled="true" fillcolor="#000000" stroked="false">
                <v:path arrowok="t"/>
                <v:fill type="solid"/>
              </v:shape>
            </v:group>
            <v:group style="position:absolute;left:10465;top:914;width:10;height:20" coordorigin="10465,914" coordsize="10,20">
              <v:shape style="position:absolute;left:10465;top:914;width:10;height:20" coordorigin="10465,914" coordsize="10,20" path="m10465,934l10475,934,10475,914,10465,914,10465,934xe" filled="true" fillcolor="#000000" stroked="false">
                <v:path arrowok="t"/>
                <v:fill type="solid"/>
              </v:shape>
            </v:group>
            <v:group style="position:absolute;left:10465;top:934;width:10;height:20" coordorigin="10465,934" coordsize="10,20">
              <v:shape style="position:absolute;left:10465;top:934;width:10;height:20" coordorigin="10465,934" coordsize="10,20" path="m10465,953l10475,953,10475,934,10465,934,10465,953xe" filled="true" fillcolor="#000000" stroked="false">
                <v:path arrowok="t"/>
                <v:fill type="solid"/>
              </v:shape>
            </v:group>
            <v:group style="position:absolute;left:10465;top:953;width:10;height:20" coordorigin="10465,953" coordsize="10,20">
              <v:shape style="position:absolute;left:10465;top:953;width:10;height:20" coordorigin="10465,953" coordsize="10,20" path="m10465,972l10475,972,10475,953,10465,953,10465,972xe" filled="true" fillcolor="#000000" stroked="false">
                <v:path arrowok="t"/>
                <v:fill type="solid"/>
              </v:shape>
            </v:group>
            <v:group style="position:absolute;left:10465;top:972;width:10;height:20" coordorigin="10465,972" coordsize="10,20">
              <v:shape style="position:absolute;left:10465;top:972;width:10;height:20" coordorigin="10465,972" coordsize="10,20" path="m10465,991l10475,991,10475,972,10465,972,10465,991xe" filled="true" fillcolor="#000000" stroked="false">
                <v:path arrowok="t"/>
                <v:fill type="solid"/>
              </v:shape>
            </v:group>
            <v:group style="position:absolute;left:10465;top:991;width:10;height:20" coordorigin="10465,991" coordsize="10,20">
              <v:shape style="position:absolute;left:10465;top:991;width:10;height:20" coordorigin="10465,991" coordsize="10,20" path="m10465,1010l10475,1010,10475,991,10465,991,10465,1010xe" filled="true" fillcolor="#000000" stroked="false">
                <v:path arrowok="t"/>
                <v:fill type="solid"/>
              </v:shape>
            </v:group>
            <v:group style="position:absolute;left:10465;top:1010;width:10;height:20" coordorigin="10465,1010" coordsize="10,20">
              <v:shape style="position:absolute;left:10465;top:1010;width:10;height:20" coordorigin="10465,1010" coordsize="10,20" path="m10465,1030l10475,1030,10475,1010,10465,1010,10465,1030xe" filled="true" fillcolor="#000000" stroked="false">
                <v:path arrowok="t"/>
                <v:fill type="solid"/>
              </v:shape>
            </v:group>
            <v:group style="position:absolute;left:10465;top:1030;width:10;height:20" coordorigin="10465,1030" coordsize="10,20">
              <v:shape style="position:absolute;left:10465;top:1030;width:10;height:20" coordorigin="10465,1030" coordsize="10,20" path="m10465,1049l10475,1049,10475,1030,10465,1030,10465,1049xe" filled="true" fillcolor="#000000" stroked="false">
                <v:path arrowok="t"/>
                <v:fill type="solid"/>
              </v:shape>
            </v:group>
            <v:group style="position:absolute;left:10465;top:1049;width:10;height:20" coordorigin="10465,1049" coordsize="10,20">
              <v:shape style="position:absolute;left:10465;top:1049;width:10;height:20" coordorigin="10465,1049" coordsize="10,20" path="m10465,1068l10475,1068,10475,1049,10465,1049,10465,1068xe" filled="true" fillcolor="#000000" stroked="false">
                <v:path arrowok="t"/>
                <v:fill type="solid"/>
              </v:shape>
            </v:group>
            <v:group style="position:absolute;left:10465;top:1068;width:10;height:20" coordorigin="10465,1068" coordsize="10,20">
              <v:shape style="position:absolute;left:10465;top:1068;width:10;height:20" coordorigin="10465,1068" coordsize="10,20" path="m10465,1087l10475,1087,10475,1068,10465,1068,10465,1087xe" filled="true" fillcolor="#000000" stroked="false">
                <v:path arrowok="t"/>
                <v:fill type="solid"/>
              </v:shape>
            </v:group>
            <v:group style="position:absolute;left:10465;top:1087;width:10;height:20" coordorigin="10465,1087" coordsize="10,20">
              <v:shape style="position:absolute;left:10465;top:1087;width:10;height:20" coordorigin="10465,1087" coordsize="10,20" path="m10465,1106l10475,1106,10475,1087,10465,1087,10465,1106xe" filled="true" fillcolor="#000000" stroked="false">
                <v:path arrowok="t"/>
                <v:fill type="solid"/>
              </v:shape>
            </v:group>
            <v:group style="position:absolute;left:10465;top:1106;width:10;height:20" coordorigin="10465,1106" coordsize="10,20">
              <v:shape style="position:absolute;left:10465;top:1106;width:10;height:20" coordorigin="10465,1106" coordsize="10,20" path="m10465,1126l10475,1126,10475,1106,10465,1106,10465,1126xe" filled="true" fillcolor="#000000" stroked="false">
                <v:path arrowok="t"/>
                <v:fill type="solid"/>
              </v:shape>
            </v:group>
            <v:group style="position:absolute;left:10465;top:1126;width:10;height:20" coordorigin="10465,1126" coordsize="10,20">
              <v:shape style="position:absolute;left:10465;top:1126;width:10;height:20" coordorigin="10465,1126" coordsize="10,20" path="m10465,1145l10475,1145,10475,1126,10465,1126,10465,1145xe" filled="true" fillcolor="#000000" stroked="false">
                <v:path arrowok="t"/>
                <v:fill type="solid"/>
              </v:shape>
            </v:group>
            <v:group style="position:absolute;left:10465;top:1145;width:10;height:20" coordorigin="10465,1145" coordsize="10,20">
              <v:shape style="position:absolute;left:10465;top:1145;width:10;height:20" coordorigin="10465,1145" coordsize="10,20" path="m10465,1164l10475,1164,10475,1145,10465,1145,10465,1164xe" filled="true" fillcolor="#000000" stroked="false">
                <v:path arrowok="t"/>
                <v:fill type="solid"/>
              </v:shape>
            </v:group>
            <v:group style="position:absolute;left:10465;top:1164;width:10;height:20" coordorigin="10465,1164" coordsize="10,20">
              <v:shape style="position:absolute;left:10465;top:1164;width:10;height:20" coordorigin="10465,1164" coordsize="10,20" path="m10465,1183l10475,1183,10475,1164,10465,1164,10465,1183xe" filled="true" fillcolor="#000000" stroked="false">
                <v:path arrowok="t"/>
                <v:fill type="solid"/>
              </v:shape>
            </v:group>
            <v:group style="position:absolute;left:10465;top:1183;width:10;height:20" coordorigin="10465,1183" coordsize="10,20">
              <v:shape style="position:absolute;left:10465;top:1183;width:10;height:20" coordorigin="10465,1183" coordsize="10,20" path="m10465,1202l10475,1202,10475,1183,10465,1183,10465,1202xe" filled="true" fillcolor="#000000" stroked="false">
                <v:path arrowok="t"/>
                <v:fill type="solid"/>
              </v:shape>
            </v:group>
            <v:group style="position:absolute;left:10465;top:1202;width:10;height:20" coordorigin="10465,1202" coordsize="10,20">
              <v:shape style="position:absolute;left:10465;top:1202;width:10;height:20" coordorigin="10465,1202" coordsize="10,20" path="m10465,1222l10475,1222,10475,1202,10465,1202,10465,1222xe" filled="true" fillcolor="#000000" stroked="false">
                <v:path arrowok="t"/>
                <v:fill type="solid"/>
              </v:shape>
            </v:group>
            <v:group style="position:absolute;left:10465;top:1222;width:10;height:20" coordorigin="10465,1222" coordsize="10,20">
              <v:shape style="position:absolute;left:10465;top:1222;width:10;height:20" coordorigin="10465,1222" coordsize="10,20" path="m10465,1241l10475,1241,10475,1222,10465,1222,10465,1241xe" filled="true" fillcolor="#000000" stroked="false">
                <v:path arrowok="t"/>
                <v:fill type="solid"/>
              </v:shape>
            </v:group>
            <v:group style="position:absolute;left:10465;top:1241;width:10;height:20" coordorigin="10465,1241" coordsize="10,20">
              <v:shape style="position:absolute;left:10465;top:1241;width:10;height:20" coordorigin="10465,1241" coordsize="10,20" path="m10465,1260l10475,1260,10475,1241,10465,1241,10465,1260xe" filled="true" fillcolor="#000000" stroked="false">
                <v:path arrowok="t"/>
                <v:fill type="solid"/>
              </v:shape>
            </v:group>
            <v:group style="position:absolute;left:10465;top:1260;width:10;height:20" coordorigin="10465,1260" coordsize="10,20">
              <v:shape style="position:absolute;left:10465;top:1260;width:10;height:20" coordorigin="10465,1260" coordsize="10,20" path="m10465,1279l10475,1279,10475,1260,10465,1260,10465,1279xe" filled="true" fillcolor="#000000" stroked="false">
                <v:path arrowok="t"/>
                <v:fill type="solid"/>
              </v:shape>
            </v:group>
            <v:group style="position:absolute;left:10465;top:1279;width:10;height:20" coordorigin="10465,1279" coordsize="10,20">
              <v:shape style="position:absolute;left:10465;top:1279;width:10;height:20" coordorigin="10465,1279" coordsize="10,20" path="m10465,1298l10475,1298,10475,1279,10465,1279,10465,1298xe" filled="true" fillcolor="#000000" stroked="false">
                <v:path arrowok="t"/>
                <v:fill type="solid"/>
              </v:shape>
            </v:group>
            <v:group style="position:absolute;left:10465;top:1298;width:10;height:20" coordorigin="10465,1298" coordsize="10,20">
              <v:shape style="position:absolute;left:10465;top:1298;width:10;height:20" coordorigin="10465,1298" coordsize="10,20" path="m10465,1318l10475,1318,10475,1298,10465,1298,10465,1318xe" filled="true" fillcolor="#000000" stroked="false">
                <v:path arrowok="t"/>
                <v:fill type="solid"/>
              </v:shape>
            </v:group>
            <v:group style="position:absolute;left:10465;top:1318;width:10;height:20" coordorigin="10465,1318" coordsize="10,20">
              <v:shape style="position:absolute;left:10465;top:1318;width:10;height:20" coordorigin="10465,1318" coordsize="10,20" path="m10465,1337l10475,1337,10475,1318,10465,1318,10465,1337xe" filled="true" fillcolor="#000000" stroked="false">
                <v:path arrowok="t"/>
                <v:fill type="solid"/>
              </v:shape>
            </v:group>
            <v:group style="position:absolute;left:10465;top:1337;width:10;height:20" coordorigin="10465,1337" coordsize="10,20">
              <v:shape style="position:absolute;left:10465;top:1337;width:10;height:20" coordorigin="10465,1337" coordsize="10,20" path="m10465,1356l10475,1356,10475,1337,10465,1337,10465,1356xe" filled="true" fillcolor="#000000" stroked="false">
                <v:path arrowok="t"/>
                <v:fill type="solid"/>
              </v:shape>
            </v:group>
            <v:group style="position:absolute;left:10465;top:1356;width:10;height:20" coordorigin="10465,1356" coordsize="10,20">
              <v:shape style="position:absolute;left:10465;top:1356;width:10;height:20" coordorigin="10465,1356" coordsize="10,20" path="m10465,1375l10475,1375,10475,1356,10465,1356,10465,1375xe" filled="true" fillcolor="#000000" stroked="false">
                <v:path arrowok="t"/>
                <v:fill type="solid"/>
              </v:shape>
            </v:group>
            <v:group style="position:absolute;left:10465;top:1375;width:10;height:20" coordorigin="10465,1375" coordsize="10,20">
              <v:shape style="position:absolute;left:10465;top:1375;width:10;height:20" coordorigin="10465,1375" coordsize="10,20" path="m10465,1394l10475,1394,10475,1375,10465,1375,10465,1394xe" filled="true" fillcolor="#000000" stroked="false">
                <v:path arrowok="t"/>
                <v:fill type="solid"/>
              </v:shape>
            </v:group>
            <v:group style="position:absolute;left:10465;top:1394;width:10;height:20" coordorigin="10465,1394" coordsize="10,20">
              <v:shape style="position:absolute;left:10465;top:1394;width:10;height:20" coordorigin="10465,1394" coordsize="10,20" path="m10465,1414l10475,1414,10475,1394,10465,1394,10465,1414xe" filled="true" fillcolor="#000000" stroked="false">
                <v:path arrowok="t"/>
                <v:fill type="solid"/>
              </v:shape>
            </v:group>
            <v:group style="position:absolute;left:10465;top:1414;width:10;height:20" coordorigin="10465,1414" coordsize="10,20">
              <v:shape style="position:absolute;left:10465;top:1414;width:10;height:20" coordorigin="10465,1414" coordsize="10,20" path="m10465,1433l10475,1433,10475,1414,10465,1414,10465,1433xe" filled="true" fillcolor="#000000" stroked="false">
                <v:path arrowok="t"/>
                <v:fill type="solid"/>
              </v:shape>
            </v:group>
            <v:group style="position:absolute;left:10465;top:1433;width:10;height:20" coordorigin="10465,1433" coordsize="10,20">
              <v:shape style="position:absolute;left:10465;top:1433;width:10;height:20" coordorigin="10465,1433" coordsize="10,20" path="m10465,1452l10475,1452,10475,1433,10465,1433,10465,1452xe" filled="true" fillcolor="#000000" stroked="false">
                <v:path arrowok="t"/>
                <v:fill type="solid"/>
              </v:shape>
            </v:group>
            <v:group style="position:absolute;left:10465;top:1452;width:10;height:20" coordorigin="10465,1452" coordsize="10,20">
              <v:shape style="position:absolute;left:10465;top:1452;width:10;height:20" coordorigin="10465,1452" coordsize="10,20" path="m10465,1471l10475,1471,10475,1452,10465,1452,10465,1471xe" filled="true" fillcolor="#000000" stroked="false">
                <v:path arrowok="t"/>
                <v:fill type="solid"/>
              </v:shape>
            </v:group>
            <v:group style="position:absolute;left:10465;top:1471;width:10;height:20" coordorigin="10465,1471" coordsize="10,20">
              <v:shape style="position:absolute;left:10465;top:1471;width:10;height:20" coordorigin="10465,1471" coordsize="10,20" path="m10465,1490l10475,1490,10475,1471,10465,1471,10465,1490xe" filled="true" fillcolor="#000000" stroked="false">
                <v:path arrowok="t"/>
                <v:fill type="solid"/>
              </v:shape>
            </v:group>
            <v:group style="position:absolute;left:10465;top:1490;width:10;height:20" coordorigin="10465,1490" coordsize="10,20">
              <v:shape style="position:absolute;left:10465;top:1490;width:10;height:20" coordorigin="10465,1490" coordsize="10,20" path="m10465,1510l10475,1510,10475,1490,10465,1490,10465,1510xe" filled="true" fillcolor="#000000" stroked="false">
                <v:path arrowok="t"/>
                <v:fill type="solid"/>
              </v:shape>
            </v:group>
            <v:group style="position:absolute;left:10465;top:1510;width:10;height:20" coordorigin="10465,1510" coordsize="10,20">
              <v:shape style="position:absolute;left:10465;top:1510;width:10;height:20" coordorigin="10465,1510" coordsize="10,20" path="m10465,1529l10475,1529,10475,1510,10465,1510,10465,1529xe" filled="true" fillcolor="#000000" stroked="false">
                <v:path arrowok="t"/>
                <v:fill type="solid"/>
              </v:shape>
            </v:group>
            <v:group style="position:absolute;left:10465;top:1529;width:10;height:20" coordorigin="10465,1529" coordsize="10,20">
              <v:shape style="position:absolute;left:10465;top:1529;width:10;height:20" coordorigin="10465,1529" coordsize="10,20" path="m10465,1548l10475,1548,10475,1529,10465,1529,10465,1548xe" filled="true" fillcolor="#000000" stroked="false">
                <v:path arrowok="t"/>
                <v:fill type="solid"/>
              </v:shape>
            </v:group>
            <v:group style="position:absolute;left:10465;top:1548;width:10;height:20" coordorigin="10465,1548" coordsize="10,20">
              <v:shape style="position:absolute;left:10465;top:1548;width:10;height:20" coordorigin="10465,1548" coordsize="10,20" path="m10465,1567l10475,1567,10475,1548,10465,1548,10465,1567xe" filled="true" fillcolor="#000000" stroked="false">
                <v:path arrowok="t"/>
                <v:fill type="solid"/>
              </v:shape>
            </v:group>
            <v:group style="position:absolute;left:10465;top:1567;width:10;height:20" coordorigin="10465,1567" coordsize="10,20">
              <v:shape style="position:absolute;left:10465;top:1567;width:10;height:20" coordorigin="10465,1567" coordsize="10,20" path="m10465,1586l10475,1586,10475,1567,10465,1567,10465,1586xe" filled="true" fillcolor="#000000" stroked="false">
                <v:path arrowok="t"/>
                <v:fill type="solid"/>
              </v:shape>
            </v:group>
            <v:group style="position:absolute;left:10465;top:1586;width:10;height:20" coordorigin="10465,1586" coordsize="10,20">
              <v:shape style="position:absolute;left:10465;top:1586;width:10;height:20" coordorigin="10465,1586" coordsize="10,20" path="m10465,1606l10475,1606,10475,1586,10465,1586,10465,1606xe" filled="true" fillcolor="#000000" stroked="false">
                <v:path arrowok="t"/>
                <v:fill type="solid"/>
              </v:shape>
            </v:group>
            <v:group style="position:absolute;left:10465;top:1606;width:10;height:20" coordorigin="10465,1606" coordsize="10,20">
              <v:shape style="position:absolute;left:10465;top:1606;width:10;height:20" coordorigin="10465,1606" coordsize="10,20" path="m10465,1625l10475,1625,10475,1606,10465,1606,10465,1625xe" filled="true" fillcolor="#000000" stroked="false">
                <v:path arrowok="t"/>
                <v:fill type="solid"/>
              </v:shape>
            </v:group>
            <v:group style="position:absolute;left:10465;top:1625;width:10;height:20" coordorigin="10465,1625" coordsize="10,20">
              <v:shape style="position:absolute;left:10465;top:1625;width:10;height:20" coordorigin="10465,1625" coordsize="10,20" path="m10465,1644l10475,1644,10475,1625,10465,1625,10465,1644xe" filled="true" fillcolor="#000000" stroked="false">
                <v:path arrowok="t"/>
                <v:fill type="solid"/>
              </v:shape>
            </v:group>
            <v:group style="position:absolute;left:10465;top:1644;width:10;height:20" coordorigin="10465,1644" coordsize="10,20">
              <v:shape style="position:absolute;left:10465;top:1644;width:10;height:20" coordorigin="10465,1644" coordsize="10,20" path="m10465,1664l10475,1664,10475,1644,10465,1644,10465,1664xe" filled="true" fillcolor="#000000" stroked="false">
                <v:path arrowok="t"/>
                <v:fill type="solid"/>
              </v:shape>
            </v:group>
            <v:group style="position:absolute;left:10465;top:1664;width:10;height:20" coordorigin="10465,1664" coordsize="10,20">
              <v:shape style="position:absolute;left:10465;top:1664;width:10;height:20" coordorigin="10465,1664" coordsize="10,20" path="m10465,1683l10475,1683,10475,1664,10465,1664,10465,1683xe" filled="true" fillcolor="#000000" stroked="false">
                <v:path arrowok="t"/>
                <v:fill type="solid"/>
              </v:shape>
            </v:group>
            <v:group style="position:absolute;left:10465;top:1683;width:10;height:20" coordorigin="10465,1683" coordsize="10,20">
              <v:shape style="position:absolute;left:10465;top:1683;width:10;height:20" coordorigin="10465,1683" coordsize="10,20" path="m10465,1702l10475,1702,10475,1683,10465,1683,10465,1702xe" filled="true" fillcolor="#000000" stroked="false">
                <v:path arrowok="t"/>
                <v:fill type="solid"/>
              </v:shape>
            </v:group>
            <v:group style="position:absolute;left:10465;top:1702;width:10;height:20" coordorigin="10465,1702" coordsize="10,20">
              <v:shape style="position:absolute;left:10465;top:1702;width:10;height:20" coordorigin="10465,1702" coordsize="10,20" path="m10465,1721l10475,1721,10475,1702,10465,1702,10465,1721xe" filled="true" fillcolor="#000000" stroked="false">
                <v:path arrowok="t"/>
                <v:fill type="solid"/>
              </v:shape>
            </v:group>
            <v:group style="position:absolute;left:10465;top:1721;width:10;height:20" coordorigin="10465,1721" coordsize="10,20">
              <v:shape style="position:absolute;left:10465;top:1721;width:10;height:20" coordorigin="10465,1721" coordsize="10,20" path="m10465,1740l10475,1740,10475,1721,10465,1721,10465,1740xe" filled="true" fillcolor="#000000" stroked="false">
                <v:path arrowok="t"/>
                <v:fill type="solid"/>
              </v:shape>
            </v:group>
            <v:group style="position:absolute;left:10465;top:1740;width:10;height:20" coordorigin="10465,1740" coordsize="10,20">
              <v:shape style="position:absolute;left:10465;top:1740;width:10;height:20" coordorigin="10465,1740" coordsize="10,20" path="m10465,1760l10475,1760,10475,1740,10465,1740,10465,1760xe" filled="true" fillcolor="#000000" stroked="false">
                <v:path arrowok="t"/>
                <v:fill type="solid"/>
              </v:shape>
            </v:group>
            <v:group style="position:absolute;left:10465;top:1760;width:10;height:20" coordorigin="10465,1760" coordsize="10,20">
              <v:shape style="position:absolute;left:10465;top:1760;width:10;height:20" coordorigin="10465,1760" coordsize="10,20" path="m10465,1779l10475,1779,10475,1760,10465,1760,10465,1779xe" filled="true" fillcolor="#000000" stroked="false">
                <v:path arrowok="t"/>
                <v:fill type="solid"/>
              </v:shape>
            </v:group>
            <v:group style="position:absolute;left:10465;top:1779;width:10;height:20" coordorigin="10465,1779" coordsize="10,20">
              <v:shape style="position:absolute;left:10465;top:1779;width:10;height:20" coordorigin="10465,1779" coordsize="10,20" path="m10465,1798l10475,1798,10475,1779,10465,1779,10465,1798xe" filled="true" fillcolor="#000000" stroked="false">
                <v:path arrowok="t"/>
                <v:fill type="solid"/>
              </v:shape>
            </v:group>
            <v:group style="position:absolute;left:10465;top:1798;width:10;height:20" coordorigin="10465,1798" coordsize="10,20">
              <v:shape style="position:absolute;left:10465;top:1798;width:10;height:20" coordorigin="10465,1798" coordsize="10,20" path="m10465,1817l10475,1817,10475,1798,10465,1798,10465,1817xe" filled="true" fillcolor="#000000" stroked="false">
                <v:path arrowok="t"/>
                <v:fill type="solid"/>
              </v:shape>
            </v:group>
            <v:group style="position:absolute;left:10465;top:1817;width:10;height:20" coordorigin="10465,1817" coordsize="10,20">
              <v:shape style="position:absolute;left:10465;top:1817;width:10;height:20" coordorigin="10465,1817" coordsize="10,20" path="m10465,1836l10475,1836,10475,1817,10465,1817,10465,1836xe" filled="true" fillcolor="#000000" stroked="false">
                <v:path arrowok="t"/>
                <v:fill type="solid"/>
              </v:shape>
            </v:group>
            <v:group style="position:absolute;left:10465;top:1836;width:10;height:20" coordorigin="10465,1836" coordsize="10,20">
              <v:shape style="position:absolute;left:10465;top:1836;width:10;height:20" coordorigin="10465,1836" coordsize="10,20" path="m10465,1856l10475,1856,10475,1836,10465,1836,10465,1856xe" filled="true" fillcolor="#000000" stroked="false">
                <v:path arrowok="t"/>
                <v:fill type="solid"/>
              </v:shape>
            </v:group>
            <v:group style="position:absolute;left:10465;top:1856;width:10;height:20" coordorigin="10465,1856" coordsize="10,20">
              <v:shape style="position:absolute;left:10465;top:1856;width:10;height:20" coordorigin="10465,1856" coordsize="10,20" path="m10465,1875l10475,1875,10475,1856,10465,1856,10465,1875xe" filled="true" fillcolor="#000000" stroked="false">
                <v:path arrowok="t"/>
                <v:fill type="solid"/>
              </v:shape>
            </v:group>
            <v:group style="position:absolute;left:10465;top:1875;width:10;height:20" coordorigin="10465,1875" coordsize="10,20">
              <v:shape style="position:absolute;left:10465;top:1875;width:10;height:20" coordorigin="10465,1875" coordsize="10,20" path="m10465,1894l10475,1894,10475,1875,10465,1875,10465,1894xe" filled="true" fillcolor="#000000" stroked="false">
                <v:path arrowok="t"/>
                <v:fill type="solid"/>
              </v:shape>
            </v:group>
            <v:group style="position:absolute;left:10465;top:1894;width:10;height:20" coordorigin="10465,1894" coordsize="10,20">
              <v:shape style="position:absolute;left:10465;top:1894;width:10;height:20" coordorigin="10465,1894" coordsize="10,20" path="m10465,1913l10475,1913,10475,1894,10465,1894,10465,1913xe" filled="true" fillcolor="#000000" stroked="false">
                <v:path arrowok="t"/>
                <v:fill type="solid"/>
              </v:shape>
            </v:group>
            <v:group style="position:absolute;left:10465;top:1913;width:10;height:20" coordorigin="10465,1913" coordsize="10,20">
              <v:shape style="position:absolute;left:10465;top:1913;width:10;height:20" coordorigin="10465,1913" coordsize="10,20" path="m10465,1932l10475,1932,10475,1913,10465,1913,10465,1932xe" filled="true" fillcolor="#000000" stroked="false">
                <v:path arrowok="t"/>
                <v:fill type="solid"/>
              </v:shape>
            </v:group>
            <v:group style="position:absolute;left:10465;top:1932;width:10;height:20" coordorigin="10465,1932" coordsize="10,20">
              <v:shape style="position:absolute;left:10465;top:1932;width:10;height:20" coordorigin="10465,1932" coordsize="10,20" path="m10465,1952l10475,1952,10475,1932,10465,1932,10465,1952xe" filled="true" fillcolor="#000000" stroked="false">
                <v:path arrowok="t"/>
                <v:fill type="solid"/>
              </v:shape>
            </v:group>
            <v:group style="position:absolute;left:10465;top:1952;width:10;height:20" coordorigin="10465,1952" coordsize="10,20">
              <v:shape style="position:absolute;left:10465;top:1952;width:10;height:20" coordorigin="10465,1952" coordsize="10,20" path="m10465,1971l10475,1971,10475,1952,10465,1952,10465,1971xe" filled="true" fillcolor="#000000" stroked="false">
                <v:path arrowok="t"/>
                <v:fill type="solid"/>
              </v:shape>
            </v:group>
            <v:group style="position:absolute;left:10465;top:1971;width:10;height:20" coordorigin="10465,1971" coordsize="10,20">
              <v:shape style="position:absolute;left:10465;top:1971;width:10;height:20" coordorigin="10465,1971" coordsize="10,20" path="m10465,1990l10475,1990,10475,1971,10465,1971,10465,1990xe" filled="true" fillcolor="#000000" stroked="false">
                <v:path arrowok="t"/>
                <v:fill type="solid"/>
              </v:shape>
            </v:group>
            <v:group style="position:absolute;left:10465;top:1990;width:10;height:20" coordorigin="10465,1990" coordsize="10,20">
              <v:shape style="position:absolute;left:10465;top:1990;width:10;height:20" coordorigin="10465,1990" coordsize="10,20" path="m10465,2009l10475,2009,10475,1990,10465,1990,10465,2009xe" filled="true" fillcolor="#000000" stroked="false">
                <v:path arrowok="t"/>
                <v:fill type="solid"/>
              </v:shape>
            </v:group>
            <v:group style="position:absolute;left:10465;top:2009;width:10;height:20" coordorigin="10465,2009" coordsize="10,20">
              <v:shape style="position:absolute;left:10465;top:2009;width:10;height:20" coordorigin="10465,2009" coordsize="10,20" path="m10465,2028l10475,2028,10475,2009,10465,2009,10465,2028xe" filled="true" fillcolor="#000000" stroked="false">
                <v:path arrowok="t"/>
                <v:fill type="solid"/>
              </v:shape>
            </v:group>
            <v:group style="position:absolute;left:10465;top:2028;width:10;height:20" coordorigin="10465,2028" coordsize="10,20">
              <v:shape style="position:absolute;left:10465;top:2028;width:10;height:20" coordorigin="10465,2028" coordsize="10,20" path="m10465,2048l10475,2048,10475,2028,10465,2028,10465,2048xe" filled="true" fillcolor="#000000" stroked="false">
                <v:path arrowok="t"/>
                <v:fill type="solid"/>
              </v:shape>
            </v:group>
            <v:group style="position:absolute;left:10465;top:2048;width:10;height:20" coordorigin="10465,2048" coordsize="10,20">
              <v:shape style="position:absolute;left:10465;top:2048;width:10;height:20" coordorigin="10465,2048" coordsize="10,20" path="m10465,2067l10475,2067,10475,2048,10465,2048,10465,2067xe" filled="true" fillcolor="#000000" stroked="false">
                <v:path arrowok="t"/>
                <v:fill type="solid"/>
              </v:shape>
            </v:group>
            <v:group style="position:absolute;left:10465;top:2067;width:10;height:20" coordorigin="10465,2067" coordsize="10,20">
              <v:shape style="position:absolute;left:10465;top:2067;width:10;height:20" coordorigin="10465,2067" coordsize="10,20" path="m10465,2086l10475,2086,10475,2067,10465,2067,10465,2086xe" filled="true" fillcolor="#000000" stroked="false">
                <v:path arrowok="t"/>
                <v:fill type="solid"/>
              </v:shape>
            </v:group>
            <v:group style="position:absolute;left:10465;top:2086;width:10;height:20" coordorigin="10465,2086" coordsize="10,20">
              <v:shape style="position:absolute;left:10465;top:2086;width:10;height:20" coordorigin="10465,2086" coordsize="10,20" path="m10465,2105l10475,2105,10475,2086,10465,2086,10465,2105xe" filled="true" fillcolor="#000000" stroked="false">
                <v:path arrowok="t"/>
                <v:fill type="solid"/>
              </v:shape>
            </v:group>
            <v:group style="position:absolute;left:10465;top:2108;width:10;height:2" coordorigin="10465,2108" coordsize="10,2">
              <v:shape style="position:absolute;left:10465;top:2108;width:10;height:2" coordorigin="10465,2108" coordsize="10,0" path="m10465,2108l10475,2108e" filled="false" stroked="true" strokeweight=".24002pt" strokecolor="#000000">
                <v:path arrowok="t"/>
              </v:shape>
            </v:group>
            <v:group style="position:absolute;left:11191;top:31;width:10;height:20" coordorigin="11191,31" coordsize="10,20">
              <v:shape style="position:absolute;left:11191;top:31;width:10;height:20" coordorigin="11191,31" coordsize="10,20" path="m11191,50l11200,50,11200,31,11191,31,11191,50xe" filled="true" fillcolor="#000000" stroked="false">
                <v:path arrowok="t"/>
                <v:fill type="solid"/>
              </v:shape>
            </v:group>
            <v:group style="position:absolute;left:11191;top:50;width:10;height:20" coordorigin="11191,50" coordsize="10,20">
              <v:shape style="position:absolute;left:11191;top:50;width:10;height:20" coordorigin="11191,50" coordsize="10,20" path="m11191,70l11200,70,11200,50,11191,50,11191,70xe" filled="true" fillcolor="#000000" stroked="false">
                <v:path arrowok="t"/>
                <v:fill type="solid"/>
              </v:shape>
            </v:group>
            <v:group style="position:absolute;left:11191;top:70;width:10;height:20" coordorigin="11191,70" coordsize="10,20">
              <v:shape style="position:absolute;left:11191;top:70;width:10;height:20" coordorigin="11191,70" coordsize="10,20" path="m11191,89l11200,89,11200,70,11191,70,11191,89xe" filled="true" fillcolor="#000000" stroked="false">
                <v:path arrowok="t"/>
                <v:fill type="solid"/>
              </v:shape>
            </v:group>
            <v:group style="position:absolute;left:11191;top:89;width:10;height:20" coordorigin="11191,89" coordsize="10,20">
              <v:shape style="position:absolute;left:11191;top:89;width:10;height:20" coordorigin="11191,89" coordsize="10,20" path="m11191,108l11200,108,11200,89,11191,89,11191,108xe" filled="true" fillcolor="#000000" stroked="false">
                <v:path arrowok="t"/>
                <v:fill type="solid"/>
              </v:shape>
            </v:group>
            <v:group style="position:absolute;left:11191;top:108;width:10;height:20" coordorigin="11191,108" coordsize="10,20">
              <v:shape style="position:absolute;left:11191;top:108;width:10;height:20" coordorigin="11191,108" coordsize="10,20" path="m11191,127l11200,127,11200,108,11191,108,11191,127xe" filled="true" fillcolor="#000000" stroked="false">
                <v:path arrowok="t"/>
                <v:fill type="solid"/>
              </v:shape>
            </v:group>
            <v:group style="position:absolute;left:11191;top:127;width:10;height:20" coordorigin="11191,127" coordsize="10,20">
              <v:shape style="position:absolute;left:11191;top:127;width:10;height:20" coordorigin="11191,127" coordsize="10,20" path="m11191,146l11200,146,11200,127,11191,127,11191,146xe" filled="true" fillcolor="#000000" stroked="false">
                <v:path arrowok="t"/>
                <v:fill type="solid"/>
              </v:shape>
            </v:group>
            <v:group style="position:absolute;left:11191;top:146;width:10;height:20" coordorigin="11191,146" coordsize="10,20">
              <v:shape style="position:absolute;left:11191;top:146;width:10;height:20" coordorigin="11191,146" coordsize="10,20" path="m11191,166l11200,166,11200,146,11191,146,11191,166xe" filled="true" fillcolor="#000000" stroked="false">
                <v:path arrowok="t"/>
                <v:fill type="solid"/>
              </v:shape>
            </v:group>
            <v:group style="position:absolute;left:11191;top:166;width:10;height:20" coordorigin="11191,166" coordsize="10,20">
              <v:shape style="position:absolute;left:11191;top:166;width:10;height:20" coordorigin="11191,166" coordsize="10,20" path="m11191,185l11200,185,11200,166,11191,166,11191,185xe" filled="true" fillcolor="#000000" stroked="false">
                <v:path arrowok="t"/>
                <v:fill type="solid"/>
              </v:shape>
            </v:group>
            <v:group style="position:absolute;left:11191;top:185;width:10;height:20" coordorigin="11191,185" coordsize="10,20">
              <v:shape style="position:absolute;left:11191;top:185;width:10;height:20" coordorigin="11191,185" coordsize="10,20" path="m11191,204l11200,204,11200,185,11191,185,11191,204xe" filled="true" fillcolor="#000000" stroked="false">
                <v:path arrowok="t"/>
                <v:fill type="solid"/>
              </v:shape>
            </v:group>
            <v:group style="position:absolute;left:11191;top:204;width:10;height:20" coordorigin="11191,204" coordsize="10,20">
              <v:shape style="position:absolute;left:11191;top:204;width:10;height:20" coordorigin="11191,204" coordsize="10,20" path="m11191,223l11200,223,11200,204,11191,204,11191,223xe" filled="true" fillcolor="#000000" stroked="false">
                <v:path arrowok="t"/>
                <v:fill type="solid"/>
              </v:shape>
            </v:group>
            <v:group style="position:absolute;left:11191;top:223;width:10;height:20" coordorigin="11191,223" coordsize="10,20">
              <v:shape style="position:absolute;left:11191;top:223;width:10;height:20" coordorigin="11191,223" coordsize="10,20" path="m11191,242l11200,242,11200,223,11191,223,11191,242xe" filled="true" fillcolor="#000000" stroked="false">
                <v:path arrowok="t"/>
                <v:fill type="solid"/>
              </v:shape>
            </v:group>
            <v:group style="position:absolute;left:11191;top:242;width:10;height:20" coordorigin="11191,242" coordsize="10,20">
              <v:shape style="position:absolute;left:11191;top:242;width:10;height:20" coordorigin="11191,242" coordsize="10,20" path="m11191,262l11200,262,11200,242,11191,242,11191,262xe" filled="true" fillcolor="#000000" stroked="false">
                <v:path arrowok="t"/>
                <v:fill type="solid"/>
              </v:shape>
            </v:group>
            <v:group style="position:absolute;left:11191;top:262;width:10;height:20" coordorigin="11191,262" coordsize="10,20">
              <v:shape style="position:absolute;left:11191;top:262;width:10;height:20" coordorigin="11191,262" coordsize="10,20" path="m11191,281l11200,281,11200,262,11191,262,11191,281xe" filled="true" fillcolor="#000000" stroked="false">
                <v:path arrowok="t"/>
                <v:fill type="solid"/>
              </v:shape>
            </v:group>
            <v:group style="position:absolute;left:11191;top:281;width:10;height:20" coordorigin="11191,281" coordsize="10,20">
              <v:shape style="position:absolute;left:11191;top:281;width:10;height:20" coordorigin="11191,281" coordsize="10,20" path="m11191,300l11200,300,11200,281,11191,281,11191,300xe" filled="true" fillcolor="#000000" stroked="false">
                <v:path arrowok="t"/>
                <v:fill type="solid"/>
              </v:shape>
            </v:group>
            <v:group style="position:absolute;left:11191;top:300;width:10;height:20" coordorigin="11191,300" coordsize="10,20">
              <v:shape style="position:absolute;left:11191;top:300;width:10;height:20" coordorigin="11191,300" coordsize="10,20" path="m11191,319l11200,319,11200,300,11191,300,11191,319xe" filled="true" fillcolor="#000000" stroked="false">
                <v:path arrowok="t"/>
                <v:fill type="solid"/>
              </v:shape>
            </v:group>
            <v:group style="position:absolute;left:11191;top:319;width:10;height:20" coordorigin="11191,319" coordsize="10,20">
              <v:shape style="position:absolute;left:11191;top:319;width:10;height:20" coordorigin="11191,319" coordsize="10,20" path="m11191,338l11200,338,11200,319,11191,319,11191,338xe" filled="true" fillcolor="#000000" stroked="false">
                <v:path arrowok="t"/>
                <v:fill type="solid"/>
              </v:shape>
            </v:group>
            <v:group style="position:absolute;left:11191;top:338;width:10;height:20" coordorigin="11191,338" coordsize="10,20">
              <v:shape style="position:absolute;left:11191;top:338;width:10;height:20" coordorigin="11191,338" coordsize="10,20" path="m11191,358l11200,358,11200,338,11191,338,11191,358xe" filled="true" fillcolor="#000000" stroked="false">
                <v:path arrowok="t"/>
                <v:fill type="solid"/>
              </v:shape>
            </v:group>
            <v:group style="position:absolute;left:11191;top:358;width:10;height:20" coordorigin="11191,358" coordsize="10,20">
              <v:shape style="position:absolute;left:11191;top:358;width:10;height:20" coordorigin="11191,358" coordsize="10,20" path="m11191,377l11200,377,11200,358,11191,358,11191,377xe" filled="true" fillcolor="#000000" stroked="false">
                <v:path arrowok="t"/>
                <v:fill type="solid"/>
              </v:shape>
            </v:group>
            <v:group style="position:absolute;left:11191;top:377;width:10;height:20" coordorigin="11191,377" coordsize="10,20">
              <v:shape style="position:absolute;left:11191;top:377;width:10;height:20" coordorigin="11191,377" coordsize="10,20" path="m11191,396l11200,396,11200,377,11191,377,11191,396xe" filled="true" fillcolor="#000000" stroked="false">
                <v:path arrowok="t"/>
                <v:fill type="solid"/>
              </v:shape>
            </v:group>
            <v:group style="position:absolute;left:11191;top:396;width:10;height:20" coordorigin="11191,396" coordsize="10,20">
              <v:shape style="position:absolute;left:11191;top:396;width:10;height:20" coordorigin="11191,396" coordsize="10,20" path="m11191,415l11200,415,11200,396,11191,396,11191,415xe" filled="true" fillcolor="#000000" stroked="false">
                <v:path arrowok="t"/>
                <v:fill type="solid"/>
              </v:shape>
            </v:group>
            <v:group style="position:absolute;left:11191;top:415;width:10;height:20" coordorigin="11191,415" coordsize="10,20">
              <v:shape style="position:absolute;left:11191;top:415;width:10;height:20" coordorigin="11191,415" coordsize="10,20" path="m11191,434l11200,434,11200,415,11191,415,11191,434xe" filled="true" fillcolor="#000000" stroked="false">
                <v:path arrowok="t"/>
                <v:fill type="solid"/>
              </v:shape>
            </v:group>
            <v:group style="position:absolute;left:11191;top:434;width:10;height:20" coordorigin="11191,434" coordsize="10,20">
              <v:shape style="position:absolute;left:11191;top:434;width:10;height:20" coordorigin="11191,434" coordsize="10,20" path="m11191,454l11200,454,11200,434,11191,434,11191,454xe" filled="true" fillcolor="#000000" stroked="false">
                <v:path arrowok="t"/>
                <v:fill type="solid"/>
              </v:shape>
            </v:group>
            <v:group style="position:absolute;left:11191;top:454;width:10;height:20" coordorigin="11191,454" coordsize="10,20">
              <v:shape style="position:absolute;left:11191;top:454;width:10;height:20" coordorigin="11191,454" coordsize="10,20" path="m11191,473l11200,473,11200,454,11191,454,11191,473xe" filled="true" fillcolor="#000000" stroked="false">
                <v:path arrowok="t"/>
                <v:fill type="solid"/>
              </v:shape>
            </v:group>
            <v:group style="position:absolute;left:11191;top:473;width:10;height:20" coordorigin="11191,473" coordsize="10,20">
              <v:shape style="position:absolute;left:11191;top:473;width:10;height:20" coordorigin="11191,473" coordsize="10,20" path="m11191,492l11200,492,11200,473,11191,473,11191,492xe" filled="true" fillcolor="#000000" stroked="false">
                <v:path arrowok="t"/>
                <v:fill type="solid"/>
              </v:shape>
            </v:group>
            <v:group style="position:absolute;left:11191;top:492;width:10;height:20" coordorigin="11191,492" coordsize="10,20">
              <v:shape style="position:absolute;left:11191;top:492;width:10;height:20" coordorigin="11191,492" coordsize="10,20" path="m11191,511l11200,511,11200,492,11191,492,11191,511xe" filled="true" fillcolor="#000000" stroked="false">
                <v:path arrowok="t"/>
                <v:fill type="solid"/>
              </v:shape>
            </v:group>
            <v:group style="position:absolute;left:11191;top:511;width:10;height:20" coordorigin="11191,511" coordsize="10,20">
              <v:shape style="position:absolute;left:11191;top:511;width:10;height:20" coordorigin="11191,511" coordsize="10,20" path="m11191,530l11200,530,11200,511,11191,511,11191,530xe" filled="true" fillcolor="#000000" stroked="false">
                <v:path arrowok="t"/>
                <v:fill type="solid"/>
              </v:shape>
            </v:group>
            <v:group style="position:absolute;left:11191;top:530;width:10;height:20" coordorigin="11191,530" coordsize="10,20">
              <v:shape style="position:absolute;left:11191;top:530;width:10;height:20" coordorigin="11191,530" coordsize="10,20" path="m11191,550l11200,550,11200,530,11191,530,11191,550xe" filled="true" fillcolor="#000000" stroked="false">
                <v:path arrowok="t"/>
                <v:fill type="solid"/>
              </v:shape>
            </v:group>
            <v:group style="position:absolute;left:11191;top:550;width:10;height:20" coordorigin="11191,550" coordsize="10,20">
              <v:shape style="position:absolute;left:11191;top:550;width:10;height:20" coordorigin="11191,550" coordsize="10,20" path="m11191,569l11200,569,11200,550,11191,550,11191,569xe" filled="true" fillcolor="#000000" stroked="false">
                <v:path arrowok="t"/>
                <v:fill type="solid"/>
              </v:shape>
            </v:group>
            <v:group style="position:absolute;left:11191;top:569;width:10;height:20" coordorigin="11191,569" coordsize="10,20">
              <v:shape style="position:absolute;left:11191;top:569;width:10;height:20" coordorigin="11191,569" coordsize="10,20" path="m11191,588l11200,588,11200,569,11191,569,11191,588xe" filled="true" fillcolor="#000000" stroked="false">
                <v:path arrowok="t"/>
                <v:fill type="solid"/>
              </v:shape>
            </v:group>
            <v:group style="position:absolute;left:11191;top:588;width:10;height:20" coordorigin="11191,588" coordsize="10,20">
              <v:shape style="position:absolute;left:11191;top:588;width:10;height:20" coordorigin="11191,588" coordsize="10,20" path="m11191,607l11200,607,11200,588,11191,588,11191,607xe" filled="true" fillcolor="#000000" stroked="false">
                <v:path arrowok="t"/>
                <v:fill type="solid"/>
              </v:shape>
            </v:group>
            <v:group style="position:absolute;left:11191;top:607;width:10;height:20" coordorigin="11191,607" coordsize="10,20">
              <v:shape style="position:absolute;left:11191;top:607;width:10;height:20" coordorigin="11191,607" coordsize="10,20" path="m11191,626l11200,626,11200,607,11191,607,11191,626xe" filled="true" fillcolor="#000000" stroked="false">
                <v:path arrowok="t"/>
                <v:fill type="solid"/>
              </v:shape>
            </v:group>
            <v:group style="position:absolute;left:11191;top:626;width:10;height:20" coordorigin="11191,626" coordsize="10,20">
              <v:shape style="position:absolute;left:11191;top:626;width:10;height:20" coordorigin="11191,626" coordsize="10,20" path="m11191,646l11200,646,11200,626,11191,626,11191,646xe" filled="true" fillcolor="#000000" stroked="false">
                <v:path arrowok="t"/>
                <v:fill type="solid"/>
              </v:shape>
            </v:group>
            <v:group style="position:absolute;left:11191;top:646;width:10;height:20" coordorigin="11191,646" coordsize="10,20">
              <v:shape style="position:absolute;left:11191;top:646;width:10;height:20" coordorigin="11191,646" coordsize="10,20" path="m11191,665l11200,665,11200,646,11191,646,11191,665xe" filled="true" fillcolor="#000000" stroked="false">
                <v:path arrowok="t"/>
                <v:fill type="solid"/>
              </v:shape>
            </v:group>
            <v:group style="position:absolute;left:11191;top:665;width:10;height:20" coordorigin="11191,665" coordsize="10,20">
              <v:shape style="position:absolute;left:11191;top:665;width:10;height:20" coordorigin="11191,665" coordsize="10,20" path="m11191,684l11200,684,11200,665,11191,665,11191,684xe" filled="true" fillcolor="#000000" stroked="false">
                <v:path arrowok="t"/>
                <v:fill type="solid"/>
              </v:shape>
            </v:group>
            <v:group style="position:absolute;left:11191;top:684;width:10;height:20" coordorigin="11191,684" coordsize="10,20">
              <v:shape style="position:absolute;left:11191;top:684;width:10;height:20" coordorigin="11191,684" coordsize="10,20" path="m11191,703l11200,703,11200,684,11191,684,11191,703xe" filled="true" fillcolor="#000000" stroked="false">
                <v:path arrowok="t"/>
                <v:fill type="solid"/>
              </v:shape>
            </v:group>
            <v:group style="position:absolute;left:11191;top:703;width:10;height:20" coordorigin="11191,703" coordsize="10,20">
              <v:shape style="position:absolute;left:11191;top:703;width:10;height:20" coordorigin="11191,703" coordsize="10,20" path="m11191,722l11200,722,11200,703,11191,703,11191,722xe" filled="true" fillcolor="#000000" stroked="false">
                <v:path arrowok="t"/>
                <v:fill type="solid"/>
              </v:shape>
            </v:group>
            <v:group style="position:absolute;left:11191;top:722;width:10;height:20" coordorigin="11191,722" coordsize="10,20">
              <v:shape style="position:absolute;left:11191;top:722;width:10;height:20" coordorigin="11191,722" coordsize="10,20" path="m11191,742l11200,742,11200,722,11191,722,11191,742xe" filled="true" fillcolor="#000000" stroked="false">
                <v:path arrowok="t"/>
                <v:fill type="solid"/>
              </v:shape>
            </v:group>
            <v:group style="position:absolute;left:11191;top:742;width:10;height:20" coordorigin="11191,742" coordsize="10,20">
              <v:shape style="position:absolute;left:11191;top:742;width:10;height:20" coordorigin="11191,742" coordsize="10,20" path="m11191,761l11200,761,11200,742,11191,742,11191,761xe" filled="true" fillcolor="#000000" stroked="false">
                <v:path arrowok="t"/>
                <v:fill type="solid"/>
              </v:shape>
            </v:group>
            <v:group style="position:absolute;left:11191;top:761;width:10;height:20" coordorigin="11191,761" coordsize="10,20">
              <v:shape style="position:absolute;left:11191;top:761;width:10;height:20" coordorigin="11191,761" coordsize="10,20" path="m11191,780l11200,780,11200,761,11191,761,11191,780xe" filled="true" fillcolor="#000000" stroked="false">
                <v:path arrowok="t"/>
                <v:fill type="solid"/>
              </v:shape>
            </v:group>
            <v:group style="position:absolute;left:11191;top:780;width:10;height:20" coordorigin="11191,780" coordsize="10,20">
              <v:shape style="position:absolute;left:11191;top:780;width:10;height:20" coordorigin="11191,780" coordsize="10,20" path="m11191,799l11200,799,11200,780,11191,780,11191,799xe" filled="true" fillcolor="#000000" stroked="false">
                <v:path arrowok="t"/>
                <v:fill type="solid"/>
              </v:shape>
            </v:group>
            <v:group style="position:absolute;left:11191;top:799;width:10;height:20" coordorigin="11191,799" coordsize="10,20">
              <v:shape style="position:absolute;left:11191;top:799;width:10;height:20" coordorigin="11191,799" coordsize="10,20" path="m11191,818l11200,818,11200,799,11191,799,11191,818xe" filled="true" fillcolor="#000000" stroked="false">
                <v:path arrowok="t"/>
                <v:fill type="solid"/>
              </v:shape>
            </v:group>
            <v:group style="position:absolute;left:11191;top:818;width:10;height:20" coordorigin="11191,818" coordsize="10,20">
              <v:shape style="position:absolute;left:11191;top:818;width:10;height:20" coordorigin="11191,818" coordsize="10,20" path="m11191,838l11200,838,11200,818,11191,818,11191,838xe" filled="true" fillcolor="#000000" stroked="false">
                <v:path arrowok="t"/>
                <v:fill type="solid"/>
              </v:shape>
            </v:group>
            <v:group style="position:absolute;left:11191;top:838;width:10;height:20" coordorigin="11191,838" coordsize="10,20">
              <v:shape style="position:absolute;left:11191;top:838;width:10;height:20" coordorigin="11191,838" coordsize="10,20" path="m11191,857l11200,857,11200,838,11191,838,11191,857xe" filled="true" fillcolor="#000000" stroked="false">
                <v:path arrowok="t"/>
                <v:fill type="solid"/>
              </v:shape>
            </v:group>
            <v:group style="position:absolute;left:11191;top:857;width:10;height:20" coordorigin="11191,857" coordsize="10,20">
              <v:shape style="position:absolute;left:11191;top:857;width:10;height:20" coordorigin="11191,857" coordsize="10,20" path="m11191,876l11200,876,11200,857,11191,857,11191,876xe" filled="true" fillcolor="#000000" stroked="false">
                <v:path arrowok="t"/>
                <v:fill type="solid"/>
              </v:shape>
            </v:group>
            <v:group style="position:absolute;left:11191;top:876;width:10;height:20" coordorigin="11191,876" coordsize="10,20">
              <v:shape style="position:absolute;left:11191;top:876;width:10;height:20" coordorigin="11191,876" coordsize="10,20" path="m11191,895l11200,895,11200,876,11191,876,11191,895xe" filled="true" fillcolor="#000000" stroked="false">
                <v:path arrowok="t"/>
                <v:fill type="solid"/>
              </v:shape>
            </v:group>
            <v:group style="position:absolute;left:11191;top:895;width:10;height:20" coordorigin="11191,895" coordsize="10,20">
              <v:shape style="position:absolute;left:11191;top:895;width:10;height:20" coordorigin="11191,895" coordsize="10,20" path="m11191,914l11200,914,11200,895,11191,895,11191,914xe" filled="true" fillcolor="#000000" stroked="false">
                <v:path arrowok="t"/>
                <v:fill type="solid"/>
              </v:shape>
            </v:group>
            <v:group style="position:absolute;left:11191;top:914;width:10;height:20" coordorigin="11191,914" coordsize="10,20">
              <v:shape style="position:absolute;left:11191;top:914;width:10;height:20" coordorigin="11191,914" coordsize="10,20" path="m11191,934l11200,934,11200,914,11191,914,11191,934xe" filled="true" fillcolor="#000000" stroked="false">
                <v:path arrowok="t"/>
                <v:fill type="solid"/>
              </v:shape>
            </v:group>
            <v:group style="position:absolute;left:11191;top:934;width:10;height:20" coordorigin="11191,934" coordsize="10,20">
              <v:shape style="position:absolute;left:11191;top:934;width:10;height:20" coordorigin="11191,934" coordsize="10,20" path="m11191,953l11200,953,11200,934,11191,934,11191,953xe" filled="true" fillcolor="#000000" stroked="false">
                <v:path arrowok="t"/>
                <v:fill type="solid"/>
              </v:shape>
            </v:group>
            <v:group style="position:absolute;left:11191;top:953;width:10;height:20" coordorigin="11191,953" coordsize="10,20">
              <v:shape style="position:absolute;left:11191;top:953;width:10;height:20" coordorigin="11191,953" coordsize="10,20" path="m11191,972l11200,972,11200,953,11191,953,11191,972xe" filled="true" fillcolor="#000000" stroked="false">
                <v:path arrowok="t"/>
                <v:fill type="solid"/>
              </v:shape>
            </v:group>
            <v:group style="position:absolute;left:11191;top:972;width:10;height:20" coordorigin="11191,972" coordsize="10,20">
              <v:shape style="position:absolute;left:11191;top:972;width:10;height:20" coordorigin="11191,972" coordsize="10,20" path="m11191,991l11200,991,11200,972,11191,972,11191,991xe" filled="true" fillcolor="#000000" stroked="false">
                <v:path arrowok="t"/>
                <v:fill type="solid"/>
              </v:shape>
            </v:group>
            <v:group style="position:absolute;left:11191;top:991;width:10;height:20" coordorigin="11191,991" coordsize="10,20">
              <v:shape style="position:absolute;left:11191;top:991;width:10;height:20" coordorigin="11191,991" coordsize="10,20" path="m11191,1010l11200,1010,11200,991,11191,991,11191,1010xe" filled="true" fillcolor="#000000" stroked="false">
                <v:path arrowok="t"/>
                <v:fill type="solid"/>
              </v:shape>
            </v:group>
            <v:group style="position:absolute;left:11191;top:1010;width:10;height:20" coordorigin="11191,1010" coordsize="10,20">
              <v:shape style="position:absolute;left:11191;top:1010;width:10;height:20" coordorigin="11191,1010" coordsize="10,20" path="m11191,1030l11200,1030,11200,1010,11191,1010,11191,1030xe" filled="true" fillcolor="#000000" stroked="false">
                <v:path arrowok="t"/>
                <v:fill type="solid"/>
              </v:shape>
            </v:group>
            <v:group style="position:absolute;left:11191;top:1030;width:10;height:20" coordorigin="11191,1030" coordsize="10,20">
              <v:shape style="position:absolute;left:11191;top:1030;width:10;height:20" coordorigin="11191,1030" coordsize="10,20" path="m11191,1049l11200,1049,11200,1030,11191,1030,11191,1049xe" filled="true" fillcolor="#000000" stroked="false">
                <v:path arrowok="t"/>
                <v:fill type="solid"/>
              </v:shape>
            </v:group>
            <v:group style="position:absolute;left:11191;top:1049;width:10;height:20" coordorigin="11191,1049" coordsize="10,20">
              <v:shape style="position:absolute;left:11191;top:1049;width:10;height:20" coordorigin="11191,1049" coordsize="10,20" path="m11191,1068l11200,1068,11200,1049,11191,1049,11191,1068xe" filled="true" fillcolor="#000000" stroked="false">
                <v:path arrowok="t"/>
                <v:fill type="solid"/>
              </v:shape>
            </v:group>
            <v:group style="position:absolute;left:11191;top:1068;width:10;height:20" coordorigin="11191,1068" coordsize="10,20">
              <v:shape style="position:absolute;left:11191;top:1068;width:10;height:20" coordorigin="11191,1068" coordsize="10,20" path="m11191,1087l11200,1087,11200,1068,11191,1068,11191,1087xe" filled="true" fillcolor="#000000" stroked="false">
                <v:path arrowok="t"/>
                <v:fill type="solid"/>
              </v:shape>
            </v:group>
            <v:group style="position:absolute;left:11191;top:1087;width:10;height:20" coordorigin="11191,1087" coordsize="10,20">
              <v:shape style="position:absolute;left:11191;top:1087;width:10;height:20" coordorigin="11191,1087" coordsize="10,20" path="m11191,1106l11200,1106,11200,1087,11191,1087,11191,1106xe" filled="true" fillcolor="#000000" stroked="false">
                <v:path arrowok="t"/>
                <v:fill type="solid"/>
              </v:shape>
            </v:group>
            <v:group style="position:absolute;left:11191;top:1106;width:10;height:20" coordorigin="11191,1106" coordsize="10,20">
              <v:shape style="position:absolute;left:11191;top:1106;width:10;height:20" coordorigin="11191,1106" coordsize="10,20" path="m11191,1126l11200,1126,11200,1106,11191,1106,11191,1126xe" filled="true" fillcolor="#000000" stroked="false">
                <v:path arrowok="t"/>
                <v:fill type="solid"/>
              </v:shape>
            </v:group>
            <v:group style="position:absolute;left:11191;top:1126;width:10;height:20" coordorigin="11191,1126" coordsize="10,20">
              <v:shape style="position:absolute;left:11191;top:1126;width:10;height:20" coordorigin="11191,1126" coordsize="10,20" path="m11191,1145l11200,1145,11200,1126,11191,1126,11191,1145xe" filled="true" fillcolor="#000000" stroked="false">
                <v:path arrowok="t"/>
                <v:fill type="solid"/>
              </v:shape>
            </v:group>
            <v:group style="position:absolute;left:11191;top:1145;width:10;height:20" coordorigin="11191,1145" coordsize="10,20">
              <v:shape style="position:absolute;left:11191;top:1145;width:10;height:20" coordorigin="11191,1145" coordsize="10,20" path="m11191,1164l11200,1164,11200,1145,11191,1145,11191,1164xe" filled="true" fillcolor="#000000" stroked="false">
                <v:path arrowok="t"/>
                <v:fill type="solid"/>
              </v:shape>
            </v:group>
            <v:group style="position:absolute;left:11191;top:1164;width:10;height:20" coordorigin="11191,1164" coordsize="10,20">
              <v:shape style="position:absolute;left:11191;top:1164;width:10;height:20" coordorigin="11191,1164" coordsize="10,20" path="m11191,1183l11200,1183,11200,1164,11191,1164,11191,1183xe" filled="true" fillcolor="#000000" stroked="false">
                <v:path arrowok="t"/>
                <v:fill type="solid"/>
              </v:shape>
            </v:group>
            <v:group style="position:absolute;left:11191;top:1183;width:10;height:20" coordorigin="11191,1183" coordsize="10,20">
              <v:shape style="position:absolute;left:11191;top:1183;width:10;height:20" coordorigin="11191,1183" coordsize="10,20" path="m11191,1202l11200,1202,11200,1183,11191,1183,11191,1202xe" filled="true" fillcolor="#000000" stroked="false">
                <v:path arrowok="t"/>
                <v:fill type="solid"/>
              </v:shape>
            </v:group>
            <v:group style="position:absolute;left:11191;top:1202;width:10;height:20" coordorigin="11191,1202" coordsize="10,20">
              <v:shape style="position:absolute;left:11191;top:1202;width:10;height:20" coordorigin="11191,1202" coordsize="10,20" path="m11191,1222l11200,1222,11200,1202,11191,1202,11191,1222xe" filled="true" fillcolor="#000000" stroked="false">
                <v:path arrowok="t"/>
                <v:fill type="solid"/>
              </v:shape>
            </v:group>
            <v:group style="position:absolute;left:11191;top:1222;width:10;height:20" coordorigin="11191,1222" coordsize="10,20">
              <v:shape style="position:absolute;left:11191;top:1222;width:10;height:20" coordorigin="11191,1222" coordsize="10,20" path="m11191,1241l11200,1241,11200,1222,11191,1222,11191,1241xe" filled="true" fillcolor="#000000" stroked="false">
                <v:path arrowok="t"/>
                <v:fill type="solid"/>
              </v:shape>
            </v:group>
            <v:group style="position:absolute;left:11191;top:1241;width:10;height:20" coordorigin="11191,1241" coordsize="10,20">
              <v:shape style="position:absolute;left:11191;top:1241;width:10;height:20" coordorigin="11191,1241" coordsize="10,20" path="m11191,1260l11200,1260,11200,1241,11191,1241,11191,1260xe" filled="true" fillcolor="#000000" stroked="false">
                <v:path arrowok="t"/>
                <v:fill type="solid"/>
              </v:shape>
            </v:group>
            <v:group style="position:absolute;left:11191;top:1260;width:10;height:20" coordorigin="11191,1260" coordsize="10,20">
              <v:shape style="position:absolute;left:11191;top:1260;width:10;height:20" coordorigin="11191,1260" coordsize="10,20" path="m11191,1279l11200,1279,11200,1260,11191,1260,11191,1279xe" filled="true" fillcolor="#000000" stroked="false">
                <v:path arrowok="t"/>
                <v:fill type="solid"/>
              </v:shape>
            </v:group>
            <v:group style="position:absolute;left:11191;top:1279;width:10;height:20" coordorigin="11191,1279" coordsize="10,20">
              <v:shape style="position:absolute;left:11191;top:1279;width:10;height:20" coordorigin="11191,1279" coordsize="10,20" path="m11191,1298l11200,1298,11200,1279,11191,1279,11191,1298xe" filled="true" fillcolor="#000000" stroked="false">
                <v:path arrowok="t"/>
                <v:fill type="solid"/>
              </v:shape>
            </v:group>
            <v:group style="position:absolute;left:11191;top:1298;width:10;height:20" coordorigin="11191,1298" coordsize="10,20">
              <v:shape style="position:absolute;left:11191;top:1298;width:10;height:20" coordorigin="11191,1298" coordsize="10,20" path="m11191,1318l11200,1318,11200,1298,11191,1298,11191,1318xe" filled="true" fillcolor="#000000" stroked="false">
                <v:path arrowok="t"/>
                <v:fill type="solid"/>
              </v:shape>
            </v:group>
            <v:group style="position:absolute;left:11191;top:1318;width:10;height:20" coordorigin="11191,1318" coordsize="10,20">
              <v:shape style="position:absolute;left:11191;top:1318;width:10;height:20" coordorigin="11191,1318" coordsize="10,20" path="m11191,1337l11200,1337,11200,1318,11191,1318,11191,1337xe" filled="true" fillcolor="#000000" stroked="false">
                <v:path arrowok="t"/>
                <v:fill type="solid"/>
              </v:shape>
            </v:group>
            <v:group style="position:absolute;left:11191;top:1337;width:10;height:20" coordorigin="11191,1337" coordsize="10,20">
              <v:shape style="position:absolute;left:11191;top:1337;width:10;height:20" coordorigin="11191,1337" coordsize="10,20" path="m11191,1356l11200,1356,11200,1337,11191,1337,11191,1356xe" filled="true" fillcolor="#000000" stroked="false">
                <v:path arrowok="t"/>
                <v:fill type="solid"/>
              </v:shape>
            </v:group>
            <v:group style="position:absolute;left:11191;top:1356;width:10;height:20" coordorigin="11191,1356" coordsize="10,20">
              <v:shape style="position:absolute;left:11191;top:1356;width:10;height:20" coordorigin="11191,1356" coordsize="10,20" path="m11191,1375l11200,1375,11200,1356,11191,1356,11191,1375xe" filled="true" fillcolor="#000000" stroked="false">
                <v:path arrowok="t"/>
                <v:fill type="solid"/>
              </v:shape>
            </v:group>
            <v:group style="position:absolute;left:11191;top:1375;width:10;height:20" coordorigin="11191,1375" coordsize="10,20">
              <v:shape style="position:absolute;left:11191;top:1375;width:10;height:20" coordorigin="11191,1375" coordsize="10,20" path="m11191,1394l11200,1394,11200,1375,11191,1375,11191,1394xe" filled="true" fillcolor="#000000" stroked="false">
                <v:path arrowok="t"/>
                <v:fill type="solid"/>
              </v:shape>
            </v:group>
            <v:group style="position:absolute;left:11191;top:1394;width:10;height:20" coordorigin="11191,1394" coordsize="10,20">
              <v:shape style="position:absolute;left:11191;top:1394;width:10;height:20" coordorigin="11191,1394" coordsize="10,20" path="m11191,1414l11200,1414,11200,1394,11191,1394,11191,1414xe" filled="true" fillcolor="#000000" stroked="false">
                <v:path arrowok="t"/>
                <v:fill type="solid"/>
              </v:shape>
            </v:group>
            <v:group style="position:absolute;left:11191;top:1414;width:10;height:20" coordorigin="11191,1414" coordsize="10,20">
              <v:shape style="position:absolute;left:11191;top:1414;width:10;height:20" coordorigin="11191,1414" coordsize="10,20" path="m11191,1433l11200,1433,11200,1414,11191,1414,11191,1433xe" filled="true" fillcolor="#000000" stroked="false">
                <v:path arrowok="t"/>
                <v:fill type="solid"/>
              </v:shape>
            </v:group>
            <v:group style="position:absolute;left:11191;top:1433;width:10;height:20" coordorigin="11191,1433" coordsize="10,20">
              <v:shape style="position:absolute;left:11191;top:1433;width:10;height:20" coordorigin="11191,1433" coordsize="10,20" path="m11191,1452l11200,1452,11200,1433,11191,1433,11191,1452xe" filled="true" fillcolor="#000000" stroked="false">
                <v:path arrowok="t"/>
                <v:fill type="solid"/>
              </v:shape>
            </v:group>
            <v:group style="position:absolute;left:11191;top:1452;width:10;height:20" coordorigin="11191,1452" coordsize="10,20">
              <v:shape style="position:absolute;left:11191;top:1452;width:10;height:20" coordorigin="11191,1452" coordsize="10,20" path="m11191,1471l11200,1471,11200,1452,11191,1452,11191,1471xe" filled="true" fillcolor="#000000" stroked="false">
                <v:path arrowok="t"/>
                <v:fill type="solid"/>
              </v:shape>
            </v:group>
            <v:group style="position:absolute;left:11191;top:1471;width:10;height:20" coordorigin="11191,1471" coordsize="10,20">
              <v:shape style="position:absolute;left:11191;top:1471;width:10;height:20" coordorigin="11191,1471" coordsize="10,20" path="m11191,1490l11200,1490,11200,1471,11191,1471,11191,1490xe" filled="true" fillcolor="#000000" stroked="false">
                <v:path arrowok="t"/>
                <v:fill type="solid"/>
              </v:shape>
            </v:group>
            <v:group style="position:absolute;left:11191;top:1490;width:10;height:20" coordorigin="11191,1490" coordsize="10,20">
              <v:shape style="position:absolute;left:11191;top:1490;width:10;height:20" coordorigin="11191,1490" coordsize="10,20" path="m11191,1510l11200,1510,11200,1490,11191,1490,11191,1510xe" filled="true" fillcolor="#000000" stroked="false">
                <v:path arrowok="t"/>
                <v:fill type="solid"/>
              </v:shape>
            </v:group>
            <v:group style="position:absolute;left:11191;top:1510;width:10;height:20" coordorigin="11191,1510" coordsize="10,20">
              <v:shape style="position:absolute;left:11191;top:1510;width:10;height:20" coordorigin="11191,1510" coordsize="10,20" path="m11191,1529l11200,1529,11200,1510,11191,1510,11191,1529xe" filled="true" fillcolor="#000000" stroked="false">
                <v:path arrowok="t"/>
                <v:fill type="solid"/>
              </v:shape>
            </v:group>
            <v:group style="position:absolute;left:11191;top:1529;width:10;height:20" coordorigin="11191,1529" coordsize="10,20">
              <v:shape style="position:absolute;left:11191;top:1529;width:10;height:20" coordorigin="11191,1529" coordsize="10,20" path="m11191,1548l11200,1548,11200,1529,11191,1529,11191,1548xe" filled="true" fillcolor="#000000" stroked="false">
                <v:path arrowok="t"/>
                <v:fill type="solid"/>
              </v:shape>
            </v:group>
            <v:group style="position:absolute;left:11191;top:1548;width:10;height:20" coordorigin="11191,1548" coordsize="10,20">
              <v:shape style="position:absolute;left:11191;top:1548;width:10;height:20" coordorigin="11191,1548" coordsize="10,20" path="m11191,1567l11200,1567,11200,1548,11191,1548,11191,1567xe" filled="true" fillcolor="#000000" stroked="false">
                <v:path arrowok="t"/>
                <v:fill type="solid"/>
              </v:shape>
            </v:group>
            <v:group style="position:absolute;left:11191;top:1567;width:10;height:20" coordorigin="11191,1567" coordsize="10,20">
              <v:shape style="position:absolute;left:11191;top:1567;width:10;height:20" coordorigin="11191,1567" coordsize="10,20" path="m11191,1586l11200,1586,11200,1567,11191,1567,11191,1586xe" filled="true" fillcolor="#000000" stroked="false">
                <v:path arrowok="t"/>
                <v:fill type="solid"/>
              </v:shape>
            </v:group>
            <v:group style="position:absolute;left:11191;top:1586;width:10;height:20" coordorigin="11191,1586" coordsize="10,20">
              <v:shape style="position:absolute;left:11191;top:1586;width:10;height:20" coordorigin="11191,1586" coordsize="10,20" path="m11191,1606l11200,1606,11200,1586,11191,1586,11191,1606xe" filled="true" fillcolor="#000000" stroked="false">
                <v:path arrowok="t"/>
                <v:fill type="solid"/>
              </v:shape>
            </v:group>
            <v:group style="position:absolute;left:11191;top:1606;width:10;height:20" coordorigin="11191,1606" coordsize="10,20">
              <v:shape style="position:absolute;left:11191;top:1606;width:10;height:20" coordorigin="11191,1606" coordsize="10,20" path="m11191,1625l11200,1625,11200,1606,11191,1606,11191,1625xe" filled="true" fillcolor="#000000" stroked="false">
                <v:path arrowok="t"/>
                <v:fill type="solid"/>
              </v:shape>
            </v:group>
            <v:group style="position:absolute;left:11191;top:1625;width:10;height:20" coordorigin="11191,1625" coordsize="10,20">
              <v:shape style="position:absolute;left:11191;top:1625;width:10;height:20" coordorigin="11191,1625" coordsize="10,20" path="m11191,1644l11200,1644,11200,1625,11191,1625,11191,1644xe" filled="true" fillcolor="#000000" stroked="false">
                <v:path arrowok="t"/>
                <v:fill type="solid"/>
              </v:shape>
            </v:group>
            <v:group style="position:absolute;left:11191;top:1644;width:10;height:20" coordorigin="11191,1644" coordsize="10,20">
              <v:shape style="position:absolute;left:11191;top:1644;width:10;height:20" coordorigin="11191,1644" coordsize="10,20" path="m11191,1664l11200,1664,11200,1644,11191,1644,11191,1664xe" filled="true" fillcolor="#000000" stroked="false">
                <v:path arrowok="t"/>
                <v:fill type="solid"/>
              </v:shape>
            </v:group>
            <v:group style="position:absolute;left:11191;top:1664;width:10;height:20" coordorigin="11191,1664" coordsize="10,20">
              <v:shape style="position:absolute;left:11191;top:1664;width:10;height:20" coordorigin="11191,1664" coordsize="10,20" path="m11191,1683l11200,1683,11200,1664,11191,1664,11191,1683xe" filled="true" fillcolor="#000000" stroked="false">
                <v:path arrowok="t"/>
                <v:fill type="solid"/>
              </v:shape>
            </v:group>
            <v:group style="position:absolute;left:11191;top:1683;width:10;height:20" coordorigin="11191,1683" coordsize="10,20">
              <v:shape style="position:absolute;left:11191;top:1683;width:10;height:20" coordorigin="11191,1683" coordsize="10,20" path="m11191,1702l11200,1702,11200,1683,11191,1683,11191,1702xe" filled="true" fillcolor="#000000" stroked="false">
                <v:path arrowok="t"/>
                <v:fill type="solid"/>
              </v:shape>
            </v:group>
            <v:group style="position:absolute;left:11191;top:1702;width:10;height:20" coordorigin="11191,1702" coordsize="10,20">
              <v:shape style="position:absolute;left:11191;top:1702;width:10;height:20" coordorigin="11191,1702" coordsize="10,20" path="m11191,1721l11200,1721,11200,1702,11191,1702,11191,1721xe" filled="true" fillcolor="#000000" stroked="false">
                <v:path arrowok="t"/>
                <v:fill type="solid"/>
              </v:shape>
            </v:group>
            <v:group style="position:absolute;left:11191;top:1721;width:10;height:20" coordorigin="11191,1721" coordsize="10,20">
              <v:shape style="position:absolute;left:11191;top:1721;width:10;height:20" coordorigin="11191,1721" coordsize="10,20" path="m11191,1740l11200,1740,11200,1721,11191,1721,11191,1740xe" filled="true" fillcolor="#000000" stroked="false">
                <v:path arrowok="t"/>
                <v:fill type="solid"/>
              </v:shape>
            </v:group>
            <v:group style="position:absolute;left:11191;top:1740;width:10;height:20" coordorigin="11191,1740" coordsize="10,20">
              <v:shape style="position:absolute;left:11191;top:1740;width:10;height:20" coordorigin="11191,1740" coordsize="10,20" path="m11191,1760l11200,1760,11200,1740,11191,1740,11191,1760xe" filled="true" fillcolor="#000000" stroked="false">
                <v:path arrowok="t"/>
                <v:fill type="solid"/>
              </v:shape>
            </v:group>
            <v:group style="position:absolute;left:11191;top:1760;width:10;height:20" coordorigin="11191,1760" coordsize="10,20">
              <v:shape style="position:absolute;left:11191;top:1760;width:10;height:20" coordorigin="11191,1760" coordsize="10,20" path="m11191,1779l11200,1779,11200,1760,11191,1760,11191,1779xe" filled="true" fillcolor="#000000" stroked="false">
                <v:path arrowok="t"/>
                <v:fill type="solid"/>
              </v:shape>
            </v:group>
            <v:group style="position:absolute;left:11191;top:1779;width:10;height:20" coordorigin="11191,1779" coordsize="10,20">
              <v:shape style="position:absolute;left:11191;top:1779;width:10;height:20" coordorigin="11191,1779" coordsize="10,20" path="m11191,1798l11200,1798,11200,1779,11191,1779,11191,1798xe" filled="true" fillcolor="#000000" stroked="false">
                <v:path arrowok="t"/>
                <v:fill type="solid"/>
              </v:shape>
            </v:group>
            <v:group style="position:absolute;left:11191;top:1798;width:10;height:20" coordorigin="11191,1798" coordsize="10,20">
              <v:shape style="position:absolute;left:11191;top:1798;width:10;height:20" coordorigin="11191,1798" coordsize="10,20" path="m11191,1817l11200,1817,11200,1798,11191,1798,11191,1817xe" filled="true" fillcolor="#000000" stroked="false">
                <v:path arrowok="t"/>
                <v:fill type="solid"/>
              </v:shape>
            </v:group>
            <v:group style="position:absolute;left:11191;top:1817;width:10;height:20" coordorigin="11191,1817" coordsize="10,20">
              <v:shape style="position:absolute;left:11191;top:1817;width:10;height:20" coordorigin="11191,1817" coordsize="10,20" path="m11191,1836l11200,1836,11200,1817,11191,1817,11191,1836xe" filled="true" fillcolor="#000000" stroked="false">
                <v:path arrowok="t"/>
                <v:fill type="solid"/>
              </v:shape>
            </v:group>
            <v:group style="position:absolute;left:11191;top:1836;width:10;height:20" coordorigin="11191,1836" coordsize="10,20">
              <v:shape style="position:absolute;left:11191;top:1836;width:10;height:20" coordorigin="11191,1836" coordsize="10,20" path="m11191,1856l11200,1856,11200,1836,11191,1836,11191,1856xe" filled="true" fillcolor="#000000" stroked="false">
                <v:path arrowok="t"/>
                <v:fill type="solid"/>
              </v:shape>
            </v:group>
            <v:group style="position:absolute;left:11191;top:1856;width:10;height:20" coordorigin="11191,1856" coordsize="10,20">
              <v:shape style="position:absolute;left:11191;top:1856;width:10;height:20" coordorigin="11191,1856" coordsize="10,20" path="m11191,1875l11200,1875,11200,1856,11191,1856,11191,1875xe" filled="true" fillcolor="#000000" stroked="false">
                <v:path arrowok="t"/>
                <v:fill type="solid"/>
              </v:shape>
            </v:group>
            <v:group style="position:absolute;left:11191;top:1875;width:10;height:20" coordorigin="11191,1875" coordsize="10,20">
              <v:shape style="position:absolute;left:11191;top:1875;width:10;height:20" coordorigin="11191,1875" coordsize="10,20" path="m11191,1894l11200,1894,11200,1875,11191,1875,11191,1894xe" filled="true" fillcolor="#000000" stroked="false">
                <v:path arrowok="t"/>
                <v:fill type="solid"/>
              </v:shape>
            </v:group>
            <v:group style="position:absolute;left:11191;top:1894;width:10;height:20" coordorigin="11191,1894" coordsize="10,20">
              <v:shape style="position:absolute;left:11191;top:1894;width:10;height:20" coordorigin="11191,1894" coordsize="10,20" path="m11191,1913l11200,1913,11200,1894,11191,1894,11191,1913xe" filled="true" fillcolor="#000000" stroked="false">
                <v:path arrowok="t"/>
                <v:fill type="solid"/>
              </v:shape>
            </v:group>
            <v:group style="position:absolute;left:11191;top:1913;width:10;height:20" coordorigin="11191,1913" coordsize="10,20">
              <v:shape style="position:absolute;left:11191;top:1913;width:10;height:20" coordorigin="11191,1913" coordsize="10,20" path="m11191,1932l11200,1932,11200,1913,11191,1913,11191,1932xe" filled="true" fillcolor="#000000" stroked="false">
                <v:path arrowok="t"/>
                <v:fill type="solid"/>
              </v:shape>
            </v:group>
            <v:group style="position:absolute;left:11191;top:1932;width:10;height:20" coordorigin="11191,1932" coordsize="10,20">
              <v:shape style="position:absolute;left:11191;top:1932;width:10;height:20" coordorigin="11191,1932" coordsize="10,20" path="m11191,1952l11200,1952,11200,1932,11191,1932,11191,1952xe" filled="true" fillcolor="#000000" stroked="false">
                <v:path arrowok="t"/>
                <v:fill type="solid"/>
              </v:shape>
            </v:group>
            <v:group style="position:absolute;left:11191;top:1952;width:10;height:20" coordorigin="11191,1952" coordsize="10,20">
              <v:shape style="position:absolute;left:11191;top:1952;width:10;height:20" coordorigin="11191,1952" coordsize="10,20" path="m11191,1971l11200,1971,11200,1952,11191,1952,11191,1971xe" filled="true" fillcolor="#000000" stroked="false">
                <v:path arrowok="t"/>
                <v:fill type="solid"/>
              </v:shape>
            </v:group>
            <v:group style="position:absolute;left:11191;top:1971;width:10;height:20" coordorigin="11191,1971" coordsize="10,20">
              <v:shape style="position:absolute;left:11191;top:1971;width:10;height:20" coordorigin="11191,1971" coordsize="10,20" path="m11191,1990l11200,1990,11200,1971,11191,1971,11191,1990xe" filled="true" fillcolor="#000000" stroked="false">
                <v:path arrowok="t"/>
                <v:fill type="solid"/>
              </v:shape>
            </v:group>
            <v:group style="position:absolute;left:11191;top:1990;width:10;height:20" coordorigin="11191,1990" coordsize="10,20">
              <v:shape style="position:absolute;left:11191;top:1990;width:10;height:20" coordorigin="11191,1990" coordsize="10,20" path="m11191,2009l11200,2009,11200,1990,11191,1990,11191,2009xe" filled="true" fillcolor="#000000" stroked="false">
                <v:path arrowok="t"/>
                <v:fill type="solid"/>
              </v:shape>
            </v:group>
            <v:group style="position:absolute;left:11191;top:2009;width:10;height:20" coordorigin="11191,2009" coordsize="10,20">
              <v:shape style="position:absolute;left:11191;top:2009;width:10;height:20" coordorigin="11191,2009" coordsize="10,20" path="m11191,2028l11200,2028,11200,2009,11191,2009,11191,2028xe" filled="true" fillcolor="#000000" stroked="false">
                <v:path arrowok="t"/>
                <v:fill type="solid"/>
              </v:shape>
            </v:group>
            <v:group style="position:absolute;left:11191;top:2028;width:10;height:20" coordorigin="11191,2028" coordsize="10,20">
              <v:shape style="position:absolute;left:11191;top:2028;width:10;height:20" coordorigin="11191,2028" coordsize="10,20" path="m11191,2048l11200,2048,11200,2028,11191,2028,11191,2048xe" filled="true" fillcolor="#000000" stroked="false">
                <v:path arrowok="t"/>
                <v:fill type="solid"/>
              </v:shape>
            </v:group>
            <v:group style="position:absolute;left:11191;top:2048;width:10;height:20" coordorigin="11191,2048" coordsize="10,20">
              <v:shape style="position:absolute;left:11191;top:2048;width:10;height:20" coordorigin="11191,2048" coordsize="10,20" path="m11191,2067l11200,2067,11200,2048,11191,2048,11191,2067xe" filled="true" fillcolor="#000000" stroked="false">
                <v:path arrowok="t"/>
                <v:fill type="solid"/>
              </v:shape>
            </v:group>
            <v:group style="position:absolute;left:11191;top:2067;width:10;height:20" coordorigin="11191,2067" coordsize="10,20">
              <v:shape style="position:absolute;left:11191;top:2067;width:10;height:20" coordorigin="11191,2067" coordsize="10,20" path="m11191,2086l11200,2086,11200,2067,11191,2067,11191,2086xe" filled="true" fillcolor="#000000" stroked="false">
                <v:path arrowok="t"/>
                <v:fill type="solid"/>
              </v:shape>
            </v:group>
            <v:group style="position:absolute;left:11191;top:2086;width:10;height:20" coordorigin="11191,2086" coordsize="10,20">
              <v:shape style="position:absolute;left:11191;top:2086;width:10;height:20" coordorigin="11191,2086" coordsize="10,20" path="m11191,2105l11200,2105,11200,2086,11191,2086,11191,2105xe" filled="true" fillcolor="#000000" stroked="false">
                <v:path arrowok="t"/>
                <v:fill type="solid"/>
              </v:shape>
            </v:group>
            <v:group style="position:absolute;left:11191;top:2108;width:10;height:2" coordorigin="11191,2108" coordsize="10,2">
              <v:shape style="position:absolute;left:11191;top:2108;width:10;height:2" coordorigin="11191,2108" coordsize="10,0" path="m11191,2108l11200,2108e" filled="false" stroked="true" strokeweight=".24002pt" strokecolor="#000000">
                <v:path arrowok="t"/>
              </v:shape>
            </v:group>
            <v:group style="position:absolute;left:12362;top:31;width:10;height:20" coordorigin="12362,31" coordsize="10,20">
              <v:shape style="position:absolute;left:12362;top:31;width:10;height:20" coordorigin="12362,31" coordsize="10,20" path="m12362,50l12372,50,12372,31,12362,31,12362,50xe" filled="true" fillcolor="#000000" stroked="false">
                <v:path arrowok="t"/>
                <v:fill type="solid"/>
              </v:shape>
            </v:group>
            <v:group style="position:absolute;left:12362;top:50;width:10;height:20" coordorigin="12362,50" coordsize="10,20">
              <v:shape style="position:absolute;left:12362;top:50;width:10;height:20" coordorigin="12362,50" coordsize="10,20" path="m12362,70l12372,70,12372,50,12362,50,12362,70xe" filled="true" fillcolor="#000000" stroked="false">
                <v:path arrowok="t"/>
                <v:fill type="solid"/>
              </v:shape>
            </v:group>
            <v:group style="position:absolute;left:12362;top:70;width:10;height:20" coordorigin="12362,70" coordsize="10,20">
              <v:shape style="position:absolute;left:12362;top:70;width:10;height:20" coordorigin="12362,70" coordsize="10,20" path="m12362,89l12372,89,12372,70,12362,70,12362,89xe" filled="true" fillcolor="#000000" stroked="false">
                <v:path arrowok="t"/>
                <v:fill type="solid"/>
              </v:shape>
            </v:group>
            <v:group style="position:absolute;left:12362;top:89;width:10;height:20" coordorigin="12362,89" coordsize="10,20">
              <v:shape style="position:absolute;left:12362;top:89;width:10;height:20" coordorigin="12362,89" coordsize="10,20" path="m12362,108l12372,108,12372,89,12362,89,12362,108xe" filled="true" fillcolor="#000000" stroked="false">
                <v:path arrowok="t"/>
                <v:fill type="solid"/>
              </v:shape>
            </v:group>
            <v:group style="position:absolute;left:12362;top:108;width:10;height:20" coordorigin="12362,108" coordsize="10,20">
              <v:shape style="position:absolute;left:12362;top:108;width:10;height:20" coordorigin="12362,108" coordsize="10,20" path="m12362,127l12372,127,12372,108,12362,108,12362,127xe" filled="true" fillcolor="#000000" stroked="false">
                <v:path arrowok="t"/>
                <v:fill type="solid"/>
              </v:shape>
            </v:group>
            <v:group style="position:absolute;left:12362;top:127;width:10;height:20" coordorigin="12362,127" coordsize="10,20">
              <v:shape style="position:absolute;left:12362;top:127;width:10;height:20" coordorigin="12362,127" coordsize="10,20" path="m12362,146l12372,146,12372,127,12362,127,12362,146xe" filled="true" fillcolor="#000000" stroked="false">
                <v:path arrowok="t"/>
                <v:fill type="solid"/>
              </v:shape>
            </v:group>
            <v:group style="position:absolute;left:12362;top:146;width:10;height:20" coordorigin="12362,146" coordsize="10,20">
              <v:shape style="position:absolute;left:12362;top:146;width:10;height:20" coordorigin="12362,146" coordsize="10,20" path="m12362,166l12372,166,12372,146,12362,146,12362,166xe" filled="true" fillcolor="#000000" stroked="false">
                <v:path arrowok="t"/>
                <v:fill type="solid"/>
              </v:shape>
            </v:group>
            <v:group style="position:absolute;left:12362;top:166;width:10;height:20" coordorigin="12362,166" coordsize="10,20">
              <v:shape style="position:absolute;left:12362;top:166;width:10;height:20" coordorigin="12362,166" coordsize="10,20" path="m12362,185l12372,185,12372,166,12362,166,12362,185xe" filled="true" fillcolor="#000000" stroked="false">
                <v:path arrowok="t"/>
                <v:fill type="solid"/>
              </v:shape>
            </v:group>
            <v:group style="position:absolute;left:12362;top:185;width:10;height:20" coordorigin="12362,185" coordsize="10,20">
              <v:shape style="position:absolute;left:12362;top:185;width:10;height:20" coordorigin="12362,185" coordsize="10,20" path="m12362,204l12372,204,12372,185,12362,185,12362,204xe" filled="true" fillcolor="#000000" stroked="false">
                <v:path arrowok="t"/>
                <v:fill type="solid"/>
              </v:shape>
            </v:group>
            <v:group style="position:absolute;left:12362;top:204;width:10;height:20" coordorigin="12362,204" coordsize="10,20">
              <v:shape style="position:absolute;left:12362;top:204;width:10;height:20" coordorigin="12362,204" coordsize="10,20" path="m12362,223l12372,223,12372,204,12362,204,12362,223xe" filled="true" fillcolor="#000000" stroked="false">
                <v:path arrowok="t"/>
                <v:fill type="solid"/>
              </v:shape>
            </v:group>
            <v:group style="position:absolute;left:12362;top:223;width:10;height:20" coordorigin="12362,223" coordsize="10,20">
              <v:shape style="position:absolute;left:12362;top:223;width:10;height:20" coordorigin="12362,223" coordsize="10,20" path="m12362,242l12372,242,12372,223,12362,223,12362,242xe" filled="true" fillcolor="#000000" stroked="false">
                <v:path arrowok="t"/>
                <v:fill type="solid"/>
              </v:shape>
            </v:group>
            <v:group style="position:absolute;left:12362;top:242;width:10;height:20" coordorigin="12362,242" coordsize="10,20">
              <v:shape style="position:absolute;left:12362;top:242;width:10;height:20" coordorigin="12362,242" coordsize="10,20" path="m12362,262l12372,262,12372,242,12362,242,12362,262xe" filled="true" fillcolor="#000000" stroked="false">
                <v:path arrowok="t"/>
                <v:fill type="solid"/>
              </v:shape>
            </v:group>
            <v:group style="position:absolute;left:12362;top:262;width:10;height:20" coordorigin="12362,262" coordsize="10,20">
              <v:shape style="position:absolute;left:12362;top:262;width:10;height:20" coordorigin="12362,262" coordsize="10,20" path="m12362,281l12372,281,12372,262,12362,262,12362,281xe" filled="true" fillcolor="#000000" stroked="false">
                <v:path arrowok="t"/>
                <v:fill type="solid"/>
              </v:shape>
            </v:group>
            <v:group style="position:absolute;left:12362;top:281;width:10;height:20" coordorigin="12362,281" coordsize="10,20">
              <v:shape style="position:absolute;left:12362;top:281;width:10;height:20" coordorigin="12362,281" coordsize="10,20" path="m12362,300l12372,300,12372,281,12362,281,12362,300xe" filled="true" fillcolor="#000000" stroked="false">
                <v:path arrowok="t"/>
                <v:fill type="solid"/>
              </v:shape>
            </v:group>
            <v:group style="position:absolute;left:12362;top:300;width:10;height:20" coordorigin="12362,300" coordsize="10,20">
              <v:shape style="position:absolute;left:12362;top:300;width:10;height:20" coordorigin="12362,300" coordsize="10,20" path="m12362,319l12372,319,12372,300,12362,300,12362,319xe" filled="true" fillcolor="#000000" stroked="false">
                <v:path arrowok="t"/>
                <v:fill type="solid"/>
              </v:shape>
            </v:group>
            <v:group style="position:absolute;left:12362;top:319;width:10;height:20" coordorigin="12362,319" coordsize="10,20">
              <v:shape style="position:absolute;left:12362;top:319;width:10;height:20" coordorigin="12362,319" coordsize="10,20" path="m12362,338l12372,338,12372,319,12362,319,12362,338xe" filled="true" fillcolor="#000000" stroked="false">
                <v:path arrowok="t"/>
                <v:fill type="solid"/>
              </v:shape>
            </v:group>
            <v:group style="position:absolute;left:12362;top:338;width:10;height:20" coordorigin="12362,338" coordsize="10,20">
              <v:shape style="position:absolute;left:12362;top:338;width:10;height:20" coordorigin="12362,338" coordsize="10,20" path="m12362,358l12372,358,12372,338,12362,338,12362,358xe" filled="true" fillcolor="#000000" stroked="false">
                <v:path arrowok="t"/>
                <v:fill type="solid"/>
              </v:shape>
            </v:group>
            <v:group style="position:absolute;left:12362;top:358;width:10;height:20" coordorigin="12362,358" coordsize="10,20">
              <v:shape style="position:absolute;left:12362;top:358;width:10;height:20" coordorigin="12362,358" coordsize="10,20" path="m12362,377l12372,377,12372,358,12362,358,12362,377xe" filled="true" fillcolor="#000000" stroked="false">
                <v:path arrowok="t"/>
                <v:fill type="solid"/>
              </v:shape>
            </v:group>
            <v:group style="position:absolute;left:12362;top:377;width:10;height:20" coordorigin="12362,377" coordsize="10,20">
              <v:shape style="position:absolute;left:12362;top:377;width:10;height:20" coordorigin="12362,377" coordsize="10,20" path="m12362,396l12372,396,12372,377,12362,377,12362,396xe" filled="true" fillcolor="#000000" stroked="false">
                <v:path arrowok="t"/>
                <v:fill type="solid"/>
              </v:shape>
            </v:group>
            <v:group style="position:absolute;left:12362;top:396;width:10;height:20" coordorigin="12362,396" coordsize="10,20">
              <v:shape style="position:absolute;left:12362;top:396;width:10;height:20" coordorigin="12362,396" coordsize="10,20" path="m12362,415l12372,415,12372,396,12362,396,12362,415xe" filled="true" fillcolor="#000000" stroked="false">
                <v:path arrowok="t"/>
                <v:fill type="solid"/>
              </v:shape>
            </v:group>
            <v:group style="position:absolute;left:12362;top:415;width:10;height:20" coordorigin="12362,415" coordsize="10,20">
              <v:shape style="position:absolute;left:12362;top:415;width:10;height:20" coordorigin="12362,415" coordsize="10,20" path="m12362,434l12372,434,12372,415,12362,415,12362,434xe" filled="true" fillcolor="#000000" stroked="false">
                <v:path arrowok="t"/>
                <v:fill type="solid"/>
              </v:shape>
            </v:group>
            <v:group style="position:absolute;left:12362;top:434;width:10;height:20" coordorigin="12362,434" coordsize="10,20">
              <v:shape style="position:absolute;left:12362;top:434;width:10;height:20" coordorigin="12362,434" coordsize="10,20" path="m12362,454l12372,454,12372,434,12362,434,12362,454xe" filled="true" fillcolor="#000000" stroked="false">
                <v:path arrowok="t"/>
                <v:fill type="solid"/>
              </v:shape>
            </v:group>
            <v:group style="position:absolute;left:12362;top:454;width:10;height:20" coordorigin="12362,454" coordsize="10,20">
              <v:shape style="position:absolute;left:12362;top:454;width:10;height:20" coordorigin="12362,454" coordsize="10,20" path="m12362,473l12372,473,12372,454,12362,454,12362,473xe" filled="true" fillcolor="#000000" stroked="false">
                <v:path arrowok="t"/>
                <v:fill type="solid"/>
              </v:shape>
            </v:group>
            <v:group style="position:absolute;left:12362;top:473;width:10;height:20" coordorigin="12362,473" coordsize="10,20">
              <v:shape style="position:absolute;left:12362;top:473;width:10;height:20" coordorigin="12362,473" coordsize="10,20" path="m12362,492l12372,492,12372,473,12362,473,12362,492xe" filled="true" fillcolor="#000000" stroked="false">
                <v:path arrowok="t"/>
                <v:fill type="solid"/>
              </v:shape>
            </v:group>
            <v:group style="position:absolute;left:12362;top:492;width:10;height:20" coordorigin="12362,492" coordsize="10,20">
              <v:shape style="position:absolute;left:12362;top:492;width:10;height:20" coordorigin="12362,492" coordsize="10,20" path="m12362,511l12372,511,12372,492,12362,492,12362,511xe" filled="true" fillcolor="#000000" stroked="false">
                <v:path arrowok="t"/>
                <v:fill type="solid"/>
              </v:shape>
            </v:group>
            <v:group style="position:absolute;left:12362;top:511;width:10;height:20" coordorigin="12362,511" coordsize="10,20">
              <v:shape style="position:absolute;left:12362;top:511;width:10;height:20" coordorigin="12362,511" coordsize="10,20" path="m12362,530l12372,530,12372,511,12362,511,12362,530xe" filled="true" fillcolor="#000000" stroked="false">
                <v:path arrowok="t"/>
                <v:fill type="solid"/>
              </v:shape>
            </v:group>
            <v:group style="position:absolute;left:12362;top:530;width:10;height:20" coordorigin="12362,530" coordsize="10,20">
              <v:shape style="position:absolute;left:12362;top:530;width:10;height:20" coordorigin="12362,530" coordsize="10,20" path="m12362,550l12372,550,12372,530,12362,530,12362,550xe" filled="true" fillcolor="#000000" stroked="false">
                <v:path arrowok="t"/>
                <v:fill type="solid"/>
              </v:shape>
            </v:group>
            <v:group style="position:absolute;left:12362;top:550;width:10;height:20" coordorigin="12362,550" coordsize="10,20">
              <v:shape style="position:absolute;left:12362;top:550;width:10;height:20" coordorigin="12362,550" coordsize="10,20" path="m12362,569l12372,569,12372,550,12362,550,12362,569xe" filled="true" fillcolor="#000000" stroked="false">
                <v:path arrowok="t"/>
                <v:fill type="solid"/>
              </v:shape>
            </v:group>
            <v:group style="position:absolute;left:12362;top:569;width:10;height:20" coordorigin="12362,569" coordsize="10,20">
              <v:shape style="position:absolute;left:12362;top:569;width:10;height:20" coordorigin="12362,569" coordsize="10,20" path="m12362,588l12372,588,12372,569,12362,569,12362,588xe" filled="true" fillcolor="#000000" stroked="false">
                <v:path arrowok="t"/>
                <v:fill type="solid"/>
              </v:shape>
            </v:group>
            <v:group style="position:absolute;left:12362;top:588;width:10;height:20" coordorigin="12362,588" coordsize="10,20">
              <v:shape style="position:absolute;left:12362;top:588;width:10;height:20" coordorigin="12362,588" coordsize="10,20" path="m12362,607l12372,607,12372,588,12362,588,12362,607xe" filled="true" fillcolor="#000000" stroked="false">
                <v:path arrowok="t"/>
                <v:fill type="solid"/>
              </v:shape>
            </v:group>
            <v:group style="position:absolute;left:12362;top:607;width:10;height:20" coordorigin="12362,607" coordsize="10,20">
              <v:shape style="position:absolute;left:12362;top:607;width:10;height:20" coordorigin="12362,607" coordsize="10,20" path="m12362,626l12372,626,12372,607,12362,607,12362,626xe" filled="true" fillcolor="#000000" stroked="false">
                <v:path arrowok="t"/>
                <v:fill type="solid"/>
              </v:shape>
            </v:group>
            <v:group style="position:absolute;left:12362;top:626;width:10;height:20" coordorigin="12362,626" coordsize="10,20">
              <v:shape style="position:absolute;left:12362;top:626;width:10;height:20" coordorigin="12362,626" coordsize="10,20" path="m12362,646l12372,646,12372,626,12362,626,12362,646xe" filled="true" fillcolor="#000000" stroked="false">
                <v:path arrowok="t"/>
                <v:fill type="solid"/>
              </v:shape>
            </v:group>
            <v:group style="position:absolute;left:12362;top:646;width:10;height:20" coordorigin="12362,646" coordsize="10,20">
              <v:shape style="position:absolute;left:12362;top:646;width:10;height:20" coordorigin="12362,646" coordsize="10,20" path="m12362,665l12372,665,12372,646,12362,646,12362,665xe" filled="true" fillcolor="#000000" stroked="false">
                <v:path arrowok="t"/>
                <v:fill type="solid"/>
              </v:shape>
            </v:group>
            <v:group style="position:absolute;left:12362;top:665;width:10;height:20" coordorigin="12362,665" coordsize="10,20">
              <v:shape style="position:absolute;left:12362;top:665;width:10;height:20" coordorigin="12362,665" coordsize="10,20" path="m12362,684l12372,684,12372,665,12362,665,12362,684xe" filled="true" fillcolor="#000000" stroked="false">
                <v:path arrowok="t"/>
                <v:fill type="solid"/>
              </v:shape>
            </v:group>
            <v:group style="position:absolute;left:12362;top:684;width:10;height:20" coordorigin="12362,684" coordsize="10,20">
              <v:shape style="position:absolute;left:12362;top:684;width:10;height:20" coordorigin="12362,684" coordsize="10,20" path="m12362,703l12372,703,12372,684,12362,684,12362,703xe" filled="true" fillcolor="#000000" stroked="false">
                <v:path arrowok="t"/>
                <v:fill type="solid"/>
              </v:shape>
            </v:group>
            <v:group style="position:absolute;left:12362;top:703;width:10;height:20" coordorigin="12362,703" coordsize="10,20">
              <v:shape style="position:absolute;left:12362;top:703;width:10;height:20" coordorigin="12362,703" coordsize="10,20" path="m12362,722l12372,722,12372,703,12362,703,12362,722xe" filled="true" fillcolor="#000000" stroked="false">
                <v:path arrowok="t"/>
                <v:fill type="solid"/>
              </v:shape>
            </v:group>
            <v:group style="position:absolute;left:12362;top:722;width:10;height:20" coordorigin="12362,722" coordsize="10,20">
              <v:shape style="position:absolute;left:12362;top:722;width:10;height:20" coordorigin="12362,722" coordsize="10,20" path="m12362,742l12372,742,12372,722,12362,722,12362,742xe" filled="true" fillcolor="#000000" stroked="false">
                <v:path arrowok="t"/>
                <v:fill type="solid"/>
              </v:shape>
            </v:group>
            <v:group style="position:absolute;left:12362;top:742;width:10;height:20" coordorigin="12362,742" coordsize="10,20">
              <v:shape style="position:absolute;left:12362;top:742;width:10;height:20" coordorigin="12362,742" coordsize="10,20" path="m12362,761l12372,761,12372,742,12362,742,12362,761xe" filled="true" fillcolor="#000000" stroked="false">
                <v:path arrowok="t"/>
                <v:fill type="solid"/>
              </v:shape>
            </v:group>
            <v:group style="position:absolute;left:12362;top:761;width:10;height:20" coordorigin="12362,761" coordsize="10,20">
              <v:shape style="position:absolute;left:12362;top:761;width:10;height:20" coordorigin="12362,761" coordsize="10,20" path="m12362,780l12372,780,12372,761,12362,761,12362,780xe" filled="true" fillcolor="#000000" stroked="false">
                <v:path arrowok="t"/>
                <v:fill type="solid"/>
              </v:shape>
            </v:group>
            <v:group style="position:absolute;left:12362;top:780;width:10;height:20" coordorigin="12362,780" coordsize="10,20">
              <v:shape style="position:absolute;left:12362;top:780;width:10;height:20" coordorigin="12362,780" coordsize="10,20" path="m12362,799l12372,799,12372,780,12362,780,12362,799xe" filled="true" fillcolor="#000000" stroked="false">
                <v:path arrowok="t"/>
                <v:fill type="solid"/>
              </v:shape>
            </v:group>
            <v:group style="position:absolute;left:12362;top:799;width:10;height:20" coordorigin="12362,799" coordsize="10,20">
              <v:shape style="position:absolute;left:12362;top:799;width:10;height:20" coordorigin="12362,799" coordsize="10,20" path="m12362,818l12372,818,12372,799,12362,799,12362,818xe" filled="true" fillcolor="#000000" stroked="false">
                <v:path arrowok="t"/>
                <v:fill type="solid"/>
              </v:shape>
            </v:group>
            <v:group style="position:absolute;left:12362;top:818;width:10;height:20" coordorigin="12362,818" coordsize="10,20">
              <v:shape style="position:absolute;left:12362;top:818;width:10;height:20" coordorigin="12362,818" coordsize="10,20" path="m12362,838l12372,838,12372,818,12362,818,12362,838xe" filled="true" fillcolor="#000000" stroked="false">
                <v:path arrowok="t"/>
                <v:fill type="solid"/>
              </v:shape>
            </v:group>
            <v:group style="position:absolute;left:12362;top:838;width:10;height:20" coordorigin="12362,838" coordsize="10,20">
              <v:shape style="position:absolute;left:12362;top:838;width:10;height:20" coordorigin="12362,838" coordsize="10,20" path="m12362,857l12372,857,12372,838,12362,838,12362,857xe" filled="true" fillcolor="#000000" stroked="false">
                <v:path arrowok="t"/>
                <v:fill type="solid"/>
              </v:shape>
            </v:group>
            <v:group style="position:absolute;left:12362;top:857;width:10;height:20" coordorigin="12362,857" coordsize="10,20">
              <v:shape style="position:absolute;left:12362;top:857;width:10;height:20" coordorigin="12362,857" coordsize="10,20" path="m12362,876l12372,876,12372,857,12362,857,12362,876xe" filled="true" fillcolor="#000000" stroked="false">
                <v:path arrowok="t"/>
                <v:fill type="solid"/>
              </v:shape>
            </v:group>
            <v:group style="position:absolute;left:12362;top:876;width:10;height:20" coordorigin="12362,876" coordsize="10,20">
              <v:shape style="position:absolute;left:12362;top:876;width:10;height:20" coordorigin="12362,876" coordsize="10,20" path="m12362,895l12372,895,12372,876,12362,876,12362,895xe" filled="true" fillcolor="#000000" stroked="false">
                <v:path arrowok="t"/>
                <v:fill type="solid"/>
              </v:shape>
            </v:group>
            <v:group style="position:absolute;left:12362;top:895;width:10;height:20" coordorigin="12362,895" coordsize="10,20">
              <v:shape style="position:absolute;left:12362;top:895;width:10;height:20" coordorigin="12362,895" coordsize="10,20" path="m12362,914l12372,914,12372,895,12362,895,12362,914xe" filled="true" fillcolor="#000000" stroked="false">
                <v:path arrowok="t"/>
                <v:fill type="solid"/>
              </v:shape>
            </v:group>
            <v:group style="position:absolute;left:12362;top:914;width:10;height:20" coordorigin="12362,914" coordsize="10,20">
              <v:shape style="position:absolute;left:12362;top:914;width:10;height:20" coordorigin="12362,914" coordsize="10,20" path="m12362,934l12372,934,12372,914,12362,914,12362,934xe" filled="true" fillcolor="#000000" stroked="false">
                <v:path arrowok="t"/>
                <v:fill type="solid"/>
              </v:shape>
            </v:group>
            <v:group style="position:absolute;left:12362;top:934;width:10;height:20" coordorigin="12362,934" coordsize="10,20">
              <v:shape style="position:absolute;left:12362;top:934;width:10;height:20" coordorigin="12362,934" coordsize="10,20" path="m12362,953l12372,953,12372,934,12362,934,12362,953xe" filled="true" fillcolor="#000000" stroked="false">
                <v:path arrowok="t"/>
                <v:fill type="solid"/>
              </v:shape>
            </v:group>
            <v:group style="position:absolute;left:12362;top:953;width:10;height:20" coordorigin="12362,953" coordsize="10,20">
              <v:shape style="position:absolute;left:12362;top:953;width:10;height:20" coordorigin="12362,953" coordsize="10,20" path="m12362,972l12372,972,12372,953,12362,953,12362,972xe" filled="true" fillcolor="#000000" stroked="false">
                <v:path arrowok="t"/>
                <v:fill type="solid"/>
              </v:shape>
            </v:group>
            <v:group style="position:absolute;left:12362;top:972;width:10;height:20" coordorigin="12362,972" coordsize="10,20">
              <v:shape style="position:absolute;left:12362;top:972;width:10;height:20" coordorigin="12362,972" coordsize="10,20" path="m12362,991l12372,991,12372,972,12362,972,12362,991xe" filled="true" fillcolor="#000000" stroked="false">
                <v:path arrowok="t"/>
                <v:fill type="solid"/>
              </v:shape>
            </v:group>
            <v:group style="position:absolute;left:12362;top:991;width:10;height:20" coordorigin="12362,991" coordsize="10,20">
              <v:shape style="position:absolute;left:12362;top:991;width:10;height:20" coordorigin="12362,991" coordsize="10,20" path="m12362,1010l12372,1010,12372,991,12362,991,12362,1010xe" filled="true" fillcolor="#000000" stroked="false">
                <v:path arrowok="t"/>
                <v:fill type="solid"/>
              </v:shape>
            </v:group>
            <v:group style="position:absolute;left:12362;top:1010;width:10;height:20" coordorigin="12362,1010" coordsize="10,20">
              <v:shape style="position:absolute;left:12362;top:1010;width:10;height:20" coordorigin="12362,1010" coordsize="10,20" path="m12362,1030l12372,1030,12372,1010,12362,1010,12362,1030xe" filled="true" fillcolor="#000000" stroked="false">
                <v:path arrowok="t"/>
                <v:fill type="solid"/>
              </v:shape>
            </v:group>
            <v:group style="position:absolute;left:12362;top:1030;width:10;height:20" coordorigin="12362,1030" coordsize="10,20">
              <v:shape style="position:absolute;left:12362;top:1030;width:10;height:20" coordorigin="12362,1030" coordsize="10,20" path="m12362,1049l12372,1049,12372,1030,12362,1030,12362,1049xe" filled="true" fillcolor="#000000" stroked="false">
                <v:path arrowok="t"/>
                <v:fill type="solid"/>
              </v:shape>
            </v:group>
            <v:group style="position:absolute;left:12362;top:1049;width:10;height:20" coordorigin="12362,1049" coordsize="10,20">
              <v:shape style="position:absolute;left:12362;top:1049;width:10;height:20" coordorigin="12362,1049" coordsize="10,20" path="m12362,1068l12372,1068,12372,1049,12362,1049,12362,1068xe" filled="true" fillcolor="#000000" stroked="false">
                <v:path arrowok="t"/>
                <v:fill type="solid"/>
              </v:shape>
            </v:group>
            <v:group style="position:absolute;left:12362;top:1068;width:10;height:20" coordorigin="12362,1068" coordsize="10,20">
              <v:shape style="position:absolute;left:12362;top:1068;width:10;height:20" coordorigin="12362,1068" coordsize="10,20" path="m12362,1087l12372,1087,12372,1068,12362,1068,12362,1087xe" filled="true" fillcolor="#000000" stroked="false">
                <v:path arrowok="t"/>
                <v:fill type="solid"/>
              </v:shape>
            </v:group>
            <v:group style="position:absolute;left:12362;top:1087;width:10;height:20" coordorigin="12362,1087" coordsize="10,20">
              <v:shape style="position:absolute;left:12362;top:1087;width:10;height:20" coordorigin="12362,1087" coordsize="10,20" path="m12362,1106l12372,1106,12372,1087,12362,1087,12362,1106xe" filled="true" fillcolor="#000000" stroked="false">
                <v:path arrowok="t"/>
                <v:fill type="solid"/>
              </v:shape>
            </v:group>
            <v:group style="position:absolute;left:12362;top:1106;width:10;height:20" coordorigin="12362,1106" coordsize="10,20">
              <v:shape style="position:absolute;left:12362;top:1106;width:10;height:20" coordorigin="12362,1106" coordsize="10,20" path="m12362,1126l12372,1126,12372,1106,12362,1106,12362,1126xe" filled="true" fillcolor="#000000" stroked="false">
                <v:path arrowok="t"/>
                <v:fill type="solid"/>
              </v:shape>
            </v:group>
            <v:group style="position:absolute;left:12362;top:1126;width:10;height:20" coordorigin="12362,1126" coordsize="10,20">
              <v:shape style="position:absolute;left:12362;top:1126;width:10;height:20" coordorigin="12362,1126" coordsize="10,20" path="m12362,1145l12372,1145,12372,1126,12362,1126,12362,1145xe" filled="true" fillcolor="#000000" stroked="false">
                <v:path arrowok="t"/>
                <v:fill type="solid"/>
              </v:shape>
            </v:group>
            <v:group style="position:absolute;left:12362;top:1145;width:10;height:20" coordorigin="12362,1145" coordsize="10,20">
              <v:shape style="position:absolute;left:12362;top:1145;width:10;height:20" coordorigin="12362,1145" coordsize="10,20" path="m12362,1164l12372,1164,12372,1145,12362,1145,12362,1164xe" filled="true" fillcolor="#000000" stroked="false">
                <v:path arrowok="t"/>
                <v:fill type="solid"/>
              </v:shape>
            </v:group>
            <v:group style="position:absolute;left:12362;top:1164;width:10;height:20" coordorigin="12362,1164" coordsize="10,20">
              <v:shape style="position:absolute;left:12362;top:1164;width:10;height:20" coordorigin="12362,1164" coordsize="10,20" path="m12362,1183l12372,1183,12372,1164,12362,1164,12362,1183xe" filled="true" fillcolor="#000000" stroked="false">
                <v:path arrowok="t"/>
                <v:fill type="solid"/>
              </v:shape>
            </v:group>
            <v:group style="position:absolute;left:12362;top:1183;width:10;height:20" coordorigin="12362,1183" coordsize="10,20">
              <v:shape style="position:absolute;left:12362;top:1183;width:10;height:20" coordorigin="12362,1183" coordsize="10,20" path="m12362,1202l12372,1202,12372,1183,12362,1183,12362,1202xe" filled="true" fillcolor="#000000" stroked="false">
                <v:path arrowok="t"/>
                <v:fill type="solid"/>
              </v:shape>
            </v:group>
            <v:group style="position:absolute;left:12362;top:1202;width:10;height:20" coordorigin="12362,1202" coordsize="10,20">
              <v:shape style="position:absolute;left:12362;top:1202;width:10;height:20" coordorigin="12362,1202" coordsize="10,20" path="m12362,1222l12372,1222,12372,1202,12362,1202,12362,1222xe" filled="true" fillcolor="#000000" stroked="false">
                <v:path arrowok="t"/>
                <v:fill type="solid"/>
              </v:shape>
            </v:group>
            <v:group style="position:absolute;left:12362;top:1222;width:10;height:20" coordorigin="12362,1222" coordsize="10,20">
              <v:shape style="position:absolute;left:12362;top:1222;width:10;height:20" coordorigin="12362,1222" coordsize="10,20" path="m12362,1241l12372,1241,12372,1222,12362,1222,12362,1241xe" filled="true" fillcolor="#000000" stroked="false">
                <v:path arrowok="t"/>
                <v:fill type="solid"/>
              </v:shape>
            </v:group>
            <v:group style="position:absolute;left:12362;top:1241;width:10;height:20" coordorigin="12362,1241" coordsize="10,20">
              <v:shape style="position:absolute;left:12362;top:1241;width:10;height:20" coordorigin="12362,1241" coordsize="10,20" path="m12362,1260l12372,1260,12372,1241,12362,1241,12362,1260xe" filled="true" fillcolor="#000000" stroked="false">
                <v:path arrowok="t"/>
                <v:fill type="solid"/>
              </v:shape>
            </v:group>
            <v:group style="position:absolute;left:12362;top:1260;width:10;height:20" coordorigin="12362,1260" coordsize="10,20">
              <v:shape style="position:absolute;left:12362;top:1260;width:10;height:20" coordorigin="12362,1260" coordsize="10,20" path="m12362,1279l12372,1279,12372,1260,12362,1260,12362,1279xe" filled="true" fillcolor="#000000" stroked="false">
                <v:path arrowok="t"/>
                <v:fill type="solid"/>
              </v:shape>
            </v:group>
            <v:group style="position:absolute;left:12362;top:1279;width:10;height:20" coordorigin="12362,1279" coordsize="10,20">
              <v:shape style="position:absolute;left:12362;top:1279;width:10;height:20" coordorigin="12362,1279" coordsize="10,20" path="m12362,1298l12372,1298,12372,1279,12362,1279,12362,1298xe" filled="true" fillcolor="#000000" stroked="false">
                <v:path arrowok="t"/>
                <v:fill type="solid"/>
              </v:shape>
            </v:group>
            <v:group style="position:absolute;left:12362;top:1298;width:10;height:20" coordorigin="12362,1298" coordsize="10,20">
              <v:shape style="position:absolute;left:12362;top:1298;width:10;height:20" coordorigin="12362,1298" coordsize="10,20" path="m12362,1318l12372,1318,12372,1298,12362,1298,12362,1318xe" filled="true" fillcolor="#000000" stroked="false">
                <v:path arrowok="t"/>
                <v:fill type="solid"/>
              </v:shape>
            </v:group>
            <v:group style="position:absolute;left:12362;top:1318;width:10;height:20" coordorigin="12362,1318" coordsize="10,20">
              <v:shape style="position:absolute;left:12362;top:1318;width:10;height:20" coordorigin="12362,1318" coordsize="10,20" path="m12362,1337l12372,1337,12372,1318,12362,1318,12362,1337xe" filled="true" fillcolor="#000000" stroked="false">
                <v:path arrowok="t"/>
                <v:fill type="solid"/>
              </v:shape>
            </v:group>
            <v:group style="position:absolute;left:12362;top:1337;width:10;height:20" coordorigin="12362,1337" coordsize="10,20">
              <v:shape style="position:absolute;left:12362;top:1337;width:10;height:20" coordorigin="12362,1337" coordsize="10,20" path="m12362,1356l12372,1356,12372,1337,12362,1337,12362,1356xe" filled="true" fillcolor="#000000" stroked="false">
                <v:path arrowok="t"/>
                <v:fill type="solid"/>
              </v:shape>
            </v:group>
            <v:group style="position:absolute;left:12362;top:1356;width:10;height:20" coordorigin="12362,1356" coordsize="10,20">
              <v:shape style="position:absolute;left:12362;top:1356;width:10;height:20" coordorigin="12362,1356" coordsize="10,20" path="m12362,1375l12372,1375,12372,1356,12362,1356,12362,1375xe" filled="true" fillcolor="#000000" stroked="false">
                <v:path arrowok="t"/>
                <v:fill type="solid"/>
              </v:shape>
            </v:group>
            <v:group style="position:absolute;left:12362;top:1375;width:10;height:20" coordorigin="12362,1375" coordsize="10,20">
              <v:shape style="position:absolute;left:12362;top:1375;width:10;height:20" coordorigin="12362,1375" coordsize="10,20" path="m12362,1394l12372,1394,12372,1375,12362,1375,12362,1394xe" filled="true" fillcolor="#000000" stroked="false">
                <v:path arrowok="t"/>
                <v:fill type="solid"/>
              </v:shape>
            </v:group>
            <v:group style="position:absolute;left:12362;top:1394;width:10;height:20" coordorigin="12362,1394" coordsize="10,20">
              <v:shape style="position:absolute;left:12362;top:1394;width:10;height:20" coordorigin="12362,1394" coordsize="10,20" path="m12362,1414l12372,1414,12372,1394,12362,1394,12362,1414xe" filled="true" fillcolor="#000000" stroked="false">
                <v:path arrowok="t"/>
                <v:fill type="solid"/>
              </v:shape>
            </v:group>
            <v:group style="position:absolute;left:12362;top:1414;width:10;height:20" coordorigin="12362,1414" coordsize="10,20">
              <v:shape style="position:absolute;left:12362;top:1414;width:10;height:20" coordorigin="12362,1414" coordsize="10,20" path="m12362,1433l12372,1433,12372,1414,12362,1414,12362,1433xe" filled="true" fillcolor="#000000" stroked="false">
                <v:path arrowok="t"/>
                <v:fill type="solid"/>
              </v:shape>
            </v:group>
            <v:group style="position:absolute;left:12362;top:1433;width:10;height:20" coordorigin="12362,1433" coordsize="10,20">
              <v:shape style="position:absolute;left:12362;top:1433;width:10;height:20" coordorigin="12362,1433" coordsize="10,20" path="m12362,1452l12372,1452,12372,1433,12362,1433,12362,1452xe" filled="true" fillcolor="#000000" stroked="false">
                <v:path arrowok="t"/>
                <v:fill type="solid"/>
              </v:shape>
            </v:group>
            <v:group style="position:absolute;left:12362;top:1452;width:10;height:20" coordorigin="12362,1452" coordsize="10,20">
              <v:shape style="position:absolute;left:12362;top:1452;width:10;height:20" coordorigin="12362,1452" coordsize="10,20" path="m12362,1471l12372,1471,12372,1452,12362,1452,12362,1471xe" filled="true" fillcolor="#000000" stroked="false">
                <v:path arrowok="t"/>
                <v:fill type="solid"/>
              </v:shape>
            </v:group>
            <v:group style="position:absolute;left:12362;top:1471;width:10;height:20" coordorigin="12362,1471" coordsize="10,20">
              <v:shape style="position:absolute;left:12362;top:1471;width:10;height:20" coordorigin="12362,1471" coordsize="10,20" path="m12362,1490l12372,1490,12372,1471,12362,1471,12362,1490xe" filled="true" fillcolor="#000000" stroked="false">
                <v:path arrowok="t"/>
                <v:fill type="solid"/>
              </v:shape>
            </v:group>
            <v:group style="position:absolute;left:12362;top:1490;width:10;height:20" coordorigin="12362,1490" coordsize="10,20">
              <v:shape style="position:absolute;left:12362;top:1490;width:10;height:20" coordorigin="12362,1490" coordsize="10,20" path="m12362,1510l12372,1510,12372,1490,12362,1490,12362,1510xe" filled="true" fillcolor="#000000" stroked="false">
                <v:path arrowok="t"/>
                <v:fill type="solid"/>
              </v:shape>
            </v:group>
            <v:group style="position:absolute;left:12362;top:1510;width:10;height:20" coordorigin="12362,1510" coordsize="10,20">
              <v:shape style="position:absolute;left:12362;top:1510;width:10;height:20" coordorigin="12362,1510" coordsize="10,20" path="m12362,1529l12372,1529,12372,1510,12362,1510,12362,1529xe" filled="true" fillcolor="#000000" stroked="false">
                <v:path arrowok="t"/>
                <v:fill type="solid"/>
              </v:shape>
            </v:group>
            <v:group style="position:absolute;left:12362;top:1529;width:10;height:20" coordorigin="12362,1529" coordsize="10,20">
              <v:shape style="position:absolute;left:12362;top:1529;width:10;height:20" coordorigin="12362,1529" coordsize="10,20" path="m12362,1548l12372,1548,12372,1529,12362,1529,12362,1548xe" filled="true" fillcolor="#000000" stroked="false">
                <v:path arrowok="t"/>
                <v:fill type="solid"/>
              </v:shape>
            </v:group>
            <v:group style="position:absolute;left:12362;top:1548;width:10;height:20" coordorigin="12362,1548" coordsize="10,20">
              <v:shape style="position:absolute;left:12362;top:1548;width:10;height:20" coordorigin="12362,1548" coordsize="10,20" path="m12362,1567l12372,1567,12372,1548,12362,1548,12362,1567xe" filled="true" fillcolor="#000000" stroked="false">
                <v:path arrowok="t"/>
                <v:fill type="solid"/>
              </v:shape>
            </v:group>
            <v:group style="position:absolute;left:12362;top:1567;width:10;height:20" coordorigin="12362,1567" coordsize="10,20">
              <v:shape style="position:absolute;left:12362;top:1567;width:10;height:20" coordorigin="12362,1567" coordsize="10,20" path="m12362,1586l12372,1586,12372,1567,12362,1567,12362,1586xe" filled="true" fillcolor="#000000" stroked="false">
                <v:path arrowok="t"/>
                <v:fill type="solid"/>
              </v:shape>
            </v:group>
            <v:group style="position:absolute;left:12362;top:1586;width:10;height:20" coordorigin="12362,1586" coordsize="10,20">
              <v:shape style="position:absolute;left:12362;top:1586;width:10;height:20" coordorigin="12362,1586" coordsize="10,20" path="m12362,1606l12372,1606,12372,1586,12362,1586,12362,1606xe" filled="true" fillcolor="#000000" stroked="false">
                <v:path arrowok="t"/>
                <v:fill type="solid"/>
              </v:shape>
            </v:group>
            <v:group style="position:absolute;left:12362;top:1606;width:10;height:20" coordorigin="12362,1606" coordsize="10,20">
              <v:shape style="position:absolute;left:12362;top:1606;width:10;height:20" coordorigin="12362,1606" coordsize="10,20" path="m12362,1625l12372,1625,12372,1606,12362,1606,12362,1625xe" filled="true" fillcolor="#000000" stroked="false">
                <v:path arrowok="t"/>
                <v:fill type="solid"/>
              </v:shape>
            </v:group>
            <v:group style="position:absolute;left:12362;top:1625;width:10;height:20" coordorigin="12362,1625" coordsize="10,20">
              <v:shape style="position:absolute;left:12362;top:1625;width:10;height:20" coordorigin="12362,1625" coordsize="10,20" path="m12362,1644l12372,1644,12372,1625,12362,1625,12362,1644xe" filled="true" fillcolor="#000000" stroked="false">
                <v:path arrowok="t"/>
                <v:fill type="solid"/>
              </v:shape>
            </v:group>
            <v:group style="position:absolute;left:12362;top:1644;width:10;height:20" coordorigin="12362,1644" coordsize="10,20">
              <v:shape style="position:absolute;left:12362;top:1644;width:10;height:20" coordorigin="12362,1644" coordsize="10,20" path="m12362,1664l12372,1664,12372,1644,12362,1644,12362,1664xe" filled="true" fillcolor="#000000" stroked="false">
                <v:path arrowok="t"/>
                <v:fill type="solid"/>
              </v:shape>
            </v:group>
            <v:group style="position:absolute;left:12362;top:1664;width:10;height:20" coordorigin="12362,1664" coordsize="10,20">
              <v:shape style="position:absolute;left:12362;top:1664;width:10;height:20" coordorigin="12362,1664" coordsize="10,20" path="m12362,1683l12372,1683,12372,1664,12362,1664,12362,1683xe" filled="true" fillcolor="#000000" stroked="false">
                <v:path arrowok="t"/>
                <v:fill type="solid"/>
              </v:shape>
            </v:group>
            <v:group style="position:absolute;left:12362;top:1683;width:10;height:20" coordorigin="12362,1683" coordsize="10,20">
              <v:shape style="position:absolute;left:12362;top:1683;width:10;height:20" coordorigin="12362,1683" coordsize="10,20" path="m12362,1702l12372,1702,12372,1683,12362,1683,12362,1702xe" filled="true" fillcolor="#000000" stroked="false">
                <v:path arrowok="t"/>
                <v:fill type="solid"/>
              </v:shape>
            </v:group>
            <v:group style="position:absolute;left:12362;top:1702;width:10;height:20" coordorigin="12362,1702" coordsize="10,20">
              <v:shape style="position:absolute;left:12362;top:1702;width:10;height:20" coordorigin="12362,1702" coordsize="10,20" path="m12362,1721l12372,1721,12372,1702,12362,1702,12362,1721xe" filled="true" fillcolor="#000000" stroked="false">
                <v:path arrowok="t"/>
                <v:fill type="solid"/>
              </v:shape>
            </v:group>
            <v:group style="position:absolute;left:12362;top:1721;width:10;height:20" coordorigin="12362,1721" coordsize="10,20">
              <v:shape style="position:absolute;left:12362;top:1721;width:10;height:20" coordorigin="12362,1721" coordsize="10,20" path="m12362,1740l12372,1740,12372,1721,12362,1721,12362,1740xe" filled="true" fillcolor="#000000" stroked="false">
                <v:path arrowok="t"/>
                <v:fill type="solid"/>
              </v:shape>
            </v:group>
            <v:group style="position:absolute;left:12362;top:1740;width:10;height:20" coordorigin="12362,1740" coordsize="10,20">
              <v:shape style="position:absolute;left:12362;top:1740;width:10;height:20" coordorigin="12362,1740" coordsize="10,20" path="m12362,1760l12372,1760,12372,1740,12362,1740,12362,1760xe" filled="true" fillcolor="#000000" stroked="false">
                <v:path arrowok="t"/>
                <v:fill type="solid"/>
              </v:shape>
            </v:group>
            <v:group style="position:absolute;left:12362;top:1760;width:10;height:20" coordorigin="12362,1760" coordsize="10,20">
              <v:shape style="position:absolute;left:12362;top:1760;width:10;height:20" coordorigin="12362,1760" coordsize="10,20" path="m12362,1779l12372,1779,12372,1760,12362,1760,12362,1779xe" filled="true" fillcolor="#000000" stroked="false">
                <v:path arrowok="t"/>
                <v:fill type="solid"/>
              </v:shape>
            </v:group>
            <v:group style="position:absolute;left:12362;top:1779;width:10;height:20" coordorigin="12362,1779" coordsize="10,20">
              <v:shape style="position:absolute;left:12362;top:1779;width:10;height:20" coordorigin="12362,1779" coordsize="10,20" path="m12362,1798l12372,1798,12372,1779,12362,1779,12362,1798xe" filled="true" fillcolor="#000000" stroked="false">
                <v:path arrowok="t"/>
                <v:fill type="solid"/>
              </v:shape>
            </v:group>
            <v:group style="position:absolute;left:12362;top:1798;width:10;height:20" coordorigin="12362,1798" coordsize="10,20">
              <v:shape style="position:absolute;left:12362;top:1798;width:10;height:20" coordorigin="12362,1798" coordsize="10,20" path="m12362,1817l12372,1817,12372,1798,12362,1798,12362,1817xe" filled="true" fillcolor="#000000" stroked="false">
                <v:path arrowok="t"/>
                <v:fill type="solid"/>
              </v:shape>
            </v:group>
            <v:group style="position:absolute;left:12362;top:1817;width:10;height:20" coordorigin="12362,1817" coordsize="10,20">
              <v:shape style="position:absolute;left:12362;top:1817;width:10;height:20" coordorigin="12362,1817" coordsize="10,20" path="m12362,1836l12372,1836,12372,1817,12362,1817,12362,1836xe" filled="true" fillcolor="#000000" stroked="false">
                <v:path arrowok="t"/>
                <v:fill type="solid"/>
              </v:shape>
            </v:group>
            <v:group style="position:absolute;left:12362;top:1836;width:10;height:20" coordorigin="12362,1836" coordsize="10,20">
              <v:shape style="position:absolute;left:12362;top:1836;width:10;height:20" coordorigin="12362,1836" coordsize="10,20" path="m12362,1856l12372,1856,12372,1836,12362,1836,12362,1856xe" filled="true" fillcolor="#000000" stroked="false">
                <v:path arrowok="t"/>
                <v:fill type="solid"/>
              </v:shape>
            </v:group>
            <v:group style="position:absolute;left:12362;top:1856;width:10;height:20" coordorigin="12362,1856" coordsize="10,20">
              <v:shape style="position:absolute;left:12362;top:1856;width:10;height:20" coordorigin="12362,1856" coordsize="10,20" path="m12362,1875l12372,1875,12372,1856,12362,1856,12362,1875xe" filled="true" fillcolor="#000000" stroked="false">
                <v:path arrowok="t"/>
                <v:fill type="solid"/>
              </v:shape>
            </v:group>
            <v:group style="position:absolute;left:12362;top:1875;width:10;height:20" coordorigin="12362,1875" coordsize="10,20">
              <v:shape style="position:absolute;left:12362;top:1875;width:10;height:20" coordorigin="12362,1875" coordsize="10,20" path="m12362,1894l12372,1894,12372,1875,12362,1875,12362,1894xe" filled="true" fillcolor="#000000" stroked="false">
                <v:path arrowok="t"/>
                <v:fill type="solid"/>
              </v:shape>
            </v:group>
            <v:group style="position:absolute;left:12362;top:1894;width:10;height:20" coordorigin="12362,1894" coordsize="10,20">
              <v:shape style="position:absolute;left:12362;top:1894;width:10;height:20" coordorigin="12362,1894" coordsize="10,20" path="m12362,1913l12372,1913,12372,1894,12362,1894,12362,1913xe" filled="true" fillcolor="#000000" stroked="false">
                <v:path arrowok="t"/>
                <v:fill type="solid"/>
              </v:shape>
            </v:group>
            <v:group style="position:absolute;left:12362;top:1913;width:10;height:20" coordorigin="12362,1913" coordsize="10,20">
              <v:shape style="position:absolute;left:12362;top:1913;width:10;height:20" coordorigin="12362,1913" coordsize="10,20" path="m12362,1932l12372,1932,12372,1913,12362,1913,12362,1932xe" filled="true" fillcolor="#000000" stroked="false">
                <v:path arrowok="t"/>
                <v:fill type="solid"/>
              </v:shape>
            </v:group>
            <v:group style="position:absolute;left:12362;top:1932;width:10;height:20" coordorigin="12362,1932" coordsize="10,20">
              <v:shape style="position:absolute;left:12362;top:1932;width:10;height:20" coordorigin="12362,1932" coordsize="10,20" path="m12362,1952l12372,1952,12372,1932,12362,1932,12362,1952xe" filled="true" fillcolor="#000000" stroked="false">
                <v:path arrowok="t"/>
                <v:fill type="solid"/>
              </v:shape>
            </v:group>
            <v:group style="position:absolute;left:12362;top:1952;width:10;height:20" coordorigin="12362,1952" coordsize="10,20">
              <v:shape style="position:absolute;left:12362;top:1952;width:10;height:20" coordorigin="12362,1952" coordsize="10,20" path="m12362,1971l12372,1971,12372,1952,12362,1952,12362,1971xe" filled="true" fillcolor="#000000" stroked="false">
                <v:path arrowok="t"/>
                <v:fill type="solid"/>
              </v:shape>
            </v:group>
            <v:group style="position:absolute;left:12362;top:1971;width:10;height:20" coordorigin="12362,1971" coordsize="10,20">
              <v:shape style="position:absolute;left:12362;top:1971;width:10;height:20" coordorigin="12362,1971" coordsize="10,20" path="m12362,1990l12372,1990,12372,1971,12362,1971,12362,1990xe" filled="true" fillcolor="#000000" stroked="false">
                <v:path arrowok="t"/>
                <v:fill type="solid"/>
              </v:shape>
            </v:group>
            <v:group style="position:absolute;left:12362;top:1990;width:10;height:20" coordorigin="12362,1990" coordsize="10,20">
              <v:shape style="position:absolute;left:12362;top:1990;width:10;height:20" coordorigin="12362,1990" coordsize="10,20" path="m12362,2009l12372,2009,12372,1990,12362,1990,12362,2009xe" filled="true" fillcolor="#000000" stroked="false">
                <v:path arrowok="t"/>
                <v:fill type="solid"/>
              </v:shape>
            </v:group>
            <v:group style="position:absolute;left:12362;top:2009;width:10;height:20" coordorigin="12362,2009" coordsize="10,20">
              <v:shape style="position:absolute;left:12362;top:2009;width:10;height:20" coordorigin="12362,2009" coordsize="10,20" path="m12362,2028l12372,2028,12372,2009,12362,2009,12362,2028xe" filled="true" fillcolor="#000000" stroked="false">
                <v:path arrowok="t"/>
                <v:fill type="solid"/>
              </v:shape>
            </v:group>
            <v:group style="position:absolute;left:12362;top:2028;width:10;height:20" coordorigin="12362,2028" coordsize="10,20">
              <v:shape style="position:absolute;left:12362;top:2028;width:10;height:20" coordorigin="12362,2028" coordsize="10,20" path="m12362,2048l12372,2048,12372,2028,12362,2028,12362,2048xe" filled="true" fillcolor="#000000" stroked="false">
                <v:path arrowok="t"/>
                <v:fill type="solid"/>
              </v:shape>
            </v:group>
            <v:group style="position:absolute;left:12362;top:2048;width:10;height:20" coordorigin="12362,2048" coordsize="10,20">
              <v:shape style="position:absolute;left:12362;top:2048;width:10;height:20" coordorigin="12362,2048" coordsize="10,20" path="m12362,2067l12372,2067,12372,2048,12362,2048,12362,2067xe" filled="true" fillcolor="#000000" stroked="false">
                <v:path arrowok="t"/>
                <v:fill type="solid"/>
              </v:shape>
            </v:group>
            <v:group style="position:absolute;left:12362;top:2067;width:10;height:20" coordorigin="12362,2067" coordsize="10,20">
              <v:shape style="position:absolute;left:12362;top:2067;width:10;height:20" coordorigin="12362,2067" coordsize="10,20" path="m12362,2086l12372,2086,12372,2067,12362,2067,12362,2086xe" filled="true" fillcolor="#000000" stroked="false">
                <v:path arrowok="t"/>
                <v:fill type="solid"/>
              </v:shape>
            </v:group>
            <v:group style="position:absolute;left:12362;top:2086;width:10;height:20" coordorigin="12362,2086" coordsize="10,20">
              <v:shape style="position:absolute;left:12362;top:2086;width:10;height:20" coordorigin="12362,2086" coordsize="10,20" path="m12362,2105l12372,2105,12372,2086,12362,2086,12362,2105xe" filled="true" fillcolor="#000000" stroked="false">
                <v:path arrowok="t"/>
                <v:fill type="solid"/>
              </v:shape>
            </v:group>
            <v:group style="position:absolute;left:12362;top:2108;width:10;height:2" coordorigin="12362,2108" coordsize="10,2">
              <v:shape style="position:absolute;left:12362;top:2108;width:10;height:2" coordorigin="12362,2108" coordsize="10,0" path="m12362,2108l12372,2108e" filled="false" stroked="true" strokeweight=".24002pt" strokecolor="#000000">
                <v:path arrowok="t"/>
              </v:shape>
              <v:shape style="position:absolute;left:29;top:2110;width:941;height:10" type="#_x0000_t75" stroked="false">
                <v:imagedata r:id="rId64" o:title=""/>
              </v:shape>
              <v:shape style="position:absolute;left:965;top:2110;width:905;height:10" type="#_x0000_t75" stroked="false">
                <v:imagedata r:id="rId65" o:title=""/>
              </v:shape>
              <v:shape style="position:absolute;left:1865;top:2110;width:655;height:10" type="#_x0000_t75" stroked="false">
                <v:imagedata r:id="rId66" o:title=""/>
              </v:shape>
              <v:shape style="position:absolute;left:2516;top:2110;width:763;height:10" type="#_x0000_t75" stroked="false">
                <v:imagedata r:id="rId67" o:title=""/>
              </v:shape>
              <v:shape style="position:absolute;left:3274;top:2110;width:2554;height:10" type="#_x0000_t75" stroked="false">
                <v:imagedata r:id="rId68" o:title=""/>
              </v:shape>
              <v:shape style="position:absolute;left:5823;top:2110;width:2436;height:10" type="#_x0000_t75" stroked="false">
                <v:imagedata r:id="rId69" o:title=""/>
              </v:shape>
              <v:shape style="position:absolute;left:8255;top:2110;width:1488;height:10" type="#_x0000_t75" stroked="false">
                <v:imagedata r:id="rId70" o:title=""/>
              </v:shape>
              <v:shape style="position:absolute;left:9738;top:2110;width:727;height:10" type="#_x0000_t75" stroked="false">
                <v:imagedata r:id="rId71" o:title=""/>
              </v:shape>
              <v:shape style="position:absolute;left:10461;top:2110;width:3745;height:10" type="#_x0000_t75" stroked="false">
                <v:imagedata r:id="rId72" o:title=""/>
              </v:shape>
            </v:group>
            <v:group style="position:absolute;left:970;top:2120;width:10;height:20" coordorigin="970,2120" coordsize="10,20">
              <v:shape style="position:absolute;left:970;top:2120;width:10;height:20" coordorigin="970,2120" coordsize="10,20" path="m970,2139l980,2139,980,2120,970,2120,970,2139xe" filled="true" fillcolor="#000000" stroked="false">
                <v:path arrowok="t"/>
                <v:fill type="solid"/>
              </v:shape>
            </v:group>
            <v:group style="position:absolute;left:970;top:2139;width:10;height:20" coordorigin="970,2139" coordsize="10,20">
              <v:shape style="position:absolute;left:970;top:2139;width:10;height:20" coordorigin="970,2139" coordsize="10,20" path="m970,2158l980,2158,980,2139,970,2139,970,2158xe" filled="true" fillcolor="#000000" stroked="false">
                <v:path arrowok="t"/>
                <v:fill type="solid"/>
              </v:shape>
            </v:group>
            <v:group style="position:absolute;left:970;top:2158;width:10;height:20" coordorigin="970,2158" coordsize="10,20">
              <v:shape style="position:absolute;left:970;top:2158;width:10;height:20" coordorigin="970,2158" coordsize="10,20" path="m970,2177l980,2177,980,2158,970,2158,970,2177xe" filled="true" fillcolor="#000000" stroked="false">
                <v:path arrowok="t"/>
                <v:fill type="solid"/>
              </v:shape>
            </v:group>
            <v:group style="position:absolute;left:970;top:2177;width:10;height:20" coordorigin="970,2177" coordsize="10,20">
              <v:shape style="position:absolute;left:970;top:2177;width:10;height:20" coordorigin="970,2177" coordsize="10,20" path="m970,2196l980,2196,980,2177,970,2177,970,2196xe" filled="true" fillcolor="#000000" stroked="false">
                <v:path arrowok="t"/>
                <v:fill type="solid"/>
              </v:shape>
            </v:group>
            <v:group style="position:absolute;left:970;top:2196;width:10;height:20" coordorigin="970,2196" coordsize="10,20">
              <v:shape style="position:absolute;left:970;top:2196;width:10;height:20" coordorigin="970,2196" coordsize="10,20" path="m970,2216l980,2216,980,2196,970,2196,970,2216xe" filled="true" fillcolor="#000000" stroked="false">
                <v:path arrowok="t"/>
                <v:fill type="solid"/>
              </v:shape>
            </v:group>
            <v:group style="position:absolute;left:970;top:2216;width:10;height:20" coordorigin="970,2216" coordsize="10,20">
              <v:shape style="position:absolute;left:970;top:2216;width:10;height:20" coordorigin="970,2216" coordsize="10,20" path="m970,2235l980,2235,980,2216,970,2216,970,2235xe" filled="true" fillcolor="#000000" stroked="false">
                <v:path arrowok="t"/>
                <v:fill type="solid"/>
              </v:shape>
            </v:group>
            <v:group style="position:absolute;left:970;top:2235;width:10;height:20" coordorigin="970,2235" coordsize="10,20">
              <v:shape style="position:absolute;left:970;top:2235;width:10;height:20" coordorigin="970,2235" coordsize="10,20" path="m970,2254l980,2254,980,2235,970,2235,970,2254xe" filled="true" fillcolor="#000000" stroked="false">
                <v:path arrowok="t"/>
                <v:fill type="solid"/>
              </v:shape>
            </v:group>
            <v:group style="position:absolute;left:970;top:2254;width:10;height:20" coordorigin="970,2254" coordsize="10,20">
              <v:shape style="position:absolute;left:970;top:2254;width:10;height:20" coordorigin="970,2254" coordsize="10,20" path="m970,2273l980,2273,980,2254,970,2254,970,2273xe" filled="true" fillcolor="#000000" stroked="false">
                <v:path arrowok="t"/>
                <v:fill type="solid"/>
              </v:shape>
            </v:group>
            <v:group style="position:absolute;left:970;top:2273;width:10;height:20" coordorigin="970,2273" coordsize="10,20">
              <v:shape style="position:absolute;left:970;top:2273;width:10;height:20" coordorigin="970,2273" coordsize="10,20" path="m970,2292l980,2292,980,2273,970,2273,970,2292xe" filled="true" fillcolor="#000000" stroked="false">
                <v:path arrowok="t"/>
                <v:fill type="solid"/>
              </v:shape>
            </v:group>
            <v:group style="position:absolute;left:970;top:2292;width:10;height:20" coordorigin="970,2292" coordsize="10,20">
              <v:shape style="position:absolute;left:970;top:2292;width:10;height:20" coordorigin="970,2292" coordsize="10,20" path="m970,2312l980,2312,980,2292,970,2292,970,2312xe" filled="true" fillcolor="#000000" stroked="false">
                <v:path arrowok="t"/>
                <v:fill type="solid"/>
              </v:shape>
            </v:group>
            <v:group style="position:absolute;left:970;top:2312;width:10;height:20" coordorigin="970,2312" coordsize="10,20">
              <v:shape style="position:absolute;left:970;top:2312;width:10;height:20" coordorigin="970,2312" coordsize="10,20" path="m970,2331l980,2331,980,2312,970,2312,970,2331xe" filled="true" fillcolor="#000000" stroked="false">
                <v:path arrowok="t"/>
                <v:fill type="solid"/>
              </v:shape>
            </v:group>
            <v:group style="position:absolute;left:970;top:2331;width:10;height:20" coordorigin="970,2331" coordsize="10,20">
              <v:shape style="position:absolute;left:970;top:2331;width:10;height:20" coordorigin="970,2331" coordsize="10,20" path="m970,2350l980,2350,980,2331,970,2331,970,2350xe" filled="true" fillcolor="#000000" stroked="false">
                <v:path arrowok="t"/>
                <v:fill type="solid"/>
              </v:shape>
            </v:group>
            <v:group style="position:absolute;left:970;top:2350;width:10;height:20" coordorigin="970,2350" coordsize="10,20">
              <v:shape style="position:absolute;left:970;top:2350;width:10;height:20" coordorigin="970,2350" coordsize="10,20" path="m970,2369l980,2369,980,2350,970,2350,970,2369xe" filled="true" fillcolor="#000000" stroked="false">
                <v:path arrowok="t"/>
                <v:fill type="solid"/>
              </v:shape>
            </v:group>
            <v:group style="position:absolute;left:970;top:2369;width:10;height:20" coordorigin="970,2369" coordsize="10,20">
              <v:shape style="position:absolute;left:970;top:2369;width:10;height:20" coordorigin="970,2369" coordsize="10,20" path="m970,2388l980,2388,980,2369,970,2369,970,2388xe" filled="true" fillcolor="#000000" stroked="false">
                <v:path arrowok="t"/>
                <v:fill type="solid"/>
              </v:shape>
            </v:group>
            <v:group style="position:absolute;left:970;top:2388;width:10;height:20" coordorigin="970,2388" coordsize="10,20">
              <v:shape style="position:absolute;left:970;top:2388;width:10;height:20" coordorigin="970,2388" coordsize="10,20" path="m970,2408l980,2408,980,2388,970,2388,970,2408xe" filled="true" fillcolor="#000000" stroked="false">
                <v:path arrowok="t"/>
                <v:fill type="solid"/>
              </v:shape>
            </v:group>
            <v:group style="position:absolute;left:970;top:2408;width:10;height:20" coordorigin="970,2408" coordsize="10,20">
              <v:shape style="position:absolute;left:970;top:2408;width:10;height:20" coordorigin="970,2408" coordsize="10,20" path="m970,2427l980,2427,980,2408,970,2408,970,2427xe" filled="true" fillcolor="#000000" stroked="false">
                <v:path arrowok="t"/>
                <v:fill type="solid"/>
              </v:shape>
            </v:group>
            <v:group style="position:absolute;left:970;top:2427;width:10;height:20" coordorigin="970,2427" coordsize="10,20">
              <v:shape style="position:absolute;left:970;top:2427;width:10;height:20" coordorigin="970,2427" coordsize="10,20" path="m970,2446l980,2446,980,2427,970,2427,970,2446xe" filled="true" fillcolor="#000000" stroked="false">
                <v:path arrowok="t"/>
                <v:fill type="solid"/>
              </v:shape>
            </v:group>
            <v:group style="position:absolute;left:970;top:2446;width:10;height:20" coordorigin="970,2446" coordsize="10,20">
              <v:shape style="position:absolute;left:970;top:2446;width:10;height:20" coordorigin="970,2446" coordsize="10,20" path="m970,2465l980,2465,980,2446,970,2446,970,2465xe" filled="true" fillcolor="#000000" stroked="false">
                <v:path arrowok="t"/>
                <v:fill type="solid"/>
              </v:shape>
            </v:group>
            <v:group style="position:absolute;left:970;top:2465;width:10;height:20" coordorigin="970,2465" coordsize="10,20">
              <v:shape style="position:absolute;left:970;top:2465;width:10;height:20" coordorigin="970,2465" coordsize="10,20" path="m970,2484l980,2484,980,2465,970,2465,970,2484xe" filled="true" fillcolor="#000000" stroked="false">
                <v:path arrowok="t"/>
                <v:fill type="solid"/>
              </v:shape>
            </v:group>
            <v:group style="position:absolute;left:970;top:2484;width:10;height:20" coordorigin="970,2484" coordsize="10,20">
              <v:shape style="position:absolute;left:970;top:2484;width:10;height:20" coordorigin="970,2484" coordsize="10,20" path="m970,2504l980,2504,980,2484,970,2484,970,2504xe" filled="true" fillcolor="#000000" stroked="false">
                <v:path arrowok="t"/>
                <v:fill type="solid"/>
              </v:shape>
            </v:group>
            <v:group style="position:absolute;left:970;top:2504;width:10;height:20" coordorigin="970,2504" coordsize="10,20">
              <v:shape style="position:absolute;left:970;top:2504;width:10;height:20" coordorigin="970,2504" coordsize="10,20" path="m970,2523l980,2523,980,2504,970,2504,970,2523xe" filled="true" fillcolor="#000000" stroked="false">
                <v:path arrowok="t"/>
                <v:fill type="solid"/>
              </v:shape>
            </v:group>
            <v:group style="position:absolute;left:970;top:2523;width:10;height:20" coordorigin="970,2523" coordsize="10,20">
              <v:shape style="position:absolute;left:970;top:2523;width:10;height:20" coordorigin="970,2523" coordsize="10,20" path="m970,2542l980,2542,980,2523,970,2523,970,2542xe" filled="true" fillcolor="#000000" stroked="false">
                <v:path arrowok="t"/>
                <v:fill type="solid"/>
              </v:shape>
            </v:group>
            <v:group style="position:absolute;left:970;top:2542;width:10;height:20" coordorigin="970,2542" coordsize="10,20">
              <v:shape style="position:absolute;left:970;top:2542;width:10;height:20" coordorigin="970,2542" coordsize="10,20" path="m970,2561l980,2561,980,2542,970,2542,970,2561xe" filled="true" fillcolor="#000000" stroked="false">
                <v:path arrowok="t"/>
                <v:fill type="solid"/>
              </v:shape>
            </v:group>
            <v:group style="position:absolute;left:970;top:2561;width:10;height:20" coordorigin="970,2561" coordsize="10,20">
              <v:shape style="position:absolute;left:970;top:2561;width:10;height:20" coordorigin="970,2561" coordsize="10,20" path="m970,2580l980,2580,980,2561,970,2561,970,2580xe" filled="true" fillcolor="#000000" stroked="false">
                <v:path arrowok="t"/>
                <v:fill type="solid"/>
              </v:shape>
            </v:group>
            <v:group style="position:absolute;left:970;top:2580;width:10;height:20" coordorigin="970,2580" coordsize="10,20">
              <v:shape style="position:absolute;left:970;top:2580;width:10;height:20" coordorigin="970,2580" coordsize="10,20" path="m970,2600l980,2600,980,2580,970,2580,970,2600xe" filled="true" fillcolor="#000000" stroked="false">
                <v:path arrowok="t"/>
                <v:fill type="solid"/>
              </v:shape>
            </v:group>
            <v:group style="position:absolute;left:970;top:2600;width:10;height:20" coordorigin="970,2600" coordsize="10,20">
              <v:shape style="position:absolute;left:970;top:2600;width:10;height:20" coordorigin="970,2600" coordsize="10,20" path="m970,2619l980,2619,980,2600,970,2600,970,2619xe" filled="true" fillcolor="#000000" stroked="false">
                <v:path arrowok="t"/>
                <v:fill type="solid"/>
              </v:shape>
            </v:group>
            <v:group style="position:absolute;left:970;top:2619;width:10;height:20" coordorigin="970,2619" coordsize="10,20">
              <v:shape style="position:absolute;left:970;top:2619;width:10;height:20" coordorigin="970,2619" coordsize="10,20" path="m970,2638l980,2638,980,2619,970,2619,970,2638xe" filled="true" fillcolor="#000000" stroked="false">
                <v:path arrowok="t"/>
                <v:fill type="solid"/>
              </v:shape>
            </v:group>
            <v:group style="position:absolute;left:970;top:2638;width:10;height:20" coordorigin="970,2638" coordsize="10,20">
              <v:shape style="position:absolute;left:970;top:2638;width:10;height:20" coordorigin="970,2638" coordsize="10,20" path="m970,2657l980,2657,980,2638,970,2638,970,2657xe" filled="true" fillcolor="#000000" stroked="false">
                <v:path arrowok="t"/>
                <v:fill type="solid"/>
              </v:shape>
            </v:group>
            <v:group style="position:absolute;left:970;top:2657;width:10;height:20" coordorigin="970,2657" coordsize="10,20">
              <v:shape style="position:absolute;left:970;top:2657;width:10;height:20" coordorigin="970,2657" coordsize="10,20" path="m970,2676l980,2676,980,2657,970,2657,970,2676xe" filled="true" fillcolor="#000000" stroked="false">
                <v:path arrowok="t"/>
                <v:fill type="solid"/>
              </v:shape>
            </v:group>
            <v:group style="position:absolute;left:970;top:2676;width:10;height:20" coordorigin="970,2676" coordsize="10,20">
              <v:shape style="position:absolute;left:970;top:2676;width:10;height:20" coordorigin="970,2676" coordsize="10,20" path="m970,2696l980,2696,980,2676,970,2676,970,2696xe" filled="true" fillcolor="#000000" stroked="false">
                <v:path arrowok="t"/>
                <v:fill type="solid"/>
              </v:shape>
            </v:group>
            <v:group style="position:absolute;left:970;top:2696;width:10;height:20" coordorigin="970,2696" coordsize="10,20">
              <v:shape style="position:absolute;left:970;top:2696;width:10;height:20" coordorigin="970,2696" coordsize="10,20" path="m970,2715l980,2715,980,2696,970,2696,970,2715xe" filled="true" fillcolor="#000000" stroked="false">
                <v:path arrowok="t"/>
                <v:fill type="solid"/>
              </v:shape>
            </v:group>
            <v:group style="position:absolute;left:970;top:2715;width:10;height:20" coordorigin="970,2715" coordsize="10,20">
              <v:shape style="position:absolute;left:970;top:2715;width:10;height:20" coordorigin="970,2715" coordsize="10,20" path="m970,2734l980,2734,980,2715,970,2715,970,2734xe" filled="true" fillcolor="#000000" stroked="false">
                <v:path arrowok="t"/>
                <v:fill type="solid"/>
              </v:shape>
            </v:group>
            <v:group style="position:absolute;left:970;top:2734;width:10;height:20" coordorigin="970,2734" coordsize="10,20">
              <v:shape style="position:absolute;left:970;top:2734;width:10;height:20" coordorigin="970,2734" coordsize="10,20" path="m970,2753l980,2753,980,2734,970,2734,970,2753xe" filled="true" fillcolor="#000000" stroked="false">
                <v:path arrowok="t"/>
                <v:fill type="solid"/>
              </v:shape>
            </v:group>
            <v:group style="position:absolute;left:970;top:2753;width:10;height:20" coordorigin="970,2753" coordsize="10,20">
              <v:shape style="position:absolute;left:970;top:2753;width:10;height:20" coordorigin="970,2753" coordsize="10,20" path="m970,2772l980,2772,980,2753,970,2753,970,2772xe" filled="true" fillcolor="#000000" stroked="false">
                <v:path arrowok="t"/>
                <v:fill type="solid"/>
              </v:shape>
            </v:group>
            <v:group style="position:absolute;left:970;top:2772;width:10;height:20" coordorigin="970,2772" coordsize="10,20">
              <v:shape style="position:absolute;left:970;top:2772;width:10;height:20" coordorigin="970,2772" coordsize="10,20" path="m970,2792l980,2792,980,2772,970,2772,970,2792xe" filled="true" fillcolor="#000000" stroked="false">
                <v:path arrowok="t"/>
                <v:fill type="solid"/>
              </v:shape>
            </v:group>
            <v:group style="position:absolute;left:970;top:2792;width:10;height:20" coordorigin="970,2792" coordsize="10,20">
              <v:shape style="position:absolute;left:970;top:2792;width:10;height:20" coordorigin="970,2792" coordsize="10,20" path="m970,2811l980,2811,980,2792,970,2792,970,2811xe" filled="true" fillcolor="#000000" stroked="false">
                <v:path arrowok="t"/>
                <v:fill type="solid"/>
              </v:shape>
            </v:group>
            <v:group style="position:absolute;left:970;top:2811;width:10;height:20" coordorigin="970,2811" coordsize="10,20">
              <v:shape style="position:absolute;left:970;top:2811;width:10;height:20" coordorigin="970,2811" coordsize="10,20" path="m970,2830l980,2830,980,2811,970,2811,970,2830xe" filled="true" fillcolor="#000000" stroked="false">
                <v:path arrowok="t"/>
                <v:fill type="solid"/>
              </v:shape>
            </v:group>
            <v:group style="position:absolute;left:970;top:2830;width:10;height:20" coordorigin="970,2830" coordsize="10,20">
              <v:shape style="position:absolute;left:970;top:2830;width:10;height:20" coordorigin="970,2830" coordsize="10,20" path="m970,2849l980,2849,980,2830,970,2830,970,2849xe" filled="true" fillcolor="#000000" stroked="false">
                <v:path arrowok="t"/>
                <v:fill type="solid"/>
              </v:shape>
            </v:group>
            <v:group style="position:absolute;left:970;top:2849;width:10;height:20" coordorigin="970,2849" coordsize="10,20">
              <v:shape style="position:absolute;left:970;top:2849;width:10;height:20" coordorigin="970,2849" coordsize="10,20" path="m970,2868l980,2868,980,2849,970,2849,970,2868xe" filled="true" fillcolor="#000000" stroked="false">
                <v:path arrowok="t"/>
                <v:fill type="solid"/>
              </v:shape>
            </v:group>
            <v:group style="position:absolute;left:970;top:2868;width:10;height:20" coordorigin="970,2868" coordsize="10,20">
              <v:shape style="position:absolute;left:970;top:2868;width:10;height:20" coordorigin="970,2868" coordsize="10,20" path="m970,2888l980,2888,980,2868,970,2868,970,2888xe" filled="true" fillcolor="#000000" stroked="false">
                <v:path arrowok="t"/>
                <v:fill type="solid"/>
              </v:shape>
            </v:group>
            <v:group style="position:absolute;left:970;top:2888;width:10;height:20" coordorigin="970,2888" coordsize="10,20">
              <v:shape style="position:absolute;left:970;top:2888;width:10;height:20" coordorigin="970,2888" coordsize="10,20" path="m970,2907l980,2907,980,2888,970,2888,970,2907xe" filled="true" fillcolor="#000000" stroked="false">
                <v:path arrowok="t"/>
                <v:fill type="solid"/>
              </v:shape>
            </v:group>
            <v:group style="position:absolute;left:970;top:2907;width:10;height:20" coordorigin="970,2907" coordsize="10,20">
              <v:shape style="position:absolute;left:970;top:2907;width:10;height:20" coordorigin="970,2907" coordsize="10,20" path="m970,2926l980,2926,980,2907,970,2907,970,2926xe" filled="true" fillcolor="#000000" stroked="false">
                <v:path arrowok="t"/>
                <v:fill type="solid"/>
              </v:shape>
            </v:group>
            <v:group style="position:absolute;left:970;top:2926;width:10;height:20" coordorigin="970,2926" coordsize="10,20">
              <v:shape style="position:absolute;left:970;top:2926;width:10;height:20" coordorigin="970,2926" coordsize="10,20" path="m970,2945l980,2945,980,2926,970,2926,970,2945xe" filled="true" fillcolor="#000000" stroked="false">
                <v:path arrowok="t"/>
                <v:fill type="solid"/>
              </v:shape>
            </v:group>
            <v:group style="position:absolute;left:970;top:2945;width:10;height:20" coordorigin="970,2945" coordsize="10,20">
              <v:shape style="position:absolute;left:970;top:2945;width:10;height:20" coordorigin="970,2945" coordsize="10,20" path="m970,2964l980,2964,980,2945,970,2945,970,2964xe" filled="true" fillcolor="#000000" stroked="false">
                <v:path arrowok="t"/>
                <v:fill type="solid"/>
              </v:shape>
            </v:group>
            <v:group style="position:absolute;left:970;top:2964;width:10;height:20" coordorigin="970,2964" coordsize="10,20">
              <v:shape style="position:absolute;left:970;top:2964;width:10;height:20" coordorigin="970,2964" coordsize="10,20" path="m970,2984l980,2984,980,2964,970,2964,970,2984xe" filled="true" fillcolor="#000000" stroked="false">
                <v:path arrowok="t"/>
                <v:fill type="solid"/>
              </v:shape>
            </v:group>
            <v:group style="position:absolute;left:970;top:2984;width:10;height:20" coordorigin="970,2984" coordsize="10,20">
              <v:shape style="position:absolute;left:970;top:2984;width:10;height:20" coordorigin="970,2984" coordsize="10,20" path="m970,3003l980,3003,980,2984,970,2984,970,3003xe" filled="true" fillcolor="#000000" stroked="false">
                <v:path arrowok="t"/>
                <v:fill type="solid"/>
              </v:shape>
            </v:group>
            <v:group style="position:absolute;left:970;top:3003;width:10;height:20" coordorigin="970,3003" coordsize="10,20">
              <v:shape style="position:absolute;left:970;top:3003;width:10;height:20" coordorigin="970,3003" coordsize="10,20" path="m970,3022l980,3022,980,3003,970,3003,970,3022xe" filled="true" fillcolor="#000000" stroked="false">
                <v:path arrowok="t"/>
                <v:fill type="solid"/>
              </v:shape>
            </v:group>
            <v:group style="position:absolute;left:970;top:3022;width:10;height:20" coordorigin="970,3022" coordsize="10,20">
              <v:shape style="position:absolute;left:970;top:3022;width:10;height:20" coordorigin="970,3022" coordsize="10,20" path="m970,3041l980,3041,980,3022,970,3022,970,3041xe" filled="true" fillcolor="#000000" stroked="false">
                <v:path arrowok="t"/>
                <v:fill type="solid"/>
              </v:shape>
            </v:group>
            <v:group style="position:absolute;left:970;top:3041;width:10;height:20" coordorigin="970,3041" coordsize="10,20">
              <v:shape style="position:absolute;left:970;top:3041;width:10;height:20" coordorigin="970,3041" coordsize="10,20" path="m970,3060l980,3060,980,3041,970,3041,970,3060xe" filled="true" fillcolor="#000000" stroked="false">
                <v:path arrowok="t"/>
                <v:fill type="solid"/>
              </v:shape>
            </v:group>
            <v:group style="position:absolute;left:970;top:3060;width:10;height:20" coordorigin="970,3060" coordsize="10,20">
              <v:shape style="position:absolute;left:970;top:3060;width:10;height:20" coordorigin="970,3060" coordsize="10,20" path="m970,3080l980,3080,980,3060,970,3060,970,3080xe" filled="true" fillcolor="#000000" stroked="false">
                <v:path arrowok="t"/>
                <v:fill type="solid"/>
              </v:shape>
            </v:group>
            <v:group style="position:absolute;left:970;top:3080;width:10;height:20" coordorigin="970,3080" coordsize="10,20">
              <v:shape style="position:absolute;left:970;top:3080;width:10;height:20" coordorigin="970,3080" coordsize="10,20" path="m970,3099l980,3099,980,3080,970,3080,970,3099xe" filled="true" fillcolor="#000000" stroked="false">
                <v:path arrowok="t"/>
                <v:fill type="solid"/>
              </v:shape>
            </v:group>
            <v:group style="position:absolute;left:970;top:3099;width:10;height:20" coordorigin="970,3099" coordsize="10,20">
              <v:shape style="position:absolute;left:970;top:3099;width:10;height:20" coordorigin="970,3099" coordsize="10,20" path="m970,3118l980,3118,980,3099,970,3099,970,3118xe" filled="true" fillcolor="#000000" stroked="false">
                <v:path arrowok="t"/>
                <v:fill type="solid"/>
              </v:shape>
            </v:group>
            <v:group style="position:absolute;left:970;top:3118;width:10;height:20" coordorigin="970,3118" coordsize="10,20">
              <v:shape style="position:absolute;left:970;top:3118;width:10;height:20" coordorigin="970,3118" coordsize="10,20" path="m970,3137l980,3137,980,3118,970,3118,970,3137xe" filled="true" fillcolor="#000000" stroked="false">
                <v:path arrowok="t"/>
                <v:fill type="solid"/>
              </v:shape>
            </v:group>
            <v:group style="position:absolute;left:970;top:3137;width:10;height:20" coordorigin="970,3137" coordsize="10,20">
              <v:shape style="position:absolute;left:970;top:3137;width:10;height:20" coordorigin="970,3137" coordsize="10,20" path="m970,3156l980,3156,980,3137,970,3137,970,3156xe" filled="true" fillcolor="#000000" stroked="false">
                <v:path arrowok="t"/>
                <v:fill type="solid"/>
              </v:shape>
            </v:group>
            <v:group style="position:absolute;left:970;top:3156;width:10;height:20" coordorigin="970,3156" coordsize="10,20">
              <v:shape style="position:absolute;left:970;top:3156;width:10;height:20" coordorigin="970,3156" coordsize="10,20" path="m970,3176l980,3176,980,3156,970,3156,970,3176xe" filled="true" fillcolor="#000000" stroked="false">
                <v:path arrowok="t"/>
                <v:fill type="solid"/>
              </v:shape>
            </v:group>
            <v:group style="position:absolute;left:970;top:3176;width:10;height:20" coordorigin="970,3176" coordsize="10,20">
              <v:shape style="position:absolute;left:970;top:3176;width:10;height:20" coordorigin="970,3176" coordsize="10,20" path="m970,3195l980,3195,980,3176,970,3176,970,3195xe" filled="true" fillcolor="#000000" stroked="false">
                <v:path arrowok="t"/>
                <v:fill type="solid"/>
              </v:shape>
            </v:group>
            <v:group style="position:absolute;left:970;top:3195;width:10;height:20" coordorigin="970,3195" coordsize="10,20">
              <v:shape style="position:absolute;left:970;top:3195;width:10;height:20" coordorigin="970,3195" coordsize="10,20" path="m970,3214l980,3214,980,3195,970,3195,970,3214xe" filled="true" fillcolor="#000000" stroked="false">
                <v:path arrowok="t"/>
                <v:fill type="solid"/>
              </v:shape>
            </v:group>
            <v:group style="position:absolute;left:970;top:3214;width:10;height:20" coordorigin="970,3214" coordsize="10,20">
              <v:shape style="position:absolute;left:970;top:3214;width:10;height:20" coordorigin="970,3214" coordsize="10,20" path="m970,3233l980,3233,980,3214,970,3214,970,3233xe" filled="true" fillcolor="#000000" stroked="false">
                <v:path arrowok="t"/>
                <v:fill type="solid"/>
              </v:shape>
            </v:group>
            <v:group style="position:absolute;left:970;top:3233;width:10;height:20" coordorigin="970,3233" coordsize="10,20">
              <v:shape style="position:absolute;left:970;top:3233;width:10;height:20" coordorigin="970,3233" coordsize="10,20" path="m970,3252l980,3252,980,3233,970,3233,970,3252xe" filled="true" fillcolor="#000000" stroked="false">
                <v:path arrowok="t"/>
                <v:fill type="solid"/>
              </v:shape>
            </v:group>
            <v:group style="position:absolute;left:970;top:3252;width:10;height:20" coordorigin="970,3252" coordsize="10,20">
              <v:shape style="position:absolute;left:970;top:3252;width:10;height:20" coordorigin="970,3252" coordsize="10,20" path="m970,3272l980,3272,980,3252,970,3252,970,3272xe" filled="true" fillcolor="#000000" stroked="false">
                <v:path arrowok="t"/>
                <v:fill type="solid"/>
              </v:shape>
            </v:group>
            <v:group style="position:absolute;left:970;top:3272;width:10;height:20" coordorigin="970,3272" coordsize="10,20">
              <v:shape style="position:absolute;left:970;top:3272;width:10;height:20" coordorigin="970,3272" coordsize="10,20" path="m970,3291l980,3291,980,3272,970,3272,970,3291xe" filled="true" fillcolor="#000000" stroked="false">
                <v:path arrowok="t"/>
                <v:fill type="solid"/>
              </v:shape>
            </v:group>
            <v:group style="position:absolute;left:970;top:3291;width:10;height:20" coordorigin="970,3291" coordsize="10,20">
              <v:shape style="position:absolute;left:970;top:3291;width:10;height:20" coordorigin="970,3291" coordsize="10,20" path="m970,3310l980,3310,980,3291,970,3291,970,3310xe" filled="true" fillcolor="#000000" stroked="false">
                <v:path arrowok="t"/>
                <v:fill type="solid"/>
              </v:shape>
            </v:group>
            <v:group style="position:absolute;left:970;top:3310;width:10;height:20" coordorigin="970,3310" coordsize="10,20">
              <v:shape style="position:absolute;left:970;top:3310;width:10;height:20" coordorigin="970,3310" coordsize="10,20" path="m970,3329l980,3329,980,3310,970,3310,970,3329xe" filled="true" fillcolor="#000000" stroked="false">
                <v:path arrowok="t"/>
                <v:fill type="solid"/>
              </v:shape>
            </v:group>
            <v:group style="position:absolute;left:14;top:3416;width:956;height:2" coordorigin="14,3416" coordsize="956,2">
              <v:shape style="position:absolute;left:14;top:3416;width:956;height:2" coordorigin="14,3416" coordsize="956,0" path="m14,3416l970,3416e" filled="false" stroked="true" strokeweight="1.44pt" strokecolor="#000000">
                <v:path arrowok="t"/>
              </v:shape>
            </v:group>
            <v:group style="position:absolute;left:970;top:3329;width:10;height:20" coordorigin="970,3329" coordsize="10,20">
              <v:shape style="position:absolute;left:970;top:3329;width:10;height:20" coordorigin="970,3329" coordsize="10,20" path="m970,3348l980,3348,980,3329,970,3329,970,3348xe" filled="true" fillcolor="#000000" stroked="false">
                <v:path arrowok="t"/>
                <v:fill type="solid"/>
              </v:shape>
            </v:group>
            <v:group style="position:absolute;left:970;top:3348;width:10;height:20" coordorigin="970,3348" coordsize="10,20">
              <v:shape style="position:absolute;left:970;top:3348;width:10;height:20" coordorigin="970,3348" coordsize="10,20" path="m970,3368l980,3368,980,3348,970,3348,970,3368xe" filled="true" fillcolor="#000000" stroked="false">
                <v:path arrowok="t"/>
                <v:fill type="solid"/>
              </v:shape>
            </v:group>
            <v:group style="position:absolute;left:970;top:3368;width:10;height:20" coordorigin="970,3368" coordsize="10,20">
              <v:shape style="position:absolute;left:970;top:3368;width:10;height:20" coordorigin="970,3368" coordsize="10,20" path="m970,3387l980,3387,980,3368,970,3368,970,3387xe" filled="true" fillcolor="#000000" stroked="false">
                <v:path arrowok="t"/>
                <v:fill type="solid"/>
              </v:shape>
            </v:group>
            <v:group style="position:absolute;left:970;top:3394;width:10;height:2" coordorigin="970,3394" coordsize="10,2">
              <v:shape style="position:absolute;left:970;top:3394;width:10;height:2" coordorigin="970,3394" coordsize="10,0" path="m970,3394l980,3394e" filled="false" stroked="true" strokeweight=".72pt" strokecolor="#000000">
                <v:path arrowok="t"/>
              </v:shape>
            </v:group>
            <v:group style="position:absolute;left:970;top:3416;width:29;height:2" coordorigin="970,3416" coordsize="29,2">
              <v:shape style="position:absolute;left:970;top:3416;width:29;height:2" coordorigin="970,3416" coordsize="29,0" path="m970,3416l999,3416e" filled="false" stroked="true" strokeweight="1.44pt" strokecolor="#000000">
                <v:path arrowok="t"/>
              </v:shape>
            </v:group>
            <v:group style="position:absolute;left:999;top:3416;width:872;height:2" coordorigin="999,3416" coordsize="872,2">
              <v:shape style="position:absolute;left:999;top:3416;width:872;height:2" coordorigin="999,3416" coordsize="872,0" path="m999,3416l1870,3416e" filled="false" stroked="true" strokeweight="1.44pt" strokecolor="#000000">
                <v:path arrowok="t"/>
              </v:shape>
            </v:group>
            <v:group style="position:absolute;left:1870;top:2120;width:10;height:20" coordorigin="1870,2120" coordsize="10,20">
              <v:shape style="position:absolute;left:1870;top:2120;width:10;height:20" coordorigin="1870,2120" coordsize="10,20" path="m1870,2139l1880,2139,1880,2120,1870,2120,1870,2139xe" filled="true" fillcolor="#000000" stroked="false">
                <v:path arrowok="t"/>
                <v:fill type="solid"/>
              </v:shape>
            </v:group>
            <v:group style="position:absolute;left:1870;top:2139;width:10;height:20" coordorigin="1870,2139" coordsize="10,20">
              <v:shape style="position:absolute;left:1870;top:2139;width:10;height:20" coordorigin="1870,2139" coordsize="10,20" path="m1870,2158l1880,2158,1880,2139,1870,2139,1870,2158xe" filled="true" fillcolor="#000000" stroked="false">
                <v:path arrowok="t"/>
                <v:fill type="solid"/>
              </v:shape>
            </v:group>
            <v:group style="position:absolute;left:1870;top:2158;width:10;height:20" coordorigin="1870,2158" coordsize="10,20">
              <v:shape style="position:absolute;left:1870;top:2158;width:10;height:20" coordorigin="1870,2158" coordsize="10,20" path="m1870,2177l1880,2177,1880,2158,1870,2158,1870,2177xe" filled="true" fillcolor="#000000" stroked="false">
                <v:path arrowok="t"/>
                <v:fill type="solid"/>
              </v:shape>
            </v:group>
            <v:group style="position:absolute;left:1870;top:2177;width:10;height:20" coordorigin="1870,2177" coordsize="10,20">
              <v:shape style="position:absolute;left:1870;top:2177;width:10;height:20" coordorigin="1870,2177" coordsize="10,20" path="m1870,2196l1880,2196,1880,2177,1870,2177,1870,2196xe" filled="true" fillcolor="#000000" stroked="false">
                <v:path arrowok="t"/>
                <v:fill type="solid"/>
              </v:shape>
            </v:group>
            <v:group style="position:absolute;left:1870;top:2196;width:10;height:20" coordorigin="1870,2196" coordsize="10,20">
              <v:shape style="position:absolute;left:1870;top:2196;width:10;height:20" coordorigin="1870,2196" coordsize="10,20" path="m1870,2216l1880,2216,1880,2196,1870,2196,1870,2216xe" filled="true" fillcolor="#000000" stroked="false">
                <v:path arrowok="t"/>
                <v:fill type="solid"/>
              </v:shape>
            </v:group>
            <v:group style="position:absolute;left:1870;top:2216;width:10;height:20" coordorigin="1870,2216" coordsize="10,20">
              <v:shape style="position:absolute;left:1870;top:2216;width:10;height:20" coordorigin="1870,2216" coordsize="10,20" path="m1870,2235l1880,2235,1880,2216,1870,2216,1870,2235xe" filled="true" fillcolor="#000000" stroked="false">
                <v:path arrowok="t"/>
                <v:fill type="solid"/>
              </v:shape>
            </v:group>
            <v:group style="position:absolute;left:1870;top:2235;width:10;height:20" coordorigin="1870,2235" coordsize="10,20">
              <v:shape style="position:absolute;left:1870;top:2235;width:10;height:20" coordorigin="1870,2235" coordsize="10,20" path="m1870,2254l1880,2254,1880,2235,1870,2235,1870,2254xe" filled="true" fillcolor="#000000" stroked="false">
                <v:path arrowok="t"/>
                <v:fill type="solid"/>
              </v:shape>
            </v:group>
            <v:group style="position:absolute;left:1870;top:2254;width:10;height:20" coordorigin="1870,2254" coordsize="10,20">
              <v:shape style="position:absolute;left:1870;top:2254;width:10;height:20" coordorigin="1870,2254" coordsize="10,20" path="m1870,2273l1880,2273,1880,2254,1870,2254,1870,2273xe" filled="true" fillcolor="#000000" stroked="false">
                <v:path arrowok="t"/>
                <v:fill type="solid"/>
              </v:shape>
            </v:group>
            <v:group style="position:absolute;left:1870;top:2273;width:10;height:20" coordorigin="1870,2273" coordsize="10,20">
              <v:shape style="position:absolute;left:1870;top:2273;width:10;height:20" coordorigin="1870,2273" coordsize="10,20" path="m1870,2292l1880,2292,1880,2273,1870,2273,1870,2292xe" filled="true" fillcolor="#000000" stroked="false">
                <v:path arrowok="t"/>
                <v:fill type="solid"/>
              </v:shape>
            </v:group>
            <v:group style="position:absolute;left:1870;top:2292;width:10;height:20" coordorigin="1870,2292" coordsize="10,20">
              <v:shape style="position:absolute;left:1870;top:2292;width:10;height:20" coordorigin="1870,2292" coordsize="10,20" path="m1870,2312l1880,2312,1880,2292,1870,2292,1870,2312xe" filled="true" fillcolor="#000000" stroked="false">
                <v:path arrowok="t"/>
                <v:fill type="solid"/>
              </v:shape>
            </v:group>
            <v:group style="position:absolute;left:1870;top:2312;width:10;height:20" coordorigin="1870,2312" coordsize="10,20">
              <v:shape style="position:absolute;left:1870;top:2312;width:10;height:20" coordorigin="1870,2312" coordsize="10,20" path="m1870,2331l1880,2331,1880,2312,1870,2312,1870,2331xe" filled="true" fillcolor="#000000" stroked="false">
                <v:path arrowok="t"/>
                <v:fill type="solid"/>
              </v:shape>
            </v:group>
            <v:group style="position:absolute;left:1870;top:2331;width:10;height:20" coordorigin="1870,2331" coordsize="10,20">
              <v:shape style="position:absolute;left:1870;top:2331;width:10;height:20" coordorigin="1870,2331" coordsize="10,20" path="m1870,2350l1880,2350,1880,2331,1870,2331,1870,2350xe" filled="true" fillcolor="#000000" stroked="false">
                <v:path arrowok="t"/>
                <v:fill type="solid"/>
              </v:shape>
            </v:group>
            <v:group style="position:absolute;left:1870;top:2350;width:10;height:20" coordorigin="1870,2350" coordsize="10,20">
              <v:shape style="position:absolute;left:1870;top:2350;width:10;height:20" coordorigin="1870,2350" coordsize="10,20" path="m1870,2369l1880,2369,1880,2350,1870,2350,1870,2369xe" filled="true" fillcolor="#000000" stroked="false">
                <v:path arrowok="t"/>
                <v:fill type="solid"/>
              </v:shape>
            </v:group>
            <v:group style="position:absolute;left:1870;top:2369;width:10;height:20" coordorigin="1870,2369" coordsize="10,20">
              <v:shape style="position:absolute;left:1870;top:2369;width:10;height:20" coordorigin="1870,2369" coordsize="10,20" path="m1870,2388l1880,2388,1880,2369,1870,2369,1870,2388xe" filled="true" fillcolor="#000000" stroked="false">
                <v:path arrowok="t"/>
                <v:fill type="solid"/>
              </v:shape>
            </v:group>
            <v:group style="position:absolute;left:1870;top:2388;width:10;height:20" coordorigin="1870,2388" coordsize="10,20">
              <v:shape style="position:absolute;left:1870;top:2388;width:10;height:20" coordorigin="1870,2388" coordsize="10,20" path="m1870,2408l1880,2408,1880,2388,1870,2388,1870,2408xe" filled="true" fillcolor="#000000" stroked="false">
                <v:path arrowok="t"/>
                <v:fill type="solid"/>
              </v:shape>
            </v:group>
            <v:group style="position:absolute;left:1870;top:2408;width:10;height:20" coordorigin="1870,2408" coordsize="10,20">
              <v:shape style="position:absolute;left:1870;top:2408;width:10;height:20" coordorigin="1870,2408" coordsize="10,20" path="m1870,2427l1880,2427,1880,2408,1870,2408,1870,2427xe" filled="true" fillcolor="#000000" stroked="false">
                <v:path arrowok="t"/>
                <v:fill type="solid"/>
              </v:shape>
            </v:group>
            <v:group style="position:absolute;left:1870;top:2427;width:10;height:20" coordorigin="1870,2427" coordsize="10,20">
              <v:shape style="position:absolute;left:1870;top:2427;width:10;height:20" coordorigin="1870,2427" coordsize="10,20" path="m1870,2446l1880,2446,1880,2427,1870,2427,1870,2446xe" filled="true" fillcolor="#000000" stroked="false">
                <v:path arrowok="t"/>
                <v:fill type="solid"/>
              </v:shape>
            </v:group>
            <v:group style="position:absolute;left:1870;top:2446;width:10;height:20" coordorigin="1870,2446" coordsize="10,20">
              <v:shape style="position:absolute;left:1870;top:2446;width:10;height:20" coordorigin="1870,2446" coordsize="10,20" path="m1870,2465l1880,2465,1880,2446,1870,2446,1870,2465xe" filled="true" fillcolor="#000000" stroked="false">
                <v:path arrowok="t"/>
                <v:fill type="solid"/>
              </v:shape>
            </v:group>
            <v:group style="position:absolute;left:1870;top:2465;width:10;height:20" coordorigin="1870,2465" coordsize="10,20">
              <v:shape style="position:absolute;left:1870;top:2465;width:10;height:20" coordorigin="1870,2465" coordsize="10,20" path="m1870,2484l1880,2484,1880,2465,1870,2465,1870,2484xe" filled="true" fillcolor="#000000" stroked="false">
                <v:path arrowok="t"/>
                <v:fill type="solid"/>
              </v:shape>
            </v:group>
            <v:group style="position:absolute;left:1870;top:2484;width:10;height:20" coordorigin="1870,2484" coordsize="10,20">
              <v:shape style="position:absolute;left:1870;top:2484;width:10;height:20" coordorigin="1870,2484" coordsize="10,20" path="m1870,2504l1880,2504,1880,2484,1870,2484,1870,2504xe" filled="true" fillcolor="#000000" stroked="false">
                <v:path arrowok="t"/>
                <v:fill type="solid"/>
              </v:shape>
            </v:group>
            <v:group style="position:absolute;left:1870;top:2504;width:10;height:20" coordorigin="1870,2504" coordsize="10,20">
              <v:shape style="position:absolute;left:1870;top:2504;width:10;height:20" coordorigin="1870,2504" coordsize="10,20" path="m1870,2523l1880,2523,1880,2504,1870,2504,1870,2523xe" filled="true" fillcolor="#000000" stroked="false">
                <v:path arrowok="t"/>
                <v:fill type="solid"/>
              </v:shape>
            </v:group>
            <v:group style="position:absolute;left:1870;top:2523;width:10;height:20" coordorigin="1870,2523" coordsize="10,20">
              <v:shape style="position:absolute;left:1870;top:2523;width:10;height:20" coordorigin="1870,2523" coordsize="10,20" path="m1870,2542l1880,2542,1880,2523,1870,2523,1870,2542xe" filled="true" fillcolor="#000000" stroked="false">
                <v:path arrowok="t"/>
                <v:fill type="solid"/>
              </v:shape>
            </v:group>
            <v:group style="position:absolute;left:1870;top:2542;width:10;height:20" coordorigin="1870,2542" coordsize="10,20">
              <v:shape style="position:absolute;left:1870;top:2542;width:10;height:20" coordorigin="1870,2542" coordsize="10,20" path="m1870,2561l1880,2561,1880,2542,1870,2542,1870,2561xe" filled="true" fillcolor="#000000" stroked="false">
                <v:path arrowok="t"/>
                <v:fill type="solid"/>
              </v:shape>
            </v:group>
            <v:group style="position:absolute;left:1870;top:2561;width:10;height:20" coordorigin="1870,2561" coordsize="10,20">
              <v:shape style="position:absolute;left:1870;top:2561;width:10;height:20" coordorigin="1870,2561" coordsize="10,20" path="m1870,2580l1880,2580,1880,2561,1870,2561,1870,2580xe" filled="true" fillcolor="#000000" stroked="false">
                <v:path arrowok="t"/>
                <v:fill type="solid"/>
              </v:shape>
            </v:group>
            <v:group style="position:absolute;left:1870;top:2580;width:10;height:20" coordorigin="1870,2580" coordsize="10,20">
              <v:shape style="position:absolute;left:1870;top:2580;width:10;height:20" coordorigin="1870,2580" coordsize="10,20" path="m1870,2600l1880,2600,1880,2580,1870,2580,1870,2600xe" filled="true" fillcolor="#000000" stroked="false">
                <v:path arrowok="t"/>
                <v:fill type="solid"/>
              </v:shape>
            </v:group>
            <v:group style="position:absolute;left:1870;top:2600;width:10;height:20" coordorigin="1870,2600" coordsize="10,20">
              <v:shape style="position:absolute;left:1870;top:2600;width:10;height:20" coordorigin="1870,2600" coordsize="10,20" path="m1870,2619l1880,2619,1880,2600,1870,2600,1870,2619xe" filled="true" fillcolor="#000000" stroked="false">
                <v:path arrowok="t"/>
                <v:fill type="solid"/>
              </v:shape>
            </v:group>
            <v:group style="position:absolute;left:1870;top:2619;width:10;height:20" coordorigin="1870,2619" coordsize="10,20">
              <v:shape style="position:absolute;left:1870;top:2619;width:10;height:20" coordorigin="1870,2619" coordsize="10,20" path="m1870,2638l1880,2638,1880,2619,1870,2619,1870,2638xe" filled="true" fillcolor="#000000" stroked="false">
                <v:path arrowok="t"/>
                <v:fill type="solid"/>
              </v:shape>
            </v:group>
            <v:group style="position:absolute;left:1870;top:2638;width:10;height:20" coordorigin="1870,2638" coordsize="10,20">
              <v:shape style="position:absolute;left:1870;top:2638;width:10;height:20" coordorigin="1870,2638" coordsize="10,20" path="m1870,2657l1880,2657,1880,2638,1870,2638,1870,2657xe" filled="true" fillcolor="#000000" stroked="false">
                <v:path arrowok="t"/>
                <v:fill type="solid"/>
              </v:shape>
            </v:group>
            <v:group style="position:absolute;left:1870;top:2657;width:10;height:20" coordorigin="1870,2657" coordsize="10,20">
              <v:shape style="position:absolute;left:1870;top:2657;width:10;height:20" coordorigin="1870,2657" coordsize="10,20" path="m1870,2676l1880,2676,1880,2657,1870,2657,1870,2676xe" filled="true" fillcolor="#000000" stroked="false">
                <v:path arrowok="t"/>
                <v:fill type="solid"/>
              </v:shape>
            </v:group>
            <v:group style="position:absolute;left:1870;top:2676;width:10;height:20" coordorigin="1870,2676" coordsize="10,20">
              <v:shape style="position:absolute;left:1870;top:2676;width:10;height:20" coordorigin="1870,2676" coordsize="10,20" path="m1870,2696l1880,2696,1880,2676,1870,2676,1870,2696xe" filled="true" fillcolor="#000000" stroked="false">
                <v:path arrowok="t"/>
                <v:fill type="solid"/>
              </v:shape>
            </v:group>
            <v:group style="position:absolute;left:1870;top:2696;width:10;height:20" coordorigin="1870,2696" coordsize="10,20">
              <v:shape style="position:absolute;left:1870;top:2696;width:10;height:20" coordorigin="1870,2696" coordsize="10,20" path="m1870,2715l1880,2715,1880,2696,1870,2696,1870,2715xe" filled="true" fillcolor="#000000" stroked="false">
                <v:path arrowok="t"/>
                <v:fill type="solid"/>
              </v:shape>
            </v:group>
            <v:group style="position:absolute;left:1870;top:2715;width:10;height:20" coordorigin="1870,2715" coordsize="10,20">
              <v:shape style="position:absolute;left:1870;top:2715;width:10;height:20" coordorigin="1870,2715" coordsize="10,20" path="m1870,2734l1880,2734,1880,2715,1870,2715,1870,2734xe" filled="true" fillcolor="#000000" stroked="false">
                <v:path arrowok="t"/>
                <v:fill type="solid"/>
              </v:shape>
            </v:group>
            <v:group style="position:absolute;left:1870;top:2734;width:10;height:20" coordorigin="1870,2734" coordsize="10,20">
              <v:shape style="position:absolute;left:1870;top:2734;width:10;height:20" coordorigin="1870,2734" coordsize="10,20" path="m1870,2753l1880,2753,1880,2734,1870,2734,1870,2753xe" filled="true" fillcolor="#000000" stroked="false">
                <v:path arrowok="t"/>
                <v:fill type="solid"/>
              </v:shape>
            </v:group>
            <v:group style="position:absolute;left:1870;top:2753;width:10;height:20" coordorigin="1870,2753" coordsize="10,20">
              <v:shape style="position:absolute;left:1870;top:2753;width:10;height:20" coordorigin="1870,2753" coordsize="10,20" path="m1870,2772l1880,2772,1880,2753,1870,2753,1870,2772xe" filled="true" fillcolor="#000000" stroked="false">
                <v:path arrowok="t"/>
                <v:fill type="solid"/>
              </v:shape>
            </v:group>
            <v:group style="position:absolute;left:1870;top:2772;width:10;height:20" coordorigin="1870,2772" coordsize="10,20">
              <v:shape style="position:absolute;left:1870;top:2772;width:10;height:20" coordorigin="1870,2772" coordsize="10,20" path="m1870,2792l1880,2792,1880,2772,1870,2772,1870,2792xe" filled="true" fillcolor="#000000" stroked="false">
                <v:path arrowok="t"/>
                <v:fill type="solid"/>
              </v:shape>
            </v:group>
            <v:group style="position:absolute;left:1870;top:2792;width:10;height:20" coordorigin="1870,2792" coordsize="10,20">
              <v:shape style="position:absolute;left:1870;top:2792;width:10;height:20" coordorigin="1870,2792" coordsize="10,20" path="m1870,2811l1880,2811,1880,2792,1870,2792,1870,2811xe" filled="true" fillcolor="#000000" stroked="false">
                <v:path arrowok="t"/>
                <v:fill type="solid"/>
              </v:shape>
            </v:group>
            <v:group style="position:absolute;left:1870;top:2811;width:10;height:20" coordorigin="1870,2811" coordsize="10,20">
              <v:shape style="position:absolute;left:1870;top:2811;width:10;height:20" coordorigin="1870,2811" coordsize="10,20" path="m1870,2830l1880,2830,1880,2811,1870,2811,1870,2830xe" filled="true" fillcolor="#000000" stroked="false">
                <v:path arrowok="t"/>
                <v:fill type="solid"/>
              </v:shape>
            </v:group>
            <v:group style="position:absolute;left:1870;top:2830;width:10;height:20" coordorigin="1870,2830" coordsize="10,20">
              <v:shape style="position:absolute;left:1870;top:2830;width:10;height:20" coordorigin="1870,2830" coordsize="10,20" path="m1870,2849l1880,2849,1880,2830,1870,2830,1870,2849xe" filled="true" fillcolor="#000000" stroked="false">
                <v:path arrowok="t"/>
                <v:fill type="solid"/>
              </v:shape>
            </v:group>
            <v:group style="position:absolute;left:1870;top:2849;width:10;height:20" coordorigin="1870,2849" coordsize="10,20">
              <v:shape style="position:absolute;left:1870;top:2849;width:10;height:20" coordorigin="1870,2849" coordsize="10,20" path="m1870,2868l1880,2868,1880,2849,1870,2849,1870,2868xe" filled="true" fillcolor="#000000" stroked="false">
                <v:path arrowok="t"/>
                <v:fill type="solid"/>
              </v:shape>
            </v:group>
            <v:group style="position:absolute;left:1870;top:2868;width:10;height:20" coordorigin="1870,2868" coordsize="10,20">
              <v:shape style="position:absolute;left:1870;top:2868;width:10;height:20" coordorigin="1870,2868" coordsize="10,20" path="m1870,2888l1880,2888,1880,2868,1870,2868,1870,2888xe" filled="true" fillcolor="#000000" stroked="false">
                <v:path arrowok="t"/>
                <v:fill type="solid"/>
              </v:shape>
            </v:group>
            <v:group style="position:absolute;left:1870;top:2888;width:10;height:20" coordorigin="1870,2888" coordsize="10,20">
              <v:shape style="position:absolute;left:1870;top:2888;width:10;height:20" coordorigin="1870,2888" coordsize="10,20" path="m1870,2907l1880,2907,1880,2888,1870,2888,1870,2907xe" filled="true" fillcolor="#000000" stroked="false">
                <v:path arrowok="t"/>
                <v:fill type="solid"/>
              </v:shape>
            </v:group>
            <v:group style="position:absolute;left:1870;top:2907;width:10;height:20" coordorigin="1870,2907" coordsize="10,20">
              <v:shape style="position:absolute;left:1870;top:2907;width:10;height:20" coordorigin="1870,2907" coordsize="10,20" path="m1870,2926l1880,2926,1880,2907,1870,2907,1870,2926xe" filled="true" fillcolor="#000000" stroked="false">
                <v:path arrowok="t"/>
                <v:fill type="solid"/>
              </v:shape>
            </v:group>
            <v:group style="position:absolute;left:1870;top:2926;width:10;height:20" coordorigin="1870,2926" coordsize="10,20">
              <v:shape style="position:absolute;left:1870;top:2926;width:10;height:20" coordorigin="1870,2926" coordsize="10,20" path="m1870,2945l1880,2945,1880,2926,1870,2926,1870,2945xe" filled="true" fillcolor="#000000" stroked="false">
                <v:path arrowok="t"/>
                <v:fill type="solid"/>
              </v:shape>
            </v:group>
            <v:group style="position:absolute;left:1870;top:2945;width:10;height:20" coordorigin="1870,2945" coordsize="10,20">
              <v:shape style="position:absolute;left:1870;top:2945;width:10;height:20" coordorigin="1870,2945" coordsize="10,20" path="m1870,2964l1880,2964,1880,2945,1870,2945,1870,2964xe" filled="true" fillcolor="#000000" stroked="false">
                <v:path arrowok="t"/>
                <v:fill type="solid"/>
              </v:shape>
            </v:group>
            <v:group style="position:absolute;left:1870;top:2964;width:10;height:20" coordorigin="1870,2964" coordsize="10,20">
              <v:shape style="position:absolute;left:1870;top:2964;width:10;height:20" coordorigin="1870,2964" coordsize="10,20" path="m1870,2984l1880,2984,1880,2964,1870,2964,1870,2984xe" filled="true" fillcolor="#000000" stroked="false">
                <v:path arrowok="t"/>
                <v:fill type="solid"/>
              </v:shape>
            </v:group>
            <v:group style="position:absolute;left:1870;top:2984;width:10;height:20" coordorigin="1870,2984" coordsize="10,20">
              <v:shape style="position:absolute;left:1870;top:2984;width:10;height:20" coordorigin="1870,2984" coordsize="10,20" path="m1870,3003l1880,3003,1880,2984,1870,2984,1870,3003xe" filled="true" fillcolor="#000000" stroked="false">
                <v:path arrowok="t"/>
                <v:fill type="solid"/>
              </v:shape>
            </v:group>
            <v:group style="position:absolute;left:1870;top:3003;width:10;height:20" coordorigin="1870,3003" coordsize="10,20">
              <v:shape style="position:absolute;left:1870;top:3003;width:10;height:20" coordorigin="1870,3003" coordsize="10,20" path="m1870,3022l1880,3022,1880,3003,1870,3003,1870,3022xe" filled="true" fillcolor="#000000" stroked="false">
                <v:path arrowok="t"/>
                <v:fill type="solid"/>
              </v:shape>
            </v:group>
            <v:group style="position:absolute;left:1870;top:3022;width:10;height:20" coordorigin="1870,3022" coordsize="10,20">
              <v:shape style="position:absolute;left:1870;top:3022;width:10;height:20" coordorigin="1870,3022" coordsize="10,20" path="m1870,3041l1880,3041,1880,3022,1870,3022,1870,3041xe" filled="true" fillcolor="#000000" stroked="false">
                <v:path arrowok="t"/>
                <v:fill type="solid"/>
              </v:shape>
            </v:group>
            <v:group style="position:absolute;left:1870;top:3041;width:10;height:20" coordorigin="1870,3041" coordsize="10,20">
              <v:shape style="position:absolute;left:1870;top:3041;width:10;height:20" coordorigin="1870,3041" coordsize="10,20" path="m1870,3060l1880,3060,1880,3041,1870,3041,1870,3060xe" filled="true" fillcolor="#000000" stroked="false">
                <v:path arrowok="t"/>
                <v:fill type="solid"/>
              </v:shape>
            </v:group>
            <v:group style="position:absolute;left:1870;top:3060;width:10;height:20" coordorigin="1870,3060" coordsize="10,20">
              <v:shape style="position:absolute;left:1870;top:3060;width:10;height:20" coordorigin="1870,3060" coordsize="10,20" path="m1870,3080l1880,3080,1880,3060,1870,3060,1870,3080xe" filled="true" fillcolor="#000000" stroked="false">
                <v:path arrowok="t"/>
                <v:fill type="solid"/>
              </v:shape>
            </v:group>
            <v:group style="position:absolute;left:1870;top:3080;width:10;height:20" coordorigin="1870,3080" coordsize="10,20">
              <v:shape style="position:absolute;left:1870;top:3080;width:10;height:20" coordorigin="1870,3080" coordsize="10,20" path="m1870,3099l1880,3099,1880,3080,1870,3080,1870,3099xe" filled="true" fillcolor="#000000" stroked="false">
                <v:path arrowok="t"/>
                <v:fill type="solid"/>
              </v:shape>
            </v:group>
            <v:group style="position:absolute;left:1870;top:3099;width:10;height:20" coordorigin="1870,3099" coordsize="10,20">
              <v:shape style="position:absolute;left:1870;top:3099;width:10;height:20" coordorigin="1870,3099" coordsize="10,20" path="m1870,3118l1880,3118,1880,3099,1870,3099,1870,3118xe" filled="true" fillcolor="#000000" stroked="false">
                <v:path arrowok="t"/>
                <v:fill type="solid"/>
              </v:shape>
            </v:group>
            <v:group style="position:absolute;left:1870;top:3118;width:10;height:20" coordorigin="1870,3118" coordsize="10,20">
              <v:shape style="position:absolute;left:1870;top:3118;width:10;height:20" coordorigin="1870,3118" coordsize="10,20" path="m1870,3137l1880,3137,1880,3118,1870,3118,1870,3137xe" filled="true" fillcolor="#000000" stroked="false">
                <v:path arrowok="t"/>
                <v:fill type="solid"/>
              </v:shape>
            </v:group>
            <v:group style="position:absolute;left:1870;top:3137;width:10;height:20" coordorigin="1870,3137" coordsize="10,20">
              <v:shape style="position:absolute;left:1870;top:3137;width:10;height:20" coordorigin="1870,3137" coordsize="10,20" path="m1870,3156l1880,3156,1880,3137,1870,3137,1870,3156xe" filled="true" fillcolor="#000000" stroked="false">
                <v:path arrowok="t"/>
                <v:fill type="solid"/>
              </v:shape>
            </v:group>
            <v:group style="position:absolute;left:1870;top:3156;width:10;height:20" coordorigin="1870,3156" coordsize="10,20">
              <v:shape style="position:absolute;left:1870;top:3156;width:10;height:20" coordorigin="1870,3156" coordsize="10,20" path="m1870,3176l1880,3176,1880,3156,1870,3156,1870,3176xe" filled="true" fillcolor="#000000" stroked="false">
                <v:path arrowok="t"/>
                <v:fill type="solid"/>
              </v:shape>
            </v:group>
            <v:group style="position:absolute;left:1870;top:3176;width:10;height:20" coordorigin="1870,3176" coordsize="10,20">
              <v:shape style="position:absolute;left:1870;top:3176;width:10;height:20" coordorigin="1870,3176" coordsize="10,20" path="m1870,3195l1880,3195,1880,3176,1870,3176,1870,3195xe" filled="true" fillcolor="#000000" stroked="false">
                <v:path arrowok="t"/>
                <v:fill type="solid"/>
              </v:shape>
            </v:group>
            <v:group style="position:absolute;left:1870;top:3195;width:10;height:20" coordorigin="1870,3195" coordsize="10,20">
              <v:shape style="position:absolute;left:1870;top:3195;width:10;height:20" coordorigin="1870,3195" coordsize="10,20" path="m1870,3214l1880,3214,1880,3195,1870,3195,1870,3214xe" filled="true" fillcolor="#000000" stroked="false">
                <v:path arrowok="t"/>
                <v:fill type="solid"/>
              </v:shape>
            </v:group>
            <v:group style="position:absolute;left:1870;top:3214;width:10;height:20" coordorigin="1870,3214" coordsize="10,20">
              <v:shape style="position:absolute;left:1870;top:3214;width:10;height:20" coordorigin="1870,3214" coordsize="10,20" path="m1870,3233l1880,3233,1880,3214,1870,3214,1870,3233xe" filled="true" fillcolor="#000000" stroked="false">
                <v:path arrowok="t"/>
                <v:fill type="solid"/>
              </v:shape>
            </v:group>
            <v:group style="position:absolute;left:1870;top:3233;width:10;height:20" coordorigin="1870,3233" coordsize="10,20">
              <v:shape style="position:absolute;left:1870;top:3233;width:10;height:20" coordorigin="1870,3233" coordsize="10,20" path="m1870,3252l1880,3252,1880,3233,1870,3233,1870,3252xe" filled="true" fillcolor="#000000" stroked="false">
                <v:path arrowok="t"/>
                <v:fill type="solid"/>
              </v:shape>
            </v:group>
            <v:group style="position:absolute;left:1870;top:3252;width:10;height:20" coordorigin="1870,3252" coordsize="10,20">
              <v:shape style="position:absolute;left:1870;top:3252;width:10;height:20" coordorigin="1870,3252" coordsize="10,20" path="m1870,3272l1880,3272,1880,3252,1870,3252,1870,3272xe" filled="true" fillcolor="#000000" stroked="false">
                <v:path arrowok="t"/>
                <v:fill type="solid"/>
              </v:shape>
            </v:group>
            <v:group style="position:absolute;left:1870;top:3272;width:10;height:20" coordorigin="1870,3272" coordsize="10,20">
              <v:shape style="position:absolute;left:1870;top:3272;width:10;height:20" coordorigin="1870,3272" coordsize="10,20" path="m1870,3291l1880,3291,1880,3272,1870,3272,1870,3291xe" filled="true" fillcolor="#000000" stroked="false">
                <v:path arrowok="t"/>
                <v:fill type="solid"/>
              </v:shape>
            </v:group>
            <v:group style="position:absolute;left:1870;top:3291;width:10;height:20" coordorigin="1870,3291" coordsize="10,20">
              <v:shape style="position:absolute;left:1870;top:3291;width:10;height:20" coordorigin="1870,3291" coordsize="10,20" path="m1870,3310l1880,3310,1880,3291,1870,3291,1870,3310xe" filled="true" fillcolor="#000000" stroked="false">
                <v:path arrowok="t"/>
                <v:fill type="solid"/>
              </v:shape>
            </v:group>
            <v:group style="position:absolute;left:1870;top:3310;width:10;height:20" coordorigin="1870,3310" coordsize="10,20">
              <v:shape style="position:absolute;left:1870;top:3310;width:10;height:20" coordorigin="1870,3310" coordsize="10,20" path="m1870,3329l1880,3329,1880,3310,1870,3310,1870,3329xe" filled="true" fillcolor="#000000" stroked="false">
                <v:path arrowok="t"/>
                <v:fill type="solid"/>
              </v:shape>
            </v:group>
            <v:group style="position:absolute;left:1870;top:3329;width:10;height:20" coordorigin="1870,3329" coordsize="10,20">
              <v:shape style="position:absolute;left:1870;top:3329;width:10;height:20" coordorigin="1870,3329" coordsize="10,20" path="m1870,3348l1880,3348,1880,3329,1870,3329,1870,3348xe" filled="true" fillcolor="#000000" stroked="false">
                <v:path arrowok="t"/>
                <v:fill type="solid"/>
              </v:shape>
            </v:group>
            <v:group style="position:absolute;left:1870;top:3348;width:10;height:20" coordorigin="1870,3348" coordsize="10,20">
              <v:shape style="position:absolute;left:1870;top:3348;width:10;height:20" coordorigin="1870,3348" coordsize="10,20" path="m1870,3368l1880,3368,1880,3348,1870,3348,1870,3368xe" filled="true" fillcolor="#000000" stroked="false">
                <v:path arrowok="t"/>
                <v:fill type="solid"/>
              </v:shape>
            </v:group>
            <v:group style="position:absolute;left:1870;top:3368;width:10;height:20" coordorigin="1870,3368" coordsize="10,20">
              <v:shape style="position:absolute;left:1870;top:3368;width:10;height:20" coordorigin="1870,3368" coordsize="10,20" path="m1870,3387l1880,3387,1880,3368,1870,3368,1870,3387xe" filled="true" fillcolor="#000000" stroked="false">
                <v:path arrowok="t"/>
                <v:fill type="solid"/>
              </v:shape>
            </v:group>
            <v:group style="position:absolute;left:1870;top:3394;width:10;height:2" coordorigin="1870,3394" coordsize="10,2">
              <v:shape style="position:absolute;left:1870;top:3394;width:10;height:2" coordorigin="1870,3394" coordsize="10,0" path="m1870,3394l1880,3394e" filled="false" stroked="true" strokeweight=".72pt" strokecolor="#000000">
                <v:path arrowok="t"/>
              </v:shape>
            </v:group>
            <v:group style="position:absolute;left:1870;top:3416;width:29;height:2" coordorigin="1870,3416" coordsize="29,2">
              <v:shape style="position:absolute;left:1870;top:3416;width:29;height:2" coordorigin="1870,3416" coordsize="29,0" path="m1870,3416l1899,3416e" filled="false" stroked="true" strokeweight="1.44pt" strokecolor="#000000">
                <v:path arrowok="t"/>
              </v:shape>
            </v:group>
            <v:group style="position:absolute;left:1899;top:3416;width:622;height:2" coordorigin="1899,3416" coordsize="622,2">
              <v:shape style="position:absolute;left:1899;top:3416;width:622;height:2" coordorigin="1899,3416" coordsize="622,0" path="m1899,3416l2520,3416e" filled="false" stroked="true" strokeweight="1.44pt" strokecolor="#000000">
                <v:path arrowok="t"/>
              </v:shape>
            </v:group>
            <v:group style="position:absolute;left:2520;top:2120;width:10;height:20" coordorigin="2520,2120" coordsize="10,20">
              <v:shape style="position:absolute;left:2520;top:2120;width:10;height:20" coordorigin="2520,2120" coordsize="10,20" path="m2520,2139l2530,2139,2530,2120,2520,2120,2520,2139xe" filled="true" fillcolor="#000000" stroked="false">
                <v:path arrowok="t"/>
                <v:fill type="solid"/>
              </v:shape>
            </v:group>
            <v:group style="position:absolute;left:2520;top:2139;width:10;height:20" coordorigin="2520,2139" coordsize="10,20">
              <v:shape style="position:absolute;left:2520;top:2139;width:10;height:20" coordorigin="2520,2139" coordsize="10,20" path="m2520,2158l2530,2158,2530,2139,2520,2139,2520,2158xe" filled="true" fillcolor="#000000" stroked="false">
                <v:path arrowok="t"/>
                <v:fill type="solid"/>
              </v:shape>
            </v:group>
            <v:group style="position:absolute;left:2520;top:2158;width:10;height:20" coordorigin="2520,2158" coordsize="10,20">
              <v:shape style="position:absolute;left:2520;top:2158;width:10;height:20" coordorigin="2520,2158" coordsize="10,20" path="m2520,2177l2530,2177,2530,2158,2520,2158,2520,2177xe" filled="true" fillcolor="#000000" stroked="false">
                <v:path arrowok="t"/>
                <v:fill type="solid"/>
              </v:shape>
            </v:group>
            <v:group style="position:absolute;left:2520;top:2177;width:10;height:20" coordorigin="2520,2177" coordsize="10,20">
              <v:shape style="position:absolute;left:2520;top:2177;width:10;height:20" coordorigin="2520,2177" coordsize="10,20" path="m2520,2196l2530,2196,2530,2177,2520,2177,2520,2196xe" filled="true" fillcolor="#000000" stroked="false">
                <v:path arrowok="t"/>
                <v:fill type="solid"/>
              </v:shape>
            </v:group>
            <v:group style="position:absolute;left:2520;top:2196;width:10;height:20" coordorigin="2520,2196" coordsize="10,20">
              <v:shape style="position:absolute;left:2520;top:2196;width:10;height:20" coordorigin="2520,2196" coordsize="10,20" path="m2520,2216l2530,2216,2530,2196,2520,2196,2520,2216xe" filled="true" fillcolor="#000000" stroked="false">
                <v:path arrowok="t"/>
                <v:fill type="solid"/>
              </v:shape>
            </v:group>
            <v:group style="position:absolute;left:2520;top:2216;width:10;height:20" coordorigin="2520,2216" coordsize="10,20">
              <v:shape style="position:absolute;left:2520;top:2216;width:10;height:20" coordorigin="2520,2216" coordsize="10,20" path="m2520,2235l2530,2235,2530,2216,2520,2216,2520,2235xe" filled="true" fillcolor="#000000" stroked="false">
                <v:path arrowok="t"/>
                <v:fill type="solid"/>
              </v:shape>
            </v:group>
            <v:group style="position:absolute;left:2520;top:2235;width:10;height:20" coordorigin="2520,2235" coordsize="10,20">
              <v:shape style="position:absolute;left:2520;top:2235;width:10;height:20" coordorigin="2520,2235" coordsize="10,20" path="m2520,2254l2530,2254,2530,2235,2520,2235,2520,2254xe" filled="true" fillcolor="#000000" stroked="false">
                <v:path arrowok="t"/>
                <v:fill type="solid"/>
              </v:shape>
            </v:group>
            <v:group style="position:absolute;left:2520;top:2254;width:10;height:20" coordorigin="2520,2254" coordsize="10,20">
              <v:shape style="position:absolute;left:2520;top:2254;width:10;height:20" coordorigin="2520,2254" coordsize="10,20" path="m2520,2273l2530,2273,2530,2254,2520,2254,2520,2273xe" filled="true" fillcolor="#000000" stroked="false">
                <v:path arrowok="t"/>
                <v:fill type="solid"/>
              </v:shape>
            </v:group>
            <v:group style="position:absolute;left:2520;top:2273;width:10;height:20" coordorigin="2520,2273" coordsize="10,20">
              <v:shape style="position:absolute;left:2520;top:2273;width:10;height:20" coordorigin="2520,2273" coordsize="10,20" path="m2520,2292l2530,2292,2530,2273,2520,2273,2520,2292xe" filled="true" fillcolor="#000000" stroked="false">
                <v:path arrowok="t"/>
                <v:fill type="solid"/>
              </v:shape>
            </v:group>
            <v:group style="position:absolute;left:2520;top:2292;width:10;height:20" coordorigin="2520,2292" coordsize="10,20">
              <v:shape style="position:absolute;left:2520;top:2292;width:10;height:20" coordorigin="2520,2292" coordsize="10,20" path="m2520,2312l2530,2312,2530,2292,2520,2292,2520,2312xe" filled="true" fillcolor="#000000" stroked="false">
                <v:path arrowok="t"/>
                <v:fill type="solid"/>
              </v:shape>
            </v:group>
            <v:group style="position:absolute;left:2520;top:2312;width:10;height:20" coordorigin="2520,2312" coordsize="10,20">
              <v:shape style="position:absolute;left:2520;top:2312;width:10;height:20" coordorigin="2520,2312" coordsize="10,20" path="m2520,2331l2530,2331,2530,2312,2520,2312,2520,2331xe" filled="true" fillcolor="#000000" stroked="false">
                <v:path arrowok="t"/>
                <v:fill type="solid"/>
              </v:shape>
            </v:group>
            <v:group style="position:absolute;left:2520;top:2331;width:10;height:20" coordorigin="2520,2331" coordsize="10,20">
              <v:shape style="position:absolute;left:2520;top:2331;width:10;height:20" coordorigin="2520,2331" coordsize="10,20" path="m2520,2350l2530,2350,2530,2331,2520,2331,2520,2350xe" filled="true" fillcolor="#000000" stroked="false">
                <v:path arrowok="t"/>
                <v:fill type="solid"/>
              </v:shape>
            </v:group>
            <v:group style="position:absolute;left:2520;top:2350;width:10;height:20" coordorigin="2520,2350" coordsize="10,20">
              <v:shape style="position:absolute;left:2520;top:2350;width:10;height:20" coordorigin="2520,2350" coordsize="10,20" path="m2520,2369l2530,2369,2530,2350,2520,2350,2520,2369xe" filled="true" fillcolor="#000000" stroked="false">
                <v:path arrowok="t"/>
                <v:fill type="solid"/>
              </v:shape>
            </v:group>
            <v:group style="position:absolute;left:2520;top:2369;width:10;height:20" coordorigin="2520,2369" coordsize="10,20">
              <v:shape style="position:absolute;left:2520;top:2369;width:10;height:20" coordorigin="2520,2369" coordsize="10,20" path="m2520,2388l2530,2388,2530,2369,2520,2369,2520,2388xe" filled="true" fillcolor="#000000" stroked="false">
                <v:path arrowok="t"/>
                <v:fill type="solid"/>
              </v:shape>
            </v:group>
            <v:group style="position:absolute;left:2520;top:2388;width:10;height:20" coordorigin="2520,2388" coordsize="10,20">
              <v:shape style="position:absolute;left:2520;top:2388;width:10;height:20" coordorigin="2520,2388" coordsize="10,20" path="m2520,2408l2530,2408,2530,2388,2520,2388,2520,2408xe" filled="true" fillcolor="#000000" stroked="false">
                <v:path arrowok="t"/>
                <v:fill type="solid"/>
              </v:shape>
            </v:group>
            <v:group style="position:absolute;left:2520;top:2408;width:10;height:20" coordorigin="2520,2408" coordsize="10,20">
              <v:shape style="position:absolute;left:2520;top:2408;width:10;height:20" coordorigin="2520,2408" coordsize="10,20" path="m2520,2427l2530,2427,2530,2408,2520,2408,2520,2427xe" filled="true" fillcolor="#000000" stroked="false">
                <v:path arrowok="t"/>
                <v:fill type="solid"/>
              </v:shape>
            </v:group>
            <v:group style="position:absolute;left:2520;top:2427;width:10;height:20" coordorigin="2520,2427" coordsize="10,20">
              <v:shape style="position:absolute;left:2520;top:2427;width:10;height:20" coordorigin="2520,2427" coordsize="10,20" path="m2520,2446l2530,2446,2530,2427,2520,2427,2520,2446xe" filled="true" fillcolor="#000000" stroked="false">
                <v:path arrowok="t"/>
                <v:fill type="solid"/>
              </v:shape>
            </v:group>
            <v:group style="position:absolute;left:2520;top:2446;width:10;height:20" coordorigin="2520,2446" coordsize="10,20">
              <v:shape style="position:absolute;left:2520;top:2446;width:10;height:20" coordorigin="2520,2446" coordsize="10,20" path="m2520,2465l2530,2465,2530,2446,2520,2446,2520,2465xe" filled="true" fillcolor="#000000" stroked="false">
                <v:path arrowok="t"/>
                <v:fill type="solid"/>
              </v:shape>
            </v:group>
            <v:group style="position:absolute;left:2520;top:2465;width:10;height:20" coordorigin="2520,2465" coordsize="10,20">
              <v:shape style="position:absolute;left:2520;top:2465;width:10;height:20" coordorigin="2520,2465" coordsize="10,20" path="m2520,2484l2530,2484,2530,2465,2520,2465,2520,2484xe" filled="true" fillcolor="#000000" stroked="false">
                <v:path arrowok="t"/>
                <v:fill type="solid"/>
              </v:shape>
            </v:group>
            <v:group style="position:absolute;left:2520;top:2484;width:10;height:20" coordorigin="2520,2484" coordsize="10,20">
              <v:shape style="position:absolute;left:2520;top:2484;width:10;height:20" coordorigin="2520,2484" coordsize="10,20" path="m2520,2504l2530,2504,2530,2484,2520,2484,2520,2504xe" filled="true" fillcolor="#000000" stroked="false">
                <v:path arrowok="t"/>
                <v:fill type="solid"/>
              </v:shape>
            </v:group>
            <v:group style="position:absolute;left:2520;top:2504;width:10;height:20" coordorigin="2520,2504" coordsize="10,20">
              <v:shape style="position:absolute;left:2520;top:2504;width:10;height:20" coordorigin="2520,2504" coordsize="10,20" path="m2520,2523l2530,2523,2530,2504,2520,2504,2520,2523xe" filled="true" fillcolor="#000000" stroked="false">
                <v:path arrowok="t"/>
                <v:fill type="solid"/>
              </v:shape>
            </v:group>
            <v:group style="position:absolute;left:2520;top:2523;width:10;height:20" coordorigin="2520,2523" coordsize="10,20">
              <v:shape style="position:absolute;left:2520;top:2523;width:10;height:20" coordorigin="2520,2523" coordsize="10,20" path="m2520,2542l2530,2542,2530,2523,2520,2523,2520,2542xe" filled="true" fillcolor="#000000" stroked="false">
                <v:path arrowok="t"/>
                <v:fill type="solid"/>
              </v:shape>
            </v:group>
            <v:group style="position:absolute;left:2520;top:2542;width:10;height:20" coordorigin="2520,2542" coordsize="10,20">
              <v:shape style="position:absolute;left:2520;top:2542;width:10;height:20" coordorigin="2520,2542" coordsize="10,20" path="m2520,2561l2530,2561,2530,2542,2520,2542,2520,2561xe" filled="true" fillcolor="#000000" stroked="false">
                <v:path arrowok="t"/>
                <v:fill type="solid"/>
              </v:shape>
            </v:group>
            <v:group style="position:absolute;left:2520;top:2561;width:10;height:20" coordorigin="2520,2561" coordsize="10,20">
              <v:shape style="position:absolute;left:2520;top:2561;width:10;height:20" coordorigin="2520,2561" coordsize="10,20" path="m2520,2580l2530,2580,2530,2561,2520,2561,2520,2580xe" filled="true" fillcolor="#000000" stroked="false">
                <v:path arrowok="t"/>
                <v:fill type="solid"/>
              </v:shape>
            </v:group>
            <v:group style="position:absolute;left:2520;top:2580;width:10;height:20" coordorigin="2520,2580" coordsize="10,20">
              <v:shape style="position:absolute;left:2520;top:2580;width:10;height:20" coordorigin="2520,2580" coordsize="10,20" path="m2520,2600l2530,2600,2530,2580,2520,2580,2520,2600xe" filled="true" fillcolor="#000000" stroked="false">
                <v:path arrowok="t"/>
                <v:fill type="solid"/>
              </v:shape>
            </v:group>
            <v:group style="position:absolute;left:2520;top:2600;width:10;height:20" coordorigin="2520,2600" coordsize="10,20">
              <v:shape style="position:absolute;left:2520;top:2600;width:10;height:20" coordorigin="2520,2600" coordsize="10,20" path="m2520,2619l2530,2619,2530,2600,2520,2600,2520,2619xe" filled="true" fillcolor="#000000" stroked="false">
                <v:path arrowok="t"/>
                <v:fill type="solid"/>
              </v:shape>
            </v:group>
            <v:group style="position:absolute;left:2520;top:2619;width:10;height:20" coordorigin="2520,2619" coordsize="10,20">
              <v:shape style="position:absolute;left:2520;top:2619;width:10;height:20" coordorigin="2520,2619" coordsize="10,20" path="m2520,2638l2530,2638,2530,2619,2520,2619,2520,2638xe" filled="true" fillcolor="#000000" stroked="false">
                <v:path arrowok="t"/>
                <v:fill type="solid"/>
              </v:shape>
            </v:group>
            <v:group style="position:absolute;left:2520;top:2638;width:10;height:20" coordorigin="2520,2638" coordsize="10,20">
              <v:shape style="position:absolute;left:2520;top:2638;width:10;height:20" coordorigin="2520,2638" coordsize="10,20" path="m2520,2657l2530,2657,2530,2638,2520,2638,2520,2657xe" filled="true" fillcolor="#000000" stroked="false">
                <v:path arrowok="t"/>
                <v:fill type="solid"/>
              </v:shape>
            </v:group>
            <v:group style="position:absolute;left:2520;top:2657;width:10;height:20" coordorigin="2520,2657" coordsize="10,20">
              <v:shape style="position:absolute;left:2520;top:2657;width:10;height:20" coordorigin="2520,2657" coordsize="10,20" path="m2520,2676l2530,2676,2530,2657,2520,2657,2520,2676xe" filled="true" fillcolor="#000000" stroked="false">
                <v:path arrowok="t"/>
                <v:fill type="solid"/>
              </v:shape>
            </v:group>
            <v:group style="position:absolute;left:2520;top:2676;width:10;height:20" coordorigin="2520,2676" coordsize="10,20">
              <v:shape style="position:absolute;left:2520;top:2676;width:10;height:20" coordorigin="2520,2676" coordsize="10,20" path="m2520,2696l2530,2696,2530,2676,2520,2676,2520,2696xe" filled="true" fillcolor="#000000" stroked="false">
                <v:path arrowok="t"/>
                <v:fill type="solid"/>
              </v:shape>
            </v:group>
            <v:group style="position:absolute;left:2520;top:2696;width:10;height:20" coordorigin="2520,2696" coordsize="10,20">
              <v:shape style="position:absolute;left:2520;top:2696;width:10;height:20" coordorigin="2520,2696" coordsize="10,20" path="m2520,2715l2530,2715,2530,2696,2520,2696,2520,2715xe" filled="true" fillcolor="#000000" stroked="false">
                <v:path arrowok="t"/>
                <v:fill type="solid"/>
              </v:shape>
            </v:group>
            <v:group style="position:absolute;left:2520;top:2715;width:10;height:20" coordorigin="2520,2715" coordsize="10,20">
              <v:shape style="position:absolute;left:2520;top:2715;width:10;height:20" coordorigin="2520,2715" coordsize="10,20" path="m2520,2734l2530,2734,2530,2715,2520,2715,2520,2734xe" filled="true" fillcolor="#000000" stroked="false">
                <v:path arrowok="t"/>
                <v:fill type="solid"/>
              </v:shape>
            </v:group>
            <v:group style="position:absolute;left:2520;top:2734;width:10;height:20" coordorigin="2520,2734" coordsize="10,20">
              <v:shape style="position:absolute;left:2520;top:2734;width:10;height:20" coordorigin="2520,2734" coordsize="10,20" path="m2520,2753l2530,2753,2530,2734,2520,2734,2520,2753xe" filled="true" fillcolor="#000000" stroked="false">
                <v:path arrowok="t"/>
                <v:fill type="solid"/>
              </v:shape>
            </v:group>
            <v:group style="position:absolute;left:2520;top:2753;width:10;height:20" coordorigin="2520,2753" coordsize="10,20">
              <v:shape style="position:absolute;left:2520;top:2753;width:10;height:20" coordorigin="2520,2753" coordsize="10,20" path="m2520,2772l2530,2772,2530,2753,2520,2753,2520,2772xe" filled="true" fillcolor="#000000" stroked="false">
                <v:path arrowok="t"/>
                <v:fill type="solid"/>
              </v:shape>
            </v:group>
            <v:group style="position:absolute;left:2520;top:2772;width:10;height:20" coordorigin="2520,2772" coordsize="10,20">
              <v:shape style="position:absolute;left:2520;top:2772;width:10;height:20" coordorigin="2520,2772" coordsize="10,20" path="m2520,2792l2530,2792,2530,2772,2520,2772,2520,2792xe" filled="true" fillcolor="#000000" stroked="false">
                <v:path arrowok="t"/>
                <v:fill type="solid"/>
              </v:shape>
            </v:group>
            <v:group style="position:absolute;left:2520;top:2792;width:10;height:20" coordorigin="2520,2792" coordsize="10,20">
              <v:shape style="position:absolute;left:2520;top:2792;width:10;height:20" coordorigin="2520,2792" coordsize="10,20" path="m2520,2811l2530,2811,2530,2792,2520,2792,2520,2811xe" filled="true" fillcolor="#000000" stroked="false">
                <v:path arrowok="t"/>
                <v:fill type="solid"/>
              </v:shape>
            </v:group>
            <v:group style="position:absolute;left:2520;top:2811;width:10;height:20" coordorigin="2520,2811" coordsize="10,20">
              <v:shape style="position:absolute;left:2520;top:2811;width:10;height:20" coordorigin="2520,2811" coordsize="10,20" path="m2520,2830l2530,2830,2530,2811,2520,2811,2520,2830xe" filled="true" fillcolor="#000000" stroked="false">
                <v:path arrowok="t"/>
                <v:fill type="solid"/>
              </v:shape>
            </v:group>
            <v:group style="position:absolute;left:2520;top:2830;width:10;height:20" coordorigin="2520,2830" coordsize="10,20">
              <v:shape style="position:absolute;left:2520;top:2830;width:10;height:20" coordorigin="2520,2830" coordsize="10,20" path="m2520,2849l2530,2849,2530,2830,2520,2830,2520,2849xe" filled="true" fillcolor="#000000" stroked="false">
                <v:path arrowok="t"/>
                <v:fill type="solid"/>
              </v:shape>
            </v:group>
            <v:group style="position:absolute;left:2520;top:2849;width:10;height:20" coordorigin="2520,2849" coordsize="10,20">
              <v:shape style="position:absolute;left:2520;top:2849;width:10;height:20" coordorigin="2520,2849" coordsize="10,20" path="m2520,2868l2530,2868,2530,2849,2520,2849,2520,2868xe" filled="true" fillcolor="#000000" stroked="false">
                <v:path arrowok="t"/>
                <v:fill type="solid"/>
              </v:shape>
            </v:group>
            <v:group style="position:absolute;left:2520;top:2868;width:10;height:20" coordorigin="2520,2868" coordsize="10,20">
              <v:shape style="position:absolute;left:2520;top:2868;width:10;height:20" coordorigin="2520,2868" coordsize="10,20" path="m2520,2888l2530,2888,2530,2868,2520,2868,2520,2888xe" filled="true" fillcolor="#000000" stroked="false">
                <v:path arrowok="t"/>
                <v:fill type="solid"/>
              </v:shape>
            </v:group>
            <v:group style="position:absolute;left:2520;top:2888;width:10;height:20" coordorigin="2520,2888" coordsize="10,20">
              <v:shape style="position:absolute;left:2520;top:2888;width:10;height:20" coordorigin="2520,2888" coordsize="10,20" path="m2520,2907l2530,2907,2530,2888,2520,2888,2520,2907xe" filled="true" fillcolor="#000000" stroked="false">
                <v:path arrowok="t"/>
                <v:fill type="solid"/>
              </v:shape>
            </v:group>
            <v:group style="position:absolute;left:2520;top:2907;width:10;height:20" coordorigin="2520,2907" coordsize="10,20">
              <v:shape style="position:absolute;left:2520;top:2907;width:10;height:20" coordorigin="2520,2907" coordsize="10,20" path="m2520,2926l2530,2926,2530,2907,2520,2907,2520,2926xe" filled="true" fillcolor="#000000" stroked="false">
                <v:path arrowok="t"/>
                <v:fill type="solid"/>
              </v:shape>
            </v:group>
            <v:group style="position:absolute;left:2520;top:2926;width:10;height:20" coordorigin="2520,2926" coordsize="10,20">
              <v:shape style="position:absolute;left:2520;top:2926;width:10;height:20" coordorigin="2520,2926" coordsize="10,20" path="m2520,2945l2530,2945,2530,2926,2520,2926,2520,2945xe" filled="true" fillcolor="#000000" stroked="false">
                <v:path arrowok="t"/>
                <v:fill type="solid"/>
              </v:shape>
            </v:group>
            <v:group style="position:absolute;left:2520;top:2945;width:10;height:20" coordorigin="2520,2945" coordsize="10,20">
              <v:shape style="position:absolute;left:2520;top:2945;width:10;height:20" coordorigin="2520,2945" coordsize="10,20" path="m2520,2964l2530,2964,2530,2945,2520,2945,2520,2964xe" filled="true" fillcolor="#000000" stroked="false">
                <v:path arrowok="t"/>
                <v:fill type="solid"/>
              </v:shape>
            </v:group>
            <v:group style="position:absolute;left:2520;top:2964;width:10;height:20" coordorigin="2520,2964" coordsize="10,20">
              <v:shape style="position:absolute;left:2520;top:2964;width:10;height:20" coordorigin="2520,2964" coordsize="10,20" path="m2520,2984l2530,2984,2530,2964,2520,2964,2520,2984xe" filled="true" fillcolor="#000000" stroked="false">
                <v:path arrowok="t"/>
                <v:fill type="solid"/>
              </v:shape>
            </v:group>
            <v:group style="position:absolute;left:2520;top:2984;width:10;height:20" coordorigin="2520,2984" coordsize="10,20">
              <v:shape style="position:absolute;left:2520;top:2984;width:10;height:20" coordorigin="2520,2984" coordsize="10,20" path="m2520,3003l2530,3003,2530,2984,2520,2984,2520,3003xe" filled="true" fillcolor="#000000" stroked="false">
                <v:path arrowok="t"/>
                <v:fill type="solid"/>
              </v:shape>
            </v:group>
            <v:group style="position:absolute;left:2520;top:3003;width:10;height:20" coordorigin="2520,3003" coordsize="10,20">
              <v:shape style="position:absolute;left:2520;top:3003;width:10;height:20" coordorigin="2520,3003" coordsize="10,20" path="m2520,3022l2530,3022,2530,3003,2520,3003,2520,3022xe" filled="true" fillcolor="#000000" stroked="false">
                <v:path arrowok="t"/>
                <v:fill type="solid"/>
              </v:shape>
            </v:group>
            <v:group style="position:absolute;left:2520;top:3022;width:10;height:20" coordorigin="2520,3022" coordsize="10,20">
              <v:shape style="position:absolute;left:2520;top:3022;width:10;height:20" coordorigin="2520,3022" coordsize="10,20" path="m2520,3041l2530,3041,2530,3022,2520,3022,2520,3041xe" filled="true" fillcolor="#000000" stroked="false">
                <v:path arrowok="t"/>
                <v:fill type="solid"/>
              </v:shape>
            </v:group>
            <v:group style="position:absolute;left:2520;top:3041;width:10;height:20" coordorigin="2520,3041" coordsize="10,20">
              <v:shape style="position:absolute;left:2520;top:3041;width:10;height:20" coordorigin="2520,3041" coordsize="10,20" path="m2520,3060l2530,3060,2530,3041,2520,3041,2520,3060xe" filled="true" fillcolor="#000000" stroked="false">
                <v:path arrowok="t"/>
                <v:fill type="solid"/>
              </v:shape>
            </v:group>
            <v:group style="position:absolute;left:2520;top:3060;width:10;height:20" coordorigin="2520,3060" coordsize="10,20">
              <v:shape style="position:absolute;left:2520;top:3060;width:10;height:20" coordorigin="2520,3060" coordsize="10,20" path="m2520,3080l2530,3080,2530,3060,2520,3060,2520,3080xe" filled="true" fillcolor="#000000" stroked="false">
                <v:path arrowok="t"/>
                <v:fill type="solid"/>
              </v:shape>
            </v:group>
            <v:group style="position:absolute;left:2520;top:3080;width:10;height:20" coordorigin="2520,3080" coordsize="10,20">
              <v:shape style="position:absolute;left:2520;top:3080;width:10;height:20" coordorigin="2520,3080" coordsize="10,20" path="m2520,3099l2530,3099,2530,3080,2520,3080,2520,3099xe" filled="true" fillcolor="#000000" stroked="false">
                <v:path arrowok="t"/>
                <v:fill type="solid"/>
              </v:shape>
            </v:group>
            <v:group style="position:absolute;left:2520;top:3099;width:10;height:20" coordorigin="2520,3099" coordsize="10,20">
              <v:shape style="position:absolute;left:2520;top:3099;width:10;height:20" coordorigin="2520,3099" coordsize="10,20" path="m2520,3118l2530,3118,2530,3099,2520,3099,2520,3118xe" filled="true" fillcolor="#000000" stroked="false">
                <v:path arrowok="t"/>
                <v:fill type="solid"/>
              </v:shape>
            </v:group>
            <v:group style="position:absolute;left:2520;top:3118;width:10;height:20" coordorigin="2520,3118" coordsize="10,20">
              <v:shape style="position:absolute;left:2520;top:3118;width:10;height:20" coordorigin="2520,3118" coordsize="10,20" path="m2520,3137l2530,3137,2530,3118,2520,3118,2520,3137xe" filled="true" fillcolor="#000000" stroked="false">
                <v:path arrowok="t"/>
                <v:fill type="solid"/>
              </v:shape>
            </v:group>
            <v:group style="position:absolute;left:2520;top:3137;width:10;height:20" coordorigin="2520,3137" coordsize="10,20">
              <v:shape style="position:absolute;left:2520;top:3137;width:10;height:20" coordorigin="2520,3137" coordsize="10,20" path="m2520,3156l2530,3156,2530,3137,2520,3137,2520,3156xe" filled="true" fillcolor="#000000" stroked="false">
                <v:path arrowok="t"/>
                <v:fill type="solid"/>
              </v:shape>
            </v:group>
            <v:group style="position:absolute;left:2520;top:3156;width:10;height:20" coordorigin="2520,3156" coordsize="10,20">
              <v:shape style="position:absolute;left:2520;top:3156;width:10;height:20" coordorigin="2520,3156" coordsize="10,20" path="m2520,3176l2530,3176,2530,3156,2520,3156,2520,3176xe" filled="true" fillcolor="#000000" stroked="false">
                <v:path arrowok="t"/>
                <v:fill type="solid"/>
              </v:shape>
            </v:group>
            <v:group style="position:absolute;left:2520;top:3176;width:10;height:20" coordorigin="2520,3176" coordsize="10,20">
              <v:shape style="position:absolute;left:2520;top:3176;width:10;height:20" coordorigin="2520,3176" coordsize="10,20" path="m2520,3195l2530,3195,2530,3176,2520,3176,2520,3195xe" filled="true" fillcolor="#000000" stroked="false">
                <v:path arrowok="t"/>
                <v:fill type="solid"/>
              </v:shape>
            </v:group>
            <v:group style="position:absolute;left:2520;top:3195;width:10;height:20" coordorigin="2520,3195" coordsize="10,20">
              <v:shape style="position:absolute;left:2520;top:3195;width:10;height:20" coordorigin="2520,3195" coordsize="10,20" path="m2520,3214l2530,3214,2530,3195,2520,3195,2520,3214xe" filled="true" fillcolor="#000000" stroked="false">
                <v:path arrowok="t"/>
                <v:fill type="solid"/>
              </v:shape>
            </v:group>
            <v:group style="position:absolute;left:2520;top:3214;width:10;height:20" coordorigin="2520,3214" coordsize="10,20">
              <v:shape style="position:absolute;left:2520;top:3214;width:10;height:20" coordorigin="2520,3214" coordsize="10,20" path="m2520,3233l2530,3233,2530,3214,2520,3214,2520,3233xe" filled="true" fillcolor="#000000" stroked="false">
                <v:path arrowok="t"/>
                <v:fill type="solid"/>
              </v:shape>
            </v:group>
            <v:group style="position:absolute;left:2520;top:3233;width:10;height:20" coordorigin="2520,3233" coordsize="10,20">
              <v:shape style="position:absolute;left:2520;top:3233;width:10;height:20" coordorigin="2520,3233" coordsize="10,20" path="m2520,3252l2530,3252,2530,3233,2520,3233,2520,3252xe" filled="true" fillcolor="#000000" stroked="false">
                <v:path arrowok="t"/>
                <v:fill type="solid"/>
              </v:shape>
            </v:group>
            <v:group style="position:absolute;left:2520;top:3252;width:10;height:20" coordorigin="2520,3252" coordsize="10,20">
              <v:shape style="position:absolute;left:2520;top:3252;width:10;height:20" coordorigin="2520,3252" coordsize="10,20" path="m2520,3272l2530,3272,2530,3252,2520,3252,2520,3272xe" filled="true" fillcolor="#000000" stroked="false">
                <v:path arrowok="t"/>
                <v:fill type="solid"/>
              </v:shape>
            </v:group>
            <v:group style="position:absolute;left:2520;top:3272;width:10;height:20" coordorigin="2520,3272" coordsize="10,20">
              <v:shape style="position:absolute;left:2520;top:3272;width:10;height:20" coordorigin="2520,3272" coordsize="10,20" path="m2520,3291l2530,3291,2530,3272,2520,3272,2520,3291xe" filled="true" fillcolor="#000000" stroked="false">
                <v:path arrowok="t"/>
                <v:fill type="solid"/>
              </v:shape>
            </v:group>
            <v:group style="position:absolute;left:2520;top:3291;width:10;height:20" coordorigin="2520,3291" coordsize="10,20">
              <v:shape style="position:absolute;left:2520;top:3291;width:10;height:20" coordorigin="2520,3291" coordsize="10,20" path="m2520,3310l2530,3310,2530,3291,2520,3291,2520,3310xe" filled="true" fillcolor="#000000" stroked="false">
                <v:path arrowok="t"/>
                <v:fill type="solid"/>
              </v:shape>
            </v:group>
            <v:group style="position:absolute;left:2520;top:3310;width:10;height:20" coordorigin="2520,3310" coordsize="10,20">
              <v:shape style="position:absolute;left:2520;top:3310;width:10;height:20" coordorigin="2520,3310" coordsize="10,20" path="m2520,3329l2530,3329,2530,3310,2520,3310,2520,3329xe" filled="true" fillcolor="#000000" stroked="false">
                <v:path arrowok="t"/>
                <v:fill type="solid"/>
              </v:shape>
            </v:group>
            <v:group style="position:absolute;left:2520;top:3329;width:10;height:20" coordorigin="2520,3329" coordsize="10,20">
              <v:shape style="position:absolute;left:2520;top:3329;width:10;height:20" coordorigin="2520,3329" coordsize="10,20" path="m2520,3348l2530,3348,2530,3329,2520,3329,2520,3348xe" filled="true" fillcolor="#000000" stroked="false">
                <v:path arrowok="t"/>
                <v:fill type="solid"/>
              </v:shape>
            </v:group>
            <v:group style="position:absolute;left:2520;top:3348;width:10;height:20" coordorigin="2520,3348" coordsize="10,20">
              <v:shape style="position:absolute;left:2520;top:3348;width:10;height:20" coordorigin="2520,3348" coordsize="10,20" path="m2520,3368l2530,3368,2530,3348,2520,3348,2520,3368xe" filled="true" fillcolor="#000000" stroked="false">
                <v:path arrowok="t"/>
                <v:fill type="solid"/>
              </v:shape>
            </v:group>
            <v:group style="position:absolute;left:2520;top:3368;width:10;height:20" coordorigin="2520,3368" coordsize="10,20">
              <v:shape style="position:absolute;left:2520;top:3368;width:10;height:20" coordorigin="2520,3368" coordsize="10,20" path="m2520,3387l2530,3387,2530,3368,2520,3368,2520,3387xe" filled="true" fillcolor="#000000" stroked="false">
                <v:path arrowok="t"/>
                <v:fill type="solid"/>
              </v:shape>
            </v:group>
            <v:group style="position:absolute;left:2520;top:3394;width:10;height:2" coordorigin="2520,3394" coordsize="10,2">
              <v:shape style="position:absolute;left:2520;top:3394;width:10;height:2" coordorigin="2520,3394" coordsize="10,0" path="m2520,3394l2530,3394e" filled="false" stroked="true" strokeweight=".72pt" strokecolor="#000000">
                <v:path arrowok="t"/>
              </v:shape>
            </v:group>
            <v:group style="position:absolute;left:2520;top:3416;width:29;height:2" coordorigin="2520,3416" coordsize="29,2">
              <v:shape style="position:absolute;left:2520;top:3416;width:29;height:2" coordorigin="2520,3416" coordsize="29,0" path="m2520,3416l2549,3416e" filled="false" stroked="true" strokeweight="1.44pt" strokecolor="#000000">
                <v:path arrowok="t"/>
              </v:shape>
            </v:group>
            <v:group style="position:absolute;left:2549;top:3416;width:730;height:2" coordorigin="2549,3416" coordsize="730,2">
              <v:shape style="position:absolute;left:2549;top:3416;width:730;height:2" coordorigin="2549,3416" coordsize="730,0" path="m2549,3416l3279,3416e" filled="false" stroked="true" strokeweight="1.44pt" strokecolor="#000000">
                <v:path arrowok="t"/>
              </v:shape>
            </v:group>
            <v:group style="position:absolute;left:3279;top:2120;width:10;height:20" coordorigin="3279,2120" coordsize="10,20">
              <v:shape style="position:absolute;left:3279;top:2120;width:10;height:20" coordorigin="3279,2120" coordsize="10,20" path="m3279,2139l3288,2139,3288,2120,3279,2120,3279,2139xe" filled="true" fillcolor="#000000" stroked="false">
                <v:path arrowok="t"/>
                <v:fill type="solid"/>
              </v:shape>
            </v:group>
            <v:group style="position:absolute;left:3279;top:2139;width:10;height:20" coordorigin="3279,2139" coordsize="10,20">
              <v:shape style="position:absolute;left:3279;top:2139;width:10;height:20" coordorigin="3279,2139" coordsize="10,20" path="m3279,2158l3288,2158,3288,2139,3279,2139,3279,2158xe" filled="true" fillcolor="#000000" stroked="false">
                <v:path arrowok="t"/>
                <v:fill type="solid"/>
              </v:shape>
            </v:group>
            <v:group style="position:absolute;left:3279;top:2158;width:10;height:20" coordorigin="3279,2158" coordsize="10,20">
              <v:shape style="position:absolute;left:3279;top:2158;width:10;height:20" coordorigin="3279,2158" coordsize="10,20" path="m3279,2177l3288,2177,3288,2158,3279,2158,3279,2177xe" filled="true" fillcolor="#000000" stroked="false">
                <v:path arrowok="t"/>
                <v:fill type="solid"/>
              </v:shape>
            </v:group>
            <v:group style="position:absolute;left:3279;top:2177;width:10;height:20" coordorigin="3279,2177" coordsize="10,20">
              <v:shape style="position:absolute;left:3279;top:2177;width:10;height:20" coordorigin="3279,2177" coordsize="10,20" path="m3279,2196l3288,2196,3288,2177,3279,2177,3279,2196xe" filled="true" fillcolor="#000000" stroked="false">
                <v:path arrowok="t"/>
                <v:fill type="solid"/>
              </v:shape>
            </v:group>
            <v:group style="position:absolute;left:3279;top:2196;width:10;height:20" coordorigin="3279,2196" coordsize="10,20">
              <v:shape style="position:absolute;left:3279;top:2196;width:10;height:20" coordorigin="3279,2196" coordsize="10,20" path="m3279,2216l3288,2216,3288,2196,3279,2196,3279,2216xe" filled="true" fillcolor="#000000" stroked="false">
                <v:path arrowok="t"/>
                <v:fill type="solid"/>
              </v:shape>
            </v:group>
            <v:group style="position:absolute;left:3279;top:2216;width:10;height:20" coordorigin="3279,2216" coordsize="10,20">
              <v:shape style="position:absolute;left:3279;top:2216;width:10;height:20" coordorigin="3279,2216" coordsize="10,20" path="m3279,2235l3288,2235,3288,2216,3279,2216,3279,2235xe" filled="true" fillcolor="#000000" stroked="false">
                <v:path arrowok="t"/>
                <v:fill type="solid"/>
              </v:shape>
            </v:group>
            <v:group style="position:absolute;left:3279;top:2235;width:10;height:20" coordorigin="3279,2235" coordsize="10,20">
              <v:shape style="position:absolute;left:3279;top:2235;width:10;height:20" coordorigin="3279,2235" coordsize="10,20" path="m3279,2254l3288,2254,3288,2235,3279,2235,3279,2254xe" filled="true" fillcolor="#000000" stroked="false">
                <v:path arrowok="t"/>
                <v:fill type="solid"/>
              </v:shape>
            </v:group>
            <v:group style="position:absolute;left:3279;top:2254;width:10;height:20" coordorigin="3279,2254" coordsize="10,20">
              <v:shape style="position:absolute;left:3279;top:2254;width:10;height:20" coordorigin="3279,2254" coordsize="10,20" path="m3279,2273l3288,2273,3288,2254,3279,2254,3279,2273xe" filled="true" fillcolor="#000000" stroked="false">
                <v:path arrowok="t"/>
                <v:fill type="solid"/>
              </v:shape>
            </v:group>
            <v:group style="position:absolute;left:3279;top:2273;width:10;height:20" coordorigin="3279,2273" coordsize="10,20">
              <v:shape style="position:absolute;left:3279;top:2273;width:10;height:20" coordorigin="3279,2273" coordsize="10,20" path="m3279,2292l3288,2292,3288,2273,3279,2273,3279,2292xe" filled="true" fillcolor="#000000" stroked="false">
                <v:path arrowok="t"/>
                <v:fill type="solid"/>
              </v:shape>
            </v:group>
            <v:group style="position:absolute;left:3279;top:2292;width:10;height:20" coordorigin="3279,2292" coordsize="10,20">
              <v:shape style="position:absolute;left:3279;top:2292;width:10;height:20" coordorigin="3279,2292" coordsize="10,20" path="m3279,2312l3288,2312,3288,2292,3279,2292,3279,2312xe" filled="true" fillcolor="#000000" stroked="false">
                <v:path arrowok="t"/>
                <v:fill type="solid"/>
              </v:shape>
            </v:group>
            <v:group style="position:absolute;left:3279;top:2312;width:10;height:20" coordorigin="3279,2312" coordsize="10,20">
              <v:shape style="position:absolute;left:3279;top:2312;width:10;height:20" coordorigin="3279,2312" coordsize="10,20" path="m3279,2331l3288,2331,3288,2312,3279,2312,3279,2331xe" filled="true" fillcolor="#000000" stroked="false">
                <v:path arrowok="t"/>
                <v:fill type="solid"/>
              </v:shape>
            </v:group>
            <v:group style="position:absolute;left:3279;top:2331;width:10;height:20" coordorigin="3279,2331" coordsize="10,20">
              <v:shape style="position:absolute;left:3279;top:2331;width:10;height:20" coordorigin="3279,2331" coordsize="10,20" path="m3279,2350l3288,2350,3288,2331,3279,2331,3279,2350xe" filled="true" fillcolor="#000000" stroked="false">
                <v:path arrowok="t"/>
                <v:fill type="solid"/>
              </v:shape>
            </v:group>
            <v:group style="position:absolute;left:3279;top:2350;width:10;height:20" coordorigin="3279,2350" coordsize="10,20">
              <v:shape style="position:absolute;left:3279;top:2350;width:10;height:20" coordorigin="3279,2350" coordsize="10,20" path="m3279,2369l3288,2369,3288,2350,3279,2350,3279,2369xe" filled="true" fillcolor="#000000" stroked="false">
                <v:path arrowok="t"/>
                <v:fill type="solid"/>
              </v:shape>
            </v:group>
            <v:group style="position:absolute;left:3279;top:2369;width:10;height:20" coordorigin="3279,2369" coordsize="10,20">
              <v:shape style="position:absolute;left:3279;top:2369;width:10;height:20" coordorigin="3279,2369" coordsize="10,20" path="m3279,2388l3288,2388,3288,2369,3279,2369,3279,2388xe" filled="true" fillcolor="#000000" stroked="false">
                <v:path arrowok="t"/>
                <v:fill type="solid"/>
              </v:shape>
            </v:group>
            <v:group style="position:absolute;left:3279;top:2388;width:10;height:20" coordorigin="3279,2388" coordsize="10,20">
              <v:shape style="position:absolute;left:3279;top:2388;width:10;height:20" coordorigin="3279,2388" coordsize="10,20" path="m3279,2408l3288,2408,3288,2388,3279,2388,3279,2408xe" filled="true" fillcolor="#000000" stroked="false">
                <v:path arrowok="t"/>
                <v:fill type="solid"/>
              </v:shape>
            </v:group>
            <v:group style="position:absolute;left:3279;top:2408;width:10;height:20" coordorigin="3279,2408" coordsize="10,20">
              <v:shape style="position:absolute;left:3279;top:2408;width:10;height:20" coordorigin="3279,2408" coordsize="10,20" path="m3279,2427l3288,2427,3288,2408,3279,2408,3279,2427xe" filled="true" fillcolor="#000000" stroked="false">
                <v:path arrowok="t"/>
                <v:fill type="solid"/>
              </v:shape>
            </v:group>
            <v:group style="position:absolute;left:3279;top:2427;width:10;height:20" coordorigin="3279,2427" coordsize="10,20">
              <v:shape style="position:absolute;left:3279;top:2427;width:10;height:20" coordorigin="3279,2427" coordsize="10,20" path="m3279,2446l3288,2446,3288,2427,3279,2427,3279,2446xe" filled="true" fillcolor="#000000" stroked="false">
                <v:path arrowok="t"/>
                <v:fill type="solid"/>
              </v:shape>
            </v:group>
            <v:group style="position:absolute;left:3279;top:2446;width:10;height:20" coordorigin="3279,2446" coordsize="10,20">
              <v:shape style="position:absolute;left:3279;top:2446;width:10;height:20" coordorigin="3279,2446" coordsize="10,20" path="m3279,2465l3288,2465,3288,2446,3279,2446,3279,2465xe" filled="true" fillcolor="#000000" stroked="false">
                <v:path arrowok="t"/>
                <v:fill type="solid"/>
              </v:shape>
            </v:group>
            <v:group style="position:absolute;left:3279;top:2465;width:10;height:20" coordorigin="3279,2465" coordsize="10,20">
              <v:shape style="position:absolute;left:3279;top:2465;width:10;height:20" coordorigin="3279,2465" coordsize="10,20" path="m3279,2484l3288,2484,3288,2465,3279,2465,3279,2484xe" filled="true" fillcolor="#000000" stroked="false">
                <v:path arrowok="t"/>
                <v:fill type="solid"/>
              </v:shape>
            </v:group>
            <v:group style="position:absolute;left:3279;top:2484;width:10;height:20" coordorigin="3279,2484" coordsize="10,20">
              <v:shape style="position:absolute;left:3279;top:2484;width:10;height:20" coordorigin="3279,2484" coordsize="10,20" path="m3279,2504l3288,2504,3288,2484,3279,2484,3279,2504xe" filled="true" fillcolor="#000000" stroked="false">
                <v:path arrowok="t"/>
                <v:fill type="solid"/>
              </v:shape>
            </v:group>
            <v:group style="position:absolute;left:3279;top:2504;width:10;height:20" coordorigin="3279,2504" coordsize="10,20">
              <v:shape style="position:absolute;left:3279;top:2504;width:10;height:20" coordorigin="3279,2504" coordsize="10,20" path="m3279,2523l3288,2523,3288,2504,3279,2504,3279,2523xe" filled="true" fillcolor="#000000" stroked="false">
                <v:path arrowok="t"/>
                <v:fill type="solid"/>
              </v:shape>
            </v:group>
            <v:group style="position:absolute;left:3279;top:2523;width:10;height:20" coordorigin="3279,2523" coordsize="10,20">
              <v:shape style="position:absolute;left:3279;top:2523;width:10;height:20" coordorigin="3279,2523" coordsize="10,20" path="m3279,2542l3288,2542,3288,2523,3279,2523,3279,2542xe" filled="true" fillcolor="#000000" stroked="false">
                <v:path arrowok="t"/>
                <v:fill type="solid"/>
              </v:shape>
            </v:group>
            <v:group style="position:absolute;left:3279;top:2542;width:10;height:20" coordorigin="3279,2542" coordsize="10,20">
              <v:shape style="position:absolute;left:3279;top:2542;width:10;height:20" coordorigin="3279,2542" coordsize="10,20" path="m3279,2561l3288,2561,3288,2542,3279,2542,3279,2561xe" filled="true" fillcolor="#000000" stroked="false">
                <v:path arrowok="t"/>
                <v:fill type="solid"/>
              </v:shape>
            </v:group>
            <v:group style="position:absolute;left:3279;top:2561;width:10;height:20" coordorigin="3279,2561" coordsize="10,20">
              <v:shape style="position:absolute;left:3279;top:2561;width:10;height:20" coordorigin="3279,2561" coordsize="10,20" path="m3279,2580l3288,2580,3288,2561,3279,2561,3279,2580xe" filled="true" fillcolor="#000000" stroked="false">
                <v:path arrowok="t"/>
                <v:fill type="solid"/>
              </v:shape>
            </v:group>
            <v:group style="position:absolute;left:3279;top:2580;width:10;height:20" coordorigin="3279,2580" coordsize="10,20">
              <v:shape style="position:absolute;left:3279;top:2580;width:10;height:20" coordorigin="3279,2580" coordsize="10,20" path="m3279,2600l3288,2600,3288,2580,3279,2580,3279,2600xe" filled="true" fillcolor="#000000" stroked="false">
                <v:path arrowok="t"/>
                <v:fill type="solid"/>
              </v:shape>
            </v:group>
            <v:group style="position:absolute;left:3279;top:2600;width:10;height:20" coordorigin="3279,2600" coordsize="10,20">
              <v:shape style="position:absolute;left:3279;top:2600;width:10;height:20" coordorigin="3279,2600" coordsize="10,20" path="m3279,2619l3288,2619,3288,2600,3279,2600,3279,2619xe" filled="true" fillcolor="#000000" stroked="false">
                <v:path arrowok="t"/>
                <v:fill type="solid"/>
              </v:shape>
            </v:group>
            <v:group style="position:absolute;left:3279;top:2619;width:10;height:20" coordorigin="3279,2619" coordsize="10,20">
              <v:shape style="position:absolute;left:3279;top:2619;width:10;height:20" coordorigin="3279,2619" coordsize="10,20" path="m3279,2638l3288,2638,3288,2619,3279,2619,3279,2638xe" filled="true" fillcolor="#000000" stroked="false">
                <v:path arrowok="t"/>
                <v:fill type="solid"/>
              </v:shape>
            </v:group>
            <v:group style="position:absolute;left:3279;top:2638;width:10;height:20" coordorigin="3279,2638" coordsize="10,20">
              <v:shape style="position:absolute;left:3279;top:2638;width:10;height:20" coordorigin="3279,2638" coordsize="10,20" path="m3279,2657l3288,2657,3288,2638,3279,2638,3279,2657xe" filled="true" fillcolor="#000000" stroked="false">
                <v:path arrowok="t"/>
                <v:fill type="solid"/>
              </v:shape>
            </v:group>
            <v:group style="position:absolute;left:3279;top:2657;width:10;height:20" coordorigin="3279,2657" coordsize="10,20">
              <v:shape style="position:absolute;left:3279;top:2657;width:10;height:20" coordorigin="3279,2657" coordsize="10,20" path="m3279,2676l3288,2676,3288,2657,3279,2657,3279,2676xe" filled="true" fillcolor="#000000" stroked="false">
                <v:path arrowok="t"/>
                <v:fill type="solid"/>
              </v:shape>
            </v:group>
            <v:group style="position:absolute;left:3279;top:2676;width:10;height:20" coordorigin="3279,2676" coordsize="10,20">
              <v:shape style="position:absolute;left:3279;top:2676;width:10;height:20" coordorigin="3279,2676" coordsize="10,20" path="m3279,2696l3288,2696,3288,2676,3279,2676,3279,2696xe" filled="true" fillcolor="#000000" stroked="false">
                <v:path arrowok="t"/>
                <v:fill type="solid"/>
              </v:shape>
            </v:group>
            <v:group style="position:absolute;left:3279;top:2696;width:10;height:20" coordorigin="3279,2696" coordsize="10,20">
              <v:shape style="position:absolute;left:3279;top:2696;width:10;height:20" coordorigin="3279,2696" coordsize="10,20" path="m3279,2715l3288,2715,3288,2696,3279,2696,3279,2715xe" filled="true" fillcolor="#000000" stroked="false">
                <v:path arrowok="t"/>
                <v:fill type="solid"/>
              </v:shape>
            </v:group>
            <v:group style="position:absolute;left:3279;top:2715;width:10;height:20" coordorigin="3279,2715" coordsize="10,20">
              <v:shape style="position:absolute;left:3279;top:2715;width:10;height:20" coordorigin="3279,2715" coordsize="10,20" path="m3279,2734l3288,2734,3288,2715,3279,2715,3279,2734xe" filled="true" fillcolor="#000000" stroked="false">
                <v:path arrowok="t"/>
                <v:fill type="solid"/>
              </v:shape>
            </v:group>
            <v:group style="position:absolute;left:3279;top:2734;width:10;height:20" coordorigin="3279,2734" coordsize="10,20">
              <v:shape style="position:absolute;left:3279;top:2734;width:10;height:20" coordorigin="3279,2734" coordsize="10,20" path="m3279,2753l3288,2753,3288,2734,3279,2734,3279,2753xe" filled="true" fillcolor="#000000" stroked="false">
                <v:path arrowok="t"/>
                <v:fill type="solid"/>
              </v:shape>
            </v:group>
            <v:group style="position:absolute;left:3279;top:2753;width:10;height:20" coordorigin="3279,2753" coordsize="10,20">
              <v:shape style="position:absolute;left:3279;top:2753;width:10;height:20" coordorigin="3279,2753" coordsize="10,20" path="m3279,2772l3288,2772,3288,2753,3279,2753,3279,2772xe" filled="true" fillcolor="#000000" stroked="false">
                <v:path arrowok="t"/>
                <v:fill type="solid"/>
              </v:shape>
            </v:group>
            <v:group style="position:absolute;left:3279;top:2772;width:10;height:20" coordorigin="3279,2772" coordsize="10,20">
              <v:shape style="position:absolute;left:3279;top:2772;width:10;height:20" coordorigin="3279,2772" coordsize="10,20" path="m3279,2792l3288,2792,3288,2772,3279,2772,3279,2792xe" filled="true" fillcolor="#000000" stroked="false">
                <v:path arrowok="t"/>
                <v:fill type="solid"/>
              </v:shape>
            </v:group>
            <v:group style="position:absolute;left:3279;top:2792;width:10;height:20" coordorigin="3279,2792" coordsize="10,20">
              <v:shape style="position:absolute;left:3279;top:2792;width:10;height:20" coordorigin="3279,2792" coordsize="10,20" path="m3279,2811l3288,2811,3288,2792,3279,2792,3279,2811xe" filled="true" fillcolor="#000000" stroked="false">
                <v:path arrowok="t"/>
                <v:fill type="solid"/>
              </v:shape>
            </v:group>
            <v:group style="position:absolute;left:3279;top:2811;width:10;height:20" coordorigin="3279,2811" coordsize="10,20">
              <v:shape style="position:absolute;left:3279;top:2811;width:10;height:20" coordorigin="3279,2811" coordsize="10,20" path="m3279,2830l3288,2830,3288,2811,3279,2811,3279,2830xe" filled="true" fillcolor="#000000" stroked="false">
                <v:path arrowok="t"/>
                <v:fill type="solid"/>
              </v:shape>
            </v:group>
            <v:group style="position:absolute;left:3279;top:2830;width:10;height:20" coordorigin="3279,2830" coordsize="10,20">
              <v:shape style="position:absolute;left:3279;top:2830;width:10;height:20" coordorigin="3279,2830" coordsize="10,20" path="m3279,2849l3288,2849,3288,2830,3279,2830,3279,2849xe" filled="true" fillcolor="#000000" stroked="false">
                <v:path arrowok="t"/>
                <v:fill type="solid"/>
              </v:shape>
            </v:group>
            <v:group style="position:absolute;left:3279;top:2849;width:10;height:20" coordorigin="3279,2849" coordsize="10,20">
              <v:shape style="position:absolute;left:3279;top:2849;width:10;height:20" coordorigin="3279,2849" coordsize="10,20" path="m3279,2868l3288,2868,3288,2849,3279,2849,3279,2868xe" filled="true" fillcolor="#000000" stroked="false">
                <v:path arrowok="t"/>
                <v:fill type="solid"/>
              </v:shape>
            </v:group>
            <v:group style="position:absolute;left:3279;top:2868;width:10;height:20" coordorigin="3279,2868" coordsize="10,20">
              <v:shape style="position:absolute;left:3279;top:2868;width:10;height:20" coordorigin="3279,2868" coordsize="10,20" path="m3279,2888l3288,2888,3288,2868,3279,2868,3279,2888xe" filled="true" fillcolor="#000000" stroked="false">
                <v:path arrowok="t"/>
                <v:fill type="solid"/>
              </v:shape>
            </v:group>
            <v:group style="position:absolute;left:3279;top:2888;width:10;height:20" coordorigin="3279,2888" coordsize="10,20">
              <v:shape style="position:absolute;left:3279;top:2888;width:10;height:20" coordorigin="3279,2888" coordsize="10,20" path="m3279,2907l3288,2907,3288,2888,3279,2888,3279,2907xe" filled="true" fillcolor="#000000" stroked="false">
                <v:path arrowok="t"/>
                <v:fill type="solid"/>
              </v:shape>
            </v:group>
            <v:group style="position:absolute;left:3279;top:2907;width:10;height:20" coordorigin="3279,2907" coordsize="10,20">
              <v:shape style="position:absolute;left:3279;top:2907;width:10;height:20" coordorigin="3279,2907" coordsize="10,20" path="m3279,2926l3288,2926,3288,2907,3279,2907,3279,2926xe" filled="true" fillcolor="#000000" stroked="false">
                <v:path arrowok="t"/>
                <v:fill type="solid"/>
              </v:shape>
            </v:group>
            <v:group style="position:absolute;left:3279;top:2926;width:10;height:20" coordorigin="3279,2926" coordsize="10,20">
              <v:shape style="position:absolute;left:3279;top:2926;width:10;height:20" coordorigin="3279,2926" coordsize="10,20" path="m3279,2945l3288,2945,3288,2926,3279,2926,3279,2945xe" filled="true" fillcolor="#000000" stroked="false">
                <v:path arrowok="t"/>
                <v:fill type="solid"/>
              </v:shape>
            </v:group>
            <v:group style="position:absolute;left:3279;top:2945;width:10;height:20" coordorigin="3279,2945" coordsize="10,20">
              <v:shape style="position:absolute;left:3279;top:2945;width:10;height:20" coordorigin="3279,2945" coordsize="10,20" path="m3279,2964l3288,2964,3288,2945,3279,2945,3279,2964xe" filled="true" fillcolor="#000000" stroked="false">
                <v:path arrowok="t"/>
                <v:fill type="solid"/>
              </v:shape>
            </v:group>
            <v:group style="position:absolute;left:3279;top:2964;width:10;height:20" coordorigin="3279,2964" coordsize="10,20">
              <v:shape style="position:absolute;left:3279;top:2964;width:10;height:20" coordorigin="3279,2964" coordsize="10,20" path="m3279,2984l3288,2984,3288,2964,3279,2964,3279,2984xe" filled="true" fillcolor="#000000" stroked="false">
                <v:path arrowok="t"/>
                <v:fill type="solid"/>
              </v:shape>
            </v:group>
            <v:group style="position:absolute;left:3279;top:2984;width:10;height:20" coordorigin="3279,2984" coordsize="10,20">
              <v:shape style="position:absolute;left:3279;top:2984;width:10;height:20" coordorigin="3279,2984" coordsize="10,20" path="m3279,3003l3288,3003,3288,2984,3279,2984,3279,3003xe" filled="true" fillcolor="#000000" stroked="false">
                <v:path arrowok="t"/>
                <v:fill type="solid"/>
              </v:shape>
            </v:group>
            <v:group style="position:absolute;left:3279;top:3003;width:10;height:20" coordorigin="3279,3003" coordsize="10,20">
              <v:shape style="position:absolute;left:3279;top:3003;width:10;height:20" coordorigin="3279,3003" coordsize="10,20" path="m3279,3022l3288,3022,3288,3003,3279,3003,3279,3022xe" filled="true" fillcolor="#000000" stroked="false">
                <v:path arrowok="t"/>
                <v:fill type="solid"/>
              </v:shape>
            </v:group>
            <v:group style="position:absolute;left:3279;top:3022;width:10;height:20" coordorigin="3279,3022" coordsize="10,20">
              <v:shape style="position:absolute;left:3279;top:3022;width:10;height:20" coordorigin="3279,3022" coordsize="10,20" path="m3279,3041l3288,3041,3288,3022,3279,3022,3279,3041xe" filled="true" fillcolor="#000000" stroked="false">
                <v:path arrowok="t"/>
                <v:fill type="solid"/>
              </v:shape>
            </v:group>
            <v:group style="position:absolute;left:3279;top:3041;width:10;height:20" coordorigin="3279,3041" coordsize="10,20">
              <v:shape style="position:absolute;left:3279;top:3041;width:10;height:20" coordorigin="3279,3041" coordsize="10,20" path="m3279,3060l3288,3060,3288,3041,3279,3041,3279,3060xe" filled="true" fillcolor="#000000" stroked="false">
                <v:path arrowok="t"/>
                <v:fill type="solid"/>
              </v:shape>
            </v:group>
            <v:group style="position:absolute;left:3279;top:3060;width:10;height:20" coordorigin="3279,3060" coordsize="10,20">
              <v:shape style="position:absolute;left:3279;top:3060;width:10;height:20" coordorigin="3279,3060" coordsize="10,20" path="m3279,3080l3288,3080,3288,3060,3279,3060,3279,3080xe" filled="true" fillcolor="#000000" stroked="false">
                <v:path arrowok="t"/>
                <v:fill type="solid"/>
              </v:shape>
            </v:group>
            <v:group style="position:absolute;left:3279;top:3080;width:10;height:20" coordorigin="3279,3080" coordsize="10,20">
              <v:shape style="position:absolute;left:3279;top:3080;width:10;height:20" coordorigin="3279,3080" coordsize="10,20" path="m3279,3099l3288,3099,3288,3080,3279,3080,3279,3099xe" filled="true" fillcolor="#000000" stroked="false">
                <v:path arrowok="t"/>
                <v:fill type="solid"/>
              </v:shape>
            </v:group>
            <v:group style="position:absolute;left:3279;top:3099;width:10;height:20" coordorigin="3279,3099" coordsize="10,20">
              <v:shape style="position:absolute;left:3279;top:3099;width:10;height:20" coordorigin="3279,3099" coordsize="10,20" path="m3279,3118l3288,3118,3288,3099,3279,3099,3279,3118xe" filled="true" fillcolor="#000000" stroked="false">
                <v:path arrowok="t"/>
                <v:fill type="solid"/>
              </v:shape>
            </v:group>
            <v:group style="position:absolute;left:3279;top:3118;width:10;height:20" coordorigin="3279,3118" coordsize="10,20">
              <v:shape style="position:absolute;left:3279;top:3118;width:10;height:20" coordorigin="3279,3118" coordsize="10,20" path="m3279,3137l3288,3137,3288,3118,3279,3118,3279,3137xe" filled="true" fillcolor="#000000" stroked="false">
                <v:path arrowok="t"/>
                <v:fill type="solid"/>
              </v:shape>
            </v:group>
            <v:group style="position:absolute;left:3279;top:3137;width:10;height:20" coordorigin="3279,3137" coordsize="10,20">
              <v:shape style="position:absolute;left:3279;top:3137;width:10;height:20" coordorigin="3279,3137" coordsize="10,20" path="m3279,3156l3288,3156,3288,3137,3279,3137,3279,3156xe" filled="true" fillcolor="#000000" stroked="false">
                <v:path arrowok="t"/>
                <v:fill type="solid"/>
              </v:shape>
            </v:group>
            <v:group style="position:absolute;left:3279;top:3156;width:10;height:20" coordorigin="3279,3156" coordsize="10,20">
              <v:shape style="position:absolute;left:3279;top:3156;width:10;height:20" coordorigin="3279,3156" coordsize="10,20" path="m3279,3176l3288,3176,3288,3156,3279,3156,3279,3176xe" filled="true" fillcolor="#000000" stroked="false">
                <v:path arrowok="t"/>
                <v:fill type="solid"/>
              </v:shape>
            </v:group>
            <v:group style="position:absolute;left:3279;top:3176;width:10;height:20" coordorigin="3279,3176" coordsize="10,20">
              <v:shape style="position:absolute;left:3279;top:3176;width:10;height:20" coordorigin="3279,3176" coordsize="10,20" path="m3279,3195l3288,3195,3288,3176,3279,3176,3279,3195xe" filled="true" fillcolor="#000000" stroked="false">
                <v:path arrowok="t"/>
                <v:fill type="solid"/>
              </v:shape>
            </v:group>
            <v:group style="position:absolute;left:3279;top:3195;width:10;height:20" coordorigin="3279,3195" coordsize="10,20">
              <v:shape style="position:absolute;left:3279;top:3195;width:10;height:20" coordorigin="3279,3195" coordsize="10,20" path="m3279,3214l3288,3214,3288,3195,3279,3195,3279,3214xe" filled="true" fillcolor="#000000" stroked="false">
                <v:path arrowok="t"/>
                <v:fill type="solid"/>
              </v:shape>
            </v:group>
            <v:group style="position:absolute;left:3279;top:3214;width:10;height:20" coordorigin="3279,3214" coordsize="10,20">
              <v:shape style="position:absolute;left:3279;top:3214;width:10;height:20" coordorigin="3279,3214" coordsize="10,20" path="m3279,3233l3288,3233,3288,3214,3279,3214,3279,3233xe" filled="true" fillcolor="#000000" stroked="false">
                <v:path arrowok="t"/>
                <v:fill type="solid"/>
              </v:shape>
            </v:group>
            <v:group style="position:absolute;left:3279;top:3233;width:10;height:20" coordorigin="3279,3233" coordsize="10,20">
              <v:shape style="position:absolute;left:3279;top:3233;width:10;height:20" coordorigin="3279,3233" coordsize="10,20" path="m3279,3252l3288,3252,3288,3233,3279,3233,3279,3252xe" filled="true" fillcolor="#000000" stroked="false">
                <v:path arrowok="t"/>
                <v:fill type="solid"/>
              </v:shape>
            </v:group>
            <v:group style="position:absolute;left:3279;top:3252;width:10;height:20" coordorigin="3279,3252" coordsize="10,20">
              <v:shape style="position:absolute;left:3279;top:3252;width:10;height:20" coordorigin="3279,3252" coordsize="10,20" path="m3279,3272l3288,3272,3288,3252,3279,3252,3279,3272xe" filled="true" fillcolor="#000000" stroked="false">
                <v:path arrowok="t"/>
                <v:fill type="solid"/>
              </v:shape>
            </v:group>
            <v:group style="position:absolute;left:3279;top:3272;width:10;height:20" coordorigin="3279,3272" coordsize="10,20">
              <v:shape style="position:absolute;left:3279;top:3272;width:10;height:20" coordorigin="3279,3272" coordsize="10,20" path="m3279,3291l3288,3291,3288,3272,3279,3272,3279,3291xe" filled="true" fillcolor="#000000" stroked="false">
                <v:path arrowok="t"/>
                <v:fill type="solid"/>
              </v:shape>
            </v:group>
            <v:group style="position:absolute;left:3279;top:3291;width:10;height:20" coordorigin="3279,3291" coordsize="10,20">
              <v:shape style="position:absolute;left:3279;top:3291;width:10;height:20" coordorigin="3279,3291" coordsize="10,20" path="m3279,3310l3288,3310,3288,3291,3279,3291,3279,3310xe" filled="true" fillcolor="#000000" stroked="false">
                <v:path arrowok="t"/>
                <v:fill type="solid"/>
              </v:shape>
            </v:group>
            <v:group style="position:absolute;left:3279;top:3310;width:10;height:20" coordorigin="3279,3310" coordsize="10,20">
              <v:shape style="position:absolute;left:3279;top:3310;width:10;height:20" coordorigin="3279,3310" coordsize="10,20" path="m3279,3329l3288,3329,3288,3310,3279,3310,3279,3329xe" filled="true" fillcolor="#000000" stroked="false">
                <v:path arrowok="t"/>
                <v:fill type="solid"/>
              </v:shape>
            </v:group>
            <v:group style="position:absolute;left:3279;top:3329;width:10;height:20" coordorigin="3279,3329" coordsize="10,20">
              <v:shape style="position:absolute;left:3279;top:3329;width:10;height:20" coordorigin="3279,3329" coordsize="10,20" path="m3279,3348l3288,3348,3288,3329,3279,3329,3279,3348xe" filled="true" fillcolor="#000000" stroked="false">
                <v:path arrowok="t"/>
                <v:fill type="solid"/>
              </v:shape>
            </v:group>
            <v:group style="position:absolute;left:3279;top:3348;width:10;height:20" coordorigin="3279,3348" coordsize="10,20">
              <v:shape style="position:absolute;left:3279;top:3348;width:10;height:20" coordorigin="3279,3348" coordsize="10,20" path="m3279,3368l3288,3368,3288,3348,3279,3348,3279,3368xe" filled="true" fillcolor="#000000" stroked="false">
                <v:path arrowok="t"/>
                <v:fill type="solid"/>
              </v:shape>
            </v:group>
            <v:group style="position:absolute;left:3279;top:3368;width:10;height:20" coordorigin="3279,3368" coordsize="10,20">
              <v:shape style="position:absolute;left:3279;top:3368;width:10;height:20" coordorigin="3279,3368" coordsize="10,20" path="m3279,3387l3288,3387,3288,3368,3279,3368,3279,3387xe" filled="true" fillcolor="#000000" stroked="false">
                <v:path arrowok="t"/>
                <v:fill type="solid"/>
              </v:shape>
            </v:group>
            <v:group style="position:absolute;left:3279;top:3394;width:10;height:2" coordorigin="3279,3394" coordsize="10,2">
              <v:shape style="position:absolute;left:3279;top:3394;width:10;height:2" coordorigin="3279,3394" coordsize="10,0" path="m3279,3394l3288,3394e" filled="false" stroked="true" strokeweight=".72pt" strokecolor="#000000">
                <v:path arrowok="t"/>
              </v:shape>
            </v:group>
            <v:group style="position:absolute;left:3279;top:3416;width:29;height:2" coordorigin="3279,3416" coordsize="29,2">
              <v:shape style="position:absolute;left:3279;top:3416;width:29;height:2" coordorigin="3279,3416" coordsize="29,0" path="m3279,3416l3308,3416e" filled="false" stroked="true" strokeweight="1.44pt" strokecolor="#000000">
                <v:path arrowok="t"/>
              </v:shape>
            </v:group>
            <v:group style="position:absolute;left:3308;top:3416;width:793;height:2" coordorigin="3308,3416" coordsize="793,2">
              <v:shape style="position:absolute;left:3308;top:3416;width:793;height:2" coordorigin="3308,3416" coordsize="793,0" path="m3308,3416l4100,3416e" filled="false" stroked="true" strokeweight="1.44pt" strokecolor="#000000">
                <v:path arrowok="t"/>
              </v:shape>
            </v:group>
            <v:group style="position:absolute;left:4100;top:2120;width:10;height:20" coordorigin="4100,2120" coordsize="10,20">
              <v:shape style="position:absolute;left:4100;top:2120;width:10;height:20" coordorigin="4100,2120" coordsize="10,20" path="m4100,2139l4110,2139,4110,2120,4100,2120,4100,2139xe" filled="true" fillcolor="#000000" stroked="false">
                <v:path arrowok="t"/>
                <v:fill type="solid"/>
              </v:shape>
            </v:group>
            <v:group style="position:absolute;left:4100;top:2139;width:10;height:20" coordorigin="4100,2139" coordsize="10,20">
              <v:shape style="position:absolute;left:4100;top:2139;width:10;height:20" coordorigin="4100,2139" coordsize="10,20" path="m4100,2158l4110,2158,4110,2139,4100,2139,4100,2158xe" filled="true" fillcolor="#000000" stroked="false">
                <v:path arrowok="t"/>
                <v:fill type="solid"/>
              </v:shape>
            </v:group>
            <v:group style="position:absolute;left:4100;top:2158;width:10;height:20" coordorigin="4100,2158" coordsize="10,20">
              <v:shape style="position:absolute;left:4100;top:2158;width:10;height:20" coordorigin="4100,2158" coordsize="10,20" path="m4100,2177l4110,2177,4110,2158,4100,2158,4100,2177xe" filled="true" fillcolor="#000000" stroked="false">
                <v:path arrowok="t"/>
                <v:fill type="solid"/>
              </v:shape>
            </v:group>
            <v:group style="position:absolute;left:4100;top:2177;width:10;height:20" coordorigin="4100,2177" coordsize="10,20">
              <v:shape style="position:absolute;left:4100;top:2177;width:10;height:20" coordorigin="4100,2177" coordsize="10,20" path="m4100,2196l4110,2196,4110,2177,4100,2177,4100,2196xe" filled="true" fillcolor="#000000" stroked="false">
                <v:path arrowok="t"/>
                <v:fill type="solid"/>
              </v:shape>
            </v:group>
            <v:group style="position:absolute;left:4100;top:2196;width:10;height:20" coordorigin="4100,2196" coordsize="10,20">
              <v:shape style="position:absolute;left:4100;top:2196;width:10;height:20" coordorigin="4100,2196" coordsize="10,20" path="m4100,2216l4110,2216,4110,2196,4100,2196,4100,2216xe" filled="true" fillcolor="#000000" stroked="false">
                <v:path arrowok="t"/>
                <v:fill type="solid"/>
              </v:shape>
            </v:group>
            <v:group style="position:absolute;left:4100;top:2216;width:10;height:20" coordorigin="4100,2216" coordsize="10,20">
              <v:shape style="position:absolute;left:4100;top:2216;width:10;height:20" coordorigin="4100,2216" coordsize="10,20" path="m4100,2235l4110,2235,4110,2216,4100,2216,4100,2235xe" filled="true" fillcolor="#000000" stroked="false">
                <v:path arrowok="t"/>
                <v:fill type="solid"/>
              </v:shape>
            </v:group>
            <v:group style="position:absolute;left:4100;top:2235;width:10;height:20" coordorigin="4100,2235" coordsize="10,20">
              <v:shape style="position:absolute;left:4100;top:2235;width:10;height:20" coordorigin="4100,2235" coordsize="10,20" path="m4100,2254l4110,2254,4110,2235,4100,2235,4100,2254xe" filled="true" fillcolor="#000000" stroked="false">
                <v:path arrowok="t"/>
                <v:fill type="solid"/>
              </v:shape>
            </v:group>
            <v:group style="position:absolute;left:4100;top:2254;width:10;height:20" coordorigin="4100,2254" coordsize="10,20">
              <v:shape style="position:absolute;left:4100;top:2254;width:10;height:20" coordorigin="4100,2254" coordsize="10,20" path="m4100,2273l4110,2273,4110,2254,4100,2254,4100,2273xe" filled="true" fillcolor="#000000" stroked="false">
                <v:path arrowok="t"/>
                <v:fill type="solid"/>
              </v:shape>
            </v:group>
            <v:group style="position:absolute;left:4100;top:2273;width:10;height:20" coordorigin="4100,2273" coordsize="10,20">
              <v:shape style="position:absolute;left:4100;top:2273;width:10;height:20" coordorigin="4100,2273" coordsize="10,20" path="m4100,2292l4110,2292,4110,2273,4100,2273,4100,2292xe" filled="true" fillcolor="#000000" stroked="false">
                <v:path arrowok="t"/>
                <v:fill type="solid"/>
              </v:shape>
            </v:group>
            <v:group style="position:absolute;left:4100;top:2292;width:10;height:20" coordorigin="4100,2292" coordsize="10,20">
              <v:shape style="position:absolute;left:4100;top:2292;width:10;height:20" coordorigin="4100,2292" coordsize="10,20" path="m4100,2312l4110,2312,4110,2292,4100,2292,4100,2312xe" filled="true" fillcolor="#000000" stroked="false">
                <v:path arrowok="t"/>
                <v:fill type="solid"/>
              </v:shape>
            </v:group>
            <v:group style="position:absolute;left:4100;top:2312;width:10;height:20" coordorigin="4100,2312" coordsize="10,20">
              <v:shape style="position:absolute;left:4100;top:2312;width:10;height:20" coordorigin="4100,2312" coordsize="10,20" path="m4100,2331l4110,2331,4110,2312,4100,2312,4100,2331xe" filled="true" fillcolor="#000000" stroked="false">
                <v:path arrowok="t"/>
                <v:fill type="solid"/>
              </v:shape>
            </v:group>
            <v:group style="position:absolute;left:4100;top:2331;width:10;height:20" coordorigin="4100,2331" coordsize="10,20">
              <v:shape style="position:absolute;left:4100;top:2331;width:10;height:20" coordorigin="4100,2331" coordsize="10,20" path="m4100,2350l4110,2350,4110,2331,4100,2331,4100,2350xe" filled="true" fillcolor="#000000" stroked="false">
                <v:path arrowok="t"/>
                <v:fill type="solid"/>
              </v:shape>
            </v:group>
            <v:group style="position:absolute;left:4100;top:2350;width:10;height:20" coordorigin="4100,2350" coordsize="10,20">
              <v:shape style="position:absolute;left:4100;top:2350;width:10;height:20" coordorigin="4100,2350" coordsize="10,20" path="m4100,2369l4110,2369,4110,2350,4100,2350,4100,2369xe" filled="true" fillcolor="#000000" stroked="false">
                <v:path arrowok="t"/>
                <v:fill type="solid"/>
              </v:shape>
            </v:group>
            <v:group style="position:absolute;left:4100;top:2369;width:10;height:20" coordorigin="4100,2369" coordsize="10,20">
              <v:shape style="position:absolute;left:4100;top:2369;width:10;height:20" coordorigin="4100,2369" coordsize="10,20" path="m4100,2388l4110,2388,4110,2369,4100,2369,4100,2388xe" filled="true" fillcolor="#000000" stroked="false">
                <v:path arrowok="t"/>
                <v:fill type="solid"/>
              </v:shape>
            </v:group>
            <v:group style="position:absolute;left:4100;top:2388;width:10;height:20" coordorigin="4100,2388" coordsize="10,20">
              <v:shape style="position:absolute;left:4100;top:2388;width:10;height:20" coordorigin="4100,2388" coordsize="10,20" path="m4100,2408l4110,2408,4110,2388,4100,2388,4100,2408xe" filled="true" fillcolor="#000000" stroked="false">
                <v:path arrowok="t"/>
                <v:fill type="solid"/>
              </v:shape>
            </v:group>
            <v:group style="position:absolute;left:4100;top:2408;width:10;height:20" coordorigin="4100,2408" coordsize="10,20">
              <v:shape style="position:absolute;left:4100;top:2408;width:10;height:20" coordorigin="4100,2408" coordsize="10,20" path="m4100,2427l4110,2427,4110,2408,4100,2408,4100,2427xe" filled="true" fillcolor="#000000" stroked="false">
                <v:path arrowok="t"/>
                <v:fill type="solid"/>
              </v:shape>
            </v:group>
            <v:group style="position:absolute;left:4100;top:2427;width:10;height:20" coordorigin="4100,2427" coordsize="10,20">
              <v:shape style="position:absolute;left:4100;top:2427;width:10;height:20" coordorigin="4100,2427" coordsize="10,20" path="m4100,2446l4110,2446,4110,2427,4100,2427,4100,2446xe" filled="true" fillcolor="#000000" stroked="false">
                <v:path arrowok="t"/>
                <v:fill type="solid"/>
              </v:shape>
            </v:group>
            <v:group style="position:absolute;left:4100;top:2446;width:10;height:20" coordorigin="4100,2446" coordsize="10,20">
              <v:shape style="position:absolute;left:4100;top:2446;width:10;height:20" coordorigin="4100,2446" coordsize="10,20" path="m4100,2465l4110,2465,4110,2446,4100,2446,4100,2465xe" filled="true" fillcolor="#000000" stroked="false">
                <v:path arrowok="t"/>
                <v:fill type="solid"/>
              </v:shape>
            </v:group>
            <v:group style="position:absolute;left:4100;top:2465;width:10;height:20" coordorigin="4100,2465" coordsize="10,20">
              <v:shape style="position:absolute;left:4100;top:2465;width:10;height:20" coordorigin="4100,2465" coordsize="10,20" path="m4100,2484l4110,2484,4110,2465,4100,2465,4100,2484xe" filled="true" fillcolor="#000000" stroked="false">
                <v:path arrowok="t"/>
                <v:fill type="solid"/>
              </v:shape>
            </v:group>
            <v:group style="position:absolute;left:4100;top:2484;width:10;height:20" coordorigin="4100,2484" coordsize="10,20">
              <v:shape style="position:absolute;left:4100;top:2484;width:10;height:20" coordorigin="4100,2484" coordsize="10,20" path="m4100,2504l4110,2504,4110,2484,4100,2484,4100,2504xe" filled="true" fillcolor="#000000" stroked="false">
                <v:path arrowok="t"/>
                <v:fill type="solid"/>
              </v:shape>
            </v:group>
            <v:group style="position:absolute;left:4100;top:2504;width:10;height:20" coordorigin="4100,2504" coordsize="10,20">
              <v:shape style="position:absolute;left:4100;top:2504;width:10;height:20" coordorigin="4100,2504" coordsize="10,20" path="m4100,2523l4110,2523,4110,2504,4100,2504,4100,2523xe" filled="true" fillcolor="#000000" stroked="false">
                <v:path arrowok="t"/>
                <v:fill type="solid"/>
              </v:shape>
            </v:group>
            <v:group style="position:absolute;left:4100;top:2523;width:10;height:20" coordorigin="4100,2523" coordsize="10,20">
              <v:shape style="position:absolute;left:4100;top:2523;width:10;height:20" coordorigin="4100,2523" coordsize="10,20" path="m4100,2542l4110,2542,4110,2523,4100,2523,4100,2542xe" filled="true" fillcolor="#000000" stroked="false">
                <v:path arrowok="t"/>
                <v:fill type="solid"/>
              </v:shape>
            </v:group>
            <v:group style="position:absolute;left:4100;top:2542;width:10;height:20" coordorigin="4100,2542" coordsize="10,20">
              <v:shape style="position:absolute;left:4100;top:2542;width:10;height:20" coordorigin="4100,2542" coordsize="10,20" path="m4100,2561l4110,2561,4110,2542,4100,2542,4100,2561xe" filled="true" fillcolor="#000000" stroked="false">
                <v:path arrowok="t"/>
                <v:fill type="solid"/>
              </v:shape>
            </v:group>
            <v:group style="position:absolute;left:4100;top:2561;width:10;height:20" coordorigin="4100,2561" coordsize="10,20">
              <v:shape style="position:absolute;left:4100;top:2561;width:10;height:20" coordorigin="4100,2561" coordsize="10,20" path="m4100,2580l4110,2580,4110,2561,4100,2561,4100,2580xe" filled="true" fillcolor="#000000" stroked="false">
                <v:path arrowok="t"/>
                <v:fill type="solid"/>
              </v:shape>
            </v:group>
            <v:group style="position:absolute;left:4100;top:2580;width:10;height:20" coordorigin="4100,2580" coordsize="10,20">
              <v:shape style="position:absolute;left:4100;top:2580;width:10;height:20" coordorigin="4100,2580" coordsize="10,20" path="m4100,2600l4110,2600,4110,2580,4100,2580,4100,2600xe" filled="true" fillcolor="#000000" stroked="false">
                <v:path arrowok="t"/>
                <v:fill type="solid"/>
              </v:shape>
            </v:group>
            <v:group style="position:absolute;left:4100;top:2600;width:10;height:20" coordorigin="4100,2600" coordsize="10,20">
              <v:shape style="position:absolute;left:4100;top:2600;width:10;height:20" coordorigin="4100,2600" coordsize="10,20" path="m4100,2619l4110,2619,4110,2600,4100,2600,4100,2619xe" filled="true" fillcolor="#000000" stroked="false">
                <v:path arrowok="t"/>
                <v:fill type="solid"/>
              </v:shape>
            </v:group>
            <v:group style="position:absolute;left:4100;top:2619;width:10;height:20" coordorigin="4100,2619" coordsize="10,20">
              <v:shape style="position:absolute;left:4100;top:2619;width:10;height:20" coordorigin="4100,2619" coordsize="10,20" path="m4100,2638l4110,2638,4110,2619,4100,2619,4100,2638xe" filled="true" fillcolor="#000000" stroked="false">
                <v:path arrowok="t"/>
                <v:fill type="solid"/>
              </v:shape>
            </v:group>
            <v:group style="position:absolute;left:4100;top:2638;width:10;height:20" coordorigin="4100,2638" coordsize="10,20">
              <v:shape style="position:absolute;left:4100;top:2638;width:10;height:20" coordorigin="4100,2638" coordsize="10,20" path="m4100,2657l4110,2657,4110,2638,4100,2638,4100,2657xe" filled="true" fillcolor="#000000" stroked="false">
                <v:path arrowok="t"/>
                <v:fill type="solid"/>
              </v:shape>
            </v:group>
            <v:group style="position:absolute;left:4100;top:2657;width:10;height:20" coordorigin="4100,2657" coordsize="10,20">
              <v:shape style="position:absolute;left:4100;top:2657;width:10;height:20" coordorigin="4100,2657" coordsize="10,20" path="m4100,2676l4110,2676,4110,2657,4100,2657,4100,2676xe" filled="true" fillcolor="#000000" stroked="false">
                <v:path arrowok="t"/>
                <v:fill type="solid"/>
              </v:shape>
            </v:group>
            <v:group style="position:absolute;left:4100;top:2676;width:10;height:20" coordorigin="4100,2676" coordsize="10,20">
              <v:shape style="position:absolute;left:4100;top:2676;width:10;height:20" coordorigin="4100,2676" coordsize="10,20" path="m4100,2696l4110,2696,4110,2676,4100,2676,4100,2696xe" filled="true" fillcolor="#000000" stroked="false">
                <v:path arrowok="t"/>
                <v:fill type="solid"/>
              </v:shape>
            </v:group>
            <v:group style="position:absolute;left:4100;top:2696;width:10;height:20" coordorigin="4100,2696" coordsize="10,20">
              <v:shape style="position:absolute;left:4100;top:2696;width:10;height:20" coordorigin="4100,2696" coordsize="10,20" path="m4100,2715l4110,2715,4110,2696,4100,2696,4100,2715xe" filled="true" fillcolor="#000000" stroked="false">
                <v:path arrowok="t"/>
                <v:fill type="solid"/>
              </v:shape>
            </v:group>
            <v:group style="position:absolute;left:4100;top:2715;width:10;height:20" coordorigin="4100,2715" coordsize="10,20">
              <v:shape style="position:absolute;left:4100;top:2715;width:10;height:20" coordorigin="4100,2715" coordsize="10,20" path="m4100,2734l4110,2734,4110,2715,4100,2715,4100,2734xe" filled="true" fillcolor="#000000" stroked="false">
                <v:path arrowok="t"/>
                <v:fill type="solid"/>
              </v:shape>
            </v:group>
            <v:group style="position:absolute;left:4100;top:2734;width:10;height:20" coordorigin="4100,2734" coordsize="10,20">
              <v:shape style="position:absolute;left:4100;top:2734;width:10;height:20" coordorigin="4100,2734" coordsize="10,20" path="m4100,2753l4110,2753,4110,2734,4100,2734,4100,2753xe" filled="true" fillcolor="#000000" stroked="false">
                <v:path arrowok="t"/>
                <v:fill type="solid"/>
              </v:shape>
            </v:group>
            <v:group style="position:absolute;left:4100;top:2753;width:10;height:20" coordorigin="4100,2753" coordsize="10,20">
              <v:shape style="position:absolute;left:4100;top:2753;width:10;height:20" coordorigin="4100,2753" coordsize="10,20" path="m4100,2772l4110,2772,4110,2753,4100,2753,4100,2772xe" filled="true" fillcolor="#000000" stroked="false">
                <v:path arrowok="t"/>
                <v:fill type="solid"/>
              </v:shape>
            </v:group>
            <v:group style="position:absolute;left:4100;top:2772;width:10;height:20" coordorigin="4100,2772" coordsize="10,20">
              <v:shape style="position:absolute;left:4100;top:2772;width:10;height:20" coordorigin="4100,2772" coordsize="10,20" path="m4100,2792l4110,2792,4110,2772,4100,2772,4100,2792xe" filled="true" fillcolor="#000000" stroked="false">
                <v:path arrowok="t"/>
                <v:fill type="solid"/>
              </v:shape>
            </v:group>
            <v:group style="position:absolute;left:4100;top:2792;width:10;height:20" coordorigin="4100,2792" coordsize="10,20">
              <v:shape style="position:absolute;left:4100;top:2792;width:10;height:20" coordorigin="4100,2792" coordsize="10,20" path="m4100,2811l4110,2811,4110,2792,4100,2792,4100,2811xe" filled="true" fillcolor="#000000" stroked="false">
                <v:path arrowok="t"/>
                <v:fill type="solid"/>
              </v:shape>
            </v:group>
            <v:group style="position:absolute;left:4100;top:2811;width:10;height:20" coordorigin="4100,2811" coordsize="10,20">
              <v:shape style="position:absolute;left:4100;top:2811;width:10;height:20" coordorigin="4100,2811" coordsize="10,20" path="m4100,2830l4110,2830,4110,2811,4100,2811,4100,2830xe" filled="true" fillcolor="#000000" stroked="false">
                <v:path arrowok="t"/>
                <v:fill type="solid"/>
              </v:shape>
            </v:group>
            <v:group style="position:absolute;left:4100;top:2830;width:10;height:20" coordorigin="4100,2830" coordsize="10,20">
              <v:shape style="position:absolute;left:4100;top:2830;width:10;height:20" coordorigin="4100,2830" coordsize="10,20" path="m4100,2849l4110,2849,4110,2830,4100,2830,4100,2849xe" filled="true" fillcolor="#000000" stroked="false">
                <v:path arrowok="t"/>
                <v:fill type="solid"/>
              </v:shape>
            </v:group>
            <v:group style="position:absolute;left:4100;top:2849;width:10;height:20" coordorigin="4100,2849" coordsize="10,20">
              <v:shape style="position:absolute;left:4100;top:2849;width:10;height:20" coordorigin="4100,2849" coordsize="10,20" path="m4100,2868l4110,2868,4110,2849,4100,2849,4100,2868xe" filled="true" fillcolor="#000000" stroked="false">
                <v:path arrowok="t"/>
                <v:fill type="solid"/>
              </v:shape>
            </v:group>
            <v:group style="position:absolute;left:4100;top:2868;width:10;height:20" coordorigin="4100,2868" coordsize="10,20">
              <v:shape style="position:absolute;left:4100;top:2868;width:10;height:20" coordorigin="4100,2868" coordsize="10,20" path="m4100,2888l4110,2888,4110,2868,4100,2868,4100,2888xe" filled="true" fillcolor="#000000" stroked="false">
                <v:path arrowok="t"/>
                <v:fill type="solid"/>
              </v:shape>
            </v:group>
            <v:group style="position:absolute;left:4100;top:2888;width:10;height:20" coordorigin="4100,2888" coordsize="10,20">
              <v:shape style="position:absolute;left:4100;top:2888;width:10;height:20" coordorigin="4100,2888" coordsize="10,20" path="m4100,2907l4110,2907,4110,2888,4100,2888,4100,2907xe" filled="true" fillcolor="#000000" stroked="false">
                <v:path arrowok="t"/>
                <v:fill type="solid"/>
              </v:shape>
            </v:group>
            <v:group style="position:absolute;left:4100;top:2907;width:10;height:20" coordorigin="4100,2907" coordsize="10,20">
              <v:shape style="position:absolute;left:4100;top:2907;width:10;height:20" coordorigin="4100,2907" coordsize="10,20" path="m4100,2926l4110,2926,4110,2907,4100,2907,4100,2926xe" filled="true" fillcolor="#000000" stroked="false">
                <v:path arrowok="t"/>
                <v:fill type="solid"/>
              </v:shape>
            </v:group>
            <v:group style="position:absolute;left:4100;top:2926;width:10;height:20" coordorigin="4100,2926" coordsize="10,20">
              <v:shape style="position:absolute;left:4100;top:2926;width:10;height:20" coordorigin="4100,2926" coordsize="10,20" path="m4100,2945l4110,2945,4110,2926,4100,2926,4100,2945xe" filled="true" fillcolor="#000000" stroked="false">
                <v:path arrowok="t"/>
                <v:fill type="solid"/>
              </v:shape>
            </v:group>
            <v:group style="position:absolute;left:4100;top:2945;width:10;height:20" coordorigin="4100,2945" coordsize="10,20">
              <v:shape style="position:absolute;left:4100;top:2945;width:10;height:20" coordorigin="4100,2945" coordsize="10,20" path="m4100,2964l4110,2964,4110,2945,4100,2945,4100,2964xe" filled="true" fillcolor="#000000" stroked="false">
                <v:path arrowok="t"/>
                <v:fill type="solid"/>
              </v:shape>
            </v:group>
            <v:group style="position:absolute;left:4100;top:2964;width:10;height:20" coordorigin="4100,2964" coordsize="10,20">
              <v:shape style="position:absolute;left:4100;top:2964;width:10;height:20" coordorigin="4100,2964" coordsize="10,20" path="m4100,2984l4110,2984,4110,2964,4100,2964,4100,2984xe" filled="true" fillcolor="#000000" stroked="false">
                <v:path arrowok="t"/>
                <v:fill type="solid"/>
              </v:shape>
            </v:group>
            <v:group style="position:absolute;left:4100;top:2984;width:10;height:20" coordorigin="4100,2984" coordsize="10,20">
              <v:shape style="position:absolute;left:4100;top:2984;width:10;height:20" coordorigin="4100,2984" coordsize="10,20" path="m4100,3003l4110,3003,4110,2984,4100,2984,4100,3003xe" filled="true" fillcolor="#000000" stroked="false">
                <v:path arrowok="t"/>
                <v:fill type="solid"/>
              </v:shape>
            </v:group>
            <v:group style="position:absolute;left:4100;top:3003;width:10;height:20" coordorigin="4100,3003" coordsize="10,20">
              <v:shape style="position:absolute;left:4100;top:3003;width:10;height:20" coordorigin="4100,3003" coordsize="10,20" path="m4100,3022l4110,3022,4110,3003,4100,3003,4100,3022xe" filled="true" fillcolor="#000000" stroked="false">
                <v:path arrowok="t"/>
                <v:fill type="solid"/>
              </v:shape>
            </v:group>
            <v:group style="position:absolute;left:4100;top:3022;width:10;height:20" coordorigin="4100,3022" coordsize="10,20">
              <v:shape style="position:absolute;left:4100;top:3022;width:10;height:20" coordorigin="4100,3022" coordsize="10,20" path="m4100,3041l4110,3041,4110,3022,4100,3022,4100,3041xe" filled="true" fillcolor="#000000" stroked="false">
                <v:path arrowok="t"/>
                <v:fill type="solid"/>
              </v:shape>
            </v:group>
            <v:group style="position:absolute;left:4100;top:3041;width:10;height:20" coordorigin="4100,3041" coordsize="10,20">
              <v:shape style="position:absolute;left:4100;top:3041;width:10;height:20" coordorigin="4100,3041" coordsize="10,20" path="m4100,3060l4110,3060,4110,3041,4100,3041,4100,3060xe" filled="true" fillcolor="#000000" stroked="false">
                <v:path arrowok="t"/>
                <v:fill type="solid"/>
              </v:shape>
            </v:group>
            <v:group style="position:absolute;left:4100;top:3060;width:10;height:20" coordorigin="4100,3060" coordsize="10,20">
              <v:shape style="position:absolute;left:4100;top:3060;width:10;height:20" coordorigin="4100,3060" coordsize="10,20" path="m4100,3080l4110,3080,4110,3060,4100,3060,4100,3080xe" filled="true" fillcolor="#000000" stroked="false">
                <v:path arrowok="t"/>
                <v:fill type="solid"/>
              </v:shape>
            </v:group>
            <v:group style="position:absolute;left:4100;top:3080;width:10;height:20" coordorigin="4100,3080" coordsize="10,20">
              <v:shape style="position:absolute;left:4100;top:3080;width:10;height:20" coordorigin="4100,3080" coordsize="10,20" path="m4100,3099l4110,3099,4110,3080,4100,3080,4100,3099xe" filled="true" fillcolor="#000000" stroked="false">
                <v:path arrowok="t"/>
                <v:fill type="solid"/>
              </v:shape>
            </v:group>
            <v:group style="position:absolute;left:4100;top:3099;width:10;height:20" coordorigin="4100,3099" coordsize="10,20">
              <v:shape style="position:absolute;left:4100;top:3099;width:10;height:20" coordorigin="4100,3099" coordsize="10,20" path="m4100,3118l4110,3118,4110,3099,4100,3099,4100,3118xe" filled="true" fillcolor="#000000" stroked="false">
                <v:path arrowok="t"/>
                <v:fill type="solid"/>
              </v:shape>
            </v:group>
            <v:group style="position:absolute;left:4100;top:3118;width:10;height:20" coordorigin="4100,3118" coordsize="10,20">
              <v:shape style="position:absolute;left:4100;top:3118;width:10;height:20" coordorigin="4100,3118" coordsize="10,20" path="m4100,3137l4110,3137,4110,3118,4100,3118,4100,3137xe" filled="true" fillcolor="#000000" stroked="false">
                <v:path arrowok="t"/>
                <v:fill type="solid"/>
              </v:shape>
            </v:group>
            <v:group style="position:absolute;left:4100;top:3137;width:10;height:20" coordorigin="4100,3137" coordsize="10,20">
              <v:shape style="position:absolute;left:4100;top:3137;width:10;height:20" coordorigin="4100,3137" coordsize="10,20" path="m4100,3156l4110,3156,4110,3137,4100,3137,4100,3156xe" filled="true" fillcolor="#000000" stroked="false">
                <v:path arrowok="t"/>
                <v:fill type="solid"/>
              </v:shape>
            </v:group>
            <v:group style="position:absolute;left:4100;top:3156;width:10;height:20" coordorigin="4100,3156" coordsize="10,20">
              <v:shape style="position:absolute;left:4100;top:3156;width:10;height:20" coordorigin="4100,3156" coordsize="10,20" path="m4100,3176l4110,3176,4110,3156,4100,3156,4100,3176xe" filled="true" fillcolor="#000000" stroked="false">
                <v:path arrowok="t"/>
                <v:fill type="solid"/>
              </v:shape>
            </v:group>
            <v:group style="position:absolute;left:4100;top:3176;width:10;height:20" coordorigin="4100,3176" coordsize="10,20">
              <v:shape style="position:absolute;left:4100;top:3176;width:10;height:20" coordorigin="4100,3176" coordsize="10,20" path="m4100,3195l4110,3195,4110,3176,4100,3176,4100,3195xe" filled="true" fillcolor="#000000" stroked="false">
                <v:path arrowok="t"/>
                <v:fill type="solid"/>
              </v:shape>
            </v:group>
            <v:group style="position:absolute;left:4100;top:3195;width:10;height:20" coordorigin="4100,3195" coordsize="10,20">
              <v:shape style="position:absolute;left:4100;top:3195;width:10;height:20" coordorigin="4100,3195" coordsize="10,20" path="m4100,3214l4110,3214,4110,3195,4100,3195,4100,3214xe" filled="true" fillcolor="#000000" stroked="false">
                <v:path arrowok="t"/>
                <v:fill type="solid"/>
              </v:shape>
            </v:group>
            <v:group style="position:absolute;left:4100;top:3214;width:10;height:20" coordorigin="4100,3214" coordsize="10,20">
              <v:shape style="position:absolute;left:4100;top:3214;width:10;height:20" coordorigin="4100,3214" coordsize="10,20" path="m4100,3233l4110,3233,4110,3214,4100,3214,4100,3233xe" filled="true" fillcolor="#000000" stroked="false">
                <v:path arrowok="t"/>
                <v:fill type="solid"/>
              </v:shape>
            </v:group>
            <v:group style="position:absolute;left:4100;top:3233;width:10;height:20" coordorigin="4100,3233" coordsize="10,20">
              <v:shape style="position:absolute;left:4100;top:3233;width:10;height:20" coordorigin="4100,3233" coordsize="10,20" path="m4100,3252l4110,3252,4110,3233,4100,3233,4100,3252xe" filled="true" fillcolor="#000000" stroked="false">
                <v:path arrowok="t"/>
                <v:fill type="solid"/>
              </v:shape>
            </v:group>
            <v:group style="position:absolute;left:4100;top:3252;width:10;height:20" coordorigin="4100,3252" coordsize="10,20">
              <v:shape style="position:absolute;left:4100;top:3252;width:10;height:20" coordorigin="4100,3252" coordsize="10,20" path="m4100,3272l4110,3272,4110,3252,4100,3252,4100,3272xe" filled="true" fillcolor="#000000" stroked="false">
                <v:path arrowok="t"/>
                <v:fill type="solid"/>
              </v:shape>
            </v:group>
            <v:group style="position:absolute;left:4100;top:3272;width:10;height:20" coordorigin="4100,3272" coordsize="10,20">
              <v:shape style="position:absolute;left:4100;top:3272;width:10;height:20" coordorigin="4100,3272" coordsize="10,20" path="m4100,3291l4110,3291,4110,3272,4100,3272,4100,3291xe" filled="true" fillcolor="#000000" stroked="false">
                <v:path arrowok="t"/>
                <v:fill type="solid"/>
              </v:shape>
            </v:group>
            <v:group style="position:absolute;left:4100;top:3291;width:10;height:20" coordorigin="4100,3291" coordsize="10,20">
              <v:shape style="position:absolute;left:4100;top:3291;width:10;height:20" coordorigin="4100,3291" coordsize="10,20" path="m4100,3310l4110,3310,4110,3291,4100,3291,4100,3310xe" filled="true" fillcolor="#000000" stroked="false">
                <v:path arrowok="t"/>
                <v:fill type="solid"/>
              </v:shape>
            </v:group>
            <v:group style="position:absolute;left:4100;top:3310;width:10;height:20" coordorigin="4100,3310" coordsize="10,20">
              <v:shape style="position:absolute;left:4100;top:3310;width:10;height:20" coordorigin="4100,3310" coordsize="10,20" path="m4100,3329l4110,3329,4110,3310,4100,3310,4100,3329xe" filled="true" fillcolor="#000000" stroked="false">
                <v:path arrowok="t"/>
                <v:fill type="solid"/>
              </v:shape>
            </v:group>
            <v:group style="position:absolute;left:4100;top:3329;width:10;height:20" coordorigin="4100,3329" coordsize="10,20">
              <v:shape style="position:absolute;left:4100;top:3329;width:10;height:20" coordorigin="4100,3329" coordsize="10,20" path="m4100,3348l4110,3348,4110,3329,4100,3329,4100,3348xe" filled="true" fillcolor="#000000" stroked="false">
                <v:path arrowok="t"/>
                <v:fill type="solid"/>
              </v:shape>
            </v:group>
            <v:group style="position:absolute;left:4100;top:3348;width:10;height:20" coordorigin="4100,3348" coordsize="10,20">
              <v:shape style="position:absolute;left:4100;top:3348;width:10;height:20" coordorigin="4100,3348" coordsize="10,20" path="m4100,3368l4110,3368,4110,3348,4100,3348,4100,3368xe" filled="true" fillcolor="#000000" stroked="false">
                <v:path arrowok="t"/>
                <v:fill type="solid"/>
              </v:shape>
            </v:group>
            <v:group style="position:absolute;left:4100;top:3368;width:10;height:20" coordorigin="4100,3368" coordsize="10,20">
              <v:shape style="position:absolute;left:4100;top:3368;width:10;height:20" coordorigin="4100,3368" coordsize="10,20" path="m4100,3387l4110,3387,4110,3368,4100,3368,4100,3387xe" filled="true" fillcolor="#000000" stroked="false">
                <v:path arrowok="t"/>
                <v:fill type="solid"/>
              </v:shape>
            </v:group>
            <v:group style="position:absolute;left:4100;top:3394;width:10;height:2" coordorigin="4100,3394" coordsize="10,2">
              <v:shape style="position:absolute;left:4100;top:3394;width:10;height:2" coordorigin="4100,3394" coordsize="10,0" path="m4100,3394l4110,3394e" filled="false" stroked="true" strokeweight=".72pt" strokecolor="#000000">
                <v:path arrowok="t"/>
              </v:shape>
            </v:group>
            <v:group style="position:absolute;left:4100;top:3416;width:29;height:2" coordorigin="4100,3416" coordsize="29,2">
              <v:shape style="position:absolute;left:4100;top:3416;width:29;height:2" coordorigin="4100,3416" coordsize="29,0" path="m4100,3416l4129,3416e" filled="false" stroked="true" strokeweight="1.44pt" strokecolor="#000000">
                <v:path arrowok="t"/>
              </v:shape>
            </v:group>
            <v:group style="position:absolute;left:4129;top:3416;width:900;height:2" coordorigin="4129,3416" coordsize="900,2">
              <v:shape style="position:absolute;left:4129;top:3416;width:900;height:2" coordorigin="4129,3416" coordsize="900,0" path="m4129,3416l5029,3416e" filled="false" stroked="true" strokeweight="1.44pt" strokecolor="#000000">
                <v:path arrowok="t"/>
              </v:shape>
            </v:group>
            <v:group style="position:absolute;left:5029;top:2120;width:10;height:20" coordorigin="5029,2120" coordsize="10,20">
              <v:shape style="position:absolute;left:5029;top:2120;width:10;height:20" coordorigin="5029,2120" coordsize="10,20" path="m5029,2139l5039,2139,5039,2120,5029,2120,5029,2139xe" filled="true" fillcolor="#000000" stroked="false">
                <v:path arrowok="t"/>
                <v:fill type="solid"/>
              </v:shape>
            </v:group>
            <v:group style="position:absolute;left:5029;top:2139;width:10;height:20" coordorigin="5029,2139" coordsize="10,20">
              <v:shape style="position:absolute;left:5029;top:2139;width:10;height:20" coordorigin="5029,2139" coordsize="10,20" path="m5029,2158l5039,2158,5039,2139,5029,2139,5029,2158xe" filled="true" fillcolor="#000000" stroked="false">
                <v:path arrowok="t"/>
                <v:fill type="solid"/>
              </v:shape>
            </v:group>
            <v:group style="position:absolute;left:5029;top:2158;width:10;height:20" coordorigin="5029,2158" coordsize="10,20">
              <v:shape style="position:absolute;left:5029;top:2158;width:10;height:20" coordorigin="5029,2158" coordsize="10,20" path="m5029,2177l5039,2177,5039,2158,5029,2158,5029,2177xe" filled="true" fillcolor="#000000" stroked="false">
                <v:path arrowok="t"/>
                <v:fill type="solid"/>
              </v:shape>
            </v:group>
            <v:group style="position:absolute;left:5029;top:2177;width:10;height:20" coordorigin="5029,2177" coordsize="10,20">
              <v:shape style="position:absolute;left:5029;top:2177;width:10;height:20" coordorigin="5029,2177" coordsize="10,20" path="m5029,2196l5039,2196,5039,2177,5029,2177,5029,2196xe" filled="true" fillcolor="#000000" stroked="false">
                <v:path arrowok="t"/>
                <v:fill type="solid"/>
              </v:shape>
            </v:group>
            <v:group style="position:absolute;left:5029;top:2196;width:10;height:20" coordorigin="5029,2196" coordsize="10,20">
              <v:shape style="position:absolute;left:5029;top:2196;width:10;height:20" coordorigin="5029,2196" coordsize="10,20" path="m5029,2216l5039,2216,5039,2196,5029,2196,5029,2216xe" filled="true" fillcolor="#000000" stroked="false">
                <v:path arrowok="t"/>
                <v:fill type="solid"/>
              </v:shape>
            </v:group>
            <v:group style="position:absolute;left:5029;top:2216;width:10;height:20" coordorigin="5029,2216" coordsize="10,20">
              <v:shape style="position:absolute;left:5029;top:2216;width:10;height:20" coordorigin="5029,2216" coordsize="10,20" path="m5029,2235l5039,2235,5039,2216,5029,2216,5029,2235xe" filled="true" fillcolor="#000000" stroked="false">
                <v:path arrowok="t"/>
                <v:fill type="solid"/>
              </v:shape>
            </v:group>
            <v:group style="position:absolute;left:5029;top:2235;width:10;height:20" coordorigin="5029,2235" coordsize="10,20">
              <v:shape style="position:absolute;left:5029;top:2235;width:10;height:20" coordorigin="5029,2235" coordsize="10,20" path="m5029,2254l5039,2254,5039,2235,5029,2235,5029,2254xe" filled="true" fillcolor="#000000" stroked="false">
                <v:path arrowok="t"/>
                <v:fill type="solid"/>
              </v:shape>
            </v:group>
            <v:group style="position:absolute;left:5029;top:2254;width:10;height:20" coordorigin="5029,2254" coordsize="10,20">
              <v:shape style="position:absolute;left:5029;top:2254;width:10;height:20" coordorigin="5029,2254" coordsize="10,20" path="m5029,2273l5039,2273,5039,2254,5029,2254,5029,2273xe" filled="true" fillcolor="#000000" stroked="false">
                <v:path arrowok="t"/>
                <v:fill type="solid"/>
              </v:shape>
            </v:group>
            <v:group style="position:absolute;left:5029;top:2273;width:10;height:20" coordorigin="5029,2273" coordsize="10,20">
              <v:shape style="position:absolute;left:5029;top:2273;width:10;height:20" coordorigin="5029,2273" coordsize="10,20" path="m5029,2292l5039,2292,5039,2273,5029,2273,5029,2292xe" filled="true" fillcolor="#000000" stroked="false">
                <v:path arrowok="t"/>
                <v:fill type="solid"/>
              </v:shape>
            </v:group>
            <v:group style="position:absolute;left:5029;top:2292;width:10;height:20" coordorigin="5029,2292" coordsize="10,20">
              <v:shape style="position:absolute;left:5029;top:2292;width:10;height:20" coordorigin="5029,2292" coordsize="10,20" path="m5029,2312l5039,2312,5039,2292,5029,2292,5029,2312xe" filled="true" fillcolor="#000000" stroked="false">
                <v:path arrowok="t"/>
                <v:fill type="solid"/>
              </v:shape>
            </v:group>
            <v:group style="position:absolute;left:5029;top:2312;width:10;height:20" coordorigin="5029,2312" coordsize="10,20">
              <v:shape style="position:absolute;left:5029;top:2312;width:10;height:20" coordorigin="5029,2312" coordsize="10,20" path="m5029,2331l5039,2331,5039,2312,5029,2312,5029,2331xe" filled="true" fillcolor="#000000" stroked="false">
                <v:path arrowok="t"/>
                <v:fill type="solid"/>
              </v:shape>
            </v:group>
            <v:group style="position:absolute;left:5029;top:2331;width:10;height:20" coordorigin="5029,2331" coordsize="10,20">
              <v:shape style="position:absolute;left:5029;top:2331;width:10;height:20" coordorigin="5029,2331" coordsize="10,20" path="m5029,2350l5039,2350,5039,2331,5029,2331,5029,2350xe" filled="true" fillcolor="#000000" stroked="false">
                <v:path arrowok="t"/>
                <v:fill type="solid"/>
              </v:shape>
            </v:group>
            <v:group style="position:absolute;left:5029;top:2350;width:10;height:20" coordorigin="5029,2350" coordsize="10,20">
              <v:shape style="position:absolute;left:5029;top:2350;width:10;height:20" coordorigin="5029,2350" coordsize="10,20" path="m5029,2369l5039,2369,5039,2350,5029,2350,5029,2369xe" filled="true" fillcolor="#000000" stroked="false">
                <v:path arrowok="t"/>
                <v:fill type="solid"/>
              </v:shape>
            </v:group>
            <v:group style="position:absolute;left:5029;top:2369;width:10;height:20" coordorigin="5029,2369" coordsize="10,20">
              <v:shape style="position:absolute;left:5029;top:2369;width:10;height:20" coordorigin="5029,2369" coordsize="10,20" path="m5029,2388l5039,2388,5039,2369,5029,2369,5029,2388xe" filled="true" fillcolor="#000000" stroked="false">
                <v:path arrowok="t"/>
                <v:fill type="solid"/>
              </v:shape>
            </v:group>
            <v:group style="position:absolute;left:5029;top:2388;width:10;height:20" coordorigin="5029,2388" coordsize="10,20">
              <v:shape style="position:absolute;left:5029;top:2388;width:10;height:20" coordorigin="5029,2388" coordsize="10,20" path="m5029,2408l5039,2408,5039,2388,5029,2388,5029,2408xe" filled="true" fillcolor="#000000" stroked="false">
                <v:path arrowok="t"/>
                <v:fill type="solid"/>
              </v:shape>
            </v:group>
            <v:group style="position:absolute;left:5029;top:2408;width:10;height:20" coordorigin="5029,2408" coordsize="10,20">
              <v:shape style="position:absolute;left:5029;top:2408;width:10;height:20" coordorigin="5029,2408" coordsize="10,20" path="m5029,2427l5039,2427,5039,2408,5029,2408,5029,2427xe" filled="true" fillcolor="#000000" stroked="false">
                <v:path arrowok="t"/>
                <v:fill type="solid"/>
              </v:shape>
            </v:group>
            <v:group style="position:absolute;left:5029;top:2427;width:10;height:20" coordorigin="5029,2427" coordsize="10,20">
              <v:shape style="position:absolute;left:5029;top:2427;width:10;height:20" coordorigin="5029,2427" coordsize="10,20" path="m5029,2446l5039,2446,5039,2427,5029,2427,5029,2446xe" filled="true" fillcolor="#000000" stroked="false">
                <v:path arrowok="t"/>
                <v:fill type="solid"/>
              </v:shape>
            </v:group>
            <v:group style="position:absolute;left:5029;top:2446;width:10;height:20" coordorigin="5029,2446" coordsize="10,20">
              <v:shape style="position:absolute;left:5029;top:2446;width:10;height:20" coordorigin="5029,2446" coordsize="10,20" path="m5029,2465l5039,2465,5039,2446,5029,2446,5029,2465xe" filled="true" fillcolor="#000000" stroked="false">
                <v:path arrowok="t"/>
                <v:fill type="solid"/>
              </v:shape>
            </v:group>
            <v:group style="position:absolute;left:5029;top:2465;width:10;height:20" coordorigin="5029,2465" coordsize="10,20">
              <v:shape style="position:absolute;left:5029;top:2465;width:10;height:20" coordorigin="5029,2465" coordsize="10,20" path="m5029,2484l5039,2484,5039,2465,5029,2465,5029,2484xe" filled="true" fillcolor="#000000" stroked="false">
                <v:path arrowok="t"/>
                <v:fill type="solid"/>
              </v:shape>
            </v:group>
            <v:group style="position:absolute;left:5029;top:2484;width:10;height:20" coordorigin="5029,2484" coordsize="10,20">
              <v:shape style="position:absolute;left:5029;top:2484;width:10;height:20" coordorigin="5029,2484" coordsize="10,20" path="m5029,2504l5039,2504,5039,2484,5029,2484,5029,2504xe" filled="true" fillcolor="#000000" stroked="false">
                <v:path arrowok="t"/>
                <v:fill type="solid"/>
              </v:shape>
            </v:group>
            <v:group style="position:absolute;left:5029;top:2504;width:10;height:20" coordorigin="5029,2504" coordsize="10,20">
              <v:shape style="position:absolute;left:5029;top:2504;width:10;height:20" coordorigin="5029,2504" coordsize="10,20" path="m5029,2523l5039,2523,5039,2504,5029,2504,5029,2523xe" filled="true" fillcolor="#000000" stroked="false">
                <v:path arrowok="t"/>
                <v:fill type="solid"/>
              </v:shape>
            </v:group>
            <v:group style="position:absolute;left:5029;top:2523;width:10;height:20" coordorigin="5029,2523" coordsize="10,20">
              <v:shape style="position:absolute;left:5029;top:2523;width:10;height:20" coordorigin="5029,2523" coordsize="10,20" path="m5029,2542l5039,2542,5039,2523,5029,2523,5029,2542xe" filled="true" fillcolor="#000000" stroked="false">
                <v:path arrowok="t"/>
                <v:fill type="solid"/>
              </v:shape>
            </v:group>
            <v:group style="position:absolute;left:5029;top:2542;width:10;height:20" coordorigin="5029,2542" coordsize="10,20">
              <v:shape style="position:absolute;left:5029;top:2542;width:10;height:20" coordorigin="5029,2542" coordsize="10,20" path="m5029,2561l5039,2561,5039,2542,5029,2542,5029,2561xe" filled="true" fillcolor="#000000" stroked="false">
                <v:path arrowok="t"/>
                <v:fill type="solid"/>
              </v:shape>
            </v:group>
            <v:group style="position:absolute;left:5029;top:2561;width:10;height:20" coordorigin="5029,2561" coordsize="10,20">
              <v:shape style="position:absolute;left:5029;top:2561;width:10;height:20" coordorigin="5029,2561" coordsize="10,20" path="m5029,2580l5039,2580,5039,2561,5029,2561,5029,2580xe" filled="true" fillcolor="#000000" stroked="false">
                <v:path arrowok="t"/>
                <v:fill type="solid"/>
              </v:shape>
            </v:group>
            <v:group style="position:absolute;left:5029;top:2580;width:10;height:20" coordorigin="5029,2580" coordsize="10,20">
              <v:shape style="position:absolute;left:5029;top:2580;width:10;height:20" coordorigin="5029,2580" coordsize="10,20" path="m5029,2600l5039,2600,5039,2580,5029,2580,5029,2600xe" filled="true" fillcolor="#000000" stroked="false">
                <v:path arrowok="t"/>
                <v:fill type="solid"/>
              </v:shape>
            </v:group>
            <v:group style="position:absolute;left:5029;top:2600;width:10;height:20" coordorigin="5029,2600" coordsize="10,20">
              <v:shape style="position:absolute;left:5029;top:2600;width:10;height:20" coordorigin="5029,2600" coordsize="10,20" path="m5029,2619l5039,2619,5039,2600,5029,2600,5029,2619xe" filled="true" fillcolor="#000000" stroked="false">
                <v:path arrowok="t"/>
                <v:fill type="solid"/>
              </v:shape>
            </v:group>
            <v:group style="position:absolute;left:5029;top:2619;width:10;height:20" coordorigin="5029,2619" coordsize="10,20">
              <v:shape style="position:absolute;left:5029;top:2619;width:10;height:20" coordorigin="5029,2619" coordsize="10,20" path="m5029,2638l5039,2638,5039,2619,5029,2619,5029,2638xe" filled="true" fillcolor="#000000" stroked="false">
                <v:path arrowok="t"/>
                <v:fill type="solid"/>
              </v:shape>
            </v:group>
            <v:group style="position:absolute;left:5029;top:2638;width:10;height:20" coordorigin="5029,2638" coordsize="10,20">
              <v:shape style="position:absolute;left:5029;top:2638;width:10;height:20" coordorigin="5029,2638" coordsize="10,20" path="m5029,2657l5039,2657,5039,2638,5029,2638,5029,2657xe" filled="true" fillcolor="#000000" stroked="false">
                <v:path arrowok="t"/>
                <v:fill type="solid"/>
              </v:shape>
            </v:group>
            <v:group style="position:absolute;left:5029;top:2657;width:10;height:20" coordorigin="5029,2657" coordsize="10,20">
              <v:shape style="position:absolute;left:5029;top:2657;width:10;height:20" coordorigin="5029,2657" coordsize="10,20" path="m5029,2676l5039,2676,5039,2657,5029,2657,5029,2676xe" filled="true" fillcolor="#000000" stroked="false">
                <v:path arrowok="t"/>
                <v:fill type="solid"/>
              </v:shape>
            </v:group>
            <v:group style="position:absolute;left:5029;top:2676;width:10;height:20" coordorigin="5029,2676" coordsize="10,20">
              <v:shape style="position:absolute;left:5029;top:2676;width:10;height:20" coordorigin="5029,2676" coordsize="10,20" path="m5029,2696l5039,2696,5039,2676,5029,2676,5029,2696xe" filled="true" fillcolor="#000000" stroked="false">
                <v:path arrowok="t"/>
                <v:fill type="solid"/>
              </v:shape>
            </v:group>
            <v:group style="position:absolute;left:5029;top:2696;width:10;height:20" coordorigin="5029,2696" coordsize="10,20">
              <v:shape style="position:absolute;left:5029;top:2696;width:10;height:20" coordorigin="5029,2696" coordsize="10,20" path="m5029,2715l5039,2715,5039,2696,5029,2696,5029,2715xe" filled="true" fillcolor="#000000" stroked="false">
                <v:path arrowok="t"/>
                <v:fill type="solid"/>
              </v:shape>
            </v:group>
            <v:group style="position:absolute;left:5029;top:2715;width:10;height:20" coordorigin="5029,2715" coordsize="10,20">
              <v:shape style="position:absolute;left:5029;top:2715;width:10;height:20" coordorigin="5029,2715" coordsize="10,20" path="m5029,2734l5039,2734,5039,2715,5029,2715,5029,2734xe" filled="true" fillcolor="#000000" stroked="false">
                <v:path arrowok="t"/>
                <v:fill type="solid"/>
              </v:shape>
            </v:group>
            <v:group style="position:absolute;left:5029;top:2734;width:10;height:20" coordorigin="5029,2734" coordsize="10,20">
              <v:shape style="position:absolute;left:5029;top:2734;width:10;height:20" coordorigin="5029,2734" coordsize="10,20" path="m5029,2753l5039,2753,5039,2734,5029,2734,5029,2753xe" filled="true" fillcolor="#000000" stroked="false">
                <v:path arrowok="t"/>
                <v:fill type="solid"/>
              </v:shape>
            </v:group>
            <v:group style="position:absolute;left:5029;top:2753;width:10;height:20" coordorigin="5029,2753" coordsize="10,20">
              <v:shape style="position:absolute;left:5029;top:2753;width:10;height:20" coordorigin="5029,2753" coordsize="10,20" path="m5029,2772l5039,2772,5039,2753,5029,2753,5029,2772xe" filled="true" fillcolor="#000000" stroked="false">
                <v:path arrowok="t"/>
                <v:fill type="solid"/>
              </v:shape>
            </v:group>
            <v:group style="position:absolute;left:5029;top:2772;width:10;height:20" coordorigin="5029,2772" coordsize="10,20">
              <v:shape style="position:absolute;left:5029;top:2772;width:10;height:20" coordorigin="5029,2772" coordsize="10,20" path="m5029,2792l5039,2792,5039,2772,5029,2772,5029,2792xe" filled="true" fillcolor="#000000" stroked="false">
                <v:path arrowok="t"/>
                <v:fill type="solid"/>
              </v:shape>
            </v:group>
            <v:group style="position:absolute;left:5029;top:2792;width:10;height:20" coordorigin="5029,2792" coordsize="10,20">
              <v:shape style="position:absolute;left:5029;top:2792;width:10;height:20" coordorigin="5029,2792" coordsize="10,20" path="m5029,2811l5039,2811,5039,2792,5029,2792,5029,2811xe" filled="true" fillcolor="#000000" stroked="false">
                <v:path arrowok="t"/>
                <v:fill type="solid"/>
              </v:shape>
            </v:group>
            <v:group style="position:absolute;left:5029;top:2811;width:10;height:20" coordorigin="5029,2811" coordsize="10,20">
              <v:shape style="position:absolute;left:5029;top:2811;width:10;height:20" coordorigin="5029,2811" coordsize="10,20" path="m5029,2830l5039,2830,5039,2811,5029,2811,5029,2830xe" filled="true" fillcolor="#000000" stroked="false">
                <v:path arrowok="t"/>
                <v:fill type="solid"/>
              </v:shape>
            </v:group>
            <v:group style="position:absolute;left:5029;top:2830;width:10;height:20" coordorigin="5029,2830" coordsize="10,20">
              <v:shape style="position:absolute;left:5029;top:2830;width:10;height:20" coordorigin="5029,2830" coordsize="10,20" path="m5029,2849l5039,2849,5039,2830,5029,2830,5029,2849xe" filled="true" fillcolor="#000000" stroked="false">
                <v:path arrowok="t"/>
                <v:fill type="solid"/>
              </v:shape>
            </v:group>
            <v:group style="position:absolute;left:5029;top:2849;width:10;height:20" coordorigin="5029,2849" coordsize="10,20">
              <v:shape style="position:absolute;left:5029;top:2849;width:10;height:20" coordorigin="5029,2849" coordsize="10,20" path="m5029,2868l5039,2868,5039,2849,5029,2849,5029,2868xe" filled="true" fillcolor="#000000" stroked="false">
                <v:path arrowok="t"/>
                <v:fill type="solid"/>
              </v:shape>
            </v:group>
            <v:group style="position:absolute;left:5029;top:2868;width:10;height:20" coordorigin="5029,2868" coordsize="10,20">
              <v:shape style="position:absolute;left:5029;top:2868;width:10;height:20" coordorigin="5029,2868" coordsize="10,20" path="m5029,2888l5039,2888,5039,2868,5029,2868,5029,2888xe" filled="true" fillcolor="#000000" stroked="false">
                <v:path arrowok="t"/>
                <v:fill type="solid"/>
              </v:shape>
            </v:group>
            <v:group style="position:absolute;left:5029;top:2888;width:10;height:20" coordorigin="5029,2888" coordsize="10,20">
              <v:shape style="position:absolute;left:5029;top:2888;width:10;height:20" coordorigin="5029,2888" coordsize="10,20" path="m5029,2907l5039,2907,5039,2888,5029,2888,5029,2907xe" filled="true" fillcolor="#000000" stroked="false">
                <v:path arrowok="t"/>
                <v:fill type="solid"/>
              </v:shape>
            </v:group>
            <v:group style="position:absolute;left:5029;top:2907;width:10;height:20" coordorigin="5029,2907" coordsize="10,20">
              <v:shape style="position:absolute;left:5029;top:2907;width:10;height:20" coordorigin="5029,2907" coordsize="10,20" path="m5029,2926l5039,2926,5039,2907,5029,2907,5029,2926xe" filled="true" fillcolor="#000000" stroked="false">
                <v:path arrowok="t"/>
                <v:fill type="solid"/>
              </v:shape>
            </v:group>
            <v:group style="position:absolute;left:5029;top:2926;width:10;height:20" coordorigin="5029,2926" coordsize="10,20">
              <v:shape style="position:absolute;left:5029;top:2926;width:10;height:20" coordorigin="5029,2926" coordsize="10,20" path="m5029,2945l5039,2945,5039,2926,5029,2926,5029,2945xe" filled="true" fillcolor="#000000" stroked="false">
                <v:path arrowok="t"/>
                <v:fill type="solid"/>
              </v:shape>
            </v:group>
            <v:group style="position:absolute;left:5029;top:2945;width:10;height:20" coordorigin="5029,2945" coordsize="10,20">
              <v:shape style="position:absolute;left:5029;top:2945;width:10;height:20" coordorigin="5029,2945" coordsize="10,20" path="m5029,2964l5039,2964,5039,2945,5029,2945,5029,2964xe" filled="true" fillcolor="#000000" stroked="false">
                <v:path arrowok="t"/>
                <v:fill type="solid"/>
              </v:shape>
            </v:group>
            <v:group style="position:absolute;left:5029;top:2964;width:10;height:20" coordorigin="5029,2964" coordsize="10,20">
              <v:shape style="position:absolute;left:5029;top:2964;width:10;height:20" coordorigin="5029,2964" coordsize="10,20" path="m5029,2984l5039,2984,5039,2964,5029,2964,5029,2984xe" filled="true" fillcolor="#000000" stroked="false">
                <v:path arrowok="t"/>
                <v:fill type="solid"/>
              </v:shape>
            </v:group>
            <v:group style="position:absolute;left:5029;top:2984;width:10;height:20" coordorigin="5029,2984" coordsize="10,20">
              <v:shape style="position:absolute;left:5029;top:2984;width:10;height:20" coordorigin="5029,2984" coordsize="10,20" path="m5029,3003l5039,3003,5039,2984,5029,2984,5029,3003xe" filled="true" fillcolor="#000000" stroked="false">
                <v:path arrowok="t"/>
                <v:fill type="solid"/>
              </v:shape>
            </v:group>
            <v:group style="position:absolute;left:5029;top:3003;width:10;height:20" coordorigin="5029,3003" coordsize="10,20">
              <v:shape style="position:absolute;left:5029;top:3003;width:10;height:20" coordorigin="5029,3003" coordsize="10,20" path="m5029,3022l5039,3022,5039,3003,5029,3003,5029,3022xe" filled="true" fillcolor="#000000" stroked="false">
                <v:path arrowok="t"/>
                <v:fill type="solid"/>
              </v:shape>
            </v:group>
            <v:group style="position:absolute;left:5029;top:3022;width:10;height:20" coordorigin="5029,3022" coordsize="10,20">
              <v:shape style="position:absolute;left:5029;top:3022;width:10;height:20" coordorigin="5029,3022" coordsize="10,20" path="m5029,3041l5039,3041,5039,3022,5029,3022,5029,3041xe" filled="true" fillcolor="#000000" stroked="false">
                <v:path arrowok="t"/>
                <v:fill type="solid"/>
              </v:shape>
            </v:group>
            <v:group style="position:absolute;left:5029;top:3041;width:10;height:20" coordorigin="5029,3041" coordsize="10,20">
              <v:shape style="position:absolute;left:5029;top:3041;width:10;height:20" coordorigin="5029,3041" coordsize="10,20" path="m5029,3060l5039,3060,5039,3041,5029,3041,5029,3060xe" filled="true" fillcolor="#000000" stroked="false">
                <v:path arrowok="t"/>
                <v:fill type="solid"/>
              </v:shape>
            </v:group>
            <v:group style="position:absolute;left:5029;top:3060;width:10;height:20" coordorigin="5029,3060" coordsize="10,20">
              <v:shape style="position:absolute;left:5029;top:3060;width:10;height:20" coordorigin="5029,3060" coordsize="10,20" path="m5029,3080l5039,3080,5039,3060,5029,3060,5029,3080xe" filled="true" fillcolor="#000000" stroked="false">
                <v:path arrowok="t"/>
                <v:fill type="solid"/>
              </v:shape>
            </v:group>
            <v:group style="position:absolute;left:5029;top:3080;width:10;height:20" coordorigin="5029,3080" coordsize="10,20">
              <v:shape style="position:absolute;left:5029;top:3080;width:10;height:20" coordorigin="5029,3080" coordsize="10,20" path="m5029,3099l5039,3099,5039,3080,5029,3080,5029,3099xe" filled="true" fillcolor="#000000" stroked="false">
                <v:path arrowok="t"/>
                <v:fill type="solid"/>
              </v:shape>
            </v:group>
            <v:group style="position:absolute;left:5029;top:3099;width:10;height:20" coordorigin="5029,3099" coordsize="10,20">
              <v:shape style="position:absolute;left:5029;top:3099;width:10;height:20" coordorigin="5029,3099" coordsize="10,20" path="m5029,3118l5039,3118,5039,3099,5029,3099,5029,3118xe" filled="true" fillcolor="#000000" stroked="false">
                <v:path arrowok="t"/>
                <v:fill type="solid"/>
              </v:shape>
            </v:group>
            <v:group style="position:absolute;left:5029;top:3118;width:10;height:20" coordorigin="5029,3118" coordsize="10,20">
              <v:shape style="position:absolute;left:5029;top:3118;width:10;height:20" coordorigin="5029,3118" coordsize="10,20" path="m5029,3137l5039,3137,5039,3118,5029,3118,5029,3137xe" filled="true" fillcolor="#000000" stroked="false">
                <v:path arrowok="t"/>
                <v:fill type="solid"/>
              </v:shape>
            </v:group>
            <v:group style="position:absolute;left:5029;top:3137;width:10;height:20" coordorigin="5029,3137" coordsize="10,20">
              <v:shape style="position:absolute;left:5029;top:3137;width:10;height:20" coordorigin="5029,3137" coordsize="10,20" path="m5029,3156l5039,3156,5039,3137,5029,3137,5029,3156xe" filled="true" fillcolor="#000000" stroked="false">
                <v:path arrowok="t"/>
                <v:fill type="solid"/>
              </v:shape>
            </v:group>
            <v:group style="position:absolute;left:5029;top:3156;width:10;height:20" coordorigin="5029,3156" coordsize="10,20">
              <v:shape style="position:absolute;left:5029;top:3156;width:10;height:20" coordorigin="5029,3156" coordsize="10,20" path="m5029,3176l5039,3176,5039,3156,5029,3156,5029,3176xe" filled="true" fillcolor="#000000" stroked="false">
                <v:path arrowok="t"/>
                <v:fill type="solid"/>
              </v:shape>
            </v:group>
            <v:group style="position:absolute;left:5029;top:3176;width:10;height:20" coordorigin="5029,3176" coordsize="10,20">
              <v:shape style="position:absolute;left:5029;top:3176;width:10;height:20" coordorigin="5029,3176" coordsize="10,20" path="m5029,3195l5039,3195,5039,3176,5029,3176,5029,3195xe" filled="true" fillcolor="#000000" stroked="false">
                <v:path arrowok="t"/>
                <v:fill type="solid"/>
              </v:shape>
            </v:group>
            <v:group style="position:absolute;left:5029;top:3195;width:10;height:20" coordorigin="5029,3195" coordsize="10,20">
              <v:shape style="position:absolute;left:5029;top:3195;width:10;height:20" coordorigin="5029,3195" coordsize="10,20" path="m5029,3214l5039,3214,5039,3195,5029,3195,5029,3214xe" filled="true" fillcolor="#000000" stroked="false">
                <v:path arrowok="t"/>
                <v:fill type="solid"/>
              </v:shape>
            </v:group>
            <v:group style="position:absolute;left:5029;top:3214;width:10;height:20" coordorigin="5029,3214" coordsize="10,20">
              <v:shape style="position:absolute;left:5029;top:3214;width:10;height:20" coordorigin="5029,3214" coordsize="10,20" path="m5029,3233l5039,3233,5039,3214,5029,3214,5029,3233xe" filled="true" fillcolor="#000000" stroked="false">
                <v:path arrowok="t"/>
                <v:fill type="solid"/>
              </v:shape>
            </v:group>
            <v:group style="position:absolute;left:5029;top:3233;width:10;height:20" coordorigin="5029,3233" coordsize="10,20">
              <v:shape style="position:absolute;left:5029;top:3233;width:10;height:20" coordorigin="5029,3233" coordsize="10,20" path="m5029,3252l5039,3252,5039,3233,5029,3233,5029,3252xe" filled="true" fillcolor="#000000" stroked="false">
                <v:path arrowok="t"/>
                <v:fill type="solid"/>
              </v:shape>
            </v:group>
            <v:group style="position:absolute;left:5029;top:3252;width:10;height:20" coordorigin="5029,3252" coordsize="10,20">
              <v:shape style="position:absolute;left:5029;top:3252;width:10;height:20" coordorigin="5029,3252" coordsize="10,20" path="m5029,3272l5039,3272,5039,3252,5029,3252,5029,3272xe" filled="true" fillcolor="#000000" stroked="false">
                <v:path arrowok="t"/>
                <v:fill type="solid"/>
              </v:shape>
            </v:group>
            <v:group style="position:absolute;left:5029;top:3272;width:10;height:20" coordorigin="5029,3272" coordsize="10,20">
              <v:shape style="position:absolute;left:5029;top:3272;width:10;height:20" coordorigin="5029,3272" coordsize="10,20" path="m5029,3291l5039,3291,5039,3272,5029,3272,5029,3291xe" filled="true" fillcolor="#000000" stroked="false">
                <v:path arrowok="t"/>
                <v:fill type="solid"/>
              </v:shape>
            </v:group>
            <v:group style="position:absolute;left:5029;top:3291;width:10;height:20" coordorigin="5029,3291" coordsize="10,20">
              <v:shape style="position:absolute;left:5029;top:3291;width:10;height:20" coordorigin="5029,3291" coordsize="10,20" path="m5029,3310l5039,3310,5039,3291,5029,3291,5029,3310xe" filled="true" fillcolor="#000000" stroked="false">
                <v:path arrowok="t"/>
                <v:fill type="solid"/>
              </v:shape>
            </v:group>
            <v:group style="position:absolute;left:5029;top:3310;width:10;height:20" coordorigin="5029,3310" coordsize="10,20">
              <v:shape style="position:absolute;left:5029;top:3310;width:10;height:20" coordorigin="5029,3310" coordsize="10,20" path="m5029,3329l5039,3329,5039,3310,5029,3310,5029,3329xe" filled="true" fillcolor="#000000" stroked="false">
                <v:path arrowok="t"/>
                <v:fill type="solid"/>
              </v:shape>
            </v:group>
            <v:group style="position:absolute;left:5029;top:3329;width:10;height:20" coordorigin="5029,3329" coordsize="10,20">
              <v:shape style="position:absolute;left:5029;top:3329;width:10;height:20" coordorigin="5029,3329" coordsize="10,20" path="m5029,3348l5039,3348,5039,3329,5029,3329,5029,3348xe" filled="true" fillcolor="#000000" stroked="false">
                <v:path arrowok="t"/>
                <v:fill type="solid"/>
              </v:shape>
            </v:group>
            <v:group style="position:absolute;left:5029;top:3348;width:10;height:20" coordorigin="5029,3348" coordsize="10,20">
              <v:shape style="position:absolute;left:5029;top:3348;width:10;height:20" coordorigin="5029,3348" coordsize="10,20" path="m5029,3368l5039,3368,5039,3348,5029,3348,5029,3368xe" filled="true" fillcolor="#000000" stroked="false">
                <v:path arrowok="t"/>
                <v:fill type="solid"/>
              </v:shape>
            </v:group>
            <v:group style="position:absolute;left:5029;top:3368;width:10;height:20" coordorigin="5029,3368" coordsize="10,20">
              <v:shape style="position:absolute;left:5029;top:3368;width:10;height:20" coordorigin="5029,3368" coordsize="10,20" path="m5029,3387l5039,3387,5039,3368,5029,3368,5029,3387xe" filled="true" fillcolor="#000000" stroked="false">
                <v:path arrowok="t"/>
                <v:fill type="solid"/>
              </v:shape>
            </v:group>
            <v:group style="position:absolute;left:5029;top:3394;width:10;height:2" coordorigin="5029,3394" coordsize="10,2">
              <v:shape style="position:absolute;left:5029;top:3394;width:10;height:2" coordorigin="5029,3394" coordsize="10,0" path="m5029,3394l5039,3394e" filled="false" stroked="true" strokeweight=".72pt" strokecolor="#000000">
                <v:path arrowok="t"/>
              </v:shape>
            </v:group>
            <v:group style="position:absolute;left:5029;top:3416;width:29;height:2" coordorigin="5029,3416" coordsize="29,2">
              <v:shape style="position:absolute;left:5029;top:3416;width:29;height:2" coordorigin="5029,3416" coordsize="29,0" path="m5029,3416l5058,3416e" filled="false" stroked="true" strokeweight="1.44pt" strokecolor="#000000">
                <v:path arrowok="t"/>
              </v:shape>
            </v:group>
            <v:group style="position:absolute;left:5058;top:3416;width:771;height:2" coordorigin="5058,3416" coordsize="771,2">
              <v:shape style="position:absolute;left:5058;top:3416;width:771;height:2" coordorigin="5058,3416" coordsize="771,0" path="m5058,3416l5828,3416e" filled="false" stroked="true" strokeweight="1.44pt" strokecolor="#000000">
                <v:path arrowok="t"/>
              </v:shape>
            </v:group>
            <v:group style="position:absolute;left:5828;top:2120;width:10;height:20" coordorigin="5828,2120" coordsize="10,20">
              <v:shape style="position:absolute;left:5828;top:2120;width:10;height:20" coordorigin="5828,2120" coordsize="10,20" path="m5828,2139l5838,2139,5838,2120,5828,2120,5828,2139xe" filled="true" fillcolor="#000000" stroked="false">
                <v:path arrowok="t"/>
                <v:fill type="solid"/>
              </v:shape>
            </v:group>
            <v:group style="position:absolute;left:5828;top:2139;width:10;height:20" coordorigin="5828,2139" coordsize="10,20">
              <v:shape style="position:absolute;left:5828;top:2139;width:10;height:20" coordorigin="5828,2139" coordsize="10,20" path="m5828,2158l5838,2158,5838,2139,5828,2139,5828,2158xe" filled="true" fillcolor="#000000" stroked="false">
                <v:path arrowok="t"/>
                <v:fill type="solid"/>
              </v:shape>
            </v:group>
            <v:group style="position:absolute;left:5828;top:2158;width:10;height:20" coordorigin="5828,2158" coordsize="10,20">
              <v:shape style="position:absolute;left:5828;top:2158;width:10;height:20" coordorigin="5828,2158" coordsize="10,20" path="m5828,2177l5838,2177,5838,2158,5828,2158,5828,2177xe" filled="true" fillcolor="#000000" stroked="false">
                <v:path arrowok="t"/>
                <v:fill type="solid"/>
              </v:shape>
            </v:group>
            <v:group style="position:absolute;left:5828;top:2177;width:10;height:20" coordorigin="5828,2177" coordsize="10,20">
              <v:shape style="position:absolute;left:5828;top:2177;width:10;height:20" coordorigin="5828,2177" coordsize="10,20" path="m5828,2196l5838,2196,5838,2177,5828,2177,5828,2196xe" filled="true" fillcolor="#000000" stroked="false">
                <v:path arrowok="t"/>
                <v:fill type="solid"/>
              </v:shape>
            </v:group>
            <v:group style="position:absolute;left:5828;top:2196;width:10;height:20" coordorigin="5828,2196" coordsize="10,20">
              <v:shape style="position:absolute;left:5828;top:2196;width:10;height:20" coordorigin="5828,2196" coordsize="10,20" path="m5828,2216l5838,2216,5838,2196,5828,2196,5828,2216xe" filled="true" fillcolor="#000000" stroked="false">
                <v:path arrowok="t"/>
                <v:fill type="solid"/>
              </v:shape>
            </v:group>
            <v:group style="position:absolute;left:5828;top:2216;width:10;height:20" coordorigin="5828,2216" coordsize="10,20">
              <v:shape style="position:absolute;left:5828;top:2216;width:10;height:20" coordorigin="5828,2216" coordsize="10,20" path="m5828,2235l5838,2235,5838,2216,5828,2216,5828,2235xe" filled="true" fillcolor="#000000" stroked="false">
                <v:path arrowok="t"/>
                <v:fill type="solid"/>
              </v:shape>
            </v:group>
            <v:group style="position:absolute;left:5828;top:2235;width:10;height:20" coordorigin="5828,2235" coordsize="10,20">
              <v:shape style="position:absolute;left:5828;top:2235;width:10;height:20" coordorigin="5828,2235" coordsize="10,20" path="m5828,2254l5838,2254,5838,2235,5828,2235,5828,2254xe" filled="true" fillcolor="#000000" stroked="false">
                <v:path arrowok="t"/>
                <v:fill type="solid"/>
              </v:shape>
            </v:group>
            <v:group style="position:absolute;left:5828;top:2254;width:10;height:20" coordorigin="5828,2254" coordsize="10,20">
              <v:shape style="position:absolute;left:5828;top:2254;width:10;height:20" coordorigin="5828,2254" coordsize="10,20" path="m5828,2273l5838,2273,5838,2254,5828,2254,5828,2273xe" filled="true" fillcolor="#000000" stroked="false">
                <v:path arrowok="t"/>
                <v:fill type="solid"/>
              </v:shape>
            </v:group>
            <v:group style="position:absolute;left:5828;top:2273;width:10;height:20" coordorigin="5828,2273" coordsize="10,20">
              <v:shape style="position:absolute;left:5828;top:2273;width:10;height:20" coordorigin="5828,2273" coordsize="10,20" path="m5828,2292l5838,2292,5838,2273,5828,2273,5828,2292xe" filled="true" fillcolor="#000000" stroked="false">
                <v:path arrowok="t"/>
                <v:fill type="solid"/>
              </v:shape>
            </v:group>
            <v:group style="position:absolute;left:5828;top:2292;width:10;height:20" coordorigin="5828,2292" coordsize="10,20">
              <v:shape style="position:absolute;left:5828;top:2292;width:10;height:20" coordorigin="5828,2292" coordsize="10,20" path="m5828,2312l5838,2312,5838,2292,5828,2292,5828,2312xe" filled="true" fillcolor="#000000" stroked="false">
                <v:path arrowok="t"/>
                <v:fill type="solid"/>
              </v:shape>
            </v:group>
            <v:group style="position:absolute;left:5828;top:2312;width:10;height:20" coordorigin="5828,2312" coordsize="10,20">
              <v:shape style="position:absolute;left:5828;top:2312;width:10;height:20" coordorigin="5828,2312" coordsize="10,20" path="m5828,2331l5838,2331,5838,2312,5828,2312,5828,2331xe" filled="true" fillcolor="#000000" stroked="false">
                <v:path arrowok="t"/>
                <v:fill type="solid"/>
              </v:shape>
            </v:group>
            <v:group style="position:absolute;left:5828;top:2331;width:10;height:20" coordorigin="5828,2331" coordsize="10,20">
              <v:shape style="position:absolute;left:5828;top:2331;width:10;height:20" coordorigin="5828,2331" coordsize="10,20" path="m5828,2350l5838,2350,5838,2331,5828,2331,5828,2350xe" filled="true" fillcolor="#000000" stroked="false">
                <v:path arrowok="t"/>
                <v:fill type="solid"/>
              </v:shape>
            </v:group>
            <v:group style="position:absolute;left:5828;top:2350;width:10;height:20" coordorigin="5828,2350" coordsize="10,20">
              <v:shape style="position:absolute;left:5828;top:2350;width:10;height:20" coordorigin="5828,2350" coordsize="10,20" path="m5828,2369l5838,2369,5838,2350,5828,2350,5828,2369xe" filled="true" fillcolor="#000000" stroked="false">
                <v:path arrowok="t"/>
                <v:fill type="solid"/>
              </v:shape>
            </v:group>
            <v:group style="position:absolute;left:5828;top:2369;width:10;height:20" coordorigin="5828,2369" coordsize="10,20">
              <v:shape style="position:absolute;left:5828;top:2369;width:10;height:20" coordorigin="5828,2369" coordsize="10,20" path="m5828,2388l5838,2388,5838,2369,5828,2369,5828,2388xe" filled="true" fillcolor="#000000" stroked="false">
                <v:path arrowok="t"/>
                <v:fill type="solid"/>
              </v:shape>
            </v:group>
            <v:group style="position:absolute;left:5828;top:2388;width:10;height:20" coordorigin="5828,2388" coordsize="10,20">
              <v:shape style="position:absolute;left:5828;top:2388;width:10;height:20" coordorigin="5828,2388" coordsize="10,20" path="m5828,2408l5838,2408,5838,2388,5828,2388,5828,2408xe" filled="true" fillcolor="#000000" stroked="false">
                <v:path arrowok="t"/>
                <v:fill type="solid"/>
              </v:shape>
            </v:group>
            <v:group style="position:absolute;left:5828;top:2408;width:10;height:20" coordorigin="5828,2408" coordsize="10,20">
              <v:shape style="position:absolute;left:5828;top:2408;width:10;height:20" coordorigin="5828,2408" coordsize="10,20" path="m5828,2427l5838,2427,5838,2408,5828,2408,5828,2427xe" filled="true" fillcolor="#000000" stroked="false">
                <v:path arrowok="t"/>
                <v:fill type="solid"/>
              </v:shape>
            </v:group>
            <v:group style="position:absolute;left:5828;top:2427;width:10;height:20" coordorigin="5828,2427" coordsize="10,20">
              <v:shape style="position:absolute;left:5828;top:2427;width:10;height:20" coordorigin="5828,2427" coordsize="10,20" path="m5828,2446l5838,2446,5838,2427,5828,2427,5828,2446xe" filled="true" fillcolor="#000000" stroked="false">
                <v:path arrowok="t"/>
                <v:fill type="solid"/>
              </v:shape>
            </v:group>
            <v:group style="position:absolute;left:5828;top:2446;width:10;height:20" coordorigin="5828,2446" coordsize="10,20">
              <v:shape style="position:absolute;left:5828;top:2446;width:10;height:20" coordorigin="5828,2446" coordsize="10,20" path="m5828,2465l5838,2465,5838,2446,5828,2446,5828,2465xe" filled="true" fillcolor="#000000" stroked="false">
                <v:path arrowok="t"/>
                <v:fill type="solid"/>
              </v:shape>
            </v:group>
            <v:group style="position:absolute;left:5828;top:2465;width:10;height:20" coordorigin="5828,2465" coordsize="10,20">
              <v:shape style="position:absolute;left:5828;top:2465;width:10;height:20" coordorigin="5828,2465" coordsize="10,20" path="m5828,2484l5838,2484,5838,2465,5828,2465,5828,2484xe" filled="true" fillcolor="#000000" stroked="false">
                <v:path arrowok="t"/>
                <v:fill type="solid"/>
              </v:shape>
            </v:group>
            <v:group style="position:absolute;left:5828;top:2484;width:10;height:20" coordorigin="5828,2484" coordsize="10,20">
              <v:shape style="position:absolute;left:5828;top:2484;width:10;height:20" coordorigin="5828,2484" coordsize="10,20" path="m5828,2504l5838,2504,5838,2484,5828,2484,5828,2504xe" filled="true" fillcolor="#000000" stroked="false">
                <v:path arrowok="t"/>
                <v:fill type="solid"/>
              </v:shape>
            </v:group>
            <v:group style="position:absolute;left:5828;top:2504;width:10;height:20" coordorigin="5828,2504" coordsize="10,20">
              <v:shape style="position:absolute;left:5828;top:2504;width:10;height:20" coordorigin="5828,2504" coordsize="10,20" path="m5828,2523l5838,2523,5838,2504,5828,2504,5828,2523xe" filled="true" fillcolor="#000000" stroked="false">
                <v:path arrowok="t"/>
                <v:fill type="solid"/>
              </v:shape>
            </v:group>
            <v:group style="position:absolute;left:5828;top:2523;width:10;height:20" coordorigin="5828,2523" coordsize="10,20">
              <v:shape style="position:absolute;left:5828;top:2523;width:10;height:20" coordorigin="5828,2523" coordsize="10,20" path="m5828,2542l5838,2542,5838,2523,5828,2523,5828,2542xe" filled="true" fillcolor="#000000" stroked="false">
                <v:path arrowok="t"/>
                <v:fill type="solid"/>
              </v:shape>
            </v:group>
            <v:group style="position:absolute;left:5828;top:2542;width:10;height:20" coordorigin="5828,2542" coordsize="10,20">
              <v:shape style="position:absolute;left:5828;top:2542;width:10;height:20" coordorigin="5828,2542" coordsize="10,20" path="m5828,2561l5838,2561,5838,2542,5828,2542,5828,2561xe" filled="true" fillcolor="#000000" stroked="false">
                <v:path arrowok="t"/>
                <v:fill type="solid"/>
              </v:shape>
            </v:group>
            <v:group style="position:absolute;left:5828;top:2561;width:10;height:20" coordorigin="5828,2561" coordsize="10,20">
              <v:shape style="position:absolute;left:5828;top:2561;width:10;height:20" coordorigin="5828,2561" coordsize="10,20" path="m5828,2580l5838,2580,5838,2561,5828,2561,5828,2580xe" filled="true" fillcolor="#000000" stroked="false">
                <v:path arrowok="t"/>
                <v:fill type="solid"/>
              </v:shape>
            </v:group>
            <v:group style="position:absolute;left:5828;top:2580;width:10;height:20" coordorigin="5828,2580" coordsize="10,20">
              <v:shape style="position:absolute;left:5828;top:2580;width:10;height:20" coordorigin="5828,2580" coordsize="10,20" path="m5828,2600l5838,2600,5838,2580,5828,2580,5828,2600xe" filled="true" fillcolor="#000000" stroked="false">
                <v:path arrowok="t"/>
                <v:fill type="solid"/>
              </v:shape>
            </v:group>
            <v:group style="position:absolute;left:5828;top:2600;width:10;height:20" coordorigin="5828,2600" coordsize="10,20">
              <v:shape style="position:absolute;left:5828;top:2600;width:10;height:20" coordorigin="5828,2600" coordsize="10,20" path="m5828,2619l5838,2619,5838,2600,5828,2600,5828,2619xe" filled="true" fillcolor="#000000" stroked="false">
                <v:path arrowok="t"/>
                <v:fill type="solid"/>
              </v:shape>
            </v:group>
            <v:group style="position:absolute;left:5828;top:2619;width:10;height:20" coordorigin="5828,2619" coordsize="10,20">
              <v:shape style="position:absolute;left:5828;top:2619;width:10;height:20" coordorigin="5828,2619" coordsize="10,20" path="m5828,2638l5838,2638,5838,2619,5828,2619,5828,2638xe" filled="true" fillcolor="#000000" stroked="false">
                <v:path arrowok="t"/>
                <v:fill type="solid"/>
              </v:shape>
            </v:group>
            <v:group style="position:absolute;left:5828;top:2638;width:10;height:20" coordorigin="5828,2638" coordsize="10,20">
              <v:shape style="position:absolute;left:5828;top:2638;width:10;height:20" coordorigin="5828,2638" coordsize="10,20" path="m5828,2657l5838,2657,5838,2638,5828,2638,5828,2657xe" filled="true" fillcolor="#000000" stroked="false">
                <v:path arrowok="t"/>
                <v:fill type="solid"/>
              </v:shape>
            </v:group>
            <v:group style="position:absolute;left:5828;top:2657;width:10;height:20" coordorigin="5828,2657" coordsize="10,20">
              <v:shape style="position:absolute;left:5828;top:2657;width:10;height:20" coordorigin="5828,2657" coordsize="10,20" path="m5828,2676l5838,2676,5838,2657,5828,2657,5828,2676xe" filled="true" fillcolor="#000000" stroked="false">
                <v:path arrowok="t"/>
                <v:fill type="solid"/>
              </v:shape>
            </v:group>
            <v:group style="position:absolute;left:5828;top:2676;width:10;height:20" coordorigin="5828,2676" coordsize="10,20">
              <v:shape style="position:absolute;left:5828;top:2676;width:10;height:20" coordorigin="5828,2676" coordsize="10,20" path="m5828,2696l5838,2696,5838,2676,5828,2676,5828,2696xe" filled="true" fillcolor="#000000" stroked="false">
                <v:path arrowok="t"/>
                <v:fill type="solid"/>
              </v:shape>
            </v:group>
            <v:group style="position:absolute;left:5828;top:2696;width:10;height:20" coordorigin="5828,2696" coordsize="10,20">
              <v:shape style="position:absolute;left:5828;top:2696;width:10;height:20" coordorigin="5828,2696" coordsize="10,20" path="m5828,2715l5838,2715,5838,2696,5828,2696,5828,2715xe" filled="true" fillcolor="#000000" stroked="false">
                <v:path arrowok="t"/>
                <v:fill type="solid"/>
              </v:shape>
            </v:group>
            <v:group style="position:absolute;left:5828;top:2715;width:10;height:20" coordorigin="5828,2715" coordsize="10,20">
              <v:shape style="position:absolute;left:5828;top:2715;width:10;height:20" coordorigin="5828,2715" coordsize="10,20" path="m5828,2734l5838,2734,5838,2715,5828,2715,5828,2734xe" filled="true" fillcolor="#000000" stroked="false">
                <v:path arrowok="t"/>
                <v:fill type="solid"/>
              </v:shape>
            </v:group>
            <v:group style="position:absolute;left:5828;top:2734;width:10;height:20" coordorigin="5828,2734" coordsize="10,20">
              <v:shape style="position:absolute;left:5828;top:2734;width:10;height:20" coordorigin="5828,2734" coordsize="10,20" path="m5828,2753l5838,2753,5838,2734,5828,2734,5828,2753xe" filled="true" fillcolor="#000000" stroked="false">
                <v:path arrowok="t"/>
                <v:fill type="solid"/>
              </v:shape>
            </v:group>
            <v:group style="position:absolute;left:5828;top:2753;width:10;height:20" coordorigin="5828,2753" coordsize="10,20">
              <v:shape style="position:absolute;left:5828;top:2753;width:10;height:20" coordorigin="5828,2753" coordsize="10,20" path="m5828,2772l5838,2772,5838,2753,5828,2753,5828,2772xe" filled="true" fillcolor="#000000" stroked="false">
                <v:path arrowok="t"/>
                <v:fill type="solid"/>
              </v:shape>
            </v:group>
            <v:group style="position:absolute;left:5828;top:2772;width:10;height:20" coordorigin="5828,2772" coordsize="10,20">
              <v:shape style="position:absolute;left:5828;top:2772;width:10;height:20" coordorigin="5828,2772" coordsize="10,20" path="m5828,2792l5838,2792,5838,2772,5828,2772,5828,2792xe" filled="true" fillcolor="#000000" stroked="false">
                <v:path arrowok="t"/>
                <v:fill type="solid"/>
              </v:shape>
            </v:group>
            <v:group style="position:absolute;left:5828;top:2792;width:10;height:20" coordorigin="5828,2792" coordsize="10,20">
              <v:shape style="position:absolute;left:5828;top:2792;width:10;height:20" coordorigin="5828,2792" coordsize="10,20" path="m5828,2811l5838,2811,5838,2792,5828,2792,5828,2811xe" filled="true" fillcolor="#000000" stroked="false">
                <v:path arrowok="t"/>
                <v:fill type="solid"/>
              </v:shape>
            </v:group>
            <v:group style="position:absolute;left:5828;top:2811;width:10;height:20" coordorigin="5828,2811" coordsize="10,20">
              <v:shape style="position:absolute;left:5828;top:2811;width:10;height:20" coordorigin="5828,2811" coordsize="10,20" path="m5828,2830l5838,2830,5838,2811,5828,2811,5828,2830xe" filled="true" fillcolor="#000000" stroked="false">
                <v:path arrowok="t"/>
                <v:fill type="solid"/>
              </v:shape>
            </v:group>
            <v:group style="position:absolute;left:5828;top:2830;width:10;height:20" coordorigin="5828,2830" coordsize="10,20">
              <v:shape style="position:absolute;left:5828;top:2830;width:10;height:20" coordorigin="5828,2830" coordsize="10,20" path="m5828,2849l5838,2849,5838,2830,5828,2830,5828,2849xe" filled="true" fillcolor="#000000" stroked="false">
                <v:path arrowok="t"/>
                <v:fill type="solid"/>
              </v:shape>
            </v:group>
            <v:group style="position:absolute;left:5828;top:2849;width:10;height:20" coordorigin="5828,2849" coordsize="10,20">
              <v:shape style="position:absolute;left:5828;top:2849;width:10;height:20" coordorigin="5828,2849" coordsize="10,20" path="m5828,2868l5838,2868,5838,2849,5828,2849,5828,2868xe" filled="true" fillcolor="#000000" stroked="false">
                <v:path arrowok="t"/>
                <v:fill type="solid"/>
              </v:shape>
            </v:group>
            <v:group style="position:absolute;left:5828;top:2868;width:10;height:20" coordorigin="5828,2868" coordsize="10,20">
              <v:shape style="position:absolute;left:5828;top:2868;width:10;height:20" coordorigin="5828,2868" coordsize="10,20" path="m5828,2888l5838,2888,5838,2868,5828,2868,5828,2888xe" filled="true" fillcolor="#000000" stroked="false">
                <v:path arrowok="t"/>
                <v:fill type="solid"/>
              </v:shape>
            </v:group>
            <v:group style="position:absolute;left:5828;top:2888;width:10;height:20" coordorigin="5828,2888" coordsize="10,20">
              <v:shape style="position:absolute;left:5828;top:2888;width:10;height:20" coordorigin="5828,2888" coordsize="10,20" path="m5828,2907l5838,2907,5838,2888,5828,2888,5828,2907xe" filled="true" fillcolor="#000000" stroked="false">
                <v:path arrowok="t"/>
                <v:fill type="solid"/>
              </v:shape>
            </v:group>
            <v:group style="position:absolute;left:5828;top:2907;width:10;height:20" coordorigin="5828,2907" coordsize="10,20">
              <v:shape style="position:absolute;left:5828;top:2907;width:10;height:20" coordorigin="5828,2907" coordsize="10,20" path="m5828,2926l5838,2926,5838,2907,5828,2907,5828,2926xe" filled="true" fillcolor="#000000" stroked="false">
                <v:path arrowok="t"/>
                <v:fill type="solid"/>
              </v:shape>
            </v:group>
            <v:group style="position:absolute;left:5828;top:2926;width:10;height:20" coordorigin="5828,2926" coordsize="10,20">
              <v:shape style="position:absolute;left:5828;top:2926;width:10;height:20" coordorigin="5828,2926" coordsize="10,20" path="m5828,2945l5838,2945,5838,2926,5828,2926,5828,2945xe" filled="true" fillcolor="#000000" stroked="false">
                <v:path arrowok="t"/>
                <v:fill type="solid"/>
              </v:shape>
            </v:group>
            <v:group style="position:absolute;left:5828;top:2945;width:10;height:20" coordorigin="5828,2945" coordsize="10,20">
              <v:shape style="position:absolute;left:5828;top:2945;width:10;height:20" coordorigin="5828,2945" coordsize="10,20" path="m5828,2964l5838,2964,5838,2945,5828,2945,5828,2964xe" filled="true" fillcolor="#000000" stroked="false">
                <v:path arrowok="t"/>
                <v:fill type="solid"/>
              </v:shape>
            </v:group>
            <v:group style="position:absolute;left:5828;top:2964;width:10;height:20" coordorigin="5828,2964" coordsize="10,20">
              <v:shape style="position:absolute;left:5828;top:2964;width:10;height:20" coordorigin="5828,2964" coordsize="10,20" path="m5828,2984l5838,2984,5838,2964,5828,2964,5828,2984xe" filled="true" fillcolor="#000000" stroked="false">
                <v:path arrowok="t"/>
                <v:fill type="solid"/>
              </v:shape>
            </v:group>
            <v:group style="position:absolute;left:5828;top:2984;width:10;height:20" coordorigin="5828,2984" coordsize="10,20">
              <v:shape style="position:absolute;left:5828;top:2984;width:10;height:20" coordorigin="5828,2984" coordsize="10,20" path="m5828,3003l5838,3003,5838,2984,5828,2984,5828,3003xe" filled="true" fillcolor="#000000" stroked="false">
                <v:path arrowok="t"/>
                <v:fill type="solid"/>
              </v:shape>
            </v:group>
            <v:group style="position:absolute;left:5828;top:3003;width:10;height:20" coordorigin="5828,3003" coordsize="10,20">
              <v:shape style="position:absolute;left:5828;top:3003;width:10;height:20" coordorigin="5828,3003" coordsize="10,20" path="m5828,3022l5838,3022,5838,3003,5828,3003,5828,3022xe" filled="true" fillcolor="#000000" stroked="false">
                <v:path arrowok="t"/>
                <v:fill type="solid"/>
              </v:shape>
            </v:group>
            <v:group style="position:absolute;left:5828;top:3022;width:10;height:20" coordorigin="5828,3022" coordsize="10,20">
              <v:shape style="position:absolute;left:5828;top:3022;width:10;height:20" coordorigin="5828,3022" coordsize="10,20" path="m5828,3041l5838,3041,5838,3022,5828,3022,5828,3041xe" filled="true" fillcolor="#000000" stroked="false">
                <v:path arrowok="t"/>
                <v:fill type="solid"/>
              </v:shape>
            </v:group>
            <v:group style="position:absolute;left:5828;top:3041;width:10;height:20" coordorigin="5828,3041" coordsize="10,20">
              <v:shape style="position:absolute;left:5828;top:3041;width:10;height:20" coordorigin="5828,3041" coordsize="10,20" path="m5828,3060l5838,3060,5838,3041,5828,3041,5828,3060xe" filled="true" fillcolor="#000000" stroked="false">
                <v:path arrowok="t"/>
                <v:fill type="solid"/>
              </v:shape>
            </v:group>
            <v:group style="position:absolute;left:5828;top:3060;width:10;height:20" coordorigin="5828,3060" coordsize="10,20">
              <v:shape style="position:absolute;left:5828;top:3060;width:10;height:20" coordorigin="5828,3060" coordsize="10,20" path="m5828,3080l5838,3080,5838,3060,5828,3060,5828,3080xe" filled="true" fillcolor="#000000" stroked="false">
                <v:path arrowok="t"/>
                <v:fill type="solid"/>
              </v:shape>
            </v:group>
            <v:group style="position:absolute;left:5828;top:3080;width:10;height:20" coordorigin="5828,3080" coordsize="10,20">
              <v:shape style="position:absolute;left:5828;top:3080;width:10;height:20" coordorigin="5828,3080" coordsize="10,20" path="m5828,3099l5838,3099,5838,3080,5828,3080,5828,3099xe" filled="true" fillcolor="#000000" stroked="false">
                <v:path arrowok="t"/>
                <v:fill type="solid"/>
              </v:shape>
            </v:group>
            <v:group style="position:absolute;left:5828;top:3099;width:10;height:20" coordorigin="5828,3099" coordsize="10,20">
              <v:shape style="position:absolute;left:5828;top:3099;width:10;height:20" coordorigin="5828,3099" coordsize="10,20" path="m5828,3118l5838,3118,5838,3099,5828,3099,5828,3118xe" filled="true" fillcolor="#000000" stroked="false">
                <v:path arrowok="t"/>
                <v:fill type="solid"/>
              </v:shape>
            </v:group>
            <v:group style="position:absolute;left:5828;top:3118;width:10;height:20" coordorigin="5828,3118" coordsize="10,20">
              <v:shape style="position:absolute;left:5828;top:3118;width:10;height:20" coordorigin="5828,3118" coordsize="10,20" path="m5828,3137l5838,3137,5838,3118,5828,3118,5828,3137xe" filled="true" fillcolor="#000000" stroked="false">
                <v:path arrowok="t"/>
                <v:fill type="solid"/>
              </v:shape>
            </v:group>
            <v:group style="position:absolute;left:5828;top:3137;width:10;height:20" coordorigin="5828,3137" coordsize="10,20">
              <v:shape style="position:absolute;left:5828;top:3137;width:10;height:20" coordorigin="5828,3137" coordsize="10,20" path="m5828,3156l5838,3156,5838,3137,5828,3137,5828,3156xe" filled="true" fillcolor="#000000" stroked="false">
                <v:path arrowok="t"/>
                <v:fill type="solid"/>
              </v:shape>
            </v:group>
            <v:group style="position:absolute;left:5828;top:3156;width:10;height:20" coordorigin="5828,3156" coordsize="10,20">
              <v:shape style="position:absolute;left:5828;top:3156;width:10;height:20" coordorigin="5828,3156" coordsize="10,20" path="m5828,3176l5838,3176,5838,3156,5828,3156,5828,3176xe" filled="true" fillcolor="#000000" stroked="false">
                <v:path arrowok="t"/>
                <v:fill type="solid"/>
              </v:shape>
            </v:group>
            <v:group style="position:absolute;left:5828;top:3176;width:10;height:20" coordorigin="5828,3176" coordsize="10,20">
              <v:shape style="position:absolute;left:5828;top:3176;width:10;height:20" coordorigin="5828,3176" coordsize="10,20" path="m5828,3195l5838,3195,5838,3176,5828,3176,5828,3195xe" filled="true" fillcolor="#000000" stroked="false">
                <v:path arrowok="t"/>
                <v:fill type="solid"/>
              </v:shape>
            </v:group>
            <v:group style="position:absolute;left:5828;top:3195;width:10;height:20" coordorigin="5828,3195" coordsize="10,20">
              <v:shape style="position:absolute;left:5828;top:3195;width:10;height:20" coordorigin="5828,3195" coordsize="10,20" path="m5828,3214l5838,3214,5838,3195,5828,3195,5828,3214xe" filled="true" fillcolor="#000000" stroked="false">
                <v:path arrowok="t"/>
                <v:fill type="solid"/>
              </v:shape>
            </v:group>
            <v:group style="position:absolute;left:5828;top:3214;width:10;height:20" coordorigin="5828,3214" coordsize="10,20">
              <v:shape style="position:absolute;left:5828;top:3214;width:10;height:20" coordorigin="5828,3214" coordsize="10,20" path="m5828,3233l5838,3233,5838,3214,5828,3214,5828,3233xe" filled="true" fillcolor="#000000" stroked="false">
                <v:path arrowok="t"/>
                <v:fill type="solid"/>
              </v:shape>
            </v:group>
            <v:group style="position:absolute;left:5828;top:3233;width:10;height:20" coordorigin="5828,3233" coordsize="10,20">
              <v:shape style="position:absolute;left:5828;top:3233;width:10;height:20" coordorigin="5828,3233" coordsize="10,20" path="m5828,3252l5838,3252,5838,3233,5828,3233,5828,3252xe" filled="true" fillcolor="#000000" stroked="false">
                <v:path arrowok="t"/>
                <v:fill type="solid"/>
              </v:shape>
            </v:group>
            <v:group style="position:absolute;left:5828;top:3252;width:10;height:20" coordorigin="5828,3252" coordsize="10,20">
              <v:shape style="position:absolute;left:5828;top:3252;width:10;height:20" coordorigin="5828,3252" coordsize="10,20" path="m5828,3272l5838,3272,5838,3252,5828,3252,5828,3272xe" filled="true" fillcolor="#000000" stroked="false">
                <v:path arrowok="t"/>
                <v:fill type="solid"/>
              </v:shape>
            </v:group>
            <v:group style="position:absolute;left:5828;top:3272;width:10;height:20" coordorigin="5828,3272" coordsize="10,20">
              <v:shape style="position:absolute;left:5828;top:3272;width:10;height:20" coordorigin="5828,3272" coordsize="10,20" path="m5828,3291l5838,3291,5838,3272,5828,3272,5828,3291xe" filled="true" fillcolor="#000000" stroked="false">
                <v:path arrowok="t"/>
                <v:fill type="solid"/>
              </v:shape>
            </v:group>
            <v:group style="position:absolute;left:5828;top:3291;width:10;height:20" coordorigin="5828,3291" coordsize="10,20">
              <v:shape style="position:absolute;left:5828;top:3291;width:10;height:20" coordorigin="5828,3291" coordsize="10,20" path="m5828,3310l5838,3310,5838,3291,5828,3291,5828,3310xe" filled="true" fillcolor="#000000" stroked="false">
                <v:path arrowok="t"/>
                <v:fill type="solid"/>
              </v:shape>
            </v:group>
            <v:group style="position:absolute;left:5828;top:3310;width:10;height:20" coordorigin="5828,3310" coordsize="10,20">
              <v:shape style="position:absolute;left:5828;top:3310;width:10;height:20" coordorigin="5828,3310" coordsize="10,20" path="m5828,3329l5838,3329,5838,3310,5828,3310,5828,3329xe" filled="true" fillcolor="#000000" stroked="false">
                <v:path arrowok="t"/>
                <v:fill type="solid"/>
              </v:shape>
            </v:group>
            <v:group style="position:absolute;left:5828;top:3329;width:10;height:20" coordorigin="5828,3329" coordsize="10,20">
              <v:shape style="position:absolute;left:5828;top:3329;width:10;height:20" coordorigin="5828,3329" coordsize="10,20" path="m5828,3348l5838,3348,5838,3329,5828,3329,5828,3348xe" filled="true" fillcolor="#000000" stroked="false">
                <v:path arrowok="t"/>
                <v:fill type="solid"/>
              </v:shape>
            </v:group>
            <v:group style="position:absolute;left:5828;top:3348;width:10;height:20" coordorigin="5828,3348" coordsize="10,20">
              <v:shape style="position:absolute;left:5828;top:3348;width:10;height:20" coordorigin="5828,3348" coordsize="10,20" path="m5828,3368l5838,3368,5838,3348,5828,3348,5828,3368xe" filled="true" fillcolor="#000000" stroked="false">
                <v:path arrowok="t"/>
                <v:fill type="solid"/>
              </v:shape>
            </v:group>
            <v:group style="position:absolute;left:5828;top:3368;width:10;height:20" coordorigin="5828,3368" coordsize="10,20">
              <v:shape style="position:absolute;left:5828;top:3368;width:10;height:20" coordorigin="5828,3368" coordsize="10,20" path="m5828,3387l5838,3387,5838,3368,5828,3368,5828,3387xe" filled="true" fillcolor="#000000" stroked="false">
                <v:path arrowok="t"/>
                <v:fill type="solid"/>
              </v:shape>
            </v:group>
            <v:group style="position:absolute;left:5828;top:3394;width:10;height:2" coordorigin="5828,3394" coordsize="10,2">
              <v:shape style="position:absolute;left:5828;top:3394;width:10;height:2" coordorigin="5828,3394" coordsize="10,0" path="m5828,3394l5838,3394e" filled="false" stroked="true" strokeweight=".72pt" strokecolor="#000000">
                <v:path arrowok="t"/>
              </v:shape>
            </v:group>
            <v:group style="position:absolute;left:5828;top:3416;width:29;height:2" coordorigin="5828,3416" coordsize="29,2">
              <v:shape style="position:absolute;left:5828;top:3416;width:29;height:2" coordorigin="5828,3416" coordsize="29,0" path="m5828,3416l5857,3416e" filled="false" stroked="true" strokeweight="1.44pt" strokecolor="#000000">
                <v:path arrowok="t"/>
              </v:shape>
            </v:group>
            <v:group style="position:absolute;left:5857;top:3416;width:1145;height:2" coordorigin="5857,3416" coordsize="1145,2">
              <v:shape style="position:absolute;left:5857;top:3416;width:1145;height:2" coordorigin="5857,3416" coordsize="1145,0" path="m5857,3416l7002,3416e" filled="false" stroked="true" strokeweight="1.44pt" strokecolor="#000000">
                <v:path arrowok="t"/>
              </v:shape>
            </v:group>
            <v:group style="position:absolute;left:7002;top:2120;width:10;height:20" coordorigin="7002,2120" coordsize="10,20">
              <v:shape style="position:absolute;left:7002;top:2120;width:10;height:20" coordorigin="7002,2120" coordsize="10,20" path="m7002,2139l7011,2139,7011,2120,7002,2120,7002,2139xe" filled="true" fillcolor="#000000" stroked="false">
                <v:path arrowok="t"/>
                <v:fill type="solid"/>
              </v:shape>
            </v:group>
            <v:group style="position:absolute;left:7002;top:2139;width:10;height:20" coordorigin="7002,2139" coordsize="10,20">
              <v:shape style="position:absolute;left:7002;top:2139;width:10;height:20" coordorigin="7002,2139" coordsize="10,20" path="m7002,2158l7011,2158,7011,2139,7002,2139,7002,2158xe" filled="true" fillcolor="#000000" stroked="false">
                <v:path arrowok="t"/>
                <v:fill type="solid"/>
              </v:shape>
            </v:group>
            <v:group style="position:absolute;left:7002;top:2158;width:10;height:20" coordorigin="7002,2158" coordsize="10,20">
              <v:shape style="position:absolute;left:7002;top:2158;width:10;height:20" coordorigin="7002,2158" coordsize="10,20" path="m7002,2177l7011,2177,7011,2158,7002,2158,7002,2177xe" filled="true" fillcolor="#000000" stroked="false">
                <v:path arrowok="t"/>
                <v:fill type="solid"/>
              </v:shape>
            </v:group>
            <v:group style="position:absolute;left:7002;top:2177;width:10;height:20" coordorigin="7002,2177" coordsize="10,20">
              <v:shape style="position:absolute;left:7002;top:2177;width:10;height:20" coordorigin="7002,2177" coordsize="10,20" path="m7002,2196l7011,2196,7011,2177,7002,2177,7002,2196xe" filled="true" fillcolor="#000000" stroked="false">
                <v:path arrowok="t"/>
                <v:fill type="solid"/>
              </v:shape>
            </v:group>
            <v:group style="position:absolute;left:7002;top:2196;width:10;height:20" coordorigin="7002,2196" coordsize="10,20">
              <v:shape style="position:absolute;left:7002;top:2196;width:10;height:20" coordorigin="7002,2196" coordsize="10,20" path="m7002,2216l7011,2216,7011,2196,7002,2196,7002,2216xe" filled="true" fillcolor="#000000" stroked="false">
                <v:path arrowok="t"/>
                <v:fill type="solid"/>
              </v:shape>
            </v:group>
            <v:group style="position:absolute;left:7002;top:2216;width:10;height:20" coordorigin="7002,2216" coordsize="10,20">
              <v:shape style="position:absolute;left:7002;top:2216;width:10;height:20" coordorigin="7002,2216" coordsize="10,20" path="m7002,2235l7011,2235,7011,2216,7002,2216,7002,2235xe" filled="true" fillcolor="#000000" stroked="false">
                <v:path arrowok="t"/>
                <v:fill type="solid"/>
              </v:shape>
            </v:group>
            <v:group style="position:absolute;left:7002;top:2235;width:10;height:20" coordorigin="7002,2235" coordsize="10,20">
              <v:shape style="position:absolute;left:7002;top:2235;width:10;height:20" coordorigin="7002,2235" coordsize="10,20" path="m7002,2254l7011,2254,7011,2235,7002,2235,7002,2254xe" filled="true" fillcolor="#000000" stroked="false">
                <v:path arrowok="t"/>
                <v:fill type="solid"/>
              </v:shape>
            </v:group>
            <v:group style="position:absolute;left:7002;top:2254;width:10;height:20" coordorigin="7002,2254" coordsize="10,20">
              <v:shape style="position:absolute;left:7002;top:2254;width:10;height:20" coordorigin="7002,2254" coordsize="10,20" path="m7002,2273l7011,2273,7011,2254,7002,2254,7002,2273xe" filled="true" fillcolor="#000000" stroked="false">
                <v:path arrowok="t"/>
                <v:fill type="solid"/>
              </v:shape>
            </v:group>
            <v:group style="position:absolute;left:7002;top:2273;width:10;height:20" coordorigin="7002,2273" coordsize="10,20">
              <v:shape style="position:absolute;left:7002;top:2273;width:10;height:20" coordorigin="7002,2273" coordsize="10,20" path="m7002,2292l7011,2292,7011,2273,7002,2273,7002,2292xe" filled="true" fillcolor="#000000" stroked="false">
                <v:path arrowok="t"/>
                <v:fill type="solid"/>
              </v:shape>
            </v:group>
            <v:group style="position:absolute;left:7002;top:2292;width:10;height:20" coordorigin="7002,2292" coordsize="10,20">
              <v:shape style="position:absolute;left:7002;top:2292;width:10;height:20" coordorigin="7002,2292" coordsize="10,20" path="m7002,2312l7011,2312,7011,2292,7002,2292,7002,2312xe" filled="true" fillcolor="#000000" stroked="false">
                <v:path arrowok="t"/>
                <v:fill type="solid"/>
              </v:shape>
            </v:group>
            <v:group style="position:absolute;left:7002;top:2312;width:10;height:20" coordorigin="7002,2312" coordsize="10,20">
              <v:shape style="position:absolute;left:7002;top:2312;width:10;height:20" coordorigin="7002,2312" coordsize="10,20" path="m7002,2331l7011,2331,7011,2312,7002,2312,7002,2331xe" filled="true" fillcolor="#000000" stroked="false">
                <v:path arrowok="t"/>
                <v:fill type="solid"/>
              </v:shape>
            </v:group>
            <v:group style="position:absolute;left:7002;top:2331;width:10;height:20" coordorigin="7002,2331" coordsize="10,20">
              <v:shape style="position:absolute;left:7002;top:2331;width:10;height:20" coordorigin="7002,2331" coordsize="10,20" path="m7002,2350l7011,2350,7011,2331,7002,2331,7002,2350xe" filled="true" fillcolor="#000000" stroked="false">
                <v:path arrowok="t"/>
                <v:fill type="solid"/>
              </v:shape>
            </v:group>
            <v:group style="position:absolute;left:7002;top:2350;width:10;height:20" coordorigin="7002,2350" coordsize="10,20">
              <v:shape style="position:absolute;left:7002;top:2350;width:10;height:20" coordorigin="7002,2350" coordsize="10,20" path="m7002,2369l7011,2369,7011,2350,7002,2350,7002,2369xe" filled="true" fillcolor="#000000" stroked="false">
                <v:path arrowok="t"/>
                <v:fill type="solid"/>
              </v:shape>
            </v:group>
            <v:group style="position:absolute;left:7002;top:2369;width:10;height:20" coordorigin="7002,2369" coordsize="10,20">
              <v:shape style="position:absolute;left:7002;top:2369;width:10;height:20" coordorigin="7002,2369" coordsize="10,20" path="m7002,2388l7011,2388,7011,2369,7002,2369,7002,2388xe" filled="true" fillcolor="#000000" stroked="false">
                <v:path arrowok="t"/>
                <v:fill type="solid"/>
              </v:shape>
            </v:group>
            <v:group style="position:absolute;left:7002;top:2388;width:10;height:20" coordorigin="7002,2388" coordsize="10,20">
              <v:shape style="position:absolute;left:7002;top:2388;width:10;height:20" coordorigin="7002,2388" coordsize="10,20" path="m7002,2408l7011,2408,7011,2388,7002,2388,7002,2408xe" filled="true" fillcolor="#000000" stroked="false">
                <v:path arrowok="t"/>
                <v:fill type="solid"/>
              </v:shape>
            </v:group>
            <v:group style="position:absolute;left:7002;top:2408;width:10;height:20" coordorigin="7002,2408" coordsize="10,20">
              <v:shape style="position:absolute;left:7002;top:2408;width:10;height:20" coordorigin="7002,2408" coordsize="10,20" path="m7002,2427l7011,2427,7011,2408,7002,2408,7002,2427xe" filled="true" fillcolor="#000000" stroked="false">
                <v:path arrowok="t"/>
                <v:fill type="solid"/>
              </v:shape>
            </v:group>
            <v:group style="position:absolute;left:7002;top:2427;width:10;height:20" coordorigin="7002,2427" coordsize="10,20">
              <v:shape style="position:absolute;left:7002;top:2427;width:10;height:20" coordorigin="7002,2427" coordsize="10,20" path="m7002,2446l7011,2446,7011,2427,7002,2427,7002,2446xe" filled="true" fillcolor="#000000" stroked="false">
                <v:path arrowok="t"/>
                <v:fill type="solid"/>
              </v:shape>
            </v:group>
            <v:group style="position:absolute;left:7002;top:2446;width:10;height:20" coordorigin="7002,2446" coordsize="10,20">
              <v:shape style="position:absolute;left:7002;top:2446;width:10;height:20" coordorigin="7002,2446" coordsize="10,20" path="m7002,2465l7011,2465,7011,2446,7002,2446,7002,2465xe" filled="true" fillcolor="#000000" stroked="false">
                <v:path arrowok="t"/>
                <v:fill type="solid"/>
              </v:shape>
            </v:group>
            <v:group style="position:absolute;left:7002;top:2465;width:10;height:20" coordorigin="7002,2465" coordsize="10,20">
              <v:shape style="position:absolute;left:7002;top:2465;width:10;height:20" coordorigin="7002,2465" coordsize="10,20" path="m7002,2484l7011,2484,7011,2465,7002,2465,7002,2484xe" filled="true" fillcolor="#000000" stroked="false">
                <v:path arrowok="t"/>
                <v:fill type="solid"/>
              </v:shape>
            </v:group>
            <v:group style="position:absolute;left:7002;top:2484;width:10;height:20" coordorigin="7002,2484" coordsize="10,20">
              <v:shape style="position:absolute;left:7002;top:2484;width:10;height:20" coordorigin="7002,2484" coordsize="10,20" path="m7002,2504l7011,2504,7011,2484,7002,2484,7002,2504xe" filled="true" fillcolor="#000000" stroked="false">
                <v:path arrowok="t"/>
                <v:fill type="solid"/>
              </v:shape>
            </v:group>
            <v:group style="position:absolute;left:7002;top:2504;width:10;height:20" coordorigin="7002,2504" coordsize="10,20">
              <v:shape style="position:absolute;left:7002;top:2504;width:10;height:20" coordorigin="7002,2504" coordsize="10,20" path="m7002,2523l7011,2523,7011,2504,7002,2504,7002,2523xe" filled="true" fillcolor="#000000" stroked="false">
                <v:path arrowok="t"/>
                <v:fill type="solid"/>
              </v:shape>
            </v:group>
            <v:group style="position:absolute;left:7002;top:2523;width:10;height:20" coordorigin="7002,2523" coordsize="10,20">
              <v:shape style="position:absolute;left:7002;top:2523;width:10;height:20" coordorigin="7002,2523" coordsize="10,20" path="m7002,2542l7011,2542,7011,2523,7002,2523,7002,2542xe" filled="true" fillcolor="#000000" stroked="false">
                <v:path arrowok="t"/>
                <v:fill type="solid"/>
              </v:shape>
            </v:group>
            <v:group style="position:absolute;left:7002;top:2542;width:10;height:20" coordorigin="7002,2542" coordsize="10,20">
              <v:shape style="position:absolute;left:7002;top:2542;width:10;height:20" coordorigin="7002,2542" coordsize="10,20" path="m7002,2561l7011,2561,7011,2542,7002,2542,7002,2561xe" filled="true" fillcolor="#000000" stroked="false">
                <v:path arrowok="t"/>
                <v:fill type="solid"/>
              </v:shape>
            </v:group>
            <v:group style="position:absolute;left:7002;top:2561;width:10;height:20" coordorigin="7002,2561" coordsize="10,20">
              <v:shape style="position:absolute;left:7002;top:2561;width:10;height:20" coordorigin="7002,2561" coordsize="10,20" path="m7002,2580l7011,2580,7011,2561,7002,2561,7002,2580xe" filled="true" fillcolor="#000000" stroked="false">
                <v:path arrowok="t"/>
                <v:fill type="solid"/>
              </v:shape>
            </v:group>
            <v:group style="position:absolute;left:7002;top:2580;width:10;height:20" coordorigin="7002,2580" coordsize="10,20">
              <v:shape style="position:absolute;left:7002;top:2580;width:10;height:20" coordorigin="7002,2580" coordsize="10,20" path="m7002,2600l7011,2600,7011,2580,7002,2580,7002,2600xe" filled="true" fillcolor="#000000" stroked="false">
                <v:path arrowok="t"/>
                <v:fill type="solid"/>
              </v:shape>
            </v:group>
            <v:group style="position:absolute;left:7002;top:2600;width:10;height:20" coordorigin="7002,2600" coordsize="10,20">
              <v:shape style="position:absolute;left:7002;top:2600;width:10;height:20" coordorigin="7002,2600" coordsize="10,20" path="m7002,2619l7011,2619,7011,2600,7002,2600,7002,2619xe" filled="true" fillcolor="#000000" stroked="false">
                <v:path arrowok="t"/>
                <v:fill type="solid"/>
              </v:shape>
            </v:group>
            <v:group style="position:absolute;left:7002;top:2619;width:10;height:20" coordorigin="7002,2619" coordsize="10,20">
              <v:shape style="position:absolute;left:7002;top:2619;width:10;height:20" coordorigin="7002,2619" coordsize="10,20" path="m7002,2638l7011,2638,7011,2619,7002,2619,7002,2638xe" filled="true" fillcolor="#000000" stroked="false">
                <v:path arrowok="t"/>
                <v:fill type="solid"/>
              </v:shape>
            </v:group>
            <v:group style="position:absolute;left:7002;top:2638;width:10;height:20" coordorigin="7002,2638" coordsize="10,20">
              <v:shape style="position:absolute;left:7002;top:2638;width:10;height:20" coordorigin="7002,2638" coordsize="10,20" path="m7002,2657l7011,2657,7011,2638,7002,2638,7002,2657xe" filled="true" fillcolor="#000000" stroked="false">
                <v:path arrowok="t"/>
                <v:fill type="solid"/>
              </v:shape>
            </v:group>
            <v:group style="position:absolute;left:7002;top:2657;width:10;height:20" coordorigin="7002,2657" coordsize="10,20">
              <v:shape style="position:absolute;left:7002;top:2657;width:10;height:20" coordorigin="7002,2657" coordsize="10,20" path="m7002,2676l7011,2676,7011,2657,7002,2657,7002,2676xe" filled="true" fillcolor="#000000" stroked="false">
                <v:path arrowok="t"/>
                <v:fill type="solid"/>
              </v:shape>
            </v:group>
            <v:group style="position:absolute;left:7002;top:2676;width:10;height:20" coordorigin="7002,2676" coordsize="10,20">
              <v:shape style="position:absolute;left:7002;top:2676;width:10;height:20" coordorigin="7002,2676" coordsize="10,20" path="m7002,2696l7011,2696,7011,2676,7002,2676,7002,2696xe" filled="true" fillcolor="#000000" stroked="false">
                <v:path arrowok="t"/>
                <v:fill type="solid"/>
              </v:shape>
            </v:group>
            <v:group style="position:absolute;left:7002;top:2696;width:10;height:20" coordorigin="7002,2696" coordsize="10,20">
              <v:shape style="position:absolute;left:7002;top:2696;width:10;height:20" coordorigin="7002,2696" coordsize="10,20" path="m7002,2715l7011,2715,7011,2696,7002,2696,7002,2715xe" filled="true" fillcolor="#000000" stroked="false">
                <v:path arrowok="t"/>
                <v:fill type="solid"/>
              </v:shape>
            </v:group>
            <v:group style="position:absolute;left:7002;top:2715;width:10;height:20" coordorigin="7002,2715" coordsize="10,20">
              <v:shape style="position:absolute;left:7002;top:2715;width:10;height:20" coordorigin="7002,2715" coordsize="10,20" path="m7002,2734l7011,2734,7011,2715,7002,2715,7002,2734xe" filled="true" fillcolor="#000000" stroked="false">
                <v:path arrowok="t"/>
                <v:fill type="solid"/>
              </v:shape>
            </v:group>
            <v:group style="position:absolute;left:7002;top:2734;width:10;height:20" coordorigin="7002,2734" coordsize="10,20">
              <v:shape style="position:absolute;left:7002;top:2734;width:10;height:20" coordorigin="7002,2734" coordsize="10,20" path="m7002,2753l7011,2753,7011,2734,7002,2734,7002,2753xe" filled="true" fillcolor="#000000" stroked="false">
                <v:path arrowok="t"/>
                <v:fill type="solid"/>
              </v:shape>
            </v:group>
            <v:group style="position:absolute;left:7002;top:2753;width:10;height:20" coordorigin="7002,2753" coordsize="10,20">
              <v:shape style="position:absolute;left:7002;top:2753;width:10;height:20" coordorigin="7002,2753" coordsize="10,20" path="m7002,2772l7011,2772,7011,2753,7002,2753,7002,2772xe" filled="true" fillcolor="#000000" stroked="false">
                <v:path arrowok="t"/>
                <v:fill type="solid"/>
              </v:shape>
            </v:group>
            <v:group style="position:absolute;left:7002;top:2772;width:10;height:20" coordorigin="7002,2772" coordsize="10,20">
              <v:shape style="position:absolute;left:7002;top:2772;width:10;height:20" coordorigin="7002,2772" coordsize="10,20" path="m7002,2792l7011,2792,7011,2772,7002,2772,7002,2792xe" filled="true" fillcolor="#000000" stroked="false">
                <v:path arrowok="t"/>
                <v:fill type="solid"/>
              </v:shape>
            </v:group>
            <v:group style="position:absolute;left:7002;top:2792;width:10;height:20" coordorigin="7002,2792" coordsize="10,20">
              <v:shape style="position:absolute;left:7002;top:2792;width:10;height:20" coordorigin="7002,2792" coordsize="10,20" path="m7002,2811l7011,2811,7011,2792,7002,2792,7002,2811xe" filled="true" fillcolor="#000000" stroked="false">
                <v:path arrowok="t"/>
                <v:fill type="solid"/>
              </v:shape>
            </v:group>
            <v:group style="position:absolute;left:7002;top:2811;width:10;height:20" coordorigin="7002,2811" coordsize="10,20">
              <v:shape style="position:absolute;left:7002;top:2811;width:10;height:20" coordorigin="7002,2811" coordsize="10,20" path="m7002,2830l7011,2830,7011,2811,7002,2811,7002,2830xe" filled="true" fillcolor="#000000" stroked="false">
                <v:path arrowok="t"/>
                <v:fill type="solid"/>
              </v:shape>
            </v:group>
            <v:group style="position:absolute;left:7002;top:2830;width:10;height:20" coordorigin="7002,2830" coordsize="10,20">
              <v:shape style="position:absolute;left:7002;top:2830;width:10;height:20" coordorigin="7002,2830" coordsize="10,20" path="m7002,2849l7011,2849,7011,2830,7002,2830,7002,2849xe" filled="true" fillcolor="#000000" stroked="false">
                <v:path arrowok="t"/>
                <v:fill type="solid"/>
              </v:shape>
            </v:group>
            <v:group style="position:absolute;left:7002;top:2849;width:10;height:20" coordorigin="7002,2849" coordsize="10,20">
              <v:shape style="position:absolute;left:7002;top:2849;width:10;height:20" coordorigin="7002,2849" coordsize="10,20" path="m7002,2868l7011,2868,7011,2849,7002,2849,7002,2868xe" filled="true" fillcolor="#000000" stroked="false">
                <v:path arrowok="t"/>
                <v:fill type="solid"/>
              </v:shape>
            </v:group>
            <v:group style="position:absolute;left:7002;top:2868;width:10;height:20" coordorigin="7002,2868" coordsize="10,20">
              <v:shape style="position:absolute;left:7002;top:2868;width:10;height:20" coordorigin="7002,2868" coordsize="10,20" path="m7002,2888l7011,2888,7011,2868,7002,2868,7002,2888xe" filled="true" fillcolor="#000000" stroked="false">
                <v:path arrowok="t"/>
                <v:fill type="solid"/>
              </v:shape>
            </v:group>
            <v:group style="position:absolute;left:7002;top:2888;width:10;height:20" coordorigin="7002,2888" coordsize="10,20">
              <v:shape style="position:absolute;left:7002;top:2888;width:10;height:20" coordorigin="7002,2888" coordsize="10,20" path="m7002,2907l7011,2907,7011,2888,7002,2888,7002,2907xe" filled="true" fillcolor="#000000" stroked="false">
                <v:path arrowok="t"/>
                <v:fill type="solid"/>
              </v:shape>
            </v:group>
            <v:group style="position:absolute;left:7002;top:2907;width:10;height:20" coordorigin="7002,2907" coordsize="10,20">
              <v:shape style="position:absolute;left:7002;top:2907;width:10;height:20" coordorigin="7002,2907" coordsize="10,20" path="m7002,2926l7011,2926,7011,2907,7002,2907,7002,2926xe" filled="true" fillcolor="#000000" stroked="false">
                <v:path arrowok="t"/>
                <v:fill type="solid"/>
              </v:shape>
            </v:group>
            <v:group style="position:absolute;left:7002;top:2926;width:10;height:20" coordorigin="7002,2926" coordsize="10,20">
              <v:shape style="position:absolute;left:7002;top:2926;width:10;height:20" coordorigin="7002,2926" coordsize="10,20" path="m7002,2945l7011,2945,7011,2926,7002,2926,7002,2945xe" filled="true" fillcolor="#000000" stroked="false">
                <v:path arrowok="t"/>
                <v:fill type="solid"/>
              </v:shape>
            </v:group>
            <v:group style="position:absolute;left:7002;top:2945;width:10;height:20" coordorigin="7002,2945" coordsize="10,20">
              <v:shape style="position:absolute;left:7002;top:2945;width:10;height:20" coordorigin="7002,2945" coordsize="10,20" path="m7002,2964l7011,2964,7011,2945,7002,2945,7002,2964xe" filled="true" fillcolor="#000000" stroked="false">
                <v:path arrowok="t"/>
                <v:fill type="solid"/>
              </v:shape>
            </v:group>
            <v:group style="position:absolute;left:7002;top:2964;width:10;height:20" coordorigin="7002,2964" coordsize="10,20">
              <v:shape style="position:absolute;left:7002;top:2964;width:10;height:20" coordorigin="7002,2964" coordsize="10,20" path="m7002,2984l7011,2984,7011,2964,7002,2964,7002,2984xe" filled="true" fillcolor="#000000" stroked="false">
                <v:path arrowok="t"/>
                <v:fill type="solid"/>
              </v:shape>
            </v:group>
            <v:group style="position:absolute;left:7002;top:2984;width:10;height:20" coordorigin="7002,2984" coordsize="10,20">
              <v:shape style="position:absolute;left:7002;top:2984;width:10;height:20" coordorigin="7002,2984" coordsize="10,20" path="m7002,3003l7011,3003,7011,2984,7002,2984,7002,3003xe" filled="true" fillcolor="#000000" stroked="false">
                <v:path arrowok="t"/>
                <v:fill type="solid"/>
              </v:shape>
            </v:group>
            <v:group style="position:absolute;left:7002;top:3003;width:10;height:20" coordorigin="7002,3003" coordsize="10,20">
              <v:shape style="position:absolute;left:7002;top:3003;width:10;height:20" coordorigin="7002,3003" coordsize="10,20" path="m7002,3022l7011,3022,7011,3003,7002,3003,7002,3022xe" filled="true" fillcolor="#000000" stroked="false">
                <v:path arrowok="t"/>
                <v:fill type="solid"/>
              </v:shape>
            </v:group>
            <v:group style="position:absolute;left:7002;top:3022;width:10;height:20" coordorigin="7002,3022" coordsize="10,20">
              <v:shape style="position:absolute;left:7002;top:3022;width:10;height:20" coordorigin="7002,3022" coordsize="10,20" path="m7002,3041l7011,3041,7011,3022,7002,3022,7002,3041xe" filled="true" fillcolor="#000000" stroked="false">
                <v:path arrowok="t"/>
                <v:fill type="solid"/>
              </v:shape>
            </v:group>
            <v:group style="position:absolute;left:7002;top:3041;width:10;height:20" coordorigin="7002,3041" coordsize="10,20">
              <v:shape style="position:absolute;left:7002;top:3041;width:10;height:20" coordorigin="7002,3041" coordsize="10,20" path="m7002,3060l7011,3060,7011,3041,7002,3041,7002,3060xe" filled="true" fillcolor="#000000" stroked="false">
                <v:path arrowok="t"/>
                <v:fill type="solid"/>
              </v:shape>
            </v:group>
            <v:group style="position:absolute;left:7002;top:3060;width:10;height:20" coordorigin="7002,3060" coordsize="10,20">
              <v:shape style="position:absolute;left:7002;top:3060;width:10;height:20" coordorigin="7002,3060" coordsize="10,20" path="m7002,3080l7011,3080,7011,3060,7002,3060,7002,3080xe" filled="true" fillcolor="#000000" stroked="false">
                <v:path arrowok="t"/>
                <v:fill type="solid"/>
              </v:shape>
            </v:group>
            <v:group style="position:absolute;left:7002;top:3080;width:10;height:20" coordorigin="7002,3080" coordsize="10,20">
              <v:shape style="position:absolute;left:7002;top:3080;width:10;height:20" coordorigin="7002,3080" coordsize="10,20" path="m7002,3099l7011,3099,7011,3080,7002,3080,7002,3099xe" filled="true" fillcolor="#000000" stroked="false">
                <v:path arrowok="t"/>
                <v:fill type="solid"/>
              </v:shape>
            </v:group>
            <v:group style="position:absolute;left:7002;top:3099;width:10;height:20" coordorigin="7002,3099" coordsize="10,20">
              <v:shape style="position:absolute;left:7002;top:3099;width:10;height:20" coordorigin="7002,3099" coordsize="10,20" path="m7002,3118l7011,3118,7011,3099,7002,3099,7002,3118xe" filled="true" fillcolor="#000000" stroked="false">
                <v:path arrowok="t"/>
                <v:fill type="solid"/>
              </v:shape>
            </v:group>
            <v:group style="position:absolute;left:7002;top:3118;width:10;height:20" coordorigin="7002,3118" coordsize="10,20">
              <v:shape style="position:absolute;left:7002;top:3118;width:10;height:20" coordorigin="7002,3118" coordsize="10,20" path="m7002,3137l7011,3137,7011,3118,7002,3118,7002,3137xe" filled="true" fillcolor="#000000" stroked="false">
                <v:path arrowok="t"/>
                <v:fill type="solid"/>
              </v:shape>
            </v:group>
            <v:group style="position:absolute;left:7002;top:3137;width:10;height:20" coordorigin="7002,3137" coordsize="10,20">
              <v:shape style="position:absolute;left:7002;top:3137;width:10;height:20" coordorigin="7002,3137" coordsize="10,20" path="m7002,3156l7011,3156,7011,3137,7002,3137,7002,3156xe" filled="true" fillcolor="#000000" stroked="false">
                <v:path arrowok="t"/>
                <v:fill type="solid"/>
              </v:shape>
            </v:group>
            <v:group style="position:absolute;left:7002;top:3156;width:10;height:20" coordorigin="7002,3156" coordsize="10,20">
              <v:shape style="position:absolute;left:7002;top:3156;width:10;height:20" coordorigin="7002,3156" coordsize="10,20" path="m7002,3176l7011,3176,7011,3156,7002,3156,7002,3176xe" filled="true" fillcolor="#000000" stroked="false">
                <v:path arrowok="t"/>
                <v:fill type="solid"/>
              </v:shape>
            </v:group>
            <v:group style="position:absolute;left:7002;top:3176;width:10;height:20" coordorigin="7002,3176" coordsize="10,20">
              <v:shape style="position:absolute;left:7002;top:3176;width:10;height:20" coordorigin="7002,3176" coordsize="10,20" path="m7002,3195l7011,3195,7011,3176,7002,3176,7002,3195xe" filled="true" fillcolor="#000000" stroked="false">
                <v:path arrowok="t"/>
                <v:fill type="solid"/>
              </v:shape>
            </v:group>
            <v:group style="position:absolute;left:7002;top:3195;width:10;height:20" coordorigin="7002,3195" coordsize="10,20">
              <v:shape style="position:absolute;left:7002;top:3195;width:10;height:20" coordorigin="7002,3195" coordsize="10,20" path="m7002,3214l7011,3214,7011,3195,7002,3195,7002,3214xe" filled="true" fillcolor="#000000" stroked="false">
                <v:path arrowok="t"/>
                <v:fill type="solid"/>
              </v:shape>
            </v:group>
            <v:group style="position:absolute;left:7002;top:3214;width:10;height:20" coordorigin="7002,3214" coordsize="10,20">
              <v:shape style="position:absolute;left:7002;top:3214;width:10;height:20" coordorigin="7002,3214" coordsize="10,20" path="m7002,3233l7011,3233,7011,3214,7002,3214,7002,3233xe" filled="true" fillcolor="#000000" stroked="false">
                <v:path arrowok="t"/>
                <v:fill type="solid"/>
              </v:shape>
            </v:group>
            <v:group style="position:absolute;left:7002;top:3233;width:10;height:20" coordorigin="7002,3233" coordsize="10,20">
              <v:shape style="position:absolute;left:7002;top:3233;width:10;height:20" coordorigin="7002,3233" coordsize="10,20" path="m7002,3252l7011,3252,7011,3233,7002,3233,7002,3252xe" filled="true" fillcolor="#000000" stroked="false">
                <v:path arrowok="t"/>
                <v:fill type="solid"/>
              </v:shape>
            </v:group>
            <v:group style="position:absolute;left:7002;top:3252;width:10;height:20" coordorigin="7002,3252" coordsize="10,20">
              <v:shape style="position:absolute;left:7002;top:3252;width:10;height:20" coordorigin="7002,3252" coordsize="10,20" path="m7002,3272l7011,3272,7011,3252,7002,3252,7002,3272xe" filled="true" fillcolor="#000000" stroked="false">
                <v:path arrowok="t"/>
                <v:fill type="solid"/>
              </v:shape>
            </v:group>
            <v:group style="position:absolute;left:7002;top:3272;width:10;height:20" coordorigin="7002,3272" coordsize="10,20">
              <v:shape style="position:absolute;left:7002;top:3272;width:10;height:20" coordorigin="7002,3272" coordsize="10,20" path="m7002,3291l7011,3291,7011,3272,7002,3272,7002,3291xe" filled="true" fillcolor="#000000" stroked="false">
                <v:path arrowok="t"/>
                <v:fill type="solid"/>
              </v:shape>
            </v:group>
            <v:group style="position:absolute;left:7002;top:3291;width:10;height:20" coordorigin="7002,3291" coordsize="10,20">
              <v:shape style="position:absolute;left:7002;top:3291;width:10;height:20" coordorigin="7002,3291" coordsize="10,20" path="m7002,3310l7011,3310,7011,3291,7002,3291,7002,3310xe" filled="true" fillcolor="#000000" stroked="false">
                <v:path arrowok="t"/>
                <v:fill type="solid"/>
              </v:shape>
            </v:group>
            <v:group style="position:absolute;left:7002;top:3310;width:10;height:20" coordorigin="7002,3310" coordsize="10,20">
              <v:shape style="position:absolute;left:7002;top:3310;width:10;height:20" coordorigin="7002,3310" coordsize="10,20" path="m7002,3329l7011,3329,7011,3310,7002,3310,7002,3329xe" filled="true" fillcolor="#000000" stroked="false">
                <v:path arrowok="t"/>
                <v:fill type="solid"/>
              </v:shape>
            </v:group>
            <v:group style="position:absolute;left:7002;top:3329;width:10;height:20" coordorigin="7002,3329" coordsize="10,20">
              <v:shape style="position:absolute;left:7002;top:3329;width:10;height:20" coordorigin="7002,3329" coordsize="10,20" path="m7002,3348l7011,3348,7011,3329,7002,3329,7002,3348xe" filled="true" fillcolor="#000000" stroked="false">
                <v:path arrowok="t"/>
                <v:fill type="solid"/>
              </v:shape>
            </v:group>
            <v:group style="position:absolute;left:7002;top:3348;width:10;height:20" coordorigin="7002,3348" coordsize="10,20">
              <v:shape style="position:absolute;left:7002;top:3348;width:10;height:20" coordorigin="7002,3348" coordsize="10,20" path="m7002,3368l7011,3368,7011,3348,7002,3348,7002,3368xe" filled="true" fillcolor="#000000" stroked="false">
                <v:path arrowok="t"/>
                <v:fill type="solid"/>
              </v:shape>
            </v:group>
            <v:group style="position:absolute;left:7002;top:3368;width:10;height:20" coordorigin="7002,3368" coordsize="10,20">
              <v:shape style="position:absolute;left:7002;top:3368;width:10;height:20" coordorigin="7002,3368" coordsize="10,20" path="m7002,3387l7011,3387,7011,3368,7002,3368,7002,3387xe" filled="true" fillcolor="#000000" stroked="false">
                <v:path arrowok="t"/>
                <v:fill type="solid"/>
              </v:shape>
            </v:group>
            <v:group style="position:absolute;left:7002;top:3394;width:10;height:2" coordorigin="7002,3394" coordsize="10,2">
              <v:shape style="position:absolute;left:7002;top:3394;width:10;height:2" coordorigin="7002,3394" coordsize="10,0" path="m7002,3394l7011,3394e" filled="false" stroked="true" strokeweight=".72pt" strokecolor="#000000">
                <v:path arrowok="t"/>
              </v:shape>
            </v:group>
            <v:group style="position:absolute;left:7002;top:3416;width:29;height:2" coordorigin="7002,3416" coordsize="29,2">
              <v:shape style="position:absolute;left:7002;top:3416;width:29;height:2" coordorigin="7002,3416" coordsize="29,0" path="m7002,3416l7031,3416e" filled="false" stroked="true" strokeweight="1.44pt" strokecolor="#000000">
                <v:path arrowok="t"/>
              </v:shape>
            </v:group>
            <v:group style="position:absolute;left:7031;top:3416;width:1230;height:2" coordorigin="7031,3416" coordsize="1230,2">
              <v:shape style="position:absolute;left:7031;top:3416;width:1230;height:2" coordorigin="7031,3416" coordsize="1230,0" path="m7031,3416l8260,3416e" filled="false" stroked="true" strokeweight="1.44pt" strokecolor="#000000">
                <v:path arrowok="t"/>
              </v:shape>
            </v:group>
            <v:group style="position:absolute;left:8260;top:2120;width:10;height:20" coordorigin="8260,2120" coordsize="10,20">
              <v:shape style="position:absolute;left:8260;top:2120;width:10;height:20" coordorigin="8260,2120" coordsize="10,20" path="m8260,2139l8269,2139,8269,2120,8260,2120,8260,2139xe" filled="true" fillcolor="#000000" stroked="false">
                <v:path arrowok="t"/>
                <v:fill type="solid"/>
              </v:shape>
            </v:group>
            <v:group style="position:absolute;left:8260;top:2139;width:10;height:20" coordorigin="8260,2139" coordsize="10,20">
              <v:shape style="position:absolute;left:8260;top:2139;width:10;height:20" coordorigin="8260,2139" coordsize="10,20" path="m8260,2158l8269,2158,8269,2139,8260,2139,8260,2158xe" filled="true" fillcolor="#000000" stroked="false">
                <v:path arrowok="t"/>
                <v:fill type="solid"/>
              </v:shape>
            </v:group>
            <v:group style="position:absolute;left:8260;top:2158;width:10;height:20" coordorigin="8260,2158" coordsize="10,20">
              <v:shape style="position:absolute;left:8260;top:2158;width:10;height:20" coordorigin="8260,2158" coordsize="10,20" path="m8260,2177l8269,2177,8269,2158,8260,2158,8260,2177xe" filled="true" fillcolor="#000000" stroked="false">
                <v:path arrowok="t"/>
                <v:fill type="solid"/>
              </v:shape>
            </v:group>
            <v:group style="position:absolute;left:8260;top:2177;width:10;height:20" coordorigin="8260,2177" coordsize="10,20">
              <v:shape style="position:absolute;left:8260;top:2177;width:10;height:20" coordorigin="8260,2177" coordsize="10,20" path="m8260,2196l8269,2196,8269,2177,8260,2177,8260,2196xe" filled="true" fillcolor="#000000" stroked="false">
                <v:path arrowok="t"/>
                <v:fill type="solid"/>
              </v:shape>
            </v:group>
            <v:group style="position:absolute;left:8260;top:2196;width:10;height:20" coordorigin="8260,2196" coordsize="10,20">
              <v:shape style="position:absolute;left:8260;top:2196;width:10;height:20" coordorigin="8260,2196" coordsize="10,20" path="m8260,2216l8269,2216,8269,2196,8260,2196,8260,2216xe" filled="true" fillcolor="#000000" stroked="false">
                <v:path arrowok="t"/>
                <v:fill type="solid"/>
              </v:shape>
            </v:group>
            <v:group style="position:absolute;left:8260;top:2216;width:10;height:20" coordorigin="8260,2216" coordsize="10,20">
              <v:shape style="position:absolute;left:8260;top:2216;width:10;height:20" coordorigin="8260,2216" coordsize="10,20" path="m8260,2235l8269,2235,8269,2216,8260,2216,8260,2235xe" filled="true" fillcolor="#000000" stroked="false">
                <v:path arrowok="t"/>
                <v:fill type="solid"/>
              </v:shape>
            </v:group>
            <v:group style="position:absolute;left:8260;top:2235;width:10;height:20" coordorigin="8260,2235" coordsize="10,20">
              <v:shape style="position:absolute;left:8260;top:2235;width:10;height:20" coordorigin="8260,2235" coordsize="10,20" path="m8260,2254l8269,2254,8269,2235,8260,2235,8260,2254xe" filled="true" fillcolor="#000000" stroked="false">
                <v:path arrowok="t"/>
                <v:fill type="solid"/>
              </v:shape>
            </v:group>
            <v:group style="position:absolute;left:8260;top:2254;width:10;height:20" coordorigin="8260,2254" coordsize="10,20">
              <v:shape style="position:absolute;left:8260;top:2254;width:10;height:20" coordorigin="8260,2254" coordsize="10,20" path="m8260,2273l8269,2273,8269,2254,8260,2254,8260,2273xe" filled="true" fillcolor="#000000" stroked="false">
                <v:path arrowok="t"/>
                <v:fill type="solid"/>
              </v:shape>
            </v:group>
            <v:group style="position:absolute;left:8260;top:2273;width:10;height:20" coordorigin="8260,2273" coordsize="10,20">
              <v:shape style="position:absolute;left:8260;top:2273;width:10;height:20" coordorigin="8260,2273" coordsize="10,20" path="m8260,2292l8269,2292,8269,2273,8260,2273,8260,2292xe" filled="true" fillcolor="#000000" stroked="false">
                <v:path arrowok="t"/>
                <v:fill type="solid"/>
              </v:shape>
            </v:group>
            <v:group style="position:absolute;left:8260;top:2292;width:10;height:20" coordorigin="8260,2292" coordsize="10,20">
              <v:shape style="position:absolute;left:8260;top:2292;width:10;height:20" coordorigin="8260,2292" coordsize="10,20" path="m8260,2312l8269,2312,8269,2292,8260,2292,8260,2312xe" filled="true" fillcolor="#000000" stroked="false">
                <v:path arrowok="t"/>
                <v:fill type="solid"/>
              </v:shape>
            </v:group>
            <v:group style="position:absolute;left:8260;top:2312;width:10;height:20" coordorigin="8260,2312" coordsize="10,20">
              <v:shape style="position:absolute;left:8260;top:2312;width:10;height:20" coordorigin="8260,2312" coordsize="10,20" path="m8260,2331l8269,2331,8269,2312,8260,2312,8260,2331xe" filled="true" fillcolor="#000000" stroked="false">
                <v:path arrowok="t"/>
                <v:fill type="solid"/>
              </v:shape>
            </v:group>
            <v:group style="position:absolute;left:8260;top:2331;width:10;height:20" coordorigin="8260,2331" coordsize="10,20">
              <v:shape style="position:absolute;left:8260;top:2331;width:10;height:20" coordorigin="8260,2331" coordsize="10,20" path="m8260,2350l8269,2350,8269,2331,8260,2331,8260,2350xe" filled="true" fillcolor="#000000" stroked="false">
                <v:path arrowok="t"/>
                <v:fill type="solid"/>
              </v:shape>
            </v:group>
            <v:group style="position:absolute;left:8260;top:2350;width:10;height:20" coordorigin="8260,2350" coordsize="10,20">
              <v:shape style="position:absolute;left:8260;top:2350;width:10;height:20" coordorigin="8260,2350" coordsize="10,20" path="m8260,2369l8269,2369,8269,2350,8260,2350,8260,2369xe" filled="true" fillcolor="#000000" stroked="false">
                <v:path arrowok="t"/>
                <v:fill type="solid"/>
              </v:shape>
            </v:group>
            <v:group style="position:absolute;left:8260;top:2369;width:10;height:20" coordorigin="8260,2369" coordsize="10,20">
              <v:shape style="position:absolute;left:8260;top:2369;width:10;height:20" coordorigin="8260,2369" coordsize="10,20" path="m8260,2388l8269,2388,8269,2369,8260,2369,8260,2388xe" filled="true" fillcolor="#000000" stroked="false">
                <v:path arrowok="t"/>
                <v:fill type="solid"/>
              </v:shape>
            </v:group>
            <v:group style="position:absolute;left:8260;top:2388;width:10;height:20" coordorigin="8260,2388" coordsize="10,20">
              <v:shape style="position:absolute;left:8260;top:2388;width:10;height:20" coordorigin="8260,2388" coordsize="10,20" path="m8260,2408l8269,2408,8269,2388,8260,2388,8260,2408xe" filled="true" fillcolor="#000000" stroked="false">
                <v:path arrowok="t"/>
                <v:fill type="solid"/>
              </v:shape>
            </v:group>
            <v:group style="position:absolute;left:8260;top:2408;width:10;height:20" coordorigin="8260,2408" coordsize="10,20">
              <v:shape style="position:absolute;left:8260;top:2408;width:10;height:20" coordorigin="8260,2408" coordsize="10,20" path="m8260,2427l8269,2427,8269,2408,8260,2408,8260,2427xe" filled="true" fillcolor="#000000" stroked="false">
                <v:path arrowok="t"/>
                <v:fill type="solid"/>
              </v:shape>
            </v:group>
            <v:group style="position:absolute;left:8260;top:2427;width:10;height:20" coordorigin="8260,2427" coordsize="10,20">
              <v:shape style="position:absolute;left:8260;top:2427;width:10;height:20" coordorigin="8260,2427" coordsize="10,20" path="m8260,2446l8269,2446,8269,2427,8260,2427,8260,2446xe" filled="true" fillcolor="#000000" stroked="false">
                <v:path arrowok="t"/>
                <v:fill type="solid"/>
              </v:shape>
            </v:group>
            <v:group style="position:absolute;left:8260;top:2446;width:10;height:20" coordorigin="8260,2446" coordsize="10,20">
              <v:shape style="position:absolute;left:8260;top:2446;width:10;height:20" coordorigin="8260,2446" coordsize="10,20" path="m8260,2465l8269,2465,8269,2446,8260,2446,8260,2465xe" filled="true" fillcolor="#000000" stroked="false">
                <v:path arrowok="t"/>
                <v:fill type="solid"/>
              </v:shape>
            </v:group>
            <v:group style="position:absolute;left:8260;top:2465;width:10;height:20" coordorigin="8260,2465" coordsize="10,20">
              <v:shape style="position:absolute;left:8260;top:2465;width:10;height:20" coordorigin="8260,2465" coordsize="10,20" path="m8260,2484l8269,2484,8269,2465,8260,2465,8260,2484xe" filled="true" fillcolor="#000000" stroked="false">
                <v:path arrowok="t"/>
                <v:fill type="solid"/>
              </v:shape>
            </v:group>
            <v:group style="position:absolute;left:8260;top:2484;width:10;height:20" coordorigin="8260,2484" coordsize="10,20">
              <v:shape style="position:absolute;left:8260;top:2484;width:10;height:20" coordorigin="8260,2484" coordsize="10,20" path="m8260,2504l8269,2504,8269,2484,8260,2484,8260,2504xe" filled="true" fillcolor="#000000" stroked="false">
                <v:path arrowok="t"/>
                <v:fill type="solid"/>
              </v:shape>
            </v:group>
            <v:group style="position:absolute;left:8260;top:2504;width:10;height:20" coordorigin="8260,2504" coordsize="10,20">
              <v:shape style="position:absolute;left:8260;top:2504;width:10;height:20" coordorigin="8260,2504" coordsize="10,20" path="m8260,2523l8269,2523,8269,2504,8260,2504,8260,2523xe" filled="true" fillcolor="#000000" stroked="false">
                <v:path arrowok="t"/>
                <v:fill type="solid"/>
              </v:shape>
            </v:group>
            <v:group style="position:absolute;left:8260;top:2523;width:10;height:20" coordorigin="8260,2523" coordsize="10,20">
              <v:shape style="position:absolute;left:8260;top:2523;width:10;height:20" coordorigin="8260,2523" coordsize="10,20" path="m8260,2542l8269,2542,8269,2523,8260,2523,8260,2542xe" filled="true" fillcolor="#000000" stroked="false">
                <v:path arrowok="t"/>
                <v:fill type="solid"/>
              </v:shape>
            </v:group>
            <v:group style="position:absolute;left:8260;top:2542;width:10;height:20" coordorigin="8260,2542" coordsize="10,20">
              <v:shape style="position:absolute;left:8260;top:2542;width:10;height:20" coordorigin="8260,2542" coordsize="10,20" path="m8260,2561l8269,2561,8269,2542,8260,2542,8260,2561xe" filled="true" fillcolor="#000000" stroked="false">
                <v:path arrowok="t"/>
                <v:fill type="solid"/>
              </v:shape>
            </v:group>
            <v:group style="position:absolute;left:8260;top:2561;width:10;height:20" coordorigin="8260,2561" coordsize="10,20">
              <v:shape style="position:absolute;left:8260;top:2561;width:10;height:20" coordorigin="8260,2561" coordsize="10,20" path="m8260,2580l8269,2580,8269,2561,8260,2561,8260,2580xe" filled="true" fillcolor="#000000" stroked="false">
                <v:path arrowok="t"/>
                <v:fill type="solid"/>
              </v:shape>
            </v:group>
            <v:group style="position:absolute;left:8260;top:2580;width:10;height:20" coordorigin="8260,2580" coordsize="10,20">
              <v:shape style="position:absolute;left:8260;top:2580;width:10;height:20" coordorigin="8260,2580" coordsize="10,20" path="m8260,2600l8269,2600,8269,2580,8260,2580,8260,2600xe" filled="true" fillcolor="#000000" stroked="false">
                <v:path arrowok="t"/>
                <v:fill type="solid"/>
              </v:shape>
            </v:group>
            <v:group style="position:absolute;left:8260;top:2600;width:10;height:20" coordorigin="8260,2600" coordsize="10,20">
              <v:shape style="position:absolute;left:8260;top:2600;width:10;height:20" coordorigin="8260,2600" coordsize="10,20" path="m8260,2619l8269,2619,8269,2600,8260,2600,8260,2619xe" filled="true" fillcolor="#000000" stroked="false">
                <v:path arrowok="t"/>
                <v:fill type="solid"/>
              </v:shape>
            </v:group>
            <v:group style="position:absolute;left:8260;top:2619;width:10;height:20" coordorigin="8260,2619" coordsize="10,20">
              <v:shape style="position:absolute;left:8260;top:2619;width:10;height:20" coordorigin="8260,2619" coordsize="10,20" path="m8260,2638l8269,2638,8269,2619,8260,2619,8260,2638xe" filled="true" fillcolor="#000000" stroked="false">
                <v:path arrowok="t"/>
                <v:fill type="solid"/>
              </v:shape>
            </v:group>
            <v:group style="position:absolute;left:8260;top:2638;width:10;height:20" coordorigin="8260,2638" coordsize="10,20">
              <v:shape style="position:absolute;left:8260;top:2638;width:10;height:20" coordorigin="8260,2638" coordsize="10,20" path="m8260,2657l8269,2657,8269,2638,8260,2638,8260,2657xe" filled="true" fillcolor="#000000" stroked="false">
                <v:path arrowok="t"/>
                <v:fill type="solid"/>
              </v:shape>
            </v:group>
            <v:group style="position:absolute;left:8260;top:2657;width:10;height:20" coordorigin="8260,2657" coordsize="10,20">
              <v:shape style="position:absolute;left:8260;top:2657;width:10;height:20" coordorigin="8260,2657" coordsize="10,20" path="m8260,2676l8269,2676,8269,2657,8260,2657,8260,2676xe" filled="true" fillcolor="#000000" stroked="false">
                <v:path arrowok="t"/>
                <v:fill type="solid"/>
              </v:shape>
            </v:group>
            <v:group style="position:absolute;left:8260;top:2676;width:10;height:20" coordorigin="8260,2676" coordsize="10,20">
              <v:shape style="position:absolute;left:8260;top:2676;width:10;height:20" coordorigin="8260,2676" coordsize="10,20" path="m8260,2696l8269,2696,8269,2676,8260,2676,8260,2696xe" filled="true" fillcolor="#000000" stroked="false">
                <v:path arrowok="t"/>
                <v:fill type="solid"/>
              </v:shape>
            </v:group>
            <v:group style="position:absolute;left:8260;top:2696;width:10;height:20" coordorigin="8260,2696" coordsize="10,20">
              <v:shape style="position:absolute;left:8260;top:2696;width:10;height:20" coordorigin="8260,2696" coordsize="10,20" path="m8260,2715l8269,2715,8269,2696,8260,2696,8260,2715xe" filled="true" fillcolor="#000000" stroked="false">
                <v:path arrowok="t"/>
                <v:fill type="solid"/>
              </v:shape>
            </v:group>
            <v:group style="position:absolute;left:8260;top:2715;width:10;height:20" coordorigin="8260,2715" coordsize="10,20">
              <v:shape style="position:absolute;left:8260;top:2715;width:10;height:20" coordorigin="8260,2715" coordsize="10,20" path="m8260,2734l8269,2734,8269,2715,8260,2715,8260,2734xe" filled="true" fillcolor="#000000" stroked="false">
                <v:path arrowok="t"/>
                <v:fill type="solid"/>
              </v:shape>
            </v:group>
            <v:group style="position:absolute;left:8260;top:2734;width:10;height:20" coordorigin="8260,2734" coordsize="10,20">
              <v:shape style="position:absolute;left:8260;top:2734;width:10;height:20" coordorigin="8260,2734" coordsize="10,20" path="m8260,2753l8269,2753,8269,2734,8260,2734,8260,2753xe" filled="true" fillcolor="#000000" stroked="false">
                <v:path arrowok="t"/>
                <v:fill type="solid"/>
              </v:shape>
            </v:group>
            <v:group style="position:absolute;left:8260;top:2753;width:10;height:20" coordorigin="8260,2753" coordsize="10,20">
              <v:shape style="position:absolute;left:8260;top:2753;width:10;height:20" coordorigin="8260,2753" coordsize="10,20" path="m8260,2772l8269,2772,8269,2753,8260,2753,8260,2772xe" filled="true" fillcolor="#000000" stroked="false">
                <v:path arrowok="t"/>
                <v:fill type="solid"/>
              </v:shape>
            </v:group>
            <v:group style="position:absolute;left:8260;top:2772;width:10;height:20" coordorigin="8260,2772" coordsize="10,20">
              <v:shape style="position:absolute;left:8260;top:2772;width:10;height:20" coordorigin="8260,2772" coordsize="10,20" path="m8260,2792l8269,2792,8269,2772,8260,2772,8260,2792xe" filled="true" fillcolor="#000000" stroked="false">
                <v:path arrowok="t"/>
                <v:fill type="solid"/>
              </v:shape>
            </v:group>
            <v:group style="position:absolute;left:8260;top:2792;width:10;height:20" coordorigin="8260,2792" coordsize="10,20">
              <v:shape style="position:absolute;left:8260;top:2792;width:10;height:20" coordorigin="8260,2792" coordsize="10,20" path="m8260,2811l8269,2811,8269,2792,8260,2792,8260,2811xe" filled="true" fillcolor="#000000" stroked="false">
                <v:path arrowok="t"/>
                <v:fill type="solid"/>
              </v:shape>
            </v:group>
            <v:group style="position:absolute;left:8260;top:2811;width:10;height:20" coordorigin="8260,2811" coordsize="10,20">
              <v:shape style="position:absolute;left:8260;top:2811;width:10;height:20" coordorigin="8260,2811" coordsize="10,20" path="m8260,2830l8269,2830,8269,2811,8260,2811,8260,2830xe" filled="true" fillcolor="#000000" stroked="false">
                <v:path arrowok="t"/>
                <v:fill type="solid"/>
              </v:shape>
            </v:group>
            <v:group style="position:absolute;left:8260;top:2830;width:10;height:20" coordorigin="8260,2830" coordsize="10,20">
              <v:shape style="position:absolute;left:8260;top:2830;width:10;height:20" coordorigin="8260,2830" coordsize="10,20" path="m8260,2849l8269,2849,8269,2830,8260,2830,8260,2849xe" filled="true" fillcolor="#000000" stroked="false">
                <v:path arrowok="t"/>
                <v:fill type="solid"/>
              </v:shape>
            </v:group>
            <v:group style="position:absolute;left:8260;top:2849;width:10;height:20" coordorigin="8260,2849" coordsize="10,20">
              <v:shape style="position:absolute;left:8260;top:2849;width:10;height:20" coordorigin="8260,2849" coordsize="10,20" path="m8260,2868l8269,2868,8269,2849,8260,2849,8260,2868xe" filled="true" fillcolor="#000000" stroked="false">
                <v:path arrowok="t"/>
                <v:fill type="solid"/>
              </v:shape>
            </v:group>
            <v:group style="position:absolute;left:8260;top:2868;width:10;height:20" coordorigin="8260,2868" coordsize="10,20">
              <v:shape style="position:absolute;left:8260;top:2868;width:10;height:20" coordorigin="8260,2868" coordsize="10,20" path="m8260,2888l8269,2888,8269,2868,8260,2868,8260,2888xe" filled="true" fillcolor="#000000" stroked="false">
                <v:path arrowok="t"/>
                <v:fill type="solid"/>
              </v:shape>
            </v:group>
            <v:group style="position:absolute;left:8260;top:2888;width:10;height:20" coordorigin="8260,2888" coordsize="10,20">
              <v:shape style="position:absolute;left:8260;top:2888;width:10;height:20" coordorigin="8260,2888" coordsize="10,20" path="m8260,2907l8269,2907,8269,2888,8260,2888,8260,2907xe" filled="true" fillcolor="#000000" stroked="false">
                <v:path arrowok="t"/>
                <v:fill type="solid"/>
              </v:shape>
            </v:group>
            <v:group style="position:absolute;left:8260;top:2907;width:10;height:20" coordorigin="8260,2907" coordsize="10,20">
              <v:shape style="position:absolute;left:8260;top:2907;width:10;height:20" coordorigin="8260,2907" coordsize="10,20" path="m8260,2926l8269,2926,8269,2907,8260,2907,8260,2926xe" filled="true" fillcolor="#000000" stroked="false">
                <v:path arrowok="t"/>
                <v:fill type="solid"/>
              </v:shape>
            </v:group>
            <v:group style="position:absolute;left:8260;top:2926;width:10;height:20" coordorigin="8260,2926" coordsize="10,20">
              <v:shape style="position:absolute;left:8260;top:2926;width:10;height:20" coordorigin="8260,2926" coordsize="10,20" path="m8260,2945l8269,2945,8269,2926,8260,2926,8260,2945xe" filled="true" fillcolor="#000000" stroked="false">
                <v:path arrowok="t"/>
                <v:fill type="solid"/>
              </v:shape>
            </v:group>
            <v:group style="position:absolute;left:8260;top:2945;width:10;height:20" coordorigin="8260,2945" coordsize="10,20">
              <v:shape style="position:absolute;left:8260;top:2945;width:10;height:20" coordorigin="8260,2945" coordsize="10,20" path="m8260,2964l8269,2964,8269,2945,8260,2945,8260,2964xe" filled="true" fillcolor="#000000" stroked="false">
                <v:path arrowok="t"/>
                <v:fill type="solid"/>
              </v:shape>
            </v:group>
            <v:group style="position:absolute;left:8260;top:2964;width:10;height:20" coordorigin="8260,2964" coordsize="10,20">
              <v:shape style="position:absolute;left:8260;top:2964;width:10;height:20" coordorigin="8260,2964" coordsize="10,20" path="m8260,2984l8269,2984,8269,2964,8260,2964,8260,2984xe" filled="true" fillcolor="#000000" stroked="false">
                <v:path arrowok="t"/>
                <v:fill type="solid"/>
              </v:shape>
            </v:group>
            <v:group style="position:absolute;left:8260;top:2984;width:10;height:20" coordorigin="8260,2984" coordsize="10,20">
              <v:shape style="position:absolute;left:8260;top:2984;width:10;height:20" coordorigin="8260,2984" coordsize="10,20" path="m8260,3003l8269,3003,8269,2984,8260,2984,8260,3003xe" filled="true" fillcolor="#000000" stroked="false">
                <v:path arrowok="t"/>
                <v:fill type="solid"/>
              </v:shape>
            </v:group>
            <v:group style="position:absolute;left:8260;top:3003;width:10;height:20" coordorigin="8260,3003" coordsize="10,20">
              <v:shape style="position:absolute;left:8260;top:3003;width:10;height:20" coordorigin="8260,3003" coordsize="10,20" path="m8260,3022l8269,3022,8269,3003,8260,3003,8260,3022xe" filled="true" fillcolor="#000000" stroked="false">
                <v:path arrowok="t"/>
                <v:fill type="solid"/>
              </v:shape>
            </v:group>
            <v:group style="position:absolute;left:8260;top:3022;width:10;height:20" coordorigin="8260,3022" coordsize="10,20">
              <v:shape style="position:absolute;left:8260;top:3022;width:10;height:20" coordorigin="8260,3022" coordsize="10,20" path="m8260,3041l8269,3041,8269,3022,8260,3022,8260,3041xe" filled="true" fillcolor="#000000" stroked="false">
                <v:path arrowok="t"/>
                <v:fill type="solid"/>
              </v:shape>
            </v:group>
            <v:group style="position:absolute;left:8260;top:3041;width:10;height:20" coordorigin="8260,3041" coordsize="10,20">
              <v:shape style="position:absolute;left:8260;top:3041;width:10;height:20" coordorigin="8260,3041" coordsize="10,20" path="m8260,3060l8269,3060,8269,3041,8260,3041,8260,3060xe" filled="true" fillcolor="#000000" stroked="false">
                <v:path arrowok="t"/>
                <v:fill type="solid"/>
              </v:shape>
            </v:group>
            <v:group style="position:absolute;left:8260;top:3060;width:10;height:20" coordorigin="8260,3060" coordsize="10,20">
              <v:shape style="position:absolute;left:8260;top:3060;width:10;height:20" coordorigin="8260,3060" coordsize="10,20" path="m8260,3080l8269,3080,8269,3060,8260,3060,8260,3080xe" filled="true" fillcolor="#000000" stroked="false">
                <v:path arrowok="t"/>
                <v:fill type="solid"/>
              </v:shape>
            </v:group>
            <v:group style="position:absolute;left:8260;top:3080;width:10;height:20" coordorigin="8260,3080" coordsize="10,20">
              <v:shape style="position:absolute;left:8260;top:3080;width:10;height:20" coordorigin="8260,3080" coordsize="10,20" path="m8260,3099l8269,3099,8269,3080,8260,3080,8260,3099xe" filled="true" fillcolor="#000000" stroked="false">
                <v:path arrowok="t"/>
                <v:fill type="solid"/>
              </v:shape>
            </v:group>
            <v:group style="position:absolute;left:8260;top:3099;width:10;height:20" coordorigin="8260,3099" coordsize="10,20">
              <v:shape style="position:absolute;left:8260;top:3099;width:10;height:20" coordorigin="8260,3099" coordsize="10,20" path="m8260,3118l8269,3118,8269,3099,8260,3099,8260,3118xe" filled="true" fillcolor="#000000" stroked="false">
                <v:path arrowok="t"/>
                <v:fill type="solid"/>
              </v:shape>
            </v:group>
            <v:group style="position:absolute;left:8260;top:3118;width:10;height:20" coordorigin="8260,3118" coordsize="10,20">
              <v:shape style="position:absolute;left:8260;top:3118;width:10;height:20" coordorigin="8260,3118" coordsize="10,20" path="m8260,3137l8269,3137,8269,3118,8260,3118,8260,3137xe" filled="true" fillcolor="#000000" stroked="false">
                <v:path arrowok="t"/>
                <v:fill type="solid"/>
              </v:shape>
            </v:group>
            <v:group style="position:absolute;left:8260;top:3137;width:10;height:20" coordorigin="8260,3137" coordsize="10,20">
              <v:shape style="position:absolute;left:8260;top:3137;width:10;height:20" coordorigin="8260,3137" coordsize="10,20" path="m8260,3156l8269,3156,8269,3137,8260,3137,8260,3156xe" filled="true" fillcolor="#000000" stroked="false">
                <v:path arrowok="t"/>
                <v:fill type="solid"/>
              </v:shape>
            </v:group>
            <v:group style="position:absolute;left:8260;top:3156;width:10;height:20" coordorigin="8260,3156" coordsize="10,20">
              <v:shape style="position:absolute;left:8260;top:3156;width:10;height:20" coordorigin="8260,3156" coordsize="10,20" path="m8260,3176l8269,3176,8269,3156,8260,3156,8260,3176xe" filled="true" fillcolor="#000000" stroked="false">
                <v:path arrowok="t"/>
                <v:fill type="solid"/>
              </v:shape>
            </v:group>
            <v:group style="position:absolute;left:8260;top:3176;width:10;height:20" coordorigin="8260,3176" coordsize="10,20">
              <v:shape style="position:absolute;left:8260;top:3176;width:10;height:20" coordorigin="8260,3176" coordsize="10,20" path="m8260,3195l8269,3195,8269,3176,8260,3176,8260,3195xe" filled="true" fillcolor="#000000" stroked="false">
                <v:path arrowok="t"/>
                <v:fill type="solid"/>
              </v:shape>
            </v:group>
            <v:group style="position:absolute;left:8260;top:3195;width:10;height:20" coordorigin="8260,3195" coordsize="10,20">
              <v:shape style="position:absolute;left:8260;top:3195;width:10;height:20" coordorigin="8260,3195" coordsize="10,20" path="m8260,3214l8269,3214,8269,3195,8260,3195,8260,3214xe" filled="true" fillcolor="#000000" stroked="false">
                <v:path arrowok="t"/>
                <v:fill type="solid"/>
              </v:shape>
            </v:group>
            <v:group style="position:absolute;left:8260;top:3214;width:10;height:20" coordorigin="8260,3214" coordsize="10,20">
              <v:shape style="position:absolute;left:8260;top:3214;width:10;height:20" coordorigin="8260,3214" coordsize="10,20" path="m8260,3233l8269,3233,8269,3214,8260,3214,8260,3233xe" filled="true" fillcolor="#000000" stroked="false">
                <v:path arrowok="t"/>
                <v:fill type="solid"/>
              </v:shape>
            </v:group>
            <v:group style="position:absolute;left:8260;top:3233;width:10;height:20" coordorigin="8260,3233" coordsize="10,20">
              <v:shape style="position:absolute;left:8260;top:3233;width:10;height:20" coordorigin="8260,3233" coordsize="10,20" path="m8260,3252l8269,3252,8269,3233,8260,3233,8260,3252xe" filled="true" fillcolor="#000000" stroked="false">
                <v:path arrowok="t"/>
                <v:fill type="solid"/>
              </v:shape>
            </v:group>
            <v:group style="position:absolute;left:8260;top:3252;width:10;height:20" coordorigin="8260,3252" coordsize="10,20">
              <v:shape style="position:absolute;left:8260;top:3252;width:10;height:20" coordorigin="8260,3252" coordsize="10,20" path="m8260,3272l8269,3272,8269,3252,8260,3252,8260,3272xe" filled="true" fillcolor="#000000" stroked="false">
                <v:path arrowok="t"/>
                <v:fill type="solid"/>
              </v:shape>
            </v:group>
            <v:group style="position:absolute;left:8260;top:3272;width:10;height:20" coordorigin="8260,3272" coordsize="10,20">
              <v:shape style="position:absolute;left:8260;top:3272;width:10;height:20" coordorigin="8260,3272" coordsize="10,20" path="m8260,3291l8269,3291,8269,3272,8260,3272,8260,3291xe" filled="true" fillcolor="#000000" stroked="false">
                <v:path arrowok="t"/>
                <v:fill type="solid"/>
              </v:shape>
            </v:group>
            <v:group style="position:absolute;left:8260;top:3291;width:10;height:20" coordorigin="8260,3291" coordsize="10,20">
              <v:shape style="position:absolute;left:8260;top:3291;width:10;height:20" coordorigin="8260,3291" coordsize="10,20" path="m8260,3310l8269,3310,8269,3291,8260,3291,8260,3310xe" filled="true" fillcolor="#000000" stroked="false">
                <v:path arrowok="t"/>
                <v:fill type="solid"/>
              </v:shape>
            </v:group>
            <v:group style="position:absolute;left:8260;top:3310;width:10;height:20" coordorigin="8260,3310" coordsize="10,20">
              <v:shape style="position:absolute;left:8260;top:3310;width:10;height:20" coordorigin="8260,3310" coordsize="10,20" path="m8260,3329l8269,3329,8269,3310,8260,3310,8260,3329xe" filled="true" fillcolor="#000000" stroked="false">
                <v:path arrowok="t"/>
                <v:fill type="solid"/>
              </v:shape>
            </v:group>
            <v:group style="position:absolute;left:8260;top:3329;width:10;height:20" coordorigin="8260,3329" coordsize="10,20">
              <v:shape style="position:absolute;left:8260;top:3329;width:10;height:20" coordorigin="8260,3329" coordsize="10,20" path="m8260,3348l8269,3348,8269,3329,8260,3329,8260,3348xe" filled="true" fillcolor="#000000" stroked="false">
                <v:path arrowok="t"/>
                <v:fill type="solid"/>
              </v:shape>
            </v:group>
            <v:group style="position:absolute;left:8260;top:3348;width:10;height:20" coordorigin="8260,3348" coordsize="10,20">
              <v:shape style="position:absolute;left:8260;top:3348;width:10;height:20" coordorigin="8260,3348" coordsize="10,20" path="m8260,3368l8269,3368,8269,3348,8260,3348,8260,3368xe" filled="true" fillcolor="#000000" stroked="false">
                <v:path arrowok="t"/>
                <v:fill type="solid"/>
              </v:shape>
            </v:group>
            <v:group style="position:absolute;left:8260;top:3368;width:10;height:20" coordorigin="8260,3368" coordsize="10,20">
              <v:shape style="position:absolute;left:8260;top:3368;width:10;height:20" coordorigin="8260,3368" coordsize="10,20" path="m8260,3387l8269,3387,8269,3368,8260,3368,8260,3387xe" filled="true" fillcolor="#000000" stroked="false">
                <v:path arrowok="t"/>
                <v:fill type="solid"/>
              </v:shape>
            </v:group>
            <v:group style="position:absolute;left:8260;top:3394;width:10;height:2" coordorigin="8260,3394" coordsize="10,2">
              <v:shape style="position:absolute;left:8260;top:3394;width:10;height:2" coordorigin="8260,3394" coordsize="10,0" path="m8260,3394l8269,3394e" filled="false" stroked="true" strokeweight=".72pt" strokecolor="#000000">
                <v:path arrowok="t"/>
              </v:shape>
            </v:group>
            <v:group style="position:absolute;left:8260;top:3416;width:29;height:2" coordorigin="8260,3416" coordsize="29,2">
              <v:shape style="position:absolute;left:8260;top:3416;width:29;height:2" coordorigin="8260,3416" coordsize="29,0" path="m8260,3416l8289,3416e" filled="false" stroked="true" strokeweight="1.44pt" strokecolor="#000000">
                <v:path arrowok="t"/>
              </v:shape>
            </v:group>
            <v:group style="position:absolute;left:8289;top:3416;width:1455;height:2" coordorigin="8289,3416" coordsize="1455,2">
              <v:shape style="position:absolute;left:8289;top:3416;width:1455;height:2" coordorigin="8289,3416" coordsize="1455,0" path="m8289,3416l9743,3416e" filled="false" stroked="true" strokeweight="1.44pt" strokecolor="#000000">
                <v:path arrowok="t"/>
              </v:shape>
            </v:group>
            <v:group style="position:absolute;left:9743;top:2120;width:10;height:20" coordorigin="9743,2120" coordsize="10,20">
              <v:shape style="position:absolute;left:9743;top:2120;width:10;height:20" coordorigin="9743,2120" coordsize="10,20" path="m9743,2139l9753,2139,9753,2120,9743,2120,9743,2139xe" filled="true" fillcolor="#000000" stroked="false">
                <v:path arrowok="t"/>
                <v:fill type="solid"/>
              </v:shape>
            </v:group>
            <v:group style="position:absolute;left:9743;top:2139;width:10;height:20" coordorigin="9743,2139" coordsize="10,20">
              <v:shape style="position:absolute;left:9743;top:2139;width:10;height:20" coordorigin="9743,2139" coordsize="10,20" path="m9743,2158l9753,2158,9753,2139,9743,2139,9743,2158xe" filled="true" fillcolor="#000000" stroked="false">
                <v:path arrowok="t"/>
                <v:fill type="solid"/>
              </v:shape>
            </v:group>
            <v:group style="position:absolute;left:9743;top:2158;width:10;height:20" coordorigin="9743,2158" coordsize="10,20">
              <v:shape style="position:absolute;left:9743;top:2158;width:10;height:20" coordorigin="9743,2158" coordsize="10,20" path="m9743,2177l9753,2177,9753,2158,9743,2158,9743,2177xe" filled="true" fillcolor="#000000" stroked="false">
                <v:path arrowok="t"/>
                <v:fill type="solid"/>
              </v:shape>
            </v:group>
            <v:group style="position:absolute;left:9743;top:2177;width:10;height:20" coordorigin="9743,2177" coordsize="10,20">
              <v:shape style="position:absolute;left:9743;top:2177;width:10;height:20" coordorigin="9743,2177" coordsize="10,20" path="m9743,2196l9753,2196,9753,2177,9743,2177,9743,2196xe" filled="true" fillcolor="#000000" stroked="false">
                <v:path arrowok="t"/>
                <v:fill type="solid"/>
              </v:shape>
            </v:group>
            <v:group style="position:absolute;left:9743;top:2196;width:10;height:20" coordorigin="9743,2196" coordsize="10,20">
              <v:shape style="position:absolute;left:9743;top:2196;width:10;height:20" coordorigin="9743,2196" coordsize="10,20" path="m9743,2216l9753,2216,9753,2196,9743,2196,9743,2216xe" filled="true" fillcolor="#000000" stroked="false">
                <v:path arrowok="t"/>
                <v:fill type="solid"/>
              </v:shape>
            </v:group>
            <v:group style="position:absolute;left:9743;top:2216;width:10;height:20" coordorigin="9743,2216" coordsize="10,20">
              <v:shape style="position:absolute;left:9743;top:2216;width:10;height:20" coordorigin="9743,2216" coordsize="10,20" path="m9743,2235l9753,2235,9753,2216,9743,2216,9743,2235xe" filled="true" fillcolor="#000000" stroked="false">
                <v:path arrowok="t"/>
                <v:fill type="solid"/>
              </v:shape>
            </v:group>
            <v:group style="position:absolute;left:9743;top:2235;width:10;height:20" coordorigin="9743,2235" coordsize="10,20">
              <v:shape style="position:absolute;left:9743;top:2235;width:10;height:20" coordorigin="9743,2235" coordsize="10,20" path="m9743,2254l9753,2254,9753,2235,9743,2235,9743,2254xe" filled="true" fillcolor="#000000" stroked="false">
                <v:path arrowok="t"/>
                <v:fill type="solid"/>
              </v:shape>
            </v:group>
            <v:group style="position:absolute;left:9743;top:2254;width:10;height:20" coordorigin="9743,2254" coordsize="10,20">
              <v:shape style="position:absolute;left:9743;top:2254;width:10;height:20" coordorigin="9743,2254" coordsize="10,20" path="m9743,2273l9753,2273,9753,2254,9743,2254,9743,2273xe" filled="true" fillcolor="#000000" stroked="false">
                <v:path arrowok="t"/>
                <v:fill type="solid"/>
              </v:shape>
            </v:group>
            <v:group style="position:absolute;left:9743;top:2273;width:10;height:20" coordorigin="9743,2273" coordsize="10,20">
              <v:shape style="position:absolute;left:9743;top:2273;width:10;height:20" coordorigin="9743,2273" coordsize="10,20" path="m9743,2292l9753,2292,9753,2273,9743,2273,9743,2292xe" filled="true" fillcolor="#000000" stroked="false">
                <v:path arrowok="t"/>
                <v:fill type="solid"/>
              </v:shape>
            </v:group>
            <v:group style="position:absolute;left:9743;top:2292;width:10;height:20" coordorigin="9743,2292" coordsize="10,20">
              <v:shape style="position:absolute;left:9743;top:2292;width:10;height:20" coordorigin="9743,2292" coordsize="10,20" path="m9743,2312l9753,2312,9753,2292,9743,2292,9743,2312xe" filled="true" fillcolor="#000000" stroked="false">
                <v:path arrowok="t"/>
                <v:fill type="solid"/>
              </v:shape>
            </v:group>
            <v:group style="position:absolute;left:9743;top:2312;width:10;height:20" coordorigin="9743,2312" coordsize="10,20">
              <v:shape style="position:absolute;left:9743;top:2312;width:10;height:20" coordorigin="9743,2312" coordsize="10,20" path="m9743,2331l9753,2331,9753,2312,9743,2312,9743,2331xe" filled="true" fillcolor="#000000" stroked="false">
                <v:path arrowok="t"/>
                <v:fill type="solid"/>
              </v:shape>
            </v:group>
            <v:group style="position:absolute;left:9743;top:2331;width:10;height:20" coordorigin="9743,2331" coordsize="10,20">
              <v:shape style="position:absolute;left:9743;top:2331;width:10;height:20" coordorigin="9743,2331" coordsize="10,20" path="m9743,2350l9753,2350,9753,2331,9743,2331,9743,2350xe" filled="true" fillcolor="#000000" stroked="false">
                <v:path arrowok="t"/>
                <v:fill type="solid"/>
              </v:shape>
            </v:group>
            <v:group style="position:absolute;left:9743;top:2350;width:10;height:20" coordorigin="9743,2350" coordsize="10,20">
              <v:shape style="position:absolute;left:9743;top:2350;width:10;height:20" coordorigin="9743,2350" coordsize="10,20" path="m9743,2369l9753,2369,9753,2350,9743,2350,9743,2369xe" filled="true" fillcolor="#000000" stroked="false">
                <v:path arrowok="t"/>
                <v:fill type="solid"/>
              </v:shape>
            </v:group>
            <v:group style="position:absolute;left:9743;top:2369;width:10;height:20" coordorigin="9743,2369" coordsize="10,20">
              <v:shape style="position:absolute;left:9743;top:2369;width:10;height:20" coordorigin="9743,2369" coordsize="10,20" path="m9743,2388l9753,2388,9753,2369,9743,2369,9743,2388xe" filled="true" fillcolor="#000000" stroked="false">
                <v:path arrowok="t"/>
                <v:fill type="solid"/>
              </v:shape>
            </v:group>
            <v:group style="position:absolute;left:9743;top:2388;width:10;height:20" coordorigin="9743,2388" coordsize="10,20">
              <v:shape style="position:absolute;left:9743;top:2388;width:10;height:20" coordorigin="9743,2388" coordsize="10,20" path="m9743,2408l9753,2408,9753,2388,9743,2388,9743,2408xe" filled="true" fillcolor="#000000" stroked="false">
                <v:path arrowok="t"/>
                <v:fill type="solid"/>
              </v:shape>
            </v:group>
            <v:group style="position:absolute;left:9743;top:2408;width:10;height:20" coordorigin="9743,2408" coordsize="10,20">
              <v:shape style="position:absolute;left:9743;top:2408;width:10;height:20" coordorigin="9743,2408" coordsize="10,20" path="m9743,2427l9753,2427,9753,2408,9743,2408,9743,2427xe" filled="true" fillcolor="#000000" stroked="false">
                <v:path arrowok="t"/>
                <v:fill type="solid"/>
              </v:shape>
            </v:group>
            <v:group style="position:absolute;left:9743;top:2427;width:10;height:20" coordorigin="9743,2427" coordsize="10,20">
              <v:shape style="position:absolute;left:9743;top:2427;width:10;height:20" coordorigin="9743,2427" coordsize="10,20" path="m9743,2446l9753,2446,9753,2427,9743,2427,9743,2446xe" filled="true" fillcolor="#000000" stroked="false">
                <v:path arrowok="t"/>
                <v:fill type="solid"/>
              </v:shape>
            </v:group>
            <v:group style="position:absolute;left:9743;top:2446;width:10;height:20" coordorigin="9743,2446" coordsize="10,20">
              <v:shape style="position:absolute;left:9743;top:2446;width:10;height:20" coordorigin="9743,2446" coordsize="10,20" path="m9743,2465l9753,2465,9753,2446,9743,2446,9743,2465xe" filled="true" fillcolor="#000000" stroked="false">
                <v:path arrowok="t"/>
                <v:fill type="solid"/>
              </v:shape>
            </v:group>
            <v:group style="position:absolute;left:9743;top:2465;width:10;height:20" coordorigin="9743,2465" coordsize="10,20">
              <v:shape style="position:absolute;left:9743;top:2465;width:10;height:20" coordorigin="9743,2465" coordsize="10,20" path="m9743,2484l9753,2484,9753,2465,9743,2465,9743,2484xe" filled="true" fillcolor="#000000" stroked="false">
                <v:path arrowok="t"/>
                <v:fill type="solid"/>
              </v:shape>
            </v:group>
            <v:group style="position:absolute;left:9743;top:2484;width:10;height:20" coordorigin="9743,2484" coordsize="10,20">
              <v:shape style="position:absolute;left:9743;top:2484;width:10;height:20" coordorigin="9743,2484" coordsize="10,20" path="m9743,2504l9753,2504,9753,2484,9743,2484,9743,2504xe" filled="true" fillcolor="#000000" stroked="false">
                <v:path arrowok="t"/>
                <v:fill type="solid"/>
              </v:shape>
            </v:group>
            <v:group style="position:absolute;left:9743;top:2504;width:10;height:20" coordorigin="9743,2504" coordsize="10,20">
              <v:shape style="position:absolute;left:9743;top:2504;width:10;height:20" coordorigin="9743,2504" coordsize="10,20" path="m9743,2523l9753,2523,9753,2504,9743,2504,9743,2523xe" filled="true" fillcolor="#000000" stroked="false">
                <v:path arrowok="t"/>
                <v:fill type="solid"/>
              </v:shape>
            </v:group>
            <v:group style="position:absolute;left:9743;top:2523;width:10;height:20" coordorigin="9743,2523" coordsize="10,20">
              <v:shape style="position:absolute;left:9743;top:2523;width:10;height:20" coordorigin="9743,2523" coordsize="10,20" path="m9743,2542l9753,2542,9753,2523,9743,2523,9743,2542xe" filled="true" fillcolor="#000000" stroked="false">
                <v:path arrowok="t"/>
                <v:fill type="solid"/>
              </v:shape>
            </v:group>
            <v:group style="position:absolute;left:9743;top:2542;width:10;height:20" coordorigin="9743,2542" coordsize="10,20">
              <v:shape style="position:absolute;left:9743;top:2542;width:10;height:20" coordorigin="9743,2542" coordsize="10,20" path="m9743,2561l9753,2561,9753,2542,9743,2542,9743,2561xe" filled="true" fillcolor="#000000" stroked="false">
                <v:path arrowok="t"/>
                <v:fill type="solid"/>
              </v:shape>
            </v:group>
            <v:group style="position:absolute;left:9743;top:2561;width:10;height:20" coordorigin="9743,2561" coordsize="10,20">
              <v:shape style="position:absolute;left:9743;top:2561;width:10;height:20" coordorigin="9743,2561" coordsize="10,20" path="m9743,2580l9753,2580,9753,2561,9743,2561,9743,2580xe" filled="true" fillcolor="#000000" stroked="false">
                <v:path arrowok="t"/>
                <v:fill type="solid"/>
              </v:shape>
            </v:group>
            <v:group style="position:absolute;left:9743;top:2580;width:10;height:20" coordorigin="9743,2580" coordsize="10,20">
              <v:shape style="position:absolute;left:9743;top:2580;width:10;height:20" coordorigin="9743,2580" coordsize="10,20" path="m9743,2600l9753,2600,9753,2580,9743,2580,9743,2600xe" filled="true" fillcolor="#000000" stroked="false">
                <v:path arrowok="t"/>
                <v:fill type="solid"/>
              </v:shape>
            </v:group>
            <v:group style="position:absolute;left:9743;top:2600;width:10;height:20" coordorigin="9743,2600" coordsize="10,20">
              <v:shape style="position:absolute;left:9743;top:2600;width:10;height:20" coordorigin="9743,2600" coordsize="10,20" path="m9743,2619l9753,2619,9753,2600,9743,2600,9743,2619xe" filled="true" fillcolor="#000000" stroked="false">
                <v:path arrowok="t"/>
                <v:fill type="solid"/>
              </v:shape>
            </v:group>
            <v:group style="position:absolute;left:9743;top:2619;width:10;height:20" coordorigin="9743,2619" coordsize="10,20">
              <v:shape style="position:absolute;left:9743;top:2619;width:10;height:20" coordorigin="9743,2619" coordsize="10,20" path="m9743,2638l9753,2638,9753,2619,9743,2619,9743,2638xe" filled="true" fillcolor="#000000" stroked="false">
                <v:path arrowok="t"/>
                <v:fill type="solid"/>
              </v:shape>
            </v:group>
            <v:group style="position:absolute;left:9743;top:2638;width:10;height:20" coordorigin="9743,2638" coordsize="10,20">
              <v:shape style="position:absolute;left:9743;top:2638;width:10;height:20" coordorigin="9743,2638" coordsize="10,20" path="m9743,2657l9753,2657,9753,2638,9743,2638,9743,2657xe" filled="true" fillcolor="#000000" stroked="false">
                <v:path arrowok="t"/>
                <v:fill type="solid"/>
              </v:shape>
            </v:group>
            <v:group style="position:absolute;left:9743;top:2657;width:10;height:20" coordorigin="9743,2657" coordsize="10,20">
              <v:shape style="position:absolute;left:9743;top:2657;width:10;height:20" coordorigin="9743,2657" coordsize="10,20" path="m9743,2676l9753,2676,9753,2657,9743,2657,9743,2676xe" filled="true" fillcolor="#000000" stroked="false">
                <v:path arrowok="t"/>
                <v:fill type="solid"/>
              </v:shape>
            </v:group>
            <v:group style="position:absolute;left:9743;top:2676;width:10;height:20" coordorigin="9743,2676" coordsize="10,20">
              <v:shape style="position:absolute;left:9743;top:2676;width:10;height:20" coordorigin="9743,2676" coordsize="10,20" path="m9743,2696l9753,2696,9753,2676,9743,2676,9743,2696xe" filled="true" fillcolor="#000000" stroked="false">
                <v:path arrowok="t"/>
                <v:fill type="solid"/>
              </v:shape>
            </v:group>
            <v:group style="position:absolute;left:9743;top:2696;width:10;height:20" coordorigin="9743,2696" coordsize="10,20">
              <v:shape style="position:absolute;left:9743;top:2696;width:10;height:20" coordorigin="9743,2696" coordsize="10,20" path="m9743,2715l9753,2715,9753,2696,9743,2696,9743,2715xe" filled="true" fillcolor="#000000" stroked="false">
                <v:path arrowok="t"/>
                <v:fill type="solid"/>
              </v:shape>
            </v:group>
            <v:group style="position:absolute;left:9743;top:2715;width:10;height:20" coordorigin="9743,2715" coordsize="10,20">
              <v:shape style="position:absolute;left:9743;top:2715;width:10;height:20" coordorigin="9743,2715" coordsize="10,20" path="m9743,2734l9753,2734,9753,2715,9743,2715,9743,2734xe" filled="true" fillcolor="#000000" stroked="false">
                <v:path arrowok="t"/>
                <v:fill type="solid"/>
              </v:shape>
            </v:group>
            <v:group style="position:absolute;left:9743;top:2734;width:10;height:20" coordorigin="9743,2734" coordsize="10,20">
              <v:shape style="position:absolute;left:9743;top:2734;width:10;height:20" coordorigin="9743,2734" coordsize="10,20" path="m9743,2753l9753,2753,9753,2734,9743,2734,9743,2753xe" filled="true" fillcolor="#000000" stroked="false">
                <v:path arrowok="t"/>
                <v:fill type="solid"/>
              </v:shape>
            </v:group>
            <v:group style="position:absolute;left:9743;top:2753;width:10;height:20" coordorigin="9743,2753" coordsize="10,20">
              <v:shape style="position:absolute;left:9743;top:2753;width:10;height:20" coordorigin="9743,2753" coordsize="10,20" path="m9743,2772l9753,2772,9753,2753,9743,2753,9743,2772xe" filled="true" fillcolor="#000000" stroked="false">
                <v:path arrowok="t"/>
                <v:fill type="solid"/>
              </v:shape>
            </v:group>
            <v:group style="position:absolute;left:9743;top:2772;width:10;height:20" coordorigin="9743,2772" coordsize="10,20">
              <v:shape style="position:absolute;left:9743;top:2772;width:10;height:20" coordorigin="9743,2772" coordsize="10,20" path="m9743,2792l9753,2792,9753,2772,9743,2772,9743,2792xe" filled="true" fillcolor="#000000" stroked="false">
                <v:path arrowok="t"/>
                <v:fill type="solid"/>
              </v:shape>
            </v:group>
            <v:group style="position:absolute;left:9743;top:2792;width:10;height:20" coordorigin="9743,2792" coordsize="10,20">
              <v:shape style="position:absolute;left:9743;top:2792;width:10;height:20" coordorigin="9743,2792" coordsize="10,20" path="m9743,2811l9753,2811,9753,2792,9743,2792,9743,2811xe" filled="true" fillcolor="#000000" stroked="false">
                <v:path arrowok="t"/>
                <v:fill type="solid"/>
              </v:shape>
            </v:group>
            <v:group style="position:absolute;left:9743;top:2811;width:10;height:20" coordorigin="9743,2811" coordsize="10,20">
              <v:shape style="position:absolute;left:9743;top:2811;width:10;height:20" coordorigin="9743,2811" coordsize="10,20" path="m9743,2830l9753,2830,9753,2811,9743,2811,9743,2830xe" filled="true" fillcolor="#000000" stroked="false">
                <v:path arrowok="t"/>
                <v:fill type="solid"/>
              </v:shape>
            </v:group>
            <v:group style="position:absolute;left:9743;top:2830;width:10;height:20" coordorigin="9743,2830" coordsize="10,20">
              <v:shape style="position:absolute;left:9743;top:2830;width:10;height:20" coordorigin="9743,2830" coordsize="10,20" path="m9743,2849l9753,2849,9753,2830,9743,2830,9743,2849xe" filled="true" fillcolor="#000000" stroked="false">
                <v:path arrowok="t"/>
                <v:fill type="solid"/>
              </v:shape>
            </v:group>
            <v:group style="position:absolute;left:9743;top:2849;width:10;height:20" coordorigin="9743,2849" coordsize="10,20">
              <v:shape style="position:absolute;left:9743;top:2849;width:10;height:20" coordorigin="9743,2849" coordsize="10,20" path="m9743,2868l9753,2868,9753,2849,9743,2849,9743,2868xe" filled="true" fillcolor="#000000" stroked="false">
                <v:path arrowok="t"/>
                <v:fill type="solid"/>
              </v:shape>
            </v:group>
            <v:group style="position:absolute;left:9743;top:2868;width:10;height:20" coordorigin="9743,2868" coordsize="10,20">
              <v:shape style="position:absolute;left:9743;top:2868;width:10;height:20" coordorigin="9743,2868" coordsize="10,20" path="m9743,2888l9753,2888,9753,2868,9743,2868,9743,2888xe" filled="true" fillcolor="#000000" stroked="false">
                <v:path arrowok="t"/>
                <v:fill type="solid"/>
              </v:shape>
            </v:group>
            <v:group style="position:absolute;left:9743;top:2888;width:10;height:20" coordorigin="9743,2888" coordsize="10,20">
              <v:shape style="position:absolute;left:9743;top:2888;width:10;height:20" coordorigin="9743,2888" coordsize="10,20" path="m9743,2907l9753,2907,9753,2888,9743,2888,9743,2907xe" filled="true" fillcolor="#000000" stroked="false">
                <v:path arrowok="t"/>
                <v:fill type="solid"/>
              </v:shape>
            </v:group>
            <v:group style="position:absolute;left:9743;top:2907;width:10;height:20" coordorigin="9743,2907" coordsize="10,20">
              <v:shape style="position:absolute;left:9743;top:2907;width:10;height:20" coordorigin="9743,2907" coordsize="10,20" path="m9743,2926l9753,2926,9753,2907,9743,2907,9743,2926xe" filled="true" fillcolor="#000000" stroked="false">
                <v:path arrowok="t"/>
                <v:fill type="solid"/>
              </v:shape>
            </v:group>
            <v:group style="position:absolute;left:9743;top:2926;width:10;height:20" coordorigin="9743,2926" coordsize="10,20">
              <v:shape style="position:absolute;left:9743;top:2926;width:10;height:20" coordorigin="9743,2926" coordsize="10,20" path="m9743,2945l9753,2945,9753,2926,9743,2926,9743,2945xe" filled="true" fillcolor="#000000" stroked="false">
                <v:path arrowok="t"/>
                <v:fill type="solid"/>
              </v:shape>
            </v:group>
            <v:group style="position:absolute;left:9743;top:2945;width:10;height:20" coordorigin="9743,2945" coordsize="10,20">
              <v:shape style="position:absolute;left:9743;top:2945;width:10;height:20" coordorigin="9743,2945" coordsize="10,20" path="m9743,2964l9753,2964,9753,2945,9743,2945,9743,2964xe" filled="true" fillcolor="#000000" stroked="false">
                <v:path arrowok="t"/>
                <v:fill type="solid"/>
              </v:shape>
            </v:group>
            <v:group style="position:absolute;left:9743;top:2964;width:10;height:20" coordorigin="9743,2964" coordsize="10,20">
              <v:shape style="position:absolute;left:9743;top:2964;width:10;height:20" coordorigin="9743,2964" coordsize="10,20" path="m9743,2984l9753,2984,9753,2964,9743,2964,9743,2984xe" filled="true" fillcolor="#000000" stroked="false">
                <v:path arrowok="t"/>
                <v:fill type="solid"/>
              </v:shape>
            </v:group>
            <v:group style="position:absolute;left:9743;top:2984;width:10;height:20" coordorigin="9743,2984" coordsize="10,20">
              <v:shape style="position:absolute;left:9743;top:2984;width:10;height:20" coordorigin="9743,2984" coordsize="10,20" path="m9743,3003l9753,3003,9753,2984,9743,2984,9743,3003xe" filled="true" fillcolor="#000000" stroked="false">
                <v:path arrowok="t"/>
                <v:fill type="solid"/>
              </v:shape>
            </v:group>
            <v:group style="position:absolute;left:9743;top:3003;width:10;height:20" coordorigin="9743,3003" coordsize="10,20">
              <v:shape style="position:absolute;left:9743;top:3003;width:10;height:20" coordorigin="9743,3003" coordsize="10,20" path="m9743,3022l9753,3022,9753,3003,9743,3003,9743,3022xe" filled="true" fillcolor="#000000" stroked="false">
                <v:path arrowok="t"/>
                <v:fill type="solid"/>
              </v:shape>
            </v:group>
            <v:group style="position:absolute;left:9743;top:3022;width:10;height:20" coordorigin="9743,3022" coordsize="10,20">
              <v:shape style="position:absolute;left:9743;top:3022;width:10;height:20" coordorigin="9743,3022" coordsize="10,20" path="m9743,3041l9753,3041,9753,3022,9743,3022,9743,3041xe" filled="true" fillcolor="#000000" stroked="false">
                <v:path arrowok="t"/>
                <v:fill type="solid"/>
              </v:shape>
            </v:group>
            <v:group style="position:absolute;left:9743;top:3041;width:10;height:20" coordorigin="9743,3041" coordsize="10,20">
              <v:shape style="position:absolute;left:9743;top:3041;width:10;height:20" coordorigin="9743,3041" coordsize="10,20" path="m9743,3060l9753,3060,9753,3041,9743,3041,9743,3060xe" filled="true" fillcolor="#000000" stroked="false">
                <v:path arrowok="t"/>
                <v:fill type="solid"/>
              </v:shape>
            </v:group>
            <v:group style="position:absolute;left:9743;top:3060;width:10;height:20" coordorigin="9743,3060" coordsize="10,20">
              <v:shape style="position:absolute;left:9743;top:3060;width:10;height:20" coordorigin="9743,3060" coordsize="10,20" path="m9743,3080l9753,3080,9753,3060,9743,3060,9743,3080xe" filled="true" fillcolor="#000000" stroked="false">
                <v:path arrowok="t"/>
                <v:fill type="solid"/>
              </v:shape>
            </v:group>
            <v:group style="position:absolute;left:9743;top:3080;width:10;height:20" coordorigin="9743,3080" coordsize="10,20">
              <v:shape style="position:absolute;left:9743;top:3080;width:10;height:20" coordorigin="9743,3080" coordsize="10,20" path="m9743,3099l9753,3099,9753,3080,9743,3080,9743,3099xe" filled="true" fillcolor="#000000" stroked="false">
                <v:path arrowok="t"/>
                <v:fill type="solid"/>
              </v:shape>
            </v:group>
            <v:group style="position:absolute;left:9743;top:3099;width:10;height:20" coordorigin="9743,3099" coordsize="10,20">
              <v:shape style="position:absolute;left:9743;top:3099;width:10;height:20" coordorigin="9743,3099" coordsize="10,20" path="m9743,3118l9753,3118,9753,3099,9743,3099,9743,3118xe" filled="true" fillcolor="#000000" stroked="false">
                <v:path arrowok="t"/>
                <v:fill type="solid"/>
              </v:shape>
            </v:group>
            <v:group style="position:absolute;left:9743;top:3118;width:10;height:20" coordorigin="9743,3118" coordsize="10,20">
              <v:shape style="position:absolute;left:9743;top:3118;width:10;height:20" coordorigin="9743,3118" coordsize="10,20" path="m9743,3137l9753,3137,9753,3118,9743,3118,9743,3137xe" filled="true" fillcolor="#000000" stroked="false">
                <v:path arrowok="t"/>
                <v:fill type="solid"/>
              </v:shape>
            </v:group>
            <v:group style="position:absolute;left:9743;top:3137;width:10;height:20" coordorigin="9743,3137" coordsize="10,20">
              <v:shape style="position:absolute;left:9743;top:3137;width:10;height:20" coordorigin="9743,3137" coordsize="10,20" path="m9743,3156l9753,3156,9753,3137,9743,3137,9743,3156xe" filled="true" fillcolor="#000000" stroked="false">
                <v:path arrowok="t"/>
                <v:fill type="solid"/>
              </v:shape>
            </v:group>
            <v:group style="position:absolute;left:9743;top:3156;width:10;height:20" coordorigin="9743,3156" coordsize="10,20">
              <v:shape style="position:absolute;left:9743;top:3156;width:10;height:20" coordorigin="9743,3156" coordsize="10,20" path="m9743,3176l9753,3176,9753,3156,9743,3156,9743,3176xe" filled="true" fillcolor="#000000" stroked="false">
                <v:path arrowok="t"/>
                <v:fill type="solid"/>
              </v:shape>
            </v:group>
            <v:group style="position:absolute;left:9743;top:3176;width:10;height:20" coordorigin="9743,3176" coordsize="10,20">
              <v:shape style="position:absolute;left:9743;top:3176;width:10;height:20" coordorigin="9743,3176" coordsize="10,20" path="m9743,3195l9753,3195,9753,3176,9743,3176,9743,3195xe" filled="true" fillcolor="#000000" stroked="false">
                <v:path arrowok="t"/>
                <v:fill type="solid"/>
              </v:shape>
            </v:group>
            <v:group style="position:absolute;left:9743;top:3195;width:10;height:20" coordorigin="9743,3195" coordsize="10,20">
              <v:shape style="position:absolute;left:9743;top:3195;width:10;height:20" coordorigin="9743,3195" coordsize="10,20" path="m9743,3214l9753,3214,9753,3195,9743,3195,9743,3214xe" filled="true" fillcolor="#000000" stroked="false">
                <v:path arrowok="t"/>
                <v:fill type="solid"/>
              </v:shape>
            </v:group>
            <v:group style="position:absolute;left:9743;top:3214;width:10;height:20" coordorigin="9743,3214" coordsize="10,20">
              <v:shape style="position:absolute;left:9743;top:3214;width:10;height:20" coordorigin="9743,3214" coordsize="10,20" path="m9743,3233l9753,3233,9753,3214,9743,3214,9743,3233xe" filled="true" fillcolor="#000000" stroked="false">
                <v:path arrowok="t"/>
                <v:fill type="solid"/>
              </v:shape>
            </v:group>
            <v:group style="position:absolute;left:9743;top:3233;width:10;height:20" coordorigin="9743,3233" coordsize="10,20">
              <v:shape style="position:absolute;left:9743;top:3233;width:10;height:20" coordorigin="9743,3233" coordsize="10,20" path="m9743,3252l9753,3252,9753,3233,9743,3233,9743,3252xe" filled="true" fillcolor="#000000" stroked="false">
                <v:path arrowok="t"/>
                <v:fill type="solid"/>
              </v:shape>
            </v:group>
            <v:group style="position:absolute;left:9743;top:3252;width:10;height:20" coordorigin="9743,3252" coordsize="10,20">
              <v:shape style="position:absolute;left:9743;top:3252;width:10;height:20" coordorigin="9743,3252" coordsize="10,20" path="m9743,3272l9753,3272,9753,3252,9743,3252,9743,3272xe" filled="true" fillcolor="#000000" stroked="false">
                <v:path arrowok="t"/>
                <v:fill type="solid"/>
              </v:shape>
            </v:group>
            <v:group style="position:absolute;left:9743;top:3272;width:10;height:20" coordorigin="9743,3272" coordsize="10,20">
              <v:shape style="position:absolute;left:9743;top:3272;width:10;height:20" coordorigin="9743,3272" coordsize="10,20" path="m9743,3291l9753,3291,9753,3272,9743,3272,9743,3291xe" filled="true" fillcolor="#000000" stroked="false">
                <v:path arrowok="t"/>
                <v:fill type="solid"/>
              </v:shape>
            </v:group>
            <v:group style="position:absolute;left:9743;top:3291;width:10;height:20" coordorigin="9743,3291" coordsize="10,20">
              <v:shape style="position:absolute;left:9743;top:3291;width:10;height:20" coordorigin="9743,3291" coordsize="10,20" path="m9743,3310l9753,3310,9753,3291,9743,3291,9743,3310xe" filled="true" fillcolor="#000000" stroked="false">
                <v:path arrowok="t"/>
                <v:fill type="solid"/>
              </v:shape>
            </v:group>
            <v:group style="position:absolute;left:9743;top:3310;width:10;height:20" coordorigin="9743,3310" coordsize="10,20">
              <v:shape style="position:absolute;left:9743;top:3310;width:10;height:20" coordorigin="9743,3310" coordsize="10,20" path="m9743,3329l9753,3329,9753,3310,9743,3310,9743,3329xe" filled="true" fillcolor="#000000" stroked="false">
                <v:path arrowok="t"/>
                <v:fill type="solid"/>
              </v:shape>
            </v:group>
            <v:group style="position:absolute;left:9743;top:3329;width:10;height:20" coordorigin="9743,3329" coordsize="10,20">
              <v:shape style="position:absolute;left:9743;top:3329;width:10;height:20" coordorigin="9743,3329" coordsize="10,20" path="m9743,3348l9753,3348,9753,3329,9743,3329,9743,3348xe" filled="true" fillcolor="#000000" stroked="false">
                <v:path arrowok="t"/>
                <v:fill type="solid"/>
              </v:shape>
            </v:group>
            <v:group style="position:absolute;left:9743;top:3348;width:10;height:20" coordorigin="9743,3348" coordsize="10,20">
              <v:shape style="position:absolute;left:9743;top:3348;width:10;height:20" coordorigin="9743,3348" coordsize="10,20" path="m9743,3368l9753,3368,9753,3348,9743,3348,9743,3368xe" filled="true" fillcolor="#000000" stroked="false">
                <v:path arrowok="t"/>
                <v:fill type="solid"/>
              </v:shape>
            </v:group>
            <v:group style="position:absolute;left:9743;top:3368;width:10;height:20" coordorigin="9743,3368" coordsize="10,20">
              <v:shape style="position:absolute;left:9743;top:3368;width:10;height:20" coordorigin="9743,3368" coordsize="10,20" path="m9743,3387l9753,3387,9753,3368,9743,3368,9743,3387xe" filled="true" fillcolor="#000000" stroked="false">
                <v:path arrowok="t"/>
                <v:fill type="solid"/>
              </v:shape>
            </v:group>
            <v:group style="position:absolute;left:9743;top:3394;width:10;height:2" coordorigin="9743,3394" coordsize="10,2">
              <v:shape style="position:absolute;left:9743;top:3394;width:10;height:2" coordorigin="9743,3394" coordsize="10,0" path="m9743,3394l9753,3394e" filled="false" stroked="true" strokeweight=".72pt" strokecolor="#000000">
                <v:path arrowok="t"/>
              </v:shape>
            </v:group>
            <v:group style="position:absolute;left:9743;top:3416;width:29;height:2" coordorigin="9743,3416" coordsize="29,2">
              <v:shape style="position:absolute;left:9743;top:3416;width:29;height:2" coordorigin="9743,3416" coordsize="29,0" path="m9743,3416l9772,3416e" filled="false" stroked="true" strokeweight="1.44pt" strokecolor="#000000">
                <v:path arrowok="t"/>
              </v:shape>
            </v:group>
            <v:group style="position:absolute;left:9772;top:3416;width:694;height:2" coordorigin="9772,3416" coordsize="694,2">
              <v:shape style="position:absolute;left:9772;top:3416;width:694;height:2" coordorigin="9772,3416" coordsize="694,0" path="m9772,3416l10465,3416e" filled="false" stroked="true" strokeweight="1.44pt" strokecolor="#000000">
                <v:path arrowok="t"/>
              </v:shape>
            </v:group>
            <v:group style="position:absolute;left:10465;top:2120;width:10;height:20" coordorigin="10465,2120" coordsize="10,20">
              <v:shape style="position:absolute;left:10465;top:2120;width:10;height:20" coordorigin="10465,2120" coordsize="10,20" path="m10465,2139l10475,2139,10475,2120,10465,2120,10465,2139xe" filled="true" fillcolor="#000000" stroked="false">
                <v:path arrowok="t"/>
                <v:fill type="solid"/>
              </v:shape>
            </v:group>
            <v:group style="position:absolute;left:10465;top:2139;width:10;height:20" coordorigin="10465,2139" coordsize="10,20">
              <v:shape style="position:absolute;left:10465;top:2139;width:10;height:20" coordorigin="10465,2139" coordsize="10,20" path="m10465,2158l10475,2158,10475,2139,10465,2139,10465,2158xe" filled="true" fillcolor="#000000" stroked="false">
                <v:path arrowok="t"/>
                <v:fill type="solid"/>
              </v:shape>
            </v:group>
            <v:group style="position:absolute;left:10465;top:2158;width:10;height:20" coordorigin="10465,2158" coordsize="10,20">
              <v:shape style="position:absolute;left:10465;top:2158;width:10;height:20" coordorigin="10465,2158" coordsize="10,20" path="m10465,2177l10475,2177,10475,2158,10465,2158,10465,2177xe" filled="true" fillcolor="#000000" stroked="false">
                <v:path arrowok="t"/>
                <v:fill type="solid"/>
              </v:shape>
            </v:group>
            <v:group style="position:absolute;left:10465;top:2177;width:10;height:20" coordorigin="10465,2177" coordsize="10,20">
              <v:shape style="position:absolute;left:10465;top:2177;width:10;height:20" coordorigin="10465,2177" coordsize="10,20" path="m10465,2196l10475,2196,10475,2177,10465,2177,10465,2196xe" filled="true" fillcolor="#000000" stroked="false">
                <v:path arrowok="t"/>
                <v:fill type="solid"/>
              </v:shape>
            </v:group>
            <v:group style="position:absolute;left:10465;top:2196;width:10;height:20" coordorigin="10465,2196" coordsize="10,20">
              <v:shape style="position:absolute;left:10465;top:2196;width:10;height:20" coordorigin="10465,2196" coordsize="10,20" path="m10465,2216l10475,2216,10475,2196,10465,2196,10465,2216xe" filled="true" fillcolor="#000000" stroked="false">
                <v:path arrowok="t"/>
                <v:fill type="solid"/>
              </v:shape>
            </v:group>
            <v:group style="position:absolute;left:10465;top:2216;width:10;height:20" coordorigin="10465,2216" coordsize="10,20">
              <v:shape style="position:absolute;left:10465;top:2216;width:10;height:20" coordorigin="10465,2216" coordsize="10,20" path="m10465,2235l10475,2235,10475,2216,10465,2216,10465,2235xe" filled="true" fillcolor="#000000" stroked="false">
                <v:path arrowok="t"/>
                <v:fill type="solid"/>
              </v:shape>
            </v:group>
            <v:group style="position:absolute;left:10465;top:2235;width:10;height:20" coordorigin="10465,2235" coordsize="10,20">
              <v:shape style="position:absolute;left:10465;top:2235;width:10;height:20" coordorigin="10465,2235" coordsize="10,20" path="m10465,2254l10475,2254,10475,2235,10465,2235,10465,2254xe" filled="true" fillcolor="#000000" stroked="false">
                <v:path arrowok="t"/>
                <v:fill type="solid"/>
              </v:shape>
            </v:group>
            <v:group style="position:absolute;left:10465;top:2254;width:10;height:20" coordorigin="10465,2254" coordsize="10,20">
              <v:shape style="position:absolute;left:10465;top:2254;width:10;height:20" coordorigin="10465,2254" coordsize="10,20" path="m10465,2273l10475,2273,10475,2254,10465,2254,10465,2273xe" filled="true" fillcolor="#000000" stroked="false">
                <v:path arrowok="t"/>
                <v:fill type="solid"/>
              </v:shape>
            </v:group>
            <v:group style="position:absolute;left:10465;top:2273;width:10;height:20" coordorigin="10465,2273" coordsize="10,20">
              <v:shape style="position:absolute;left:10465;top:2273;width:10;height:20" coordorigin="10465,2273" coordsize="10,20" path="m10465,2292l10475,2292,10475,2273,10465,2273,10465,2292xe" filled="true" fillcolor="#000000" stroked="false">
                <v:path arrowok="t"/>
                <v:fill type="solid"/>
              </v:shape>
            </v:group>
            <v:group style="position:absolute;left:10465;top:2292;width:10;height:20" coordorigin="10465,2292" coordsize="10,20">
              <v:shape style="position:absolute;left:10465;top:2292;width:10;height:20" coordorigin="10465,2292" coordsize="10,20" path="m10465,2312l10475,2312,10475,2292,10465,2292,10465,2312xe" filled="true" fillcolor="#000000" stroked="false">
                <v:path arrowok="t"/>
                <v:fill type="solid"/>
              </v:shape>
            </v:group>
            <v:group style="position:absolute;left:10465;top:2312;width:10;height:20" coordorigin="10465,2312" coordsize="10,20">
              <v:shape style="position:absolute;left:10465;top:2312;width:10;height:20" coordorigin="10465,2312" coordsize="10,20" path="m10465,2331l10475,2331,10475,2312,10465,2312,10465,2331xe" filled="true" fillcolor="#000000" stroked="false">
                <v:path arrowok="t"/>
                <v:fill type="solid"/>
              </v:shape>
            </v:group>
            <v:group style="position:absolute;left:10465;top:2331;width:10;height:20" coordorigin="10465,2331" coordsize="10,20">
              <v:shape style="position:absolute;left:10465;top:2331;width:10;height:20" coordorigin="10465,2331" coordsize="10,20" path="m10465,2350l10475,2350,10475,2331,10465,2331,10465,2350xe" filled="true" fillcolor="#000000" stroked="false">
                <v:path arrowok="t"/>
                <v:fill type="solid"/>
              </v:shape>
            </v:group>
            <v:group style="position:absolute;left:10465;top:2350;width:10;height:20" coordorigin="10465,2350" coordsize="10,20">
              <v:shape style="position:absolute;left:10465;top:2350;width:10;height:20" coordorigin="10465,2350" coordsize="10,20" path="m10465,2369l10475,2369,10475,2350,10465,2350,10465,2369xe" filled="true" fillcolor="#000000" stroked="false">
                <v:path arrowok="t"/>
                <v:fill type="solid"/>
              </v:shape>
            </v:group>
            <v:group style="position:absolute;left:10465;top:2369;width:10;height:20" coordorigin="10465,2369" coordsize="10,20">
              <v:shape style="position:absolute;left:10465;top:2369;width:10;height:20" coordorigin="10465,2369" coordsize="10,20" path="m10465,2388l10475,2388,10475,2369,10465,2369,10465,2388xe" filled="true" fillcolor="#000000" stroked="false">
                <v:path arrowok="t"/>
                <v:fill type="solid"/>
              </v:shape>
            </v:group>
            <v:group style="position:absolute;left:10465;top:2388;width:10;height:20" coordorigin="10465,2388" coordsize="10,20">
              <v:shape style="position:absolute;left:10465;top:2388;width:10;height:20" coordorigin="10465,2388" coordsize="10,20" path="m10465,2408l10475,2408,10475,2388,10465,2388,10465,2408xe" filled="true" fillcolor="#000000" stroked="false">
                <v:path arrowok="t"/>
                <v:fill type="solid"/>
              </v:shape>
            </v:group>
            <v:group style="position:absolute;left:10465;top:2408;width:10;height:20" coordorigin="10465,2408" coordsize="10,20">
              <v:shape style="position:absolute;left:10465;top:2408;width:10;height:20" coordorigin="10465,2408" coordsize="10,20" path="m10465,2427l10475,2427,10475,2408,10465,2408,10465,2427xe" filled="true" fillcolor="#000000" stroked="false">
                <v:path arrowok="t"/>
                <v:fill type="solid"/>
              </v:shape>
            </v:group>
            <v:group style="position:absolute;left:10465;top:2427;width:10;height:20" coordorigin="10465,2427" coordsize="10,20">
              <v:shape style="position:absolute;left:10465;top:2427;width:10;height:20" coordorigin="10465,2427" coordsize="10,20" path="m10465,2446l10475,2446,10475,2427,10465,2427,10465,2446xe" filled="true" fillcolor="#000000" stroked="false">
                <v:path arrowok="t"/>
                <v:fill type="solid"/>
              </v:shape>
            </v:group>
            <v:group style="position:absolute;left:10465;top:2446;width:10;height:20" coordorigin="10465,2446" coordsize="10,20">
              <v:shape style="position:absolute;left:10465;top:2446;width:10;height:20" coordorigin="10465,2446" coordsize="10,20" path="m10465,2465l10475,2465,10475,2446,10465,2446,10465,2465xe" filled="true" fillcolor="#000000" stroked="false">
                <v:path arrowok="t"/>
                <v:fill type="solid"/>
              </v:shape>
            </v:group>
            <v:group style="position:absolute;left:10465;top:2465;width:10;height:20" coordorigin="10465,2465" coordsize="10,20">
              <v:shape style="position:absolute;left:10465;top:2465;width:10;height:20" coordorigin="10465,2465" coordsize="10,20" path="m10465,2484l10475,2484,10475,2465,10465,2465,10465,2484xe" filled="true" fillcolor="#000000" stroked="false">
                <v:path arrowok="t"/>
                <v:fill type="solid"/>
              </v:shape>
            </v:group>
            <v:group style="position:absolute;left:10465;top:2484;width:10;height:20" coordorigin="10465,2484" coordsize="10,20">
              <v:shape style="position:absolute;left:10465;top:2484;width:10;height:20" coordorigin="10465,2484" coordsize="10,20" path="m10465,2504l10475,2504,10475,2484,10465,2484,10465,2504xe" filled="true" fillcolor="#000000" stroked="false">
                <v:path arrowok="t"/>
                <v:fill type="solid"/>
              </v:shape>
            </v:group>
            <v:group style="position:absolute;left:10465;top:2504;width:10;height:20" coordorigin="10465,2504" coordsize="10,20">
              <v:shape style="position:absolute;left:10465;top:2504;width:10;height:20" coordorigin="10465,2504" coordsize="10,20" path="m10465,2523l10475,2523,10475,2504,10465,2504,10465,2523xe" filled="true" fillcolor="#000000" stroked="false">
                <v:path arrowok="t"/>
                <v:fill type="solid"/>
              </v:shape>
            </v:group>
            <v:group style="position:absolute;left:10465;top:2523;width:10;height:20" coordorigin="10465,2523" coordsize="10,20">
              <v:shape style="position:absolute;left:10465;top:2523;width:10;height:20" coordorigin="10465,2523" coordsize="10,20" path="m10465,2542l10475,2542,10475,2523,10465,2523,10465,2542xe" filled="true" fillcolor="#000000" stroked="false">
                <v:path arrowok="t"/>
                <v:fill type="solid"/>
              </v:shape>
            </v:group>
            <v:group style="position:absolute;left:10465;top:2542;width:10;height:20" coordorigin="10465,2542" coordsize="10,20">
              <v:shape style="position:absolute;left:10465;top:2542;width:10;height:20" coordorigin="10465,2542" coordsize="10,20" path="m10465,2561l10475,2561,10475,2542,10465,2542,10465,2561xe" filled="true" fillcolor="#000000" stroked="false">
                <v:path arrowok="t"/>
                <v:fill type="solid"/>
              </v:shape>
            </v:group>
            <v:group style="position:absolute;left:10465;top:2561;width:10;height:20" coordorigin="10465,2561" coordsize="10,20">
              <v:shape style="position:absolute;left:10465;top:2561;width:10;height:20" coordorigin="10465,2561" coordsize="10,20" path="m10465,2580l10475,2580,10475,2561,10465,2561,10465,2580xe" filled="true" fillcolor="#000000" stroked="false">
                <v:path arrowok="t"/>
                <v:fill type="solid"/>
              </v:shape>
            </v:group>
            <v:group style="position:absolute;left:10465;top:2580;width:10;height:20" coordorigin="10465,2580" coordsize="10,20">
              <v:shape style="position:absolute;left:10465;top:2580;width:10;height:20" coordorigin="10465,2580" coordsize="10,20" path="m10465,2600l10475,2600,10475,2580,10465,2580,10465,2600xe" filled="true" fillcolor="#000000" stroked="false">
                <v:path arrowok="t"/>
                <v:fill type="solid"/>
              </v:shape>
            </v:group>
            <v:group style="position:absolute;left:10465;top:2600;width:10;height:20" coordorigin="10465,2600" coordsize="10,20">
              <v:shape style="position:absolute;left:10465;top:2600;width:10;height:20" coordorigin="10465,2600" coordsize="10,20" path="m10465,2619l10475,2619,10475,2600,10465,2600,10465,2619xe" filled="true" fillcolor="#000000" stroked="false">
                <v:path arrowok="t"/>
                <v:fill type="solid"/>
              </v:shape>
            </v:group>
            <v:group style="position:absolute;left:10465;top:2619;width:10;height:20" coordorigin="10465,2619" coordsize="10,20">
              <v:shape style="position:absolute;left:10465;top:2619;width:10;height:20" coordorigin="10465,2619" coordsize="10,20" path="m10465,2638l10475,2638,10475,2619,10465,2619,10465,2638xe" filled="true" fillcolor="#000000" stroked="false">
                <v:path arrowok="t"/>
                <v:fill type="solid"/>
              </v:shape>
            </v:group>
            <v:group style="position:absolute;left:10465;top:2638;width:10;height:20" coordorigin="10465,2638" coordsize="10,20">
              <v:shape style="position:absolute;left:10465;top:2638;width:10;height:20" coordorigin="10465,2638" coordsize="10,20" path="m10465,2657l10475,2657,10475,2638,10465,2638,10465,2657xe" filled="true" fillcolor="#000000" stroked="false">
                <v:path arrowok="t"/>
                <v:fill type="solid"/>
              </v:shape>
            </v:group>
            <v:group style="position:absolute;left:10465;top:2657;width:10;height:20" coordorigin="10465,2657" coordsize="10,20">
              <v:shape style="position:absolute;left:10465;top:2657;width:10;height:20" coordorigin="10465,2657" coordsize="10,20" path="m10465,2676l10475,2676,10475,2657,10465,2657,10465,2676xe" filled="true" fillcolor="#000000" stroked="false">
                <v:path arrowok="t"/>
                <v:fill type="solid"/>
              </v:shape>
            </v:group>
            <v:group style="position:absolute;left:10465;top:2676;width:10;height:20" coordorigin="10465,2676" coordsize="10,20">
              <v:shape style="position:absolute;left:10465;top:2676;width:10;height:20" coordorigin="10465,2676" coordsize="10,20" path="m10465,2696l10475,2696,10475,2676,10465,2676,10465,2696xe" filled="true" fillcolor="#000000" stroked="false">
                <v:path arrowok="t"/>
                <v:fill type="solid"/>
              </v:shape>
            </v:group>
            <v:group style="position:absolute;left:10465;top:2696;width:10;height:20" coordorigin="10465,2696" coordsize="10,20">
              <v:shape style="position:absolute;left:10465;top:2696;width:10;height:20" coordorigin="10465,2696" coordsize="10,20" path="m10465,2715l10475,2715,10475,2696,10465,2696,10465,2715xe" filled="true" fillcolor="#000000" stroked="false">
                <v:path arrowok="t"/>
                <v:fill type="solid"/>
              </v:shape>
            </v:group>
            <v:group style="position:absolute;left:10465;top:2715;width:10;height:20" coordorigin="10465,2715" coordsize="10,20">
              <v:shape style="position:absolute;left:10465;top:2715;width:10;height:20" coordorigin="10465,2715" coordsize="10,20" path="m10465,2734l10475,2734,10475,2715,10465,2715,10465,2734xe" filled="true" fillcolor="#000000" stroked="false">
                <v:path arrowok="t"/>
                <v:fill type="solid"/>
              </v:shape>
            </v:group>
            <v:group style="position:absolute;left:10465;top:2734;width:10;height:20" coordorigin="10465,2734" coordsize="10,20">
              <v:shape style="position:absolute;left:10465;top:2734;width:10;height:20" coordorigin="10465,2734" coordsize="10,20" path="m10465,2753l10475,2753,10475,2734,10465,2734,10465,2753xe" filled="true" fillcolor="#000000" stroked="false">
                <v:path arrowok="t"/>
                <v:fill type="solid"/>
              </v:shape>
            </v:group>
            <v:group style="position:absolute;left:10465;top:2753;width:10;height:20" coordorigin="10465,2753" coordsize="10,20">
              <v:shape style="position:absolute;left:10465;top:2753;width:10;height:20" coordorigin="10465,2753" coordsize="10,20" path="m10465,2772l10475,2772,10475,2753,10465,2753,10465,2772xe" filled="true" fillcolor="#000000" stroked="false">
                <v:path arrowok="t"/>
                <v:fill type="solid"/>
              </v:shape>
            </v:group>
            <v:group style="position:absolute;left:10465;top:2772;width:10;height:20" coordorigin="10465,2772" coordsize="10,20">
              <v:shape style="position:absolute;left:10465;top:2772;width:10;height:20" coordorigin="10465,2772" coordsize="10,20" path="m10465,2792l10475,2792,10475,2772,10465,2772,10465,2792xe" filled="true" fillcolor="#000000" stroked="false">
                <v:path arrowok="t"/>
                <v:fill type="solid"/>
              </v:shape>
            </v:group>
            <v:group style="position:absolute;left:10465;top:2792;width:10;height:20" coordorigin="10465,2792" coordsize="10,20">
              <v:shape style="position:absolute;left:10465;top:2792;width:10;height:20" coordorigin="10465,2792" coordsize="10,20" path="m10465,2811l10475,2811,10475,2792,10465,2792,10465,2811xe" filled="true" fillcolor="#000000" stroked="false">
                <v:path arrowok="t"/>
                <v:fill type="solid"/>
              </v:shape>
            </v:group>
            <v:group style="position:absolute;left:10465;top:2811;width:10;height:20" coordorigin="10465,2811" coordsize="10,20">
              <v:shape style="position:absolute;left:10465;top:2811;width:10;height:20" coordorigin="10465,2811" coordsize="10,20" path="m10465,2830l10475,2830,10475,2811,10465,2811,10465,2830xe" filled="true" fillcolor="#000000" stroked="false">
                <v:path arrowok="t"/>
                <v:fill type="solid"/>
              </v:shape>
            </v:group>
            <v:group style="position:absolute;left:10465;top:2830;width:10;height:20" coordorigin="10465,2830" coordsize="10,20">
              <v:shape style="position:absolute;left:10465;top:2830;width:10;height:20" coordorigin="10465,2830" coordsize="10,20" path="m10465,2849l10475,2849,10475,2830,10465,2830,10465,2849xe" filled="true" fillcolor="#000000" stroked="false">
                <v:path arrowok="t"/>
                <v:fill type="solid"/>
              </v:shape>
            </v:group>
            <v:group style="position:absolute;left:10465;top:2849;width:10;height:20" coordorigin="10465,2849" coordsize="10,20">
              <v:shape style="position:absolute;left:10465;top:2849;width:10;height:20" coordorigin="10465,2849" coordsize="10,20" path="m10465,2868l10475,2868,10475,2849,10465,2849,10465,2868xe" filled="true" fillcolor="#000000" stroked="false">
                <v:path arrowok="t"/>
                <v:fill type="solid"/>
              </v:shape>
            </v:group>
            <v:group style="position:absolute;left:10465;top:2868;width:10;height:20" coordorigin="10465,2868" coordsize="10,20">
              <v:shape style="position:absolute;left:10465;top:2868;width:10;height:20" coordorigin="10465,2868" coordsize="10,20" path="m10465,2888l10475,2888,10475,2868,10465,2868,10465,2888xe" filled="true" fillcolor="#000000" stroked="false">
                <v:path arrowok="t"/>
                <v:fill type="solid"/>
              </v:shape>
            </v:group>
            <v:group style="position:absolute;left:10465;top:2888;width:10;height:20" coordorigin="10465,2888" coordsize="10,20">
              <v:shape style="position:absolute;left:10465;top:2888;width:10;height:20" coordorigin="10465,2888" coordsize="10,20" path="m10465,2907l10475,2907,10475,2888,10465,2888,10465,2907xe" filled="true" fillcolor="#000000" stroked="false">
                <v:path arrowok="t"/>
                <v:fill type="solid"/>
              </v:shape>
            </v:group>
            <v:group style="position:absolute;left:10465;top:2907;width:10;height:20" coordorigin="10465,2907" coordsize="10,20">
              <v:shape style="position:absolute;left:10465;top:2907;width:10;height:20" coordorigin="10465,2907" coordsize="10,20" path="m10465,2926l10475,2926,10475,2907,10465,2907,10465,2926xe" filled="true" fillcolor="#000000" stroked="false">
                <v:path arrowok="t"/>
                <v:fill type="solid"/>
              </v:shape>
            </v:group>
            <v:group style="position:absolute;left:10465;top:2926;width:10;height:20" coordorigin="10465,2926" coordsize="10,20">
              <v:shape style="position:absolute;left:10465;top:2926;width:10;height:20" coordorigin="10465,2926" coordsize="10,20" path="m10465,2945l10475,2945,10475,2926,10465,2926,10465,2945xe" filled="true" fillcolor="#000000" stroked="false">
                <v:path arrowok="t"/>
                <v:fill type="solid"/>
              </v:shape>
            </v:group>
            <v:group style="position:absolute;left:10465;top:2945;width:10;height:20" coordorigin="10465,2945" coordsize="10,20">
              <v:shape style="position:absolute;left:10465;top:2945;width:10;height:20" coordorigin="10465,2945" coordsize="10,20" path="m10465,2964l10475,2964,10475,2945,10465,2945,10465,2964xe" filled="true" fillcolor="#000000" stroked="false">
                <v:path arrowok="t"/>
                <v:fill type="solid"/>
              </v:shape>
            </v:group>
            <v:group style="position:absolute;left:10465;top:2964;width:10;height:20" coordorigin="10465,2964" coordsize="10,20">
              <v:shape style="position:absolute;left:10465;top:2964;width:10;height:20" coordorigin="10465,2964" coordsize="10,20" path="m10465,2984l10475,2984,10475,2964,10465,2964,10465,2984xe" filled="true" fillcolor="#000000" stroked="false">
                <v:path arrowok="t"/>
                <v:fill type="solid"/>
              </v:shape>
            </v:group>
            <v:group style="position:absolute;left:10465;top:2984;width:10;height:20" coordorigin="10465,2984" coordsize="10,20">
              <v:shape style="position:absolute;left:10465;top:2984;width:10;height:20" coordorigin="10465,2984" coordsize="10,20" path="m10465,3003l10475,3003,10475,2984,10465,2984,10465,3003xe" filled="true" fillcolor="#000000" stroked="false">
                <v:path arrowok="t"/>
                <v:fill type="solid"/>
              </v:shape>
            </v:group>
            <v:group style="position:absolute;left:10465;top:3003;width:10;height:20" coordorigin="10465,3003" coordsize="10,20">
              <v:shape style="position:absolute;left:10465;top:3003;width:10;height:20" coordorigin="10465,3003" coordsize="10,20" path="m10465,3022l10475,3022,10475,3003,10465,3003,10465,3022xe" filled="true" fillcolor="#000000" stroked="false">
                <v:path arrowok="t"/>
                <v:fill type="solid"/>
              </v:shape>
            </v:group>
            <v:group style="position:absolute;left:10465;top:3022;width:10;height:20" coordorigin="10465,3022" coordsize="10,20">
              <v:shape style="position:absolute;left:10465;top:3022;width:10;height:20" coordorigin="10465,3022" coordsize="10,20" path="m10465,3041l10475,3041,10475,3022,10465,3022,10465,3041xe" filled="true" fillcolor="#000000" stroked="false">
                <v:path arrowok="t"/>
                <v:fill type="solid"/>
              </v:shape>
            </v:group>
            <v:group style="position:absolute;left:10465;top:3041;width:10;height:20" coordorigin="10465,3041" coordsize="10,20">
              <v:shape style="position:absolute;left:10465;top:3041;width:10;height:20" coordorigin="10465,3041" coordsize="10,20" path="m10465,3060l10475,3060,10475,3041,10465,3041,10465,3060xe" filled="true" fillcolor="#000000" stroked="false">
                <v:path arrowok="t"/>
                <v:fill type="solid"/>
              </v:shape>
            </v:group>
            <v:group style="position:absolute;left:10465;top:3060;width:10;height:20" coordorigin="10465,3060" coordsize="10,20">
              <v:shape style="position:absolute;left:10465;top:3060;width:10;height:20" coordorigin="10465,3060" coordsize="10,20" path="m10465,3080l10475,3080,10475,3060,10465,3060,10465,3080xe" filled="true" fillcolor="#000000" stroked="false">
                <v:path arrowok="t"/>
                <v:fill type="solid"/>
              </v:shape>
            </v:group>
            <v:group style="position:absolute;left:10465;top:3080;width:10;height:20" coordorigin="10465,3080" coordsize="10,20">
              <v:shape style="position:absolute;left:10465;top:3080;width:10;height:20" coordorigin="10465,3080" coordsize="10,20" path="m10465,3099l10475,3099,10475,3080,10465,3080,10465,3099xe" filled="true" fillcolor="#000000" stroked="false">
                <v:path arrowok="t"/>
                <v:fill type="solid"/>
              </v:shape>
            </v:group>
            <v:group style="position:absolute;left:10465;top:3099;width:10;height:20" coordorigin="10465,3099" coordsize="10,20">
              <v:shape style="position:absolute;left:10465;top:3099;width:10;height:20" coordorigin="10465,3099" coordsize="10,20" path="m10465,3118l10475,3118,10475,3099,10465,3099,10465,3118xe" filled="true" fillcolor="#000000" stroked="false">
                <v:path arrowok="t"/>
                <v:fill type="solid"/>
              </v:shape>
            </v:group>
            <v:group style="position:absolute;left:10465;top:3118;width:10;height:20" coordorigin="10465,3118" coordsize="10,20">
              <v:shape style="position:absolute;left:10465;top:3118;width:10;height:20" coordorigin="10465,3118" coordsize="10,20" path="m10465,3137l10475,3137,10475,3118,10465,3118,10465,3137xe" filled="true" fillcolor="#000000" stroked="false">
                <v:path arrowok="t"/>
                <v:fill type="solid"/>
              </v:shape>
            </v:group>
            <v:group style="position:absolute;left:10465;top:3137;width:10;height:20" coordorigin="10465,3137" coordsize="10,20">
              <v:shape style="position:absolute;left:10465;top:3137;width:10;height:20" coordorigin="10465,3137" coordsize="10,20" path="m10465,3156l10475,3156,10475,3137,10465,3137,10465,3156xe" filled="true" fillcolor="#000000" stroked="false">
                <v:path arrowok="t"/>
                <v:fill type="solid"/>
              </v:shape>
            </v:group>
            <v:group style="position:absolute;left:10465;top:3156;width:10;height:20" coordorigin="10465,3156" coordsize="10,20">
              <v:shape style="position:absolute;left:10465;top:3156;width:10;height:20" coordorigin="10465,3156" coordsize="10,20" path="m10465,3176l10475,3176,10475,3156,10465,3156,10465,3176xe" filled="true" fillcolor="#000000" stroked="false">
                <v:path arrowok="t"/>
                <v:fill type="solid"/>
              </v:shape>
            </v:group>
            <v:group style="position:absolute;left:10465;top:3176;width:10;height:20" coordorigin="10465,3176" coordsize="10,20">
              <v:shape style="position:absolute;left:10465;top:3176;width:10;height:20" coordorigin="10465,3176" coordsize="10,20" path="m10465,3195l10475,3195,10475,3176,10465,3176,10465,3195xe" filled="true" fillcolor="#000000" stroked="false">
                <v:path arrowok="t"/>
                <v:fill type="solid"/>
              </v:shape>
            </v:group>
            <v:group style="position:absolute;left:10465;top:3195;width:10;height:20" coordorigin="10465,3195" coordsize="10,20">
              <v:shape style="position:absolute;left:10465;top:3195;width:10;height:20" coordorigin="10465,3195" coordsize="10,20" path="m10465,3214l10475,3214,10475,3195,10465,3195,10465,3214xe" filled="true" fillcolor="#000000" stroked="false">
                <v:path arrowok="t"/>
                <v:fill type="solid"/>
              </v:shape>
            </v:group>
            <v:group style="position:absolute;left:10465;top:3214;width:10;height:20" coordorigin="10465,3214" coordsize="10,20">
              <v:shape style="position:absolute;left:10465;top:3214;width:10;height:20" coordorigin="10465,3214" coordsize="10,20" path="m10465,3233l10475,3233,10475,3214,10465,3214,10465,3233xe" filled="true" fillcolor="#000000" stroked="false">
                <v:path arrowok="t"/>
                <v:fill type="solid"/>
              </v:shape>
            </v:group>
            <v:group style="position:absolute;left:10465;top:3233;width:10;height:20" coordorigin="10465,3233" coordsize="10,20">
              <v:shape style="position:absolute;left:10465;top:3233;width:10;height:20" coordorigin="10465,3233" coordsize="10,20" path="m10465,3252l10475,3252,10475,3233,10465,3233,10465,3252xe" filled="true" fillcolor="#000000" stroked="false">
                <v:path arrowok="t"/>
                <v:fill type="solid"/>
              </v:shape>
            </v:group>
            <v:group style="position:absolute;left:10465;top:3252;width:10;height:20" coordorigin="10465,3252" coordsize="10,20">
              <v:shape style="position:absolute;left:10465;top:3252;width:10;height:20" coordorigin="10465,3252" coordsize="10,20" path="m10465,3272l10475,3272,10475,3252,10465,3252,10465,3272xe" filled="true" fillcolor="#000000" stroked="false">
                <v:path arrowok="t"/>
                <v:fill type="solid"/>
              </v:shape>
            </v:group>
            <v:group style="position:absolute;left:10465;top:3272;width:10;height:20" coordorigin="10465,3272" coordsize="10,20">
              <v:shape style="position:absolute;left:10465;top:3272;width:10;height:20" coordorigin="10465,3272" coordsize="10,20" path="m10465,3291l10475,3291,10475,3272,10465,3272,10465,3291xe" filled="true" fillcolor="#000000" stroked="false">
                <v:path arrowok="t"/>
                <v:fill type="solid"/>
              </v:shape>
            </v:group>
            <v:group style="position:absolute;left:10465;top:3291;width:10;height:20" coordorigin="10465,3291" coordsize="10,20">
              <v:shape style="position:absolute;left:10465;top:3291;width:10;height:20" coordorigin="10465,3291" coordsize="10,20" path="m10465,3310l10475,3310,10475,3291,10465,3291,10465,3310xe" filled="true" fillcolor="#000000" stroked="false">
                <v:path arrowok="t"/>
                <v:fill type="solid"/>
              </v:shape>
            </v:group>
            <v:group style="position:absolute;left:10465;top:3310;width:10;height:20" coordorigin="10465,3310" coordsize="10,20">
              <v:shape style="position:absolute;left:10465;top:3310;width:10;height:20" coordorigin="10465,3310" coordsize="10,20" path="m10465,3329l10475,3329,10475,3310,10465,3310,10465,3329xe" filled="true" fillcolor="#000000" stroked="false">
                <v:path arrowok="t"/>
                <v:fill type="solid"/>
              </v:shape>
            </v:group>
            <v:group style="position:absolute;left:10465;top:3329;width:10;height:20" coordorigin="10465,3329" coordsize="10,20">
              <v:shape style="position:absolute;left:10465;top:3329;width:10;height:20" coordorigin="10465,3329" coordsize="10,20" path="m10465,3348l10475,3348,10475,3329,10465,3329,10465,3348xe" filled="true" fillcolor="#000000" stroked="false">
                <v:path arrowok="t"/>
                <v:fill type="solid"/>
              </v:shape>
            </v:group>
            <v:group style="position:absolute;left:10465;top:3348;width:10;height:20" coordorigin="10465,3348" coordsize="10,20">
              <v:shape style="position:absolute;left:10465;top:3348;width:10;height:20" coordorigin="10465,3348" coordsize="10,20" path="m10465,3368l10475,3368,10475,3348,10465,3348,10465,3368xe" filled="true" fillcolor="#000000" stroked="false">
                <v:path arrowok="t"/>
                <v:fill type="solid"/>
              </v:shape>
            </v:group>
            <v:group style="position:absolute;left:10465;top:3368;width:10;height:20" coordorigin="10465,3368" coordsize="10,20">
              <v:shape style="position:absolute;left:10465;top:3368;width:10;height:20" coordorigin="10465,3368" coordsize="10,20" path="m10465,3387l10475,3387,10475,3368,10465,3368,10465,3387xe" filled="true" fillcolor="#000000" stroked="false">
                <v:path arrowok="t"/>
                <v:fill type="solid"/>
              </v:shape>
            </v:group>
            <v:group style="position:absolute;left:10465;top:3394;width:10;height:2" coordorigin="10465,3394" coordsize="10,2">
              <v:shape style="position:absolute;left:10465;top:3394;width:10;height:2" coordorigin="10465,3394" coordsize="10,0" path="m10465,3394l10475,3394e" filled="false" stroked="true" strokeweight=".72pt" strokecolor="#000000">
                <v:path arrowok="t"/>
              </v:shape>
            </v:group>
            <v:group style="position:absolute;left:10465;top:3416;width:29;height:2" coordorigin="10465,3416" coordsize="29,2">
              <v:shape style="position:absolute;left:10465;top:3416;width:29;height:2" coordorigin="10465,3416" coordsize="29,0" path="m10465,3416l10494,3416e" filled="false" stroked="true" strokeweight="1.44pt" strokecolor="#000000">
                <v:path arrowok="t"/>
              </v:shape>
            </v:group>
            <v:group style="position:absolute;left:10494;top:3416;width:697;height:2" coordorigin="10494,3416" coordsize="697,2">
              <v:shape style="position:absolute;left:10494;top:3416;width:697;height:2" coordorigin="10494,3416" coordsize="697,0" path="m10494,3416l11191,3416e" filled="false" stroked="true" strokeweight="1.44pt" strokecolor="#000000">
                <v:path arrowok="t"/>
              </v:shape>
            </v:group>
            <v:group style="position:absolute;left:11191;top:2120;width:10;height:20" coordorigin="11191,2120" coordsize="10,20">
              <v:shape style="position:absolute;left:11191;top:2120;width:10;height:20" coordorigin="11191,2120" coordsize="10,20" path="m11191,2139l11200,2139,11200,2120,11191,2120,11191,2139xe" filled="true" fillcolor="#000000" stroked="false">
                <v:path arrowok="t"/>
                <v:fill type="solid"/>
              </v:shape>
            </v:group>
            <v:group style="position:absolute;left:11191;top:2139;width:10;height:20" coordorigin="11191,2139" coordsize="10,20">
              <v:shape style="position:absolute;left:11191;top:2139;width:10;height:20" coordorigin="11191,2139" coordsize="10,20" path="m11191,2158l11200,2158,11200,2139,11191,2139,11191,2158xe" filled="true" fillcolor="#000000" stroked="false">
                <v:path arrowok="t"/>
                <v:fill type="solid"/>
              </v:shape>
            </v:group>
            <v:group style="position:absolute;left:11191;top:2158;width:10;height:20" coordorigin="11191,2158" coordsize="10,20">
              <v:shape style="position:absolute;left:11191;top:2158;width:10;height:20" coordorigin="11191,2158" coordsize="10,20" path="m11191,2177l11200,2177,11200,2158,11191,2158,11191,2177xe" filled="true" fillcolor="#000000" stroked="false">
                <v:path arrowok="t"/>
                <v:fill type="solid"/>
              </v:shape>
            </v:group>
            <v:group style="position:absolute;left:11191;top:2177;width:10;height:20" coordorigin="11191,2177" coordsize="10,20">
              <v:shape style="position:absolute;left:11191;top:2177;width:10;height:20" coordorigin="11191,2177" coordsize="10,20" path="m11191,2196l11200,2196,11200,2177,11191,2177,11191,2196xe" filled="true" fillcolor="#000000" stroked="false">
                <v:path arrowok="t"/>
                <v:fill type="solid"/>
              </v:shape>
            </v:group>
            <v:group style="position:absolute;left:11191;top:2196;width:10;height:20" coordorigin="11191,2196" coordsize="10,20">
              <v:shape style="position:absolute;left:11191;top:2196;width:10;height:20" coordorigin="11191,2196" coordsize="10,20" path="m11191,2216l11200,2216,11200,2196,11191,2196,11191,2216xe" filled="true" fillcolor="#000000" stroked="false">
                <v:path arrowok="t"/>
                <v:fill type="solid"/>
              </v:shape>
            </v:group>
            <v:group style="position:absolute;left:11191;top:2216;width:10;height:20" coordorigin="11191,2216" coordsize="10,20">
              <v:shape style="position:absolute;left:11191;top:2216;width:10;height:20" coordorigin="11191,2216" coordsize="10,20" path="m11191,2235l11200,2235,11200,2216,11191,2216,11191,2235xe" filled="true" fillcolor="#000000" stroked="false">
                <v:path arrowok="t"/>
                <v:fill type="solid"/>
              </v:shape>
            </v:group>
            <v:group style="position:absolute;left:11191;top:2235;width:10;height:20" coordorigin="11191,2235" coordsize="10,20">
              <v:shape style="position:absolute;left:11191;top:2235;width:10;height:20" coordorigin="11191,2235" coordsize="10,20" path="m11191,2254l11200,2254,11200,2235,11191,2235,11191,2254xe" filled="true" fillcolor="#000000" stroked="false">
                <v:path arrowok="t"/>
                <v:fill type="solid"/>
              </v:shape>
            </v:group>
            <v:group style="position:absolute;left:11191;top:2254;width:10;height:20" coordorigin="11191,2254" coordsize="10,20">
              <v:shape style="position:absolute;left:11191;top:2254;width:10;height:20" coordorigin="11191,2254" coordsize="10,20" path="m11191,2273l11200,2273,11200,2254,11191,2254,11191,2273xe" filled="true" fillcolor="#000000" stroked="false">
                <v:path arrowok="t"/>
                <v:fill type="solid"/>
              </v:shape>
            </v:group>
            <v:group style="position:absolute;left:11191;top:2273;width:10;height:20" coordorigin="11191,2273" coordsize="10,20">
              <v:shape style="position:absolute;left:11191;top:2273;width:10;height:20" coordorigin="11191,2273" coordsize="10,20" path="m11191,2292l11200,2292,11200,2273,11191,2273,11191,2292xe" filled="true" fillcolor="#000000" stroked="false">
                <v:path arrowok="t"/>
                <v:fill type="solid"/>
              </v:shape>
            </v:group>
            <v:group style="position:absolute;left:11191;top:2292;width:10;height:20" coordorigin="11191,2292" coordsize="10,20">
              <v:shape style="position:absolute;left:11191;top:2292;width:10;height:20" coordorigin="11191,2292" coordsize="10,20" path="m11191,2312l11200,2312,11200,2292,11191,2292,11191,2312xe" filled="true" fillcolor="#000000" stroked="false">
                <v:path arrowok="t"/>
                <v:fill type="solid"/>
              </v:shape>
            </v:group>
            <v:group style="position:absolute;left:11191;top:2312;width:10;height:20" coordorigin="11191,2312" coordsize="10,20">
              <v:shape style="position:absolute;left:11191;top:2312;width:10;height:20" coordorigin="11191,2312" coordsize="10,20" path="m11191,2331l11200,2331,11200,2312,11191,2312,11191,2331xe" filled="true" fillcolor="#000000" stroked="false">
                <v:path arrowok="t"/>
                <v:fill type="solid"/>
              </v:shape>
            </v:group>
            <v:group style="position:absolute;left:11191;top:2331;width:10;height:20" coordorigin="11191,2331" coordsize="10,20">
              <v:shape style="position:absolute;left:11191;top:2331;width:10;height:20" coordorigin="11191,2331" coordsize="10,20" path="m11191,2350l11200,2350,11200,2331,11191,2331,11191,2350xe" filled="true" fillcolor="#000000" stroked="false">
                <v:path arrowok="t"/>
                <v:fill type="solid"/>
              </v:shape>
            </v:group>
            <v:group style="position:absolute;left:11191;top:2350;width:10;height:20" coordorigin="11191,2350" coordsize="10,20">
              <v:shape style="position:absolute;left:11191;top:2350;width:10;height:20" coordorigin="11191,2350" coordsize="10,20" path="m11191,2369l11200,2369,11200,2350,11191,2350,11191,2369xe" filled="true" fillcolor="#000000" stroked="false">
                <v:path arrowok="t"/>
                <v:fill type="solid"/>
              </v:shape>
            </v:group>
            <v:group style="position:absolute;left:11191;top:2369;width:10;height:20" coordorigin="11191,2369" coordsize="10,20">
              <v:shape style="position:absolute;left:11191;top:2369;width:10;height:20" coordorigin="11191,2369" coordsize="10,20" path="m11191,2388l11200,2388,11200,2369,11191,2369,11191,2388xe" filled="true" fillcolor="#000000" stroked="false">
                <v:path arrowok="t"/>
                <v:fill type="solid"/>
              </v:shape>
            </v:group>
            <v:group style="position:absolute;left:11191;top:2388;width:10;height:20" coordorigin="11191,2388" coordsize="10,20">
              <v:shape style="position:absolute;left:11191;top:2388;width:10;height:20" coordorigin="11191,2388" coordsize="10,20" path="m11191,2408l11200,2408,11200,2388,11191,2388,11191,2408xe" filled="true" fillcolor="#000000" stroked="false">
                <v:path arrowok="t"/>
                <v:fill type="solid"/>
              </v:shape>
            </v:group>
            <v:group style="position:absolute;left:11191;top:2408;width:10;height:20" coordorigin="11191,2408" coordsize="10,20">
              <v:shape style="position:absolute;left:11191;top:2408;width:10;height:20" coordorigin="11191,2408" coordsize="10,20" path="m11191,2427l11200,2427,11200,2408,11191,2408,11191,2427xe" filled="true" fillcolor="#000000" stroked="false">
                <v:path arrowok="t"/>
                <v:fill type="solid"/>
              </v:shape>
            </v:group>
            <v:group style="position:absolute;left:11191;top:2427;width:10;height:20" coordorigin="11191,2427" coordsize="10,20">
              <v:shape style="position:absolute;left:11191;top:2427;width:10;height:20" coordorigin="11191,2427" coordsize="10,20" path="m11191,2446l11200,2446,11200,2427,11191,2427,11191,2446xe" filled="true" fillcolor="#000000" stroked="false">
                <v:path arrowok="t"/>
                <v:fill type="solid"/>
              </v:shape>
            </v:group>
            <v:group style="position:absolute;left:11191;top:2446;width:10;height:20" coordorigin="11191,2446" coordsize="10,20">
              <v:shape style="position:absolute;left:11191;top:2446;width:10;height:20" coordorigin="11191,2446" coordsize="10,20" path="m11191,2465l11200,2465,11200,2446,11191,2446,11191,2465xe" filled="true" fillcolor="#000000" stroked="false">
                <v:path arrowok="t"/>
                <v:fill type="solid"/>
              </v:shape>
            </v:group>
            <v:group style="position:absolute;left:11191;top:2465;width:10;height:20" coordorigin="11191,2465" coordsize="10,20">
              <v:shape style="position:absolute;left:11191;top:2465;width:10;height:20" coordorigin="11191,2465" coordsize="10,20" path="m11191,2484l11200,2484,11200,2465,11191,2465,11191,2484xe" filled="true" fillcolor="#000000" stroked="false">
                <v:path arrowok="t"/>
                <v:fill type="solid"/>
              </v:shape>
            </v:group>
            <v:group style="position:absolute;left:11191;top:2484;width:10;height:20" coordorigin="11191,2484" coordsize="10,20">
              <v:shape style="position:absolute;left:11191;top:2484;width:10;height:20" coordorigin="11191,2484" coordsize="10,20" path="m11191,2504l11200,2504,11200,2484,11191,2484,11191,2504xe" filled="true" fillcolor="#000000" stroked="false">
                <v:path arrowok="t"/>
                <v:fill type="solid"/>
              </v:shape>
            </v:group>
            <v:group style="position:absolute;left:11191;top:2504;width:10;height:20" coordorigin="11191,2504" coordsize="10,20">
              <v:shape style="position:absolute;left:11191;top:2504;width:10;height:20" coordorigin="11191,2504" coordsize="10,20" path="m11191,2523l11200,2523,11200,2504,11191,2504,11191,2523xe" filled="true" fillcolor="#000000" stroked="false">
                <v:path arrowok="t"/>
                <v:fill type="solid"/>
              </v:shape>
            </v:group>
            <v:group style="position:absolute;left:11191;top:2523;width:10;height:20" coordorigin="11191,2523" coordsize="10,20">
              <v:shape style="position:absolute;left:11191;top:2523;width:10;height:20" coordorigin="11191,2523" coordsize="10,20" path="m11191,2542l11200,2542,11200,2523,11191,2523,11191,2542xe" filled="true" fillcolor="#000000" stroked="false">
                <v:path arrowok="t"/>
                <v:fill type="solid"/>
              </v:shape>
            </v:group>
            <v:group style="position:absolute;left:11191;top:2542;width:10;height:20" coordorigin="11191,2542" coordsize="10,20">
              <v:shape style="position:absolute;left:11191;top:2542;width:10;height:20" coordorigin="11191,2542" coordsize="10,20" path="m11191,2561l11200,2561,11200,2542,11191,2542,11191,2561xe" filled="true" fillcolor="#000000" stroked="false">
                <v:path arrowok="t"/>
                <v:fill type="solid"/>
              </v:shape>
            </v:group>
            <v:group style="position:absolute;left:11191;top:2561;width:10;height:20" coordorigin="11191,2561" coordsize="10,20">
              <v:shape style="position:absolute;left:11191;top:2561;width:10;height:20" coordorigin="11191,2561" coordsize="10,20" path="m11191,2580l11200,2580,11200,2561,11191,2561,11191,2580xe" filled="true" fillcolor="#000000" stroked="false">
                <v:path arrowok="t"/>
                <v:fill type="solid"/>
              </v:shape>
            </v:group>
            <v:group style="position:absolute;left:11191;top:2580;width:10;height:20" coordorigin="11191,2580" coordsize="10,20">
              <v:shape style="position:absolute;left:11191;top:2580;width:10;height:20" coordorigin="11191,2580" coordsize="10,20" path="m11191,2600l11200,2600,11200,2580,11191,2580,11191,2600xe" filled="true" fillcolor="#000000" stroked="false">
                <v:path arrowok="t"/>
                <v:fill type="solid"/>
              </v:shape>
            </v:group>
            <v:group style="position:absolute;left:11191;top:2600;width:10;height:20" coordorigin="11191,2600" coordsize="10,20">
              <v:shape style="position:absolute;left:11191;top:2600;width:10;height:20" coordorigin="11191,2600" coordsize="10,20" path="m11191,2619l11200,2619,11200,2600,11191,2600,11191,2619xe" filled="true" fillcolor="#000000" stroked="false">
                <v:path arrowok="t"/>
                <v:fill type="solid"/>
              </v:shape>
            </v:group>
            <v:group style="position:absolute;left:11191;top:2619;width:10;height:20" coordorigin="11191,2619" coordsize="10,20">
              <v:shape style="position:absolute;left:11191;top:2619;width:10;height:20" coordorigin="11191,2619" coordsize="10,20" path="m11191,2638l11200,2638,11200,2619,11191,2619,11191,2638xe" filled="true" fillcolor="#000000" stroked="false">
                <v:path arrowok="t"/>
                <v:fill type="solid"/>
              </v:shape>
            </v:group>
            <v:group style="position:absolute;left:11191;top:2638;width:10;height:20" coordorigin="11191,2638" coordsize="10,20">
              <v:shape style="position:absolute;left:11191;top:2638;width:10;height:20" coordorigin="11191,2638" coordsize="10,20" path="m11191,2657l11200,2657,11200,2638,11191,2638,11191,2657xe" filled="true" fillcolor="#000000" stroked="false">
                <v:path arrowok="t"/>
                <v:fill type="solid"/>
              </v:shape>
            </v:group>
            <v:group style="position:absolute;left:11191;top:2657;width:10;height:20" coordorigin="11191,2657" coordsize="10,20">
              <v:shape style="position:absolute;left:11191;top:2657;width:10;height:20" coordorigin="11191,2657" coordsize="10,20" path="m11191,2676l11200,2676,11200,2657,11191,2657,11191,2676xe" filled="true" fillcolor="#000000" stroked="false">
                <v:path arrowok="t"/>
                <v:fill type="solid"/>
              </v:shape>
            </v:group>
            <v:group style="position:absolute;left:11191;top:2676;width:10;height:20" coordorigin="11191,2676" coordsize="10,20">
              <v:shape style="position:absolute;left:11191;top:2676;width:10;height:20" coordorigin="11191,2676" coordsize="10,20" path="m11191,2696l11200,2696,11200,2676,11191,2676,11191,2696xe" filled="true" fillcolor="#000000" stroked="false">
                <v:path arrowok="t"/>
                <v:fill type="solid"/>
              </v:shape>
            </v:group>
            <v:group style="position:absolute;left:11191;top:2696;width:10;height:20" coordorigin="11191,2696" coordsize="10,20">
              <v:shape style="position:absolute;left:11191;top:2696;width:10;height:20" coordorigin="11191,2696" coordsize="10,20" path="m11191,2715l11200,2715,11200,2696,11191,2696,11191,2715xe" filled="true" fillcolor="#000000" stroked="false">
                <v:path arrowok="t"/>
                <v:fill type="solid"/>
              </v:shape>
            </v:group>
            <v:group style="position:absolute;left:11191;top:2715;width:10;height:20" coordorigin="11191,2715" coordsize="10,20">
              <v:shape style="position:absolute;left:11191;top:2715;width:10;height:20" coordorigin="11191,2715" coordsize="10,20" path="m11191,2734l11200,2734,11200,2715,11191,2715,11191,2734xe" filled="true" fillcolor="#000000" stroked="false">
                <v:path arrowok="t"/>
                <v:fill type="solid"/>
              </v:shape>
            </v:group>
            <v:group style="position:absolute;left:11191;top:2734;width:10;height:20" coordorigin="11191,2734" coordsize="10,20">
              <v:shape style="position:absolute;left:11191;top:2734;width:10;height:20" coordorigin="11191,2734" coordsize="10,20" path="m11191,2753l11200,2753,11200,2734,11191,2734,11191,2753xe" filled="true" fillcolor="#000000" stroked="false">
                <v:path arrowok="t"/>
                <v:fill type="solid"/>
              </v:shape>
            </v:group>
            <v:group style="position:absolute;left:11191;top:2753;width:10;height:20" coordorigin="11191,2753" coordsize="10,20">
              <v:shape style="position:absolute;left:11191;top:2753;width:10;height:20" coordorigin="11191,2753" coordsize="10,20" path="m11191,2772l11200,2772,11200,2753,11191,2753,11191,2772xe" filled="true" fillcolor="#000000" stroked="false">
                <v:path arrowok="t"/>
                <v:fill type="solid"/>
              </v:shape>
            </v:group>
            <v:group style="position:absolute;left:11191;top:2772;width:10;height:20" coordorigin="11191,2772" coordsize="10,20">
              <v:shape style="position:absolute;left:11191;top:2772;width:10;height:20" coordorigin="11191,2772" coordsize="10,20" path="m11191,2792l11200,2792,11200,2772,11191,2772,11191,2792xe" filled="true" fillcolor="#000000" stroked="false">
                <v:path arrowok="t"/>
                <v:fill type="solid"/>
              </v:shape>
            </v:group>
            <v:group style="position:absolute;left:11191;top:2792;width:10;height:20" coordorigin="11191,2792" coordsize="10,20">
              <v:shape style="position:absolute;left:11191;top:2792;width:10;height:20" coordorigin="11191,2792" coordsize="10,20" path="m11191,2811l11200,2811,11200,2792,11191,2792,11191,2811xe" filled="true" fillcolor="#000000" stroked="false">
                <v:path arrowok="t"/>
                <v:fill type="solid"/>
              </v:shape>
            </v:group>
            <v:group style="position:absolute;left:11191;top:2811;width:10;height:20" coordorigin="11191,2811" coordsize="10,20">
              <v:shape style="position:absolute;left:11191;top:2811;width:10;height:20" coordorigin="11191,2811" coordsize="10,20" path="m11191,2830l11200,2830,11200,2811,11191,2811,11191,2830xe" filled="true" fillcolor="#000000" stroked="false">
                <v:path arrowok="t"/>
                <v:fill type="solid"/>
              </v:shape>
            </v:group>
            <v:group style="position:absolute;left:11191;top:2830;width:10;height:20" coordorigin="11191,2830" coordsize="10,20">
              <v:shape style="position:absolute;left:11191;top:2830;width:10;height:20" coordorigin="11191,2830" coordsize="10,20" path="m11191,2849l11200,2849,11200,2830,11191,2830,11191,2849xe" filled="true" fillcolor="#000000" stroked="false">
                <v:path arrowok="t"/>
                <v:fill type="solid"/>
              </v:shape>
            </v:group>
            <v:group style="position:absolute;left:11191;top:2849;width:10;height:20" coordorigin="11191,2849" coordsize="10,20">
              <v:shape style="position:absolute;left:11191;top:2849;width:10;height:20" coordorigin="11191,2849" coordsize="10,20" path="m11191,2868l11200,2868,11200,2849,11191,2849,11191,2868xe" filled="true" fillcolor="#000000" stroked="false">
                <v:path arrowok="t"/>
                <v:fill type="solid"/>
              </v:shape>
            </v:group>
            <v:group style="position:absolute;left:11191;top:2868;width:10;height:20" coordorigin="11191,2868" coordsize="10,20">
              <v:shape style="position:absolute;left:11191;top:2868;width:10;height:20" coordorigin="11191,2868" coordsize="10,20" path="m11191,2888l11200,2888,11200,2868,11191,2868,11191,2888xe" filled="true" fillcolor="#000000" stroked="false">
                <v:path arrowok="t"/>
                <v:fill type="solid"/>
              </v:shape>
            </v:group>
            <v:group style="position:absolute;left:11191;top:2888;width:10;height:20" coordorigin="11191,2888" coordsize="10,20">
              <v:shape style="position:absolute;left:11191;top:2888;width:10;height:20" coordorigin="11191,2888" coordsize="10,20" path="m11191,2907l11200,2907,11200,2888,11191,2888,11191,2907xe" filled="true" fillcolor="#000000" stroked="false">
                <v:path arrowok="t"/>
                <v:fill type="solid"/>
              </v:shape>
            </v:group>
            <v:group style="position:absolute;left:11191;top:2907;width:10;height:20" coordorigin="11191,2907" coordsize="10,20">
              <v:shape style="position:absolute;left:11191;top:2907;width:10;height:20" coordorigin="11191,2907" coordsize="10,20" path="m11191,2926l11200,2926,11200,2907,11191,2907,11191,2926xe" filled="true" fillcolor="#000000" stroked="false">
                <v:path arrowok="t"/>
                <v:fill type="solid"/>
              </v:shape>
            </v:group>
            <v:group style="position:absolute;left:11191;top:2926;width:10;height:20" coordorigin="11191,2926" coordsize="10,20">
              <v:shape style="position:absolute;left:11191;top:2926;width:10;height:20" coordorigin="11191,2926" coordsize="10,20" path="m11191,2945l11200,2945,11200,2926,11191,2926,11191,2945xe" filled="true" fillcolor="#000000" stroked="false">
                <v:path arrowok="t"/>
                <v:fill type="solid"/>
              </v:shape>
            </v:group>
            <v:group style="position:absolute;left:11191;top:2945;width:10;height:20" coordorigin="11191,2945" coordsize="10,20">
              <v:shape style="position:absolute;left:11191;top:2945;width:10;height:20" coordorigin="11191,2945" coordsize="10,20" path="m11191,2964l11200,2964,11200,2945,11191,2945,11191,2964xe" filled="true" fillcolor="#000000" stroked="false">
                <v:path arrowok="t"/>
                <v:fill type="solid"/>
              </v:shape>
            </v:group>
            <v:group style="position:absolute;left:11191;top:2964;width:10;height:20" coordorigin="11191,2964" coordsize="10,20">
              <v:shape style="position:absolute;left:11191;top:2964;width:10;height:20" coordorigin="11191,2964" coordsize="10,20" path="m11191,2984l11200,2984,11200,2964,11191,2964,11191,2984xe" filled="true" fillcolor="#000000" stroked="false">
                <v:path arrowok="t"/>
                <v:fill type="solid"/>
              </v:shape>
            </v:group>
            <v:group style="position:absolute;left:11191;top:2984;width:10;height:20" coordorigin="11191,2984" coordsize="10,20">
              <v:shape style="position:absolute;left:11191;top:2984;width:10;height:20" coordorigin="11191,2984" coordsize="10,20" path="m11191,3003l11200,3003,11200,2984,11191,2984,11191,3003xe" filled="true" fillcolor="#000000" stroked="false">
                <v:path arrowok="t"/>
                <v:fill type="solid"/>
              </v:shape>
            </v:group>
            <v:group style="position:absolute;left:11191;top:3003;width:10;height:20" coordorigin="11191,3003" coordsize="10,20">
              <v:shape style="position:absolute;left:11191;top:3003;width:10;height:20" coordorigin="11191,3003" coordsize="10,20" path="m11191,3022l11200,3022,11200,3003,11191,3003,11191,3022xe" filled="true" fillcolor="#000000" stroked="false">
                <v:path arrowok="t"/>
                <v:fill type="solid"/>
              </v:shape>
            </v:group>
            <v:group style="position:absolute;left:11191;top:3022;width:10;height:20" coordorigin="11191,3022" coordsize="10,20">
              <v:shape style="position:absolute;left:11191;top:3022;width:10;height:20" coordorigin="11191,3022" coordsize="10,20" path="m11191,3041l11200,3041,11200,3022,11191,3022,11191,3041xe" filled="true" fillcolor="#000000" stroked="false">
                <v:path arrowok="t"/>
                <v:fill type="solid"/>
              </v:shape>
            </v:group>
            <v:group style="position:absolute;left:11191;top:3041;width:10;height:20" coordorigin="11191,3041" coordsize="10,20">
              <v:shape style="position:absolute;left:11191;top:3041;width:10;height:20" coordorigin="11191,3041" coordsize="10,20" path="m11191,3060l11200,3060,11200,3041,11191,3041,11191,3060xe" filled="true" fillcolor="#000000" stroked="false">
                <v:path arrowok="t"/>
                <v:fill type="solid"/>
              </v:shape>
            </v:group>
            <v:group style="position:absolute;left:11191;top:3060;width:10;height:20" coordorigin="11191,3060" coordsize="10,20">
              <v:shape style="position:absolute;left:11191;top:3060;width:10;height:20" coordorigin="11191,3060" coordsize="10,20" path="m11191,3080l11200,3080,11200,3060,11191,3060,11191,3080xe" filled="true" fillcolor="#000000" stroked="false">
                <v:path arrowok="t"/>
                <v:fill type="solid"/>
              </v:shape>
            </v:group>
            <v:group style="position:absolute;left:11191;top:3080;width:10;height:20" coordorigin="11191,3080" coordsize="10,20">
              <v:shape style="position:absolute;left:11191;top:3080;width:10;height:20" coordorigin="11191,3080" coordsize="10,20" path="m11191,3099l11200,3099,11200,3080,11191,3080,11191,3099xe" filled="true" fillcolor="#000000" stroked="false">
                <v:path arrowok="t"/>
                <v:fill type="solid"/>
              </v:shape>
            </v:group>
            <v:group style="position:absolute;left:11191;top:3099;width:10;height:20" coordorigin="11191,3099" coordsize="10,20">
              <v:shape style="position:absolute;left:11191;top:3099;width:10;height:20" coordorigin="11191,3099" coordsize="10,20" path="m11191,3118l11200,3118,11200,3099,11191,3099,11191,3118xe" filled="true" fillcolor="#000000" stroked="false">
                <v:path arrowok="t"/>
                <v:fill type="solid"/>
              </v:shape>
            </v:group>
            <v:group style="position:absolute;left:11191;top:3118;width:10;height:20" coordorigin="11191,3118" coordsize="10,20">
              <v:shape style="position:absolute;left:11191;top:3118;width:10;height:20" coordorigin="11191,3118" coordsize="10,20" path="m11191,3137l11200,3137,11200,3118,11191,3118,11191,3137xe" filled="true" fillcolor="#000000" stroked="false">
                <v:path arrowok="t"/>
                <v:fill type="solid"/>
              </v:shape>
            </v:group>
            <v:group style="position:absolute;left:11191;top:3137;width:10;height:20" coordorigin="11191,3137" coordsize="10,20">
              <v:shape style="position:absolute;left:11191;top:3137;width:10;height:20" coordorigin="11191,3137" coordsize="10,20" path="m11191,3156l11200,3156,11200,3137,11191,3137,11191,3156xe" filled="true" fillcolor="#000000" stroked="false">
                <v:path arrowok="t"/>
                <v:fill type="solid"/>
              </v:shape>
            </v:group>
            <v:group style="position:absolute;left:11191;top:3156;width:10;height:20" coordorigin="11191,3156" coordsize="10,20">
              <v:shape style="position:absolute;left:11191;top:3156;width:10;height:20" coordorigin="11191,3156" coordsize="10,20" path="m11191,3176l11200,3176,11200,3156,11191,3156,11191,3176xe" filled="true" fillcolor="#000000" stroked="false">
                <v:path arrowok="t"/>
                <v:fill type="solid"/>
              </v:shape>
            </v:group>
            <v:group style="position:absolute;left:11191;top:3176;width:10;height:20" coordorigin="11191,3176" coordsize="10,20">
              <v:shape style="position:absolute;left:11191;top:3176;width:10;height:20" coordorigin="11191,3176" coordsize="10,20" path="m11191,3195l11200,3195,11200,3176,11191,3176,11191,3195xe" filled="true" fillcolor="#000000" stroked="false">
                <v:path arrowok="t"/>
                <v:fill type="solid"/>
              </v:shape>
            </v:group>
            <v:group style="position:absolute;left:11191;top:3195;width:10;height:20" coordorigin="11191,3195" coordsize="10,20">
              <v:shape style="position:absolute;left:11191;top:3195;width:10;height:20" coordorigin="11191,3195" coordsize="10,20" path="m11191,3214l11200,3214,11200,3195,11191,3195,11191,3214xe" filled="true" fillcolor="#000000" stroked="false">
                <v:path arrowok="t"/>
                <v:fill type="solid"/>
              </v:shape>
            </v:group>
            <v:group style="position:absolute;left:11191;top:3214;width:10;height:20" coordorigin="11191,3214" coordsize="10,20">
              <v:shape style="position:absolute;left:11191;top:3214;width:10;height:20" coordorigin="11191,3214" coordsize="10,20" path="m11191,3233l11200,3233,11200,3214,11191,3214,11191,3233xe" filled="true" fillcolor="#000000" stroked="false">
                <v:path arrowok="t"/>
                <v:fill type="solid"/>
              </v:shape>
            </v:group>
            <v:group style="position:absolute;left:11191;top:3233;width:10;height:20" coordorigin="11191,3233" coordsize="10,20">
              <v:shape style="position:absolute;left:11191;top:3233;width:10;height:20" coordorigin="11191,3233" coordsize="10,20" path="m11191,3252l11200,3252,11200,3233,11191,3233,11191,3252xe" filled="true" fillcolor="#000000" stroked="false">
                <v:path arrowok="t"/>
                <v:fill type="solid"/>
              </v:shape>
            </v:group>
            <v:group style="position:absolute;left:11191;top:3252;width:10;height:20" coordorigin="11191,3252" coordsize="10,20">
              <v:shape style="position:absolute;left:11191;top:3252;width:10;height:20" coordorigin="11191,3252" coordsize="10,20" path="m11191,3272l11200,3272,11200,3252,11191,3252,11191,3272xe" filled="true" fillcolor="#000000" stroked="false">
                <v:path arrowok="t"/>
                <v:fill type="solid"/>
              </v:shape>
            </v:group>
            <v:group style="position:absolute;left:11191;top:3272;width:10;height:20" coordorigin="11191,3272" coordsize="10,20">
              <v:shape style="position:absolute;left:11191;top:3272;width:10;height:20" coordorigin="11191,3272" coordsize="10,20" path="m11191,3291l11200,3291,11200,3272,11191,3272,11191,3291xe" filled="true" fillcolor="#000000" stroked="false">
                <v:path arrowok="t"/>
                <v:fill type="solid"/>
              </v:shape>
            </v:group>
            <v:group style="position:absolute;left:11191;top:3291;width:10;height:20" coordorigin="11191,3291" coordsize="10,20">
              <v:shape style="position:absolute;left:11191;top:3291;width:10;height:20" coordorigin="11191,3291" coordsize="10,20" path="m11191,3310l11200,3310,11200,3291,11191,3291,11191,3310xe" filled="true" fillcolor="#000000" stroked="false">
                <v:path arrowok="t"/>
                <v:fill type="solid"/>
              </v:shape>
            </v:group>
            <v:group style="position:absolute;left:11191;top:3310;width:10;height:20" coordorigin="11191,3310" coordsize="10,20">
              <v:shape style="position:absolute;left:11191;top:3310;width:10;height:20" coordorigin="11191,3310" coordsize="10,20" path="m11191,3329l11200,3329,11200,3310,11191,3310,11191,3329xe" filled="true" fillcolor="#000000" stroked="false">
                <v:path arrowok="t"/>
                <v:fill type="solid"/>
              </v:shape>
            </v:group>
            <v:group style="position:absolute;left:11191;top:3329;width:10;height:20" coordorigin="11191,3329" coordsize="10,20">
              <v:shape style="position:absolute;left:11191;top:3329;width:10;height:20" coordorigin="11191,3329" coordsize="10,20" path="m11191,3348l11200,3348,11200,3329,11191,3329,11191,3348xe" filled="true" fillcolor="#000000" stroked="false">
                <v:path arrowok="t"/>
                <v:fill type="solid"/>
              </v:shape>
            </v:group>
            <v:group style="position:absolute;left:11191;top:3348;width:10;height:20" coordorigin="11191,3348" coordsize="10,20">
              <v:shape style="position:absolute;left:11191;top:3348;width:10;height:20" coordorigin="11191,3348" coordsize="10,20" path="m11191,3368l11200,3368,11200,3348,11191,3348,11191,3368xe" filled="true" fillcolor="#000000" stroked="false">
                <v:path arrowok="t"/>
                <v:fill type="solid"/>
              </v:shape>
            </v:group>
            <v:group style="position:absolute;left:11191;top:3368;width:10;height:20" coordorigin="11191,3368" coordsize="10,20">
              <v:shape style="position:absolute;left:11191;top:3368;width:10;height:20" coordorigin="11191,3368" coordsize="10,20" path="m11191,3387l11200,3387,11200,3368,11191,3368,11191,3387xe" filled="true" fillcolor="#000000" stroked="false">
                <v:path arrowok="t"/>
                <v:fill type="solid"/>
              </v:shape>
            </v:group>
            <v:group style="position:absolute;left:11191;top:3394;width:10;height:2" coordorigin="11191,3394" coordsize="10,2">
              <v:shape style="position:absolute;left:11191;top:3394;width:10;height:2" coordorigin="11191,3394" coordsize="10,0" path="m11191,3394l11200,3394e" filled="false" stroked="true" strokeweight=".72pt" strokecolor="#000000">
                <v:path arrowok="t"/>
              </v:shape>
            </v:group>
            <v:group style="position:absolute;left:11191;top:3416;width:29;height:2" coordorigin="11191,3416" coordsize="29,2">
              <v:shape style="position:absolute;left:11191;top:3416;width:29;height:2" coordorigin="11191,3416" coordsize="29,0" path="m11191,3416l11220,3416e" filled="false" stroked="true" strokeweight="1.44pt" strokecolor="#000000">
                <v:path arrowok="t"/>
              </v:shape>
            </v:group>
            <v:group style="position:absolute;left:11220;top:3416;width:1143;height:2" coordorigin="11220,3416" coordsize="1143,2">
              <v:shape style="position:absolute;left:11220;top:3416;width:1143;height:2" coordorigin="11220,3416" coordsize="1143,0" path="m11220,3416l12362,3416e" filled="false" stroked="true" strokeweight="1.44pt" strokecolor="#000000">
                <v:path arrowok="t"/>
              </v:shape>
            </v:group>
            <v:group style="position:absolute;left:12362;top:2120;width:10;height:20" coordorigin="12362,2120" coordsize="10,20">
              <v:shape style="position:absolute;left:12362;top:2120;width:10;height:20" coordorigin="12362,2120" coordsize="10,20" path="m12362,2139l12372,2139,12372,2120,12362,2120,12362,2139xe" filled="true" fillcolor="#000000" stroked="false">
                <v:path arrowok="t"/>
                <v:fill type="solid"/>
              </v:shape>
            </v:group>
            <v:group style="position:absolute;left:12362;top:2139;width:10;height:20" coordorigin="12362,2139" coordsize="10,20">
              <v:shape style="position:absolute;left:12362;top:2139;width:10;height:20" coordorigin="12362,2139" coordsize="10,20" path="m12362,2158l12372,2158,12372,2139,12362,2139,12362,2158xe" filled="true" fillcolor="#000000" stroked="false">
                <v:path arrowok="t"/>
                <v:fill type="solid"/>
              </v:shape>
            </v:group>
            <v:group style="position:absolute;left:12362;top:2158;width:10;height:20" coordorigin="12362,2158" coordsize="10,20">
              <v:shape style="position:absolute;left:12362;top:2158;width:10;height:20" coordorigin="12362,2158" coordsize="10,20" path="m12362,2177l12372,2177,12372,2158,12362,2158,12362,2177xe" filled="true" fillcolor="#000000" stroked="false">
                <v:path arrowok="t"/>
                <v:fill type="solid"/>
              </v:shape>
            </v:group>
            <v:group style="position:absolute;left:12362;top:2177;width:10;height:20" coordorigin="12362,2177" coordsize="10,20">
              <v:shape style="position:absolute;left:12362;top:2177;width:10;height:20" coordorigin="12362,2177" coordsize="10,20" path="m12362,2196l12372,2196,12372,2177,12362,2177,12362,2196xe" filled="true" fillcolor="#000000" stroked="false">
                <v:path arrowok="t"/>
                <v:fill type="solid"/>
              </v:shape>
            </v:group>
            <v:group style="position:absolute;left:12362;top:2196;width:10;height:20" coordorigin="12362,2196" coordsize="10,20">
              <v:shape style="position:absolute;left:12362;top:2196;width:10;height:20" coordorigin="12362,2196" coordsize="10,20" path="m12362,2216l12372,2216,12372,2196,12362,2196,12362,2216xe" filled="true" fillcolor="#000000" stroked="false">
                <v:path arrowok="t"/>
                <v:fill type="solid"/>
              </v:shape>
            </v:group>
            <v:group style="position:absolute;left:12362;top:2216;width:10;height:20" coordorigin="12362,2216" coordsize="10,20">
              <v:shape style="position:absolute;left:12362;top:2216;width:10;height:20" coordorigin="12362,2216" coordsize="10,20" path="m12362,2235l12372,2235,12372,2216,12362,2216,12362,2235xe" filled="true" fillcolor="#000000" stroked="false">
                <v:path arrowok="t"/>
                <v:fill type="solid"/>
              </v:shape>
            </v:group>
            <v:group style="position:absolute;left:12362;top:2235;width:10;height:20" coordorigin="12362,2235" coordsize="10,20">
              <v:shape style="position:absolute;left:12362;top:2235;width:10;height:20" coordorigin="12362,2235" coordsize="10,20" path="m12362,2254l12372,2254,12372,2235,12362,2235,12362,2254xe" filled="true" fillcolor="#000000" stroked="false">
                <v:path arrowok="t"/>
                <v:fill type="solid"/>
              </v:shape>
            </v:group>
            <v:group style="position:absolute;left:12362;top:2254;width:10;height:20" coordorigin="12362,2254" coordsize="10,20">
              <v:shape style="position:absolute;left:12362;top:2254;width:10;height:20" coordorigin="12362,2254" coordsize="10,20" path="m12362,2273l12372,2273,12372,2254,12362,2254,12362,2273xe" filled="true" fillcolor="#000000" stroked="false">
                <v:path arrowok="t"/>
                <v:fill type="solid"/>
              </v:shape>
            </v:group>
            <v:group style="position:absolute;left:12362;top:2273;width:10;height:20" coordorigin="12362,2273" coordsize="10,20">
              <v:shape style="position:absolute;left:12362;top:2273;width:10;height:20" coordorigin="12362,2273" coordsize="10,20" path="m12362,2292l12372,2292,12372,2273,12362,2273,12362,2292xe" filled="true" fillcolor="#000000" stroked="false">
                <v:path arrowok="t"/>
                <v:fill type="solid"/>
              </v:shape>
            </v:group>
            <v:group style="position:absolute;left:12362;top:2292;width:10;height:20" coordorigin="12362,2292" coordsize="10,20">
              <v:shape style="position:absolute;left:12362;top:2292;width:10;height:20" coordorigin="12362,2292" coordsize="10,20" path="m12362,2312l12372,2312,12372,2292,12362,2292,12362,2312xe" filled="true" fillcolor="#000000" stroked="false">
                <v:path arrowok="t"/>
                <v:fill type="solid"/>
              </v:shape>
            </v:group>
            <v:group style="position:absolute;left:12362;top:2312;width:10;height:20" coordorigin="12362,2312" coordsize="10,20">
              <v:shape style="position:absolute;left:12362;top:2312;width:10;height:20" coordorigin="12362,2312" coordsize="10,20" path="m12362,2331l12372,2331,12372,2312,12362,2312,12362,2331xe" filled="true" fillcolor="#000000" stroked="false">
                <v:path arrowok="t"/>
                <v:fill type="solid"/>
              </v:shape>
            </v:group>
            <v:group style="position:absolute;left:12362;top:2331;width:10;height:20" coordorigin="12362,2331" coordsize="10,20">
              <v:shape style="position:absolute;left:12362;top:2331;width:10;height:20" coordorigin="12362,2331" coordsize="10,20" path="m12362,2350l12372,2350,12372,2331,12362,2331,12362,2350xe" filled="true" fillcolor="#000000" stroked="false">
                <v:path arrowok="t"/>
                <v:fill type="solid"/>
              </v:shape>
            </v:group>
            <v:group style="position:absolute;left:12362;top:2350;width:10;height:20" coordorigin="12362,2350" coordsize="10,20">
              <v:shape style="position:absolute;left:12362;top:2350;width:10;height:20" coordorigin="12362,2350" coordsize="10,20" path="m12362,2369l12372,2369,12372,2350,12362,2350,12362,2369xe" filled="true" fillcolor="#000000" stroked="false">
                <v:path arrowok="t"/>
                <v:fill type="solid"/>
              </v:shape>
            </v:group>
            <v:group style="position:absolute;left:12362;top:2369;width:10;height:20" coordorigin="12362,2369" coordsize="10,20">
              <v:shape style="position:absolute;left:12362;top:2369;width:10;height:20" coordorigin="12362,2369" coordsize="10,20" path="m12362,2388l12372,2388,12372,2369,12362,2369,12362,2388xe" filled="true" fillcolor="#000000" stroked="false">
                <v:path arrowok="t"/>
                <v:fill type="solid"/>
              </v:shape>
            </v:group>
            <v:group style="position:absolute;left:12362;top:2388;width:10;height:20" coordorigin="12362,2388" coordsize="10,20">
              <v:shape style="position:absolute;left:12362;top:2388;width:10;height:20" coordorigin="12362,2388" coordsize="10,20" path="m12362,2408l12372,2408,12372,2388,12362,2388,12362,2408xe" filled="true" fillcolor="#000000" stroked="false">
                <v:path arrowok="t"/>
                <v:fill type="solid"/>
              </v:shape>
            </v:group>
            <v:group style="position:absolute;left:12362;top:2408;width:10;height:20" coordorigin="12362,2408" coordsize="10,20">
              <v:shape style="position:absolute;left:12362;top:2408;width:10;height:20" coordorigin="12362,2408" coordsize="10,20" path="m12362,2427l12372,2427,12372,2408,12362,2408,12362,2427xe" filled="true" fillcolor="#000000" stroked="false">
                <v:path arrowok="t"/>
                <v:fill type="solid"/>
              </v:shape>
            </v:group>
            <v:group style="position:absolute;left:12362;top:2427;width:10;height:20" coordorigin="12362,2427" coordsize="10,20">
              <v:shape style="position:absolute;left:12362;top:2427;width:10;height:20" coordorigin="12362,2427" coordsize="10,20" path="m12362,2446l12372,2446,12372,2427,12362,2427,12362,2446xe" filled="true" fillcolor="#000000" stroked="false">
                <v:path arrowok="t"/>
                <v:fill type="solid"/>
              </v:shape>
            </v:group>
            <v:group style="position:absolute;left:12362;top:2446;width:10;height:20" coordorigin="12362,2446" coordsize="10,20">
              <v:shape style="position:absolute;left:12362;top:2446;width:10;height:20" coordorigin="12362,2446" coordsize="10,20" path="m12362,2465l12372,2465,12372,2446,12362,2446,12362,2465xe" filled="true" fillcolor="#000000" stroked="false">
                <v:path arrowok="t"/>
                <v:fill type="solid"/>
              </v:shape>
            </v:group>
            <v:group style="position:absolute;left:12362;top:2465;width:10;height:20" coordorigin="12362,2465" coordsize="10,20">
              <v:shape style="position:absolute;left:12362;top:2465;width:10;height:20" coordorigin="12362,2465" coordsize="10,20" path="m12362,2484l12372,2484,12372,2465,12362,2465,12362,2484xe" filled="true" fillcolor="#000000" stroked="false">
                <v:path arrowok="t"/>
                <v:fill type="solid"/>
              </v:shape>
            </v:group>
            <v:group style="position:absolute;left:12362;top:2484;width:10;height:20" coordorigin="12362,2484" coordsize="10,20">
              <v:shape style="position:absolute;left:12362;top:2484;width:10;height:20" coordorigin="12362,2484" coordsize="10,20" path="m12362,2504l12372,2504,12372,2484,12362,2484,12362,2504xe" filled="true" fillcolor="#000000" stroked="false">
                <v:path arrowok="t"/>
                <v:fill type="solid"/>
              </v:shape>
            </v:group>
            <v:group style="position:absolute;left:12362;top:2504;width:10;height:20" coordorigin="12362,2504" coordsize="10,20">
              <v:shape style="position:absolute;left:12362;top:2504;width:10;height:20" coordorigin="12362,2504" coordsize="10,20" path="m12362,2523l12372,2523,12372,2504,12362,2504,12362,2523xe" filled="true" fillcolor="#000000" stroked="false">
                <v:path arrowok="t"/>
                <v:fill type="solid"/>
              </v:shape>
            </v:group>
            <v:group style="position:absolute;left:12362;top:2523;width:10;height:20" coordorigin="12362,2523" coordsize="10,20">
              <v:shape style="position:absolute;left:12362;top:2523;width:10;height:20" coordorigin="12362,2523" coordsize="10,20" path="m12362,2542l12372,2542,12372,2523,12362,2523,12362,2542xe" filled="true" fillcolor="#000000" stroked="false">
                <v:path arrowok="t"/>
                <v:fill type="solid"/>
              </v:shape>
            </v:group>
            <v:group style="position:absolute;left:12362;top:2542;width:10;height:20" coordorigin="12362,2542" coordsize="10,20">
              <v:shape style="position:absolute;left:12362;top:2542;width:10;height:20" coordorigin="12362,2542" coordsize="10,20" path="m12362,2561l12372,2561,12372,2542,12362,2542,12362,2561xe" filled="true" fillcolor="#000000" stroked="false">
                <v:path arrowok="t"/>
                <v:fill type="solid"/>
              </v:shape>
            </v:group>
            <v:group style="position:absolute;left:12362;top:2561;width:10;height:20" coordorigin="12362,2561" coordsize="10,20">
              <v:shape style="position:absolute;left:12362;top:2561;width:10;height:20" coordorigin="12362,2561" coordsize="10,20" path="m12362,2580l12372,2580,12372,2561,12362,2561,12362,2580xe" filled="true" fillcolor="#000000" stroked="false">
                <v:path arrowok="t"/>
                <v:fill type="solid"/>
              </v:shape>
            </v:group>
            <v:group style="position:absolute;left:12362;top:2580;width:10;height:20" coordorigin="12362,2580" coordsize="10,20">
              <v:shape style="position:absolute;left:12362;top:2580;width:10;height:20" coordorigin="12362,2580" coordsize="10,20" path="m12362,2600l12372,2600,12372,2580,12362,2580,12362,2600xe" filled="true" fillcolor="#000000" stroked="false">
                <v:path arrowok="t"/>
                <v:fill type="solid"/>
              </v:shape>
            </v:group>
            <v:group style="position:absolute;left:12362;top:2600;width:10;height:20" coordorigin="12362,2600" coordsize="10,20">
              <v:shape style="position:absolute;left:12362;top:2600;width:10;height:20" coordorigin="12362,2600" coordsize="10,20" path="m12362,2619l12372,2619,12372,2600,12362,2600,12362,2619xe" filled="true" fillcolor="#000000" stroked="false">
                <v:path arrowok="t"/>
                <v:fill type="solid"/>
              </v:shape>
            </v:group>
            <v:group style="position:absolute;left:12362;top:2619;width:10;height:20" coordorigin="12362,2619" coordsize="10,20">
              <v:shape style="position:absolute;left:12362;top:2619;width:10;height:20" coordorigin="12362,2619" coordsize="10,20" path="m12362,2638l12372,2638,12372,2619,12362,2619,12362,2638xe" filled="true" fillcolor="#000000" stroked="false">
                <v:path arrowok="t"/>
                <v:fill type="solid"/>
              </v:shape>
            </v:group>
            <v:group style="position:absolute;left:12362;top:2638;width:10;height:20" coordorigin="12362,2638" coordsize="10,20">
              <v:shape style="position:absolute;left:12362;top:2638;width:10;height:20" coordorigin="12362,2638" coordsize="10,20" path="m12362,2657l12372,2657,12372,2638,12362,2638,12362,2657xe" filled="true" fillcolor="#000000" stroked="false">
                <v:path arrowok="t"/>
                <v:fill type="solid"/>
              </v:shape>
            </v:group>
            <v:group style="position:absolute;left:12362;top:2657;width:10;height:20" coordorigin="12362,2657" coordsize="10,20">
              <v:shape style="position:absolute;left:12362;top:2657;width:10;height:20" coordorigin="12362,2657" coordsize="10,20" path="m12362,2676l12372,2676,12372,2657,12362,2657,12362,2676xe" filled="true" fillcolor="#000000" stroked="false">
                <v:path arrowok="t"/>
                <v:fill type="solid"/>
              </v:shape>
            </v:group>
            <v:group style="position:absolute;left:12362;top:2676;width:10;height:20" coordorigin="12362,2676" coordsize="10,20">
              <v:shape style="position:absolute;left:12362;top:2676;width:10;height:20" coordorigin="12362,2676" coordsize="10,20" path="m12362,2696l12372,2696,12372,2676,12362,2676,12362,2696xe" filled="true" fillcolor="#000000" stroked="false">
                <v:path arrowok="t"/>
                <v:fill type="solid"/>
              </v:shape>
            </v:group>
            <v:group style="position:absolute;left:12362;top:2696;width:10;height:20" coordorigin="12362,2696" coordsize="10,20">
              <v:shape style="position:absolute;left:12362;top:2696;width:10;height:20" coordorigin="12362,2696" coordsize="10,20" path="m12362,2715l12372,2715,12372,2696,12362,2696,12362,2715xe" filled="true" fillcolor="#000000" stroked="false">
                <v:path arrowok="t"/>
                <v:fill type="solid"/>
              </v:shape>
            </v:group>
            <v:group style="position:absolute;left:12362;top:2715;width:10;height:20" coordorigin="12362,2715" coordsize="10,20">
              <v:shape style="position:absolute;left:12362;top:2715;width:10;height:20" coordorigin="12362,2715" coordsize="10,20" path="m12362,2734l12372,2734,12372,2715,12362,2715,12362,2734xe" filled="true" fillcolor="#000000" stroked="false">
                <v:path arrowok="t"/>
                <v:fill type="solid"/>
              </v:shape>
            </v:group>
            <v:group style="position:absolute;left:12362;top:2734;width:10;height:20" coordorigin="12362,2734" coordsize="10,20">
              <v:shape style="position:absolute;left:12362;top:2734;width:10;height:20" coordorigin="12362,2734" coordsize="10,20" path="m12362,2753l12372,2753,12372,2734,12362,2734,12362,2753xe" filled="true" fillcolor="#000000" stroked="false">
                <v:path arrowok="t"/>
                <v:fill type="solid"/>
              </v:shape>
            </v:group>
            <v:group style="position:absolute;left:12362;top:2753;width:10;height:20" coordorigin="12362,2753" coordsize="10,20">
              <v:shape style="position:absolute;left:12362;top:2753;width:10;height:20" coordorigin="12362,2753" coordsize="10,20" path="m12362,2772l12372,2772,12372,2753,12362,2753,12362,2772xe" filled="true" fillcolor="#000000" stroked="false">
                <v:path arrowok="t"/>
                <v:fill type="solid"/>
              </v:shape>
            </v:group>
            <v:group style="position:absolute;left:12362;top:2772;width:10;height:20" coordorigin="12362,2772" coordsize="10,20">
              <v:shape style="position:absolute;left:12362;top:2772;width:10;height:20" coordorigin="12362,2772" coordsize="10,20" path="m12362,2792l12372,2792,12372,2772,12362,2772,12362,2792xe" filled="true" fillcolor="#000000" stroked="false">
                <v:path arrowok="t"/>
                <v:fill type="solid"/>
              </v:shape>
            </v:group>
            <v:group style="position:absolute;left:12362;top:2792;width:10;height:20" coordorigin="12362,2792" coordsize="10,20">
              <v:shape style="position:absolute;left:12362;top:2792;width:10;height:20" coordorigin="12362,2792" coordsize="10,20" path="m12362,2811l12372,2811,12372,2792,12362,2792,12362,2811xe" filled="true" fillcolor="#000000" stroked="false">
                <v:path arrowok="t"/>
                <v:fill type="solid"/>
              </v:shape>
            </v:group>
            <v:group style="position:absolute;left:12362;top:2811;width:10;height:20" coordorigin="12362,2811" coordsize="10,20">
              <v:shape style="position:absolute;left:12362;top:2811;width:10;height:20" coordorigin="12362,2811" coordsize="10,20" path="m12362,2830l12372,2830,12372,2811,12362,2811,12362,2830xe" filled="true" fillcolor="#000000" stroked="false">
                <v:path arrowok="t"/>
                <v:fill type="solid"/>
              </v:shape>
            </v:group>
            <v:group style="position:absolute;left:12362;top:2830;width:10;height:20" coordorigin="12362,2830" coordsize="10,20">
              <v:shape style="position:absolute;left:12362;top:2830;width:10;height:20" coordorigin="12362,2830" coordsize="10,20" path="m12362,2849l12372,2849,12372,2830,12362,2830,12362,2849xe" filled="true" fillcolor="#000000" stroked="false">
                <v:path arrowok="t"/>
                <v:fill type="solid"/>
              </v:shape>
            </v:group>
            <v:group style="position:absolute;left:12362;top:2849;width:10;height:20" coordorigin="12362,2849" coordsize="10,20">
              <v:shape style="position:absolute;left:12362;top:2849;width:10;height:20" coordorigin="12362,2849" coordsize="10,20" path="m12362,2868l12372,2868,12372,2849,12362,2849,12362,2868xe" filled="true" fillcolor="#000000" stroked="false">
                <v:path arrowok="t"/>
                <v:fill type="solid"/>
              </v:shape>
            </v:group>
            <v:group style="position:absolute;left:12362;top:2868;width:10;height:20" coordorigin="12362,2868" coordsize="10,20">
              <v:shape style="position:absolute;left:12362;top:2868;width:10;height:20" coordorigin="12362,2868" coordsize="10,20" path="m12362,2888l12372,2888,12372,2868,12362,2868,12362,2888xe" filled="true" fillcolor="#000000" stroked="false">
                <v:path arrowok="t"/>
                <v:fill type="solid"/>
              </v:shape>
            </v:group>
            <v:group style="position:absolute;left:12362;top:2888;width:10;height:20" coordorigin="12362,2888" coordsize="10,20">
              <v:shape style="position:absolute;left:12362;top:2888;width:10;height:20" coordorigin="12362,2888" coordsize="10,20" path="m12362,2907l12372,2907,12372,2888,12362,2888,12362,2907xe" filled="true" fillcolor="#000000" stroked="false">
                <v:path arrowok="t"/>
                <v:fill type="solid"/>
              </v:shape>
            </v:group>
            <v:group style="position:absolute;left:12362;top:2907;width:10;height:20" coordorigin="12362,2907" coordsize="10,20">
              <v:shape style="position:absolute;left:12362;top:2907;width:10;height:20" coordorigin="12362,2907" coordsize="10,20" path="m12362,2926l12372,2926,12372,2907,12362,2907,12362,2926xe" filled="true" fillcolor="#000000" stroked="false">
                <v:path arrowok="t"/>
                <v:fill type="solid"/>
              </v:shape>
            </v:group>
            <v:group style="position:absolute;left:12362;top:2926;width:10;height:20" coordorigin="12362,2926" coordsize="10,20">
              <v:shape style="position:absolute;left:12362;top:2926;width:10;height:20" coordorigin="12362,2926" coordsize="10,20" path="m12362,2945l12372,2945,12372,2926,12362,2926,12362,2945xe" filled="true" fillcolor="#000000" stroked="false">
                <v:path arrowok="t"/>
                <v:fill type="solid"/>
              </v:shape>
            </v:group>
            <v:group style="position:absolute;left:12362;top:2945;width:10;height:20" coordorigin="12362,2945" coordsize="10,20">
              <v:shape style="position:absolute;left:12362;top:2945;width:10;height:20" coordorigin="12362,2945" coordsize="10,20" path="m12362,2964l12372,2964,12372,2945,12362,2945,12362,2964xe" filled="true" fillcolor="#000000" stroked="false">
                <v:path arrowok="t"/>
                <v:fill type="solid"/>
              </v:shape>
            </v:group>
            <v:group style="position:absolute;left:12362;top:2964;width:10;height:20" coordorigin="12362,2964" coordsize="10,20">
              <v:shape style="position:absolute;left:12362;top:2964;width:10;height:20" coordorigin="12362,2964" coordsize="10,20" path="m12362,2984l12372,2984,12372,2964,12362,2964,12362,2984xe" filled="true" fillcolor="#000000" stroked="false">
                <v:path arrowok="t"/>
                <v:fill type="solid"/>
              </v:shape>
            </v:group>
            <v:group style="position:absolute;left:12362;top:2984;width:10;height:20" coordorigin="12362,2984" coordsize="10,20">
              <v:shape style="position:absolute;left:12362;top:2984;width:10;height:20" coordorigin="12362,2984" coordsize="10,20" path="m12362,3003l12372,3003,12372,2984,12362,2984,12362,3003xe" filled="true" fillcolor="#000000" stroked="false">
                <v:path arrowok="t"/>
                <v:fill type="solid"/>
              </v:shape>
            </v:group>
            <v:group style="position:absolute;left:12362;top:3003;width:10;height:20" coordorigin="12362,3003" coordsize="10,20">
              <v:shape style="position:absolute;left:12362;top:3003;width:10;height:20" coordorigin="12362,3003" coordsize="10,20" path="m12362,3022l12372,3022,12372,3003,12362,3003,12362,3022xe" filled="true" fillcolor="#000000" stroked="false">
                <v:path arrowok="t"/>
                <v:fill type="solid"/>
              </v:shape>
            </v:group>
            <v:group style="position:absolute;left:12362;top:3022;width:10;height:20" coordorigin="12362,3022" coordsize="10,20">
              <v:shape style="position:absolute;left:12362;top:3022;width:10;height:20" coordorigin="12362,3022" coordsize="10,20" path="m12362,3041l12372,3041,12372,3022,12362,3022,12362,3041xe" filled="true" fillcolor="#000000" stroked="false">
                <v:path arrowok="t"/>
                <v:fill type="solid"/>
              </v:shape>
            </v:group>
            <v:group style="position:absolute;left:12362;top:3041;width:10;height:20" coordorigin="12362,3041" coordsize="10,20">
              <v:shape style="position:absolute;left:12362;top:3041;width:10;height:20" coordorigin="12362,3041" coordsize="10,20" path="m12362,3060l12372,3060,12372,3041,12362,3041,12362,3060xe" filled="true" fillcolor="#000000" stroked="false">
                <v:path arrowok="t"/>
                <v:fill type="solid"/>
              </v:shape>
            </v:group>
            <v:group style="position:absolute;left:12362;top:3060;width:10;height:20" coordorigin="12362,3060" coordsize="10,20">
              <v:shape style="position:absolute;left:12362;top:3060;width:10;height:20" coordorigin="12362,3060" coordsize="10,20" path="m12362,3080l12372,3080,12372,3060,12362,3060,12362,3080xe" filled="true" fillcolor="#000000" stroked="false">
                <v:path arrowok="t"/>
                <v:fill type="solid"/>
              </v:shape>
            </v:group>
            <v:group style="position:absolute;left:12362;top:3080;width:10;height:20" coordorigin="12362,3080" coordsize="10,20">
              <v:shape style="position:absolute;left:12362;top:3080;width:10;height:20" coordorigin="12362,3080" coordsize="10,20" path="m12362,3099l12372,3099,12372,3080,12362,3080,12362,3099xe" filled="true" fillcolor="#000000" stroked="false">
                <v:path arrowok="t"/>
                <v:fill type="solid"/>
              </v:shape>
            </v:group>
            <v:group style="position:absolute;left:12362;top:3099;width:10;height:20" coordorigin="12362,3099" coordsize="10,20">
              <v:shape style="position:absolute;left:12362;top:3099;width:10;height:20" coordorigin="12362,3099" coordsize="10,20" path="m12362,3118l12372,3118,12372,3099,12362,3099,12362,3118xe" filled="true" fillcolor="#000000" stroked="false">
                <v:path arrowok="t"/>
                <v:fill type="solid"/>
              </v:shape>
            </v:group>
            <v:group style="position:absolute;left:12362;top:3118;width:10;height:20" coordorigin="12362,3118" coordsize="10,20">
              <v:shape style="position:absolute;left:12362;top:3118;width:10;height:20" coordorigin="12362,3118" coordsize="10,20" path="m12362,3137l12372,3137,12372,3118,12362,3118,12362,3137xe" filled="true" fillcolor="#000000" stroked="false">
                <v:path arrowok="t"/>
                <v:fill type="solid"/>
              </v:shape>
            </v:group>
            <v:group style="position:absolute;left:12362;top:3137;width:10;height:20" coordorigin="12362,3137" coordsize="10,20">
              <v:shape style="position:absolute;left:12362;top:3137;width:10;height:20" coordorigin="12362,3137" coordsize="10,20" path="m12362,3156l12372,3156,12372,3137,12362,3137,12362,3156xe" filled="true" fillcolor="#000000" stroked="false">
                <v:path arrowok="t"/>
                <v:fill type="solid"/>
              </v:shape>
            </v:group>
            <v:group style="position:absolute;left:12362;top:3156;width:10;height:20" coordorigin="12362,3156" coordsize="10,20">
              <v:shape style="position:absolute;left:12362;top:3156;width:10;height:20" coordorigin="12362,3156" coordsize="10,20" path="m12362,3176l12372,3176,12372,3156,12362,3156,12362,3176xe" filled="true" fillcolor="#000000" stroked="false">
                <v:path arrowok="t"/>
                <v:fill type="solid"/>
              </v:shape>
            </v:group>
            <v:group style="position:absolute;left:12362;top:3176;width:10;height:20" coordorigin="12362,3176" coordsize="10,20">
              <v:shape style="position:absolute;left:12362;top:3176;width:10;height:20" coordorigin="12362,3176" coordsize="10,20" path="m12362,3195l12372,3195,12372,3176,12362,3176,12362,3195xe" filled="true" fillcolor="#000000" stroked="false">
                <v:path arrowok="t"/>
                <v:fill type="solid"/>
              </v:shape>
            </v:group>
            <v:group style="position:absolute;left:12362;top:3195;width:10;height:20" coordorigin="12362,3195" coordsize="10,20">
              <v:shape style="position:absolute;left:12362;top:3195;width:10;height:20" coordorigin="12362,3195" coordsize="10,20" path="m12362,3214l12372,3214,12372,3195,12362,3195,12362,3214xe" filled="true" fillcolor="#000000" stroked="false">
                <v:path arrowok="t"/>
                <v:fill type="solid"/>
              </v:shape>
            </v:group>
            <v:group style="position:absolute;left:12362;top:3214;width:10;height:20" coordorigin="12362,3214" coordsize="10,20">
              <v:shape style="position:absolute;left:12362;top:3214;width:10;height:20" coordorigin="12362,3214" coordsize="10,20" path="m12362,3233l12372,3233,12372,3214,12362,3214,12362,3233xe" filled="true" fillcolor="#000000" stroked="false">
                <v:path arrowok="t"/>
                <v:fill type="solid"/>
              </v:shape>
            </v:group>
            <v:group style="position:absolute;left:12362;top:3233;width:10;height:20" coordorigin="12362,3233" coordsize="10,20">
              <v:shape style="position:absolute;left:12362;top:3233;width:10;height:20" coordorigin="12362,3233" coordsize="10,20" path="m12362,3252l12372,3252,12372,3233,12362,3233,12362,3252xe" filled="true" fillcolor="#000000" stroked="false">
                <v:path arrowok="t"/>
                <v:fill type="solid"/>
              </v:shape>
            </v:group>
            <v:group style="position:absolute;left:12362;top:3252;width:10;height:20" coordorigin="12362,3252" coordsize="10,20">
              <v:shape style="position:absolute;left:12362;top:3252;width:10;height:20" coordorigin="12362,3252" coordsize="10,20" path="m12362,3272l12372,3272,12372,3252,12362,3252,12362,3272xe" filled="true" fillcolor="#000000" stroked="false">
                <v:path arrowok="t"/>
                <v:fill type="solid"/>
              </v:shape>
            </v:group>
            <v:group style="position:absolute;left:12362;top:3272;width:10;height:20" coordorigin="12362,3272" coordsize="10,20">
              <v:shape style="position:absolute;left:12362;top:3272;width:10;height:20" coordorigin="12362,3272" coordsize="10,20" path="m12362,3291l12372,3291,12372,3272,12362,3272,12362,3291xe" filled="true" fillcolor="#000000" stroked="false">
                <v:path arrowok="t"/>
                <v:fill type="solid"/>
              </v:shape>
            </v:group>
            <v:group style="position:absolute;left:12362;top:3291;width:10;height:20" coordorigin="12362,3291" coordsize="10,20">
              <v:shape style="position:absolute;left:12362;top:3291;width:10;height:20" coordorigin="12362,3291" coordsize="10,20" path="m12362,3310l12372,3310,12372,3291,12362,3291,12362,3310xe" filled="true" fillcolor="#000000" stroked="false">
                <v:path arrowok="t"/>
                <v:fill type="solid"/>
              </v:shape>
            </v:group>
            <v:group style="position:absolute;left:12362;top:3310;width:10;height:20" coordorigin="12362,3310" coordsize="10,20">
              <v:shape style="position:absolute;left:12362;top:3310;width:10;height:20" coordorigin="12362,3310" coordsize="10,20" path="m12362,3329l12372,3329,12372,3310,12362,3310,12362,3329xe" filled="true" fillcolor="#000000" stroked="false">
                <v:path arrowok="t"/>
                <v:fill type="solid"/>
              </v:shape>
            </v:group>
            <v:group style="position:absolute;left:12362;top:3329;width:10;height:20" coordorigin="12362,3329" coordsize="10,20">
              <v:shape style="position:absolute;left:12362;top:3329;width:10;height:20" coordorigin="12362,3329" coordsize="10,20" path="m12362,3348l12372,3348,12372,3329,12362,3329,12362,3348xe" filled="true" fillcolor="#000000" stroked="false">
                <v:path arrowok="t"/>
                <v:fill type="solid"/>
              </v:shape>
            </v:group>
            <v:group style="position:absolute;left:12362;top:3348;width:10;height:20" coordorigin="12362,3348" coordsize="10,20">
              <v:shape style="position:absolute;left:12362;top:3348;width:10;height:20" coordorigin="12362,3348" coordsize="10,20" path="m12362,3368l12372,3368,12372,3348,12362,3348,12362,3368xe" filled="true" fillcolor="#000000" stroked="false">
                <v:path arrowok="t"/>
                <v:fill type="solid"/>
              </v:shape>
            </v:group>
            <v:group style="position:absolute;left:12362;top:3368;width:10;height:20" coordorigin="12362,3368" coordsize="10,20">
              <v:shape style="position:absolute;left:12362;top:3368;width:10;height:20" coordorigin="12362,3368" coordsize="10,20" path="m12362,3387l12372,3387,12372,3368,12362,3368,12362,3387xe" filled="true" fillcolor="#000000" stroked="false">
                <v:path arrowok="t"/>
                <v:fill type="solid"/>
              </v:shape>
            </v:group>
            <v:group style="position:absolute;left:12362;top:3394;width:10;height:2" coordorigin="12362,3394" coordsize="10,2">
              <v:shape style="position:absolute;left:12362;top:3394;width:10;height:2" coordorigin="12362,3394" coordsize="10,0" path="m12362,3394l12372,3394e" filled="false" stroked="true" strokeweight=".72pt" strokecolor="#000000">
                <v:path arrowok="t"/>
              </v:shape>
            </v:group>
            <v:group style="position:absolute;left:12362;top:3416;width:29;height:2" coordorigin="12362,3416" coordsize="29,2">
              <v:shape style="position:absolute;left:12362;top:3416;width:29;height:2" coordorigin="12362,3416" coordsize="29,0" path="m12362,3416l12391,3416e" filled="false" stroked="true" strokeweight="1.44pt" strokecolor="#000000">
                <v:path arrowok="t"/>
              </v:shape>
            </v:group>
            <v:group style="position:absolute;left:12391;top:3416;width:1815;height:2" coordorigin="12391,3416" coordsize="1815,2">
              <v:shape style="position:absolute;left:12391;top:3416;width:1815;height:2" coordorigin="12391,3416" coordsize="1815,0" path="m12391,3416l14205,3416e" filled="false" stroked="true" strokeweight="1.44pt" strokecolor="#000000">
                <v:path arrowok="t"/>
              </v:shape>
              <v:shape style="position:absolute;left:5833;top:14;width:1174;height:3402" type="#_x0000_t202" filled="false" stroked="false">
                <v:textbox inset="0,0,0,0">
                  <w:txbxContent>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8"/>
                        <w:rPr>
                          <w:rFonts w:ascii="宋体" w:hAnsi="宋体" w:cs="宋体" w:eastAsia="宋体" w:hint="default"/>
                          <w:b/>
                          <w:bCs/>
                          <w:sz w:val="20"/>
                          <w:szCs w:val="20"/>
                        </w:rPr>
                      </w:pPr>
                    </w:p>
                    <w:p>
                      <w:pPr>
                        <w:spacing w:line="489" w:lineRule="auto" w:before="0"/>
                        <w:ind w:left="141" w:right="120" w:firstLine="0"/>
                        <w:jc w:val="center"/>
                        <w:rPr>
                          <w:rFonts w:ascii="宋体" w:hAnsi="宋体" w:cs="宋体" w:eastAsia="宋体" w:hint="default"/>
                          <w:sz w:val="15"/>
                          <w:szCs w:val="15"/>
                        </w:rPr>
                      </w:pPr>
                      <w:r>
                        <w:rPr>
                          <w:rFonts w:ascii="宋体" w:hAnsi="宋体" w:cs="宋体" w:eastAsia="宋体" w:hint="default"/>
                          <w:spacing w:val="-22"/>
                          <w:sz w:val="15"/>
                          <w:szCs w:val="15"/>
                        </w:rPr>
                        <w:t>实质上构成对子</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22"/>
                          <w:sz w:val="15"/>
                          <w:szCs w:val="15"/>
                        </w:rPr>
                        <w:t>公司净投资的其</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21"/>
                          <w:sz w:val="15"/>
                          <w:szCs w:val="15"/>
                        </w:rPr>
                        <w:t>他项目余额</w:t>
                      </w:r>
                    </w:p>
                  </w:txbxContent>
                </v:textbox>
                <w10:wrap type="none"/>
              </v:shape>
              <v:shape style="position:absolute;left:10470;top:14;width:726;height:3402" type="#_x0000_t202" filled="false" stroked="false">
                <v:textbox inset="0,0,0,0">
                  <w:txbxContent>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487" w:lineRule="auto" w:before="102"/>
                        <w:ind w:left="235" w:right="85" w:hanging="128"/>
                        <w:jc w:val="left"/>
                        <w:rPr>
                          <w:rFonts w:ascii="宋体" w:hAnsi="宋体" w:cs="宋体" w:eastAsia="宋体" w:hint="default"/>
                          <w:sz w:val="15"/>
                          <w:szCs w:val="15"/>
                        </w:rPr>
                      </w:pPr>
                      <w:r>
                        <w:rPr>
                          <w:rFonts w:ascii="宋体" w:hAnsi="宋体" w:cs="宋体" w:eastAsia="宋体" w:hint="default"/>
                          <w:spacing w:val="-20"/>
                          <w:sz w:val="15"/>
                          <w:szCs w:val="15"/>
                        </w:rPr>
                        <w:t>少数股东</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24"/>
                          <w:sz w:val="15"/>
                          <w:szCs w:val="15"/>
                        </w:rPr>
                        <w:t>权益</w:t>
                      </w:r>
                      <w:r>
                        <w:rPr>
                          <w:rFonts w:ascii="宋体" w:hAnsi="宋体" w:cs="宋体" w:eastAsia="宋体" w:hint="default"/>
                          <w:sz w:val="15"/>
                          <w:szCs w:val="15"/>
                        </w:rPr>
                      </w:r>
                    </w:p>
                  </w:txbxContent>
                </v:textbox>
                <w10:wrap type="none"/>
              </v:shape>
              <v:shape style="position:absolute;left:11196;top:14;width:1172;height:3402" type="#_x0000_t202" filled="false" stroked="false">
                <v:textbox inset="0,0,0,0">
                  <w:txbxContent>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8"/>
                        <w:rPr>
                          <w:rFonts w:ascii="宋体" w:hAnsi="宋体" w:cs="宋体" w:eastAsia="宋体" w:hint="default"/>
                          <w:b/>
                          <w:bCs/>
                          <w:sz w:val="20"/>
                          <w:szCs w:val="20"/>
                        </w:rPr>
                      </w:pPr>
                    </w:p>
                    <w:p>
                      <w:pPr>
                        <w:spacing w:line="489" w:lineRule="auto" w:before="0"/>
                        <w:ind w:left="143" w:right="115" w:firstLine="0"/>
                        <w:jc w:val="both"/>
                        <w:rPr>
                          <w:rFonts w:ascii="宋体" w:hAnsi="宋体" w:cs="宋体" w:eastAsia="宋体" w:hint="default"/>
                          <w:sz w:val="15"/>
                          <w:szCs w:val="15"/>
                        </w:rPr>
                      </w:pPr>
                      <w:r>
                        <w:rPr>
                          <w:rFonts w:ascii="宋体" w:hAnsi="宋体" w:cs="宋体" w:eastAsia="宋体" w:hint="default"/>
                          <w:spacing w:val="-22"/>
                          <w:sz w:val="15"/>
                          <w:szCs w:val="15"/>
                        </w:rPr>
                        <w:t>少数股东权益中</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22"/>
                          <w:sz w:val="15"/>
                          <w:szCs w:val="15"/>
                        </w:rPr>
                        <w:t>用于冲减少数股</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22"/>
                          <w:sz w:val="15"/>
                          <w:szCs w:val="15"/>
                        </w:rPr>
                        <w:t>东损益的金额</w:t>
                      </w:r>
                    </w:p>
                  </w:txbxContent>
                </v:textbox>
                <w10:wrap type="none"/>
              </v:shape>
              <v:shape style="position:absolute;left:12530;top:295;width:153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4"/>
                          <w:sz w:val="15"/>
                          <w:szCs w:val="15"/>
                        </w:rPr>
                        <w:t>从母公司所有者权益冲减子</w:t>
                      </w:r>
                    </w:p>
                  </w:txbxContent>
                </v:textbox>
                <w10:wrap type="none"/>
              </v:shape>
              <v:shape style="position:absolute;left:8445;top:696;width:116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3"/>
                          <w:sz w:val="15"/>
                          <w:szCs w:val="15"/>
                        </w:rPr>
                        <w:t>直接持有的比例和通</w:t>
                      </w:r>
                    </w:p>
                  </w:txbxContent>
                </v:textbox>
                <w10:wrap type="none"/>
              </v:shape>
              <v:shape style="position:absolute;left:12530;top:693;width:153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4"/>
                          <w:sz w:val="15"/>
                          <w:szCs w:val="15"/>
                        </w:rPr>
                        <w:t>公司少数股东分担的本年亏</w:t>
                      </w:r>
                    </w:p>
                  </w:txbxContent>
                </v:textbox>
                <w10:wrap type="none"/>
              </v:shape>
              <v:shape style="position:absolute;left:5180;top:895;width:531;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0"/>
                          <w:sz w:val="15"/>
                          <w:szCs w:val="15"/>
                        </w:rPr>
                        <w:t>年末实际</w:t>
                      </w:r>
                    </w:p>
                  </w:txbxContent>
                </v:textbox>
                <w10:wrap type="none"/>
              </v:shape>
              <v:shape style="position:absolute;left:7131;top:895;width:103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3"/>
                          <w:sz w:val="15"/>
                          <w:szCs w:val="15"/>
                        </w:rPr>
                        <w:t>享有被投资单位权</w:t>
                      </w:r>
                    </w:p>
                  </w:txbxContent>
                </v:textbox>
                <w10:wrap type="none"/>
              </v:shape>
              <v:shape style="position:absolute;left:9856;top:895;width:531;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0"/>
                          <w:sz w:val="15"/>
                          <w:szCs w:val="15"/>
                        </w:rPr>
                        <w:t>是否合并</w:t>
                      </w:r>
                    </w:p>
                  </w:txbxContent>
                </v:textbox>
                <w10:wrap type="none"/>
              </v:shape>
              <v:shape style="position:absolute;left:185;top:1094;width:4662;height:152" type="#_x0000_t202" filled="false" stroked="false">
                <v:textbox inset="0,0,0,0">
                  <w:txbxContent>
                    <w:p>
                      <w:pPr>
                        <w:tabs>
                          <w:tab w:pos="924" w:val="left" w:leader="none"/>
                          <w:tab w:pos="1826" w:val="left" w:leader="none"/>
                          <w:tab w:pos="2465" w:val="left" w:leader="none"/>
                          <w:tab w:pos="3257" w:val="left" w:leader="none"/>
                          <w:tab w:pos="4131"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1"/>
                          <w:sz w:val="15"/>
                          <w:szCs w:val="15"/>
                        </w:rPr>
                        <w:t>子公司全称</w:t>
                        <w:tab/>
                        <w:t>子公司类型</w:t>
                        <w:tab/>
                      </w:r>
                      <w:r>
                        <w:rPr>
                          <w:rFonts w:ascii="宋体" w:hAnsi="宋体" w:cs="宋体" w:eastAsia="宋体" w:hint="default"/>
                          <w:spacing w:val="-16"/>
                          <w:sz w:val="15"/>
                          <w:szCs w:val="15"/>
                        </w:rPr>
                        <w:t>注册地</w:t>
                        <w:tab/>
                      </w:r>
                      <w:r>
                        <w:rPr>
                          <w:rFonts w:ascii="宋体" w:hAnsi="宋体" w:cs="宋体" w:eastAsia="宋体" w:hint="default"/>
                          <w:spacing w:val="-20"/>
                          <w:sz w:val="15"/>
                          <w:szCs w:val="15"/>
                        </w:rPr>
                        <w:t>业务性质</w:t>
                        <w:tab/>
                        <w:t>注册资本</w:t>
                        <w:tab/>
                        <w:t>经营范围</w:t>
                      </w:r>
                    </w:p>
                  </w:txbxContent>
                </v:textbox>
                <w10:wrap type="none"/>
              </v:shape>
              <v:shape style="position:absolute;left:8375;top:1094;width:1286;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4"/>
                          <w:sz w:val="15"/>
                          <w:szCs w:val="15"/>
                        </w:rPr>
                        <w:t>过所控制的投资单位间</w:t>
                      </w:r>
                    </w:p>
                  </w:txbxContent>
                </v:textbox>
                <w10:wrap type="none"/>
              </v:shape>
              <v:shape style="position:absolute;left:12530;top:1094;width:153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4"/>
                          <w:sz w:val="15"/>
                          <w:szCs w:val="15"/>
                        </w:rPr>
                        <w:t>损超过少数股东在该子公司</w:t>
                      </w:r>
                    </w:p>
                  </w:txbxContent>
                </v:textbox>
                <w10:wrap type="none"/>
              </v:shape>
              <v:shape style="position:absolute;left:5243;top:1293;width:8826;height:752" type="#_x0000_t202" filled="false" stroked="false">
                <v:textbox inset="0,0,0,0">
                  <w:txbxContent>
                    <w:p>
                      <w:pPr>
                        <w:tabs>
                          <w:tab w:pos="1984" w:val="left" w:leader="none"/>
                          <w:tab w:pos="4740"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6"/>
                          <w:sz w:val="15"/>
                          <w:szCs w:val="15"/>
                        </w:rPr>
                        <w:t>投资额</w:t>
                        <w:tab/>
                      </w:r>
                      <w:r>
                        <w:rPr>
                          <w:rFonts w:ascii="宋体" w:hAnsi="宋体" w:cs="宋体" w:eastAsia="宋体" w:hint="default"/>
                          <w:spacing w:val="-20"/>
                          <w:sz w:val="15"/>
                          <w:szCs w:val="15"/>
                        </w:rPr>
                        <w:t>益份额比例</w:t>
                      </w:r>
                      <w:r>
                        <w:rPr>
                          <w:rFonts w:ascii="宋体" w:hAnsi="宋体" w:cs="宋体" w:eastAsia="宋体" w:hint="default"/>
                          <w:spacing w:val="-20"/>
                          <w:sz w:val="15"/>
                          <w:szCs w:val="15"/>
                        </w:rPr>
                        <w:t>(%)</w:t>
                        <w:tab/>
                      </w:r>
                      <w:r>
                        <w:rPr>
                          <w:rFonts w:ascii="宋体" w:hAnsi="宋体" w:cs="宋体" w:eastAsia="宋体" w:hint="default"/>
                          <w:spacing w:val="-24"/>
                          <w:sz w:val="15"/>
                          <w:szCs w:val="15"/>
                        </w:rPr>
                        <w:t>报表</w:t>
                      </w:r>
                      <w:r>
                        <w:rPr>
                          <w:rFonts w:ascii="宋体" w:hAnsi="宋体" w:cs="宋体" w:eastAsia="宋体" w:hint="default"/>
                          <w:sz w:val="15"/>
                          <w:szCs w:val="15"/>
                        </w:rPr>
                      </w:r>
                    </w:p>
                    <w:p>
                      <w:pPr>
                        <w:tabs>
                          <w:tab w:pos="7287" w:val="left" w:leader="none"/>
                        </w:tabs>
                        <w:spacing w:before="5"/>
                        <w:ind w:left="3288" w:right="0" w:firstLine="0"/>
                        <w:jc w:val="left"/>
                        <w:rPr>
                          <w:rFonts w:ascii="宋体" w:hAnsi="宋体" w:cs="宋体" w:eastAsia="宋体" w:hint="default"/>
                          <w:sz w:val="15"/>
                          <w:szCs w:val="15"/>
                        </w:rPr>
                      </w:pPr>
                      <w:r>
                        <w:rPr>
                          <w:rFonts w:ascii="宋体" w:hAnsi="宋体" w:cs="宋体" w:eastAsia="宋体" w:hint="default"/>
                          <w:spacing w:val="-21"/>
                          <w:sz w:val="15"/>
                          <w:szCs w:val="15"/>
                        </w:rPr>
                        <w:t>接持有的比例</w:t>
                      </w:r>
                      <w:r>
                        <w:rPr>
                          <w:rFonts w:ascii="宋体" w:hAnsi="宋体" w:cs="宋体" w:eastAsia="宋体" w:hint="default"/>
                          <w:spacing w:val="-21"/>
                          <w:sz w:val="15"/>
                          <w:szCs w:val="15"/>
                        </w:rPr>
                        <w:t>(%)</w:t>
                        <w:tab/>
                      </w:r>
                      <w:r>
                        <w:rPr>
                          <w:rFonts w:ascii="宋体" w:hAnsi="宋体" w:cs="宋体" w:eastAsia="宋体" w:hint="default"/>
                          <w:spacing w:val="-24"/>
                          <w:sz w:val="15"/>
                          <w:szCs w:val="15"/>
                        </w:rPr>
                        <w:t>年初所有者权益中所享有份</w:t>
                      </w:r>
                    </w:p>
                    <w:p>
                      <w:pPr>
                        <w:spacing w:line="240" w:lineRule="auto" w:before="6"/>
                        <w:rPr>
                          <w:rFonts w:ascii="宋体" w:hAnsi="宋体" w:cs="宋体" w:eastAsia="宋体" w:hint="default"/>
                          <w:b/>
                          <w:bCs/>
                          <w:sz w:val="15"/>
                          <w:szCs w:val="15"/>
                        </w:rPr>
                      </w:pPr>
                    </w:p>
                    <w:p>
                      <w:pPr>
                        <w:spacing w:before="0"/>
                        <w:ind w:left="0" w:right="436" w:firstLine="0"/>
                        <w:jc w:val="right"/>
                        <w:rPr>
                          <w:rFonts w:ascii="宋体" w:hAnsi="宋体" w:cs="宋体" w:eastAsia="宋体" w:hint="default"/>
                          <w:sz w:val="15"/>
                          <w:szCs w:val="15"/>
                        </w:rPr>
                      </w:pPr>
                      <w:r>
                        <w:rPr>
                          <w:rFonts w:ascii="宋体" w:hAnsi="宋体" w:cs="宋体" w:eastAsia="宋体" w:hint="default"/>
                          <w:spacing w:val="-21"/>
                          <w:w w:val="95"/>
                          <w:sz w:val="15"/>
                          <w:szCs w:val="15"/>
                        </w:rPr>
                        <w:t>额后的余额</w:t>
                      </w:r>
                    </w:p>
                  </w:txbxContent>
                </v:textbox>
                <w10:wrap type="none"/>
              </v:shape>
              <v:shape style="position:absolute;left:137;top:2386;width:2751;height:5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实益达科技</w:t>
                      </w:r>
                    </w:p>
                    <w:p>
                      <w:pPr>
                        <w:spacing w:line="240" w:lineRule="auto" w:before="8"/>
                        <w:rPr>
                          <w:rFonts w:ascii="宋体" w:hAnsi="宋体" w:cs="宋体" w:eastAsia="宋体" w:hint="default"/>
                          <w:b/>
                          <w:bCs/>
                          <w:sz w:val="15"/>
                          <w:szCs w:val="15"/>
                        </w:rPr>
                      </w:pPr>
                    </w:p>
                    <w:p>
                      <w:pPr>
                        <w:tabs>
                          <w:tab w:pos="1845" w:val="left" w:leader="none"/>
                          <w:tab w:pos="2496" w:val="left" w:leader="none"/>
                        </w:tabs>
                        <w:spacing w:before="0"/>
                        <w:ind w:left="0" w:right="0" w:firstLine="0"/>
                        <w:jc w:val="left"/>
                        <w:rPr>
                          <w:rFonts w:ascii="宋体" w:hAnsi="宋体" w:cs="宋体" w:eastAsia="宋体" w:hint="default"/>
                          <w:sz w:val="15"/>
                          <w:szCs w:val="15"/>
                        </w:rPr>
                      </w:pPr>
                      <w:r>
                        <w:rPr>
                          <w:rFonts w:ascii="宋体" w:hAnsi="宋体" w:cs="宋体" w:eastAsia="宋体" w:hint="default"/>
                          <w:spacing w:val="-26"/>
                          <w:sz w:val="15"/>
                          <w:szCs w:val="15"/>
                        </w:rPr>
                        <w:t>（香港）有限   </w:t>
                      </w:r>
                      <w:r>
                        <w:rPr>
                          <w:rFonts w:ascii="宋体" w:hAnsi="宋体" w:cs="宋体" w:eastAsia="宋体" w:hint="default"/>
                          <w:spacing w:val="-15"/>
                          <w:sz w:val="15"/>
                          <w:szCs w:val="15"/>
                        </w:rPr>
                        <w:t> </w:t>
                      </w:r>
                      <w:r>
                        <w:rPr>
                          <w:rFonts w:ascii="宋体" w:hAnsi="宋体" w:cs="宋体" w:eastAsia="宋体" w:hint="default"/>
                          <w:spacing w:val="-21"/>
                          <w:sz w:val="15"/>
                          <w:szCs w:val="15"/>
                        </w:rPr>
                        <w:t>全资子公司</w:t>
                        <w:tab/>
                      </w:r>
                      <w:r>
                        <w:rPr>
                          <w:rFonts w:ascii="宋体" w:hAnsi="宋体" w:cs="宋体" w:eastAsia="宋体" w:hint="default"/>
                          <w:spacing w:val="-12"/>
                          <w:sz w:val="15"/>
                          <w:szCs w:val="15"/>
                        </w:rPr>
                        <w:t>香港</w:t>
                        <w:tab/>
                      </w:r>
                      <w:r>
                        <w:rPr>
                          <w:rFonts w:ascii="宋体" w:hAnsi="宋体" w:cs="宋体" w:eastAsia="宋体" w:hint="default"/>
                          <w:spacing w:val="-24"/>
                          <w:sz w:val="15"/>
                          <w:szCs w:val="15"/>
                        </w:rPr>
                        <w:t>商业</w:t>
                      </w:r>
                      <w:r>
                        <w:rPr>
                          <w:rFonts w:ascii="宋体" w:hAnsi="宋体" w:cs="宋体" w:eastAsia="宋体" w:hint="default"/>
                          <w:sz w:val="15"/>
                          <w:szCs w:val="15"/>
                        </w:rPr>
                      </w:r>
                    </w:p>
                  </w:txbxContent>
                </v:textbox>
                <w10:wrap type="none"/>
              </v:shape>
              <v:shape style="position:absolute;left:3495;top:2786;width:1376;height:152" type="#_x0000_t202" filled="false" stroked="false">
                <v:textbox inset="0,0,0,0">
                  <w:txbxContent>
                    <w:p>
                      <w:pPr>
                        <w:tabs>
                          <w:tab w:pos="718"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2"/>
                          <w:sz w:val="15"/>
                          <w:szCs w:val="15"/>
                        </w:rPr>
                        <w:t>HKD50.00</w:t>
                        <w:tab/>
                      </w:r>
                      <w:r>
                        <w:rPr>
                          <w:rFonts w:ascii="宋体" w:hAnsi="宋体" w:cs="宋体" w:eastAsia="宋体" w:hint="default"/>
                          <w:spacing w:val="-21"/>
                          <w:sz w:val="15"/>
                          <w:szCs w:val="15"/>
                        </w:rPr>
                        <w:t>进出口贸易</w:t>
                      </w:r>
                    </w:p>
                  </w:txbxContent>
                </v:textbox>
                <w10:wrap type="none"/>
              </v:shape>
              <v:shape style="position:absolute;left:5411;top:2786;width:32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11"/>
                          <w:sz w:val="15"/>
                        </w:rPr>
                        <w:t>51.97</w:t>
                      </w:r>
                    </w:p>
                  </w:txbxContent>
                </v:textbox>
                <w10:wrap type="none"/>
              </v:shape>
              <v:shape style="position:absolute;left:7969;top:2786;width:2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9"/>
                          <w:sz w:val="15"/>
                        </w:rPr>
                        <w:t>100</w:t>
                      </w:r>
                    </w:p>
                  </w:txbxContent>
                </v:textbox>
                <w10:wrap type="none"/>
              </v:shape>
              <v:shape style="position:absolute;left:9450;top:2786;width:2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9"/>
                          <w:sz w:val="15"/>
                        </w:rPr>
                        <w:t>100</w:t>
                      </w:r>
                    </w:p>
                  </w:txbxContent>
                </v:textbox>
                <w10:wrap type="none"/>
              </v:shape>
              <v:shape style="position:absolute;left:10235;top:2786;width:15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是</w:t>
                      </w:r>
                    </w:p>
                  </w:txbxContent>
                </v:textbox>
                <w10:wrap type="none"/>
              </v:shape>
              <v:shape style="position:absolute;left:137;top:3185;width:25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4"/>
                          <w:sz w:val="15"/>
                          <w:szCs w:val="15"/>
                        </w:rPr>
                        <w:t>公司</w:t>
                      </w:r>
                      <w:r>
                        <w:rPr>
                          <w:rFonts w:ascii="宋体" w:hAnsi="宋体" w:cs="宋体" w:eastAsia="宋体" w:hint="default"/>
                          <w:sz w:val="15"/>
                          <w:szCs w:val="15"/>
                        </w:rPr>
                      </w:r>
                    </w:p>
                  </w:txbxContent>
                </v:textbox>
                <w10:wrap type="none"/>
              </v:shape>
            </v:group>
          </v:group>
        </w:pict>
      </w:r>
      <w:r>
        <w:rPr>
          <w:rFonts w:ascii="宋体" w:hAnsi="宋体" w:cs="宋体" w:eastAsia="宋体" w:hint="default"/>
          <w:position w:val="-68"/>
          <w:sz w:val="20"/>
          <w:szCs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600" w:right="83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通过同一控制下企业合并取得的子公司</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5"/>
          <w:szCs w:val="25"/>
        </w:rPr>
      </w:pPr>
    </w:p>
    <w:p>
      <w:pPr>
        <w:spacing w:before="0"/>
        <w:ind w:left="660" w:right="8335" w:firstLine="0"/>
        <w:jc w:val="left"/>
        <w:rPr>
          <w:rFonts w:ascii="宋体" w:hAnsi="宋体" w:cs="宋体" w:eastAsia="宋体" w:hint="default"/>
          <w:sz w:val="21"/>
          <w:szCs w:val="21"/>
        </w:rPr>
      </w:pPr>
      <w:r>
        <w:rPr>
          <w:rFonts w:ascii="宋体" w:hAnsi="宋体" w:cs="宋体" w:eastAsia="宋体" w:hint="default"/>
          <w:sz w:val="21"/>
          <w:szCs w:val="21"/>
        </w:rPr>
        <w:t>无通过同一控制下企业合并取得的子公司。</w:t>
      </w:r>
    </w:p>
    <w:p>
      <w:pPr>
        <w:spacing w:after="0"/>
        <w:jc w:val="left"/>
        <w:rPr>
          <w:rFonts w:ascii="宋体" w:hAnsi="宋体" w:cs="宋体" w:eastAsia="宋体" w:hint="default"/>
          <w:sz w:val="21"/>
          <w:szCs w:val="21"/>
        </w:rPr>
        <w:sectPr>
          <w:headerReference w:type="default" r:id="rId62"/>
          <w:footerReference w:type="default" r:id="rId63"/>
          <w:pgSz w:w="16840" w:h="11910" w:orient="landscape"/>
          <w:pgMar w:header="933" w:footer="980" w:top="1120" w:bottom="1160" w:left="1200" w:right="0"/>
          <w:pgNumType w:start="96"/>
        </w:sectPr>
      </w:pPr>
    </w:p>
    <w:p>
      <w:pPr>
        <w:spacing w:line="240" w:lineRule="auto" w:before="0"/>
        <w:rPr>
          <w:rFonts w:ascii="宋体" w:hAnsi="宋体" w:cs="宋体" w:eastAsia="宋体" w:hint="default"/>
          <w:sz w:val="20"/>
          <w:szCs w:val="20"/>
        </w:rPr>
      </w:pPr>
      <w:r>
        <w:rPr/>
        <w:pict>
          <v:group style="position:absolute;margin-left:66.599998pt;margin-top:249.530014pt;width:708.85pt;height:5.4pt;mso-position-horizontal-relative:page;mso-position-vertical-relative:page;z-index:-1135912" coordorigin="1332,4991" coordsize="14177,108">
            <v:shape style="position:absolute;left:1332;top:4991;width:1215;height:108" type="#_x0000_t75" stroked="false">
              <v:imagedata r:id="rId73" o:title=""/>
            </v:shape>
            <v:shape style="position:absolute;left:2523;top:5087;width:749;height:12" type="#_x0000_t75" stroked="false">
              <v:imagedata r:id="rId74" o:title=""/>
            </v:shape>
            <v:shape style="position:absolute;left:3257;top:5087;width:770;height:12" type="#_x0000_t75" stroked="false">
              <v:imagedata r:id="rId75" o:title=""/>
            </v:shape>
            <v:shape style="position:absolute;left:4013;top:5087;width:955;height:12" type="#_x0000_t75" stroked="false">
              <v:imagedata r:id="rId76" o:title=""/>
            </v:shape>
            <v:shape style="position:absolute;left:4954;top:5087;width:1222;height:12" type="#_x0000_t75" stroked="false">
              <v:imagedata r:id="rId77" o:title=""/>
            </v:shape>
            <v:shape style="position:absolute;left:6162;top:5087;width:1322;height:12" type="#_x0000_t75" stroked="false">
              <v:imagedata r:id="rId78" o:title=""/>
            </v:shape>
            <v:shape style="position:absolute;left:7470;top:5087;width:1056;height:12" type="#_x0000_t75" stroked="false">
              <v:imagedata r:id="rId79" o:title=""/>
            </v:shape>
            <v:shape style="position:absolute;left:8511;top:5087;width:1136;height:12" type="#_x0000_t75" stroked="false">
              <v:imagedata r:id="rId80" o:title=""/>
            </v:shape>
            <v:shape style="position:absolute;left:9633;top:5087;width:773;height:12" type="#_x0000_t75" stroked="false">
              <v:imagedata r:id="rId81" o:title=""/>
            </v:shape>
            <v:shape style="position:absolute;left:10391;top:5087;width:842;height:12" type="#_x0000_t75" stroked="false">
              <v:imagedata r:id="rId82" o:title=""/>
            </v:shape>
            <v:shape style="position:absolute;left:11219;top:5087;width:756;height:12" type="#_x0000_t75" stroked="false">
              <v:imagedata r:id="rId83" o:title=""/>
            </v:shape>
            <v:shape style="position:absolute;left:11961;top:5087;width:937;height:12" type="#_x0000_t75" stroked="false">
              <v:imagedata r:id="rId84" o:title=""/>
            </v:shape>
            <v:shape style="position:absolute;left:12883;top:5087;width:958;height:12" type="#_x0000_t75" stroked="false">
              <v:imagedata r:id="rId85" o:title=""/>
            </v:shape>
            <v:shape style="position:absolute;left:13826;top:5089;width:1682;height:10" type="#_x0000_t75" stroked="false">
              <v:imagedata r:id="rId86" o:title=""/>
            </v:shape>
            <w10:wrap type="none"/>
          </v:group>
        </w:pict>
      </w:r>
      <w:r>
        <w:rPr/>
        <w:pict>
          <v:group style="position:absolute;margin-left:66.599998pt;margin-top:358.990021pt;width:708.85pt;height:.5pt;mso-position-horizontal-relative:page;mso-position-vertical-relative:page;z-index:-1135888" coordorigin="1332,7180" coordsize="14177,10">
            <v:shape style="position:absolute;left:1332;top:7180;width:1196;height:10" type="#_x0000_t75" stroked="false">
              <v:imagedata r:id="rId87" o:title=""/>
            </v:shape>
            <v:shape style="position:absolute;left:2523;top:7180;width:739;height:10" type="#_x0000_t75" stroked="false">
              <v:imagedata r:id="rId88" o:title=""/>
            </v:shape>
            <v:shape style="position:absolute;left:3257;top:7180;width:761;height:10" type="#_x0000_t75" stroked="false">
              <v:imagedata r:id="rId89" o:title=""/>
            </v:shape>
            <v:shape style="position:absolute;left:4013;top:7180;width:946;height:10" type="#_x0000_t75" stroked="false">
              <v:imagedata r:id="rId90" o:title=""/>
            </v:shape>
            <v:shape style="position:absolute;left:4954;top:7180;width:1213;height:10" type="#_x0000_t75" stroked="false">
              <v:imagedata r:id="rId91" o:title=""/>
            </v:shape>
            <v:shape style="position:absolute;left:6162;top:7180;width:1313;height:10" type="#_x0000_t75" stroked="false">
              <v:imagedata r:id="rId92" o:title=""/>
            </v:shape>
            <v:shape style="position:absolute;left:7470;top:7180;width:1046;height:10" type="#_x0000_t75" stroked="false">
              <v:imagedata r:id="rId93" o:title=""/>
            </v:shape>
            <v:shape style="position:absolute;left:8511;top:7180;width:1884;height:10" type="#_x0000_t75" stroked="false">
              <v:imagedata r:id="rId94" o:title=""/>
            </v:shape>
            <v:shape style="position:absolute;left:10391;top:7180;width:833;height:10" type="#_x0000_t75" stroked="false">
              <v:imagedata r:id="rId95" o:title=""/>
            </v:shape>
            <v:shape style="position:absolute;left:11219;top:7180;width:746;height:10" type="#_x0000_t75" stroked="false">
              <v:imagedata r:id="rId96" o:title=""/>
            </v:shape>
            <v:shape style="position:absolute;left:11961;top:7180;width:1870;height:10" type="#_x0000_t75" stroked="false">
              <v:imagedata r:id="rId97" o:title=""/>
            </v:shape>
            <v:shape style="position:absolute;left:13826;top:7180;width:1682;height:10" type="#_x0000_t75" stroked="false">
              <v:imagedata r:id="rId86" o:title=""/>
            </v:shape>
            <w10:wrap type="none"/>
          </v:group>
        </w:pict>
      </w:r>
    </w:p>
    <w:p>
      <w:pPr>
        <w:spacing w:line="240" w:lineRule="auto" w:before="12"/>
        <w:rPr>
          <w:rFonts w:ascii="宋体" w:hAnsi="宋体" w:cs="宋体" w:eastAsia="宋体" w:hint="default"/>
          <w:sz w:val="24"/>
          <w:szCs w:val="24"/>
        </w:rPr>
      </w:pPr>
    </w:p>
    <w:p>
      <w:pPr>
        <w:spacing w:before="44"/>
        <w:ind w:left="662" w:right="8335" w:firstLine="0"/>
        <w:jc w:val="left"/>
        <w:rPr>
          <w:rFonts w:ascii="宋体" w:hAnsi="宋体" w:cs="宋体" w:eastAsia="宋体" w:hint="default"/>
          <w:sz w:val="18"/>
          <w:szCs w:val="18"/>
        </w:rPr>
      </w:pPr>
      <w:r>
        <w:rPr/>
        <w:pict>
          <v:shape style="position:absolute;margin-left:126.379997pt;margin-top:44.271729pt;width:.48pt;height:.12pt;mso-position-horizontal-relative:page;mso-position-vertical-relative:paragraph;z-index:-1136224" type="#_x0000_t75" stroked="false">
            <v:imagedata r:id="rId98" o:title=""/>
          </v:shape>
        </w:pict>
      </w:r>
      <w:r>
        <w:rPr/>
        <w:pict>
          <v:shape style="position:absolute;margin-left:163.100006pt;margin-top:44.271729pt;width:.48pt;height:.12pt;mso-position-horizontal-relative:page;mso-position-vertical-relative:paragraph;z-index:-1136200" type="#_x0000_t75" stroked="false">
            <v:imagedata r:id="rId98" o:title=""/>
          </v:shape>
        </w:pict>
      </w:r>
      <w:r>
        <w:rPr/>
        <w:pict>
          <v:shape style="position:absolute;margin-left:200.899994pt;margin-top:44.271729pt;width:.48pt;height:.12pt;mso-position-horizontal-relative:page;mso-position-vertical-relative:paragraph;z-index:-1136176" type="#_x0000_t75" stroked="false">
            <v:imagedata r:id="rId98" o:title=""/>
          </v:shape>
        </w:pict>
      </w:r>
      <w:r>
        <w:rPr/>
        <w:pict>
          <v:shape style="position:absolute;margin-left:247.940002pt;margin-top:44.271729pt;width:.48pt;height:.12pt;mso-position-horizontal-relative:page;mso-position-vertical-relative:paragraph;z-index:-1136152" type="#_x0000_t75" stroked="false">
            <v:imagedata r:id="rId98" o:title=""/>
          </v:shape>
        </w:pict>
      </w:r>
      <w:r>
        <w:rPr/>
        <w:pict>
          <v:shape style="position:absolute;margin-left:308.329987pt;margin-top:44.271729pt;width:.48001pt;height:.12pt;mso-position-horizontal-relative:page;mso-position-vertical-relative:paragraph;z-index:-1136128" type="#_x0000_t75" stroked="false">
            <v:imagedata r:id="rId98" o:title=""/>
          </v:shape>
        </w:pict>
      </w:r>
      <w:r>
        <w:rPr/>
        <w:pict>
          <v:shape style="position:absolute;margin-left:373.730011pt;margin-top:44.271729pt;width:.48001pt;height:.12pt;mso-position-horizontal-relative:page;mso-position-vertical-relative:paragraph;z-index:-1136104" type="#_x0000_t75" stroked="false">
            <v:imagedata r:id="rId98" o:title=""/>
          </v:shape>
        </w:pict>
      </w:r>
      <w:r>
        <w:rPr/>
        <w:pict>
          <v:shape style="position:absolute;margin-left:425.809998pt;margin-top:44.271729pt;width:.47998pt;height:.12pt;mso-position-horizontal-relative:page;mso-position-vertical-relative:paragraph;z-index:-1136080" type="#_x0000_t75" stroked="false">
            <v:imagedata r:id="rId98" o:title=""/>
          </v:shape>
        </w:pict>
      </w:r>
      <w:r>
        <w:rPr/>
        <w:pict>
          <v:shape style="position:absolute;margin-left:481.869995pt;margin-top:44.271729pt;width:.47998pt;height:.12pt;mso-position-horizontal-relative:page;mso-position-vertical-relative:paragraph;z-index:-1136056" type="#_x0000_t75" stroked="false">
            <v:imagedata r:id="rId98" o:title=""/>
          </v:shape>
        </w:pict>
      </w:r>
      <w:r>
        <w:rPr/>
        <w:pict>
          <v:shape style="position:absolute;margin-left:519.789978pt;margin-top:44.271729pt;width:.47998pt;height:.12pt;mso-position-horizontal-relative:page;mso-position-vertical-relative:paragraph;z-index:-1136032" type="#_x0000_t75" stroked="false">
            <v:imagedata r:id="rId98" o:title=""/>
          </v:shape>
        </w:pict>
      </w:r>
      <w:r>
        <w:rPr/>
        <w:pict>
          <v:shape style="position:absolute;margin-left:561.190002pt;margin-top:44.271729pt;width:.47998pt;height:.12pt;mso-position-horizontal-relative:page;mso-position-vertical-relative:paragraph;z-index:-1136008" type="#_x0000_t75" stroked="false">
            <v:imagedata r:id="rId98" o:title=""/>
          </v:shape>
        </w:pict>
      </w:r>
      <w:r>
        <w:rPr/>
        <w:pict>
          <v:shape style="position:absolute;margin-left:598.270020pt;margin-top:44.271729pt;width:.48004pt;height:.12pt;mso-position-horizontal-relative:page;mso-position-vertical-relative:paragraph;z-index:-1135984" type="#_x0000_t75" stroked="false">
            <v:imagedata r:id="rId98" o:title=""/>
          </v:shape>
        </w:pict>
      </w:r>
      <w:r>
        <w:rPr/>
        <w:pict>
          <v:shape style="position:absolute;margin-left:644.380005pt;margin-top:44.271729pt;width:.48004pt;height:.12pt;mso-position-horizontal-relative:page;mso-position-vertical-relative:paragraph;z-index:-1135960" type="#_x0000_t75" stroked="false">
            <v:imagedata r:id="rId98" o:title=""/>
          </v:shape>
        </w:pict>
      </w:r>
      <w:r>
        <w:rPr/>
        <w:pict>
          <v:shape style="position:absolute;margin-left:691.539978pt;margin-top:44.271729pt;width:.47998pt;height:.12pt;mso-position-horizontal-relative:page;mso-position-vertical-relative:paragraph;z-index:-1135936" type="#_x0000_t75" stroked="false">
            <v:imagedata r:id="rId98" o:title=""/>
          </v:shape>
        </w:pict>
      </w:r>
      <w:r>
        <w:rPr>
          <w:rFonts w:ascii="宋体" w:hAnsi="宋体" w:cs="宋体" w:eastAsia="宋体" w:hint="default"/>
          <w:b/>
          <w:bCs/>
          <w:sz w:val="18"/>
          <w:szCs w:val="18"/>
        </w:rPr>
        <w:t>3.</w:t>
      </w:r>
      <w:r>
        <w:rPr>
          <w:rFonts w:ascii="宋体" w:hAnsi="宋体" w:cs="宋体" w:eastAsia="宋体" w:hint="default"/>
          <w:b/>
          <w:bCs/>
          <w:sz w:val="18"/>
          <w:szCs w:val="18"/>
        </w:rPr>
        <w:t>通过非同一控制下企业合并取得的子公司</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1215"/>
        <w:gridCol w:w="734"/>
        <w:gridCol w:w="756"/>
        <w:gridCol w:w="941"/>
        <w:gridCol w:w="1208"/>
        <w:gridCol w:w="1308"/>
        <w:gridCol w:w="1042"/>
        <w:gridCol w:w="1121"/>
        <w:gridCol w:w="758"/>
        <w:gridCol w:w="828"/>
        <w:gridCol w:w="742"/>
        <w:gridCol w:w="922"/>
        <w:gridCol w:w="943"/>
        <w:gridCol w:w="1673"/>
      </w:tblGrid>
      <w:tr>
        <w:trPr>
          <w:trHeight w:val="2506" w:hRule="exact"/>
        </w:trPr>
        <w:tc>
          <w:tcPr>
            <w:tcW w:w="1215"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pacing w:val="-23"/>
                <w:sz w:val="18"/>
                <w:szCs w:val="18"/>
              </w:rPr>
              <w:t>子公司全称</w:t>
            </w:r>
          </w:p>
        </w:tc>
        <w:tc>
          <w:tcPr>
            <w:tcW w:w="73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405" w:lineRule="auto"/>
              <w:ind w:left="208" w:right="134" w:hanging="75"/>
              <w:jc w:val="left"/>
              <w:rPr>
                <w:rFonts w:ascii="宋体" w:hAnsi="宋体" w:cs="宋体" w:eastAsia="宋体" w:hint="default"/>
                <w:sz w:val="18"/>
                <w:szCs w:val="18"/>
              </w:rPr>
            </w:pPr>
            <w:r>
              <w:rPr>
                <w:rFonts w:ascii="宋体" w:hAnsi="宋体" w:cs="宋体" w:eastAsia="宋体" w:hint="default"/>
                <w:spacing w:val="-29"/>
                <w:sz w:val="18"/>
                <w:szCs w:val="18"/>
              </w:rPr>
              <w:t>子公司 类型</w:t>
            </w:r>
            <w:r>
              <w:rPr>
                <w:rFonts w:ascii="宋体" w:hAnsi="宋体" w:cs="宋体" w:eastAsia="宋体" w:hint="default"/>
                <w:sz w:val="18"/>
                <w:szCs w:val="18"/>
              </w:rPr>
            </w:r>
          </w:p>
        </w:tc>
        <w:tc>
          <w:tcPr>
            <w:tcW w:w="75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pacing w:val="-29"/>
                <w:sz w:val="18"/>
                <w:szCs w:val="18"/>
              </w:rPr>
              <w:t>注册地</w:t>
            </w:r>
            <w:r>
              <w:rPr>
                <w:rFonts w:ascii="宋体" w:hAnsi="宋体" w:cs="宋体" w:eastAsia="宋体" w:hint="default"/>
                <w:sz w:val="18"/>
                <w:szCs w:val="18"/>
              </w:rPr>
            </w:r>
          </w:p>
        </w:tc>
        <w:tc>
          <w:tcPr>
            <w:tcW w:w="941"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29"/>
                <w:sz w:val="18"/>
                <w:szCs w:val="18"/>
              </w:rPr>
              <w:t>业务性质</w:t>
            </w:r>
            <w:r>
              <w:rPr>
                <w:rFonts w:ascii="宋体" w:hAnsi="宋体" w:cs="宋体" w:eastAsia="宋体" w:hint="default"/>
                <w:sz w:val="18"/>
                <w:szCs w:val="18"/>
              </w:rPr>
            </w:r>
          </w:p>
        </w:tc>
        <w:tc>
          <w:tcPr>
            <w:tcW w:w="120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pacing w:val="-29"/>
                <w:sz w:val="18"/>
                <w:szCs w:val="18"/>
              </w:rPr>
              <w:t>注册资本</w:t>
            </w:r>
            <w:r>
              <w:rPr>
                <w:rFonts w:ascii="宋体" w:hAnsi="宋体" w:cs="宋体" w:eastAsia="宋体" w:hint="default"/>
                <w:sz w:val="18"/>
                <w:szCs w:val="18"/>
              </w:rPr>
            </w:r>
          </w:p>
        </w:tc>
        <w:tc>
          <w:tcPr>
            <w:tcW w:w="130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29"/>
                <w:sz w:val="18"/>
                <w:szCs w:val="18"/>
              </w:rPr>
              <w:t>经营范围</w:t>
            </w:r>
            <w:r>
              <w:rPr>
                <w:rFonts w:ascii="宋体" w:hAnsi="宋体" w:cs="宋体" w:eastAsia="宋体" w:hint="default"/>
                <w:sz w:val="18"/>
                <w:szCs w:val="18"/>
              </w:rPr>
            </w:r>
          </w:p>
        </w:tc>
        <w:tc>
          <w:tcPr>
            <w:tcW w:w="104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32" w:lineRule="exact"/>
              <w:ind w:left="364" w:right="106" w:hanging="228"/>
              <w:jc w:val="left"/>
              <w:rPr>
                <w:rFonts w:ascii="宋体" w:hAnsi="宋体" w:cs="宋体" w:eastAsia="宋体" w:hint="default"/>
                <w:sz w:val="18"/>
                <w:szCs w:val="18"/>
              </w:rPr>
            </w:pPr>
            <w:r>
              <w:rPr>
                <w:rFonts w:ascii="宋体" w:hAnsi="宋体" w:cs="宋体" w:eastAsia="宋体" w:hint="default"/>
                <w:spacing w:val="-23"/>
                <w:sz w:val="18"/>
                <w:szCs w:val="18"/>
              </w:rPr>
              <w:t>年末实际投</w:t>
            </w:r>
            <w:r>
              <w:rPr>
                <w:rFonts w:ascii="宋体" w:hAnsi="宋体" w:cs="宋体" w:eastAsia="宋体" w:hint="default"/>
                <w:sz w:val="18"/>
                <w:szCs w:val="18"/>
              </w:rPr>
              <w:t> </w:t>
            </w:r>
            <w:r>
              <w:rPr>
                <w:rFonts w:ascii="宋体" w:hAnsi="宋体" w:cs="宋体" w:eastAsia="宋体" w:hint="default"/>
                <w:spacing w:val="-29"/>
                <w:sz w:val="18"/>
                <w:szCs w:val="18"/>
              </w:rPr>
              <w:t>资额</w:t>
            </w:r>
            <w:r>
              <w:rPr>
                <w:rFonts w:ascii="宋体" w:hAnsi="宋体" w:cs="宋体" w:eastAsia="宋体" w:hint="default"/>
                <w:sz w:val="18"/>
                <w:szCs w:val="18"/>
              </w:rPr>
            </w:r>
          </w:p>
        </w:tc>
        <w:tc>
          <w:tcPr>
            <w:tcW w:w="112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408" w:lineRule="auto"/>
              <w:ind w:left="175" w:right="147"/>
              <w:jc w:val="both"/>
              <w:rPr>
                <w:rFonts w:ascii="宋体" w:hAnsi="宋体" w:cs="宋体" w:eastAsia="宋体" w:hint="default"/>
                <w:sz w:val="18"/>
                <w:szCs w:val="18"/>
              </w:rPr>
            </w:pPr>
            <w:r>
              <w:rPr>
                <w:rFonts w:ascii="宋体" w:hAnsi="宋体" w:cs="宋体" w:eastAsia="宋体" w:hint="default"/>
                <w:spacing w:val="-23"/>
                <w:sz w:val="18"/>
                <w:szCs w:val="18"/>
              </w:rPr>
              <w:t>实质上构成</w:t>
            </w:r>
            <w:r>
              <w:rPr>
                <w:rFonts w:ascii="宋体" w:hAnsi="宋体" w:cs="宋体" w:eastAsia="宋体" w:hint="default"/>
                <w:sz w:val="18"/>
                <w:szCs w:val="18"/>
              </w:rPr>
              <w:t> </w:t>
            </w:r>
            <w:r>
              <w:rPr>
                <w:rFonts w:ascii="宋体" w:hAnsi="宋体" w:cs="宋体" w:eastAsia="宋体" w:hint="default"/>
                <w:spacing w:val="-23"/>
                <w:sz w:val="18"/>
                <w:szCs w:val="18"/>
              </w:rPr>
              <w:t>对子公司净</w:t>
            </w:r>
            <w:r>
              <w:rPr>
                <w:rFonts w:ascii="宋体" w:hAnsi="宋体" w:cs="宋体" w:eastAsia="宋体" w:hint="default"/>
                <w:sz w:val="18"/>
                <w:szCs w:val="18"/>
              </w:rPr>
              <w:t> </w:t>
            </w:r>
            <w:r>
              <w:rPr>
                <w:rFonts w:ascii="宋体" w:hAnsi="宋体" w:cs="宋体" w:eastAsia="宋体" w:hint="default"/>
                <w:spacing w:val="-23"/>
                <w:sz w:val="18"/>
                <w:szCs w:val="18"/>
              </w:rPr>
              <w:t>投资的其他</w:t>
            </w:r>
            <w:r>
              <w:rPr>
                <w:rFonts w:ascii="宋体" w:hAnsi="宋体" w:cs="宋体" w:eastAsia="宋体" w:hint="default"/>
                <w:sz w:val="18"/>
                <w:szCs w:val="18"/>
              </w:rPr>
              <w:t> </w:t>
            </w:r>
            <w:r>
              <w:rPr>
                <w:rFonts w:ascii="宋体" w:hAnsi="宋体" w:cs="宋体" w:eastAsia="宋体" w:hint="default"/>
                <w:spacing w:val="-29"/>
                <w:sz w:val="18"/>
                <w:szCs w:val="18"/>
              </w:rPr>
              <w:t>项目余额</w:t>
            </w:r>
            <w:r>
              <w:rPr>
                <w:rFonts w:ascii="宋体" w:hAnsi="宋体" w:cs="宋体" w:eastAsia="宋体" w:hint="default"/>
                <w:sz w:val="18"/>
                <w:szCs w:val="18"/>
              </w:rPr>
            </w:r>
          </w:p>
        </w:tc>
        <w:tc>
          <w:tcPr>
            <w:tcW w:w="75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405" w:lineRule="auto"/>
              <w:ind w:left="182" w:right="149" w:hanging="39"/>
              <w:jc w:val="left"/>
              <w:rPr>
                <w:rFonts w:ascii="宋体" w:hAnsi="宋体" w:cs="宋体" w:eastAsia="宋体" w:hint="default"/>
                <w:sz w:val="18"/>
                <w:szCs w:val="18"/>
              </w:rPr>
            </w:pPr>
            <w:r>
              <w:rPr>
                <w:rFonts w:ascii="宋体" w:hAnsi="宋体" w:cs="宋体" w:eastAsia="宋体" w:hint="default"/>
                <w:spacing w:val="-29"/>
                <w:sz w:val="18"/>
                <w:szCs w:val="18"/>
              </w:rPr>
              <w:t>持股比 </w:t>
            </w:r>
            <w:r>
              <w:rPr>
                <w:rFonts w:ascii="宋体" w:hAnsi="宋体" w:cs="宋体" w:eastAsia="宋体" w:hint="default"/>
                <w:spacing w:val="-18"/>
                <w:sz w:val="18"/>
                <w:szCs w:val="18"/>
              </w:rPr>
              <w:t>例</w:t>
            </w:r>
            <w:r>
              <w:rPr>
                <w:rFonts w:ascii="宋体" w:hAnsi="宋体" w:cs="宋体" w:eastAsia="宋体" w:hint="default"/>
                <w:spacing w:val="-18"/>
                <w:sz w:val="18"/>
                <w:szCs w:val="18"/>
              </w:rPr>
              <w:t>(%)</w:t>
            </w:r>
            <w:r>
              <w:rPr>
                <w:rFonts w:ascii="宋体" w:hAnsi="宋体" w:cs="宋体" w:eastAsia="宋体" w:hint="default"/>
                <w:sz w:val="18"/>
                <w:szCs w:val="18"/>
              </w:rPr>
            </w:r>
          </w:p>
        </w:tc>
        <w:tc>
          <w:tcPr>
            <w:tcW w:w="82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405" w:lineRule="auto"/>
              <w:ind w:left="216" w:right="108" w:hanging="113"/>
              <w:jc w:val="left"/>
              <w:rPr>
                <w:rFonts w:ascii="宋体" w:hAnsi="宋体" w:cs="宋体" w:eastAsia="宋体" w:hint="default"/>
                <w:sz w:val="18"/>
                <w:szCs w:val="18"/>
              </w:rPr>
            </w:pPr>
            <w:r>
              <w:rPr>
                <w:rFonts w:ascii="宋体" w:hAnsi="宋体" w:cs="宋体" w:eastAsia="宋体" w:hint="default"/>
                <w:spacing w:val="-29"/>
                <w:sz w:val="18"/>
                <w:szCs w:val="18"/>
              </w:rPr>
              <w:t>表决权比 </w:t>
            </w:r>
            <w:r>
              <w:rPr>
                <w:rFonts w:ascii="宋体" w:hAnsi="宋体" w:cs="宋体" w:eastAsia="宋体" w:hint="default"/>
                <w:spacing w:val="-18"/>
                <w:sz w:val="18"/>
                <w:szCs w:val="18"/>
              </w:rPr>
              <w:t>例</w:t>
            </w:r>
            <w:r>
              <w:rPr>
                <w:rFonts w:ascii="宋体" w:hAnsi="宋体" w:cs="宋体" w:eastAsia="宋体" w:hint="default"/>
                <w:spacing w:val="-18"/>
                <w:sz w:val="18"/>
                <w:szCs w:val="18"/>
              </w:rPr>
              <w:t>(%)</w:t>
            </w:r>
            <w:r>
              <w:rPr>
                <w:rFonts w:ascii="宋体" w:hAnsi="宋体" w:cs="宋体" w:eastAsia="宋体" w:hint="default"/>
                <w:sz w:val="18"/>
                <w:szCs w:val="18"/>
              </w:rPr>
            </w:r>
          </w:p>
        </w:tc>
        <w:tc>
          <w:tcPr>
            <w:tcW w:w="74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405" w:lineRule="auto"/>
              <w:ind w:left="136" w:right="139"/>
              <w:jc w:val="left"/>
              <w:rPr>
                <w:rFonts w:ascii="宋体" w:hAnsi="宋体" w:cs="宋体" w:eastAsia="宋体" w:hint="default"/>
                <w:sz w:val="18"/>
                <w:szCs w:val="18"/>
              </w:rPr>
            </w:pPr>
            <w:r>
              <w:rPr>
                <w:rFonts w:ascii="宋体" w:hAnsi="宋体" w:cs="宋体" w:eastAsia="宋体" w:hint="default"/>
                <w:spacing w:val="-29"/>
                <w:sz w:val="18"/>
                <w:szCs w:val="18"/>
              </w:rPr>
              <w:t>是否合 并报表</w:t>
            </w:r>
            <w:r>
              <w:rPr>
                <w:rFonts w:ascii="宋体" w:hAnsi="宋体" w:cs="宋体" w:eastAsia="宋体" w:hint="default"/>
                <w:sz w:val="18"/>
                <w:szCs w:val="18"/>
              </w:rPr>
            </w:r>
          </w:p>
        </w:tc>
        <w:tc>
          <w:tcPr>
            <w:tcW w:w="92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405" w:lineRule="auto"/>
              <w:ind w:left="302" w:right="154" w:hanging="152"/>
              <w:jc w:val="left"/>
              <w:rPr>
                <w:rFonts w:ascii="宋体" w:hAnsi="宋体" w:cs="宋体" w:eastAsia="宋体" w:hint="default"/>
                <w:sz w:val="18"/>
                <w:szCs w:val="18"/>
              </w:rPr>
            </w:pPr>
            <w:r>
              <w:rPr>
                <w:rFonts w:ascii="宋体" w:hAnsi="宋体" w:cs="宋体" w:eastAsia="宋体" w:hint="default"/>
                <w:spacing w:val="-29"/>
                <w:sz w:val="18"/>
                <w:szCs w:val="18"/>
              </w:rPr>
              <w:t>少数股东 权益</w:t>
            </w:r>
            <w:r>
              <w:rPr>
                <w:rFonts w:ascii="宋体" w:hAnsi="宋体" w:cs="宋体" w:eastAsia="宋体" w:hint="default"/>
                <w:sz w:val="18"/>
                <w:szCs w:val="18"/>
              </w:rPr>
            </w:r>
          </w:p>
        </w:tc>
        <w:tc>
          <w:tcPr>
            <w:tcW w:w="94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42"/>
              <w:ind w:left="163" w:right="163"/>
              <w:jc w:val="both"/>
              <w:rPr>
                <w:rFonts w:ascii="宋体" w:hAnsi="宋体" w:cs="宋体" w:eastAsia="宋体" w:hint="default"/>
                <w:sz w:val="18"/>
                <w:szCs w:val="18"/>
              </w:rPr>
            </w:pPr>
            <w:r>
              <w:rPr>
                <w:rFonts w:ascii="宋体" w:hAnsi="宋体" w:cs="宋体" w:eastAsia="宋体" w:hint="default"/>
                <w:spacing w:val="-29"/>
                <w:sz w:val="18"/>
                <w:szCs w:val="18"/>
              </w:rPr>
              <w:t>少数股东 权益中用 于冲减少 数股东损 益的金额</w:t>
            </w:r>
            <w:r>
              <w:rPr>
                <w:rFonts w:ascii="宋体" w:hAnsi="宋体" w:cs="宋体" w:eastAsia="宋体" w:hint="default"/>
                <w:sz w:val="18"/>
                <w:szCs w:val="18"/>
              </w:rPr>
            </w:r>
          </w:p>
        </w:tc>
        <w:tc>
          <w:tcPr>
            <w:tcW w:w="1673"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408" w:lineRule="auto"/>
              <w:ind w:left="146" w:right="125"/>
              <w:jc w:val="both"/>
              <w:rPr>
                <w:rFonts w:ascii="宋体" w:hAnsi="宋体" w:cs="宋体" w:eastAsia="宋体" w:hint="default"/>
                <w:sz w:val="18"/>
                <w:szCs w:val="18"/>
              </w:rPr>
            </w:pPr>
            <w:r>
              <w:rPr>
                <w:rFonts w:ascii="宋体" w:hAnsi="宋体" w:cs="宋体" w:eastAsia="宋体" w:hint="default"/>
                <w:spacing w:val="-26"/>
                <w:sz w:val="18"/>
                <w:szCs w:val="18"/>
              </w:rPr>
              <w:t>从母公司所有者权益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6"/>
                <w:sz w:val="18"/>
                <w:szCs w:val="18"/>
              </w:rPr>
              <w:t>冲减子公司少数股东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6"/>
                <w:sz w:val="18"/>
                <w:szCs w:val="18"/>
              </w:rPr>
              <w:t>分担的本年亏损超过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6"/>
                <w:sz w:val="18"/>
                <w:szCs w:val="18"/>
              </w:rPr>
              <w:t>少数股东在该子公司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6"/>
                <w:sz w:val="18"/>
                <w:szCs w:val="18"/>
              </w:rPr>
              <w:t>年初所有者权益中所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5"/>
                <w:sz w:val="18"/>
                <w:szCs w:val="18"/>
              </w:rPr>
              <w:t>享有份额后的余额</w:t>
            </w:r>
          </w:p>
        </w:tc>
      </w:tr>
      <w:tr>
        <w:trPr>
          <w:trHeight w:val="2167" w:hRule="exact"/>
        </w:trPr>
        <w:tc>
          <w:tcPr>
            <w:tcW w:w="121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405" w:lineRule="auto"/>
              <w:ind w:left="122" w:right="75"/>
              <w:jc w:val="left"/>
              <w:rPr>
                <w:rFonts w:ascii="宋体" w:hAnsi="宋体" w:cs="宋体" w:eastAsia="宋体" w:hint="default"/>
                <w:sz w:val="18"/>
                <w:szCs w:val="18"/>
              </w:rPr>
            </w:pPr>
            <w:r>
              <w:rPr>
                <w:rFonts w:ascii="宋体" w:hAnsi="宋体" w:cs="宋体" w:eastAsia="宋体" w:hint="default"/>
                <w:spacing w:val="-13"/>
                <w:sz w:val="18"/>
                <w:szCs w:val="18"/>
              </w:rPr>
              <w:t>无锡实益达电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3"/>
                <w:sz w:val="18"/>
                <w:szCs w:val="18"/>
              </w:rPr>
              <w:t>子有限公司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405" w:lineRule="auto"/>
              <w:ind w:left="103" w:right="72"/>
              <w:jc w:val="left"/>
              <w:rPr>
                <w:rFonts w:ascii="宋体" w:hAnsi="宋体" w:cs="宋体" w:eastAsia="宋体" w:hint="default"/>
                <w:sz w:val="18"/>
                <w:szCs w:val="18"/>
              </w:rPr>
            </w:pPr>
            <w:r>
              <w:rPr>
                <w:rFonts w:ascii="宋体" w:hAnsi="宋体" w:cs="宋体" w:eastAsia="宋体" w:hint="default"/>
                <w:spacing w:val="2"/>
                <w:sz w:val="18"/>
                <w:szCs w:val="18"/>
              </w:rPr>
              <w:t>全资子 </w:t>
            </w:r>
            <w:r>
              <w:rPr>
                <w:rFonts w:ascii="宋体" w:hAnsi="宋体" w:cs="宋体" w:eastAsia="宋体" w:hint="default"/>
                <w:spacing w:val="-29"/>
                <w:sz w:val="18"/>
                <w:szCs w:val="18"/>
              </w:rPr>
              <w:t>公司</w:t>
            </w:r>
            <w:r>
              <w:rPr>
                <w:rFonts w:ascii="宋体" w:hAnsi="宋体" w:cs="宋体" w:eastAsia="宋体" w:hint="default"/>
                <w:sz w:val="18"/>
                <w:szCs w:val="18"/>
              </w:rPr>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无锡</w:t>
            </w:r>
            <w:r>
              <w:rPr>
                <w:rFonts w:ascii="宋体" w:hAnsi="宋体" w:cs="宋体" w:eastAsia="宋体" w:hint="default"/>
                <w:sz w:val="18"/>
                <w:szCs w:val="18"/>
              </w:rPr>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工业</w:t>
            </w:r>
            <w:r>
              <w:rPr>
                <w:rFonts w:ascii="宋体" w:hAnsi="宋体" w:cs="宋体" w:eastAsia="宋体" w:hint="default"/>
                <w:sz w:val="18"/>
                <w:szCs w:val="18"/>
              </w:rPr>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USD4,800.00</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408" w:lineRule="auto"/>
              <w:ind w:left="103" w:right="74"/>
              <w:jc w:val="both"/>
              <w:rPr>
                <w:rFonts w:ascii="宋体" w:hAnsi="宋体" w:cs="宋体" w:eastAsia="宋体" w:hint="default"/>
                <w:sz w:val="18"/>
                <w:szCs w:val="18"/>
              </w:rPr>
            </w:pPr>
            <w:r>
              <w:rPr>
                <w:rFonts w:ascii="宋体" w:hAnsi="宋体" w:cs="宋体" w:eastAsia="宋体" w:hint="default"/>
                <w:spacing w:val="-21"/>
                <w:sz w:val="18"/>
                <w:szCs w:val="18"/>
              </w:rPr>
              <w:t>生产并销售电子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元器件（混合集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成电路）、电子产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sz w:val="18"/>
                <w:szCs w:val="18"/>
              </w:rPr>
              <w:t>品、数字放声设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5"/>
                <w:sz w:val="18"/>
              </w:rPr>
              <w:t>21,975.70</w:t>
            </w:r>
            <w:r>
              <w:rPr>
                <w:rFonts w:ascii="宋体"/>
                <w:sz w:val="18"/>
              </w:rPr>
            </w:r>
          </w:p>
        </w:tc>
        <w:tc>
          <w:tcPr>
            <w:tcW w:w="1121" w:type="dxa"/>
            <w:vMerge/>
            <w:tcBorders>
              <w:left w:val="single" w:sz="4" w:space="0" w:color="000000"/>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100.00</w:t>
            </w:r>
          </w:p>
        </w:tc>
        <w:tc>
          <w:tcPr>
            <w:tcW w:w="8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100.00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673" w:type="dxa"/>
            <w:vMerge/>
            <w:tcBorders>
              <w:left w:val="single" w:sz="4" w:space="0" w:color="000000"/>
              <w:right w:val="nil" w:sz="6" w:space="0" w:color="auto"/>
            </w:tcBorders>
          </w:tcPr>
          <w:p>
            <w:pPr/>
          </w:p>
        </w:tc>
      </w:tr>
      <w:tr>
        <w:trPr>
          <w:trHeight w:val="1220" w:hRule="exact"/>
        </w:trPr>
        <w:tc>
          <w:tcPr>
            <w:tcW w:w="1215" w:type="dxa"/>
            <w:tcBorders>
              <w:top w:val="nil" w:sz="6" w:space="0" w:color="auto"/>
              <w:left w:val="nil" w:sz="6" w:space="0" w:color="auto"/>
              <w:bottom w:val="single" w:sz="12" w:space="0" w:color="000000"/>
              <w:right w:val="single" w:sz="4" w:space="0" w:color="000000"/>
            </w:tcBorders>
          </w:tcPr>
          <w:p>
            <w:pPr>
              <w:pStyle w:val="TableParagraph"/>
              <w:spacing w:line="405" w:lineRule="auto" w:before="100"/>
              <w:ind w:left="122" w:right="75"/>
              <w:jc w:val="left"/>
              <w:rPr>
                <w:rFonts w:ascii="宋体" w:hAnsi="宋体" w:cs="宋体" w:eastAsia="宋体" w:hint="default"/>
                <w:sz w:val="18"/>
                <w:szCs w:val="18"/>
              </w:rPr>
            </w:pPr>
            <w:r>
              <w:rPr>
                <w:rFonts w:ascii="宋体" w:hAnsi="宋体" w:cs="宋体" w:eastAsia="宋体" w:hint="default"/>
                <w:spacing w:val="-13"/>
                <w:sz w:val="18"/>
                <w:szCs w:val="18"/>
              </w:rPr>
              <w:t>深圳市汇大光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电科技有限公</w:t>
            </w:r>
          </w:p>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405" w:lineRule="auto"/>
              <w:ind w:left="103" w:right="72"/>
              <w:jc w:val="left"/>
              <w:rPr>
                <w:rFonts w:ascii="宋体" w:hAnsi="宋体" w:cs="宋体" w:eastAsia="宋体" w:hint="default"/>
                <w:sz w:val="18"/>
                <w:szCs w:val="18"/>
              </w:rPr>
            </w:pPr>
            <w:r>
              <w:rPr>
                <w:rFonts w:ascii="宋体" w:hAnsi="宋体" w:cs="宋体" w:eastAsia="宋体" w:hint="default"/>
                <w:spacing w:val="2"/>
                <w:sz w:val="18"/>
                <w:szCs w:val="18"/>
              </w:rPr>
              <w:t>控股子 </w:t>
            </w:r>
            <w:r>
              <w:rPr>
                <w:rFonts w:ascii="宋体" w:hAnsi="宋体" w:cs="宋体" w:eastAsia="宋体" w:hint="default"/>
                <w:spacing w:val="-29"/>
                <w:sz w:val="18"/>
                <w:szCs w:val="18"/>
              </w:rPr>
              <w:t>公司</w:t>
            </w:r>
            <w:r>
              <w:rPr>
                <w:rFonts w:ascii="宋体" w:hAnsi="宋体" w:cs="宋体" w:eastAsia="宋体" w:hint="default"/>
                <w:sz w:val="18"/>
                <w:szCs w:val="18"/>
              </w:rPr>
            </w:r>
          </w:p>
        </w:tc>
        <w:tc>
          <w:tcPr>
            <w:tcW w:w="75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深圳</w:t>
            </w:r>
            <w:r>
              <w:rPr>
                <w:rFonts w:ascii="宋体" w:hAnsi="宋体" w:cs="宋体" w:eastAsia="宋体" w:hint="default"/>
                <w:sz w:val="18"/>
                <w:szCs w:val="18"/>
              </w:rPr>
            </w:r>
          </w:p>
        </w:tc>
        <w:tc>
          <w:tcPr>
            <w:tcW w:w="94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工业</w:t>
            </w:r>
            <w:r>
              <w:rPr>
                <w:rFonts w:ascii="宋体" w:hAnsi="宋体" w:cs="宋体" w:eastAsia="宋体" w:hint="default"/>
                <w:sz w:val="18"/>
                <w:szCs w:val="18"/>
              </w:rPr>
            </w:r>
          </w:p>
        </w:tc>
        <w:tc>
          <w:tcPr>
            <w:tcW w:w="120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85"/>
              <w:jc w:val="right"/>
              <w:rPr>
                <w:rFonts w:ascii="宋体" w:hAnsi="宋体" w:cs="宋体" w:eastAsia="宋体" w:hint="default"/>
                <w:sz w:val="18"/>
                <w:szCs w:val="18"/>
              </w:rPr>
            </w:pPr>
            <w:r>
              <w:rPr>
                <w:rFonts w:ascii="宋体"/>
                <w:spacing w:val="-13"/>
                <w:sz w:val="18"/>
              </w:rPr>
              <w:t>1,140.00</w:t>
            </w:r>
          </w:p>
        </w:tc>
        <w:tc>
          <w:tcPr>
            <w:tcW w:w="1308" w:type="dxa"/>
            <w:tcBorders>
              <w:top w:val="nil" w:sz="6" w:space="0" w:color="auto"/>
              <w:left w:val="single" w:sz="4" w:space="0" w:color="000000"/>
              <w:bottom w:val="single" w:sz="12" w:space="0" w:color="000000"/>
              <w:right w:val="single" w:sz="4" w:space="0" w:color="000000"/>
            </w:tcBorders>
          </w:tcPr>
          <w:p>
            <w:pPr>
              <w:pStyle w:val="TableParagraph"/>
              <w:spacing w:line="405" w:lineRule="auto" w:before="100"/>
              <w:ind w:left="103" w:right="75"/>
              <w:jc w:val="left"/>
              <w:rPr>
                <w:rFonts w:ascii="宋体" w:hAnsi="宋体" w:cs="宋体" w:eastAsia="宋体" w:hint="default"/>
                <w:sz w:val="18"/>
                <w:szCs w:val="18"/>
              </w:rPr>
            </w:pPr>
            <w:r>
              <w:rPr>
                <w:rFonts w:ascii="宋体" w:hAnsi="宋体" w:cs="宋体" w:eastAsia="宋体" w:hint="default"/>
                <w:spacing w:val="-19"/>
                <w:sz w:val="18"/>
                <w:szCs w:val="18"/>
              </w:rPr>
              <w:t>生产并销售</w:t>
            </w:r>
            <w:r>
              <w:rPr>
                <w:rFonts w:ascii="宋体" w:hAnsi="宋体" w:cs="宋体" w:eastAsia="宋体" w:hint="default"/>
                <w:spacing w:val="-37"/>
                <w:sz w:val="18"/>
                <w:szCs w:val="18"/>
              </w:rPr>
              <w:t> </w:t>
            </w:r>
            <w:r>
              <w:rPr>
                <w:rFonts w:ascii="宋体" w:hAnsi="宋体" w:cs="宋体" w:eastAsia="宋体" w:hint="default"/>
                <w:spacing w:val="-14"/>
                <w:sz w:val="18"/>
                <w:szCs w:val="18"/>
              </w:rPr>
              <w:t>LED </w:t>
            </w:r>
            <w:r>
              <w:rPr>
                <w:rFonts w:ascii="宋体" w:hAnsi="宋体" w:cs="宋体" w:eastAsia="宋体" w:hint="default"/>
                <w:spacing w:val="6"/>
                <w:sz w:val="18"/>
                <w:szCs w:val="18"/>
              </w:rPr>
              <w:t>发光二极管及</w:t>
            </w:r>
          </w:p>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0"/>
                <w:sz w:val="18"/>
                <w:szCs w:val="18"/>
              </w:rPr>
              <w:t>LED</w:t>
            </w:r>
            <w:r>
              <w:rPr>
                <w:rFonts w:ascii="宋体" w:hAnsi="宋体" w:cs="宋体" w:eastAsia="宋体" w:hint="default"/>
                <w:spacing w:val="-63"/>
                <w:sz w:val="18"/>
                <w:szCs w:val="18"/>
              </w:rPr>
              <w:t> </w:t>
            </w:r>
            <w:r>
              <w:rPr>
                <w:rFonts w:ascii="宋体" w:hAnsi="宋体" w:cs="宋体" w:eastAsia="宋体" w:hint="default"/>
                <w:spacing w:val="-29"/>
                <w:sz w:val="18"/>
                <w:szCs w:val="18"/>
              </w:rPr>
              <w:t>应用产品</w:t>
            </w:r>
            <w:r>
              <w:rPr>
                <w:rFonts w:ascii="宋体" w:hAnsi="宋体" w:cs="宋体" w:eastAsia="宋体" w:hint="default"/>
                <w:sz w:val="18"/>
                <w:szCs w:val="18"/>
              </w:rPr>
            </w:r>
          </w:p>
        </w:tc>
        <w:tc>
          <w:tcPr>
            <w:tcW w:w="104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83"/>
              <w:jc w:val="right"/>
              <w:rPr>
                <w:rFonts w:ascii="宋体" w:hAnsi="宋体" w:cs="宋体" w:eastAsia="宋体" w:hint="default"/>
                <w:sz w:val="18"/>
                <w:szCs w:val="18"/>
              </w:rPr>
            </w:pPr>
            <w:r>
              <w:rPr>
                <w:rFonts w:ascii="宋体"/>
                <w:spacing w:val="-13"/>
                <w:sz w:val="18"/>
              </w:rPr>
              <w:t>2,250.00</w:t>
            </w:r>
          </w:p>
        </w:tc>
        <w:tc>
          <w:tcPr>
            <w:tcW w:w="1121" w:type="dxa"/>
            <w:vMerge/>
            <w:tcBorders>
              <w:left w:val="single" w:sz="4" w:space="0" w:color="000000"/>
              <w:bottom w:val="single" w:sz="12" w:space="0" w:color="000000"/>
              <w:right w:val="single" w:sz="4" w:space="0" w:color="000000"/>
            </w:tcBorders>
          </w:tcPr>
          <w:p>
            <w:pPr/>
          </w:p>
        </w:tc>
        <w:tc>
          <w:tcPr>
            <w:tcW w:w="75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43.86</w:t>
            </w:r>
          </w:p>
        </w:tc>
        <w:tc>
          <w:tcPr>
            <w:tcW w:w="82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63.86</w:t>
            </w:r>
          </w:p>
        </w:tc>
        <w:tc>
          <w:tcPr>
            <w:tcW w:w="74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spacing w:val="-13"/>
                <w:sz w:val="18"/>
              </w:rPr>
              <w:t>1,531.47</w:t>
            </w:r>
          </w:p>
        </w:tc>
        <w:tc>
          <w:tcPr>
            <w:tcW w:w="943" w:type="dxa"/>
            <w:vMerge/>
            <w:tcBorders>
              <w:left w:val="single" w:sz="4" w:space="0" w:color="000000"/>
              <w:bottom w:val="single" w:sz="12" w:space="0" w:color="000000"/>
              <w:right w:val="single" w:sz="4" w:space="0" w:color="000000"/>
            </w:tcBorders>
          </w:tcPr>
          <w:p>
            <w:pPr/>
          </w:p>
        </w:tc>
        <w:tc>
          <w:tcPr>
            <w:tcW w:w="1673" w:type="dxa"/>
            <w:vMerge/>
            <w:tcBorders>
              <w:left w:val="single" w:sz="4" w:space="0" w:color="000000"/>
              <w:bottom w:val="single" w:sz="12" w:space="0" w:color="000000"/>
              <w:right w:val="nil" w:sz="6" w:space="0" w:color="auto"/>
            </w:tcBorders>
          </w:tcPr>
          <w:p>
            <w:pPr/>
          </w:p>
        </w:tc>
      </w:tr>
    </w:tbl>
    <w:p>
      <w:pPr>
        <w:spacing w:after="0"/>
        <w:sectPr>
          <w:pgSz w:w="16840" w:h="11910" w:orient="landscape"/>
          <w:pgMar w:header="933" w:footer="980" w:top="1120" w:bottom="1160" w:left="1200" w:right="0"/>
        </w:sectPr>
      </w:pPr>
    </w:p>
    <w:p>
      <w:pPr>
        <w:spacing w:line="712" w:lineRule="auto" w:before="133"/>
        <w:ind w:left="658" w:right="2732" w:firstLine="0"/>
        <w:jc w:val="left"/>
        <w:rPr>
          <w:rFonts w:ascii="宋体" w:hAnsi="宋体" w:cs="宋体" w:eastAsia="宋体" w:hint="default"/>
          <w:sz w:val="21"/>
          <w:szCs w:val="21"/>
        </w:rPr>
      </w:pPr>
      <w:r>
        <w:rPr>
          <w:rFonts w:ascii="宋体" w:hAnsi="宋体" w:cs="宋体" w:eastAsia="宋体" w:hint="default"/>
          <w:spacing w:val="-2"/>
          <w:sz w:val="21"/>
          <w:szCs w:val="21"/>
        </w:rPr>
        <w:t>不存在特殊目的主体或通过受托经营或承租等方式形成控制权的经营实体。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合并范围发生变更的说明</w:t>
      </w:r>
      <w:r>
        <w:rPr>
          <w:rFonts w:ascii="宋体" w:hAnsi="宋体" w:cs="宋体" w:eastAsia="宋体" w:hint="default"/>
          <w:b/>
          <w:bCs/>
          <w:w w:val="100"/>
          <w:sz w:val="21"/>
          <w:szCs w:val="21"/>
        </w:rPr>
        <w:t> </w:t>
      </w:r>
      <w:r>
        <w:rPr>
          <w:rFonts w:ascii="宋体" w:hAnsi="宋体" w:cs="宋体" w:eastAsia="宋体" w:hint="default"/>
          <w:sz w:val="21"/>
          <w:szCs w:val="21"/>
        </w:rPr>
        <w:t>本年新增子公司深圳市汇大光电科技有限公司。</w:t>
      </w:r>
    </w:p>
    <w:p>
      <w:pPr>
        <w:spacing w:line="712" w:lineRule="auto" w:before="130"/>
        <w:ind w:left="660" w:right="3657" w:firstLine="0"/>
        <w:jc w:val="left"/>
        <w:rPr>
          <w:rFonts w:ascii="宋体" w:hAnsi="宋体" w:cs="宋体" w:eastAsia="宋体" w:hint="default"/>
          <w:sz w:val="21"/>
          <w:szCs w:val="21"/>
        </w:rPr>
      </w:pPr>
      <w:r>
        <w:rPr/>
        <w:pict>
          <v:group style="position:absolute;margin-left:84.503998pt;margin-top:107.113716pt;width:425.4pt;height:.5pt;mso-position-horizontal-relative:page;mso-position-vertical-relative:paragraph;z-index:-1135864" coordorigin="1690,2142" coordsize="8508,10">
            <v:shape style="position:absolute;left:1690;top:2142;width:2830;height:10" type="#_x0000_t75" stroked="false">
              <v:imagedata r:id="rId31" o:title=""/>
            </v:shape>
            <v:shape style="position:absolute;left:4515;top:2142;width:2842;height:10" type="#_x0000_t75" stroked="false">
              <v:imagedata r:id="rId32" o:title=""/>
            </v:shape>
            <v:shape style="position:absolute;left:7353;top:2142;width:2845;height:10" type="#_x0000_t75" stroked="false">
              <v:imagedata r:id="rId3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本年新纳入合并范围的主体和本年不再纳入合并范围的主体</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本年新纳入合并范围的主体</w:t>
      </w:r>
      <w:r>
        <w:rPr>
          <w:rFonts w:ascii="宋体" w:hAnsi="宋体" w:cs="宋体" w:eastAsia="宋体" w:hint="default"/>
          <w:sz w:val="21"/>
          <w:szCs w:val="21"/>
        </w:rPr>
      </w:r>
    </w:p>
    <w:p>
      <w:pPr>
        <w:spacing w:line="240" w:lineRule="auto" w:before="7"/>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30"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名 </w:t>
            </w:r>
            <w:r>
              <w:rPr>
                <w:rFonts w:ascii="宋体" w:hAnsi="宋体" w:cs="宋体" w:eastAsia="宋体" w:hint="default"/>
                <w:spacing w:val="2"/>
                <w:sz w:val="18"/>
                <w:szCs w:val="18"/>
              </w:rPr>
              <w:t> </w:t>
            </w:r>
            <w:r>
              <w:rPr>
                <w:rFonts w:ascii="宋体" w:hAnsi="宋体" w:cs="宋体" w:eastAsia="宋体" w:hint="default"/>
                <w:sz w:val="18"/>
                <w:szCs w:val="18"/>
              </w:rPr>
              <w:t>称</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100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left="1005"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21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75"/>
              <w:jc w:val="center"/>
              <w:rPr>
                <w:rFonts w:ascii="宋体" w:hAnsi="宋体" w:cs="宋体" w:eastAsia="宋体" w:hint="default"/>
                <w:sz w:val="18"/>
                <w:szCs w:val="18"/>
              </w:rPr>
            </w:pPr>
            <w:r>
              <w:rPr>
                <w:rFonts w:ascii="宋体" w:hAnsi="宋体" w:cs="宋体" w:eastAsia="宋体" w:hint="default"/>
                <w:sz w:val="18"/>
                <w:szCs w:val="18"/>
              </w:rPr>
              <w:t>深圳市汇大光电科技有限公司</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27,279,398.37</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18"/>
                <w:szCs w:val="18"/>
              </w:rPr>
            </w:pPr>
            <w:r>
              <w:rPr>
                <w:rFonts w:ascii="宋体"/>
                <w:spacing w:val="-1"/>
                <w:sz w:val="18"/>
              </w:rPr>
              <w:t>-191,192.34</w:t>
            </w:r>
          </w:p>
        </w:tc>
      </w:tr>
      <w:tr>
        <w:trPr>
          <w:trHeight w:val="442"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21"/>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106"/>
              <w:jc w:val="right"/>
              <w:rPr>
                <w:rFonts w:ascii="宋体" w:hAnsi="宋体" w:cs="宋体" w:eastAsia="宋体" w:hint="default"/>
                <w:sz w:val="18"/>
                <w:szCs w:val="18"/>
              </w:rPr>
            </w:pPr>
            <w:r>
              <w:rPr>
                <w:rFonts w:ascii="宋体"/>
                <w:spacing w:val="-1"/>
                <w:sz w:val="18"/>
              </w:rPr>
              <w:t>27,279,398.37</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10"/>
              <w:jc w:val="right"/>
              <w:rPr>
                <w:rFonts w:ascii="宋体" w:hAnsi="宋体" w:cs="宋体" w:eastAsia="宋体" w:hint="default"/>
                <w:sz w:val="18"/>
                <w:szCs w:val="18"/>
              </w:rPr>
            </w:pPr>
            <w:r>
              <w:rPr>
                <w:rFonts w:ascii="宋体"/>
                <w:spacing w:val="-1"/>
                <w:sz w:val="18"/>
              </w:rPr>
              <w:t>-191,192.34</w:t>
            </w:r>
          </w:p>
        </w:tc>
      </w:tr>
    </w:tbl>
    <w:p>
      <w:pPr>
        <w:spacing w:before="86"/>
        <w:ind w:left="658" w:right="0" w:firstLine="0"/>
        <w:jc w:val="left"/>
        <w:rPr>
          <w:rFonts w:ascii="宋体" w:hAnsi="宋体" w:cs="宋体" w:eastAsia="宋体" w:hint="default"/>
          <w:sz w:val="21"/>
          <w:szCs w:val="21"/>
        </w:rPr>
      </w:pPr>
      <w:r>
        <w:rPr/>
        <w:pict>
          <v:group style="position:absolute;margin-left:84.503998pt;margin-top:-22.796354pt;width:425.4pt;height:5.55pt;mso-position-horizontal-relative:page;mso-position-vertical-relative:paragraph;z-index:-1135840" coordorigin="1690,-456" coordsize="8508,111">
            <v:shape style="position:absolute;left:1690;top:-456;width:2849;height:110" type="#_x0000_t75" stroked="false">
              <v:imagedata r:id="rId34" o:title=""/>
            </v:shape>
            <v:shape style="position:absolute;left:4515;top:-360;width:2852;height:14" type="#_x0000_t75" stroked="false">
              <v:imagedata r:id="rId101" o:title=""/>
            </v:shape>
            <v:shape style="position:absolute;left:7353;top:-355;width:2845;height:10" type="#_x0000_t75" stroked="false">
              <v:imagedata r:id="rId53" o:title=""/>
            </v:shape>
            <w10:wrap type="none"/>
          </v:group>
        </w:pict>
      </w: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pacing w:val="6"/>
          <w:sz w:val="21"/>
          <w:szCs w:val="21"/>
        </w:rPr>
        <w:t> </w:t>
      </w:r>
      <w:r>
        <w:rPr>
          <w:rFonts w:ascii="宋体" w:hAnsi="宋体" w:cs="宋体" w:eastAsia="宋体" w:hint="default"/>
          <w:sz w:val="21"/>
          <w:szCs w:val="21"/>
        </w:rPr>
        <w:t>月，本公司通过购买股权和增资的方式持有深圳市汇大光电科技有限公司</w:t>
      </w:r>
    </w:p>
    <w:p>
      <w:pPr>
        <w:spacing w:line="357" w:lineRule="auto" w:before="133"/>
        <w:ind w:left="238" w:right="1788" w:firstLine="0"/>
        <w:jc w:val="both"/>
        <w:rPr>
          <w:rFonts w:ascii="宋体" w:hAnsi="宋体" w:cs="宋体" w:eastAsia="宋体" w:hint="default"/>
          <w:sz w:val="21"/>
          <w:szCs w:val="21"/>
        </w:rPr>
      </w:pPr>
      <w:r>
        <w:rPr>
          <w:rFonts w:ascii="宋体" w:hAnsi="宋体" w:cs="宋体" w:eastAsia="宋体" w:hint="default"/>
          <w:spacing w:val="-3"/>
          <w:sz w:val="21"/>
          <w:szCs w:val="21"/>
        </w:rPr>
        <w:t>43.86%</w:t>
      </w:r>
      <w:r>
        <w:rPr>
          <w:rFonts w:ascii="宋体" w:hAnsi="宋体" w:cs="宋体" w:eastAsia="宋体" w:hint="default"/>
          <w:spacing w:val="-3"/>
          <w:sz w:val="21"/>
          <w:szCs w:val="21"/>
        </w:rPr>
        <w:t>的股权，该公司另外两名股东潘东平和王诗畅分别将其在股东会中 </w:t>
      </w:r>
      <w:r>
        <w:rPr>
          <w:rFonts w:ascii="宋体" w:hAnsi="宋体" w:cs="宋体" w:eastAsia="宋体" w:hint="default"/>
          <w:sz w:val="21"/>
          <w:szCs w:val="21"/>
        </w:rPr>
        <w:t>10%</w:t>
      </w:r>
      <w:r>
        <w:rPr>
          <w:rFonts w:ascii="宋体" w:hAnsi="宋体" w:cs="宋体" w:eastAsia="宋体" w:hint="default"/>
          <w:sz w:val="21"/>
          <w:szCs w:val="21"/>
        </w:rPr>
        <w:t>的表决权委托</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给公司，公司在深圳市汇大光电科技有限公司的股东会表决权达</w:t>
      </w:r>
      <w:r>
        <w:rPr>
          <w:rFonts w:ascii="宋体" w:hAnsi="宋体" w:cs="宋体" w:eastAsia="宋体" w:hint="default"/>
          <w:spacing w:val="13"/>
          <w:sz w:val="21"/>
          <w:szCs w:val="21"/>
        </w:rPr>
        <w:t> </w:t>
      </w:r>
      <w:r>
        <w:rPr>
          <w:rFonts w:ascii="宋体" w:hAnsi="宋体" w:cs="宋体" w:eastAsia="宋体" w:hint="default"/>
          <w:sz w:val="21"/>
          <w:szCs w:val="21"/>
        </w:rPr>
        <w:t>63.86%</w:t>
      </w:r>
      <w:r>
        <w:rPr>
          <w:rFonts w:ascii="宋体" w:hAnsi="宋体" w:cs="宋体" w:eastAsia="宋体" w:hint="default"/>
          <w:sz w:val="21"/>
          <w:szCs w:val="21"/>
        </w:rPr>
        <w:t>；深圳市汇大光电</w:t>
      </w:r>
      <w:r>
        <w:rPr>
          <w:rFonts w:ascii="宋体" w:hAnsi="宋体" w:cs="宋体" w:eastAsia="宋体" w:hint="default"/>
          <w:w w:val="100"/>
          <w:sz w:val="21"/>
          <w:szCs w:val="21"/>
        </w:rPr>
        <w:t> </w:t>
      </w:r>
      <w:r>
        <w:rPr>
          <w:rFonts w:ascii="宋体" w:hAnsi="宋体" w:cs="宋体" w:eastAsia="宋体" w:hint="default"/>
          <w:sz w:val="21"/>
          <w:szCs w:val="21"/>
        </w:rPr>
        <w:t>科技有限公司董事会</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pacing w:val="-5"/>
          <w:sz w:val="21"/>
          <w:szCs w:val="21"/>
        </w:rPr>
        <w:t>名成员中，公司委派</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pacing w:val="-5"/>
          <w:sz w:val="21"/>
          <w:szCs w:val="21"/>
        </w:rPr>
        <w:t>名，在董事会中拥有半数以上投票权，对深圳</w:t>
      </w:r>
    </w:p>
    <w:p>
      <w:pPr>
        <w:spacing w:before="32"/>
        <w:ind w:left="238" w:right="0" w:firstLine="0"/>
        <w:jc w:val="left"/>
        <w:rPr>
          <w:rFonts w:ascii="宋体" w:hAnsi="宋体" w:cs="宋体" w:eastAsia="宋体" w:hint="default"/>
          <w:sz w:val="21"/>
          <w:szCs w:val="21"/>
        </w:rPr>
      </w:pPr>
      <w:r>
        <w:rPr>
          <w:rFonts w:ascii="宋体" w:hAnsi="宋体" w:cs="宋体" w:eastAsia="宋体" w:hint="default"/>
          <w:spacing w:val="-4"/>
          <w:sz w:val="21"/>
          <w:szCs w:val="21"/>
        </w:rPr>
        <w:t>市汇大光电科技有限公司达到了控制，并于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pacing w:val="19"/>
          <w:sz w:val="21"/>
          <w:szCs w:val="21"/>
        </w:rPr>
      </w:r>
      <w:r>
        <w:rPr>
          <w:rFonts w:ascii="Times New Roman" w:hAnsi="Times New Roman" w:cs="Times New Roman" w:eastAsia="Times New Roman" w:hint="default"/>
          <w:spacing w:val="19"/>
          <w:sz w:val="21"/>
          <w:szCs w:val="21"/>
          <w:shd w:fill="00FF00" w:color="auto" w:val="clear"/>
        </w:rPr>
      </w:r>
      <w:r>
        <w:rPr>
          <w:rFonts w:ascii="宋体" w:hAnsi="宋体" w:cs="宋体" w:eastAsia="宋体" w:hint="default"/>
          <w:spacing w:val="-5"/>
          <w:sz w:val="21"/>
          <w:szCs w:val="21"/>
          <w:shd w:fill="00FF00" w:color="auto" w:val="clear"/>
        </w:rPr>
        <w:t>日</w:t>
      </w:r>
      <w:r>
        <w:rPr>
          <w:rFonts w:ascii="宋体" w:hAnsi="宋体" w:cs="宋体" w:eastAsia="宋体" w:hint="default"/>
          <w:spacing w:val="-5"/>
          <w:sz w:val="21"/>
          <w:szCs w:val="21"/>
        </w:rPr>
        <w:t>完成了工商变更登记手续。本公</w:t>
      </w:r>
    </w:p>
    <w:p>
      <w:pPr>
        <w:spacing w:line="712" w:lineRule="auto" w:before="133"/>
        <w:ind w:left="658" w:right="6294" w:hanging="420"/>
        <w:jc w:val="left"/>
        <w:rPr>
          <w:rFonts w:ascii="宋体" w:hAnsi="宋体" w:cs="宋体" w:eastAsia="宋体" w:hint="default"/>
          <w:sz w:val="21"/>
          <w:szCs w:val="21"/>
        </w:rPr>
      </w:pPr>
      <w:r>
        <w:rPr>
          <w:rFonts w:ascii="宋体" w:hAnsi="宋体" w:cs="宋体" w:eastAsia="宋体" w:hint="default"/>
          <w:sz w:val="21"/>
          <w:szCs w:val="21"/>
        </w:rPr>
        <w:t>司以</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日为合并日。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本年无不再纳入合并范围的主体。</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本年发生同一控制下企业合并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本年未发生同一控制下企业合并。</w:t>
      </w:r>
    </w:p>
    <w:p>
      <w:pPr>
        <w:spacing w:before="130"/>
        <w:ind w:left="660" w:right="4955" w:firstLine="0"/>
        <w:jc w:val="left"/>
        <w:rPr>
          <w:rFonts w:ascii="宋体" w:hAnsi="宋体" w:cs="宋体" w:eastAsia="宋体" w:hint="default"/>
          <w:sz w:val="21"/>
          <w:szCs w:val="21"/>
        </w:rPr>
      </w:pPr>
      <w:r>
        <w:rPr/>
        <w:pict>
          <v:group style="position:absolute;margin-left:84.503998pt;margin-top:61.123707pt;width:425.4pt;height:5.55pt;mso-position-horizontal-relative:page;mso-position-vertical-relative:paragraph;z-index:-1135816" coordorigin="1690,1222" coordsize="8508,111">
            <v:shape style="position:absolute;left:1690;top:1222;width:2811;height:110" type="#_x0000_t75" stroked="false">
              <v:imagedata r:id="rId102" o:title=""/>
            </v:shape>
            <v:shape style="position:absolute;left:4477;top:1318;width:2256;height:14" type="#_x0000_t75" stroked="false">
              <v:imagedata r:id="rId103" o:title=""/>
            </v:shape>
            <v:shape style="position:absolute;left:6719;top:1323;width:3478;height:10" type="#_x0000_t75" stroked="false">
              <v:imagedata r:id="rId104" o:title=""/>
            </v:shape>
            <w10:wrap type="none"/>
          </v:group>
        </w:pict>
      </w:r>
      <w:r>
        <w:rPr/>
        <w:pict>
          <v:group style="position:absolute;margin-left:84.503998pt;margin-top:91.603645pt;width:425.4pt;height:5.2pt;mso-position-horizontal-relative:page;mso-position-vertical-relative:paragraph;z-index:-1135792" coordorigin="1690,1832" coordsize="8508,104">
            <v:shape style="position:absolute;left:1690;top:1832;width:2811;height:103" type="#_x0000_t75" stroked="false">
              <v:imagedata r:id="rId105" o:title=""/>
            </v:shape>
            <v:shape style="position:absolute;left:4477;top:1926;width:5720;height:10" type="#_x0000_t75" stroked="false">
              <v:imagedata r:id="rId106"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本年发生的非同一控制下企业合并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2811"/>
        <w:gridCol w:w="2242"/>
        <w:gridCol w:w="3468"/>
      </w:tblGrid>
      <w:tr>
        <w:trPr>
          <w:trHeight w:val="228" w:hRule="exact"/>
        </w:trPr>
        <w:tc>
          <w:tcPr>
            <w:tcW w:w="2811"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2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3468"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left="1231" w:right="0"/>
              <w:jc w:val="left"/>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3" w:hRule="exact"/>
        </w:trPr>
        <w:tc>
          <w:tcPr>
            <w:tcW w:w="2811"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深圳市汇大光电科技有限公司</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10,451,398.91</w:t>
            </w:r>
          </w:p>
        </w:tc>
        <w:tc>
          <w:tcPr>
            <w:tcW w:w="346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32" w:lineRule="exact"/>
              <w:ind w:left="292" w:right="468" w:hanging="92"/>
              <w:jc w:val="left"/>
              <w:rPr>
                <w:rFonts w:ascii="宋体" w:hAnsi="宋体" w:cs="宋体" w:eastAsia="宋体" w:hint="default"/>
                <w:sz w:val="18"/>
                <w:szCs w:val="18"/>
              </w:rPr>
            </w:pPr>
            <w:r>
              <w:rPr>
                <w:rFonts w:ascii="宋体" w:hAnsi="宋体" w:cs="宋体" w:eastAsia="宋体" w:hint="default"/>
                <w:sz w:val="18"/>
                <w:szCs w:val="18"/>
              </w:rPr>
              <w:t>合并商誉＝合并成本</w:t>
            </w:r>
            <w:r>
              <w:rPr>
                <w:rFonts w:ascii="宋体" w:hAnsi="宋体" w:cs="宋体" w:eastAsia="宋体" w:hint="default"/>
                <w:sz w:val="18"/>
                <w:szCs w:val="18"/>
              </w:rPr>
              <w:t>-</w:t>
            </w:r>
            <w:r>
              <w:rPr>
                <w:rFonts w:ascii="宋体" w:hAnsi="宋体" w:cs="宋体" w:eastAsia="宋体" w:hint="default"/>
                <w:sz w:val="18"/>
                <w:szCs w:val="18"/>
              </w:rPr>
              <w:t>合并中取得被 购买方可辨认净资产公允价值份额</w:t>
            </w:r>
          </w:p>
        </w:tc>
      </w:tr>
      <w:tr>
        <w:trPr>
          <w:trHeight w:val="329" w:hRule="exact"/>
        </w:trPr>
        <w:tc>
          <w:tcPr>
            <w:tcW w:w="2811"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left="10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10,451,398.91</w:t>
            </w:r>
          </w:p>
        </w:tc>
        <w:tc>
          <w:tcPr>
            <w:tcW w:w="3468" w:type="dxa"/>
            <w:tcBorders>
              <w:top w:val="nil" w:sz="6" w:space="0" w:color="auto"/>
              <w:left w:val="single" w:sz="4" w:space="0" w:color="000000"/>
              <w:bottom w:val="single" w:sz="12" w:space="0" w:color="000000"/>
              <w:right w:val="nil" w:sz="6" w:space="0" w:color="auto"/>
            </w:tcBorders>
          </w:tcPr>
          <w:p>
            <w:pPr/>
          </w:p>
        </w:tc>
      </w:tr>
    </w:tbl>
    <w:p>
      <w:pPr>
        <w:spacing w:after="0"/>
        <w:sectPr>
          <w:headerReference w:type="default" r:id="rId99"/>
          <w:footerReference w:type="default" r:id="rId100"/>
          <w:pgSz w:w="11910" w:h="16840"/>
          <w:pgMar w:header="1118" w:footer="980" w:top="2080" w:bottom="1160" w:left="1560" w:right="0"/>
          <w:pgNumType w:start="98"/>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line="712" w:lineRule="auto" w:before="36"/>
        <w:ind w:left="660" w:right="4955" w:hanging="3"/>
        <w:jc w:val="left"/>
        <w:rPr>
          <w:rFonts w:ascii="宋体" w:hAnsi="宋体" w:cs="宋体" w:eastAsia="宋体" w:hint="default"/>
          <w:sz w:val="21"/>
          <w:szCs w:val="21"/>
        </w:rPr>
      </w:pPr>
      <w:r>
        <w:rPr>
          <w:rFonts w:ascii="宋体" w:hAnsi="宋体" w:cs="宋体" w:eastAsia="宋体" w:hint="default"/>
          <w:spacing w:val="-2"/>
          <w:sz w:val="21"/>
          <w:szCs w:val="21"/>
        </w:rPr>
        <w:t>本年不存在出售丧失控制权的股权而减少子公司。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本年发生的反向购买</w:t>
      </w:r>
      <w:r>
        <w:rPr>
          <w:rFonts w:ascii="宋体" w:hAnsi="宋体" w:cs="宋体" w:eastAsia="宋体" w:hint="default"/>
          <w:sz w:val="21"/>
          <w:szCs w:val="21"/>
        </w:rPr>
      </w:r>
    </w:p>
    <w:p>
      <w:pPr>
        <w:spacing w:line="712" w:lineRule="auto" w:before="130"/>
        <w:ind w:left="658" w:right="7240" w:firstLine="0"/>
        <w:jc w:val="left"/>
        <w:rPr>
          <w:rFonts w:ascii="宋体" w:hAnsi="宋体" w:cs="宋体" w:eastAsia="宋体" w:hint="default"/>
          <w:sz w:val="21"/>
          <w:szCs w:val="21"/>
        </w:rPr>
      </w:pPr>
      <w:r>
        <w:rPr>
          <w:rFonts w:ascii="宋体" w:hAnsi="宋体" w:cs="宋体" w:eastAsia="宋体" w:hint="default"/>
          <w:sz w:val="21"/>
          <w:szCs w:val="21"/>
        </w:rPr>
        <w:t>本年未发生反向购买。</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本年发生的吸收合并</w:t>
      </w:r>
      <w:r>
        <w:rPr>
          <w:rFonts w:ascii="宋体" w:hAnsi="宋体" w:cs="宋体" w:eastAsia="宋体" w:hint="default"/>
          <w:b/>
          <w:bCs/>
          <w:w w:val="100"/>
          <w:sz w:val="21"/>
          <w:szCs w:val="21"/>
        </w:rPr>
        <w:t> </w:t>
      </w:r>
      <w:r>
        <w:rPr>
          <w:rFonts w:ascii="宋体" w:hAnsi="宋体" w:cs="宋体" w:eastAsia="宋体" w:hint="default"/>
          <w:sz w:val="21"/>
          <w:szCs w:val="21"/>
        </w:rPr>
        <w:t>本年未发生吸收合并。</w:t>
      </w:r>
    </w:p>
    <w:p>
      <w:pPr>
        <w:spacing w:before="130"/>
        <w:ind w:left="660" w:right="49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5" w:lineRule="auto" w:before="0"/>
        <w:ind w:left="238" w:right="1784" w:firstLine="419"/>
        <w:jc w:val="left"/>
        <w:rPr>
          <w:rFonts w:ascii="宋体" w:hAnsi="宋体" w:cs="宋体" w:eastAsia="宋体" w:hint="default"/>
          <w:sz w:val="21"/>
          <w:szCs w:val="21"/>
        </w:rPr>
      </w:pPr>
      <w:r>
        <w:rPr>
          <w:rFonts w:ascii="宋体" w:hAnsi="宋体" w:cs="宋体" w:eastAsia="宋体" w:hint="default"/>
          <w:sz w:val="21"/>
          <w:szCs w:val="21"/>
        </w:rPr>
        <w:t>实收资本科目的折算汇率为</w:t>
      </w:r>
      <w:r>
        <w:rPr>
          <w:rFonts w:ascii="宋体" w:hAnsi="宋体" w:cs="宋体" w:eastAsia="宋体" w:hint="default"/>
          <w:spacing w:val="-47"/>
          <w:sz w:val="21"/>
          <w:szCs w:val="21"/>
        </w:rPr>
        <w:t> </w:t>
      </w:r>
      <w:r>
        <w:rPr>
          <w:rFonts w:ascii="宋体" w:hAnsi="宋体" w:cs="宋体" w:eastAsia="宋体" w:hint="default"/>
          <w:sz w:val="21"/>
          <w:szCs w:val="21"/>
        </w:rPr>
        <w:t>1.0394</w:t>
      </w:r>
      <w:r>
        <w:rPr>
          <w:rFonts w:ascii="宋体" w:hAnsi="宋体" w:cs="宋体" w:eastAsia="宋体" w:hint="default"/>
          <w:sz w:val="21"/>
          <w:szCs w:val="21"/>
        </w:rPr>
        <w:t>，资产负债表项目的折算汇率为</w:t>
      </w:r>
      <w:r>
        <w:rPr>
          <w:rFonts w:ascii="宋体" w:hAnsi="宋体" w:cs="宋体" w:eastAsia="宋体" w:hint="default"/>
          <w:spacing w:val="-48"/>
          <w:sz w:val="21"/>
          <w:szCs w:val="21"/>
        </w:rPr>
        <w:t> </w:t>
      </w:r>
      <w:r>
        <w:rPr>
          <w:rFonts w:ascii="宋体" w:hAnsi="宋体" w:cs="宋体" w:eastAsia="宋体" w:hint="default"/>
          <w:sz w:val="21"/>
          <w:szCs w:val="21"/>
        </w:rPr>
        <w:t>0.8107</w:t>
      </w:r>
      <w:r>
        <w:rPr>
          <w:rFonts w:ascii="宋体" w:hAnsi="宋体" w:cs="宋体" w:eastAsia="宋体" w:hint="default"/>
          <w:sz w:val="21"/>
          <w:szCs w:val="21"/>
        </w:rPr>
        <w:t>，利润表项</w:t>
      </w:r>
      <w:r>
        <w:rPr>
          <w:rFonts w:ascii="宋体" w:hAnsi="宋体" w:cs="宋体" w:eastAsia="宋体" w:hint="default"/>
          <w:w w:val="100"/>
          <w:sz w:val="21"/>
          <w:szCs w:val="21"/>
        </w:rPr>
        <w:t> </w:t>
      </w:r>
      <w:r>
        <w:rPr>
          <w:rFonts w:ascii="宋体" w:hAnsi="宋体" w:cs="宋体" w:eastAsia="宋体" w:hint="default"/>
          <w:sz w:val="21"/>
          <w:szCs w:val="21"/>
        </w:rPr>
        <w:t>目的折算汇率为</w:t>
      </w:r>
      <w:r>
        <w:rPr>
          <w:rFonts w:ascii="宋体" w:hAnsi="宋体" w:cs="宋体" w:eastAsia="宋体" w:hint="default"/>
          <w:spacing w:val="-54"/>
          <w:sz w:val="21"/>
          <w:szCs w:val="21"/>
        </w:rPr>
        <w:t> </w:t>
      </w:r>
      <w:r>
        <w:rPr>
          <w:rFonts w:ascii="宋体" w:hAnsi="宋体" w:cs="宋体" w:eastAsia="宋体" w:hint="default"/>
          <w:sz w:val="21"/>
          <w:szCs w:val="21"/>
        </w:rPr>
        <w:t>0.8308</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before="162"/>
        <w:ind w:left="658" w:right="4955" w:firstLine="0"/>
        <w:jc w:val="left"/>
        <w:rPr>
          <w:rFonts w:ascii="黑体" w:hAnsi="黑体" w:cs="黑体" w:eastAsia="黑体" w:hint="default"/>
          <w:sz w:val="21"/>
          <w:szCs w:val="21"/>
        </w:rPr>
      </w:pPr>
      <w:r>
        <w:rPr>
          <w:rFonts w:ascii="黑体" w:hAnsi="黑体" w:cs="黑体" w:eastAsia="黑体" w:hint="default"/>
          <w:sz w:val="21"/>
          <w:szCs w:val="21"/>
        </w:rPr>
        <w:t>五、合并财务报表主要项目注释</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7"/>
          <w:szCs w:val="17"/>
        </w:rPr>
      </w:pPr>
    </w:p>
    <w:p>
      <w:pPr>
        <w:spacing w:line="715" w:lineRule="auto" w:before="0"/>
        <w:ind w:left="660" w:right="4955" w:hanging="3"/>
        <w:jc w:val="left"/>
        <w:rPr>
          <w:rFonts w:ascii="宋体" w:hAnsi="宋体" w:cs="宋体" w:eastAsia="宋体" w:hint="default"/>
          <w:sz w:val="21"/>
          <w:szCs w:val="21"/>
        </w:rPr>
      </w:pPr>
      <w:r>
        <w:rPr/>
        <w:pict>
          <v:group style="position:absolute;margin-left:83.064003pt;margin-top:84.863663pt;width:455.85pt;height:200.7pt;mso-position-horizontal-relative:page;mso-position-vertical-relative:paragraph;z-index:-1135696" coordorigin="1661,1697" coordsize="9117,4014">
            <v:shape style="position:absolute;left:3034;top:1697;width:10;height:2" type="#_x0000_t75" stroked="false">
              <v:imagedata r:id="rId98" o:title=""/>
            </v:shape>
            <v:group style="position:absolute;left:3034;top:1719;width:10;height:20" coordorigin="3034,1719" coordsize="10,20">
              <v:shape style="position:absolute;left:3034;top:1719;width:10;height:20" coordorigin="3034,1719" coordsize="10,20" path="m3034,1738l3044,1738,3044,1719,3034,1719,3034,1738xe" filled="true" fillcolor="#000000" stroked="false">
                <v:path arrowok="t"/>
                <v:fill type="solid"/>
              </v:shape>
            </v:group>
            <v:group style="position:absolute;left:3034;top:1738;width:10;height:20" coordorigin="3034,1738" coordsize="10,20">
              <v:shape style="position:absolute;left:3034;top:1738;width:10;height:20" coordorigin="3034,1738" coordsize="10,20" path="m3034,1757l3044,1757,3044,1738,3034,1738,3034,1757xe" filled="true" fillcolor="#000000" stroked="false">
                <v:path arrowok="t"/>
                <v:fill type="solid"/>
              </v:shape>
            </v:group>
            <v:group style="position:absolute;left:3034;top:1757;width:10;height:20" coordorigin="3034,1757" coordsize="10,20">
              <v:shape style="position:absolute;left:3034;top:1757;width:10;height:20" coordorigin="3034,1757" coordsize="10,20" path="m3034,1776l3044,1776,3044,1757,3034,1757,3034,1776xe" filled="true" fillcolor="#000000" stroked="false">
                <v:path arrowok="t"/>
                <v:fill type="solid"/>
              </v:shape>
            </v:group>
            <v:group style="position:absolute;left:3034;top:1776;width:10;height:20" coordorigin="3034,1776" coordsize="10,20">
              <v:shape style="position:absolute;left:3034;top:1776;width:10;height:20" coordorigin="3034,1776" coordsize="10,20" path="m3034,1796l3044,1796,3044,1776,3034,1776,3034,1796xe" filled="true" fillcolor="#000000" stroked="false">
                <v:path arrowok="t"/>
                <v:fill type="solid"/>
              </v:shape>
            </v:group>
            <v:group style="position:absolute;left:3034;top:1796;width:10;height:20" coordorigin="3034,1796" coordsize="10,20">
              <v:shape style="position:absolute;left:3034;top:1796;width:10;height:20" coordorigin="3034,1796" coordsize="10,20" path="m3034,1815l3044,1815,3044,1796,3034,1796,3034,1815xe" filled="true" fillcolor="#000000" stroked="false">
                <v:path arrowok="t"/>
                <v:fill type="solid"/>
              </v:shape>
            </v:group>
            <v:group style="position:absolute;left:3034;top:1815;width:10;height:20" coordorigin="3034,1815" coordsize="10,20">
              <v:shape style="position:absolute;left:3034;top:1815;width:10;height:20" coordorigin="3034,1815" coordsize="10,20" path="m3034,1834l3044,1834,3044,1815,3034,1815,3034,1834xe" filled="true" fillcolor="#000000" stroked="false">
                <v:path arrowok="t"/>
                <v:fill type="solid"/>
              </v:shape>
            </v:group>
            <v:group style="position:absolute;left:3034;top:1834;width:10;height:20" coordorigin="3034,1834" coordsize="10,20">
              <v:shape style="position:absolute;left:3034;top:1834;width:10;height:20" coordorigin="3034,1834" coordsize="10,20" path="m3034,1853l3044,1853,3044,1834,3034,1834,3034,1853xe" filled="true" fillcolor="#000000" stroked="false">
                <v:path arrowok="t"/>
                <v:fill type="solid"/>
              </v:shape>
            </v:group>
            <v:group style="position:absolute;left:3034;top:1853;width:10;height:20" coordorigin="3034,1853" coordsize="10,20">
              <v:shape style="position:absolute;left:3034;top:1853;width:10;height:20" coordorigin="3034,1853" coordsize="10,20" path="m3034,1872l3044,1872,3044,1853,3034,1853,3034,1872xe" filled="true" fillcolor="#000000" stroked="false">
                <v:path arrowok="t"/>
                <v:fill type="solid"/>
              </v:shape>
            </v:group>
            <v:group style="position:absolute;left:3034;top:1872;width:10;height:20" coordorigin="3034,1872" coordsize="10,20">
              <v:shape style="position:absolute;left:3034;top:1872;width:10;height:20" coordorigin="3034,1872" coordsize="10,20" path="m3034,1892l3044,1892,3044,1872,3034,1872,3034,1892xe" filled="true" fillcolor="#000000" stroked="false">
                <v:path arrowok="t"/>
                <v:fill type="solid"/>
              </v:shape>
            </v:group>
            <v:group style="position:absolute;left:3034;top:1892;width:10;height:20" coordorigin="3034,1892" coordsize="10,20">
              <v:shape style="position:absolute;left:3034;top:1892;width:10;height:20" coordorigin="3034,1892" coordsize="10,20" path="m3034,1911l3044,1911,3044,1892,3034,1892,3034,1911xe" filled="true" fillcolor="#000000" stroked="false">
                <v:path arrowok="t"/>
                <v:fill type="solid"/>
              </v:shape>
            </v:group>
            <v:group style="position:absolute;left:3034;top:1911;width:10;height:20" coordorigin="3034,1911" coordsize="10,20">
              <v:shape style="position:absolute;left:3034;top:1911;width:10;height:20" coordorigin="3034,1911" coordsize="10,20" path="m3034,1930l3044,1930,3044,1911,3034,1911,3034,1930xe" filled="true" fillcolor="#000000" stroked="false">
                <v:path arrowok="t"/>
                <v:fill type="solid"/>
              </v:shape>
            </v:group>
            <v:group style="position:absolute;left:3034;top:1930;width:10;height:20" coordorigin="3034,1930" coordsize="10,20">
              <v:shape style="position:absolute;left:3034;top:1930;width:10;height:20" coordorigin="3034,1930" coordsize="10,20" path="m3034,1949l3044,1949,3044,1930,3034,1930,3034,1949xe" filled="true" fillcolor="#000000" stroked="false">
                <v:path arrowok="t"/>
                <v:fill type="solid"/>
              </v:shape>
            </v:group>
            <v:group style="position:absolute;left:3034;top:1949;width:10;height:20" coordorigin="3034,1949" coordsize="10,20">
              <v:shape style="position:absolute;left:3034;top:1949;width:10;height:20" coordorigin="3034,1949" coordsize="10,20" path="m3034,1968l3044,1968,3044,1949,3034,1949,3034,1968xe" filled="true" fillcolor="#000000" stroked="false">
                <v:path arrowok="t"/>
                <v:fill type="solid"/>
              </v:shape>
            </v:group>
            <v:group style="position:absolute;left:3034;top:1968;width:10;height:20" coordorigin="3034,1968" coordsize="10,20">
              <v:shape style="position:absolute;left:3034;top:1968;width:10;height:20" coordorigin="3034,1968" coordsize="10,20" path="m3034,1988l3044,1988,3044,1968,3034,1968,3034,1988xe" filled="true" fillcolor="#000000" stroked="false">
                <v:path arrowok="t"/>
                <v:fill type="solid"/>
              </v:shape>
            </v:group>
            <v:group style="position:absolute;left:3034;top:1988;width:10;height:20" coordorigin="3034,1988" coordsize="10,20">
              <v:shape style="position:absolute;left:3034;top:1988;width:10;height:20" coordorigin="3034,1988" coordsize="10,20" path="m3034,2007l3044,2007,3044,1988,3034,1988,3034,2007xe" filled="true" fillcolor="#000000" stroked="false">
                <v:path arrowok="t"/>
                <v:fill type="solid"/>
              </v:shape>
            </v:group>
            <v:group style="position:absolute;left:3034;top:2013;width:10;height:2" coordorigin="3034,2013" coordsize="10,2">
              <v:shape style="position:absolute;left:3034;top:2013;width:10;height:2" coordorigin="3034,2013" coordsize="10,0" path="m3034,2013l3044,2013e" filled="false" stroked="true" strokeweight=".599980pt" strokecolor="#000000">
                <v:path arrowok="t"/>
              </v:shape>
            </v:group>
            <v:group style="position:absolute;left:3034;top:2024;width:10;height:2" coordorigin="3034,2024" coordsize="10,2">
              <v:shape style="position:absolute;left:3034;top:2024;width:10;height:2" coordorigin="3034,2024" coordsize="10,0" path="m3034,2024l3044,2024e" filled="false" stroked="true" strokeweight=".47998pt" strokecolor="#000000">
                <v:path arrowok="t"/>
              </v:shape>
              <v:shape style="position:absolute;left:3044;top:2019;width:1385;height:10" type="#_x0000_t75" stroked="false">
                <v:imagedata r:id="rId108" o:title=""/>
              </v:shape>
              <v:shape style="position:absolute;left:4424;top:2019;width:1032;height:10" type="#_x0000_t75" stroked="false">
                <v:imagedata r:id="rId109" o:title=""/>
              </v:shape>
              <v:shape style="position:absolute;left:6942;top:1697;width:10;height:2" type="#_x0000_t75" stroked="false">
                <v:imagedata r:id="rId98" o:title=""/>
              </v:shape>
            </v:group>
            <v:group style="position:absolute;left:6942;top:1719;width:10;height:20" coordorigin="6942,1719" coordsize="10,20">
              <v:shape style="position:absolute;left:6942;top:1719;width:10;height:20" coordorigin="6942,1719" coordsize="10,20" path="m6942,1738l6952,1738,6952,1719,6942,1719,6942,1738xe" filled="true" fillcolor="#000000" stroked="false">
                <v:path arrowok="t"/>
                <v:fill type="solid"/>
              </v:shape>
            </v:group>
            <v:group style="position:absolute;left:6942;top:1738;width:10;height:20" coordorigin="6942,1738" coordsize="10,20">
              <v:shape style="position:absolute;left:6942;top:1738;width:10;height:20" coordorigin="6942,1738" coordsize="10,20" path="m6942,1757l6952,1757,6952,1738,6942,1738,6942,1757xe" filled="true" fillcolor="#000000" stroked="false">
                <v:path arrowok="t"/>
                <v:fill type="solid"/>
              </v:shape>
            </v:group>
            <v:group style="position:absolute;left:6942;top:1757;width:10;height:20" coordorigin="6942,1757" coordsize="10,20">
              <v:shape style="position:absolute;left:6942;top:1757;width:10;height:20" coordorigin="6942,1757" coordsize="10,20" path="m6942,1776l6952,1776,6952,1757,6942,1757,6942,1776xe" filled="true" fillcolor="#000000" stroked="false">
                <v:path arrowok="t"/>
                <v:fill type="solid"/>
              </v:shape>
            </v:group>
            <v:group style="position:absolute;left:6942;top:1776;width:10;height:20" coordorigin="6942,1776" coordsize="10,20">
              <v:shape style="position:absolute;left:6942;top:1776;width:10;height:20" coordorigin="6942,1776" coordsize="10,20" path="m6942,1796l6952,1796,6952,1776,6942,1776,6942,1796xe" filled="true" fillcolor="#000000" stroked="false">
                <v:path arrowok="t"/>
                <v:fill type="solid"/>
              </v:shape>
            </v:group>
            <v:group style="position:absolute;left:6942;top:1796;width:10;height:20" coordorigin="6942,1796" coordsize="10,20">
              <v:shape style="position:absolute;left:6942;top:1796;width:10;height:20" coordorigin="6942,1796" coordsize="10,20" path="m6942,1815l6952,1815,6952,1796,6942,1796,6942,1815xe" filled="true" fillcolor="#000000" stroked="false">
                <v:path arrowok="t"/>
                <v:fill type="solid"/>
              </v:shape>
            </v:group>
            <v:group style="position:absolute;left:6942;top:1815;width:10;height:20" coordorigin="6942,1815" coordsize="10,20">
              <v:shape style="position:absolute;left:6942;top:1815;width:10;height:20" coordorigin="6942,1815" coordsize="10,20" path="m6942,1834l6952,1834,6952,1815,6942,1815,6942,1834xe" filled="true" fillcolor="#000000" stroked="false">
                <v:path arrowok="t"/>
                <v:fill type="solid"/>
              </v:shape>
            </v:group>
            <v:group style="position:absolute;left:6942;top:1834;width:10;height:20" coordorigin="6942,1834" coordsize="10,20">
              <v:shape style="position:absolute;left:6942;top:1834;width:10;height:20" coordorigin="6942,1834" coordsize="10,20" path="m6942,1853l6952,1853,6952,1834,6942,1834,6942,1853xe" filled="true" fillcolor="#000000" stroked="false">
                <v:path arrowok="t"/>
                <v:fill type="solid"/>
              </v:shape>
            </v:group>
            <v:group style="position:absolute;left:6942;top:1853;width:10;height:20" coordorigin="6942,1853" coordsize="10,20">
              <v:shape style="position:absolute;left:6942;top:1853;width:10;height:20" coordorigin="6942,1853" coordsize="10,20" path="m6942,1872l6952,1872,6952,1853,6942,1853,6942,1872xe" filled="true" fillcolor="#000000" stroked="false">
                <v:path arrowok="t"/>
                <v:fill type="solid"/>
              </v:shape>
            </v:group>
            <v:group style="position:absolute;left:6942;top:1872;width:10;height:20" coordorigin="6942,1872" coordsize="10,20">
              <v:shape style="position:absolute;left:6942;top:1872;width:10;height:20" coordorigin="6942,1872" coordsize="10,20" path="m6942,1892l6952,1892,6952,1872,6942,1872,6942,1892xe" filled="true" fillcolor="#000000" stroked="false">
                <v:path arrowok="t"/>
                <v:fill type="solid"/>
              </v:shape>
            </v:group>
            <v:group style="position:absolute;left:6942;top:1892;width:10;height:20" coordorigin="6942,1892" coordsize="10,20">
              <v:shape style="position:absolute;left:6942;top:1892;width:10;height:20" coordorigin="6942,1892" coordsize="10,20" path="m6942,1911l6952,1911,6952,1892,6942,1892,6942,1911xe" filled="true" fillcolor="#000000" stroked="false">
                <v:path arrowok="t"/>
                <v:fill type="solid"/>
              </v:shape>
            </v:group>
            <v:group style="position:absolute;left:6942;top:1911;width:10;height:20" coordorigin="6942,1911" coordsize="10,20">
              <v:shape style="position:absolute;left:6942;top:1911;width:10;height:20" coordorigin="6942,1911" coordsize="10,20" path="m6942,1930l6952,1930,6952,1911,6942,1911,6942,1930xe" filled="true" fillcolor="#000000" stroked="false">
                <v:path arrowok="t"/>
                <v:fill type="solid"/>
              </v:shape>
            </v:group>
            <v:group style="position:absolute;left:6942;top:1930;width:10;height:20" coordorigin="6942,1930" coordsize="10,20">
              <v:shape style="position:absolute;left:6942;top:1930;width:10;height:20" coordorigin="6942,1930" coordsize="10,20" path="m6942,1949l6952,1949,6952,1930,6942,1930,6942,1949xe" filled="true" fillcolor="#000000" stroked="false">
                <v:path arrowok="t"/>
                <v:fill type="solid"/>
              </v:shape>
            </v:group>
            <v:group style="position:absolute;left:6942;top:1949;width:10;height:20" coordorigin="6942,1949" coordsize="10,20">
              <v:shape style="position:absolute;left:6942;top:1949;width:10;height:20" coordorigin="6942,1949" coordsize="10,20" path="m6942,1968l6952,1968,6952,1949,6942,1949,6942,1968xe" filled="true" fillcolor="#000000" stroked="false">
                <v:path arrowok="t"/>
                <v:fill type="solid"/>
              </v:shape>
            </v:group>
            <v:group style="position:absolute;left:6942;top:1968;width:10;height:20" coordorigin="6942,1968" coordsize="10,20">
              <v:shape style="position:absolute;left:6942;top:1968;width:10;height:20" coordorigin="6942,1968" coordsize="10,20" path="m6942,1988l6952,1988,6952,1968,6942,1968,6942,1988xe" filled="true" fillcolor="#000000" stroked="false">
                <v:path arrowok="t"/>
                <v:fill type="solid"/>
              </v:shape>
            </v:group>
            <v:group style="position:absolute;left:6942;top:1988;width:10;height:20" coordorigin="6942,1988" coordsize="10,20">
              <v:shape style="position:absolute;left:6942;top:1988;width:10;height:20" coordorigin="6942,1988" coordsize="10,20" path="m6942,2007l6952,2007,6952,1988,6942,1988,6942,2007xe" filled="true" fillcolor="#000000" stroked="false">
                <v:path arrowok="t"/>
                <v:fill type="solid"/>
              </v:shape>
            </v:group>
            <v:group style="position:absolute;left:6942;top:2013;width:10;height:2" coordorigin="6942,2013" coordsize="10,2">
              <v:shape style="position:absolute;left:6942;top:2013;width:10;height:2" coordorigin="6942,2013" coordsize="10,0" path="m6942,2013l6952,2013e" filled="false" stroked="true" strokeweight=".599980pt" strokecolor="#000000">
                <v:path arrowok="t"/>
              </v:shape>
              <v:shape style="position:absolute;left:5451;top:2019;width:2794;height:10" type="#_x0000_t75" stroked="false">
                <v:imagedata r:id="rId110" o:title=""/>
              </v:shape>
              <v:shape style="position:absolute;left:8241;top:2019;width:2523;height:10" type="#_x0000_t75" stroked="false">
                <v:imagedata r:id="rId111" o:title=""/>
              </v:shape>
            </v:group>
            <v:group style="position:absolute;left:3034;top:2028;width:10;height:20" coordorigin="3034,2028" coordsize="10,20">
              <v:shape style="position:absolute;left:3034;top:2028;width:10;height:20" coordorigin="3034,2028" coordsize="10,20" path="m3034,2048l3044,2048,3044,2028,3034,2028,3034,2048xe" filled="true" fillcolor="#000000" stroked="false">
                <v:path arrowok="t"/>
                <v:fill type="solid"/>
              </v:shape>
            </v:group>
            <v:group style="position:absolute;left:3034;top:2048;width:10;height:20" coordorigin="3034,2048" coordsize="10,20">
              <v:shape style="position:absolute;left:3034;top:2048;width:10;height:20" coordorigin="3034,2048" coordsize="10,20" path="m3034,2067l3044,2067,3044,2048,3034,2048,3034,2067xe" filled="true" fillcolor="#000000" stroked="false">
                <v:path arrowok="t"/>
                <v:fill type="solid"/>
              </v:shape>
            </v:group>
            <v:group style="position:absolute;left:3034;top:2067;width:10;height:20" coordorigin="3034,2067" coordsize="10,20">
              <v:shape style="position:absolute;left:3034;top:2067;width:10;height:20" coordorigin="3034,2067" coordsize="10,20" path="m3034,2086l3044,2086,3044,2067,3034,2067,3034,2086xe" filled="true" fillcolor="#000000" stroked="false">
                <v:path arrowok="t"/>
                <v:fill type="solid"/>
              </v:shape>
            </v:group>
            <v:group style="position:absolute;left:3034;top:2086;width:10;height:20" coordorigin="3034,2086" coordsize="10,20">
              <v:shape style="position:absolute;left:3034;top:2086;width:10;height:20" coordorigin="3034,2086" coordsize="10,20" path="m3034,2105l3044,2105,3044,2086,3034,2086,3034,2105xe" filled="true" fillcolor="#000000" stroked="false">
                <v:path arrowok="t"/>
                <v:fill type="solid"/>
              </v:shape>
            </v:group>
            <v:group style="position:absolute;left:3034;top:2105;width:10;height:20" coordorigin="3034,2105" coordsize="10,20">
              <v:shape style="position:absolute;left:3034;top:2105;width:10;height:20" coordorigin="3034,2105" coordsize="10,20" path="m3034,2124l3044,2124,3044,2105,3034,2105,3034,2124xe" filled="true" fillcolor="#000000" stroked="false">
                <v:path arrowok="t"/>
                <v:fill type="solid"/>
              </v:shape>
            </v:group>
            <v:group style="position:absolute;left:3034;top:2124;width:10;height:20" coordorigin="3034,2124" coordsize="10,20">
              <v:shape style="position:absolute;left:3034;top:2124;width:10;height:20" coordorigin="3034,2124" coordsize="10,20" path="m3034,2144l3044,2144,3044,2124,3034,2124,3034,2144xe" filled="true" fillcolor="#000000" stroked="false">
                <v:path arrowok="t"/>
                <v:fill type="solid"/>
              </v:shape>
            </v:group>
            <v:group style="position:absolute;left:3034;top:2144;width:10;height:20" coordorigin="3034,2144" coordsize="10,20">
              <v:shape style="position:absolute;left:3034;top:2144;width:10;height:20" coordorigin="3034,2144" coordsize="10,20" path="m3034,2163l3044,2163,3044,2144,3034,2144,3034,2163xe" filled="true" fillcolor="#000000" stroked="false">
                <v:path arrowok="t"/>
                <v:fill type="solid"/>
              </v:shape>
            </v:group>
            <v:group style="position:absolute;left:3034;top:2163;width:10;height:20" coordorigin="3034,2163" coordsize="10,20">
              <v:shape style="position:absolute;left:3034;top:2163;width:10;height:20" coordorigin="3034,2163" coordsize="10,20" path="m3034,2182l3044,2182,3044,2163,3034,2163,3034,2182xe" filled="true" fillcolor="#000000" stroked="false">
                <v:path arrowok="t"/>
                <v:fill type="solid"/>
              </v:shape>
            </v:group>
            <v:group style="position:absolute;left:3034;top:2182;width:10;height:20" coordorigin="3034,2182" coordsize="10,20">
              <v:shape style="position:absolute;left:3034;top:2182;width:10;height:20" coordorigin="3034,2182" coordsize="10,20" path="m3034,2201l3044,2201,3044,2182,3034,2182,3034,2201xe" filled="true" fillcolor="#000000" stroked="false">
                <v:path arrowok="t"/>
                <v:fill type="solid"/>
              </v:shape>
            </v:group>
            <v:group style="position:absolute;left:3034;top:2201;width:10;height:20" coordorigin="3034,2201" coordsize="10,20">
              <v:shape style="position:absolute;left:3034;top:2201;width:10;height:20" coordorigin="3034,2201" coordsize="10,20" path="m3034,2220l3044,2220,3044,2201,3034,2201,3034,2220xe" filled="true" fillcolor="#000000" stroked="false">
                <v:path arrowok="t"/>
                <v:fill type="solid"/>
              </v:shape>
            </v:group>
            <v:group style="position:absolute;left:3034;top:2220;width:10;height:20" coordorigin="3034,2220" coordsize="10,20">
              <v:shape style="position:absolute;left:3034;top:2220;width:10;height:20" coordorigin="3034,2220" coordsize="10,20" path="m3034,2240l3044,2240,3044,2220,3034,2220,3034,2240xe" filled="true" fillcolor="#000000" stroked="false">
                <v:path arrowok="t"/>
                <v:fill type="solid"/>
              </v:shape>
            </v:group>
            <v:group style="position:absolute;left:3034;top:2240;width:10;height:20" coordorigin="3034,2240" coordsize="10,20">
              <v:shape style="position:absolute;left:3034;top:2240;width:10;height:20" coordorigin="3034,2240" coordsize="10,20" path="m3034,2259l3044,2259,3044,2240,3034,2240,3034,2259xe" filled="true" fillcolor="#000000" stroked="false">
                <v:path arrowok="t"/>
                <v:fill type="solid"/>
              </v:shape>
            </v:group>
            <v:group style="position:absolute;left:3034;top:2259;width:10;height:20" coordorigin="3034,2259" coordsize="10,20">
              <v:shape style="position:absolute;left:3034;top:2259;width:10;height:20" coordorigin="3034,2259" coordsize="10,20" path="m3034,2278l3044,2278,3044,2259,3034,2259,3034,2278xe" filled="true" fillcolor="#000000" stroked="false">
                <v:path arrowok="t"/>
                <v:fill type="solid"/>
              </v:shape>
            </v:group>
            <v:group style="position:absolute;left:3034;top:2278;width:10;height:20" coordorigin="3034,2278" coordsize="10,20">
              <v:shape style="position:absolute;left:3034;top:2278;width:10;height:20" coordorigin="3034,2278" coordsize="10,20" path="m3034,2297l3044,2297,3044,2278,3034,2278,3034,2297xe" filled="true" fillcolor="#000000" stroked="false">
                <v:path arrowok="t"/>
                <v:fill type="solid"/>
              </v:shape>
            </v:group>
            <v:group style="position:absolute;left:3034;top:2297;width:10;height:20" coordorigin="3034,2297" coordsize="10,20">
              <v:shape style="position:absolute;left:3034;top:2297;width:10;height:20" coordorigin="3034,2297" coordsize="10,20" path="m3034,2316l3044,2316,3044,2297,3034,2297,3034,2316xe" filled="true" fillcolor="#000000" stroked="false">
                <v:path arrowok="t"/>
                <v:fill type="solid"/>
              </v:shape>
            </v:group>
            <v:group style="position:absolute;left:3034;top:2316;width:10;height:20" coordorigin="3034,2316" coordsize="10,20">
              <v:shape style="position:absolute;left:3034;top:2316;width:10;height:20" coordorigin="3034,2316" coordsize="10,20" path="m3034,2336l3044,2336,3044,2316,3034,2316,3034,2336xe" filled="true" fillcolor="#000000" stroked="false">
                <v:path arrowok="t"/>
                <v:fill type="solid"/>
              </v:shape>
            </v:group>
            <v:group style="position:absolute;left:3034;top:2343;width:10;height:2" coordorigin="3034,2343" coordsize="10,2">
              <v:shape style="position:absolute;left:3034;top:2343;width:10;height:2" coordorigin="3034,2343" coordsize="10,0" path="m3034,2343l3044,2343e" filled="false" stroked="true" strokeweight=".71997pt" strokecolor="#000000">
                <v:path arrowok="t"/>
              </v:shape>
            </v:group>
            <v:group style="position:absolute;left:5456;top:2028;width:10;height:20" coordorigin="5456,2028" coordsize="10,20">
              <v:shape style="position:absolute;left:5456;top:2028;width:10;height:20" coordorigin="5456,2028" coordsize="10,20" path="m5456,2048l5466,2048,5466,2028,5456,2028,5456,2048xe" filled="true" fillcolor="#000000" stroked="false">
                <v:path arrowok="t"/>
                <v:fill type="solid"/>
              </v:shape>
            </v:group>
            <v:group style="position:absolute;left:5456;top:2048;width:10;height:20" coordorigin="5456,2048" coordsize="10,20">
              <v:shape style="position:absolute;left:5456;top:2048;width:10;height:20" coordorigin="5456,2048" coordsize="10,20" path="m5456,2067l5466,2067,5466,2048,5456,2048,5456,2067xe" filled="true" fillcolor="#000000" stroked="false">
                <v:path arrowok="t"/>
                <v:fill type="solid"/>
              </v:shape>
            </v:group>
            <v:group style="position:absolute;left:5456;top:2067;width:10;height:20" coordorigin="5456,2067" coordsize="10,20">
              <v:shape style="position:absolute;left:5456;top:2067;width:10;height:20" coordorigin="5456,2067" coordsize="10,20" path="m5456,2086l5466,2086,5466,2067,5456,2067,5456,2086xe" filled="true" fillcolor="#000000" stroked="false">
                <v:path arrowok="t"/>
                <v:fill type="solid"/>
              </v:shape>
            </v:group>
            <v:group style="position:absolute;left:5456;top:2086;width:10;height:20" coordorigin="5456,2086" coordsize="10,20">
              <v:shape style="position:absolute;left:5456;top:2086;width:10;height:20" coordorigin="5456,2086" coordsize="10,20" path="m5456,2105l5466,2105,5466,2086,5456,2086,5456,2105xe" filled="true" fillcolor="#000000" stroked="false">
                <v:path arrowok="t"/>
                <v:fill type="solid"/>
              </v:shape>
            </v:group>
            <v:group style="position:absolute;left:5456;top:2105;width:10;height:20" coordorigin="5456,2105" coordsize="10,20">
              <v:shape style="position:absolute;left:5456;top:2105;width:10;height:20" coordorigin="5456,2105" coordsize="10,20" path="m5456,2124l5466,2124,5466,2105,5456,2105,5456,2124xe" filled="true" fillcolor="#000000" stroked="false">
                <v:path arrowok="t"/>
                <v:fill type="solid"/>
              </v:shape>
            </v:group>
            <v:group style="position:absolute;left:5456;top:2124;width:10;height:20" coordorigin="5456,2124" coordsize="10,20">
              <v:shape style="position:absolute;left:5456;top:2124;width:10;height:20" coordorigin="5456,2124" coordsize="10,20" path="m5456,2144l5466,2144,5466,2124,5456,2124,5456,2144xe" filled="true" fillcolor="#000000" stroked="false">
                <v:path arrowok="t"/>
                <v:fill type="solid"/>
              </v:shape>
            </v:group>
            <v:group style="position:absolute;left:5456;top:2144;width:10;height:20" coordorigin="5456,2144" coordsize="10,20">
              <v:shape style="position:absolute;left:5456;top:2144;width:10;height:20" coordorigin="5456,2144" coordsize="10,20" path="m5456,2163l5466,2163,5466,2144,5456,2144,5456,2163xe" filled="true" fillcolor="#000000" stroked="false">
                <v:path arrowok="t"/>
                <v:fill type="solid"/>
              </v:shape>
            </v:group>
            <v:group style="position:absolute;left:5456;top:2163;width:10;height:20" coordorigin="5456,2163" coordsize="10,20">
              <v:shape style="position:absolute;left:5456;top:2163;width:10;height:20" coordorigin="5456,2163" coordsize="10,20" path="m5456,2182l5466,2182,5466,2163,5456,2163,5456,2182xe" filled="true" fillcolor="#000000" stroked="false">
                <v:path arrowok="t"/>
                <v:fill type="solid"/>
              </v:shape>
            </v:group>
            <v:group style="position:absolute;left:5456;top:2182;width:10;height:20" coordorigin="5456,2182" coordsize="10,20">
              <v:shape style="position:absolute;left:5456;top:2182;width:10;height:20" coordorigin="5456,2182" coordsize="10,20" path="m5456,2201l5466,2201,5466,2182,5456,2182,5456,2201xe" filled="true" fillcolor="#000000" stroked="false">
                <v:path arrowok="t"/>
                <v:fill type="solid"/>
              </v:shape>
            </v:group>
            <v:group style="position:absolute;left:5456;top:2201;width:10;height:20" coordorigin="5456,2201" coordsize="10,20">
              <v:shape style="position:absolute;left:5456;top:2201;width:10;height:20" coordorigin="5456,2201" coordsize="10,20" path="m5456,2220l5466,2220,5466,2201,5456,2201,5456,2220xe" filled="true" fillcolor="#000000" stroked="false">
                <v:path arrowok="t"/>
                <v:fill type="solid"/>
              </v:shape>
            </v:group>
            <v:group style="position:absolute;left:5456;top:2220;width:10;height:20" coordorigin="5456,2220" coordsize="10,20">
              <v:shape style="position:absolute;left:5456;top:2220;width:10;height:20" coordorigin="5456,2220" coordsize="10,20" path="m5456,2240l5466,2240,5466,2220,5456,2220,5456,2240xe" filled="true" fillcolor="#000000" stroked="false">
                <v:path arrowok="t"/>
                <v:fill type="solid"/>
              </v:shape>
            </v:group>
            <v:group style="position:absolute;left:5456;top:2240;width:10;height:20" coordorigin="5456,2240" coordsize="10,20">
              <v:shape style="position:absolute;left:5456;top:2240;width:10;height:20" coordorigin="5456,2240" coordsize="10,20" path="m5456,2259l5466,2259,5466,2240,5456,2240,5456,2259xe" filled="true" fillcolor="#000000" stroked="false">
                <v:path arrowok="t"/>
                <v:fill type="solid"/>
              </v:shape>
            </v:group>
            <v:group style="position:absolute;left:5456;top:2259;width:10;height:20" coordorigin="5456,2259" coordsize="10,20">
              <v:shape style="position:absolute;left:5456;top:2259;width:10;height:20" coordorigin="5456,2259" coordsize="10,20" path="m5456,2278l5466,2278,5466,2259,5456,2259,5456,2278xe" filled="true" fillcolor="#000000" stroked="false">
                <v:path arrowok="t"/>
                <v:fill type="solid"/>
              </v:shape>
            </v:group>
            <v:group style="position:absolute;left:5456;top:2278;width:10;height:20" coordorigin="5456,2278" coordsize="10,20">
              <v:shape style="position:absolute;left:5456;top:2278;width:10;height:20" coordorigin="5456,2278" coordsize="10,20" path="m5456,2297l5466,2297,5466,2278,5456,2278,5456,2297xe" filled="true" fillcolor="#000000" stroked="false">
                <v:path arrowok="t"/>
                <v:fill type="solid"/>
              </v:shape>
            </v:group>
            <v:group style="position:absolute;left:5456;top:2297;width:10;height:20" coordorigin="5456,2297" coordsize="10,20">
              <v:shape style="position:absolute;left:5456;top:2297;width:10;height:20" coordorigin="5456,2297" coordsize="10,20" path="m5456,2316l5466,2316,5466,2297,5456,2297,5456,2316xe" filled="true" fillcolor="#000000" stroked="false">
                <v:path arrowok="t"/>
                <v:fill type="solid"/>
              </v:shape>
            </v:group>
            <v:group style="position:absolute;left:5456;top:2316;width:10;height:20" coordorigin="5456,2316" coordsize="10,20">
              <v:shape style="position:absolute;left:5456;top:2316;width:10;height:20" coordorigin="5456,2316" coordsize="10,20" path="m5456,2336l5466,2336,5466,2316,5456,2316,5456,2336xe" filled="true" fillcolor="#000000" stroked="false">
                <v:path arrowok="t"/>
                <v:fill type="solid"/>
              </v:shape>
            </v:group>
            <v:group style="position:absolute;left:5456;top:2343;width:10;height:2" coordorigin="5456,2343" coordsize="10,2">
              <v:shape style="position:absolute;left:5456;top:2343;width:10;height:2" coordorigin="5456,2343" coordsize="10,0" path="m5456,2343l5466,2343e" filled="false" stroked="true" strokeweight=".71997pt" strokecolor="#000000">
                <v:path arrowok="t"/>
              </v:shape>
            </v:group>
            <v:group style="position:absolute;left:6942;top:2028;width:10;height:20" coordorigin="6942,2028" coordsize="10,20">
              <v:shape style="position:absolute;left:6942;top:2028;width:10;height:20" coordorigin="6942,2028" coordsize="10,20" path="m6942,2048l6952,2048,6952,2028,6942,2028,6942,2048xe" filled="true" fillcolor="#000000" stroked="false">
                <v:path arrowok="t"/>
                <v:fill type="solid"/>
              </v:shape>
            </v:group>
            <v:group style="position:absolute;left:6942;top:2048;width:10;height:20" coordorigin="6942,2048" coordsize="10,20">
              <v:shape style="position:absolute;left:6942;top:2048;width:10;height:20" coordorigin="6942,2048" coordsize="10,20" path="m6942,2067l6952,2067,6952,2048,6942,2048,6942,2067xe" filled="true" fillcolor="#000000" stroked="false">
                <v:path arrowok="t"/>
                <v:fill type="solid"/>
              </v:shape>
            </v:group>
            <v:group style="position:absolute;left:6942;top:2067;width:10;height:20" coordorigin="6942,2067" coordsize="10,20">
              <v:shape style="position:absolute;left:6942;top:2067;width:10;height:20" coordorigin="6942,2067" coordsize="10,20" path="m6942,2086l6952,2086,6952,2067,6942,2067,6942,2086xe" filled="true" fillcolor="#000000" stroked="false">
                <v:path arrowok="t"/>
                <v:fill type="solid"/>
              </v:shape>
            </v:group>
            <v:group style="position:absolute;left:6942;top:2086;width:10;height:20" coordorigin="6942,2086" coordsize="10,20">
              <v:shape style="position:absolute;left:6942;top:2086;width:10;height:20" coordorigin="6942,2086" coordsize="10,20" path="m6942,2105l6952,2105,6952,2086,6942,2086,6942,2105xe" filled="true" fillcolor="#000000" stroked="false">
                <v:path arrowok="t"/>
                <v:fill type="solid"/>
              </v:shape>
            </v:group>
            <v:group style="position:absolute;left:6942;top:2105;width:10;height:20" coordorigin="6942,2105" coordsize="10,20">
              <v:shape style="position:absolute;left:6942;top:2105;width:10;height:20" coordorigin="6942,2105" coordsize="10,20" path="m6942,2124l6952,2124,6952,2105,6942,2105,6942,2124xe" filled="true" fillcolor="#000000" stroked="false">
                <v:path arrowok="t"/>
                <v:fill type="solid"/>
              </v:shape>
            </v:group>
            <v:group style="position:absolute;left:6942;top:2124;width:10;height:20" coordorigin="6942,2124" coordsize="10,20">
              <v:shape style="position:absolute;left:6942;top:2124;width:10;height:20" coordorigin="6942,2124" coordsize="10,20" path="m6942,2144l6952,2144,6952,2124,6942,2124,6942,2144xe" filled="true" fillcolor="#000000" stroked="false">
                <v:path arrowok="t"/>
                <v:fill type="solid"/>
              </v:shape>
            </v:group>
            <v:group style="position:absolute;left:6942;top:2144;width:10;height:20" coordorigin="6942,2144" coordsize="10,20">
              <v:shape style="position:absolute;left:6942;top:2144;width:10;height:20" coordorigin="6942,2144" coordsize="10,20" path="m6942,2163l6952,2163,6952,2144,6942,2144,6942,2163xe" filled="true" fillcolor="#000000" stroked="false">
                <v:path arrowok="t"/>
                <v:fill type="solid"/>
              </v:shape>
            </v:group>
            <v:group style="position:absolute;left:6942;top:2163;width:10;height:20" coordorigin="6942,2163" coordsize="10,20">
              <v:shape style="position:absolute;left:6942;top:2163;width:10;height:20" coordorigin="6942,2163" coordsize="10,20" path="m6942,2182l6952,2182,6952,2163,6942,2163,6942,2182xe" filled="true" fillcolor="#000000" stroked="false">
                <v:path arrowok="t"/>
                <v:fill type="solid"/>
              </v:shape>
            </v:group>
            <v:group style="position:absolute;left:6942;top:2182;width:10;height:20" coordorigin="6942,2182" coordsize="10,20">
              <v:shape style="position:absolute;left:6942;top:2182;width:10;height:20" coordorigin="6942,2182" coordsize="10,20" path="m6942,2201l6952,2201,6952,2182,6942,2182,6942,2201xe" filled="true" fillcolor="#000000" stroked="false">
                <v:path arrowok="t"/>
                <v:fill type="solid"/>
              </v:shape>
            </v:group>
            <v:group style="position:absolute;left:6942;top:2201;width:10;height:20" coordorigin="6942,2201" coordsize="10,20">
              <v:shape style="position:absolute;left:6942;top:2201;width:10;height:20" coordorigin="6942,2201" coordsize="10,20" path="m6942,2220l6952,2220,6952,2201,6942,2201,6942,2220xe" filled="true" fillcolor="#000000" stroked="false">
                <v:path arrowok="t"/>
                <v:fill type="solid"/>
              </v:shape>
            </v:group>
            <v:group style="position:absolute;left:6942;top:2220;width:10;height:20" coordorigin="6942,2220" coordsize="10,20">
              <v:shape style="position:absolute;left:6942;top:2220;width:10;height:20" coordorigin="6942,2220" coordsize="10,20" path="m6942,2240l6952,2240,6952,2220,6942,2220,6942,2240xe" filled="true" fillcolor="#000000" stroked="false">
                <v:path arrowok="t"/>
                <v:fill type="solid"/>
              </v:shape>
            </v:group>
            <v:group style="position:absolute;left:6942;top:2240;width:10;height:20" coordorigin="6942,2240" coordsize="10,20">
              <v:shape style="position:absolute;left:6942;top:2240;width:10;height:20" coordorigin="6942,2240" coordsize="10,20" path="m6942,2259l6952,2259,6952,2240,6942,2240,6942,2259xe" filled="true" fillcolor="#000000" stroked="false">
                <v:path arrowok="t"/>
                <v:fill type="solid"/>
              </v:shape>
            </v:group>
            <v:group style="position:absolute;left:6942;top:2259;width:10;height:20" coordorigin="6942,2259" coordsize="10,20">
              <v:shape style="position:absolute;left:6942;top:2259;width:10;height:20" coordorigin="6942,2259" coordsize="10,20" path="m6942,2278l6952,2278,6952,2259,6942,2259,6942,2278xe" filled="true" fillcolor="#000000" stroked="false">
                <v:path arrowok="t"/>
                <v:fill type="solid"/>
              </v:shape>
            </v:group>
            <v:group style="position:absolute;left:6942;top:2278;width:10;height:20" coordorigin="6942,2278" coordsize="10,20">
              <v:shape style="position:absolute;left:6942;top:2278;width:10;height:20" coordorigin="6942,2278" coordsize="10,20" path="m6942,2297l6952,2297,6952,2278,6942,2278,6942,2297xe" filled="true" fillcolor="#000000" stroked="false">
                <v:path arrowok="t"/>
                <v:fill type="solid"/>
              </v:shape>
            </v:group>
            <v:group style="position:absolute;left:6942;top:2297;width:10;height:20" coordorigin="6942,2297" coordsize="10,20">
              <v:shape style="position:absolute;left:6942;top:2297;width:10;height:20" coordorigin="6942,2297" coordsize="10,20" path="m6942,2316l6952,2316,6952,2297,6942,2297,6942,2316xe" filled="true" fillcolor="#000000" stroked="false">
                <v:path arrowok="t"/>
                <v:fill type="solid"/>
              </v:shape>
            </v:group>
            <v:group style="position:absolute;left:6942;top:2316;width:10;height:20" coordorigin="6942,2316" coordsize="10,20">
              <v:shape style="position:absolute;left:6942;top:2316;width:10;height:20" coordorigin="6942,2316" coordsize="10,20" path="m6942,2336l6952,2336,6952,2316,6942,2316,6942,2336xe" filled="true" fillcolor="#000000" stroked="false">
                <v:path arrowok="t"/>
                <v:fill type="solid"/>
              </v:shape>
            </v:group>
            <v:group style="position:absolute;left:6942;top:2343;width:10;height:2" coordorigin="6942,2343" coordsize="10,2">
              <v:shape style="position:absolute;left:6942;top:2343;width:10;height:2" coordorigin="6942,2343" coordsize="10,0" path="m6942,2343l6952,2343e" filled="false" stroked="true" strokeweight=".71997pt" strokecolor="#000000">
                <v:path arrowok="t"/>
              </v:shape>
            </v:group>
            <v:group style="position:absolute;left:8245;top:2028;width:10;height:20" coordorigin="8245,2028" coordsize="10,20">
              <v:shape style="position:absolute;left:8245;top:2028;width:10;height:20" coordorigin="8245,2028" coordsize="10,20" path="m8245,2048l8255,2048,8255,2028,8245,2028,8245,2048xe" filled="true" fillcolor="#000000" stroked="false">
                <v:path arrowok="t"/>
                <v:fill type="solid"/>
              </v:shape>
            </v:group>
            <v:group style="position:absolute;left:8245;top:2048;width:10;height:20" coordorigin="8245,2048" coordsize="10,20">
              <v:shape style="position:absolute;left:8245;top:2048;width:10;height:20" coordorigin="8245,2048" coordsize="10,20" path="m8245,2067l8255,2067,8255,2048,8245,2048,8245,2067xe" filled="true" fillcolor="#000000" stroked="false">
                <v:path arrowok="t"/>
                <v:fill type="solid"/>
              </v:shape>
            </v:group>
            <v:group style="position:absolute;left:8245;top:2067;width:10;height:20" coordorigin="8245,2067" coordsize="10,20">
              <v:shape style="position:absolute;left:8245;top:2067;width:10;height:20" coordorigin="8245,2067" coordsize="10,20" path="m8245,2086l8255,2086,8255,2067,8245,2067,8245,2086xe" filled="true" fillcolor="#000000" stroked="false">
                <v:path arrowok="t"/>
                <v:fill type="solid"/>
              </v:shape>
            </v:group>
            <v:group style="position:absolute;left:8245;top:2086;width:10;height:20" coordorigin="8245,2086" coordsize="10,20">
              <v:shape style="position:absolute;left:8245;top:2086;width:10;height:20" coordorigin="8245,2086" coordsize="10,20" path="m8245,2105l8255,2105,8255,2086,8245,2086,8245,2105xe" filled="true" fillcolor="#000000" stroked="false">
                <v:path arrowok="t"/>
                <v:fill type="solid"/>
              </v:shape>
            </v:group>
            <v:group style="position:absolute;left:8245;top:2105;width:10;height:20" coordorigin="8245,2105" coordsize="10,20">
              <v:shape style="position:absolute;left:8245;top:2105;width:10;height:20" coordorigin="8245,2105" coordsize="10,20" path="m8245,2124l8255,2124,8255,2105,8245,2105,8245,2124xe" filled="true" fillcolor="#000000" stroked="false">
                <v:path arrowok="t"/>
                <v:fill type="solid"/>
              </v:shape>
            </v:group>
            <v:group style="position:absolute;left:8245;top:2124;width:10;height:20" coordorigin="8245,2124" coordsize="10,20">
              <v:shape style="position:absolute;left:8245;top:2124;width:10;height:20" coordorigin="8245,2124" coordsize="10,20" path="m8245,2144l8255,2144,8255,2124,8245,2124,8245,2144xe" filled="true" fillcolor="#000000" stroked="false">
                <v:path arrowok="t"/>
                <v:fill type="solid"/>
              </v:shape>
            </v:group>
            <v:group style="position:absolute;left:8245;top:2144;width:10;height:20" coordorigin="8245,2144" coordsize="10,20">
              <v:shape style="position:absolute;left:8245;top:2144;width:10;height:20" coordorigin="8245,2144" coordsize="10,20" path="m8245,2163l8255,2163,8255,2144,8245,2144,8245,2163xe" filled="true" fillcolor="#000000" stroked="false">
                <v:path arrowok="t"/>
                <v:fill type="solid"/>
              </v:shape>
            </v:group>
            <v:group style="position:absolute;left:8245;top:2163;width:10;height:20" coordorigin="8245,2163" coordsize="10,20">
              <v:shape style="position:absolute;left:8245;top:2163;width:10;height:20" coordorigin="8245,2163" coordsize="10,20" path="m8245,2182l8255,2182,8255,2163,8245,2163,8245,2182xe" filled="true" fillcolor="#000000" stroked="false">
                <v:path arrowok="t"/>
                <v:fill type="solid"/>
              </v:shape>
            </v:group>
            <v:group style="position:absolute;left:8245;top:2182;width:10;height:20" coordorigin="8245,2182" coordsize="10,20">
              <v:shape style="position:absolute;left:8245;top:2182;width:10;height:20" coordorigin="8245,2182" coordsize="10,20" path="m8245,2201l8255,2201,8255,2182,8245,2182,8245,2201xe" filled="true" fillcolor="#000000" stroked="false">
                <v:path arrowok="t"/>
                <v:fill type="solid"/>
              </v:shape>
            </v:group>
            <v:group style="position:absolute;left:8245;top:2201;width:10;height:20" coordorigin="8245,2201" coordsize="10,20">
              <v:shape style="position:absolute;left:8245;top:2201;width:10;height:20" coordorigin="8245,2201" coordsize="10,20" path="m8245,2220l8255,2220,8255,2201,8245,2201,8245,2220xe" filled="true" fillcolor="#000000" stroked="false">
                <v:path arrowok="t"/>
                <v:fill type="solid"/>
              </v:shape>
            </v:group>
            <v:group style="position:absolute;left:8245;top:2220;width:10;height:20" coordorigin="8245,2220" coordsize="10,20">
              <v:shape style="position:absolute;left:8245;top:2220;width:10;height:20" coordorigin="8245,2220" coordsize="10,20" path="m8245,2240l8255,2240,8255,2220,8245,2220,8245,2240xe" filled="true" fillcolor="#000000" stroked="false">
                <v:path arrowok="t"/>
                <v:fill type="solid"/>
              </v:shape>
            </v:group>
            <v:group style="position:absolute;left:8245;top:2240;width:10;height:20" coordorigin="8245,2240" coordsize="10,20">
              <v:shape style="position:absolute;left:8245;top:2240;width:10;height:20" coordorigin="8245,2240" coordsize="10,20" path="m8245,2259l8255,2259,8255,2240,8245,2240,8245,2259xe" filled="true" fillcolor="#000000" stroked="false">
                <v:path arrowok="t"/>
                <v:fill type="solid"/>
              </v:shape>
            </v:group>
            <v:group style="position:absolute;left:8245;top:2259;width:10;height:20" coordorigin="8245,2259" coordsize="10,20">
              <v:shape style="position:absolute;left:8245;top:2259;width:10;height:20" coordorigin="8245,2259" coordsize="10,20" path="m8245,2278l8255,2278,8255,2259,8245,2259,8245,2278xe" filled="true" fillcolor="#000000" stroked="false">
                <v:path arrowok="t"/>
                <v:fill type="solid"/>
              </v:shape>
            </v:group>
            <v:group style="position:absolute;left:8245;top:2278;width:10;height:20" coordorigin="8245,2278" coordsize="10,20">
              <v:shape style="position:absolute;left:8245;top:2278;width:10;height:20" coordorigin="8245,2278" coordsize="10,20" path="m8245,2297l8255,2297,8255,2278,8245,2278,8245,2297xe" filled="true" fillcolor="#000000" stroked="false">
                <v:path arrowok="t"/>
                <v:fill type="solid"/>
              </v:shape>
            </v:group>
            <v:group style="position:absolute;left:8245;top:2297;width:10;height:20" coordorigin="8245,2297" coordsize="10,20">
              <v:shape style="position:absolute;left:8245;top:2297;width:10;height:20" coordorigin="8245,2297" coordsize="10,20" path="m8245,2316l8255,2316,8255,2297,8245,2297,8245,2316xe" filled="true" fillcolor="#000000" stroked="false">
                <v:path arrowok="t"/>
                <v:fill type="solid"/>
              </v:shape>
            </v:group>
            <v:group style="position:absolute;left:8245;top:2316;width:10;height:20" coordorigin="8245,2316" coordsize="10,20">
              <v:shape style="position:absolute;left:8245;top:2316;width:10;height:20" coordorigin="8245,2316" coordsize="10,20" path="m8245,2336l8255,2336,8255,2316,8245,2316,8245,2336xe" filled="true" fillcolor="#000000" stroked="false">
                <v:path arrowok="t"/>
                <v:fill type="solid"/>
              </v:shape>
            </v:group>
            <v:group style="position:absolute;left:8245;top:2343;width:10;height:2" coordorigin="8245,2343" coordsize="10,2">
              <v:shape style="position:absolute;left:8245;top:2343;width:10;height:2" coordorigin="8245,2343" coordsize="10,0" path="m8245,2343l8255,2343e" filled="false" stroked="true" strokeweight=".71997pt" strokecolor="#000000">
                <v:path arrowok="t"/>
              </v:shape>
            </v:group>
            <v:group style="position:absolute;left:9273;top:2028;width:10;height:20" coordorigin="9273,2028" coordsize="10,20">
              <v:shape style="position:absolute;left:9273;top:2028;width:10;height:20" coordorigin="9273,2028" coordsize="10,20" path="m9273,2048l9283,2048,9283,2028,9273,2028,9273,2048xe" filled="true" fillcolor="#000000" stroked="false">
                <v:path arrowok="t"/>
                <v:fill type="solid"/>
              </v:shape>
            </v:group>
            <v:group style="position:absolute;left:9273;top:2048;width:10;height:20" coordorigin="9273,2048" coordsize="10,20">
              <v:shape style="position:absolute;left:9273;top:2048;width:10;height:20" coordorigin="9273,2048" coordsize="10,20" path="m9273,2067l9283,2067,9283,2048,9273,2048,9273,2067xe" filled="true" fillcolor="#000000" stroked="false">
                <v:path arrowok="t"/>
                <v:fill type="solid"/>
              </v:shape>
            </v:group>
            <v:group style="position:absolute;left:9273;top:2067;width:10;height:20" coordorigin="9273,2067" coordsize="10,20">
              <v:shape style="position:absolute;left:9273;top:2067;width:10;height:20" coordorigin="9273,2067" coordsize="10,20" path="m9273,2086l9283,2086,9283,2067,9273,2067,9273,2086xe" filled="true" fillcolor="#000000" stroked="false">
                <v:path arrowok="t"/>
                <v:fill type="solid"/>
              </v:shape>
            </v:group>
            <v:group style="position:absolute;left:9273;top:2086;width:10;height:20" coordorigin="9273,2086" coordsize="10,20">
              <v:shape style="position:absolute;left:9273;top:2086;width:10;height:20" coordorigin="9273,2086" coordsize="10,20" path="m9273,2105l9283,2105,9283,2086,9273,2086,9273,2105xe" filled="true" fillcolor="#000000" stroked="false">
                <v:path arrowok="t"/>
                <v:fill type="solid"/>
              </v:shape>
            </v:group>
            <v:group style="position:absolute;left:9273;top:2105;width:10;height:20" coordorigin="9273,2105" coordsize="10,20">
              <v:shape style="position:absolute;left:9273;top:2105;width:10;height:20" coordorigin="9273,2105" coordsize="10,20" path="m9273,2124l9283,2124,9283,2105,9273,2105,9273,2124xe" filled="true" fillcolor="#000000" stroked="false">
                <v:path arrowok="t"/>
                <v:fill type="solid"/>
              </v:shape>
            </v:group>
            <v:group style="position:absolute;left:9273;top:2124;width:10;height:20" coordorigin="9273,2124" coordsize="10,20">
              <v:shape style="position:absolute;left:9273;top:2124;width:10;height:20" coordorigin="9273,2124" coordsize="10,20" path="m9273,2144l9283,2144,9283,2124,9273,2124,9273,2144xe" filled="true" fillcolor="#000000" stroked="false">
                <v:path arrowok="t"/>
                <v:fill type="solid"/>
              </v:shape>
            </v:group>
            <v:group style="position:absolute;left:9273;top:2144;width:10;height:20" coordorigin="9273,2144" coordsize="10,20">
              <v:shape style="position:absolute;left:9273;top:2144;width:10;height:20" coordorigin="9273,2144" coordsize="10,20" path="m9273,2163l9283,2163,9283,2144,9273,2144,9273,2163xe" filled="true" fillcolor="#000000" stroked="false">
                <v:path arrowok="t"/>
                <v:fill type="solid"/>
              </v:shape>
            </v:group>
            <v:group style="position:absolute;left:9273;top:2163;width:10;height:20" coordorigin="9273,2163" coordsize="10,20">
              <v:shape style="position:absolute;left:9273;top:2163;width:10;height:20" coordorigin="9273,2163" coordsize="10,20" path="m9273,2182l9283,2182,9283,2163,9273,2163,9273,2182xe" filled="true" fillcolor="#000000" stroked="false">
                <v:path arrowok="t"/>
                <v:fill type="solid"/>
              </v:shape>
            </v:group>
            <v:group style="position:absolute;left:9273;top:2182;width:10;height:20" coordorigin="9273,2182" coordsize="10,20">
              <v:shape style="position:absolute;left:9273;top:2182;width:10;height:20" coordorigin="9273,2182" coordsize="10,20" path="m9273,2201l9283,2201,9283,2182,9273,2182,9273,2201xe" filled="true" fillcolor="#000000" stroked="false">
                <v:path arrowok="t"/>
                <v:fill type="solid"/>
              </v:shape>
            </v:group>
            <v:group style="position:absolute;left:9273;top:2201;width:10;height:20" coordorigin="9273,2201" coordsize="10,20">
              <v:shape style="position:absolute;left:9273;top:2201;width:10;height:20" coordorigin="9273,2201" coordsize="10,20" path="m9273,2220l9283,2220,9283,2201,9273,2201,9273,2220xe" filled="true" fillcolor="#000000" stroked="false">
                <v:path arrowok="t"/>
                <v:fill type="solid"/>
              </v:shape>
            </v:group>
            <v:group style="position:absolute;left:9273;top:2220;width:10;height:20" coordorigin="9273,2220" coordsize="10,20">
              <v:shape style="position:absolute;left:9273;top:2220;width:10;height:20" coordorigin="9273,2220" coordsize="10,20" path="m9273,2240l9283,2240,9283,2220,9273,2220,9273,2240xe" filled="true" fillcolor="#000000" stroked="false">
                <v:path arrowok="t"/>
                <v:fill type="solid"/>
              </v:shape>
            </v:group>
            <v:group style="position:absolute;left:9273;top:2240;width:10;height:20" coordorigin="9273,2240" coordsize="10,20">
              <v:shape style="position:absolute;left:9273;top:2240;width:10;height:20" coordorigin="9273,2240" coordsize="10,20" path="m9273,2259l9283,2259,9283,2240,9273,2240,9273,2259xe" filled="true" fillcolor="#000000" stroked="false">
                <v:path arrowok="t"/>
                <v:fill type="solid"/>
              </v:shape>
            </v:group>
            <v:group style="position:absolute;left:9273;top:2259;width:10;height:20" coordorigin="9273,2259" coordsize="10,20">
              <v:shape style="position:absolute;left:9273;top:2259;width:10;height:20" coordorigin="9273,2259" coordsize="10,20" path="m9273,2278l9283,2278,9283,2259,9273,2259,9273,2278xe" filled="true" fillcolor="#000000" stroked="false">
                <v:path arrowok="t"/>
                <v:fill type="solid"/>
              </v:shape>
            </v:group>
            <v:group style="position:absolute;left:9273;top:2278;width:10;height:20" coordorigin="9273,2278" coordsize="10,20">
              <v:shape style="position:absolute;left:9273;top:2278;width:10;height:20" coordorigin="9273,2278" coordsize="10,20" path="m9273,2297l9283,2297,9283,2278,9273,2278,9273,2297xe" filled="true" fillcolor="#000000" stroked="false">
                <v:path arrowok="t"/>
                <v:fill type="solid"/>
              </v:shape>
            </v:group>
            <v:group style="position:absolute;left:9273;top:2297;width:10;height:20" coordorigin="9273,2297" coordsize="10,20">
              <v:shape style="position:absolute;left:9273;top:2297;width:10;height:20" coordorigin="9273,2297" coordsize="10,20" path="m9273,2316l9283,2316,9283,2297,9273,2297,9273,2316xe" filled="true" fillcolor="#000000" stroked="false">
                <v:path arrowok="t"/>
                <v:fill type="solid"/>
              </v:shape>
            </v:group>
            <v:group style="position:absolute;left:9273;top:2316;width:10;height:20" coordorigin="9273,2316" coordsize="10,20">
              <v:shape style="position:absolute;left:9273;top:2316;width:10;height:20" coordorigin="9273,2316" coordsize="10,20" path="m9273,2336l9283,2336,9283,2316,9273,2316,9273,2336xe" filled="true" fillcolor="#000000" stroked="false">
                <v:path arrowok="t"/>
                <v:fill type="solid"/>
              </v:shape>
            </v:group>
            <v:group style="position:absolute;left:9273;top:2343;width:10;height:2" coordorigin="9273,2343" coordsize="10,2">
              <v:shape style="position:absolute;left:9273;top:2343;width:10;height:2" coordorigin="9273,2343" coordsize="10,0" path="m9273,2343l9283,2343e" filled="false" stroked="true" strokeweight=".71997pt" strokecolor="#000000">
                <v:path arrowok="t"/>
              </v:shape>
              <v:shape style="position:absolute;left:1690;top:2259;width:2758;height:101" type="#_x0000_t75" stroked="false">
                <v:imagedata r:id="rId112" o:title=""/>
              </v:shape>
              <v:shape style="position:absolute;left:4424;top:2350;width:1032;height:10" type="#_x0000_t75" stroked="false">
                <v:imagedata r:id="rId113" o:title=""/>
              </v:shape>
              <v:shape style="position:absolute;left:5451;top:2350;width:2794;height:10" type="#_x0000_t75" stroked="false">
                <v:imagedata r:id="rId114" o:title=""/>
              </v:shape>
              <v:shape style="position:absolute;left:8241;top:2350;width:2523;height:10" type="#_x0000_t75" stroked="false">
                <v:imagedata r:id="rId115" o:title=""/>
              </v:shape>
            </v:group>
            <v:group style="position:absolute;left:3034;top:2360;width:10;height:20" coordorigin="3034,2360" coordsize="10,20">
              <v:shape style="position:absolute;left:3034;top:2360;width:10;height:20" coordorigin="3034,2360" coordsize="10,20" path="m3034,2379l3044,2379,3044,2360,3034,2360,3034,2379xe" filled="true" fillcolor="#000000" stroked="false">
                <v:path arrowok="t"/>
                <v:fill type="solid"/>
              </v:shape>
            </v:group>
            <v:group style="position:absolute;left:3034;top:2379;width:10;height:20" coordorigin="3034,2379" coordsize="10,20">
              <v:shape style="position:absolute;left:3034;top:2379;width:10;height:20" coordorigin="3034,2379" coordsize="10,20" path="m3034,2398l3044,2398,3044,2379,3034,2379,3034,2398xe" filled="true" fillcolor="#000000" stroked="false">
                <v:path arrowok="t"/>
                <v:fill type="solid"/>
              </v:shape>
            </v:group>
            <v:group style="position:absolute;left:3034;top:2398;width:10;height:20" coordorigin="3034,2398" coordsize="10,20">
              <v:shape style="position:absolute;left:3034;top:2398;width:10;height:20" coordorigin="3034,2398" coordsize="10,20" path="m3034,2417l3044,2417,3044,2398,3034,2398,3034,2417xe" filled="true" fillcolor="#000000" stroked="false">
                <v:path arrowok="t"/>
                <v:fill type="solid"/>
              </v:shape>
            </v:group>
            <v:group style="position:absolute;left:3034;top:2417;width:10;height:20" coordorigin="3034,2417" coordsize="10,20">
              <v:shape style="position:absolute;left:3034;top:2417;width:10;height:20" coordorigin="3034,2417" coordsize="10,20" path="m3034,2436l3044,2436,3044,2417,3034,2417,3034,2436xe" filled="true" fillcolor="#000000" stroked="false">
                <v:path arrowok="t"/>
                <v:fill type="solid"/>
              </v:shape>
            </v:group>
            <v:group style="position:absolute;left:3034;top:2436;width:10;height:20" coordorigin="3034,2436" coordsize="10,20">
              <v:shape style="position:absolute;left:3034;top:2436;width:10;height:20" coordorigin="3034,2436" coordsize="10,20" path="m3034,2456l3044,2456,3044,2436,3034,2436,3034,2456xe" filled="true" fillcolor="#000000" stroked="false">
                <v:path arrowok="t"/>
                <v:fill type="solid"/>
              </v:shape>
            </v:group>
            <v:group style="position:absolute;left:3034;top:2456;width:10;height:20" coordorigin="3034,2456" coordsize="10,20">
              <v:shape style="position:absolute;left:3034;top:2456;width:10;height:20" coordorigin="3034,2456" coordsize="10,20" path="m3034,2475l3044,2475,3044,2456,3034,2456,3034,2475xe" filled="true" fillcolor="#000000" stroked="false">
                <v:path arrowok="t"/>
                <v:fill type="solid"/>
              </v:shape>
            </v:group>
            <v:group style="position:absolute;left:3034;top:2475;width:10;height:20" coordorigin="3034,2475" coordsize="10,20">
              <v:shape style="position:absolute;left:3034;top:2475;width:10;height:20" coordorigin="3034,2475" coordsize="10,20" path="m3034,2494l3044,2494,3044,2475,3034,2475,3034,2494xe" filled="true" fillcolor="#000000" stroked="false">
                <v:path arrowok="t"/>
                <v:fill type="solid"/>
              </v:shape>
            </v:group>
            <v:group style="position:absolute;left:3034;top:2494;width:10;height:20" coordorigin="3034,2494" coordsize="10,20">
              <v:shape style="position:absolute;left:3034;top:2494;width:10;height:20" coordorigin="3034,2494" coordsize="10,20" path="m3034,2513l3044,2513,3044,2494,3034,2494,3034,2513xe" filled="true" fillcolor="#000000" stroked="false">
                <v:path arrowok="t"/>
                <v:fill type="solid"/>
              </v:shape>
            </v:group>
            <v:group style="position:absolute;left:3034;top:2513;width:10;height:20" coordorigin="3034,2513" coordsize="10,20">
              <v:shape style="position:absolute;left:3034;top:2513;width:10;height:20" coordorigin="3034,2513" coordsize="10,20" path="m3034,2532l3044,2532,3044,2513,3034,2513,3034,2532xe" filled="true" fillcolor="#000000" stroked="false">
                <v:path arrowok="t"/>
                <v:fill type="solid"/>
              </v:shape>
            </v:group>
            <v:group style="position:absolute;left:3034;top:2532;width:10;height:20" coordorigin="3034,2532" coordsize="10,20">
              <v:shape style="position:absolute;left:3034;top:2532;width:10;height:20" coordorigin="3034,2532" coordsize="10,20" path="m3034,2552l3044,2552,3044,2532,3034,2532,3034,2552xe" filled="true" fillcolor="#000000" stroked="false">
                <v:path arrowok="t"/>
                <v:fill type="solid"/>
              </v:shape>
            </v:group>
            <v:group style="position:absolute;left:3034;top:2552;width:10;height:20" coordorigin="3034,2552" coordsize="10,20">
              <v:shape style="position:absolute;left:3034;top:2552;width:10;height:20" coordorigin="3034,2552" coordsize="10,20" path="m3034,2571l3044,2571,3044,2552,3034,2552,3034,2571xe" filled="true" fillcolor="#000000" stroked="false">
                <v:path arrowok="t"/>
                <v:fill type="solid"/>
              </v:shape>
            </v:group>
            <v:group style="position:absolute;left:3034;top:2571;width:10;height:20" coordorigin="3034,2571" coordsize="10,20">
              <v:shape style="position:absolute;left:3034;top:2571;width:10;height:20" coordorigin="3034,2571" coordsize="10,20" path="m3034,2590l3044,2590,3044,2571,3034,2571,3034,2590xe" filled="true" fillcolor="#000000" stroked="false">
                <v:path arrowok="t"/>
                <v:fill type="solid"/>
              </v:shape>
            </v:group>
            <v:group style="position:absolute;left:3034;top:2590;width:10;height:20" coordorigin="3034,2590" coordsize="10,20">
              <v:shape style="position:absolute;left:3034;top:2590;width:10;height:20" coordorigin="3034,2590" coordsize="10,20" path="m3034,2609l3044,2609,3044,2590,3034,2590,3034,2609xe" filled="true" fillcolor="#000000" stroked="false">
                <v:path arrowok="t"/>
                <v:fill type="solid"/>
              </v:shape>
            </v:group>
            <v:group style="position:absolute;left:3034;top:2609;width:10;height:20" coordorigin="3034,2609" coordsize="10,20">
              <v:shape style="position:absolute;left:3034;top:2609;width:10;height:20" coordorigin="3034,2609" coordsize="10,20" path="m3034,2628l3044,2628,3044,2609,3034,2609,3034,2628xe" filled="true" fillcolor="#000000" stroked="false">
                <v:path arrowok="t"/>
                <v:fill type="solid"/>
              </v:shape>
            </v:group>
            <v:group style="position:absolute;left:3034;top:2628;width:10;height:20" coordorigin="3034,2628" coordsize="10,20">
              <v:shape style="position:absolute;left:3034;top:2628;width:10;height:20" coordorigin="3034,2628" coordsize="10,20" path="m3034,2648l3044,2648,3044,2628,3034,2628,3034,2648xe" filled="true" fillcolor="#000000" stroked="false">
                <v:path arrowok="t"/>
                <v:fill type="solid"/>
              </v:shape>
            </v:group>
            <v:group style="position:absolute;left:3034;top:2648;width:10;height:20" coordorigin="3034,2648" coordsize="10,20">
              <v:shape style="position:absolute;left:3034;top:2648;width:10;height:20" coordorigin="3034,2648" coordsize="10,20" path="m3034,2667l3044,2667,3044,2648,3034,2648,3034,2667xe" filled="true" fillcolor="#000000" stroked="false">
                <v:path arrowok="t"/>
                <v:fill type="solid"/>
              </v:shape>
            </v:group>
            <v:group style="position:absolute;left:3034;top:2667;width:10;height:20" coordorigin="3034,2667" coordsize="10,20">
              <v:shape style="position:absolute;left:3034;top:2667;width:10;height:20" coordorigin="3034,2667" coordsize="10,20" path="m3034,2686l3044,2686,3044,2667,3034,2667,3034,2686xe" filled="true" fillcolor="#000000" stroked="false">
                <v:path arrowok="t"/>
                <v:fill type="solid"/>
              </v:shape>
            </v:group>
            <v:group style="position:absolute;left:3034;top:2686;width:10;height:20" coordorigin="3034,2686" coordsize="10,20">
              <v:shape style="position:absolute;left:3034;top:2686;width:10;height:20" coordorigin="3034,2686" coordsize="10,20" path="m3034,2705l3044,2705,3044,2686,3034,2686,3034,2705xe" filled="true" fillcolor="#000000" stroked="false">
                <v:path arrowok="t"/>
                <v:fill type="solid"/>
              </v:shape>
            </v:group>
            <v:group style="position:absolute;left:3034;top:2712;width:10;height:2" coordorigin="3034,2712" coordsize="10,2">
              <v:shape style="position:absolute;left:3034;top:2712;width:10;height:2" coordorigin="3034,2712" coordsize="10,0" path="m3034,2712l3044,2712e" filled="false" stroked="true" strokeweight=".71997pt" strokecolor="#000000">
                <v:path arrowok="t"/>
              </v:shape>
            </v:group>
            <v:group style="position:absolute;left:5456;top:2360;width:10;height:20" coordorigin="5456,2360" coordsize="10,20">
              <v:shape style="position:absolute;left:5456;top:2360;width:10;height:20" coordorigin="5456,2360" coordsize="10,20" path="m5456,2379l5466,2379,5466,2360,5456,2360,5456,2379xe" filled="true" fillcolor="#000000" stroked="false">
                <v:path arrowok="t"/>
                <v:fill type="solid"/>
              </v:shape>
            </v:group>
            <v:group style="position:absolute;left:5456;top:2379;width:10;height:20" coordorigin="5456,2379" coordsize="10,20">
              <v:shape style="position:absolute;left:5456;top:2379;width:10;height:20" coordorigin="5456,2379" coordsize="10,20" path="m5456,2398l5466,2398,5466,2379,5456,2379,5456,2398xe" filled="true" fillcolor="#000000" stroked="false">
                <v:path arrowok="t"/>
                <v:fill type="solid"/>
              </v:shape>
            </v:group>
            <v:group style="position:absolute;left:5456;top:2398;width:10;height:20" coordorigin="5456,2398" coordsize="10,20">
              <v:shape style="position:absolute;left:5456;top:2398;width:10;height:20" coordorigin="5456,2398" coordsize="10,20" path="m5456,2417l5466,2417,5466,2398,5456,2398,5456,2417xe" filled="true" fillcolor="#000000" stroked="false">
                <v:path arrowok="t"/>
                <v:fill type="solid"/>
              </v:shape>
            </v:group>
            <v:group style="position:absolute;left:5456;top:2417;width:10;height:20" coordorigin="5456,2417" coordsize="10,20">
              <v:shape style="position:absolute;left:5456;top:2417;width:10;height:20" coordorigin="5456,2417" coordsize="10,20" path="m5456,2436l5466,2436,5466,2417,5456,2417,5456,2436xe" filled="true" fillcolor="#000000" stroked="false">
                <v:path arrowok="t"/>
                <v:fill type="solid"/>
              </v:shape>
            </v:group>
            <v:group style="position:absolute;left:5456;top:2436;width:10;height:20" coordorigin="5456,2436" coordsize="10,20">
              <v:shape style="position:absolute;left:5456;top:2436;width:10;height:20" coordorigin="5456,2436" coordsize="10,20" path="m5456,2456l5466,2456,5466,2436,5456,2436,5456,2456xe" filled="true" fillcolor="#000000" stroked="false">
                <v:path arrowok="t"/>
                <v:fill type="solid"/>
              </v:shape>
            </v:group>
            <v:group style="position:absolute;left:5456;top:2456;width:10;height:20" coordorigin="5456,2456" coordsize="10,20">
              <v:shape style="position:absolute;left:5456;top:2456;width:10;height:20" coordorigin="5456,2456" coordsize="10,20" path="m5456,2475l5466,2475,5466,2456,5456,2456,5456,2475xe" filled="true" fillcolor="#000000" stroked="false">
                <v:path arrowok="t"/>
                <v:fill type="solid"/>
              </v:shape>
            </v:group>
            <v:group style="position:absolute;left:5456;top:2475;width:10;height:20" coordorigin="5456,2475" coordsize="10,20">
              <v:shape style="position:absolute;left:5456;top:2475;width:10;height:20" coordorigin="5456,2475" coordsize="10,20" path="m5456,2494l5466,2494,5466,2475,5456,2475,5456,2494xe" filled="true" fillcolor="#000000" stroked="false">
                <v:path arrowok="t"/>
                <v:fill type="solid"/>
              </v:shape>
            </v:group>
            <v:group style="position:absolute;left:5456;top:2494;width:10;height:20" coordorigin="5456,2494" coordsize="10,20">
              <v:shape style="position:absolute;left:5456;top:2494;width:10;height:20" coordorigin="5456,2494" coordsize="10,20" path="m5456,2513l5466,2513,5466,2494,5456,2494,5456,2513xe" filled="true" fillcolor="#000000" stroked="false">
                <v:path arrowok="t"/>
                <v:fill type="solid"/>
              </v:shape>
            </v:group>
            <v:group style="position:absolute;left:5456;top:2513;width:10;height:20" coordorigin="5456,2513" coordsize="10,20">
              <v:shape style="position:absolute;left:5456;top:2513;width:10;height:20" coordorigin="5456,2513" coordsize="10,20" path="m5456,2532l5466,2532,5466,2513,5456,2513,5456,2532xe" filled="true" fillcolor="#000000" stroked="false">
                <v:path arrowok="t"/>
                <v:fill type="solid"/>
              </v:shape>
            </v:group>
            <v:group style="position:absolute;left:5456;top:2532;width:10;height:20" coordorigin="5456,2532" coordsize="10,20">
              <v:shape style="position:absolute;left:5456;top:2532;width:10;height:20" coordorigin="5456,2532" coordsize="10,20" path="m5456,2552l5466,2552,5466,2532,5456,2532,5456,2552xe" filled="true" fillcolor="#000000" stroked="false">
                <v:path arrowok="t"/>
                <v:fill type="solid"/>
              </v:shape>
            </v:group>
            <v:group style="position:absolute;left:5456;top:2552;width:10;height:20" coordorigin="5456,2552" coordsize="10,20">
              <v:shape style="position:absolute;left:5456;top:2552;width:10;height:20" coordorigin="5456,2552" coordsize="10,20" path="m5456,2571l5466,2571,5466,2552,5456,2552,5456,2571xe" filled="true" fillcolor="#000000" stroked="false">
                <v:path arrowok="t"/>
                <v:fill type="solid"/>
              </v:shape>
            </v:group>
            <v:group style="position:absolute;left:5456;top:2571;width:10;height:20" coordorigin="5456,2571" coordsize="10,20">
              <v:shape style="position:absolute;left:5456;top:2571;width:10;height:20" coordorigin="5456,2571" coordsize="10,20" path="m5456,2590l5466,2590,5466,2571,5456,2571,5456,2590xe" filled="true" fillcolor="#000000" stroked="false">
                <v:path arrowok="t"/>
                <v:fill type="solid"/>
              </v:shape>
            </v:group>
            <v:group style="position:absolute;left:5456;top:2590;width:10;height:20" coordorigin="5456,2590" coordsize="10,20">
              <v:shape style="position:absolute;left:5456;top:2590;width:10;height:20" coordorigin="5456,2590" coordsize="10,20" path="m5456,2609l5466,2609,5466,2590,5456,2590,5456,2609xe" filled="true" fillcolor="#000000" stroked="false">
                <v:path arrowok="t"/>
                <v:fill type="solid"/>
              </v:shape>
            </v:group>
            <v:group style="position:absolute;left:5456;top:2609;width:10;height:20" coordorigin="5456,2609" coordsize="10,20">
              <v:shape style="position:absolute;left:5456;top:2609;width:10;height:20" coordorigin="5456,2609" coordsize="10,20" path="m5456,2628l5466,2628,5466,2609,5456,2609,5456,2628xe" filled="true" fillcolor="#000000" stroked="false">
                <v:path arrowok="t"/>
                <v:fill type="solid"/>
              </v:shape>
            </v:group>
            <v:group style="position:absolute;left:5456;top:2628;width:10;height:20" coordorigin="5456,2628" coordsize="10,20">
              <v:shape style="position:absolute;left:5456;top:2628;width:10;height:20" coordorigin="5456,2628" coordsize="10,20" path="m5456,2648l5466,2648,5466,2628,5456,2628,5456,2648xe" filled="true" fillcolor="#000000" stroked="false">
                <v:path arrowok="t"/>
                <v:fill type="solid"/>
              </v:shape>
            </v:group>
            <v:group style="position:absolute;left:5456;top:2648;width:10;height:20" coordorigin="5456,2648" coordsize="10,20">
              <v:shape style="position:absolute;left:5456;top:2648;width:10;height:20" coordorigin="5456,2648" coordsize="10,20" path="m5456,2667l5466,2667,5466,2648,5456,2648,5456,2667xe" filled="true" fillcolor="#000000" stroked="false">
                <v:path arrowok="t"/>
                <v:fill type="solid"/>
              </v:shape>
            </v:group>
            <v:group style="position:absolute;left:5456;top:2667;width:10;height:20" coordorigin="5456,2667" coordsize="10,20">
              <v:shape style="position:absolute;left:5456;top:2667;width:10;height:20" coordorigin="5456,2667" coordsize="10,20" path="m5456,2686l5466,2686,5466,2667,5456,2667,5456,2686xe" filled="true" fillcolor="#000000" stroked="false">
                <v:path arrowok="t"/>
                <v:fill type="solid"/>
              </v:shape>
            </v:group>
            <v:group style="position:absolute;left:5456;top:2686;width:10;height:20" coordorigin="5456,2686" coordsize="10,20">
              <v:shape style="position:absolute;left:5456;top:2686;width:10;height:20" coordorigin="5456,2686" coordsize="10,20" path="m5456,2705l5466,2705,5466,2686,5456,2686,5456,2705xe" filled="true" fillcolor="#000000" stroked="false">
                <v:path arrowok="t"/>
                <v:fill type="solid"/>
              </v:shape>
            </v:group>
            <v:group style="position:absolute;left:5456;top:2712;width:10;height:2" coordorigin="5456,2712" coordsize="10,2">
              <v:shape style="position:absolute;left:5456;top:2712;width:10;height:2" coordorigin="5456,2712" coordsize="10,0" path="m5456,2712l5466,2712e" filled="false" stroked="true" strokeweight=".71997pt" strokecolor="#000000">
                <v:path arrowok="t"/>
              </v:shape>
            </v:group>
            <v:group style="position:absolute;left:6942;top:2360;width:10;height:20" coordorigin="6942,2360" coordsize="10,20">
              <v:shape style="position:absolute;left:6942;top:2360;width:10;height:20" coordorigin="6942,2360" coordsize="10,20" path="m6942,2379l6952,2379,6952,2360,6942,2360,6942,2379xe" filled="true" fillcolor="#000000" stroked="false">
                <v:path arrowok="t"/>
                <v:fill type="solid"/>
              </v:shape>
            </v:group>
            <v:group style="position:absolute;left:6942;top:2379;width:10;height:20" coordorigin="6942,2379" coordsize="10,20">
              <v:shape style="position:absolute;left:6942;top:2379;width:10;height:20" coordorigin="6942,2379" coordsize="10,20" path="m6942,2398l6952,2398,6952,2379,6942,2379,6942,2398xe" filled="true" fillcolor="#000000" stroked="false">
                <v:path arrowok="t"/>
                <v:fill type="solid"/>
              </v:shape>
            </v:group>
            <v:group style="position:absolute;left:6942;top:2398;width:10;height:20" coordorigin="6942,2398" coordsize="10,20">
              <v:shape style="position:absolute;left:6942;top:2398;width:10;height:20" coordorigin="6942,2398" coordsize="10,20" path="m6942,2417l6952,2417,6952,2398,6942,2398,6942,2417xe" filled="true" fillcolor="#000000" stroked="false">
                <v:path arrowok="t"/>
                <v:fill type="solid"/>
              </v:shape>
            </v:group>
            <v:group style="position:absolute;left:6942;top:2417;width:10;height:20" coordorigin="6942,2417" coordsize="10,20">
              <v:shape style="position:absolute;left:6942;top:2417;width:10;height:20" coordorigin="6942,2417" coordsize="10,20" path="m6942,2436l6952,2436,6952,2417,6942,2417,6942,2436xe" filled="true" fillcolor="#000000" stroked="false">
                <v:path arrowok="t"/>
                <v:fill type="solid"/>
              </v:shape>
            </v:group>
            <v:group style="position:absolute;left:6942;top:2436;width:10;height:20" coordorigin="6942,2436" coordsize="10,20">
              <v:shape style="position:absolute;left:6942;top:2436;width:10;height:20" coordorigin="6942,2436" coordsize="10,20" path="m6942,2456l6952,2456,6952,2436,6942,2436,6942,2456xe" filled="true" fillcolor="#000000" stroked="false">
                <v:path arrowok="t"/>
                <v:fill type="solid"/>
              </v:shape>
            </v:group>
            <v:group style="position:absolute;left:6942;top:2456;width:10;height:20" coordorigin="6942,2456" coordsize="10,20">
              <v:shape style="position:absolute;left:6942;top:2456;width:10;height:20" coordorigin="6942,2456" coordsize="10,20" path="m6942,2475l6952,2475,6952,2456,6942,2456,6942,2475xe" filled="true" fillcolor="#000000" stroked="false">
                <v:path arrowok="t"/>
                <v:fill type="solid"/>
              </v:shape>
            </v:group>
            <v:group style="position:absolute;left:6942;top:2475;width:10;height:20" coordorigin="6942,2475" coordsize="10,20">
              <v:shape style="position:absolute;left:6942;top:2475;width:10;height:20" coordorigin="6942,2475" coordsize="10,20" path="m6942,2494l6952,2494,6952,2475,6942,2475,6942,2494xe" filled="true" fillcolor="#000000" stroked="false">
                <v:path arrowok="t"/>
                <v:fill type="solid"/>
              </v:shape>
            </v:group>
            <v:group style="position:absolute;left:6942;top:2494;width:10;height:20" coordorigin="6942,2494" coordsize="10,20">
              <v:shape style="position:absolute;left:6942;top:2494;width:10;height:20" coordorigin="6942,2494" coordsize="10,20" path="m6942,2513l6952,2513,6952,2494,6942,2494,6942,2513xe" filled="true" fillcolor="#000000" stroked="false">
                <v:path arrowok="t"/>
                <v:fill type="solid"/>
              </v:shape>
            </v:group>
            <v:group style="position:absolute;left:6942;top:2513;width:10;height:20" coordorigin="6942,2513" coordsize="10,20">
              <v:shape style="position:absolute;left:6942;top:2513;width:10;height:20" coordorigin="6942,2513" coordsize="10,20" path="m6942,2532l6952,2532,6952,2513,6942,2513,6942,2532xe" filled="true" fillcolor="#000000" stroked="false">
                <v:path arrowok="t"/>
                <v:fill type="solid"/>
              </v:shape>
            </v:group>
            <v:group style="position:absolute;left:6942;top:2532;width:10;height:20" coordorigin="6942,2532" coordsize="10,20">
              <v:shape style="position:absolute;left:6942;top:2532;width:10;height:20" coordorigin="6942,2532" coordsize="10,20" path="m6942,2552l6952,2552,6952,2532,6942,2532,6942,2552xe" filled="true" fillcolor="#000000" stroked="false">
                <v:path arrowok="t"/>
                <v:fill type="solid"/>
              </v:shape>
            </v:group>
            <v:group style="position:absolute;left:6942;top:2552;width:10;height:20" coordorigin="6942,2552" coordsize="10,20">
              <v:shape style="position:absolute;left:6942;top:2552;width:10;height:20" coordorigin="6942,2552" coordsize="10,20" path="m6942,2571l6952,2571,6952,2552,6942,2552,6942,2571xe" filled="true" fillcolor="#000000" stroked="false">
                <v:path arrowok="t"/>
                <v:fill type="solid"/>
              </v:shape>
            </v:group>
            <v:group style="position:absolute;left:6942;top:2571;width:10;height:20" coordorigin="6942,2571" coordsize="10,20">
              <v:shape style="position:absolute;left:6942;top:2571;width:10;height:20" coordorigin="6942,2571" coordsize="10,20" path="m6942,2590l6952,2590,6952,2571,6942,2571,6942,2590xe" filled="true" fillcolor="#000000" stroked="false">
                <v:path arrowok="t"/>
                <v:fill type="solid"/>
              </v:shape>
            </v:group>
            <v:group style="position:absolute;left:6942;top:2590;width:10;height:20" coordorigin="6942,2590" coordsize="10,20">
              <v:shape style="position:absolute;left:6942;top:2590;width:10;height:20" coordorigin="6942,2590" coordsize="10,20" path="m6942,2609l6952,2609,6952,2590,6942,2590,6942,2609xe" filled="true" fillcolor="#000000" stroked="false">
                <v:path arrowok="t"/>
                <v:fill type="solid"/>
              </v:shape>
            </v:group>
            <v:group style="position:absolute;left:6942;top:2609;width:10;height:20" coordorigin="6942,2609" coordsize="10,20">
              <v:shape style="position:absolute;left:6942;top:2609;width:10;height:20" coordorigin="6942,2609" coordsize="10,20" path="m6942,2628l6952,2628,6952,2609,6942,2609,6942,2628xe" filled="true" fillcolor="#000000" stroked="false">
                <v:path arrowok="t"/>
                <v:fill type="solid"/>
              </v:shape>
            </v:group>
            <v:group style="position:absolute;left:6942;top:2628;width:10;height:20" coordorigin="6942,2628" coordsize="10,20">
              <v:shape style="position:absolute;left:6942;top:2628;width:10;height:20" coordorigin="6942,2628" coordsize="10,20" path="m6942,2648l6952,2648,6952,2628,6942,2628,6942,2648xe" filled="true" fillcolor="#000000" stroked="false">
                <v:path arrowok="t"/>
                <v:fill type="solid"/>
              </v:shape>
            </v:group>
            <v:group style="position:absolute;left:6942;top:2648;width:10;height:20" coordorigin="6942,2648" coordsize="10,20">
              <v:shape style="position:absolute;left:6942;top:2648;width:10;height:20" coordorigin="6942,2648" coordsize="10,20" path="m6942,2667l6952,2667,6952,2648,6942,2648,6942,2667xe" filled="true" fillcolor="#000000" stroked="false">
                <v:path arrowok="t"/>
                <v:fill type="solid"/>
              </v:shape>
            </v:group>
            <v:group style="position:absolute;left:6942;top:2667;width:10;height:20" coordorigin="6942,2667" coordsize="10,20">
              <v:shape style="position:absolute;left:6942;top:2667;width:10;height:20" coordorigin="6942,2667" coordsize="10,20" path="m6942,2686l6952,2686,6952,2667,6942,2667,6942,2686xe" filled="true" fillcolor="#000000" stroked="false">
                <v:path arrowok="t"/>
                <v:fill type="solid"/>
              </v:shape>
            </v:group>
            <v:group style="position:absolute;left:6942;top:2686;width:10;height:20" coordorigin="6942,2686" coordsize="10,20">
              <v:shape style="position:absolute;left:6942;top:2686;width:10;height:20" coordorigin="6942,2686" coordsize="10,20" path="m6942,2705l6952,2705,6952,2686,6942,2686,6942,2705xe" filled="true" fillcolor="#000000" stroked="false">
                <v:path arrowok="t"/>
                <v:fill type="solid"/>
              </v:shape>
            </v:group>
            <v:group style="position:absolute;left:6942;top:2712;width:10;height:2" coordorigin="6942,2712" coordsize="10,2">
              <v:shape style="position:absolute;left:6942;top:2712;width:10;height:2" coordorigin="6942,2712" coordsize="10,0" path="m6942,2712l6952,2712e" filled="false" stroked="true" strokeweight=".71997pt" strokecolor="#000000">
                <v:path arrowok="t"/>
              </v:shape>
            </v:group>
            <v:group style="position:absolute;left:8245;top:2360;width:10;height:20" coordorigin="8245,2360" coordsize="10,20">
              <v:shape style="position:absolute;left:8245;top:2360;width:10;height:20" coordorigin="8245,2360" coordsize="10,20" path="m8245,2379l8255,2379,8255,2360,8245,2360,8245,2379xe" filled="true" fillcolor="#000000" stroked="false">
                <v:path arrowok="t"/>
                <v:fill type="solid"/>
              </v:shape>
            </v:group>
            <v:group style="position:absolute;left:8245;top:2379;width:10;height:20" coordorigin="8245,2379" coordsize="10,20">
              <v:shape style="position:absolute;left:8245;top:2379;width:10;height:20" coordorigin="8245,2379" coordsize="10,20" path="m8245,2398l8255,2398,8255,2379,8245,2379,8245,2398xe" filled="true" fillcolor="#000000" stroked="false">
                <v:path arrowok="t"/>
                <v:fill type="solid"/>
              </v:shape>
            </v:group>
            <v:group style="position:absolute;left:8245;top:2398;width:10;height:20" coordorigin="8245,2398" coordsize="10,20">
              <v:shape style="position:absolute;left:8245;top:2398;width:10;height:20" coordorigin="8245,2398" coordsize="10,20" path="m8245,2417l8255,2417,8255,2398,8245,2398,8245,2417xe" filled="true" fillcolor="#000000" stroked="false">
                <v:path arrowok="t"/>
                <v:fill type="solid"/>
              </v:shape>
            </v:group>
            <v:group style="position:absolute;left:8245;top:2417;width:10;height:20" coordorigin="8245,2417" coordsize="10,20">
              <v:shape style="position:absolute;left:8245;top:2417;width:10;height:20" coordorigin="8245,2417" coordsize="10,20" path="m8245,2436l8255,2436,8255,2417,8245,2417,8245,2436xe" filled="true" fillcolor="#000000" stroked="false">
                <v:path arrowok="t"/>
                <v:fill type="solid"/>
              </v:shape>
            </v:group>
            <v:group style="position:absolute;left:8245;top:2436;width:10;height:20" coordorigin="8245,2436" coordsize="10,20">
              <v:shape style="position:absolute;left:8245;top:2436;width:10;height:20" coordorigin="8245,2436" coordsize="10,20" path="m8245,2456l8255,2456,8255,2436,8245,2436,8245,2456xe" filled="true" fillcolor="#000000" stroked="false">
                <v:path arrowok="t"/>
                <v:fill type="solid"/>
              </v:shape>
            </v:group>
            <v:group style="position:absolute;left:8245;top:2456;width:10;height:20" coordorigin="8245,2456" coordsize="10,20">
              <v:shape style="position:absolute;left:8245;top:2456;width:10;height:20" coordorigin="8245,2456" coordsize="10,20" path="m8245,2475l8255,2475,8255,2456,8245,2456,8245,2475xe" filled="true" fillcolor="#000000" stroked="false">
                <v:path arrowok="t"/>
                <v:fill type="solid"/>
              </v:shape>
            </v:group>
            <v:group style="position:absolute;left:8245;top:2475;width:10;height:20" coordorigin="8245,2475" coordsize="10,20">
              <v:shape style="position:absolute;left:8245;top:2475;width:10;height:20" coordorigin="8245,2475" coordsize="10,20" path="m8245,2494l8255,2494,8255,2475,8245,2475,8245,2494xe" filled="true" fillcolor="#000000" stroked="false">
                <v:path arrowok="t"/>
                <v:fill type="solid"/>
              </v:shape>
            </v:group>
            <v:group style="position:absolute;left:8245;top:2494;width:10;height:20" coordorigin="8245,2494" coordsize="10,20">
              <v:shape style="position:absolute;left:8245;top:2494;width:10;height:20" coordorigin="8245,2494" coordsize="10,20" path="m8245,2513l8255,2513,8255,2494,8245,2494,8245,2513xe" filled="true" fillcolor="#000000" stroked="false">
                <v:path arrowok="t"/>
                <v:fill type="solid"/>
              </v:shape>
            </v:group>
            <v:group style="position:absolute;left:8245;top:2513;width:10;height:20" coordorigin="8245,2513" coordsize="10,20">
              <v:shape style="position:absolute;left:8245;top:2513;width:10;height:20" coordorigin="8245,2513" coordsize="10,20" path="m8245,2532l8255,2532,8255,2513,8245,2513,8245,2532xe" filled="true" fillcolor="#000000" stroked="false">
                <v:path arrowok="t"/>
                <v:fill type="solid"/>
              </v:shape>
            </v:group>
            <v:group style="position:absolute;left:8245;top:2532;width:10;height:20" coordorigin="8245,2532" coordsize="10,20">
              <v:shape style="position:absolute;left:8245;top:2532;width:10;height:20" coordorigin="8245,2532" coordsize="10,20" path="m8245,2552l8255,2552,8255,2532,8245,2532,8245,2552xe" filled="true" fillcolor="#000000" stroked="false">
                <v:path arrowok="t"/>
                <v:fill type="solid"/>
              </v:shape>
            </v:group>
            <v:group style="position:absolute;left:8245;top:2552;width:10;height:20" coordorigin="8245,2552" coordsize="10,20">
              <v:shape style="position:absolute;left:8245;top:2552;width:10;height:20" coordorigin="8245,2552" coordsize="10,20" path="m8245,2571l8255,2571,8255,2552,8245,2552,8245,2571xe" filled="true" fillcolor="#000000" stroked="false">
                <v:path arrowok="t"/>
                <v:fill type="solid"/>
              </v:shape>
            </v:group>
            <v:group style="position:absolute;left:8245;top:2571;width:10;height:20" coordorigin="8245,2571" coordsize="10,20">
              <v:shape style="position:absolute;left:8245;top:2571;width:10;height:20" coordorigin="8245,2571" coordsize="10,20" path="m8245,2590l8255,2590,8255,2571,8245,2571,8245,2590xe" filled="true" fillcolor="#000000" stroked="false">
                <v:path arrowok="t"/>
                <v:fill type="solid"/>
              </v:shape>
            </v:group>
            <v:group style="position:absolute;left:8245;top:2590;width:10;height:20" coordorigin="8245,2590" coordsize="10,20">
              <v:shape style="position:absolute;left:8245;top:2590;width:10;height:20" coordorigin="8245,2590" coordsize="10,20" path="m8245,2609l8255,2609,8255,2590,8245,2590,8245,2609xe" filled="true" fillcolor="#000000" stroked="false">
                <v:path arrowok="t"/>
                <v:fill type="solid"/>
              </v:shape>
            </v:group>
            <v:group style="position:absolute;left:8245;top:2609;width:10;height:20" coordorigin="8245,2609" coordsize="10,20">
              <v:shape style="position:absolute;left:8245;top:2609;width:10;height:20" coordorigin="8245,2609" coordsize="10,20" path="m8245,2628l8255,2628,8255,2609,8245,2609,8245,2628xe" filled="true" fillcolor="#000000" stroked="false">
                <v:path arrowok="t"/>
                <v:fill type="solid"/>
              </v:shape>
            </v:group>
            <v:group style="position:absolute;left:8245;top:2628;width:10;height:20" coordorigin="8245,2628" coordsize="10,20">
              <v:shape style="position:absolute;left:8245;top:2628;width:10;height:20" coordorigin="8245,2628" coordsize="10,20" path="m8245,2648l8255,2648,8255,2628,8245,2628,8245,2648xe" filled="true" fillcolor="#000000" stroked="false">
                <v:path arrowok="t"/>
                <v:fill type="solid"/>
              </v:shape>
            </v:group>
            <v:group style="position:absolute;left:8245;top:2648;width:10;height:20" coordorigin="8245,2648" coordsize="10,20">
              <v:shape style="position:absolute;left:8245;top:2648;width:10;height:20" coordorigin="8245,2648" coordsize="10,20" path="m8245,2667l8255,2667,8255,2648,8245,2648,8245,2667xe" filled="true" fillcolor="#000000" stroked="false">
                <v:path arrowok="t"/>
                <v:fill type="solid"/>
              </v:shape>
            </v:group>
            <v:group style="position:absolute;left:8245;top:2667;width:10;height:20" coordorigin="8245,2667" coordsize="10,20">
              <v:shape style="position:absolute;left:8245;top:2667;width:10;height:20" coordorigin="8245,2667" coordsize="10,20" path="m8245,2686l8255,2686,8255,2667,8245,2667,8245,2686xe" filled="true" fillcolor="#000000" stroked="false">
                <v:path arrowok="t"/>
                <v:fill type="solid"/>
              </v:shape>
            </v:group>
            <v:group style="position:absolute;left:8245;top:2686;width:10;height:20" coordorigin="8245,2686" coordsize="10,20">
              <v:shape style="position:absolute;left:8245;top:2686;width:10;height:20" coordorigin="8245,2686" coordsize="10,20" path="m8245,2705l8255,2705,8255,2686,8245,2686,8245,2705xe" filled="true" fillcolor="#000000" stroked="false">
                <v:path arrowok="t"/>
                <v:fill type="solid"/>
              </v:shape>
            </v:group>
            <v:group style="position:absolute;left:8245;top:2712;width:10;height:2" coordorigin="8245,2712" coordsize="10,2">
              <v:shape style="position:absolute;left:8245;top:2712;width:10;height:2" coordorigin="8245,2712" coordsize="10,0" path="m8245,2712l8255,2712e" filled="false" stroked="true" strokeweight=".71997pt" strokecolor="#000000">
                <v:path arrowok="t"/>
              </v:shape>
            </v:group>
            <v:group style="position:absolute;left:9273;top:2360;width:10;height:20" coordorigin="9273,2360" coordsize="10,20">
              <v:shape style="position:absolute;left:9273;top:2360;width:10;height:20" coordorigin="9273,2360" coordsize="10,20" path="m9273,2379l9283,2379,9283,2360,9273,2360,9273,2379xe" filled="true" fillcolor="#000000" stroked="false">
                <v:path arrowok="t"/>
                <v:fill type="solid"/>
              </v:shape>
            </v:group>
            <v:group style="position:absolute;left:9273;top:2379;width:10;height:20" coordorigin="9273,2379" coordsize="10,20">
              <v:shape style="position:absolute;left:9273;top:2379;width:10;height:20" coordorigin="9273,2379" coordsize="10,20" path="m9273,2398l9283,2398,9283,2379,9273,2379,9273,2398xe" filled="true" fillcolor="#000000" stroked="false">
                <v:path arrowok="t"/>
                <v:fill type="solid"/>
              </v:shape>
            </v:group>
            <v:group style="position:absolute;left:9273;top:2398;width:10;height:20" coordorigin="9273,2398" coordsize="10,20">
              <v:shape style="position:absolute;left:9273;top:2398;width:10;height:20" coordorigin="9273,2398" coordsize="10,20" path="m9273,2417l9283,2417,9283,2398,9273,2398,9273,2417xe" filled="true" fillcolor="#000000" stroked="false">
                <v:path arrowok="t"/>
                <v:fill type="solid"/>
              </v:shape>
            </v:group>
            <v:group style="position:absolute;left:9273;top:2417;width:10;height:20" coordorigin="9273,2417" coordsize="10,20">
              <v:shape style="position:absolute;left:9273;top:2417;width:10;height:20" coordorigin="9273,2417" coordsize="10,20" path="m9273,2436l9283,2436,9283,2417,9273,2417,9273,2436xe" filled="true" fillcolor="#000000" stroked="false">
                <v:path arrowok="t"/>
                <v:fill type="solid"/>
              </v:shape>
            </v:group>
            <v:group style="position:absolute;left:9273;top:2436;width:10;height:20" coordorigin="9273,2436" coordsize="10,20">
              <v:shape style="position:absolute;left:9273;top:2436;width:10;height:20" coordorigin="9273,2436" coordsize="10,20" path="m9273,2456l9283,2456,9283,2436,9273,2436,9273,2456xe" filled="true" fillcolor="#000000" stroked="false">
                <v:path arrowok="t"/>
                <v:fill type="solid"/>
              </v:shape>
            </v:group>
            <v:group style="position:absolute;left:9273;top:2456;width:10;height:20" coordorigin="9273,2456" coordsize="10,20">
              <v:shape style="position:absolute;left:9273;top:2456;width:10;height:20" coordorigin="9273,2456" coordsize="10,20" path="m9273,2475l9283,2475,9283,2456,9273,2456,9273,2475xe" filled="true" fillcolor="#000000" stroked="false">
                <v:path arrowok="t"/>
                <v:fill type="solid"/>
              </v:shape>
            </v:group>
            <v:group style="position:absolute;left:9273;top:2475;width:10;height:20" coordorigin="9273,2475" coordsize="10,20">
              <v:shape style="position:absolute;left:9273;top:2475;width:10;height:20" coordorigin="9273,2475" coordsize="10,20" path="m9273,2494l9283,2494,9283,2475,9273,2475,9273,2494xe" filled="true" fillcolor="#000000" stroked="false">
                <v:path arrowok="t"/>
                <v:fill type="solid"/>
              </v:shape>
            </v:group>
            <v:group style="position:absolute;left:9273;top:2494;width:10;height:20" coordorigin="9273,2494" coordsize="10,20">
              <v:shape style="position:absolute;left:9273;top:2494;width:10;height:20" coordorigin="9273,2494" coordsize="10,20" path="m9273,2513l9283,2513,9283,2494,9273,2494,9273,2513xe" filled="true" fillcolor="#000000" stroked="false">
                <v:path arrowok="t"/>
                <v:fill type="solid"/>
              </v:shape>
            </v:group>
            <v:group style="position:absolute;left:9273;top:2513;width:10;height:20" coordorigin="9273,2513" coordsize="10,20">
              <v:shape style="position:absolute;left:9273;top:2513;width:10;height:20" coordorigin="9273,2513" coordsize="10,20" path="m9273,2532l9283,2532,9283,2513,9273,2513,9273,2532xe" filled="true" fillcolor="#000000" stroked="false">
                <v:path arrowok="t"/>
                <v:fill type="solid"/>
              </v:shape>
            </v:group>
            <v:group style="position:absolute;left:9273;top:2532;width:10;height:20" coordorigin="9273,2532" coordsize="10,20">
              <v:shape style="position:absolute;left:9273;top:2532;width:10;height:20" coordorigin="9273,2532" coordsize="10,20" path="m9273,2552l9283,2552,9283,2532,9273,2532,9273,2552xe" filled="true" fillcolor="#000000" stroked="false">
                <v:path arrowok="t"/>
                <v:fill type="solid"/>
              </v:shape>
            </v:group>
            <v:group style="position:absolute;left:9273;top:2552;width:10;height:20" coordorigin="9273,2552" coordsize="10,20">
              <v:shape style="position:absolute;left:9273;top:2552;width:10;height:20" coordorigin="9273,2552" coordsize="10,20" path="m9273,2571l9283,2571,9283,2552,9273,2552,9273,2571xe" filled="true" fillcolor="#000000" stroked="false">
                <v:path arrowok="t"/>
                <v:fill type="solid"/>
              </v:shape>
            </v:group>
            <v:group style="position:absolute;left:9273;top:2571;width:10;height:20" coordorigin="9273,2571" coordsize="10,20">
              <v:shape style="position:absolute;left:9273;top:2571;width:10;height:20" coordorigin="9273,2571" coordsize="10,20" path="m9273,2590l9283,2590,9283,2571,9273,2571,9273,2590xe" filled="true" fillcolor="#000000" stroked="false">
                <v:path arrowok="t"/>
                <v:fill type="solid"/>
              </v:shape>
            </v:group>
            <v:group style="position:absolute;left:9273;top:2590;width:10;height:20" coordorigin="9273,2590" coordsize="10,20">
              <v:shape style="position:absolute;left:9273;top:2590;width:10;height:20" coordorigin="9273,2590" coordsize="10,20" path="m9273,2609l9283,2609,9283,2590,9273,2590,9273,2609xe" filled="true" fillcolor="#000000" stroked="false">
                <v:path arrowok="t"/>
                <v:fill type="solid"/>
              </v:shape>
            </v:group>
            <v:group style="position:absolute;left:9273;top:2609;width:10;height:20" coordorigin="9273,2609" coordsize="10,20">
              <v:shape style="position:absolute;left:9273;top:2609;width:10;height:20" coordorigin="9273,2609" coordsize="10,20" path="m9273,2628l9283,2628,9283,2609,9273,2609,9273,2628xe" filled="true" fillcolor="#000000" stroked="false">
                <v:path arrowok="t"/>
                <v:fill type="solid"/>
              </v:shape>
            </v:group>
            <v:group style="position:absolute;left:9273;top:2628;width:10;height:20" coordorigin="9273,2628" coordsize="10,20">
              <v:shape style="position:absolute;left:9273;top:2628;width:10;height:20" coordorigin="9273,2628" coordsize="10,20" path="m9273,2648l9283,2648,9283,2628,9273,2628,9273,2648xe" filled="true" fillcolor="#000000" stroked="false">
                <v:path arrowok="t"/>
                <v:fill type="solid"/>
              </v:shape>
            </v:group>
            <v:group style="position:absolute;left:9273;top:2648;width:10;height:20" coordorigin="9273,2648" coordsize="10,20">
              <v:shape style="position:absolute;left:9273;top:2648;width:10;height:20" coordorigin="9273,2648" coordsize="10,20" path="m9273,2667l9283,2667,9283,2648,9273,2648,9273,2667xe" filled="true" fillcolor="#000000" stroked="false">
                <v:path arrowok="t"/>
                <v:fill type="solid"/>
              </v:shape>
            </v:group>
            <v:group style="position:absolute;left:9273;top:2667;width:10;height:20" coordorigin="9273,2667" coordsize="10,20">
              <v:shape style="position:absolute;left:9273;top:2667;width:10;height:20" coordorigin="9273,2667" coordsize="10,20" path="m9273,2686l9283,2686,9283,2667,9273,2667,9273,2686xe" filled="true" fillcolor="#000000" stroked="false">
                <v:path arrowok="t"/>
                <v:fill type="solid"/>
              </v:shape>
            </v:group>
            <v:group style="position:absolute;left:9273;top:2686;width:10;height:20" coordorigin="9273,2686" coordsize="10,20">
              <v:shape style="position:absolute;left:9273;top:2686;width:10;height:20" coordorigin="9273,2686" coordsize="10,20" path="m9273,2705l9283,2705,9283,2686,9273,2686,9273,2705xe" filled="true" fillcolor="#000000" stroked="false">
                <v:path arrowok="t"/>
                <v:fill type="solid"/>
              </v:shape>
            </v:group>
            <v:group style="position:absolute;left:9273;top:2712;width:10;height:2" coordorigin="9273,2712" coordsize="10,2">
              <v:shape style="position:absolute;left:9273;top:2712;width:10;height:2" coordorigin="9273,2712" coordsize="10,0" path="m9273,2712l9283,2712e" filled="false" stroked="true" strokeweight=".71997pt" strokecolor="#000000">
                <v:path arrowok="t"/>
              </v:shape>
              <v:shape style="position:absolute;left:1690;top:2628;width:2758;height:101" type="#_x0000_t75" stroked="false">
                <v:imagedata r:id="rId116" o:title=""/>
              </v:shape>
              <v:shape style="position:absolute;left:4424;top:2720;width:1032;height:10" type="#_x0000_t75" stroked="false">
                <v:imagedata r:id="rId113" o:title=""/>
              </v:shape>
              <v:shape style="position:absolute;left:5451;top:2720;width:2794;height:10" type="#_x0000_t75" stroked="false">
                <v:imagedata r:id="rId114" o:title=""/>
              </v:shape>
              <v:shape style="position:absolute;left:8241;top:2720;width:2523;height:10" type="#_x0000_t75" stroked="false">
                <v:imagedata r:id="rId115" o:title=""/>
              </v:shape>
            </v:group>
            <v:group style="position:absolute;left:3034;top:2729;width:10;height:20" coordorigin="3034,2729" coordsize="10,20">
              <v:shape style="position:absolute;left:3034;top:2729;width:10;height:20" coordorigin="3034,2729" coordsize="10,20" path="m3034,2748l3044,2748,3044,2729,3034,2729,3034,2748xe" filled="true" fillcolor="#000000" stroked="false">
                <v:path arrowok="t"/>
                <v:fill type="solid"/>
              </v:shape>
            </v:group>
            <v:group style="position:absolute;left:3034;top:2748;width:10;height:20" coordorigin="3034,2748" coordsize="10,20">
              <v:shape style="position:absolute;left:3034;top:2748;width:10;height:20" coordorigin="3034,2748" coordsize="10,20" path="m3034,2768l3044,2768,3044,2748,3034,2748,3034,2768xe" filled="true" fillcolor="#000000" stroked="false">
                <v:path arrowok="t"/>
                <v:fill type="solid"/>
              </v:shape>
            </v:group>
            <v:group style="position:absolute;left:3034;top:2768;width:10;height:20" coordorigin="3034,2768" coordsize="10,20">
              <v:shape style="position:absolute;left:3034;top:2768;width:10;height:20" coordorigin="3034,2768" coordsize="10,20" path="m3034,2787l3044,2787,3044,2768,3034,2768,3034,2787xe" filled="true" fillcolor="#000000" stroked="false">
                <v:path arrowok="t"/>
                <v:fill type="solid"/>
              </v:shape>
            </v:group>
            <v:group style="position:absolute;left:3034;top:2787;width:10;height:20" coordorigin="3034,2787" coordsize="10,20">
              <v:shape style="position:absolute;left:3034;top:2787;width:10;height:20" coordorigin="3034,2787" coordsize="10,20" path="m3034,2806l3044,2806,3044,2787,3034,2787,3034,2806xe" filled="true" fillcolor="#000000" stroked="false">
                <v:path arrowok="t"/>
                <v:fill type="solid"/>
              </v:shape>
            </v:group>
            <v:group style="position:absolute;left:3034;top:2806;width:10;height:20" coordorigin="3034,2806" coordsize="10,20">
              <v:shape style="position:absolute;left:3034;top:2806;width:10;height:20" coordorigin="3034,2806" coordsize="10,20" path="m3034,2825l3044,2825,3044,2806,3034,2806,3034,2825xe" filled="true" fillcolor="#000000" stroked="false">
                <v:path arrowok="t"/>
                <v:fill type="solid"/>
              </v:shape>
            </v:group>
            <v:group style="position:absolute;left:3034;top:2825;width:10;height:20" coordorigin="3034,2825" coordsize="10,20">
              <v:shape style="position:absolute;left:3034;top:2825;width:10;height:20" coordorigin="3034,2825" coordsize="10,20" path="m3034,2844l3044,2844,3044,2825,3034,2825,3034,2844xe" filled="true" fillcolor="#000000" stroked="false">
                <v:path arrowok="t"/>
                <v:fill type="solid"/>
              </v:shape>
            </v:group>
            <v:group style="position:absolute;left:3034;top:2844;width:10;height:20" coordorigin="3034,2844" coordsize="10,20">
              <v:shape style="position:absolute;left:3034;top:2844;width:10;height:20" coordorigin="3034,2844" coordsize="10,20" path="m3034,2864l3044,2864,3044,2844,3034,2844,3034,2864xe" filled="true" fillcolor="#000000" stroked="false">
                <v:path arrowok="t"/>
                <v:fill type="solid"/>
              </v:shape>
            </v:group>
            <v:group style="position:absolute;left:3034;top:2864;width:10;height:20" coordorigin="3034,2864" coordsize="10,20">
              <v:shape style="position:absolute;left:3034;top:2864;width:10;height:20" coordorigin="3034,2864" coordsize="10,20" path="m3034,2883l3044,2883,3044,2864,3034,2864,3034,2883xe" filled="true" fillcolor="#000000" stroked="false">
                <v:path arrowok="t"/>
                <v:fill type="solid"/>
              </v:shape>
            </v:group>
            <v:group style="position:absolute;left:3034;top:2883;width:10;height:20" coordorigin="3034,2883" coordsize="10,20">
              <v:shape style="position:absolute;left:3034;top:2883;width:10;height:20" coordorigin="3034,2883" coordsize="10,20" path="m3034,2902l3044,2902,3044,2883,3034,2883,3034,2902xe" filled="true" fillcolor="#000000" stroked="false">
                <v:path arrowok="t"/>
                <v:fill type="solid"/>
              </v:shape>
            </v:group>
            <v:group style="position:absolute;left:3034;top:2902;width:10;height:20" coordorigin="3034,2902" coordsize="10,20">
              <v:shape style="position:absolute;left:3034;top:2902;width:10;height:20" coordorigin="3034,2902" coordsize="10,20" path="m3034,2921l3044,2921,3044,2902,3034,2902,3034,2921xe" filled="true" fillcolor="#000000" stroked="false">
                <v:path arrowok="t"/>
                <v:fill type="solid"/>
              </v:shape>
            </v:group>
            <v:group style="position:absolute;left:3034;top:2921;width:10;height:20" coordorigin="3034,2921" coordsize="10,20">
              <v:shape style="position:absolute;left:3034;top:2921;width:10;height:20" coordorigin="3034,2921" coordsize="10,20" path="m3034,2940l3044,2940,3044,2921,3034,2921,3034,2940xe" filled="true" fillcolor="#000000" stroked="false">
                <v:path arrowok="t"/>
                <v:fill type="solid"/>
              </v:shape>
            </v:group>
            <v:group style="position:absolute;left:3034;top:2940;width:10;height:20" coordorigin="3034,2940" coordsize="10,20">
              <v:shape style="position:absolute;left:3034;top:2940;width:10;height:20" coordorigin="3034,2940" coordsize="10,20" path="m3034,2960l3044,2960,3044,2940,3034,2940,3034,2960xe" filled="true" fillcolor="#000000" stroked="false">
                <v:path arrowok="t"/>
                <v:fill type="solid"/>
              </v:shape>
            </v:group>
            <v:group style="position:absolute;left:3034;top:2960;width:10;height:20" coordorigin="3034,2960" coordsize="10,20">
              <v:shape style="position:absolute;left:3034;top:2960;width:10;height:20" coordorigin="3034,2960" coordsize="10,20" path="m3034,2979l3044,2979,3044,2960,3034,2960,3034,2979xe" filled="true" fillcolor="#000000" stroked="false">
                <v:path arrowok="t"/>
                <v:fill type="solid"/>
              </v:shape>
            </v:group>
            <v:group style="position:absolute;left:3034;top:2979;width:10;height:20" coordorigin="3034,2979" coordsize="10,20">
              <v:shape style="position:absolute;left:3034;top:2979;width:10;height:20" coordorigin="3034,2979" coordsize="10,20" path="m3034,2999l3044,2999,3044,2979,3034,2979,3034,2999xe" filled="true" fillcolor="#000000" stroked="false">
                <v:path arrowok="t"/>
                <v:fill type="solid"/>
              </v:shape>
            </v:group>
            <v:group style="position:absolute;left:3034;top:2999;width:10;height:20" coordorigin="3034,2999" coordsize="10,20">
              <v:shape style="position:absolute;left:3034;top:2999;width:10;height:20" coordorigin="3034,2999" coordsize="10,20" path="m3034,3018l3044,3018,3044,2999,3034,2999,3034,3018xe" filled="true" fillcolor="#000000" stroked="false">
                <v:path arrowok="t"/>
                <v:fill type="solid"/>
              </v:shape>
            </v:group>
            <v:group style="position:absolute;left:3034;top:3018;width:10;height:20" coordorigin="3034,3018" coordsize="10,20">
              <v:shape style="position:absolute;left:3034;top:3018;width:10;height:20" coordorigin="3034,3018" coordsize="10,20" path="m3034,3037l3044,3037,3044,3018,3034,3018,3034,3037xe" filled="true" fillcolor="#000000" stroked="false">
                <v:path arrowok="t"/>
                <v:fill type="solid"/>
              </v:shape>
            </v:group>
            <v:group style="position:absolute;left:3034;top:3037;width:10;height:20" coordorigin="3034,3037" coordsize="10,20">
              <v:shape style="position:absolute;left:3034;top:3037;width:10;height:20" coordorigin="3034,3037" coordsize="10,20" path="m3034,3056l3044,3056,3044,3037,3034,3037,3034,3056xe" filled="true" fillcolor="#000000" stroked="false">
                <v:path arrowok="t"/>
                <v:fill type="solid"/>
              </v:shape>
            </v:group>
            <v:group style="position:absolute;left:3034;top:3056;width:10;height:20" coordorigin="3034,3056" coordsize="10,20">
              <v:shape style="position:absolute;left:3034;top:3056;width:10;height:20" coordorigin="3034,3056" coordsize="10,20" path="m3034,3075l3044,3075,3044,3056,3034,3056,3034,3075xe" filled="true" fillcolor="#000000" stroked="false">
                <v:path arrowok="t"/>
                <v:fill type="solid"/>
              </v:shape>
            </v:group>
            <v:group style="position:absolute;left:3034;top:3083;width:10;height:2" coordorigin="3034,3083" coordsize="10,2">
              <v:shape style="position:absolute;left:3034;top:3083;width:10;height:2" coordorigin="3034,3083" coordsize="10,0" path="m3034,3083l3044,3083e" filled="false" stroked="true" strokeweight=".72003pt" strokecolor="#000000">
                <v:path arrowok="t"/>
              </v:shape>
            </v:group>
            <v:group style="position:absolute;left:5456;top:2729;width:10;height:20" coordorigin="5456,2729" coordsize="10,20">
              <v:shape style="position:absolute;left:5456;top:2729;width:10;height:20" coordorigin="5456,2729" coordsize="10,20" path="m5456,2748l5466,2748,5466,2729,5456,2729,5456,2748xe" filled="true" fillcolor="#000000" stroked="false">
                <v:path arrowok="t"/>
                <v:fill type="solid"/>
              </v:shape>
            </v:group>
            <v:group style="position:absolute;left:5456;top:2748;width:10;height:20" coordorigin="5456,2748" coordsize="10,20">
              <v:shape style="position:absolute;left:5456;top:2748;width:10;height:20" coordorigin="5456,2748" coordsize="10,20" path="m5456,2768l5466,2768,5466,2748,5456,2748,5456,2768xe" filled="true" fillcolor="#000000" stroked="false">
                <v:path arrowok="t"/>
                <v:fill type="solid"/>
              </v:shape>
            </v:group>
            <v:group style="position:absolute;left:5456;top:2768;width:10;height:20" coordorigin="5456,2768" coordsize="10,20">
              <v:shape style="position:absolute;left:5456;top:2768;width:10;height:20" coordorigin="5456,2768" coordsize="10,20" path="m5456,2787l5466,2787,5466,2768,5456,2768,5456,2787xe" filled="true" fillcolor="#000000" stroked="false">
                <v:path arrowok="t"/>
                <v:fill type="solid"/>
              </v:shape>
            </v:group>
            <v:group style="position:absolute;left:5456;top:2787;width:10;height:20" coordorigin="5456,2787" coordsize="10,20">
              <v:shape style="position:absolute;left:5456;top:2787;width:10;height:20" coordorigin="5456,2787" coordsize="10,20" path="m5456,2806l5466,2806,5466,2787,5456,2787,5456,2806xe" filled="true" fillcolor="#000000" stroked="false">
                <v:path arrowok="t"/>
                <v:fill type="solid"/>
              </v:shape>
            </v:group>
            <v:group style="position:absolute;left:5456;top:2806;width:10;height:20" coordorigin="5456,2806" coordsize="10,20">
              <v:shape style="position:absolute;left:5456;top:2806;width:10;height:20" coordorigin="5456,2806" coordsize="10,20" path="m5456,2825l5466,2825,5466,2806,5456,2806,5456,2825xe" filled="true" fillcolor="#000000" stroked="false">
                <v:path arrowok="t"/>
                <v:fill type="solid"/>
              </v:shape>
            </v:group>
            <v:group style="position:absolute;left:5456;top:2825;width:10;height:20" coordorigin="5456,2825" coordsize="10,20">
              <v:shape style="position:absolute;left:5456;top:2825;width:10;height:20" coordorigin="5456,2825" coordsize="10,20" path="m5456,2844l5466,2844,5466,2825,5456,2825,5456,2844xe" filled="true" fillcolor="#000000" stroked="false">
                <v:path arrowok="t"/>
                <v:fill type="solid"/>
              </v:shape>
            </v:group>
            <v:group style="position:absolute;left:5456;top:2844;width:10;height:20" coordorigin="5456,2844" coordsize="10,20">
              <v:shape style="position:absolute;left:5456;top:2844;width:10;height:20" coordorigin="5456,2844" coordsize="10,20" path="m5456,2864l5466,2864,5466,2844,5456,2844,5456,2864xe" filled="true" fillcolor="#000000" stroked="false">
                <v:path arrowok="t"/>
                <v:fill type="solid"/>
              </v:shape>
            </v:group>
            <v:group style="position:absolute;left:5456;top:2864;width:10;height:20" coordorigin="5456,2864" coordsize="10,20">
              <v:shape style="position:absolute;left:5456;top:2864;width:10;height:20" coordorigin="5456,2864" coordsize="10,20" path="m5456,2883l5466,2883,5466,2864,5456,2864,5456,2883xe" filled="true" fillcolor="#000000" stroked="false">
                <v:path arrowok="t"/>
                <v:fill type="solid"/>
              </v:shape>
            </v:group>
            <v:group style="position:absolute;left:5456;top:2883;width:10;height:20" coordorigin="5456,2883" coordsize="10,20">
              <v:shape style="position:absolute;left:5456;top:2883;width:10;height:20" coordorigin="5456,2883" coordsize="10,20" path="m5456,2902l5466,2902,5466,2883,5456,2883,5456,2902xe" filled="true" fillcolor="#000000" stroked="false">
                <v:path arrowok="t"/>
                <v:fill type="solid"/>
              </v:shape>
            </v:group>
            <v:group style="position:absolute;left:5456;top:2902;width:10;height:20" coordorigin="5456,2902" coordsize="10,20">
              <v:shape style="position:absolute;left:5456;top:2902;width:10;height:20" coordorigin="5456,2902" coordsize="10,20" path="m5456,2921l5466,2921,5466,2902,5456,2902,5456,2921xe" filled="true" fillcolor="#000000" stroked="false">
                <v:path arrowok="t"/>
                <v:fill type="solid"/>
              </v:shape>
            </v:group>
            <v:group style="position:absolute;left:5456;top:2921;width:10;height:20" coordorigin="5456,2921" coordsize="10,20">
              <v:shape style="position:absolute;left:5456;top:2921;width:10;height:20" coordorigin="5456,2921" coordsize="10,20" path="m5456,2940l5466,2940,5466,2921,5456,2921,5456,2940xe" filled="true" fillcolor="#000000" stroked="false">
                <v:path arrowok="t"/>
                <v:fill type="solid"/>
              </v:shape>
            </v:group>
            <v:group style="position:absolute;left:5456;top:2940;width:10;height:20" coordorigin="5456,2940" coordsize="10,20">
              <v:shape style="position:absolute;left:5456;top:2940;width:10;height:20" coordorigin="5456,2940" coordsize="10,20" path="m5456,2960l5466,2960,5466,2940,5456,2940,5456,2960xe" filled="true" fillcolor="#000000" stroked="false">
                <v:path arrowok="t"/>
                <v:fill type="solid"/>
              </v:shape>
            </v:group>
            <v:group style="position:absolute;left:5456;top:2960;width:10;height:20" coordorigin="5456,2960" coordsize="10,20">
              <v:shape style="position:absolute;left:5456;top:2960;width:10;height:20" coordorigin="5456,2960" coordsize="10,20" path="m5456,2979l5466,2979,5466,2960,5456,2960,5456,2979xe" filled="true" fillcolor="#000000" stroked="false">
                <v:path arrowok="t"/>
                <v:fill type="solid"/>
              </v:shape>
            </v:group>
            <v:group style="position:absolute;left:5456;top:2979;width:10;height:20" coordorigin="5456,2979" coordsize="10,20">
              <v:shape style="position:absolute;left:5456;top:2979;width:10;height:20" coordorigin="5456,2979" coordsize="10,20" path="m5456,2999l5466,2999,5466,2979,5456,2979,5456,2999xe" filled="true" fillcolor="#000000" stroked="false">
                <v:path arrowok="t"/>
                <v:fill type="solid"/>
              </v:shape>
            </v:group>
            <v:group style="position:absolute;left:5456;top:2999;width:10;height:20" coordorigin="5456,2999" coordsize="10,20">
              <v:shape style="position:absolute;left:5456;top:2999;width:10;height:20" coordorigin="5456,2999" coordsize="10,20" path="m5456,3018l5466,3018,5466,2999,5456,2999,5456,3018xe" filled="true" fillcolor="#000000" stroked="false">
                <v:path arrowok="t"/>
                <v:fill type="solid"/>
              </v:shape>
            </v:group>
            <v:group style="position:absolute;left:5456;top:3018;width:10;height:20" coordorigin="5456,3018" coordsize="10,20">
              <v:shape style="position:absolute;left:5456;top:3018;width:10;height:20" coordorigin="5456,3018" coordsize="10,20" path="m5456,3037l5466,3037,5466,3018,5456,3018,5456,3037xe" filled="true" fillcolor="#000000" stroked="false">
                <v:path arrowok="t"/>
                <v:fill type="solid"/>
              </v:shape>
            </v:group>
            <v:group style="position:absolute;left:5456;top:3037;width:10;height:20" coordorigin="5456,3037" coordsize="10,20">
              <v:shape style="position:absolute;left:5456;top:3037;width:10;height:20" coordorigin="5456,3037" coordsize="10,20" path="m5456,3056l5466,3056,5466,3037,5456,3037,5456,3056xe" filled="true" fillcolor="#000000" stroked="false">
                <v:path arrowok="t"/>
                <v:fill type="solid"/>
              </v:shape>
            </v:group>
            <v:group style="position:absolute;left:5456;top:3056;width:10;height:20" coordorigin="5456,3056" coordsize="10,20">
              <v:shape style="position:absolute;left:5456;top:3056;width:10;height:20" coordorigin="5456,3056" coordsize="10,20" path="m5456,3075l5466,3075,5466,3056,5456,3056,5456,3075xe" filled="true" fillcolor="#000000" stroked="false">
                <v:path arrowok="t"/>
                <v:fill type="solid"/>
              </v:shape>
            </v:group>
            <v:group style="position:absolute;left:5456;top:3083;width:10;height:2" coordorigin="5456,3083" coordsize="10,2">
              <v:shape style="position:absolute;left:5456;top:3083;width:10;height:2" coordorigin="5456,3083" coordsize="10,0" path="m5456,3083l5466,3083e" filled="false" stroked="true" strokeweight=".72003pt" strokecolor="#000000">
                <v:path arrowok="t"/>
              </v:shape>
            </v:group>
            <v:group style="position:absolute;left:6942;top:2729;width:10;height:20" coordorigin="6942,2729" coordsize="10,20">
              <v:shape style="position:absolute;left:6942;top:2729;width:10;height:20" coordorigin="6942,2729" coordsize="10,20" path="m6942,2748l6952,2748,6952,2729,6942,2729,6942,2748xe" filled="true" fillcolor="#000000" stroked="false">
                <v:path arrowok="t"/>
                <v:fill type="solid"/>
              </v:shape>
            </v:group>
            <v:group style="position:absolute;left:6942;top:2748;width:10;height:20" coordorigin="6942,2748" coordsize="10,20">
              <v:shape style="position:absolute;left:6942;top:2748;width:10;height:20" coordorigin="6942,2748" coordsize="10,20" path="m6942,2768l6952,2768,6952,2748,6942,2748,6942,2768xe" filled="true" fillcolor="#000000" stroked="false">
                <v:path arrowok="t"/>
                <v:fill type="solid"/>
              </v:shape>
            </v:group>
            <v:group style="position:absolute;left:6942;top:2768;width:10;height:20" coordorigin="6942,2768" coordsize="10,20">
              <v:shape style="position:absolute;left:6942;top:2768;width:10;height:20" coordorigin="6942,2768" coordsize="10,20" path="m6942,2787l6952,2787,6952,2768,6942,2768,6942,2787xe" filled="true" fillcolor="#000000" stroked="false">
                <v:path arrowok="t"/>
                <v:fill type="solid"/>
              </v:shape>
            </v:group>
            <v:group style="position:absolute;left:6942;top:2787;width:10;height:20" coordorigin="6942,2787" coordsize="10,20">
              <v:shape style="position:absolute;left:6942;top:2787;width:10;height:20" coordorigin="6942,2787" coordsize="10,20" path="m6942,2806l6952,2806,6952,2787,6942,2787,6942,2806xe" filled="true" fillcolor="#000000" stroked="false">
                <v:path arrowok="t"/>
                <v:fill type="solid"/>
              </v:shape>
            </v:group>
            <v:group style="position:absolute;left:6942;top:2806;width:10;height:20" coordorigin="6942,2806" coordsize="10,20">
              <v:shape style="position:absolute;left:6942;top:2806;width:10;height:20" coordorigin="6942,2806" coordsize="10,20" path="m6942,2825l6952,2825,6952,2806,6942,2806,6942,2825xe" filled="true" fillcolor="#000000" stroked="false">
                <v:path arrowok="t"/>
                <v:fill type="solid"/>
              </v:shape>
            </v:group>
            <v:group style="position:absolute;left:6942;top:2825;width:10;height:20" coordorigin="6942,2825" coordsize="10,20">
              <v:shape style="position:absolute;left:6942;top:2825;width:10;height:20" coordorigin="6942,2825" coordsize="10,20" path="m6942,2844l6952,2844,6952,2825,6942,2825,6942,2844xe" filled="true" fillcolor="#000000" stroked="false">
                <v:path arrowok="t"/>
                <v:fill type="solid"/>
              </v:shape>
            </v:group>
            <v:group style="position:absolute;left:6942;top:2844;width:10;height:20" coordorigin="6942,2844" coordsize="10,20">
              <v:shape style="position:absolute;left:6942;top:2844;width:10;height:20" coordorigin="6942,2844" coordsize="10,20" path="m6942,2864l6952,2864,6952,2844,6942,2844,6942,2864xe" filled="true" fillcolor="#000000" stroked="false">
                <v:path arrowok="t"/>
                <v:fill type="solid"/>
              </v:shape>
            </v:group>
            <v:group style="position:absolute;left:6942;top:2864;width:10;height:20" coordorigin="6942,2864" coordsize="10,20">
              <v:shape style="position:absolute;left:6942;top:2864;width:10;height:20" coordorigin="6942,2864" coordsize="10,20" path="m6942,2883l6952,2883,6952,2864,6942,2864,6942,2883xe" filled="true" fillcolor="#000000" stroked="false">
                <v:path arrowok="t"/>
                <v:fill type="solid"/>
              </v:shape>
            </v:group>
            <v:group style="position:absolute;left:6942;top:2883;width:10;height:20" coordorigin="6942,2883" coordsize="10,20">
              <v:shape style="position:absolute;left:6942;top:2883;width:10;height:20" coordorigin="6942,2883" coordsize="10,20" path="m6942,2902l6952,2902,6952,2883,6942,2883,6942,2902xe" filled="true" fillcolor="#000000" stroked="false">
                <v:path arrowok="t"/>
                <v:fill type="solid"/>
              </v:shape>
            </v:group>
            <v:group style="position:absolute;left:6942;top:2902;width:10;height:20" coordorigin="6942,2902" coordsize="10,20">
              <v:shape style="position:absolute;left:6942;top:2902;width:10;height:20" coordorigin="6942,2902" coordsize="10,20" path="m6942,2921l6952,2921,6952,2902,6942,2902,6942,2921xe" filled="true" fillcolor="#000000" stroked="false">
                <v:path arrowok="t"/>
                <v:fill type="solid"/>
              </v:shape>
            </v:group>
            <v:group style="position:absolute;left:6942;top:2921;width:10;height:20" coordorigin="6942,2921" coordsize="10,20">
              <v:shape style="position:absolute;left:6942;top:2921;width:10;height:20" coordorigin="6942,2921" coordsize="10,20" path="m6942,2940l6952,2940,6952,2921,6942,2921,6942,2940xe" filled="true" fillcolor="#000000" stroked="false">
                <v:path arrowok="t"/>
                <v:fill type="solid"/>
              </v:shape>
            </v:group>
            <v:group style="position:absolute;left:6942;top:2940;width:10;height:20" coordorigin="6942,2940" coordsize="10,20">
              <v:shape style="position:absolute;left:6942;top:2940;width:10;height:20" coordorigin="6942,2940" coordsize="10,20" path="m6942,2960l6952,2960,6952,2940,6942,2940,6942,2960xe" filled="true" fillcolor="#000000" stroked="false">
                <v:path arrowok="t"/>
                <v:fill type="solid"/>
              </v:shape>
            </v:group>
            <v:group style="position:absolute;left:6942;top:2960;width:10;height:20" coordorigin="6942,2960" coordsize="10,20">
              <v:shape style="position:absolute;left:6942;top:2960;width:10;height:20" coordorigin="6942,2960" coordsize="10,20" path="m6942,2979l6952,2979,6952,2960,6942,2960,6942,2979xe" filled="true" fillcolor="#000000" stroked="false">
                <v:path arrowok="t"/>
                <v:fill type="solid"/>
              </v:shape>
            </v:group>
            <v:group style="position:absolute;left:6942;top:2979;width:10;height:20" coordorigin="6942,2979" coordsize="10,20">
              <v:shape style="position:absolute;left:6942;top:2979;width:10;height:20" coordorigin="6942,2979" coordsize="10,20" path="m6942,2999l6952,2999,6952,2979,6942,2979,6942,2999xe" filled="true" fillcolor="#000000" stroked="false">
                <v:path arrowok="t"/>
                <v:fill type="solid"/>
              </v:shape>
            </v:group>
            <v:group style="position:absolute;left:6942;top:2999;width:10;height:20" coordorigin="6942,2999" coordsize="10,20">
              <v:shape style="position:absolute;left:6942;top:2999;width:10;height:20" coordorigin="6942,2999" coordsize="10,20" path="m6942,3018l6952,3018,6952,2999,6942,2999,6942,3018xe" filled="true" fillcolor="#000000" stroked="false">
                <v:path arrowok="t"/>
                <v:fill type="solid"/>
              </v:shape>
            </v:group>
            <v:group style="position:absolute;left:6942;top:3018;width:10;height:20" coordorigin="6942,3018" coordsize="10,20">
              <v:shape style="position:absolute;left:6942;top:3018;width:10;height:20" coordorigin="6942,3018" coordsize="10,20" path="m6942,3037l6952,3037,6952,3018,6942,3018,6942,3037xe" filled="true" fillcolor="#000000" stroked="false">
                <v:path arrowok="t"/>
                <v:fill type="solid"/>
              </v:shape>
            </v:group>
            <v:group style="position:absolute;left:6942;top:3037;width:10;height:20" coordorigin="6942,3037" coordsize="10,20">
              <v:shape style="position:absolute;left:6942;top:3037;width:10;height:20" coordorigin="6942,3037" coordsize="10,20" path="m6942,3056l6952,3056,6952,3037,6942,3037,6942,3056xe" filled="true" fillcolor="#000000" stroked="false">
                <v:path arrowok="t"/>
                <v:fill type="solid"/>
              </v:shape>
            </v:group>
            <v:group style="position:absolute;left:6942;top:3056;width:10;height:20" coordorigin="6942,3056" coordsize="10,20">
              <v:shape style="position:absolute;left:6942;top:3056;width:10;height:20" coordorigin="6942,3056" coordsize="10,20" path="m6942,3075l6952,3075,6952,3056,6942,3056,6942,3075xe" filled="true" fillcolor="#000000" stroked="false">
                <v:path arrowok="t"/>
                <v:fill type="solid"/>
              </v:shape>
            </v:group>
            <v:group style="position:absolute;left:6942;top:3083;width:10;height:2" coordorigin="6942,3083" coordsize="10,2">
              <v:shape style="position:absolute;left:6942;top:3083;width:10;height:2" coordorigin="6942,3083" coordsize="10,0" path="m6942,3083l6952,3083e" filled="false" stroked="true" strokeweight=".72003pt" strokecolor="#000000">
                <v:path arrowok="t"/>
              </v:shape>
            </v:group>
            <v:group style="position:absolute;left:8245;top:2729;width:10;height:20" coordorigin="8245,2729" coordsize="10,20">
              <v:shape style="position:absolute;left:8245;top:2729;width:10;height:20" coordorigin="8245,2729" coordsize="10,20" path="m8245,2748l8255,2748,8255,2729,8245,2729,8245,2748xe" filled="true" fillcolor="#000000" stroked="false">
                <v:path arrowok="t"/>
                <v:fill type="solid"/>
              </v:shape>
            </v:group>
            <v:group style="position:absolute;left:8245;top:2748;width:10;height:20" coordorigin="8245,2748" coordsize="10,20">
              <v:shape style="position:absolute;left:8245;top:2748;width:10;height:20" coordorigin="8245,2748" coordsize="10,20" path="m8245,2768l8255,2768,8255,2748,8245,2748,8245,2768xe" filled="true" fillcolor="#000000" stroked="false">
                <v:path arrowok="t"/>
                <v:fill type="solid"/>
              </v:shape>
            </v:group>
            <v:group style="position:absolute;left:8245;top:2768;width:10;height:20" coordorigin="8245,2768" coordsize="10,20">
              <v:shape style="position:absolute;left:8245;top:2768;width:10;height:20" coordorigin="8245,2768" coordsize="10,20" path="m8245,2787l8255,2787,8255,2768,8245,2768,8245,2787xe" filled="true" fillcolor="#000000" stroked="false">
                <v:path arrowok="t"/>
                <v:fill type="solid"/>
              </v:shape>
            </v:group>
            <v:group style="position:absolute;left:8245;top:2787;width:10;height:20" coordorigin="8245,2787" coordsize="10,20">
              <v:shape style="position:absolute;left:8245;top:2787;width:10;height:20" coordorigin="8245,2787" coordsize="10,20" path="m8245,2806l8255,2806,8255,2787,8245,2787,8245,2806xe" filled="true" fillcolor="#000000" stroked="false">
                <v:path arrowok="t"/>
                <v:fill type="solid"/>
              </v:shape>
            </v:group>
            <v:group style="position:absolute;left:8245;top:2806;width:10;height:20" coordorigin="8245,2806" coordsize="10,20">
              <v:shape style="position:absolute;left:8245;top:2806;width:10;height:20" coordorigin="8245,2806" coordsize="10,20" path="m8245,2825l8255,2825,8255,2806,8245,2806,8245,2825xe" filled="true" fillcolor="#000000" stroked="false">
                <v:path arrowok="t"/>
                <v:fill type="solid"/>
              </v:shape>
            </v:group>
            <v:group style="position:absolute;left:8245;top:2825;width:10;height:20" coordorigin="8245,2825" coordsize="10,20">
              <v:shape style="position:absolute;left:8245;top:2825;width:10;height:20" coordorigin="8245,2825" coordsize="10,20" path="m8245,2844l8255,2844,8255,2825,8245,2825,8245,2844xe" filled="true" fillcolor="#000000" stroked="false">
                <v:path arrowok="t"/>
                <v:fill type="solid"/>
              </v:shape>
            </v:group>
            <v:group style="position:absolute;left:8245;top:2844;width:10;height:20" coordorigin="8245,2844" coordsize="10,20">
              <v:shape style="position:absolute;left:8245;top:2844;width:10;height:20" coordorigin="8245,2844" coordsize="10,20" path="m8245,2864l8255,2864,8255,2844,8245,2844,8245,2864xe" filled="true" fillcolor="#000000" stroked="false">
                <v:path arrowok="t"/>
                <v:fill type="solid"/>
              </v:shape>
            </v:group>
            <v:group style="position:absolute;left:8245;top:2864;width:10;height:20" coordorigin="8245,2864" coordsize="10,20">
              <v:shape style="position:absolute;left:8245;top:2864;width:10;height:20" coordorigin="8245,2864" coordsize="10,20" path="m8245,2883l8255,2883,8255,2864,8245,2864,8245,2883xe" filled="true" fillcolor="#000000" stroked="false">
                <v:path arrowok="t"/>
                <v:fill type="solid"/>
              </v:shape>
            </v:group>
            <v:group style="position:absolute;left:8245;top:2883;width:10;height:20" coordorigin="8245,2883" coordsize="10,20">
              <v:shape style="position:absolute;left:8245;top:2883;width:10;height:20" coordorigin="8245,2883" coordsize="10,20" path="m8245,2902l8255,2902,8255,2883,8245,2883,8245,2902xe" filled="true" fillcolor="#000000" stroked="false">
                <v:path arrowok="t"/>
                <v:fill type="solid"/>
              </v:shape>
            </v:group>
            <v:group style="position:absolute;left:8245;top:2902;width:10;height:20" coordorigin="8245,2902" coordsize="10,20">
              <v:shape style="position:absolute;left:8245;top:2902;width:10;height:20" coordorigin="8245,2902" coordsize="10,20" path="m8245,2921l8255,2921,8255,2902,8245,2902,8245,2921xe" filled="true" fillcolor="#000000" stroked="false">
                <v:path arrowok="t"/>
                <v:fill type="solid"/>
              </v:shape>
            </v:group>
            <v:group style="position:absolute;left:8245;top:2921;width:10;height:20" coordorigin="8245,2921" coordsize="10,20">
              <v:shape style="position:absolute;left:8245;top:2921;width:10;height:20" coordorigin="8245,2921" coordsize="10,20" path="m8245,2940l8255,2940,8255,2921,8245,2921,8245,2940xe" filled="true" fillcolor="#000000" stroked="false">
                <v:path arrowok="t"/>
                <v:fill type="solid"/>
              </v:shape>
            </v:group>
            <v:group style="position:absolute;left:8245;top:2940;width:10;height:20" coordorigin="8245,2940" coordsize="10,20">
              <v:shape style="position:absolute;left:8245;top:2940;width:10;height:20" coordorigin="8245,2940" coordsize="10,20" path="m8245,2960l8255,2960,8255,2940,8245,2940,8245,2960xe" filled="true" fillcolor="#000000" stroked="false">
                <v:path arrowok="t"/>
                <v:fill type="solid"/>
              </v:shape>
            </v:group>
            <v:group style="position:absolute;left:8245;top:2960;width:10;height:20" coordorigin="8245,2960" coordsize="10,20">
              <v:shape style="position:absolute;left:8245;top:2960;width:10;height:20" coordorigin="8245,2960" coordsize="10,20" path="m8245,2979l8255,2979,8255,2960,8245,2960,8245,2979xe" filled="true" fillcolor="#000000" stroked="false">
                <v:path arrowok="t"/>
                <v:fill type="solid"/>
              </v:shape>
            </v:group>
            <v:group style="position:absolute;left:8245;top:2979;width:10;height:20" coordorigin="8245,2979" coordsize="10,20">
              <v:shape style="position:absolute;left:8245;top:2979;width:10;height:20" coordorigin="8245,2979" coordsize="10,20" path="m8245,2999l8255,2999,8255,2979,8245,2979,8245,2999xe" filled="true" fillcolor="#000000" stroked="false">
                <v:path arrowok="t"/>
                <v:fill type="solid"/>
              </v:shape>
            </v:group>
            <v:group style="position:absolute;left:8245;top:2999;width:10;height:20" coordorigin="8245,2999" coordsize="10,20">
              <v:shape style="position:absolute;left:8245;top:2999;width:10;height:20" coordorigin="8245,2999" coordsize="10,20" path="m8245,3018l8255,3018,8255,2999,8245,2999,8245,3018xe" filled="true" fillcolor="#000000" stroked="false">
                <v:path arrowok="t"/>
                <v:fill type="solid"/>
              </v:shape>
            </v:group>
            <v:group style="position:absolute;left:8245;top:3018;width:10;height:20" coordorigin="8245,3018" coordsize="10,20">
              <v:shape style="position:absolute;left:8245;top:3018;width:10;height:20" coordorigin="8245,3018" coordsize="10,20" path="m8245,3037l8255,3037,8255,3018,8245,3018,8245,3037xe" filled="true" fillcolor="#000000" stroked="false">
                <v:path arrowok="t"/>
                <v:fill type="solid"/>
              </v:shape>
            </v:group>
            <v:group style="position:absolute;left:8245;top:3037;width:10;height:20" coordorigin="8245,3037" coordsize="10,20">
              <v:shape style="position:absolute;left:8245;top:3037;width:10;height:20" coordorigin="8245,3037" coordsize="10,20" path="m8245,3056l8255,3056,8255,3037,8245,3037,8245,3056xe" filled="true" fillcolor="#000000" stroked="false">
                <v:path arrowok="t"/>
                <v:fill type="solid"/>
              </v:shape>
            </v:group>
            <v:group style="position:absolute;left:8245;top:3056;width:10;height:20" coordorigin="8245,3056" coordsize="10,20">
              <v:shape style="position:absolute;left:8245;top:3056;width:10;height:20" coordorigin="8245,3056" coordsize="10,20" path="m8245,3075l8255,3075,8255,3056,8245,3056,8245,3075xe" filled="true" fillcolor="#000000" stroked="false">
                <v:path arrowok="t"/>
                <v:fill type="solid"/>
              </v:shape>
            </v:group>
            <v:group style="position:absolute;left:8245;top:3083;width:10;height:2" coordorigin="8245,3083" coordsize="10,2">
              <v:shape style="position:absolute;left:8245;top:3083;width:10;height:2" coordorigin="8245,3083" coordsize="10,0" path="m8245,3083l8255,3083e" filled="false" stroked="true" strokeweight=".72003pt" strokecolor="#000000">
                <v:path arrowok="t"/>
              </v:shape>
            </v:group>
            <v:group style="position:absolute;left:9273;top:2729;width:10;height:20" coordorigin="9273,2729" coordsize="10,20">
              <v:shape style="position:absolute;left:9273;top:2729;width:10;height:20" coordorigin="9273,2729" coordsize="10,20" path="m9273,2748l9283,2748,9283,2729,9273,2729,9273,2748xe" filled="true" fillcolor="#000000" stroked="false">
                <v:path arrowok="t"/>
                <v:fill type="solid"/>
              </v:shape>
            </v:group>
            <v:group style="position:absolute;left:9273;top:2748;width:10;height:20" coordorigin="9273,2748" coordsize="10,20">
              <v:shape style="position:absolute;left:9273;top:2748;width:10;height:20" coordorigin="9273,2748" coordsize="10,20" path="m9273,2768l9283,2768,9283,2748,9273,2748,9273,2768xe" filled="true" fillcolor="#000000" stroked="false">
                <v:path arrowok="t"/>
                <v:fill type="solid"/>
              </v:shape>
            </v:group>
            <v:group style="position:absolute;left:9273;top:2768;width:10;height:20" coordorigin="9273,2768" coordsize="10,20">
              <v:shape style="position:absolute;left:9273;top:2768;width:10;height:20" coordorigin="9273,2768" coordsize="10,20" path="m9273,2787l9283,2787,9283,2768,9273,2768,9273,2787xe" filled="true" fillcolor="#000000" stroked="false">
                <v:path arrowok="t"/>
                <v:fill type="solid"/>
              </v:shape>
            </v:group>
            <v:group style="position:absolute;left:9273;top:2787;width:10;height:20" coordorigin="9273,2787" coordsize="10,20">
              <v:shape style="position:absolute;left:9273;top:2787;width:10;height:20" coordorigin="9273,2787" coordsize="10,20" path="m9273,2806l9283,2806,9283,2787,9273,2787,9273,2806xe" filled="true" fillcolor="#000000" stroked="false">
                <v:path arrowok="t"/>
                <v:fill type="solid"/>
              </v:shape>
            </v:group>
            <v:group style="position:absolute;left:9273;top:2806;width:10;height:20" coordorigin="9273,2806" coordsize="10,20">
              <v:shape style="position:absolute;left:9273;top:2806;width:10;height:20" coordorigin="9273,2806" coordsize="10,20" path="m9273,2825l9283,2825,9283,2806,9273,2806,9273,2825xe" filled="true" fillcolor="#000000" stroked="false">
                <v:path arrowok="t"/>
                <v:fill type="solid"/>
              </v:shape>
            </v:group>
            <v:group style="position:absolute;left:9273;top:2825;width:10;height:20" coordorigin="9273,2825" coordsize="10,20">
              <v:shape style="position:absolute;left:9273;top:2825;width:10;height:20" coordorigin="9273,2825" coordsize="10,20" path="m9273,2844l9283,2844,9283,2825,9273,2825,9273,2844xe" filled="true" fillcolor="#000000" stroked="false">
                <v:path arrowok="t"/>
                <v:fill type="solid"/>
              </v:shape>
            </v:group>
            <v:group style="position:absolute;left:9273;top:2844;width:10;height:20" coordorigin="9273,2844" coordsize="10,20">
              <v:shape style="position:absolute;left:9273;top:2844;width:10;height:20" coordorigin="9273,2844" coordsize="10,20" path="m9273,2864l9283,2864,9283,2844,9273,2844,9273,2864xe" filled="true" fillcolor="#000000" stroked="false">
                <v:path arrowok="t"/>
                <v:fill type="solid"/>
              </v:shape>
            </v:group>
            <v:group style="position:absolute;left:9273;top:2864;width:10;height:20" coordorigin="9273,2864" coordsize="10,20">
              <v:shape style="position:absolute;left:9273;top:2864;width:10;height:20" coordorigin="9273,2864" coordsize="10,20" path="m9273,2883l9283,2883,9283,2864,9273,2864,9273,2883xe" filled="true" fillcolor="#000000" stroked="false">
                <v:path arrowok="t"/>
                <v:fill type="solid"/>
              </v:shape>
            </v:group>
            <v:group style="position:absolute;left:9273;top:2883;width:10;height:20" coordorigin="9273,2883" coordsize="10,20">
              <v:shape style="position:absolute;left:9273;top:2883;width:10;height:20" coordorigin="9273,2883" coordsize="10,20" path="m9273,2902l9283,2902,9283,2883,9273,2883,9273,2902xe" filled="true" fillcolor="#000000" stroked="false">
                <v:path arrowok="t"/>
                <v:fill type="solid"/>
              </v:shape>
            </v:group>
            <v:group style="position:absolute;left:9273;top:2902;width:10;height:20" coordorigin="9273,2902" coordsize="10,20">
              <v:shape style="position:absolute;left:9273;top:2902;width:10;height:20" coordorigin="9273,2902" coordsize="10,20" path="m9273,2921l9283,2921,9283,2902,9273,2902,9273,2921xe" filled="true" fillcolor="#000000" stroked="false">
                <v:path arrowok="t"/>
                <v:fill type="solid"/>
              </v:shape>
            </v:group>
            <v:group style="position:absolute;left:9273;top:2921;width:10;height:20" coordorigin="9273,2921" coordsize="10,20">
              <v:shape style="position:absolute;left:9273;top:2921;width:10;height:20" coordorigin="9273,2921" coordsize="10,20" path="m9273,2940l9283,2940,9283,2921,9273,2921,9273,2940xe" filled="true" fillcolor="#000000" stroked="false">
                <v:path arrowok="t"/>
                <v:fill type="solid"/>
              </v:shape>
            </v:group>
            <v:group style="position:absolute;left:9273;top:2940;width:10;height:20" coordorigin="9273,2940" coordsize="10,20">
              <v:shape style="position:absolute;left:9273;top:2940;width:10;height:20" coordorigin="9273,2940" coordsize="10,20" path="m9273,2960l9283,2960,9283,2940,9273,2940,9273,2960xe" filled="true" fillcolor="#000000" stroked="false">
                <v:path arrowok="t"/>
                <v:fill type="solid"/>
              </v:shape>
            </v:group>
            <v:group style="position:absolute;left:9273;top:2960;width:10;height:20" coordorigin="9273,2960" coordsize="10,20">
              <v:shape style="position:absolute;left:9273;top:2960;width:10;height:20" coordorigin="9273,2960" coordsize="10,20" path="m9273,2979l9283,2979,9283,2960,9273,2960,9273,2979xe" filled="true" fillcolor="#000000" stroked="false">
                <v:path arrowok="t"/>
                <v:fill type="solid"/>
              </v:shape>
            </v:group>
            <v:group style="position:absolute;left:9273;top:2979;width:10;height:20" coordorigin="9273,2979" coordsize="10,20">
              <v:shape style="position:absolute;left:9273;top:2979;width:10;height:20" coordorigin="9273,2979" coordsize="10,20" path="m9273,2999l9283,2999,9283,2979,9273,2979,9273,2999xe" filled="true" fillcolor="#000000" stroked="false">
                <v:path arrowok="t"/>
                <v:fill type="solid"/>
              </v:shape>
            </v:group>
            <v:group style="position:absolute;left:9273;top:2999;width:10;height:20" coordorigin="9273,2999" coordsize="10,20">
              <v:shape style="position:absolute;left:9273;top:2999;width:10;height:20" coordorigin="9273,2999" coordsize="10,20" path="m9273,3018l9283,3018,9283,2999,9273,2999,9273,3018xe" filled="true" fillcolor="#000000" stroked="false">
                <v:path arrowok="t"/>
                <v:fill type="solid"/>
              </v:shape>
            </v:group>
            <v:group style="position:absolute;left:9273;top:3018;width:10;height:20" coordorigin="9273,3018" coordsize="10,20">
              <v:shape style="position:absolute;left:9273;top:3018;width:10;height:20" coordorigin="9273,3018" coordsize="10,20" path="m9273,3037l9283,3037,9283,3018,9273,3018,9273,3037xe" filled="true" fillcolor="#000000" stroked="false">
                <v:path arrowok="t"/>
                <v:fill type="solid"/>
              </v:shape>
            </v:group>
            <v:group style="position:absolute;left:9273;top:3037;width:10;height:20" coordorigin="9273,3037" coordsize="10,20">
              <v:shape style="position:absolute;left:9273;top:3037;width:10;height:20" coordorigin="9273,3037" coordsize="10,20" path="m9273,3056l9283,3056,9283,3037,9273,3037,9273,3056xe" filled="true" fillcolor="#000000" stroked="false">
                <v:path arrowok="t"/>
                <v:fill type="solid"/>
              </v:shape>
            </v:group>
            <v:group style="position:absolute;left:9273;top:3056;width:10;height:20" coordorigin="9273,3056" coordsize="10,20">
              <v:shape style="position:absolute;left:9273;top:3056;width:10;height:20" coordorigin="9273,3056" coordsize="10,20" path="m9273,3075l9283,3075,9283,3056,9273,3056,9273,3075xe" filled="true" fillcolor="#000000" stroked="false">
                <v:path arrowok="t"/>
                <v:fill type="solid"/>
              </v:shape>
            </v:group>
            <v:group style="position:absolute;left:9273;top:3083;width:10;height:2" coordorigin="9273,3083" coordsize="10,2">
              <v:shape style="position:absolute;left:9273;top:3083;width:10;height:2" coordorigin="9273,3083" coordsize="10,0" path="m9273,3083l9283,3083e" filled="false" stroked="true" strokeweight=".72003pt" strokecolor="#000000">
                <v:path arrowok="t"/>
              </v:shape>
              <v:shape style="position:absolute;left:1690;top:2999;width:2758;height:101" type="#_x0000_t75" stroked="false">
                <v:imagedata r:id="rId117" o:title=""/>
              </v:shape>
              <v:shape style="position:absolute;left:4424;top:3090;width:1032;height:10" type="#_x0000_t75" stroked="false">
                <v:imagedata r:id="rId113" o:title=""/>
              </v:shape>
              <v:shape style="position:absolute;left:5451;top:3090;width:2794;height:10" type="#_x0000_t75" stroked="false">
                <v:imagedata r:id="rId114" o:title=""/>
              </v:shape>
              <v:shape style="position:absolute;left:8241;top:3090;width:2523;height:10" type="#_x0000_t75" stroked="false">
                <v:imagedata r:id="rId115" o:title=""/>
              </v:shape>
            </v:group>
            <v:group style="position:absolute;left:3034;top:3099;width:10;height:20" coordorigin="3034,3099" coordsize="10,20">
              <v:shape style="position:absolute;left:3034;top:3099;width:10;height:20" coordorigin="3034,3099" coordsize="10,20" path="m3034,3119l3044,3119,3044,3099,3034,3099,3034,3119xe" filled="true" fillcolor="#000000" stroked="false">
                <v:path arrowok="t"/>
                <v:fill type="solid"/>
              </v:shape>
            </v:group>
            <v:group style="position:absolute;left:3034;top:3119;width:10;height:20" coordorigin="3034,3119" coordsize="10,20">
              <v:shape style="position:absolute;left:3034;top:3119;width:10;height:20" coordorigin="3034,3119" coordsize="10,20" path="m3034,3138l3044,3138,3044,3119,3034,3119,3034,3138xe" filled="true" fillcolor="#000000" stroked="false">
                <v:path arrowok="t"/>
                <v:fill type="solid"/>
              </v:shape>
            </v:group>
            <v:group style="position:absolute;left:3034;top:3138;width:10;height:20" coordorigin="3034,3138" coordsize="10,20">
              <v:shape style="position:absolute;left:3034;top:3138;width:10;height:20" coordorigin="3034,3138" coordsize="10,20" path="m3034,3157l3044,3157,3044,3138,3034,3138,3034,3157xe" filled="true" fillcolor="#000000" stroked="false">
                <v:path arrowok="t"/>
                <v:fill type="solid"/>
              </v:shape>
            </v:group>
            <v:group style="position:absolute;left:3034;top:3157;width:10;height:20" coordorigin="3034,3157" coordsize="10,20">
              <v:shape style="position:absolute;left:3034;top:3157;width:10;height:20" coordorigin="3034,3157" coordsize="10,20" path="m3034,3176l3044,3176,3044,3157,3034,3157,3034,3176xe" filled="true" fillcolor="#000000" stroked="false">
                <v:path arrowok="t"/>
                <v:fill type="solid"/>
              </v:shape>
            </v:group>
            <v:group style="position:absolute;left:3034;top:3176;width:10;height:20" coordorigin="3034,3176" coordsize="10,20">
              <v:shape style="position:absolute;left:3034;top:3176;width:10;height:20" coordorigin="3034,3176" coordsize="10,20" path="m3034,3195l3044,3195,3044,3176,3034,3176,3034,3195xe" filled="true" fillcolor="#000000" stroked="false">
                <v:path arrowok="t"/>
                <v:fill type="solid"/>
              </v:shape>
            </v:group>
            <v:group style="position:absolute;left:3034;top:3195;width:10;height:20" coordorigin="3034,3195" coordsize="10,20">
              <v:shape style="position:absolute;left:3034;top:3195;width:10;height:20" coordorigin="3034,3195" coordsize="10,20" path="m3034,3215l3044,3215,3044,3195,3034,3195,3034,3215xe" filled="true" fillcolor="#000000" stroked="false">
                <v:path arrowok="t"/>
                <v:fill type="solid"/>
              </v:shape>
            </v:group>
            <v:group style="position:absolute;left:3034;top:3215;width:10;height:20" coordorigin="3034,3215" coordsize="10,20">
              <v:shape style="position:absolute;left:3034;top:3215;width:10;height:20" coordorigin="3034,3215" coordsize="10,20" path="m3034,3234l3044,3234,3044,3215,3034,3215,3034,3234xe" filled="true" fillcolor="#000000" stroked="false">
                <v:path arrowok="t"/>
                <v:fill type="solid"/>
              </v:shape>
            </v:group>
            <v:group style="position:absolute;left:3034;top:3234;width:10;height:20" coordorigin="3034,3234" coordsize="10,20">
              <v:shape style="position:absolute;left:3034;top:3234;width:10;height:20" coordorigin="3034,3234" coordsize="10,20" path="m3034,3253l3044,3253,3044,3234,3034,3234,3034,3253xe" filled="true" fillcolor="#000000" stroked="false">
                <v:path arrowok="t"/>
                <v:fill type="solid"/>
              </v:shape>
            </v:group>
            <v:group style="position:absolute;left:3034;top:3253;width:10;height:20" coordorigin="3034,3253" coordsize="10,20">
              <v:shape style="position:absolute;left:3034;top:3253;width:10;height:20" coordorigin="3034,3253" coordsize="10,20" path="m3034,3272l3044,3272,3044,3253,3034,3253,3034,3272xe" filled="true" fillcolor="#000000" stroked="false">
                <v:path arrowok="t"/>
                <v:fill type="solid"/>
              </v:shape>
            </v:group>
            <v:group style="position:absolute;left:3034;top:3272;width:10;height:20" coordorigin="3034,3272" coordsize="10,20">
              <v:shape style="position:absolute;left:3034;top:3272;width:10;height:20" coordorigin="3034,3272" coordsize="10,20" path="m3034,3291l3044,3291,3044,3272,3034,3272,3034,3291xe" filled="true" fillcolor="#000000" stroked="false">
                <v:path arrowok="t"/>
                <v:fill type="solid"/>
              </v:shape>
            </v:group>
            <v:group style="position:absolute;left:3034;top:3291;width:10;height:20" coordorigin="3034,3291" coordsize="10,20">
              <v:shape style="position:absolute;left:3034;top:3291;width:10;height:20" coordorigin="3034,3291" coordsize="10,20" path="m3034,3311l3044,3311,3044,3291,3034,3291,3034,3311xe" filled="true" fillcolor="#000000" stroked="false">
                <v:path arrowok="t"/>
                <v:fill type="solid"/>
              </v:shape>
            </v:group>
            <v:group style="position:absolute;left:3034;top:3311;width:10;height:20" coordorigin="3034,3311" coordsize="10,20">
              <v:shape style="position:absolute;left:3034;top:3311;width:10;height:20" coordorigin="3034,3311" coordsize="10,20" path="m3034,3330l3044,3330,3044,3311,3034,3311,3034,3330xe" filled="true" fillcolor="#000000" stroked="false">
                <v:path arrowok="t"/>
                <v:fill type="solid"/>
              </v:shape>
            </v:group>
            <v:group style="position:absolute;left:3034;top:3330;width:10;height:20" coordorigin="3034,3330" coordsize="10,20">
              <v:shape style="position:absolute;left:3034;top:3330;width:10;height:20" coordorigin="3034,3330" coordsize="10,20" path="m3034,3349l3044,3349,3044,3330,3034,3330,3034,3349xe" filled="true" fillcolor="#000000" stroked="false">
                <v:path arrowok="t"/>
                <v:fill type="solid"/>
              </v:shape>
            </v:group>
            <v:group style="position:absolute;left:3034;top:3349;width:10;height:20" coordorigin="3034,3349" coordsize="10,20">
              <v:shape style="position:absolute;left:3034;top:3349;width:10;height:20" coordorigin="3034,3349" coordsize="10,20" path="m3034,3368l3044,3368,3044,3349,3034,3349,3034,3368xe" filled="true" fillcolor="#000000" stroked="false">
                <v:path arrowok="t"/>
                <v:fill type="solid"/>
              </v:shape>
            </v:group>
            <v:group style="position:absolute;left:3034;top:3368;width:10;height:20" coordorigin="3034,3368" coordsize="10,20">
              <v:shape style="position:absolute;left:3034;top:3368;width:10;height:20" coordorigin="3034,3368" coordsize="10,20" path="m3034,3387l3044,3387,3044,3368,3034,3368,3034,3387xe" filled="true" fillcolor="#000000" stroked="false">
                <v:path arrowok="t"/>
                <v:fill type="solid"/>
              </v:shape>
            </v:group>
            <v:group style="position:absolute;left:3034;top:3387;width:10;height:20" coordorigin="3034,3387" coordsize="10,20">
              <v:shape style="position:absolute;left:3034;top:3387;width:10;height:20" coordorigin="3034,3387" coordsize="10,20" path="m3034,3407l3044,3407,3044,3387,3034,3387,3034,3407xe" filled="true" fillcolor="#000000" stroked="false">
                <v:path arrowok="t"/>
                <v:fill type="solid"/>
              </v:shape>
            </v:group>
            <v:group style="position:absolute;left:3034;top:3407;width:10;height:20" coordorigin="3034,3407" coordsize="10,20">
              <v:shape style="position:absolute;left:3034;top:3407;width:10;height:20" coordorigin="3034,3407" coordsize="10,20" path="m3034,3426l3044,3426,3044,3407,3034,3407,3034,3426xe" filled="true" fillcolor="#000000" stroked="false">
                <v:path arrowok="t"/>
                <v:fill type="solid"/>
              </v:shape>
            </v:group>
            <v:group style="position:absolute;left:3034;top:3426;width:10;height:20" coordorigin="3034,3426" coordsize="10,20">
              <v:shape style="position:absolute;left:3034;top:3426;width:10;height:20" coordorigin="3034,3426" coordsize="10,20" path="m3034,3445l3044,3445,3044,3426,3034,3426,3034,3445xe" filled="true" fillcolor="#000000" stroked="false">
                <v:path arrowok="t"/>
                <v:fill type="solid"/>
              </v:shape>
            </v:group>
            <v:group style="position:absolute;left:3034;top:3452;width:10;height:2" coordorigin="3034,3452" coordsize="10,2">
              <v:shape style="position:absolute;left:3034;top:3452;width:10;height:2" coordorigin="3034,3452" coordsize="10,0" path="m3034,3452l3044,3452e" filled="false" stroked="true" strokeweight=".71997pt" strokecolor="#000000">
                <v:path arrowok="t"/>
              </v:shape>
            </v:group>
            <v:group style="position:absolute;left:5456;top:3099;width:10;height:20" coordorigin="5456,3099" coordsize="10,20">
              <v:shape style="position:absolute;left:5456;top:3099;width:10;height:20" coordorigin="5456,3099" coordsize="10,20" path="m5456,3119l5466,3119,5466,3099,5456,3099,5456,3119xe" filled="true" fillcolor="#000000" stroked="false">
                <v:path arrowok="t"/>
                <v:fill type="solid"/>
              </v:shape>
            </v:group>
            <v:group style="position:absolute;left:5456;top:3119;width:10;height:20" coordorigin="5456,3119" coordsize="10,20">
              <v:shape style="position:absolute;left:5456;top:3119;width:10;height:20" coordorigin="5456,3119" coordsize="10,20" path="m5456,3138l5466,3138,5466,3119,5456,3119,5456,3138xe" filled="true" fillcolor="#000000" stroked="false">
                <v:path arrowok="t"/>
                <v:fill type="solid"/>
              </v:shape>
            </v:group>
            <v:group style="position:absolute;left:5456;top:3138;width:10;height:20" coordorigin="5456,3138" coordsize="10,20">
              <v:shape style="position:absolute;left:5456;top:3138;width:10;height:20" coordorigin="5456,3138" coordsize="10,20" path="m5456,3157l5466,3157,5466,3138,5456,3138,5456,3157xe" filled="true" fillcolor="#000000" stroked="false">
                <v:path arrowok="t"/>
                <v:fill type="solid"/>
              </v:shape>
            </v:group>
            <v:group style="position:absolute;left:5456;top:3157;width:10;height:20" coordorigin="5456,3157" coordsize="10,20">
              <v:shape style="position:absolute;left:5456;top:3157;width:10;height:20" coordorigin="5456,3157" coordsize="10,20" path="m5456,3176l5466,3176,5466,3157,5456,3157,5456,3176xe" filled="true" fillcolor="#000000" stroked="false">
                <v:path arrowok="t"/>
                <v:fill type="solid"/>
              </v:shape>
            </v:group>
            <v:group style="position:absolute;left:5456;top:3176;width:10;height:20" coordorigin="5456,3176" coordsize="10,20">
              <v:shape style="position:absolute;left:5456;top:3176;width:10;height:20" coordorigin="5456,3176" coordsize="10,20" path="m5456,3195l5466,3195,5466,3176,5456,3176,5456,3195xe" filled="true" fillcolor="#000000" stroked="false">
                <v:path arrowok="t"/>
                <v:fill type="solid"/>
              </v:shape>
            </v:group>
            <v:group style="position:absolute;left:5456;top:3195;width:10;height:20" coordorigin="5456,3195" coordsize="10,20">
              <v:shape style="position:absolute;left:5456;top:3195;width:10;height:20" coordorigin="5456,3195" coordsize="10,20" path="m5456,3215l5466,3215,5466,3195,5456,3195,5456,3215xe" filled="true" fillcolor="#000000" stroked="false">
                <v:path arrowok="t"/>
                <v:fill type="solid"/>
              </v:shape>
            </v:group>
            <v:group style="position:absolute;left:5456;top:3215;width:10;height:20" coordorigin="5456,3215" coordsize="10,20">
              <v:shape style="position:absolute;left:5456;top:3215;width:10;height:20" coordorigin="5456,3215" coordsize="10,20" path="m5456,3234l5466,3234,5466,3215,5456,3215,5456,3234xe" filled="true" fillcolor="#000000" stroked="false">
                <v:path arrowok="t"/>
                <v:fill type="solid"/>
              </v:shape>
            </v:group>
            <v:group style="position:absolute;left:5456;top:3234;width:10;height:20" coordorigin="5456,3234" coordsize="10,20">
              <v:shape style="position:absolute;left:5456;top:3234;width:10;height:20" coordorigin="5456,3234" coordsize="10,20" path="m5456,3253l5466,3253,5466,3234,5456,3234,5456,3253xe" filled="true" fillcolor="#000000" stroked="false">
                <v:path arrowok="t"/>
                <v:fill type="solid"/>
              </v:shape>
            </v:group>
            <v:group style="position:absolute;left:5456;top:3253;width:10;height:20" coordorigin="5456,3253" coordsize="10,20">
              <v:shape style="position:absolute;left:5456;top:3253;width:10;height:20" coordorigin="5456,3253" coordsize="10,20" path="m5456,3272l5466,3272,5466,3253,5456,3253,5456,3272xe" filled="true" fillcolor="#000000" stroked="false">
                <v:path arrowok="t"/>
                <v:fill type="solid"/>
              </v:shape>
            </v:group>
            <v:group style="position:absolute;left:5456;top:3272;width:10;height:20" coordorigin="5456,3272" coordsize="10,20">
              <v:shape style="position:absolute;left:5456;top:3272;width:10;height:20" coordorigin="5456,3272" coordsize="10,20" path="m5456,3291l5466,3291,5466,3272,5456,3272,5456,3291xe" filled="true" fillcolor="#000000" stroked="false">
                <v:path arrowok="t"/>
                <v:fill type="solid"/>
              </v:shape>
            </v:group>
            <v:group style="position:absolute;left:5456;top:3291;width:10;height:20" coordorigin="5456,3291" coordsize="10,20">
              <v:shape style="position:absolute;left:5456;top:3291;width:10;height:20" coordorigin="5456,3291" coordsize="10,20" path="m5456,3311l5466,3311,5466,3291,5456,3291,5456,3311xe" filled="true" fillcolor="#000000" stroked="false">
                <v:path arrowok="t"/>
                <v:fill type="solid"/>
              </v:shape>
            </v:group>
            <v:group style="position:absolute;left:5456;top:3311;width:10;height:20" coordorigin="5456,3311" coordsize="10,20">
              <v:shape style="position:absolute;left:5456;top:3311;width:10;height:20" coordorigin="5456,3311" coordsize="10,20" path="m5456,3330l5466,3330,5466,3311,5456,3311,5456,3330xe" filled="true" fillcolor="#000000" stroked="false">
                <v:path arrowok="t"/>
                <v:fill type="solid"/>
              </v:shape>
            </v:group>
            <v:group style="position:absolute;left:5456;top:3330;width:10;height:20" coordorigin="5456,3330" coordsize="10,20">
              <v:shape style="position:absolute;left:5456;top:3330;width:10;height:20" coordorigin="5456,3330" coordsize="10,20" path="m5456,3349l5466,3349,5466,3330,5456,3330,5456,3349xe" filled="true" fillcolor="#000000" stroked="false">
                <v:path arrowok="t"/>
                <v:fill type="solid"/>
              </v:shape>
            </v:group>
            <v:group style="position:absolute;left:5456;top:3349;width:10;height:20" coordorigin="5456,3349" coordsize="10,20">
              <v:shape style="position:absolute;left:5456;top:3349;width:10;height:20" coordorigin="5456,3349" coordsize="10,20" path="m5456,3368l5466,3368,5466,3349,5456,3349,5456,3368xe" filled="true" fillcolor="#000000" stroked="false">
                <v:path arrowok="t"/>
                <v:fill type="solid"/>
              </v:shape>
            </v:group>
            <v:group style="position:absolute;left:5456;top:3368;width:10;height:20" coordorigin="5456,3368" coordsize="10,20">
              <v:shape style="position:absolute;left:5456;top:3368;width:10;height:20" coordorigin="5456,3368" coordsize="10,20" path="m5456,3387l5466,3387,5466,3368,5456,3368,5456,3387xe" filled="true" fillcolor="#000000" stroked="false">
                <v:path arrowok="t"/>
                <v:fill type="solid"/>
              </v:shape>
            </v:group>
            <v:group style="position:absolute;left:5456;top:3387;width:10;height:20" coordorigin="5456,3387" coordsize="10,20">
              <v:shape style="position:absolute;left:5456;top:3387;width:10;height:20" coordorigin="5456,3387" coordsize="10,20" path="m5456,3407l5466,3407,5466,3387,5456,3387,5456,3407xe" filled="true" fillcolor="#000000" stroked="false">
                <v:path arrowok="t"/>
                <v:fill type="solid"/>
              </v:shape>
            </v:group>
            <v:group style="position:absolute;left:5456;top:3407;width:10;height:20" coordorigin="5456,3407" coordsize="10,20">
              <v:shape style="position:absolute;left:5456;top:3407;width:10;height:20" coordorigin="5456,3407" coordsize="10,20" path="m5456,3426l5466,3426,5466,3407,5456,3407,5456,3426xe" filled="true" fillcolor="#000000" stroked="false">
                <v:path arrowok="t"/>
                <v:fill type="solid"/>
              </v:shape>
            </v:group>
            <v:group style="position:absolute;left:5456;top:3426;width:10;height:20" coordorigin="5456,3426" coordsize="10,20">
              <v:shape style="position:absolute;left:5456;top:3426;width:10;height:20" coordorigin="5456,3426" coordsize="10,20" path="m5456,3445l5466,3445,5466,3426,5456,3426,5456,3445xe" filled="true" fillcolor="#000000" stroked="false">
                <v:path arrowok="t"/>
                <v:fill type="solid"/>
              </v:shape>
            </v:group>
            <v:group style="position:absolute;left:5456;top:3452;width:10;height:2" coordorigin="5456,3452" coordsize="10,2">
              <v:shape style="position:absolute;left:5456;top:3452;width:10;height:2" coordorigin="5456,3452" coordsize="10,0" path="m5456,3452l5466,3452e" filled="false" stroked="true" strokeweight=".71997pt" strokecolor="#000000">
                <v:path arrowok="t"/>
              </v:shape>
            </v:group>
            <v:group style="position:absolute;left:6942;top:3099;width:10;height:20" coordorigin="6942,3099" coordsize="10,20">
              <v:shape style="position:absolute;left:6942;top:3099;width:10;height:20" coordorigin="6942,3099" coordsize="10,20" path="m6942,3119l6952,3119,6952,3099,6942,3099,6942,3119xe" filled="true" fillcolor="#000000" stroked="false">
                <v:path arrowok="t"/>
                <v:fill type="solid"/>
              </v:shape>
            </v:group>
            <v:group style="position:absolute;left:6942;top:3119;width:10;height:20" coordorigin="6942,3119" coordsize="10,20">
              <v:shape style="position:absolute;left:6942;top:3119;width:10;height:20" coordorigin="6942,3119" coordsize="10,20" path="m6942,3138l6952,3138,6952,3119,6942,3119,6942,3138xe" filled="true" fillcolor="#000000" stroked="false">
                <v:path arrowok="t"/>
                <v:fill type="solid"/>
              </v:shape>
            </v:group>
            <v:group style="position:absolute;left:6942;top:3138;width:10;height:20" coordorigin="6942,3138" coordsize="10,20">
              <v:shape style="position:absolute;left:6942;top:3138;width:10;height:20" coordorigin="6942,3138" coordsize="10,20" path="m6942,3157l6952,3157,6952,3138,6942,3138,6942,3157xe" filled="true" fillcolor="#000000" stroked="false">
                <v:path arrowok="t"/>
                <v:fill type="solid"/>
              </v:shape>
            </v:group>
            <v:group style="position:absolute;left:6942;top:3157;width:10;height:20" coordorigin="6942,3157" coordsize="10,20">
              <v:shape style="position:absolute;left:6942;top:3157;width:10;height:20" coordorigin="6942,3157" coordsize="10,20" path="m6942,3176l6952,3176,6952,3157,6942,3157,6942,3176xe" filled="true" fillcolor="#000000" stroked="false">
                <v:path arrowok="t"/>
                <v:fill type="solid"/>
              </v:shape>
            </v:group>
            <v:group style="position:absolute;left:6942;top:3176;width:10;height:20" coordorigin="6942,3176" coordsize="10,20">
              <v:shape style="position:absolute;left:6942;top:3176;width:10;height:20" coordorigin="6942,3176" coordsize="10,20" path="m6942,3195l6952,3195,6952,3176,6942,3176,6942,3195xe" filled="true" fillcolor="#000000" stroked="false">
                <v:path arrowok="t"/>
                <v:fill type="solid"/>
              </v:shape>
            </v:group>
            <v:group style="position:absolute;left:6942;top:3195;width:10;height:20" coordorigin="6942,3195" coordsize="10,20">
              <v:shape style="position:absolute;left:6942;top:3195;width:10;height:20" coordorigin="6942,3195" coordsize="10,20" path="m6942,3215l6952,3215,6952,3195,6942,3195,6942,3215xe" filled="true" fillcolor="#000000" stroked="false">
                <v:path arrowok="t"/>
                <v:fill type="solid"/>
              </v:shape>
            </v:group>
            <v:group style="position:absolute;left:6942;top:3215;width:10;height:20" coordorigin="6942,3215" coordsize="10,20">
              <v:shape style="position:absolute;left:6942;top:3215;width:10;height:20" coordorigin="6942,3215" coordsize="10,20" path="m6942,3234l6952,3234,6952,3215,6942,3215,6942,3234xe" filled="true" fillcolor="#000000" stroked="false">
                <v:path arrowok="t"/>
                <v:fill type="solid"/>
              </v:shape>
            </v:group>
            <v:group style="position:absolute;left:6942;top:3234;width:10;height:20" coordorigin="6942,3234" coordsize="10,20">
              <v:shape style="position:absolute;left:6942;top:3234;width:10;height:20" coordorigin="6942,3234" coordsize="10,20" path="m6942,3253l6952,3253,6952,3234,6942,3234,6942,3253xe" filled="true" fillcolor="#000000" stroked="false">
                <v:path arrowok="t"/>
                <v:fill type="solid"/>
              </v:shape>
            </v:group>
            <v:group style="position:absolute;left:6942;top:3253;width:10;height:20" coordorigin="6942,3253" coordsize="10,20">
              <v:shape style="position:absolute;left:6942;top:3253;width:10;height:20" coordorigin="6942,3253" coordsize="10,20" path="m6942,3272l6952,3272,6952,3253,6942,3253,6942,3272xe" filled="true" fillcolor="#000000" stroked="false">
                <v:path arrowok="t"/>
                <v:fill type="solid"/>
              </v:shape>
            </v:group>
            <v:group style="position:absolute;left:6942;top:3272;width:10;height:20" coordorigin="6942,3272" coordsize="10,20">
              <v:shape style="position:absolute;left:6942;top:3272;width:10;height:20" coordorigin="6942,3272" coordsize="10,20" path="m6942,3291l6952,3291,6952,3272,6942,3272,6942,3291xe" filled="true" fillcolor="#000000" stroked="false">
                <v:path arrowok="t"/>
                <v:fill type="solid"/>
              </v:shape>
            </v:group>
            <v:group style="position:absolute;left:6942;top:3291;width:10;height:20" coordorigin="6942,3291" coordsize="10,20">
              <v:shape style="position:absolute;left:6942;top:3291;width:10;height:20" coordorigin="6942,3291" coordsize="10,20" path="m6942,3311l6952,3311,6952,3291,6942,3291,6942,3311xe" filled="true" fillcolor="#000000" stroked="false">
                <v:path arrowok="t"/>
                <v:fill type="solid"/>
              </v:shape>
            </v:group>
            <v:group style="position:absolute;left:6942;top:3311;width:10;height:20" coordorigin="6942,3311" coordsize="10,20">
              <v:shape style="position:absolute;left:6942;top:3311;width:10;height:20" coordorigin="6942,3311" coordsize="10,20" path="m6942,3330l6952,3330,6952,3311,6942,3311,6942,3330xe" filled="true" fillcolor="#000000" stroked="false">
                <v:path arrowok="t"/>
                <v:fill type="solid"/>
              </v:shape>
            </v:group>
            <v:group style="position:absolute;left:6942;top:3330;width:10;height:20" coordorigin="6942,3330" coordsize="10,20">
              <v:shape style="position:absolute;left:6942;top:3330;width:10;height:20" coordorigin="6942,3330" coordsize="10,20" path="m6942,3349l6952,3349,6952,3330,6942,3330,6942,3349xe" filled="true" fillcolor="#000000" stroked="false">
                <v:path arrowok="t"/>
                <v:fill type="solid"/>
              </v:shape>
            </v:group>
            <v:group style="position:absolute;left:6942;top:3349;width:10;height:20" coordorigin="6942,3349" coordsize="10,20">
              <v:shape style="position:absolute;left:6942;top:3349;width:10;height:20" coordorigin="6942,3349" coordsize="10,20" path="m6942,3368l6952,3368,6952,3349,6942,3349,6942,3368xe" filled="true" fillcolor="#000000" stroked="false">
                <v:path arrowok="t"/>
                <v:fill type="solid"/>
              </v:shape>
            </v:group>
            <v:group style="position:absolute;left:6942;top:3368;width:10;height:20" coordorigin="6942,3368" coordsize="10,20">
              <v:shape style="position:absolute;left:6942;top:3368;width:10;height:20" coordorigin="6942,3368" coordsize="10,20" path="m6942,3387l6952,3387,6952,3368,6942,3368,6942,3387xe" filled="true" fillcolor="#000000" stroked="false">
                <v:path arrowok="t"/>
                <v:fill type="solid"/>
              </v:shape>
            </v:group>
            <v:group style="position:absolute;left:6942;top:3387;width:10;height:20" coordorigin="6942,3387" coordsize="10,20">
              <v:shape style="position:absolute;left:6942;top:3387;width:10;height:20" coordorigin="6942,3387" coordsize="10,20" path="m6942,3407l6952,3407,6952,3387,6942,3387,6942,3407xe" filled="true" fillcolor="#000000" stroked="false">
                <v:path arrowok="t"/>
                <v:fill type="solid"/>
              </v:shape>
            </v:group>
            <v:group style="position:absolute;left:6942;top:3407;width:10;height:20" coordorigin="6942,3407" coordsize="10,20">
              <v:shape style="position:absolute;left:6942;top:3407;width:10;height:20" coordorigin="6942,3407" coordsize="10,20" path="m6942,3426l6952,3426,6952,3407,6942,3407,6942,3426xe" filled="true" fillcolor="#000000" stroked="false">
                <v:path arrowok="t"/>
                <v:fill type="solid"/>
              </v:shape>
            </v:group>
            <v:group style="position:absolute;left:6942;top:3426;width:10;height:20" coordorigin="6942,3426" coordsize="10,20">
              <v:shape style="position:absolute;left:6942;top:3426;width:10;height:20" coordorigin="6942,3426" coordsize="10,20" path="m6942,3445l6952,3445,6952,3426,6942,3426,6942,3445xe" filled="true" fillcolor="#000000" stroked="false">
                <v:path arrowok="t"/>
                <v:fill type="solid"/>
              </v:shape>
            </v:group>
            <v:group style="position:absolute;left:6942;top:3452;width:10;height:2" coordorigin="6942,3452" coordsize="10,2">
              <v:shape style="position:absolute;left:6942;top:3452;width:10;height:2" coordorigin="6942,3452" coordsize="10,0" path="m6942,3452l6952,3452e" filled="false" stroked="true" strokeweight=".71997pt" strokecolor="#000000">
                <v:path arrowok="t"/>
              </v:shape>
            </v:group>
            <v:group style="position:absolute;left:8245;top:3099;width:10;height:20" coordorigin="8245,3099" coordsize="10,20">
              <v:shape style="position:absolute;left:8245;top:3099;width:10;height:20" coordorigin="8245,3099" coordsize="10,20" path="m8245,3119l8255,3119,8255,3099,8245,3099,8245,3119xe" filled="true" fillcolor="#000000" stroked="false">
                <v:path arrowok="t"/>
                <v:fill type="solid"/>
              </v:shape>
            </v:group>
            <v:group style="position:absolute;left:8245;top:3119;width:10;height:20" coordorigin="8245,3119" coordsize="10,20">
              <v:shape style="position:absolute;left:8245;top:3119;width:10;height:20" coordorigin="8245,3119" coordsize="10,20" path="m8245,3138l8255,3138,8255,3119,8245,3119,8245,3138xe" filled="true" fillcolor="#000000" stroked="false">
                <v:path arrowok="t"/>
                <v:fill type="solid"/>
              </v:shape>
            </v:group>
            <v:group style="position:absolute;left:8245;top:3138;width:10;height:20" coordorigin="8245,3138" coordsize="10,20">
              <v:shape style="position:absolute;left:8245;top:3138;width:10;height:20" coordorigin="8245,3138" coordsize="10,20" path="m8245,3157l8255,3157,8255,3138,8245,3138,8245,3157xe" filled="true" fillcolor="#000000" stroked="false">
                <v:path arrowok="t"/>
                <v:fill type="solid"/>
              </v:shape>
            </v:group>
            <v:group style="position:absolute;left:8245;top:3157;width:10;height:20" coordorigin="8245,3157" coordsize="10,20">
              <v:shape style="position:absolute;left:8245;top:3157;width:10;height:20" coordorigin="8245,3157" coordsize="10,20" path="m8245,3176l8255,3176,8255,3157,8245,3157,8245,3176xe" filled="true" fillcolor="#000000" stroked="false">
                <v:path arrowok="t"/>
                <v:fill type="solid"/>
              </v:shape>
            </v:group>
            <v:group style="position:absolute;left:8245;top:3176;width:10;height:20" coordorigin="8245,3176" coordsize="10,20">
              <v:shape style="position:absolute;left:8245;top:3176;width:10;height:20" coordorigin="8245,3176" coordsize="10,20" path="m8245,3195l8255,3195,8255,3176,8245,3176,8245,3195xe" filled="true" fillcolor="#000000" stroked="false">
                <v:path arrowok="t"/>
                <v:fill type="solid"/>
              </v:shape>
            </v:group>
            <v:group style="position:absolute;left:8245;top:3195;width:10;height:20" coordorigin="8245,3195" coordsize="10,20">
              <v:shape style="position:absolute;left:8245;top:3195;width:10;height:20" coordorigin="8245,3195" coordsize="10,20" path="m8245,3215l8255,3215,8255,3195,8245,3195,8245,3215xe" filled="true" fillcolor="#000000" stroked="false">
                <v:path arrowok="t"/>
                <v:fill type="solid"/>
              </v:shape>
            </v:group>
            <v:group style="position:absolute;left:8245;top:3215;width:10;height:20" coordorigin="8245,3215" coordsize="10,20">
              <v:shape style="position:absolute;left:8245;top:3215;width:10;height:20" coordorigin="8245,3215" coordsize="10,20" path="m8245,3234l8255,3234,8255,3215,8245,3215,8245,3234xe" filled="true" fillcolor="#000000" stroked="false">
                <v:path arrowok="t"/>
                <v:fill type="solid"/>
              </v:shape>
            </v:group>
            <v:group style="position:absolute;left:8245;top:3234;width:10;height:20" coordorigin="8245,3234" coordsize="10,20">
              <v:shape style="position:absolute;left:8245;top:3234;width:10;height:20" coordorigin="8245,3234" coordsize="10,20" path="m8245,3253l8255,3253,8255,3234,8245,3234,8245,3253xe" filled="true" fillcolor="#000000" stroked="false">
                <v:path arrowok="t"/>
                <v:fill type="solid"/>
              </v:shape>
            </v:group>
            <v:group style="position:absolute;left:8245;top:3253;width:10;height:20" coordorigin="8245,3253" coordsize="10,20">
              <v:shape style="position:absolute;left:8245;top:3253;width:10;height:20" coordorigin="8245,3253" coordsize="10,20" path="m8245,3272l8255,3272,8255,3253,8245,3253,8245,3272xe" filled="true" fillcolor="#000000" stroked="false">
                <v:path arrowok="t"/>
                <v:fill type="solid"/>
              </v:shape>
            </v:group>
            <v:group style="position:absolute;left:8245;top:3272;width:10;height:20" coordorigin="8245,3272" coordsize="10,20">
              <v:shape style="position:absolute;left:8245;top:3272;width:10;height:20" coordorigin="8245,3272" coordsize="10,20" path="m8245,3291l8255,3291,8255,3272,8245,3272,8245,3291xe" filled="true" fillcolor="#000000" stroked="false">
                <v:path arrowok="t"/>
                <v:fill type="solid"/>
              </v:shape>
            </v:group>
            <v:group style="position:absolute;left:8245;top:3291;width:10;height:20" coordorigin="8245,3291" coordsize="10,20">
              <v:shape style="position:absolute;left:8245;top:3291;width:10;height:20" coordorigin="8245,3291" coordsize="10,20" path="m8245,3311l8255,3311,8255,3291,8245,3291,8245,3311xe" filled="true" fillcolor="#000000" stroked="false">
                <v:path arrowok="t"/>
                <v:fill type="solid"/>
              </v:shape>
            </v:group>
            <v:group style="position:absolute;left:8245;top:3311;width:10;height:20" coordorigin="8245,3311" coordsize="10,20">
              <v:shape style="position:absolute;left:8245;top:3311;width:10;height:20" coordorigin="8245,3311" coordsize="10,20" path="m8245,3330l8255,3330,8255,3311,8245,3311,8245,3330xe" filled="true" fillcolor="#000000" stroked="false">
                <v:path arrowok="t"/>
                <v:fill type="solid"/>
              </v:shape>
            </v:group>
            <v:group style="position:absolute;left:8245;top:3330;width:10;height:20" coordorigin="8245,3330" coordsize="10,20">
              <v:shape style="position:absolute;left:8245;top:3330;width:10;height:20" coordorigin="8245,3330" coordsize="10,20" path="m8245,3349l8255,3349,8255,3330,8245,3330,8245,3349xe" filled="true" fillcolor="#000000" stroked="false">
                <v:path arrowok="t"/>
                <v:fill type="solid"/>
              </v:shape>
            </v:group>
            <v:group style="position:absolute;left:8245;top:3349;width:10;height:20" coordorigin="8245,3349" coordsize="10,20">
              <v:shape style="position:absolute;left:8245;top:3349;width:10;height:20" coordorigin="8245,3349" coordsize="10,20" path="m8245,3368l8255,3368,8255,3349,8245,3349,8245,3368xe" filled="true" fillcolor="#000000" stroked="false">
                <v:path arrowok="t"/>
                <v:fill type="solid"/>
              </v:shape>
            </v:group>
            <v:group style="position:absolute;left:8245;top:3368;width:10;height:20" coordorigin="8245,3368" coordsize="10,20">
              <v:shape style="position:absolute;left:8245;top:3368;width:10;height:20" coordorigin="8245,3368" coordsize="10,20" path="m8245,3387l8255,3387,8255,3368,8245,3368,8245,3387xe" filled="true" fillcolor="#000000" stroked="false">
                <v:path arrowok="t"/>
                <v:fill type="solid"/>
              </v:shape>
            </v:group>
            <v:group style="position:absolute;left:8245;top:3387;width:10;height:20" coordorigin="8245,3387" coordsize="10,20">
              <v:shape style="position:absolute;left:8245;top:3387;width:10;height:20" coordorigin="8245,3387" coordsize="10,20" path="m8245,3407l8255,3407,8255,3387,8245,3387,8245,3407xe" filled="true" fillcolor="#000000" stroked="false">
                <v:path arrowok="t"/>
                <v:fill type="solid"/>
              </v:shape>
            </v:group>
            <v:group style="position:absolute;left:8245;top:3407;width:10;height:20" coordorigin="8245,3407" coordsize="10,20">
              <v:shape style="position:absolute;left:8245;top:3407;width:10;height:20" coordorigin="8245,3407" coordsize="10,20" path="m8245,3426l8255,3426,8255,3407,8245,3407,8245,3426xe" filled="true" fillcolor="#000000" stroked="false">
                <v:path arrowok="t"/>
                <v:fill type="solid"/>
              </v:shape>
            </v:group>
            <v:group style="position:absolute;left:8245;top:3426;width:10;height:20" coordorigin="8245,3426" coordsize="10,20">
              <v:shape style="position:absolute;left:8245;top:3426;width:10;height:20" coordorigin="8245,3426" coordsize="10,20" path="m8245,3445l8255,3445,8255,3426,8245,3426,8245,3445xe" filled="true" fillcolor="#000000" stroked="false">
                <v:path arrowok="t"/>
                <v:fill type="solid"/>
              </v:shape>
            </v:group>
            <v:group style="position:absolute;left:8245;top:3452;width:10;height:2" coordorigin="8245,3452" coordsize="10,2">
              <v:shape style="position:absolute;left:8245;top:3452;width:10;height:2" coordorigin="8245,3452" coordsize="10,0" path="m8245,3452l8255,3452e" filled="false" stroked="true" strokeweight=".71997pt" strokecolor="#000000">
                <v:path arrowok="t"/>
              </v:shape>
            </v:group>
            <v:group style="position:absolute;left:9273;top:3099;width:10;height:20" coordorigin="9273,3099" coordsize="10,20">
              <v:shape style="position:absolute;left:9273;top:3099;width:10;height:20" coordorigin="9273,3099" coordsize="10,20" path="m9273,3119l9283,3119,9283,3099,9273,3099,9273,3119xe" filled="true" fillcolor="#000000" stroked="false">
                <v:path arrowok="t"/>
                <v:fill type="solid"/>
              </v:shape>
            </v:group>
            <v:group style="position:absolute;left:9273;top:3119;width:10;height:20" coordorigin="9273,3119" coordsize="10,20">
              <v:shape style="position:absolute;left:9273;top:3119;width:10;height:20" coordorigin="9273,3119" coordsize="10,20" path="m9273,3138l9283,3138,9283,3119,9273,3119,9273,3138xe" filled="true" fillcolor="#000000" stroked="false">
                <v:path arrowok="t"/>
                <v:fill type="solid"/>
              </v:shape>
            </v:group>
            <v:group style="position:absolute;left:9273;top:3138;width:10;height:20" coordorigin="9273,3138" coordsize="10,20">
              <v:shape style="position:absolute;left:9273;top:3138;width:10;height:20" coordorigin="9273,3138" coordsize="10,20" path="m9273,3157l9283,3157,9283,3138,9273,3138,9273,3157xe" filled="true" fillcolor="#000000" stroked="false">
                <v:path arrowok="t"/>
                <v:fill type="solid"/>
              </v:shape>
            </v:group>
            <v:group style="position:absolute;left:9273;top:3157;width:10;height:20" coordorigin="9273,3157" coordsize="10,20">
              <v:shape style="position:absolute;left:9273;top:3157;width:10;height:20" coordorigin="9273,3157" coordsize="10,20" path="m9273,3176l9283,3176,9283,3157,9273,3157,9273,3176xe" filled="true" fillcolor="#000000" stroked="false">
                <v:path arrowok="t"/>
                <v:fill type="solid"/>
              </v:shape>
            </v:group>
            <v:group style="position:absolute;left:9273;top:3176;width:10;height:20" coordorigin="9273,3176" coordsize="10,20">
              <v:shape style="position:absolute;left:9273;top:3176;width:10;height:20" coordorigin="9273,3176" coordsize="10,20" path="m9273,3195l9283,3195,9283,3176,9273,3176,9273,3195xe" filled="true" fillcolor="#000000" stroked="false">
                <v:path arrowok="t"/>
                <v:fill type="solid"/>
              </v:shape>
            </v:group>
            <v:group style="position:absolute;left:9273;top:3195;width:10;height:20" coordorigin="9273,3195" coordsize="10,20">
              <v:shape style="position:absolute;left:9273;top:3195;width:10;height:20" coordorigin="9273,3195" coordsize="10,20" path="m9273,3215l9283,3215,9283,3195,9273,3195,9273,3215xe" filled="true" fillcolor="#000000" stroked="false">
                <v:path arrowok="t"/>
                <v:fill type="solid"/>
              </v:shape>
            </v:group>
            <v:group style="position:absolute;left:9273;top:3215;width:10;height:20" coordorigin="9273,3215" coordsize="10,20">
              <v:shape style="position:absolute;left:9273;top:3215;width:10;height:20" coordorigin="9273,3215" coordsize="10,20" path="m9273,3234l9283,3234,9283,3215,9273,3215,9273,3234xe" filled="true" fillcolor="#000000" stroked="false">
                <v:path arrowok="t"/>
                <v:fill type="solid"/>
              </v:shape>
            </v:group>
            <v:group style="position:absolute;left:9273;top:3234;width:10;height:20" coordorigin="9273,3234" coordsize="10,20">
              <v:shape style="position:absolute;left:9273;top:3234;width:10;height:20" coordorigin="9273,3234" coordsize="10,20" path="m9273,3253l9283,3253,9283,3234,9273,3234,9273,3253xe" filled="true" fillcolor="#000000" stroked="false">
                <v:path arrowok="t"/>
                <v:fill type="solid"/>
              </v:shape>
            </v:group>
            <v:group style="position:absolute;left:9273;top:3253;width:10;height:20" coordorigin="9273,3253" coordsize="10,20">
              <v:shape style="position:absolute;left:9273;top:3253;width:10;height:20" coordorigin="9273,3253" coordsize="10,20" path="m9273,3272l9283,3272,9283,3253,9273,3253,9273,3272xe" filled="true" fillcolor="#000000" stroked="false">
                <v:path arrowok="t"/>
                <v:fill type="solid"/>
              </v:shape>
            </v:group>
            <v:group style="position:absolute;left:9273;top:3272;width:10;height:20" coordorigin="9273,3272" coordsize="10,20">
              <v:shape style="position:absolute;left:9273;top:3272;width:10;height:20" coordorigin="9273,3272" coordsize="10,20" path="m9273,3291l9283,3291,9283,3272,9273,3272,9273,3291xe" filled="true" fillcolor="#000000" stroked="false">
                <v:path arrowok="t"/>
                <v:fill type="solid"/>
              </v:shape>
            </v:group>
            <v:group style="position:absolute;left:9273;top:3291;width:10;height:20" coordorigin="9273,3291" coordsize="10,20">
              <v:shape style="position:absolute;left:9273;top:3291;width:10;height:20" coordorigin="9273,3291" coordsize="10,20" path="m9273,3311l9283,3311,9283,3291,9273,3291,9273,3311xe" filled="true" fillcolor="#000000" stroked="false">
                <v:path arrowok="t"/>
                <v:fill type="solid"/>
              </v:shape>
            </v:group>
            <v:group style="position:absolute;left:9273;top:3311;width:10;height:20" coordorigin="9273,3311" coordsize="10,20">
              <v:shape style="position:absolute;left:9273;top:3311;width:10;height:20" coordorigin="9273,3311" coordsize="10,20" path="m9273,3330l9283,3330,9283,3311,9273,3311,9273,3330xe" filled="true" fillcolor="#000000" stroked="false">
                <v:path arrowok="t"/>
                <v:fill type="solid"/>
              </v:shape>
            </v:group>
            <v:group style="position:absolute;left:9273;top:3330;width:10;height:20" coordorigin="9273,3330" coordsize="10,20">
              <v:shape style="position:absolute;left:9273;top:3330;width:10;height:20" coordorigin="9273,3330" coordsize="10,20" path="m9273,3349l9283,3349,9283,3330,9273,3330,9273,3349xe" filled="true" fillcolor="#000000" stroked="false">
                <v:path arrowok="t"/>
                <v:fill type="solid"/>
              </v:shape>
            </v:group>
            <v:group style="position:absolute;left:9273;top:3349;width:10;height:20" coordorigin="9273,3349" coordsize="10,20">
              <v:shape style="position:absolute;left:9273;top:3349;width:10;height:20" coordorigin="9273,3349" coordsize="10,20" path="m9273,3368l9283,3368,9283,3349,9273,3349,9273,3368xe" filled="true" fillcolor="#000000" stroked="false">
                <v:path arrowok="t"/>
                <v:fill type="solid"/>
              </v:shape>
            </v:group>
            <v:group style="position:absolute;left:9273;top:3368;width:10;height:20" coordorigin="9273,3368" coordsize="10,20">
              <v:shape style="position:absolute;left:9273;top:3368;width:10;height:20" coordorigin="9273,3368" coordsize="10,20" path="m9273,3387l9283,3387,9283,3368,9273,3368,9273,3387xe" filled="true" fillcolor="#000000" stroked="false">
                <v:path arrowok="t"/>
                <v:fill type="solid"/>
              </v:shape>
            </v:group>
            <v:group style="position:absolute;left:9273;top:3387;width:10;height:20" coordorigin="9273,3387" coordsize="10,20">
              <v:shape style="position:absolute;left:9273;top:3387;width:10;height:20" coordorigin="9273,3387" coordsize="10,20" path="m9273,3407l9283,3407,9283,3387,9273,3387,9273,3407xe" filled="true" fillcolor="#000000" stroked="false">
                <v:path arrowok="t"/>
                <v:fill type="solid"/>
              </v:shape>
            </v:group>
            <v:group style="position:absolute;left:9273;top:3407;width:10;height:20" coordorigin="9273,3407" coordsize="10,20">
              <v:shape style="position:absolute;left:9273;top:3407;width:10;height:20" coordorigin="9273,3407" coordsize="10,20" path="m9273,3426l9283,3426,9283,3407,9273,3407,9273,3426xe" filled="true" fillcolor="#000000" stroked="false">
                <v:path arrowok="t"/>
                <v:fill type="solid"/>
              </v:shape>
            </v:group>
            <v:group style="position:absolute;left:9273;top:3426;width:10;height:20" coordorigin="9273,3426" coordsize="10,20">
              <v:shape style="position:absolute;left:9273;top:3426;width:10;height:20" coordorigin="9273,3426" coordsize="10,20" path="m9273,3445l9283,3445,9283,3426,9273,3426,9273,3445xe" filled="true" fillcolor="#000000" stroked="false">
                <v:path arrowok="t"/>
                <v:fill type="solid"/>
              </v:shape>
            </v:group>
            <v:group style="position:absolute;left:9273;top:3452;width:10;height:2" coordorigin="9273,3452" coordsize="10,2">
              <v:shape style="position:absolute;left:9273;top:3452;width:10;height:2" coordorigin="9273,3452" coordsize="10,0" path="m9273,3452l9283,3452e" filled="false" stroked="true" strokeweight=".71997pt" strokecolor="#000000">
                <v:path arrowok="t"/>
              </v:shape>
              <v:shape style="position:absolute;left:1690;top:3368;width:2758;height:101" type="#_x0000_t75" stroked="false">
                <v:imagedata r:id="rId112" o:title=""/>
              </v:shape>
              <v:shape style="position:absolute;left:4424;top:3459;width:1032;height:10" type="#_x0000_t75" stroked="false">
                <v:imagedata r:id="rId109" o:title=""/>
              </v:shape>
              <v:shape style="position:absolute;left:5451;top:3459;width:2794;height:10" type="#_x0000_t75" stroked="false">
                <v:imagedata r:id="rId110" o:title=""/>
              </v:shape>
              <v:shape style="position:absolute;left:8241;top:3459;width:2523;height:10" type="#_x0000_t75" stroked="false">
                <v:imagedata r:id="rId111" o:title=""/>
              </v:shape>
            </v:group>
            <v:group style="position:absolute;left:3034;top:3469;width:10;height:20" coordorigin="3034,3469" coordsize="10,20">
              <v:shape style="position:absolute;left:3034;top:3469;width:10;height:20" coordorigin="3034,3469" coordsize="10,20" path="m3034,3488l3044,3488,3044,3469,3034,3469,3034,3488xe" filled="true" fillcolor="#000000" stroked="false">
                <v:path arrowok="t"/>
                <v:fill type="solid"/>
              </v:shape>
            </v:group>
            <v:group style="position:absolute;left:3034;top:3488;width:10;height:20" coordorigin="3034,3488" coordsize="10,20">
              <v:shape style="position:absolute;left:3034;top:3488;width:10;height:20" coordorigin="3034,3488" coordsize="10,20" path="m3034,3507l3044,3507,3044,3488,3034,3488,3034,3507xe" filled="true" fillcolor="#000000" stroked="false">
                <v:path arrowok="t"/>
                <v:fill type="solid"/>
              </v:shape>
            </v:group>
            <v:group style="position:absolute;left:3034;top:3507;width:10;height:20" coordorigin="3034,3507" coordsize="10,20">
              <v:shape style="position:absolute;left:3034;top:3507;width:10;height:20" coordorigin="3034,3507" coordsize="10,20" path="m3034,3527l3044,3527,3044,3507,3034,3507,3034,3527xe" filled="true" fillcolor="#000000" stroked="false">
                <v:path arrowok="t"/>
                <v:fill type="solid"/>
              </v:shape>
            </v:group>
            <v:group style="position:absolute;left:3034;top:3527;width:10;height:20" coordorigin="3034,3527" coordsize="10,20">
              <v:shape style="position:absolute;left:3034;top:3527;width:10;height:20" coordorigin="3034,3527" coordsize="10,20" path="m3034,3546l3044,3546,3044,3527,3034,3527,3034,3546xe" filled="true" fillcolor="#000000" stroked="false">
                <v:path arrowok="t"/>
                <v:fill type="solid"/>
              </v:shape>
            </v:group>
            <v:group style="position:absolute;left:3034;top:3546;width:10;height:20" coordorigin="3034,3546" coordsize="10,20">
              <v:shape style="position:absolute;left:3034;top:3546;width:10;height:20" coordorigin="3034,3546" coordsize="10,20" path="m3034,3565l3044,3565,3044,3546,3034,3546,3034,3565xe" filled="true" fillcolor="#000000" stroked="false">
                <v:path arrowok="t"/>
                <v:fill type="solid"/>
              </v:shape>
            </v:group>
            <v:group style="position:absolute;left:3034;top:3565;width:10;height:20" coordorigin="3034,3565" coordsize="10,20">
              <v:shape style="position:absolute;left:3034;top:3565;width:10;height:20" coordorigin="3034,3565" coordsize="10,20" path="m3034,3584l3044,3584,3044,3565,3034,3565,3034,3584xe" filled="true" fillcolor="#000000" stroked="false">
                <v:path arrowok="t"/>
                <v:fill type="solid"/>
              </v:shape>
            </v:group>
            <v:group style="position:absolute;left:3034;top:3584;width:10;height:20" coordorigin="3034,3584" coordsize="10,20">
              <v:shape style="position:absolute;left:3034;top:3584;width:10;height:20" coordorigin="3034,3584" coordsize="10,20" path="m3034,3603l3044,3603,3044,3584,3034,3584,3034,3603xe" filled="true" fillcolor="#000000" stroked="false">
                <v:path arrowok="t"/>
                <v:fill type="solid"/>
              </v:shape>
            </v:group>
            <v:group style="position:absolute;left:3034;top:3603;width:10;height:20" coordorigin="3034,3603" coordsize="10,20">
              <v:shape style="position:absolute;left:3034;top:3603;width:10;height:20" coordorigin="3034,3603" coordsize="10,20" path="m3034,3623l3044,3623,3044,3603,3034,3603,3034,3623xe" filled="true" fillcolor="#000000" stroked="false">
                <v:path arrowok="t"/>
                <v:fill type="solid"/>
              </v:shape>
            </v:group>
            <v:group style="position:absolute;left:3034;top:3623;width:10;height:20" coordorigin="3034,3623" coordsize="10,20">
              <v:shape style="position:absolute;left:3034;top:3623;width:10;height:20" coordorigin="3034,3623" coordsize="10,20" path="m3034,3642l3044,3642,3044,3623,3034,3623,3034,3642xe" filled="true" fillcolor="#000000" stroked="false">
                <v:path arrowok="t"/>
                <v:fill type="solid"/>
              </v:shape>
            </v:group>
            <v:group style="position:absolute;left:3034;top:3642;width:10;height:20" coordorigin="3034,3642" coordsize="10,20">
              <v:shape style="position:absolute;left:3034;top:3642;width:10;height:20" coordorigin="3034,3642" coordsize="10,20" path="m3034,3661l3044,3661,3044,3642,3034,3642,3034,3661xe" filled="true" fillcolor="#000000" stroked="false">
                <v:path arrowok="t"/>
                <v:fill type="solid"/>
              </v:shape>
            </v:group>
            <v:group style="position:absolute;left:3034;top:3661;width:10;height:20" coordorigin="3034,3661" coordsize="10,20">
              <v:shape style="position:absolute;left:3034;top:3661;width:10;height:20" coordorigin="3034,3661" coordsize="10,20" path="m3034,3680l3044,3680,3044,3661,3034,3661,3034,3680xe" filled="true" fillcolor="#000000" stroked="false">
                <v:path arrowok="t"/>
                <v:fill type="solid"/>
              </v:shape>
            </v:group>
            <v:group style="position:absolute;left:3034;top:3680;width:10;height:20" coordorigin="3034,3680" coordsize="10,20">
              <v:shape style="position:absolute;left:3034;top:3680;width:10;height:20" coordorigin="3034,3680" coordsize="10,20" path="m3034,3699l3044,3699,3044,3680,3034,3680,3034,3699xe" filled="true" fillcolor="#000000" stroked="false">
                <v:path arrowok="t"/>
                <v:fill type="solid"/>
              </v:shape>
            </v:group>
            <v:group style="position:absolute;left:3034;top:3699;width:10;height:20" coordorigin="3034,3699" coordsize="10,20">
              <v:shape style="position:absolute;left:3034;top:3699;width:10;height:20" coordorigin="3034,3699" coordsize="10,20" path="m3034,3719l3044,3719,3044,3699,3034,3699,3034,3719xe" filled="true" fillcolor="#000000" stroked="false">
                <v:path arrowok="t"/>
                <v:fill type="solid"/>
              </v:shape>
            </v:group>
            <v:group style="position:absolute;left:3034;top:3719;width:10;height:20" coordorigin="3034,3719" coordsize="10,20">
              <v:shape style="position:absolute;left:3034;top:3719;width:10;height:20" coordorigin="3034,3719" coordsize="10,20" path="m3034,3738l3044,3738,3044,3719,3034,3719,3034,3738xe" filled="true" fillcolor="#000000" stroked="false">
                <v:path arrowok="t"/>
                <v:fill type="solid"/>
              </v:shape>
            </v:group>
            <v:group style="position:absolute;left:3034;top:3738;width:10;height:20" coordorigin="3034,3738" coordsize="10,20">
              <v:shape style="position:absolute;left:3034;top:3738;width:10;height:20" coordorigin="3034,3738" coordsize="10,20" path="m3034,3757l3044,3757,3044,3738,3034,3738,3034,3757xe" filled="true" fillcolor="#000000" stroked="false">
                <v:path arrowok="t"/>
                <v:fill type="solid"/>
              </v:shape>
            </v:group>
            <v:group style="position:absolute;left:3034;top:3757;width:10;height:20" coordorigin="3034,3757" coordsize="10,20">
              <v:shape style="position:absolute;left:3034;top:3757;width:10;height:20" coordorigin="3034,3757" coordsize="10,20" path="m3034,3776l3044,3776,3044,3757,3034,3757,3034,3776xe" filled="true" fillcolor="#000000" stroked="false">
                <v:path arrowok="t"/>
                <v:fill type="solid"/>
              </v:shape>
            </v:group>
            <v:group style="position:absolute;left:3034;top:3776;width:10;height:20" coordorigin="3034,3776" coordsize="10,20">
              <v:shape style="position:absolute;left:3034;top:3776;width:10;height:20" coordorigin="3034,3776" coordsize="10,20" path="m3034,3795l3044,3795,3044,3776,3034,3776,3034,3795xe" filled="true" fillcolor="#000000" stroked="false">
                <v:path arrowok="t"/>
                <v:fill type="solid"/>
              </v:shape>
            </v:group>
            <v:group style="position:absolute;left:3034;top:3795;width:10;height:20" coordorigin="3034,3795" coordsize="10,20">
              <v:shape style="position:absolute;left:3034;top:3795;width:10;height:20" coordorigin="3034,3795" coordsize="10,20" path="m3034,3815l3044,3815,3044,3795,3034,3795,3034,3815xe" filled="true" fillcolor="#000000" stroked="false">
                <v:path arrowok="t"/>
                <v:fill type="solid"/>
              </v:shape>
            </v:group>
            <v:group style="position:absolute;left:3034;top:3822;width:10;height:2" coordorigin="3034,3822" coordsize="10,2">
              <v:shape style="position:absolute;left:3034;top:3822;width:10;height:2" coordorigin="3034,3822" coordsize="10,0" path="m3034,3822l3044,3822e" filled="false" stroked="true" strokeweight=".72003pt" strokecolor="#000000">
                <v:path arrowok="t"/>
              </v:shape>
            </v:group>
            <v:group style="position:absolute;left:5456;top:3469;width:10;height:20" coordorigin="5456,3469" coordsize="10,20">
              <v:shape style="position:absolute;left:5456;top:3469;width:10;height:20" coordorigin="5456,3469" coordsize="10,20" path="m5456,3488l5466,3488,5466,3469,5456,3469,5456,3488xe" filled="true" fillcolor="#000000" stroked="false">
                <v:path arrowok="t"/>
                <v:fill type="solid"/>
              </v:shape>
            </v:group>
            <v:group style="position:absolute;left:5456;top:3488;width:10;height:20" coordorigin="5456,3488" coordsize="10,20">
              <v:shape style="position:absolute;left:5456;top:3488;width:10;height:20" coordorigin="5456,3488" coordsize="10,20" path="m5456,3507l5466,3507,5466,3488,5456,3488,5456,3507xe" filled="true" fillcolor="#000000" stroked="false">
                <v:path arrowok="t"/>
                <v:fill type="solid"/>
              </v:shape>
            </v:group>
            <v:group style="position:absolute;left:5456;top:3507;width:10;height:20" coordorigin="5456,3507" coordsize="10,20">
              <v:shape style="position:absolute;left:5456;top:3507;width:10;height:20" coordorigin="5456,3507" coordsize="10,20" path="m5456,3527l5466,3527,5466,3507,5456,3507,5456,3527xe" filled="true" fillcolor="#000000" stroked="false">
                <v:path arrowok="t"/>
                <v:fill type="solid"/>
              </v:shape>
            </v:group>
            <v:group style="position:absolute;left:5456;top:3527;width:10;height:20" coordorigin="5456,3527" coordsize="10,20">
              <v:shape style="position:absolute;left:5456;top:3527;width:10;height:20" coordorigin="5456,3527" coordsize="10,20" path="m5456,3546l5466,3546,5466,3527,5456,3527,5456,3546xe" filled="true" fillcolor="#000000" stroked="false">
                <v:path arrowok="t"/>
                <v:fill type="solid"/>
              </v:shape>
            </v:group>
            <v:group style="position:absolute;left:5456;top:3546;width:10;height:20" coordorigin="5456,3546" coordsize="10,20">
              <v:shape style="position:absolute;left:5456;top:3546;width:10;height:20" coordorigin="5456,3546" coordsize="10,20" path="m5456,3565l5466,3565,5466,3546,5456,3546,5456,3565xe" filled="true" fillcolor="#000000" stroked="false">
                <v:path arrowok="t"/>
                <v:fill type="solid"/>
              </v:shape>
            </v:group>
            <v:group style="position:absolute;left:5456;top:3565;width:10;height:20" coordorigin="5456,3565" coordsize="10,20">
              <v:shape style="position:absolute;left:5456;top:3565;width:10;height:20" coordorigin="5456,3565" coordsize="10,20" path="m5456,3584l5466,3584,5466,3565,5456,3565,5456,3584xe" filled="true" fillcolor="#000000" stroked="false">
                <v:path arrowok="t"/>
                <v:fill type="solid"/>
              </v:shape>
            </v:group>
            <v:group style="position:absolute;left:5456;top:3584;width:10;height:20" coordorigin="5456,3584" coordsize="10,20">
              <v:shape style="position:absolute;left:5456;top:3584;width:10;height:20" coordorigin="5456,3584" coordsize="10,20" path="m5456,3603l5466,3603,5466,3584,5456,3584,5456,3603xe" filled="true" fillcolor="#000000" stroked="false">
                <v:path arrowok="t"/>
                <v:fill type="solid"/>
              </v:shape>
            </v:group>
            <v:group style="position:absolute;left:5456;top:3603;width:10;height:20" coordorigin="5456,3603" coordsize="10,20">
              <v:shape style="position:absolute;left:5456;top:3603;width:10;height:20" coordorigin="5456,3603" coordsize="10,20" path="m5456,3623l5466,3623,5466,3603,5456,3603,5456,3623xe" filled="true" fillcolor="#000000" stroked="false">
                <v:path arrowok="t"/>
                <v:fill type="solid"/>
              </v:shape>
            </v:group>
            <v:group style="position:absolute;left:5456;top:3623;width:10;height:20" coordorigin="5456,3623" coordsize="10,20">
              <v:shape style="position:absolute;left:5456;top:3623;width:10;height:20" coordorigin="5456,3623" coordsize="10,20" path="m5456,3642l5466,3642,5466,3623,5456,3623,5456,3642xe" filled="true" fillcolor="#000000" stroked="false">
                <v:path arrowok="t"/>
                <v:fill type="solid"/>
              </v:shape>
            </v:group>
            <v:group style="position:absolute;left:5456;top:3642;width:10;height:20" coordorigin="5456,3642" coordsize="10,20">
              <v:shape style="position:absolute;left:5456;top:3642;width:10;height:20" coordorigin="5456,3642" coordsize="10,20" path="m5456,3661l5466,3661,5466,3642,5456,3642,5456,3661xe" filled="true" fillcolor="#000000" stroked="false">
                <v:path arrowok="t"/>
                <v:fill type="solid"/>
              </v:shape>
            </v:group>
            <v:group style="position:absolute;left:5456;top:3661;width:10;height:20" coordorigin="5456,3661" coordsize="10,20">
              <v:shape style="position:absolute;left:5456;top:3661;width:10;height:20" coordorigin="5456,3661" coordsize="10,20" path="m5456,3680l5466,3680,5466,3661,5456,3661,5456,3680xe" filled="true" fillcolor="#000000" stroked="false">
                <v:path arrowok="t"/>
                <v:fill type="solid"/>
              </v:shape>
            </v:group>
            <v:group style="position:absolute;left:5456;top:3680;width:10;height:20" coordorigin="5456,3680" coordsize="10,20">
              <v:shape style="position:absolute;left:5456;top:3680;width:10;height:20" coordorigin="5456,3680" coordsize="10,20" path="m5456,3699l5466,3699,5466,3680,5456,3680,5456,3699xe" filled="true" fillcolor="#000000" stroked="false">
                <v:path arrowok="t"/>
                <v:fill type="solid"/>
              </v:shape>
            </v:group>
            <v:group style="position:absolute;left:5456;top:3699;width:10;height:20" coordorigin="5456,3699" coordsize="10,20">
              <v:shape style="position:absolute;left:5456;top:3699;width:10;height:20" coordorigin="5456,3699" coordsize="10,20" path="m5456,3719l5466,3719,5466,3699,5456,3699,5456,3719xe" filled="true" fillcolor="#000000" stroked="false">
                <v:path arrowok="t"/>
                <v:fill type="solid"/>
              </v:shape>
            </v:group>
            <v:group style="position:absolute;left:5456;top:3719;width:10;height:20" coordorigin="5456,3719" coordsize="10,20">
              <v:shape style="position:absolute;left:5456;top:3719;width:10;height:20" coordorigin="5456,3719" coordsize="10,20" path="m5456,3738l5466,3738,5466,3719,5456,3719,5456,3738xe" filled="true" fillcolor="#000000" stroked="false">
                <v:path arrowok="t"/>
                <v:fill type="solid"/>
              </v:shape>
            </v:group>
            <v:group style="position:absolute;left:5456;top:3738;width:10;height:20" coordorigin="5456,3738" coordsize="10,20">
              <v:shape style="position:absolute;left:5456;top:3738;width:10;height:20" coordorigin="5456,3738" coordsize="10,20" path="m5456,3757l5466,3757,5466,3738,5456,3738,5456,3757xe" filled="true" fillcolor="#000000" stroked="false">
                <v:path arrowok="t"/>
                <v:fill type="solid"/>
              </v:shape>
            </v:group>
            <v:group style="position:absolute;left:5456;top:3757;width:10;height:20" coordorigin="5456,3757" coordsize="10,20">
              <v:shape style="position:absolute;left:5456;top:3757;width:10;height:20" coordorigin="5456,3757" coordsize="10,20" path="m5456,3776l5466,3776,5466,3757,5456,3757,5456,3776xe" filled="true" fillcolor="#000000" stroked="false">
                <v:path arrowok="t"/>
                <v:fill type="solid"/>
              </v:shape>
            </v:group>
            <v:group style="position:absolute;left:5456;top:3776;width:10;height:20" coordorigin="5456,3776" coordsize="10,20">
              <v:shape style="position:absolute;left:5456;top:3776;width:10;height:20" coordorigin="5456,3776" coordsize="10,20" path="m5456,3795l5466,3795,5466,3776,5456,3776,5456,3795xe" filled="true" fillcolor="#000000" stroked="false">
                <v:path arrowok="t"/>
                <v:fill type="solid"/>
              </v:shape>
            </v:group>
            <v:group style="position:absolute;left:5456;top:3795;width:10;height:20" coordorigin="5456,3795" coordsize="10,20">
              <v:shape style="position:absolute;left:5456;top:3795;width:10;height:20" coordorigin="5456,3795" coordsize="10,20" path="m5456,3815l5466,3815,5466,3795,5456,3795,5456,3815xe" filled="true" fillcolor="#000000" stroked="false">
                <v:path arrowok="t"/>
                <v:fill type="solid"/>
              </v:shape>
            </v:group>
            <v:group style="position:absolute;left:5456;top:3822;width:10;height:2" coordorigin="5456,3822" coordsize="10,2">
              <v:shape style="position:absolute;left:5456;top:3822;width:10;height:2" coordorigin="5456,3822" coordsize="10,0" path="m5456,3822l5466,3822e" filled="false" stroked="true" strokeweight=".72003pt" strokecolor="#000000">
                <v:path arrowok="t"/>
              </v:shape>
            </v:group>
            <v:group style="position:absolute;left:6942;top:3469;width:10;height:20" coordorigin="6942,3469" coordsize="10,20">
              <v:shape style="position:absolute;left:6942;top:3469;width:10;height:20" coordorigin="6942,3469" coordsize="10,20" path="m6942,3488l6952,3488,6952,3469,6942,3469,6942,3488xe" filled="true" fillcolor="#000000" stroked="false">
                <v:path arrowok="t"/>
                <v:fill type="solid"/>
              </v:shape>
            </v:group>
            <v:group style="position:absolute;left:6942;top:3488;width:10;height:20" coordorigin="6942,3488" coordsize="10,20">
              <v:shape style="position:absolute;left:6942;top:3488;width:10;height:20" coordorigin="6942,3488" coordsize="10,20" path="m6942,3507l6952,3507,6952,3488,6942,3488,6942,3507xe" filled="true" fillcolor="#000000" stroked="false">
                <v:path arrowok="t"/>
                <v:fill type="solid"/>
              </v:shape>
            </v:group>
            <v:group style="position:absolute;left:6942;top:3507;width:10;height:20" coordorigin="6942,3507" coordsize="10,20">
              <v:shape style="position:absolute;left:6942;top:3507;width:10;height:20" coordorigin="6942,3507" coordsize="10,20" path="m6942,3527l6952,3527,6952,3507,6942,3507,6942,3527xe" filled="true" fillcolor="#000000" stroked="false">
                <v:path arrowok="t"/>
                <v:fill type="solid"/>
              </v:shape>
            </v:group>
            <v:group style="position:absolute;left:6942;top:3527;width:10;height:20" coordorigin="6942,3527" coordsize="10,20">
              <v:shape style="position:absolute;left:6942;top:3527;width:10;height:20" coordorigin="6942,3527" coordsize="10,20" path="m6942,3546l6952,3546,6952,3527,6942,3527,6942,3546xe" filled="true" fillcolor="#000000" stroked="false">
                <v:path arrowok="t"/>
                <v:fill type="solid"/>
              </v:shape>
            </v:group>
            <v:group style="position:absolute;left:6942;top:3546;width:10;height:20" coordorigin="6942,3546" coordsize="10,20">
              <v:shape style="position:absolute;left:6942;top:3546;width:10;height:20" coordorigin="6942,3546" coordsize="10,20" path="m6942,3565l6952,3565,6952,3546,6942,3546,6942,3565xe" filled="true" fillcolor="#000000" stroked="false">
                <v:path arrowok="t"/>
                <v:fill type="solid"/>
              </v:shape>
            </v:group>
            <v:group style="position:absolute;left:6942;top:3565;width:10;height:20" coordorigin="6942,3565" coordsize="10,20">
              <v:shape style="position:absolute;left:6942;top:3565;width:10;height:20" coordorigin="6942,3565" coordsize="10,20" path="m6942,3584l6952,3584,6952,3565,6942,3565,6942,3584xe" filled="true" fillcolor="#000000" stroked="false">
                <v:path arrowok="t"/>
                <v:fill type="solid"/>
              </v:shape>
            </v:group>
            <v:group style="position:absolute;left:6942;top:3584;width:10;height:20" coordorigin="6942,3584" coordsize="10,20">
              <v:shape style="position:absolute;left:6942;top:3584;width:10;height:20" coordorigin="6942,3584" coordsize="10,20" path="m6942,3603l6952,3603,6952,3584,6942,3584,6942,3603xe" filled="true" fillcolor="#000000" stroked="false">
                <v:path arrowok="t"/>
                <v:fill type="solid"/>
              </v:shape>
            </v:group>
            <v:group style="position:absolute;left:6942;top:3603;width:10;height:20" coordorigin="6942,3603" coordsize="10,20">
              <v:shape style="position:absolute;left:6942;top:3603;width:10;height:20" coordorigin="6942,3603" coordsize="10,20" path="m6942,3623l6952,3623,6952,3603,6942,3603,6942,3623xe" filled="true" fillcolor="#000000" stroked="false">
                <v:path arrowok="t"/>
                <v:fill type="solid"/>
              </v:shape>
            </v:group>
            <v:group style="position:absolute;left:6942;top:3623;width:10;height:20" coordorigin="6942,3623" coordsize="10,20">
              <v:shape style="position:absolute;left:6942;top:3623;width:10;height:20" coordorigin="6942,3623" coordsize="10,20" path="m6942,3642l6952,3642,6952,3623,6942,3623,6942,3642xe" filled="true" fillcolor="#000000" stroked="false">
                <v:path arrowok="t"/>
                <v:fill type="solid"/>
              </v:shape>
            </v:group>
            <v:group style="position:absolute;left:6942;top:3642;width:10;height:20" coordorigin="6942,3642" coordsize="10,20">
              <v:shape style="position:absolute;left:6942;top:3642;width:10;height:20" coordorigin="6942,3642" coordsize="10,20" path="m6942,3661l6952,3661,6952,3642,6942,3642,6942,3661xe" filled="true" fillcolor="#000000" stroked="false">
                <v:path arrowok="t"/>
                <v:fill type="solid"/>
              </v:shape>
            </v:group>
            <v:group style="position:absolute;left:6942;top:3661;width:10;height:20" coordorigin="6942,3661" coordsize="10,20">
              <v:shape style="position:absolute;left:6942;top:3661;width:10;height:20" coordorigin="6942,3661" coordsize="10,20" path="m6942,3680l6952,3680,6952,3661,6942,3661,6942,3680xe" filled="true" fillcolor="#000000" stroked="false">
                <v:path arrowok="t"/>
                <v:fill type="solid"/>
              </v:shape>
            </v:group>
            <v:group style="position:absolute;left:6942;top:3680;width:10;height:20" coordorigin="6942,3680" coordsize="10,20">
              <v:shape style="position:absolute;left:6942;top:3680;width:10;height:20" coordorigin="6942,3680" coordsize="10,20" path="m6942,3699l6952,3699,6952,3680,6942,3680,6942,3699xe" filled="true" fillcolor="#000000" stroked="false">
                <v:path arrowok="t"/>
                <v:fill type="solid"/>
              </v:shape>
            </v:group>
            <v:group style="position:absolute;left:6942;top:3699;width:10;height:20" coordorigin="6942,3699" coordsize="10,20">
              <v:shape style="position:absolute;left:6942;top:3699;width:10;height:20" coordorigin="6942,3699" coordsize="10,20" path="m6942,3719l6952,3719,6952,3699,6942,3699,6942,3719xe" filled="true" fillcolor="#000000" stroked="false">
                <v:path arrowok="t"/>
                <v:fill type="solid"/>
              </v:shape>
            </v:group>
            <v:group style="position:absolute;left:6942;top:3719;width:10;height:20" coordorigin="6942,3719" coordsize="10,20">
              <v:shape style="position:absolute;left:6942;top:3719;width:10;height:20" coordorigin="6942,3719" coordsize="10,20" path="m6942,3738l6952,3738,6952,3719,6942,3719,6942,3738xe" filled="true" fillcolor="#000000" stroked="false">
                <v:path arrowok="t"/>
                <v:fill type="solid"/>
              </v:shape>
            </v:group>
            <v:group style="position:absolute;left:6942;top:3738;width:10;height:20" coordorigin="6942,3738" coordsize="10,20">
              <v:shape style="position:absolute;left:6942;top:3738;width:10;height:20" coordorigin="6942,3738" coordsize="10,20" path="m6942,3757l6952,3757,6952,3738,6942,3738,6942,3757xe" filled="true" fillcolor="#000000" stroked="false">
                <v:path arrowok="t"/>
                <v:fill type="solid"/>
              </v:shape>
            </v:group>
            <v:group style="position:absolute;left:6942;top:3757;width:10;height:20" coordorigin="6942,3757" coordsize="10,20">
              <v:shape style="position:absolute;left:6942;top:3757;width:10;height:20" coordorigin="6942,3757" coordsize="10,20" path="m6942,3776l6952,3776,6952,3757,6942,3757,6942,3776xe" filled="true" fillcolor="#000000" stroked="false">
                <v:path arrowok="t"/>
                <v:fill type="solid"/>
              </v:shape>
            </v:group>
            <v:group style="position:absolute;left:6942;top:3776;width:10;height:20" coordorigin="6942,3776" coordsize="10,20">
              <v:shape style="position:absolute;left:6942;top:3776;width:10;height:20" coordorigin="6942,3776" coordsize="10,20" path="m6942,3795l6952,3795,6952,3776,6942,3776,6942,3795xe" filled="true" fillcolor="#000000" stroked="false">
                <v:path arrowok="t"/>
                <v:fill type="solid"/>
              </v:shape>
            </v:group>
            <v:group style="position:absolute;left:6942;top:3795;width:10;height:20" coordorigin="6942,3795" coordsize="10,20">
              <v:shape style="position:absolute;left:6942;top:3795;width:10;height:20" coordorigin="6942,3795" coordsize="10,20" path="m6942,3815l6952,3815,6952,3795,6942,3795,6942,3815xe" filled="true" fillcolor="#000000" stroked="false">
                <v:path arrowok="t"/>
                <v:fill type="solid"/>
              </v:shape>
            </v:group>
            <v:group style="position:absolute;left:6942;top:3822;width:10;height:2" coordorigin="6942,3822" coordsize="10,2">
              <v:shape style="position:absolute;left:6942;top:3822;width:10;height:2" coordorigin="6942,3822" coordsize="10,0" path="m6942,3822l6952,3822e" filled="false" stroked="true" strokeweight=".72003pt" strokecolor="#000000">
                <v:path arrowok="t"/>
              </v:shape>
            </v:group>
            <v:group style="position:absolute;left:8245;top:3469;width:10;height:20" coordorigin="8245,3469" coordsize="10,20">
              <v:shape style="position:absolute;left:8245;top:3469;width:10;height:20" coordorigin="8245,3469" coordsize="10,20" path="m8245,3488l8255,3488,8255,3469,8245,3469,8245,3488xe" filled="true" fillcolor="#000000" stroked="false">
                <v:path arrowok="t"/>
                <v:fill type="solid"/>
              </v:shape>
            </v:group>
            <v:group style="position:absolute;left:8245;top:3488;width:10;height:20" coordorigin="8245,3488" coordsize="10,20">
              <v:shape style="position:absolute;left:8245;top:3488;width:10;height:20" coordorigin="8245,3488" coordsize="10,20" path="m8245,3507l8255,3507,8255,3488,8245,3488,8245,3507xe" filled="true" fillcolor="#000000" stroked="false">
                <v:path arrowok="t"/>
                <v:fill type="solid"/>
              </v:shape>
            </v:group>
            <v:group style="position:absolute;left:8245;top:3507;width:10;height:20" coordorigin="8245,3507" coordsize="10,20">
              <v:shape style="position:absolute;left:8245;top:3507;width:10;height:20" coordorigin="8245,3507" coordsize="10,20" path="m8245,3527l8255,3527,8255,3507,8245,3507,8245,3527xe" filled="true" fillcolor="#000000" stroked="false">
                <v:path arrowok="t"/>
                <v:fill type="solid"/>
              </v:shape>
            </v:group>
            <v:group style="position:absolute;left:8245;top:3527;width:10;height:20" coordorigin="8245,3527" coordsize="10,20">
              <v:shape style="position:absolute;left:8245;top:3527;width:10;height:20" coordorigin="8245,3527" coordsize="10,20" path="m8245,3546l8255,3546,8255,3527,8245,3527,8245,3546xe" filled="true" fillcolor="#000000" stroked="false">
                <v:path arrowok="t"/>
                <v:fill type="solid"/>
              </v:shape>
            </v:group>
            <v:group style="position:absolute;left:8245;top:3546;width:10;height:20" coordorigin="8245,3546" coordsize="10,20">
              <v:shape style="position:absolute;left:8245;top:3546;width:10;height:20" coordorigin="8245,3546" coordsize="10,20" path="m8245,3565l8255,3565,8255,3546,8245,3546,8245,3565xe" filled="true" fillcolor="#000000" stroked="false">
                <v:path arrowok="t"/>
                <v:fill type="solid"/>
              </v:shape>
            </v:group>
            <v:group style="position:absolute;left:8245;top:3565;width:10;height:20" coordorigin="8245,3565" coordsize="10,20">
              <v:shape style="position:absolute;left:8245;top:3565;width:10;height:20" coordorigin="8245,3565" coordsize="10,20" path="m8245,3584l8255,3584,8255,3565,8245,3565,8245,3584xe" filled="true" fillcolor="#000000" stroked="false">
                <v:path arrowok="t"/>
                <v:fill type="solid"/>
              </v:shape>
            </v:group>
            <v:group style="position:absolute;left:8245;top:3584;width:10;height:20" coordorigin="8245,3584" coordsize="10,20">
              <v:shape style="position:absolute;left:8245;top:3584;width:10;height:20" coordorigin="8245,3584" coordsize="10,20" path="m8245,3603l8255,3603,8255,3584,8245,3584,8245,3603xe" filled="true" fillcolor="#000000" stroked="false">
                <v:path arrowok="t"/>
                <v:fill type="solid"/>
              </v:shape>
            </v:group>
            <v:group style="position:absolute;left:8245;top:3603;width:10;height:20" coordorigin="8245,3603" coordsize="10,20">
              <v:shape style="position:absolute;left:8245;top:3603;width:10;height:20" coordorigin="8245,3603" coordsize="10,20" path="m8245,3623l8255,3623,8255,3603,8245,3603,8245,3623xe" filled="true" fillcolor="#000000" stroked="false">
                <v:path arrowok="t"/>
                <v:fill type="solid"/>
              </v:shape>
            </v:group>
            <v:group style="position:absolute;left:8245;top:3623;width:10;height:20" coordorigin="8245,3623" coordsize="10,20">
              <v:shape style="position:absolute;left:8245;top:3623;width:10;height:20" coordorigin="8245,3623" coordsize="10,20" path="m8245,3642l8255,3642,8255,3623,8245,3623,8245,3642xe" filled="true" fillcolor="#000000" stroked="false">
                <v:path arrowok="t"/>
                <v:fill type="solid"/>
              </v:shape>
            </v:group>
            <v:group style="position:absolute;left:8245;top:3642;width:10;height:20" coordorigin="8245,3642" coordsize="10,20">
              <v:shape style="position:absolute;left:8245;top:3642;width:10;height:20" coordorigin="8245,3642" coordsize="10,20" path="m8245,3661l8255,3661,8255,3642,8245,3642,8245,3661xe" filled="true" fillcolor="#000000" stroked="false">
                <v:path arrowok="t"/>
                <v:fill type="solid"/>
              </v:shape>
            </v:group>
            <v:group style="position:absolute;left:8245;top:3661;width:10;height:20" coordorigin="8245,3661" coordsize="10,20">
              <v:shape style="position:absolute;left:8245;top:3661;width:10;height:20" coordorigin="8245,3661" coordsize="10,20" path="m8245,3680l8255,3680,8255,3661,8245,3661,8245,3680xe" filled="true" fillcolor="#000000" stroked="false">
                <v:path arrowok="t"/>
                <v:fill type="solid"/>
              </v:shape>
            </v:group>
            <v:group style="position:absolute;left:8245;top:3680;width:10;height:20" coordorigin="8245,3680" coordsize="10,20">
              <v:shape style="position:absolute;left:8245;top:3680;width:10;height:20" coordorigin="8245,3680" coordsize="10,20" path="m8245,3699l8255,3699,8255,3680,8245,3680,8245,3699xe" filled="true" fillcolor="#000000" stroked="false">
                <v:path arrowok="t"/>
                <v:fill type="solid"/>
              </v:shape>
            </v:group>
            <v:group style="position:absolute;left:8245;top:3699;width:10;height:20" coordorigin="8245,3699" coordsize="10,20">
              <v:shape style="position:absolute;left:8245;top:3699;width:10;height:20" coordorigin="8245,3699" coordsize="10,20" path="m8245,3719l8255,3719,8255,3699,8245,3699,8245,3719xe" filled="true" fillcolor="#000000" stroked="false">
                <v:path arrowok="t"/>
                <v:fill type="solid"/>
              </v:shape>
            </v:group>
            <v:group style="position:absolute;left:8245;top:3719;width:10;height:20" coordorigin="8245,3719" coordsize="10,20">
              <v:shape style="position:absolute;left:8245;top:3719;width:10;height:20" coordorigin="8245,3719" coordsize="10,20" path="m8245,3738l8255,3738,8255,3719,8245,3719,8245,3738xe" filled="true" fillcolor="#000000" stroked="false">
                <v:path arrowok="t"/>
                <v:fill type="solid"/>
              </v:shape>
            </v:group>
            <v:group style="position:absolute;left:8245;top:3738;width:10;height:20" coordorigin="8245,3738" coordsize="10,20">
              <v:shape style="position:absolute;left:8245;top:3738;width:10;height:20" coordorigin="8245,3738" coordsize="10,20" path="m8245,3757l8255,3757,8255,3738,8245,3738,8245,3757xe" filled="true" fillcolor="#000000" stroked="false">
                <v:path arrowok="t"/>
                <v:fill type="solid"/>
              </v:shape>
            </v:group>
            <v:group style="position:absolute;left:8245;top:3757;width:10;height:20" coordorigin="8245,3757" coordsize="10,20">
              <v:shape style="position:absolute;left:8245;top:3757;width:10;height:20" coordorigin="8245,3757" coordsize="10,20" path="m8245,3776l8255,3776,8255,3757,8245,3757,8245,3776xe" filled="true" fillcolor="#000000" stroked="false">
                <v:path arrowok="t"/>
                <v:fill type="solid"/>
              </v:shape>
            </v:group>
            <v:group style="position:absolute;left:8245;top:3776;width:10;height:20" coordorigin="8245,3776" coordsize="10,20">
              <v:shape style="position:absolute;left:8245;top:3776;width:10;height:20" coordorigin="8245,3776" coordsize="10,20" path="m8245,3795l8255,3795,8255,3776,8245,3776,8245,3795xe" filled="true" fillcolor="#000000" stroked="false">
                <v:path arrowok="t"/>
                <v:fill type="solid"/>
              </v:shape>
            </v:group>
            <v:group style="position:absolute;left:8245;top:3795;width:10;height:20" coordorigin="8245,3795" coordsize="10,20">
              <v:shape style="position:absolute;left:8245;top:3795;width:10;height:20" coordorigin="8245,3795" coordsize="10,20" path="m8245,3815l8255,3815,8255,3795,8245,3795,8245,3815xe" filled="true" fillcolor="#000000" stroked="false">
                <v:path arrowok="t"/>
                <v:fill type="solid"/>
              </v:shape>
            </v:group>
            <v:group style="position:absolute;left:8245;top:3822;width:10;height:2" coordorigin="8245,3822" coordsize="10,2">
              <v:shape style="position:absolute;left:8245;top:3822;width:10;height:2" coordorigin="8245,3822" coordsize="10,0" path="m8245,3822l8255,3822e" filled="false" stroked="true" strokeweight=".72003pt" strokecolor="#000000">
                <v:path arrowok="t"/>
              </v:shape>
            </v:group>
            <v:group style="position:absolute;left:9273;top:3469;width:10;height:20" coordorigin="9273,3469" coordsize="10,20">
              <v:shape style="position:absolute;left:9273;top:3469;width:10;height:20" coordorigin="9273,3469" coordsize="10,20" path="m9273,3488l9283,3488,9283,3469,9273,3469,9273,3488xe" filled="true" fillcolor="#000000" stroked="false">
                <v:path arrowok="t"/>
                <v:fill type="solid"/>
              </v:shape>
            </v:group>
            <v:group style="position:absolute;left:9273;top:3488;width:10;height:20" coordorigin="9273,3488" coordsize="10,20">
              <v:shape style="position:absolute;left:9273;top:3488;width:10;height:20" coordorigin="9273,3488" coordsize="10,20" path="m9273,3507l9283,3507,9283,3488,9273,3488,9273,3507xe" filled="true" fillcolor="#000000" stroked="false">
                <v:path arrowok="t"/>
                <v:fill type="solid"/>
              </v:shape>
            </v:group>
            <v:group style="position:absolute;left:9273;top:3507;width:10;height:20" coordorigin="9273,3507" coordsize="10,20">
              <v:shape style="position:absolute;left:9273;top:3507;width:10;height:20" coordorigin="9273,3507" coordsize="10,20" path="m9273,3527l9283,3527,9283,3507,9273,3507,9273,3527xe" filled="true" fillcolor="#000000" stroked="false">
                <v:path arrowok="t"/>
                <v:fill type="solid"/>
              </v:shape>
            </v:group>
            <v:group style="position:absolute;left:9273;top:3527;width:10;height:20" coordorigin="9273,3527" coordsize="10,20">
              <v:shape style="position:absolute;left:9273;top:3527;width:10;height:20" coordorigin="9273,3527" coordsize="10,20" path="m9273,3546l9283,3546,9283,3527,9273,3527,9273,3546xe" filled="true" fillcolor="#000000" stroked="false">
                <v:path arrowok="t"/>
                <v:fill type="solid"/>
              </v:shape>
            </v:group>
            <v:group style="position:absolute;left:9273;top:3546;width:10;height:20" coordorigin="9273,3546" coordsize="10,20">
              <v:shape style="position:absolute;left:9273;top:3546;width:10;height:20" coordorigin="9273,3546" coordsize="10,20" path="m9273,3565l9283,3565,9283,3546,9273,3546,9273,3565xe" filled="true" fillcolor="#000000" stroked="false">
                <v:path arrowok="t"/>
                <v:fill type="solid"/>
              </v:shape>
            </v:group>
            <v:group style="position:absolute;left:9273;top:3565;width:10;height:20" coordorigin="9273,3565" coordsize="10,20">
              <v:shape style="position:absolute;left:9273;top:3565;width:10;height:20" coordorigin="9273,3565" coordsize="10,20" path="m9273,3584l9283,3584,9283,3565,9273,3565,9273,3584xe" filled="true" fillcolor="#000000" stroked="false">
                <v:path arrowok="t"/>
                <v:fill type="solid"/>
              </v:shape>
            </v:group>
            <v:group style="position:absolute;left:9273;top:3584;width:10;height:20" coordorigin="9273,3584" coordsize="10,20">
              <v:shape style="position:absolute;left:9273;top:3584;width:10;height:20" coordorigin="9273,3584" coordsize="10,20" path="m9273,3603l9283,3603,9283,3584,9273,3584,9273,3603xe" filled="true" fillcolor="#000000" stroked="false">
                <v:path arrowok="t"/>
                <v:fill type="solid"/>
              </v:shape>
            </v:group>
            <v:group style="position:absolute;left:9273;top:3603;width:10;height:20" coordorigin="9273,3603" coordsize="10,20">
              <v:shape style="position:absolute;left:9273;top:3603;width:10;height:20" coordorigin="9273,3603" coordsize="10,20" path="m9273,3623l9283,3623,9283,3603,9273,3603,9273,3623xe" filled="true" fillcolor="#000000" stroked="false">
                <v:path arrowok="t"/>
                <v:fill type="solid"/>
              </v:shape>
            </v:group>
            <v:group style="position:absolute;left:9273;top:3623;width:10;height:20" coordorigin="9273,3623" coordsize="10,20">
              <v:shape style="position:absolute;left:9273;top:3623;width:10;height:20" coordorigin="9273,3623" coordsize="10,20" path="m9273,3642l9283,3642,9283,3623,9273,3623,9273,3642xe" filled="true" fillcolor="#000000" stroked="false">
                <v:path arrowok="t"/>
                <v:fill type="solid"/>
              </v:shape>
            </v:group>
            <v:group style="position:absolute;left:9273;top:3642;width:10;height:20" coordorigin="9273,3642" coordsize="10,20">
              <v:shape style="position:absolute;left:9273;top:3642;width:10;height:20" coordorigin="9273,3642" coordsize="10,20" path="m9273,3661l9283,3661,9283,3642,9273,3642,9273,3661xe" filled="true" fillcolor="#000000" stroked="false">
                <v:path arrowok="t"/>
                <v:fill type="solid"/>
              </v:shape>
            </v:group>
            <v:group style="position:absolute;left:9273;top:3661;width:10;height:20" coordorigin="9273,3661" coordsize="10,20">
              <v:shape style="position:absolute;left:9273;top:3661;width:10;height:20" coordorigin="9273,3661" coordsize="10,20" path="m9273,3680l9283,3680,9283,3661,9273,3661,9273,3680xe" filled="true" fillcolor="#000000" stroked="false">
                <v:path arrowok="t"/>
                <v:fill type="solid"/>
              </v:shape>
            </v:group>
            <v:group style="position:absolute;left:9273;top:3680;width:10;height:20" coordorigin="9273,3680" coordsize="10,20">
              <v:shape style="position:absolute;left:9273;top:3680;width:10;height:20" coordorigin="9273,3680" coordsize="10,20" path="m9273,3699l9283,3699,9283,3680,9273,3680,9273,3699xe" filled="true" fillcolor="#000000" stroked="false">
                <v:path arrowok="t"/>
                <v:fill type="solid"/>
              </v:shape>
            </v:group>
            <v:group style="position:absolute;left:9273;top:3699;width:10;height:20" coordorigin="9273,3699" coordsize="10,20">
              <v:shape style="position:absolute;left:9273;top:3699;width:10;height:20" coordorigin="9273,3699" coordsize="10,20" path="m9273,3719l9283,3719,9283,3699,9273,3699,9273,3719xe" filled="true" fillcolor="#000000" stroked="false">
                <v:path arrowok="t"/>
                <v:fill type="solid"/>
              </v:shape>
            </v:group>
            <v:group style="position:absolute;left:9273;top:3719;width:10;height:20" coordorigin="9273,3719" coordsize="10,20">
              <v:shape style="position:absolute;left:9273;top:3719;width:10;height:20" coordorigin="9273,3719" coordsize="10,20" path="m9273,3738l9283,3738,9283,3719,9273,3719,9273,3738xe" filled="true" fillcolor="#000000" stroked="false">
                <v:path arrowok="t"/>
                <v:fill type="solid"/>
              </v:shape>
            </v:group>
            <v:group style="position:absolute;left:9273;top:3738;width:10;height:20" coordorigin="9273,3738" coordsize="10,20">
              <v:shape style="position:absolute;left:9273;top:3738;width:10;height:20" coordorigin="9273,3738" coordsize="10,20" path="m9273,3757l9283,3757,9283,3738,9273,3738,9273,3757xe" filled="true" fillcolor="#000000" stroked="false">
                <v:path arrowok="t"/>
                <v:fill type="solid"/>
              </v:shape>
            </v:group>
            <v:group style="position:absolute;left:9273;top:3757;width:10;height:20" coordorigin="9273,3757" coordsize="10,20">
              <v:shape style="position:absolute;left:9273;top:3757;width:10;height:20" coordorigin="9273,3757" coordsize="10,20" path="m9273,3776l9283,3776,9283,3757,9273,3757,9273,3776xe" filled="true" fillcolor="#000000" stroked="false">
                <v:path arrowok="t"/>
                <v:fill type="solid"/>
              </v:shape>
            </v:group>
            <v:group style="position:absolute;left:9273;top:3776;width:10;height:20" coordorigin="9273,3776" coordsize="10,20">
              <v:shape style="position:absolute;left:9273;top:3776;width:10;height:20" coordorigin="9273,3776" coordsize="10,20" path="m9273,3795l9283,3795,9283,3776,9273,3776,9273,3795xe" filled="true" fillcolor="#000000" stroked="false">
                <v:path arrowok="t"/>
                <v:fill type="solid"/>
              </v:shape>
            </v:group>
            <v:group style="position:absolute;left:9273;top:3795;width:10;height:20" coordorigin="9273,3795" coordsize="10,20">
              <v:shape style="position:absolute;left:9273;top:3795;width:10;height:20" coordorigin="9273,3795" coordsize="10,20" path="m9273,3815l9283,3815,9283,3795,9273,3795,9273,3815xe" filled="true" fillcolor="#000000" stroked="false">
                <v:path arrowok="t"/>
                <v:fill type="solid"/>
              </v:shape>
            </v:group>
            <v:group style="position:absolute;left:9273;top:3822;width:10;height:2" coordorigin="9273,3822" coordsize="10,2">
              <v:shape style="position:absolute;left:9273;top:3822;width:10;height:2" coordorigin="9273,3822" coordsize="10,0" path="m9273,3822l9283,3822e" filled="false" stroked="true" strokeweight=".72003pt" strokecolor="#000000">
                <v:path arrowok="t"/>
              </v:shape>
              <v:shape style="position:absolute;left:1690;top:3738;width:2758;height:101" type="#_x0000_t75" stroked="false">
                <v:imagedata r:id="rId117" o:title=""/>
              </v:shape>
              <v:shape style="position:absolute;left:4424;top:3829;width:1032;height:10" type="#_x0000_t75" stroked="false">
                <v:imagedata r:id="rId113" o:title=""/>
              </v:shape>
              <v:shape style="position:absolute;left:5451;top:3829;width:2794;height:10" type="#_x0000_t75" stroked="false">
                <v:imagedata r:id="rId114" o:title=""/>
              </v:shape>
              <v:shape style="position:absolute;left:8241;top:3829;width:2523;height:10" type="#_x0000_t75" stroked="false">
                <v:imagedata r:id="rId115" o:title=""/>
              </v:shape>
            </v:group>
            <v:group style="position:absolute;left:3034;top:3839;width:10;height:20" coordorigin="3034,3839" coordsize="10,20">
              <v:shape style="position:absolute;left:3034;top:3839;width:10;height:20" coordorigin="3034,3839" coordsize="10,20" path="m3034,3858l3044,3858,3044,3839,3034,3839,3034,3858xe" filled="true" fillcolor="#000000" stroked="false">
                <v:path arrowok="t"/>
                <v:fill type="solid"/>
              </v:shape>
            </v:group>
            <v:group style="position:absolute;left:3034;top:3858;width:10;height:20" coordorigin="3034,3858" coordsize="10,20">
              <v:shape style="position:absolute;left:3034;top:3858;width:10;height:20" coordorigin="3034,3858" coordsize="10,20" path="m3034,3877l3044,3877,3044,3858,3034,3858,3034,3877xe" filled="true" fillcolor="#000000" stroked="false">
                <v:path arrowok="t"/>
                <v:fill type="solid"/>
              </v:shape>
            </v:group>
            <v:group style="position:absolute;left:3034;top:3877;width:10;height:20" coordorigin="3034,3877" coordsize="10,20">
              <v:shape style="position:absolute;left:3034;top:3877;width:10;height:20" coordorigin="3034,3877" coordsize="10,20" path="m3034,3896l3044,3896,3044,3877,3034,3877,3034,3896xe" filled="true" fillcolor="#000000" stroked="false">
                <v:path arrowok="t"/>
                <v:fill type="solid"/>
              </v:shape>
            </v:group>
            <v:group style="position:absolute;left:3034;top:3896;width:10;height:20" coordorigin="3034,3896" coordsize="10,20">
              <v:shape style="position:absolute;left:3034;top:3896;width:10;height:20" coordorigin="3034,3896" coordsize="10,20" path="m3034,3915l3044,3915,3044,3896,3034,3896,3034,3915xe" filled="true" fillcolor="#000000" stroked="false">
                <v:path arrowok="t"/>
                <v:fill type="solid"/>
              </v:shape>
            </v:group>
            <v:group style="position:absolute;left:3034;top:3915;width:10;height:20" coordorigin="3034,3915" coordsize="10,20">
              <v:shape style="position:absolute;left:3034;top:3915;width:10;height:20" coordorigin="3034,3915" coordsize="10,20" path="m3034,3935l3044,3935,3044,3915,3034,3915,3034,3935xe" filled="true" fillcolor="#000000" stroked="false">
                <v:path arrowok="t"/>
                <v:fill type="solid"/>
              </v:shape>
            </v:group>
            <v:group style="position:absolute;left:3034;top:3935;width:10;height:20" coordorigin="3034,3935" coordsize="10,20">
              <v:shape style="position:absolute;left:3034;top:3935;width:10;height:20" coordorigin="3034,3935" coordsize="10,20" path="m3034,3954l3044,3954,3044,3935,3034,3935,3034,3954xe" filled="true" fillcolor="#000000" stroked="false">
                <v:path arrowok="t"/>
                <v:fill type="solid"/>
              </v:shape>
            </v:group>
            <v:group style="position:absolute;left:3034;top:3954;width:10;height:20" coordorigin="3034,3954" coordsize="10,20">
              <v:shape style="position:absolute;left:3034;top:3954;width:10;height:20" coordorigin="3034,3954" coordsize="10,20" path="m3034,3973l3044,3973,3044,3954,3034,3954,3034,3973xe" filled="true" fillcolor="#000000" stroked="false">
                <v:path arrowok="t"/>
                <v:fill type="solid"/>
              </v:shape>
            </v:group>
            <v:group style="position:absolute;left:3034;top:3973;width:10;height:20" coordorigin="3034,3973" coordsize="10,20">
              <v:shape style="position:absolute;left:3034;top:3973;width:10;height:20" coordorigin="3034,3973" coordsize="10,20" path="m3034,3992l3044,3992,3044,3973,3034,3973,3034,3992xe" filled="true" fillcolor="#000000" stroked="false">
                <v:path arrowok="t"/>
                <v:fill type="solid"/>
              </v:shape>
            </v:group>
            <v:group style="position:absolute;left:3034;top:3992;width:10;height:20" coordorigin="3034,3992" coordsize="10,20">
              <v:shape style="position:absolute;left:3034;top:3992;width:10;height:20" coordorigin="3034,3992" coordsize="10,20" path="m3034,4011l3044,4011,3044,3992,3034,3992,3034,4011xe" filled="true" fillcolor="#000000" stroked="false">
                <v:path arrowok="t"/>
                <v:fill type="solid"/>
              </v:shape>
            </v:group>
            <v:group style="position:absolute;left:3034;top:4011;width:10;height:20" coordorigin="3034,4011" coordsize="10,20">
              <v:shape style="position:absolute;left:3034;top:4011;width:10;height:20" coordorigin="3034,4011" coordsize="10,20" path="m3034,4031l3044,4031,3044,4011,3034,4011,3034,4031xe" filled="true" fillcolor="#000000" stroked="false">
                <v:path arrowok="t"/>
                <v:fill type="solid"/>
              </v:shape>
            </v:group>
            <v:group style="position:absolute;left:3034;top:4031;width:10;height:20" coordorigin="3034,4031" coordsize="10,20">
              <v:shape style="position:absolute;left:3034;top:4031;width:10;height:20" coordorigin="3034,4031" coordsize="10,20" path="m3034,4050l3044,4050,3044,4031,3034,4031,3034,4050xe" filled="true" fillcolor="#000000" stroked="false">
                <v:path arrowok="t"/>
                <v:fill type="solid"/>
              </v:shape>
            </v:group>
            <v:group style="position:absolute;left:3034;top:4050;width:10;height:20" coordorigin="3034,4050" coordsize="10,20">
              <v:shape style="position:absolute;left:3034;top:4050;width:10;height:20" coordorigin="3034,4050" coordsize="10,20" path="m3034,4069l3044,4069,3044,4050,3034,4050,3034,4069xe" filled="true" fillcolor="#000000" stroked="false">
                <v:path arrowok="t"/>
                <v:fill type="solid"/>
              </v:shape>
            </v:group>
            <v:group style="position:absolute;left:3034;top:4069;width:10;height:20" coordorigin="3034,4069" coordsize="10,20">
              <v:shape style="position:absolute;left:3034;top:4069;width:10;height:20" coordorigin="3034,4069" coordsize="10,20" path="m3034,4088l3044,4088,3044,4069,3034,4069,3034,4088xe" filled="true" fillcolor="#000000" stroked="false">
                <v:path arrowok="t"/>
                <v:fill type="solid"/>
              </v:shape>
            </v:group>
            <v:group style="position:absolute;left:3034;top:4088;width:10;height:20" coordorigin="3034,4088" coordsize="10,20">
              <v:shape style="position:absolute;left:3034;top:4088;width:10;height:20" coordorigin="3034,4088" coordsize="10,20" path="m3034,4107l3044,4107,3044,4088,3034,4088,3034,4107xe" filled="true" fillcolor="#000000" stroked="false">
                <v:path arrowok="t"/>
                <v:fill type="solid"/>
              </v:shape>
            </v:group>
            <v:group style="position:absolute;left:3034;top:4107;width:10;height:20" coordorigin="3034,4107" coordsize="10,20">
              <v:shape style="position:absolute;left:3034;top:4107;width:10;height:20" coordorigin="3034,4107" coordsize="10,20" path="m3034,4127l3044,4127,3044,4107,3034,4107,3034,4127xe" filled="true" fillcolor="#000000" stroked="false">
                <v:path arrowok="t"/>
                <v:fill type="solid"/>
              </v:shape>
            </v:group>
            <v:group style="position:absolute;left:3034;top:4127;width:10;height:20" coordorigin="3034,4127" coordsize="10,20">
              <v:shape style="position:absolute;left:3034;top:4127;width:10;height:20" coordorigin="3034,4127" coordsize="10,20" path="m3034,4146l3044,4146,3044,4127,3034,4127,3034,4146xe" filled="true" fillcolor="#000000" stroked="false">
                <v:path arrowok="t"/>
                <v:fill type="solid"/>
              </v:shape>
            </v:group>
            <v:group style="position:absolute;left:3034;top:4146;width:10;height:20" coordorigin="3034,4146" coordsize="10,20">
              <v:shape style="position:absolute;left:3034;top:4146;width:10;height:20" coordorigin="3034,4146" coordsize="10,20" path="m3034,4165l3044,4165,3044,4146,3034,4146,3034,4165xe" filled="true" fillcolor="#000000" stroked="false">
                <v:path arrowok="t"/>
                <v:fill type="solid"/>
              </v:shape>
            </v:group>
            <v:group style="position:absolute;left:3034;top:4165;width:10;height:20" coordorigin="3034,4165" coordsize="10,20">
              <v:shape style="position:absolute;left:3034;top:4165;width:10;height:20" coordorigin="3034,4165" coordsize="10,20" path="m3034,4184l3044,4184,3044,4165,3034,4165,3034,4184xe" filled="true" fillcolor="#000000" stroked="false">
                <v:path arrowok="t"/>
                <v:fill type="solid"/>
              </v:shape>
            </v:group>
            <v:group style="position:absolute;left:3034;top:4193;width:10;height:2" coordorigin="3034,4193" coordsize="10,2">
              <v:shape style="position:absolute;left:3034;top:4193;width:10;height:2" coordorigin="3034,4193" coordsize="10,0" path="m3034,4193l3044,4193e" filled="false" stroked="true" strokeweight=".84003pt" strokecolor="#000000">
                <v:path arrowok="t"/>
              </v:shape>
            </v:group>
            <v:group style="position:absolute;left:5456;top:3839;width:10;height:20" coordorigin="5456,3839" coordsize="10,20">
              <v:shape style="position:absolute;left:5456;top:3839;width:10;height:20" coordorigin="5456,3839" coordsize="10,20" path="m5456,3858l5466,3858,5466,3839,5456,3839,5456,3858xe" filled="true" fillcolor="#000000" stroked="false">
                <v:path arrowok="t"/>
                <v:fill type="solid"/>
              </v:shape>
            </v:group>
            <v:group style="position:absolute;left:5456;top:3858;width:10;height:20" coordorigin="5456,3858" coordsize="10,20">
              <v:shape style="position:absolute;left:5456;top:3858;width:10;height:20" coordorigin="5456,3858" coordsize="10,20" path="m5456,3877l5466,3877,5466,3858,5456,3858,5456,3877xe" filled="true" fillcolor="#000000" stroked="false">
                <v:path arrowok="t"/>
                <v:fill type="solid"/>
              </v:shape>
            </v:group>
            <v:group style="position:absolute;left:5456;top:3877;width:10;height:20" coordorigin="5456,3877" coordsize="10,20">
              <v:shape style="position:absolute;left:5456;top:3877;width:10;height:20" coordorigin="5456,3877" coordsize="10,20" path="m5456,3896l5466,3896,5466,3877,5456,3877,5456,3896xe" filled="true" fillcolor="#000000" stroked="false">
                <v:path arrowok="t"/>
                <v:fill type="solid"/>
              </v:shape>
            </v:group>
            <v:group style="position:absolute;left:5456;top:3896;width:10;height:20" coordorigin="5456,3896" coordsize="10,20">
              <v:shape style="position:absolute;left:5456;top:3896;width:10;height:20" coordorigin="5456,3896" coordsize="10,20" path="m5456,3915l5466,3915,5466,3896,5456,3896,5456,3915xe" filled="true" fillcolor="#000000" stroked="false">
                <v:path arrowok="t"/>
                <v:fill type="solid"/>
              </v:shape>
            </v:group>
            <v:group style="position:absolute;left:5456;top:3915;width:10;height:20" coordorigin="5456,3915" coordsize="10,20">
              <v:shape style="position:absolute;left:5456;top:3915;width:10;height:20" coordorigin="5456,3915" coordsize="10,20" path="m5456,3935l5466,3935,5466,3915,5456,3915,5456,3935xe" filled="true" fillcolor="#000000" stroked="false">
                <v:path arrowok="t"/>
                <v:fill type="solid"/>
              </v:shape>
            </v:group>
            <v:group style="position:absolute;left:5456;top:3935;width:10;height:20" coordorigin="5456,3935" coordsize="10,20">
              <v:shape style="position:absolute;left:5456;top:3935;width:10;height:20" coordorigin="5456,3935" coordsize="10,20" path="m5456,3954l5466,3954,5466,3935,5456,3935,5456,3954xe" filled="true" fillcolor="#000000" stroked="false">
                <v:path arrowok="t"/>
                <v:fill type="solid"/>
              </v:shape>
            </v:group>
            <v:group style="position:absolute;left:5456;top:3954;width:10;height:20" coordorigin="5456,3954" coordsize="10,20">
              <v:shape style="position:absolute;left:5456;top:3954;width:10;height:20" coordorigin="5456,3954" coordsize="10,20" path="m5456,3973l5466,3973,5466,3954,5456,3954,5456,3973xe" filled="true" fillcolor="#000000" stroked="false">
                <v:path arrowok="t"/>
                <v:fill type="solid"/>
              </v:shape>
            </v:group>
            <v:group style="position:absolute;left:5456;top:3973;width:10;height:20" coordorigin="5456,3973" coordsize="10,20">
              <v:shape style="position:absolute;left:5456;top:3973;width:10;height:20" coordorigin="5456,3973" coordsize="10,20" path="m5456,3992l5466,3992,5466,3973,5456,3973,5456,3992xe" filled="true" fillcolor="#000000" stroked="false">
                <v:path arrowok="t"/>
                <v:fill type="solid"/>
              </v:shape>
            </v:group>
            <v:group style="position:absolute;left:5456;top:3992;width:10;height:20" coordorigin="5456,3992" coordsize="10,20">
              <v:shape style="position:absolute;left:5456;top:3992;width:10;height:20" coordorigin="5456,3992" coordsize="10,20" path="m5456,4011l5466,4011,5466,3992,5456,3992,5456,4011xe" filled="true" fillcolor="#000000" stroked="false">
                <v:path arrowok="t"/>
                <v:fill type="solid"/>
              </v:shape>
            </v:group>
            <v:group style="position:absolute;left:5456;top:4011;width:10;height:20" coordorigin="5456,4011" coordsize="10,20">
              <v:shape style="position:absolute;left:5456;top:4011;width:10;height:20" coordorigin="5456,4011" coordsize="10,20" path="m5456,4031l5466,4031,5466,4011,5456,4011,5456,4031xe" filled="true" fillcolor="#000000" stroked="false">
                <v:path arrowok="t"/>
                <v:fill type="solid"/>
              </v:shape>
            </v:group>
            <v:group style="position:absolute;left:5456;top:4031;width:10;height:20" coordorigin="5456,4031" coordsize="10,20">
              <v:shape style="position:absolute;left:5456;top:4031;width:10;height:20" coordorigin="5456,4031" coordsize="10,20" path="m5456,4050l5466,4050,5466,4031,5456,4031,5456,4050xe" filled="true" fillcolor="#000000" stroked="false">
                <v:path arrowok="t"/>
                <v:fill type="solid"/>
              </v:shape>
            </v:group>
            <v:group style="position:absolute;left:5456;top:4050;width:10;height:20" coordorigin="5456,4050" coordsize="10,20">
              <v:shape style="position:absolute;left:5456;top:4050;width:10;height:20" coordorigin="5456,4050" coordsize="10,20" path="m5456,4069l5466,4069,5466,4050,5456,4050,5456,4069xe" filled="true" fillcolor="#000000" stroked="false">
                <v:path arrowok="t"/>
                <v:fill type="solid"/>
              </v:shape>
            </v:group>
            <v:group style="position:absolute;left:5456;top:4069;width:10;height:20" coordorigin="5456,4069" coordsize="10,20">
              <v:shape style="position:absolute;left:5456;top:4069;width:10;height:20" coordorigin="5456,4069" coordsize="10,20" path="m5456,4088l5466,4088,5466,4069,5456,4069,5456,4088xe" filled="true" fillcolor="#000000" stroked="false">
                <v:path arrowok="t"/>
                <v:fill type="solid"/>
              </v:shape>
            </v:group>
            <v:group style="position:absolute;left:5456;top:4088;width:10;height:20" coordorigin="5456,4088" coordsize="10,20">
              <v:shape style="position:absolute;left:5456;top:4088;width:10;height:20" coordorigin="5456,4088" coordsize="10,20" path="m5456,4107l5466,4107,5466,4088,5456,4088,5456,4107xe" filled="true" fillcolor="#000000" stroked="false">
                <v:path arrowok="t"/>
                <v:fill type="solid"/>
              </v:shape>
            </v:group>
            <v:group style="position:absolute;left:5456;top:4107;width:10;height:20" coordorigin="5456,4107" coordsize="10,20">
              <v:shape style="position:absolute;left:5456;top:4107;width:10;height:20" coordorigin="5456,4107" coordsize="10,20" path="m5456,4127l5466,4127,5466,4107,5456,4107,5456,4127xe" filled="true" fillcolor="#000000" stroked="false">
                <v:path arrowok="t"/>
                <v:fill type="solid"/>
              </v:shape>
            </v:group>
            <v:group style="position:absolute;left:5456;top:4127;width:10;height:20" coordorigin="5456,4127" coordsize="10,20">
              <v:shape style="position:absolute;left:5456;top:4127;width:10;height:20" coordorigin="5456,4127" coordsize="10,20" path="m5456,4146l5466,4146,5466,4127,5456,4127,5456,4146xe" filled="true" fillcolor="#000000" stroked="false">
                <v:path arrowok="t"/>
                <v:fill type="solid"/>
              </v:shape>
            </v:group>
            <v:group style="position:absolute;left:5456;top:4146;width:10;height:20" coordorigin="5456,4146" coordsize="10,20">
              <v:shape style="position:absolute;left:5456;top:4146;width:10;height:20" coordorigin="5456,4146" coordsize="10,20" path="m5456,4165l5466,4165,5466,4146,5456,4146,5456,4165xe" filled="true" fillcolor="#000000" stroked="false">
                <v:path arrowok="t"/>
                <v:fill type="solid"/>
              </v:shape>
            </v:group>
            <v:group style="position:absolute;left:5456;top:4165;width:10;height:20" coordorigin="5456,4165" coordsize="10,20">
              <v:shape style="position:absolute;left:5456;top:4165;width:10;height:20" coordorigin="5456,4165" coordsize="10,20" path="m5456,4184l5466,4184,5466,4165,5456,4165,5456,4184xe" filled="true" fillcolor="#000000" stroked="false">
                <v:path arrowok="t"/>
                <v:fill type="solid"/>
              </v:shape>
            </v:group>
            <v:group style="position:absolute;left:5456;top:4193;width:10;height:2" coordorigin="5456,4193" coordsize="10,2">
              <v:shape style="position:absolute;left:5456;top:4193;width:10;height:2" coordorigin="5456,4193" coordsize="10,0" path="m5456,4193l5466,4193e" filled="false" stroked="true" strokeweight=".84003pt" strokecolor="#000000">
                <v:path arrowok="t"/>
              </v:shape>
            </v:group>
            <v:group style="position:absolute;left:6942;top:3839;width:10;height:20" coordorigin="6942,3839" coordsize="10,20">
              <v:shape style="position:absolute;left:6942;top:3839;width:10;height:20" coordorigin="6942,3839" coordsize="10,20" path="m6942,3858l6952,3858,6952,3839,6942,3839,6942,3858xe" filled="true" fillcolor="#000000" stroked="false">
                <v:path arrowok="t"/>
                <v:fill type="solid"/>
              </v:shape>
            </v:group>
            <v:group style="position:absolute;left:6942;top:3858;width:10;height:20" coordorigin="6942,3858" coordsize="10,20">
              <v:shape style="position:absolute;left:6942;top:3858;width:10;height:20" coordorigin="6942,3858" coordsize="10,20" path="m6942,3877l6952,3877,6952,3858,6942,3858,6942,3877xe" filled="true" fillcolor="#000000" stroked="false">
                <v:path arrowok="t"/>
                <v:fill type="solid"/>
              </v:shape>
            </v:group>
            <v:group style="position:absolute;left:6942;top:3877;width:10;height:20" coordorigin="6942,3877" coordsize="10,20">
              <v:shape style="position:absolute;left:6942;top:3877;width:10;height:20" coordorigin="6942,3877" coordsize="10,20" path="m6942,3896l6952,3896,6952,3877,6942,3877,6942,3896xe" filled="true" fillcolor="#000000" stroked="false">
                <v:path arrowok="t"/>
                <v:fill type="solid"/>
              </v:shape>
            </v:group>
            <v:group style="position:absolute;left:6942;top:3896;width:10;height:20" coordorigin="6942,3896" coordsize="10,20">
              <v:shape style="position:absolute;left:6942;top:3896;width:10;height:20" coordorigin="6942,3896" coordsize="10,20" path="m6942,3915l6952,3915,6952,3896,6942,3896,6942,3915xe" filled="true" fillcolor="#000000" stroked="false">
                <v:path arrowok="t"/>
                <v:fill type="solid"/>
              </v:shape>
            </v:group>
            <v:group style="position:absolute;left:6942;top:3915;width:10;height:20" coordorigin="6942,3915" coordsize="10,20">
              <v:shape style="position:absolute;left:6942;top:3915;width:10;height:20" coordorigin="6942,3915" coordsize="10,20" path="m6942,3935l6952,3935,6952,3915,6942,3915,6942,3935xe" filled="true" fillcolor="#000000" stroked="false">
                <v:path arrowok="t"/>
                <v:fill type="solid"/>
              </v:shape>
            </v:group>
            <v:group style="position:absolute;left:6942;top:3935;width:10;height:20" coordorigin="6942,3935" coordsize="10,20">
              <v:shape style="position:absolute;left:6942;top:3935;width:10;height:20" coordorigin="6942,3935" coordsize="10,20" path="m6942,3954l6952,3954,6952,3935,6942,3935,6942,3954xe" filled="true" fillcolor="#000000" stroked="false">
                <v:path arrowok="t"/>
                <v:fill type="solid"/>
              </v:shape>
            </v:group>
            <v:group style="position:absolute;left:6942;top:3954;width:10;height:20" coordorigin="6942,3954" coordsize="10,20">
              <v:shape style="position:absolute;left:6942;top:3954;width:10;height:20" coordorigin="6942,3954" coordsize="10,20" path="m6942,3973l6952,3973,6952,3954,6942,3954,6942,3973xe" filled="true" fillcolor="#000000" stroked="false">
                <v:path arrowok="t"/>
                <v:fill type="solid"/>
              </v:shape>
            </v:group>
            <v:group style="position:absolute;left:6942;top:3973;width:10;height:20" coordorigin="6942,3973" coordsize="10,20">
              <v:shape style="position:absolute;left:6942;top:3973;width:10;height:20" coordorigin="6942,3973" coordsize="10,20" path="m6942,3992l6952,3992,6952,3973,6942,3973,6942,3992xe" filled="true" fillcolor="#000000" stroked="false">
                <v:path arrowok="t"/>
                <v:fill type="solid"/>
              </v:shape>
            </v:group>
            <v:group style="position:absolute;left:6942;top:3992;width:10;height:20" coordorigin="6942,3992" coordsize="10,20">
              <v:shape style="position:absolute;left:6942;top:3992;width:10;height:20" coordorigin="6942,3992" coordsize="10,20" path="m6942,4011l6952,4011,6952,3992,6942,3992,6942,4011xe" filled="true" fillcolor="#000000" stroked="false">
                <v:path arrowok="t"/>
                <v:fill type="solid"/>
              </v:shape>
            </v:group>
            <v:group style="position:absolute;left:6942;top:4011;width:10;height:20" coordorigin="6942,4011" coordsize="10,20">
              <v:shape style="position:absolute;left:6942;top:4011;width:10;height:20" coordorigin="6942,4011" coordsize="10,20" path="m6942,4031l6952,4031,6952,4011,6942,4011,6942,4031xe" filled="true" fillcolor="#000000" stroked="false">
                <v:path arrowok="t"/>
                <v:fill type="solid"/>
              </v:shape>
            </v:group>
            <v:group style="position:absolute;left:6942;top:4031;width:10;height:20" coordorigin="6942,4031" coordsize="10,20">
              <v:shape style="position:absolute;left:6942;top:4031;width:10;height:20" coordorigin="6942,4031" coordsize="10,20" path="m6942,4050l6952,4050,6952,4031,6942,4031,6942,4050xe" filled="true" fillcolor="#000000" stroked="false">
                <v:path arrowok="t"/>
                <v:fill type="solid"/>
              </v:shape>
            </v:group>
            <v:group style="position:absolute;left:6942;top:4050;width:10;height:20" coordorigin="6942,4050" coordsize="10,20">
              <v:shape style="position:absolute;left:6942;top:4050;width:10;height:20" coordorigin="6942,4050" coordsize="10,20" path="m6942,4069l6952,4069,6952,4050,6942,4050,6942,4069xe" filled="true" fillcolor="#000000" stroked="false">
                <v:path arrowok="t"/>
                <v:fill type="solid"/>
              </v:shape>
            </v:group>
            <v:group style="position:absolute;left:6942;top:4069;width:10;height:20" coordorigin="6942,4069" coordsize="10,20">
              <v:shape style="position:absolute;left:6942;top:4069;width:10;height:20" coordorigin="6942,4069" coordsize="10,20" path="m6942,4088l6952,4088,6952,4069,6942,4069,6942,4088xe" filled="true" fillcolor="#000000" stroked="false">
                <v:path arrowok="t"/>
                <v:fill type="solid"/>
              </v:shape>
            </v:group>
            <v:group style="position:absolute;left:6942;top:4088;width:10;height:20" coordorigin="6942,4088" coordsize="10,20">
              <v:shape style="position:absolute;left:6942;top:4088;width:10;height:20" coordorigin="6942,4088" coordsize="10,20" path="m6942,4107l6952,4107,6952,4088,6942,4088,6942,4107xe" filled="true" fillcolor="#000000" stroked="false">
                <v:path arrowok="t"/>
                <v:fill type="solid"/>
              </v:shape>
            </v:group>
            <v:group style="position:absolute;left:6942;top:4107;width:10;height:20" coordorigin="6942,4107" coordsize="10,20">
              <v:shape style="position:absolute;left:6942;top:4107;width:10;height:20" coordorigin="6942,4107" coordsize="10,20" path="m6942,4127l6952,4127,6952,4107,6942,4107,6942,4127xe" filled="true" fillcolor="#000000" stroked="false">
                <v:path arrowok="t"/>
                <v:fill type="solid"/>
              </v:shape>
            </v:group>
            <v:group style="position:absolute;left:6942;top:4127;width:10;height:20" coordorigin="6942,4127" coordsize="10,20">
              <v:shape style="position:absolute;left:6942;top:4127;width:10;height:20" coordorigin="6942,4127" coordsize="10,20" path="m6942,4146l6952,4146,6952,4127,6942,4127,6942,4146xe" filled="true" fillcolor="#000000" stroked="false">
                <v:path arrowok="t"/>
                <v:fill type="solid"/>
              </v:shape>
            </v:group>
            <v:group style="position:absolute;left:6942;top:4146;width:10;height:20" coordorigin="6942,4146" coordsize="10,20">
              <v:shape style="position:absolute;left:6942;top:4146;width:10;height:20" coordorigin="6942,4146" coordsize="10,20" path="m6942,4165l6952,4165,6952,4146,6942,4146,6942,4165xe" filled="true" fillcolor="#000000" stroked="false">
                <v:path arrowok="t"/>
                <v:fill type="solid"/>
              </v:shape>
            </v:group>
            <v:group style="position:absolute;left:6942;top:4165;width:10;height:20" coordorigin="6942,4165" coordsize="10,20">
              <v:shape style="position:absolute;left:6942;top:4165;width:10;height:20" coordorigin="6942,4165" coordsize="10,20" path="m6942,4184l6952,4184,6952,4165,6942,4165,6942,4184xe" filled="true" fillcolor="#000000" stroked="false">
                <v:path arrowok="t"/>
                <v:fill type="solid"/>
              </v:shape>
            </v:group>
            <v:group style="position:absolute;left:6942;top:4193;width:10;height:2" coordorigin="6942,4193" coordsize="10,2">
              <v:shape style="position:absolute;left:6942;top:4193;width:10;height:2" coordorigin="6942,4193" coordsize="10,0" path="m6942,4193l6952,4193e" filled="false" stroked="true" strokeweight=".84003pt" strokecolor="#000000">
                <v:path arrowok="t"/>
              </v:shape>
            </v:group>
            <v:group style="position:absolute;left:8245;top:3839;width:10;height:20" coordorigin="8245,3839" coordsize="10,20">
              <v:shape style="position:absolute;left:8245;top:3839;width:10;height:20" coordorigin="8245,3839" coordsize="10,20" path="m8245,3858l8255,3858,8255,3839,8245,3839,8245,3858xe" filled="true" fillcolor="#000000" stroked="false">
                <v:path arrowok="t"/>
                <v:fill type="solid"/>
              </v:shape>
            </v:group>
            <v:group style="position:absolute;left:8245;top:3858;width:10;height:20" coordorigin="8245,3858" coordsize="10,20">
              <v:shape style="position:absolute;left:8245;top:3858;width:10;height:20" coordorigin="8245,3858" coordsize="10,20" path="m8245,3877l8255,3877,8255,3858,8245,3858,8245,3877xe" filled="true" fillcolor="#000000" stroked="false">
                <v:path arrowok="t"/>
                <v:fill type="solid"/>
              </v:shape>
            </v:group>
            <v:group style="position:absolute;left:8245;top:3877;width:10;height:20" coordorigin="8245,3877" coordsize="10,20">
              <v:shape style="position:absolute;left:8245;top:3877;width:10;height:20" coordorigin="8245,3877" coordsize="10,20" path="m8245,3896l8255,3896,8255,3877,8245,3877,8245,3896xe" filled="true" fillcolor="#000000" stroked="false">
                <v:path arrowok="t"/>
                <v:fill type="solid"/>
              </v:shape>
            </v:group>
            <v:group style="position:absolute;left:8245;top:3896;width:10;height:20" coordorigin="8245,3896" coordsize="10,20">
              <v:shape style="position:absolute;left:8245;top:3896;width:10;height:20" coordorigin="8245,3896" coordsize="10,20" path="m8245,3915l8255,3915,8255,3896,8245,3896,8245,3915xe" filled="true" fillcolor="#000000" stroked="false">
                <v:path arrowok="t"/>
                <v:fill type="solid"/>
              </v:shape>
            </v:group>
            <v:group style="position:absolute;left:8245;top:3915;width:10;height:20" coordorigin="8245,3915" coordsize="10,20">
              <v:shape style="position:absolute;left:8245;top:3915;width:10;height:20" coordorigin="8245,3915" coordsize="10,20" path="m8245,3935l8255,3935,8255,3915,8245,3915,8245,3935xe" filled="true" fillcolor="#000000" stroked="false">
                <v:path arrowok="t"/>
                <v:fill type="solid"/>
              </v:shape>
            </v:group>
            <v:group style="position:absolute;left:8245;top:3935;width:10;height:20" coordorigin="8245,3935" coordsize="10,20">
              <v:shape style="position:absolute;left:8245;top:3935;width:10;height:20" coordorigin="8245,3935" coordsize="10,20" path="m8245,3954l8255,3954,8255,3935,8245,3935,8245,3954xe" filled="true" fillcolor="#000000" stroked="false">
                <v:path arrowok="t"/>
                <v:fill type="solid"/>
              </v:shape>
            </v:group>
            <v:group style="position:absolute;left:8245;top:3954;width:10;height:20" coordorigin="8245,3954" coordsize="10,20">
              <v:shape style="position:absolute;left:8245;top:3954;width:10;height:20" coordorigin="8245,3954" coordsize="10,20" path="m8245,3973l8255,3973,8255,3954,8245,3954,8245,3973xe" filled="true" fillcolor="#000000" stroked="false">
                <v:path arrowok="t"/>
                <v:fill type="solid"/>
              </v:shape>
            </v:group>
            <v:group style="position:absolute;left:8245;top:3973;width:10;height:20" coordorigin="8245,3973" coordsize="10,20">
              <v:shape style="position:absolute;left:8245;top:3973;width:10;height:20" coordorigin="8245,3973" coordsize="10,20" path="m8245,3992l8255,3992,8255,3973,8245,3973,8245,3992xe" filled="true" fillcolor="#000000" stroked="false">
                <v:path arrowok="t"/>
                <v:fill type="solid"/>
              </v:shape>
            </v:group>
            <v:group style="position:absolute;left:8245;top:3992;width:10;height:20" coordorigin="8245,3992" coordsize="10,20">
              <v:shape style="position:absolute;left:8245;top:3992;width:10;height:20" coordorigin="8245,3992" coordsize="10,20" path="m8245,4011l8255,4011,8255,3992,8245,3992,8245,4011xe" filled="true" fillcolor="#000000" stroked="false">
                <v:path arrowok="t"/>
                <v:fill type="solid"/>
              </v:shape>
            </v:group>
            <v:group style="position:absolute;left:8245;top:4011;width:10;height:20" coordorigin="8245,4011" coordsize="10,20">
              <v:shape style="position:absolute;left:8245;top:4011;width:10;height:20" coordorigin="8245,4011" coordsize="10,20" path="m8245,4031l8255,4031,8255,4011,8245,4011,8245,4031xe" filled="true" fillcolor="#000000" stroked="false">
                <v:path arrowok="t"/>
                <v:fill type="solid"/>
              </v:shape>
            </v:group>
            <v:group style="position:absolute;left:8245;top:4031;width:10;height:20" coordorigin="8245,4031" coordsize="10,20">
              <v:shape style="position:absolute;left:8245;top:4031;width:10;height:20" coordorigin="8245,4031" coordsize="10,20" path="m8245,4050l8255,4050,8255,4031,8245,4031,8245,4050xe" filled="true" fillcolor="#000000" stroked="false">
                <v:path arrowok="t"/>
                <v:fill type="solid"/>
              </v:shape>
            </v:group>
            <v:group style="position:absolute;left:8245;top:4050;width:10;height:20" coordorigin="8245,4050" coordsize="10,20">
              <v:shape style="position:absolute;left:8245;top:4050;width:10;height:20" coordorigin="8245,4050" coordsize="10,20" path="m8245,4069l8255,4069,8255,4050,8245,4050,8245,4069xe" filled="true" fillcolor="#000000" stroked="false">
                <v:path arrowok="t"/>
                <v:fill type="solid"/>
              </v:shape>
            </v:group>
            <v:group style="position:absolute;left:8245;top:4069;width:10;height:20" coordorigin="8245,4069" coordsize="10,20">
              <v:shape style="position:absolute;left:8245;top:4069;width:10;height:20" coordorigin="8245,4069" coordsize="10,20" path="m8245,4088l8255,4088,8255,4069,8245,4069,8245,4088xe" filled="true" fillcolor="#000000" stroked="false">
                <v:path arrowok="t"/>
                <v:fill type="solid"/>
              </v:shape>
            </v:group>
            <v:group style="position:absolute;left:8245;top:4088;width:10;height:20" coordorigin="8245,4088" coordsize="10,20">
              <v:shape style="position:absolute;left:8245;top:4088;width:10;height:20" coordorigin="8245,4088" coordsize="10,20" path="m8245,4107l8255,4107,8255,4088,8245,4088,8245,4107xe" filled="true" fillcolor="#000000" stroked="false">
                <v:path arrowok="t"/>
                <v:fill type="solid"/>
              </v:shape>
            </v:group>
            <v:group style="position:absolute;left:8245;top:4107;width:10;height:20" coordorigin="8245,4107" coordsize="10,20">
              <v:shape style="position:absolute;left:8245;top:4107;width:10;height:20" coordorigin="8245,4107" coordsize="10,20" path="m8245,4127l8255,4127,8255,4107,8245,4107,8245,4127xe" filled="true" fillcolor="#000000" stroked="false">
                <v:path arrowok="t"/>
                <v:fill type="solid"/>
              </v:shape>
            </v:group>
            <v:group style="position:absolute;left:8245;top:4127;width:10;height:20" coordorigin="8245,4127" coordsize="10,20">
              <v:shape style="position:absolute;left:8245;top:4127;width:10;height:20" coordorigin="8245,4127" coordsize="10,20" path="m8245,4146l8255,4146,8255,4127,8245,4127,8245,4146xe" filled="true" fillcolor="#000000" stroked="false">
                <v:path arrowok="t"/>
                <v:fill type="solid"/>
              </v:shape>
            </v:group>
            <v:group style="position:absolute;left:8245;top:4146;width:10;height:20" coordorigin="8245,4146" coordsize="10,20">
              <v:shape style="position:absolute;left:8245;top:4146;width:10;height:20" coordorigin="8245,4146" coordsize="10,20" path="m8245,4165l8255,4165,8255,4146,8245,4146,8245,4165xe" filled="true" fillcolor="#000000" stroked="false">
                <v:path arrowok="t"/>
                <v:fill type="solid"/>
              </v:shape>
            </v:group>
            <v:group style="position:absolute;left:8245;top:4165;width:10;height:20" coordorigin="8245,4165" coordsize="10,20">
              <v:shape style="position:absolute;left:8245;top:4165;width:10;height:20" coordorigin="8245,4165" coordsize="10,20" path="m8245,4184l8255,4184,8255,4165,8245,4165,8245,4184xe" filled="true" fillcolor="#000000" stroked="false">
                <v:path arrowok="t"/>
                <v:fill type="solid"/>
              </v:shape>
            </v:group>
            <v:group style="position:absolute;left:8245;top:4193;width:10;height:2" coordorigin="8245,4193" coordsize="10,2">
              <v:shape style="position:absolute;left:8245;top:4193;width:10;height:2" coordorigin="8245,4193" coordsize="10,0" path="m8245,4193l8255,4193e" filled="false" stroked="true" strokeweight=".84003pt" strokecolor="#000000">
                <v:path arrowok="t"/>
              </v:shape>
            </v:group>
            <v:group style="position:absolute;left:9273;top:3839;width:10;height:20" coordorigin="9273,3839" coordsize="10,20">
              <v:shape style="position:absolute;left:9273;top:3839;width:10;height:20" coordorigin="9273,3839" coordsize="10,20" path="m9273,3858l9283,3858,9283,3839,9273,3839,9273,3858xe" filled="true" fillcolor="#000000" stroked="false">
                <v:path arrowok="t"/>
                <v:fill type="solid"/>
              </v:shape>
            </v:group>
            <v:group style="position:absolute;left:9273;top:3858;width:10;height:20" coordorigin="9273,3858" coordsize="10,20">
              <v:shape style="position:absolute;left:9273;top:3858;width:10;height:20" coordorigin="9273,3858" coordsize="10,20" path="m9273,3877l9283,3877,9283,3858,9273,3858,9273,3877xe" filled="true" fillcolor="#000000" stroked="false">
                <v:path arrowok="t"/>
                <v:fill type="solid"/>
              </v:shape>
            </v:group>
            <v:group style="position:absolute;left:9273;top:3877;width:10;height:20" coordorigin="9273,3877" coordsize="10,20">
              <v:shape style="position:absolute;left:9273;top:3877;width:10;height:20" coordorigin="9273,3877" coordsize="10,20" path="m9273,3896l9283,3896,9283,3877,9273,3877,9273,3896xe" filled="true" fillcolor="#000000" stroked="false">
                <v:path arrowok="t"/>
                <v:fill type="solid"/>
              </v:shape>
            </v:group>
            <v:group style="position:absolute;left:9273;top:3896;width:10;height:20" coordorigin="9273,3896" coordsize="10,20">
              <v:shape style="position:absolute;left:9273;top:3896;width:10;height:20" coordorigin="9273,3896" coordsize="10,20" path="m9273,3915l9283,3915,9283,3896,9273,3896,9273,3915xe" filled="true" fillcolor="#000000" stroked="false">
                <v:path arrowok="t"/>
                <v:fill type="solid"/>
              </v:shape>
            </v:group>
            <v:group style="position:absolute;left:9273;top:3915;width:10;height:20" coordorigin="9273,3915" coordsize="10,20">
              <v:shape style="position:absolute;left:9273;top:3915;width:10;height:20" coordorigin="9273,3915" coordsize="10,20" path="m9273,3935l9283,3935,9283,3915,9273,3915,9273,3935xe" filled="true" fillcolor="#000000" stroked="false">
                <v:path arrowok="t"/>
                <v:fill type="solid"/>
              </v:shape>
            </v:group>
            <v:group style="position:absolute;left:9273;top:3935;width:10;height:20" coordorigin="9273,3935" coordsize="10,20">
              <v:shape style="position:absolute;left:9273;top:3935;width:10;height:20" coordorigin="9273,3935" coordsize="10,20" path="m9273,3954l9283,3954,9283,3935,9273,3935,9273,3954xe" filled="true" fillcolor="#000000" stroked="false">
                <v:path arrowok="t"/>
                <v:fill type="solid"/>
              </v:shape>
            </v:group>
            <v:group style="position:absolute;left:9273;top:3954;width:10;height:20" coordorigin="9273,3954" coordsize="10,20">
              <v:shape style="position:absolute;left:9273;top:3954;width:10;height:20" coordorigin="9273,3954" coordsize="10,20" path="m9273,3973l9283,3973,9283,3954,9273,3954,9273,3973xe" filled="true" fillcolor="#000000" stroked="false">
                <v:path arrowok="t"/>
                <v:fill type="solid"/>
              </v:shape>
            </v:group>
            <v:group style="position:absolute;left:9273;top:3973;width:10;height:20" coordorigin="9273,3973" coordsize="10,20">
              <v:shape style="position:absolute;left:9273;top:3973;width:10;height:20" coordorigin="9273,3973" coordsize="10,20" path="m9273,3992l9283,3992,9283,3973,9273,3973,9273,3992xe" filled="true" fillcolor="#000000" stroked="false">
                <v:path arrowok="t"/>
                <v:fill type="solid"/>
              </v:shape>
            </v:group>
            <v:group style="position:absolute;left:9273;top:3992;width:10;height:20" coordorigin="9273,3992" coordsize="10,20">
              <v:shape style="position:absolute;left:9273;top:3992;width:10;height:20" coordorigin="9273,3992" coordsize="10,20" path="m9273,4011l9283,4011,9283,3992,9273,3992,9273,4011xe" filled="true" fillcolor="#000000" stroked="false">
                <v:path arrowok="t"/>
                <v:fill type="solid"/>
              </v:shape>
            </v:group>
            <v:group style="position:absolute;left:9273;top:4011;width:10;height:20" coordorigin="9273,4011" coordsize="10,20">
              <v:shape style="position:absolute;left:9273;top:4011;width:10;height:20" coordorigin="9273,4011" coordsize="10,20" path="m9273,4031l9283,4031,9283,4011,9273,4011,9273,4031xe" filled="true" fillcolor="#000000" stroked="false">
                <v:path arrowok="t"/>
                <v:fill type="solid"/>
              </v:shape>
            </v:group>
            <v:group style="position:absolute;left:9273;top:4031;width:10;height:20" coordorigin="9273,4031" coordsize="10,20">
              <v:shape style="position:absolute;left:9273;top:4031;width:10;height:20" coordorigin="9273,4031" coordsize="10,20" path="m9273,4050l9283,4050,9283,4031,9273,4031,9273,4050xe" filled="true" fillcolor="#000000" stroked="false">
                <v:path arrowok="t"/>
                <v:fill type="solid"/>
              </v:shape>
            </v:group>
            <v:group style="position:absolute;left:9273;top:4050;width:10;height:20" coordorigin="9273,4050" coordsize="10,20">
              <v:shape style="position:absolute;left:9273;top:4050;width:10;height:20" coordorigin="9273,4050" coordsize="10,20" path="m9273,4069l9283,4069,9283,4050,9273,4050,9273,4069xe" filled="true" fillcolor="#000000" stroked="false">
                <v:path arrowok="t"/>
                <v:fill type="solid"/>
              </v:shape>
            </v:group>
            <v:group style="position:absolute;left:9273;top:4069;width:10;height:20" coordorigin="9273,4069" coordsize="10,20">
              <v:shape style="position:absolute;left:9273;top:4069;width:10;height:20" coordorigin="9273,4069" coordsize="10,20" path="m9273,4088l9283,4088,9283,4069,9273,4069,9273,4088xe" filled="true" fillcolor="#000000" stroked="false">
                <v:path arrowok="t"/>
                <v:fill type="solid"/>
              </v:shape>
            </v:group>
            <v:group style="position:absolute;left:9273;top:4088;width:10;height:20" coordorigin="9273,4088" coordsize="10,20">
              <v:shape style="position:absolute;left:9273;top:4088;width:10;height:20" coordorigin="9273,4088" coordsize="10,20" path="m9273,4107l9283,4107,9283,4088,9273,4088,9273,4107xe" filled="true" fillcolor="#000000" stroked="false">
                <v:path arrowok="t"/>
                <v:fill type="solid"/>
              </v:shape>
            </v:group>
            <v:group style="position:absolute;left:9273;top:4107;width:10;height:20" coordorigin="9273,4107" coordsize="10,20">
              <v:shape style="position:absolute;left:9273;top:4107;width:10;height:20" coordorigin="9273,4107" coordsize="10,20" path="m9273,4127l9283,4127,9283,4107,9273,4107,9273,4127xe" filled="true" fillcolor="#000000" stroked="false">
                <v:path arrowok="t"/>
                <v:fill type="solid"/>
              </v:shape>
            </v:group>
            <v:group style="position:absolute;left:9273;top:4127;width:10;height:20" coordorigin="9273,4127" coordsize="10,20">
              <v:shape style="position:absolute;left:9273;top:4127;width:10;height:20" coordorigin="9273,4127" coordsize="10,20" path="m9273,4146l9283,4146,9283,4127,9273,4127,9273,4146xe" filled="true" fillcolor="#000000" stroked="false">
                <v:path arrowok="t"/>
                <v:fill type="solid"/>
              </v:shape>
            </v:group>
            <v:group style="position:absolute;left:9273;top:4146;width:10;height:20" coordorigin="9273,4146" coordsize="10,20">
              <v:shape style="position:absolute;left:9273;top:4146;width:10;height:20" coordorigin="9273,4146" coordsize="10,20" path="m9273,4165l9283,4165,9283,4146,9273,4146,9273,4165xe" filled="true" fillcolor="#000000" stroked="false">
                <v:path arrowok="t"/>
                <v:fill type="solid"/>
              </v:shape>
            </v:group>
            <v:group style="position:absolute;left:9273;top:4165;width:10;height:20" coordorigin="9273,4165" coordsize="10,20">
              <v:shape style="position:absolute;left:9273;top:4165;width:10;height:20" coordorigin="9273,4165" coordsize="10,20" path="m9273,4184l9283,4184,9283,4165,9273,4165,9273,4184xe" filled="true" fillcolor="#000000" stroked="false">
                <v:path arrowok="t"/>
                <v:fill type="solid"/>
              </v:shape>
            </v:group>
            <v:group style="position:absolute;left:9273;top:4193;width:10;height:2" coordorigin="9273,4193" coordsize="10,2">
              <v:shape style="position:absolute;left:9273;top:4193;width:10;height:2" coordorigin="9273,4193" coordsize="10,0" path="m9273,4193l9283,4193e" filled="false" stroked="true" strokeweight=".84003pt" strokecolor="#000000">
                <v:path arrowok="t"/>
              </v:shape>
              <v:shape style="position:absolute;left:1690;top:4107;width:2758;height:103" type="#_x0000_t75" stroked="false">
                <v:imagedata r:id="rId118" o:title=""/>
              </v:shape>
              <v:shape style="position:absolute;left:4424;top:4201;width:1032;height:10" type="#_x0000_t75" stroked="false">
                <v:imagedata r:id="rId109" o:title=""/>
              </v:shape>
              <v:shape style="position:absolute;left:5451;top:4201;width:2794;height:10" type="#_x0000_t75" stroked="false">
                <v:imagedata r:id="rId110" o:title=""/>
              </v:shape>
              <v:shape style="position:absolute;left:8241;top:4201;width:2523;height:10" type="#_x0000_t75" stroked="false">
                <v:imagedata r:id="rId111" o:title=""/>
              </v:shape>
            </v:group>
            <v:group style="position:absolute;left:3034;top:4211;width:10;height:20" coordorigin="3034,4211" coordsize="10,20">
              <v:shape style="position:absolute;left:3034;top:4211;width:10;height:20" coordorigin="3034,4211" coordsize="10,20" path="m3034,4230l3044,4230,3044,4211,3034,4211,3034,4230xe" filled="true" fillcolor="#000000" stroked="false">
                <v:path arrowok="t"/>
                <v:fill type="solid"/>
              </v:shape>
            </v:group>
            <v:group style="position:absolute;left:3034;top:4230;width:10;height:20" coordorigin="3034,4230" coordsize="10,20">
              <v:shape style="position:absolute;left:3034;top:4230;width:10;height:20" coordorigin="3034,4230" coordsize="10,20" path="m3034,4249l3044,4249,3044,4230,3034,4230,3034,4249xe" filled="true" fillcolor="#000000" stroked="false">
                <v:path arrowok="t"/>
                <v:fill type="solid"/>
              </v:shape>
            </v:group>
            <v:group style="position:absolute;left:3034;top:4249;width:10;height:20" coordorigin="3034,4249" coordsize="10,20">
              <v:shape style="position:absolute;left:3034;top:4249;width:10;height:20" coordorigin="3034,4249" coordsize="10,20" path="m3034,4268l3044,4268,3044,4249,3034,4249,3034,4268xe" filled="true" fillcolor="#000000" stroked="false">
                <v:path arrowok="t"/>
                <v:fill type="solid"/>
              </v:shape>
            </v:group>
            <v:group style="position:absolute;left:3034;top:4268;width:10;height:20" coordorigin="3034,4268" coordsize="10,20">
              <v:shape style="position:absolute;left:3034;top:4268;width:10;height:20" coordorigin="3034,4268" coordsize="10,20" path="m3034,4287l3044,4287,3044,4268,3034,4268,3034,4287xe" filled="true" fillcolor="#000000" stroked="false">
                <v:path arrowok="t"/>
                <v:fill type="solid"/>
              </v:shape>
            </v:group>
            <v:group style="position:absolute;left:3034;top:4287;width:10;height:20" coordorigin="3034,4287" coordsize="10,20">
              <v:shape style="position:absolute;left:3034;top:4287;width:10;height:20" coordorigin="3034,4287" coordsize="10,20" path="m3034,4307l3044,4307,3044,4287,3034,4287,3034,4307xe" filled="true" fillcolor="#000000" stroked="false">
                <v:path arrowok="t"/>
                <v:fill type="solid"/>
              </v:shape>
            </v:group>
            <v:group style="position:absolute;left:3034;top:4307;width:10;height:20" coordorigin="3034,4307" coordsize="10,20">
              <v:shape style="position:absolute;left:3034;top:4307;width:10;height:20" coordorigin="3034,4307" coordsize="10,20" path="m3034,4326l3044,4326,3044,4307,3034,4307,3034,4326xe" filled="true" fillcolor="#000000" stroked="false">
                <v:path arrowok="t"/>
                <v:fill type="solid"/>
              </v:shape>
            </v:group>
            <v:group style="position:absolute;left:3034;top:4326;width:10;height:20" coordorigin="3034,4326" coordsize="10,20">
              <v:shape style="position:absolute;left:3034;top:4326;width:10;height:20" coordorigin="3034,4326" coordsize="10,20" path="m3034,4345l3044,4345,3044,4326,3034,4326,3034,4345xe" filled="true" fillcolor="#000000" stroked="false">
                <v:path arrowok="t"/>
                <v:fill type="solid"/>
              </v:shape>
            </v:group>
            <v:group style="position:absolute;left:3034;top:4345;width:10;height:20" coordorigin="3034,4345" coordsize="10,20">
              <v:shape style="position:absolute;left:3034;top:4345;width:10;height:20" coordorigin="3034,4345" coordsize="10,20" path="m3034,4364l3044,4364,3044,4345,3034,4345,3034,4364xe" filled="true" fillcolor="#000000" stroked="false">
                <v:path arrowok="t"/>
                <v:fill type="solid"/>
              </v:shape>
            </v:group>
            <v:group style="position:absolute;left:3034;top:4364;width:10;height:20" coordorigin="3034,4364" coordsize="10,20">
              <v:shape style="position:absolute;left:3034;top:4364;width:10;height:20" coordorigin="3034,4364" coordsize="10,20" path="m3034,4383l3044,4383,3044,4364,3034,4364,3034,4383xe" filled="true" fillcolor="#000000" stroked="false">
                <v:path arrowok="t"/>
                <v:fill type="solid"/>
              </v:shape>
            </v:group>
            <v:group style="position:absolute;left:3034;top:4383;width:10;height:20" coordorigin="3034,4383" coordsize="10,20">
              <v:shape style="position:absolute;left:3034;top:4383;width:10;height:20" coordorigin="3034,4383" coordsize="10,20" path="m3034,4403l3044,4403,3044,4383,3034,4383,3034,4403xe" filled="true" fillcolor="#000000" stroked="false">
                <v:path arrowok="t"/>
                <v:fill type="solid"/>
              </v:shape>
            </v:group>
            <v:group style="position:absolute;left:3034;top:4403;width:10;height:20" coordorigin="3034,4403" coordsize="10,20">
              <v:shape style="position:absolute;left:3034;top:4403;width:10;height:20" coordorigin="3034,4403" coordsize="10,20" path="m3034,4422l3044,4422,3044,4403,3034,4403,3034,4422xe" filled="true" fillcolor="#000000" stroked="false">
                <v:path arrowok="t"/>
                <v:fill type="solid"/>
              </v:shape>
            </v:group>
            <v:group style="position:absolute;left:3034;top:4422;width:10;height:20" coordorigin="3034,4422" coordsize="10,20">
              <v:shape style="position:absolute;left:3034;top:4422;width:10;height:20" coordorigin="3034,4422" coordsize="10,20" path="m3034,4441l3044,4441,3044,4422,3034,4422,3034,4441xe" filled="true" fillcolor="#000000" stroked="false">
                <v:path arrowok="t"/>
                <v:fill type="solid"/>
              </v:shape>
            </v:group>
            <v:group style="position:absolute;left:3034;top:4441;width:10;height:20" coordorigin="3034,4441" coordsize="10,20">
              <v:shape style="position:absolute;left:3034;top:4441;width:10;height:20" coordorigin="3034,4441" coordsize="10,20" path="m3034,4460l3044,4460,3044,4441,3034,4441,3034,4460xe" filled="true" fillcolor="#000000" stroked="false">
                <v:path arrowok="t"/>
                <v:fill type="solid"/>
              </v:shape>
            </v:group>
            <v:group style="position:absolute;left:3034;top:4460;width:10;height:20" coordorigin="3034,4460" coordsize="10,20">
              <v:shape style="position:absolute;left:3034;top:4460;width:10;height:20" coordorigin="3034,4460" coordsize="10,20" path="m3034,4479l3044,4479,3044,4460,3034,4460,3034,4479xe" filled="true" fillcolor="#000000" stroked="false">
                <v:path arrowok="t"/>
                <v:fill type="solid"/>
              </v:shape>
            </v:group>
            <v:group style="position:absolute;left:3034;top:4479;width:10;height:20" coordorigin="3034,4479" coordsize="10,20">
              <v:shape style="position:absolute;left:3034;top:4479;width:10;height:20" coordorigin="3034,4479" coordsize="10,20" path="m3034,4499l3044,4499,3044,4479,3034,4479,3034,4499xe" filled="true" fillcolor="#000000" stroked="false">
                <v:path arrowok="t"/>
                <v:fill type="solid"/>
              </v:shape>
            </v:group>
            <v:group style="position:absolute;left:3034;top:4499;width:10;height:20" coordorigin="3034,4499" coordsize="10,20">
              <v:shape style="position:absolute;left:3034;top:4499;width:10;height:20" coordorigin="3034,4499" coordsize="10,20" path="m3034,4518l3044,4518,3044,4499,3034,4499,3034,4518xe" filled="true" fillcolor="#000000" stroked="false">
                <v:path arrowok="t"/>
                <v:fill type="solid"/>
              </v:shape>
            </v:group>
            <v:group style="position:absolute;left:3034;top:4518;width:10;height:20" coordorigin="3034,4518" coordsize="10,20">
              <v:shape style="position:absolute;left:3034;top:4518;width:10;height:20" coordorigin="3034,4518" coordsize="10,20" path="m3034,4537l3044,4537,3044,4518,3034,4518,3034,4537xe" filled="true" fillcolor="#000000" stroked="false">
                <v:path arrowok="t"/>
                <v:fill type="solid"/>
              </v:shape>
            </v:group>
            <v:group style="position:absolute;left:3034;top:4537;width:10;height:20" coordorigin="3034,4537" coordsize="10,20">
              <v:shape style="position:absolute;left:3034;top:4537;width:10;height:20" coordorigin="3034,4537" coordsize="10,20" path="m3034,4556l3044,4556,3044,4537,3034,4537,3034,4556xe" filled="true" fillcolor="#000000" stroked="false">
                <v:path arrowok="t"/>
                <v:fill type="solid"/>
              </v:shape>
            </v:group>
            <v:group style="position:absolute;left:3034;top:4563;width:10;height:2" coordorigin="3034,4563" coordsize="10,2">
              <v:shape style="position:absolute;left:3034;top:4563;width:10;height:2" coordorigin="3034,4563" coordsize="10,0" path="m3034,4563l3044,4563e" filled="false" stroked="true" strokeweight=".71997pt" strokecolor="#000000">
                <v:path arrowok="t"/>
              </v:shape>
            </v:group>
            <v:group style="position:absolute;left:5456;top:4211;width:10;height:20" coordorigin="5456,4211" coordsize="10,20">
              <v:shape style="position:absolute;left:5456;top:4211;width:10;height:20" coordorigin="5456,4211" coordsize="10,20" path="m5456,4230l5466,4230,5466,4211,5456,4211,5456,4230xe" filled="true" fillcolor="#000000" stroked="false">
                <v:path arrowok="t"/>
                <v:fill type="solid"/>
              </v:shape>
            </v:group>
            <v:group style="position:absolute;left:5456;top:4230;width:10;height:20" coordorigin="5456,4230" coordsize="10,20">
              <v:shape style="position:absolute;left:5456;top:4230;width:10;height:20" coordorigin="5456,4230" coordsize="10,20" path="m5456,4249l5466,4249,5466,4230,5456,4230,5456,4249xe" filled="true" fillcolor="#000000" stroked="false">
                <v:path arrowok="t"/>
                <v:fill type="solid"/>
              </v:shape>
            </v:group>
            <v:group style="position:absolute;left:5456;top:4249;width:10;height:20" coordorigin="5456,4249" coordsize="10,20">
              <v:shape style="position:absolute;left:5456;top:4249;width:10;height:20" coordorigin="5456,4249" coordsize="10,20" path="m5456,4268l5466,4268,5466,4249,5456,4249,5456,4268xe" filled="true" fillcolor="#000000" stroked="false">
                <v:path arrowok="t"/>
                <v:fill type="solid"/>
              </v:shape>
            </v:group>
            <v:group style="position:absolute;left:5456;top:4268;width:10;height:20" coordorigin="5456,4268" coordsize="10,20">
              <v:shape style="position:absolute;left:5456;top:4268;width:10;height:20" coordorigin="5456,4268" coordsize="10,20" path="m5456,4287l5466,4287,5466,4268,5456,4268,5456,4287xe" filled="true" fillcolor="#000000" stroked="false">
                <v:path arrowok="t"/>
                <v:fill type="solid"/>
              </v:shape>
            </v:group>
            <v:group style="position:absolute;left:5456;top:4287;width:10;height:20" coordorigin="5456,4287" coordsize="10,20">
              <v:shape style="position:absolute;left:5456;top:4287;width:10;height:20" coordorigin="5456,4287" coordsize="10,20" path="m5456,4307l5466,4307,5466,4287,5456,4287,5456,4307xe" filled="true" fillcolor="#000000" stroked="false">
                <v:path arrowok="t"/>
                <v:fill type="solid"/>
              </v:shape>
            </v:group>
            <v:group style="position:absolute;left:5456;top:4307;width:10;height:20" coordorigin="5456,4307" coordsize="10,20">
              <v:shape style="position:absolute;left:5456;top:4307;width:10;height:20" coordorigin="5456,4307" coordsize="10,20" path="m5456,4326l5466,4326,5466,4307,5456,4307,5456,4326xe" filled="true" fillcolor="#000000" stroked="false">
                <v:path arrowok="t"/>
                <v:fill type="solid"/>
              </v:shape>
            </v:group>
            <v:group style="position:absolute;left:5456;top:4326;width:10;height:20" coordorigin="5456,4326" coordsize="10,20">
              <v:shape style="position:absolute;left:5456;top:4326;width:10;height:20" coordorigin="5456,4326" coordsize="10,20" path="m5456,4345l5466,4345,5466,4326,5456,4326,5456,4345xe" filled="true" fillcolor="#000000" stroked="false">
                <v:path arrowok="t"/>
                <v:fill type="solid"/>
              </v:shape>
            </v:group>
            <v:group style="position:absolute;left:5456;top:4345;width:10;height:20" coordorigin="5456,4345" coordsize="10,20">
              <v:shape style="position:absolute;left:5456;top:4345;width:10;height:20" coordorigin="5456,4345" coordsize="10,20" path="m5456,4364l5466,4364,5466,4345,5456,4345,5456,4364xe" filled="true" fillcolor="#000000" stroked="false">
                <v:path arrowok="t"/>
                <v:fill type="solid"/>
              </v:shape>
            </v:group>
            <v:group style="position:absolute;left:5456;top:4364;width:10;height:20" coordorigin="5456,4364" coordsize="10,20">
              <v:shape style="position:absolute;left:5456;top:4364;width:10;height:20" coordorigin="5456,4364" coordsize="10,20" path="m5456,4383l5466,4383,5466,4364,5456,4364,5456,4383xe" filled="true" fillcolor="#000000" stroked="false">
                <v:path arrowok="t"/>
                <v:fill type="solid"/>
              </v:shape>
            </v:group>
            <v:group style="position:absolute;left:5456;top:4383;width:10;height:20" coordorigin="5456,4383" coordsize="10,20">
              <v:shape style="position:absolute;left:5456;top:4383;width:10;height:20" coordorigin="5456,4383" coordsize="10,20" path="m5456,4403l5466,4403,5466,4383,5456,4383,5456,4403xe" filled="true" fillcolor="#000000" stroked="false">
                <v:path arrowok="t"/>
                <v:fill type="solid"/>
              </v:shape>
            </v:group>
            <v:group style="position:absolute;left:5456;top:4403;width:10;height:20" coordorigin="5456,4403" coordsize="10,20">
              <v:shape style="position:absolute;left:5456;top:4403;width:10;height:20" coordorigin="5456,4403" coordsize="10,20" path="m5456,4422l5466,4422,5466,4403,5456,4403,5456,4422xe" filled="true" fillcolor="#000000" stroked="false">
                <v:path arrowok="t"/>
                <v:fill type="solid"/>
              </v:shape>
            </v:group>
            <v:group style="position:absolute;left:5456;top:4422;width:10;height:20" coordorigin="5456,4422" coordsize="10,20">
              <v:shape style="position:absolute;left:5456;top:4422;width:10;height:20" coordorigin="5456,4422" coordsize="10,20" path="m5456,4441l5466,4441,5466,4422,5456,4422,5456,4441xe" filled="true" fillcolor="#000000" stroked="false">
                <v:path arrowok="t"/>
                <v:fill type="solid"/>
              </v:shape>
            </v:group>
            <v:group style="position:absolute;left:5456;top:4441;width:10;height:20" coordorigin="5456,4441" coordsize="10,20">
              <v:shape style="position:absolute;left:5456;top:4441;width:10;height:20" coordorigin="5456,4441" coordsize="10,20" path="m5456,4460l5466,4460,5466,4441,5456,4441,5456,4460xe" filled="true" fillcolor="#000000" stroked="false">
                <v:path arrowok="t"/>
                <v:fill type="solid"/>
              </v:shape>
            </v:group>
            <v:group style="position:absolute;left:5456;top:4460;width:10;height:20" coordorigin="5456,4460" coordsize="10,20">
              <v:shape style="position:absolute;left:5456;top:4460;width:10;height:20" coordorigin="5456,4460" coordsize="10,20" path="m5456,4479l5466,4479,5466,4460,5456,4460,5456,4479xe" filled="true" fillcolor="#000000" stroked="false">
                <v:path arrowok="t"/>
                <v:fill type="solid"/>
              </v:shape>
            </v:group>
            <v:group style="position:absolute;left:5456;top:4479;width:10;height:20" coordorigin="5456,4479" coordsize="10,20">
              <v:shape style="position:absolute;left:5456;top:4479;width:10;height:20" coordorigin="5456,4479" coordsize="10,20" path="m5456,4499l5466,4499,5466,4479,5456,4479,5456,4499xe" filled="true" fillcolor="#000000" stroked="false">
                <v:path arrowok="t"/>
                <v:fill type="solid"/>
              </v:shape>
            </v:group>
            <v:group style="position:absolute;left:5456;top:4499;width:10;height:20" coordorigin="5456,4499" coordsize="10,20">
              <v:shape style="position:absolute;left:5456;top:4499;width:10;height:20" coordorigin="5456,4499" coordsize="10,20" path="m5456,4518l5466,4518,5466,4499,5456,4499,5456,4518xe" filled="true" fillcolor="#000000" stroked="false">
                <v:path arrowok="t"/>
                <v:fill type="solid"/>
              </v:shape>
            </v:group>
            <v:group style="position:absolute;left:5456;top:4518;width:10;height:20" coordorigin="5456,4518" coordsize="10,20">
              <v:shape style="position:absolute;left:5456;top:4518;width:10;height:20" coordorigin="5456,4518" coordsize="10,20" path="m5456,4537l5466,4537,5466,4518,5456,4518,5456,4537xe" filled="true" fillcolor="#000000" stroked="false">
                <v:path arrowok="t"/>
                <v:fill type="solid"/>
              </v:shape>
            </v:group>
            <v:group style="position:absolute;left:5456;top:4537;width:10;height:20" coordorigin="5456,4537" coordsize="10,20">
              <v:shape style="position:absolute;left:5456;top:4537;width:10;height:20" coordorigin="5456,4537" coordsize="10,20" path="m5456,4556l5466,4556,5466,4537,5456,4537,5456,4556xe" filled="true" fillcolor="#000000" stroked="false">
                <v:path arrowok="t"/>
                <v:fill type="solid"/>
              </v:shape>
            </v:group>
            <v:group style="position:absolute;left:5456;top:4563;width:10;height:2" coordorigin="5456,4563" coordsize="10,2">
              <v:shape style="position:absolute;left:5456;top:4563;width:10;height:2" coordorigin="5456,4563" coordsize="10,0" path="m5456,4563l5466,4563e" filled="false" stroked="true" strokeweight=".71997pt" strokecolor="#000000">
                <v:path arrowok="t"/>
              </v:shape>
            </v:group>
            <v:group style="position:absolute;left:6942;top:4211;width:10;height:20" coordorigin="6942,4211" coordsize="10,20">
              <v:shape style="position:absolute;left:6942;top:4211;width:10;height:20" coordorigin="6942,4211" coordsize="10,20" path="m6942,4230l6952,4230,6952,4211,6942,4211,6942,4230xe" filled="true" fillcolor="#000000" stroked="false">
                <v:path arrowok="t"/>
                <v:fill type="solid"/>
              </v:shape>
            </v:group>
            <v:group style="position:absolute;left:6942;top:4230;width:10;height:20" coordorigin="6942,4230" coordsize="10,20">
              <v:shape style="position:absolute;left:6942;top:4230;width:10;height:20" coordorigin="6942,4230" coordsize="10,20" path="m6942,4249l6952,4249,6952,4230,6942,4230,6942,4249xe" filled="true" fillcolor="#000000" stroked="false">
                <v:path arrowok="t"/>
                <v:fill type="solid"/>
              </v:shape>
            </v:group>
            <v:group style="position:absolute;left:6942;top:4249;width:10;height:20" coordorigin="6942,4249" coordsize="10,20">
              <v:shape style="position:absolute;left:6942;top:4249;width:10;height:20" coordorigin="6942,4249" coordsize="10,20" path="m6942,4268l6952,4268,6952,4249,6942,4249,6942,4268xe" filled="true" fillcolor="#000000" stroked="false">
                <v:path arrowok="t"/>
                <v:fill type="solid"/>
              </v:shape>
            </v:group>
            <v:group style="position:absolute;left:6942;top:4268;width:10;height:20" coordorigin="6942,4268" coordsize="10,20">
              <v:shape style="position:absolute;left:6942;top:4268;width:10;height:20" coordorigin="6942,4268" coordsize="10,20" path="m6942,4287l6952,4287,6952,4268,6942,4268,6942,4287xe" filled="true" fillcolor="#000000" stroked="false">
                <v:path arrowok="t"/>
                <v:fill type="solid"/>
              </v:shape>
            </v:group>
            <v:group style="position:absolute;left:6942;top:4287;width:10;height:20" coordorigin="6942,4287" coordsize="10,20">
              <v:shape style="position:absolute;left:6942;top:4287;width:10;height:20" coordorigin="6942,4287" coordsize="10,20" path="m6942,4307l6952,4307,6952,4287,6942,4287,6942,4307xe" filled="true" fillcolor="#000000" stroked="false">
                <v:path arrowok="t"/>
                <v:fill type="solid"/>
              </v:shape>
            </v:group>
            <v:group style="position:absolute;left:6942;top:4307;width:10;height:20" coordorigin="6942,4307" coordsize="10,20">
              <v:shape style="position:absolute;left:6942;top:4307;width:10;height:20" coordorigin="6942,4307" coordsize="10,20" path="m6942,4326l6952,4326,6952,4307,6942,4307,6942,4326xe" filled="true" fillcolor="#000000" stroked="false">
                <v:path arrowok="t"/>
                <v:fill type="solid"/>
              </v:shape>
            </v:group>
            <v:group style="position:absolute;left:6942;top:4326;width:10;height:20" coordorigin="6942,4326" coordsize="10,20">
              <v:shape style="position:absolute;left:6942;top:4326;width:10;height:20" coordorigin="6942,4326" coordsize="10,20" path="m6942,4345l6952,4345,6952,4326,6942,4326,6942,4345xe" filled="true" fillcolor="#000000" stroked="false">
                <v:path arrowok="t"/>
                <v:fill type="solid"/>
              </v:shape>
            </v:group>
            <v:group style="position:absolute;left:6942;top:4345;width:10;height:20" coordorigin="6942,4345" coordsize="10,20">
              <v:shape style="position:absolute;left:6942;top:4345;width:10;height:20" coordorigin="6942,4345" coordsize="10,20" path="m6942,4364l6952,4364,6952,4345,6942,4345,6942,4364xe" filled="true" fillcolor="#000000" stroked="false">
                <v:path arrowok="t"/>
                <v:fill type="solid"/>
              </v:shape>
            </v:group>
            <v:group style="position:absolute;left:6942;top:4364;width:10;height:20" coordorigin="6942,4364" coordsize="10,20">
              <v:shape style="position:absolute;left:6942;top:4364;width:10;height:20" coordorigin="6942,4364" coordsize="10,20" path="m6942,4383l6952,4383,6952,4364,6942,4364,6942,4383xe" filled="true" fillcolor="#000000" stroked="false">
                <v:path arrowok="t"/>
                <v:fill type="solid"/>
              </v:shape>
            </v:group>
            <v:group style="position:absolute;left:6942;top:4383;width:10;height:20" coordorigin="6942,4383" coordsize="10,20">
              <v:shape style="position:absolute;left:6942;top:4383;width:10;height:20" coordorigin="6942,4383" coordsize="10,20" path="m6942,4403l6952,4403,6952,4383,6942,4383,6942,4403xe" filled="true" fillcolor="#000000" stroked="false">
                <v:path arrowok="t"/>
                <v:fill type="solid"/>
              </v:shape>
            </v:group>
            <v:group style="position:absolute;left:6942;top:4403;width:10;height:20" coordorigin="6942,4403" coordsize="10,20">
              <v:shape style="position:absolute;left:6942;top:4403;width:10;height:20" coordorigin="6942,4403" coordsize="10,20" path="m6942,4422l6952,4422,6952,4403,6942,4403,6942,4422xe" filled="true" fillcolor="#000000" stroked="false">
                <v:path arrowok="t"/>
                <v:fill type="solid"/>
              </v:shape>
            </v:group>
            <v:group style="position:absolute;left:6942;top:4422;width:10;height:20" coordorigin="6942,4422" coordsize="10,20">
              <v:shape style="position:absolute;left:6942;top:4422;width:10;height:20" coordorigin="6942,4422" coordsize="10,20" path="m6942,4441l6952,4441,6952,4422,6942,4422,6942,4441xe" filled="true" fillcolor="#000000" stroked="false">
                <v:path arrowok="t"/>
                <v:fill type="solid"/>
              </v:shape>
            </v:group>
            <v:group style="position:absolute;left:6942;top:4441;width:10;height:20" coordorigin="6942,4441" coordsize="10,20">
              <v:shape style="position:absolute;left:6942;top:4441;width:10;height:20" coordorigin="6942,4441" coordsize="10,20" path="m6942,4460l6952,4460,6952,4441,6942,4441,6942,4460xe" filled="true" fillcolor="#000000" stroked="false">
                <v:path arrowok="t"/>
                <v:fill type="solid"/>
              </v:shape>
            </v:group>
            <v:group style="position:absolute;left:6942;top:4460;width:10;height:20" coordorigin="6942,4460" coordsize="10,20">
              <v:shape style="position:absolute;left:6942;top:4460;width:10;height:20" coordorigin="6942,4460" coordsize="10,20" path="m6942,4479l6952,4479,6952,4460,6942,4460,6942,4479xe" filled="true" fillcolor="#000000" stroked="false">
                <v:path arrowok="t"/>
                <v:fill type="solid"/>
              </v:shape>
            </v:group>
            <v:group style="position:absolute;left:6942;top:4479;width:10;height:20" coordorigin="6942,4479" coordsize="10,20">
              <v:shape style="position:absolute;left:6942;top:4479;width:10;height:20" coordorigin="6942,4479" coordsize="10,20" path="m6942,4499l6952,4499,6952,4479,6942,4479,6942,4499xe" filled="true" fillcolor="#000000" stroked="false">
                <v:path arrowok="t"/>
                <v:fill type="solid"/>
              </v:shape>
            </v:group>
            <v:group style="position:absolute;left:6942;top:4499;width:10;height:20" coordorigin="6942,4499" coordsize="10,20">
              <v:shape style="position:absolute;left:6942;top:4499;width:10;height:20" coordorigin="6942,4499" coordsize="10,20" path="m6942,4518l6952,4518,6952,4499,6942,4499,6942,4518xe" filled="true" fillcolor="#000000" stroked="false">
                <v:path arrowok="t"/>
                <v:fill type="solid"/>
              </v:shape>
            </v:group>
            <v:group style="position:absolute;left:6942;top:4518;width:10;height:20" coordorigin="6942,4518" coordsize="10,20">
              <v:shape style="position:absolute;left:6942;top:4518;width:10;height:20" coordorigin="6942,4518" coordsize="10,20" path="m6942,4537l6952,4537,6952,4518,6942,4518,6942,4537xe" filled="true" fillcolor="#000000" stroked="false">
                <v:path arrowok="t"/>
                <v:fill type="solid"/>
              </v:shape>
            </v:group>
            <v:group style="position:absolute;left:6942;top:4537;width:10;height:20" coordorigin="6942,4537" coordsize="10,20">
              <v:shape style="position:absolute;left:6942;top:4537;width:10;height:20" coordorigin="6942,4537" coordsize="10,20" path="m6942,4556l6952,4556,6952,4537,6942,4537,6942,4556xe" filled="true" fillcolor="#000000" stroked="false">
                <v:path arrowok="t"/>
                <v:fill type="solid"/>
              </v:shape>
            </v:group>
            <v:group style="position:absolute;left:6942;top:4563;width:10;height:2" coordorigin="6942,4563" coordsize="10,2">
              <v:shape style="position:absolute;left:6942;top:4563;width:10;height:2" coordorigin="6942,4563" coordsize="10,0" path="m6942,4563l6952,4563e" filled="false" stroked="true" strokeweight=".71997pt" strokecolor="#000000">
                <v:path arrowok="t"/>
              </v:shape>
            </v:group>
            <v:group style="position:absolute;left:8245;top:4211;width:10;height:20" coordorigin="8245,4211" coordsize="10,20">
              <v:shape style="position:absolute;left:8245;top:4211;width:10;height:20" coordorigin="8245,4211" coordsize="10,20" path="m8245,4230l8255,4230,8255,4211,8245,4211,8245,4230xe" filled="true" fillcolor="#000000" stroked="false">
                <v:path arrowok="t"/>
                <v:fill type="solid"/>
              </v:shape>
            </v:group>
            <v:group style="position:absolute;left:8245;top:4230;width:10;height:20" coordorigin="8245,4230" coordsize="10,20">
              <v:shape style="position:absolute;left:8245;top:4230;width:10;height:20" coordorigin="8245,4230" coordsize="10,20" path="m8245,4249l8255,4249,8255,4230,8245,4230,8245,4249xe" filled="true" fillcolor="#000000" stroked="false">
                <v:path arrowok="t"/>
                <v:fill type="solid"/>
              </v:shape>
            </v:group>
            <v:group style="position:absolute;left:8245;top:4249;width:10;height:20" coordorigin="8245,4249" coordsize="10,20">
              <v:shape style="position:absolute;left:8245;top:4249;width:10;height:20" coordorigin="8245,4249" coordsize="10,20" path="m8245,4268l8255,4268,8255,4249,8245,4249,8245,4268xe" filled="true" fillcolor="#000000" stroked="false">
                <v:path arrowok="t"/>
                <v:fill type="solid"/>
              </v:shape>
            </v:group>
            <v:group style="position:absolute;left:8245;top:4268;width:10;height:20" coordorigin="8245,4268" coordsize="10,20">
              <v:shape style="position:absolute;left:8245;top:4268;width:10;height:20" coordorigin="8245,4268" coordsize="10,20" path="m8245,4287l8255,4287,8255,4268,8245,4268,8245,4287xe" filled="true" fillcolor="#000000" stroked="false">
                <v:path arrowok="t"/>
                <v:fill type="solid"/>
              </v:shape>
            </v:group>
            <v:group style="position:absolute;left:8245;top:4287;width:10;height:20" coordorigin="8245,4287" coordsize="10,20">
              <v:shape style="position:absolute;left:8245;top:4287;width:10;height:20" coordorigin="8245,4287" coordsize="10,20" path="m8245,4307l8255,4307,8255,4287,8245,4287,8245,4307xe" filled="true" fillcolor="#000000" stroked="false">
                <v:path arrowok="t"/>
                <v:fill type="solid"/>
              </v:shape>
            </v:group>
            <v:group style="position:absolute;left:8245;top:4307;width:10;height:20" coordorigin="8245,4307" coordsize="10,20">
              <v:shape style="position:absolute;left:8245;top:4307;width:10;height:20" coordorigin="8245,4307" coordsize="10,20" path="m8245,4326l8255,4326,8255,4307,8245,4307,8245,4326xe" filled="true" fillcolor="#000000" stroked="false">
                <v:path arrowok="t"/>
                <v:fill type="solid"/>
              </v:shape>
            </v:group>
            <v:group style="position:absolute;left:8245;top:4326;width:10;height:20" coordorigin="8245,4326" coordsize="10,20">
              <v:shape style="position:absolute;left:8245;top:4326;width:10;height:20" coordorigin="8245,4326" coordsize="10,20" path="m8245,4345l8255,4345,8255,4326,8245,4326,8245,4345xe" filled="true" fillcolor="#000000" stroked="false">
                <v:path arrowok="t"/>
                <v:fill type="solid"/>
              </v:shape>
            </v:group>
            <v:group style="position:absolute;left:8245;top:4345;width:10;height:20" coordorigin="8245,4345" coordsize="10,20">
              <v:shape style="position:absolute;left:8245;top:4345;width:10;height:20" coordorigin="8245,4345" coordsize="10,20" path="m8245,4364l8255,4364,8255,4345,8245,4345,8245,4364xe" filled="true" fillcolor="#000000" stroked="false">
                <v:path arrowok="t"/>
                <v:fill type="solid"/>
              </v:shape>
            </v:group>
            <v:group style="position:absolute;left:8245;top:4364;width:10;height:20" coordorigin="8245,4364" coordsize="10,20">
              <v:shape style="position:absolute;left:8245;top:4364;width:10;height:20" coordorigin="8245,4364" coordsize="10,20" path="m8245,4383l8255,4383,8255,4364,8245,4364,8245,4383xe" filled="true" fillcolor="#000000" stroked="false">
                <v:path arrowok="t"/>
                <v:fill type="solid"/>
              </v:shape>
            </v:group>
            <v:group style="position:absolute;left:8245;top:4383;width:10;height:20" coordorigin="8245,4383" coordsize="10,20">
              <v:shape style="position:absolute;left:8245;top:4383;width:10;height:20" coordorigin="8245,4383" coordsize="10,20" path="m8245,4403l8255,4403,8255,4383,8245,4383,8245,4403xe" filled="true" fillcolor="#000000" stroked="false">
                <v:path arrowok="t"/>
                <v:fill type="solid"/>
              </v:shape>
            </v:group>
            <v:group style="position:absolute;left:8245;top:4403;width:10;height:20" coordorigin="8245,4403" coordsize="10,20">
              <v:shape style="position:absolute;left:8245;top:4403;width:10;height:20" coordorigin="8245,4403" coordsize="10,20" path="m8245,4422l8255,4422,8255,4403,8245,4403,8245,4422xe" filled="true" fillcolor="#000000" stroked="false">
                <v:path arrowok="t"/>
                <v:fill type="solid"/>
              </v:shape>
            </v:group>
            <v:group style="position:absolute;left:8245;top:4422;width:10;height:20" coordorigin="8245,4422" coordsize="10,20">
              <v:shape style="position:absolute;left:8245;top:4422;width:10;height:20" coordorigin="8245,4422" coordsize="10,20" path="m8245,4441l8255,4441,8255,4422,8245,4422,8245,4441xe" filled="true" fillcolor="#000000" stroked="false">
                <v:path arrowok="t"/>
                <v:fill type="solid"/>
              </v:shape>
            </v:group>
            <v:group style="position:absolute;left:8245;top:4441;width:10;height:20" coordorigin="8245,4441" coordsize="10,20">
              <v:shape style="position:absolute;left:8245;top:4441;width:10;height:20" coordorigin="8245,4441" coordsize="10,20" path="m8245,4460l8255,4460,8255,4441,8245,4441,8245,4460xe" filled="true" fillcolor="#000000" stroked="false">
                <v:path arrowok="t"/>
                <v:fill type="solid"/>
              </v:shape>
            </v:group>
            <v:group style="position:absolute;left:8245;top:4460;width:10;height:20" coordorigin="8245,4460" coordsize="10,20">
              <v:shape style="position:absolute;left:8245;top:4460;width:10;height:20" coordorigin="8245,4460" coordsize="10,20" path="m8245,4479l8255,4479,8255,4460,8245,4460,8245,4479xe" filled="true" fillcolor="#000000" stroked="false">
                <v:path arrowok="t"/>
                <v:fill type="solid"/>
              </v:shape>
            </v:group>
            <v:group style="position:absolute;left:8245;top:4479;width:10;height:20" coordorigin="8245,4479" coordsize="10,20">
              <v:shape style="position:absolute;left:8245;top:4479;width:10;height:20" coordorigin="8245,4479" coordsize="10,20" path="m8245,4499l8255,4499,8255,4479,8245,4479,8245,4499xe" filled="true" fillcolor="#000000" stroked="false">
                <v:path arrowok="t"/>
                <v:fill type="solid"/>
              </v:shape>
            </v:group>
            <v:group style="position:absolute;left:8245;top:4499;width:10;height:20" coordorigin="8245,4499" coordsize="10,20">
              <v:shape style="position:absolute;left:8245;top:4499;width:10;height:20" coordorigin="8245,4499" coordsize="10,20" path="m8245,4518l8255,4518,8255,4499,8245,4499,8245,4518xe" filled="true" fillcolor="#000000" stroked="false">
                <v:path arrowok="t"/>
                <v:fill type="solid"/>
              </v:shape>
            </v:group>
            <v:group style="position:absolute;left:8245;top:4518;width:10;height:20" coordorigin="8245,4518" coordsize="10,20">
              <v:shape style="position:absolute;left:8245;top:4518;width:10;height:20" coordorigin="8245,4518" coordsize="10,20" path="m8245,4537l8255,4537,8255,4518,8245,4518,8245,4537xe" filled="true" fillcolor="#000000" stroked="false">
                <v:path arrowok="t"/>
                <v:fill type="solid"/>
              </v:shape>
            </v:group>
            <v:group style="position:absolute;left:8245;top:4537;width:10;height:20" coordorigin="8245,4537" coordsize="10,20">
              <v:shape style="position:absolute;left:8245;top:4537;width:10;height:20" coordorigin="8245,4537" coordsize="10,20" path="m8245,4556l8255,4556,8255,4537,8245,4537,8245,4556xe" filled="true" fillcolor="#000000" stroked="false">
                <v:path arrowok="t"/>
                <v:fill type="solid"/>
              </v:shape>
            </v:group>
            <v:group style="position:absolute;left:8245;top:4563;width:10;height:2" coordorigin="8245,4563" coordsize="10,2">
              <v:shape style="position:absolute;left:8245;top:4563;width:10;height:2" coordorigin="8245,4563" coordsize="10,0" path="m8245,4563l8255,4563e" filled="false" stroked="true" strokeweight=".71997pt" strokecolor="#000000">
                <v:path arrowok="t"/>
              </v:shape>
            </v:group>
            <v:group style="position:absolute;left:9273;top:4211;width:10;height:20" coordorigin="9273,4211" coordsize="10,20">
              <v:shape style="position:absolute;left:9273;top:4211;width:10;height:20" coordorigin="9273,4211" coordsize="10,20" path="m9273,4230l9283,4230,9283,4211,9273,4211,9273,4230xe" filled="true" fillcolor="#000000" stroked="false">
                <v:path arrowok="t"/>
                <v:fill type="solid"/>
              </v:shape>
            </v:group>
            <v:group style="position:absolute;left:9273;top:4230;width:10;height:20" coordorigin="9273,4230" coordsize="10,20">
              <v:shape style="position:absolute;left:9273;top:4230;width:10;height:20" coordorigin="9273,4230" coordsize="10,20" path="m9273,4249l9283,4249,9283,4230,9273,4230,9273,4249xe" filled="true" fillcolor="#000000" stroked="false">
                <v:path arrowok="t"/>
                <v:fill type="solid"/>
              </v:shape>
            </v:group>
            <v:group style="position:absolute;left:9273;top:4249;width:10;height:20" coordorigin="9273,4249" coordsize="10,20">
              <v:shape style="position:absolute;left:9273;top:4249;width:10;height:20" coordorigin="9273,4249" coordsize="10,20" path="m9273,4268l9283,4268,9283,4249,9273,4249,9273,4268xe" filled="true" fillcolor="#000000" stroked="false">
                <v:path arrowok="t"/>
                <v:fill type="solid"/>
              </v:shape>
            </v:group>
            <v:group style="position:absolute;left:9273;top:4268;width:10;height:20" coordorigin="9273,4268" coordsize="10,20">
              <v:shape style="position:absolute;left:9273;top:4268;width:10;height:20" coordorigin="9273,4268" coordsize="10,20" path="m9273,4287l9283,4287,9283,4268,9273,4268,9273,4287xe" filled="true" fillcolor="#000000" stroked="false">
                <v:path arrowok="t"/>
                <v:fill type="solid"/>
              </v:shape>
            </v:group>
            <v:group style="position:absolute;left:9273;top:4287;width:10;height:20" coordorigin="9273,4287" coordsize="10,20">
              <v:shape style="position:absolute;left:9273;top:4287;width:10;height:20" coordorigin="9273,4287" coordsize="10,20" path="m9273,4307l9283,4307,9283,4287,9273,4287,9273,4307xe" filled="true" fillcolor="#000000" stroked="false">
                <v:path arrowok="t"/>
                <v:fill type="solid"/>
              </v:shape>
            </v:group>
            <v:group style="position:absolute;left:9273;top:4307;width:10;height:20" coordorigin="9273,4307" coordsize="10,20">
              <v:shape style="position:absolute;left:9273;top:4307;width:10;height:20" coordorigin="9273,4307" coordsize="10,20" path="m9273,4326l9283,4326,9283,4307,9273,4307,9273,4326xe" filled="true" fillcolor="#000000" stroked="false">
                <v:path arrowok="t"/>
                <v:fill type="solid"/>
              </v:shape>
            </v:group>
            <v:group style="position:absolute;left:9273;top:4326;width:10;height:20" coordorigin="9273,4326" coordsize="10,20">
              <v:shape style="position:absolute;left:9273;top:4326;width:10;height:20" coordorigin="9273,4326" coordsize="10,20" path="m9273,4345l9283,4345,9283,4326,9273,4326,9273,4345xe" filled="true" fillcolor="#000000" stroked="false">
                <v:path arrowok="t"/>
                <v:fill type="solid"/>
              </v:shape>
            </v:group>
            <v:group style="position:absolute;left:9273;top:4345;width:10;height:20" coordorigin="9273,4345" coordsize="10,20">
              <v:shape style="position:absolute;left:9273;top:4345;width:10;height:20" coordorigin="9273,4345" coordsize="10,20" path="m9273,4364l9283,4364,9283,4345,9273,4345,9273,4364xe" filled="true" fillcolor="#000000" stroked="false">
                <v:path arrowok="t"/>
                <v:fill type="solid"/>
              </v:shape>
            </v:group>
            <v:group style="position:absolute;left:9273;top:4364;width:10;height:20" coordorigin="9273,4364" coordsize="10,20">
              <v:shape style="position:absolute;left:9273;top:4364;width:10;height:20" coordorigin="9273,4364" coordsize="10,20" path="m9273,4383l9283,4383,9283,4364,9273,4364,9273,4383xe" filled="true" fillcolor="#000000" stroked="false">
                <v:path arrowok="t"/>
                <v:fill type="solid"/>
              </v:shape>
            </v:group>
            <v:group style="position:absolute;left:9273;top:4383;width:10;height:20" coordorigin="9273,4383" coordsize="10,20">
              <v:shape style="position:absolute;left:9273;top:4383;width:10;height:20" coordorigin="9273,4383" coordsize="10,20" path="m9273,4403l9283,4403,9283,4383,9273,4383,9273,4403xe" filled="true" fillcolor="#000000" stroked="false">
                <v:path arrowok="t"/>
                <v:fill type="solid"/>
              </v:shape>
            </v:group>
            <v:group style="position:absolute;left:9273;top:4403;width:10;height:20" coordorigin="9273,4403" coordsize="10,20">
              <v:shape style="position:absolute;left:9273;top:4403;width:10;height:20" coordorigin="9273,4403" coordsize="10,20" path="m9273,4422l9283,4422,9283,4403,9273,4403,9273,4422xe" filled="true" fillcolor="#000000" stroked="false">
                <v:path arrowok="t"/>
                <v:fill type="solid"/>
              </v:shape>
            </v:group>
            <v:group style="position:absolute;left:9273;top:4422;width:10;height:20" coordorigin="9273,4422" coordsize="10,20">
              <v:shape style="position:absolute;left:9273;top:4422;width:10;height:20" coordorigin="9273,4422" coordsize="10,20" path="m9273,4441l9283,4441,9283,4422,9273,4422,9273,4441xe" filled="true" fillcolor="#000000" stroked="false">
                <v:path arrowok="t"/>
                <v:fill type="solid"/>
              </v:shape>
            </v:group>
            <v:group style="position:absolute;left:9273;top:4441;width:10;height:20" coordorigin="9273,4441" coordsize="10,20">
              <v:shape style="position:absolute;left:9273;top:4441;width:10;height:20" coordorigin="9273,4441" coordsize="10,20" path="m9273,4460l9283,4460,9283,4441,9273,4441,9273,4460xe" filled="true" fillcolor="#000000" stroked="false">
                <v:path arrowok="t"/>
                <v:fill type="solid"/>
              </v:shape>
            </v:group>
            <v:group style="position:absolute;left:9273;top:4460;width:10;height:20" coordorigin="9273,4460" coordsize="10,20">
              <v:shape style="position:absolute;left:9273;top:4460;width:10;height:20" coordorigin="9273,4460" coordsize="10,20" path="m9273,4479l9283,4479,9283,4460,9273,4460,9273,4479xe" filled="true" fillcolor="#000000" stroked="false">
                <v:path arrowok="t"/>
                <v:fill type="solid"/>
              </v:shape>
            </v:group>
            <v:group style="position:absolute;left:9273;top:4479;width:10;height:20" coordorigin="9273,4479" coordsize="10,20">
              <v:shape style="position:absolute;left:9273;top:4479;width:10;height:20" coordorigin="9273,4479" coordsize="10,20" path="m9273,4499l9283,4499,9283,4479,9273,4479,9273,4499xe" filled="true" fillcolor="#000000" stroked="false">
                <v:path arrowok="t"/>
                <v:fill type="solid"/>
              </v:shape>
            </v:group>
            <v:group style="position:absolute;left:9273;top:4499;width:10;height:20" coordorigin="9273,4499" coordsize="10,20">
              <v:shape style="position:absolute;left:9273;top:4499;width:10;height:20" coordorigin="9273,4499" coordsize="10,20" path="m9273,4518l9283,4518,9283,4499,9273,4499,9273,4518xe" filled="true" fillcolor="#000000" stroked="false">
                <v:path arrowok="t"/>
                <v:fill type="solid"/>
              </v:shape>
            </v:group>
            <v:group style="position:absolute;left:9273;top:4518;width:10;height:20" coordorigin="9273,4518" coordsize="10,20">
              <v:shape style="position:absolute;left:9273;top:4518;width:10;height:20" coordorigin="9273,4518" coordsize="10,20" path="m9273,4537l9283,4537,9283,4518,9273,4518,9273,4537xe" filled="true" fillcolor="#000000" stroked="false">
                <v:path arrowok="t"/>
                <v:fill type="solid"/>
              </v:shape>
            </v:group>
            <v:group style="position:absolute;left:9273;top:4537;width:10;height:20" coordorigin="9273,4537" coordsize="10,20">
              <v:shape style="position:absolute;left:9273;top:4537;width:10;height:20" coordorigin="9273,4537" coordsize="10,20" path="m9273,4556l9283,4556,9283,4537,9273,4537,9273,4556xe" filled="true" fillcolor="#000000" stroked="false">
                <v:path arrowok="t"/>
                <v:fill type="solid"/>
              </v:shape>
            </v:group>
            <v:group style="position:absolute;left:9273;top:4563;width:10;height:2" coordorigin="9273,4563" coordsize="10,2">
              <v:shape style="position:absolute;left:9273;top:4563;width:10;height:2" coordorigin="9273,4563" coordsize="10,0" path="m9273,4563l9283,4563e" filled="false" stroked="true" strokeweight=".71997pt" strokecolor="#000000">
                <v:path arrowok="t"/>
              </v:shape>
              <v:shape style="position:absolute;left:1690;top:4479;width:2758;height:101" type="#_x0000_t75" stroked="false">
                <v:imagedata r:id="rId112" o:title=""/>
              </v:shape>
              <v:shape style="position:absolute;left:4424;top:4571;width:1032;height:10" type="#_x0000_t75" stroked="false">
                <v:imagedata r:id="rId113" o:title=""/>
              </v:shape>
              <v:shape style="position:absolute;left:5451;top:4571;width:2794;height:10" type="#_x0000_t75" stroked="false">
                <v:imagedata r:id="rId114" o:title=""/>
              </v:shape>
              <v:shape style="position:absolute;left:8241;top:4571;width:2523;height:10" type="#_x0000_t75" stroked="false">
                <v:imagedata r:id="rId115" o:title=""/>
              </v:shape>
            </v:group>
            <v:group style="position:absolute;left:3034;top:4580;width:10;height:20" coordorigin="3034,4580" coordsize="10,20">
              <v:shape style="position:absolute;left:3034;top:4580;width:10;height:20" coordorigin="3034,4580" coordsize="10,20" path="m3034,4599l3044,4599,3044,4580,3034,4580,3034,4599xe" filled="true" fillcolor="#000000" stroked="false">
                <v:path arrowok="t"/>
                <v:fill type="solid"/>
              </v:shape>
            </v:group>
            <v:group style="position:absolute;left:3034;top:4599;width:10;height:20" coordorigin="3034,4599" coordsize="10,20">
              <v:shape style="position:absolute;left:3034;top:4599;width:10;height:20" coordorigin="3034,4599" coordsize="10,20" path="m3034,4619l3044,4619,3044,4599,3034,4599,3034,4619xe" filled="true" fillcolor="#000000" stroked="false">
                <v:path arrowok="t"/>
                <v:fill type="solid"/>
              </v:shape>
            </v:group>
            <v:group style="position:absolute;left:3034;top:4619;width:10;height:20" coordorigin="3034,4619" coordsize="10,20">
              <v:shape style="position:absolute;left:3034;top:4619;width:10;height:20" coordorigin="3034,4619" coordsize="10,20" path="m3034,4638l3044,4638,3044,4619,3034,4619,3034,4638xe" filled="true" fillcolor="#000000" stroked="false">
                <v:path arrowok="t"/>
                <v:fill type="solid"/>
              </v:shape>
            </v:group>
            <v:group style="position:absolute;left:3034;top:4638;width:10;height:20" coordorigin="3034,4638" coordsize="10,20">
              <v:shape style="position:absolute;left:3034;top:4638;width:10;height:20" coordorigin="3034,4638" coordsize="10,20" path="m3034,4657l3044,4657,3044,4638,3034,4638,3034,4657xe" filled="true" fillcolor="#000000" stroked="false">
                <v:path arrowok="t"/>
                <v:fill type="solid"/>
              </v:shape>
            </v:group>
            <v:group style="position:absolute;left:3034;top:4657;width:10;height:20" coordorigin="3034,4657" coordsize="10,20">
              <v:shape style="position:absolute;left:3034;top:4657;width:10;height:20" coordorigin="3034,4657" coordsize="10,20" path="m3034,4676l3044,4676,3044,4657,3034,4657,3034,4676xe" filled="true" fillcolor="#000000" stroked="false">
                <v:path arrowok="t"/>
                <v:fill type="solid"/>
              </v:shape>
            </v:group>
            <v:group style="position:absolute;left:3034;top:4676;width:10;height:20" coordorigin="3034,4676" coordsize="10,20">
              <v:shape style="position:absolute;left:3034;top:4676;width:10;height:20" coordorigin="3034,4676" coordsize="10,20" path="m3034,4695l3044,4695,3044,4676,3034,4676,3034,4695xe" filled="true" fillcolor="#000000" stroked="false">
                <v:path arrowok="t"/>
                <v:fill type="solid"/>
              </v:shape>
            </v:group>
            <v:group style="position:absolute;left:3034;top:4695;width:10;height:20" coordorigin="3034,4695" coordsize="10,20">
              <v:shape style="position:absolute;left:3034;top:4695;width:10;height:20" coordorigin="3034,4695" coordsize="10,20" path="m3034,4715l3044,4715,3044,4695,3034,4695,3034,4715xe" filled="true" fillcolor="#000000" stroked="false">
                <v:path arrowok="t"/>
                <v:fill type="solid"/>
              </v:shape>
            </v:group>
            <v:group style="position:absolute;left:3034;top:4715;width:10;height:20" coordorigin="3034,4715" coordsize="10,20">
              <v:shape style="position:absolute;left:3034;top:4715;width:10;height:20" coordorigin="3034,4715" coordsize="10,20" path="m3034,4734l3044,4734,3044,4715,3034,4715,3034,4734xe" filled="true" fillcolor="#000000" stroked="false">
                <v:path arrowok="t"/>
                <v:fill type="solid"/>
              </v:shape>
            </v:group>
            <v:group style="position:absolute;left:3034;top:4734;width:10;height:20" coordorigin="3034,4734" coordsize="10,20">
              <v:shape style="position:absolute;left:3034;top:4734;width:10;height:20" coordorigin="3034,4734" coordsize="10,20" path="m3034,4753l3044,4753,3044,4734,3034,4734,3034,4753xe" filled="true" fillcolor="#000000" stroked="false">
                <v:path arrowok="t"/>
                <v:fill type="solid"/>
              </v:shape>
            </v:group>
            <v:group style="position:absolute;left:3034;top:4753;width:10;height:20" coordorigin="3034,4753" coordsize="10,20">
              <v:shape style="position:absolute;left:3034;top:4753;width:10;height:20" coordorigin="3034,4753" coordsize="10,20" path="m3034,4772l3044,4772,3044,4753,3034,4753,3034,4772xe" filled="true" fillcolor="#000000" stroked="false">
                <v:path arrowok="t"/>
                <v:fill type="solid"/>
              </v:shape>
            </v:group>
            <v:group style="position:absolute;left:3034;top:4772;width:10;height:20" coordorigin="3034,4772" coordsize="10,20">
              <v:shape style="position:absolute;left:3034;top:4772;width:10;height:20" coordorigin="3034,4772" coordsize="10,20" path="m3034,4791l3044,4791,3044,4772,3034,4772,3034,4791xe" filled="true" fillcolor="#000000" stroked="false">
                <v:path arrowok="t"/>
                <v:fill type="solid"/>
              </v:shape>
            </v:group>
            <v:group style="position:absolute;left:3034;top:4791;width:10;height:20" coordorigin="3034,4791" coordsize="10,20">
              <v:shape style="position:absolute;left:3034;top:4791;width:10;height:20" coordorigin="3034,4791" coordsize="10,20" path="m3034,4811l3044,4811,3044,4791,3034,4791,3034,4811xe" filled="true" fillcolor="#000000" stroked="false">
                <v:path arrowok="t"/>
                <v:fill type="solid"/>
              </v:shape>
            </v:group>
            <v:group style="position:absolute;left:3034;top:4811;width:10;height:20" coordorigin="3034,4811" coordsize="10,20">
              <v:shape style="position:absolute;left:3034;top:4811;width:10;height:20" coordorigin="3034,4811" coordsize="10,20" path="m3034,4830l3044,4830,3044,4811,3034,4811,3034,4830xe" filled="true" fillcolor="#000000" stroked="false">
                <v:path arrowok="t"/>
                <v:fill type="solid"/>
              </v:shape>
            </v:group>
            <v:group style="position:absolute;left:3034;top:4830;width:10;height:20" coordorigin="3034,4830" coordsize="10,20">
              <v:shape style="position:absolute;left:3034;top:4830;width:10;height:20" coordorigin="3034,4830" coordsize="10,20" path="m3034,4849l3044,4849,3044,4830,3034,4830,3034,4849xe" filled="true" fillcolor="#000000" stroked="false">
                <v:path arrowok="t"/>
                <v:fill type="solid"/>
              </v:shape>
            </v:group>
            <v:group style="position:absolute;left:3034;top:4849;width:10;height:20" coordorigin="3034,4849" coordsize="10,20">
              <v:shape style="position:absolute;left:3034;top:4849;width:10;height:20" coordorigin="3034,4849" coordsize="10,20" path="m3034,4868l3044,4868,3044,4849,3034,4849,3034,4868xe" filled="true" fillcolor="#000000" stroked="false">
                <v:path arrowok="t"/>
                <v:fill type="solid"/>
              </v:shape>
            </v:group>
            <v:group style="position:absolute;left:3034;top:4868;width:10;height:20" coordorigin="3034,4868" coordsize="10,20">
              <v:shape style="position:absolute;left:3034;top:4868;width:10;height:20" coordorigin="3034,4868" coordsize="10,20" path="m3034,4887l3044,4887,3044,4868,3034,4868,3034,4887xe" filled="true" fillcolor="#000000" stroked="false">
                <v:path arrowok="t"/>
                <v:fill type="solid"/>
              </v:shape>
            </v:group>
            <v:group style="position:absolute;left:3034;top:4887;width:10;height:20" coordorigin="3034,4887" coordsize="10,20">
              <v:shape style="position:absolute;left:3034;top:4887;width:10;height:20" coordorigin="3034,4887" coordsize="10,20" path="m3034,4907l3044,4907,3044,4887,3034,4887,3034,4907xe" filled="true" fillcolor="#000000" stroked="false">
                <v:path arrowok="t"/>
                <v:fill type="solid"/>
              </v:shape>
            </v:group>
            <v:group style="position:absolute;left:3034;top:4907;width:10;height:20" coordorigin="3034,4907" coordsize="10,20">
              <v:shape style="position:absolute;left:3034;top:4907;width:10;height:20" coordorigin="3034,4907" coordsize="10,20" path="m3034,4926l3044,4926,3044,4907,3034,4907,3034,4926xe" filled="true" fillcolor="#000000" stroked="false">
                <v:path arrowok="t"/>
                <v:fill type="solid"/>
              </v:shape>
            </v:group>
            <v:group style="position:absolute;left:3034;top:4933;width:10;height:2" coordorigin="3034,4933" coordsize="10,2">
              <v:shape style="position:absolute;left:3034;top:4933;width:10;height:2" coordorigin="3034,4933" coordsize="10,0" path="m3034,4933l3044,4933e" filled="false" stroked="true" strokeweight=".72003pt" strokecolor="#000000">
                <v:path arrowok="t"/>
              </v:shape>
            </v:group>
            <v:group style="position:absolute;left:5456;top:4580;width:10;height:20" coordorigin="5456,4580" coordsize="10,20">
              <v:shape style="position:absolute;left:5456;top:4580;width:10;height:20" coordorigin="5456,4580" coordsize="10,20" path="m5456,4599l5466,4599,5466,4580,5456,4580,5456,4599xe" filled="true" fillcolor="#000000" stroked="false">
                <v:path arrowok="t"/>
                <v:fill type="solid"/>
              </v:shape>
            </v:group>
            <v:group style="position:absolute;left:5456;top:4599;width:10;height:20" coordorigin="5456,4599" coordsize="10,20">
              <v:shape style="position:absolute;left:5456;top:4599;width:10;height:20" coordorigin="5456,4599" coordsize="10,20" path="m5456,4619l5466,4619,5466,4599,5456,4599,5456,4619xe" filled="true" fillcolor="#000000" stroked="false">
                <v:path arrowok="t"/>
                <v:fill type="solid"/>
              </v:shape>
            </v:group>
            <v:group style="position:absolute;left:5456;top:4619;width:10;height:20" coordorigin="5456,4619" coordsize="10,20">
              <v:shape style="position:absolute;left:5456;top:4619;width:10;height:20" coordorigin="5456,4619" coordsize="10,20" path="m5456,4638l5466,4638,5466,4619,5456,4619,5456,4638xe" filled="true" fillcolor="#000000" stroked="false">
                <v:path arrowok="t"/>
                <v:fill type="solid"/>
              </v:shape>
            </v:group>
            <v:group style="position:absolute;left:5456;top:4638;width:10;height:20" coordorigin="5456,4638" coordsize="10,20">
              <v:shape style="position:absolute;left:5456;top:4638;width:10;height:20" coordorigin="5456,4638" coordsize="10,20" path="m5456,4657l5466,4657,5466,4638,5456,4638,5456,4657xe" filled="true" fillcolor="#000000" stroked="false">
                <v:path arrowok="t"/>
                <v:fill type="solid"/>
              </v:shape>
            </v:group>
            <v:group style="position:absolute;left:5456;top:4657;width:10;height:20" coordorigin="5456,4657" coordsize="10,20">
              <v:shape style="position:absolute;left:5456;top:4657;width:10;height:20" coordorigin="5456,4657" coordsize="10,20" path="m5456,4676l5466,4676,5466,4657,5456,4657,5456,4676xe" filled="true" fillcolor="#000000" stroked="false">
                <v:path arrowok="t"/>
                <v:fill type="solid"/>
              </v:shape>
            </v:group>
            <v:group style="position:absolute;left:5456;top:4676;width:10;height:20" coordorigin="5456,4676" coordsize="10,20">
              <v:shape style="position:absolute;left:5456;top:4676;width:10;height:20" coordorigin="5456,4676" coordsize="10,20" path="m5456,4695l5466,4695,5466,4676,5456,4676,5456,4695xe" filled="true" fillcolor="#000000" stroked="false">
                <v:path arrowok="t"/>
                <v:fill type="solid"/>
              </v:shape>
            </v:group>
            <v:group style="position:absolute;left:5456;top:4695;width:10;height:20" coordorigin="5456,4695" coordsize="10,20">
              <v:shape style="position:absolute;left:5456;top:4695;width:10;height:20" coordorigin="5456,4695" coordsize="10,20" path="m5456,4715l5466,4715,5466,4695,5456,4695,5456,4715xe" filled="true" fillcolor="#000000" stroked="false">
                <v:path arrowok="t"/>
                <v:fill type="solid"/>
              </v:shape>
            </v:group>
            <v:group style="position:absolute;left:5456;top:4715;width:10;height:20" coordorigin="5456,4715" coordsize="10,20">
              <v:shape style="position:absolute;left:5456;top:4715;width:10;height:20" coordorigin="5456,4715" coordsize="10,20" path="m5456,4734l5466,4734,5466,4715,5456,4715,5456,4734xe" filled="true" fillcolor="#000000" stroked="false">
                <v:path arrowok="t"/>
                <v:fill type="solid"/>
              </v:shape>
            </v:group>
            <v:group style="position:absolute;left:5456;top:4734;width:10;height:20" coordorigin="5456,4734" coordsize="10,20">
              <v:shape style="position:absolute;left:5456;top:4734;width:10;height:20" coordorigin="5456,4734" coordsize="10,20" path="m5456,4753l5466,4753,5466,4734,5456,4734,5456,4753xe" filled="true" fillcolor="#000000" stroked="false">
                <v:path arrowok="t"/>
                <v:fill type="solid"/>
              </v:shape>
            </v:group>
            <v:group style="position:absolute;left:5456;top:4753;width:10;height:20" coordorigin="5456,4753" coordsize="10,20">
              <v:shape style="position:absolute;left:5456;top:4753;width:10;height:20" coordorigin="5456,4753" coordsize="10,20" path="m5456,4772l5466,4772,5466,4753,5456,4753,5456,4772xe" filled="true" fillcolor="#000000" stroked="false">
                <v:path arrowok="t"/>
                <v:fill type="solid"/>
              </v:shape>
            </v:group>
            <v:group style="position:absolute;left:5456;top:4772;width:10;height:20" coordorigin="5456,4772" coordsize="10,20">
              <v:shape style="position:absolute;left:5456;top:4772;width:10;height:20" coordorigin="5456,4772" coordsize="10,20" path="m5456,4791l5466,4791,5466,4772,5456,4772,5456,4791xe" filled="true" fillcolor="#000000" stroked="false">
                <v:path arrowok="t"/>
                <v:fill type="solid"/>
              </v:shape>
            </v:group>
            <v:group style="position:absolute;left:5456;top:4791;width:10;height:20" coordorigin="5456,4791" coordsize="10,20">
              <v:shape style="position:absolute;left:5456;top:4791;width:10;height:20" coordorigin="5456,4791" coordsize="10,20" path="m5456,4811l5466,4811,5466,4791,5456,4791,5456,4811xe" filled="true" fillcolor="#000000" stroked="false">
                <v:path arrowok="t"/>
                <v:fill type="solid"/>
              </v:shape>
            </v:group>
            <v:group style="position:absolute;left:5456;top:4811;width:10;height:20" coordorigin="5456,4811" coordsize="10,20">
              <v:shape style="position:absolute;left:5456;top:4811;width:10;height:20" coordorigin="5456,4811" coordsize="10,20" path="m5456,4830l5466,4830,5466,4811,5456,4811,5456,4830xe" filled="true" fillcolor="#000000" stroked="false">
                <v:path arrowok="t"/>
                <v:fill type="solid"/>
              </v:shape>
            </v:group>
            <v:group style="position:absolute;left:5456;top:4830;width:10;height:20" coordorigin="5456,4830" coordsize="10,20">
              <v:shape style="position:absolute;left:5456;top:4830;width:10;height:20" coordorigin="5456,4830" coordsize="10,20" path="m5456,4849l5466,4849,5466,4830,5456,4830,5456,4849xe" filled="true" fillcolor="#000000" stroked="false">
                <v:path arrowok="t"/>
                <v:fill type="solid"/>
              </v:shape>
            </v:group>
            <v:group style="position:absolute;left:5456;top:4849;width:10;height:20" coordorigin="5456,4849" coordsize="10,20">
              <v:shape style="position:absolute;left:5456;top:4849;width:10;height:20" coordorigin="5456,4849" coordsize="10,20" path="m5456,4868l5466,4868,5466,4849,5456,4849,5456,4868xe" filled="true" fillcolor="#000000" stroked="false">
                <v:path arrowok="t"/>
                <v:fill type="solid"/>
              </v:shape>
            </v:group>
            <v:group style="position:absolute;left:5456;top:4868;width:10;height:20" coordorigin="5456,4868" coordsize="10,20">
              <v:shape style="position:absolute;left:5456;top:4868;width:10;height:20" coordorigin="5456,4868" coordsize="10,20" path="m5456,4887l5466,4887,5466,4868,5456,4868,5456,4887xe" filled="true" fillcolor="#000000" stroked="false">
                <v:path arrowok="t"/>
                <v:fill type="solid"/>
              </v:shape>
            </v:group>
            <v:group style="position:absolute;left:5456;top:4887;width:10;height:20" coordorigin="5456,4887" coordsize="10,20">
              <v:shape style="position:absolute;left:5456;top:4887;width:10;height:20" coordorigin="5456,4887" coordsize="10,20" path="m5456,4907l5466,4907,5466,4887,5456,4887,5456,4907xe" filled="true" fillcolor="#000000" stroked="false">
                <v:path arrowok="t"/>
                <v:fill type="solid"/>
              </v:shape>
            </v:group>
            <v:group style="position:absolute;left:5456;top:4907;width:10;height:20" coordorigin="5456,4907" coordsize="10,20">
              <v:shape style="position:absolute;left:5456;top:4907;width:10;height:20" coordorigin="5456,4907" coordsize="10,20" path="m5456,4926l5466,4926,5466,4907,5456,4907,5456,4926xe" filled="true" fillcolor="#000000" stroked="false">
                <v:path arrowok="t"/>
                <v:fill type="solid"/>
              </v:shape>
            </v:group>
            <v:group style="position:absolute;left:5456;top:4933;width:10;height:2" coordorigin="5456,4933" coordsize="10,2">
              <v:shape style="position:absolute;left:5456;top:4933;width:10;height:2" coordorigin="5456,4933" coordsize="10,0" path="m5456,4933l5466,4933e" filled="false" stroked="true" strokeweight=".72003pt" strokecolor="#000000">
                <v:path arrowok="t"/>
              </v:shape>
            </v:group>
            <v:group style="position:absolute;left:6942;top:4580;width:10;height:20" coordorigin="6942,4580" coordsize="10,20">
              <v:shape style="position:absolute;left:6942;top:4580;width:10;height:20" coordorigin="6942,4580" coordsize="10,20" path="m6942,4599l6952,4599,6952,4580,6942,4580,6942,4599xe" filled="true" fillcolor="#000000" stroked="false">
                <v:path arrowok="t"/>
                <v:fill type="solid"/>
              </v:shape>
            </v:group>
            <v:group style="position:absolute;left:6942;top:4599;width:10;height:20" coordorigin="6942,4599" coordsize="10,20">
              <v:shape style="position:absolute;left:6942;top:4599;width:10;height:20" coordorigin="6942,4599" coordsize="10,20" path="m6942,4619l6952,4619,6952,4599,6942,4599,6942,4619xe" filled="true" fillcolor="#000000" stroked="false">
                <v:path arrowok="t"/>
                <v:fill type="solid"/>
              </v:shape>
            </v:group>
            <v:group style="position:absolute;left:6942;top:4619;width:10;height:20" coordorigin="6942,4619" coordsize="10,20">
              <v:shape style="position:absolute;left:6942;top:4619;width:10;height:20" coordorigin="6942,4619" coordsize="10,20" path="m6942,4638l6952,4638,6952,4619,6942,4619,6942,4638xe" filled="true" fillcolor="#000000" stroked="false">
                <v:path arrowok="t"/>
                <v:fill type="solid"/>
              </v:shape>
            </v:group>
            <v:group style="position:absolute;left:6942;top:4638;width:10;height:20" coordorigin="6942,4638" coordsize="10,20">
              <v:shape style="position:absolute;left:6942;top:4638;width:10;height:20" coordorigin="6942,4638" coordsize="10,20" path="m6942,4657l6952,4657,6952,4638,6942,4638,6942,4657xe" filled="true" fillcolor="#000000" stroked="false">
                <v:path arrowok="t"/>
                <v:fill type="solid"/>
              </v:shape>
            </v:group>
            <v:group style="position:absolute;left:6942;top:4657;width:10;height:20" coordorigin="6942,4657" coordsize="10,20">
              <v:shape style="position:absolute;left:6942;top:4657;width:10;height:20" coordorigin="6942,4657" coordsize="10,20" path="m6942,4676l6952,4676,6952,4657,6942,4657,6942,4676xe" filled="true" fillcolor="#000000" stroked="false">
                <v:path arrowok="t"/>
                <v:fill type="solid"/>
              </v:shape>
            </v:group>
            <v:group style="position:absolute;left:6942;top:4676;width:10;height:20" coordorigin="6942,4676" coordsize="10,20">
              <v:shape style="position:absolute;left:6942;top:4676;width:10;height:20" coordorigin="6942,4676" coordsize="10,20" path="m6942,4695l6952,4695,6952,4676,6942,4676,6942,4695xe" filled="true" fillcolor="#000000" stroked="false">
                <v:path arrowok="t"/>
                <v:fill type="solid"/>
              </v:shape>
            </v:group>
            <v:group style="position:absolute;left:6942;top:4695;width:10;height:20" coordorigin="6942,4695" coordsize="10,20">
              <v:shape style="position:absolute;left:6942;top:4695;width:10;height:20" coordorigin="6942,4695" coordsize="10,20" path="m6942,4715l6952,4715,6952,4695,6942,4695,6942,4715xe" filled="true" fillcolor="#000000" stroked="false">
                <v:path arrowok="t"/>
                <v:fill type="solid"/>
              </v:shape>
            </v:group>
            <v:group style="position:absolute;left:6942;top:4715;width:10;height:20" coordorigin="6942,4715" coordsize="10,20">
              <v:shape style="position:absolute;left:6942;top:4715;width:10;height:20" coordorigin="6942,4715" coordsize="10,20" path="m6942,4734l6952,4734,6952,4715,6942,4715,6942,4734xe" filled="true" fillcolor="#000000" stroked="false">
                <v:path arrowok="t"/>
                <v:fill type="solid"/>
              </v:shape>
            </v:group>
            <v:group style="position:absolute;left:6942;top:4734;width:10;height:20" coordorigin="6942,4734" coordsize="10,20">
              <v:shape style="position:absolute;left:6942;top:4734;width:10;height:20" coordorigin="6942,4734" coordsize="10,20" path="m6942,4753l6952,4753,6952,4734,6942,4734,6942,4753xe" filled="true" fillcolor="#000000" stroked="false">
                <v:path arrowok="t"/>
                <v:fill type="solid"/>
              </v:shape>
            </v:group>
            <v:group style="position:absolute;left:6942;top:4753;width:10;height:20" coordorigin="6942,4753" coordsize="10,20">
              <v:shape style="position:absolute;left:6942;top:4753;width:10;height:20" coordorigin="6942,4753" coordsize="10,20" path="m6942,4772l6952,4772,6952,4753,6942,4753,6942,4772xe" filled="true" fillcolor="#000000" stroked="false">
                <v:path arrowok="t"/>
                <v:fill type="solid"/>
              </v:shape>
            </v:group>
            <v:group style="position:absolute;left:6942;top:4772;width:10;height:20" coordorigin="6942,4772" coordsize="10,20">
              <v:shape style="position:absolute;left:6942;top:4772;width:10;height:20" coordorigin="6942,4772" coordsize="10,20" path="m6942,4791l6952,4791,6952,4772,6942,4772,6942,4791xe" filled="true" fillcolor="#000000" stroked="false">
                <v:path arrowok="t"/>
                <v:fill type="solid"/>
              </v:shape>
            </v:group>
            <v:group style="position:absolute;left:6942;top:4791;width:10;height:20" coordorigin="6942,4791" coordsize="10,20">
              <v:shape style="position:absolute;left:6942;top:4791;width:10;height:20" coordorigin="6942,4791" coordsize="10,20" path="m6942,4811l6952,4811,6952,4791,6942,4791,6942,4811xe" filled="true" fillcolor="#000000" stroked="false">
                <v:path arrowok="t"/>
                <v:fill type="solid"/>
              </v:shape>
            </v:group>
            <v:group style="position:absolute;left:6942;top:4811;width:10;height:20" coordorigin="6942,4811" coordsize="10,20">
              <v:shape style="position:absolute;left:6942;top:4811;width:10;height:20" coordorigin="6942,4811" coordsize="10,20" path="m6942,4830l6952,4830,6952,4811,6942,4811,6942,4830xe" filled="true" fillcolor="#000000" stroked="false">
                <v:path arrowok="t"/>
                <v:fill type="solid"/>
              </v:shape>
            </v:group>
            <v:group style="position:absolute;left:6942;top:4830;width:10;height:20" coordorigin="6942,4830" coordsize="10,20">
              <v:shape style="position:absolute;left:6942;top:4830;width:10;height:20" coordorigin="6942,4830" coordsize="10,20" path="m6942,4849l6952,4849,6952,4830,6942,4830,6942,4849xe" filled="true" fillcolor="#000000" stroked="false">
                <v:path arrowok="t"/>
                <v:fill type="solid"/>
              </v:shape>
            </v:group>
            <v:group style="position:absolute;left:6942;top:4849;width:10;height:20" coordorigin="6942,4849" coordsize="10,20">
              <v:shape style="position:absolute;left:6942;top:4849;width:10;height:20" coordorigin="6942,4849" coordsize="10,20" path="m6942,4868l6952,4868,6952,4849,6942,4849,6942,4868xe" filled="true" fillcolor="#000000" stroked="false">
                <v:path arrowok="t"/>
                <v:fill type="solid"/>
              </v:shape>
            </v:group>
            <v:group style="position:absolute;left:6942;top:4868;width:10;height:20" coordorigin="6942,4868" coordsize="10,20">
              <v:shape style="position:absolute;left:6942;top:4868;width:10;height:20" coordorigin="6942,4868" coordsize="10,20" path="m6942,4887l6952,4887,6952,4868,6942,4868,6942,4887xe" filled="true" fillcolor="#000000" stroked="false">
                <v:path arrowok="t"/>
                <v:fill type="solid"/>
              </v:shape>
            </v:group>
            <v:group style="position:absolute;left:6942;top:4887;width:10;height:20" coordorigin="6942,4887" coordsize="10,20">
              <v:shape style="position:absolute;left:6942;top:4887;width:10;height:20" coordorigin="6942,4887" coordsize="10,20" path="m6942,4907l6952,4907,6952,4887,6942,4887,6942,4907xe" filled="true" fillcolor="#000000" stroked="false">
                <v:path arrowok="t"/>
                <v:fill type="solid"/>
              </v:shape>
            </v:group>
            <v:group style="position:absolute;left:6942;top:4907;width:10;height:20" coordorigin="6942,4907" coordsize="10,20">
              <v:shape style="position:absolute;left:6942;top:4907;width:10;height:20" coordorigin="6942,4907" coordsize="10,20" path="m6942,4926l6952,4926,6952,4907,6942,4907,6942,4926xe" filled="true" fillcolor="#000000" stroked="false">
                <v:path arrowok="t"/>
                <v:fill type="solid"/>
              </v:shape>
            </v:group>
            <v:group style="position:absolute;left:6942;top:4933;width:10;height:2" coordorigin="6942,4933" coordsize="10,2">
              <v:shape style="position:absolute;left:6942;top:4933;width:10;height:2" coordorigin="6942,4933" coordsize="10,0" path="m6942,4933l6952,4933e" filled="false" stroked="true" strokeweight=".72003pt" strokecolor="#000000">
                <v:path arrowok="t"/>
              </v:shape>
            </v:group>
            <v:group style="position:absolute;left:8245;top:4580;width:10;height:20" coordorigin="8245,4580" coordsize="10,20">
              <v:shape style="position:absolute;left:8245;top:4580;width:10;height:20" coordorigin="8245,4580" coordsize="10,20" path="m8245,4599l8255,4599,8255,4580,8245,4580,8245,4599xe" filled="true" fillcolor="#000000" stroked="false">
                <v:path arrowok="t"/>
                <v:fill type="solid"/>
              </v:shape>
            </v:group>
            <v:group style="position:absolute;left:8245;top:4599;width:10;height:20" coordorigin="8245,4599" coordsize="10,20">
              <v:shape style="position:absolute;left:8245;top:4599;width:10;height:20" coordorigin="8245,4599" coordsize="10,20" path="m8245,4619l8255,4619,8255,4599,8245,4599,8245,4619xe" filled="true" fillcolor="#000000" stroked="false">
                <v:path arrowok="t"/>
                <v:fill type="solid"/>
              </v:shape>
            </v:group>
            <v:group style="position:absolute;left:8245;top:4619;width:10;height:20" coordorigin="8245,4619" coordsize="10,20">
              <v:shape style="position:absolute;left:8245;top:4619;width:10;height:20" coordorigin="8245,4619" coordsize="10,20" path="m8245,4638l8255,4638,8255,4619,8245,4619,8245,4638xe" filled="true" fillcolor="#000000" stroked="false">
                <v:path arrowok="t"/>
                <v:fill type="solid"/>
              </v:shape>
            </v:group>
            <v:group style="position:absolute;left:8245;top:4638;width:10;height:20" coordorigin="8245,4638" coordsize="10,20">
              <v:shape style="position:absolute;left:8245;top:4638;width:10;height:20" coordorigin="8245,4638" coordsize="10,20" path="m8245,4657l8255,4657,8255,4638,8245,4638,8245,4657xe" filled="true" fillcolor="#000000" stroked="false">
                <v:path arrowok="t"/>
                <v:fill type="solid"/>
              </v:shape>
            </v:group>
            <v:group style="position:absolute;left:8245;top:4657;width:10;height:20" coordorigin="8245,4657" coordsize="10,20">
              <v:shape style="position:absolute;left:8245;top:4657;width:10;height:20" coordorigin="8245,4657" coordsize="10,20" path="m8245,4676l8255,4676,8255,4657,8245,4657,8245,4676xe" filled="true" fillcolor="#000000" stroked="false">
                <v:path arrowok="t"/>
                <v:fill type="solid"/>
              </v:shape>
            </v:group>
            <v:group style="position:absolute;left:8245;top:4676;width:10;height:20" coordorigin="8245,4676" coordsize="10,20">
              <v:shape style="position:absolute;left:8245;top:4676;width:10;height:20" coordorigin="8245,4676" coordsize="10,20" path="m8245,4695l8255,4695,8255,4676,8245,4676,8245,4695xe" filled="true" fillcolor="#000000" stroked="false">
                <v:path arrowok="t"/>
                <v:fill type="solid"/>
              </v:shape>
            </v:group>
            <v:group style="position:absolute;left:8245;top:4695;width:10;height:20" coordorigin="8245,4695" coordsize="10,20">
              <v:shape style="position:absolute;left:8245;top:4695;width:10;height:20" coordorigin="8245,4695" coordsize="10,20" path="m8245,4715l8255,4715,8255,4695,8245,4695,8245,4715xe" filled="true" fillcolor="#000000" stroked="false">
                <v:path arrowok="t"/>
                <v:fill type="solid"/>
              </v:shape>
            </v:group>
            <v:group style="position:absolute;left:8245;top:4715;width:10;height:20" coordorigin="8245,4715" coordsize="10,20">
              <v:shape style="position:absolute;left:8245;top:4715;width:10;height:20" coordorigin="8245,4715" coordsize="10,20" path="m8245,4734l8255,4734,8255,4715,8245,4715,8245,4734xe" filled="true" fillcolor="#000000" stroked="false">
                <v:path arrowok="t"/>
                <v:fill type="solid"/>
              </v:shape>
            </v:group>
            <v:group style="position:absolute;left:8245;top:4734;width:10;height:20" coordorigin="8245,4734" coordsize="10,20">
              <v:shape style="position:absolute;left:8245;top:4734;width:10;height:20" coordorigin="8245,4734" coordsize="10,20" path="m8245,4753l8255,4753,8255,4734,8245,4734,8245,4753xe" filled="true" fillcolor="#000000" stroked="false">
                <v:path arrowok="t"/>
                <v:fill type="solid"/>
              </v:shape>
            </v:group>
            <v:group style="position:absolute;left:8245;top:4753;width:10;height:20" coordorigin="8245,4753" coordsize="10,20">
              <v:shape style="position:absolute;left:8245;top:4753;width:10;height:20" coordorigin="8245,4753" coordsize="10,20" path="m8245,4772l8255,4772,8255,4753,8245,4753,8245,4772xe" filled="true" fillcolor="#000000" stroked="false">
                <v:path arrowok="t"/>
                <v:fill type="solid"/>
              </v:shape>
            </v:group>
            <v:group style="position:absolute;left:8245;top:4772;width:10;height:20" coordorigin="8245,4772" coordsize="10,20">
              <v:shape style="position:absolute;left:8245;top:4772;width:10;height:20" coordorigin="8245,4772" coordsize="10,20" path="m8245,4791l8255,4791,8255,4772,8245,4772,8245,4791xe" filled="true" fillcolor="#000000" stroked="false">
                <v:path arrowok="t"/>
                <v:fill type="solid"/>
              </v:shape>
            </v:group>
            <v:group style="position:absolute;left:8245;top:4791;width:10;height:20" coordorigin="8245,4791" coordsize="10,20">
              <v:shape style="position:absolute;left:8245;top:4791;width:10;height:20" coordorigin="8245,4791" coordsize="10,20" path="m8245,4811l8255,4811,8255,4791,8245,4791,8245,4811xe" filled="true" fillcolor="#000000" stroked="false">
                <v:path arrowok="t"/>
                <v:fill type="solid"/>
              </v:shape>
            </v:group>
            <v:group style="position:absolute;left:8245;top:4811;width:10;height:20" coordorigin="8245,4811" coordsize="10,20">
              <v:shape style="position:absolute;left:8245;top:4811;width:10;height:20" coordorigin="8245,4811" coordsize="10,20" path="m8245,4830l8255,4830,8255,4811,8245,4811,8245,4830xe" filled="true" fillcolor="#000000" stroked="false">
                <v:path arrowok="t"/>
                <v:fill type="solid"/>
              </v:shape>
            </v:group>
            <v:group style="position:absolute;left:8245;top:4830;width:10;height:20" coordorigin="8245,4830" coordsize="10,20">
              <v:shape style="position:absolute;left:8245;top:4830;width:10;height:20" coordorigin="8245,4830" coordsize="10,20" path="m8245,4849l8255,4849,8255,4830,8245,4830,8245,4849xe" filled="true" fillcolor="#000000" stroked="false">
                <v:path arrowok="t"/>
                <v:fill type="solid"/>
              </v:shape>
            </v:group>
            <v:group style="position:absolute;left:8245;top:4849;width:10;height:20" coordorigin="8245,4849" coordsize="10,20">
              <v:shape style="position:absolute;left:8245;top:4849;width:10;height:20" coordorigin="8245,4849" coordsize="10,20" path="m8245,4868l8255,4868,8255,4849,8245,4849,8245,4868xe" filled="true" fillcolor="#000000" stroked="false">
                <v:path arrowok="t"/>
                <v:fill type="solid"/>
              </v:shape>
            </v:group>
            <v:group style="position:absolute;left:8245;top:4868;width:10;height:20" coordorigin="8245,4868" coordsize="10,20">
              <v:shape style="position:absolute;left:8245;top:4868;width:10;height:20" coordorigin="8245,4868" coordsize="10,20" path="m8245,4887l8255,4887,8255,4868,8245,4868,8245,4887xe" filled="true" fillcolor="#000000" stroked="false">
                <v:path arrowok="t"/>
                <v:fill type="solid"/>
              </v:shape>
            </v:group>
            <v:group style="position:absolute;left:8245;top:4887;width:10;height:20" coordorigin="8245,4887" coordsize="10,20">
              <v:shape style="position:absolute;left:8245;top:4887;width:10;height:20" coordorigin="8245,4887" coordsize="10,20" path="m8245,4907l8255,4907,8255,4887,8245,4887,8245,4907xe" filled="true" fillcolor="#000000" stroked="false">
                <v:path arrowok="t"/>
                <v:fill type="solid"/>
              </v:shape>
            </v:group>
            <v:group style="position:absolute;left:8245;top:4907;width:10;height:20" coordorigin="8245,4907" coordsize="10,20">
              <v:shape style="position:absolute;left:8245;top:4907;width:10;height:20" coordorigin="8245,4907" coordsize="10,20" path="m8245,4926l8255,4926,8255,4907,8245,4907,8245,4926xe" filled="true" fillcolor="#000000" stroked="false">
                <v:path arrowok="t"/>
                <v:fill type="solid"/>
              </v:shape>
            </v:group>
            <v:group style="position:absolute;left:8245;top:4933;width:10;height:2" coordorigin="8245,4933" coordsize="10,2">
              <v:shape style="position:absolute;left:8245;top:4933;width:10;height:2" coordorigin="8245,4933" coordsize="10,0" path="m8245,4933l8255,4933e" filled="false" stroked="true" strokeweight=".72003pt" strokecolor="#000000">
                <v:path arrowok="t"/>
              </v:shape>
            </v:group>
            <v:group style="position:absolute;left:9273;top:4580;width:10;height:20" coordorigin="9273,4580" coordsize="10,20">
              <v:shape style="position:absolute;left:9273;top:4580;width:10;height:20" coordorigin="9273,4580" coordsize="10,20" path="m9273,4599l9283,4599,9283,4580,9273,4580,9273,4599xe" filled="true" fillcolor="#000000" stroked="false">
                <v:path arrowok="t"/>
                <v:fill type="solid"/>
              </v:shape>
            </v:group>
            <v:group style="position:absolute;left:9273;top:4599;width:10;height:20" coordorigin="9273,4599" coordsize="10,20">
              <v:shape style="position:absolute;left:9273;top:4599;width:10;height:20" coordorigin="9273,4599" coordsize="10,20" path="m9273,4619l9283,4619,9283,4599,9273,4599,9273,4619xe" filled="true" fillcolor="#000000" stroked="false">
                <v:path arrowok="t"/>
                <v:fill type="solid"/>
              </v:shape>
            </v:group>
            <v:group style="position:absolute;left:9273;top:4619;width:10;height:20" coordorigin="9273,4619" coordsize="10,20">
              <v:shape style="position:absolute;left:9273;top:4619;width:10;height:20" coordorigin="9273,4619" coordsize="10,20" path="m9273,4638l9283,4638,9283,4619,9273,4619,9273,4638xe" filled="true" fillcolor="#000000" stroked="false">
                <v:path arrowok="t"/>
                <v:fill type="solid"/>
              </v:shape>
            </v:group>
            <v:group style="position:absolute;left:9273;top:4638;width:10;height:20" coordorigin="9273,4638" coordsize="10,20">
              <v:shape style="position:absolute;left:9273;top:4638;width:10;height:20" coordorigin="9273,4638" coordsize="10,20" path="m9273,4657l9283,4657,9283,4638,9273,4638,9273,4657xe" filled="true" fillcolor="#000000" stroked="false">
                <v:path arrowok="t"/>
                <v:fill type="solid"/>
              </v:shape>
            </v:group>
            <v:group style="position:absolute;left:9273;top:4657;width:10;height:20" coordorigin="9273,4657" coordsize="10,20">
              <v:shape style="position:absolute;left:9273;top:4657;width:10;height:20" coordorigin="9273,4657" coordsize="10,20" path="m9273,4676l9283,4676,9283,4657,9273,4657,9273,4676xe" filled="true" fillcolor="#000000" stroked="false">
                <v:path arrowok="t"/>
                <v:fill type="solid"/>
              </v:shape>
            </v:group>
            <v:group style="position:absolute;left:9273;top:4676;width:10;height:20" coordorigin="9273,4676" coordsize="10,20">
              <v:shape style="position:absolute;left:9273;top:4676;width:10;height:20" coordorigin="9273,4676" coordsize="10,20" path="m9273,4695l9283,4695,9283,4676,9273,4676,9273,4695xe" filled="true" fillcolor="#000000" stroked="false">
                <v:path arrowok="t"/>
                <v:fill type="solid"/>
              </v:shape>
            </v:group>
            <v:group style="position:absolute;left:9273;top:4695;width:10;height:20" coordorigin="9273,4695" coordsize="10,20">
              <v:shape style="position:absolute;left:9273;top:4695;width:10;height:20" coordorigin="9273,4695" coordsize="10,20" path="m9273,4715l9283,4715,9283,4695,9273,4695,9273,4715xe" filled="true" fillcolor="#000000" stroked="false">
                <v:path arrowok="t"/>
                <v:fill type="solid"/>
              </v:shape>
            </v:group>
            <v:group style="position:absolute;left:9273;top:4715;width:10;height:20" coordorigin="9273,4715" coordsize="10,20">
              <v:shape style="position:absolute;left:9273;top:4715;width:10;height:20" coordorigin="9273,4715" coordsize="10,20" path="m9273,4734l9283,4734,9283,4715,9273,4715,9273,4734xe" filled="true" fillcolor="#000000" stroked="false">
                <v:path arrowok="t"/>
                <v:fill type="solid"/>
              </v:shape>
            </v:group>
            <v:group style="position:absolute;left:9273;top:4734;width:10;height:20" coordorigin="9273,4734" coordsize="10,20">
              <v:shape style="position:absolute;left:9273;top:4734;width:10;height:20" coordorigin="9273,4734" coordsize="10,20" path="m9273,4753l9283,4753,9283,4734,9273,4734,9273,4753xe" filled="true" fillcolor="#000000" stroked="false">
                <v:path arrowok="t"/>
                <v:fill type="solid"/>
              </v:shape>
            </v:group>
            <v:group style="position:absolute;left:9273;top:4753;width:10;height:20" coordorigin="9273,4753" coordsize="10,20">
              <v:shape style="position:absolute;left:9273;top:4753;width:10;height:20" coordorigin="9273,4753" coordsize="10,20" path="m9273,4772l9283,4772,9283,4753,9273,4753,9273,4772xe" filled="true" fillcolor="#000000" stroked="false">
                <v:path arrowok="t"/>
                <v:fill type="solid"/>
              </v:shape>
            </v:group>
            <v:group style="position:absolute;left:9273;top:4772;width:10;height:20" coordorigin="9273,4772" coordsize="10,20">
              <v:shape style="position:absolute;left:9273;top:4772;width:10;height:20" coordorigin="9273,4772" coordsize="10,20" path="m9273,4791l9283,4791,9283,4772,9273,4772,9273,4791xe" filled="true" fillcolor="#000000" stroked="false">
                <v:path arrowok="t"/>
                <v:fill type="solid"/>
              </v:shape>
            </v:group>
            <v:group style="position:absolute;left:9273;top:4791;width:10;height:20" coordorigin="9273,4791" coordsize="10,20">
              <v:shape style="position:absolute;left:9273;top:4791;width:10;height:20" coordorigin="9273,4791" coordsize="10,20" path="m9273,4811l9283,4811,9283,4791,9273,4791,9273,4811xe" filled="true" fillcolor="#000000" stroked="false">
                <v:path arrowok="t"/>
                <v:fill type="solid"/>
              </v:shape>
            </v:group>
            <v:group style="position:absolute;left:9273;top:4811;width:10;height:20" coordorigin="9273,4811" coordsize="10,20">
              <v:shape style="position:absolute;left:9273;top:4811;width:10;height:20" coordorigin="9273,4811" coordsize="10,20" path="m9273,4830l9283,4830,9283,4811,9273,4811,9273,4830xe" filled="true" fillcolor="#000000" stroked="false">
                <v:path arrowok="t"/>
                <v:fill type="solid"/>
              </v:shape>
            </v:group>
            <v:group style="position:absolute;left:9273;top:4830;width:10;height:20" coordorigin="9273,4830" coordsize="10,20">
              <v:shape style="position:absolute;left:9273;top:4830;width:10;height:20" coordorigin="9273,4830" coordsize="10,20" path="m9273,4849l9283,4849,9283,4830,9273,4830,9273,4849xe" filled="true" fillcolor="#000000" stroked="false">
                <v:path arrowok="t"/>
                <v:fill type="solid"/>
              </v:shape>
            </v:group>
            <v:group style="position:absolute;left:9273;top:4849;width:10;height:20" coordorigin="9273,4849" coordsize="10,20">
              <v:shape style="position:absolute;left:9273;top:4849;width:10;height:20" coordorigin="9273,4849" coordsize="10,20" path="m9273,4868l9283,4868,9283,4849,9273,4849,9273,4868xe" filled="true" fillcolor="#000000" stroked="false">
                <v:path arrowok="t"/>
                <v:fill type="solid"/>
              </v:shape>
            </v:group>
            <v:group style="position:absolute;left:9273;top:4868;width:10;height:20" coordorigin="9273,4868" coordsize="10,20">
              <v:shape style="position:absolute;left:9273;top:4868;width:10;height:20" coordorigin="9273,4868" coordsize="10,20" path="m9273,4887l9283,4887,9283,4868,9273,4868,9273,4887xe" filled="true" fillcolor="#000000" stroked="false">
                <v:path arrowok="t"/>
                <v:fill type="solid"/>
              </v:shape>
            </v:group>
            <v:group style="position:absolute;left:9273;top:4887;width:10;height:20" coordorigin="9273,4887" coordsize="10,20">
              <v:shape style="position:absolute;left:9273;top:4887;width:10;height:20" coordorigin="9273,4887" coordsize="10,20" path="m9273,4907l9283,4907,9283,4887,9273,4887,9273,4907xe" filled="true" fillcolor="#000000" stroked="false">
                <v:path arrowok="t"/>
                <v:fill type="solid"/>
              </v:shape>
            </v:group>
            <v:group style="position:absolute;left:9273;top:4907;width:10;height:20" coordorigin="9273,4907" coordsize="10,20">
              <v:shape style="position:absolute;left:9273;top:4907;width:10;height:20" coordorigin="9273,4907" coordsize="10,20" path="m9273,4926l9283,4926,9283,4907,9273,4907,9273,4926xe" filled="true" fillcolor="#000000" stroked="false">
                <v:path arrowok="t"/>
                <v:fill type="solid"/>
              </v:shape>
            </v:group>
            <v:group style="position:absolute;left:9273;top:4933;width:10;height:2" coordorigin="9273,4933" coordsize="10,2">
              <v:shape style="position:absolute;left:9273;top:4933;width:10;height:2" coordorigin="9273,4933" coordsize="10,0" path="m9273,4933l9283,4933e" filled="false" stroked="true" strokeweight=".72003pt" strokecolor="#000000">
                <v:path arrowok="t"/>
              </v:shape>
              <v:shape style="position:absolute;left:1690;top:4849;width:2758;height:101" type="#_x0000_t75" stroked="false">
                <v:imagedata r:id="rId117" o:title=""/>
              </v:shape>
              <v:shape style="position:absolute;left:4424;top:4940;width:1032;height:10" type="#_x0000_t75" stroked="false">
                <v:imagedata r:id="rId113" o:title=""/>
              </v:shape>
              <v:shape style="position:absolute;left:5451;top:4940;width:2794;height:10" type="#_x0000_t75" stroked="false">
                <v:imagedata r:id="rId114" o:title=""/>
              </v:shape>
              <v:shape style="position:absolute;left:8241;top:4940;width:2523;height:10" type="#_x0000_t75" stroked="false">
                <v:imagedata r:id="rId115" o:title=""/>
              </v:shape>
            </v:group>
            <v:group style="position:absolute;left:3034;top:4950;width:10;height:20" coordorigin="3034,4950" coordsize="10,20">
              <v:shape style="position:absolute;left:3034;top:4950;width:10;height:20" coordorigin="3034,4950" coordsize="10,20" path="m3034,4969l3044,4969,3044,4950,3034,4950,3034,4969xe" filled="true" fillcolor="#000000" stroked="false">
                <v:path arrowok="t"/>
                <v:fill type="solid"/>
              </v:shape>
            </v:group>
            <v:group style="position:absolute;left:3034;top:4969;width:10;height:20" coordorigin="3034,4969" coordsize="10,20">
              <v:shape style="position:absolute;left:3034;top:4969;width:10;height:20" coordorigin="3034,4969" coordsize="10,20" path="m3034,4988l3044,4988,3044,4969,3034,4969,3034,4988xe" filled="true" fillcolor="#000000" stroked="false">
                <v:path arrowok="t"/>
                <v:fill type="solid"/>
              </v:shape>
            </v:group>
            <v:group style="position:absolute;left:3034;top:4988;width:10;height:20" coordorigin="3034,4988" coordsize="10,20">
              <v:shape style="position:absolute;left:3034;top:4988;width:10;height:20" coordorigin="3034,4988" coordsize="10,20" path="m3034,5007l3044,5007,3044,4988,3034,4988,3034,5007xe" filled="true" fillcolor="#000000" stroked="false">
                <v:path arrowok="t"/>
                <v:fill type="solid"/>
              </v:shape>
            </v:group>
            <v:group style="position:absolute;left:3034;top:5007;width:10;height:20" coordorigin="3034,5007" coordsize="10,20">
              <v:shape style="position:absolute;left:3034;top:5007;width:10;height:20" coordorigin="3034,5007" coordsize="10,20" path="m3034,5027l3044,5027,3044,5007,3034,5007,3034,5027xe" filled="true" fillcolor="#000000" stroked="false">
                <v:path arrowok="t"/>
                <v:fill type="solid"/>
              </v:shape>
            </v:group>
            <v:group style="position:absolute;left:3034;top:5027;width:10;height:20" coordorigin="3034,5027" coordsize="10,20">
              <v:shape style="position:absolute;left:3034;top:5027;width:10;height:20" coordorigin="3034,5027" coordsize="10,20" path="m3034,5046l3044,5046,3044,5027,3034,5027,3034,5046xe" filled="true" fillcolor="#000000" stroked="false">
                <v:path arrowok="t"/>
                <v:fill type="solid"/>
              </v:shape>
            </v:group>
            <v:group style="position:absolute;left:3034;top:5046;width:10;height:20" coordorigin="3034,5046" coordsize="10,20">
              <v:shape style="position:absolute;left:3034;top:5046;width:10;height:20" coordorigin="3034,5046" coordsize="10,20" path="m3034,5065l3044,5065,3044,5046,3034,5046,3034,5065xe" filled="true" fillcolor="#000000" stroked="false">
                <v:path arrowok="t"/>
                <v:fill type="solid"/>
              </v:shape>
            </v:group>
            <v:group style="position:absolute;left:3034;top:5065;width:10;height:20" coordorigin="3034,5065" coordsize="10,20">
              <v:shape style="position:absolute;left:3034;top:5065;width:10;height:20" coordorigin="3034,5065" coordsize="10,20" path="m3034,5084l3044,5084,3044,5065,3034,5065,3034,5084xe" filled="true" fillcolor="#000000" stroked="false">
                <v:path arrowok="t"/>
                <v:fill type="solid"/>
              </v:shape>
            </v:group>
            <v:group style="position:absolute;left:3034;top:5084;width:10;height:20" coordorigin="3034,5084" coordsize="10,20">
              <v:shape style="position:absolute;left:3034;top:5084;width:10;height:20" coordorigin="3034,5084" coordsize="10,20" path="m3034,5103l3044,5103,3044,5084,3034,5084,3034,5103xe" filled="true" fillcolor="#000000" stroked="false">
                <v:path arrowok="t"/>
                <v:fill type="solid"/>
              </v:shape>
            </v:group>
            <v:group style="position:absolute;left:3034;top:5103;width:10;height:20" coordorigin="3034,5103" coordsize="10,20">
              <v:shape style="position:absolute;left:3034;top:5103;width:10;height:20" coordorigin="3034,5103" coordsize="10,20" path="m3034,5123l3044,5123,3044,5103,3034,5103,3034,5123xe" filled="true" fillcolor="#000000" stroked="false">
                <v:path arrowok="t"/>
                <v:fill type="solid"/>
              </v:shape>
            </v:group>
            <v:group style="position:absolute;left:3034;top:5123;width:10;height:20" coordorigin="3034,5123" coordsize="10,20">
              <v:shape style="position:absolute;left:3034;top:5123;width:10;height:20" coordorigin="3034,5123" coordsize="10,20" path="m3034,5142l3044,5142,3044,5123,3034,5123,3034,5142xe" filled="true" fillcolor="#000000" stroked="false">
                <v:path arrowok="t"/>
                <v:fill type="solid"/>
              </v:shape>
            </v:group>
            <v:group style="position:absolute;left:3034;top:5142;width:10;height:20" coordorigin="3034,5142" coordsize="10,20">
              <v:shape style="position:absolute;left:3034;top:5142;width:10;height:20" coordorigin="3034,5142" coordsize="10,20" path="m3034,5161l3044,5161,3044,5142,3034,5142,3034,5161xe" filled="true" fillcolor="#000000" stroked="false">
                <v:path arrowok="t"/>
                <v:fill type="solid"/>
              </v:shape>
            </v:group>
            <v:group style="position:absolute;left:3034;top:5161;width:10;height:20" coordorigin="3034,5161" coordsize="10,20">
              <v:shape style="position:absolute;left:3034;top:5161;width:10;height:20" coordorigin="3034,5161" coordsize="10,20" path="m3034,5180l3044,5180,3044,5161,3034,5161,3034,5180xe" filled="true" fillcolor="#000000" stroked="false">
                <v:path arrowok="t"/>
                <v:fill type="solid"/>
              </v:shape>
            </v:group>
            <v:group style="position:absolute;left:3034;top:5180;width:10;height:20" coordorigin="3034,5180" coordsize="10,20">
              <v:shape style="position:absolute;left:3034;top:5180;width:10;height:20" coordorigin="3034,5180" coordsize="10,20" path="m3034,5199l3044,5199,3044,5180,3034,5180,3034,5199xe" filled="true" fillcolor="#000000" stroked="false">
                <v:path arrowok="t"/>
                <v:fill type="solid"/>
              </v:shape>
            </v:group>
            <v:group style="position:absolute;left:3034;top:5199;width:10;height:20" coordorigin="3034,5199" coordsize="10,20">
              <v:shape style="position:absolute;left:3034;top:5199;width:10;height:20" coordorigin="3034,5199" coordsize="10,20" path="m3034,5219l3044,5219,3044,5199,3034,5199,3034,5219xe" filled="true" fillcolor="#000000" stroked="false">
                <v:path arrowok="t"/>
                <v:fill type="solid"/>
              </v:shape>
            </v:group>
            <v:group style="position:absolute;left:3034;top:5219;width:10;height:20" coordorigin="3034,5219" coordsize="10,20">
              <v:shape style="position:absolute;left:3034;top:5219;width:10;height:20" coordorigin="3034,5219" coordsize="10,20" path="m3034,5238l3044,5238,3044,5219,3034,5219,3034,5238xe" filled="true" fillcolor="#000000" stroked="false">
                <v:path arrowok="t"/>
                <v:fill type="solid"/>
              </v:shape>
            </v:group>
            <v:group style="position:absolute;left:3034;top:5238;width:10;height:20" coordorigin="3034,5238" coordsize="10,20">
              <v:shape style="position:absolute;left:3034;top:5238;width:10;height:20" coordorigin="3034,5238" coordsize="10,20" path="m3034,5257l3044,5257,3044,5238,3034,5238,3034,5257xe" filled="true" fillcolor="#000000" stroked="false">
                <v:path arrowok="t"/>
                <v:fill type="solid"/>
              </v:shape>
            </v:group>
            <v:group style="position:absolute;left:3034;top:5257;width:10;height:20" coordorigin="3034,5257" coordsize="10,20">
              <v:shape style="position:absolute;left:3034;top:5257;width:10;height:20" coordorigin="3034,5257" coordsize="10,20" path="m3034,5276l3044,5276,3044,5257,3034,5257,3034,5276xe" filled="true" fillcolor="#000000" stroked="false">
                <v:path arrowok="t"/>
                <v:fill type="solid"/>
              </v:shape>
            </v:group>
            <v:group style="position:absolute;left:3034;top:5276;width:10;height:20" coordorigin="3034,5276" coordsize="10,20">
              <v:shape style="position:absolute;left:3034;top:5276;width:10;height:20" coordorigin="3034,5276" coordsize="10,20" path="m3034,5295l3044,5295,3044,5276,3034,5276,3034,5295xe" filled="true" fillcolor="#000000" stroked="false">
                <v:path arrowok="t"/>
                <v:fill type="solid"/>
              </v:shape>
            </v:group>
            <v:group style="position:absolute;left:3034;top:5303;width:10;height:2" coordorigin="3034,5303" coordsize="10,2">
              <v:shape style="position:absolute;left:3034;top:5303;width:10;height:2" coordorigin="3034,5303" coordsize="10,0" path="m3034,5303l3044,5303e" filled="false" stroked="true" strokeweight=".72003pt" strokecolor="#000000">
                <v:path arrowok="t"/>
              </v:shape>
            </v:group>
            <v:group style="position:absolute;left:5456;top:4950;width:10;height:20" coordorigin="5456,4950" coordsize="10,20">
              <v:shape style="position:absolute;left:5456;top:4950;width:10;height:20" coordorigin="5456,4950" coordsize="10,20" path="m5456,4969l5466,4969,5466,4950,5456,4950,5456,4969xe" filled="true" fillcolor="#000000" stroked="false">
                <v:path arrowok="t"/>
                <v:fill type="solid"/>
              </v:shape>
            </v:group>
            <v:group style="position:absolute;left:5456;top:4969;width:10;height:20" coordorigin="5456,4969" coordsize="10,20">
              <v:shape style="position:absolute;left:5456;top:4969;width:10;height:20" coordorigin="5456,4969" coordsize="10,20" path="m5456,4988l5466,4988,5466,4969,5456,4969,5456,4988xe" filled="true" fillcolor="#000000" stroked="false">
                <v:path arrowok="t"/>
                <v:fill type="solid"/>
              </v:shape>
            </v:group>
            <v:group style="position:absolute;left:5456;top:4988;width:10;height:20" coordorigin="5456,4988" coordsize="10,20">
              <v:shape style="position:absolute;left:5456;top:4988;width:10;height:20" coordorigin="5456,4988" coordsize="10,20" path="m5456,5007l5466,5007,5466,4988,5456,4988,5456,5007xe" filled="true" fillcolor="#000000" stroked="false">
                <v:path arrowok="t"/>
                <v:fill type="solid"/>
              </v:shape>
            </v:group>
            <v:group style="position:absolute;left:5456;top:5007;width:10;height:20" coordorigin="5456,5007" coordsize="10,20">
              <v:shape style="position:absolute;left:5456;top:5007;width:10;height:20" coordorigin="5456,5007" coordsize="10,20" path="m5456,5027l5466,5027,5466,5007,5456,5007,5456,5027xe" filled="true" fillcolor="#000000" stroked="false">
                <v:path arrowok="t"/>
                <v:fill type="solid"/>
              </v:shape>
            </v:group>
            <v:group style="position:absolute;left:5456;top:5027;width:10;height:20" coordorigin="5456,5027" coordsize="10,20">
              <v:shape style="position:absolute;left:5456;top:5027;width:10;height:20" coordorigin="5456,5027" coordsize="10,20" path="m5456,5046l5466,5046,5466,5027,5456,5027,5456,5046xe" filled="true" fillcolor="#000000" stroked="false">
                <v:path arrowok="t"/>
                <v:fill type="solid"/>
              </v:shape>
            </v:group>
            <v:group style="position:absolute;left:5456;top:5046;width:10;height:20" coordorigin="5456,5046" coordsize="10,20">
              <v:shape style="position:absolute;left:5456;top:5046;width:10;height:20" coordorigin="5456,5046" coordsize="10,20" path="m5456,5065l5466,5065,5466,5046,5456,5046,5456,5065xe" filled="true" fillcolor="#000000" stroked="false">
                <v:path arrowok="t"/>
                <v:fill type="solid"/>
              </v:shape>
            </v:group>
            <v:group style="position:absolute;left:5456;top:5065;width:10;height:20" coordorigin="5456,5065" coordsize="10,20">
              <v:shape style="position:absolute;left:5456;top:5065;width:10;height:20" coordorigin="5456,5065" coordsize="10,20" path="m5456,5084l5466,5084,5466,5065,5456,5065,5456,5084xe" filled="true" fillcolor="#000000" stroked="false">
                <v:path arrowok="t"/>
                <v:fill type="solid"/>
              </v:shape>
            </v:group>
            <v:group style="position:absolute;left:5456;top:5084;width:10;height:20" coordorigin="5456,5084" coordsize="10,20">
              <v:shape style="position:absolute;left:5456;top:5084;width:10;height:20" coordorigin="5456,5084" coordsize="10,20" path="m5456,5103l5466,5103,5466,5084,5456,5084,5456,5103xe" filled="true" fillcolor="#000000" stroked="false">
                <v:path arrowok="t"/>
                <v:fill type="solid"/>
              </v:shape>
            </v:group>
            <v:group style="position:absolute;left:5456;top:5103;width:10;height:20" coordorigin="5456,5103" coordsize="10,20">
              <v:shape style="position:absolute;left:5456;top:5103;width:10;height:20" coordorigin="5456,5103" coordsize="10,20" path="m5456,5123l5466,5123,5466,5103,5456,5103,5456,5123xe" filled="true" fillcolor="#000000" stroked="false">
                <v:path arrowok="t"/>
                <v:fill type="solid"/>
              </v:shape>
            </v:group>
            <v:group style="position:absolute;left:5456;top:5123;width:10;height:20" coordorigin="5456,5123" coordsize="10,20">
              <v:shape style="position:absolute;left:5456;top:5123;width:10;height:20" coordorigin="5456,5123" coordsize="10,20" path="m5456,5142l5466,5142,5466,5123,5456,5123,5456,5142xe" filled="true" fillcolor="#000000" stroked="false">
                <v:path arrowok="t"/>
                <v:fill type="solid"/>
              </v:shape>
            </v:group>
            <v:group style="position:absolute;left:5456;top:5142;width:10;height:20" coordorigin="5456,5142" coordsize="10,20">
              <v:shape style="position:absolute;left:5456;top:5142;width:10;height:20" coordorigin="5456,5142" coordsize="10,20" path="m5456,5161l5466,5161,5466,5142,5456,5142,5456,5161xe" filled="true" fillcolor="#000000" stroked="false">
                <v:path arrowok="t"/>
                <v:fill type="solid"/>
              </v:shape>
            </v:group>
            <v:group style="position:absolute;left:5456;top:5161;width:10;height:20" coordorigin="5456,5161" coordsize="10,20">
              <v:shape style="position:absolute;left:5456;top:5161;width:10;height:20" coordorigin="5456,5161" coordsize="10,20" path="m5456,5180l5466,5180,5466,5161,5456,5161,5456,5180xe" filled="true" fillcolor="#000000" stroked="false">
                <v:path arrowok="t"/>
                <v:fill type="solid"/>
              </v:shape>
            </v:group>
            <v:group style="position:absolute;left:5456;top:5180;width:10;height:20" coordorigin="5456,5180" coordsize="10,20">
              <v:shape style="position:absolute;left:5456;top:5180;width:10;height:20" coordorigin="5456,5180" coordsize="10,20" path="m5456,5199l5466,5199,5466,5180,5456,5180,5456,5199xe" filled="true" fillcolor="#000000" stroked="false">
                <v:path arrowok="t"/>
                <v:fill type="solid"/>
              </v:shape>
            </v:group>
            <v:group style="position:absolute;left:5456;top:5199;width:10;height:20" coordorigin="5456,5199" coordsize="10,20">
              <v:shape style="position:absolute;left:5456;top:5199;width:10;height:20" coordorigin="5456,5199" coordsize="10,20" path="m5456,5219l5466,5219,5466,5199,5456,5199,5456,5219xe" filled="true" fillcolor="#000000" stroked="false">
                <v:path arrowok="t"/>
                <v:fill type="solid"/>
              </v:shape>
            </v:group>
            <v:group style="position:absolute;left:5456;top:5219;width:10;height:20" coordorigin="5456,5219" coordsize="10,20">
              <v:shape style="position:absolute;left:5456;top:5219;width:10;height:20" coordorigin="5456,5219" coordsize="10,20" path="m5456,5238l5466,5238,5466,5219,5456,5219,5456,5238xe" filled="true" fillcolor="#000000" stroked="false">
                <v:path arrowok="t"/>
                <v:fill type="solid"/>
              </v:shape>
            </v:group>
            <v:group style="position:absolute;left:5456;top:5238;width:10;height:20" coordorigin="5456,5238" coordsize="10,20">
              <v:shape style="position:absolute;left:5456;top:5238;width:10;height:20" coordorigin="5456,5238" coordsize="10,20" path="m5456,5257l5466,5257,5466,5238,5456,5238,5456,5257xe" filled="true" fillcolor="#000000" stroked="false">
                <v:path arrowok="t"/>
                <v:fill type="solid"/>
              </v:shape>
            </v:group>
            <v:group style="position:absolute;left:5456;top:5257;width:10;height:20" coordorigin="5456,5257" coordsize="10,20">
              <v:shape style="position:absolute;left:5456;top:5257;width:10;height:20" coordorigin="5456,5257" coordsize="10,20" path="m5456,5276l5466,5276,5466,5257,5456,5257,5456,5276xe" filled="true" fillcolor="#000000" stroked="false">
                <v:path arrowok="t"/>
                <v:fill type="solid"/>
              </v:shape>
            </v:group>
            <v:group style="position:absolute;left:5456;top:5276;width:10;height:20" coordorigin="5456,5276" coordsize="10,20">
              <v:shape style="position:absolute;left:5456;top:5276;width:10;height:20" coordorigin="5456,5276" coordsize="10,20" path="m5456,5295l5466,5295,5466,5276,5456,5276,5456,5295xe" filled="true" fillcolor="#000000" stroked="false">
                <v:path arrowok="t"/>
                <v:fill type="solid"/>
              </v:shape>
            </v:group>
            <v:group style="position:absolute;left:5456;top:5303;width:10;height:2" coordorigin="5456,5303" coordsize="10,2">
              <v:shape style="position:absolute;left:5456;top:5303;width:10;height:2" coordorigin="5456,5303" coordsize="10,0" path="m5456,5303l5466,5303e" filled="false" stroked="true" strokeweight=".72003pt" strokecolor="#000000">
                <v:path arrowok="t"/>
              </v:shape>
            </v:group>
            <v:group style="position:absolute;left:6942;top:4950;width:10;height:20" coordorigin="6942,4950" coordsize="10,20">
              <v:shape style="position:absolute;left:6942;top:4950;width:10;height:20" coordorigin="6942,4950" coordsize="10,20" path="m6942,4969l6952,4969,6952,4950,6942,4950,6942,4969xe" filled="true" fillcolor="#000000" stroked="false">
                <v:path arrowok="t"/>
                <v:fill type="solid"/>
              </v:shape>
            </v:group>
            <v:group style="position:absolute;left:6942;top:4969;width:10;height:20" coordorigin="6942,4969" coordsize="10,20">
              <v:shape style="position:absolute;left:6942;top:4969;width:10;height:20" coordorigin="6942,4969" coordsize="10,20" path="m6942,4988l6952,4988,6952,4969,6942,4969,6942,4988xe" filled="true" fillcolor="#000000" stroked="false">
                <v:path arrowok="t"/>
                <v:fill type="solid"/>
              </v:shape>
            </v:group>
            <v:group style="position:absolute;left:6942;top:4988;width:10;height:20" coordorigin="6942,4988" coordsize="10,20">
              <v:shape style="position:absolute;left:6942;top:4988;width:10;height:20" coordorigin="6942,4988" coordsize="10,20" path="m6942,5007l6952,5007,6952,4988,6942,4988,6942,5007xe" filled="true" fillcolor="#000000" stroked="false">
                <v:path arrowok="t"/>
                <v:fill type="solid"/>
              </v:shape>
            </v:group>
            <v:group style="position:absolute;left:6942;top:5007;width:10;height:20" coordorigin="6942,5007" coordsize="10,20">
              <v:shape style="position:absolute;left:6942;top:5007;width:10;height:20" coordorigin="6942,5007" coordsize="10,20" path="m6942,5027l6952,5027,6952,5007,6942,5007,6942,5027xe" filled="true" fillcolor="#000000" stroked="false">
                <v:path arrowok="t"/>
                <v:fill type="solid"/>
              </v:shape>
            </v:group>
            <v:group style="position:absolute;left:6942;top:5027;width:10;height:20" coordorigin="6942,5027" coordsize="10,20">
              <v:shape style="position:absolute;left:6942;top:5027;width:10;height:20" coordorigin="6942,5027" coordsize="10,20" path="m6942,5046l6952,5046,6952,5027,6942,5027,6942,5046xe" filled="true" fillcolor="#000000" stroked="false">
                <v:path arrowok="t"/>
                <v:fill type="solid"/>
              </v:shape>
            </v:group>
            <v:group style="position:absolute;left:6942;top:5046;width:10;height:20" coordorigin="6942,5046" coordsize="10,20">
              <v:shape style="position:absolute;left:6942;top:5046;width:10;height:20" coordorigin="6942,5046" coordsize="10,20" path="m6942,5065l6952,5065,6952,5046,6942,5046,6942,5065xe" filled="true" fillcolor="#000000" stroked="false">
                <v:path arrowok="t"/>
                <v:fill type="solid"/>
              </v:shape>
            </v:group>
            <v:group style="position:absolute;left:6942;top:5065;width:10;height:20" coordorigin="6942,5065" coordsize="10,20">
              <v:shape style="position:absolute;left:6942;top:5065;width:10;height:20" coordorigin="6942,5065" coordsize="10,20" path="m6942,5084l6952,5084,6952,5065,6942,5065,6942,5084xe" filled="true" fillcolor="#000000" stroked="false">
                <v:path arrowok="t"/>
                <v:fill type="solid"/>
              </v:shape>
            </v:group>
            <v:group style="position:absolute;left:6942;top:5084;width:10;height:20" coordorigin="6942,5084" coordsize="10,20">
              <v:shape style="position:absolute;left:6942;top:5084;width:10;height:20" coordorigin="6942,5084" coordsize="10,20" path="m6942,5103l6952,5103,6952,5084,6942,5084,6942,5103xe" filled="true" fillcolor="#000000" stroked="false">
                <v:path arrowok="t"/>
                <v:fill type="solid"/>
              </v:shape>
            </v:group>
            <v:group style="position:absolute;left:6942;top:5103;width:10;height:20" coordorigin="6942,5103" coordsize="10,20">
              <v:shape style="position:absolute;left:6942;top:5103;width:10;height:20" coordorigin="6942,5103" coordsize="10,20" path="m6942,5123l6952,5123,6952,5103,6942,5103,6942,5123xe" filled="true" fillcolor="#000000" stroked="false">
                <v:path arrowok="t"/>
                <v:fill type="solid"/>
              </v:shape>
            </v:group>
            <v:group style="position:absolute;left:6942;top:5123;width:10;height:20" coordorigin="6942,5123" coordsize="10,20">
              <v:shape style="position:absolute;left:6942;top:5123;width:10;height:20" coordorigin="6942,5123" coordsize="10,20" path="m6942,5142l6952,5142,6952,5123,6942,5123,6942,5142xe" filled="true" fillcolor="#000000" stroked="false">
                <v:path arrowok="t"/>
                <v:fill type="solid"/>
              </v:shape>
            </v:group>
            <v:group style="position:absolute;left:6942;top:5142;width:10;height:20" coordorigin="6942,5142" coordsize="10,20">
              <v:shape style="position:absolute;left:6942;top:5142;width:10;height:20" coordorigin="6942,5142" coordsize="10,20" path="m6942,5161l6952,5161,6952,5142,6942,5142,6942,5161xe" filled="true" fillcolor="#000000" stroked="false">
                <v:path arrowok="t"/>
                <v:fill type="solid"/>
              </v:shape>
            </v:group>
            <v:group style="position:absolute;left:6942;top:5161;width:10;height:20" coordorigin="6942,5161" coordsize="10,20">
              <v:shape style="position:absolute;left:6942;top:5161;width:10;height:20" coordorigin="6942,5161" coordsize="10,20" path="m6942,5180l6952,5180,6952,5161,6942,5161,6942,5180xe" filled="true" fillcolor="#000000" stroked="false">
                <v:path arrowok="t"/>
                <v:fill type="solid"/>
              </v:shape>
            </v:group>
            <v:group style="position:absolute;left:6942;top:5180;width:10;height:20" coordorigin="6942,5180" coordsize="10,20">
              <v:shape style="position:absolute;left:6942;top:5180;width:10;height:20" coordorigin="6942,5180" coordsize="10,20" path="m6942,5199l6952,5199,6952,5180,6942,5180,6942,5199xe" filled="true" fillcolor="#000000" stroked="false">
                <v:path arrowok="t"/>
                <v:fill type="solid"/>
              </v:shape>
            </v:group>
            <v:group style="position:absolute;left:6942;top:5199;width:10;height:20" coordorigin="6942,5199" coordsize="10,20">
              <v:shape style="position:absolute;left:6942;top:5199;width:10;height:20" coordorigin="6942,5199" coordsize="10,20" path="m6942,5219l6952,5219,6952,5199,6942,5199,6942,5219xe" filled="true" fillcolor="#000000" stroked="false">
                <v:path arrowok="t"/>
                <v:fill type="solid"/>
              </v:shape>
            </v:group>
            <v:group style="position:absolute;left:6942;top:5219;width:10;height:20" coordorigin="6942,5219" coordsize="10,20">
              <v:shape style="position:absolute;left:6942;top:5219;width:10;height:20" coordorigin="6942,5219" coordsize="10,20" path="m6942,5238l6952,5238,6952,5219,6942,5219,6942,5238xe" filled="true" fillcolor="#000000" stroked="false">
                <v:path arrowok="t"/>
                <v:fill type="solid"/>
              </v:shape>
            </v:group>
            <v:group style="position:absolute;left:6942;top:5238;width:10;height:20" coordorigin="6942,5238" coordsize="10,20">
              <v:shape style="position:absolute;left:6942;top:5238;width:10;height:20" coordorigin="6942,5238" coordsize="10,20" path="m6942,5257l6952,5257,6952,5238,6942,5238,6942,5257xe" filled="true" fillcolor="#000000" stroked="false">
                <v:path arrowok="t"/>
                <v:fill type="solid"/>
              </v:shape>
            </v:group>
            <v:group style="position:absolute;left:6942;top:5257;width:10;height:20" coordorigin="6942,5257" coordsize="10,20">
              <v:shape style="position:absolute;left:6942;top:5257;width:10;height:20" coordorigin="6942,5257" coordsize="10,20" path="m6942,5276l6952,5276,6952,5257,6942,5257,6942,5276xe" filled="true" fillcolor="#000000" stroked="false">
                <v:path arrowok="t"/>
                <v:fill type="solid"/>
              </v:shape>
            </v:group>
            <v:group style="position:absolute;left:6942;top:5276;width:10;height:20" coordorigin="6942,5276" coordsize="10,20">
              <v:shape style="position:absolute;left:6942;top:5276;width:10;height:20" coordorigin="6942,5276" coordsize="10,20" path="m6942,5295l6952,5295,6952,5276,6942,5276,6942,5295xe" filled="true" fillcolor="#000000" stroked="false">
                <v:path arrowok="t"/>
                <v:fill type="solid"/>
              </v:shape>
            </v:group>
            <v:group style="position:absolute;left:6942;top:5303;width:10;height:2" coordorigin="6942,5303" coordsize="10,2">
              <v:shape style="position:absolute;left:6942;top:5303;width:10;height:2" coordorigin="6942,5303" coordsize="10,0" path="m6942,5303l6952,5303e" filled="false" stroked="true" strokeweight=".72003pt" strokecolor="#000000">
                <v:path arrowok="t"/>
              </v:shape>
            </v:group>
            <v:group style="position:absolute;left:8245;top:4950;width:10;height:20" coordorigin="8245,4950" coordsize="10,20">
              <v:shape style="position:absolute;left:8245;top:4950;width:10;height:20" coordorigin="8245,4950" coordsize="10,20" path="m8245,4969l8255,4969,8255,4950,8245,4950,8245,4969xe" filled="true" fillcolor="#000000" stroked="false">
                <v:path arrowok="t"/>
                <v:fill type="solid"/>
              </v:shape>
            </v:group>
            <v:group style="position:absolute;left:8245;top:4969;width:10;height:20" coordorigin="8245,4969" coordsize="10,20">
              <v:shape style="position:absolute;left:8245;top:4969;width:10;height:20" coordorigin="8245,4969" coordsize="10,20" path="m8245,4988l8255,4988,8255,4969,8245,4969,8245,4988xe" filled="true" fillcolor="#000000" stroked="false">
                <v:path arrowok="t"/>
                <v:fill type="solid"/>
              </v:shape>
            </v:group>
            <v:group style="position:absolute;left:8245;top:4988;width:10;height:20" coordorigin="8245,4988" coordsize="10,20">
              <v:shape style="position:absolute;left:8245;top:4988;width:10;height:20" coordorigin="8245,4988" coordsize="10,20" path="m8245,5007l8255,5007,8255,4988,8245,4988,8245,5007xe" filled="true" fillcolor="#000000" stroked="false">
                <v:path arrowok="t"/>
                <v:fill type="solid"/>
              </v:shape>
            </v:group>
            <v:group style="position:absolute;left:8245;top:5007;width:10;height:20" coordorigin="8245,5007" coordsize="10,20">
              <v:shape style="position:absolute;left:8245;top:5007;width:10;height:20" coordorigin="8245,5007" coordsize="10,20" path="m8245,5027l8255,5027,8255,5007,8245,5007,8245,5027xe" filled="true" fillcolor="#000000" stroked="false">
                <v:path arrowok="t"/>
                <v:fill type="solid"/>
              </v:shape>
            </v:group>
            <v:group style="position:absolute;left:8245;top:5027;width:10;height:20" coordorigin="8245,5027" coordsize="10,20">
              <v:shape style="position:absolute;left:8245;top:5027;width:10;height:20" coordorigin="8245,5027" coordsize="10,20" path="m8245,5046l8255,5046,8255,5027,8245,5027,8245,5046xe" filled="true" fillcolor="#000000" stroked="false">
                <v:path arrowok="t"/>
                <v:fill type="solid"/>
              </v:shape>
            </v:group>
            <v:group style="position:absolute;left:8245;top:5046;width:10;height:20" coordorigin="8245,5046" coordsize="10,20">
              <v:shape style="position:absolute;left:8245;top:5046;width:10;height:20" coordorigin="8245,5046" coordsize="10,20" path="m8245,5065l8255,5065,8255,5046,8245,5046,8245,5065xe" filled="true" fillcolor="#000000" stroked="false">
                <v:path arrowok="t"/>
                <v:fill type="solid"/>
              </v:shape>
            </v:group>
            <v:group style="position:absolute;left:8245;top:5065;width:10;height:20" coordorigin="8245,5065" coordsize="10,20">
              <v:shape style="position:absolute;left:8245;top:5065;width:10;height:20" coordorigin="8245,5065" coordsize="10,20" path="m8245,5084l8255,5084,8255,5065,8245,5065,8245,5084xe" filled="true" fillcolor="#000000" stroked="false">
                <v:path arrowok="t"/>
                <v:fill type="solid"/>
              </v:shape>
            </v:group>
            <v:group style="position:absolute;left:8245;top:5084;width:10;height:20" coordorigin="8245,5084" coordsize="10,20">
              <v:shape style="position:absolute;left:8245;top:5084;width:10;height:20" coordorigin="8245,5084" coordsize="10,20" path="m8245,5103l8255,5103,8255,5084,8245,5084,8245,5103xe" filled="true" fillcolor="#000000" stroked="false">
                <v:path arrowok="t"/>
                <v:fill type="solid"/>
              </v:shape>
            </v:group>
            <v:group style="position:absolute;left:8245;top:5103;width:10;height:20" coordorigin="8245,5103" coordsize="10,20">
              <v:shape style="position:absolute;left:8245;top:5103;width:10;height:20" coordorigin="8245,5103" coordsize="10,20" path="m8245,5123l8255,5123,8255,5103,8245,5103,8245,5123xe" filled="true" fillcolor="#000000" stroked="false">
                <v:path arrowok="t"/>
                <v:fill type="solid"/>
              </v:shape>
            </v:group>
            <v:group style="position:absolute;left:8245;top:5123;width:10;height:20" coordorigin="8245,5123" coordsize="10,20">
              <v:shape style="position:absolute;left:8245;top:5123;width:10;height:20" coordorigin="8245,5123" coordsize="10,20" path="m8245,5142l8255,5142,8255,5123,8245,5123,8245,5142xe" filled="true" fillcolor="#000000" stroked="false">
                <v:path arrowok="t"/>
                <v:fill type="solid"/>
              </v:shape>
            </v:group>
            <v:group style="position:absolute;left:8245;top:5142;width:10;height:20" coordorigin="8245,5142" coordsize="10,20">
              <v:shape style="position:absolute;left:8245;top:5142;width:10;height:20" coordorigin="8245,5142" coordsize="10,20" path="m8245,5161l8255,5161,8255,5142,8245,5142,8245,5161xe" filled="true" fillcolor="#000000" stroked="false">
                <v:path arrowok="t"/>
                <v:fill type="solid"/>
              </v:shape>
            </v:group>
            <v:group style="position:absolute;left:8245;top:5161;width:10;height:20" coordorigin="8245,5161" coordsize="10,20">
              <v:shape style="position:absolute;left:8245;top:5161;width:10;height:20" coordorigin="8245,5161" coordsize="10,20" path="m8245,5180l8255,5180,8255,5161,8245,5161,8245,5180xe" filled="true" fillcolor="#000000" stroked="false">
                <v:path arrowok="t"/>
                <v:fill type="solid"/>
              </v:shape>
            </v:group>
            <v:group style="position:absolute;left:8245;top:5180;width:10;height:20" coordorigin="8245,5180" coordsize="10,20">
              <v:shape style="position:absolute;left:8245;top:5180;width:10;height:20" coordorigin="8245,5180" coordsize="10,20" path="m8245,5199l8255,5199,8255,5180,8245,5180,8245,5199xe" filled="true" fillcolor="#000000" stroked="false">
                <v:path arrowok="t"/>
                <v:fill type="solid"/>
              </v:shape>
            </v:group>
            <v:group style="position:absolute;left:8245;top:5199;width:10;height:20" coordorigin="8245,5199" coordsize="10,20">
              <v:shape style="position:absolute;left:8245;top:5199;width:10;height:20" coordorigin="8245,5199" coordsize="10,20" path="m8245,5219l8255,5219,8255,5199,8245,5199,8245,5219xe" filled="true" fillcolor="#000000" stroked="false">
                <v:path arrowok="t"/>
                <v:fill type="solid"/>
              </v:shape>
            </v:group>
            <v:group style="position:absolute;left:8245;top:5219;width:10;height:20" coordorigin="8245,5219" coordsize="10,20">
              <v:shape style="position:absolute;left:8245;top:5219;width:10;height:20" coordorigin="8245,5219" coordsize="10,20" path="m8245,5238l8255,5238,8255,5219,8245,5219,8245,5238xe" filled="true" fillcolor="#000000" stroked="false">
                <v:path arrowok="t"/>
                <v:fill type="solid"/>
              </v:shape>
            </v:group>
            <v:group style="position:absolute;left:8245;top:5238;width:10;height:20" coordorigin="8245,5238" coordsize="10,20">
              <v:shape style="position:absolute;left:8245;top:5238;width:10;height:20" coordorigin="8245,5238" coordsize="10,20" path="m8245,5257l8255,5257,8255,5238,8245,5238,8245,5257xe" filled="true" fillcolor="#000000" stroked="false">
                <v:path arrowok="t"/>
                <v:fill type="solid"/>
              </v:shape>
            </v:group>
            <v:group style="position:absolute;left:8245;top:5257;width:10;height:20" coordorigin="8245,5257" coordsize="10,20">
              <v:shape style="position:absolute;left:8245;top:5257;width:10;height:20" coordorigin="8245,5257" coordsize="10,20" path="m8245,5276l8255,5276,8255,5257,8245,5257,8245,5276xe" filled="true" fillcolor="#000000" stroked="false">
                <v:path arrowok="t"/>
                <v:fill type="solid"/>
              </v:shape>
            </v:group>
            <v:group style="position:absolute;left:8245;top:5276;width:10;height:20" coordorigin="8245,5276" coordsize="10,20">
              <v:shape style="position:absolute;left:8245;top:5276;width:10;height:20" coordorigin="8245,5276" coordsize="10,20" path="m8245,5295l8255,5295,8255,5276,8245,5276,8245,5295xe" filled="true" fillcolor="#000000" stroked="false">
                <v:path arrowok="t"/>
                <v:fill type="solid"/>
              </v:shape>
            </v:group>
            <v:group style="position:absolute;left:8245;top:5303;width:10;height:2" coordorigin="8245,5303" coordsize="10,2">
              <v:shape style="position:absolute;left:8245;top:5303;width:10;height:2" coordorigin="8245,5303" coordsize="10,0" path="m8245,5303l8255,5303e" filled="false" stroked="true" strokeweight=".72003pt" strokecolor="#000000">
                <v:path arrowok="t"/>
              </v:shape>
            </v:group>
            <v:group style="position:absolute;left:9273;top:4950;width:10;height:20" coordorigin="9273,4950" coordsize="10,20">
              <v:shape style="position:absolute;left:9273;top:4950;width:10;height:20" coordorigin="9273,4950" coordsize="10,20" path="m9273,4969l9283,4969,9283,4950,9273,4950,9273,4969xe" filled="true" fillcolor="#000000" stroked="false">
                <v:path arrowok="t"/>
                <v:fill type="solid"/>
              </v:shape>
            </v:group>
            <v:group style="position:absolute;left:9273;top:4969;width:10;height:20" coordorigin="9273,4969" coordsize="10,20">
              <v:shape style="position:absolute;left:9273;top:4969;width:10;height:20" coordorigin="9273,4969" coordsize="10,20" path="m9273,4988l9283,4988,9283,4969,9273,4969,9273,4988xe" filled="true" fillcolor="#000000" stroked="false">
                <v:path arrowok="t"/>
                <v:fill type="solid"/>
              </v:shape>
            </v:group>
            <v:group style="position:absolute;left:9273;top:4988;width:10;height:20" coordorigin="9273,4988" coordsize="10,20">
              <v:shape style="position:absolute;left:9273;top:4988;width:10;height:20" coordorigin="9273,4988" coordsize="10,20" path="m9273,5007l9283,5007,9283,4988,9273,4988,9273,5007xe" filled="true" fillcolor="#000000" stroked="false">
                <v:path arrowok="t"/>
                <v:fill type="solid"/>
              </v:shape>
            </v:group>
            <v:group style="position:absolute;left:9273;top:5007;width:10;height:20" coordorigin="9273,5007" coordsize="10,20">
              <v:shape style="position:absolute;left:9273;top:5007;width:10;height:20" coordorigin="9273,5007" coordsize="10,20" path="m9273,5027l9283,5027,9283,5007,9273,5007,9273,5027xe" filled="true" fillcolor="#000000" stroked="false">
                <v:path arrowok="t"/>
                <v:fill type="solid"/>
              </v:shape>
            </v:group>
            <v:group style="position:absolute;left:9273;top:5027;width:10;height:20" coordorigin="9273,5027" coordsize="10,20">
              <v:shape style="position:absolute;left:9273;top:5027;width:10;height:20" coordorigin="9273,5027" coordsize="10,20" path="m9273,5046l9283,5046,9283,5027,9273,5027,9273,5046xe" filled="true" fillcolor="#000000" stroked="false">
                <v:path arrowok="t"/>
                <v:fill type="solid"/>
              </v:shape>
            </v:group>
            <v:group style="position:absolute;left:9273;top:5046;width:10;height:20" coordorigin="9273,5046" coordsize="10,20">
              <v:shape style="position:absolute;left:9273;top:5046;width:10;height:20" coordorigin="9273,5046" coordsize="10,20" path="m9273,5065l9283,5065,9283,5046,9273,5046,9273,5065xe" filled="true" fillcolor="#000000" stroked="false">
                <v:path arrowok="t"/>
                <v:fill type="solid"/>
              </v:shape>
            </v:group>
            <v:group style="position:absolute;left:9273;top:5065;width:10;height:20" coordorigin="9273,5065" coordsize="10,20">
              <v:shape style="position:absolute;left:9273;top:5065;width:10;height:20" coordorigin="9273,5065" coordsize="10,20" path="m9273,5084l9283,5084,9283,5065,9273,5065,9273,5084xe" filled="true" fillcolor="#000000" stroked="false">
                <v:path arrowok="t"/>
                <v:fill type="solid"/>
              </v:shape>
            </v:group>
            <v:group style="position:absolute;left:9273;top:5084;width:10;height:20" coordorigin="9273,5084" coordsize="10,20">
              <v:shape style="position:absolute;left:9273;top:5084;width:10;height:20" coordorigin="9273,5084" coordsize="10,20" path="m9273,5103l9283,5103,9283,5084,9273,5084,9273,5103xe" filled="true" fillcolor="#000000" stroked="false">
                <v:path arrowok="t"/>
                <v:fill type="solid"/>
              </v:shape>
            </v:group>
            <v:group style="position:absolute;left:9273;top:5103;width:10;height:20" coordorigin="9273,5103" coordsize="10,20">
              <v:shape style="position:absolute;left:9273;top:5103;width:10;height:20" coordorigin="9273,5103" coordsize="10,20" path="m9273,5123l9283,5123,9283,5103,9273,5103,9273,5123xe" filled="true" fillcolor="#000000" stroked="false">
                <v:path arrowok="t"/>
                <v:fill type="solid"/>
              </v:shape>
            </v:group>
            <v:group style="position:absolute;left:9273;top:5123;width:10;height:20" coordorigin="9273,5123" coordsize="10,20">
              <v:shape style="position:absolute;left:9273;top:5123;width:10;height:20" coordorigin="9273,5123" coordsize="10,20" path="m9273,5142l9283,5142,9283,5123,9273,5123,9273,5142xe" filled="true" fillcolor="#000000" stroked="false">
                <v:path arrowok="t"/>
                <v:fill type="solid"/>
              </v:shape>
            </v:group>
            <v:group style="position:absolute;left:9273;top:5142;width:10;height:20" coordorigin="9273,5142" coordsize="10,20">
              <v:shape style="position:absolute;left:9273;top:5142;width:10;height:20" coordorigin="9273,5142" coordsize="10,20" path="m9273,5161l9283,5161,9283,5142,9273,5142,9273,5161xe" filled="true" fillcolor="#000000" stroked="false">
                <v:path arrowok="t"/>
                <v:fill type="solid"/>
              </v:shape>
            </v:group>
            <v:group style="position:absolute;left:9273;top:5161;width:10;height:20" coordorigin="9273,5161" coordsize="10,20">
              <v:shape style="position:absolute;left:9273;top:5161;width:10;height:20" coordorigin="9273,5161" coordsize="10,20" path="m9273,5180l9283,5180,9283,5161,9273,5161,9273,5180xe" filled="true" fillcolor="#000000" stroked="false">
                <v:path arrowok="t"/>
                <v:fill type="solid"/>
              </v:shape>
            </v:group>
            <v:group style="position:absolute;left:9273;top:5180;width:10;height:20" coordorigin="9273,5180" coordsize="10,20">
              <v:shape style="position:absolute;left:9273;top:5180;width:10;height:20" coordorigin="9273,5180" coordsize="10,20" path="m9273,5199l9283,5199,9283,5180,9273,5180,9273,5199xe" filled="true" fillcolor="#000000" stroked="false">
                <v:path arrowok="t"/>
                <v:fill type="solid"/>
              </v:shape>
            </v:group>
            <v:group style="position:absolute;left:9273;top:5199;width:10;height:20" coordorigin="9273,5199" coordsize="10,20">
              <v:shape style="position:absolute;left:9273;top:5199;width:10;height:20" coordorigin="9273,5199" coordsize="10,20" path="m9273,5219l9283,5219,9283,5199,9273,5199,9273,5219xe" filled="true" fillcolor="#000000" stroked="false">
                <v:path arrowok="t"/>
                <v:fill type="solid"/>
              </v:shape>
            </v:group>
            <v:group style="position:absolute;left:9273;top:5219;width:10;height:20" coordorigin="9273,5219" coordsize="10,20">
              <v:shape style="position:absolute;left:9273;top:5219;width:10;height:20" coordorigin="9273,5219" coordsize="10,20" path="m9273,5238l9283,5238,9283,5219,9273,5219,9273,5238xe" filled="true" fillcolor="#000000" stroked="false">
                <v:path arrowok="t"/>
                <v:fill type="solid"/>
              </v:shape>
            </v:group>
            <v:group style="position:absolute;left:9273;top:5238;width:10;height:20" coordorigin="9273,5238" coordsize="10,20">
              <v:shape style="position:absolute;left:9273;top:5238;width:10;height:20" coordorigin="9273,5238" coordsize="10,20" path="m9273,5257l9283,5257,9283,5238,9273,5238,9273,5257xe" filled="true" fillcolor="#000000" stroked="false">
                <v:path arrowok="t"/>
                <v:fill type="solid"/>
              </v:shape>
            </v:group>
            <v:group style="position:absolute;left:9273;top:5257;width:10;height:20" coordorigin="9273,5257" coordsize="10,20">
              <v:shape style="position:absolute;left:9273;top:5257;width:10;height:20" coordorigin="9273,5257" coordsize="10,20" path="m9273,5276l9283,5276,9283,5257,9273,5257,9273,5276xe" filled="true" fillcolor="#000000" stroked="false">
                <v:path arrowok="t"/>
                <v:fill type="solid"/>
              </v:shape>
            </v:group>
            <v:group style="position:absolute;left:9273;top:5276;width:10;height:20" coordorigin="9273,5276" coordsize="10,20">
              <v:shape style="position:absolute;left:9273;top:5276;width:10;height:20" coordorigin="9273,5276" coordsize="10,20" path="m9273,5295l9283,5295,9283,5276,9273,5276,9273,5295xe" filled="true" fillcolor="#000000" stroked="false">
                <v:path arrowok="t"/>
                <v:fill type="solid"/>
              </v:shape>
            </v:group>
            <v:group style="position:absolute;left:9273;top:5303;width:10;height:2" coordorigin="9273,5303" coordsize="10,2">
              <v:shape style="position:absolute;left:9273;top:5303;width:10;height:2" coordorigin="9273,5303" coordsize="10,0" path="m9273,5303l9283,5303e" filled="false" stroked="true" strokeweight=".72003pt" strokecolor="#000000">
                <v:path arrowok="t"/>
              </v:shape>
              <v:shape style="position:absolute;left:1690;top:5219;width:2758;height:101" type="#_x0000_t75" stroked="false">
                <v:imagedata r:id="rId117" o:title=""/>
              </v:shape>
              <v:shape style="position:absolute;left:4424;top:5310;width:1032;height:10" type="#_x0000_t75" stroked="false">
                <v:imagedata r:id="rId113" o:title=""/>
              </v:shape>
              <v:shape style="position:absolute;left:5451;top:5310;width:2794;height:10" type="#_x0000_t75" stroked="false">
                <v:imagedata r:id="rId114" o:title=""/>
              </v:shape>
              <v:shape style="position:absolute;left:8241;top:5310;width:2523;height:10" type="#_x0000_t75" stroked="false">
                <v:imagedata r:id="rId115" o:title=""/>
              </v:shape>
            </v:group>
            <v:group style="position:absolute;left:3034;top:5319;width:10;height:20" coordorigin="3034,5319" coordsize="10,20">
              <v:shape style="position:absolute;left:3034;top:5319;width:10;height:20" coordorigin="3034,5319" coordsize="10,20" path="m3034,5339l3044,5339,3044,5319,3034,5319,3034,5339xe" filled="true" fillcolor="#000000" stroked="false">
                <v:path arrowok="t"/>
                <v:fill type="solid"/>
              </v:shape>
            </v:group>
            <v:group style="position:absolute;left:3034;top:5339;width:10;height:20" coordorigin="3034,5339" coordsize="10,20">
              <v:shape style="position:absolute;left:3034;top:5339;width:10;height:20" coordorigin="3034,5339" coordsize="10,20" path="m3034,5358l3044,5358,3044,5339,3034,5339,3034,5358xe" filled="true" fillcolor="#000000" stroked="false">
                <v:path arrowok="t"/>
                <v:fill type="solid"/>
              </v:shape>
            </v:group>
            <v:group style="position:absolute;left:3034;top:5358;width:10;height:20" coordorigin="3034,5358" coordsize="10,20">
              <v:shape style="position:absolute;left:3034;top:5358;width:10;height:20" coordorigin="3034,5358" coordsize="10,20" path="m3034,5377l3044,5377,3044,5358,3034,5358,3034,5377xe" filled="true" fillcolor="#000000" stroked="false">
                <v:path arrowok="t"/>
                <v:fill type="solid"/>
              </v:shape>
            </v:group>
            <v:group style="position:absolute;left:3034;top:5377;width:10;height:20" coordorigin="3034,5377" coordsize="10,20">
              <v:shape style="position:absolute;left:3034;top:5377;width:10;height:20" coordorigin="3034,5377" coordsize="10,20" path="m3034,5396l3044,5396,3044,5377,3034,5377,3034,5396xe" filled="true" fillcolor="#000000" stroked="false">
                <v:path arrowok="t"/>
                <v:fill type="solid"/>
              </v:shape>
            </v:group>
            <v:group style="position:absolute;left:3034;top:5396;width:10;height:20" coordorigin="3034,5396" coordsize="10,20">
              <v:shape style="position:absolute;left:3034;top:5396;width:10;height:20" coordorigin="3034,5396" coordsize="10,20" path="m3034,5415l3044,5415,3044,5396,3034,5396,3034,5415xe" filled="true" fillcolor="#000000" stroked="false">
                <v:path arrowok="t"/>
                <v:fill type="solid"/>
              </v:shape>
            </v:group>
            <v:group style="position:absolute;left:3034;top:5415;width:10;height:20" coordorigin="3034,5415" coordsize="10,20">
              <v:shape style="position:absolute;left:3034;top:5415;width:10;height:20" coordorigin="3034,5415" coordsize="10,20" path="m3034,5435l3044,5435,3044,5415,3034,5415,3034,5435xe" filled="true" fillcolor="#000000" stroked="false">
                <v:path arrowok="t"/>
                <v:fill type="solid"/>
              </v:shape>
            </v:group>
            <v:group style="position:absolute;left:3034;top:5435;width:10;height:20" coordorigin="3034,5435" coordsize="10,20">
              <v:shape style="position:absolute;left:3034;top:5435;width:10;height:20" coordorigin="3034,5435" coordsize="10,20" path="m3034,5454l3044,5454,3044,5435,3034,5435,3034,5454xe" filled="true" fillcolor="#000000" stroked="false">
                <v:path arrowok="t"/>
                <v:fill type="solid"/>
              </v:shape>
            </v:group>
            <v:group style="position:absolute;left:3034;top:5454;width:10;height:20" coordorigin="3034,5454" coordsize="10,20">
              <v:shape style="position:absolute;left:3034;top:5454;width:10;height:20" coordorigin="3034,5454" coordsize="10,20" path="m3034,5473l3044,5473,3044,5454,3034,5454,3034,5473xe" filled="true" fillcolor="#000000" stroked="false">
                <v:path arrowok="t"/>
                <v:fill type="solid"/>
              </v:shape>
            </v:group>
            <v:group style="position:absolute;left:3034;top:5473;width:10;height:20" coordorigin="3034,5473" coordsize="10,20">
              <v:shape style="position:absolute;left:3034;top:5473;width:10;height:20" coordorigin="3034,5473" coordsize="10,20" path="m3034,5492l3044,5492,3044,5473,3034,5473,3034,5492xe" filled="true" fillcolor="#000000" stroked="false">
                <v:path arrowok="t"/>
                <v:fill type="solid"/>
              </v:shape>
            </v:group>
            <v:group style="position:absolute;left:3034;top:5492;width:10;height:20" coordorigin="3034,5492" coordsize="10,20">
              <v:shape style="position:absolute;left:3034;top:5492;width:10;height:20" coordorigin="3034,5492" coordsize="10,20" path="m3034,5511l3044,5511,3044,5492,3034,5492,3034,5511xe" filled="true" fillcolor="#000000" stroked="false">
                <v:path arrowok="t"/>
                <v:fill type="solid"/>
              </v:shape>
            </v:group>
            <v:group style="position:absolute;left:3034;top:5511;width:10;height:20" coordorigin="3034,5511" coordsize="10,20">
              <v:shape style="position:absolute;left:3034;top:5511;width:10;height:20" coordorigin="3034,5511" coordsize="10,20" path="m3034,5531l3044,5531,3044,5511,3034,5511,3034,5531xe" filled="true" fillcolor="#000000" stroked="false">
                <v:path arrowok="t"/>
                <v:fill type="solid"/>
              </v:shape>
            </v:group>
            <v:group style="position:absolute;left:3034;top:5531;width:10;height:20" coordorigin="3034,5531" coordsize="10,20">
              <v:shape style="position:absolute;left:3034;top:5531;width:10;height:20" coordorigin="3034,5531" coordsize="10,20" path="m3034,5550l3044,5550,3044,5531,3034,5531,3034,5550xe" filled="true" fillcolor="#000000" stroked="false">
                <v:path arrowok="t"/>
                <v:fill type="solid"/>
              </v:shape>
            </v:group>
            <v:group style="position:absolute;left:3034;top:5550;width:10;height:20" coordorigin="3034,5550" coordsize="10,20">
              <v:shape style="position:absolute;left:3034;top:5550;width:10;height:20" coordorigin="3034,5550" coordsize="10,20" path="m3034,5569l3044,5569,3044,5550,3034,5550,3034,5569xe" filled="true" fillcolor="#000000" stroked="false">
                <v:path arrowok="t"/>
                <v:fill type="solid"/>
              </v:shape>
            </v:group>
            <v:group style="position:absolute;left:3034;top:5569;width:10;height:20" coordorigin="3034,5569" coordsize="10,20">
              <v:shape style="position:absolute;left:3034;top:5569;width:10;height:20" coordorigin="3034,5569" coordsize="10,20" path="m3034,5588l3044,5588,3044,5569,3034,5569,3034,5588xe" filled="true" fillcolor="#000000" stroked="false">
                <v:path arrowok="t"/>
                <v:fill type="solid"/>
              </v:shape>
            </v:group>
            <v:group style="position:absolute;left:3034;top:5588;width:10;height:20" coordorigin="3034,5588" coordsize="10,20">
              <v:shape style="position:absolute;left:3034;top:5588;width:10;height:20" coordorigin="3034,5588" coordsize="10,20" path="m3034,5607l3044,5607,3044,5588,3034,5588,3034,5607xe" filled="true" fillcolor="#000000" stroked="false">
                <v:path arrowok="t"/>
                <v:fill type="solid"/>
              </v:shape>
            </v:group>
            <v:group style="position:absolute;left:1676;top:5696;width:1359;height:2" coordorigin="1676,5696" coordsize="1359,2">
              <v:shape style="position:absolute;left:1676;top:5696;width:1359;height:2" coordorigin="1676,5696" coordsize="1359,0" path="m1676,5696l3034,5696e" filled="false" stroked="true" strokeweight="1.44pt" strokecolor="#000000">
                <v:path arrowok="t"/>
              </v:shape>
            </v:group>
            <v:group style="position:absolute;left:3034;top:5607;width:10;height:20" coordorigin="3034,5607" coordsize="10,20">
              <v:shape style="position:absolute;left:3034;top:5607;width:10;height:20" coordorigin="3034,5607" coordsize="10,20" path="m3034,5627l3044,5627,3044,5607,3034,5607,3034,5627xe" filled="true" fillcolor="#000000" stroked="false">
                <v:path arrowok="t"/>
                <v:fill type="solid"/>
              </v:shape>
            </v:group>
            <v:group style="position:absolute;left:3034;top:5627;width:10;height:20" coordorigin="3034,5627" coordsize="10,20">
              <v:shape style="position:absolute;left:3034;top:5627;width:10;height:20" coordorigin="3034,5627" coordsize="10,20" path="m3034,5646l3044,5646,3044,5627,3034,5627,3034,5646xe" filled="true" fillcolor="#000000" stroked="false">
                <v:path arrowok="t"/>
                <v:fill type="solid"/>
              </v:shape>
            </v:group>
            <v:group style="position:absolute;left:3034;top:5646;width:10;height:20" coordorigin="3034,5646" coordsize="10,20">
              <v:shape style="position:absolute;left:3034;top:5646;width:10;height:20" coordorigin="3034,5646" coordsize="10,20" path="m3034,5665l3044,5665,3044,5646,3034,5646,3034,5665xe" filled="true" fillcolor="#000000" stroked="false">
                <v:path arrowok="t"/>
                <v:fill type="solid"/>
              </v:shape>
            </v:group>
            <v:group style="position:absolute;left:3034;top:5673;width:10;height:2" coordorigin="3034,5673" coordsize="10,2">
              <v:shape style="position:absolute;left:3034;top:5673;width:10;height:2" coordorigin="3034,5673" coordsize="10,0" path="m3034,5673l3044,5673e" filled="false" stroked="true" strokeweight=".83997pt" strokecolor="#000000">
                <v:path arrowok="t"/>
              </v:shape>
            </v:group>
            <v:group style="position:absolute;left:3034;top:5696;width:29;height:2" coordorigin="3034,5696" coordsize="29,2">
              <v:shape style="position:absolute;left:3034;top:5696;width:29;height:2" coordorigin="3034,5696" coordsize="29,0" path="m3034,5696l3063,5696e" filled="false" stroked="true" strokeweight="1.44pt" strokecolor="#000000">
                <v:path arrowok="t"/>
              </v:shape>
            </v:group>
            <v:group style="position:absolute;left:3063;top:5696;width:1367;height:2" coordorigin="3063,5696" coordsize="1367,2">
              <v:shape style="position:absolute;left:3063;top:5696;width:1367;height:2" coordorigin="3063,5696" coordsize="1367,0" path="m3063,5696l4429,5696e" filled="false" stroked="true" strokeweight="1.44pt" strokecolor="#000000">
                <v:path arrowok="t"/>
              </v:shape>
            </v:group>
            <v:group style="position:absolute;left:4429;top:5319;width:10;height:20" coordorigin="4429,5319" coordsize="10,20">
              <v:shape style="position:absolute;left:4429;top:5319;width:10;height:20" coordorigin="4429,5319" coordsize="10,20" path="m4429,5339l4439,5339,4439,5319,4429,5319,4429,5339xe" filled="true" fillcolor="#000000" stroked="false">
                <v:path arrowok="t"/>
                <v:fill type="solid"/>
              </v:shape>
            </v:group>
            <v:group style="position:absolute;left:4429;top:5339;width:10;height:20" coordorigin="4429,5339" coordsize="10,20">
              <v:shape style="position:absolute;left:4429;top:5339;width:10;height:20" coordorigin="4429,5339" coordsize="10,20" path="m4429,5358l4439,5358,4439,5339,4429,5339,4429,5358xe" filled="true" fillcolor="#000000" stroked="false">
                <v:path arrowok="t"/>
                <v:fill type="solid"/>
              </v:shape>
            </v:group>
            <v:group style="position:absolute;left:4429;top:5358;width:10;height:20" coordorigin="4429,5358" coordsize="10,20">
              <v:shape style="position:absolute;left:4429;top:5358;width:10;height:20" coordorigin="4429,5358" coordsize="10,20" path="m4429,5377l4439,5377,4439,5358,4429,5358,4429,5377xe" filled="true" fillcolor="#000000" stroked="false">
                <v:path arrowok="t"/>
                <v:fill type="solid"/>
              </v:shape>
            </v:group>
            <v:group style="position:absolute;left:4429;top:5377;width:10;height:20" coordorigin="4429,5377" coordsize="10,20">
              <v:shape style="position:absolute;left:4429;top:5377;width:10;height:20" coordorigin="4429,5377" coordsize="10,20" path="m4429,5396l4439,5396,4439,5377,4429,5377,4429,5396xe" filled="true" fillcolor="#000000" stroked="false">
                <v:path arrowok="t"/>
                <v:fill type="solid"/>
              </v:shape>
            </v:group>
            <v:group style="position:absolute;left:4429;top:5396;width:10;height:20" coordorigin="4429,5396" coordsize="10,20">
              <v:shape style="position:absolute;left:4429;top:5396;width:10;height:20" coordorigin="4429,5396" coordsize="10,20" path="m4429,5415l4439,5415,4439,5396,4429,5396,4429,5415xe" filled="true" fillcolor="#000000" stroked="false">
                <v:path arrowok="t"/>
                <v:fill type="solid"/>
              </v:shape>
            </v:group>
            <v:group style="position:absolute;left:4429;top:5415;width:10;height:20" coordorigin="4429,5415" coordsize="10,20">
              <v:shape style="position:absolute;left:4429;top:5415;width:10;height:20" coordorigin="4429,5415" coordsize="10,20" path="m4429,5435l4439,5435,4439,5415,4429,5415,4429,5435xe" filled="true" fillcolor="#000000" stroked="false">
                <v:path arrowok="t"/>
                <v:fill type="solid"/>
              </v:shape>
            </v:group>
            <v:group style="position:absolute;left:4429;top:5435;width:10;height:20" coordorigin="4429,5435" coordsize="10,20">
              <v:shape style="position:absolute;left:4429;top:5435;width:10;height:20" coordorigin="4429,5435" coordsize="10,20" path="m4429,5454l4439,5454,4439,5435,4429,5435,4429,5454xe" filled="true" fillcolor="#000000" stroked="false">
                <v:path arrowok="t"/>
                <v:fill type="solid"/>
              </v:shape>
            </v:group>
            <v:group style="position:absolute;left:4429;top:5454;width:10;height:20" coordorigin="4429,5454" coordsize="10,20">
              <v:shape style="position:absolute;left:4429;top:5454;width:10;height:20" coordorigin="4429,5454" coordsize="10,20" path="m4429,5473l4439,5473,4439,5454,4429,5454,4429,5473xe" filled="true" fillcolor="#000000" stroked="false">
                <v:path arrowok="t"/>
                <v:fill type="solid"/>
              </v:shape>
            </v:group>
            <v:group style="position:absolute;left:4429;top:5473;width:10;height:20" coordorigin="4429,5473" coordsize="10,20">
              <v:shape style="position:absolute;left:4429;top:5473;width:10;height:20" coordorigin="4429,5473" coordsize="10,20" path="m4429,5492l4439,5492,4439,5473,4429,5473,4429,5492xe" filled="true" fillcolor="#000000" stroked="false">
                <v:path arrowok="t"/>
                <v:fill type="solid"/>
              </v:shape>
            </v:group>
            <v:group style="position:absolute;left:4429;top:5492;width:10;height:20" coordorigin="4429,5492" coordsize="10,20">
              <v:shape style="position:absolute;left:4429;top:5492;width:10;height:20" coordorigin="4429,5492" coordsize="10,20" path="m4429,5511l4439,5511,4439,5492,4429,5492,4429,5511xe" filled="true" fillcolor="#000000" stroked="false">
                <v:path arrowok="t"/>
                <v:fill type="solid"/>
              </v:shape>
            </v:group>
            <v:group style="position:absolute;left:4429;top:5511;width:10;height:20" coordorigin="4429,5511" coordsize="10,20">
              <v:shape style="position:absolute;left:4429;top:5511;width:10;height:20" coordorigin="4429,5511" coordsize="10,20" path="m4429,5531l4439,5531,4439,5511,4429,5511,4429,5531xe" filled="true" fillcolor="#000000" stroked="false">
                <v:path arrowok="t"/>
                <v:fill type="solid"/>
              </v:shape>
            </v:group>
            <v:group style="position:absolute;left:4429;top:5531;width:10;height:20" coordorigin="4429,5531" coordsize="10,20">
              <v:shape style="position:absolute;left:4429;top:5531;width:10;height:20" coordorigin="4429,5531" coordsize="10,20" path="m4429,5550l4439,5550,4439,5531,4429,5531,4429,5550xe" filled="true" fillcolor="#000000" stroked="false">
                <v:path arrowok="t"/>
                <v:fill type="solid"/>
              </v:shape>
            </v:group>
            <v:group style="position:absolute;left:4429;top:5550;width:10;height:20" coordorigin="4429,5550" coordsize="10,20">
              <v:shape style="position:absolute;left:4429;top:5550;width:10;height:20" coordorigin="4429,5550" coordsize="10,20" path="m4429,5569l4439,5569,4439,5550,4429,5550,4429,5569xe" filled="true" fillcolor="#000000" stroked="false">
                <v:path arrowok="t"/>
                <v:fill type="solid"/>
              </v:shape>
            </v:group>
            <v:group style="position:absolute;left:4429;top:5569;width:10;height:20" coordorigin="4429,5569" coordsize="10,20">
              <v:shape style="position:absolute;left:4429;top:5569;width:10;height:20" coordorigin="4429,5569" coordsize="10,20" path="m4429,5588l4439,5588,4439,5569,4429,5569,4429,5588xe" filled="true" fillcolor="#000000" stroked="false">
                <v:path arrowok="t"/>
                <v:fill type="solid"/>
              </v:shape>
            </v:group>
            <v:group style="position:absolute;left:4429;top:5588;width:10;height:20" coordorigin="4429,5588" coordsize="10,20">
              <v:shape style="position:absolute;left:4429;top:5588;width:10;height:20" coordorigin="4429,5588" coordsize="10,20" path="m4429,5607l4439,5607,4439,5588,4429,5588,4429,5607xe" filled="true" fillcolor="#000000" stroked="false">
                <v:path arrowok="t"/>
                <v:fill type="solid"/>
              </v:shape>
            </v:group>
            <v:group style="position:absolute;left:4429;top:5607;width:10;height:20" coordorigin="4429,5607" coordsize="10,20">
              <v:shape style="position:absolute;left:4429;top:5607;width:10;height:20" coordorigin="4429,5607" coordsize="10,20" path="m4429,5627l4439,5627,4439,5607,4429,5607,4429,5627xe" filled="true" fillcolor="#000000" stroked="false">
                <v:path arrowok="t"/>
                <v:fill type="solid"/>
              </v:shape>
            </v:group>
            <v:group style="position:absolute;left:4429;top:5627;width:10;height:20" coordorigin="4429,5627" coordsize="10,20">
              <v:shape style="position:absolute;left:4429;top:5627;width:10;height:20" coordorigin="4429,5627" coordsize="10,20" path="m4429,5646l4439,5646,4439,5627,4429,5627,4429,5646xe" filled="true" fillcolor="#000000" stroked="false">
                <v:path arrowok="t"/>
                <v:fill type="solid"/>
              </v:shape>
            </v:group>
            <v:group style="position:absolute;left:4429;top:5646;width:10;height:20" coordorigin="4429,5646" coordsize="10,20">
              <v:shape style="position:absolute;left:4429;top:5646;width:10;height:20" coordorigin="4429,5646" coordsize="10,20" path="m4429,5665l4439,5665,4439,5646,4429,5646,4429,5665xe" filled="true" fillcolor="#000000" stroked="false">
                <v:path arrowok="t"/>
                <v:fill type="solid"/>
              </v:shape>
            </v:group>
            <v:group style="position:absolute;left:4429;top:5673;width:10;height:2" coordorigin="4429,5673" coordsize="10,2">
              <v:shape style="position:absolute;left:4429;top:5673;width:10;height:2" coordorigin="4429,5673" coordsize="10,0" path="m4429,5673l4439,5673e" filled="false" stroked="true" strokeweight=".83997pt" strokecolor="#000000">
                <v:path arrowok="t"/>
              </v:shape>
            </v:group>
            <v:group style="position:absolute;left:4429;top:5696;width:29;height:2" coordorigin="4429,5696" coordsize="29,2">
              <v:shape style="position:absolute;left:4429;top:5696;width:29;height:2" coordorigin="4429,5696" coordsize="29,0" path="m4429,5696l4458,5696e" filled="false" stroked="true" strokeweight="1.44pt" strokecolor="#000000">
                <v:path arrowok="t"/>
              </v:shape>
            </v:group>
            <v:group style="position:absolute;left:4458;top:5696;width:999;height:2" coordorigin="4458,5696" coordsize="999,2">
              <v:shape style="position:absolute;left:4458;top:5696;width:999;height:2" coordorigin="4458,5696" coordsize="999,0" path="m4458,5696l5456,5696e" filled="false" stroked="true" strokeweight="1.44pt" strokecolor="#000000">
                <v:path arrowok="t"/>
              </v:shape>
            </v:group>
            <v:group style="position:absolute;left:5456;top:5319;width:10;height:20" coordorigin="5456,5319" coordsize="10,20">
              <v:shape style="position:absolute;left:5456;top:5319;width:10;height:20" coordorigin="5456,5319" coordsize="10,20" path="m5456,5339l5466,5339,5466,5319,5456,5319,5456,5339xe" filled="true" fillcolor="#000000" stroked="false">
                <v:path arrowok="t"/>
                <v:fill type="solid"/>
              </v:shape>
            </v:group>
            <v:group style="position:absolute;left:5456;top:5339;width:10;height:20" coordorigin="5456,5339" coordsize="10,20">
              <v:shape style="position:absolute;left:5456;top:5339;width:10;height:20" coordorigin="5456,5339" coordsize="10,20" path="m5456,5358l5466,5358,5466,5339,5456,5339,5456,5358xe" filled="true" fillcolor="#000000" stroked="false">
                <v:path arrowok="t"/>
                <v:fill type="solid"/>
              </v:shape>
            </v:group>
            <v:group style="position:absolute;left:5456;top:5358;width:10;height:20" coordorigin="5456,5358" coordsize="10,20">
              <v:shape style="position:absolute;left:5456;top:5358;width:10;height:20" coordorigin="5456,5358" coordsize="10,20" path="m5456,5377l5466,5377,5466,5358,5456,5358,5456,5377xe" filled="true" fillcolor="#000000" stroked="false">
                <v:path arrowok="t"/>
                <v:fill type="solid"/>
              </v:shape>
            </v:group>
            <v:group style="position:absolute;left:5456;top:5377;width:10;height:20" coordorigin="5456,5377" coordsize="10,20">
              <v:shape style="position:absolute;left:5456;top:5377;width:10;height:20" coordorigin="5456,5377" coordsize="10,20" path="m5456,5396l5466,5396,5466,5377,5456,5377,5456,5396xe" filled="true" fillcolor="#000000" stroked="false">
                <v:path arrowok="t"/>
                <v:fill type="solid"/>
              </v:shape>
            </v:group>
            <v:group style="position:absolute;left:5456;top:5396;width:10;height:20" coordorigin="5456,5396" coordsize="10,20">
              <v:shape style="position:absolute;left:5456;top:5396;width:10;height:20" coordorigin="5456,5396" coordsize="10,20" path="m5456,5415l5466,5415,5466,5396,5456,5396,5456,5415xe" filled="true" fillcolor="#000000" stroked="false">
                <v:path arrowok="t"/>
                <v:fill type="solid"/>
              </v:shape>
            </v:group>
            <v:group style="position:absolute;left:5456;top:5415;width:10;height:20" coordorigin="5456,5415" coordsize="10,20">
              <v:shape style="position:absolute;left:5456;top:5415;width:10;height:20" coordorigin="5456,5415" coordsize="10,20" path="m5456,5435l5466,5435,5466,5415,5456,5415,5456,5435xe" filled="true" fillcolor="#000000" stroked="false">
                <v:path arrowok="t"/>
                <v:fill type="solid"/>
              </v:shape>
            </v:group>
            <v:group style="position:absolute;left:5456;top:5435;width:10;height:20" coordorigin="5456,5435" coordsize="10,20">
              <v:shape style="position:absolute;left:5456;top:5435;width:10;height:20" coordorigin="5456,5435" coordsize="10,20" path="m5456,5454l5466,5454,5466,5435,5456,5435,5456,5454xe" filled="true" fillcolor="#000000" stroked="false">
                <v:path arrowok="t"/>
                <v:fill type="solid"/>
              </v:shape>
            </v:group>
            <v:group style="position:absolute;left:5456;top:5454;width:10;height:20" coordorigin="5456,5454" coordsize="10,20">
              <v:shape style="position:absolute;left:5456;top:5454;width:10;height:20" coordorigin="5456,5454" coordsize="10,20" path="m5456,5473l5466,5473,5466,5454,5456,5454,5456,5473xe" filled="true" fillcolor="#000000" stroked="false">
                <v:path arrowok="t"/>
                <v:fill type="solid"/>
              </v:shape>
            </v:group>
            <v:group style="position:absolute;left:5456;top:5473;width:10;height:20" coordorigin="5456,5473" coordsize="10,20">
              <v:shape style="position:absolute;left:5456;top:5473;width:10;height:20" coordorigin="5456,5473" coordsize="10,20" path="m5456,5492l5466,5492,5466,5473,5456,5473,5456,5492xe" filled="true" fillcolor="#000000" stroked="false">
                <v:path arrowok="t"/>
                <v:fill type="solid"/>
              </v:shape>
            </v:group>
            <v:group style="position:absolute;left:5456;top:5492;width:10;height:20" coordorigin="5456,5492" coordsize="10,20">
              <v:shape style="position:absolute;left:5456;top:5492;width:10;height:20" coordorigin="5456,5492" coordsize="10,20" path="m5456,5511l5466,5511,5466,5492,5456,5492,5456,5511xe" filled="true" fillcolor="#000000" stroked="false">
                <v:path arrowok="t"/>
                <v:fill type="solid"/>
              </v:shape>
            </v:group>
            <v:group style="position:absolute;left:5456;top:5511;width:10;height:20" coordorigin="5456,5511" coordsize="10,20">
              <v:shape style="position:absolute;left:5456;top:5511;width:10;height:20" coordorigin="5456,5511" coordsize="10,20" path="m5456,5531l5466,5531,5466,5511,5456,5511,5456,5531xe" filled="true" fillcolor="#000000" stroked="false">
                <v:path arrowok="t"/>
                <v:fill type="solid"/>
              </v:shape>
            </v:group>
            <v:group style="position:absolute;left:5456;top:5531;width:10;height:20" coordorigin="5456,5531" coordsize="10,20">
              <v:shape style="position:absolute;left:5456;top:5531;width:10;height:20" coordorigin="5456,5531" coordsize="10,20" path="m5456,5550l5466,5550,5466,5531,5456,5531,5456,5550xe" filled="true" fillcolor="#000000" stroked="false">
                <v:path arrowok="t"/>
                <v:fill type="solid"/>
              </v:shape>
            </v:group>
            <v:group style="position:absolute;left:5456;top:5550;width:10;height:20" coordorigin="5456,5550" coordsize="10,20">
              <v:shape style="position:absolute;left:5456;top:5550;width:10;height:20" coordorigin="5456,5550" coordsize="10,20" path="m5456,5569l5466,5569,5466,5550,5456,5550,5456,5569xe" filled="true" fillcolor="#000000" stroked="false">
                <v:path arrowok="t"/>
                <v:fill type="solid"/>
              </v:shape>
            </v:group>
            <v:group style="position:absolute;left:5456;top:5569;width:10;height:20" coordorigin="5456,5569" coordsize="10,20">
              <v:shape style="position:absolute;left:5456;top:5569;width:10;height:20" coordorigin="5456,5569" coordsize="10,20" path="m5456,5588l5466,5588,5466,5569,5456,5569,5456,5588xe" filled="true" fillcolor="#000000" stroked="false">
                <v:path arrowok="t"/>
                <v:fill type="solid"/>
              </v:shape>
            </v:group>
            <v:group style="position:absolute;left:5456;top:5588;width:10;height:20" coordorigin="5456,5588" coordsize="10,20">
              <v:shape style="position:absolute;left:5456;top:5588;width:10;height:20" coordorigin="5456,5588" coordsize="10,20" path="m5456,5607l5466,5607,5466,5588,5456,5588,5456,5607xe" filled="true" fillcolor="#000000" stroked="false">
                <v:path arrowok="t"/>
                <v:fill type="solid"/>
              </v:shape>
            </v:group>
            <v:group style="position:absolute;left:5456;top:5607;width:10;height:20" coordorigin="5456,5607" coordsize="10,20">
              <v:shape style="position:absolute;left:5456;top:5607;width:10;height:20" coordorigin="5456,5607" coordsize="10,20" path="m5456,5627l5466,5627,5466,5607,5456,5607,5456,5627xe" filled="true" fillcolor="#000000" stroked="false">
                <v:path arrowok="t"/>
                <v:fill type="solid"/>
              </v:shape>
            </v:group>
            <v:group style="position:absolute;left:5456;top:5627;width:10;height:20" coordorigin="5456,5627" coordsize="10,20">
              <v:shape style="position:absolute;left:5456;top:5627;width:10;height:20" coordorigin="5456,5627" coordsize="10,20" path="m5456,5646l5466,5646,5466,5627,5456,5627,5456,5646xe" filled="true" fillcolor="#000000" stroked="false">
                <v:path arrowok="t"/>
                <v:fill type="solid"/>
              </v:shape>
            </v:group>
            <v:group style="position:absolute;left:5456;top:5646;width:10;height:20" coordorigin="5456,5646" coordsize="10,20">
              <v:shape style="position:absolute;left:5456;top:5646;width:10;height:20" coordorigin="5456,5646" coordsize="10,20" path="m5456,5665l5466,5665,5466,5646,5456,5646,5456,5665xe" filled="true" fillcolor="#000000" stroked="false">
                <v:path arrowok="t"/>
                <v:fill type="solid"/>
              </v:shape>
            </v:group>
            <v:group style="position:absolute;left:5456;top:5673;width:10;height:2" coordorigin="5456,5673" coordsize="10,2">
              <v:shape style="position:absolute;left:5456;top:5673;width:10;height:2" coordorigin="5456,5673" coordsize="10,0" path="m5456,5673l5466,5673e" filled="false" stroked="true" strokeweight=".83997pt" strokecolor="#000000">
                <v:path arrowok="t"/>
              </v:shape>
            </v:group>
            <v:group style="position:absolute;left:5456;top:5696;width:29;height:2" coordorigin="5456,5696" coordsize="29,2">
              <v:shape style="position:absolute;left:5456;top:5696;width:29;height:2" coordorigin="5456,5696" coordsize="29,0" path="m5456,5696l5485,5696e" filled="false" stroked="true" strokeweight="1.44pt" strokecolor="#000000">
                <v:path arrowok="t"/>
              </v:shape>
            </v:group>
            <v:group style="position:absolute;left:5485;top:5696;width:1458;height:2" coordorigin="5485,5696" coordsize="1458,2">
              <v:shape style="position:absolute;left:5485;top:5696;width:1458;height:2" coordorigin="5485,5696" coordsize="1458,0" path="m5485,5696l6942,5696e" filled="false" stroked="true" strokeweight="1.44pt" strokecolor="#000000">
                <v:path arrowok="t"/>
              </v:shape>
            </v:group>
            <v:group style="position:absolute;left:6942;top:5319;width:10;height:20" coordorigin="6942,5319" coordsize="10,20">
              <v:shape style="position:absolute;left:6942;top:5319;width:10;height:20" coordorigin="6942,5319" coordsize="10,20" path="m6942,5339l6952,5339,6952,5319,6942,5319,6942,5339xe" filled="true" fillcolor="#000000" stroked="false">
                <v:path arrowok="t"/>
                <v:fill type="solid"/>
              </v:shape>
            </v:group>
            <v:group style="position:absolute;left:6942;top:5339;width:10;height:20" coordorigin="6942,5339" coordsize="10,20">
              <v:shape style="position:absolute;left:6942;top:5339;width:10;height:20" coordorigin="6942,5339" coordsize="10,20" path="m6942,5358l6952,5358,6952,5339,6942,5339,6942,5358xe" filled="true" fillcolor="#000000" stroked="false">
                <v:path arrowok="t"/>
                <v:fill type="solid"/>
              </v:shape>
            </v:group>
            <v:group style="position:absolute;left:6942;top:5358;width:10;height:20" coordorigin="6942,5358" coordsize="10,20">
              <v:shape style="position:absolute;left:6942;top:5358;width:10;height:20" coordorigin="6942,5358" coordsize="10,20" path="m6942,5377l6952,5377,6952,5358,6942,5358,6942,5377xe" filled="true" fillcolor="#000000" stroked="false">
                <v:path arrowok="t"/>
                <v:fill type="solid"/>
              </v:shape>
            </v:group>
            <v:group style="position:absolute;left:6942;top:5377;width:10;height:20" coordorigin="6942,5377" coordsize="10,20">
              <v:shape style="position:absolute;left:6942;top:5377;width:10;height:20" coordorigin="6942,5377" coordsize="10,20" path="m6942,5396l6952,5396,6952,5377,6942,5377,6942,5396xe" filled="true" fillcolor="#000000" stroked="false">
                <v:path arrowok="t"/>
                <v:fill type="solid"/>
              </v:shape>
            </v:group>
            <v:group style="position:absolute;left:6942;top:5396;width:10;height:20" coordorigin="6942,5396" coordsize="10,20">
              <v:shape style="position:absolute;left:6942;top:5396;width:10;height:20" coordorigin="6942,5396" coordsize="10,20" path="m6942,5415l6952,5415,6952,5396,6942,5396,6942,5415xe" filled="true" fillcolor="#000000" stroked="false">
                <v:path arrowok="t"/>
                <v:fill type="solid"/>
              </v:shape>
            </v:group>
            <v:group style="position:absolute;left:6942;top:5415;width:10;height:20" coordorigin="6942,5415" coordsize="10,20">
              <v:shape style="position:absolute;left:6942;top:5415;width:10;height:20" coordorigin="6942,5415" coordsize="10,20" path="m6942,5435l6952,5435,6952,5415,6942,5415,6942,5435xe" filled="true" fillcolor="#000000" stroked="false">
                <v:path arrowok="t"/>
                <v:fill type="solid"/>
              </v:shape>
            </v:group>
            <v:group style="position:absolute;left:6942;top:5435;width:10;height:20" coordorigin="6942,5435" coordsize="10,20">
              <v:shape style="position:absolute;left:6942;top:5435;width:10;height:20" coordorigin="6942,5435" coordsize="10,20" path="m6942,5454l6952,5454,6952,5435,6942,5435,6942,5454xe" filled="true" fillcolor="#000000" stroked="false">
                <v:path arrowok="t"/>
                <v:fill type="solid"/>
              </v:shape>
            </v:group>
            <v:group style="position:absolute;left:6942;top:5454;width:10;height:20" coordorigin="6942,5454" coordsize="10,20">
              <v:shape style="position:absolute;left:6942;top:5454;width:10;height:20" coordorigin="6942,5454" coordsize="10,20" path="m6942,5473l6952,5473,6952,5454,6942,5454,6942,5473xe" filled="true" fillcolor="#000000" stroked="false">
                <v:path arrowok="t"/>
                <v:fill type="solid"/>
              </v:shape>
            </v:group>
            <v:group style="position:absolute;left:6942;top:5473;width:10;height:20" coordorigin="6942,5473" coordsize="10,20">
              <v:shape style="position:absolute;left:6942;top:5473;width:10;height:20" coordorigin="6942,5473" coordsize="10,20" path="m6942,5492l6952,5492,6952,5473,6942,5473,6942,5492xe" filled="true" fillcolor="#000000" stroked="false">
                <v:path arrowok="t"/>
                <v:fill type="solid"/>
              </v:shape>
            </v:group>
            <v:group style="position:absolute;left:6942;top:5492;width:10;height:20" coordorigin="6942,5492" coordsize="10,20">
              <v:shape style="position:absolute;left:6942;top:5492;width:10;height:20" coordorigin="6942,5492" coordsize="10,20" path="m6942,5511l6952,5511,6952,5492,6942,5492,6942,5511xe" filled="true" fillcolor="#000000" stroked="false">
                <v:path arrowok="t"/>
                <v:fill type="solid"/>
              </v:shape>
            </v:group>
            <v:group style="position:absolute;left:6942;top:5511;width:10;height:20" coordorigin="6942,5511" coordsize="10,20">
              <v:shape style="position:absolute;left:6942;top:5511;width:10;height:20" coordorigin="6942,5511" coordsize="10,20" path="m6942,5531l6952,5531,6952,5511,6942,5511,6942,5531xe" filled="true" fillcolor="#000000" stroked="false">
                <v:path arrowok="t"/>
                <v:fill type="solid"/>
              </v:shape>
            </v:group>
            <v:group style="position:absolute;left:6942;top:5531;width:10;height:20" coordorigin="6942,5531" coordsize="10,20">
              <v:shape style="position:absolute;left:6942;top:5531;width:10;height:20" coordorigin="6942,5531" coordsize="10,20" path="m6942,5550l6952,5550,6952,5531,6942,5531,6942,5550xe" filled="true" fillcolor="#000000" stroked="false">
                <v:path arrowok="t"/>
                <v:fill type="solid"/>
              </v:shape>
            </v:group>
            <v:group style="position:absolute;left:6942;top:5550;width:10;height:20" coordorigin="6942,5550" coordsize="10,20">
              <v:shape style="position:absolute;left:6942;top:5550;width:10;height:20" coordorigin="6942,5550" coordsize="10,20" path="m6942,5569l6952,5569,6952,5550,6942,5550,6942,5569xe" filled="true" fillcolor="#000000" stroked="false">
                <v:path arrowok="t"/>
                <v:fill type="solid"/>
              </v:shape>
            </v:group>
            <v:group style="position:absolute;left:6942;top:5569;width:10;height:20" coordorigin="6942,5569" coordsize="10,20">
              <v:shape style="position:absolute;left:6942;top:5569;width:10;height:20" coordorigin="6942,5569" coordsize="10,20" path="m6942,5588l6952,5588,6952,5569,6942,5569,6942,5588xe" filled="true" fillcolor="#000000" stroked="false">
                <v:path arrowok="t"/>
                <v:fill type="solid"/>
              </v:shape>
            </v:group>
            <v:group style="position:absolute;left:6942;top:5588;width:10;height:20" coordorigin="6942,5588" coordsize="10,20">
              <v:shape style="position:absolute;left:6942;top:5588;width:10;height:20" coordorigin="6942,5588" coordsize="10,20" path="m6942,5607l6952,5607,6952,5588,6942,5588,6942,5607xe" filled="true" fillcolor="#000000" stroked="false">
                <v:path arrowok="t"/>
                <v:fill type="solid"/>
              </v:shape>
            </v:group>
            <v:group style="position:absolute;left:6942;top:5607;width:10;height:20" coordorigin="6942,5607" coordsize="10,20">
              <v:shape style="position:absolute;left:6942;top:5607;width:10;height:20" coordorigin="6942,5607" coordsize="10,20" path="m6942,5627l6952,5627,6952,5607,6942,5607,6942,5627xe" filled="true" fillcolor="#000000" stroked="false">
                <v:path arrowok="t"/>
                <v:fill type="solid"/>
              </v:shape>
            </v:group>
            <v:group style="position:absolute;left:6942;top:5627;width:10;height:20" coordorigin="6942,5627" coordsize="10,20">
              <v:shape style="position:absolute;left:6942;top:5627;width:10;height:20" coordorigin="6942,5627" coordsize="10,20" path="m6942,5646l6952,5646,6952,5627,6942,5627,6942,5646xe" filled="true" fillcolor="#000000" stroked="false">
                <v:path arrowok="t"/>
                <v:fill type="solid"/>
              </v:shape>
            </v:group>
            <v:group style="position:absolute;left:6942;top:5646;width:10;height:20" coordorigin="6942,5646" coordsize="10,20">
              <v:shape style="position:absolute;left:6942;top:5646;width:10;height:20" coordorigin="6942,5646" coordsize="10,20" path="m6942,5665l6952,5665,6952,5646,6942,5646,6942,5665xe" filled="true" fillcolor="#000000" stroked="false">
                <v:path arrowok="t"/>
                <v:fill type="solid"/>
              </v:shape>
            </v:group>
            <v:group style="position:absolute;left:6942;top:5673;width:10;height:2" coordorigin="6942,5673" coordsize="10,2">
              <v:shape style="position:absolute;left:6942;top:5673;width:10;height:2" coordorigin="6942,5673" coordsize="10,0" path="m6942,5673l6952,5673e" filled="false" stroked="true" strokeweight=".83997pt" strokecolor="#000000">
                <v:path arrowok="t"/>
              </v:shape>
            </v:group>
            <v:group style="position:absolute;left:6942;top:5696;width:29;height:2" coordorigin="6942,5696" coordsize="29,2">
              <v:shape style="position:absolute;left:6942;top:5696;width:29;height:2" coordorigin="6942,5696" coordsize="29,0" path="m6942,5696l6971,5696e" filled="false" stroked="true" strokeweight="1.44pt" strokecolor="#000000">
                <v:path arrowok="t"/>
              </v:shape>
            </v:group>
            <v:group style="position:absolute;left:6971;top:5696;width:1275;height:2" coordorigin="6971,5696" coordsize="1275,2">
              <v:shape style="position:absolute;left:6971;top:5696;width:1275;height:2" coordorigin="6971,5696" coordsize="1275,0" path="m6971,5696l8245,5696e" filled="false" stroked="true" strokeweight="1.44pt" strokecolor="#000000">
                <v:path arrowok="t"/>
              </v:shape>
            </v:group>
            <v:group style="position:absolute;left:8245;top:5319;width:10;height:20" coordorigin="8245,5319" coordsize="10,20">
              <v:shape style="position:absolute;left:8245;top:5319;width:10;height:20" coordorigin="8245,5319" coordsize="10,20" path="m8245,5339l8255,5339,8255,5319,8245,5319,8245,5339xe" filled="true" fillcolor="#000000" stroked="false">
                <v:path arrowok="t"/>
                <v:fill type="solid"/>
              </v:shape>
            </v:group>
            <v:group style="position:absolute;left:8245;top:5339;width:10;height:20" coordorigin="8245,5339" coordsize="10,20">
              <v:shape style="position:absolute;left:8245;top:5339;width:10;height:20" coordorigin="8245,5339" coordsize="10,20" path="m8245,5358l8255,5358,8255,5339,8245,5339,8245,5358xe" filled="true" fillcolor="#000000" stroked="false">
                <v:path arrowok="t"/>
                <v:fill type="solid"/>
              </v:shape>
            </v:group>
            <v:group style="position:absolute;left:8245;top:5358;width:10;height:20" coordorigin="8245,5358" coordsize="10,20">
              <v:shape style="position:absolute;left:8245;top:5358;width:10;height:20" coordorigin="8245,5358" coordsize="10,20" path="m8245,5377l8255,5377,8255,5358,8245,5358,8245,5377xe" filled="true" fillcolor="#000000" stroked="false">
                <v:path arrowok="t"/>
                <v:fill type="solid"/>
              </v:shape>
            </v:group>
            <v:group style="position:absolute;left:8245;top:5377;width:10;height:20" coordorigin="8245,5377" coordsize="10,20">
              <v:shape style="position:absolute;left:8245;top:5377;width:10;height:20" coordorigin="8245,5377" coordsize="10,20" path="m8245,5396l8255,5396,8255,5377,8245,5377,8245,5396xe" filled="true" fillcolor="#000000" stroked="false">
                <v:path arrowok="t"/>
                <v:fill type="solid"/>
              </v:shape>
            </v:group>
            <v:group style="position:absolute;left:8245;top:5396;width:10;height:20" coordorigin="8245,5396" coordsize="10,20">
              <v:shape style="position:absolute;left:8245;top:5396;width:10;height:20" coordorigin="8245,5396" coordsize="10,20" path="m8245,5415l8255,5415,8255,5396,8245,5396,8245,5415xe" filled="true" fillcolor="#000000" stroked="false">
                <v:path arrowok="t"/>
                <v:fill type="solid"/>
              </v:shape>
            </v:group>
            <v:group style="position:absolute;left:8245;top:5415;width:10;height:20" coordorigin="8245,5415" coordsize="10,20">
              <v:shape style="position:absolute;left:8245;top:5415;width:10;height:20" coordorigin="8245,5415" coordsize="10,20" path="m8245,5435l8255,5435,8255,5415,8245,5415,8245,5435xe" filled="true" fillcolor="#000000" stroked="false">
                <v:path arrowok="t"/>
                <v:fill type="solid"/>
              </v:shape>
            </v:group>
            <v:group style="position:absolute;left:8245;top:5435;width:10;height:20" coordorigin="8245,5435" coordsize="10,20">
              <v:shape style="position:absolute;left:8245;top:5435;width:10;height:20" coordorigin="8245,5435" coordsize="10,20" path="m8245,5454l8255,5454,8255,5435,8245,5435,8245,5454xe" filled="true" fillcolor="#000000" stroked="false">
                <v:path arrowok="t"/>
                <v:fill type="solid"/>
              </v:shape>
            </v:group>
            <v:group style="position:absolute;left:8245;top:5454;width:10;height:20" coordorigin="8245,5454" coordsize="10,20">
              <v:shape style="position:absolute;left:8245;top:5454;width:10;height:20" coordorigin="8245,5454" coordsize="10,20" path="m8245,5473l8255,5473,8255,5454,8245,5454,8245,5473xe" filled="true" fillcolor="#000000" stroked="false">
                <v:path arrowok="t"/>
                <v:fill type="solid"/>
              </v:shape>
            </v:group>
            <v:group style="position:absolute;left:8245;top:5473;width:10;height:20" coordorigin="8245,5473" coordsize="10,20">
              <v:shape style="position:absolute;left:8245;top:5473;width:10;height:20" coordorigin="8245,5473" coordsize="10,20" path="m8245,5492l8255,5492,8255,5473,8245,5473,8245,5492xe" filled="true" fillcolor="#000000" stroked="false">
                <v:path arrowok="t"/>
                <v:fill type="solid"/>
              </v:shape>
            </v:group>
            <v:group style="position:absolute;left:8245;top:5492;width:10;height:20" coordorigin="8245,5492" coordsize="10,20">
              <v:shape style="position:absolute;left:8245;top:5492;width:10;height:20" coordorigin="8245,5492" coordsize="10,20" path="m8245,5511l8255,5511,8255,5492,8245,5492,8245,5511xe" filled="true" fillcolor="#000000" stroked="false">
                <v:path arrowok="t"/>
                <v:fill type="solid"/>
              </v:shape>
            </v:group>
            <v:group style="position:absolute;left:8245;top:5511;width:10;height:20" coordorigin="8245,5511" coordsize="10,20">
              <v:shape style="position:absolute;left:8245;top:5511;width:10;height:20" coordorigin="8245,5511" coordsize="10,20" path="m8245,5531l8255,5531,8255,5511,8245,5511,8245,5531xe" filled="true" fillcolor="#000000" stroked="false">
                <v:path arrowok="t"/>
                <v:fill type="solid"/>
              </v:shape>
            </v:group>
            <v:group style="position:absolute;left:8245;top:5531;width:10;height:20" coordorigin="8245,5531" coordsize="10,20">
              <v:shape style="position:absolute;left:8245;top:5531;width:10;height:20" coordorigin="8245,5531" coordsize="10,20" path="m8245,5550l8255,5550,8255,5531,8245,5531,8245,5550xe" filled="true" fillcolor="#000000" stroked="false">
                <v:path arrowok="t"/>
                <v:fill type="solid"/>
              </v:shape>
            </v:group>
            <v:group style="position:absolute;left:8245;top:5550;width:10;height:20" coordorigin="8245,5550" coordsize="10,20">
              <v:shape style="position:absolute;left:8245;top:5550;width:10;height:20" coordorigin="8245,5550" coordsize="10,20" path="m8245,5569l8255,5569,8255,5550,8245,5550,8245,5569xe" filled="true" fillcolor="#000000" stroked="false">
                <v:path arrowok="t"/>
                <v:fill type="solid"/>
              </v:shape>
            </v:group>
            <v:group style="position:absolute;left:8245;top:5569;width:10;height:20" coordorigin="8245,5569" coordsize="10,20">
              <v:shape style="position:absolute;left:8245;top:5569;width:10;height:20" coordorigin="8245,5569" coordsize="10,20" path="m8245,5588l8255,5588,8255,5569,8245,5569,8245,5588xe" filled="true" fillcolor="#000000" stroked="false">
                <v:path arrowok="t"/>
                <v:fill type="solid"/>
              </v:shape>
            </v:group>
            <v:group style="position:absolute;left:8245;top:5588;width:10;height:20" coordorigin="8245,5588" coordsize="10,20">
              <v:shape style="position:absolute;left:8245;top:5588;width:10;height:20" coordorigin="8245,5588" coordsize="10,20" path="m8245,5607l8255,5607,8255,5588,8245,5588,8245,5607xe" filled="true" fillcolor="#000000" stroked="false">
                <v:path arrowok="t"/>
                <v:fill type="solid"/>
              </v:shape>
            </v:group>
            <v:group style="position:absolute;left:8245;top:5607;width:10;height:20" coordorigin="8245,5607" coordsize="10,20">
              <v:shape style="position:absolute;left:8245;top:5607;width:10;height:20" coordorigin="8245,5607" coordsize="10,20" path="m8245,5627l8255,5627,8255,5607,8245,5607,8245,5627xe" filled="true" fillcolor="#000000" stroked="false">
                <v:path arrowok="t"/>
                <v:fill type="solid"/>
              </v:shape>
            </v:group>
            <v:group style="position:absolute;left:8245;top:5627;width:10;height:20" coordorigin="8245,5627" coordsize="10,20">
              <v:shape style="position:absolute;left:8245;top:5627;width:10;height:20" coordorigin="8245,5627" coordsize="10,20" path="m8245,5646l8255,5646,8255,5627,8245,5627,8245,5646xe" filled="true" fillcolor="#000000" stroked="false">
                <v:path arrowok="t"/>
                <v:fill type="solid"/>
              </v:shape>
            </v:group>
            <v:group style="position:absolute;left:8245;top:5646;width:10;height:20" coordorigin="8245,5646" coordsize="10,20">
              <v:shape style="position:absolute;left:8245;top:5646;width:10;height:20" coordorigin="8245,5646" coordsize="10,20" path="m8245,5665l8255,5665,8255,5646,8245,5646,8245,5665xe" filled="true" fillcolor="#000000" stroked="false">
                <v:path arrowok="t"/>
                <v:fill type="solid"/>
              </v:shape>
            </v:group>
            <v:group style="position:absolute;left:8245;top:5673;width:10;height:2" coordorigin="8245,5673" coordsize="10,2">
              <v:shape style="position:absolute;left:8245;top:5673;width:10;height:2" coordorigin="8245,5673" coordsize="10,0" path="m8245,5673l8255,5673e" filled="false" stroked="true" strokeweight=".83997pt" strokecolor="#000000">
                <v:path arrowok="t"/>
              </v:shape>
            </v:group>
            <v:group style="position:absolute;left:8245;top:5696;width:29;height:2" coordorigin="8245,5696" coordsize="29,2">
              <v:shape style="position:absolute;left:8245;top:5696;width:29;height:2" coordorigin="8245,5696" coordsize="29,0" path="m8245,5696l8274,5696e" filled="false" stroked="true" strokeweight="1.44pt" strokecolor="#000000">
                <v:path arrowok="t"/>
              </v:shape>
            </v:group>
            <v:group style="position:absolute;left:8274;top:5696;width:999;height:2" coordorigin="8274,5696" coordsize="999,2">
              <v:shape style="position:absolute;left:8274;top:5696;width:999;height:2" coordorigin="8274,5696" coordsize="999,0" path="m8274,5696l9273,5696e" filled="false" stroked="true" strokeweight="1.44pt" strokecolor="#000000">
                <v:path arrowok="t"/>
              </v:shape>
            </v:group>
            <v:group style="position:absolute;left:9273;top:5319;width:10;height:20" coordorigin="9273,5319" coordsize="10,20">
              <v:shape style="position:absolute;left:9273;top:5319;width:10;height:20" coordorigin="9273,5319" coordsize="10,20" path="m9273,5339l9283,5339,9283,5319,9273,5319,9273,5339xe" filled="true" fillcolor="#000000" stroked="false">
                <v:path arrowok="t"/>
                <v:fill type="solid"/>
              </v:shape>
            </v:group>
            <v:group style="position:absolute;left:9273;top:5339;width:10;height:20" coordorigin="9273,5339" coordsize="10,20">
              <v:shape style="position:absolute;left:9273;top:5339;width:10;height:20" coordorigin="9273,5339" coordsize="10,20" path="m9273,5358l9283,5358,9283,5339,9273,5339,9273,5358xe" filled="true" fillcolor="#000000" stroked="false">
                <v:path arrowok="t"/>
                <v:fill type="solid"/>
              </v:shape>
            </v:group>
            <v:group style="position:absolute;left:9273;top:5358;width:10;height:20" coordorigin="9273,5358" coordsize="10,20">
              <v:shape style="position:absolute;left:9273;top:5358;width:10;height:20" coordorigin="9273,5358" coordsize="10,20" path="m9273,5377l9283,5377,9283,5358,9273,5358,9273,5377xe" filled="true" fillcolor="#000000" stroked="false">
                <v:path arrowok="t"/>
                <v:fill type="solid"/>
              </v:shape>
            </v:group>
            <v:group style="position:absolute;left:9273;top:5377;width:10;height:20" coordorigin="9273,5377" coordsize="10,20">
              <v:shape style="position:absolute;left:9273;top:5377;width:10;height:20" coordorigin="9273,5377" coordsize="10,20" path="m9273,5396l9283,5396,9283,5377,9273,5377,9273,5396xe" filled="true" fillcolor="#000000" stroked="false">
                <v:path arrowok="t"/>
                <v:fill type="solid"/>
              </v:shape>
            </v:group>
            <v:group style="position:absolute;left:9273;top:5396;width:10;height:20" coordorigin="9273,5396" coordsize="10,20">
              <v:shape style="position:absolute;left:9273;top:5396;width:10;height:20" coordorigin="9273,5396" coordsize="10,20" path="m9273,5415l9283,5415,9283,5396,9273,5396,9273,5415xe" filled="true" fillcolor="#000000" stroked="false">
                <v:path arrowok="t"/>
                <v:fill type="solid"/>
              </v:shape>
            </v:group>
            <v:group style="position:absolute;left:9273;top:5415;width:10;height:20" coordorigin="9273,5415" coordsize="10,20">
              <v:shape style="position:absolute;left:9273;top:5415;width:10;height:20" coordorigin="9273,5415" coordsize="10,20" path="m9273,5435l9283,5435,9283,5415,9273,5415,9273,5435xe" filled="true" fillcolor="#000000" stroked="false">
                <v:path arrowok="t"/>
                <v:fill type="solid"/>
              </v:shape>
            </v:group>
            <v:group style="position:absolute;left:9273;top:5435;width:10;height:20" coordorigin="9273,5435" coordsize="10,20">
              <v:shape style="position:absolute;left:9273;top:5435;width:10;height:20" coordorigin="9273,5435" coordsize="10,20" path="m9273,5454l9283,5454,9283,5435,9273,5435,9273,5454xe" filled="true" fillcolor="#000000" stroked="false">
                <v:path arrowok="t"/>
                <v:fill type="solid"/>
              </v:shape>
            </v:group>
            <v:group style="position:absolute;left:9273;top:5454;width:10;height:20" coordorigin="9273,5454" coordsize="10,20">
              <v:shape style="position:absolute;left:9273;top:5454;width:10;height:20" coordorigin="9273,5454" coordsize="10,20" path="m9273,5473l9283,5473,9283,5454,9273,5454,9273,5473xe" filled="true" fillcolor="#000000" stroked="false">
                <v:path arrowok="t"/>
                <v:fill type="solid"/>
              </v:shape>
            </v:group>
            <v:group style="position:absolute;left:9273;top:5473;width:10;height:20" coordorigin="9273,5473" coordsize="10,20">
              <v:shape style="position:absolute;left:9273;top:5473;width:10;height:20" coordorigin="9273,5473" coordsize="10,20" path="m9273,5492l9283,5492,9283,5473,9273,5473,9273,5492xe" filled="true" fillcolor="#000000" stroked="false">
                <v:path arrowok="t"/>
                <v:fill type="solid"/>
              </v:shape>
            </v:group>
            <v:group style="position:absolute;left:9273;top:5492;width:10;height:20" coordorigin="9273,5492" coordsize="10,20">
              <v:shape style="position:absolute;left:9273;top:5492;width:10;height:20" coordorigin="9273,5492" coordsize="10,20" path="m9273,5511l9283,5511,9283,5492,9273,5492,9273,5511xe" filled="true" fillcolor="#000000" stroked="false">
                <v:path arrowok="t"/>
                <v:fill type="solid"/>
              </v:shape>
            </v:group>
            <v:group style="position:absolute;left:9273;top:5511;width:10;height:20" coordorigin="9273,5511" coordsize="10,20">
              <v:shape style="position:absolute;left:9273;top:5511;width:10;height:20" coordorigin="9273,5511" coordsize="10,20" path="m9273,5531l9283,5531,9283,5511,9273,5511,9273,5531xe" filled="true" fillcolor="#000000" stroked="false">
                <v:path arrowok="t"/>
                <v:fill type="solid"/>
              </v:shape>
            </v:group>
            <v:group style="position:absolute;left:9273;top:5531;width:10;height:20" coordorigin="9273,5531" coordsize="10,20">
              <v:shape style="position:absolute;left:9273;top:5531;width:10;height:20" coordorigin="9273,5531" coordsize="10,20" path="m9273,5550l9283,5550,9283,5531,9273,5531,9273,5550xe" filled="true" fillcolor="#000000" stroked="false">
                <v:path arrowok="t"/>
                <v:fill type="solid"/>
              </v:shape>
            </v:group>
            <v:group style="position:absolute;left:9273;top:5550;width:10;height:20" coordorigin="9273,5550" coordsize="10,20">
              <v:shape style="position:absolute;left:9273;top:5550;width:10;height:20" coordorigin="9273,5550" coordsize="10,20" path="m9273,5569l9283,5569,9283,5550,9273,5550,9273,5569xe" filled="true" fillcolor="#000000" stroked="false">
                <v:path arrowok="t"/>
                <v:fill type="solid"/>
              </v:shape>
            </v:group>
            <v:group style="position:absolute;left:9273;top:5569;width:10;height:20" coordorigin="9273,5569" coordsize="10,20">
              <v:shape style="position:absolute;left:9273;top:5569;width:10;height:20" coordorigin="9273,5569" coordsize="10,20" path="m9273,5588l9283,5588,9283,5569,9273,5569,9273,5588xe" filled="true" fillcolor="#000000" stroked="false">
                <v:path arrowok="t"/>
                <v:fill type="solid"/>
              </v:shape>
            </v:group>
            <v:group style="position:absolute;left:9273;top:5588;width:10;height:20" coordorigin="9273,5588" coordsize="10,20">
              <v:shape style="position:absolute;left:9273;top:5588;width:10;height:20" coordorigin="9273,5588" coordsize="10,20" path="m9273,5607l9283,5607,9283,5588,9273,5588,9273,5607xe" filled="true" fillcolor="#000000" stroked="false">
                <v:path arrowok="t"/>
                <v:fill type="solid"/>
              </v:shape>
            </v:group>
            <v:group style="position:absolute;left:9273;top:5607;width:10;height:20" coordorigin="9273,5607" coordsize="10,20">
              <v:shape style="position:absolute;left:9273;top:5607;width:10;height:20" coordorigin="9273,5607" coordsize="10,20" path="m9273,5627l9283,5627,9283,5607,9273,5607,9273,5627xe" filled="true" fillcolor="#000000" stroked="false">
                <v:path arrowok="t"/>
                <v:fill type="solid"/>
              </v:shape>
            </v:group>
            <v:group style="position:absolute;left:9273;top:5627;width:10;height:20" coordorigin="9273,5627" coordsize="10,20">
              <v:shape style="position:absolute;left:9273;top:5627;width:10;height:20" coordorigin="9273,5627" coordsize="10,20" path="m9273,5646l9283,5646,9283,5627,9273,5627,9273,5646xe" filled="true" fillcolor="#000000" stroked="false">
                <v:path arrowok="t"/>
                <v:fill type="solid"/>
              </v:shape>
            </v:group>
            <v:group style="position:absolute;left:9273;top:5646;width:10;height:20" coordorigin="9273,5646" coordsize="10,20">
              <v:shape style="position:absolute;left:9273;top:5646;width:10;height:20" coordorigin="9273,5646" coordsize="10,20" path="m9273,5665l9283,5665,9283,5646,9273,5646,9273,5665xe" filled="true" fillcolor="#000000" stroked="false">
                <v:path arrowok="t"/>
                <v:fill type="solid"/>
              </v:shape>
            </v:group>
            <v:group style="position:absolute;left:9273;top:5673;width:10;height:2" coordorigin="9273,5673" coordsize="10,2">
              <v:shape style="position:absolute;left:9273;top:5673;width:10;height:2" coordorigin="9273,5673" coordsize="10,0" path="m9273,5673l9283,5673e" filled="false" stroked="true" strokeweight=".83997pt" strokecolor="#000000">
                <v:path arrowok="t"/>
              </v:shape>
            </v:group>
            <v:group style="position:absolute;left:9273;top:5696;width:29;height:2" coordorigin="9273,5696" coordsize="29,2">
              <v:shape style="position:absolute;left:9273;top:5696;width:29;height:2" coordorigin="9273,5696" coordsize="29,0" path="m9273,5696l9302,5696e" filled="false" stroked="true" strokeweight="1.44pt" strokecolor="#000000">
                <v:path arrowok="t"/>
              </v:shape>
            </v:group>
            <v:group style="position:absolute;left:9302;top:5696;width:1462;height:2" coordorigin="9302,5696" coordsize="1462,2">
              <v:shape style="position:absolute;left:9302;top:5696;width:1462;height:2" coordorigin="9302,5696" coordsize="1462,0" path="m9302,5696l10764,5696e" filled="false" stroked="true" strokeweight="1.44pt" strokecolor="#000000">
                <v:path arrowok="t"/>
              </v:shape>
              <v:shape style="position:absolute;left:1978;top:541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人民币</w:t>
                      </w:r>
                    </w:p>
                  </w:txbxContent>
                </v:textbox>
                <w10:wrap type="none"/>
              </v:shape>
              <v:shape style="position:absolute;left:5667;top:5429;width:1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43,464,475.40</w:t>
                      </w:r>
                    </w:p>
                  </w:txbxContent>
                </v:textbox>
                <w10:wrap type="none"/>
              </v:shape>
              <v:shape style="position:absolute;left:9576;top:5429;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1,124,813.14</w:t>
                      </w:r>
                    </w:p>
                  </w:txbxContent>
                </v:textbox>
                <w10:wrap type="none"/>
              </v:shape>
            </v:group>
            <w10:wrap type="none"/>
          </v:group>
        </w:pict>
      </w:r>
      <w:r>
        <w:rPr>
          <w:rFonts w:ascii="宋体" w:hAnsi="宋体" w:cs="宋体" w:eastAsia="宋体" w:hint="default"/>
          <w:spacing w:val="-2"/>
          <w:sz w:val="21"/>
          <w:szCs w:val="21"/>
        </w:rPr>
        <w:t>（以下金额单位若未特别注明者均为人民币元）</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tbl>
      <w:tblPr>
        <w:tblW w:w="0" w:type="auto"/>
        <w:jc w:val="left"/>
        <w:tblInd w:w="203" w:type="dxa"/>
        <w:tblLayout w:type="fixed"/>
        <w:tblCellMar>
          <w:top w:w="0" w:type="dxa"/>
          <w:left w:w="0" w:type="dxa"/>
          <w:bottom w:w="0" w:type="dxa"/>
          <w:right w:w="0" w:type="dxa"/>
        </w:tblCellMar>
        <w:tblLook w:val="01E0"/>
      </w:tblPr>
      <w:tblGrid>
        <w:gridCol w:w="1276"/>
        <w:gridCol w:w="1395"/>
        <w:gridCol w:w="1027"/>
        <w:gridCol w:w="1486"/>
        <w:gridCol w:w="1303"/>
        <w:gridCol w:w="1028"/>
        <w:gridCol w:w="1413"/>
      </w:tblGrid>
      <w:tr>
        <w:trPr>
          <w:trHeight w:val="265" w:hRule="exact"/>
        </w:trPr>
        <w:tc>
          <w:tcPr>
            <w:tcW w:w="2671" w:type="dxa"/>
            <w:gridSpan w:val="2"/>
            <w:tcBorders>
              <w:top w:val="single" w:sz="12" w:space="0" w:color="000000"/>
              <w:left w:val="nil" w:sz="6" w:space="0" w:color="auto"/>
              <w:bottom w:val="nil" w:sz="6" w:space="0" w:color="auto"/>
              <w:right w:val="nil" w:sz="6" w:space="0" w:color="auto"/>
            </w:tcBorders>
          </w:tcPr>
          <w:p>
            <w:pPr/>
          </w:p>
        </w:tc>
        <w:tc>
          <w:tcPr>
            <w:tcW w:w="1027"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486" w:type="dxa"/>
            <w:tcBorders>
              <w:top w:val="single" w:sz="12" w:space="0" w:color="000000"/>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
        </w:tc>
        <w:tc>
          <w:tcPr>
            <w:tcW w:w="1028"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63"/>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413" w:type="dxa"/>
            <w:vMerge w:val="restart"/>
            <w:tcBorders>
              <w:top w:val="single" w:sz="12" w:space="0" w:color="000000"/>
              <w:left w:val="nil" w:sz="6" w:space="0" w:color="auto"/>
              <w:right w:val="nil" w:sz="6" w:space="0" w:color="auto"/>
            </w:tcBorders>
          </w:tcPr>
          <w:p>
            <w:pPr/>
          </w:p>
        </w:tc>
      </w:tr>
      <w:tr>
        <w:trPr>
          <w:trHeight w:val="164"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173" w:lineRule="exact"/>
              <w:ind w:right="492"/>
              <w:jc w:val="right"/>
              <w:rPr>
                <w:rFonts w:ascii="宋体" w:hAnsi="宋体" w:cs="宋体" w:eastAsia="宋体" w:hint="default"/>
                <w:sz w:val="18"/>
                <w:szCs w:val="18"/>
              </w:rPr>
            </w:pPr>
            <w:r>
              <w:rPr>
                <w:rFonts w:ascii="宋体" w:hAnsi="宋体" w:cs="宋体" w:eastAsia="宋体" w:hint="default"/>
                <w:sz w:val="18"/>
                <w:szCs w:val="18"/>
              </w:rPr>
              <w:t>项目</w:t>
            </w:r>
          </w:p>
        </w:tc>
        <w:tc>
          <w:tcPr>
            <w:tcW w:w="1395" w:type="dxa"/>
            <w:tcBorders>
              <w:top w:val="nil" w:sz="6" w:space="0" w:color="auto"/>
              <w:left w:val="nil" w:sz="6" w:space="0" w:color="auto"/>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vMerge/>
            <w:tcBorders>
              <w:left w:val="nil" w:sz="6" w:space="0" w:color="auto"/>
              <w:bottom w:val="nil" w:sz="6" w:space="0" w:color="auto"/>
              <w:right w:val="nil" w:sz="6" w:space="0" w:color="auto"/>
            </w:tcBorders>
          </w:tcPr>
          <w:p>
            <w:pPr/>
          </w:p>
        </w:tc>
      </w:tr>
      <w:tr>
        <w:trPr>
          <w:trHeight w:val="172"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single" w:sz="4" w:space="0" w:color="000000"/>
            </w:tcBorders>
          </w:tcPr>
          <w:p>
            <w:pPr>
              <w:pStyle w:val="TableParagraph"/>
              <w:spacing w:line="172" w:lineRule="exact"/>
              <w:ind w:left="33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7" w:type="dxa"/>
            <w:tcBorders>
              <w:top w:val="nil" w:sz="6" w:space="0" w:color="auto"/>
              <w:left w:val="single" w:sz="4" w:space="0" w:color="000000"/>
              <w:bottom w:val="nil" w:sz="6" w:space="0" w:color="auto"/>
              <w:right w:val="nil" w:sz="6" w:space="0" w:color="auto"/>
            </w:tcBorders>
          </w:tcPr>
          <w:p>
            <w:pPr>
              <w:pStyle w:val="TableParagraph"/>
              <w:spacing w:line="172" w:lineRule="exact"/>
              <w:ind w:left="23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6" w:type="dxa"/>
            <w:tcBorders>
              <w:top w:val="nil" w:sz="6" w:space="0" w:color="auto"/>
              <w:left w:val="nil" w:sz="6" w:space="0" w:color="auto"/>
              <w:bottom w:val="nil" w:sz="6" w:space="0" w:color="auto"/>
              <w:right w:val="nil" w:sz="6" w:space="0" w:color="auto"/>
            </w:tcBorders>
          </w:tcPr>
          <w:p>
            <w:pPr>
              <w:pStyle w:val="TableParagraph"/>
              <w:spacing w:line="172" w:lineRule="exact"/>
              <w:ind w:left="2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03" w:type="dxa"/>
            <w:tcBorders>
              <w:top w:val="nil" w:sz="6" w:space="0" w:color="auto"/>
              <w:left w:val="nil" w:sz="6" w:space="0" w:color="auto"/>
              <w:bottom w:val="nil" w:sz="6" w:space="0" w:color="auto"/>
              <w:right w:val="nil" w:sz="6" w:space="0" w:color="auto"/>
            </w:tcBorders>
          </w:tcPr>
          <w:p>
            <w:pPr>
              <w:pStyle w:val="TableParagraph"/>
              <w:spacing w:line="172" w:lineRule="exact"/>
              <w:ind w:left="28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8" w:type="dxa"/>
            <w:tcBorders>
              <w:top w:val="nil" w:sz="6" w:space="0" w:color="auto"/>
              <w:left w:val="nil" w:sz="6" w:space="0" w:color="auto"/>
              <w:bottom w:val="nil" w:sz="6" w:space="0" w:color="auto"/>
              <w:right w:val="nil" w:sz="6" w:space="0" w:color="auto"/>
            </w:tcBorders>
          </w:tcPr>
          <w:p>
            <w:pPr>
              <w:pStyle w:val="TableParagraph"/>
              <w:spacing w:line="172" w:lineRule="exact"/>
              <w:ind w:left="24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13" w:type="dxa"/>
            <w:tcBorders>
              <w:top w:val="nil" w:sz="6" w:space="0" w:color="auto"/>
              <w:left w:val="nil" w:sz="6" w:space="0" w:color="auto"/>
              <w:bottom w:val="nil" w:sz="6" w:space="0" w:color="auto"/>
              <w:right w:val="nil" w:sz="6" w:space="0" w:color="auto"/>
            </w:tcBorders>
          </w:tcPr>
          <w:p>
            <w:pPr>
              <w:pStyle w:val="TableParagraph"/>
              <w:spacing w:line="172" w:lineRule="exact"/>
              <w:ind w:left="29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75"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75"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95" w:type="dxa"/>
            <w:tcBorders>
              <w:top w:val="nil" w:sz="6" w:space="0" w:color="auto"/>
              <w:left w:val="nil" w:sz="6" w:space="0" w:color="auto"/>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95"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90"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18"/>
              <w:jc w:val="right"/>
              <w:rPr>
                <w:rFonts w:ascii="宋体" w:hAnsi="宋体" w:cs="宋体" w:eastAsia="宋体" w:hint="default"/>
                <w:sz w:val="18"/>
                <w:szCs w:val="18"/>
              </w:rPr>
            </w:pPr>
            <w:r>
              <w:rPr>
                <w:rFonts w:ascii="宋体" w:hAnsi="宋体" w:cs="宋体" w:eastAsia="宋体" w:hint="default"/>
                <w:sz w:val="18"/>
                <w:szCs w:val="18"/>
              </w:rPr>
              <w:t>人民币</w:t>
            </w:r>
          </w:p>
        </w:tc>
        <w:tc>
          <w:tcPr>
            <w:tcW w:w="1395" w:type="dxa"/>
            <w:tcBorders>
              <w:top w:val="nil" w:sz="6" w:space="0" w:color="auto"/>
              <w:left w:val="nil" w:sz="6" w:space="0" w:color="auto"/>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pacing w:val="-1"/>
                <w:sz w:val="18"/>
              </w:rPr>
              <w:t>26,388.14</w:t>
            </w: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
                <w:sz w:val="18"/>
              </w:rPr>
              <w:t>16,131.89</w:t>
            </w: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89"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95"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20,128.09</w:t>
            </w:r>
          </w:p>
        </w:tc>
        <w:tc>
          <w:tcPr>
            <w:tcW w:w="102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0.8107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16,317.84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宋体" w:hAnsi="宋体" w:cs="宋体" w:eastAsia="宋体" w:hint="default"/>
                <w:sz w:val="18"/>
                <w:szCs w:val="18"/>
              </w:rPr>
            </w:pPr>
            <w:r>
              <w:rPr>
                <w:rFonts w:ascii="宋体"/>
                <w:spacing w:val="-1"/>
                <w:sz w:val="18"/>
              </w:rPr>
              <w:t>25,056.59</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0.8509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21,321.40</w:t>
            </w: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89"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5"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7,628.60</w:t>
            </w:r>
          </w:p>
        </w:tc>
        <w:tc>
          <w:tcPr>
            <w:tcW w:w="102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6.3009</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48,067.04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29.99</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6.6227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198.61</w:t>
            </w: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92"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95"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right="106"/>
              <w:jc w:val="right"/>
              <w:rPr>
                <w:rFonts w:ascii="宋体" w:hAnsi="宋体" w:cs="宋体" w:eastAsia="宋体" w:hint="default"/>
                <w:sz w:val="18"/>
                <w:szCs w:val="18"/>
              </w:rPr>
            </w:pPr>
            <w:r>
              <w:rPr>
                <w:rFonts w:ascii="宋体"/>
                <w:spacing w:val="-1"/>
                <w:sz w:val="18"/>
              </w:rPr>
              <w:t>1,169.50</w:t>
            </w:r>
          </w:p>
        </w:tc>
        <w:tc>
          <w:tcPr>
            <w:tcW w:w="1027"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pacing w:val="-1"/>
                <w:sz w:val="18"/>
              </w:rPr>
              <w:t>8.1625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9,546.04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370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8.8065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18"/>
                <w:szCs w:val="18"/>
              </w:rPr>
            </w:pPr>
            <w:r>
              <w:rPr>
                <w:rFonts w:ascii="宋体"/>
                <w:spacing w:val="-1"/>
                <w:sz w:val="18"/>
              </w:rPr>
              <w:t>3,258.41</w:t>
            </w: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89"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95"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50.00</w:t>
            </w:r>
          </w:p>
        </w:tc>
        <w:tc>
          <w:tcPr>
            <w:tcW w:w="102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pacing w:val="-1"/>
                <w:sz w:val="18"/>
              </w:rPr>
              <w:t>6.4093</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320.47</w:t>
            </w: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89"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95" w:type="dxa"/>
            <w:tcBorders>
              <w:top w:val="nil" w:sz="6" w:space="0" w:color="auto"/>
              <w:left w:val="nil" w:sz="6" w:space="0" w:color="auto"/>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100,639.53</w:t>
            </w: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40,910.31</w:t>
            </w:r>
          </w:p>
        </w:tc>
      </w:tr>
      <w:tr>
        <w:trPr>
          <w:trHeight w:val="80" w:hRule="exact"/>
        </w:trPr>
        <w:tc>
          <w:tcPr>
            <w:tcW w:w="12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275"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95" w:type="dxa"/>
            <w:tcBorders>
              <w:top w:val="nil" w:sz="6" w:space="0" w:color="auto"/>
              <w:left w:val="nil" w:sz="6" w:space="0" w:color="auto"/>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07"/>
          <w:pgSz w:w="11910" w:h="16840"/>
          <w:pgMar w:header="1118" w:footer="980" w:top="2080" w:bottom="1160" w:left="1560" w:right="0"/>
        </w:sectPr>
      </w:pPr>
    </w:p>
    <w:p>
      <w:pPr>
        <w:spacing w:line="240" w:lineRule="auto" w:before="1"/>
        <w:rPr>
          <w:rFonts w:ascii="宋体" w:hAnsi="宋体" w:cs="宋体" w:eastAsia="宋体" w:hint="default"/>
          <w:b/>
          <w:bCs/>
          <w:sz w:val="6"/>
          <w:szCs w:val="6"/>
        </w:rPr>
      </w:pPr>
      <w:r>
        <w:rPr/>
        <w:pict>
          <v:shape style="position:absolute;margin-left:151.699997pt;margin-top:73.439980pt;width:.48001pt;height:.12pt;mso-position-horizontal-relative:page;mso-position-vertical-relative:page;z-index:-1135624" type="#_x0000_t75" stroked="false">
            <v:imagedata r:id="rId121" o:title=""/>
          </v:shape>
        </w:pict>
      </w:r>
      <w:r>
        <w:rPr/>
        <w:pict>
          <v:shape style="position:absolute;margin-left:221.449997pt;margin-top:73.439980pt;width:.48pt;height:.12pt;mso-position-horizontal-relative:page;mso-position-vertical-relative:page;z-index:-1135600" type="#_x0000_t75" stroked="false">
            <v:imagedata r:id="rId121" o:title=""/>
          </v:shape>
        </w:pict>
      </w:r>
      <w:r>
        <w:rPr/>
        <w:pict>
          <v:shape style="position:absolute;margin-left:272.809998pt;margin-top:73.439980pt;width:.47998pt;height:.12pt;mso-position-horizontal-relative:page;mso-position-vertical-relative:page;z-index:-1135576" type="#_x0000_t75" stroked="false">
            <v:imagedata r:id="rId121" o:title=""/>
          </v:shape>
        </w:pict>
      </w:r>
      <w:r>
        <w:rPr/>
        <w:pict>
          <v:shape style="position:absolute;margin-left:347.109985pt;margin-top:73.439980pt;width:.48001pt;height:.12pt;mso-position-horizontal-relative:page;mso-position-vertical-relative:page;z-index:-1135552" type="#_x0000_t75" stroked="false">
            <v:imagedata r:id="rId121" o:title=""/>
          </v:shape>
        </w:pict>
      </w:r>
      <w:r>
        <w:rPr/>
        <w:pict>
          <v:shape style="position:absolute;margin-left:412.269989pt;margin-top:73.439980pt;width:.48001pt;height:.12pt;mso-position-horizontal-relative:page;mso-position-vertical-relative:page;z-index:-1135528" type="#_x0000_t75" stroked="false">
            <v:imagedata r:id="rId121" o:title=""/>
          </v:shape>
        </w:pict>
      </w:r>
      <w:r>
        <w:rPr/>
        <w:pict>
          <v:shape style="position:absolute;margin-left:463.660004pt;margin-top:73.439980pt;width:.47998pt;height:.12pt;mso-position-horizontal-relative:page;mso-position-vertical-relative:page;z-index:-1135504" type="#_x0000_t75" stroked="false">
            <v:imagedata r:id="rId121" o:title=""/>
          </v:shape>
        </w:pict>
      </w:r>
      <w:r>
        <w:rPr/>
        <w:pict>
          <v:group style="position:absolute;margin-left:84.503998pt;margin-top:86.999962pt;width:453.7pt;height:5.1pt;mso-position-horizontal-relative:page;mso-position-vertical-relative:page;z-index:-1135480" coordorigin="1690,1740" coordsize="9074,102">
            <v:shape style="position:absolute;left:1690;top:1740;width:2758;height:101" type="#_x0000_t75" stroked="false">
              <v:imagedata r:id="rId122" o:title=""/>
            </v:shape>
            <v:shape style="position:absolute;left:4424;top:1832;width:1032;height:10" type="#_x0000_t75" stroked="false">
              <v:imagedata r:id="rId113" o:title=""/>
            </v:shape>
            <v:shape style="position:absolute;left:5451;top:1832;width:2794;height:10" type="#_x0000_t75" stroked="false">
              <v:imagedata r:id="rId114" o:title=""/>
            </v:shape>
            <v:shape style="position:absolute;left:8241;top:1832;width:2523;height:10" type="#_x0000_t75" stroked="false">
              <v:imagedata r:id="rId115" o:title=""/>
            </v:shape>
            <w10:wrap type="none"/>
          </v:group>
        </w:pict>
      </w:r>
      <w:r>
        <w:rPr/>
        <w:pict>
          <v:group style="position:absolute;margin-left:84.503998pt;margin-top:105.499962pt;width:453.7pt;height:5.05pt;mso-position-horizontal-relative:page;mso-position-vertical-relative:page;z-index:-1135456" coordorigin="1690,2110" coordsize="9074,101">
            <v:shape style="position:absolute;left:1690;top:2110;width:2758;height:101" type="#_x0000_t75" stroked="false">
              <v:imagedata r:id="rId112" o:title=""/>
            </v:shape>
            <v:shape style="position:absolute;left:4424;top:2201;width:1032;height:10" type="#_x0000_t75" stroked="false">
              <v:imagedata r:id="rId109" o:title=""/>
            </v:shape>
            <v:shape style="position:absolute;left:5451;top:2201;width:2794;height:10" type="#_x0000_t75" stroked="false">
              <v:imagedata r:id="rId110" o:title=""/>
            </v:shape>
            <v:shape style="position:absolute;left:8241;top:2201;width:2523;height:10" type="#_x0000_t75" stroked="false">
              <v:imagedata r:id="rId111" o:title=""/>
            </v:shape>
            <w10:wrap type="none"/>
          </v:group>
        </w:pict>
      </w:r>
      <w:r>
        <w:rPr/>
        <w:pict>
          <v:group style="position:absolute;margin-left:84.503998pt;margin-top:123.979965pt;width:453.7pt;height:5.05pt;mso-position-horizontal-relative:page;mso-position-vertical-relative:page;z-index:-1135432" coordorigin="1690,2480" coordsize="9074,101">
            <v:shape style="position:absolute;left:1690;top:2480;width:2758;height:101" type="#_x0000_t75" stroked="false">
              <v:imagedata r:id="rId112" o:title=""/>
            </v:shape>
            <v:shape style="position:absolute;left:4424;top:2571;width:1032;height:10" type="#_x0000_t75" stroked="false">
              <v:imagedata r:id="rId113" o:title=""/>
            </v:shape>
            <v:shape style="position:absolute;left:5451;top:2571;width:2794;height:10" type="#_x0000_t75" stroked="false">
              <v:imagedata r:id="rId114" o:title=""/>
            </v:shape>
            <v:shape style="position:absolute;left:8241;top:2571;width:2523;height:10" type="#_x0000_t75" stroked="false">
              <v:imagedata r:id="rId115"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363"/>
        <w:gridCol w:w="1395"/>
        <w:gridCol w:w="1027"/>
        <w:gridCol w:w="1486"/>
        <w:gridCol w:w="1303"/>
        <w:gridCol w:w="1028"/>
        <w:gridCol w:w="1486"/>
      </w:tblGrid>
      <w:tr>
        <w:trPr>
          <w:trHeight w:val="329" w:hRule="exact"/>
        </w:trPr>
        <w:tc>
          <w:tcPr>
            <w:tcW w:w="1363"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395"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027"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48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303"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028"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c>
          <w:tcPr>
            <w:tcW w:w="148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tc>
      </w:tr>
      <w:tr>
        <w:trPr>
          <w:trHeight w:val="306" w:hRule="exact"/>
        </w:trPr>
        <w:tc>
          <w:tcPr>
            <w:tcW w:w="1363" w:type="dxa"/>
            <w:tcBorders>
              <w:top w:val="single" w:sz="12" w:space="0" w:color="000000"/>
              <w:left w:val="nil" w:sz="6" w:space="0" w:color="auto"/>
              <w:bottom w:val="nil" w:sz="6" w:space="0" w:color="auto"/>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9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944.06</w:t>
            </w:r>
          </w:p>
        </w:tc>
        <w:tc>
          <w:tcPr>
            <w:tcW w:w="102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0.8107</w:t>
            </w:r>
          </w:p>
        </w:tc>
        <w:tc>
          <w:tcPr>
            <w:tcW w:w="14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765.35</w:t>
            </w:r>
          </w:p>
        </w:tc>
        <w:tc>
          <w:tcPr>
            <w:tcW w:w="13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13,717.00</w:t>
            </w:r>
          </w:p>
        </w:tc>
        <w:tc>
          <w:tcPr>
            <w:tcW w:w="10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0.8509</w:t>
            </w:r>
          </w:p>
        </w:tc>
        <w:tc>
          <w:tcPr>
            <w:tcW w:w="1486"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11,671.08</w:t>
            </w:r>
          </w:p>
        </w:tc>
      </w:tr>
      <w:tr>
        <w:trPr>
          <w:trHeight w:val="81"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4,199,064.15</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6.3009</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26,457,883.30</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3,098,441.57</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6.6227</w:t>
            </w: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20,520,050.12</w:t>
            </w: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23.20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8.1625</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189.37</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23.16</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8.8065</w:t>
            </w: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203.96</w:t>
            </w: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95"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69,923,313.42</w:t>
            </w: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21,656,738.30</w:t>
            </w: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77"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95"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92"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95"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130,387,492.82</w:t>
            </w: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346,385,081.33</w:t>
            </w: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92"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11,500,000.00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6.3009</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72,460,350.00</w:t>
            </w: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95"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202,847,842.82</w:t>
            </w: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346,385,081.33</w:t>
            </w:r>
          </w:p>
        </w:tc>
      </w:tr>
      <w:tr>
        <w:trPr>
          <w:trHeight w:val="80" w:hRule="exact"/>
        </w:trPr>
        <w:tc>
          <w:tcPr>
            <w:tcW w:w="1363" w:type="dxa"/>
            <w:tcBorders>
              <w:top w:val="nil" w:sz="6" w:space="0" w:color="auto"/>
              <w:left w:val="nil" w:sz="6" w:space="0" w:color="auto"/>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nil" w:sz="6" w:space="0" w:color="auto"/>
            </w:tcBorders>
          </w:tcPr>
          <w:p>
            <w:pPr/>
          </w:p>
        </w:tc>
      </w:tr>
      <w:tr>
        <w:trPr>
          <w:trHeight w:val="374" w:hRule="exact"/>
        </w:trPr>
        <w:tc>
          <w:tcPr>
            <w:tcW w:w="1363" w:type="dxa"/>
            <w:tcBorders>
              <w:top w:val="nil" w:sz="6" w:space="0" w:color="auto"/>
              <w:left w:val="nil" w:sz="6" w:space="0" w:color="auto"/>
              <w:bottom w:val="single" w:sz="12" w:space="0" w:color="000000"/>
              <w:right w:val="single" w:sz="4" w:space="0" w:color="000000"/>
            </w:tcBorders>
          </w:tcPr>
          <w:p>
            <w:pPr>
              <w:pStyle w:val="TableParagraph"/>
              <w:tabs>
                <w:tab w:pos="662" w:val="left" w:leader="none"/>
              </w:tabs>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95" w:type="dxa"/>
            <w:tcBorders>
              <w:top w:val="nil" w:sz="6" w:space="0" w:color="auto"/>
              <w:left w:val="single" w:sz="4" w:space="0" w:color="000000"/>
              <w:bottom w:val="single" w:sz="12" w:space="0" w:color="000000"/>
              <w:right w:val="single" w:sz="4" w:space="0" w:color="000000"/>
            </w:tcBorders>
          </w:tcPr>
          <w:p>
            <w:pPr/>
          </w:p>
        </w:tc>
        <w:tc>
          <w:tcPr>
            <w:tcW w:w="1027" w:type="dxa"/>
            <w:tcBorders>
              <w:top w:val="nil" w:sz="6" w:space="0" w:color="auto"/>
              <w:left w:val="single" w:sz="4" w:space="0" w:color="000000"/>
              <w:bottom w:val="single" w:sz="12" w:space="0" w:color="000000"/>
              <w:right w:val="single" w:sz="4" w:space="0" w:color="000000"/>
            </w:tcBorders>
          </w:tcPr>
          <w:p>
            <w:pPr/>
          </w:p>
        </w:tc>
        <w:tc>
          <w:tcPr>
            <w:tcW w:w="14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272,871,795.77</w:t>
            </w:r>
          </w:p>
        </w:tc>
        <w:tc>
          <w:tcPr>
            <w:tcW w:w="1303" w:type="dxa"/>
            <w:tcBorders>
              <w:top w:val="nil" w:sz="6" w:space="0" w:color="auto"/>
              <w:left w:val="single" w:sz="4" w:space="0" w:color="000000"/>
              <w:bottom w:val="single" w:sz="12" w:space="0" w:color="000000"/>
              <w:right w:val="single" w:sz="4" w:space="0" w:color="000000"/>
            </w:tcBorders>
          </w:tcPr>
          <w:p>
            <w:pPr/>
          </w:p>
        </w:tc>
        <w:tc>
          <w:tcPr>
            <w:tcW w:w="1028" w:type="dxa"/>
            <w:tcBorders>
              <w:top w:val="nil" w:sz="6" w:space="0" w:color="auto"/>
              <w:left w:val="single" w:sz="4" w:space="0" w:color="000000"/>
              <w:bottom w:val="single" w:sz="12" w:space="0" w:color="000000"/>
              <w:right w:val="single" w:sz="4" w:space="0" w:color="000000"/>
            </w:tcBorders>
          </w:tcPr>
          <w:p>
            <w:pPr/>
          </w:p>
        </w:tc>
        <w:tc>
          <w:tcPr>
            <w:tcW w:w="1486"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368,082,729.94</w:t>
            </w:r>
          </w:p>
        </w:tc>
      </w:tr>
    </w:tbl>
    <w:p>
      <w:pPr>
        <w:spacing w:before="86"/>
        <w:ind w:left="658" w:right="4955" w:firstLine="0"/>
        <w:jc w:val="left"/>
        <w:rPr>
          <w:rFonts w:ascii="宋体" w:hAnsi="宋体" w:cs="宋体" w:eastAsia="宋体" w:hint="default"/>
          <w:sz w:val="21"/>
          <w:szCs w:val="21"/>
        </w:rPr>
      </w:pPr>
      <w:r>
        <w:rPr/>
        <w:pict>
          <v:group style="position:absolute;margin-left:84.503998pt;margin-top:-98.516342pt;width:453.7pt;height:5.05pt;mso-position-horizontal-relative:page;mso-position-vertical-relative:paragraph;z-index:-1135408" coordorigin="1690,-1970" coordsize="9074,101">
            <v:shape style="position:absolute;left:1690;top:-1970;width:2758;height:101" type="#_x0000_t75" stroked="false">
              <v:imagedata r:id="rId123" o:title=""/>
            </v:shape>
            <v:shape style="position:absolute;left:4424;top:-1879;width:1032;height:10" type="#_x0000_t75" stroked="false">
              <v:imagedata r:id="rId113" o:title=""/>
            </v:shape>
            <v:shape style="position:absolute;left:5451;top:-1879;width:2794;height:10" type="#_x0000_t75" stroked="false">
              <v:imagedata r:id="rId114" o:title=""/>
            </v:shape>
            <v:shape style="position:absolute;left:8241;top:-1879;width:2523;height:10" type="#_x0000_t75" stroked="false">
              <v:imagedata r:id="rId115" o:title=""/>
            </v:shape>
            <w10:wrap type="none"/>
          </v:group>
        </w:pict>
      </w:r>
      <w:r>
        <w:rPr/>
        <w:pict>
          <v:group style="position:absolute;margin-left:84.503998pt;margin-top:-80.036285pt;width:453.7pt;height:5.05pt;mso-position-horizontal-relative:page;mso-position-vertical-relative:paragraph;z-index:-1135384" coordorigin="1690,-1601" coordsize="9074,101">
            <v:shape style="position:absolute;left:1690;top:-1601;width:2758;height:101" type="#_x0000_t75" stroked="false">
              <v:imagedata r:id="rId124" o:title=""/>
            </v:shape>
            <v:shape style="position:absolute;left:4424;top:-1510;width:1032;height:10" type="#_x0000_t75" stroked="false">
              <v:imagedata r:id="rId113" o:title=""/>
            </v:shape>
            <v:shape style="position:absolute;left:5451;top:-1510;width:2794;height:10" type="#_x0000_t75" stroked="false">
              <v:imagedata r:id="rId114" o:title=""/>
            </v:shape>
            <v:shape style="position:absolute;left:8241;top:-1510;width:2523;height:10" type="#_x0000_t75" stroked="false">
              <v:imagedata r:id="rId115" o:title=""/>
            </v:shape>
            <w10:wrap type="none"/>
          </v:group>
        </w:pict>
      </w:r>
      <w:r>
        <w:rPr/>
        <w:pict>
          <v:group style="position:absolute;margin-left:84.503998pt;margin-top:-61.556282pt;width:453.7pt;height:5.05pt;mso-position-horizontal-relative:page;mso-position-vertical-relative:paragraph;z-index:-1135360" coordorigin="1690,-1231" coordsize="9074,101">
            <v:shape style="position:absolute;left:1690;top:-1231;width:2758;height:101" type="#_x0000_t75" stroked="false">
              <v:imagedata r:id="rId112" o:title=""/>
            </v:shape>
            <v:shape style="position:absolute;left:4424;top:-1140;width:1032;height:10" type="#_x0000_t75" stroked="false">
              <v:imagedata r:id="rId109" o:title=""/>
            </v:shape>
            <v:shape style="position:absolute;left:5451;top:-1140;width:2794;height:10" type="#_x0000_t75" stroked="false">
              <v:imagedata r:id="rId110" o:title=""/>
            </v:shape>
            <v:shape style="position:absolute;left:8241;top:-1140;width:2523;height:10" type="#_x0000_t75" stroked="false">
              <v:imagedata r:id="rId111" o:title=""/>
            </v:shape>
            <w10:wrap type="none"/>
          </v:group>
        </w:pict>
      </w:r>
      <w:r>
        <w:rPr/>
        <w:pict>
          <v:group style="position:absolute;margin-left:84.503998pt;margin-top:-43.076344pt;width:453.7pt;height:5.2pt;mso-position-horizontal-relative:page;mso-position-vertical-relative:paragraph;z-index:-1135336" coordorigin="1690,-862" coordsize="9074,104">
            <v:shape style="position:absolute;left:1690;top:-862;width:2758;height:103" type="#_x0000_t75" stroked="false">
              <v:imagedata r:id="rId125" o:title=""/>
            </v:shape>
            <v:shape style="position:absolute;left:4424;top:-768;width:1032;height:10" type="#_x0000_t75" stroked="false">
              <v:imagedata r:id="rId113" o:title=""/>
            </v:shape>
            <v:shape style="position:absolute;left:5451;top:-768;width:2794;height:10" type="#_x0000_t75" stroked="false">
              <v:imagedata r:id="rId114" o:title=""/>
            </v:shape>
            <v:shape style="position:absolute;left:8241;top:-768;width:2523;height:10" type="#_x0000_t75" stroked="false">
              <v:imagedata r:id="rId115" o:title=""/>
            </v:shape>
            <w10:wrap type="none"/>
          </v:group>
        </w:pict>
      </w:r>
      <w:r>
        <w:rPr/>
        <w:pict>
          <v:group style="position:absolute;margin-left:84.503998pt;margin-top:-24.476343pt;width:453.7pt;height:5.05pt;mso-position-horizontal-relative:page;mso-position-vertical-relative:paragraph;z-index:-1135312" coordorigin="1690,-490" coordsize="9074,101">
            <v:shape style="position:absolute;left:1690;top:-490;width:2758;height:101" type="#_x0000_t75" stroked="false">
              <v:imagedata r:id="rId112" o:title=""/>
            </v:shape>
            <v:shape style="position:absolute;left:4424;top:-398;width:1032;height:10" type="#_x0000_t75" stroked="false">
              <v:imagedata r:id="rId109" o:title=""/>
            </v:shape>
            <v:shape style="position:absolute;left:5451;top:-398;width:2794;height:10" type="#_x0000_t75" stroked="false">
              <v:imagedata r:id="rId110" o:title=""/>
            </v:shape>
            <v:shape style="position:absolute;left:8241;top:-398;width:2523;height:10" type="#_x0000_t75" stroked="false">
              <v:imagedata r:id="rId111" o:title=""/>
            </v:shape>
            <w10:wrap type="none"/>
          </v:group>
        </w:pict>
      </w:r>
      <w:r>
        <w:rPr/>
        <w:pict>
          <v:shape style="position:absolute;margin-left:235.490005pt;margin-top:27.993616pt;width:.47976pt;height:.12pt;mso-position-horizontal-relative:page;mso-position-vertical-relative:paragraph;z-index:-1135288" type="#_x0000_t75" stroked="false">
            <v:imagedata r:id="rId121" o:title=""/>
          </v:shape>
        </w:pict>
      </w:r>
      <w:r>
        <w:rPr/>
        <w:pict>
          <v:shape style="position:absolute;margin-left:386.709991pt;margin-top:27.993616pt;width:.47974pt;height:.12pt;mso-position-horizontal-relative:page;mso-position-vertical-relative:paragraph;z-index:-1135264" type="#_x0000_t75" stroked="false">
            <v:imagedata r:id="rId121" o:title=""/>
          </v:shape>
        </w:pict>
      </w:r>
      <w:r>
        <w:rPr/>
        <w:pict>
          <v:group style="position:absolute;margin-left:84.503998pt;margin-top:45.993637pt;width:453.7pt;height:.5pt;mso-position-horizontal-relative:page;mso-position-vertical-relative:paragraph;z-index:-1135240" coordorigin="1690,920" coordsize="9074,10">
            <v:shape style="position:absolute;left:1690;top:920;width:3020;height:10" type="#_x0000_t75" stroked="false">
              <v:imagedata r:id="rId126" o:title=""/>
            </v:shape>
            <v:shape style="position:absolute;left:4705;top:920;width:6059;height:10" type="#_x0000_t75" stroked="false">
              <v:imagedata r:id="rId127" o:title=""/>
            </v:shape>
            <w10:wrap type="none"/>
          </v:group>
        </w:pict>
      </w:r>
      <w:r>
        <w:rPr/>
        <w:pict>
          <v:group style="position:absolute;margin-left:84.503998pt;margin-top:59.913715pt;width:453.7pt;height:5.05pt;mso-position-horizontal-relative:page;mso-position-vertical-relative:paragraph;z-index:-1135216" coordorigin="1690,1198" coordsize="9074,101">
            <v:shape style="position:absolute;left:1690;top:1198;width:3039;height:101" type="#_x0000_t75" stroked="false">
              <v:imagedata r:id="rId128" o:title=""/>
            </v:shape>
            <v:shape style="position:absolute;left:4705;top:1289;width:6059;height:10" type="#_x0000_t75" stroked="false">
              <v:imagedata r:id="rId129" o:title=""/>
            </v:shape>
            <w10:wrap type="none"/>
          </v:group>
        </w:pict>
      </w:r>
      <w:r>
        <w:rPr/>
        <w:pict>
          <v:group style="position:absolute;margin-left:84.503998pt;margin-top:78.393654pt;width:453.7pt;height:5.05pt;mso-position-horizontal-relative:page;mso-position-vertical-relative:paragraph;z-index:-1135192" coordorigin="1690,1568" coordsize="9074,101">
            <v:shape style="position:absolute;left:1690;top:1568;width:3039;height:101" type="#_x0000_t75" stroked="false">
              <v:imagedata r:id="rId130" o:title=""/>
            </v:shape>
            <v:shape style="position:absolute;left:4705;top:1659;width:6059;height:10" type="#_x0000_t75" stroked="false">
              <v:imagedata r:id="rId127" o:title=""/>
            </v:shape>
            <w10:wrap type="none"/>
          </v:group>
        </w:pict>
      </w:r>
      <w:r>
        <w:rPr>
          <w:rFonts w:ascii="宋体" w:hAnsi="宋体" w:cs="宋体" w:eastAsia="宋体" w:hint="default"/>
          <w:sz w:val="21"/>
          <w:szCs w:val="21"/>
        </w:rPr>
        <w:t>其中受限制的货币资金明细如下：</w:t>
      </w:r>
    </w:p>
    <w:p>
      <w:pPr>
        <w:spacing w:line="240" w:lineRule="auto" w:before="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3039"/>
        <w:gridCol w:w="3024"/>
        <w:gridCol w:w="3024"/>
      </w:tblGrid>
      <w:tr>
        <w:trPr>
          <w:trHeight w:val="399" w:hRule="exact"/>
        </w:trPr>
        <w:tc>
          <w:tcPr>
            <w:tcW w:w="3039"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right="1234"/>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024"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8,482,492.82</w:t>
            </w:r>
          </w:p>
        </w:tc>
        <w:tc>
          <w:tcPr>
            <w:tcW w:w="3024"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pacing w:val="-1"/>
                <w:sz w:val="18"/>
              </w:rPr>
              <w:t>6,086,907.10</w:t>
            </w:r>
          </w:p>
        </w:tc>
      </w:tr>
      <w:tr>
        <w:trPr>
          <w:trHeight w:val="390"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117,460,350.00</w:t>
            </w:r>
          </w:p>
        </w:tc>
        <w:tc>
          <w:tcPr>
            <w:tcW w:w="3024"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5"/>
              <w:jc w:val="right"/>
              <w:rPr>
                <w:rFonts w:ascii="宋体" w:hAnsi="宋体" w:cs="宋体" w:eastAsia="宋体" w:hint="default"/>
                <w:sz w:val="18"/>
                <w:szCs w:val="18"/>
              </w:rPr>
            </w:pPr>
            <w:r>
              <w:rPr>
                <w:rFonts w:ascii="宋体"/>
                <w:spacing w:val="-1"/>
                <w:sz w:val="18"/>
              </w:rPr>
              <w:t>225,020,000.00</w:t>
            </w:r>
          </w:p>
        </w:tc>
      </w:tr>
      <w:tr>
        <w:trPr>
          <w:trHeight w:val="80" w:hRule="exact"/>
        </w:trPr>
        <w:tc>
          <w:tcPr>
            <w:tcW w:w="3039" w:type="dxa"/>
            <w:tcBorders>
              <w:top w:val="nil" w:sz="6" w:space="0" w:color="auto"/>
              <w:left w:val="nil" w:sz="6" w:space="0" w:color="auto"/>
              <w:bottom w:val="nil" w:sz="6" w:space="0" w:color="auto"/>
              <w:right w:val="nil" w:sz="6" w:space="0" w:color="auto"/>
            </w:tcBorders>
          </w:tcPr>
          <w:p>
            <w:pPr/>
          </w:p>
        </w:tc>
        <w:tc>
          <w:tcPr>
            <w:tcW w:w="3024" w:type="dxa"/>
            <w:tcBorders>
              <w:top w:val="nil" w:sz="6" w:space="0" w:color="auto"/>
              <w:left w:val="nil" w:sz="6" w:space="0" w:color="auto"/>
              <w:bottom w:val="nil" w:sz="6" w:space="0" w:color="auto"/>
              <w:right w:val="single" w:sz="4" w:space="0" w:color="000000"/>
            </w:tcBorders>
          </w:tcPr>
          <w:p>
            <w:pPr/>
          </w:p>
        </w:tc>
        <w:tc>
          <w:tcPr>
            <w:tcW w:w="3024" w:type="dxa"/>
            <w:tcBorders>
              <w:top w:val="nil" w:sz="6" w:space="0" w:color="auto"/>
              <w:left w:val="single" w:sz="4" w:space="0" w:color="000000"/>
              <w:bottom w:val="nil" w:sz="6" w:space="0" w:color="auto"/>
              <w:right w:val="nil" w:sz="6" w:space="0" w:color="auto"/>
            </w:tcBorders>
          </w:tcPr>
          <w:p>
            <w:pPr/>
          </w:p>
        </w:tc>
      </w:tr>
      <w:tr>
        <w:trPr>
          <w:trHeight w:val="292"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5,205,000.00</w:t>
            </w:r>
          </w:p>
        </w:tc>
        <w:tc>
          <w:tcPr>
            <w:tcW w:w="3024"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5,205,000.00</w:t>
            </w:r>
          </w:p>
        </w:tc>
      </w:tr>
      <w:tr>
        <w:trPr>
          <w:trHeight w:val="80" w:hRule="exact"/>
        </w:trPr>
        <w:tc>
          <w:tcPr>
            <w:tcW w:w="3039" w:type="dxa"/>
            <w:tcBorders>
              <w:top w:val="nil" w:sz="6" w:space="0" w:color="auto"/>
              <w:left w:val="nil" w:sz="6" w:space="0" w:color="auto"/>
              <w:bottom w:val="nil" w:sz="6" w:space="0" w:color="auto"/>
              <w:right w:val="nil" w:sz="6" w:space="0" w:color="auto"/>
            </w:tcBorders>
          </w:tcPr>
          <w:p>
            <w:pPr/>
          </w:p>
        </w:tc>
        <w:tc>
          <w:tcPr>
            <w:tcW w:w="3024" w:type="dxa"/>
            <w:tcBorders>
              <w:top w:val="nil" w:sz="6" w:space="0" w:color="auto"/>
              <w:left w:val="nil" w:sz="6" w:space="0" w:color="auto"/>
              <w:bottom w:val="nil" w:sz="6" w:space="0" w:color="auto"/>
              <w:right w:val="single" w:sz="4" w:space="0" w:color="000000"/>
            </w:tcBorders>
          </w:tcPr>
          <w:p>
            <w:pPr/>
          </w:p>
        </w:tc>
        <w:tc>
          <w:tcPr>
            <w:tcW w:w="3024" w:type="dxa"/>
            <w:tcBorders>
              <w:top w:val="nil" w:sz="6" w:space="0" w:color="auto"/>
              <w:left w:val="single" w:sz="4" w:space="0" w:color="000000"/>
              <w:bottom w:val="nil" w:sz="6" w:space="0" w:color="auto"/>
              <w:right w:val="nil" w:sz="6" w:space="0" w:color="auto"/>
            </w:tcBorders>
          </w:tcPr>
          <w:p>
            <w:pPr/>
          </w:p>
        </w:tc>
      </w:tr>
      <w:tr>
        <w:trPr>
          <w:trHeight w:val="370"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用于担保的定期存款</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71,700,000.00</w:t>
            </w:r>
          </w:p>
        </w:tc>
        <w:tc>
          <w:tcPr>
            <w:tcW w:w="302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110,070,000.00</w:t>
            </w:r>
          </w:p>
        </w:tc>
      </w:tr>
      <w:tr>
        <w:trPr>
          <w:trHeight w:val="374" w:hRule="exact"/>
        </w:trPr>
        <w:tc>
          <w:tcPr>
            <w:tcW w:w="303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right="1238"/>
              <w:jc w:val="right"/>
              <w:rPr>
                <w:rFonts w:ascii="宋体" w:hAnsi="宋体" w:cs="宋体" w:eastAsia="宋体" w:hint="default"/>
                <w:sz w:val="18"/>
                <w:szCs w:val="18"/>
              </w:rPr>
            </w:pPr>
            <w:r>
              <w:rPr>
                <w:rFonts w:ascii="宋体" w:hAnsi="宋体" w:cs="宋体" w:eastAsia="宋体" w:hint="default"/>
                <w:sz w:val="18"/>
                <w:szCs w:val="18"/>
              </w:rPr>
              <w:t>合  计</w:t>
            </w:r>
          </w:p>
        </w:tc>
        <w:tc>
          <w:tcPr>
            <w:tcW w:w="30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202,847,842.82</w:t>
            </w:r>
          </w:p>
        </w:tc>
        <w:tc>
          <w:tcPr>
            <w:tcW w:w="3024"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346,381,907.10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658" w:right="4955" w:firstLine="0"/>
        <w:jc w:val="left"/>
        <w:rPr>
          <w:rFonts w:ascii="宋体" w:hAnsi="宋体" w:cs="宋体" w:eastAsia="宋体" w:hint="default"/>
          <w:sz w:val="21"/>
          <w:szCs w:val="21"/>
        </w:rPr>
      </w:pPr>
      <w:r>
        <w:rPr/>
        <w:pict>
          <v:group style="position:absolute;margin-left:84.503998pt;margin-top:-67.896347pt;width:453.7pt;height:5.2pt;mso-position-horizontal-relative:page;mso-position-vertical-relative:paragraph;z-index:-1135168" coordorigin="1690,-1358" coordsize="9074,104">
            <v:shape style="position:absolute;left:1690;top:-1358;width:3039;height:103" type="#_x0000_t75" stroked="false">
              <v:imagedata r:id="rId131" o:title=""/>
            </v:shape>
            <v:shape style="position:absolute;left:4705;top:-1264;width:6059;height:10" type="#_x0000_t75" stroked="false">
              <v:imagedata r:id="rId129" o:title=""/>
            </v:shape>
            <w10:wrap type="none"/>
          </v:group>
        </w:pict>
      </w:r>
      <w:r>
        <w:rPr/>
        <w:pict>
          <v:group style="position:absolute;margin-left:84.503998pt;margin-top:-49.296314pt;width:453.7pt;height:5.05pt;mso-position-horizontal-relative:page;mso-position-vertical-relative:paragraph;z-index:-1135144" coordorigin="1690,-986" coordsize="9074,101">
            <v:shape style="position:absolute;left:1690;top:-986;width:3039;height:101" type="#_x0000_t75" stroked="false">
              <v:imagedata r:id="rId128" o:title=""/>
            </v:shape>
            <v:shape style="position:absolute;left:4705;top:-895;width:6059;height:10" type="#_x0000_t75" stroked="false">
              <v:imagedata r:id="rId127" o:title=""/>
            </v:shape>
            <w10:wrap type="none"/>
          </v:group>
        </w:pict>
      </w:r>
      <w:r>
        <w:rPr>
          <w:rFonts w:ascii="宋体" w:hAnsi="宋体" w:cs="宋体" w:eastAsia="宋体" w:hint="default"/>
          <w:b/>
          <w:bCs/>
          <w:sz w:val="21"/>
          <w:szCs w:val="21"/>
        </w:rPr>
        <w:t>（二）应收票据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658" w:right="4955" w:firstLine="0"/>
        <w:jc w:val="left"/>
        <w:rPr>
          <w:rFonts w:ascii="宋体" w:hAnsi="宋体" w:cs="宋体" w:eastAsia="宋体" w:hint="default"/>
          <w:sz w:val="21"/>
          <w:szCs w:val="21"/>
        </w:rPr>
      </w:pPr>
      <w:r>
        <w:rPr/>
        <w:pict>
          <v:shape style="position:absolute;margin-left:235.490005pt;margin-top:23.543669pt;width:.48pt;height:.12pt;mso-position-horizontal-relative:page;mso-position-vertical-relative:paragraph;z-index:-1135120" type="#_x0000_t75" stroked="false">
            <v:imagedata r:id="rId132" o:title=""/>
          </v:shape>
        </w:pict>
      </w:r>
      <w:r>
        <w:rPr/>
        <w:pict>
          <v:shape style="position:absolute;margin-left:386.709991pt;margin-top:23.543669pt;width:.47998pt;height:.12pt;mso-position-horizontal-relative:page;mso-position-vertical-relative:paragraph;z-index:-1135096" type="#_x0000_t75" stroked="false">
            <v:imagedata r:id="rId132" o:title=""/>
          </v:shape>
        </w:pict>
      </w:r>
      <w:r>
        <w:rPr/>
        <w:pict>
          <v:group style="position:absolute;margin-left:84.503998pt;margin-top:37.103680pt;width:453.7pt;height:5.05pt;mso-position-horizontal-relative:page;mso-position-vertical-relative:paragraph;z-index:-1135072" coordorigin="1690,742" coordsize="9074,101">
            <v:shape style="position:absolute;left:1690;top:742;width:3039;height:101" type="#_x0000_t75" stroked="false">
              <v:imagedata r:id="rId130" o:title=""/>
            </v:shape>
            <v:shape style="position:absolute;left:4705;top:833;width:6059;height:10" type="#_x0000_t75" stroked="false">
              <v:imagedata r:id="rId127" o:title=""/>
            </v:shape>
            <w10:wrap type="none"/>
          </v:group>
        </w:pict>
      </w:r>
      <w:r>
        <w:rPr>
          <w:rFonts w:ascii="宋体" w:hAnsi="宋体" w:cs="宋体" w:eastAsia="宋体" w:hint="default"/>
          <w:sz w:val="21"/>
          <w:szCs w:val="21"/>
        </w:rPr>
        <w:t>1. </w:t>
      </w:r>
      <w:r>
        <w:rPr>
          <w:rFonts w:ascii="宋体" w:hAnsi="宋体" w:cs="宋体" w:eastAsia="宋体" w:hint="default"/>
          <w:sz w:val="21"/>
          <w:szCs w:val="21"/>
        </w:rPr>
        <w:t>应收票据的分类</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039"/>
        <w:gridCol w:w="3024"/>
        <w:gridCol w:w="3024"/>
      </w:tblGrid>
      <w:tr>
        <w:trPr>
          <w:trHeight w:val="286" w:hRule="exact"/>
        </w:trPr>
        <w:tc>
          <w:tcPr>
            <w:tcW w:w="303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right="1234"/>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0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024"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35"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89,600.00</w:t>
            </w:r>
          </w:p>
        </w:tc>
        <w:tc>
          <w:tcPr>
            <w:tcW w:w="3024" w:type="dxa"/>
            <w:tcBorders>
              <w:top w:val="nil" w:sz="6" w:space="0" w:color="auto"/>
              <w:left w:val="single" w:sz="4" w:space="0" w:color="000000"/>
              <w:bottom w:val="nil" w:sz="6" w:space="0" w:color="auto"/>
              <w:right w:val="nil" w:sz="6" w:space="0" w:color="auto"/>
            </w:tcBorders>
          </w:tcPr>
          <w:p>
            <w:pPr/>
          </w:p>
        </w:tc>
      </w:tr>
      <w:tr>
        <w:trPr>
          <w:trHeight w:val="386" w:hRule="exact"/>
        </w:trPr>
        <w:tc>
          <w:tcPr>
            <w:tcW w:w="303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024" w:type="dxa"/>
            <w:tcBorders>
              <w:top w:val="nil" w:sz="6" w:space="0" w:color="auto"/>
              <w:left w:val="single" w:sz="4" w:space="0" w:color="000000"/>
              <w:bottom w:val="nil" w:sz="6" w:space="0" w:color="auto"/>
              <w:right w:val="single" w:sz="4" w:space="0" w:color="000000"/>
            </w:tcBorders>
          </w:tcPr>
          <w:p>
            <w:pPr/>
          </w:p>
        </w:tc>
        <w:tc>
          <w:tcPr>
            <w:tcW w:w="3024"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039"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right="123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right="100"/>
              <w:jc w:val="right"/>
              <w:rPr>
                <w:rFonts w:ascii="宋体" w:hAnsi="宋体" w:cs="宋体" w:eastAsia="宋体" w:hint="default"/>
                <w:sz w:val="18"/>
                <w:szCs w:val="18"/>
              </w:rPr>
            </w:pPr>
            <w:r>
              <w:rPr>
                <w:rFonts w:ascii="宋体"/>
                <w:spacing w:val="-1"/>
                <w:sz w:val="18"/>
              </w:rPr>
              <w:t>89,600.00</w:t>
            </w:r>
          </w:p>
        </w:tc>
        <w:tc>
          <w:tcPr>
            <w:tcW w:w="3024" w:type="dxa"/>
            <w:tcBorders>
              <w:top w:val="nil" w:sz="6" w:space="0" w:color="auto"/>
              <w:left w:val="single" w:sz="4" w:space="0" w:color="000000"/>
              <w:bottom w:val="single" w:sz="12" w:space="0" w:color="000000"/>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0.00</w:t>
            </w:r>
          </w:p>
        </w:tc>
      </w:tr>
    </w:tbl>
    <w:p>
      <w:pPr>
        <w:spacing w:before="86"/>
        <w:ind w:left="658" w:right="4955" w:firstLine="0"/>
        <w:jc w:val="left"/>
        <w:rPr>
          <w:rFonts w:ascii="宋体" w:hAnsi="宋体" w:cs="宋体" w:eastAsia="宋体" w:hint="default"/>
          <w:sz w:val="21"/>
          <w:szCs w:val="21"/>
        </w:rPr>
      </w:pPr>
      <w:r>
        <w:rPr/>
        <w:pict>
          <v:group style="position:absolute;margin-left:84.503998pt;margin-top:-40.196350pt;width:453.7pt;height:.5pt;mso-position-horizontal-relative:page;mso-position-vertical-relative:paragraph;z-index:-1135048" coordorigin="1690,-804" coordsize="9074,10">
            <v:shape style="position:absolute;left:1690;top:-804;width:3020;height:10" type="#_x0000_t75" stroked="false">
              <v:imagedata r:id="rId126" o:title=""/>
            </v:shape>
            <v:shape style="position:absolute;left:4705;top:-804;width:6059;height:10" type="#_x0000_t75" stroked="false">
              <v:imagedata r:id="rId127" o:title=""/>
            </v:shape>
            <w10:wrap type="none"/>
          </v:group>
        </w:pict>
      </w:r>
      <w:r>
        <w:rPr/>
        <w:pict>
          <v:group style="position:absolute;margin-left:84.503998pt;margin-top:-20.03632pt;width:453.7pt;height:.5pt;mso-position-horizontal-relative:page;mso-position-vertical-relative:paragraph;z-index:-1135024" coordorigin="1690,-401" coordsize="9074,10">
            <v:shape style="position:absolute;left:1690;top:-401;width:3020;height:10" type="#_x0000_t75" stroked="false">
              <v:imagedata r:id="rId126" o:title=""/>
            </v:shape>
            <v:shape style="position:absolute;left:4705;top:-401;width:6059;height:10" type="#_x0000_t75" stroked="false">
              <v:imagedata r:id="rId129" o:title=""/>
            </v:shape>
            <w10:wrap type="none"/>
          </v:group>
        </w:pict>
      </w:r>
      <w:r>
        <w:rPr>
          <w:rFonts w:ascii="宋体" w:hAnsi="宋体" w:cs="宋体" w:eastAsia="宋体" w:hint="default"/>
          <w:sz w:val="21"/>
          <w:szCs w:val="21"/>
        </w:rPr>
        <w:t>2.</w:t>
      </w:r>
      <w:r>
        <w:rPr>
          <w:rFonts w:ascii="宋体" w:hAnsi="宋体" w:cs="宋体" w:eastAsia="宋体" w:hint="default"/>
          <w:sz w:val="21"/>
          <w:szCs w:val="21"/>
        </w:rPr>
        <w:t>年末无已质押的应收票据。</w:t>
      </w:r>
    </w:p>
    <w:p>
      <w:pPr>
        <w:spacing w:before="133"/>
        <w:ind w:left="658" w:right="177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年末无因出票人无力履约而将票据转为应收账款的票据。</w:t>
      </w:r>
    </w:p>
    <w:p>
      <w:pPr>
        <w:spacing w:before="133"/>
        <w:ind w:left="658" w:right="177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年末已经背书给其他方但尚未到期的票据金额为</w:t>
      </w:r>
      <w:r>
        <w:rPr>
          <w:rFonts w:ascii="宋体" w:hAnsi="宋体" w:cs="宋体" w:eastAsia="宋体" w:hint="default"/>
          <w:spacing w:val="-56"/>
          <w:sz w:val="21"/>
          <w:szCs w:val="21"/>
        </w:rPr>
        <w:t> </w:t>
      </w:r>
      <w:r>
        <w:rPr>
          <w:rFonts w:ascii="宋体" w:hAnsi="宋体" w:cs="宋体" w:eastAsia="宋体" w:hint="default"/>
          <w:sz w:val="21"/>
          <w:szCs w:val="21"/>
        </w:rPr>
        <w:t>216</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712" w:lineRule="auto" w:before="133"/>
        <w:ind w:left="658" w:right="6294" w:firstLine="0"/>
        <w:jc w:val="left"/>
        <w:rPr>
          <w:rFonts w:ascii="宋体" w:hAnsi="宋体" w:cs="宋体" w:eastAsia="宋体" w:hint="default"/>
          <w:sz w:val="21"/>
          <w:szCs w:val="21"/>
        </w:rPr>
      </w:pPr>
      <w:r>
        <w:rPr/>
        <w:pict>
          <v:shape style="position:absolute;margin-left:155.660004pt;margin-top:111.913666pt;width:.48pt;height:.12pt;mso-position-horizontal-relative:page;mso-position-vertical-relative:paragraph;z-index:-1135000" type="#_x0000_t75" stroked="false">
            <v:imagedata r:id="rId133" o:title=""/>
          </v:shape>
        </w:pict>
      </w:r>
      <w:r>
        <w:rPr/>
        <w:pict>
          <v:shape style="position:absolute;margin-left:348.549988pt;margin-top:111.913666pt;width:.48001pt;height:.12pt;mso-position-horizontal-relative:page;mso-position-vertical-relative:paragraph;z-index:4960" type="#_x0000_t75" stroked="false">
            <v:imagedata r:id="rId133" o:title=""/>
          </v:shape>
        </w:pict>
      </w:r>
      <w:r>
        <w:rPr/>
        <w:pict>
          <v:shape style="position:absolute;margin-left:83.783997pt;margin-top:110.473763pt;width:455.85pt;height:45.25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8"/>
                    <w:gridCol w:w="1301"/>
                    <w:gridCol w:w="696"/>
                    <w:gridCol w:w="1263"/>
                    <w:gridCol w:w="598"/>
                    <w:gridCol w:w="1274"/>
                    <w:gridCol w:w="737"/>
                    <w:gridCol w:w="1193"/>
                    <w:gridCol w:w="583"/>
                  </w:tblGrid>
                  <w:tr>
                    <w:trPr>
                      <w:trHeight w:val="300" w:hRule="exact"/>
                    </w:trPr>
                    <w:tc>
                      <w:tcPr>
                        <w:tcW w:w="142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7"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858"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年末金额</w:t>
                        </w:r>
                      </w:p>
                    </w:tc>
                    <w:tc>
                      <w:tcPr>
                        <w:tcW w:w="3788" w:type="dxa"/>
                        <w:gridSpan w:val="4"/>
                        <w:tcBorders>
                          <w:top w:val="single" w:sz="12" w:space="0" w:color="000000"/>
                          <w:left w:val="single" w:sz="4" w:space="0" w:color="000000"/>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sz w:val="15"/>
                            <w:szCs w:val="15"/>
                          </w:rPr>
                          <w:t>年初金额</w:t>
                        </w:r>
                      </w:p>
                    </w:tc>
                  </w:tr>
                  <w:tr>
                    <w:trPr>
                      <w:trHeight w:val="281" w:hRule="exact"/>
                    </w:trPr>
                    <w:tc>
                      <w:tcPr>
                        <w:tcW w:w="1428" w:type="dxa"/>
                        <w:vMerge/>
                        <w:tcBorders>
                          <w:left w:val="nil" w:sz="6" w:space="0" w:color="auto"/>
                          <w:right w:val="single" w:sz="4" w:space="0" w:color="000000"/>
                        </w:tcBorders>
                      </w:tcPr>
                      <w:p>
                        <w:pPr/>
                      </w:p>
                    </w:tc>
                    <w:tc>
                      <w:tcPr>
                        <w:tcW w:w="1997" w:type="dxa"/>
                        <w:gridSpan w:val="2"/>
                        <w:tcBorders>
                          <w:top w:val="nil" w:sz="6" w:space="0" w:color="auto"/>
                          <w:left w:val="single" w:sz="4" w:space="0" w:color="000000"/>
                          <w:bottom w:val="single" w:sz="4" w:space="0" w:color="FFFFFF"/>
                          <w:right w:val="single" w:sz="4" w:space="0" w:color="000000"/>
                        </w:tcBorders>
                      </w:tcPr>
                      <w:p>
                        <w:pPr>
                          <w:pStyle w:val="TableParagraph"/>
                          <w:spacing w:line="240" w:lineRule="auto" w:before="14"/>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60" w:type="dxa"/>
                        <w:gridSpan w:val="2"/>
                        <w:tcBorders>
                          <w:top w:val="nil" w:sz="6" w:space="0" w:color="auto"/>
                          <w:left w:val="single" w:sz="4" w:space="0" w:color="000000"/>
                          <w:bottom w:val="single" w:sz="4" w:space="0" w:color="FFFFFF"/>
                          <w:right w:val="single" w:sz="4" w:space="0" w:color="000000"/>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12" w:type="dxa"/>
                        <w:gridSpan w:val="2"/>
                        <w:tcBorders>
                          <w:top w:val="nil" w:sz="6" w:space="0" w:color="auto"/>
                          <w:left w:val="single" w:sz="4" w:space="0" w:color="000000"/>
                          <w:bottom w:val="single" w:sz="4" w:space="0" w:color="FFFFFF"/>
                          <w:right w:val="single" w:sz="4" w:space="0" w:color="000000"/>
                        </w:tcBorders>
                      </w:tcPr>
                      <w:p>
                        <w:pPr>
                          <w:pStyle w:val="TableParagraph"/>
                          <w:spacing w:line="240" w:lineRule="auto" w:before="14"/>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76" w:type="dxa"/>
                        <w:gridSpan w:val="2"/>
                        <w:tcBorders>
                          <w:top w:val="nil" w:sz="6" w:space="0" w:color="auto"/>
                          <w:left w:val="single" w:sz="4" w:space="0" w:color="000000"/>
                          <w:bottom w:val="single" w:sz="4" w:space="0" w:color="FFFFFF"/>
                          <w:right w:val="nil" w:sz="6" w:space="0" w:color="auto"/>
                        </w:tcBorders>
                      </w:tcPr>
                      <w:p>
                        <w:pPr>
                          <w:pStyle w:val="TableParagraph"/>
                          <w:spacing w:line="240" w:lineRule="auto" w:before="14"/>
                          <w:ind w:left="583"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295" w:hRule="exact"/>
                    </w:trPr>
                    <w:tc>
                      <w:tcPr>
                        <w:tcW w:w="1428" w:type="dxa"/>
                        <w:vMerge/>
                        <w:tcBorders>
                          <w:left w:val="nil" w:sz="6" w:space="0" w:color="auto"/>
                          <w:bottom w:val="single" w:sz="12" w:space="0" w:color="000000"/>
                          <w:right w:val="single" w:sz="4" w:space="0" w:color="000000"/>
                        </w:tcBorders>
                      </w:tcPr>
                      <w:p>
                        <w:pPr/>
                      </w:p>
                    </w:tc>
                    <w:tc>
                      <w:tcPr>
                        <w:tcW w:w="1301"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14"/>
                          <w:ind w:left="417"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c>
                    <w:tc>
                      <w:tcPr>
                        <w:tcW w:w="696"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33"/>
                          <w:ind w:left="19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3"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14"/>
                          <w:ind w:left="398"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c>
                    <w:tc>
                      <w:tcPr>
                        <w:tcW w:w="598"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33"/>
                          <w:ind w:left="14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74"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14"/>
                          <w:ind w:left="405"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c>
                    <w:tc>
                      <w:tcPr>
                        <w:tcW w:w="737"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33"/>
                          <w:ind w:left="21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93" w:type="dxa"/>
                        <w:tcBorders>
                          <w:top w:val="single" w:sz="4" w:space="0" w:color="FFFFFF"/>
                          <w:left w:val="single" w:sz="4" w:space="0" w:color="000000"/>
                          <w:bottom w:val="single" w:sz="12" w:space="0" w:color="000000"/>
                          <w:right w:val="single" w:sz="4" w:space="0" w:color="000000"/>
                        </w:tcBorders>
                      </w:tcPr>
                      <w:p>
                        <w:pPr>
                          <w:pStyle w:val="TableParagraph"/>
                          <w:spacing w:line="240" w:lineRule="auto" w:before="14"/>
                          <w:ind w:left="364"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c>
                    <w:tc>
                      <w:tcPr>
                        <w:tcW w:w="583" w:type="dxa"/>
                        <w:tcBorders>
                          <w:top w:val="single" w:sz="4" w:space="0" w:color="FFFFFF"/>
                          <w:left w:val="single" w:sz="4" w:space="0" w:color="000000"/>
                          <w:bottom w:val="single" w:sz="12" w:space="0" w:color="000000"/>
                          <w:right w:val="nil" w:sz="6" w:space="0" w:color="auto"/>
                        </w:tcBorders>
                      </w:tcPr>
                      <w:p>
                        <w:pPr>
                          <w:pStyle w:val="TableParagraph"/>
                          <w:spacing w:line="240" w:lineRule="auto" w:before="33"/>
                          <w:ind w:left="134" w:right="0"/>
                          <w:jc w:val="left"/>
                          <w:rPr>
                            <w:rFonts w:ascii="宋体" w:hAnsi="宋体" w:cs="宋体" w:eastAsia="宋体" w:hint="default"/>
                            <w:sz w:val="15"/>
                            <w:szCs w:val="15"/>
                          </w:rPr>
                        </w:pPr>
                        <w:r>
                          <w:rPr>
                            <w:rFonts w:ascii="宋体" w:hAnsi="宋体" w:cs="宋体" w:eastAsia="宋体" w:hint="default"/>
                            <w:sz w:val="15"/>
                            <w:szCs w:val="15"/>
                          </w:rPr>
                          <w:t>比例</w:t>
                        </w:r>
                      </w:p>
                    </w:tc>
                  </w:tr>
                </w:tbl>
                <w:p>
                  <w:pPr/>
                </w:p>
              </w:txbxContent>
            </v:textbox>
            <w10:wrap type="none"/>
          </v:shape>
        </w:pict>
      </w:r>
      <w:r>
        <w:rPr>
          <w:rFonts w:ascii="宋体" w:hAnsi="宋体" w:cs="宋体" w:eastAsia="宋体" w:hint="default"/>
          <w:spacing w:val="-2"/>
          <w:sz w:val="21"/>
          <w:szCs w:val="21"/>
        </w:rPr>
        <w:t>5.</w:t>
      </w:r>
      <w:r>
        <w:rPr>
          <w:rFonts w:ascii="宋体" w:hAnsi="宋体" w:cs="宋体" w:eastAsia="宋体" w:hint="default"/>
          <w:spacing w:val="-2"/>
          <w:sz w:val="21"/>
          <w:szCs w:val="21"/>
        </w:rPr>
        <w:t>年末无未到期已经贴现的票据。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应收账款按种类披露</w:t>
      </w:r>
    </w:p>
    <w:p>
      <w:pPr>
        <w:spacing w:line="240" w:lineRule="auto" w:before="6"/>
        <w:rPr>
          <w:rFonts w:ascii="宋体" w:hAnsi="宋体" w:cs="宋体" w:eastAsia="宋体" w:hint="default"/>
          <w:sz w:val="4"/>
          <w:szCs w:val="4"/>
        </w:rPr>
      </w:pPr>
    </w:p>
    <w:p>
      <w:pPr>
        <w:spacing w:line="20" w:lineRule="exact"/>
        <w:ind w:left="1562" w:right="0" w:firstLine="0"/>
        <w:rPr>
          <w:rFonts w:ascii="宋体" w:hAnsi="宋体" w:cs="宋体" w:eastAsia="宋体" w:hint="default"/>
          <w:sz w:val="2"/>
          <w:szCs w:val="2"/>
        </w:rPr>
      </w:pPr>
      <w:r>
        <w:rPr>
          <w:rFonts w:ascii="宋体" w:hAnsi="宋体" w:cs="宋体" w:eastAsia="宋体" w:hint="default"/>
          <w:sz w:val="2"/>
          <w:szCs w:val="2"/>
        </w:rPr>
        <w:pict>
          <v:group style="width:382.05pt;height:.5pt;mso-position-horizontal-relative:char;mso-position-vertical-relative:line" coordorigin="0,0" coordsize="7641,10">
            <v:shape style="position:absolute;left:0;top:0;width:1988;height:10" type="#_x0000_t75" stroked="false">
              <v:imagedata r:id="rId134" o:title=""/>
            </v:shape>
            <v:shape style="position:absolute;left:1983;top:0;width:1865;height:10" type="#_x0000_t75" stroked="false">
              <v:imagedata r:id="rId135" o:title=""/>
            </v:shape>
            <v:shape style="position:absolute;left:3843;top:0;width:3797;height:10" type="#_x0000_t75" stroked="false">
              <v:imagedata r:id="rId136"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line="20" w:lineRule="exact"/>
        <w:ind w:left="1562" w:right="0" w:firstLine="0"/>
        <w:rPr>
          <w:rFonts w:ascii="宋体" w:hAnsi="宋体" w:cs="宋体" w:eastAsia="宋体" w:hint="default"/>
          <w:sz w:val="2"/>
          <w:szCs w:val="2"/>
        </w:rPr>
      </w:pPr>
      <w:r>
        <w:rPr>
          <w:rFonts w:ascii="宋体" w:hAnsi="宋体" w:cs="宋体" w:eastAsia="宋体" w:hint="default"/>
          <w:sz w:val="2"/>
          <w:szCs w:val="2"/>
        </w:rPr>
        <w:pict>
          <v:group style="width:382.05pt;height:.5pt;mso-position-horizontal-relative:char;mso-position-vertical-relative:line" coordorigin="0,0" coordsize="7641,10">
            <v:shape style="position:absolute;left:0;top:0;width:1988;height:10" type="#_x0000_t75" stroked="false">
              <v:imagedata r:id="rId137" o:title=""/>
            </v:shape>
            <v:shape style="position:absolute;left:1983;top:0;width:1865;height:10" type="#_x0000_t75" stroked="false">
              <v:imagedata r:id="rId138" o:title=""/>
            </v:shape>
            <v:shape style="position:absolute;left:3843;top:0;width:1279;height:10" type="#_x0000_t75" stroked="false">
              <v:imagedata r:id="rId139" o:title=""/>
            </v:shape>
            <v:shape style="position:absolute;left:5118;top:0;width:742;height:10" type="#_x0000_t75" stroked="false">
              <v:imagedata r:id="rId140" o:title=""/>
            </v:shape>
            <v:shape style="position:absolute;left:5855;top:0;width:1198;height:10" type="#_x0000_t75" stroked="false">
              <v:imagedata r:id="rId141" o:title=""/>
            </v:shape>
            <v:shape style="position:absolute;left:7048;top:0;width:593;height:10" type="#_x0000_t75" stroked="false">
              <v:imagedata r:id="rId142"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19"/>
          <w:footerReference w:type="default" r:id="rId120"/>
          <w:pgSz w:w="11910" w:h="16840"/>
          <w:pgMar w:header="0" w:footer="980" w:top="1020" w:bottom="1160" w:left="1560" w:right="0"/>
        </w:sectPr>
      </w:pPr>
    </w:p>
    <w:p>
      <w:pPr>
        <w:spacing w:line="240" w:lineRule="auto" w:before="1"/>
        <w:rPr>
          <w:rFonts w:ascii="宋体" w:hAnsi="宋体" w:cs="宋体" w:eastAsia="宋体" w:hint="default"/>
          <w:sz w:val="6"/>
          <w:szCs w:val="6"/>
        </w:rPr>
      </w:pPr>
      <w:r>
        <w:rPr/>
        <w:pict>
          <v:shape style="position:absolute;margin-left:220.729996pt;margin-top:73.439980pt;width:.48pt;height:.12pt;mso-position-horizontal-relative:page;mso-position-vertical-relative:page;z-index:-1134904" type="#_x0000_t75" stroked="false">
            <v:imagedata r:id="rId133" o:title=""/>
          </v:shape>
        </w:pict>
      </w:r>
      <w:r>
        <w:rPr/>
        <w:pict>
          <v:shape style="position:absolute;margin-left:255.529999pt;margin-top:73.439980pt;width:.48pt;height:.12pt;mso-position-horizontal-relative:page;mso-position-vertical-relative:page;z-index:-1134880" type="#_x0000_t75" stroked="false">
            <v:imagedata r:id="rId133" o:title=""/>
          </v:shape>
        </w:pict>
      </w:r>
      <w:r>
        <w:rPr/>
        <w:pict>
          <v:shape style="position:absolute;margin-left:318.670013pt;margin-top:73.439980pt;width:.48001pt;height:.12pt;mso-position-horizontal-relative:page;mso-position-vertical-relative:page;z-index:-1134856" type="#_x0000_t75" stroked="false">
            <v:imagedata r:id="rId133" o:title=""/>
          </v:shape>
        </w:pict>
      </w:r>
      <w:r>
        <w:rPr/>
        <w:pict>
          <v:shape style="position:absolute;margin-left:348.549988pt;margin-top:73.439980pt;width:.48001pt;height:.12pt;mso-position-horizontal-relative:page;mso-position-vertical-relative:page;z-index:-1134832" type="#_x0000_t75" stroked="false">
            <v:imagedata r:id="rId133" o:title=""/>
          </v:shape>
        </w:pict>
      </w:r>
      <w:r>
        <w:rPr/>
        <w:pict>
          <v:shape style="position:absolute;margin-left:412.269989pt;margin-top:73.439980pt;width:.48001pt;height:.12pt;mso-position-horizontal-relative:page;mso-position-vertical-relative:page;z-index:-1134808" type="#_x0000_t75" stroked="false">
            <v:imagedata r:id="rId133" o:title=""/>
          </v:shape>
        </w:pict>
      </w:r>
      <w:r>
        <w:rPr/>
        <w:pict>
          <v:shape style="position:absolute;margin-left:449.140015pt;margin-top:73.439980pt;width:.48001pt;height:.12pt;mso-position-horizontal-relative:page;mso-position-vertical-relative:page;z-index:5152" type="#_x0000_t75" stroked="false">
            <v:imagedata r:id="rId133" o:title=""/>
          </v:shape>
        </w:pict>
      </w:r>
      <w:r>
        <w:rPr/>
        <w:pict>
          <v:shape style="position:absolute;margin-left:508.779999pt;margin-top:73.439980pt;width:.48001pt;height:.12pt;mso-position-horizontal-relative:page;mso-position-vertical-relative:page;z-index:5176" type="#_x0000_t75" stroked="false">
            <v:imagedata r:id="rId133" o:title=""/>
          </v:shape>
        </w:pict>
      </w:r>
      <w:r>
        <w:rPr/>
        <w:pict>
          <v:group style="position:absolute;margin-left:84.503998pt;margin-top:80.279961pt;width:453.7pt;height:5.4pt;mso-position-horizontal-relative:page;mso-position-vertical-relative:page;z-index:-1134736" coordorigin="1690,1606" coordsize="9074,108">
            <v:shape style="position:absolute;left:1690;top:1606;width:1442;height:108" type="#_x0000_t75" stroked="false">
              <v:imagedata r:id="rId145" o:title=""/>
            </v:shape>
            <v:shape style="position:absolute;left:3108;top:1702;width:1316;height:12" type="#_x0000_t75" stroked="false">
              <v:imagedata r:id="rId146" o:title=""/>
            </v:shape>
            <v:shape style="position:absolute;left:4410;top:1702;width:710;height:12" type="#_x0000_t75" stroked="false">
              <v:imagedata r:id="rId147" o:title=""/>
            </v:shape>
            <v:shape style="position:absolute;left:5106;top:1702;width:1277;height:12" type="#_x0000_t75" stroked="false">
              <v:imagedata r:id="rId148" o:title=""/>
            </v:shape>
            <v:shape style="position:absolute;left:6369;top:1702;width:612;height:12" type="#_x0000_t75" stroked="false">
              <v:imagedata r:id="rId149" o:title=""/>
            </v:shape>
            <v:shape style="position:absolute;left:6966;top:1702;width:1289;height:12" type="#_x0000_t75" stroked="false">
              <v:imagedata r:id="rId150" o:title=""/>
            </v:shape>
            <v:shape style="position:absolute;left:8241;top:1702;width:752;height:12" type="#_x0000_t75" stroked="false">
              <v:imagedata r:id="rId151" o:title=""/>
            </v:shape>
            <v:shape style="position:absolute;left:8978;top:1702;width:1207;height:12" type="#_x0000_t75" stroked="false">
              <v:imagedata r:id="rId152" o:title=""/>
            </v:shape>
            <v:shape style="position:absolute;left:10171;top:1704;width:593;height:10" type="#_x0000_t75" stroked="false">
              <v:imagedata r:id="rId142"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442"/>
        <w:gridCol w:w="1301"/>
        <w:gridCol w:w="696"/>
        <w:gridCol w:w="1263"/>
        <w:gridCol w:w="598"/>
        <w:gridCol w:w="1274"/>
        <w:gridCol w:w="737"/>
        <w:gridCol w:w="1193"/>
        <w:gridCol w:w="583"/>
      </w:tblGrid>
      <w:tr>
        <w:trPr>
          <w:trHeight w:val="329" w:hRule="exact"/>
        </w:trPr>
        <w:tc>
          <w:tcPr>
            <w:tcW w:w="1442"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301"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69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263"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598"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274"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737"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193"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583"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tc>
      </w:tr>
      <w:tr>
        <w:trPr>
          <w:trHeight w:val="187" w:hRule="exact"/>
        </w:trPr>
        <w:tc>
          <w:tcPr>
            <w:tcW w:w="1442" w:type="dxa"/>
            <w:tcBorders>
              <w:top w:val="single" w:sz="12" w:space="0" w:color="000000"/>
              <w:left w:val="nil" w:sz="6" w:space="0" w:color="auto"/>
              <w:bottom w:val="nil" w:sz="6" w:space="0" w:color="auto"/>
              <w:right w:val="nil" w:sz="6" w:space="0" w:color="auto"/>
            </w:tcBorders>
          </w:tcPr>
          <w:p>
            <w:pPr>
              <w:pStyle w:val="TableParagraph"/>
              <w:spacing w:line="20" w:lineRule="exact"/>
              <w:ind w:left="1437"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1" name="image89.png" descr=""/>
                  <wp:cNvGraphicFramePr>
                    <a:graphicFrameLocks noChangeAspect="1"/>
                  </wp:cNvGraphicFramePr>
                  <a:graphic>
                    <a:graphicData uri="http://schemas.openxmlformats.org/drawingml/2006/picture">
                      <pic:pic>
                        <pic:nvPicPr>
                          <pic:cNvPr id="2" name="image89.png"/>
                          <pic:cNvPicPr/>
                        </pic:nvPicPr>
                        <pic:blipFill>
                          <a:blip r:embed="rId133"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tc>
        <w:tc>
          <w:tcPr>
            <w:tcW w:w="1301" w:type="dxa"/>
            <w:tcBorders>
              <w:top w:val="single" w:sz="12" w:space="0" w:color="000000"/>
              <w:left w:val="nil" w:sz="6" w:space="0" w:color="auto"/>
              <w:bottom w:val="nil" w:sz="6" w:space="0" w:color="auto"/>
              <w:right w:val="single" w:sz="4" w:space="0" w:color="000000"/>
            </w:tcBorders>
          </w:tcPr>
          <w:p>
            <w:pPr/>
          </w:p>
        </w:tc>
        <w:tc>
          <w:tcPr>
            <w:tcW w:w="696" w:type="dxa"/>
            <w:tcBorders>
              <w:top w:val="single" w:sz="12" w:space="0" w:color="000000"/>
              <w:left w:val="single" w:sz="4" w:space="0" w:color="000000"/>
              <w:bottom w:val="nil" w:sz="6" w:space="0" w:color="auto"/>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w:t>
            </w:r>
          </w:p>
        </w:tc>
        <w:tc>
          <w:tcPr>
            <w:tcW w:w="1263" w:type="dxa"/>
            <w:tcBorders>
              <w:top w:val="single" w:sz="12" w:space="0" w:color="000000"/>
              <w:left w:val="single" w:sz="4" w:space="0" w:color="000000"/>
              <w:bottom w:val="nil" w:sz="6" w:space="0" w:color="auto"/>
              <w:right w:val="single" w:sz="4" w:space="0" w:color="000000"/>
            </w:tcBorders>
          </w:tcPr>
          <w:p>
            <w:pPr/>
          </w:p>
        </w:tc>
        <w:tc>
          <w:tcPr>
            <w:tcW w:w="598" w:type="dxa"/>
            <w:tcBorders>
              <w:top w:val="single" w:sz="12" w:space="0" w:color="000000"/>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274" w:type="dxa"/>
            <w:tcBorders>
              <w:top w:val="single" w:sz="12" w:space="0" w:color="000000"/>
              <w:left w:val="single" w:sz="4" w:space="0" w:color="000000"/>
              <w:bottom w:val="nil" w:sz="6" w:space="0" w:color="auto"/>
              <w:right w:val="single" w:sz="4" w:space="0" w:color="000000"/>
            </w:tcBorders>
          </w:tcPr>
          <w:p>
            <w:pPr/>
          </w:p>
        </w:tc>
        <w:tc>
          <w:tcPr>
            <w:tcW w:w="737" w:type="dxa"/>
            <w:tcBorders>
              <w:top w:val="single" w:sz="12" w:space="0" w:color="000000"/>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w:t>
            </w:r>
          </w:p>
        </w:tc>
        <w:tc>
          <w:tcPr>
            <w:tcW w:w="1193" w:type="dxa"/>
            <w:tcBorders>
              <w:top w:val="single" w:sz="12" w:space="0" w:color="000000"/>
              <w:left w:val="single" w:sz="4" w:space="0" w:color="000000"/>
              <w:bottom w:val="nil" w:sz="6" w:space="0" w:color="auto"/>
              <w:right w:val="single" w:sz="4" w:space="0" w:color="000000"/>
            </w:tcBorders>
          </w:tcPr>
          <w:p>
            <w:pPr/>
          </w:p>
        </w:tc>
        <w:tc>
          <w:tcPr>
            <w:tcW w:w="583" w:type="dxa"/>
            <w:tcBorders>
              <w:top w:val="single" w:sz="12" w:space="0" w:color="000000"/>
              <w:left w:val="single" w:sz="4" w:space="0" w:color="000000"/>
              <w:bottom w:val="nil" w:sz="6" w:space="0" w:color="auto"/>
              <w:right w:val="nil" w:sz="6" w:space="0" w:color="auto"/>
            </w:tcBorders>
          </w:tcPr>
          <w:p>
            <w:pPr>
              <w:pStyle w:val="TableParagraph"/>
              <w:spacing w:line="172" w:lineRule="exact"/>
              <w:ind w:right="8"/>
              <w:jc w:val="center"/>
              <w:rPr>
                <w:rFonts w:ascii="宋体" w:hAnsi="宋体" w:cs="宋体" w:eastAsia="宋体" w:hint="default"/>
                <w:sz w:val="15"/>
                <w:szCs w:val="15"/>
              </w:rPr>
            </w:pPr>
            <w:r>
              <w:rPr>
                <w:rFonts w:ascii="宋体"/>
                <w:sz w:val="15"/>
              </w:rPr>
              <w:t>(%)</w:t>
            </w:r>
          </w:p>
        </w:tc>
      </w:tr>
      <w:tr>
        <w:trPr>
          <w:trHeight w:val="738" w:hRule="exact"/>
        </w:trPr>
        <w:tc>
          <w:tcPr>
            <w:tcW w:w="144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7" w:lineRule="auto"/>
              <w:ind w:left="122" w:right="100"/>
              <w:jc w:val="both"/>
              <w:rPr>
                <w:rFonts w:ascii="宋体" w:hAnsi="宋体" w:cs="宋体" w:eastAsia="宋体" w:hint="default"/>
                <w:sz w:val="15"/>
                <w:szCs w:val="15"/>
              </w:rPr>
            </w:pPr>
            <w:r>
              <w:rPr>
                <w:rFonts w:ascii="宋体" w:hAnsi="宋体" w:cs="宋体" w:eastAsia="宋体" w:hint="default"/>
                <w:sz w:val="15"/>
                <w:szCs w:val="15"/>
              </w:rPr>
              <w:t>单项金额重大并单</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项计提坏账准备的</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应收账款</w:t>
            </w:r>
          </w:p>
        </w:tc>
        <w:tc>
          <w:tcPr>
            <w:tcW w:w="1301" w:type="dxa"/>
            <w:tcBorders>
              <w:top w:val="nil" w:sz="6" w:space="0" w:color="auto"/>
              <w:left w:val="single" w:sz="4" w:space="0" w:color="000000"/>
              <w:bottom w:val="nil" w:sz="6" w:space="0" w:color="auto"/>
              <w:right w:val="single" w:sz="4" w:space="0" w:color="000000"/>
            </w:tcBorders>
          </w:tcPr>
          <w:p>
            <w:pPr/>
          </w:p>
        </w:tc>
        <w:tc>
          <w:tcPr>
            <w:tcW w:w="696" w:type="dxa"/>
            <w:tcBorders>
              <w:top w:val="nil" w:sz="6" w:space="0" w:color="auto"/>
              <w:left w:val="single" w:sz="4" w:space="0" w:color="000000"/>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0"/>
              <w:jc w:val="right"/>
              <w:rPr>
                <w:rFonts w:ascii="宋体" w:hAnsi="宋体" w:cs="宋体" w:eastAsia="宋体" w:hint="default"/>
                <w:sz w:val="15"/>
                <w:szCs w:val="15"/>
              </w:rPr>
            </w:pPr>
            <w:r>
              <w:rPr>
                <w:rFonts w:ascii="宋体"/>
                <w:spacing w:val="-1"/>
                <w:sz w:val="15"/>
              </w:rPr>
              <w:t>138,207,039.66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0"/>
              <w:jc w:val="right"/>
              <w:rPr>
                <w:rFonts w:ascii="宋体" w:hAnsi="宋体" w:cs="宋体" w:eastAsia="宋体" w:hint="default"/>
                <w:sz w:val="15"/>
                <w:szCs w:val="15"/>
              </w:rPr>
            </w:pPr>
            <w:r>
              <w:rPr>
                <w:rFonts w:ascii="宋体"/>
                <w:spacing w:val="-1"/>
                <w:sz w:val="15"/>
              </w:rPr>
              <w:t>32.67</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0"/>
              <w:jc w:val="right"/>
              <w:rPr>
                <w:rFonts w:ascii="宋体" w:hAnsi="宋体" w:cs="宋体" w:eastAsia="宋体" w:hint="default"/>
                <w:sz w:val="15"/>
                <w:szCs w:val="15"/>
              </w:rPr>
            </w:pPr>
            <w:r>
              <w:rPr>
                <w:rFonts w:ascii="宋体"/>
                <w:spacing w:val="-2"/>
                <w:sz w:val="15"/>
              </w:rPr>
              <w:t>5,033,925.61</w:t>
            </w:r>
          </w:p>
        </w:tc>
        <w:tc>
          <w:tcPr>
            <w:tcW w:w="58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58" w:right="0"/>
              <w:jc w:val="center"/>
              <w:rPr>
                <w:rFonts w:ascii="宋体" w:hAnsi="宋体" w:cs="宋体" w:eastAsia="宋体" w:hint="default"/>
                <w:sz w:val="15"/>
                <w:szCs w:val="15"/>
              </w:rPr>
            </w:pPr>
            <w:r>
              <w:rPr>
                <w:rFonts w:ascii="宋体"/>
                <w:sz w:val="15"/>
              </w:rPr>
              <w:t>3.64</w:t>
            </w:r>
          </w:p>
        </w:tc>
      </w:tr>
      <w:tr>
        <w:trPr>
          <w:trHeight w:val="374" w:hRule="exact"/>
        </w:trPr>
        <w:tc>
          <w:tcPr>
            <w:tcW w:w="9088"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14" w:right="-51"/>
              <w:jc w:val="left"/>
              <w:rPr>
                <w:rFonts w:ascii="宋体" w:hAnsi="宋体" w:cs="宋体" w:eastAsia="宋体" w:hint="default"/>
                <w:sz w:val="2"/>
                <w:szCs w:val="2"/>
              </w:rPr>
            </w:pPr>
            <w:r>
              <w:rPr>
                <w:rFonts w:ascii="宋体" w:hAnsi="宋体" w:cs="宋体" w:eastAsia="宋体" w:hint="default"/>
                <w:sz w:val="2"/>
                <w:szCs w:val="2"/>
              </w:rPr>
              <w:pict>
                <v:group style="width:453.7pt;height:.5pt;mso-position-horizontal-relative:char;mso-position-vertical-relative:line" coordorigin="0,0" coordsize="9074,10">
                  <v:shape style="position:absolute;left:0;top:0;width:1423;height:10" type="#_x0000_t75" stroked="false">
                    <v:imagedata r:id="rId153" o:title=""/>
                  </v:shape>
                  <v:shape style="position:absolute;left:1418;top:0;width:2002;height:10" type="#_x0000_t75" stroked="false">
                    <v:imagedata r:id="rId154" o:title=""/>
                  </v:shape>
                  <v:shape style="position:absolute;left:3416;top:0;width:1865;height:10" type="#_x0000_t75" stroked="false">
                    <v:imagedata r:id="rId138" o:title=""/>
                  </v:shape>
                  <v:shape style="position:absolute;left:5276;top:0;width:1279;height:10" type="#_x0000_t75" stroked="false">
                    <v:imagedata r:id="rId155" o:title=""/>
                  </v:shape>
                  <v:shape style="position:absolute;left:6551;top:0;width:742;height:10" type="#_x0000_t75" stroked="false">
                    <v:imagedata r:id="rId140" o:title=""/>
                  </v:shape>
                  <v:shape style="position:absolute;left:7288;top:0;width:1198;height:10" type="#_x0000_t75" stroked="false">
                    <v:imagedata r:id="rId141" o:title=""/>
                  </v:shape>
                  <v:shape style="position:absolute;left:8481;top:0;width:593;height:10" type="#_x0000_t75" stroked="false">
                    <v:imagedata r:id="rId142" o:title=""/>
                  </v:shape>
                </v:group>
              </w:pict>
            </w:r>
            <w:r>
              <w:rPr>
                <w:rFonts w:ascii="宋体" w:hAnsi="宋体" w:cs="宋体" w:eastAsia="宋体" w:hint="default"/>
                <w:sz w:val="2"/>
                <w:szCs w:val="2"/>
              </w:rPr>
            </w:r>
          </w:p>
          <w:p>
            <w:pPr>
              <w:pStyle w:val="TableParagraph"/>
              <w:spacing w:line="240" w:lineRule="auto" w:before="83"/>
              <w:ind w:left="76"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r>
      <w:tr>
        <w:trPr>
          <w:trHeight w:val="283"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37"/>
                <w:sz w:val="15"/>
                <w:szCs w:val="15"/>
              </w:rPr>
              <w:t> </w:t>
            </w:r>
            <w:r>
              <w:rPr>
                <w:rFonts w:ascii="宋体" w:hAnsi="宋体" w:cs="宋体" w:eastAsia="宋体" w:hint="default"/>
                <w:sz w:val="15"/>
                <w:szCs w:val="15"/>
              </w:rPr>
              <w:t>1</w:t>
            </w:r>
          </w:p>
        </w:tc>
        <w:tc>
          <w:tcPr>
            <w:tcW w:w="1301"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358,918,631.13</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99.99</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5"/>
              <w:jc w:val="right"/>
              <w:rPr>
                <w:rFonts w:ascii="宋体" w:hAnsi="宋体" w:cs="宋体" w:eastAsia="宋体" w:hint="default"/>
                <w:sz w:val="15"/>
                <w:szCs w:val="15"/>
              </w:rPr>
            </w:pPr>
            <w:r>
              <w:rPr>
                <w:rFonts w:ascii="宋体"/>
                <w:spacing w:val="-2"/>
                <w:sz w:val="15"/>
              </w:rPr>
              <w:t>18,050,647.86</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82" w:right="0"/>
              <w:jc w:val="center"/>
              <w:rPr>
                <w:rFonts w:ascii="宋体" w:hAnsi="宋体" w:cs="宋体" w:eastAsia="宋体" w:hint="default"/>
                <w:sz w:val="15"/>
                <w:szCs w:val="15"/>
              </w:rPr>
            </w:pPr>
            <w:r>
              <w:rPr>
                <w:rFonts w:ascii="宋体"/>
                <w:sz w:val="15"/>
              </w:rPr>
              <w:t>5.03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284,876,714.89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67.33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2"/>
                <w:sz w:val="15"/>
              </w:rPr>
              <w:t>14,807,122.10</w:t>
            </w:r>
          </w:p>
        </w:tc>
        <w:tc>
          <w:tcPr>
            <w:tcW w:w="583"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left="58" w:right="0"/>
              <w:jc w:val="center"/>
              <w:rPr>
                <w:rFonts w:ascii="宋体" w:hAnsi="宋体" w:cs="宋体" w:eastAsia="宋体" w:hint="default"/>
                <w:sz w:val="15"/>
                <w:szCs w:val="15"/>
              </w:rPr>
            </w:pPr>
            <w:r>
              <w:rPr>
                <w:rFonts w:ascii="宋体"/>
                <w:sz w:val="15"/>
              </w:rPr>
              <w:t>5.20</w:t>
            </w:r>
          </w:p>
        </w:tc>
      </w:tr>
      <w:tr>
        <w:trPr>
          <w:trHeight w:val="278" w:hRule="exact"/>
        </w:trPr>
        <w:tc>
          <w:tcPr>
            <w:tcW w:w="1442"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358,918,631.13</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99.99</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5"/>
              <w:jc w:val="right"/>
              <w:rPr>
                <w:rFonts w:ascii="宋体" w:hAnsi="宋体" w:cs="宋体" w:eastAsia="宋体" w:hint="default"/>
                <w:sz w:val="15"/>
                <w:szCs w:val="15"/>
              </w:rPr>
            </w:pPr>
            <w:r>
              <w:rPr>
                <w:rFonts w:ascii="宋体"/>
                <w:spacing w:val="-2"/>
                <w:sz w:val="15"/>
              </w:rPr>
              <w:t>18,050,647.86</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82" w:right="0"/>
              <w:jc w:val="center"/>
              <w:rPr>
                <w:rFonts w:ascii="宋体" w:hAnsi="宋体" w:cs="宋体" w:eastAsia="宋体" w:hint="default"/>
                <w:sz w:val="15"/>
                <w:szCs w:val="15"/>
              </w:rPr>
            </w:pPr>
            <w:r>
              <w:rPr>
                <w:rFonts w:ascii="宋体"/>
                <w:sz w:val="15"/>
              </w:rPr>
              <w:t>5.03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284,876,714.89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67.33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2"/>
                <w:sz w:val="15"/>
              </w:rPr>
              <w:t>14,807,122.10</w:t>
            </w:r>
          </w:p>
        </w:tc>
        <w:tc>
          <w:tcPr>
            <w:tcW w:w="583"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left="58" w:right="0"/>
              <w:jc w:val="center"/>
              <w:rPr>
                <w:rFonts w:ascii="宋体" w:hAnsi="宋体" w:cs="宋体" w:eastAsia="宋体" w:hint="default"/>
                <w:sz w:val="15"/>
                <w:szCs w:val="15"/>
              </w:rPr>
            </w:pPr>
            <w:r>
              <w:rPr>
                <w:rFonts w:ascii="宋体"/>
                <w:sz w:val="15"/>
              </w:rPr>
              <w:t>5.20</w:t>
            </w:r>
          </w:p>
        </w:tc>
      </w:tr>
      <w:tr>
        <w:trPr>
          <w:trHeight w:val="674" w:hRule="exact"/>
        </w:trPr>
        <w:tc>
          <w:tcPr>
            <w:tcW w:w="1442" w:type="dxa"/>
            <w:tcBorders>
              <w:top w:val="nil" w:sz="6" w:space="0" w:color="auto"/>
              <w:left w:val="nil" w:sz="6" w:space="0" w:color="auto"/>
              <w:bottom w:val="nil" w:sz="6" w:space="0" w:color="auto"/>
              <w:right w:val="single" w:sz="4" w:space="0" w:color="000000"/>
            </w:tcBorders>
          </w:tcPr>
          <w:p>
            <w:pPr>
              <w:pStyle w:val="TableParagraph"/>
              <w:spacing w:line="237" w:lineRule="auto" w:before="23"/>
              <w:ind w:left="122" w:right="100"/>
              <w:jc w:val="both"/>
              <w:rPr>
                <w:rFonts w:ascii="宋体" w:hAnsi="宋体" w:cs="宋体" w:eastAsia="宋体" w:hint="default"/>
                <w:sz w:val="15"/>
                <w:szCs w:val="15"/>
              </w:rPr>
            </w:pPr>
            <w:r>
              <w:rPr>
                <w:rFonts w:ascii="宋体" w:hAnsi="宋体" w:cs="宋体" w:eastAsia="宋体" w:hint="default"/>
                <w:sz w:val="15"/>
                <w:szCs w:val="15"/>
              </w:rPr>
              <w:t>单项金额虽不重大</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但单项计提坏账准</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备的应收账款</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21,279.26</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5"/>
                <w:szCs w:val="15"/>
              </w:rPr>
            </w:pPr>
            <w:r>
              <w:rPr>
                <w:rFonts w:ascii="宋体"/>
                <w:sz w:val="15"/>
              </w:rPr>
              <w:t>0.01</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21,279.26</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5"/>
                <w:szCs w:val="15"/>
              </w:rPr>
            </w:pPr>
            <w:r>
              <w:rPr>
                <w:rFonts w:ascii="宋体"/>
                <w:sz w:val="15"/>
              </w:rPr>
              <w:t>100.00</w:t>
            </w:r>
          </w:p>
        </w:tc>
        <w:tc>
          <w:tcPr>
            <w:tcW w:w="127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
        </w:tc>
        <w:tc>
          <w:tcPr>
            <w:tcW w:w="583" w:type="dxa"/>
            <w:tcBorders>
              <w:top w:val="nil" w:sz="6" w:space="0" w:color="auto"/>
              <w:left w:val="single" w:sz="4" w:space="0" w:color="000000"/>
              <w:bottom w:val="nil" w:sz="6" w:space="0" w:color="auto"/>
              <w:right w:val="nil" w:sz="6" w:space="0" w:color="auto"/>
            </w:tcBorders>
          </w:tcPr>
          <w:p>
            <w:pPr/>
          </w:p>
        </w:tc>
      </w:tr>
      <w:tr>
        <w:trPr>
          <w:trHeight w:val="298" w:hRule="exact"/>
        </w:trPr>
        <w:tc>
          <w:tcPr>
            <w:tcW w:w="1442"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5"/>
                <w:szCs w:val="15"/>
              </w:rPr>
            </w:pPr>
            <w:r>
              <w:rPr>
                <w:rFonts w:ascii="宋体"/>
                <w:spacing w:val="-1"/>
                <w:sz w:val="15"/>
              </w:rPr>
              <w:t>358,939,910.39</w:t>
            </w:r>
          </w:p>
        </w:tc>
        <w:tc>
          <w:tcPr>
            <w:tcW w:w="6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100.00</w:t>
            </w:r>
          </w:p>
        </w:tc>
        <w:tc>
          <w:tcPr>
            <w:tcW w:w="12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5"/>
              <w:jc w:val="right"/>
              <w:rPr>
                <w:rFonts w:ascii="宋体" w:hAnsi="宋体" w:cs="宋体" w:eastAsia="宋体" w:hint="default"/>
                <w:sz w:val="15"/>
                <w:szCs w:val="15"/>
              </w:rPr>
            </w:pPr>
            <w:r>
              <w:rPr>
                <w:rFonts w:ascii="宋体"/>
                <w:spacing w:val="-2"/>
                <w:sz w:val="15"/>
              </w:rPr>
              <w:t>18,071,927.12</w:t>
            </w:r>
          </w:p>
        </w:tc>
        <w:tc>
          <w:tcPr>
            <w:tcW w:w="5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left="82" w:right="0"/>
              <w:jc w:val="center"/>
              <w:rPr>
                <w:rFonts w:ascii="宋体" w:hAnsi="宋体" w:cs="宋体" w:eastAsia="宋体" w:hint="default"/>
                <w:sz w:val="15"/>
                <w:szCs w:val="15"/>
              </w:rPr>
            </w:pPr>
            <w:r>
              <w:rPr>
                <w:rFonts w:ascii="宋体"/>
                <w:sz w:val="15"/>
              </w:rPr>
              <w:t>5.03</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423,083,754.55</w:t>
            </w:r>
          </w:p>
        </w:tc>
        <w:tc>
          <w:tcPr>
            <w:tcW w:w="7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100.00</w:t>
            </w:r>
          </w:p>
        </w:tc>
        <w:tc>
          <w:tcPr>
            <w:tcW w:w="11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2"/>
                <w:sz w:val="15"/>
              </w:rPr>
              <w:t>19,841,047.71</w:t>
            </w:r>
          </w:p>
        </w:tc>
        <w:tc>
          <w:tcPr>
            <w:tcW w:w="583" w:type="dxa"/>
            <w:tcBorders>
              <w:top w:val="nil" w:sz="6" w:space="0" w:color="auto"/>
              <w:left w:val="single" w:sz="4" w:space="0" w:color="000000"/>
              <w:bottom w:val="single" w:sz="12" w:space="0" w:color="000000"/>
              <w:right w:val="nil" w:sz="6" w:space="0" w:color="auto"/>
            </w:tcBorders>
          </w:tcPr>
          <w:p>
            <w:pPr>
              <w:pStyle w:val="TableParagraph"/>
              <w:spacing w:line="240" w:lineRule="auto" w:before="22"/>
              <w:ind w:left="58" w:right="0"/>
              <w:jc w:val="center"/>
              <w:rPr>
                <w:rFonts w:ascii="宋体" w:hAnsi="宋体" w:cs="宋体" w:eastAsia="宋体" w:hint="default"/>
                <w:sz w:val="15"/>
                <w:szCs w:val="15"/>
              </w:rPr>
            </w:pPr>
            <w:r>
              <w:rPr>
                <w:rFonts w:ascii="宋体"/>
                <w:sz w:val="15"/>
              </w:rPr>
              <w:t>4.69</w:t>
            </w:r>
          </w:p>
        </w:tc>
      </w:tr>
    </w:tbl>
    <w:p>
      <w:pPr>
        <w:spacing w:before="86"/>
        <w:ind w:left="658" w:right="1777" w:firstLine="0"/>
        <w:jc w:val="left"/>
        <w:rPr>
          <w:rFonts w:ascii="宋体" w:hAnsi="宋体" w:cs="宋体" w:eastAsia="宋体" w:hint="default"/>
          <w:sz w:val="21"/>
          <w:szCs w:val="21"/>
        </w:rPr>
      </w:pPr>
      <w:r>
        <w:rPr/>
        <w:pict>
          <v:group style="position:absolute;margin-left:84.503998pt;margin-top:-77.876320pt;width:453.7pt;height:9.15pt;mso-position-horizontal-relative:page;mso-position-vertical-relative:paragraph;z-index:-1134712" coordorigin="1690,-1558" coordsize="9074,183">
            <v:shape style="position:absolute;left:1690;top:-1558;width:1423;height:10" type="#_x0000_t75" stroked="false">
              <v:imagedata r:id="rId153" o:title=""/>
            </v:shape>
            <v:shape style="position:absolute;left:3108;top:-1558;width:2002;height:10" type="#_x0000_t75" stroked="false">
              <v:imagedata r:id="rId154" o:title=""/>
            </v:shape>
            <v:shape style="position:absolute;left:5106;top:-1558;width:1865;height:10" type="#_x0000_t75" stroked="false">
              <v:imagedata r:id="rId138" o:title=""/>
            </v:shape>
            <v:shape style="position:absolute;left:6966;top:-1558;width:1279;height:10" type="#_x0000_t75" stroked="false">
              <v:imagedata r:id="rId155" o:title=""/>
            </v:shape>
            <v:shape style="position:absolute;left:8241;top:-1558;width:742;height:10" type="#_x0000_t75" stroked="false">
              <v:imagedata r:id="rId140" o:title=""/>
            </v:shape>
            <v:shape style="position:absolute;left:8978;top:-1558;width:1198;height:10" type="#_x0000_t75" stroked="false">
              <v:imagedata r:id="rId141" o:title=""/>
            </v:shape>
            <v:shape style="position:absolute;left:10171;top:-1558;width:593;height:10" type="#_x0000_t75" stroked="false">
              <v:imagedata r:id="rId142" o:title=""/>
            </v:shape>
            <v:group style="position:absolute;left:3113;top:-1548;width:10;height:20" coordorigin="3113,-1548" coordsize="10,20">
              <v:shape style="position:absolute;left:3113;top:-1548;width:10;height:20" coordorigin="3113,-1548" coordsize="10,20" path="m3113,-1529l3123,-1529,3123,-1548,3113,-1548,3113,-1529xe" filled="true" fillcolor="#000000" stroked="false">
                <v:path arrowok="t"/>
                <v:fill type="solid"/>
              </v:shape>
            </v:group>
            <v:group style="position:absolute;left:3113;top:-1529;width:10;height:20" coordorigin="3113,-1529" coordsize="10,20">
              <v:shape style="position:absolute;left:3113;top:-1529;width:10;height:20" coordorigin="3113,-1529" coordsize="10,20" path="m3113,-1510l3123,-1510,3123,-1529,3113,-1529,3113,-1510xe" filled="true" fillcolor="#000000" stroked="false">
                <v:path arrowok="t"/>
                <v:fill type="solid"/>
              </v:shape>
            </v:group>
            <v:group style="position:absolute;left:3113;top:-1510;width:10;height:20" coordorigin="3113,-1510" coordsize="10,20">
              <v:shape style="position:absolute;left:3113;top:-1510;width:10;height:20" coordorigin="3113,-1510" coordsize="10,20" path="m3113,-1490l3123,-1490,3123,-1510,3113,-1510,3113,-1490xe" filled="true" fillcolor="#000000" stroked="false">
                <v:path arrowok="t"/>
                <v:fill type="solid"/>
              </v:shape>
            </v:group>
            <v:group style="position:absolute;left:3113;top:-1490;width:10;height:20" coordorigin="3113,-1490" coordsize="10,20">
              <v:shape style="position:absolute;left:3113;top:-1490;width:10;height:20" coordorigin="3113,-1490" coordsize="10,20" path="m3113,-1471l3123,-1471,3123,-1490,3113,-1490,3113,-1471xe" filled="true" fillcolor="#000000" stroked="false">
                <v:path arrowok="t"/>
                <v:fill type="solid"/>
              </v:shape>
            </v:group>
            <v:group style="position:absolute;left:3113;top:-1471;width:10;height:20" coordorigin="3113,-1471" coordsize="10,20">
              <v:shape style="position:absolute;left:3113;top:-1471;width:10;height:20" coordorigin="3113,-1471" coordsize="10,20" path="m3113,-1452l3123,-1452,3123,-1471,3113,-1471,3113,-1452xe" filled="true" fillcolor="#000000" stroked="false">
                <v:path arrowok="t"/>
                <v:fill type="solid"/>
              </v:shape>
            </v:group>
            <v:group style="position:absolute;left:3113;top:-1452;width:10;height:20" coordorigin="3113,-1452" coordsize="10,20">
              <v:shape style="position:absolute;left:3113;top:-1452;width:10;height:20" coordorigin="3113,-1452" coordsize="10,20" path="m3113,-1433l3123,-1433,3123,-1452,3113,-1452,3113,-1433xe" filled="true" fillcolor="#000000" stroked="false">
                <v:path arrowok="t"/>
                <v:fill type="solid"/>
              </v:shape>
            </v:group>
            <v:group style="position:absolute;left:3113;top:-1433;width:10;height:20" coordorigin="3113,-1433" coordsize="10,20">
              <v:shape style="position:absolute;left:3113;top:-1433;width:10;height:20" coordorigin="3113,-1433" coordsize="10,20" path="m3113,-1414l3123,-1414,3123,-1433,3113,-1433,3113,-1414xe" filled="true" fillcolor="#000000" stroked="false">
                <v:path arrowok="t"/>
                <v:fill type="solid"/>
              </v:shape>
            </v:group>
            <v:group style="position:absolute;left:3113;top:-1414;width:10;height:20" coordorigin="3113,-1414" coordsize="10,20">
              <v:shape style="position:absolute;left:3113;top:-1414;width:10;height:20" coordorigin="3113,-1414" coordsize="10,20" path="m3113,-1394l3123,-1394,3123,-1414,3113,-1414,3113,-1394xe" filled="true" fillcolor="#000000" stroked="false">
                <v:path arrowok="t"/>
                <v:fill type="solid"/>
              </v:shape>
            </v:group>
            <v:group style="position:absolute;left:3113;top:-1394;width:10;height:20" coordorigin="3113,-1394" coordsize="10,20">
              <v:shape style="position:absolute;left:3113;top:-1394;width:10;height:20" coordorigin="3113,-1394" coordsize="10,20" path="m3113,-1375l3123,-1375,3123,-1394,3113,-1394,3113,-1375xe" filled="true" fillcolor="#000000" stroked="false">
                <v:path arrowok="t"/>
                <v:fill type="solid"/>
              </v:shape>
            </v:group>
            <w10:wrap type="none"/>
          </v:group>
        </w:pict>
      </w:r>
      <w:r>
        <w:rPr/>
        <w:pict>
          <v:group style="position:absolute;margin-left:84.503998pt;margin-top:-68.756302pt;width:453.7pt;height:5.55pt;mso-position-horizontal-relative:page;mso-position-vertical-relative:paragraph;z-index:-1134688" coordorigin="1690,-1375" coordsize="9074,111">
            <v:shape style="position:absolute;left:1690;top:-1375;width:1442;height:110" type="#_x0000_t75" stroked="false">
              <v:imagedata r:id="rId156" o:title=""/>
            </v:shape>
            <v:shape style="position:absolute;left:3108;top:-1279;width:1316;height:14" type="#_x0000_t75" stroked="false">
              <v:imagedata r:id="rId157" o:title=""/>
            </v:shape>
            <v:shape style="position:absolute;left:4410;top:-1279;width:710;height:14" type="#_x0000_t75" stroked="false">
              <v:imagedata r:id="rId158" o:title=""/>
            </v:shape>
            <v:shape style="position:absolute;left:5106;top:-1279;width:1277;height:14" type="#_x0000_t75" stroked="false">
              <v:imagedata r:id="rId159" o:title=""/>
            </v:shape>
            <v:shape style="position:absolute;left:6369;top:-1279;width:612;height:14" type="#_x0000_t75" stroked="false">
              <v:imagedata r:id="rId160" o:title=""/>
            </v:shape>
            <v:shape style="position:absolute;left:6966;top:-1279;width:1289;height:14" type="#_x0000_t75" stroked="false">
              <v:imagedata r:id="rId161" o:title=""/>
            </v:shape>
            <v:shape style="position:absolute;left:8241;top:-1279;width:752;height:14" type="#_x0000_t75" stroked="false">
              <v:imagedata r:id="rId162" o:title=""/>
            </v:shape>
            <v:shape style="position:absolute;left:8978;top:-1279;width:1207;height:14" type="#_x0000_t75" stroked="false">
              <v:imagedata r:id="rId163" o:title=""/>
            </v:shape>
            <v:shape style="position:absolute;left:10171;top:-1274;width:593;height:10" type="#_x0000_t75" stroked="false">
              <v:imagedata r:id="rId164" o:title=""/>
            </v:shape>
            <w10:wrap type="none"/>
          </v:group>
        </w:pict>
      </w:r>
      <w:r>
        <w:rPr/>
        <w:pict>
          <v:group style="position:absolute;margin-left:84.503998pt;margin-top:-49.436378pt;width:453.7pt;height:.5pt;mso-position-horizontal-relative:page;mso-position-vertical-relative:paragraph;z-index:-1134664" coordorigin="1690,-989" coordsize="9074,10">
            <v:shape style="position:absolute;left:1690;top:-989;width:1423;height:10" type="#_x0000_t75" stroked="false">
              <v:imagedata r:id="rId153" o:title=""/>
            </v:shape>
            <v:shape style="position:absolute;left:3108;top:-989;width:2002;height:10" type="#_x0000_t75" stroked="false">
              <v:imagedata r:id="rId154" o:title=""/>
            </v:shape>
            <v:shape style="position:absolute;left:5106;top:-989;width:1865;height:10" type="#_x0000_t75" stroked="false">
              <v:imagedata r:id="rId138" o:title=""/>
            </v:shape>
            <v:shape style="position:absolute;left:6966;top:-989;width:1279;height:10" type="#_x0000_t75" stroked="false">
              <v:imagedata r:id="rId155" o:title=""/>
            </v:shape>
            <v:shape style="position:absolute;left:8241;top:-989;width:742;height:10" type="#_x0000_t75" stroked="false">
              <v:imagedata r:id="rId140" o:title=""/>
            </v:shape>
            <v:shape style="position:absolute;left:8978;top:-989;width:1198;height:10" type="#_x0000_t75" stroked="false">
              <v:imagedata r:id="rId141" o:title=""/>
            </v:shape>
            <v:shape style="position:absolute;left:10171;top:-989;width:593;height:10" type="#_x0000_t75" stroked="false">
              <v:imagedata r:id="rId142" o:title=""/>
            </v:shape>
            <w10:wrap type="none"/>
          </v:group>
        </w:pict>
      </w:r>
      <w:r>
        <w:rPr/>
        <w:pict>
          <v:group style="position:absolute;margin-left:84.503998pt;margin-top:-15.71638pt;width:453.7pt;height:.5pt;mso-position-horizontal-relative:page;mso-position-vertical-relative:paragraph;z-index:-1134640" coordorigin="1690,-314" coordsize="9074,10">
            <v:shape style="position:absolute;left:1690;top:-314;width:1423;height:10" type="#_x0000_t75" stroked="false">
              <v:imagedata r:id="rId153" o:title=""/>
            </v:shape>
            <v:shape style="position:absolute;left:3108;top:-314;width:2002;height:10" type="#_x0000_t75" stroked="false">
              <v:imagedata r:id="rId165" o:title=""/>
            </v:shape>
            <v:shape style="position:absolute;left:5106;top:-314;width:1865;height:10" type="#_x0000_t75" stroked="false">
              <v:imagedata r:id="rId166" o:title=""/>
            </v:shape>
            <v:shape style="position:absolute;left:6966;top:-314;width:1279;height:10" type="#_x0000_t75" stroked="false">
              <v:imagedata r:id="rId167" o:title=""/>
            </v:shape>
            <v:shape style="position:absolute;left:8241;top:-314;width:742;height:10" type="#_x0000_t75" stroked="false">
              <v:imagedata r:id="rId168" o:title=""/>
            </v:shape>
            <v:shape style="position:absolute;left:8978;top:-314;width:1198;height:10" type="#_x0000_t75" stroked="false">
              <v:imagedata r:id="rId169" o:title=""/>
            </v:shape>
            <v:shape style="position:absolute;left:10171;top:-314;width:593;height:10" type="#_x0000_t75" stroked="false">
              <v:imagedata r:id="rId164" o:title=""/>
            </v:shape>
            <w10:wrap type="none"/>
          </v:group>
        </w:pict>
      </w:r>
      <w:r>
        <w:rPr/>
        <w:pict>
          <v:shape style="position:absolute;margin-left:128.539993pt;margin-top:27.84366pt;width:.48pt;height:.12pt;mso-position-horizontal-relative:page;mso-position-vertical-relative:paragraph;z-index:-1134616" type="#_x0000_t75" stroked="false">
            <v:imagedata r:id="rId133" o:title=""/>
          </v:shape>
        </w:pict>
      </w:r>
      <w:r>
        <w:rPr/>
        <w:pict>
          <v:shape style="position:absolute;margin-left:332.589996pt;margin-top:27.84366pt;width:.47998pt;height:.12pt;mso-position-horizontal-relative:page;mso-position-vertical-relative:paragraph;z-index:-1134592" type="#_x0000_t75" stroked="false">
            <v:imagedata r:id="rId133" o:title=""/>
          </v:shape>
        </w:pict>
      </w:r>
      <w:r>
        <w:rPr/>
        <w:pict>
          <v:group style="position:absolute;margin-left:129.020004pt;margin-top:45.843681pt;width:402.1pt;height:.5pt;mso-position-horizontal-relative:page;mso-position-vertical-relative:paragraph;z-index:-1134568" coordorigin="2580,917" coordsize="8042,10">
            <v:shape style="position:absolute;left:2580;top:917;width:4071;height:10" type="#_x0000_t75" stroked="false">
              <v:imagedata r:id="rId170" o:title=""/>
            </v:shape>
            <v:shape style="position:absolute;left:6647;top:917;width:3975;height:10" type="#_x0000_t75" stroked="false">
              <v:imagedata r:id="rId171" o:title=""/>
            </v:shape>
            <w10:wrap type="none"/>
          </v:group>
        </w:pict>
      </w:r>
      <w:r>
        <w:rPr/>
        <w:pict>
          <v:group style="position:absolute;margin-left:128.059967pt;margin-top:59.793579pt;width:131.950pt;height:5.05pt;mso-position-horizontal-relative:page;mso-position-vertical-relative:paragraph;z-index:-1134544" coordorigin="2561,1196" coordsize="2639,101">
            <v:shape style="position:absolute;left:2561;top:1196;width:1558;height:101" type="#_x0000_t75" stroked="false">
              <v:imagedata r:id="rId172" o:title=""/>
            </v:shape>
            <v:shape style="position:absolute;left:4115;top:1287;width:1085;height:10" type="#_x0000_t75" stroked="false">
              <v:imagedata r:id="rId173" o:title=""/>
            </v:shape>
            <w10:wrap type="none"/>
          </v:group>
        </w:pict>
      </w:r>
      <w:r>
        <w:rPr/>
        <w:pict>
          <v:group style="position:absolute;margin-left:332.109955pt;margin-top:59.793579pt;width:126.05pt;height:5.05pt;mso-position-horizontal-relative:page;mso-position-vertical-relative:paragraph;z-index:-1134520" coordorigin="6642,1196" coordsize="2521,101">
            <v:shape style="position:absolute;left:6642;top:1196;width:1558;height:101" type="#_x0000_t75" stroked="false">
              <v:imagedata r:id="rId174" o:title=""/>
            </v:shape>
            <v:shape style="position:absolute;left:8195;top:1287;width:968;height:10" type="#_x0000_t75" stroked="false">
              <v:imagedata r:id="rId175" o:title=""/>
            </v:shape>
            <w10:wrap type="none"/>
          </v:group>
        </w:pict>
      </w:r>
      <w:r>
        <w:rPr/>
        <w:pict>
          <v:group style="position:absolute;margin-left:84.503998pt;margin-top:78.273636pt;width:446.6pt;height:5.2pt;mso-position-horizontal-relative:page;mso-position-vertical-relative:paragraph;z-index:-1134496" coordorigin="1690,1565" coordsize="8932,104">
            <v:shape style="position:absolute;left:1690;top:1565;width:900;height:103" type="#_x0000_t75" stroked="false">
              <v:imagedata r:id="rId176" o:title=""/>
            </v:shape>
            <v:shape style="position:absolute;left:2566;top:1659;width:1553;height:10" type="#_x0000_t75" stroked="false">
              <v:imagedata r:id="rId177" o:title=""/>
            </v:shape>
            <v:shape style="position:absolute;left:4115;top:1659;width:1085;height:10" type="#_x0000_t75" stroked="false">
              <v:imagedata r:id="rId173" o:title=""/>
            </v:shape>
            <v:shape style="position:absolute;left:5195;top:1659;width:1457;height:10" type="#_x0000_t75" stroked="false">
              <v:imagedata r:id="rId178" o:title=""/>
            </v:shape>
            <v:shape style="position:absolute;left:6647;top:1659;width:1553;height:10" type="#_x0000_t75" stroked="false">
              <v:imagedata r:id="rId177" o:title=""/>
            </v:shape>
            <v:shape style="position:absolute;left:8195;top:1659;width:2427;height:10" type="#_x0000_t75" stroked="false">
              <v:imagedata r:id="rId179" o:title=""/>
            </v:shape>
            <w10:wrap type="none"/>
          </v:group>
        </w:pict>
      </w:r>
      <w:r>
        <w:rPr/>
        <w:pict>
          <v:group style="position:absolute;margin-left:84.503998pt;margin-top:96.873703pt;width:446.6pt;height:5.05pt;mso-position-horizontal-relative:page;mso-position-vertical-relative:paragraph;z-index:-1134472" coordorigin="1690,1937" coordsize="8932,101">
            <v:shape style="position:absolute;left:1690;top:1937;width:900;height:101" type="#_x0000_t75" stroked="false">
              <v:imagedata r:id="rId180" o:title=""/>
            </v:shape>
            <v:shape style="position:absolute;left:2566;top:2029;width:1553;height:10" type="#_x0000_t75" stroked="false">
              <v:imagedata r:id="rId177" o:title=""/>
            </v:shape>
            <v:shape style="position:absolute;left:4115;top:2029;width:1085;height:10" type="#_x0000_t75" stroked="false">
              <v:imagedata r:id="rId173" o:title=""/>
            </v:shape>
            <v:shape style="position:absolute;left:5195;top:2029;width:1457;height:10" type="#_x0000_t75" stroked="false">
              <v:imagedata r:id="rId178" o:title=""/>
            </v:shape>
            <v:shape style="position:absolute;left:6647;top:2029;width:1553;height:10" type="#_x0000_t75" stroked="false">
              <v:imagedata r:id="rId177" o:title=""/>
            </v:shape>
            <v:shape style="position:absolute;left:8195;top:2029;width:2427;height:10" type="#_x0000_t75" stroked="false">
              <v:imagedata r:id="rId179" o:titl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900"/>
        <w:gridCol w:w="1549"/>
        <w:gridCol w:w="1080"/>
        <w:gridCol w:w="1452"/>
        <w:gridCol w:w="1548"/>
        <w:gridCol w:w="963"/>
        <w:gridCol w:w="1454"/>
      </w:tblGrid>
      <w:tr>
        <w:trPr>
          <w:trHeight w:val="374" w:hRule="exact"/>
        </w:trPr>
        <w:tc>
          <w:tcPr>
            <w:tcW w:w="900"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tc>
        <w:tc>
          <w:tcPr>
            <w:tcW w:w="1549"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c>
          <w:tcPr>
            <w:tcW w:w="1080"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52"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tc>
        <w:tc>
          <w:tcPr>
            <w:tcW w:w="1548"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c>
          <w:tcPr>
            <w:tcW w:w="963"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left="7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54" w:type="dxa"/>
            <w:tcBorders>
              <w:top w:val="single" w:sz="12" w:space="0" w:color="000000"/>
              <w:left w:val="nil" w:sz="6" w:space="0" w:color="auto"/>
              <w:bottom w:val="nil" w:sz="6" w:space="0" w:color="auto"/>
              <w:right w:val="nil" w:sz="6" w:space="0" w:color="auto"/>
            </w:tcBorders>
          </w:tcPr>
          <w:p>
            <w:pPr/>
          </w:p>
        </w:tc>
      </w:tr>
      <w:tr>
        <w:trPr>
          <w:trHeight w:val="303" w:hRule="exact"/>
        </w:trPr>
        <w:tc>
          <w:tcPr>
            <w:tcW w:w="9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right="167"/>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262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2" w:type="dxa"/>
            <w:tcBorders>
              <w:top w:val="nil" w:sz="6" w:space="0" w:color="auto"/>
              <w:left w:val="single" w:sz="4" w:space="0" w:color="000000"/>
              <w:bottom w:val="nil" w:sz="6" w:space="0" w:color="auto"/>
              <w:right w:val="single" w:sz="4" w:space="0" w:color="000000"/>
            </w:tcBorders>
          </w:tcPr>
          <w:p>
            <w:pPr/>
          </w:p>
        </w:tc>
        <w:tc>
          <w:tcPr>
            <w:tcW w:w="251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tcBorders>
              <w:top w:val="nil" w:sz="6" w:space="0" w:color="auto"/>
              <w:left w:val="single" w:sz="4" w:space="0" w:color="000000"/>
              <w:bottom w:val="nil" w:sz="6" w:space="0" w:color="auto"/>
              <w:right w:val="nil" w:sz="6" w:space="0" w:color="auto"/>
            </w:tcBorders>
          </w:tcPr>
          <w:p>
            <w:pPr/>
          </w:p>
        </w:tc>
      </w:tr>
      <w:tr>
        <w:trPr>
          <w:trHeight w:val="77" w:hRule="exact"/>
        </w:trPr>
        <w:tc>
          <w:tcPr>
            <w:tcW w:w="900" w:type="dxa"/>
            <w:tcBorders>
              <w:top w:val="nil" w:sz="6" w:space="0" w:color="auto"/>
              <w:left w:val="nil" w:sz="6" w:space="0" w:color="auto"/>
              <w:bottom w:val="nil" w:sz="6" w:space="0" w:color="auto"/>
              <w:right w:val="nil" w:sz="6" w:space="0" w:color="auto"/>
            </w:tcBorders>
          </w:tcPr>
          <w:p>
            <w:pPr/>
          </w:p>
        </w:tc>
        <w:tc>
          <w:tcPr>
            <w:tcW w:w="2629" w:type="dxa"/>
            <w:gridSpan w:val="2"/>
            <w:tcBorders>
              <w:top w:val="nil" w:sz="6" w:space="0" w:color="auto"/>
              <w:left w:val="nil" w:sz="6" w:space="0" w:color="auto"/>
              <w:bottom w:val="nil" w:sz="6" w:space="0" w:color="auto"/>
              <w:right w:val="single" w:sz="4" w:space="0" w:color="000000"/>
            </w:tcBorders>
          </w:tcPr>
          <w:p>
            <w:pPr/>
          </w:p>
        </w:tc>
        <w:tc>
          <w:tcPr>
            <w:tcW w:w="1452" w:type="dxa"/>
            <w:tcBorders>
              <w:top w:val="nil" w:sz="6" w:space="0" w:color="auto"/>
              <w:left w:val="single" w:sz="4" w:space="0" w:color="000000"/>
              <w:bottom w:val="nil" w:sz="6" w:space="0" w:color="auto"/>
              <w:right w:val="nil" w:sz="6" w:space="0" w:color="auto"/>
            </w:tcBorders>
          </w:tcPr>
          <w:p>
            <w:pPr/>
          </w:p>
        </w:tc>
        <w:tc>
          <w:tcPr>
            <w:tcW w:w="2511" w:type="dxa"/>
            <w:gridSpan w:val="2"/>
            <w:tcBorders>
              <w:top w:val="nil" w:sz="6" w:space="0" w:color="auto"/>
              <w:left w:val="nil" w:sz="6" w:space="0" w:color="auto"/>
              <w:bottom w:val="nil" w:sz="6" w:space="0" w:color="auto"/>
              <w:right w:val="single" w:sz="4" w:space="0" w:color="000000"/>
            </w:tcBorders>
          </w:tcPr>
          <w:p>
            <w:pPr/>
          </w:p>
        </w:tc>
        <w:tc>
          <w:tcPr>
            <w:tcW w:w="1454" w:type="dxa"/>
            <w:vMerge w:val="restart"/>
            <w:tcBorders>
              <w:top w:val="nil" w:sz="6" w:space="0" w:color="auto"/>
              <w:left w:val="single" w:sz="4" w:space="0" w:color="000000"/>
              <w:right w:val="nil" w:sz="6" w:space="0" w:color="auto"/>
            </w:tcBorders>
          </w:tcPr>
          <w:p>
            <w:pPr>
              <w:pStyle w:val="TableParagraph"/>
              <w:spacing w:line="184" w:lineRule="exact"/>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2" w:hRule="exact"/>
        </w:trPr>
        <w:tc>
          <w:tcPr>
            <w:tcW w:w="900" w:type="dxa"/>
            <w:tcBorders>
              <w:top w:val="nil" w:sz="6" w:space="0" w:color="auto"/>
              <w:left w:val="nil" w:sz="6" w:space="0" w:color="auto"/>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107" w:lineRule="exact"/>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5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4" w:type="dxa"/>
            <w:vMerge/>
            <w:tcBorders>
              <w:left w:val="single" w:sz="4" w:space="0" w:color="000000"/>
              <w:right w:val="nil" w:sz="6" w:space="0" w:color="auto"/>
            </w:tcBorders>
          </w:tcPr>
          <w:p>
            <w:pPr/>
          </w:p>
        </w:tc>
      </w:tr>
      <w:tr>
        <w:trPr>
          <w:trHeight w:val="80" w:hRule="exact"/>
        </w:trPr>
        <w:tc>
          <w:tcPr>
            <w:tcW w:w="90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63" w:type="dxa"/>
            <w:tcBorders>
              <w:top w:val="nil" w:sz="6" w:space="0" w:color="auto"/>
              <w:left w:val="single" w:sz="4" w:space="0" w:color="000000"/>
              <w:bottom w:val="nil" w:sz="6" w:space="0" w:color="auto"/>
              <w:right w:val="single" w:sz="4" w:space="0" w:color="000000"/>
            </w:tcBorders>
          </w:tcPr>
          <w:p>
            <w:pPr/>
          </w:p>
        </w:tc>
        <w:tc>
          <w:tcPr>
            <w:tcW w:w="1454" w:type="dxa"/>
            <w:vMerge/>
            <w:tcBorders>
              <w:left w:val="single" w:sz="4" w:space="0" w:color="000000"/>
              <w:bottom w:val="nil" w:sz="6" w:space="0" w:color="auto"/>
              <w:right w:val="nil" w:sz="6" w:space="0" w:color="auto"/>
            </w:tcBorders>
          </w:tcPr>
          <w:p>
            <w:pPr/>
          </w:p>
        </w:tc>
      </w:tr>
      <w:tr>
        <w:trPr>
          <w:trHeight w:val="289" w:hRule="exact"/>
        </w:trPr>
        <w:tc>
          <w:tcPr>
            <w:tcW w:w="9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358,720,806.21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99.94</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17,981,203.23</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281,168,386.08</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98.69</w:t>
            </w:r>
          </w:p>
        </w:tc>
        <w:tc>
          <w:tcPr>
            <w:tcW w:w="145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14,058,419.30</w:t>
            </w:r>
          </w:p>
        </w:tc>
      </w:tr>
      <w:tr>
        <w:trPr>
          <w:trHeight w:val="80" w:hRule="exact"/>
        </w:trPr>
        <w:tc>
          <w:tcPr>
            <w:tcW w:w="90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63"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nil" w:sz="6" w:space="0" w:color="auto"/>
            </w:tcBorders>
          </w:tcPr>
          <w:p>
            <w:pPr/>
          </w:p>
        </w:tc>
      </w:tr>
      <w:tr>
        <w:trPr>
          <w:trHeight w:val="289" w:hRule="exact"/>
        </w:trPr>
        <w:tc>
          <w:tcPr>
            <w:tcW w:w="9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105,844.38</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0.03</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21,168.87</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3,697,531.66</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1.29</w:t>
            </w:r>
          </w:p>
        </w:tc>
        <w:tc>
          <w:tcPr>
            <w:tcW w:w="145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739,506.33</w:t>
            </w:r>
          </w:p>
        </w:tc>
      </w:tr>
      <w:tr>
        <w:trPr>
          <w:trHeight w:val="80" w:hRule="exact"/>
        </w:trPr>
        <w:tc>
          <w:tcPr>
            <w:tcW w:w="90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63"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nil" w:sz="6" w:space="0" w:color="auto"/>
            </w:tcBorders>
          </w:tcPr>
          <w:p>
            <w:pPr/>
          </w:p>
        </w:tc>
      </w:tr>
      <w:tr>
        <w:trPr>
          <w:trHeight w:val="289" w:hRule="exact"/>
        </w:trPr>
        <w:tc>
          <w:tcPr>
            <w:tcW w:w="9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3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87,409.56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0.02</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43,704.78</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3,201.37</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0.01</w:t>
            </w:r>
          </w:p>
        </w:tc>
        <w:tc>
          <w:tcPr>
            <w:tcW w:w="145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1,600.69</w:t>
            </w:r>
          </w:p>
        </w:tc>
      </w:tr>
      <w:tr>
        <w:trPr>
          <w:trHeight w:val="80" w:hRule="exact"/>
        </w:trPr>
        <w:tc>
          <w:tcPr>
            <w:tcW w:w="90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63"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nil" w:sz="6" w:space="0" w:color="auto"/>
            </w:tcBorders>
          </w:tcPr>
          <w:p>
            <w:pPr/>
          </w:p>
        </w:tc>
      </w:tr>
      <w:tr>
        <w:trPr>
          <w:trHeight w:val="370" w:hRule="exact"/>
        </w:trPr>
        <w:tc>
          <w:tcPr>
            <w:tcW w:w="9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3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4,570.98</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0.01</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4,570.98</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7,595.78</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0.01</w:t>
            </w:r>
          </w:p>
        </w:tc>
        <w:tc>
          <w:tcPr>
            <w:tcW w:w="145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7,595.78</w:t>
            </w:r>
          </w:p>
        </w:tc>
      </w:tr>
      <w:tr>
        <w:trPr>
          <w:trHeight w:val="384" w:hRule="exact"/>
        </w:trPr>
        <w:tc>
          <w:tcPr>
            <w:tcW w:w="900"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right="16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358,918,631.13</w:t>
            </w: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4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18,050,647.86</w:t>
            </w:r>
          </w:p>
        </w:tc>
        <w:tc>
          <w:tcPr>
            <w:tcW w:w="1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284,876,714.89</w:t>
            </w:r>
          </w:p>
        </w:tc>
        <w:tc>
          <w:tcPr>
            <w:tcW w:w="9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100.00</w:t>
            </w:r>
          </w:p>
        </w:tc>
        <w:tc>
          <w:tcPr>
            <w:tcW w:w="1454"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14,807,122.10</w:t>
            </w:r>
          </w:p>
        </w:tc>
      </w:tr>
    </w:tbl>
    <w:p>
      <w:pPr>
        <w:spacing w:line="355" w:lineRule="auto" w:before="78"/>
        <w:ind w:left="238" w:right="1777" w:firstLine="419"/>
        <w:jc w:val="left"/>
        <w:rPr>
          <w:rFonts w:ascii="宋体" w:hAnsi="宋体" w:cs="宋体" w:eastAsia="宋体" w:hint="default"/>
          <w:sz w:val="21"/>
          <w:szCs w:val="21"/>
        </w:rPr>
      </w:pPr>
      <w:r>
        <w:rPr/>
        <w:pict>
          <v:group style="position:absolute;margin-left:84.503998pt;margin-top:-61.956333pt;width:446.6pt;height:5.05pt;mso-position-horizontal-relative:page;mso-position-vertical-relative:paragraph;z-index:-1134448" coordorigin="1690,-1239" coordsize="8932,101">
            <v:shape style="position:absolute;left:1690;top:-1239;width:900;height:101" type="#_x0000_t75" stroked="false">
              <v:imagedata r:id="rId180" o:title=""/>
            </v:shape>
            <v:shape style="position:absolute;left:2566;top:-1148;width:1553;height:10" type="#_x0000_t75" stroked="false">
              <v:imagedata r:id="rId177" o:title=""/>
            </v:shape>
            <v:shape style="position:absolute;left:4115;top:-1148;width:1085;height:10" type="#_x0000_t75" stroked="false">
              <v:imagedata r:id="rId173" o:title=""/>
            </v:shape>
            <v:shape style="position:absolute;left:5195;top:-1148;width:1457;height:10" type="#_x0000_t75" stroked="false">
              <v:imagedata r:id="rId178" o:title=""/>
            </v:shape>
            <v:shape style="position:absolute;left:6647;top:-1148;width:1553;height:10" type="#_x0000_t75" stroked="false">
              <v:imagedata r:id="rId177" o:title=""/>
            </v:shape>
            <v:shape style="position:absolute;left:8195;top:-1148;width:2427;height:10" type="#_x0000_t75" stroked="false">
              <v:imagedata r:id="rId179" o:title=""/>
            </v:shape>
            <w10:wrap type="none"/>
          </v:group>
        </w:pict>
      </w:r>
      <w:r>
        <w:rPr/>
        <w:pict>
          <v:group style="position:absolute;margin-left:84.503998pt;margin-top:-43.476303pt;width:446.6pt;height:5.05pt;mso-position-horizontal-relative:page;mso-position-vertical-relative:paragraph;z-index:-1134424" coordorigin="1690,-870" coordsize="8932,101">
            <v:shape style="position:absolute;left:1690;top:-870;width:900;height:101" type="#_x0000_t75" stroked="false">
              <v:imagedata r:id="rId181" o:title=""/>
            </v:shape>
            <v:shape style="position:absolute;left:2566;top:-778;width:1553;height:10" type="#_x0000_t75" stroked="false">
              <v:imagedata r:id="rId182" o:title=""/>
            </v:shape>
            <v:shape style="position:absolute;left:4115;top:-778;width:1085;height:10" type="#_x0000_t75" stroked="false">
              <v:imagedata r:id="rId183" o:title=""/>
            </v:shape>
            <v:shape style="position:absolute;left:5195;top:-778;width:1457;height:10" type="#_x0000_t75" stroked="false">
              <v:imagedata r:id="rId184" o:title=""/>
            </v:shape>
            <v:shape style="position:absolute;left:6647;top:-778;width:1553;height:10" type="#_x0000_t75" stroked="false">
              <v:imagedata r:id="rId182" o:title=""/>
            </v:shape>
            <v:shape style="position:absolute;left:8195;top:-778;width:2427;height:10" type="#_x0000_t75" stroked="false">
              <v:imagedata r:id="rId185" o:title=""/>
            </v:shape>
            <w10:wrap type="none"/>
          </v:group>
        </w:pict>
      </w:r>
      <w:r>
        <w:rPr/>
        <w:pict>
          <v:group style="position:absolute;margin-left:84.503998pt;margin-top:-24.996304pt;width:446.6pt;height:5.05pt;mso-position-horizontal-relative:page;mso-position-vertical-relative:paragraph;z-index:-1134400" coordorigin="1690,-500" coordsize="8932,101">
            <v:shape style="position:absolute;left:1690;top:-500;width:900;height:101" type="#_x0000_t75" stroked="false">
              <v:imagedata r:id="rId180" o:title=""/>
            </v:shape>
            <v:shape style="position:absolute;left:2566;top:-409;width:1553;height:10" type="#_x0000_t75" stroked="false">
              <v:imagedata r:id="rId177" o:title=""/>
            </v:shape>
            <v:shape style="position:absolute;left:4115;top:-409;width:1085;height:10" type="#_x0000_t75" stroked="false">
              <v:imagedata r:id="rId173" o:title=""/>
            </v:shape>
            <v:shape style="position:absolute;left:5195;top:-409;width:1457;height:10" type="#_x0000_t75" stroked="false">
              <v:imagedata r:id="rId178" o:title=""/>
            </v:shape>
            <v:shape style="position:absolute;left:6647;top:-409;width:1553;height:10" type="#_x0000_t75" stroked="false">
              <v:imagedata r:id="rId177" o:title=""/>
            </v:shape>
            <v:shape style="position:absolute;left:8195;top:-409;width:2427;height:10" type="#_x0000_t75" stroked="false">
              <v:imagedata r:id="rId179" o:title=""/>
            </v:shape>
            <w10:wrap type="none"/>
          </v:group>
        </w:pict>
      </w:r>
      <w:r>
        <w:rPr>
          <w:rFonts w:ascii="宋体" w:hAnsi="宋体" w:cs="宋体" w:eastAsia="宋体" w:hint="default"/>
          <w:spacing w:val="-4"/>
          <w:sz w:val="21"/>
          <w:szCs w:val="21"/>
        </w:rPr>
        <w:t>2.</w:t>
      </w:r>
      <w:r>
        <w:rPr>
          <w:rFonts w:ascii="宋体" w:hAnsi="宋体" w:cs="宋体" w:eastAsia="宋体" w:hint="default"/>
          <w:spacing w:val="-4"/>
          <w:sz w:val="21"/>
          <w:szCs w:val="21"/>
        </w:rPr>
        <w:t>年末无前期已全额计提坏账准备，或计提坏账准备的比例较大，但在本年又全额收回</w:t>
      </w:r>
      <w:r>
        <w:rPr>
          <w:rFonts w:ascii="宋体" w:hAnsi="宋体" w:cs="宋体" w:eastAsia="宋体" w:hint="default"/>
          <w:w w:val="100"/>
          <w:sz w:val="21"/>
          <w:szCs w:val="21"/>
        </w:rPr>
        <w:t> </w:t>
      </w:r>
      <w:r>
        <w:rPr>
          <w:rFonts w:ascii="宋体" w:hAnsi="宋体" w:cs="宋体" w:eastAsia="宋体" w:hint="default"/>
          <w:sz w:val="21"/>
          <w:szCs w:val="21"/>
        </w:rPr>
        <w:t>或转回，或在本年收回或转回比例较大的应收账款。</w:t>
      </w:r>
    </w:p>
    <w:p>
      <w:pPr>
        <w:spacing w:line="357" w:lineRule="auto" w:before="32"/>
        <w:ind w:left="238" w:right="1777" w:firstLine="419"/>
        <w:jc w:val="left"/>
        <w:rPr>
          <w:rFonts w:ascii="宋体" w:hAnsi="宋体" w:cs="宋体" w:eastAsia="宋体" w:hint="default"/>
          <w:sz w:val="21"/>
          <w:szCs w:val="21"/>
        </w:rPr>
      </w:pPr>
      <w:r>
        <w:rPr>
          <w:rFonts w:ascii="宋体" w:hAnsi="宋体" w:cs="宋体" w:eastAsia="宋体" w:hint="default"/>
          <w:spacing w:val="-4"/>
          <w:w w:val="100"/>
          <w:sz w:val="21"/>
          <w:szCs w:val="21"/>
        </w:rPr>
        <w:t>3.</w:t>
      </w:r>
      <w:r>
        <w:rPr>
          <w:rFonts w:ascii="宋体" w:hAnsi="宋体" w:cs="宋体" w:eastAsia="宋体" w:hint="default"/>
          <w:spacing w:val="-4"/>
          <w:w w:val="100"/>
          <w:sz w:val="21"/>
          <w:szCs w:val="21"/>
        </w:rPr>
        <w:t>本报告期不存在通过重组等其他方式收回的应收款项金额、重组前累计已计提的坏账</w:t>
      </w:r>
      <w:r>
        <w:rPr>
          <w:rFonts w:ascii="宋体" w:hAnsi="宋体" w:cs="宋体" w:eastAsia="宋体" w:hint="default"/>
          <w:w w:val="100"/>
          <w:sz w:val="21"/>
          <w:szCs w:val="21"/>
        </w:rPr>
        <w:t> </w:t>
      </w:r>
      <w:r>
        <w:rPr>
          <w:rFonts w:ascii="宋体" w:hAnsi="宋体" w:cs="宋体" w:eastAsia="宋体" w:hint="default"/>
          <w:sz w:val="21"/>
          <w:szCs w:val="21"/>
        </w:rPr>
        <w:t>准备。</w:t>
      </w:r>
    </w:p>
    <w:p>
      <w:pPr>
        <w:spacing w:before="30"/>
        <w:ind w:left="658" w:right="495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本报告期不存在实际核销的应收账款。</w:t>
      </w:r>
    </w:p>
    <w:p>
      <w:pPr>
        <w:spacing w:before="133"/>
        <w:ind w:left="658" w:right="177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年末应收账款中无持本公司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before="133"/>
        <w:ind w:left="658" w:right="4955" w:firstLine="0"/>
        <w:jc w:val="left"/>
        <w:rPr>
          <w:rFonts w:ascii="宋体" w:hAnsi="宋体" w:cs="宋体" w:eastAsia="宋体" w:hint="default"/>
          <w:sz w:val="21"/>
          <w:szCs w:val="21"/>
        </w:rPr>
      </w:pPr>
      <w:r>
        <w:rPr/>
        <w:pict>
          <v:shape style="position:absolute;margin-left:265.970001pt;margin-top:30.193678pt;width:.48001pt;height:.12pt;mso-position-horizontal-relative:page;mso-position-vertical-relative:paragraph;z-index:-1134376" type="#_x0000_t75" stroked="false">
            <v:imagedata r:id="rId186" o:title=""/>
          </v:shape>
        </w:pict>
      </w:r>
      <w:r>
        <w:rPr/>
        <w:pict>
          <v:shape style="position:absolute;margin-left:333.549988pt;margin-top:30.193678pt;width:.48001pt;height:.12pt;mso-position-horizontal-relative:page;mso-position-vertical-relative:paragraph;z-index:-1134352" type="#_x0000_t75" stroked="false">
            <v:imagedata r:id="rId186" o:title=""/>
          </v:shape>
        </w:pict>
      </w:r>
      <w:r>
        <w:rPr/>
        <w:pict>
          <v:shape style="position:absolute;margin-left:419.109985pt;margin-top:30.193678pt;width:.48001pt;height:.12pt;mso-position-horizontal-relative:page;mso-position-vertical-relative:paragraph;z-index:-1134328" type="#_x0000_t75" stroked="false">
            <v:imagedata r:id="rId186" o:title=""/>
          </v:shape>
        </w:pict>
      </w:r>
      <w:r>
        <w:rPr/>
        <w:pict>
          <v:shape style="position:absolute;margin-left:480.220001pt;margin-top:30.193678pt;width:.48001pt;height:.12pt;mso-position-horizontal-relative:page;mso-position-vertical-relative:paragraph;z-index:-1134304" type="#_x0000_t75" stroked="false">
            <v:imagedata r:id="rId186" o:title=""/>
          </v:shape>
        </w:pict>
      </w:r>
      <w:r>
        <w:rPr/>
        <w:pict>
          <v:group style="position:absolute;margin-left:84.503998pt;margin-top:70.273697pt;width:446.6pt;height:.5pt;mso-position-horizontal-relative:page;mso-position-vertical-relative:paragraph;z-index:-1134280" coordorigin="1690,1405" coordsize="8932,10">
            <v:shape style="position:absolute;left:1690;top:1405;width:6692;height:10" type="#_x0000_t75" stroked="false">
              <v:imagedata r:id="rId187" o:title=""/>
            </v:shape>
            <v:shape style="position:absolute;left:8377;top:1405;width:1227;height:10" type="#_x0000_t75" stroked="false">
              <v:imagedata r:id="rId188" o:title=""/>
            </v:shape>
            <v:shape style="position:absolute;left:9600;top:1405;width:1022;height:10" type="#_x0000_t75" stroked="false">
              <v:imagedata r:id="rId189" o:title=""/>
            </v:shape>
            <w10:wrap type="none"/>
          </v:group>
        </w:pict>
      </w:r>
      <w:r>
        <w:rPr/>
        <w:pict>
          <v:group style="position:absolute;margin-left:84.503998pt;margin-top:86.473701pt;width:446.6pt;height:.5pt;mso-position-horizontal-relative:page;mso-position-vertical-relative:paragraph;z-index:-1134256" coordorigin="1690,1729" coordsize="8932,10">
            <v:shape style="position:absolute;left:1690;top:1729;width:6692;height:10" type="#_x0000_t75" stroked="false">
              <v:imagedata r:id="rId187" o:title=""/>
            </v:shape>
            <v:shape style="position:absolute;left:8377;top:1729;width:1227;height:10" type="#_x0000_t75" stroked="false">
              <v:imagedata r:id="rId190" o:title=""/>
            </v:shape>
            <v:shape style="position:absolute;left:9600;top:1729;width:1022;height:10" type="#_x0000_t75" stroked="false">
              <v:imagedata r:id="rId191" o:title=""/>
            </v:shape>
            <w10:wrap type="none"/>
          </v:group>
        </w:pict>
      </w:r>
      <w:r>
        <w:rPr>
          <w:rFonts w:ascii="宋体" w:hAnsi="宋体" w:cs="宋体" w:eastAsia="宋体" w:hint="default"/>
          <w:sz w:val="21"/>
          <w:szCs w:val="21"/>
        </w:rPr>
        <w:t>6.</w:t>
      </w:r>
      <w:r>
        <w:rPr>
          <w:rFonts w:ascii="宋体" w:hAnsi="宋体" w:cs="宋体" w:eastAsia="宋体" w:hint="default"/>
          <w:sz w:val="21"/>
          <w:szCs w:val="21"/>
        </w:rPr>
        <w:t>应收账款中欠款金额前五名：</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649"/>
        <w:gridCol w:w="1352"/>
        <w:gridCol w:w="1711"/>
        <w:gridCol w:w="1222"/>
        <w:gridCol w:w="1013"/>
      </w:tblGrid>
      <w:tr>
        <w:trPr>
          <w:trHeight w:val="821" w:hRule="exact"/>
        </w:trPr>
        <w:tc>
          <w:tcPr>
            <w:tcW w:w="3649"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22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pacing w:val="3"/>
                <w:sz w:val="18"/>
                <w:szCs w:val="18"/>
              </w:rPr>
              <w:t> </w:t>
            </w:r>
            <w:r>
              <w:rPr>
                <w:rFonts w:ascii="宋体" w:hAnsi="宋体" w:cs="宋体" w:eastAsia="宋体" w:hint="default"/>
                <w:sz w:val="18"/>
                <w:szCs w:val="18"/>
              </w:rPr>
              <w:t>限</w:t>
            </w:r>
          </w:p>
        </w:tc>
        <w:tc>
          <w:tcPr>
            <w:tcW w:w="1013" w:type="dxa"/>
            <w:tcBorders>
              <w:top w:val="single" w:sz="12" w:space="0" w:color="000000"/>
              <w:left w:val="single" w:sz="4" w:space="0" w:color="000000"/>
              <w:bottom w:val="nil" w:sz="6" w:space="0" w:color="auto"/>
              <w:right w:val="nil" w:sz="6" w:space="0" w:color="auto"/>
            </w:tcBorders>
          </w:tcPr>
          <w:p>
            <w:pPr>
              <w:pStyle w:val="TableParagraph"/>
              <w:spacing w:line="244" w:lineRule="auto" w:before="22"/>
              <w:ind w:left="139" w:right="146"/>
              <w:jc w:val="both"/>
              <w:rPr>
                <w:rFonts w:ascii="宋体" w:hAnsi="宋体" w:cs="宋体" w:eastAsia="宋体" w:hint="default"/>
                <w:sz w:val="18"/>
                <w:szCs w:val="18"/>
              </w:rPr>
            </w:pPr>
            <w:r>
              <w:rPr>
                <w:rFonts w:ascii="宋体" w:hAnsi="宋体" w:cs="宋体" w:eastAsia="宋体" w:hint="default"/>
                <w:sz w:val="18"/>
                <w:szCs w:val="18"/>
              </w:rPr>
              <w:t>占应收账 款总额的 比例</w:t>
            </w:r>
            <w:r>
              <w:rPr>
                <w:rFonts w:ascii="宋体" w:hAnsi="宋体" w:cs="宋体" w:eastAsia="宋体" w:hint="default"/>
                <w:sz w:val="18"/>
                <w:szCs w:val="18"/>
              </w:rPr>
              <w:t>(%)</w:t>
            </w:r>
          </w:p>
        </w:tc>
      </w:tr>
      <w:tr>
        <w:trPr>
          <w:trHeight w:val="320" w:hRule="exact"/>
        </w:trPr>
        <w:tc>
          <w:tcPr>
            <w:tcW w:w="3649"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飞利浦照明电子</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110,586,629.08</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13"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8" w:right="0"/>
              <w:jc w:val="center"/>
              <w:rPr>
                <w:rFonts w:ascii="宋体" w:hAnsi="宋体" w:cs="宋体" w:eastAsia="宋体" w:hint="default"/>
                <w:sz w:val="18"/>
                <w:szCs w:val="18"/>
              </w:rPr>
            </w:pPr>
            <w:r>
              <w:rPr>
                <w:rFonts w:ascii="宋体"/>
                <w:sz w:val="18"/>
              </w:rPr>
              <w:t>30.81</w:t>
            </w:r>
          </w:p>
        </w:tc>
      </w:tr>
      <w:tr>
        <w:trPr>
          <w:trHeight w:val="324" w:hRule="exact"/>
        </w:trPr>
        <w:tc>
          <w:tcPr>
            <w:tcW w:w="36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sz w:val="18"/>
              </w:rPr>
              <w:t>Philips Electronics Hong</w:t>
            </w:r>
            <w:r>
              <w:rPr>
                <w:rFonts w:ascii="宋体"/>
                <w:spacing w:val="-13"/>
                <w:sz w:val="18"/>
              </w:rPr>
              <w:t> </w:t>
            </w:r>
            <w:r>
              <w:rPr>
                <w:rFonts w:ascii="宋体"/>
                <w:sz w:val="18"/>
              </w:rPr>
              <w:t>Kong.Ltd</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83,827,244.09</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13"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left="8" w:right="0"/>
              <w:jc w:val="center"/>
              <w:rPr>
                <w:rFonts w:ascii="宋体" w:hAnsi="宋体" w:cs="宋体" w:eastAsia="宋体" w:hint="default"/>
                <w:sz w:val="18"/>
                <w:szCs w:val="18"/>
              </w:rPr>
            </w:pPr>
            <w:r>
              <w:rPr>
                <w:rFonts w:ascii="宋体"/>
                <w:sz w:val="18"/>
              </w:rPr>
              <w:t>23.35</w:t>
            </w:r>
          </w:p>
        </w:tc>
      </w:tr>
      <w:tr>
        <w:trPr>
          <w:trHeight w:val="324" w:hRule="exact"/>
        </w:trPr>
        <w:tc>
          <w:tcPr>
            <w:tcW w:w="36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sz w:val="18"/>
              </w:rPr>
              <w:t>Perception Digital</w:t>
            </w:r>
            <w:r>
              <w:rPr>
                <w:rFonts w:ascii="宋体"/>
                <w:spacing w:val="-11"/>
                <w:sz w:val="18"/>
              </w:rPr>
              <w:t> </w:t>
            </w:r>
            <w:r>
              <w:rPr>
                <w:rFonts w:ascii="宋体"/>
                <w:sz w:val="18"/>
              </w:rPr>
              <w:t>LIMITED</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82,478,947.05</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13"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left="8" w:right="0"/>
              <w:jc w:val="center"/>
              <w:rPr>
                <w:rFonts w:ascii="宋体" w:hAnsi="宋体" w:cs="宋体" w:eastAsia="宋体" w:hint="default"/>
                <w:sz w:val="18"/>
                <w:szCs w:val="18"/>
              </w:rPr>
            </w:pPr>
            <w:r>
              <w:rPr>
                <w:rFonts w:ascii="宋体"/>
                <w:sz w:val="18"/>
              </w:rPr>
              <w:t>22.98</w:t>
            </w:r>
          </w:p>
        </w:tc>
      </w:tr>
      <w:tr>
        <w:trPr>
          <w:trHeight w:val="219" w:hRule="exact"/>
        </w:trPr>
        <w:tc>
          <w:tcPr>
            <w:tcW w:w="36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飞利浦（中国）投资有限公司</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16,919,862.28</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13"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left="96" w:right="0"/>
              <w:jc w:val="center"/>
              <w:rPr>
                <w:rFonts w:ascii="宋体" w:hAnsi="宋体" w:cs="宋体" w:eastAsia="宋体" w:hint="default"/>
                <w:sz w:val="18"/>
                <w:szCs w:val="18"/>
              </w:rPr>
            </w:pPr>
            <w:r>
              <w:rPr>
                <w:rFonts w:ascii="宋体"/>
                <w:sz w:val="18"/>
              </w:rPr>
              <w:t>4.71</w:t>
            </w:r>
          </w:p>
        </w:tc>
      </w:tr>
      <w:tr>
        <w:trPr>
          <w:trHeight w:val="430" w:hRule="exact"/>
        </w:trPr>
        <w:tc>
          <w:tcPr>
            <w:tcW w:w="36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sz w:val="18"/>
              </w:rPr>
              <w:t>Philips Assembly Centre Hungary</w:t>
            </w:r>
            <w:r>
              <w:rPr>
                <w:rFonts w:ascii="宋体"/>
                <w:spacing w:val="-14"/>
                <w:sz w:val="18"/>
              </w:rPr>
              <w:t> </w:t>
            </w:r>
            <w:r>
              <w:rPr>
                <w:rFonts w:ascii="宋体"/>
                <w:sz w:val="18"/>
              </w:rPr>
              <w:t>Ltd</w:t>
            </w:r>
          </w:p>
        </w:tc>
        <w:tc>
          <w:tcPr>
            <w:tcW w:w="1352" w:type="dxa"/>
            <w:vMerge w:val="restart"/>
            <w:tcBorders>
              <w:top w:val="nil" w:sz="6" w:space="0" w:color="auto"/>
              <w:left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6,469,174.62</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13"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left="96" w:right="0"/>
              <w:jc w:val="center"/>
              <w:rPr>
                <w:rFonts w:ascii="宋体" w:hAnsi="宋体" w:cs="宋体" w:eastAsia="宋体" w:hint="default"/>
                <w:sz w:val="18"/>
                <w:szCs w:val="18"/>
              </w:rPr>
            </w:pPr>
            <w:r>
              <w:rPr>
                <w:rFonts w:ascii="宋体"/>
                <w:sz w:val="18"/>
              </w:rPr>
              <w:t>1.80</w:t>
            </w:r>
          </w:p>
        </w:tc>
      </w:tr>
      <w:tr>
        <w:trPr>
          <w:trHeight w:val="341" w:hRule="exact"/>
        </w:trPr>
        <w:tc>
          <w:tcPr>
            <w:tcW w:w="3649"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52" w:type="dxa"/>
            <w:vMerge/>
            <w:tcBorders>
              <w:left w:val="single" w:sz="4" w:space="0" w:color="000000"/>
              <w:bottom w:val="single" w:sz="12" w:space="0" w:color="000000"/>
              <w:right w:val="single" w:sz="4" w:space="0" w:color="000000"/>
            </w:tcBorders>
          </w:tcPr>
          <w:p>
            <w:pPr/>
          </w:p>
        </w:tc>
        <w:tc>
          <w:tcPr>
            <w:tcW w:w="17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300,281,857.12</w:t>
            </w:r>
          </w:p>
        </w:tc>
        <w:tc>
          <w:tcPr>
            <w:tcW w:w="1222" w:type="dxa"/>
            <w:tcBorders>
              <w:top w:val="nil" w:sz="6" w:space="0" w:color="auto"/>
              <w:left w:val="single" w:sz="4" w:space="0" w:color="000000"/>
              <w:bottom w:val="single" w:sz="12" w:space="0" w:color="000000"/>
              <w:right w:val="single" w:sz="4" w:space="0" w:color="000000"/>
            </w:tcBorders>
          </w:tcPr>
          <w:p>
            <w:pPr/>
          </w:p>
        </w:tc>
        <w:tc>
          <w:tcPr>
            <w:tcW w:w="1013" w:type="dxa"/>
            <w:tcBorders>
              <w:top w:val="nil" w:sz="6" w:space="0" w:color="auto"/>
              <w:left w:val="single" w:sz="4" w:space="0" w:color="000000"/>
              <w:bottom w:val="single" w:sz="12" w:space="0" w:color="000000"/>
              <w:right w:val="nil" w:sz="6" w:space="0" w:color="auto"/>
            </w:tcBorders>
          </w:tcPr>
          <w:p>
            <w:pPr>
              <w:pStyle w:val="TableParagraph"/>
              <w:spacing w:line="240" w:lineRule="auto" w:before="17"/>
              <w:ind w:left="8" w:right="0"/>
              <w:jc w:val="center"/>
              <w:rPr>
                <w:rFonts w:ascii="宋体" w:hAnsi="宋体" w:cs="宋体" w:eastAsia="宋体" w:hint="default"/>
                <w:sz w:val="18"/>
                <w:szCs w:val="18"/>
              </w:rPr>
            </w:pPr>
            <w:r>
              <w:rPr>
                <w:rFonts w:ascii="宋体"/>
                <w:sz w:val="18"/>
              </w:rPr>
              <w:t>83.65</w:t>
            </w:r>
          </w:p>
        </w:tc>
      </w:tr>
    </w:tbl>
    <w:p>
      <w:pPr>
        <w:spacing w:line="715" w:lineRule="auto" w:before="86"/>
        <w:ind w:left="660" w:right="4955" w:hanging="3"/>
        <w:jc w:val="left"/>
        <w:rPr>
          <w:rFonts w:ascii="宋体" w:hAnsi="宋体" w:cs="宋体" w:eastAsia="宋体" w:hint="default"/>
          <w:sz w:val="21"/>
          <w:szCs w:val="21"/>
        </w:rPr>
      </w:pPr>
      <w:r>
        <w:rPr/>
        <w:pict>
          <v:group style="position:absolute;margin-left:84.503998pt;margin-top:-66.506363pt;width:446.6pt;height:.5pt;mso-position-horizontal-relative:page;mso-position-vertical-relative:paragraph;z-index:-1134232" coordorigin="1690,-1330" coordsize="8932,10">
            <v:shape style="position:absolute;left:1690;top:-1330;width:6692;height:10" type="#_x0000_t75" stroked="false">
              <v:imagedata r:id="rId187" o:title=""/>
            </v:shape>
            <v:shape style="position:absolute;left:8377;top:-1330;width:1227;height:10" type="#_x0000_t75" stroked="false">
              <v:imagedata r:id="rId190" o:title=""/>
            </v:shape>
            <v:shape style="position:absolute;left:9600;top:-1330;width:1022;height:10" type="#_x0000_t75" stroked="false">
              <v:imagedata r:id="rId191" o:title=""/>
            </v:shape>
            <w10:wrap type="none"/>
          </v:group>
        </w:pict>
      </w:r>
      <w:r>
        <w:rPr/>
        <w:pict>
          <v:group style="position:absolute;margin-left:84.503998pt;margin-top:-50.276302pt;width:446.6pt;height:.5pt;mso-position-horizontal-relative:page;mso-position-vertical-relative:paragraph;z-index:-1134208" coordorigin="1690,-1006" coordsize="8932,10">
            <v:shape style="position:absolute;left:1690;top:-1006;width:6692;height:10" type="#_x0000_t75" stroked="false">
              <v:imagedata r:id="rId187" o:title=""/>
            </v:shape>
            <v:shape style="position:absolute;left:8377;top:-1006;width:1227;height:10" type="#_x0000_t75" stroked="false">
              <v:imagedata r:id="rId188" o:title=""/>
            </v:shape>
            <v:shape style="position:absolute;left:9600;top:-1006;width:1022;height:10" type="#_x0000_t75" stroked="false">
              <v:imagedata r:id="rId189" o:title=""/>
            </v:shape>
            <w10:wrap type="none"/>
          </v:group>
        </w:pict>
      </w:r>
      <w:r>
        <w:rPr/>
        <w:pict>
          <v:group style="position:absolute;margin-left:84.503998pt;margin-top:-39.236343pt;width:446.6pt;height:5.55pt;mso-position-horizontal-relative:page;mso-position-vertical-relative:paragraph;z-index:-1134184" coordorigin="1690,-785" coordsize="8932,111">
            <v:shape style="position:absolute;left:1690;top:-785;width:3649;height:110" type="#_x0000_t75" stroked="false">
              <v:imagedata r:id="rId192" o:title=""/>
            </v:shape>
            <v:shape style="position:absolute;left:5315;top:-689;width:1366;height:14" type="#_x0000_t75" stroked="false">
              <v:imagedata r:id="rId193" o:title=""/>
            </v:shape>
            <v:shape style="position:absolute;left:6666;top:-689;width:1726;height:14" type="#_x0000_t75" stroked="false">
              <v:imagedata r:id="rId194" o:title=""/>
            </v:shape>
            <v:shape style="position:absolute;left:8377;top:-689;width:1237;height:14" type="#_x0000_t75" stroked="false">
              <v:imagedata r:id="rId195" o:title=""/>
            </v:shape>
            <v:shape style="position:absolute;left:9600;top:-684;width:1022;height:10" type="#_x0000_t75" stroked="false">
              <v:imagedata r:id="rId189" o:title=""/>
            </v:shape>
            <w10:wrap type="none"/>
          </v:group>
        </w:pict>
      </w:r>
      <w:r>
        <w:rPr/>
        <w:pict>
          <v:group style="position:absolute;margin-left:84.503998pt;margin-top:-17.996304pt;width:446.6pt;height:.5pt;mso-position-horizontal-relative:page;mso-position-vertical-relative:paragraph;z-index:-1134160" coordorigin="1690,-360" coordsize="8932,10">
            <v:shape style="position:absolute;left:1690;top:-360;width:6692;height:10" type="#_x0000_t75" stroked="false">
              <v:imagedata r:id="rId187" o:title=""/>
            </v:shape>
            <v:shape style="position:absolute;left:8377;top:-360;width:1227;height:10" type="#_x0000_t75" stroked="false">
              <v:imagedata r:id="rId188" o:title=""/>
            </v:shape>
            <v:shape style="position:absolute;left:9600;top:-360;width:1022;height:10" type="#_x0000_t75" stroked="false">
              <v:imagedata r:id="rId189" o:title=""/>
            </v:shape>
            <w10:wrap type="none"/>
          </v:group>
        </w:pict>
      </w:r>
      <w:r>
        <w:rPr>
          <w:rFonts w:ascii="宋体" w:hAnsi="宋体" w:cs="宋体" w:eastAsia="宋体" w:hint="default"/>
          <w:spacing w:val="-6"/>
          <w:w w:val="100"/>
          <w:sz w:val="21"/>
          <w:szCs w:val="21"/>
        </w:rPr>
        <w:t>7.</w:t>
      </w:r>
      <w:r>
        <w:rPr>
          <w:rFonts w:ascii="宋体" w:hAnsi="宋体" w:cs="宋体" w:eastAsia="宋体" w:hint="default"/>
          <w:spacing w:val="-6"/>
          <w:w w:val="100"/>
          <w:sz w:val="21"/>
          <w:szCs w:val="21"/>
        </w:rPr>
        <w:t>年末应收其他关联方款项情况见本附注六（五）。</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after="0" w:line="715" w:lineRule="auto"/>
        <w:jc w:val="left"/>
        <w:rPr>
          <w:rFonts w:ascii="宋体" w:hAnsi="宋体" w:cs="宋体" w:eastAsia="宋体" w:hint="default"/>
          <w:sz w:val="21"/>
          <w:szCs w:val="21"/>
        </w:rPr>
        <w:sectPr>
          <w:headerReference w:type="default" r:id="rId143"/>
          <w:footerReference w:type="default" r:id="rId144"/>
          <w:pgSz w:w="11910" w:h="16840"/>
          <w:pgMar w:header="0" w:footer="960" w:top="1020" w:bottom="1140" w:left="1560" w:right="0"/>
          <w:pgNumType w:start="101"/>
        </w:sectPr>
      </w:pPr>
    </w:p>
    <w:p>
      <w:pPr>
        <w:spacing w:line="240" w:lineRule="auto" w:before="1"/>
        <w:rPr>
          <w:rFonts w:ascii="宋体" w:hAnsi="宋体" w:cs="宋体" w:eastAsia="宋体" w:hint="default"/>
          <w:b/>
          <w:bCs/>
          <w:sz w:val="18"/>
          <w:szCs w:val="18"/>
        </w:rPr>
      </w:pPr>
    </w:p>
    <w:p>
      <w:pPr>
        <w:spacing w:before="36"/>
        <w:ind w:left="658" w:right="4955" w:firstLine="0"/>
        <w:jc w:val="left"/>
        <w:rPr>
          <w:rFonts w:ascii="宋体" w:hAnsi="宋体" w:cs="宋体" w:eastAsia="宋体" w:hint="default"/>
          <w:sz w:val="21"/>
          <w:szCs w:val="21"/>
        </w:rPr>
      </w:pPr>
      <w:r>
        <w:rPr/>
        <w:pict>
          <v:shape style="position:absolute;margin-left:165.380005pt;margin-top:25.363657pt;width:.48pt;height:.12pt;mso-position-horizontal-relative:page;mso-position-vertical-relative:paragraph;z-index:-1133560" type="#_x0000_t75" stroked="false">
            <v:imagedata r:id="rId186" o:title=""/>
          </v:shape>
        </w:pict>
      </w:r>
      <w:r>
        <w:rPr/>
        <w:pict>
          <v:shape style="position:absolute;margin-left:345.910004pt;margin-top:25.363657pt;width:.48001pt;height:.12pt;mso-position-horizontal-relative:page;mso-position-vertical-relative:paragraph;z-index:-1133536" type="#_x0000_t75" stroked="false">
            <v:imagedata r:id="rId186" o:title=""/>
          </v:shape>
        </w:pict>
      </w:r>
      <w:r>
        <w:rPr/>
        <w:pict>
          <v:group style="position:absolute;margin-left:165.140015pt;margin-top:38.923698pt;width:366pt;height:5.05pt;mso-position-horizontal-relative:page;mso-position-vertical-relative:paragraph;z-index:-1133512" coordorigin="3303,778" coordsize="7320,101">
            <v:shape style="position:absolute;left:3303;top:778;width:5788;height:101" type="#_x0000_t75" stroked="false">
              <v:imagedata r:id="rId197" o:title=""/>
            </v:shape>
            <v:shape style="position:absolute;left:9086;top:870;width:1536;height:10" type="#_x0000_t75" stroked="false">
              <v:imagedata r:id="rId198" o:title=""/>
            </v:shape>
            <w10:wrap type="none"/>
          </v:group>
        </w:pict>
      </w:r>
      <w:r>
        <w:rPr/>
        <w:pict>
          <v:group style="position:absolute;margin-left:84.503998pt;margin-top:57.403637pt;width:446.6pt;height:5.05pt;mso-position-horizontal-relative:page;mso-position-vertical-relative:paragraph;z-index:-1133488" coordorigin="1690,1148" coordsize="8932,101">
            <v:shape style="position:absolute;left:1690;top:1148;width:1637;height:101" type="#_x0000_t75" stroked="false">
              <v:imagedata r:id="rId199" o:title=""/>
            </v:shape>
            <v:shape style="position:absolute;left:3303;top:1239;width:5788;height:10" type="#_x0000_t75" stroked="false">
              <v:imagedata r:id="rId200" o:title=""/>
            </v:shape>
            <v:shape style="position:absolute;left:9086;top:1239;width:1536;height:10" type="#_x0000_t75" stroked="false">
              <v:imagedata r:id="rId201" o:title=""/>
            </v:shape>
            <w10:wrap type="none"/>
          </v:group>
        </w:pict>
      </w:r>
      <w:r>
        <w:rPr/>
        <w:pict>
          <v:group style="position:absolute;margin-left:84.503998pt;margin-top:75.883636pt;width:446.6pt;height:5.05pt;mso-position-horizontal-relative:page;mso-position-vertical-relative:paragraph;z-index:-1133464" coordorigin="1690,1518" coordsize="8932,101">
            <v:shape style="position:absolute;left:1690;top:1518;width:1637;height:101" type="#_x0000_t75" stroked="false">
              <v:imagedata r:id="rId199" o:title=""/>
            </v:shape>
            <v:shape style="position:absolute;left:3303;top:1609;width:5788;height:10" type="#_x0000_t75" stroked="false">
              <v:imagedata r:id="rId200" o:title=""/>
            </v:shape>
            <v:shape style="position:absolute;left:9086;top:1609;width:1536;height:10" type="#_x0000_t75" stroked="false">
              <v:imagedata r:id="rId201" o:title=""/>
            </v:shape>
            <w10:wrap type="none"/>
          </v:group>
        </w:pict>
      </w:r>
      <w:r>
        <w:rPr>
          <w:rFonts w:ascii="宋体" w:hAnsi="宋体" w:cs="宋体" w:eastAsia="宋体" w:hint="default"/>
          <w:sz w:val="21"/>
          <w:szCs w:val="21"/>
        </w:rPr>
        <w:t>1.</w:t>
      </w:r>
      <w:r>
        <w:rPr>
          <w:rFonts w:ascii="宋体" w:hAnsi="宋体" w:cs="宋体" w:eastAsia="宋体" w:hint="default"/>
          <w:sz w:val="21"/>
          <w:szCs w:val="21"/>
        </w:rPr>
        <w:t>预付款项按账龄列示：</w:t>
      </w:r>
    </w:p>
    <w:p>
      <w:pPr>
        <w:spacing w:line="240" w:lineRule="auto" w:before="12"/>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844"/>
        <w:gridCol w:w="779"/>
        <w:gridCol w:w="2165"/>
        <w:gridCol w:w="1445"/>
        <w:gridCol w:w="2206"/>
        <w:gridCol w:w="1493"/>
      </w:tblGrid>
      <w:tr>
        <w:trPr>
          <w:trHeight w:val="309" w:hRule="exact"/>
        </w:trPr>
        <w:tc>
          <w:tcPr>
            <w:tcW w:w="1622" w:type="dxa"/>
            <w:gridSpan w:val="2"/>
            <w:tcBorders>
              <w:top w:val="single" w:sz="12" w:space="0" w:color="000000"/>
              <w:left w:val="nil" w:sz="6" w:space="0" w:color="auto"/>
              <w:bottom w:val="nil" w:sz="6" w:space="0" w:color="auto"/>
              <w:right w:val="single" w:sz="4" w:space="0" w:color="000000"/>
            </w:tcBorders>
          </w:tcPr>
          <w:p>
            <w:pPr/>
          </w:p>
        </w:tc>
        <w:tc>
          <w:tcPr>
            <w:tcW w:w="2165"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445" w:type="dxa"/>
            <w:tcBorders>
              <w:top w:val="single" w:sz="12"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tc>
        <w:tc>
          <w:tcPr>
            <w:tcW w:w="2206"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493" w:type="dxa"/>
            <w:tcBorders>
              <w:top w:val="single" w:sz="12" w:space="0" w:color="000000"/>
              <w:left w:val="nil" w:sz="6" w:space="0" w:color="auto"/>
              <w:bottom w:val="nil" w:sz="6" w:space="0" w:color="auto"/>
              <w:right w:val="nil" w:sz="6" w:space="0" w:color="auto"/>
            </w:tcBorders>
          </w:tcPr>
          <w:p>
            <w:pPr/>
          </w:p>
        </w:tc>
      </w:tr>
      <w:tr>
        <w:trPr>
          <w:trHeight w:val="367" w:hRule="exact"/>
        </w:trPr>
        <w:tc>
          <w:tcPr>
            <w:tcW w:w="844" w:type="dxa"/>
            <w:tcBorders>
              <w:top w:val="nil" w:sz="6" w:space="0" w:color="auto"/>
              <w:left w:val="nil" w:sz="6" w:space="0" w:color="auto"/>
              <w:bottom w:val="nil" w:sz="6" w:space="0" w:color="auto"/>
              <w:right w:val="nil" w:sz="6" w:space="0" w:color="auto"/>
            </w:tcBorders>
          </w:tcPr>
          <w:p>
            <w:pPr>
              <w:pStyle w:val="TableParagraph"/>
              <w:spacing w:line="182" w:lineRule="exact"/>
              <w:ind w:right="121"/>
              <w:jc w:val="right"/>
              <w:rPr>
                <w:rFonts w:ascii="宋体" w:hAnsi="宋体" w:cs="宋体" w:eastAsia="宋体" w:hint="default"/>
                <w:sz w:val="18"/>
                <w:szCs w:val="18"/>
              </w:rPr>
            </w:pPr>
            <w:r>
              <w:rPr>
                <w:rFonts w:ascii="宋体" w:hAnsi="宋体" w:cs="宋体" w:eastAsia="宋体" w:hint="default"/>
                <w:sz w:val="18"/>
                <w:szCs w:val="18"/>
              </w:rPr>
              <w:t>账</w:t>
            </w:r>
          </w:p>
        </w:tc>
        <w:tc>
          <w:tcPr>
            <w:tcW w:w="779" w:type="dxa"/>
            <w:tcBorders>
              <w:top w:val="nil" w:sz="6" w:space="0" w:color="auto"/>
              <w:left w:val="nil" w:sz="6" w:space="0" w:color="auto"/>
              <w:bottom w:val="nil" w:sz="6" w:space="0" w:color="auto"/>
              <w:right w:val="single" w:sz="4" w:space="0" w:color="000000"/>
            </w:tcBorders>
          </w:tcPr>
          <w:p>
            <w:pPr>
              <w:pStyle w:val="TableParagraph"/>
              <w:spacing w:line="182" w:lineRule="exact"/>
              <w:ind w:left="58" w:right="0"/>
              <w:jc w:val="left"/>
              <w:rPr>
                <w:rFonts w:ascii="宋体" w:hAnsi="宋体" w:cs="宋体" w:eastAsia="宋体" w:hint="default"/>
                <w:sz w:val="18"/>
                <w:szCs w:val="18"/>
              </w:rPr>
            </w:pPr>
            <w:r>
              <w:rPr>
                <w:rFonts w:ascii="宋体" w:hAnsi="宋体" w:cs="宋体" w:eastAsia="宋体" w:hint="default"/>
                <w:sz w:val="18"/>
                <w:szCs w:val="18"/>
              </w:rPr>
              <w:t>龄</w:t>
            </w: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787"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4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4"/>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44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0" w:hRule="exact"/>
        </w:trPr>
        <w:tc>
          <w:tcPr>
            <w:tcW w:w="844"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
        </w:tc>
      </w:tr>
      <w:tr>
        <w:trPr>
          <w:trHeight w:val="289" w:hRule="exact"/>
        </w:trPr>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779" w:type="dxa"/>
            <w:tcBorders>
              <w:top w:val="nil" w:sz="6" w:space="0" w:color="auto"/>
              <w:left w:val="nil" w:sz="6" w:space="0" w:color="auto"/>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1"/>
              <w:jc w:val="right"/>
              <w:rPr>
                <w:rFonts w:ascii="宋体" w:hAnsi="宋体" w:cs="宋体" w:eastAsia="宋体" w:hint="default"/>
                <w:sz w:val="18"/>
                <w:szCs w:val="18"/>
              </w:rPr>
            </w:pPr>
            <w:r>
              <w:rPr>
                <w:rFonts w:ascii="宋体"/>
                <w:spacing w:val="-1"/>
                <w:sz w:val="18"/>
              </w:rPr>
              <w:t>28,236,985.91</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97.89</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979" w:right="0"/>
              <w:jc w:val="left"/>
              <w:rPr>
                <w:rFonts w:ascii="宋体" w:hAnsi="宋体" w:cs="宋体" w:eastAsia="宋体" w:hint="default"/>
                <w:sz w:val="18"/>
                <w:szCs w:val="18"/>
              </w:rPr>
            </w:pPr>
            <w:r>
              <w:rPr>
                <w:rFonts w:ascii="宋体"/>
                <w:sz w:val="18"/>
              </w:rPr>
              <w:t>6,058,146.92</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74"/>
              <w:jc w:val="right"/>
              <w:rPr>
                <w:rFonts w:ascii="宋体" w:hAnsi="宋体" w:cs="宋体" w:eastAsia="宋体" w:hint="default"/>
                <w:sz w:val="18"/>
                <w:szCs w:val="18"/>
              </w:rPr>
            </w:pPr>
            <w:r>
              <w:rPr>
                <w:rFonts w:ascii="宋体"/>
                <w:sz w:val="18"/>
              </w:rPr>
              <w:t>95.61</w:t>
            </w:r>
          </w:p>
        </w:tc>
      </w:tr>
      <w:tr>
        <w:trPr>
          <w:trHeight w:val="80" w:hRule="exact"/>
        </w:trPr>
        <w:tc>
          <w:tcPr>
            <w:tcW w:w="844"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
        </w:tc>
      </w:tr>
      <w:tr>
        <w:trPr>
          <w:trHeight w:val="289" w:hRule="exact"/>
        </w:trPr>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79" w:type="dxa"/>
            <w:tcBorders>
              <w:top w:val="nil" w:sz="6" w:space="0" w:color="auto"/>
              <w:left w:val="nil" w:sz="6" w:space="0" w:color="auto"/>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1"/>
              <w:jc w:val="right"/>
              <w:rPr>
                <w:rFonts w:ascii="宋体" w:hAnsi="宋体" w:cs="宋体" w:eastAsia="宋体" w:hint="default"/>
                <w:sz w:val="18"/>
                <w:szCs w:val="18"/>
              </w:rPr>
            </w:pPr>
            <w:r>
              <w:rPr>
                <w:rFonts w:ascii="宋体"/>
                <w:spacing w:val="-1"/>
                <w:sz w:val="18"/>
              </w:rPr>
              <w:t>438,158.76</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1.52</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47" w:right="0"/>
              <w:jc w:val="left"/>
              <w:rPr>
                <w:rFonts w:ascii="宋体" w:hAnsi="宋体" w:cs="宋体" w:eastAsia="宋体" w:hint="default"/>
                <w:sz w:val="18"/>
                <w:szCs w:val="18"/>
              </w:rPr>
            </w:pPr>
            <w:r>
              <w:rPr>
                <w:rFonts w:ascii="宋体"/>
                <w:sz w:val="18"/>
              </w:rPr>
              <w:t>68,725.36</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74"/>
              <w:jc w:val="right"/>
              <w:rPr>
                <w:rFonts w:ascii="宋体" w:hAnsi="宋体" w:cs="宋体" w:eastAsia="宋体" w:hint="default"/>
                <w:sz w:val="18"/>
                <w:szCs w:val="18"/>
              </w:rPr>
            </w:pPr>
            <w:r>
              <w:rPr>
                <w:rFonts w:ascii="宋体"/>
                <w:sz w:val="18"/>
              </w:rPr>
              <w:t>1.08</w:t>
            </w:r>
          </w:p>
        </w:tc>
      </w:tr>
      <w:tr>
        <w:trPr>
          <w:trHeight w:val="80" w:hRule="exact"/>
        </w:trPr>
        <w:tc>
          <w:tcPr>
            <w:tcW w:w="844"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
        </w:tc>
      </w:tr>
      <w:tr>
        <w:trPr>
          <w:trHeight w:val="289" w:hRule="exact"/>
        </w:trPr>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79" w:type="dxa"/>
            <w:tcBorders>
              <w:top w:val="nil" w:sz="6" w:space="0" w:color="auto"/>
              <w:left w:val="nil" w:sz="6" w:space="0" w:color="auto"/>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1"/>
              <w:jc w:val="right"/>
              <w:rPr>
                <w:rFonts w:ascii="宋体" w:hAnsi="宋体" w:cs="宋体" w:eastAsia="宋体" w:hint="default"/>
                <w:sz w:val="18"/>
                <w:szCs w:val="18"/>
              </w:rPr>
            </w:pPr>
            <w:r>
              <w:rPr>
                <w:rFonts w:ascii="宋体"/>
                <w:spacing w:val="-1"/>
                <w:sz w:val="18"/>
              </w:rPr>
              <w:t>38,954.30</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9"/>
              <w:jc w:val="right"/>
              <w:rPr>
                <w:rFonts w:ascii="宋体" w:hAnsi="宋体" w:cs="宋体" w:eastAsia="宋体" w:hint="default"/>
                <w:sz w:val="18"/>
                <w:szCs w:val="18"/>
              </w:rPr>
            </w:pPr>
            <w:r>
              <w:rPr>
                <w:rFonts w:ascii="宋体"/>
                <w:sz w:val="18"/>
              </w:rPr>
              <w:t>0.14</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47" w:right="0"/>
              <w:jc w:val="left"/>
              <w:rPr>
                <w:rFonts w:ascii="宋体" w:hAnsi="宋体" w:cs="宋体" w:eastAsia="宋体" w:hint="default"/>
                <w:sz w:val="18"/>
                <w:szCs w:val="18"/>
              </w:rPr>
            </w:pPr>
            <w:r>
              <w:rPr>
                <w:rFonts w:ascii="宋体"/>
                <w:sz w:val="18"/>
              </w:rPr>
              <w:t>47,989.94</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74"/>
              <w:jc w:val="right"/>
              <w:rPr>
                <w:rFonts w:ascii="宋体" w:hAnsi="宋体" w:cs="宋体" w:eastAsia="宋体" w:hint="default"/>
                <w:sz w:val="18"/>
                <w:szCs w:val="18"/>
              </w:rPr>
            </w:pPr>
            <w:r>
              <w:rPr>
                <w:rFonts w:ascii="宋体"/>
                <w:sz w:val="18"/>
              </w:rPr>
              <w:t>0.76</w:t>
            </w:r>
          </w:p>
        </w:tc>
      </w:tr>
      <w:tr>
        <w:trPr>
          <w:trHeight w:val="80" w:hRule="exact"/>
        </w:trPr>
        <w:tc>
          <w:tcPr>
            <w:tcW w:w="844"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
        </w:tc>
      </w:tr>
      <w:tr>
        <w:trPr>
          <w:trHeight w:val="292" w:hRule="exact"/>
        </w:trPr>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779" w:type="dxa"/>
            <w:tcBorders>
              <w:top w:val="nil" w:sz="6" w:space="0" w:color="auto"/>
              <w:left w:val="nil" w:sz="6" w:space="0" w:color="auto"/>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44"/>
              <w:jc w:val="right"/>
              <w:rPr>
                <w:rFonts w:ascii="宋体" w:hAnsi="宋体" w:cs="宋体" w:eastAsia="宋体" w:hint="default"/>
                <w:sz w:val="18"/>
                <w:szCs w:val="18"/>
              </w:rPr>
            </w:pPr>
            <w:r>
              <w:rPr>
                <w:rFonts w:ascii="宋体"/>
                <w:spacing w:val="-1"/>
                <w:sz w:val="18"/>
              </w:rPr>
              <w:t>130,317.56</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61"/>
              <w:jc w:val="right"/>
              <w:rPr>
                <w:rFonts w:ascii="宋体" w:hAnsi="宋体" w:cs="宋体" w:eastAsia="宋体" w:hint="default"/>
                <w:sz w:val="18"/>
                <w:szCs w:val="18"/>
              </w:rPr>
            </w:pPr>
            <w:r>
              <w:rPr>
                <w:rFonts w:ascii="宋体"/>
                <w:spacing w:val="-1"/>
                <w:sz w:val="18"/>
              </w:rPr>
              <w:t>0.45</w:t>
            </w:r>
          </w:p>
        </w:tc>
        <w:tc>
          <w:tcPr>
            <w:tcW w:w="2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159" w:right="0"/>
              <w:jc w:val="left"/>
              <w:rPr>
                <w:rFonts w:ascii="宋体" w:hAnsi="宋体" w:cs="宋体" w:eastAsia="宋体" w:hint="default"/>
                <w:sz w:val="18"/>
                <w:szCs w:val="18"/>
              </w:rPr>
            </w:pPr>
            <w:r>
              <w:rPr>
                <w:rFonts w:ascii="宋体"/>
                <w:sz w:val="18"/>
              </w:rPr>
              <w:t>161,769.00</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74"/>
              <w:jc w:val="right"/>
              <w:rPr>
                <w:rFonts w:ascii="宋体" w:hAnsi="宋体" w:cs="宋体" w:eastAsia="宋体" w:hint="default"/>
                <w:sz w:val="18"/>
                <w:szCs w:val="18"/>
              </w:rPr>
            </w:pPr>
            <w:r>
              <w:rPr>
                <w:rFonts w:ascii="宋体"/>
                <w:sz w:val="18"/>
              </w:rPr>
              <w:t>2.55</w:t>
            </w:r>
          </w:p>
        </w:tc>
      </w:tr>
      <w:tr>
        <w:trPr>
          <w:trHeight w:val="80" w:hRule="exact"/>
        </w:trPr>
        <w:tc>
          <w:tcPr>
            <w:tcW w:w="844"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2206"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
        </w:tc>
      </w:tr>
      <w:tr>
        <w:trPr>
          <w:trHeight w:val="374" w:hRule="exact"/>
        </w:trPr>
        <w:tc>
          <w:tcPr>
            <w:tcW w:w="844"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21"/>
              <w:jc w:val="right"/>
              <w:rPr>
                <w:rFonts w:ascii="宋体" w:hAnsi="宋体" w:cs="宋体" w:eastAsia="宋体" w:hint="default"/>
                <w:sz w:val="18"/>
                <w:szCs w:val="18"/>
              </w:rPr>
            </w:pPr>
            <w:r>
              <w:rPr>
                <w:rFonts w:ascii="宋体" w:hAnsi="宋体" w:cs="宋体" w:eastAsia="宋体" w:hint="default"/>
                <w:sz w:val="18"/>
                <w:szCs w:val="18"/>
              </w:rPr>
              <w:t>合</w:t>
            </w:r>
          </w:p>
        </w:tc>
        <w:tc>
          <w:tcPr>
            <w:tcW w:w="77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left="749" w:right="0"/>
              <w:jc w:val="left"/>
              <w:rPr>
                <w:rFonts w:ascii="宋体" w:hAnsi="宋体" w:cs="宋体" w:eastAsia="宋体" w:hint="default"/>
                <w:sz w:val="18"/>
                <w:szCs w:val="18"/>
              </w:rPr>
            </w:pPr>
            <w:r>
              <w:rPr>
                <w:rFonts w:ascii="宋体"/>
                <w:sz w:val="18"/>
              </w:rPr>
              <w:t>28,844,416.53</w:t>
            </w:r>
          </w:p>
        </w:tc>
        <w:tc>
          <w:tcPr>
            <w:tcW w:w="14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60"/>
              <w:jc w:val="right"/>
              <w:rPr>
                <w:rFonts w:ascii="宋体" w:hAnsi="宋体" w:cs="宋体" w:eastAsia="宋体" w:hint="default"/>
                <w:sz w:val="18"/>
                <w:szCs w:val="18"/>
              </w:rPr>
            </w:pPr>
            <w:r>
              <w:rPr>
                <w:rFonts w:ascii="宋体"/>
                <w:spacing w:val="-1"/>
                <w:sz w:val="18"/>
              </w:rPr>
              <w:t>100.00</w:t>
            </w:r>
          </w:p>
        </w:tc>
        <w:tc>
          <w:tcPr>
            <w:tcW w:w="22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left="979" w:right="0"/>
              <w:jc w:val="left"/>
              <w:rPr>
                <w:rFonts w:ascii="宋体" w:hAnsi="宋体" w:cs="宋体" w:eastAsia="宋体" w:hint="default"/>
                <w:sz w:val="18"/>
                <w:szCs w:val="18"/>
              </w:rPr>
            </w:pPr>
            <w:r>
              <w:rPr>
                <w:rFonts w:ascii="宋体"/>
                <w:sz w:val="18"/>
              </w:rPr>
              <w:t>6,336,631.22</w:t>
            </w:r>
          </w:p>
        </w:tc>
        <w:tc>
          <w:tcPr>
            <w:tcW w:w="1493"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74"/>
              <w:jc w:val="right"/>
              <w:rPr>
                <w:rFonts w:ascii="宋体" w:hAnsi="宋体" w:cs="宋体" w:eastAsia="宋体" w:hint="default"/>
                <w:sz w:val="18"/>
                <w:szCs w:val="18"/>
              </w:rPr>
            </w:pPr>
            <w:r>
              <w:rPr>
                <w:rFonts w:ascii="宋体"/>
                <w:spacing w:val="-1"/>
                <w:sz w:val="18"/>
              </w:rPr>
              <w:t>100.00</w:t>
            </w:r>
          </w:p>
        </w:tc>
      </w:tr>
    </w:tbl>
    <w:p>
      <w:pPr>
        <w:spacing w:before="71"/>
        <w:ind w:left="658" w:right="4955" w:firstLine="0"/>
        <w:jc w:val="left"/>
        <w:rPr>
          <w:rFonts w:ascii="宋体" w:hAnsi="宋体" w:cs="宋体" w:eastAsia="宋体" w:hint="default"/>
          <w:sz w:val="21"/>
          <w:szCs w:val="21"/>
        </w:rPr>
      </w:pPr>
      <w:r>
        <w:rPr/>
        <w:pict>
          <v:group style="position:absolute;margin-left:84.503998pt;margin-top:-62.306347pt;width:446.6pt;height:5.05pt;mso-position-horizontal-relative:page;mso-position-vertical-relative:paragraph;z-index:-1133440" coordorigin="1690,-1246" coordsize="8932,101">
            <v:shape style="position:absolute;left:1690;top:-1246;width:1637;height:101" type="#_x0000_t75" stroked="false">
              <v:imagedata r:id="rId202" o:title=""/>
            </v:shape>
            <v:shape style="position:absolute;left:3303;top:-1155;width:5788;height:10" type="#_x0000_t75" stroked="false">
              <v:imagedata r:id="rId203" o:title=""/>
            </v:shape>
            <v:shape style="position:absolute;left:9086;top:-1155;width:1536;height:10" type="#_x0000_t75" stroked="false">
              <v:imagedata r:id="rId198" o:title=""/>
            </v:shape>
            <w10:wrap type="none"/>
          </v:group>
        </w:pict>
      </w:r>
      <w:r>
        <w:rPr/>
        <w:pict>
          <v:group style="position:absolute;margin-left:84.503998pt;margin-top:-43.826347pt;width:446.6pt;height:5.05pt;mso-position-horizontal-relative:page;mso-position-vertical-relative:paragraph;z-index:-1133416" coordorigin="1690,-877" coordsize="8932,101">
            <v:shape style="position:absolute;left:1690;top:-877;width:1637;height:101" type="#_x0000_t75" stroked="false">
              <v:imagedata r:id="rId202" o:title=""/>
            </v:shape>
            <v:shape style="position:absolute;left:3303;top:-785;width:5788;height:10" type="#_x0000_t75" stroked="false">
              <v:imagedata r:id="rId200" o:title=""/>
            </v:shape>
            <v:shape style="position:absolute;left:9086;top:-785;width:1536;height:10" type="#_x0000_t75" stroked="false">
              <v:imagedata r:id="rId201" o:title=""/>
            </v:shape>
            <w10:wrap type="none"/>
          </v:group>
        </w:pict>
      </w:r>
      <w:r>
        <w:rPr/>
        <w:pict>
          <v:group style="position:absolute;margin-left:84.503998pt;margin-top:-25.346285pt;width:446.6pt;height:5.2pt;mso-position-horizontal-relative:page;mso-position-vertical-relative:paragraph;z-index:-1133392" coordorigin="1690,-507" coordsize="8932,104">
            <v:shape style="position:absolute;left:1690;top:-507;width:1637;height:103" type="#_x0000_t75" stroked="false">
              <v:imagedata r:id="rId204" o:title=""/>
            </v:shape>
            <v:shape style="position:absolute;left:3303;top:-413;width:5788;height:10" type="#_x0000_t75" stroked="false">
              <v:imagedata r:id="rId200" o:title=""/>
            </v:shape>
            <v:shape style="position:absolute;left:9086;top:-413;width:1536;height:10" type="#_x0000_t75" stroked="false">
              <v:imagedata r:id="rId201" o:title=""/>
            </v:shape>
            <w10:wrap type="none"/>
          </v:group>
        </w:pict>
      </w:r>
      <w:r>
        <w:rPr/>
        <w:pict>
          <v:shape style="position:absolute;margin-left:265.010010pt;margin-top:27.093674pt;width:.48001pt;height:.12pt;mso-position-horizontal-relative:page;mso-position-vertical-relative:paragraph;z-index:-1133368" type="#_x0000_t75" stroked="false">
            <v:imagedata r:id="rId186" o:title=""/>
          </v:shape>
        </w:pict>
      </w:r>
      <w:r>
        <w:rPr/>
        <w:pict>
          <v:shape style="position:absolute;margin-left:340.98999pt;margin-top:27.093674pt;width:.47998pt;height:.12pt;mso-position-horizontal-relative:page;mso-position-vertical-relative:paragraph;z-index:-1133344" type="#_x0000_t75" stroked="false">
            <v:imagedata r:id="rId186" o:title=""/>
          </v:shape>
        </w:pict>
      </w:r>
      <w:r>
        <w:rPr/>
        <w:pict>
          <v:shape style="position:absolute;margin-left:416.950012pt;margin-top:27.093674pt;width:.48001pt;height:.12pt;mso-position-horizontal-relative:page;mso-position-vertical-relative:paragraph;z-index:-1133320" type="#_x0000_t75" stroked="false">
            <v:imagedata r:id="rId186" o:title=""/>
          </v:shape>
        </w:pict>
      </w:r>
      <w:r>
        <w:rPr/>
        <w:pict>
          <v:shape style="position:absolute;margin-left:473.859985pt;margin-top:27.093674pt;width:.48001pt;height:.12pt;mso-position-horizontal-relative:page;mso-position-vertical-relative:paragraph;z-index:-1133296" type="#_x0000_t75" stroked="false">
            <v:imagedata r:id="rId186" o:title=""/>
          </v:shape>
        </w:pict>
      </w:r>
      <w:r>
        <w:rPr/>
        <w:pict>
          <v:group style="position:absolute;margin-left:84.503998pt;margin-top:42.963696pt;width:446.6pt;height:.5pt;mso-position-horizontal-relative:page;mso-position-vertical-relative:paragraph;z-index:-1133272" coordorigin="1690,859" coordsize="8932,10">
            <v:shape style="position:absolute;left:1690;top:859;width:5130;height:10" type="#_x0000_t75" stroked="false">
              <v:imagedata r:id="rId205" o:title=""/>
            </v:shape>
            <v:shape style="position:absolute;left:6815;top:859;width:1524;height:10" type="#_x0000_t75" stroked="false">
              <v:imagedata r:id="rId206" o:title=""/>
            </v:shape>
            <v:shape style="position:absolute;left:8334;top:859;width:1143;height:10" type="#_x0000_t75" stroked="false">
              <v:imagedata r:id="rId207" o:title=""/>
            </v:shape>
            <v:shape style="position:absolute;left:9472;top:859;width:1150;height:10" type="#_x0000_t75" stroked="false">
              <v:imagedata r:id="rId208" o:title=""/>
            </v:shape>
            <w10:wrap type="none"/>
          </v:group>
        </w:pict>
      </w:r>
      <w:r>
        <w:rPr/>
        <w:pict>
          <v:group style="position:absolute;margin-left:84.503998pt;margin-top:70.803635pt;width:446.6pt;height:.5pt;mso-position-horizontal-relative:page;mso-position-vertical-relative:paragraph;z-index:-1133248" coordorigin="1690,1416" coordsize="8932,10">
            <v:shape style="position:absolute;left:1690;top:1416;width:5130;height:10" type="#_x0000_t75" stroked="false">
              <v:imagedata r:id="rId205" o:title=""/>
            </v:shape>
            <v:shape style="position:absolute;left:6815;top:1416;width:1524;height:10" type="#_x0000_t75" stroked="false">
              <v:imagedata r:id="rId206" o:title=""/>
            </v:shape>
            <v:shape style="position:absolute;left:8334;top:1416;width:1143;height:10" type="#_x0000_t75" stroked="false">
              <v:imagedata r:id="rId207" o:title=""/>
            </v:shape>
            <v:shape style="position:absolute;left:9472;top:1416;width:1150;height:10" type="#_x0000_t75" stroked="false">
              <v:imagedata r:id="rId208" o:title=""/>
            </v:shape>
            <w10:wrap type="none"/>
          </v:group>
        </w:pict>
      </w:r>
      <w:r>
        <w:rPr/>
        <w:pict>
          <v:group style="position:absolute;margin-left:84.503998pt;margin-top:84.723717pt;width:446.6pt;height:5.05pt;mso-position-horizontal-relative:page;mso-position-vertical-relative:paragraph;z-index:-1133224" coordorigin="1690,1694" coordsize="8932,101">
            <v:shape style="position:absolute;left:1690;top:1694;width:5149;height:101" type="#_x0000_t75" stroked="false">
              <v:imagedata r:id="rId209" o:title=""/>
            </v:shape>
            <v:shape style="position:absolute;left:6815;top:1786;width:1524;height:10" type="#_x0000_t75" stroked="false">
              <v:imagedata r:id="rId210" o:title=""/>
            </v:shape>
            <v:shape style="position:absolute;left:8334;top:1786;width:1143;height:10" type="#_x0000_t75" stroked="false">
              <v:imagedata r:id="rId211" o:title=""/>
            </v:shape>
            <v:shape style="position:absolute;left:9472;top:1786;width:1150;height:10" type="#_x0000_t75" stroked="false">
              <v:imagedata r:id="rId212" o:title=""/>
            </v:shape>
            <w10:wrap type="none"/>
          </v:group>
        </w:pict>
      </w:r>
      <w:r>
        <w:rPr>
          <w:rFonts w:ascii="宋体" w:hAnsi="宋体" w:cs="宋体" w:eastAsia="宋体" w:hint="default"/>
          <w:sz w:val="21"/>
          <w:szCs w:val="21"/>
        </w:rPr>
        <w:t>2.</w:t>
      </w:r>
      <w:r>
        <w:rPr>
          <w:rFonts w:ascii="宋体" w:hAnsi="宋体" w:cs="宋体" w:eastAsia="宋体" w:hint="default"/>
          <w:sz w:val="21"/>
          <w:szCs w:val="21"/>
        </w:rPr>
        <w:t>预付款项金额前五名单位情况：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629"/>
        <w:gridCol w:w="1520"/>
        <w:gridCol w:w="1519"/>
        <w:gridCol w:w="1138"/>
        <w:gridCol w:w="1140"/>
      </w:tblGrid>
      <w:tr>
        <w:trPr>
          <w:trHeight w:val="333" w:hRule="exact"/>
        </w:trPr>
        <w:tc>
          <w:tcPr>
            <w:tcW w:w="362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1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1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时间</w:t>
            </w:r>
          </w:p>
        </w:tc>
      </w:tr>
      <w:tr>
        <w:trPr>
          <w:trHeight w:val="560" w:hRule="exact"/>
        </w:trPr>
        <w:tc>
          <w:tcPr>
            <w:tcW w:w="3629" w:type="dxa"/>
            <w:tcBorders>
              <w:top w:val="nil" w:sz="6" w:space="0" w:color="auto"/>
              <w:left w:val="nil" w:sz="6" w:space="0" w:color="auto"/>
              <w:bottom w:val="nil" w:sz="6" w:space="0" w:color="auto"/>
              <w:right w:val="single" w:sz="4" w:space="0" w:color="000000"/>
            </w:tcBorders>
          </w:tcPr>
          <w:p>
            <w:pPr>
              <w:pStyle w:val="TableParagraph"/>
              <w:spacing w:line="232" w:lineRule="exact" w:before="41"/>
              <w:ind w:left="122" w:right="89"/>
              <w:jc w:val="left"/>
              <w:rPr>
                <w:rFonts w:ascii="宋体" w:hAnsi="宋体" w:cs="宋体" w:eastAsia="宋体" w:hint="default"/>
                <w:sz w:val="18"/>
                <w:szCs w:val="18"/>
              </w:rPr>
            </w:pPr>
            <w:r>
              <w:rPr>
                <w:rFonts w:ascii="宋体" w:hAnsi="宋体" w:cs="宋体" w:eastAsia="宋体" w:hint="default"/>
                <w:spacing w:val="8"/>
                <w:sz w:val="18"/>
                <w:szCs w:val="18"/>
              </w:rPr>
              <w:t>无锡市新区鸿山街道办事处土地资金管理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办公室</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政府机构</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宋体" w:hAnsi="宋体" w:cs="宋体" w:eastAsia="宋体" w:hint="default"/>
                <w:sz w:val="18"/>
                <w:szCs w:val="18"/>
              </w:rPr>
            </w:pPr>
            <w:r>
              <w:rPr>
                <w:rFonts w:ascii="宋体"/>
                <w:spacing w:val="-1"/>
                <w:sz w:val="18"/>
              </w:rPr>
              <w:t>15,000,000.00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宋体" w:hAnsi="宋体" w:cs="宋体" w:eastAsia="宋体" w:hint="default"/>
                <w:sz w:val="18"/>
                <w:szCs w:val="18"/>
              </w:rPr>
            </w:pPr>
            <w:r>
              <w:rPr>
                <w:rFonts w:ascii="宋体"/>
                <w:sz w:val="18"/>
              </w:rPr>
              <w:t>52.00</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22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275" w:hRule="exact"/>
        </w:trPr>
        <w:tc>
          <w:tcPr>
            <w:tcW w:w="362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0"/>
                <w:szCs w:val="20"/>
              </w:rPr>
            </w:pPr>
            <w:r>
              <w:rPr>
                <w:rFonts w:ascii="宋体" w:hAnsi="宋体" w:cs="宋体" w:eastAsia="宋体" w:hint="default"/>
                <w:sz w:val="20"/>
                <w:szCs w:val="20"/>
              </w:rPr>
              <w:t>东莞市长安发利达电子厂</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pacing w:val="-1"/>
                <w:sz w:val="18"/>
              </w:rPr>
              <w:t>1,365,322.26</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0"/>
              <w:jc w:val="right"/>
              <w:rPr>
                <w:rFonts w:ascii="宋体" w:hAnsi="宋体" w:cs="宋体" w:eastAsia="宋体" w:hint="default"/>
                <w:sz w:val="18"/>
                <w:szCs w:val="18"/>
              </w:rPr>
            </w:pPr>
            <w:r>
              <w:rPr>
                <w:rFonts w:ascii="宋体"/>
                <w:sz w:val="18"/>
              </w:rPr>
              <w:t>4.73</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8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390" w:hRule="exact"/>
        </w:trPr>
        <w:tc>
          <w:tcPr>
            <w:tcW w:w="3629"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联捷科技股份有限公司</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1,009,857.84</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z w:val="18"/>
              </w:rPr>
              <w:t>3.50</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9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80" w:hRule="exact"/>
        </w:trPr>
        <w:tc>
          <w:tcPr>
            <w:tcW w:w="3629" w:type="dxa"/>
            <w:tcBorders>
              <w:top w:val="nil" w:sz="6" w:space="0" w:color="auto"/>
              <w:left w:val="nil" w:sz="6" w:space="0" w:color="auto"/>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62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中央金库（注）</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政府机构</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900,470.98</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3.13</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80" w:hRule="exact"/>
        </w:trPr>
        <w:tc>
          <w:tcPr>
            <w:tcW w:w="3629" w:type="dxa"/>
            <w:tcBorders>
              <w:top w:val="nil" w:sz="6" w:space="0" w:color="auto"/>
              <w:left w:val="nil" w:sz="6" w:space="0" w:color="auto"/>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r>
      <w:tr>
        <w:trPr>
          <w:trHeight w:val="370" w:hRule="exact"/>
        </w:trPr>
        <w:tc>
          <w:tcPr>
            <w:tcW w:w="362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方向科技</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541,905.19</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1.88</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377" w:hRule="exact"/>
        </w:trPr>
        <w:tc>
          <w:tcPr>
            <w:tcW w:w="3629"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0" w:type="dxa"/>
            <w:tcBorders>
              <w:top w:val="nil" w:sz="6" w:space="0" w:color="auto"/>
              <w:left w:val="single" w:sz="4" w:space="0" w:color="000000"/>
              <w:bottom w:val="single" w:sz="12" w:space="0" w:color="000000"/>
              <w:right w:val="single" w:sz="4" w:space="0" w:color="000000"/>
            </w:tcBorders>
          </w:tcPr>
          <w:p>
            <w:pPr/>
          </w:p>
        </w:tc>
        <w:tc>
          <w:tcPr>
            <w:tcW w:w="15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18,817,556.27</w:t>
            </w:r>
          </w:p>
        </w:tc>
        <w:tc>
          <w:tcPr>
            <w:tcW w:w="1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65.24</w:t>
            </w:r>
          </w:p>
        </w:tc>
        <w:tc>
          <w:tcPr>
            <w:tcW w:w="1140" w:type="dxa"/>
            <w:tcBorders>
              <w:top w:val="nil" w:sz="6" w:space="0" w:color="auto"/>
              <w:left w:val="single" w:sz="4" w:space="0" w:color="000000"/>
              <w:bottom w:val="single" w:sz="12" w:space="0" w:color="000000"/>
              <w:right w:val="nil" w:sz="6" w:space="0" w:color="auto"/>
            </w:tcBorders>
          </w:tcPr>
          <w:p>
            <w:pPr/>
          </w:p>
        </w:tc>
      </w:tr>
    </w:tbl>
    <w:p>
      <w:pPr>
        <w:spacing w:line="355" w:lineRule="auto" w:before="86"/>
        <w:ind w:left="658" w:right="2430" w:firstLine="0"/>
        <w:jc w:val="left"/>
        <w:rPr>
          <w:rFonts w:ascii="宋体" w:hAnsi="宋体" w:cs="宋体" w:eastAsia="宋体" w:hint="default"/>
          <w:sz w:val="21"/>
          <w:szCs w:val="21"/>
        </w:rPr>
      </w:pPr>
      <w:r>
        <w:rPr/>
        <w:pict>
          <v:group style="position:absolute;margin-left:84.503998pt;margin-top:-61.556355pt;width:446.6pt;height:5.05pt;mso-position-horizontal-relative:page;mso-position-vertical-relative:paragraph;z-index:-1133200" coordorigin="1690,-1231" coordsize="8932,101">
            <v:shape style="position:absolute;left:1690;top:-1231;width:5149;height:101" type="#_x0000_t75" stroked="false">
              <v:imagedata r:id="rId213" o:title=""/>
            </v:shape>
            <v:shape style="position:absolute;left:6815;top:-1140;width:1524;height:10" type="#_x0000_t75" stroked="false">
              <v:imagedata r:id="rId206" o:title=""/>
            </v:shape>
            <v:shape style="position:absolute;left:8334;top:-1140;width:1143;height:10" type="#_x0000_t75" stroked="false">
              <v:imagedata r:id="rId207" o:title=""/>
            </v:shape>
            <v:shape style="position:absolute;left:9472;top:-1140;width:1150;height:10" type="#_x0000_t75" stroked="false">
              <v:imagedata r:id="rId208" o:title=""/>
            </v:shape>
            <w10:wrap type="none"/>
          </v:group>
        </w:pict>
      </w:r>
      <w:r>
        <w:rPr/>
        <w:pict>
          <v:group style="position:absolute;margin-left:84.503998pt;margin-top:-43.076355pt;width:446.6pt;height:5.05pt;mso-position-horizontal-relative:page;mso-position-vertical-relative:paragraph;z-index:-1133176" coordorigin="1690,-862" coordsize="8932,101">
            <v:shape style="position:absolute;left:1690;top:-862;width:5149;height:101" type="#_x0000_t75" stroked="false">
              <v:imagedata r:id="rId213" o:title=""/>
            </v:shape>
            <v:shape style="position:absolute;left:6815;top:-770;width:1524;height:10" type="#_x0000_t75" stroked="false">
              <v:imagedata r:id="rId206" o:title=""/>
            </v:shape>
            <v:shape style="position:absolute;left:8334;top:-770;width:1143;height:10" type="#_x0000_t75" stroked="false">
              <v:imagedata r:id="rId207" o:title=""/>
            </v:shape>
            <v:shape style="position:absolute;left:9472;top:-770;width:1150;height:10" type="#_x0000_t75" stroked="false">
              <v:imagedata r:id="rId208" o:title=""/>
            </v:shape>
            <w10:wrap type="none"/>
          </v:group>
        </w:pict>
      </w:r>
      <w:r>
        <w:rPr/>
        <w:pict>
          <v:group style="position:absolute;margin-left:84.503998pt;margin-top:-24.596325pt;width:446.6pt;height:5.05pt;mso-position-horizontal-relative:page;mso-position-vertical-relative:paragraph;z-index:-1133152" coordorigin="1690,-492" coordsize="8932,101">
            <v:shape style="position:absolute;left:1690;top:-492;width:5149;height:101" type="#_x0000_t75" stroked="false">
              <v:imagedata r:id="rId209" o:title=""/>
            </v:shape>
            <v:shape style="position:absolute;left:6815;top:-401;width:1524;height:10" type="#_x0000_t75" stroked="false">
              <v:imagedata r:id="rId210" o:title=""/>
            </v:shape>
            <v:shape style="position:absolute;left:8334;top:-401;width:1143;height:10" type="#_x0000_t75" stroked="false">
              <v:imagedata r:id="rId211" o:title=""/>
            </v:shape>
            <v:shape style="position:absolute;left:9472;top:-401;width:1150;height:10" type="#_x0000_t75" stroked="false">
              <v:imagedata r:id="rId212" o:title=""/>
            </v:shape>
            <w10:wrap type="none"/>
          </v:group>
        </w:pict>
      </w:r>
      <w:r>
        <w:rPr>
          <w:rFonts w:ascii="宋体" w:hAnsi="宋体" w:cs="宋体" w:eastAsia="宋体" w:hint="default"/>
          <w:sz w:val="21"/>
          <w:szCs w:val="21"/>
        </w:rPr>
        <w:t>注：公司支付的增值税和关税年末暂未取得完税凭证。</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年末预付款项中无持本公司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660" w:right="4955" w:firstLine="0"/>
        <w:jc w:val="left"/>
        <w:rPr>
          <w:rFonts w:ascii="宋体" w:hAnsi="宋体" w:cs="宋体" w:eastAsia="宋体" w:hint="default"/>
          <w:sz w:val="21"/>
          <w:szCs w:val="21"/>
        </w:rPr>
      </w:pPr>
      <w:r>
        <w:rPr/>
        <w:pict>
          <v:shape style="position:absolute;margin-left:220.729996pt;margin-top:43.943668pt;width:.48pt;height:.12pt;mso-position-horizontal-relative:page;mso-position-vertical-relative:paragraph;z-index:-1133128" type="#_x0000_t75" stroked="false">
            <v:imagedata r:id="rId214" o:title=""/>
          </v:shape>
        </w:pict>
      </w:r>
      <w:r>
        <w:rPr/>
        <w:pict>
          <v:shape style="position:absolute;margin-left:298.25pt;margin-top:43.943668pt;width:.48001pt;height:.12pt;mso-position-horizontal-relative:page;mso-position-vertical-relative:paragraph;z-index:-1133104" type="#_x0000_t75" stroked="false">
            <v:imagedata r:id="rId214" o:title=""/>
          </v:shape>
        </w:pict>
      </w:r>
      <w:r>
        <w:rPr/>
        <w:pict>
          <v:shape style="position:absolute;margin-left:375.790009pt;margin-top:43.943668pt;width:.48001pt;height:.12pt;mso-position-horizontal-relative:page;mso-position-vertical-relative:paragraph;z-index:-1133080" type="#_x0000_t75" stroked="false">
            <v:imagedata r:id="rId214" o:title=""/>
          </v:shape>
        </w:pict>
      </w:r>
      <w:r>
        <w:rPr/>
        <w:pict>
          <v:shape style="position:absolute;margin-left:453.339996pt;margin-top:43.943668pt;width:.48001pt;height:.12pt;mso-position-horizontal-relative:page;mso-position-vertical-relative:paragraph;z-index:-1133056" type="#_x0000_t75" stroked="false">
            <v:imagedata r:id="rId214" o:title=""/>
          </v:shape>
        </w:pict>
      </w:r>
      <w:r>
        <w:rPr/>
        <w:pict>
          <v:group style="position:absolute;margin-left:84.503998pt;margin-top:60.023628pt;width:446.6pt;height:.5pt;mso-position-horizontal-relative:page;mso-position-vertical-relative:paragraph;z-index:-1133032" coordorigin="1690,1200" coordsize="8932,10">
            <v:shape style="position:absolute;left:1690;top:1200;width:2725;height:10" type="#_x0000_t75" stroked="false">
              <v:imagedata r:id="rId215" o:title=""/>
            </v:shape>
            <v:shape style="position:absolute;left:4410;top:1200;width:6212;height:10" type="#_x0000_t75" stroked="false">
              <v:imagedata r:id="rId216"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2744"/>
        <w:gridCol w:w="1550"/>
        <w:gridCol w:w="1551"/>
        <w:gridCol w:w="1551"/>
        <w:gridCol w:w="1550"/>
      </w:tblGrid>
      <w:tr>
        <w:trPr>
          <w:trHeight w:val="340" w:hRule="exact"/>
        </w:trPr>
        <w:tc>
          <w:tcPr>
            <w:tcW w:w="2744"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5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50"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30" w:hRule="exact"/>
        </w:trPr>
        <w:tc>
          <w:tcPr>
            <w:tcW w:w="274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．账龄一年以内的应收利息</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67" w:right="0"/>
              <w:jc w:val="left"/>
              <w:rPr>
                <w:rFonts w:ascii="宋体" w:hAnsi="宋体" w:cs="宋体" w:eastAsia="宋体" w:hint="default"/>
                <w:sz w:val="18"/>
                <w:szCs w:val="18"/>
              </w:rPr>
            </w:pPr>
            <w:r>
              <w:rPr>
                <w:rFonts w:ascii="宋体"/>
                <w:sz w:val="18"/>
              </w:rPr>
              <w:t>4,188,891.57</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67" w:right="0"/>
              <w:jc w:val="left"/>
              <w:rPr>
                <w:rFonts w:ascii="宋体" w:hAnsi="宋体" w:cs="宋体" w:eastAsia="宋体" w:hint="default"/>
                <w:sz w:val="18"/>
                <w:szCs w:val="18"/>
              </w:rPr>
            </w:pPr>
            <w:r>
              <w:rPr>
                <w:rFonts w:ascii="宋体"/>
                <w:sz w:val="18"/>
              </w:rPr>
              <w:t>9,910,148.49</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pacing w:val="-1"/>
                <w:sz w:val="18"/>
              </w:rPr>
              <w:t>12,251,356.42</w:t>
            </w:r>
          </w:p>
        </w:tc>
        <w:tc>
          <w:tcPr>
            <w:tcW w:w="155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10"/>
              <w:jc w:val="right"/>
              <w:rPr>
                <w:rFonts w:ascii="宋体" w:hAnsi="宋体" w:cs="宋体" w:eastAsia="宋体" w:hint="default"/>
                <w:sz w:val="18"/>
                <w:szCs w:val="18"/>
              </w:rPr>
            </w:pPr>
            <w:r>
              <w:rPr>
                <w:rFonts w:ascii="宋体"/>
                <w:spacing w:val="-1"/>
                <w:sz w:val="18"/>
              </w:rPr>
              <w:t>1,847,683.64</w:t>
            </w:r>
          </w:p>
        </w:tc>
      </w:tr>
      <w:tr>
        <w:trPr>
          <w:trHeight w:val="235" w:hRule="exact"/>
        </w:trPr>
        <w:tc>
          <w:tcPr>
            <w:tcW w:w="274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）保证金存款利息</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4,188,891.57</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9,910,148.49</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12,251,356.42</w:t>
            </w:r>
          </w:p>
        </w:tc>
        <w:tc>
          <w:tcPr>
            <w:tcW w:w="1550"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8"/>
                <w:szCs w:val="18"/>
              </w:rPr>
            </w:pPr>
            <w:r>
              <w:rPr>
                <w:rFonts w:ascii="宋体"/>
                <w:spacing w:val="-1"/>
                <w:sz w:val="18"/>
              </w:rPr>
              <w:t>1,847,683.64</w:t>
            </w:r>
          </w:p>
        </w:tc>
      </w:tr>
      <w:tr>
        <w:trPr>
          <w:trHeight w:val="437" w:hRule="exact"/>
        </w:trPr>
        <w:tc>
          <w:tcPr>
            <w:tcW w:w="2744" w:type="dxa"/>
            <w:tcBorders>
              <w:top w:val="nil" w:sz="6" w:space="0" w:color="auto"/>
              <w:left w:val="nil" w:sz="6" w:space="0" w:color="auto"/>
              <w:bottom w:val="single" w:sz="12" w:space="0" w:color="000000"/>
              <w:right w:val="single" w:sz="4" w:space="0" w:color="000000"/>
            </w:tcBorders>
          </w:tcPr>
          <w:p>
            <w:pPr>
              <w:pStyle w:val="TableParagraph"/>
              <w:spacing w:line="240" w:lineRule="auto" w:before="121"/>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left="367" w:right="0"/>
              <w:jc w:val="left"/>
              <w:rPr>
                <w:rFonts w:ascii="宋体" w:hAnsi="宋体" w:cs="宋体" w:eastAsia="宋体" w:hint="default"/>
                <w:sz w:val="18"/>
                <w:szCs w:val="18"/>
              </w:rPr>
            </w:pPr>
            <w:r>
              <w:rPr>
                <w:rFonts w:ascii="宋体"/>
                <w:sz w:val="18"/>
              </w:rPr>
              <w:t>4,188,891.57</w:t>
            </w:r>
          </w:p>
        </w:tc>
        <w:tc>
          <w:tcPr>
            <w:tcW w:w="15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left="367" w:right="0"/>
              <w:jc w:val="left"/>
              <w:rPr>
                <w:rFonts w:ascii="宋体" w:hAnsi="宋体" w:cs="宋体" w:eastAsia="宋体" w:hint="default"/>
                <w:sz w:val="18"/>
                <w:szCs w:val="18"/>
              </w:rPr>
            </w:pPr>
            <w:r>
              <w:rPr>
                <w:rFonts w:ascii="宋体"/>
                <w:sz w:val="18"/>
              </w:rPr>
              <w:t>9,910,148.49</w:t>
            </w:r>
          </w:p>
        </w:tc>
        <w:tc>
          <w:tcPr>
            <w:tcW w:w="15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12,251,356.42</w:t>
            </w:r>
          </w:p>
        </w:tc>
        <w:tc>
          <w:tcPr>
            <w:tcW w:w="155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10"/>
              <w:jc w:val="right"/>
              <w:rPr>
                <w:rFonts w:ascii="宋体" w:hAnsi="宋体" w:cs="宋体" w:eastAsia="宋体" w:hint="default"/>
                <w:sz w:val="18"/>
                <w:szCs w:val="18"/>
              </w:rPr>
            </w:pPr>
            <w:r>
              <w:rPr>
                <w:rFonts w:ascii="宋体"/>
                <w:spacing w:val="-1"/>
                <w:sz w:val="18"/>
              </w:rPr>
              <w:t>1,847,683.64</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660" w:right="4955" w:firstLine="0"/>
        <w:jc w:val="left"/>
        <w:rPr>
          <w:rFonts w:ascii="宋体" w:hAnsi="宋体" w:cs="宋体" w:eastAsia="宋体" w:hint="default"/>
          <w:sz w:val="21"/>
          <w:szCs w:val="21"/>
        </w:rPr>
      </w:pPr>
      <w:r>
        <w:rPr/>
        <w:pict>
          <v:group style="position:absolute;margin-left:84.503998pt;margin-top:-57.456371pt;width:446.6pt;height:.5pt;mso-position-horizontal-relative:page;mso-position-vertical-relative:paragraph;z-index:-1133008" coordorigin="1690,-1149" coordsize="8932,10">
            <v:shape style="position:absolute;left:1690;top:-1149;width:2725;height:10" type="#_x0000_t75" stroked="false">
              <v:imagedata r:id="rId215" o:title=""/>
            </v:shape>
            <v:shape style="position:absolute;left:4410;top:-1149;width:6212;height:10" type="#_x0000_t75" stroked="false">
              <v:imagedata r:id="rId216" o:title=""/>
            </v:shape>
            <w10:wrap type="none"/>
          </v:group>
        </w:pict>
      </w:r>
      <w:r>
        <w:rPr/>
        <w:pict>
          <v:group style="position:absolute;margin-left:84.503998pt;margin-top:-45.456352pt;width:446.6pt;height:5.05pt;mso-position-horizontal-relative:page;mso-position-vertical-relative:paragraph;z-index:-1132984" coordorigin="1690,-909" coordsize="8932,101">
            <v:shape style="position:absolute;left:1690;top:-909;width:2744;height:101" type="#_x0000_t75" stroked="false">
              <v:imagedata r:id="rId217" o:title=""/>
            </v:shape>
            <v:shape style="position:absolute;left:4410;top:-818;width:6212;height:10" type="#_x0000_t75" stroked="false">
              <v:imagedata r:id="rId216"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36"/>
        <w:ind w:left="658" w:right="495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其他应收款按种类披露：</w:t>
      </w:r>
    </w:p>
    <w:p>
      <w:pPr>
        <w:spacing w:line="240" w:lineRule="auto" w:before="13"/>
        <w:rPr>
          <w:rFonts w:ascii="宋体" w:hAnsi="宋体" w:cs="宋体" w:eastAsia="宋体" w:hint="default"/>
          <w:sz w:val="12"/>
          <w:szCs w:val="12"/>
        </w:rPr>
      </w:pPr>
    </w:p>
    <w:p>
      <w:pPr>
        <w:spacing w:line="2087" w:lineRule="exact"/>
        <w:ind w:left="101"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48.8pt;height:104.4pt;mso-position-horizontal-relative:char;mso-position-vertical-relative:line" coordorigin="0,0" coordsize="8976,2088">
            <v:group style="position:absolute;left:29;top:14;width:1323;height:2" coordorigin="29,14" coordsize="1323,2">
              <v:shape style="position:absolute;left:29;top:14;width:1323;height:2" coordorigin="29,14" coordsize="1323,0" path="m29,14l1351,14e" filled="false" stroked="true" strokeweight="1.44pt" strokecolor="#000000">
                <v:path arrowok="t"/>
              </v:shape>
              <v:shape style="position:absolute;left:1351;top:29;width:10;height:2" type="#_x0000_t75" stroked="false">
                <v:imagedata r:id="rId214" o:title=""/>
              </v:shape>
            </v:group>
            <v:group style="position:absolute;left:1351;top:14;width:29;height:2" coordorigin="1351,14" coordsize="29,2">
              <v:shape style="position:absolute;left:1351;top:14;width:29;height:2" coordorigin="1351,14" coordsize="29,0" path="m1351,14l1380,14e" filled="false" stroked="true" strokeweight="1.44pt" strokecolor="#000000">
                <v:path arrowok="t"/>
              </v:shape>
            </v:group>
            <v:group style="position:absolute;left:1380;top:14;width:3844;height:2" coordorigin="1380,14" coordsize="3844,2">
              <v:shape style="position:absolute;left:1380;top:14;width:3844;height:2" coordorigin="1380,14" coordsize="3844,0" path="m1380,14l5223,14e" filled="false" stroked="true" strokeweight="1.44pt" strokecolor="#000000">
                <v:path arrowok="t"/>
              </v:shape>
              <v:shape style="position:absolute;left:5223;top:29;width:10;height:2" type="#_x0000_t75" stroked="false">
                <v:imagedata r:id="rId214" o:title=""/>
              </v:shape>
            </v:group>
            <v:group style="position:absolute;left:5223;top:14;width:29;height:2" coordorigin="5223,14" coordsize="29,2">
              <v:shape style="position:absolute;left:5223;top:14;width:29;height:2" coordorigin="5223,14" coordsize="29,0" path="m5223,14l5252,14e" filled="false" stroked="true" strokeweight="1.44pt" strokecolor="#000000">
                <v:path arrowok="t"/>
              </v:shape>
            </v:group>
            <v:group style="position:absolute;left:5252;top:14;width:3709;height:2" coordorigin="5252,14" coordsize="3709,2">
              <v:shape style="position:absolute;left:5252;top:14;width:3709;height:2" coordorigin="5252,14" coordsize="3709,0" path="m5252,14l8961,14e" filled="false" stroked="true" strokeweight="1.44pt" strokecolor="#000000">
                <v:path arrowok="t"/>
              </v:shape>
            </v:group>
            <v:group style="position:absolute;left:1351;top:31;width:10;height:20" coordorigin="1351,31" coordsize="10,20">
              <v:shape style="position:absolute;left:1351;top:31;width:10;height:20" coordorigin="1351,31" coordsize="10,20" path="m1351,50l1361,50,1361,31,1351,31,1351,50xe" filled="true" fillcolor="#000000" stroked="false">
                <v:path arrowok="t"/>
                <v:fill type="solid"/>
              </v:shape>
            </v:group>
            <v:group style="position:absolute;left:1351;top:50;width:10;height:20" coordorigin="1351,50" coordsize="10,20">
              <v:shape style="position:absolute;left:1351;top:50;width:10;height:20" coordorigin="1351,50" coordsize="10,20" path="m1351,70l1361,70,1361,50,1351,50,1351,70xe" filled="true" fillcolor="#000000" stroked="false">
                <v:path arrowok="t"/>
                <v:fill type="solid"/>
              </v:shape>
            </v:group>
            <v:group style="position:absolute;left:1351;top:70;width:10;height:20" coordorigin="1351,70" coordsize="10,20">
              <v:shape style="position:absolute;left:1351;top:70;width:10;height:20" coordorigin="1351,70" coordsize="10,20" path="m1351,89l1361,89,1361,70,1351,70,1351,89xe" filled="true" fillcolor="#000000" stroked="false">
                <v:path arrowok="t"/>
                <v:fill type="solid"/>
              </v:shape>
            </v:group>
            <v:group style="position:absolute;left:1351;top:89;width:10;height:20" coordorigin="1351,89" coordsize="10,20">
              <v:shape style="position:absolute;left:1351;top:89;width:10;height:20" coordorigin="1351,89" coordsize="10,20" path="m1351,108l1361,108,1361,89,1351,89,1351,108xe" filled="true" fillcolor="#000000" stroked="false">
                <v:path arrowok="t"/>
                <v:fill type="solid"/>
              </v:shape>
            </v:group>
            <v:group style="position:absolute;left:1351;top:108;width:10;height:20" coordorigin="1351,108" coordsize="10,20">
              <v:shape style="position:absolute;left:1351;top:108;width:10;height:20" coordorigin="1351,108" coordsize="10,20" path="m1351,127l1361,127,1361,108,1351,108,1351,127xe" filled="true" fillcolor="#000000" stroked="false">
                <v:path arrowok="t"/>
                <v:fill type="solid"/>
              </v:shape>
            </v:group>
            <v:group style="position:absolute;left:1351;top:127;width:10;height:20" coordorigin="1351,127" coordsize="10,20">
              <v:shape style="position:absolute;left:1351;top:127;width:10;height:20" coordorigin="1351,127" coordsize="10,20" path="m1351,146l1361,146,1361,127,1351,127,1351,146xe" filled="true" fillcolor="#000000" stroked="false">
                <v:path arrowok="t"/>
                <v:fill type="solid"/>
              </v:shape>
            </v:group>
            <v:group style="position:absolute;left:1351;top:146;width:10;height:20" coordorigin="1351,146" coordsize="10,20">
              <v:shape style="position:absolute;left:1351;top:146;width:10;height:20" coordorigin="1351,146" coordsize="10,20" path="m1351,166l1361,166,1361,146,1351,146,1351,166xe" filled="true" fillcolor="#000000" stroked="false">
                <v:path arrowok="t"/>
                <v:fill type="solid"/>
              </v:shape>
            </v:group>
            <v:group style="position:absolute;left:1351;top:166;width:10;height:20" coordorigin="1351,166" coordsize="10,20">
              <v:shape style="position:absolute;left:1351;top:166;width:10;height:20" coordorigin="1351,166" coordsize="10,20" path="m1351,185l1361,185,1361,166,1351,166,1351,185xe" filled="true" fillcolor="#000000" stroked="false">
                <v:path arrowok="t"/>
                <v:fill type="solid"/>
              </v:shape>
            </v:group>
            <v:group style="position:absolute;left:1351;top:185;width:10;height:20" coordorigin="1351,185" coordsize="10,20">
              <v:shape style="position:absolute;left:1351;top:185;width:10;height:20" coordorigin="1351,185" coordsize="10,20" path="m1351,204l1361,204,1361,185,1351,185,1351,204xe" filled="true" fillcolor="#000000" stroked="false">
                <v:path arrowok="t"/>
                <v:fill type="solid"/>
              </v:shape>
            </v:group>
            <v:group style="position:absolute;left:1351;top:204;width:10;height:20" coordorigin="1351,204" coordsize="10,20">
              <v:shape style="position:absolute;left:1351;top:204;width:10;height:20" coordorigin="1351,204" coordsize="10,20" path="m1351,223l1361,223,1361,204,1351,204,1351,223xe" filled="true" fillcolor="#000000" stroked="false">
                <v:path arrowok="t"/>
                <v:fill type="solid"/>
              </v:shape>
            </v:group>
            <v:group style="position:absolute;left:1351;top:223;width:10;height:20" coordorigin="1351,223" coordsize="10,20">
              <v:shape style="position:absolute;left:1351;top:223;width:10;height:20" coordorigin="1351,223" coordsize="10,20" path="m1351,242l1361,242,1361,223,1351,223,1351,242xe" filled="true" fillcolor="#000000" stroked="false">
                <v:path arrowok="t"/>
                <v:fill type="solid"/>
              </v:shape>
            </v:group>
            <v:group style="position:absolute;left:1351;top:242;width:10;height:20" coordorigin="1351,242" coordsize="10,20">
              <v:shape style="position:absolute;left:1351;top:242;width:10;height:20" coordorigin="1351,242" coordsize="10,20" path="m1351,262l1361,262,1361,242,1351,242,1351,262xe" filled="true" fillcolor="#000000" stroked="false">
                <v:path arrowok="t"/>
                <v:fill type="solid"/>
              </v:shape>
            </v:group>
            <v:group style="position:absolute;left:1351;top:262;width:10;height:20" coordorigin="1351,262" coordsize="10,20">
              <v:shape style="position:absolute;left:1351;top:262;width:10;height:20" coordorigin="1351,262" coordsize="10,20" path="m1351,281l1361,281,1361,262,1351,262,1351,281xe" filled="true" fillcolor="#000000" stroked="false">
                <v:path arrowok="t"/>
                <v:fill type="solid"/>
              </v:shape>
            </v:group>
            <v:group style="position:absolute;left:1351;top:281;width:10;height:20" coordorigin="1351,281" coordsize="10,20">
              <v:shape style="position:absolute;left:1351;top:281;width:10;height:20" coordorigin="1351,281" coordsize="10,20" path="m1351,300l1361,300,1361,281,1351,281,1351,300xe" filled="true" fillcolor="#000000" stroked="false">
                <v:path arrowok="t"/>
                <v:fill type="solid"/>
              </v:shape>
            </v:group>
            <v:group style="position:absolute;left:1351;top:300;width:10;height:20" coordorigin="1351,300" coordsize="10,20">
              <v:shape style="position:absolute;left:1351;top:300;width:10;height:20" coordorigin="1351,300" coordsize="10,20" path="m1351,319l1361,319,1361,300,1351,300,1351,319xe" filled="true" fillcolor="#000000" stroked="false">
                <v:path arrowok="t"/>
                <v:fill type="solid"/>
              </v:shape>
            </v:group>
            <v:group style="position:absolute;left:1351;top:319;width:10;height:20" coordorigin="1351,319" coordsize="10,20">
              <v:shape style="position:absolute;left:1351;top:319;width:10;height:20" coordorigin="1351,319" coordsize="10,20" path="m1351,338l1361,338,1361,319,1351,319,1351,338xe" filled="true" fillcolor="#000000" stroked="false">
                <v:path arrowok="t"/>
                <v:fill type="solid"/>
              </v:shape>
            </v:group>
            <v:group style="position:absolute;left:1351;top:343;width:10;height:2" coordorigin="1351,343" coordsize="10,2">
              <v:shape style="position:absolute;left:1351;top:343;width:10;height:2" coordorigin="1351,343" coordsize="10,0" path="m1351,343l1361,343e" filled="false" stroked="true" strokeweight=".48004pt" strokecolor="#000000">
                <v:path arrowok="t"/>
              </v:shape>
            </v:group>
            <v:group style="position:absolute;left:5223;top:31;width:10;height:20" coordorigin="5223,31" coordsize="10,20">
              <v:shape style="position:absolute;left:5223;top:31;width:10;height:20" coordorigin="5223,31" coordsize="10,20" path="m5223,50l5233,50,5233,31,5223,31,5223,50xe" filled="true" fillcolor="#000000" stroked="false">
                <v:path arrowok="t"/>
                <v:fill type="solid"/>
              </v:shape>
            </v:group>
            <v:group style="position:absolute;left:5223;top:50;width:10;height:20" coordorigin="5223,50" coordsize="10,20">
              <v:shape style="position:absolute;left:5223;top:50;width:10;height:20" coordorigin="5223,50" coordsize="10,20" path="m5223,70l5233,70,5233,50,5223,50,5223,70xe" filled="true" fillcolor="#000000" stroked="false">
                <v:path arrowok="t"/>
                <v:fill type="solid"/>
              </v:shape>
            </v:group>
            <v:group style="position:absolute;left:5223;top:70;width:10;height:20" coordorigin="5223,70" coordsize="10,20">
              <v:shape style="position:absolute;left:5223;top:70;width:10;height:20" coordorigin="5223,70" coordsize="10,20" path="m5223,89l5233,89,5233,70,5223,70,5223,89xe" filled="true" fillcolor="#000000" stroked="false">
                <v:path arrowok="t"/>
                <v:fill type="solid"/>
              </v:shape>
            </v:group>
            <v:group style="position:absolute;left:5223;top:89;width:10;height:20" coordorigin="5223,89" coordsize="10,20">
              <v:shape style="position:absolute;left:5223;top:89;width:10;height:20" coordorigin="5223,89" coordsize="10,20" path="m5223,108l5233,108,5233,89,5223,89,5223,108xe" filled="true" fillcolor="#000000" stroked="false">
                <v:path arrowok="t"/>
                <v:fill type="solid"/>
              </v:shape>
            </v:group>
            <v:group style="position:absolute;left:5223;top:108;width:10;height:20" coordorigin="5223,108" coordsize="10,20">
              <v:shape style="position:absolute;left:5223;top:108;width:10;height:20" coordorigin="5223,108" coordsize="10,20" path="m5223,127l5233,127,5233,108,5223,108,5223,127xe" filled="true" fillcolor="#000000" stroked="false">
                <v:path arrowok="t"/>
                <v:fill type="solid"/>
              </v:shape>
            </v:group>
            <v:group style="position:absolute;left:5223;top:127;width:10;height:20" coordorigin="5223,127" coordsize="10,20">
              <v:shape style="position:absolute;left:5223;top:127;width:10;height:20" coordorigin="5223,127" coordsize="10,20" path="m5223,146l5233,146,5233,127,5223,127,5223,146xe" filled="true" fillcolor="#000000" stroked="false">
                <v:path arrowok="t"/>
                <v:fill type="solid"/>
              </v:shape>
            </v:group>
            <v:group style="position:absolute;left:5223;top:146;width:10;height:20" coordorigin="5223,146" coordsize="10,20">
              <v:shape style="position:absolute;left:5223;top:146;width:10;height:20" coordorigin="5223,146" coordsize="10,20" path="m5223,166l5233,166,5233,146,5223,146,5223,166xe" filled="true" fillcolor="#000000" stroked="false">
                <v:path arrowok="t"/>
                <v:fill type="solid"/>
              </v:shape>
            </v:group>
            <v:group style="position:absolute;left:5223;top:166;width:10;height:20" coordorigin="5223,166" coordsize="10,20">
              <v:shape style="position:absolute;left:5223;top:166;width:10;height:20" coordorigin="5223,166" coordsize="10,20" path="m5223,185l5233,185,5233,166,5223,166,5223,185xe" filled="true" fillcolor="#000000" stroked="false">
                <v:path arrowok="t"/>
                <v:fill type="solid"/>
              </v:shape>
            </v:group>
            <v:group style="position:absolute;left:5223;top:185;width:10;height:20" coordorigin="5223,185" coordsize="10,20">
              <v:shape style="position:absolute;left:5223;top:185;width:10;height:20" coordorigin="5223,185" coordsize="10,20" path="m5223,204l5233,204,5233,185,5223,185,5223,204xe" filled="true" fillcolor="#000000" stroked="false">
                <v:path arrowok="t"/>
                <v:fill type="solid"/>
              </v:shape>
            </v:group>
            <v:group style="position:absolute;left:5223;top:204;width:10;height:20" coordorigin="5223,204" coordsize="10,20">
              <v:shape style="position:absolute;left:5223;top:204;width:10;height:20" coordorigin="5223,204" coordsize="10,20" path="m5223,223l5233,223,5233,204,5223,204,5223,223xe" filled="true" fillcolor="#000000" stroked="false">
                <v:path arrowok="t"/>
                <v:fill type="solid"/>
              </v:shape>
            </v:group>
            <v:group style="position:absolute;left:5223;top:223;width:10;height:20" coordorigin="5223,223" coordsize="10,20">
              <v:shape style="position:absolute;left:5223;top:223;width:10;height:20" coordorigin="5223,223" coordsize="10,20" path="m5223,242l5233,242,5233,223,5223,223,5223,242xe" filled="true" fillcolor="#000000" stroked="false">
                <v:path arrowok="t"/>
                <v:fill type="solid"/>
              </v:shape>
            </v:group>
            <v:group style="position:absolute;left:5223;top:242;width:10;height:20" coordorigin="5223,242" coordsize="10,20">
              <v:shape style="position:absolute;left:5223;top:242;width:10;height:20" coordorigin="5223,242" coordsize="10,20" path="m5223,262l5233,262,5233,242,5223,242,5223,262xe" filled="true" fillcolor="#000000" stroked="false">
                <v:path arrowok="t"/>
                <v:fill type="solid"/>
              </v:shape>
            </v:group>
            <v:group style="position:absolute;left:5223;top:262;width:10;height:20" coordorigin="5223,262" coordsize="10,20">
              <v:shape style="position:absolute;left:5223;top:262;width:10;height:20" coordorigin="5223,262" coordsize="10,20" path="m5223,281l5233,281,5233,262,5223,262,5223,281xe" filled="true" fillcolor="#000000" stroked="false">
                <v:path arrowok="t"/>
                <v:fill type="solid"/>
              </v:shape>
            </v:group>
            <v:group style="position:absolute;left:5223;top:281;width:10;height:20" coordorigin="5223,281" coordsize="10,20">
              <v:shape style="position:absolute;left:5223;top:281;width:10;height:20" coordorigin="5223,281" coordsize="10,20" path="m5223,300l5233,300,5233,281,5223,281,5223,300xe" filled="true" fillcolor="#000000" stroked="false">
                <v:path arrowok="t"/>
                <v:fill type="solid"/>
              </v:shape>
            </v:group>
            <v:group style="position:absolute;left:5223;top:300;width:10;height:20" coordorigin="5223,300" coordsize="10,20">
              <v:shape style="position:absolute;left:5223;top:300;width:10;height:20" coordorigin="5223,300" coordsize="10,20" path="m5223,319l5233,319,5233,300,5223,300,5223,319xe" filled="true" fillcolor="#000000" stroked="false">
                <v:path arrowok="t"/>
                <v:fill type="solid"/>
              </v:shape>
            </v:group>
            <v:group style="position:absolute;left:5223;top:319;width:10;height:20" coordorigin="5223,319" coordsize="10,20">
              <v:shape style="position:absolute;left:5223;top:319;width:10;height:20" coordorigin="5223,319" coordsize="10,20" path="m5223,338l5233,338,5233,319,5223,319,5223,338xe" filled="true" fillcolor="#000000" stroked="false">
                <v:path arrowok="t"/>
                <v:fill type="solid"/>
              </v:shape>
            </v:group>
            <v:group style="position:absolute;left:5223;top:343;width:10;height:2" coordorigin="5223,343" coordsize="10,2">
              <v:shape style="position:absolute;left:5223;top:343;width:10;height:2" coordorigin="5223,343" coordsize="10,0" path="m5223,343l5233,343e" filled="false" stroked="true" strokeweight=".48004pt" strokecolor="#000000">
                <v:path arrowok="t"/>
              </v:shape>
            </v:group>
            <v:group style="position:absolute;left:1351;top:353;width:10;height:2" coordorigin="1351,353" coordsize="10,2">
              <v:shape style="position:absolute;left:1351;top:353;width:10;height:2" coordorigin="1351,353" coordsize="10,0" path="m1351,353l1361,353e" filled="false" stroked="true" strokeweight=".47998pt" strokecolor="#000000">
                <v:path arrowok="t"/>
              </v:shape>
              <v:shape style="position:absolute;left:1361;top:348;width:1887;height:10" type="#_x0000_t75" stroked="false">
                <v:imagedata r:id="rId31" o:title=""/>
              </v:shape>
              <v:shape style="position:absolute;left:3243;top:348;width:5718;height:10" type="#_x0000_t75" stroked="false">
                <v:imagedata r:id="rId218" o:title=""/>
              </v:shape>
            </v:group>
            <v:group style="position:absolute;left:1351;top:358;width:10;height:20" coordorigin="1351,358" coordsize="10,20">
              <v:shape style="position:absolute;left:1351;top:358;width:10;height:20" coordorigin="1351,358" coordsize="10,20" path="m1351,377l1361,377,1361,358,1351,358,1351,377xe" filled="true" fillcolor="#000000" stroked="false">
                <v:path arrowok="t"/>
                <v:fill type="solid"/>
              </v:shape>
            </v:group>
            <v:group style="position:absolute;left:1351;top:377;width:10;height:20" coordorigin="1351,377" coordsize="10,20">
              <v:shape style="position:absolute;left:1351;top:377;width:10;height:20" coordorigin="1351,377" coordsize="10,20" path="m1351,396l1361,396,1361,377,1351,377,1351,396xe" filled="true" fillcolor="#000000" stroked="false">
                <v:path arrowok="t"/>
                <v:fill type="solid"/>
              </v:shape>
            </v:group>
            <v:group style="position:absolute;left:1351;top:396;width:10;height:20" coordorigin="1351,396" coordsize="10,20">
              <v:shape style="position:absolute;left:1351;top:396;width:10;height:20" coordorigin="1351,396" coordsize="10,20" path="m1351,415l1361,415,1361,396,1351,396,1351,415xe" filled="true" fillcolor="#000000" stroked="false">
                <v:path arrowok="t"/>
                <v:fill type="solid"/>
              </v:shape>
            </v:group>
            <v:group style="position:absolute;left:1351;top:415;width:10;height:20" coordorigin="1351,415" coordsize="10,20">
              <v:shape style="position:absolute;left:1351;top:415;width:10;height:20" coordorigin="1351,415" coordsize="10,20" path="m1351,434l1361,434,1361,415,1351,415,1351,434xe" filled="true" fillcolor="#000000" stroked="false">
                <v:path arrowok="t"/>
                <v:fill type="solid"/>
              </v:shape>
            </v:group>
            <v:group style="position:absolute;left:1351;top:434;width:10;height:20" coordorigin="1351,434" coordsize="10,20">
              <v:shape style="position:absolute;left:1351;top:434;width:10;height:20" coordorigin="1351,434" coordsize="10,20" path="m1351,454l1361,454,1361,434,1351,434,1351,454xe" filled="true" fillcolor="#000000" stroked="false">
                <v:path arrowok="t"/>
                <v:fill type="solid"/>
              </v:shape>
            </v:group>
            <v:group style="position:absolute;left:1351;top:454;width:10;height:20" coordorigin="1351,454" coordsize="10,20">
              <v:shape style="position:absolute;left:1351;top:454;width:10;height:20" coordorigin="1351,454" coordsize="10,20" path="m1351,473l1361,473,1361,454,1351,454,1351,473xe" filled="true" fillcolor="#000000" stroked="false">
                <v:path arrowok="t"/>
                <v:fill type="solid"/>
              </v:shape>
            </v:group>
            <v:group style="position:absolute;left:1351;top:473;width:10;height:20" coordorigin="1351,473" coordsize="10,20">
              <v:shape style="position:absolute;left:1351;top:473;width:10;height:20" coordorigin="1351,473" coordsize="10,20" path="m1351,492l1361,492,1361,473,1351,473,1351,492xe" filled="true" fillcolor="#000000" stroked="false">
                <v:path arrowok="t"/>
                <v:fill type="solid"/>
              </v:shape>
            </v:group>
            <v:group style="position:absolute;left:1351;top:492;width:10;height:20" coordorigin="1351,492" coordsize="10,20">
              <v:shape style="position:absolute;left:1351;top:492;width:10;height:20" coordorigin="1351,492" coordsize="10,20" path="m1351,511l1361,511,1361,492,1351,492,1351,511xe" filled="true" fillcolor="#000000" stroked="false">
                <v:path arrowok="t"/>
                <v:fill type="solid"/>
              </v:shape>
            </v:group>
            <v:group style="position:absolute;left:1351;top:511;width:10;height:20" coordorigin="1351,511" coordsize="10,20">
              <v:shape style="position:absolute;left:1351;top:511;width:10;height:20" coordorigin="1351,511" coordsize="10,20" path="m1351,530l1361,530,1361,511,1351,511,1351,530xe" filled="true" fillcolor="#000000" stroked="false">
                <v:path arrowok="t"/>
                <v:fill type="solid"/>
              </v:shape>
            </v:group>
            <v:group style="position:absolute;left:1351;top:530;width:10;height:20" coordorigin="1351,530" coordsize="10,20">
              <v:shape style="position:absolute;left:1351;top:530;width:10;height:20" coordorigin="1351,530" coordsize="10,20" path="m1351,550l1361,550,1361,530,1351,530,1351,550xe" filled="true" fillcolor="#000000" stroked="false">
                <v:path arrowok="t"/>
                <v:fill type="solid"/>
              </v:shape>
            </v:group>
            <v:group style="position:absolute;left:1351;top:550;width:10;height:20" coordorigin="1351,550" coordsize="10,20">
              <v:shape style="position:absolute;left:1351;top:550;width:10;height:20" coordorigin="1351,550" coordsize="10,20" path="m1351,569l1361,569,1361,550,1351,550,1351,569xe" filled="true" fillcolor="#000000" stroked="false">
                <v:path arrowok="t"/>
                <v:fill type="solid"/>
              </v:shape>
            </v:group>
            <v:group style="position:absolute;left:1351;top:569;width:10;height:20" coordorigin="1351,569" coordsize="10,20">
              <v:shape style="position:absolute;left:1351;top:569;width:10;height:20" coordorigin="1351,569" coordsize="10,20" path="m1351,588l1361,588,1361,569,1351,569,1351,588xe" filled="true" fillcolor="#000000" stroked="false">
                <v:path arrowok="t"/>
                <v:fill type="solid"/>
              </v:shape>
            </v:group>
            <v:group style="position:absolute;left:3248;top:358;width:10;height:20" coordorigin="3248,358" coordsize="10,20">
              <v:shape style="position:absolute;left:3248;top:358;width:10;height:20" coordorigin="3248,358" coordsize="10,20" path="m3248,377l3257,377,3257,358,3248,358,3248,377xe" filled="true" fillcolor="#000000" stroked="false">
                <v:path arrowok="t"/>
                <v:fill type="solid"/>
              </v:shape>
            </v:group>
            <v:group style="position:absolute;left:3248;top:377;width:10;height:20" coordorigin="3248,377" coordsize="10,20">
              <v:shape style="position:absolute;left:3248;top:377;width:10;height:20" coordorigin="3248,377" coordsize="10,20" path="m3248,396l3257,396,3257,377,3248,377,3248,396xe" filled="true" fillcolor="#000000" stroked="false">
                <v:path arrowok="t"/>
                <v:fill type="solid"/>
              </v:shape>
            </v:group>
            <v:group style="position:absolute;left:3248;top:396;width:10;height:20" coordorigin="3248,396" coordsize="10,20">
              <v:shape style="position:absolute;left:3248;top:396;width:10;height:20" coordorigin="3248,396" coordsize="10,20" path="m3248,415l3257,415,3257,396,3248,396,3248,415xe" filled="true" fillcolor="#000000" stroked="false">
                <v:path arrowok="t"/>
                <v:fill type="solid"/>
              </v:shape>
            </v:group>
            <v:group style="position:absolute;left:3248;top:415;width:10;height:20" coordorigin="3248,415" coordsize="10,20">
              <v:shape style="position:absolute;left:3248;top:415;width:10;height:20" coordorigin="3248,415" coordsize="10,20" path="m3248,434l3257,434,3257,415,3248,415,3248,434xe" filled="true" fillcolor="#000000" stroked="false">
                <v:path arrowok="t"/>
                <v:fill type="solid"/>
              </v:shape>
            </v:group>
            <v:group style="position:absolute;left:3248;top:434;width:10;height:20" coordorigin="3248,434" coordsize="10,20">
              <v:shape style="position:absolute;left:3248;top:434;width:10;height:20" coordorigin="3248,434" coordsize="10,20" path="m3248,454l3257,454,3257,434,3248,434,3248,454xe" filled="true" fillcolor="#000000" stroked="false">
                <v:path arrowok="t"/>
                <v:fill type="solid"/>
              </v:shape>
            </v:group>
            <v:group style="position:absolute;left:3248;top:454;width:10;height:20" coordorigin="3248,454" coordsize="10,20">
              <v:shape style="position:absolute;left:3248;top:454;width:10;height:20" coordorigin="3248,454" coordsize="10,20" path="m3248,473l3257,473,3257,454,3248,454,3248,473xe" filled="true" fillcolor="#000000" stroked="false">
                <v:path arrowok="t"/>
                <v:fill type="solid"/>
              </v:shape>
            </v:group>
            <v:group style="position:absolute;left:3248;top:473;width:10;height:20" coordorigin="3248,473" coordsize="10,20">
              <v:shape style="position:absolute;left:3248;top:473;width:10;height:20" coordorigin="3248,473" coordsize="10,20" path="m3248,492l3257,492,3257,473,3248,473,3248,492xe" filled="true" fillcolor="#000000" stroked="false">
                <v:path arrowok="t"/>
                <v:fill type="solid"/>
              </v:shape>
            </v:group>
            <v:group style="position:absolute;left:3248;top:492;width:10;height:20" coordorigin="3248,492" coordsize="10,20">
              <v:shape style="position:absolute;left:3248;top:492;width:10;height:20" coordorigin="3248,492" coordsize="10,20" path="m3248,511l3257,511,3257,492,3248,492,3248,511xe" filled="true" fillcolor="#000000" stroked="false">
                <v:path arrowok="t"/>
                <v:fill type="solid"/>
              </v:shape>
            </v:group>
            <v:group style="position:absolute;left:3248;top:511;width:10;height:20" coordorigin="3248,511" coordsize="10,20">
              <v:shape style="position:absolute;left:3248;top:511;width:10;height:20" coordorigin="3248,511" coordsize="10,20" path="m3248,530l3257,530,3257,511,3248,511,3248,530xe" filled="true" fillcolor="#000000" stroked="false">
                <v:path arrowok="t"/>
                <v:fill type="solid"/>
              </v:shape>
            </v:group>
            <v:group style="position:absolute;left:3248;top:530;width:10;height:20" coordorigin="3248,530" coordsize="10,20">
              <v:shape style="position:absolute;left:3248;top:530;width:10;height:20" coordorigin="3248,530" coordsize="10,20" path="m3248,550l3257,550,3257,530,3248,530,3248,550xe" filled="true" fillcolor="#000000" stroked="false">
                <v:path arrowok="t"/>
                <v:fill type="solid"/>
              </v:shape>
            </v:group>
            <v:group style="position:absolute;left:3248;top:550;width:10;height:20" coordorigin="3248,550" coordsize="10,20">
              <v:shape style="position:absolute;left:3248;top:550;width:10;height:20" coordorigin="3248,550" coordsize="10,20" path="m3248,569l3257,569,3257,550,3248,550,3248,569xe" filled="true" fillcolor="#000000" stroked="false">
                <v:path arrowok="t"/>
                <v:fill type="solid"/>
              </v:shape>
            </v:group>
            <v:group style="position:absolute;left:3248;top:569;width:10;height:20" coordorigin="3248,569" coordsize="10,20">
              <v:shape style="position:absolute;left:3248;top:569;width:10;height:20" coordorigin="3248,569" coordsize="10,20" path="m3248,588l3257,588,3257,569,3248,569,3248,588xe" filled="true" fillcolor="#000000" stroked="false">
                <v:path arrowok="t"/>
                <v:fill type="solid"/>
              </v:shape>
            </v:group>
            <v:group style="position:absolute;left:3248;top:588;width:10;height:20" coordorigin="3248,588" coordsize="10,20">
              <v:shape style="position:absolute;left:3248;top:588;width:10;height:20" coordorigin="3248,588" coordsize="10,20" path="m3248,607l3257,607,3257,588,3248,588,3248,607xe" filled="true" fillcolor="#000000" stroked="false">
                <v:path arrowok="t"/>
                <v:fill type="solid"/>
              </v:shape>
            </v:group>
            <v:group style="position:absolute;left:3248;top:607;width:10;height:20" coordorigin="3248,607" coordsize="10,20">
              <v:shape style="position:absolute;left:3248;top:607;width:10;height:20" coordorigin="3248,607" coordsize="10,20" path="m3248,626l3257,626,3257,607,3248,607,3248,626xe" filled="true" fillcolor="#000000" stroked="false">
                <v:path arrowok="t"/>
                <v:fill type="solid"/>
              </v:shape>
            </v:group>
            <v:group style="position:absolute;left:3248;top:626;width:10;height:20" coordorigin="3248,626" coordsize="10,20">
              <v:shape style="position:absolute;left:3248;top:626;width:10;height:20" coordorigin="3248,626" coordsize="10,20" path="m3248,646l3257,646,3257,626,3248,626,3248,646xe" filled="true" fillcolor="#000000" stroked="false">
                <v:path arrowok="t"/>
                <v:fill type="solid"/>
              </v:shape>
            </v:group>
            <v:group style="position:absolute;left:3248;top:646;width:10;height:20" coordorigin="3248,646" coordsize="10,20">
              <v:shape style="position:absolute;left:3248;top:646;width:10;height:20" coordorigin="3248,646" coordsize="10,20" path="m3248,665l3257,665,3257,646,3248,646,3248,665xe" filled="true" fillcolor="#000000" stroked="false">
                <v:path arrowok="t"/>
                <v:fill type="solid"/>
              </v:shape>
            </v:group>
            <v:group style="position:absolute;left:3248;top:672;width:10;height:2" coordorigin="3248,672" coordsize="10,2">
              <v:shape style="position:absolute;left:3248;top:672;width:10;height:2" coordorigin="3248,672" coordsize="10,0" path="m3248,672l3257,672e" filled="false" stroked="true" strokeweight=".72003pt" strokecolor="#000000">
                <v:path arrowok="t"/>
              </v:shape>
            </v:group>
            <v:group style="position:absolute;left:5223;top:358;width:10;height:20" coordorigin="5223,358" coordsize="10,20">
              <v:shape style="position:absolute;left:5223;top:358;width:10;height:20" coordorigin="5223,358" coordsize="10,20" path="m5223,377l5233,377,5233,358,5223,358,5223,377xe" filled="true" fillcolor="#000000" stroked="false">
                <v:path arrowok="t"/>
                <v:fill type="solid"/>
              </v:shape>
            </v:group>
            <v:group style="position:absolute;left:5223;top:377;width:10;height:20" coordorigin="5223,377" coordsize="10,20">
              <v:shape style="position:absolute;left:5223;top:377;width:10;height:20" coordorigin="5223,377" coordsize="10,20" path="m5223,396l5233,396,5233,377,5223,377,5223,396xe" filled="true" fillcolor="#000000" stroked="false">
                <v:path arrowok="t"/>
                <v:fill type="solid"/>
              </v:shape>
            </v:group>
            <v:group style="position:absolute;left:5223;top:396;width:10;height:20" coordorigin="5223,396" coordsize="10,20">
              <v:shape style="position:absolute;left:5223;top:396;width:10;height:20" coordorigin="5223,396" coordsize="10,20" path="m5223,415l5233,415,5233,396,5223,396,5223,415xe" filled="true" fillcolor="#000000" stroked="false">
                <v:path arrowok="t"/>
                <v:fill type="solid"/>
              </v:shape>
            </v:group>
            <v:group style="position:absolute;left:5223;top:415;width:10;height:20" coordorigin="5223,415" coordsize="10,20">
              <v:shape style="position:absolute;left:5223;top:415;width:10;height:20" coordorigin="5223,415" coordsize="10,20" path="m5223,434l5233,434,5233,415,5223,415,5223,434xe" filled="true" fillcolor="#000000" stroked="false">
                <v:path arrowok="t"/>
                <v:fill type="solid"/>
              </v:shape>
            </v:group>
            <v:group style="position:absolute;left:5223;top:434;width:10;height:20" coordorigin="5223,434" coordsize="10,20">
              <v:shape style="position:absolute;left:5223;top:434;width:10;height:20" coordorigin="5223,434" coordsize="10,20" path="m5223,454l5233,454,5233,434,5223,434,5223,454xe" filled="true" fillcolor="#000000" stroked="false">
                <v:path arrowok="t"/>
                <v:fill type="solid"/>
              </v:shape>
            </v:group>
            <v:group style="position:absolute;left:5223;top:454;width:10;height:20" coordorigin="5223,454" coordsize="10,20">
              <v:shape style="position:absolute;left:5223;top:454;width:10;height:20" coordorigin="5223,454" coordsize="10,20" path="m5223,473l5233,473,5233,454,5223,454,5223,473xe" filled="true" fillcolor="#000000" stroked="false">
                <v:path arrowok="t"/>
                <v:fill type="solid"/>
              </v:shape>
            </v:group>
            <v:group style="position:absolute;left:5223;top:473;width:10;height:20" coordorigin="5223,473" coordsize="10,20">
              <v:shape style="position:absolute;left:5223;top:473;width:10;height:20" coordorigin="5223,473" coordsize="10,20" path="m5223,492l5233,492,5233,473,5223,473,5223,492xe" filled="true" fillcolor="#000000" stroked="false">
                <v:path arrowok="t"/>
                <v:fill type="solid"/>
              </v:shape>
            </v:group>
            <v:group style="position:absolute;left:5223;top:492;width:10;height:20" coordorigin="5223,492" coordsize="10,20">
              <v:shape style="position:absolute;left:5223;top:492;width:10;height:20" coordorigin="5223,492" coordsize="10,20" path="m5223,511l5233,511,5233,492,5223,492,5223,511xe" filled="true" fillcolor="#000000" stroked="false">
                <v:path arrowok="t"/>
                <v:fill type="solid"/>
              </v:shape>
            </v:group>
            <v:group style="position:absolute;left:5223;top:511;width:10;height:20" coordorigin="5223,511" coordsize="10,20">
              <v:shape style="position:absolute;left:5223;top:511;width:10;height:20" coordorigin="5223,511" coordsize="10,20" path="m5223,530l5233,530,5233,511,5223,511,5223,530xe" filled="true" fillcolor="#000000" stroked="false">
                <v:path arrowok="t"/>
                <v:fill type="solid"/>
              </v:shape>
            </v:group>
            <v:group style="position:absolute;left:5223;top:530;width:10;height:20" coordorigin="5223,530" coordsize="10,20">
              <v:shape style="position:absolute;left:5223;top:530;width:10;height:20" coordorigin="5223,530" coordsize="10,20" path="m5223,550l5233,550,5233,530,5223,530,5223,550xe" filled="true" fillcolor="#000000" stroked="false">
                <v:path arrowok="t"/>
                <v:fill type="solid"/>
              </v:shape>
            </v:group>
            <v:group style="position:absolute;left:5223;top:550;width:10;height:20" coordorigin="5223,550" coordsize="10,20">
              <v:shape style="position:absolute;left:5223;top:550;width:10;height:20" coordorigin="5223,550" coordsize="10,20" path="m5223,569l5233,569,5233,550,5223,550,5223,569xe" filled="true" fillcolor="#000000" stroked="false">
                <v:path arrowok="t"/>
                <v:fill type="solid"/>
              </v:shape>
            </v:group>
            <v:group style="position:absolute;left:5223;top:569;width:10;height:20" coordorigin="5223,569" coordsize="10,20">
              <v:shape style="position:absolute;left:5223;top:569;width:10;height:20" coordorigin="5223,569" coordsize="10,20" path="m5223,588l5233,588,5233,569,5223,569,5223,588xe" filled="true" fillcolor="#000000" stroked="false">
                <v:path arrowok="t"/>
                <v:fill type="solid"/>
              </v:shape>
            </v:group>
            <v:group style="position:absolute;left:5223;top:588;width:10;height:20" coordorigin="5223,588" coordsize="10,20">
              <v:shape style="position:absolute;left:5223;top:588;width:10;height:20" coordorigin="5223,588" coordsize="10,20" path="m5223,607l5233,607,5233,588,5223,588,5223,607xe" filled="true" fillcolor="#000000" stroked="false">
                <v:path arrowok="t"/>
                <v:fill type="solid"/>
              </v:shape>
            </v:group>
            <v:group style="position:absolute;left:5223;top:607;width:10;height:20" coordorigin="5223,607" coordsize="10,20">
              <v:shape style="position:absolute;left:5223;top:607;width:10;height:20" coordorigin="5223,607" coordsize="10,20" path="m5223,626l5233,626,5233,607,5223,607,5223,626xe" filled="true" fillcolor="#000000" stroked="false">
                <v:path arrowok="t"/>
                <v:fill type="solid"/>
              </v:shape>
            </v:group>
            <v:group style="position:absolute;left:5223;top:626;width:10;height:20" coordorigin="5223,626" coordsize="10,20">
              <v:shape style="position:absolute;left:5223;top:626;width:10;height:20" coordorigin="5223,626" coordsize="10,20" path="m5223,646l5233,646,5233,626,5223,626,5223,646xe" filled="true" fillcolor="#000000" stroked="false">
                <v:path arrowok="t"/>
                <v:fill type="solid"/>
              </v:shape>
            </v:group>
            <v:group style="position:absolute;left:5223;top:646;width:10;height:20" coordorigin="5223,646" coordsize="10,20">
              <v:shape style="position:absolute;left:5223;top:646;width:10;height:20" coordorigin="5223,646" coordsize="10,20" path="m5223,665l5233,665,5233,646,5223,646,5223,665xe" filled="true" fillcolor="#000000" stroked="false">
                <v:path arrowok="t"/>
                <v:fill type="solid"/>
              </v:shape>
            </v:group>
            <v:group style="position:absolute;left:5223;top:672;width:10;height:2" coordorigin="5223,672" coordsize="10,2">
              <v:shape style="position:absolute;left:5223;top:672;width:10;height:2" coordorigin="5223,672" coordsize="10,0" path="m5223,672l5233,672e" filled="false" stroked="true" strokeweight=".72003pt" strokecolor="#000000">
                <v:path arrowok="t"/>
              </v:shape>
            </v:group>
            <v:group style="position:absolute;left:7057;top:358;width:10;height:20" coordorigin="7057,358" coordsize="10,20">
              <v:shape style="position:absolute;left:7057;top:358;width:10;height:20" coordorigin="7057,358" coordsize="10,20" path="m7057,377l7067,377,7067,358,7057,358,7057,377xe" filled="true" fillcolor="#000000" stroked="false">
                <v:path arrowok="t"/>
                <v:fill type="solid"/>
              </v:shape>
            </v:group>
            <v:group style="position:absolute;left:7057;top:377;width:10;height:20" coordorigin="7057,377" coordsize="10,20">
              <v:shape style="position:absolute;left:7057;top:377;width:10;height:20" coordorigin="7057,377" coordsize="10,20" path="m7057,396l7067,396,7067,377,7057,377,7057,396xe" filled="true" fillcolor="#000000" stroked="false">
                <v:path arrowok="t"/>
                <v:fill type="solid"/>
              </v:shape>
            </v:group>
            <v:group style="position:absolute;left:7057;top:396;width:10;height:20" coordorigin="7057,396" coordsize="10,20">
              <v:shape style="position:absolute;left:7057;top:396;width:10;height:20" coordorigin="7057,396" coordsize="10,20" path="m7057,415l7067,415,7067,396,7057,396,7057,415xe" filled="true" fillcolor="#000000" stroked="false">
                <v:path arrowok="t"/>
                <v:fill type="solid"/>
              </v:shape>
            </v:group>
            <v:group style="position:absolute;left:7057;top:415;width:10;height:20" coordorigin="7057,415" coordsize="10,20">
              <v:shape style="position:absolute;left:7057;top:415;width:10;height:20" coordorigin="7057,415" coordsize="10,20" path="m7057,434l7067,434,7067,415,7057,415,7057,434xe" filled="true" fillcolor="#000000" stroked="false">
                <v:path arrowok="t"/>
                <v:fill type="solid"/>
              </v:shape>
            </v:group>
            <v:group style="position:absolute;left:7057;top:434;width:10;height:20" coordorigin="7057,434" coordsize="10,20">
              <v:shape style="position:absolute;left:7057;top:434;width:10;height:20" coordorigin="7057,434" coordsize="10,20" path="m7057,454l7067,454,7067,434,7057,434,7057,454xe" filled="true" fillcolor="#000000" stroked="false">
                <v:path arrowok="t"/>
                <v:fill type="solid"/>
              </v:shape>
            </v:group>
            <v:group style="position:absolute;left:7057;top:454;width:10;height:20" coordorigin="7057,454" coordsize="10,20">
              <v:shape style="position:absolute;left:7057;top:454;width:10;height:20" coordorigin="7057,454" coordsize="10,20" path="m7057,473l7067,473,7067,454,7057,454,7057,473xe" filled="true" fillcolor="#000000" stroked="false">
                <v:path arrowok="t"/>
                <v:fill type="solid"/>
              </v:shape>
            </v:group>
            <v:group style="position:absolute;left:7057;top:473;width:10;height:20" coordorigin="7057,473" coordsize="10,20">
              <v:shape style="position:absolute;left:7057;top:473;width:10;height:20" coordorigin="7057,473" coordsize="10,20" path="m7057,492l7067,492,7067,473,7057,473,7057,492xe" filled="true" fillcolor="#000000" stroked="false">
                <v:path arrowok="t"/>
                <v:fill type="solid"/>
              </v:shape>
            </v:group>
            <v:group style="position:absolute;left:7057;top:492;width:10;height:20" coordorigin="7057,492" coordsize="10,20">
              <v:shape style="position:absolute;left:7057;top:492;width:10;height:20" coordorigin="7057,492" coordsize="10,20" path="m7057,511l7067,511,7067,492,7057,492,7057,511xe" filled="true" fillcolor="#000000" stroked="false">
                <v:path arrowok="t"/>
                <v:fill type="solid"/>
              </v:shape>
            </v:group>
            <v:group style="position:absolute;left:7057;top:511;width:10;height:20" coordorigin="7057,511" coordsize="10,20">
              <v:shape style="position:absolute;left:7057;top:511;width:10;height:20" coordorigin="7057,511" coordsize="10,20" path="m7057,530l7067,530,7067,511,7057,511,7057,530xe" filled="true" fillcolor="#000000" stroked="false">
                <v:path arrowok="t"/>
                <v:fill type="solid"/>
              </v:shape>
            </v:group>
            <v:group style="position:absolute;left:7057;top:530;width:10;height:20" coordorigin="7057,530" coordsize="10,20">
              <v:shape style="position:absolute;left:7057;top:530;width:10;height:20" coordorigin="7057,530" coordsize="10,20" path="m7057,550l7067,550,7067,530,7057,530,7057,550xe" filled="true" fillcolor="#000000" stroked="false">
                <v:path arrowok="t"/>
                <v:fill type="solid"/>
              </v:shape>
            </v:group>
            <v:group style="position:absolute;left:7057;top:550;width:10;height:20" coordorigin="7057,550" coordsize="10,20">
              <v:shape style="position:absolute;left:7057;top:550;width:10;height:20" coordorigin="7057,550" coordsize="10,20" path="m7057,569l7067,569,7067,550,7057,550,7057,569xe" filled="true" fillcolor="#000000" stroked="false">
                <v:path arrowok="t"/>
                <v:fill type="solid"/>
              </v:shape>
            </v:group>
            <v:group style="position:absolute;left:7057;top:569;width:10;height:20" coordorigin="7057,569" coordsize="10,20">
              <v:shape style="position:absolute;left:7057;top:569;width:10;height:20" coordorigin="7057,569" coordsize="10,20" path="m7057,588l7067,588,7067,569,7057,569,7057,588xe" filled="true" fillcolor="#000000" stroked="false">
                <v:path arrowok="t"/>
                <v:fill type="solid"/>
              </v:shape>
            </v:group>
            <v:group style="position:absolute;left:7057;top:588;width:10;height:20" coordorigin="7057,588" coordsize="10,20">
              <v:shape style="position:absolute;left:7057;top:588;width:10;height:20" coordorigin="7057,588" coordsize="10,20" path="m7057,607l7067,607,7067,588,7057,588,7057,607xe" filled="true" fillcolor="#000000" stroked="false">
                <v:path arrowok="t"/>
                <v:fill type="solid"/>
              </v:shape>
            </v:group>
            <v:group style="position:absolute;left:7057;top:607;width:10;height:20" coordorigin="7057,607" coordsize="10,20">
              <v:shape style="position:absolute;left:7057;top:607;width:10;height:20" coordorigin="7057,607" coordsize="10,20" path="m7057,626l7067,626,7067,607,7057,607,7057,626xe" filled="true" fillcolor="#000000" stroked="false">
                <v:path arrowok="t"/>
                <v:fill type="solid"/>
              </v:shape>
            </v:group>
            <v:group style="position:absolute;left:7057;top:626;width:10;height:20" coordorigin="7057,626" coordsize="10,20">
              <v:shape style="position:absolute;left:7057;top:626;width:10;height:20" coordorigin="7057,626" coordsize="10,20" path="m7057,646l7067,646,7067,626,7057,626,7057,646xe" filled="true" fillcolor="#000000" stroked="false">
                <v:path arrowok="t"/>
                <v:fill type="solid"/>
              </v:shape>
            </v:group>
            <v:group style="position:absolute;left:7057;top:646;width:10;height:20" coordorigin="7057,646" coordsize="10,20">
              <v:shape style="position:absolute;left:7057;top:646;width:10;height:20" coordorigin="7057,646" coordsize="10,20" path="m7057,665l7067,665,7067,646,7057,646,7057,665xe" filled="true" fillcolor="#000000" stroked="false">
                <v:path arrowok="t"/>
                <v:fill type="solid"/>
              </v:shape>
            </v:group>
            <v:group style="position:absolute;left:7057;top:672;width:10;height:2" coordorigin="7057,672" coordsize="10,2">
              <v:shape style="position:absolute;left:7057;top:672;width:10;height:2" coordorigin="7057,672" coordsize="10,0" path="m7057,672l7067,672e" filled="false" stroked="true" strokeweight=".72003pt" strokecolor="#000000">
                <v:path arrowok="t"/>
              </v:shape>
              <v:shape style="position:absolute;left:1342;top:588;width:1225;height:101" type="#_x0000_t75" stroked="false">
                <v:imagedata r:id="rId219" o:title=""/>
              </v:shape>
              <v:shape style="position:absolute;left:2561;top:679;width:1826;height:10" type="#_x0000_t75" stroked="false">
                <v:imagedata r:id="rId220" o:title=""/>
              </v:shape>
              <v:shape style="position:absolute;left:4383;top:679;width:3815;height:10" type="#_x0000_t75" stroked="false">
                <v:imagedata r:id="rId221" o:title=""/>
              </v:shape>
              <v:shape style="position:absolute;left:8193;top:679;width:768;height:10" type="#_x0000_t75" stroked="false">
                <v:imagedata r:id="rId222" o:title=""/>
              </v:shape>
            </v:group>
            <v:group style="position:absolute;left:1351;top:689;width:10;height:20" coordorigin="1351,689" coordsize="10,20">
              <v:shape style="position:absolute;left:1351;top:689;width:10;height:20" coordorigin="1351,689" coordsize="10,20" path="m1351,708l1361,708,1361,689,1351,689,1351,708xe" filled="true" fillcolor="#000000" stroked="false">
                <v:path arrowok="t"/>
                <v:fill type="solid"/>
              </v:shape>
            </v:group>
            <v:group style="position:absolute;left:1351;top:708;width:10;height:20" coordorigin="1351,708" coordsize="10,20">
              <v:shape style="position:absolute;left:1351;top:708;width:10;height:20" coordorigin="1351,708" coordsize="10,20" path="m1351,727l1361,727,1361,708,1351,708,1351,727xe" filled="true" fillcolor="#000000" stroked="false">
                <v:path arrowok="t"/>
                <v:fill type="solid"/>
              </v:shape>
            </v:group>
            <v:group style="position:absolute;left:1351;top:727;width:10;height:20" coordorigin="1351,727" coordsize="10,20">
              <v:shape style="position:absolute;left:1351;top:727;width:10;height:20" coordorigin="1351,727" coordsize="10,20" path="m1351,746l1361,746,1361,727,1351,727,1351,746xe" filled="true" fillcolor="#000000" stroked="false">
                <v:path arrowok="t"/>
                <v:fill type="solid"/>
              </v:shape>
            </v:group>
            <v:group style="position:absolute;left:1351;top:746;width:10;height:20" coordorigin="1351,746" coordsize="10,20">
              <v:shape style="position:absolute;left:1351;top:746;width:10;height:20" coordorigin="1351,746" coordsize="10,20" path="m1351,766l1361,766,1361,746,1351,746,1351,766xe" filled="true" fillcolor="#000000" stroked="false">
                <v:path arrowok="t"/>
                <v:fill type="solid"/>
              </v:shape>
            </v:group>
            <v:group style="position:absolute;left:1351;top:766;width:10;height:20" coordorigin="1351,766" coordsize="10,20">
              <v:shape style="position:absolute;left:1351;top:766;width:10;height:20" coordorigin="1351,766" coordsize="10,20" path="m1351,785l1361,785,1361,766,1351,766,1351,785xe" filled="true" fillcolor="#000000" stroked="false">
                <v:path arrowok="t"/>
                <v:fill type="solid"/>
              </v:shape>
            </v:group>
            <v:group style="position:absolute;left:1351;top:785;width:10;height:20" coordorigin="1351,785" coordsize="10,20">
              <v:shape style="position:absolute;left:1351;top:785;width:10;height:20" coordorigin="1351,785" coordsize="10,20" path="m1351,804l1361,804,1361,785,1351,785,1351,804xe" filled="true" fillcolor="#000000" stroked="false">
                <v:path arrowok="t"/>
                <v:fill type="solid"/>
              </v:shape>
            </v:group>
            <v:group style="position:absolute;left:1351;top:804;width:10;height:20" coordorigin="1351,804" coordsize="10,20">
              <v:shape style="position:absolute;left:1351;top:804;width:10;height:20" coordorigin="1351,804" coordsize="10,20" path="m1351,823l1361,823,1361,804,1351,804,1351,823xe" filled="true" fillcolor="#000000" stroked="false">
                <v:path arrowok="t"/>
                <v:fill type="solid"/>
              </v:shape>
            </v:group>
            <v:group style="position:absolute;left:1351;top:823;width:10;height:20" coordorigin="1351,823" coordsize="10,20">
              <v:shape style="position:absolute;left:1351;top:823;width:10;height:20" coordorigin="1351,823" coordsize="10,20" path="m1351,842l1361,842,1361,823,1351,823,1351,842xe" filled="true" fillcolor="#000000" stroked="false">
                <v:path arrowok="t"/>
                <v:fill type="solid"/>
              </v:shape>
            </v:group>
            <v:group style="position:absolute;left:1351;top:842;width:10;height:20" coordorigin="1351,842" coordsize="10,20">
              <v:shape style="position:absolute;left:1351;top:842;width:10;height:20" coordorigin="1351,842" coordsize="10,20" path="m1351,862l1361,862,1361,842,1351,842,1351,862xe" filled="true" fillcolor="#000000" stroked="false">
                <v:path arrowok="t"/>
                <v:fill type="solid"/>
              </v:shape>
            </v:group>
            <v:group style="position:absolute;left:1351;top:862;width:10;height:20" coordorigin="1351,862" coordsize="10,20">
              <v:shape style="position:absolute;left:1351;top:862;width:10;height:20" coordorigin="1351,862" coordsize="10,20" path="m1351,881l1361,881,1361,862,1351,862,1351,881xe" filled="true" fillcolor="#000000" stroked="false">
                <v:path arrowok="t"/>
                <v:fill type="solid"/>
              </v:shape>
            </v:group>
            <v:group style="position:absolute;left:1351;top:881;width:10;height:20" coordorigin="1351,881" coordsize="10,20">
              <v:shape style="position:absolute;left:1351;top:881;width:10;height:20" coordorigin="1351,881" coordsize="10,20" path="m1351,900l1361,900,1361,881,1351,881,1351,900xe" filled="true" fillcolor="#000000" stroked="false">
                <v:path arrowok="t"/>
                <v:fill type="solid"/>
              </v:shape>
            </v:group>
            <v:group style="position:absolute;left:1351;top:900;width:10;height:20" coordorigin="1351,900" coordsize="10,20">
              <v:shape style="position:absolute;left:1351;top:900;width:10;height:20" coordorigin="1351,900" coordsize="10,20" path="m1351,919l1361,919,1361,900,1351,900,1351,919xe" filled="true" fillcolor="#000000" stroked="false">
                <v:path arrowok="t"/>
                <v:fill type="solid"/>
              </v:shape>
            </v:group>
            <v:group style="position:absolute;left:1351;top:919;width:10;height:20" coordorigin="1351,919" coordsize="10,20">
              <v:shape style="position:absolute;left:1351;top:919;width:10;height:20" coordorigin="1351,919" coordsize="10,20" path="m1351,938l1361,938,1361,919,1351,919,1351,938xe" filled="true" fillcolor="#000000" stroked="false">
                <v:path arrowok="t"/>
                <v:fill type="solid"/>
              </v:shape>
            </v:group>
            <v:group style="position:absolute;left:1351;top:938;width:10;height:20" coordorigin="1351,938" coordsize="10,20">
              <v:shape style="position:absolute;left:1351;top:938;width:10;height:20" coordorigin="1351,938" coordsize="10,20" path="m1351,958l1361,958,1361,938,1351,938,1351,958xe" filled="true" fillcolor="#000000" stroked="false">
                <v:path arrowok="t"/>
                <v:fill type="solid"/>
              </v:shape>
            </v:group>
            <v:group style="position:absolute;left:1351;top:958;width:10;height:20" coordorigin="1351,958" coordsize="10,20">
              <v:shape style="position:absolute;left:1351;top:958;width:10;height:20" coordorigin="1351,958" coordsize="10,20" path="m1351,977l1361,977,1361,958,1351,958,1351,977xe" filled="true" fillcolor="#000000" stroked="false">
                <v:path arrowok="t"/>
                <v:fill type="solid"/>
              </v:shape>
            </v:group>
            <v:group style="position:absolute;left:1351;top:977;width:10;height:20" coordorigin="1351,977" coordsize="10,20">
              <v:shape style="position:absolute;left:1351;top:977;width:10;height:20" coordorigin="1351,977" coordsize="10,20" path="m1351,996l1361,996,1361,977,1351,977,1351,996xe" filled="true" fillcolor="#000000" stroked="false">
                <v:path arrowok="t"/>
                <v:fill type="solid"/>
              </v:shape>
            </v:group>
            <v:group style="position:absolute;left:1351;top:996;width:10;height:20" coordorigin="1351,996" coordsize="10,20">
              <v:shape style="position:absolute;left:1351;top:996;width:10;height:20" coordorigin="1351,996" coordsize="10,20" path="m1351,1015l1361,1015,1361,996,1351,996,1351,1015xe" filled="true" fillcolor="#000000" stroked="false">
                <v:path arrowok="t"/>
                <v:fill type="solid"/>
              </v:shape>
            </v:group>
            <v:group style="position:absolute;left:1351;top:1015;width:10;height:20" coordorigin="1351,1015" coordsize="10,20">
              <v:shape style="position:absolute;left:1351;top:1015;width:10;height:20" coordorigin="1351,1015" coordsize="10,20" path="m1351,1034l1361,1034,1361,1015,1351,1015,1351,1034xe" filled="true" fillcolor="#000000" stroked="false">
                <v:path arrowok="t"/>
                <v:fill type="solid"/>
              </v:shape>
            </v:group>
            <v:group style="position:absolute;left:1351;top:1034;width:10;height:20" coordorigin="1351,1034" coordsize="10,20">
              <v:shape style="position:absolute;left:1351;top:1034;width:10;height:20" coordorigin="1351,1034" coordsize="10,20" path="m1351,1054l1361,1054,1361,1034,1351,1034,1351,1054xe" filled="true" fillcolor="#000000" stroked="false">
                <v:path arrowok="t"/>
                <v:fill type="solid"/>
              </v:shape>
            </v:group>
            <v:group style="position:absolute;left:1351;top:1054;width:10;height:20" coordorigin="1351,1054" coordsize="10,20">
              <v:shape style="position:absolute;left:1351;top:1054;width:10;height:20" coordorigin="1351,1054" coordsize="10,20" path="m1351,1073l1361,1073,1361,1054,1351,1054,1351,1073xe" filled="true" fillcolor="#000000" stroked="false">
                <v:path arrowok="t"/>
                <v:fill type="solid"/>
              </v:shape>
            </v:group>
            <v:group style="position:absolute;left:1351;top:1073;width:10;height:20" coordorigin="1351,1073" coordsize="10,20">
              <v:shape style="position:absolute;left:1351;top:1073;width:10;height:20" coordorigin="1351,1073" coordsize="10,20" path="m1351,1092l1361,1092,1361,1073,1351,1073,1351,1092xe" filled="true" fillcolor="#000000" stroked="false">
                <v:path arrowok="t"/>
                <v:fill type="solid"/>
              </v:shape>
            </v:group>
            <v:group style="position:absolute;left:1351;top:1092;width:10;height:20" coordorigin="1351,1092" coordsize="10,20">
              <v:shape style="position:absolute;left:1351;top:1092;width:10;height:20" coordorigin="1351,1092" coordsize="10,20" path="m1351,1111l1361,1111,1361,1092,1351,1092,1351,1111xe" filled="true" fillcolor="#000000" stroked="false">
                <v:path arrowok="t"/>
                <v:fill type="solid"/>
              </v:shape>
            </v:group>
            <v:group style="position:absolute;left:1351;top:1111;width:10;height:20" coordorigin="1351,1111" coordsize="10,20">
              <v:shape style="position:absolute;left:1351;top:1111;width:10;height:20" coordorigin="1351,1111" coordsize="10,20" path="m1351,1130l1361,1130,1361,1111,1351,1111,1351,1130xe" filled="true" fillcolor="#000000" stroked="false">
                <v:path arrowok="t"/>
                <v:fill type="solid"/>
              </v:shape>
            </v:group>
            <v:group style="position:absolute;left:1351;top:1130;width:10;height:20" coordorigin="1351,1130" coordsize="10,20">
              <v:shape style="position:absolute;left:1351;top:1130;width:10;height:20" coordorigin="1351,1130" coordsize="10,20" path="m1351,1150l1361,1150,1361,1130,1351,1130,1351,1150xe" filled="true" fillcolor="#000000" stroked="false">
                <v:path arrowok="t"/>
                <v:fill type="solid"/>
              </v:shape>
            </v:group>
            <v:group style="position:absolute;left:2566;top:689;width:10;height:20" coordorigin="2566,689" coordsize="10,20">
              <v:shape style="position:absolute;left:2566;top:689;width:10;height:20" coordorigin="2566,689" coordsize="10,20" path="m2566,708l2576,708,2576,689,2566,689,2566,708xe" filled="true" fillcolor="#000000" stroked="false">
                <v:path arrowok="t"/>
                <v:fill type="solid"/>
              </v:shape>
            </v:group>
            <v:group style="position:absolute;left:2566;top:708;width:10;height:20" coordorigin="2566,708" coordsize="10,20">
              <v:shape style="position:absolute;left:2566;top:708;width:10;height:20" coordorigin="2566,708" coordsize="10,20" path="m2566,727l2576,727,2576,708,2566,708,2566,727xe" filled="true" fillcolor="#000000" stroked="false">
                <v:path arrowok="t"/>
                <v:fill type="solid"/>
              </v:shape>
            </v:group>
            <v:group style="position:absolute;left:2566;top:727;width:10;height:20" coordorigin="2566,727" coordsize="10,20">
              <v:shape style="position:absolute;left:2566;top:727;width:10;height:20" coordorigin="2566,727" coordsize="10,20" path="m2566,746l2576,746,2576,727,2566,727,2566,746xe" filled="true" fillcolor="#000000" stroked="false">
                <v:path arrowok="t"/>
                <v:fill type="solid"/>
              </v:shape>
            </v:group>
            <v:group style="position:absolute;left:2566;top:746;width:10;height:20" coordorigin="2566,746" coordsize="10,20">
              <v:shape style="position:absolute;left:2566;top:746;width:10;height:20" coordorigin="2566,746" coordsize="10,20" path="m2566,766l2576,766,2576,746,2566,746,2566,766xe" filled="true" fillcolor="#000000" stroked="false">
                <v:path arrowok="t"/>
                <v:fill type="solid"/>
              </v:shape>
            </v:group>
            <v:group style="position:absolute;left:2566;top:766;width:10;height:20" coordorigin="2566,766" coordsize="10,20">
              <v:shape style="position:absolute;left:2566;top:766;width:10;height:20" coordorigin="2566,766" coordsize="10,20" path="m2566,785l2576,785,2576,766,2566,766,2566,785xe" filled="true" fillcolor="#000000" stroked="false">
                <v:path arrowok="t"/>
                <v:fill type="solid"/>
              </v:shape>
            </v:group>
            <v:group style="position:absolute;left:2566;top:785;width:10;height:20" coordorigin="2566,785" coordsize="10,20">
              <v:shape style="position:absolute;left:2566;top:785;width:10;height:20" coordorigin="2566,785" coordsize="10,20" path="m2566,804l2576,804,2576,785,2566,785,2566,804xe" filled="true" fillcolor="#000000" stroked="false">
                <v:path arrowok="t"/>
                <v:fill type="solid"/>
              </v:shape>
            </v:group>
            <v:group style="position:absolute;left:2566;top:804;width:10;height:20" coordorigin="2566,804" coordsize="10,20">
              <v:shape style="position:absolute;left:2566;top:804;width:10;height:20" coordorigin="2566,804" coordsize="10,20" path="m2566,823l2576,823,2576,804,2566,804,2566,823xe" filled="true" fillcolor="#000000" stroked="false">
                <v:path arrowok="t"/>
                <v:fill type="solid"/>
              </v:shape>
            </v:group>
            <v:group style="position:absolute;left:2566;top:823;width:10;height:20" coordorigin="2566,823" coordsize="10,20">
              <v:shape style="position:absolute;left:2566;top:823;width:10;height:20" coordorigin="2566,823" coordsize="10,20" path="m2566,842l2576,842,2576,823,2566,823,2566,842xe" filled="true" fillcolor="#000000" stroked="false">
                <v:path arrowok="t"/>
                <v:fill type="solid"/>
              </v:shape>
            </v:group>
            <v:group style="position:absolute;left:2566;top:842;width:10;height:20" coordorigin="2566,842" coordsize="10,20">
              <v:shape style="position:absolute;left:2566;top:842;width:10;height:20" coordorigin="2566,842" coordsize="10,20" path="m2566,862l2576,862,2576,842,2566,842,2566,862xe" filled="true" fillcolor="#000000" stroked="false">
                <v:path arrowok="t"/>
                <v:fill type="solid"/>
              </v:shape>
            </v:group>
            <v:group style="position:absolute;left:2566;top:862;width:10;height:20" coordorigin="2566,862" coordsize="10,20">
              <v:shape style="position:absolute;left:2566;top:862;width:10;height:20" coordorigin="2566,862" coordsize="10,20" path="m2566,881l2576,881,2576,862,2566,862,2566,881xe" filled="true" fillcolor="#000000" stroked="false">
                <v:path arrowok="t"/>
                <v:fill type="solid"/>
              </v:shape>
            </v:group>
            <v:group style="position:absolute;left:2566;top:881;width:10;height:20" coordorigin="2566,881" coordsize="10,20">
              <v:shape style="position:absolute;left:2566;top:881;width:10;height:20" coordorigin="2566,881" coordsize="10,20" path="m2566,900l2576,900,2576,881,2566,881,2566,900xe" filled="true" fillcolor="#000000" stroked="false">
                <v:path arrowok="t"/>
                <v:fill type="solid"/>
              </v:shape>
            </v:group>
            <v:group style="position:absolute;left:2566;top:900;width:10;height:20" coordorigin="2566,900" coordsize="10,20">
              <v:shape style="position:absolute;left:2566;top:900;width:10;height:20" coordorigin="2566,900" coordsize="10,20" path="m2566,919l2576,919,2576,900,2566,900,2566,919xe" filled="true" fillcolor="#000000" stroked="false">
                <v:path arrowok="t"/>
                <v:fill type="solid"/>
              </v:shape>
            </v:group>
            <v:group style="position:absolute;left:2566;top:919;width:10;height:20" coordorigin="2566,919" coordsize="10,20">
              <v:shape style="position:absolute;left:2566;top:919;width:10;height:20" coordorigin="2566,919" coordsize="10,20" path="m2566,938l2576,938,2576,919,2566,919,2566,938xe" filled="true" fillcolor="#000000" stroked="false">
                <v:path arrowok="t"/>
                <v:fill type="solid"/>
              </v:shape>
            </v:group>
            <v:group style="position:absolute;left:2566;top:938;width:10;height:20" coordorigin="2566,938" coordsize="10,20">
              <v:shape style="position:absolute;left:2566;top:938;width:10;height:20" coordorigin="2566,938" coordsize="10,20" path="m2566,958l2576,958,2576,938,2566,938,2566,958xe" filled="true" fillcolor="#000000" stroked="false">
                <v:path arrowok="t"/>
                <v:fill type="solid"/>
              </v:shape>
            </v:group>
            <v:group style="position:absolute;left:2566;top:958;width:10;height:20" coordorigin="2566,958" coordsize="10,20">
              <v:shape style="position:absolute;left:2566;top:958;width:10;height:20" coordorigin="2566,958" coordsize="10,20" path="m2566,977l2576,977,2576,958,2566,958,2566,977xe" filled="true" fillcolor="#000000" stroked="false">
                <v:path arrowok="t"/>
                <v:fill type="solid"/>
              </v:shape>
            </v:group>
            <v:group style="position:absolute;left:2566;top:977;width:10;height:20" coordorigin="2566,977" coordsize="10,20">
              <v:shape style="position:absolute;left:2566;top:977;width:10;height:20" coordorigin="2566,977" coordsize="10,20" path="m2566,996l2576,996,2576,977,2566,977,2566,996xe" filled="true" fillcolor="#000000" stroked="false">
                <v:path arrowok="t"/>
                <v:fill type="solid"/>
              </v:shape>
            </v:group>
            <v:group style="position:absolute;left:2566;top:996;width:10;height:20" coordorigin="2566,996" coordsize="10,20">
              <v:shape style="position:absolute;left:2566;top:996;width:10;height:20" coordorigin="2566,996" coordsize="10,20" path="m2566,1015l2576,1015,2576,996,2566,996,2566,1015xe" filled="true" fillcolor="#000000" stroked="false">
                <v:path arrowok="t"/>
                <v:fill type="solid"/>
              </v:shape>
            </v:group>
            <v:group style="position:absolute;left:2566;top:1015;width:10;height:20" coordorigin="2566,1015" coordsize="10,20">
              <v:shape style="position:absolute;left:2566;top:1015;width:10;height:20" coordorigin="2566,1015" coordsize="10,20" path="m2566,1034l2576,1034,2576,1015,2566,1015,2566,1034xe" filled="true" fillcolor="#000000" stroked="false">
                <v:path arrowok="t"/>
                <v:fill type="solid"/>
              </v:shape>
            </v:group>
            <v:group style="position:absolute;left:2566;top:1034;width:10;height:20" coordorigin="2566,1034" coordsize="10,20">
              <v:shape style="position:absolute;left:2566;top:1034;width:10;height:20" coordorigin="2566,1034" coordsize="10,20" path="m2566,1054l2576,1054,2576,1034,2566,1034,2566,1054xe" filled="true" fillcolor="#000000" stroked="false">
                <v:path arrowok="t"/>
                <v:fill type="solid"/>
              </v:shape>
            </v:group>
            <v:group style="position:absolute;left:2566;top:1054;width:10;height:20" coordorigin="2566,1054" coordsize="10,20">
              <v:shape style="position:absolute;left:2566;top:1054;width:10;height:20" coordorigin="2566,1054" coordsize="10,20" path="m2566,1073l2576,1073,2576,1054,2566,1054,2566,1073xe" filled="true" fillcolor="#000000" stroked="false">
                <v:path arrowok="t"/>
                <v:fill type="solid"/>
              </v:shape>
            </v:group>
            <v:group style="position:absolute;left:2566;top:1073;width:10;height:20" coordorigin="2566,1073" coordsize="10,20">
              <v:shape style="position:absolute;left:2566;top:1073;width:10;height:20" coordorigin="2566,1073" coordsize="10,20" path="m2566,1092l2576,1092,2576,1073,2566,1073,2566,1092xe" filled="true" fillcolor="#000000" stroked="false">
                <v:path arrowok="t"/>
                <v:fill type="solid"/>
              </v:shape>
            </v:group>
            <v:group style="position:absolute;left:2566;top:1092;width:10;height:20" coordorigin="2566,1092" coordsize="10,20">
              <v:shape style="position:absolute;left:2566;top:1092;width:10;height:20" coordorigin="2566,1092" coordsize="10,20" path="m2566,1111l2576,1111,2576,1092,2566,1092,2566,1111xe" filled="true" fillcolor="#000000" stroked="false">
                <v:path arrowok="t"/>
                <v:fill type="solid"/>
              </v:shape>
            </v:group>
            <v:group style="position:absolute;left:2566;top:1111;width:10;height:20" coordorigin="2566,1111" coordsize="10,20">
              <v:shape style="position:absolute;left:2566;top:1111;width:10;height:20" coordorigin="2566,1111" coordsize="10,20" path="m2566,1130l2576,1130,2576,1111,2566,1111,2566,1130xe" filled="true" fillcolor="#000000" stroked="false">
                <v:path arrowok="t"/>
                <v:fill type="solid"/>
              </v:shape>
            </v:group>
            <v:group style="position:absolute;left:2566;top:1130;width:10;height:20" coordorigin="2566,1130" coordsize="10,20">
              <v:shape style="position:absolute;left:2566;top:1130;width:10;height:20" coordorigin="2566,1130" coordsize="10,20" path="m2566,1150l2576,1150,2576,1130,2566,1130,2566,1150xe" filled="true" fillcolor="#000000" stroked="false">
                <v:path arrowok="t"/>
                <v:fill type="solid"/>
              </v:shape>
            </v:group>
            <v:group style="position:absolute;left:2566;top:1150;width:10;height:20" coordorigin="2566,1150" coordsize="10,20">
              <v:shape style="position:absolute;left:2566;top:1150;width:10;height:20" coordorigin="2566,1150" coordsize="10,20" path="m2566,1169l2576,1169,2576,1150,2566,1150,2566,1169xe" filled="true" fillcolor="#000000" stroked="false">
                <v:path arrowok="t"/>
                <v:fill type="solid"/>
              </v:shape>
            </v:group>
            <v:group style="position:absolute;left:2566;top:1169;width:10;height:20" coordorigin="2566,1169" coordsize="10,20">
              <v:shape style="position:absolute;left:2566;top:1169;width:10;height:20" coordorigin="2566,1169" coordsize="10,20" path="m2566,1188l2576,1188,2576,1169,2566,1169,2566,1188xe" filled="true" fillcolor="#000000" stroked="false">
                <v:path arrowok="t"/>
                <v:fill type="solid"/>
              </v:shape>
            </v:group>
            <v:group style="position:absolute;left:2566;top:1188;width:10;height:20" coordorigin="2566,1188" coordsize="10,20">
              <v:shape style="position:absolute;left:2566;top:1188;width:10;height:20" coordorigin="2566,1188" coordsize="10,20" path="m2566,1207l2576,1207,2576,1188,2566,1188,2566,1207xe" filled="true" fillcolor="#000000" stroked="false">
                <v:path arrowok="t"/>
                <v:fill type="solid"/>
              </v:shape>
            </v:group>
            <v:group style="position:absolute;left:2566;top:1207;width:10;height:20" coordorigin="2566,1207" coordsize="10,20">
              <v:shape style="position:absolute;left:2566;top:1207;width:10;height:20" coordorigin="2566,1207" coordsize="10,20" path="m2566,1226l2576,1226,2576,1207,2566,1207,2566,1226xe" filled="true" fillcolor="#000000" stroked="false">
                <v:path arrowok="t"/>
                <v:fill type="solid"/>
              </v:shape>
            </v:group>
            <v:group style="position:absolute;left:2566;top:1226;width:10;height:20" coordorigin="2566,1226" coordsize="10,20">
              <v:shape style="position:absolute;left:2566;top:1226;width:10;height:20" coordorigin="2566,1226" coordsize="10,20" path="m2566,1246l2576,1246,2576,1226,2566,1226,2566,1246xe" filled="true" fillcolor="#000000" stroked="false">
                <v:path arrowok="t"/>
                <v:fill type="solid"/>
              </v:shape>
            </v:group>
            <v:group style="position:absolute;left:3248;top:689;width:10;height:20" coordorigin="3248,689" coordsize="10,20">
              <v:shape style="position:absolute;left:3248;top:689;width:10;height:20" coordorigin="3248,689" coordsize="10,20" path="m3248,708l3257,708,3257,689,3248,689,3248,708xe" filled="true" fillcolor="#000000" stroked="false">
                <v:path arrowok="t"/>
                <v:fill type="solid"/>
              </v:shape>
            </v:group>
            <v:group style="position:absolute;left:3248;top:708;width:10;height:20" coordorigin="3248,708" coordsize="10,20">
              <v:shape style="position:absolute;left:3248;top:708;width:10;height:20" coordorigin="3248,708" coordsize="10,20" path="m3248,727l3257,727,3257,708,3248,708,3248,727xe" filled="true" fillcolor="#000000" stroked="false">
                <v:path arrowok="t"/>
                <v:fill type="solid"/>
              </v:shape>
            </v:group>
            <v:group style="position:absolute;left:3248;top:727;width:10;height:20" coordorigin="3248,727" coordsize="10,20">
              <v:shape style="position:absolute;left:3248;top:727;width:10;height:20" coordorigin="3248,727" coordsize="10,20" path="m3248,746l3257,746,3257,727,3248,727,3248,746xe" filled="true" fillcolor="#000000" stroked="false">
                <v:path arrowok="t"/>
                <v:fill type="solid"/>
              </v:shape>
            </v:group>
            <v:group style="position:absolute;left:3248;top:746;width:10;height:20" coordorigin="3248,746" coordsize="10,20">
              <v:shape style="position:absolute;left:3248;top:746;width:10;height:20" coordorigin="3248,746" coordsize="10,20" path="m3248,766l3257,766,3257,746,3248,746,3248,766xe" filled="true" fillcolor="#000000" stroked="false">
                <v:path arrowok="t"/>
                <v:fill type="solid"/>
              </v:shape>
            </v:group>
            <v:group style="position:absolute;left:3248;top:766;width:10;height:20" coordorigin="3248,766" coordsize="10,20">
              <v:shape style="position:absolute;left:3248;top:766;width:10;height:20" coordorigin="3248,766" coordsize="10,20" path="m3248,785l3257,785,3257,766,3248,766,3248,785xe" filled="true" fillcolor="#000000" stroked="false">
                <v:path arrowok="t"/>
                <v:fill type="solid"/>
              </v:shape>
            </v:group>
            <v:group style="position:absolute;left:3248;top:785;width:10;height:20" coordorigin="3248,785" coordsize="10,20">
              <v:shape style="position:absolute;left:3248;top:785;width:10;height:20" coordorigin="3248,785" coordsize="10,20" path="m3248,804l3257,804,3257,785,3248,785,3248,804xe" filled="true" fillcolor="#000000" stroked="false">
                <v:path arrowok="t"/>
                <v:fill type="solid"/>
              </v:shape>
            </v:group>
            <v:group style="position:absolute;left:3248;top:804;width:10;height:20" coordorigin="3248,804" coordsize="10,20">
              <v:shape style="position:absolute;left:3248;top:804;width:10;height:20" coordorigin="3248,804" coordsize="10,20" path="m3248,823l3257,823,3257,804,3248,804,3248,823xe" filled="true" fillcolor="#000000" stroked="false">
                <v:path arrowok="t"/>
                <v:fill type="solid"/>
              </v:shape>
            </v:group>
            <v:group style="position:absolute;left:3248;top:823;width:10;height:20" coordorigin="3248,823" coordsize="10,20">
              <v:shape style="position:absolute;left:3248;top:823;width:10;height:20" coordorigin="3248,823" coordsize="10,20" path="m3248,842l3257,842,3257,823,3248,823,3248,842xe" filled="true" fillcolor="#000000" stroked="false">
                <v:path arrowok="t"/>
                <v:fill type="solid"/>
              </v:shape>
            </v:group>
            <v:group style="position:absolute;left:3248;top:842;width:10;height:20" coordorigin="3248,842" coordsize="10,20">
              <v:shape style="position:absolute;left:3248;top:842;width:10;height:20" coordorigin="3248,842" coordsize="10,20" path="m3248,862l3257,862,3257,842,3248,842,3248,862xe" filled="true" fillcolor="#000000" stroked="false">
                <v:path arrowok="t"/>
                <v:fill type="solid"/>
              </v:shape>
            </v:group>
            <v:group style="position:absolute;left:3248;top:862;width:10;height:20" coordorigin="3248,862" coordsize="10,20">
              <v:shape style="position:absolute;left:3248;top:862;width:10;height:20" coordorigin="3248,862" coordsize="10,20" path="m3248,881l3257,881,3257,862,3248,862,3248,881xe" filled="true" fillcolor="#000000" stroked="false">
                <v:path arrowok="t"/>
                <v:fill type="solid"/>
              </v:shape>
            </v:group>
            <v:group style="position:absolute;left:3248;top:881;width:10;height:20" coordorigin="3248,881" coordsize="10,20">
              <v:shape style="position:absolute;left:3248;top:881;width:10;height:20" coordorigin="3248,881" coordsize="10,20" path="m3248,900l3257,900,3257,881,3248,881,3248,900xe" filled="true" fillcolor="#000000" stroked="false">
                <v:path arrowok="t"/>
                <v:fill type="solid"/>
              </v:shape>
            </v:group>
            <v:group style="position:absolute;left:3248;top:900;width:10;height:20" coordorigin="3248,900" coordsize="10,20">
              <v:shape style="position:absolute;left:3248;top:900;width:10;height:20" coordorigin="3248,900" coordsize="10,20" path="m3248,919l3257,919,3257,900,3248,900,3248,919xe" filled="true" fillcolor="#000000" stroked="false">
                <v:path arrowok="t"/>
                <v:fill type="solid"/>
              </v:shape>
            </v:group>
            <v:group style="position:absolute;left:3248;top:919;width:10;height:20" coordorigin="3248,919" coordsize="10,20">
              <v:shape style="position:absolute;left:3248;top:919;width:10;height:20" coordorigin="3248,919" coordsize="10,20" path="m3248,938l3257,938,3257,919,3248,919,3248,938xe" filled="true" fillcolor="#000000" stroked="false">
                <v:path arrowok="t"/>
                <v:fill type="solid"/>
              </v:shape>
            </v:group>
            <v:group style="position:absolute;left:3248;top:938;width:10;height:20" coordorigin="3248,938" coordsize="10,20">
              <v:shape style="position:absolute;left:3248;top:938;width:10;height:20" coordorigin="3248,938" coordsize="10,20" path="m3248,958l3257,958,3257,938,3248,938,3248,958xe" filled="true" fillcolor="#000000" stroked="false">
                <v:path arrowok="t"/>
                <v:fill type="solid"/>
              </v:shape>
            </v:group>
            <v:group style="position:absolute;left:3248;top:958;width:10;height:20" coordorigin="3248,958" coordsize="10,20">
              <v:shape style="position:absolute;left:3248;top:958;width:10;height:20" coordorigin="3248,958" coordsize="10,20" path="m3248,977l3257,977,3257,958,3248,958,3248,977xe" filled="true" fillcolor="#000000" stroked="false">
                <v:path arrowok="t"/>
                <v:fill type="solid"/>
              </v:shape>
            </v:group>
            <v:group style="position:absolute;left:3248;top:977;width:10;height:20" coordorigin="3248,977" coordsize="10,20">
              <v:shape style="position:absolute;left:3248;top:977;width:10;height:20" coordorigin="3248,977" coordsize="10,20" path="m3248,996l3257,996,3257,977,3248,977,3248,996xe" filled="true" fillcolor="#000000" stroked="false">
                <v:path arrowok="t"/>
                <v:fill type="solid"/>
              </v:shape>
            </v:group>
            <v:group style="position:absolute;left:3248;top:996;width:10;height:20" coordorigin="3248,996" coordsize="10,20">
              <v:shape style="position:absolute;left:3248;top:996;width:10;height:20" coordorigin="3248,996" coordsize="10,20" path="m3248,1015l3257,1015,3257,996,3248,996,3248,1015xe" filled="true" fillcolor="#000000" stroked="false">
                <v:path arrowok="t"/>
                <v:fill type="solid"/>
              </v:shape>
            </v:group>
            <v:group style="position:absolute;left:3248;top:1015;width:10;height:20" coordorigin="3248,1015" coordsize="10,20">
              <v:shape style="position:absolute;left:3248;top:1015;width:10;height:20" coordorigin="3248,1015" coordsize="10,20" path="m3248,1034l3257,1034,3257,1015,3248,1015,3248,1034xe" filled="true" fillcolor="#000000" stroked="false">
                <v:path arrowok="t"/>
                <v:fill type="solid"/>
              </v:shape>
            </v:group>
            <v:group style="position:absolute;left:3248;top:1034;width:10;height:20" coordorigin="3248,1034" coordsize="10,20">
              <v:shape style="position:absolute;left:3248;top:1034;width:10;height:20" coordorigin="3248,1034" coordsize="10,20" path="m3248,1054l3257,1054,3257,1034,3248,1034,3248,1054xe" filled="true" fillcolor="#000000" stroked="false">
                <v:path arrowok="t"/>
                <v:fill type="solid"/>
              </v:shape>
            </v:group>
            <v:group style="position:absolute;left:3248;top:1054;width:10;height:20" coordorigin="3248,1054" coordsize="10,20">
              <v:shape style="position:absolute;left:3248;top:1054;width:10;height:20" coordorigin="3248,1054" coordsize="10,20" path="m3248,1073l3257,1073,3257,1054,3248,1054,3248,1073xe" filled="true" fillcolor="#000000" stroked="false">
                <v:path arrowok="t"/>
                <v:fill type="solid"/>
              </v:shape>
            </v:group>
            <v:group style="position:absolute;left:3248;top:1073;width:10;height:20" coordorigin="3248,1073" coordsize="10,20">
              <v:shape style="position:absolute;left:3248;top:1073;width:10;height:20" coordorigin="3248,1073" coordsize="10,20" path="m3248,1092l3257,1092,3257,1073,3248,1073,3248,1092xe" filled="true" fillcolor="#000000" stroked="false">
                <v:path arrowok="t"/>
                <v:fill type="solid"/>
              </v:shape>
            </v:group>
            <v:group style="position:absolute;left:3248;top:1092;width:10;height:20" coordorigin="3248,1092" coordsize="10,20">
              <v:shape style="position:absolute;left:3248;top:1092;width:10;height:20" coordorigin="3248,1092" coordsize="10,20" path="m3248,1111l3257,1111,3257,1092,3248,1092,3248,1111xe" filled="true" fillcolor="#000000" stroked="false">
                <v:path arrowok="t"/>
                <v:fill type="solid"/>
              </v:shape>
            </v:group>
            <v:group style="position:absolute;left:3248;top:1111;width:10;height:20" coordorigin="3248,1111" coordsize="10,20">
              <v:shape style="position:absolute;left:3248;top:1111;width:10;height:20" coordorigin="3248,1111" coordsize="10,20" path="m3248,1130l3257,1130,3257,1111,3248,1111,3248,1130xe" filled="true" fillcolor="#000000" stroked="false">
                <v:path arrowok="t"/>
                <v:fill type="solid"/>
              </v:shape>
            </v:group>
            <v:group style="position:absolute;left:3248;top:1130;width:10;height:20" coordorigin="3248,1130" coordsize="10,20">
              <v:shape style="position:absolute;left:3248;top:1130;width:10;height:20" coordorigin="3248,1130" coordsize="10,20" path="m3248,1150l3257,1150,3257,1130,3248,1130,3248,1150xe" filled="true" fillcolor="#000000" stroked="false">
                <v:path arrowok="t"/>
                <v:fill type="solid"/>
              </v:shape>
            </v:group>
            <v:group style="position:absolute;left:3248;top:1150;width:10;height:20" coordorigin="3248,1150" coordsize="10,20">
              <v:shape style="position:absolute;left:3248;top:1150;width:10;height:20" coordorigin="3248,1150" coordsize="10,20" path="m3248,1169l3257,1169,3257,1150,3248,1150,3248,1169xe" filled="true" fillcolor="#000000" stroked="false">
                <v:path arrowok="t"/>
                <v:fill type="solid"/>
              </v:shape>
            </v:group>
            <v:group style="position:absolute;left:3248;top:1169;width:10;height:20" coordorigin="3248,1169" coordsize="10,20">
              <v:shape style="position:absolute;left:3248;top:1169;width:10;height:20" coordorigin="3248,1169" coordsize="10,20" path="m3248,1188l3257,1188,3257,1169,3248,1169,3248,1188xe" filled="true" fillcolor="#000000" stroked="false">
                <v:path arrowok="t"/>
                <v:fill type="solid"/>
              </v:shape>
            </v:group>
            <v:group style="position:absolute;left:3248;top:1188;width:10;height:20" coordorigin="3248,1188" coordsize="10,20">
              <v:shape style="position:absolute;left:3248;top:1188;width:10;height:20" coordorigin="3248,1188" coordsize="10,20" path="m3248,1207l3257,1207,3257,1188,3248,1188,3248,1207xe" filled="true" fillcolor="#000000" stroked="false">
                <v:path arrowok="t"/>
                <v:fill type="solid"/>
              </v:shape>
            </v:group>
            <v:group style="position:absolute;left:3248;top:1207;width:10;height:20" coordorigin="3248,1207" coordsize="10,20">
              <v:shape style="position:absolute;left:3248;top:1207;width:10;height:20" coordorigin="3248,1207" coordsize="10,20" path="m3248,1226l3257,1226,3257,1207,3248,1207,3248,1226xe" filled="true" fillcolor="#000000" stroked="false">
                <v:path arrowok="t"/>
                <v:fill type="solid"/>
              </v:shape>
            </v:group>
            <v:group style="position:absolute;left:3248;top:1226;width:10;height:20" coordorigin="3248,1226" coordsize="10,20">
              <v:shape style="position:absolute;left:3248;top:1226;width:10;height:20" coordorigin="3248,1226" coordsize="10,20" path="m3248,1246l3257,1246,3257,1226,3248,1226,3248,1246xe" filled="true" fillcolor="#000000" stroked="false">
                <v:path arrowok="t"/>
                <v:fill type="solid"/>
              </v:shape>
            </v:group>
            <v:group style="position:absolute;left:4388;top:689;width:10;height:20" coordorigin="4388,689" coordsize="10,20">
              <v:shape style="position:absolute;left:4388;top:689;width:10;height:20" coordorigin="4388,689" coordsize="10,20" path="m4388,708l4397,708,4397,689,4388,689,4388,708xe" filled="true" fillcolor="#000000" stroked="false">
                <v:path arrowok="t"/>
                <v:fill type="solid"/>
              </v:shape>
            </v:group>
            <v:group style="position:absolute;left:4388;top:708;width:10;height:20" coordorigin="4388,708" coordsize="10,20">
              <v:shape style="position:absolute;left:4388;top:708;width:10;height:20" coordorigin="4388,708" coordsize="10,20" path="m4388,727l4397,727,4397,708,4388,708,4388,727xe" filled="true" fillcolor="#000000" stroked="false">
                <v:path arrowok="t"/>
                <v:fill type="solid"/>
              </v:shape>
            </v:group>
            <v:group style="position:absolute;left:4388;top:727;width:10;height:20" coordorigin="4388,727" coordsize="10,20">
              <v:shape style="position:absolute;left:4388;top:727;width:10;height:20" coordorigin="4388,727" coordsize="10,20" path="m4388,746l4397,746,4397,727,4388,727,4388,746xe" filled="true" fillcolor="#000000" stroked="false">
                <v:path arrowok="t"/>
                <v:fill type="solid"/>
              </v:shape>
            </v:group>
            <v:group style="position:absolute;left:4388;top:746;width:10;height:20" coordorigin="4388,746" coordsize="10,20">
              <v:shape style="position:absolute;left:4388;top:746;width:10;height:20" coordorigin="4388,746" coordsize="10,20" path="m4388,766l4397,766,4397,746,4388,746,4388,766xe" filled="true" fillcolor="#000000" stroked="false">
                <v:path arrowok="t"/>
                <v:fill type="solid"/>
              </v:shape>
            </v:group>
            <v:group style="position:absolute;left:4388;top:766;width:10;height:20" coordorigin="4388,766" coordsize="10,20">
              <v:shape style="position:absolute;left:4388;top:766;width:10;height:20" coordorigin="4388,766" coordsize="10,20" path="m4388,785l4397,785,4397,766,4388,766,4388,785xe" filled="true" fillcolor="#000000" stroked="false">
                <v:path arrowok="t"/>
                <v:fill type="solid"/>
              </v:shape>
            </v:group>
            <v:group style="position:absolute;left:4388;top:785;width:10;height:20" coordorigin="4388,785" coordsize="10,20">
              <v:shape style="position:absolute;left:4388;top:785;width:10;height:20" coordorigin="4388,785" coordsize="10,20" path="m4388,804l4397,804,4397,785,4388,785,4388,804xe" filled="true" fillcolor="#000000" stroked="false">
                <v:path arrowok="t"/>
                <v:fill type="solid"/>
              </v:shape>
            </v:group>
            <v:group style="position:absolute;left:4388;top:804;width:10;height:20" coordorigin="4388,804" coordsize="10,20">
              <v:shape style="position:absolute;left:4388;top:804;width:10;height:20" coordorigin="4388,804" coordsize="10,20" path="m4388,823l4397,823,4397,804,4388,804,4388,823xe" filled="true" fillcolor="#000000" stroked="false">
                <v:path arrowok="t"/>
                <v:fill type="solid"/>
              </v:shape>
            </v:group>
            <v:group style="position:absolute;left:4388;top:823;width:10;height:20" coordorigin="4388,823" coordsize="10,20">
              <v:shape style="position:absolute;left:4388;top:823;width:10;height:20" coordorigin="4388,823" coordsize="10,20" path="m4388,842l4397,842,4397,823,4388,823,4388,842xe" filled="true" fillcolor="#000000" stroked="false">
                <v:path arrowok="t"/>
                <v:fill type="solid"/>
              </v:shape>
            </v:group>
            <v:group style="position:absolute;left:4388;top:842;width:10;height:20" coordorigin="4388,842" coordsize="10,20">
              <v:shape style="position:absolute;left:4388;top:842;width:10;height:20" coordorigin="4388,842" coordsize="10,20" path="m4388,862l4397,862,4397,842,4388,842,4388,862xe" filled="true" fillcolor="#000000" stroked="false">
                <v:path arrowok="t"/>
                <v:fill type="solid"/>
              </v:shape>
            </v:group>
            <v:group style="position:absolute;left:4388;top:862;width:10;height:20" coordorigin="4388,862" coordsize="10,20">
              <v:shape style="position:absolute;left:4388;top:862;width:10;height:20" coordorigin="4388,862" coordsize="10,20" path="m4388,881l4397,881,4397,862,4388,862,4388,881xe" filled="true" fillcolor="#000000" stroked="false">
                <v:path arrowok="t"/>
                <v:fill type="solid"/>
              </v:shape>
            </v:group>
            <v:group style="position:absolute;left:4388;top:881;width:10;height:20" coordorigin="4388,881" coordsize="10,20">
              <v:shape style="position:absolute;left:4388;top:881;width:10;height:20" coordorigin="4388,881" coordsize="10,20" path="m4388,900l4397,900,4397,881,4388,881,4388,900xe" filled="true" fillcolor="#000000" stroked="false">
                <v:path arrowok="t"/>
                <v:fill type="solid"/>
              </v:shape>
            </v:group>
            <v:group style="position:absolute;left:4388;top:900;width:10;height:20" coordorigin="4388,900" coordsize="10,20">
              <v:shape style="position:absolute;left:4388;top:900;width:10;height:20" coordorigin="4388,900" coordsize="10,20" path="m4388,919l4397,919,4397,900,4388,900,4388,919xe" filled="true" fillcolor="#000000" stroked="false">
                <v:path arrowok="t"/>
                <v:fill type="solid"/>
              </v:shape>
            </v:group>
            <v:group style="position:absolute;left:4388;top:919;width:10;height:20" coordorigin="4388,919" coordsize="10,20">
              <v:shape style="position:absolute;left:4388;top:919;width:10;height:20" coordorigin="4388,919" coordsize="10,20" path="m4388,938l4397,938,4397,919,4388,919,4388,938xe" filled="true" fillcolor="#000000" stroked="false">
                <v:path arrowok="t"/>
                <v:fill type="solid"/>
              </v:shape>
            </v:group>
            <v:group style="position:absolute;left:4388;top:938;width:10;height:20" coordorigin="4388,938" coordsize="10,20">
              <v:shape style="position:absolute;left:4388;top:938;width:10;height:20" coordorigin="4388,938" coordsize="10,20" path="m4388,958l4397,958,4397,938,4388,938,4388,958xe" filled="true" fillcolor="#000000" stroked="false">
                <v:path arrowok="t"/>
                <v:fill type="solid"/>
              </v:shape>
            </v:group>
            <v:group style="position:absolute;left:4388;top:958;width:10;height:20" coordorigin="4388,958" coordsize="10,20">
              <v:shape style="position:absolute;left:4388;top:958;width:10;height:20" coordorigin="4388,958" coordsize="10,20" path="m4388,977l4397,977,4397,958,4388,958,4388,977xe" filled="true" fillcolor="#000000" stroked="false">
                <v:path arrowok="t"/>
                <v:fill type="solid"/>
              </v:shape>
            </v:group>
            <v:group style="position:absolute;left:4388;top:977;width:10;height:20" coordorigin="4388,977" coordsize="10,20">
              <v:shape style="position:absolute;left:4388;top:977;width:10;height:20" coordorigin="4388,977" coordsize="10,20" path="m4388,996l4397,996,4397,977,4388,977,4388,996xe" filled="true" fillcolor="#000000" stroked="false">
                <v:path arrowok="t"/>
                <v:fill type="solid"/>
              </v:shape>
            </v:group>
            <v:group style="position:absolute;left:4388;top:996;width:10;height:20" coordorigin="4388,996" coordsize="10,20">
              <v:shape style="position:absolute;left:4388;top:996;width:10;height:20" coordorigin="4388,996" coordsize="10,20" path="m4388,1015l4397,1015,4397,996,4388,996,4388,1015xe" filled="true" fillcolor="#000000" stroked="false">
                <v:path arrowok="t"/>
                <v:fill type="solid"/>
              </v:shape>
            </v:group>
            <v:group style="position:absolute;left:4388;top:1015;width:10;height:20" coordorigin="4388,1015" coordsize="10,20">
              <v:shape style="position:absolute;left:4388;top:1015;width:10;height:20" coordorigin="4388,1015" coordsize="10,20" path="m4388,1034l4397,1034,4397,1015,4388,1015,4388,1034xe" filled="true" fillcolor="#000000" stroked="false">
                <v:path arrowok="t"/>
                <v:fill type="solid"/>
              </v:shape>
            </v:group>
            <v:group style="position:absolute;left:4388;top:1034;width:10;height:20" coordorigin="4388,1034" coordsize="10,20">
              <v:shape style="position:absolute;left:4388;top:1034;width:10;height:20" coordorigin="4388,1034" coordsize="10,20" path="m4388,1054l4397,1054,4397,1034,4388,1034,4388,1054xe" filled="true" fillcolor="#000000" stroked="false">
                <v:path arrowok="t"/>
                <v:fill type="solid"/>
              </v:shape>
            </v:group>
            <v:group style="position:absolute;left:4388;top:1054;width:10;height:20" coordorigin="4388,1054" coordsize="10,20">
              <v:shape style="position:absolute;left:4388;top:1054;width:10;height:20" coordorigin="4388,1054" coordsize="10,20" path="m4388,1073l4397,1073,4397,1054,4388,1054,4388,1073xe" filled="true" fillcolor="#000000" stroked="false">
                <v:path arrowok="t"/>
                <v:fill type="solid"/>
              </v:shape>
            </v:group>
            <v:group style="position:absolute;left:4388;top:1073;width:10;height:20" coordorigin="4388,1073" coordsize="10,20">
              <v:shape style="position:absolute;left:4388;top:1073;width:10;height:20" coordorigin="4388,1073" coordsize="10,20" path="m4388,1092l4397,1092,4397,1073,4388,1073,4388,1092xe" filled="true" fillcolor="#000000" stroked="false">
                <v:path arrowok="t"/>
                <v:fill type="solid"/>
              </v:shape>
            </v:group>
            <v:group style="position:absolute;left:4388;top:1092;width:10;height:20" coordorigin="4388,1092" coordsize="10,20">
              <v:shape style="position:absolute;left:4388;top:1092;width:10;height:20" coordorigin="4388,1092" coordsize="10,20" path="m4388,1111l4397,1111,4397,1092,4388,1092,4388,1111xe" filled="true" fillcolor="#000000" stroked="false">
                <v:path arrowok="t"/>
                <v:fill type="solid"/>
              </v:shape>
            </v:group>
            <v:group style="position:absolute;left:4388;top:1111;width:10;height:20" coordorigin="4388,1111" coordsize="10,20">
              <v:shape style="position:absolute;left:4388;top:1111;width:10;height:20" coordorigin="4388,1111" coordsize="10,20" path="m4388,1130l4397,1130,4397,1111,4388,1111,4388,1130xe" filled="true" fillcolor="#000000" stroked="false">
                <v:path arrowok="t"/>
                <v:fill type="solid"/>
              </v:shape>
            </v:group>
            <v:group style="position:absolute;left:4388;top:1130;width:10;height:20" coordorigin="4388,1130" coordsize="10,20">
              <v:shape style="position:absolute;left:4388;top:1130;width:10;height:20" coordorigin="4388,1130" coordsize="10,20" path="m4388,1150l4397,1150,4397,1130,4388,1130,4388,1150xe" filled="true" fillcolor="#000000" stroked="false">
                <v:path arrowok="t"/>
                <v:fill type="solid"/>
              </v:shape>
            </v:group>
            <v:group style="position:absolute;left:4388;top:1150;width:10;height:20" coordorigin="4388,1150" coordsize="10,20">
              <v:shape style="position:absolute;left:4388;top:1150;width:10;height:20" coordorigin="4388,1150" coordsize="10,20" path="m4388,1169l4397,1169,4397,1150,4388,1150,4388,1169xe" filled="true" fillcolor="#000000" stroked="false">
                <v:path arrowok="t"/>
                <v:fill type="solid"/>
              </v:shape>
            </v:group>
            <v:group style="position:absolute;left:4388;top:1169;width:10;height:20" coordorigin="4388,1169" coordsize="10,20">
              <v:shape style="position:absolute;left:4388;top:1169;width:10;height:20" coordorigin="4388,1169" coordsize="10,20" path="m4388,1188l4397,1188,4397,1169,4388,1169,4388,1188xe" filled="true" fillcolor="#000000" stroked="false">
                <v:path arrowok="t"/>
                <v:fill type="solid"/>
              </v:shape>
            </v:group>
            <v:group style="position:absolute;left:4388;top:1188;width:10;height:20" coordorigin="4388,1188" coordsize="10,20">
              <v:shape style="position:absolute;left:4388;top:1188;width:10;height:20" coordorigin="4388,1188" coordsize="10,20" path="m4388,1207l4397,1207,4397,1188,4388,1188,4388,1207xe" filled="true" fillcolor="#000000" stroked="false">
                <v:path arrowok="t"/>
                <v:fill type="solid"/>
              </v:shape>
            </v:group>
            <v:group style="position:absolute;left:4388;top:1207;width:10;height:20" coordorigin="4388,1207" coordsize="10,20">
              <v:shape style="position:absolute;left:4388;top:1207;width:10;height:20" coordorigin="4388,1207" coordsize="10,20" path="m4388,1226l4397,1226,4397,1207,4388,1207,4388,1226xe" filled="true" fillcolor="#000000" stroked="false">
                <v:path arrowok="t"/>
                <v:fill type="solid"/>
              </v:shape>
            </v:group>
            <v:group style="position:absolute;left:4388;top:1226;width:10;height:20" coordorigin="4388,1226" coordsize="10,20">
              <v:shape style="position:absolute;left:4388;top:1226;width:10;height:20" coordorigin="4388,1226" coordsize="10,20" path="m4388,1246l4397,1246,4397,1226,4388,1226,4388,1246xe" filled="true" fillcolor="#000000" stroked="false">
                <v:path arrowok="t"/>
                <v:fill type="solid"/>
              </v:shape>
            </v:group>
            <v:group style="position:absolute;left:5223;top:689;width:10;height:20" coordorigin="5223,689" coordsize="10,20">
              <v:shape style="position:absolute;left:5223;top:689;width:10;height:20" coordorigin="5223,689" coordsize="10,20" path="m5223,708l5233,708,5233,689,5223,689,5223,708xe" filled="true" fillcolor="#000000" stroked="false">
                <v:path arrowok="t"/>
                <v:fill type="solid"/>
              </v:shape>
            </v:group>
            <v:group style="position:absolute;left:5223;top:708;width:10;height:20" coordorigin="5223,708" coordsize="10,20">
              <v:shape style="position:absolute;left:5223;top:708;width:10;height:20" coordorigin="5223,708" coordsize="10,20" path="m5223,727l5233,727,5233,708,5223,708,5223,727xe" filled="true" fillcolor="#000000" stroked="false">
                <v:path arrowok="t"/>
                <v:fill type="solid"/>
              </v:shape>
            </v:group>
            <v:group style="position:absolute;left:5223;top:727;width:10;height:20" coordorigin="5223,727" coordsize="10,20">
              <v:shape style="position:absolute;left:5223;top:727;width:10;height:20" coordorigin="5223,727" coordsize="10,20" path="m5223,746l5233,746,5233,727,5223,727,5223,746xe" filled="true" fillcolor="#000000" stroked="false">
                <v:path arrowok="t"/>
                <v:fill type="solid"/>
              </v:shape>
            </v:group>
            <v:group style="position:absolute;left:5223;top:746;width:10;height:20" coordorigin="5223,746" coordsize="10,20">
              <v:shape style="position:absolute;left:5223;top:746;width:10;height:20" coordorigin="5223,746" coordsize="10,20" path="m5223,766l5233,766,5233,746,5223,746,5223,766xe" filled="true" fillcolor="#000000" stroked="false">
                <v:path arrowok="t"/>
                <v:fill type="solid"/>
              </v:shape>
            </v:group>
            <v:group style="position:absolute;left:5223;top:766;width:10;height:20" coordorigin="5223,766" coordsize="10,20">
              <v:shape style="position:absolute;left:5223;top:766;width:10;height:20" coordorigin="5223,766" coordsize="10,20" path="m5223,785l5233,785,5233,766,5223,766,5223,785xe" filled="true" fillcolor="#000000" stroked="false">
                <v:path arrowok="t"/>
                <v:fill type="solid"/>
              </v:shape>
            </v:group>
            <v:group style="position:absolute;left:5223;top:785;width:10;height:20" coordorigin="5223,785" coordsize="10,20">
              <v:shape style="position:absolute;left:5223;top:785;width:10;height:20" coordorigin="5223,785" coordsize="10,20" path="m5223,804l5233,804,5233,785,5223,785,5223,804xe" filled="true" fillcolor="#000000" stroked="false">
                <v:path arrowok="t"/>
                <v:fill type="solid"/>
              </v:shape>
            </v:group>
            <v:group style="position:absolute;left:5223;top:804;width:10;height:20" coordorigin="5223,804" coordsize="10,20">
              <v:shape style="position:absolute;left:5223;top:804;width:10;height:20" coordorigin="5223,804" coordsize="10,20" path="m5223,823l5233,823,5233,804,5223,804,5223,823xe" filled="true" fillcolor="#000000" stroked="false">
                <v:path arrowok="t"/>
                <v:fill type="solid"/>
              </v:shape>
            </v:group>
            <v:group style="position:absolute;left:5223;top:823;width:10;height:20" coordorigin="5223,823" coordsize="10,20">
              <v:shape style="position:absolute;left:5223;top:823;width:10;height:20" coordorigin="5223,823" coordsize="10,20" path="m5223,842l5233,842,5233,823,5223,823,5223,842xe" filled="true" fillcolor="#000000" stroked="false">
                <v:path arrowok="t"/>
                <v:fill type="solid"/>
              </v:shape>
            </v:group>
            <v:group style="position:absolute;left:5223;top:842;width:10;height:20" coordorigin="5223,842" coordsize="10,20">
              <v:shape style="position:absolute;left:5223;top:842;width:10;height:20" coordorigin="5223,842" coordsize="10,20" path="m5223,862l5233,862,5233,842,5223,842,5223,862xe" filled="true" fillcolor="#000000" stroked="false">
                <v:path arrowok="t"/>
                <v:fill type="solid"/>
              </v:shape>
            </v:group>
            <v:group style="position:absolute;left:5223;top:862;width:10;height:20" coordorigin="5223,862" coordsize="10,20">
              <v:shape style="position:absolute;left:5223;top:862;width:10;height:20" coordorigin="5223,862" coordsize="10,20" path="m5223,881l5233,881,5233,862,5223,862,5223,881xe" filled="true" fillcolor="#000000" stroked="false">
                <v:path arrowok="t"/>
                <v:fill type="solid"/>
              </v:shape>
            </v:group>
            <v:group style="position:absolute;left:5223;top:881;width:10;height:20" coordorigin="5223,881" coordsize="10,20">
              <v:shape style="position:absolute;left:5223;top:881;width:10;height:20" coordorigin="5223,881" coordsize="10,20" path="m5223,900l5233,900,5233,881,5223,881,5223,900xe" filled="true" fillcolor="#000000" stroked="false">
                <v:path arrowok="t"/>
                <v:fill type="solid"/>
              </v:shape>
            </v:group>
            <v:group style="position:absolute;left:5223;top:900;width:10;height:20" coordorigin="5223,900" coordsize="10,20">
              <v:shape style="position:absolute;left:5223;top:900;width:10;height:20" coordorigin="5223,900" coordsize="10,20" path="m5223,919l5233,919,5233,900,5223,900,5223,919xe" filled="true" fillcolor="#000000" stroked="false">
                <v:path arrowok="t"/>
                <v:fill type="solid"/>
              </v:shape>
            </v:group>
            <v:group style="position:absolute;left:5223;top:919;width:10;height:20" coordorigin="5223,919" coordsize="10,20">
              <v:shape style="position:absolute;left:5223;top:919;width:10;height:20" coordorigin="5223,919" coordsize="10,20" path="m5223,938l5233,938,5233,919,5223,919,5223,938xe" filled="true" fillcolor="#000000" stroked="false">
                <v:path arrowok="t"/>
                <v:fill type="solid"/>
              </v:shape>
            </v:group>
            <v:group style="position:absolute;left:5223;top:938;width:10;height:20" coordorigin="5223,938" coordsize="10,20">
              <v:shape style="position:absolute;left:5223;top:938;width:10;height:20" coordorigin="5223,938" coordsize="10,20" path="m5223,958l5233,958,5233,938,5223,938,5223,958xe" filled="true" fillcolor="#000000" stroked="false">
                <v:path arrowok="t"/>
                <v:fill type="solid"/>
              </v:shape>
            </v:group>
            <v:group style="position:absolute;left:5223;top:958;width:10;height:20" coordorigin="5223,958" coordsize="10,20">
              <v:shape style="position:absolute;left:5223;top:958;width:10;height:20" coordorigin="5223,958" coordsize="10,20" path="m5223,977l5233,977,5233,958,5223,958,5223,977xe" filled="true" fillcolor="#000000" stroked="false">
                <v:path arrowok="t"/>
                <v:fill type="solid"/>
              </v:shape>
            </v:group>
            <v:group style="position:absolute;left:5223;top:977;width:10;height:20" coordorigin="5223,977" coordsize="10,20">
              <v:shape style="position:absolute;left:5223;top:977;width:10;height:20" coordorigin="5223,977" coordsize="10,20" path="m5223,996l5233,996,5233,977,5223,977,5223,996xe" filled="true" fillcolor="#000000" stroked="false">
                <v:path arrowok="t"/>
                <v:fill type="solid"/>
              </v:shape>
            </v:group>
            <v:group style="position:absolute;left:5223;top:996;width:10;height:20" coordorigin="5223,996" coordsize="10,20">
              <v:shape style="position:absolute;left:5223;top:996;width:10;height:20" coordorigin="5223,996" coordsize="10,20" path="m5223,1015l5233,1015,5233,996,5223,996,5223,1015xe" filled="true" fillcolor="#000000" stroked="false">
                <v:path arrowok="t"/>
                <v:fill type="solid"/>
              </v:shape>
            </v:group>
            <v:group style="position:absolute;left:5223;top:1015;width:10;height:20" coordorigin="5223,1015" coordsize="10,20">
              <v:shape style="position:absolute;left:5223;top:1015;width:10;height:20" coordorigin="5223,1015" coordsize="10,20" path="m5223,1034l5233,1034,5233,1015,5223,1015,5223,1034xe" filled="true" fillcolor="#000000" stroked="false">
                <v:path arrowok="t"/>
                <v:fill type="solid"/>
              </v:shape>
            </v:group>
            <v:group style="position:absolute;left:5223;top:1034;width:10;height:20" coordorigin="5223,1034" coordsize="10,20">
              <v:shape style="position:absolute;left:5223;top:1034;width:10;height:20" coordorigin="5223,1034" coordsize="10,20" path="m5223,1054l5233,1054,5233,1034,5223,1034,5223,1054xe" filled="true" fillcolor="#000000" stroked="false">
                <v:path arrowok="t"/>
                <v:fill type="solid"/>
              </v:shape>
            </v:group>
            <v:group style="position:absolute;left:5223;top:1054;width:10;height:20" coordorigin="5223,1054" coordsize="10,20">
              <v:shape style="position:absolute;left:5223;top:1054;width:10;height:20" coordorigin="5223,1054" coordsize="10,20" path="m5223,1073l5233,1073,5233,1054,5223,1054,5223,1073xe" filled="true" fillcolor="#000000" stroked="false">
                <v:path arrowok="t"/>
                <v:fill type="solid"/>
              </v:shape>
            </v:group>
            <v:group style="position:absolute;left:5223;top:1073;width:10;height:20" coordorigin="5223,1073" coordsize="10,20">
              <v:shape style="position:absolute;left:5223;top:1073;width:10;height:20" coordorigin="5223,1073" coordsize="10,20" path="m5223,1092l5233,1092,5233,1073,5223,1073,5223,1092xe" filled="true" fillcolor="#000000" stroked="false">
                <v:path arrowok="t"/>
                <v:fill type="solid"/>
              </v:shape>
            </v:group>
            <v:group style="position:absolute;left:5223;top:1092;width:10;height:20" coordorigin="5223,1092" coordsize="10,20">
              <v:shape style="position:absolute;left:5223;top:1092;width:10;height:20" coordorigin="5223,1092" coordsize="10,20" path="m5223,1111l5233,1111,5233,1092,5223,1092,5223,1111xe" filled="true" fillcolor="#000000" stroked="false">
                <v:path arrowok="t"/>
                <v:fill type="solid"/>
              </v:shape>
            </v:group>
            <v:group style="position:absolute;left:5223;top:1111;width:10;height:20" coordorigin="5223,1111" coordsize="10,20">
              <v:shape style="position:absolute;left:5223;top:1111;width:10;height:20" coordorigin="5223,1111" coordsize="10,20" path="m5223,1130l5233,1130,5233,1111,5223,1111,5223,1130xe" filled="true" fillcolor="#000000" stroked="false">
                <v:path arrowok="t"/>
                <v:fill type="solid"/>
              </v:shape>
            </v:group>
            <v:group style="position:absolute;left:5223;top:1130;width:10;height:20" coordorigin="5223,1130" coordsize="10,20">
              <v:shape style="position:absolute;left:5223;top:1130;width:10;height:20" coordorigin="5223,1130" coordsize="10,20" path="m5223,1150l5233,1150,5233,1130,5223,1130,5223,1150xe" filled="true" fillcolor="#000000" stroked="false">
                <v:path arrowok="t"/>
                <v:fill type="solid"/>
              </v:shape>
            </v:group>
            <v:group style="position:absolute;left:5223;top:1150;width:10;height:20" coordorigin="5223,1150" coordsize="10,20">
              <v:shape style="position:absolute;left:5223;top:1150;width:10;height:20" coordorigin="5223,1150" coordsize="10,20" path="m5223,1169l5233,1169,5233,1150,5223,1150,5223,1169xe" filled="true" fillcolor="#000000" stroked="false">
                <v:path arrowok="t"/>
                <v:fill type="solid"/>
              </v:shape>
            </v:group>
            <v:group style="position:absolute;left:5223;top:1169;width:10;height:20" coordorigin="5223,1169" coordsize="10,20">
              <v:shape style="position:absolute;left:5223;top:1169;width:10;height:20" coordorigin="5223,1169" coordsize="10,20" path="m5223,1188l5233,1188,5233,1169,5223,1169,5223,1188xe" filled="true" fillcolor="#000000" stroked="false">
                <v:path arrowok="t"/>
                <v:fill type="solid"/>
              </v:shape>
            </v:group>
            <v:group style="position:absolute;left:5223;top:1188;width:10;height:20" coordorigin="5223,1188" coordsize="10,20">
              <v:shape style="position:absolute;left:5223;top:1188;width:10;height:20" coordorigin="5223,1188" coordsize="10,20" path="m5223,1207l5233,1207,5233,1188,5223,1188,5223,1207xe" filled="true" fillcolor="#000000" stroked="false">
                <v:path arrowok="t"/>
                <v:fill type="solid"/>
              </v:shape>
            </v:group>
            <v:group style="position:absolute;left:5223;top:1207;width:10;height:20" coordorigin="5223,1207" coordsize="10,20">
              <v:shape style="position:absolute;left:5223;top:1207;width:10;height:20" coordorigin="5223,1207" coordsize="10,20" path="m5223,1226l5233,1226,5233,1207,5223,1207,5223,1226xe" filled="true" fillcolor="#000000" stroked="false">
                <v:path arrowok="t"/>
                <v:fill type="solid"/>
              </v:shape>
            </v:group>
            <v:group style="position:absolute;left:5223;top:1226;width:10;height:20" coordorigin="5223,1226" coordsize="10,20">
              <v:shape style="position:absolute;left:5223;top:1226;width:10;height:20" coordorigin="5223,1226" coordsize="10,20" path="m5223,1246l5233,1246,5233,1226,5223,1226,5223,1246xe" filled="true" fillcolor="#000000" stroked="false">
                <v:path arrowok="t"/>
                <v:fill type="solid"/>
              </v:shape>
            </v:group>
            <v:group style="position:absolute;left:6363;top:689;width:10;height:20" coordorigin="6363,689" coordsize="10,20">
              <v:shape style="position:absolute;left:6363;top:689;width:10;height:20" coordorigin="6363,689" coordsize="10,20" path="m6363,708l6373,708,6373,689,6363,689,6363,708xe" filled="true" fillcolor="#000000" stroked="false">
                <v:path arrowok="t"/>
                <v:fill type="solid"/>
              </v:shape>
            </v:group>
            <v:group style="position:absolute;left:6363;top:708;width:10;height:20" coordorigin="6363,708" coordsize="10,20">
              <v:shape style="position:absolute;left:6363;top:708;width:10;height:20" coordorigin="6363,708" coordsize="10,20" path="m6363,727l6373,727,6373,708,6363,708,6363,727xe" filled="true" fillcolor="#000000" stroked="false">
                <v:path arrowok="t"/>
                <v:fill type="solid"/>
              </v:shape>
            </v:group>
            <v:group style="position:absolute;left:6363;top:727;width:10;height:20" coordorigin="6363,727" coordsize="10,20">
              <v:shape style="position:absolute;left:6363;top:727;width:10;height:20" coordorigin="6363,727" coordsize="10,20" path="m6363,746l6373,746,6373,727,6363,727,6363,746xe" filled="true" fillcolor="#000000" stroked="false">
                <v:path arrowok="t"/>
                <v:fill type="solid"/>
              </v:shape>
            </v:group>
            <v:group style="position:absolute;left:6363;top:746;width:10;height:20" coordorigin="6363,746" coordsize="10,20">
              <v:shape style="position:absolute;left:6363;top:746;width:10;height:20" coordorigin="6363,746" coordsize="10,20" path="m6363,766l6373,766,6373,746,6363,746,6363,766xe" filled="true" fillcolor="#000000" stroked="false">
                <v:path arrowok="t"/>
                <v:fill type="solid"/>
              </v:shape>
            </v:group>
            <v:group style="position:absolute;left:6363;top:766;width:10;height:20" coordorigin="6363,766" coordsize="10,20">
              <v:shape style="position:absolute;left:6363;top:766;width:10;height:20" coordorigin="6363,766" coordsize="10,20" path="m6363,785l6373,785,6373,766,6363,766,6363,785xe" filled="true" fillcolor="#000000" stroked="false">
                <v:path arrowok="t"/>
                <v:fill type="solid"/>
              </v:shape>
            </v:group>
            <v:group style="position:absolute;left:6363;top:785;width:10;height:20" coordorigin="6363,785" coordsize="10,20">
              <v:shape style="position:absolute;left:6363;top:785;width:10;height:20" coordorigin="6363,785" coordsize="10,20" path="m6363,804l6373,804,6373,785,6363,785,6363,804xe" filled="true" fillcolor="#000000" stroked="false">
                <v:path arrowok="t"/>
                <v:fill type="solid"/>
              </v:shape>
            </v:group>
            <v:group style="position:absolute;left:6363;top:804;width:10;height:20" coordorigin="6363,804" coordsize="10,20">
              <v:shape style="position:absolute;left:6363;top:804;width:10;height:20" coordorigin="6363,804" coordsize="10,20" path="m6363,823l6373,823,6373,804,6363,804,6363,823xe" filled="true" fillcolor="#000000" stroked="false">
                <v:path arrowok="t"/>
                <v:fill type="solid"/>
              </v:shape>
            </v:group>
            <v:group style="position:absolute;left:6363;top:823;width:10;height:20" coordorigin="6363,823" coordsize="10,20">
              <v:shape style="position:absolute;left:6363;top:823;width:10;height:20" coordorigin="6363,823" coordsize="10,20" path="m6363,842l6373,842,6373,823,6363,823,6363,842xe" filled="true" fillcolor="#000000" stroked="false">
                <v:path arrowok="t"/>
                <v:fill type="solid"/>
              </v:shape>
            </v:group>
            <v:group style="position:absolute;left:6363;top:842;width:10;height:20" coordorigin="6363,842" coordsize="10,20">
              <v:shape style="position:absolute;left:6363;top:842;width:10;height:20" coordorigin="6363,842" coordsize="10,20" path="m6363,862l6373,862,6373,842,6363,842,6363,862xe" filled="true" fillcolor="#000000" stroked="false">
                <v:path arrowok="t"/>
                <v:fill type="solid"/>
              </v:shape>
            </v:group>
            <v:group style="position:absolute;left:6363;top:862;width:10;height:20" coordorigin="6363,862" coordsize="10,20">
              <v:shape style="position:absolute;left:6363;top:862;width:10;height:20" coordorigin="6363,862" coordsize="10,20" path="m6363,881l6373,881,6373,862,6363,862,6363,881xe" filled="true" fillcolor="#000000" stroked="false">
                <v:path arrowok="t"/>
                <v:fill type="solid"/>
              </v:shape>
            </v:group>
            <v:group style="position:absolute;left:6363;top:881;width:10;height:20" coordorigin="6363,881" coordsize="10,20">
              <v:shape style="position:absolute;left:6363;top:881;width:10;height:20" coordorigin="6363,881" coordsize="10,20" path="m6363,900l6373,900,6373,881,6363,881,6363,900xe" filled="true" fillcolor="#000000" stroked="false">
                <v:path arrowok="t"/>
                <v:fill type="solid"/>
              </v:shape>
            </v:group>
            <v:group style="position:absolute;left:6363;top:900;width:10;height:20" coordorigin="6363,900" coordsize="10,20">
              <v:shape style="position:absolute;left:6363;top:900;width:10;height:20" coordorigin="6363,900" coordsize="10,20" path="m6363,919l6373,919,6373,900,6363,900,6363,919xe" filled="true" fillcolor="#000000" stroked="false">
                <v:path arrowok="t"/>
                <v:fill type="solid"/>
              </v:shape>
            </v:group>
            <v:group style="position:absolute;left:6363;top:919;width:10;height:20" coordorigin="6363,919" coordsize="10,20">
              <v:shape style="position:absolute;left:6363;top:919;width:10;height:20" coordorigin="6363,919" coordsize="10,20" path="m6363,938l6373,938,6373,919,6363,919,6363,938xe" filled="true" fillcolor="#000000" stroked="false">
                <v:path arrowok="t"/>
                <v:fill type="solid"/>
              </v:shape>
            </v:group>
            <v:group style="position:absolute;left:6363;top:938;width:10;height:20" coordorigin="6363,938" coordsize="10,20">
              <v:shape style="position:absolute;left:6363;top:938;width:10;height:20" coordorigin="6363,938" coordsize="10,20" path="m6363,958l6373,958,6373,938,6363,938,6363,958xe" filled="true" fillcolor="#000000" stroked="false">
                <v:path arrowok="t"/>
                <v:fill type="solid"/>
              </v:shape>
            </v:group>
            <v:group style="position:absolute;left:6363;top:958;width:10;height:20" coordorigin="6363,958" coordsize="10,20">
              <v:shape style="position:absolute;left:6363;top:958;width:10;height:20" coordorigin="6363,958" coordsize="10,20" path="m6363,977l6373,977,6373,958,6363,958,6363,977xe" filled="true" fillcolor="#000000" stroked="false">
                <v:path arrowok="t"/>
                <v:fill type="solid"/>
              </v:shape>
            </v:group>
            <v:group style="position:absolute;left:6363;top:977;width:10;height:20" coordorigin="6363,977" coordsize="10,20">
              <v:shape style="position:absolute;left:6363;top:977;width:10;height:20" coordorigin="6363,977" coordsize="10,20" path="m6363,996l6373,996,6373,977,6363,977,6363,996xe" filled="true" fillcolor="#000000" stroked="false">
                <v:path arrowok="t"/>
                <v:fill type="solid"/>
              </v:shape>
            </v:group>
            <v:group style="position:absolute;left:6363;top:996;width:10;height:20" coordorigin="6363,996" coordsize="10,20">
              <v:shape style="position:absolute;left:6363;top:996;width:10;height:20" coordorigin="6363,996" coordsize="10,20" path="m6363,1015l6373,1015,6373,996,6363,996,6363,1015xe" filled="true" fillcolor="#000000" stroked="false">
                <v:path arrowok="t"/>
                <v:fill type="solid"/>
              </v:shape>
            </v:group>
            <v:group style="position:absolute;left:6363;top:1015;width:10;height:20" coordorigin="6363,1015" coordsize="10,20">
              <v:shape style="position:absolute;left:6363;top:1015;width:10;height:20" coordorigin="6363,1015" coordsize="10,20" path="m6363,1034l6373,1034,6373,1015,6363,1015,6363,1034xe" filled="true" fillcolor="#000000" stroked="false">
                <v:path arrowok="t"/>
                <v:fill type="solid"/>
              </v:shape>
            </v:group>
            <v:group style="position:absolute;left:6363;top:1034;width:10;height:20" coordorigin="6363,1034" coordsize="10,20">
              <v:shape style="position:absolute;left:6363;top:1034;width:10;height:20" coordorigin="6363,1034" coordsize="10,20" path="m6363,1054l6373,1054,6373,1034,6363,1034,6363,1054xe" filled="true" fillcolor="#000000" stroked="false">
                <v:path arrowok="t"/>
                <v:fill type="solid"/>
              </v:shape>
            </v:group>
            <v:group style="position:absolute;left:6363;top:1054;width:10;height:20" coordorigin="6363,1054" coordsize="10,20">
              <v:shape style="position:absolute;left:6363;top:1054;width:10;height:20" coordorigin="6363,1054" coordsize="10,20" path="m6363,1073l6373,1073,6373,1054,6363,1054,6363,1073xe" filled="true" fillcolor="#000000" stroked="false">
                <v:path arrowok="t"/>
                <v:fill type="solid"/>
              </v:shape>
            </v:group>
            <v:group style="position:absolute;left:6363;top:1073;width:10;height:20" coordorigin="6363,1073" coordsize="10,20">
              <v:shape style="position:absolute;left:6363;top:1073;width:10;height:20" coordorigin="6363,1073" coordsize="10,20" path="m6363,1092l6373,1092,6373,1073,6363,1073,6363,1092xe" filled="true" fillcolor="#000000" stroked="false">
                <v:path arrowok="t"/>
                <v:fill type="solid"/>
              </v:shape>
            </v:group>
            <v:group style="position:absolute;left:6363;top:1092;width:10;height:20" coordorigin="6363,1092" coordsize="10,20">
              <v:shape style="position:absolute;left:6363;top:1092;width:10;height:20" coordorigin="6363,1092" coordsize="10,20" path="m6363,1111l6373,1111,6373,1092,6363,1092,6363,1111xe" filled="true" fillcolor="#000000" stroked="false">
                <v:path arrowok="t"/>
                <v:fill type="solid"/>
              </v:shape>
            </v:group>
            <v:group style="position:absolute;left:6363;top:1111;width:10;height:20" coordorigin="6363,1111" coordsize="10,20">
              <v:shape style="position:absolute;left:6363;top:1111;width:10;height:20" coordorigin="6363,1111" coordsize="10,20" path="m6363,1130l6373,1130,6373,1111,6363,1111,6363,1130xe" filled="true" fillcolor="#000000" stroked="false">
                <v:path arrowok="t"/>
                <v:fill type="solid"/>
              </v:shape>
            </v:group>
            <v:group style="position:absolute;left:6363;top:1130;width:10;height:20" coordorigin="6363,1130" coordsize="10,20">
              <v:shape style="position:absolute;left:6363;top:1130;width:10;height:20" coordorigin="6363,1130" coordsize="10,20" path="m6363,1150l6373,1150,6373,1130,6363,1130,6363,1150xe" filled="true" fillcolor="#000000" stroked="false">
                <v:path arrowok="t"/>
                <v:fill type="solid"/>
              </v:shape>
            </v:group>
            <v:group style="position:absolute;left:6363;top:1150;width:10;height:20" coordorigin="6363,1150" coordsize="10,20">
              <v:shape style="position:absolute;left:6363;top:1150;width:10;height:20" coordorigin="6363,1150" coordsize="10,20" path="m6363,1169l6373,1169,6373,1150,6363,1150,6363,1169xe" filled="true" fillcolor="#000000" stroked="false">
                <v:path arrowok="t"/>
                <v:fill type="solid"/>
              </v:shape>
            </v:group>
            <v:group style="position:absolute;left:6363;top:1169;width:10;height:20" coordorigin="6363,1169" coordsize="10,20">
              <v:shape style="position:absolute;left:6363;top:1169;width:10;height:20" coordorigin="6363,1169" coordsize="10,20" path="m6363,1188l6373,1188,6373,1169,6363,1169,6363,1188xe" filled="true" fillcolor="#000000" stroked="false">
                <v:path arrowok="t"/>
                <v:fill type="solid"/>
              </v:shape>
            </v:group>
            <v:group style="position:absolute;left:6363;top:1188;width:10;height:20" coordorigin="6363,1188" coordsize="10,20">
              <v:shape style="position:absolute;left:6363;top:1188;width:10;height:20" coordorigin="6363,1188" coordsize="10,20" path="m6363,1207l6373,1207,6373,1188,6363,1188,6363,1207xe" filled="true" fillcolor="#000000" stroked="false">
                <v:path arrowok="t"/>
                <v:fill type="solid"/>
              </v:shape>
            </v:group>
            <v:group style="position:absolute;left:6363;top:1207;width:10;height:20" coordorigin="6363,1207" coordsize="10,20">
              <v:shape style="position:absolute;left:6363;top:1207;width:10;height:20" coordorigin="6363,1207" coordsize="10,20" path="m6363,1226l6373,1226,6373,1207,6363,1207,6363,1226xe" filled="true" fillcolor="#000000" stroked="false">
                <v:path arrowok="t"/>
                <v:fill type="solid"/>
              </v:shape>
            </v:group>
            <v:group style="position:absolute;left:6363;top:1226;width:10;height:20" coordorigin="6363,1226" coordsize="10,20">
              <v:shape style="position:absolute;left:6363;top:1226;width:10;height:20" coordorigin="6363,1226" coordsize="10,20" path="m6363,1246l6373,1246,6373,1226,6363,1226,6363,1246xe" filled="true" fillcolor="#000000" stroked="false">
                <v:path arrowok="t"/>
                <v:fill type="solid"/>
              </v:shape>
            </v:group>
            <v:group style="position:absolute;left:7057;top:689;width:10;height:20" coordorigin="7057,689" coordsize="10,20">
              <v:shape style="position:absolute;left:7057;top:689;width:10;height:20" coordorigin="7057,689" coordsize="10,20" path="m7057,708l7067,708,7067,689,7057,689,7057,708xe" filled="true" fillcolor="#000000" stroked="false">
                <v:path arrowok="t"/>
                <v:fill type="solid"/>
              </v:shape>
            </v:group>
            <v:group style="position:absolute;left:7057;top:708;width:10;height:20" coordorigin="7057,708" coordsize="10,20">
              <v:shape style="position:absolute;left:7057;top:708;width:10;height:20" coordorigin="7057,708" coordsize="10,20" path="m7057,727l7067,727,7067,708,7057,708,7057,727xe" filled="true" fillcolor="#000000" stroked="false">
                <v:path arrowok="t"/>
                <v:fill type="solid"/>
              </v:shape>
            </v:group>
            <v:group style="position:absolute;left:7057;top:727;width:10;height:20" coordorigin="7057,727" coordsize="10,20">
              <v:shape style="position:absolute;left:7057;top:727;width:10;height:20" coordorigin="7057,727" coordsize="10,20" path="m7057,746l7067,746,7067,727,7057,727,7057,746xe" filled="true" fillcolor="#000000" stroked="false">
                <v:path arrowok="t"/>
                <v:fill type="solid"/>
              </v:shape>
            </v:group>
            <v:group style="position:absolute;left:7057;top:746;width:10;height:20" coordorigin="7057,746" coordsize="10,20">
              <v:shape style="position:absolute;left:7057;top:746;width:10;height:20" coordorigin="7057,746" coordsize="10,20" path="m7057,766l7067,766,7067,746,7057,746,7057,766xe" filled="true" fillcolor="#000000" stroked="false">
                <v:path arrowok="t"/>
                <v:fill type="solid"/>
              </v:shape>
            </v:group>
            <v:group style="position:absolute;left:7057;top:766;width:10;height:20" coordorigin="7057,766" coordsize="10,20">
              <v:shape style="position:absolute;left:7057;top:766;width:10;height:20" coordorigin="7057,766" coordsize="10,20" path="m7057,785l7067,785,7067,766,7057,766,7057,785xe" filled="true" fillcolor="#000000" stroked="false">
                <v:path arrowok="t"/>
                <v:fill type="solid"/>
              </v:shape>
            </v:group>
            <v:group style="position:absolute;left:7057;top:785;width:10;height:20" coordorigin="7057,785" coordsize="10,20">
              <v:shape style="position:absolute;left:7057;top:785;width:10;height:20" coordorigin="7057,785" coordsize="10,20" path="m7057,804l7067,804,7067,785,7057,785,7057,804xe" filled="true" fillcolor="#000000" stroked="false">
                <v:path arrowok="t"/>
                <v:fill type="solid"/>
              </v:shape>
            </v:group>
            <v:group style="position:absolute;left:7057;top:804;width:10;height:20" coordorigin="7057,804" coordsize="10,20">
              <v:shape style="position:absolute;left:7057;top:804;width:10;height:20" coordorigin="7057,804" coordsize="10,20" path="m7057,823l7067,823,7067,804,7057,804,7057,823xe" filled="true" fillcolor="#000000" stroked="false">
                <v:path arrowok="t"/>
                <v:fill type="solid"/>
              </v:shape>
            </v:group>
            <v:group style="position:absolute;left:7057;top:823;width:10;height:20" coordorigin="7057,823" coordsize="10,20">
              <v:shape style="position:absolute;left:7057;top:823;width:10;height:20" coordorigin="7057,823" coordsize="10,20" path="m7057,842l7067,842,7067,823,7057,823,7057,842xe" filled="true" fillcolor="#000000" stroked="false">
                <v:path arrowok="t"/>
                <v:fill type="solid"/>
              </v:shape>
            </v:group>
            <v:group style="position:absolute;left:7057;top:842;width:10;height:20" coordorigin="7057,842" coordsize="10,20">
              <v:shape style="position:absolute;left:7057;top:842;width:10;height:20" coordorigin="7057,842" coordsize="10,20" path="m7057,862l7067,862,7067,842,7057,842,7057,862xe" filled="true" fillcolor="#000000" stroked="false">
                <v:path arrowok="t"/>
                <v:fill type="solid"/>
              </v:shape>
            </v:group>
            <v:group style="position:absolute;left:7057;top:862;width:10;height:20" coordorigin="7057,862" coordsize="10,20">
              <v:shape style="position:absolute;left:7057;top:862;width:10;height:20" coordorigin="7057,862" coordsize="10,20" path="m7057,881l7067,881,7067,862,7057,862,7057,881xe" filled="true" fillcolor="#000000" stroked="false">
                <v:path arrowok="t"/>
                <v:fill type="solid"/>
              </v:shape>
            </v:group>
            <v:group style="position:absolute;left:7057;top:881;width:10;height:20" coordorigin="7057,881" coordsize="10,20">
              <v:shape style="position:absolute;left:7057;top:881;width:10;height:20" coordorigin="7057,881" coordsize="10,20" path="m7057,900l7067,900,7067,881,7057,881,7057,900xe" filled="true" fillcolor="#000000" stroked="false">
                <v:path arrowok="t"/>
                <v:fill type="solid"/>
              </v:shape>
            </v:group>
            <v:group style="position:absolute;left:7057;top:900;width:10;height:20" coordorigin="7057,900" coordsize="10,20">
              <v:shape style="position:absolute;left:7057;top:900;width:10;height:20" coordorigin="7057,900" coordsize="10,20" path="m7057,919l7067,919,7067,900,7057,900,7057,919xe" filled="true" fillcolor="#000000" stroked="false">
                <v:path arrowok="t"/>
                <v:fill type="solid"/>
              </v:shape>
            </v:group>
            <v:group style="position:absolute;left:7057;top:919;width:10;height:20" coordorigin="7057,919" coordsize="10,20">
              <v:shape style="position:absolute;left:7057;top:919;width:10;height:20" coordorigin="7057,919" coordsize="10,20" path="m7057,938l7067,938,7067,919,7057,919,7057,938xe" filled="true" fillcolor="#000000" stroked="false">
                <v:path arrowok="t"/>
                <v:fill type="solid"/>
              </v:shape>
            </v:group>
            <v:group style="position:absolute;left:7057;top:938;width:10;height:20" coordorigin="7057,938" coordsize="10,20">
              <v:shape style="position:absolute;left:7057;top:938;width:10;height:20" coordorigin="7057,938" coordsize="10,20" path="m7057,958l7067,958,7067,938,7057,938,7057,958xe" filled="true" fillcolor="#000000" stroked="false">
                <v:path arrowok="t"/>
                <v:fill type="solid"/>
              </v:shape>
            </v:group>
            <v:group style="position:absolute;left:7057;top:958;width:10;height:20" coordorigin="7057,958" coordsize="10,20">
              <v:shape style="position:absolute;left:7057;top:958;width:10;height:20" coordorigin="7057,958" coordsize="10,20" path="m7057,977l7067,977,7067,958,7057,958,7057,977xe" filled="true" fillcolor="#000000" stroked="false">
                <v:path arrowok="t"/>
                <v:fill type="solid"/>
              </v:shape>
            </v:group>
            <v:group style="position:absolute;left:7057;top:977;width:10;height:20" coordorigin="7057,977" coordsize="10,20">
              <v:shape style="position:absolute;left:7057;top:977;width:10;height:20" coordorigin="7057,977" coordsize="10,20" path="m7057,996l7067,996,7067,977,7057,977,7057,996xe" filled="true" fillcolor="#000000" stroked="false">
                <v:path arrowok="t"/>
                <v:fill type="solid"/>
              </v:shape>
            </v:group>
            <v:group style="position:absolute;left:7057;top:996;width:10;height:20" coordorigin="7057,996" coordsize="10,20">
              <v:shape style="position:absolute;left:7057;top:996;width:10;height:20" coordorigin="7057,996" coordsize="10,20" path="m7057,1015l7067,1015,7067,996,7057,996,7057,1015xe" filled="true" fillcolor="#000000" stroked="false">
                <v:path arrowok="t"/>
                <v:fill type="solid"/>
              </v:shape>
            </v:group>
            <v:group style="position:absolute;left:7057;top:1015;width:10;height:20" coordorigin="7057,1015" coordsize="10,20">
              <v:shape style="position:absolute;left:7057;top:1015;width:10;height:20" coordorigin="7057,1015" coordsize="10,20" path="m7057,1034l7067,1034,7067,1015,7057,1015,7057,1034xe" filled="true" fillcolor="#000000" stroked="false">
                <v:path arrowok="t"/>
                <v:fill type="solid"/>
              </v:shape>
            </v:group>
            <v:group style="position:absolute;left:7057;top:1034;width:10;height:20" coordorigin="7057,1034" coordsize="10,20">
              <v:shape style="position:absolute;left:7057;top:1034;width:10;height:20" coordorigin="7057,1034" coordsize="10,20" path="m7057,1054l7067,1054,7067,1034,7057,1034,7057,1054xe" filled="true" fillcolor="#000000" stroked="false">
                <v:path arrowok="t"/>
                <v:fill type="solid"/>
              </v:shape>
            </v:group>
            <v:group style="position:absolute;left:7057;top:1054;width:10;height:20" coordorigin="7057,1054" coordsize="10,20">
              <v:shape style="position:absolute;left:7057;top:1054;width:10;height:20" coordorigin="7057,1054" coordsize="10,20" path="m7057,1073l7067,1073,7067,1054,7057,1054,7057,1073xe" filled="true" fillcolor="#000000" stroked="false">
                <v:path arrowok="t"/>
                <v:fill type="solid"/>
              </v:shape>
            </v:group>
            <v:group style="position:absolute;left:7057;top:1073;width:10;height:20" coordorigin="7057,1073" coordsize="10,20">
              <v:shape style="position:absolute;left:7057;top:1073;width:10;height:20" coordorigin="7057,1073" coordsize="10,20" path="m7057,1092l7067,1092,7067,1073,7057,1073,7057,1092xe" filled="true" fillcolor="#000000" stroked="false">
                <v:path arrowok="t"/>
                <v:fill type="solid"/>
              </v:shape>
            </v:group>
            <v:group style="position:absolute;left:7057;top:1092;width:10;height:20" coordorigin="7057,1092" coordsize="10,20">
              <v:shape style="position:absolute;left:7057;top:1092;width:10;height:20" coordorigin="7057,1092" coordsize="10,20" path="m7057,1111l7067,1111,7067,1092,7057,1092,7057,1111xe" filled="true" fillcolor="#000000" stroked="false">
                <v:path arrowok="t"/>
                <v:fill type="solid"/>
              </v:shape>
            </v:group>
            <v:group style="position:absolute;left:7057;top:1111;width:10;height:20" coordorigin="7057,1111" coordsize="10,20">
              <v:shape style="position:absolute;left:7057;top:1111;width:10;height:20" coordorigin="7057,1111" coordsize="10,20" path="m7057,1130l7067,1130,7067,1111,7057,1111,7057,1130xe" filled="true" fillcolor="#000000" stroked="false">
                <v:path arrowok="t"/>
                <v:fill type="solid"/>
              </v:shape>
            </v:group>
            <v:group style="position:absolute;left:7057;top:1130;width:10;height:20" coordorigin="7057,1130" coordsize="10,20">
              <v:shape style="position:absolute;left:7057;top:1130;width:10;height:20" coordorigin="7057,1130" coordsize="10,20" path="m7057,1150l7067,1150,7067,1130,7057,1130,7057,1150xe" filled="true" fillcolor="#000000" stroked="false">
                <v:path arrowok="t"/>
                <v:fill type="solid"/>
              </v:shape>
            </v:group>
            <v:group style="position:absolute;left:7057;top:1150;width:10;height:20" coordorigin="7057,1150" coordsize="10,20">
              <v:shape style="position:absolute;left:7057;top:1150;width:10;height:20" coordorigin="7057,1150" coordsize="10,20" path="m7057,1169l7067,1169,7067,1150,7057,1150,7057,1169xe" filled="true" fillcolor="#000000" stroked="false">
                <v:path arrowok="t"/>
                <v:fill type="solid"/>
              </v:shape>
            </v:group>
            <v:group style="position:absolute;left:7057;top:1169;width:10;height:20" coordorigin="7057,1169" coordsize="10,20">
              <v:shape style="position:absolute;left:7057;top:1169;width:10;height:20" coordorigin="7057,1169" coordsize="10,20" path="m7057,1188l7067,1188,7067,1169,7057,1169,7057,1188xe" filled="true" fillcolor="#000000" stroked="false">
                <v:path arrowok="t"/>
                <v:fill type="solid"/>
              </v:shape>
            </v:group>
            <v:group style="position:absolute;left:7057;top:1188;width:10;height:20" coordorigin="7057,1188" coordsize="10,20">
              <v:shape style="position:absolute;left:7057;top:1188;width:10;height:20" coordorigin="7057,1188" coordsize="10,20" path="m7057,1207l7067,1207,7067,1188,7057,1188,7057,1207xe" filled="true" fillcolor="#000000" stroked="false">
                <v:path arrowok="t"/>
                <v:fill type="solid"/>
              </v:shape>
            </v:group>
            <v:group style="position:absolute;left:7057;top:1207;width:10;height:20" coordorigin="7057,1207" coordsize="10,20">
              <v:shape style="position:absolute;left:7057;top:1207;width:10;height:20" coordorigin="7057,1207" coordsize="10,20" path="m7057,1226l7067,1226,7067,1207,7057,1207,7057,1226xe" filled="true" fillcolor="#000000" stroked="false">
                <v:path arrowok="t"/>
                <v:fill type="solid"/>
              </v:shape>
            </v:group>
            <v:group style="position:absolute;left:7057;top:1226;width:10;height:20" coordorigin="7057,1226" coordsize="10,20">
              <v:shape style="position:absolute;left:7057;top:1226;width:10;height:20" coordorigin="7057,1226" coordsize="10,20" path="m7057,1246l7067,1246,7067,1226,7057,1226,7057,1246xe" filled="true" fillcolor="#000000" stroked="false">
                <v:path arrowok="t"/>
                <v:fill type="solid"/>
              </v:shape>
            </v:group>
            <v:group style="position:absolute;left:8198;top:689;width:10;height:20" coordorigin="8198,689" coordsize="10,20">
              <v:shape style="position:absolute;left:8198;top:689;width:10;height:20" coordorigin="8198,689" coordsize="10,20" path="m8198,708l8207,708,8207,689,8198,689,8198,708xe" filled="true" fillcolor="#000000" stroked="false">
                <v:path arrowok="t"/>
                <v:fill type="solid"/>
              </v:shape>
            </v:group>
            <v:group style="position:absolute;left:8198;top:708;width:10;height:20" coordorigin="8198,708" coordsize="10,20">
              <v:shape style="position:absolute;left:8198;top:708;width:10;height:20" coordorigin="8198,708" coordsize="10,20" path="m8198,727l8207,727,8207,708,8198,708,8198,727xe" filled="true" fillcolor="#000000" stroked="false">
                <v:path arrowok="t"/>
                <v:fill type="solid"/>
              </v:shape>
            </v:group>
            <v:group style="position:absolute;left:8198;top:727;width:10;height:20" coordorigin="8198,727" coordsize="10,20">
              <v:shape style="position:absolute;left:8198;top:727;width:10;height:20" coordorigin="8198,727" coordsize="10,20" path="m8198,746l8207,746,8207,727,8198,727,8198,746xe" filled="true" fillcolor="#000000" stroked="false">
                <v:path arrowok="t"/>
                <v:fill type="solid"/>
              </v:shape>
            </v:group>
            <v:group style="position:absolute;left:8198;top:746;width:10;height:20" coordorigin="8198,746" coordsize="10,20">
              <v:shape style="position:absolute;left:8198;top:746;width:10;height:20" coordorigin="8198,746" coordsize="10,20" path="m8198,766l8207,766,8207,746,8198,746,8198,766xe" filled="true" fillcolor="#000000" stroked="false">
                <v:path arrowok="t"/>
                <v:fill type="solid"/>
              </v:shape>
            </v:group>
            <v:group style="position:absolute;left:8198;top:766;width:10;height:20" coordorigin="8198,766" coordsize="10,20">
              <v:shape style="position:absolute;left:8198;top:766;width:10;height:20" coordorigin="8198,766" coordsize="10,20" path="m8198,785l8207,785,8207,766,8198,766,8198,785xe" filled="true" fillcolor="#000000" stroked="false">
                <v:path arrowok="t"/>
                <v:fill type="solid"/>
              </v:shape>
            </v:group>
            <v:group style="position:absolute;left:8198;top:785;width:10;height:20" coordorigin="8198,785" coordsize="10,20">
              <v:shape style="position:absolute;left:8198;top:785;width:10;height:20" coordorigin="8198,785" coordsize="10,20" path="m8198,804l8207,804,8207,785,8198,785,8198,804xe" filled="true" fillcolor="#000000" stroked="false">
                <v:path arrowok="t"/>
                <v:fill type="solid"/>
              </v:shape>
            </v:group>
            <v:group style="position:absolute;left:8198;top:804;width:10;height:20" coordorigin="8198,804" coordsize="10,20">
              <v:shape style="position:absolute;left:8198;top:804;width:10;height:20" coordorigin="8198,804" coordsize="10,20" path="m8198,823l8207,823,8207,804,8198,804,8198,823xe" filled="true" fillcolor="#000000" stroked="false">
                <v:path arrowok="t"/>
                <v:fill type="solid"/>
              </v:shape>
            </v:group>
            <v:group style="position:absolute;left:8198;top:823;width:10;height:20" coordorigin="8198,823" coordsize="10,20">
              <v:shape style="position:absolute;left:8198;top:823;width:10;height:20" coordorigin="8198,823" coordsize="10,20" path="m8198,842l8207,842,8207,823,8198,823,8198,842xe" filled="true" fillcolor="#000000" stroked="false">
                <v:path arrowok="t"/>
                <v:fill type="solid"/>
              </v:shape>
            </v:group>
            <v:group style="position:absolute;left:8198;top:842;width:10;height:20" coordorigin="8198,842" coordsize="10,20">
              <v:shape style="position:absolute;left:8198;top:842;width:10;height:20" coordorigin="8198,842" coordsize="10,20" path="m8198,862l8207,862,8207,842,8198,842,8198,862xe" filled="true" fillcolor="#000000" stroked="false">
                <v:path arrowok="t"/>
                <v:fill type="solid"/>
              </v:shape>
            </v:group>
            <v:group style="position:absolute;left:8198;top:862;width:10;height:20" coordorigin="8198,862" coordsize="10,20">
              <v:shape style="position:absolute;left:8198;top:862;width:10;height:20" coordorigin="8198,862" coordsize="10,20" path="m8198,881l8207,881,8207,862,8198,862,8198,881xe" filled="true" fillcolor="#000000" stroked="false">
                <v:path arrowok="t"/>
                <v:fill type="solid"/>
              </v:shape>
            </v:group>
            <v:group style="position:absolute;left:8198;top:881;width:10;height:20" coordorigin="8198,881" coordsize="10,20">
              <v:shape style="position:absolute;left:8198;top:881;width:10;height:20" coordorigin="8198,881" coordsize="10,20" path="m8198,900l8207,900,8207,881,8198,881,8198,900xe" filled="true" fillcolor="#000000" stroked="false">
                <v:path arrowok="t"/>
                <v:fill type="solid"/>
              </v:shape>
            </v:group>
            <v:group style="position:absolute;left:8198;top:900;width:10;height:20" coordorigin="8198,900" coordsize="10,20">
              <v:shape style="position:absolute;left:8198;top:900;width:10;height:20" coordorigin="8198,900" coordsize="10,20" path="m8198,919l8207,919,8207,900,8198,900,8198,919xe" filled="true" fillcolor="#000000" stroked="false">
                <v:path arrowok="t"/>
                <v:fill type="solid"/>
              </v:shape>
            </v:group>
            <v:group style="position:absolute;left:8198;top:919;width:10;height:20" coordorigin="8198,919" coordsize="10,20">
              <v:shape style="position:absolute;left:8198;top:919;width:10;height:20" coordorigin="8198,919" coordsize="10,20" path="m8198,938l8207,938,8207,919,8198,919,8198,938xe" filled="true" fillcolor="#000000" stroked="false">
                <v:path arrowok="t"/>
                <v:fill type="solid"/>
              </v:shape>
            </v:group>
            <v:group style="position:absolute;left:8198;top:938;width:10;height:20" coordorigin="8198,938" coordsize="10,20">
              <v:shape style="position:absolute;left:8198;top:938;width:10;height:20" coordorigin="8198,938" coordsize="10,20" path="m8198,958l8207,958,8207,938,8198,938,8198,958xe" filled="true" fillcolor="#000000" stroked="false">
                <v:path arrowok="t"/>
                <v:fill type="solid"/>
              </v:shape>
            </v:group>
            <v:group style="position:absolute;left:8198;top:958;width:10;height:20" coordorigin="8198,958" coordsize="10,20">
              <v:shape style="position:absolute;left:8198;top:958;width:10;height:20" coordorigin="8198,958" coordsize="10,20" path="m8198,977l8207,977,8207,958,8198,958,8198,977xe" filled="true" fillcolor="#000000" stroked="false">
                <v:path arrowok="t"/>
                <v:fill type="solid"/>
              </v:shape>
            </v:group>
            <v:group style="position:absolute;left:8198;top:977;width:10;height:20" coordorigin="8198,977" coordsize="10,20">
              <v:shape style="position:absolute;left:8198;top:977;width:10;height:20" coordorigin="8198,977" coordsize="10,20" path="m8198,996l8207,996,8207,977,8198,977,8198,996xe" filled="true" fillcolor="#000000" stroked="false">
                <v:path arrowok="t"/>
                <v:fill type="solid"/>
              </v:shape>
            </v:group>
            <v:group style="position:absolute;left:8198;top:996;width:10;height:20" coordorigin="8198,996" coordsize="10,20">
              <v:shape style="position:absolute;left:8198;top:996;width:10;height:20" coordorigin="8198,996" coordsize="10,20" path="m8198,1015l8207,1015,8207,996,8198,996,8198,1015xe" filled="true" fillcolor="#000000" stroked="false">
                <v:path arrowok="t"/>
                <v:fill type="solid"/>
              </v:shape>
            </v:group>
            <v:group style="position:absolute;left:8198;top:1015;width:10;height:20" coordorigin="8198,1015" coordsize="10,20">
              <v:shape style="position:absolute;left:8198;top:1015;width:10;height:20" coordorigin="8198,1015" coordsize="10,20" path="m8198,1034l8207,1034,8207,1015,8198,1015,8198,1034xe" filled="true" fillcolor="#000000" stroked="false">
                <v:path arrowok="t"/>
                <v:fill type="solid"/>
              </v:shape>
            </v:group>
            <v:group style="position:absolute;left:8198;top:1034;width:10;height:20" coordorigin="8198,1034" coordsize="10,20">
              <v:shape style="position:absolute;left:8198;top:1034;width:10;height:20" coordorigin="8198,1034" coordsize="10,20" path="m8198,1054l8207,1054,8207,1034,8198,1034,8198,1054xe" filled="true" fillcolor="#000000" stroked="false">
                <v:path arrowok="t"/>
                <v:fill type="solid"/>
              </v:shape>
            </v:group>
            <v:group style="position:absolute;left:8198;top:1054;width:10;height:20" coordorigin="8198,1054" coordsize="10,20">
              <v:shape style="position:absolute;left:8198;top:1054;width:10;height:20" coordorigin="8198,1054" coordsize="10,20" path="m8198,1073l8207,1073,8207,1054,8198,1054,8198,1073xe" filled="true" fillcolor="#000000" stroked="false">
                <v:path arrowok="t"/>
                <v:fill type="solid"/>
              </v:shape>
            </v:group>
            <v:group style="position:absolute;left:8198;top:1073;width:10;height:20" coordorigin="8198,1073" coordsize="10,20">
              <v:shape style="position:absolute;left:8198;top:1073;width:10;height:20" coordorigin="8198,1073" coordsize="10,20" path="m8198,1092l8207,1092,8207,1073,8198,1073,8198,1092xe" filled="true" fillcolor="#000000" stroked="false">
                <v:path arrowok="t"/>
                <v:fill type="solid"/>
              </v:shape>
            </v:group>
            <v:group style="position:absolute;left:8198;top:1092;width:10;height:20" coordorigin="8198,1092" coordsize="10,20">
              <v:shape style="position:absolute;left:8198;top:1092;width:10;height:20" coordorigin="8198,1092" coordsize="10,20" path="m8198,1111l8207,1111,8207,1092,8198,1092,8198,1111xe" filled="true" fillcolor="#000000" stroked="false">
                <v:path arrowok="t"/>
                <v:fill type="solid"/>
              </v:shape>
            </v:group>
            <v:group style="position:absolute;left:8198;top:1111;width:10;height:20" coordorigin="8198,1111" coordsize="10,20">
              <v:shape style="position:absolute;left:8198;top:1111;width:10;height:20" coordorigin="8198,1111" coordsize="10,20" path="m8198,1130l8207,1130,8207,1111,8198,1111,8198,1130xe" filled="true" fillcolor="#000000" stroked="false">
                <v:path arrowok="t"/>
                <v:fill type="solid"/>
              </v:shape>
            </v:group>
            <v:group style="position:absolute;left:8198;top:1130;width:10;height:20" coordorigin="8198,1130" coordsize="10,20">
              <v:shape style="position:absolute;left:8198;top:1130;width:10;height:20" coordorigin="8198,1130" coordsize="10,20" path="m8198,1150l8207,1150,8207,1130,8198,1130,8198,1150xe" filled="true" fillcolor="#000000" stroked="false">
                <v:path arrowok="t"/>
                <v:fill type="solid"/>
              </v:shape>
            </v:group>
            <v:group style="position:absolute;left:8198;top:1150;width:10;height:20" coordorigin="8198,1150" coordsize="10,20">
              <v:shape style="position:absolute;left:8198;top:1150;width:10;height:20" coordorigin="8198,1150" coordsize="10,20" path="m8198,1169l8207,1169,8207,1150,8198,1150,8198,1169xe" filled="true" fillcolor="#000000" stroked="false">
                <v:path arrowok="t"/>
                <v:fill type="solid"/>
              </v:shape>
            </v:group>
            <v:group style="position:absolute;left:8198;top:1169;width:10;height:20" coordorigin="8198,1169" coordsize="10,20">
              <v:shape style="position:absolute;left:8198;top:1169;width:10;height:20" coordorigin="8198,1169" coordsize="10,20" path="m8198,1188l8207,1188,8207,1169,8198,1169,8198,1188xe" filled="true" fillcolor="#000000" stroked="false">
                <v:path arrowok="t"/>
                <v:fill type="solid"/>
              </v:shape>
            </v:group>
            <v:group style="position:absolute;left:8198;top:1188;width:10;height:20" coordorigin="8198,1188" coordsize="10,20">
              <v:shape style="position:absolute;left:8198;top:1188;width:10;height:20" coordorigin="8198,1188" coordsize="10,20" path="m8198,1207l8207,1207,8207,1188,8198,1188,8198,1207xe" filled="true" fillcolor="#000000" stroked="false">
                <v:path arrowok="t"/>
                <v:fill type="solid"/>
              </v:shape>
            </v:group>
            <v:group style="position:absolute;left:8198;top:1207;width:10;height:20" coordorigin="8198,1207" coordsize="10,20">
              <v:shape style="position:absolute;left:8198;top:1207;width:10;height:20" coordorigin="8198,1207" coordsize="10,20" path="m8198,1226l8207,1226,8207,1207,8198,1207,8198,1226xe" filled="true" fillcolor="#000000" stroked="false">
                <v:path arrowok="t"/>
                <v:fill type="solid"/>
              </v:shape>
            </v:group>
            <v:group style="position:absolute;left:8198;top:1226;width:10;height:20" coordorigin="8198,1226" coordsize="10,20">
              <v:shape style="position:absolute;left:8198;top:1226;width:10;height:20" coordorigin="8198,1226" coordsize="10,20" path="m8198,1246l8207,1246,8207,1226,8198,1226,8198,1246xe" filled="true" fillcolor="#000000" stroked="false">
                <v:path arrowok="t"/>
                <v:fill type="solid"/>
              </v:shape>
              <v:shape style="position:absolute;left:29;top:1150;width:1342;height:108" type="#_x0000_t75" stroked="false">
                <v:imagedata r:id="rId223" o:title=""/>
              </v:shape>
              <v:shape style="position:absolute;left:1346;top:1246;width:1229;height:12" type="#_x0000_t75" stroked="false">
                <v:imagedata r:id="rId224" o:title=""/>
              </v:shape>
              <v:shape style="position:absolute;left:2561;top:1246;width:696;height:12" type="#_x0000_t75" stroked="false">
                <v:imagedata r:id="rId225" o:title=""/>
              </v:shape>
              <v:shape style="position:absolute;left:3243;top:1246;width:1154;height:12" type="#_x0000_t75" stroked="false">
                <v:imagedata r:id="rId226" o:title=""/>
              </v:shape>
              <v:shape style="position:absolute;left:4383;top:1246;width:850;height:12" type="#_x0000_t75" stroked="false">
                <v:imagedata r:id="rId227" o:title=""/>
              </v:shape>
              <v:shape style="position:absolute;left:5219;top:1246;width:1154;height:12" type="#_x0000_t75" stroked="false">
                <v:imagedata r:id="rId226" o:title=""/>
              </v:shape>
              <v:shape style="position:absolute;left:6359;top:1246;width:708;height:12" type="#_x0000_t75" stroked="false">
                <v:imagedata r:id="rId228" o:title=""/>
              </v:shape>
              <v:shape style="position:absolute;left:7052;top:1246;width:1155;height:12" type="#_x0000_t75" stroked="false">
                <v:imagedata r:id="rId226" o:title=""/>
              </v:shape>
              <v:shape style="position:absolute;left:8193;top:1248;width:768;height:10" type="#_x0000_t75" stroked="false">
                <v:imagedata r:id="rId229" o:title=""/>
              </v:shape>
            </v:group>
            <v:group style="position:absolute;left:1351;top:1258;width:10;height:20" coordorigin="1351,1258" coordsize="10,20">
              <v:shape style="position:absolute;left:1351;top:1258;width:10;height:20" coordorigin="1351,1258" coordsize="10,20" path="m1351,1277l1361,1277,1361,1258,1351,1258,1351,1277xe" filled="true" fillcolor="#000000" stroked="false">
                <v:path arrowok="t"/>
                <v:fill type="solid"/>
              </v:shape>
            </v:group>
            <v:group style="position:absolute;left:1351;top:1277;width:10;height:20" coordorigin="1351,1277" coordsize="10,20">
              <v:shape style="position:absolute;left:1351;top:1277;width:10;height:20" coordorigin="1351,1277" coordsize="10,20" path="m1351,1296l1361,1296,1361,1277,1351,1277,1351,1296xe" filled="true" fillcolor="#000000" stroked="false">
                <v:path arrowok="t"/>
                <v:fill type="solid"/>
              </v:shape>
            </v:group>
            <v:group style="position:absolute;left:1351;top:1296;width:10;height:20" coordorigin="1351,1296" coordsize="10,20">
              <v:shape style="position:absolute;left:1351;top:1296;width:10;height:20" coordorigin="1351,1296" coordsize="10,20" path="m1351,1315l1361,1315,1361,1296,1351,1296,1351,1315xe" filled="true" fillcolor="#000000" stroked="false">
                <v:path arrowok="t"/>
                <v:fill type="solid"/>
              </v:shape>
            </v:group>
            <v:group style="position:absolute;left:1351;top:1315;width:10;height:20" coordorigin="1351,1315" coordsize="10,20">
              <v:shape style="position:absolute;left:1351;top:1315;width:10;height:20" coordorigin="1351,1315" coordsize="10,20" path="m1351,1334l1361,1334,1361,1315,1351,1315,1351,1334xe" filled="true" fillcolor="#000000" stroked="false">
                <v:path arrowok="t"/>
                <v:fill type="solid"/>
              </v:shape>
            </v:group>
            <v:group style="position:absolute;left:1351;top:1334;width:10;height:20" coordorigin="1351,1334" coordsize="10,20">
              <v:shape style="position:absolute;left:1351;top:1334;width:10;height:20" coordorigin="1351,1334" coordsize="10,20" path="m1351,1354l1361,1354,1361,1334,1351,1334,1351,1354xe" filled="true" fillcolor="#000000" stroked="false">
                <v:path arrowok="t"/>
                <v:fill type="solid"/>
              </v:shape>
            </v:group>
            <v:group style="position:absolute;left:1351;top:1354;width:10;height:20" coordorigin="1351,1354" coordsize="10,20">
              <v:shape style="position:absolute;left:1351;top:1354;width:10;height:20" coordorigin="1351,1354" coordsize="10,20" path="m1351,1373l1361,1373,1361,1354,1351,1354,1351,1373xe" filled="true" fillcolor="#000000" stroked="false">
                <v:path arrowok="t"/>
                <v:fill type="solid"/>
              </v:shape>
            </v:group>
            <v:group style="position:absolute;left:1351;top:1373;width:10;height:20" coordorigin="1351,1373" coordsize="10,20">
              <v:shape style="position:absolute;left:1351;top:1373;width:10;height:20" coordorigin="1351,1373" coordsize="10,20" path="m1351,1392l1361,1392,1361,1373,1351,1373,1351,1392xe" filled="true" fillcolor="#000000" stroked="false">
                <v:path arrowok="t"/>
                <v:fill type="solid"/>
              </v:shape>
            </v:group>
            <v:group style="position:absolute;left:1351;top:1392;width:10;height:20" coordorigin="1351,1392" coordsize="10,20">
              <v:shape style="position:absolute;left:1351;top:1392;width:10;height:20" coordorigin="1351,1392" coordsize="10,20" path="m1351,1411l1361,1411,1361,1392,1351,1392,1351,1411xe" filled="true" fillcolor="#000000" stroked="false">
                <v:path arrowok="t"/>
                <v:fill type="solid"/>
              </v:shape>
            </v:group>
            <v:group style="position:absolute;left:1351;top:1411;width:10;height:20" coordorigin="1351,1411" coordsize="10,20">
              <v:shape style="position:absolute;left:1351;top:1411;width:10;height:20" coordorigin="1351,1411" coordsize="10,20" path="m1351,1430l1361,1430,1361,1411,1351,1411,1351,1430xe" filled="true" fillcolor="#000000" stroked="false">
                <v:path arrowok="t"/>
                <v:fill type="solid"/>
              </v:shape>
            </v:group>
            <v:group style="position:absolute;left:1351;top:1430;width:10;height:20" coordorigin="1351,1430" coordsize="10,20">
              <v:shape style="position:absolute;left:1351;top:1430;width:10;height:20" coordorigin="1351,1430" coordsize="10,20" path="m1351,1450l1361,1450,1361,1430,1351,1430,1351,1450xe" filled="true" fillcolor="#000000" stroked="false">
                <v:path arrowok="t"/>
                <v:fill type="solid"/>
              </v:shape>
            </v:group>
            <v:group style="position:absolute;left:1351;top:1450;width:10;height:20" coordorigin="1351,1450" coordsize="10,20">
              <v:shape style="position:absolute;left:1351;top:1450;width:10;height:20" coordorigin="1351,1450" coordsize="10,20" path="m1351,1469l1361,1469,1361,1450,1351,1450,1351,1469xe" filled="true" fillcolor="#000000" stroked="false">
                <v:path arrowok="t"/>
                <v:fill type="solid"/>
              </v:shape>
            </v:group>
            <v:group style="position:absolute;left:1351;top:1469;width:10;height:20" coordorigin="1351,1469" coordsize="10,20">
              <v:shape style="position:absolute;left:1351;top:1469;width:10;height:20" coordorigin="1351,1469" coordsize="10,20" path="m1351,1488l1361,1488,1361,1469,1351,1469,1351,1488xe" filled="true" fillcolor="#000000" stroked="false">
                <v:path arrowok="t"/>
                <v:fill type="solid"/>
              </v:shape>
            </v:group>
            <v:group style="position:absolute;left:1351;top:1488;width:10;height:20" coordorigin="1351,1488" coordsize="10,20">
              <v:shape style="position:absolute;left:1351;top:1488;width:10;height:20" coordorigin="1351,1488" coordsize="10,20" path="m1351,1507l1361,1507,1361,1488,1351,1488,1351,1507xe" filled="true" fillcolor="#000000" stroked="false">
                <v:path arrowok="t"/>
                <v:fill type="solid"/>
              </v:shape>
            </v:group>
            <v:group style="position:absolute;left:1351;top:1507;width:10;height:20" coordorigin="1351,1507" coordsize="10,20">
              <v:shape style="position:absolute;left:1351;top:1507;width:10;height:20" coordorigin="1351,1507" coordsize="10,20" path="m1351,1526l1361,1526,1361,1507,1351,1507,1351,1526xe" filled="true" fillcolor="#000000" stroked="false">
                <v:path arrowok="t"/>
                <v:fill type="solid"/>
              </v:shape>
            </v:group>
            <v:group style="position:absolute;left:1351;top:1526;width:10;height:20" coordorigin="1351,1526" coordsize="10,20">
              <v:shape style="position:absolute;left:1351;top:1526;width:10;height:20" coordorigin="1351,1526" coordsize="10,20" path="m1351,1546l1361,1546,1361,1526,1351,1526,1351,1546xe" filled="true" fillcolor="#000000" stroked="false">
                <v:path arrowok="t"/>
                <v:fill type="solid"/>
              </v:shape>
            </v:group>
            <v:group style="position:absolute;left:1351;top:1546;width:10;height:20" coordorigin="1351,1546" coordsize="10,20">
              <v:shape style="position:absolute;left:1351;top:1546;width:10;height:20" coordorigin="1351,1546" coordsize="10,20" path="m1351,1565l1361,1565,1361,1546,1351,1546,1351,1565xe" filled="true" fillcolor="#000000" stroked="false">
                <v:path arrowok="t"/>
                <v:fill type="solid"/>
              </v:shape>
            </v:group>
            <v:group style="position:absolute;left:1351;top:1565;width:10;height:20" coordorigin="1351,1565" coordsize="10,20">
              <v:shape style="position:absolute;left:1351;top:1565;width:10;height:20" coordorigin="1351,1565" coordsize="10,20" path="m1351,1584l1361,1584,1361,1565,1351,1565,1351,1584xe" filled="true" fillcolor="#000000" stroked="false">
                <v:path arrowok="t"/>
                <v:fill type="solid"/>
              </v:shape>
            </v:group>
            <v:group style="position:absolute;left:1351;top:1584;width:10;height:20" coordorigin="1351,1584" coordsize="10,20">
              <v:shape style="position:absolute;left:1351;top:1584;width:10;height:20" coordorigin="1351,1584" coordsize="10,20" path="m1351,1603l1361,1603,1361,1584,1351,1584,1351,1603xe" filled="true" fillcolor="#000000" stroked="false">
                <v:path arrowok="t"/>
                <v:fill type="solid"/>
              </v:shape>
            </v:group>
            <v:group style="position:absolute;left:1351;top:1603;width:10;height:20" coordorigin="1351,1603" coordsize="10,20">
              <v:shape style="position:absolute;left:1351;top:1603;width:10;height:20" coordorigin="1351,1603" coordsize="10,20" path="m1351,1622l1361,1622,1361,1603,1351,1603,1351,1622xe" filled="true" fillcolor="#000000" stroked="false">
                <v:path arrowok="t"/>
                <v:fill type="solid"/>
              </v:shape>
            </v:group>
            <v:group style="position:absolute;left:1351;top:1622;width:10;height:20" coordorigin="1351,1622" coordsize="10,20">
              <v:shape style="position:absolute;left:1351;top:1622;width:10;height:20" coordorigin="1351,1622" coordsize="10,20" path="m1351,1642l1361,1642,1361,1622,1351,1622,1351,1642xe" filled="true" fillcolor="#000000" stroked="false">
                <v:path arrowok="t"/>
                <v:fill type="solid"/>
              </v:shape>
            </v:group>
            <v:group style="position:absolute;left:1351;top:1642;width:10;height:20" coordorigin="1351,1642" coordsize="10,20">
              <v:shape style="position:absolute;left:1351;top:1642;width:10;height:20" coordorigin="1351,1642" coordsize="10,20" path="m1351,1661l1361,1661,1361,1642,1351,1642,1351,1661xe" filled="true" fillcolor="#000000" stroked="false">
                <v:path arrowok="t"/>
                <v:fill type="solid"/>
              </v:shape>
            </v:group>
            <v:group style="position:absolute;left:1351;top:1661;width:10;height:20" coordorigin="1351,1661" coordsize="10,20">
              <v:shape style="position:absolute;left:1351;top:1661;width:10;height:20" coordorigin="1351,1661" coordsize="10,20" path="m1351,1680l1361,1680,1361,1661,1351,1661,1351,1680xe" filled="true" fillcolor="#000000" stroked="false">
                <v:path arrowok="t"/>
                <v:fill type="solid"/>
              </v:shape>
            </v:group>
            <v:group style="position:absolute;left:1351;top:1680;width:10;height:20" coordorigin="1351,1680" coordsize="10,20">
              <v:shape style="position:absolute;left:1351;top:1680;width:10;height:20" coordorigin="1351,1680" coordsize="10,20" path="m1351,1699l1361,1699,1361,1680,1351,1680,1351,1699xe" filled="true" fillcolor="#000000" stroked="false">
                <v:path arrowok="t"/>
                <v:fill type="solid"/>
              </v:shape>
            </v:group>
            <v:group style="position:absolute;left:1351;top:1699;width:10;height:20" coordorigin="1351,1699" coordsize="10,20">
              <v:shape style="position:absolute;left:1351;top:1699;width:10;height:20" coordorigin="1351,1699" coordsize="10,20" path="m1351,1718l1361,1718,1361,1699,1351,1699,1351,1718xe" filled="true" fillcolor="#000000" stroked="false">
                <v:path arrowok="t"/>
                <v:fill type="solid"/>
              </v:shape>
            </v:group>
            <v:group style="position:absolute;left:1351;top:1718;width:10;height:20" coordorigin="1351,1718" coordsize="10,20">
              <v:shape style="position:absolute;left:1351;top:1718;width:10;height:20" coordorigin="1351,1718" coordsize="10,20" path="m1351,1738l1361,1738,1361,1718,1351,1718,1351,1738xe" filled="true" fillcolor="#000000" stroked="false">
                <v:path arrowok="t"/>
                <v:fill type="solid"/>
              </v:shape>
            </v:group>
            <v:group style="position:absolute;left:1351;top:1738;width:10;height:20" coordorigin="1351,1738" coordsize="10,20">
              <v:shape style="position:absolute;left:1351;top:1738;width:10;height:20" coordorigin="1351,1738" coordsize="10,20" path="m1351,1757l1361,1757,1361,1738,1351,1738,1351,1757xe" filled="true" fillcolor="#000000" stroked="false">
                <v:path arrowok="t"/>
                <v:fill type="solid"/>
              </v:shape>
            </v:group>
            <v:group style="position:absolute;left:1351;top:1757;width:10;height:20" coordorigin="1351,1757" coordsize="10,20">
              <v:shape style="position:absolute;left:1351;top:1757;width:10;height:20" coordorigin="1351,1757" coordsize="10,20" path="m1351,1776l1361,1776,1361,1757,1351,1757,1351,1776xe" filled="true" fillcolor="#000000" stroked="false">
                <v:path arrowok="t"/>
                <v:fill type="solid"/>
              </v:shape>
            </v:group>
            <v:group style="position:absolute;left:1351;top:1776;width:10;height:20" coordorigin="1351,1776" coordsize="10,20">
              <v:shape style="position:absolute;left:1351;top:1776;width:10;height:20" coordorigin="1351,1776" coordsize="10,20" path="m1351,1795l1361,1795,1361,1776,1351,1776,1351,1795xe" filled="true" fillcolor="#000000" stroked="false">
                <v:path arrowok="t"/>
                <v:fill type="solid"/>
              </v:shape>
            </v:group>
            <v:group style="position:absolute;left:1351;top:1795;width:10;height:20" coordorigin="1351,1795" coordsize="10,20">
              <v:shape style="position:absolute;left:1351;top:1795;width:10;height:20" coordorigin="1351,1795" coordsize="10,20" path="m1351,1814l1361,1814,1361,1795,1351,1795,1351,1814xe" filled="true" fillcolor="#000000" stroked="false">
                <v:path arrowok="t"/>
                <v:fill type="solid"/>
              </v:shape>
            </v:group>
            <v:group style="position:absolute;left:1351;top:1814;width:10;height:20" coordorigin="1351,1814" coordsize="10,20">
              <v:shape style="position:absolute;left:1351;top:1814;width:10;height:20" coordorigin="1351,1814" coordsize="10,20" path="m1351,1834l1361,1834,1361,1814,1351,1814,1351,1834xe" filled="true" fillcolor="#000000" stroked="false">
                <v:path arrowok="t"/>
                <v:fill type="solid"/>
              </v:shape>
            </v:group>
            <v:group style="position:absolute;left:1351;top:1834;width:10;height:20" coordorigin="1351,1834" coordsize="10,20">
              <v:shape style="position:absolute;left:1351;top:1834;width:10;height:20" coordorigin="1351,1834" coordsize="10,20" path="m1351,1853l1361,1853,1361,1834,1351,1834,1351,1853xe" filled="true" fillcolor="#000000" stroked="false">
                <v:path arrowok="t"/>
                <v:fill type="solid"/>
              </v:shape>
            </v:group>
            <v:group style="position:absolute;left:1351;top:1853;width:10;height:20" coordorigin="1351,1853" coordsize="10,20">
              <v:shape style="position:absolute;left:1351;top:1853;width:10;height:20" coordorigin="1351,1853" coordsize="10,20" path="m1351,1872l1361,1872,1361,1853,1351,1853,1351,1872xe" filled="true" fillcolor="#000000" stroked="false">
                <v:path arrowok="t"/>
                <v:fill type="solid"/>
              </v:shape>
            </v:group>
            <v:group style="position:absolute;left:1351;top:1872;width:10;height:20" coordorigin="1351,1872" coordsize="10,20">
              <v:shape style="position:absolute;left:1351;top:1872;width:10;height:20" coordorigin="1351,1872" coordsize="10,20" path="m1351,1891l1361,1891,1361,1872,1351,1872,1351,1891xe" filled="true" fillcolor="#000000" stroked="false">
                <v:path arrowok="t"/>
                <v:fill type="solid"/>
              </v:shape>
            </v:group>
            <v:group style="position:absolute;left:1351;top:1891;width:10;height:20" coordorigin="1351,1891" coordsize="10,20">
              <v:shape style="position:absolute;left:1351;top:1891;width:10;height:20" coordorigin="1351,1891" coordsize="10,20" path="m1351,1910l1361,1910,1361,1891,1351,1891,1351,1910xe" filled="true" fillcolor="#000000" stroked="false">
                <v:path arrowok="t"/>
                <v:fill type="solid"/>
              </v:shape>
            </v:group>
            <v:group style="position:absolute;left:1351;top:1910;width:10;height:20" coordorigin="1351,1910" coordsize="10,20">
              <v:shape style="position:absolute;left:1351;top:1910;width:10;height:20" coordorigin="1351,1910" coordsize="10,20" path="m1351,1930l1361,1930,1361,1910,1351,1910,1351,1930xe" filled="true" fillcolor="#000000" stroked="false">
                <v:path arrowok="t"/>
                <v:fill type="solid"/>
              </v:shape>
            </v:group>
            <v:group style="position:absolute;left:1351;top:1930;width:10;height:20" coordorigin="1351,1930" coordsize="10,20">
              <v:shape style="position:absolute;left:1351;top:1930;width:10;height:20" coordorigin="1351,1930" coordsize="10,20" path="m1351,1949l1361,1949,1361,1930,1351,1930,1351,1949xe" filled="true" fillcolor="#000000" stroked="false">
                <v:path arrowok="t"/>
                <v:fill type="solid"/>
              </v:shape>
            </v:group>
            <v:group style="position:absolute;left:1351;top:1949;width:10;height:20" coordorigin="1351,1949" coordsize="10,20">
              <v:shape style="position:absolute;left:1351;top:1949;width:10;height:20" coordorigin="1351,1949" coordsize="10,20" path="m1351,1968l1361,1968,1361,1949,1351,1949,1351,1968xe" filled="true" fillcolor="#000000" stroked="false">
                <v:path arrowok="t"/>
                <v:fill type="solid"/>
              </v:shape>
            </v:group>
            <v:group style="position:absolute;left:1351;top:1968;width:10;height:20" coordorigin="1351,1968" coordsize="10,20">
              <v:shape style="position:absolute;left:1351;top:1968;width:10;height:20" coordorigin="1351,1968" coordsize="10,20" path="m1351,1987l1361,1987,1361,1968,1351,1968,1351,1987xe" filled="true" fillcolor="#000000" stroked="false">
                <v:path arrowok="t"/>
                <v:fill type="solid"/>
              </v:shape>
            </v:group>
            <v:group style="position:absolute;left:14;top:2074;width:1337;height:2" coordorigin="14,2074" coordsize="1337,2">
              <v:shape style="position:absolute;left:14;top:2074;width:1337;height:2" coordorigin="14,2074" coordsize="1337,0" path="m14,2074l1351,2074e" filled="false" stroked="true" strokeweight="1.44pt" strokecolor="#000000">
                <v:path arrowok="t"/>
              </v:shape>
            </v:group>
            <v:group style="position:absolute;left:1351;top:1987;width:10;height:20" coordorigin="1351,1987" coordsize="10,20">
              <v:shape style="position:absolute;left:1351;top:1987;width:10;height:20" coordorigin="1351,1987" coordsize="10,20" path="m1351,2006l1361,2006,1361,1987,1351,1987,1351,2006xe" filled="true" fillcolor="#000000" stroked="false">
                <v:path arrowok="t"/>
                <v:fill type="solid"/>
              </v:shape>
            </v:group>
            <v:group style="position:absolute;left:1351;top:2006;width:10;height:20" coordorigin="1351,2006" coordsize="10,20">
              <v:shape style="position:absolute;left:1351;top:2006;width:10;height:20" coordorigin="1351,2006" coordsize="10,20" path="m1351,2026l1361,2026,1361,2006,1351,2006,1351,2026xe" filled="true" fillcolor="#000000" stroked="false">
                <v:path arrowok="t"/>
                <v:fill type="solid"/>
              </v:shape>
            </v:group>
            <v:group style="position:absolute;left:1351;top:2026;width:10;height:20" coordorigin="1351,2026" coordsize="10,20">
              <v:shape style="position:absolute;left:1351;top:2026;width:10;height:20" coordorigin="1351,2026" coordsize="10,20" path="m1351,2045l1361,2045,1361,2026,1351,2026,1351,2045xe" filled="true" fillcolor="#000000" stroked="false">
                <v:path arrowok="t"/>
                <v:fill type="solid"/>
              </v:shape>
            </v:group>
            <v:group style="position:absolute;left:1351;top:2052;width:10;height:2" coordorigin="1351,2052" coordsize="10,2">
              <v:shape style="position:absolute;left:1351;top:2052;width:10;height:2" coordorigin="1351,2052" coordsize="10,0" path="m1351,2052l1361,2052e" filled="false" stroked="true" strokeweight=".72003pt" strokecolor="#000000">
                <v:path arrowok="t"/>
              </v:shape>
            </v:group>
            <v:group style="position:absolute;left:1351;top:2074;width:29;height:2" coordorigin="1351,2074" coordsize="29,2">
              <v:shape style="position:absolute;left:1351;top:2074;width:29;height:2" coordorigin="1351,2074" coordsize="29,0" path="m1351,2074l1380,2074e" filled="false" stroked="true" strokeweight="1.44pt" strokecolor="#000000">
                <v:path arrowok="t"/>
              </v:shape>
            </v:group>
            <v:group style="position:absolute;left:1380;top:2074;width:1187;height:2" coordorigin="1380,2074" coordsize="1187,2">
              <v:shape style="position:absolute;left:1380;top:2074;width:1187;height:2" coordorigin="1380,2074" coordsize="1187,0" path="m1380,2074l2566,2074e" filled="false" stroked="true" strokeweight="1.44pt" strokecolor="#000000">
                <v:path arrowok="t"/>
              </v:shape>
            </v:group>
            <v:group style="position:absolute;left:2566;top:1258;width:10;height:20" coordorigin="2566,1258" coordsize="10,20">
              <v:shape style="position:absolute;left:2566;top:1258;width:10;height:20" coordorigin="2566,1258" coordsize="10,20" path="m2566,1277l2576,1277,2576,1258,2566,1258,2566,1277xe" filled="true" fillcolor="#000000" stroked="false">
                <v:path arrowok="t"/>
                <v:fill type="solid"/>
              </v:shape>
            </v:group>
            <v:group style="position:absolute;left:2566;top:1277;width:10;height:20" coordorigin="2566,1277" coordsize="10,20">
              <v:shape style="position:absolute;left:2566;top:1277;width:10;height:20" coordorigin="2566,1277" coordsize="10,20" path="m2566,1296l2576,1296,2576,1277,2566,1277,2566,1296xe" filled="true" fillcolor="#000000" stroked="false">
                <v:path arrowok="t"/>
                <v:fill type="solid"/>
              </v:shape>
            </v:group>
            <v:group style="position:absolute;left:2566;top:1296;width:10;height:20" coordorigin="2566,1296" coordsize="10,20">
              <v:shape style="position:absolute;left:2566;top:1296;width:10;height:20" coordorigin="2566,1296" coordsize="10,20" path="m2566,1315l2576,1315,2576,1296,2566,1296,2566,1315xe" filled="true" fillcolor="#000000" stroked="false">
                <v:path arrowok="t"/>
                <v:fill type="solid"/>
              </v:shape>
            </v:group>
            <v:group style="position:absolute;left:2566;top:1315;width:10;height:20" coordorigin="2566,1315" coordsize="10,20">
              <v:shape style="position:absolute;left:2566;top:1315;width:10;height:20" coordorigin="2566,1315" coordsize="10,20" path="m2566,1334l2576,1334,2576,1315,2566,1315,2566,1334xe" filled="true" fillcolor="#000000" stroked="false">
                <v:path arrowok="t"/>
                <v:fill type="solid"/>
              </v:shape>
            </v:group>
            <v:group style="position:absolute;left:2566;top:1334;width:10;height:20" coordorigin="2566,1334" coordsize="10,20">
              <v:shape style="position:absolute;left:2566;top:1334;width:10;height:20" coordorigin="2566,1334" coordsize="10,20" path="m2566,1354l2576,1354,2576,1334,2566,1334,2566,1354xe" filled="true" fillcolor="#000000" stroked="false">
                <v:path arrowok="t"/>
                <v:fill type="solid"/>
              </v:shape>
            </v:group>
            <v:group style="position:absolute;left:2566;top:1354;width:10;height:20" coordorigin="2566,1354" coordsize="10,20">
              <v:shape style="position:absolute;left:2566;top:1354;width:10;height:20" coordorigin="2566,1354" coordsize="10,20" path="m2566,1373l2576,1373,2576,1354,2566,1354,2566,1373xe" filled="true" fillcolor="#000000" stroked="false">
                <v:path arrowok="t"/>
                <v:fill type="solid"/>
              </v:shape>
            </v:group>
            <v:group style="position:absolute;left:2566;top:1373;width:10;height:20" coordorigin="2566,1373" coordsize="10,20">
              <v:shape style="position:absolute;left:2566;top:1373;width:10;height:20" coordorigin="2566,1373" coordsize="10,20" path="m2566,1392l2576,1392,2576,1373,2566,1373,2566,1392xe" filled="true" fillcolor="#000000" stroked="false">
                <v:path arrowok="t"/>
                <v:fill type="solid"/>
              </v:shape>
            </v:group>
            <v:group style="position:absolute;left:2566;top:1392;width:10;height:20" coordorigin="2566,1392" coordsize="10,20">
              <v:shape style="position:absolute;left:2566;top:1392;width:10;height:20" coordorigin="2566,1392" coordsize="10,20" path="m2566,1411l2576,1411,2576,1392,2566,1392,2566,1411xe" filled="true" fillcolor="#000000" stroked="false">
                <v:path arrowok="t"/>
                <v:fill type="solid"/>
              </v:shape>
            </v:group>
            <v:group style="position:absolute;left:2566;top:1411;width:10;height:20" coordorigin="2566,1411" coordsize="10,20">
              <v:shape style="position:absolute;left:2566;top:1411;width:10;height:20" coordorigin="2566,1411" coordsize="10,20" path="m2566,1430l2576,1430,2576,1411,2566,1411,2566,1430xe" filled="true" fillcolor="#000000" stroked="false">
                <v:path arrowok="t"/>
                <v:fill type="solid"/>
              </v:shape>
            </v:group>
            <v:group style="position:absolute;left:2566;top:1430;width:10;height:20" coordorigin="2566,1430" coordsize="10,20">
              <v:shape style="position:absolute;left:2566;top:1430;width:10;height:20" coordorigin="2566,1430" coordsize="10,20" path="m2566,1450l2576,1450,2576,1430,2566,1430,2566,1450xe" filled="true" fillcolor="#000000" stroked="false">
                <v:path arrowok="t"/>
                <v:fill type="solid"/>
              </v:shape>
            </v:group>
            <v:group style="position:absolute;left:2566;top:1450;width:10;height:20" coordorigin="2566,1450" coordsize="10,20">
              <v:shape style="position:absolute;left:2566;top:1450;width:10;height:20" coordorigin="2566,1450" coordsize="10,20" path="m2566,1469l2576,1469,2576,1450,2566,1450,2566,1469xe" filled="true" fillcolor="#000000" stroked="false">
                <v:path arrowok="t"/>
                <v:fill type="solid"/>
              </v:shape>
            </v:group>
            <v:group style="position:absolute;left:2566;top:1469;width:10;height:20" coordorigin="2566,1469" coordsize="10,20">
              <v:shape style="position:absolute;left:2566;top:1469;width:10;height:20" coordorigin="2566,1469" coordsize="10,20" path="m2566,1488l2576,1488,2576,1469,2566,1469,2566,1488xe" filled="true" fillcolor="#000000" stroked="false">
                <v:path arrowok="t"/>
                <v:fill type="solid"/>
              </v:shape>
            </v:group>
            <v:group style="position:absolute;left:2566;top:1488;width:10;height:20" coordorigin="2566,1488" coordsize="10,20">
              <v:shape style="position:absolute;left:2566;top:1488;width:10;height:20" coordorigin="2566,1488" coordsize="10,20" path="m2566,1507l2576,1507,2576,1488,2566,1488,2566,1507xe" filled="true" fillcolor="#000000" stroked="false">
                <v:path arrowok="t"/>
                <v:fill type="solid"/>
              </v:shape>
            </v:group>
            <v:group style="position:absolute;left:2566;top:1507;width:10;height:20" coordorigin="2566,1507" coordsize="10,20">
              <v:shape style="position:absolute;left:2566;top:1507;width:10;height:20" coordorigin="2566,1507" coordsize="10,20" path="m2566,1526l2576,1526,2576,1507,2566,1507,2566,1526xe" filled="true" fillcolor="#000000" stroked="false">
                <v:path arrowok="t"/>
                <v:fill type="solid"/>
              </v:shape>
            </v:group>
            <v:group style="position:absolute;left:2566;top:1526;width:10;height:20" coordorigin="2566,1526" coordsize="10,20">
              <v:shape style="position:absolute;left:2566;top:1526;width:10;height:20" coordorigin="2566,1526" coordsize="10,20" path="m2566,1546l2576,1546,2576,1526,2566,1526,2566,1546xe" filled="true" fillcolor="#000000" stroked="false">
                <v:path arrowok="t"/>
                <v:fill type="solid"/>
              </v:shape>
            </v:group>
            <v:group style="position:absolute;left:2566;top:1546;width:10;height:20" coordorigin="2566,1546" coordsize="10,20">
              <v:shape style="position:absolute;left:2566;top:1546;width:10;height:20" coordorigin="2566,1546" coordsize="10,20" path="m2566,1565l2576,1565,2576,1546,2566,1546,2566,1565xe" filled="true" fillcolor="#000000" stroked="false">
                <v:path arrowok="t"/>
                <v:fill type="solid"/>
              </v:shape>
            </v:group>
            <v:group style="position:absolute;left:2566;top:1565;width:10;height:20" coordorigin="2566,1565" coordsize="10,20">
              <v:shape style="position:absolute;left:2566;top:1565;width:10;height:20" coordorigin="2566,1565" coordsize="10,20" path="m2566,1584l2576,1584,2576,1565,2566,1565,2566,1584xe" filled="true" fillcolor="#000000" stroked="false">
                <v:path arrowok="t"/>
                <v:fill type="solid"/>
              </v:shape>
            </v:group>
            <v:group style="position:absolute;left:2566;top:1584;width:10;height:20" coordorigin="2566,1584" coordsize="10,20">
              <v:shape style="position:absolute;left:2566;top:1584;width:10;height:20" coordorigin="2566,1584" coordsize="10,20" path="m2566,1603l2576,1603,2576,1584,2566,1584,2566,1603xe" filled="true" fillcolor="#000000" stroked="false">
                <v:path arrowok="t"/>
                <v:fill type="solid"/>
              </v:shape>
            </v:group>
            <v:group style="position:absolute;left:2566;top:1603;width:10;height:20" coordorigin="2566,1603" coordsize="10,20">
              <v:shape style="position:absolute;left:2566;top:1603;width:10;height:20" coordorigin="2566,1603" coordsize="10,20" path="m2566,1622l2576,1622,2576,1603,2566,1603,2566,1622xe" filled="true" fillcolor="#000000" stroked="false">
                <v:path arrowok="t"/>
                <v:fill type="solid"/>
              </v:shape>
            </v:group>
            <v:group style="position:absolute;left:2566;top:1622;width:10;height:20" coordorigin="2566,1622" coordsize="10,20">
              <v:shape style="position:absolute;left:2566;top:1622;width:10;height:20" coordorigin="2566,1622" coordsize="10,20" path="m2566,1642l2576,1642,2576,1622,2566,1622,2566,1642xe" filled="true" fillcolor="#000000" stroked="false">
                <v:path arrowok="t"/>
                <v:fill type="solid"/>
              </v:shape>
            </v:group>
            <v:group style="position:absolute;left:2566;top:1642;width:10;height:20" coordorigin="2566,1642" coordsize="10,20">
              <v:shape style="position:absolute;left:2566;top:1642;width:10;height:20" coordorigin="2566,1642" coordsize="10,20" path="m2566,1661l2576,1661,2576,1642,2566,1642,2566,1661xe" filled="true" fillcolor="#000000" stroked="false">
                <v:path arrowok="t"/>
                <v:fill type="solid"/>
              </v:shape>
            </v:group>
            <v:group style="position:absolute;left:2566;top:1661;width:10;height:20" coordorigin="2566,1661" coordsize="10,20">
              <v:shape style="position:absolute;left:2566;top:1661;width:10;height:20" coordorigin="2566,1661" coordsize="10,20" path="m2566,1680l2576,1680,2576,1661,2566,1661,2566,1680xe" filled="true" fillcolor="#000000" stroked="false">
                <v:path arrowok="t"/>
                <v:fill type="solid"/>
              </v:shape>
            </v:group>
            <v:group style="position:absolute;left:2566;top:1680;width:10;height:20" coordorigin="2566,1680" coordsize="10,20">
              <v:shape style="position:absolute;left:2566;top:1680;width:10;height:20" coordorigin="2566,1680" coordsize="10,20" path="m2566,1699l2576,1699,2576,1680,2566,1680,2566,1699xe" filled="true" fillcolor="#000000" stroked="false">
                <v:path arrowok="t"/>
                <v:fill type="solid"/>
              </v:shape>
            </v:group>
            <v:group style="position:absolute;left:2566;top:1699;width:10;height:20" coordorigin="2566,1699" coordsize="10,20">
              <v:shape style="position:absolute;left:2566;top:1699;width:10;height:20" coordorigin="2566,1699" coordsize="10,20" path="m2566,1718l2576,1718,2576,1699,2566,1699,2566,1718xe" filled="true" fillcolor="#000000" stroked="false">
                <v:path arrowok="t"/>
                <v:fill type="solid"/>
              </v:shape>
            </v:group>
            <v:group style="position:absolute;left:2566;top:1718;width:10;height:20" coordorigin="2566,1718" coordsize="10,20">
              <v:shape style="position:absolute;left:2566;top:1718;width:10;height:20" coordorigin="2566,1718" coordsize="10,20" path="m2566,1738l2576,1738,2576,1718,2566,1718,2566,1738xe" filled="true" fillcolor="#000000" stroked="false">
                <v:path arrowok="t"/>
                <v:fill type="solid"/>
              </v:shape>
            </v:group>
            <v:group style="position:absolute;left:2566;top:1738;width:10;height:20" coordorigin="2566,1738" coordsize="10,20">
              <v:shape style="position:absolute;left:2566;top:1738;width:10;height:20" coordorigin="2566,1738" coordsize="10,20" path="m2566,1757l2576,1757,2576,1738,2566,1738,2566,1757xe" filled="true" fillcolor="#000000" stroked="false">
                <v:path arrowok="t"/>
                <v:fill type="solid"/>
              </v:shape>
            </v:group>
            <v:group style="position:absolute;left:2566;top:1757;width:10;height:20" coordorigin="2566,1757" coordsize="10,20">
              <v:shape style="position:absolute;left:2566;top:1757;width:10;height:20" coordorigin="2566,1757" coordsize="10,20" path="m2566,1776l2576,1776,2576,1757,2566,1757,2566,1776xe" filled="true" fillcolor="#000000" stroked="false">
                <v:path arrowok="t"/>
                <v:fill type="solid"/>
              </v:shape>
            </v:group>
            <v:group style="position:absolute;left:2566;top:1776;width:10;height:20" coordorigin="2566,1776" coordsize="10,20">
              <v:shape style="position:absolute;left:2566;top:1776;width:10;height:20" coordorigin="2566,1776" coordsize="10,20" path="m2566,1795l2576,1795,2576,1776,2566,1776,2566,1795xe" filled="true" fillcolor="#000000" stroked="false">
                <v:path arrowok="t"/>
                <v:fill type="solid"/>
              </v:shape>
            </v:group>
            <v:group style="position:absolute;left:2566;top:1795;width:10;height:20" coordorigin="2566,1795" coordsize="10,20">
              <v:shape style="position:absolute;left:2566;top:1795;width:10;height:20" coordorigin="2566,1795" coordsize="10,20" path="m2566,1814l2576,1814,2576,1795,2566,1795,2566,1814xe" filled="true" fillcolor="#000000" stroked="false">
                <v:path arrowok="t"/>
                <v:fill type="solid"/>
              </v:shape>
            </v:group>
            <v:group style="position:absolute;left:2566;top:1814;width:10;height:20" coordorigin="2566,1814" coordsize="10,20">
              <v:shape style="position:absolute;left:2566;top:1814;width:10;height:20" coordorigin="2566,1814" coordsize="10,20" path="m2566,1834l2576,1834,2576,1814,2566,1814,2566,1834xe" filled="true" fillcolor="#000000" stroked="false">
                <v:path arrowok="t"/>
                <v:fill type="solid"/>
              </v:shape>
            </v:group>
            <v:group style="position:absolute;left:2566;top:1834;width:10;height:20" coordorigin="2566,1834" coordsize="10,20">
              <v:shape style="position:absolute;left:2566;top:1834;width:10;height:20" coordorigin="2566,1834" coordsize="10,20" path="m2566,1853l2576,1853,2576,1834,2566,1834,2566,1853xe" filled="true" fillcolor="#000000" stroked="false">
                <v:path arrowok="t"/>
                <v:fill type="solid"/>
              </v:shape>
            </v:group>
            <v:group style="position:absolute;left:2566;top:1853;width:10;height:20" coordorigin="2566,1853" coordsize="10,20">
              <v:shape style="position:absolute;left:2566;top:1853;width:10;height:20" coordorigin="2566,1853" coordsize="10,20" path="m2566,1872l2576,1872,2576,1853,2566,1853,2566,1872xe" filled="true" fillcolor="#000000" stroked="false">
                <v:path arrowok="t"/>
                <v:fill type="solid"/>
              </v:shape>
            </v:group>
            <v:group style="position:absolute;left:2566;top:1872;width:10;height:20" coordorigin="2566,1872" coordsize="10,20">
              <v:shape style="position:absolute;left:2566;top:1872;width:10;height:20" coordorigin="2566,1872" coordsize="10,20" path="m2566,1891l2576,1891,2576,1872,2566,1872,2566,1891xe" filled="true" fillcolor="#000000" stroked="false">
                <v:path arrowok="t"/>
                <v:fill type="solid"/>
              </v:shape>
            </v:group>
            <v:group style="position:absolute;left:2566;top:1891;width:10;height:20" coordorigin="2566,1891" coordsize="10,20">
              <v:shape style="position:absolute;left:2566;top:1891;width:10;height:20" coordorigin="2566,1891" coordsize="10,20" path="m2566,1910l2576,1910,2576,1891,2566,1891,2566,1910xe" filled="true" fillcolor="#000000" stroked="false">
                <v:path arrowok="t"/>
                <v:fill type="solid"/>
              </v:shape>
            </v:group>
            <v:group style="position:absolute;left:2566;top:1910;width:10;height:20" coordorigin="2566,1910" coordsize="10,20">
              <v:shape style="position:absolute;left:2566;top:1910;width:10;height:20" coordorigin="2566,1910" coordsize="10,20" path="m2566,1930l2576,1930,2576,1910,2566,1910,2566,1930xe" filled="true" fillcolor="#000000" stroked="false">
                <v:path arrowok="t"/>
                <v:fill type="solid"/>
              </v:shape>
            </v:group>
            <v:group style="position:absolute;left:2566;top:1930;width:10;height:20" coordorigin="2566,1930" coordsize="10,20">
              <v:shape style="position:absolute;left:2566;top:1930;width:10;height:20" coordorigin="2566,1930" coordsize="10,20" path="m2566,1949l2576,1949,2576,1930,2566,1930,2566,1949xe" filled="true" fillcolor="#000000" stroked="false">
                <v:path arrowok="t"/>
                <v:fill type="solid"/>
              </v:shape>
            </v:group>
            <v:group style="position:absolute;left:2566;top:1949;width:10;height:20" coordorigin="2566,1949" coordsize="10,20">
              <v:shape style="position:absolute;left:2566;top:1949;width:10;height:20" coordorigin="2566,1949" coordsize="10,20" path="m2566,1968l2576,1968,2576,1949,2566,1949,2566,1968xe" filled="true" fillcolor="#000000" stroked="false">
                <v:path arrowok="t"/>
                <v:fill type="solid"/>
              </v:shape>
            </v:group>
            <v:group style="position:absolute;left:2566;top:1968;width:10;height:20" coordorigin="2566,1968" coordsize="10,20">
              <v:shape style="position:absolute;left:2566;top:1968;width:10;height:20" coordorigin="2566,1968" coordsize="10,20" path="m2566,1987l2576,1987,2576,1968,2566,1968,2566,1987xe" filled="true" fillcolor="#000000" stroked="false">
                <v:path arrowok="t"/>
                <v:fill type="solid"/>
              </v:shape>
            </v:group>
            <v:group style="position:absolute;left:2566;top:1987;width:10;height:20" coordorigin="2566,1987" coordsize="10,20">
              <v:shape style="position:absolute;left:2566;top:1987;width:10;height:20" coordorigin="2566,1987" coordsize="10,20" path="m2566,2006l2576,2006,2576,1987,2566,1987,2566,2006xe" filled="true" fillcolor="#000000" stroked="false">
                <v:path arrowok="t"/>
                <v:fill type="solid"/>
              </v:shape>
            </v:group>
            <v:group style="position:absolute;left:2566;top:2006;width:10;height:20" coordorigin="2566,2006" coordsize="10,20">
              <v:shape style="position:absolute;left:2566;top:2006;width:10;height:20" coordorigin="2566,2006" coordsize="10,20" path="m2566,2026l2576,2026,2576,2006,2566,2006,2566,2026xe" filled="true" fillcolor="#000000" stroked="false">
                <v:path arrowok="t"/>
                <v:fill type="solid"/>
              </v:shape>
            </v:group>
            <v:group style="position:absolute;left:2566;top:2026;width:10;height:20" coordorigin="2566,2026" coordsize="10,20">
              <v:shape style="position:absolute;left:2566;top:2026;width:10;height:20" coordorigin="2566,2026" coordsize="10,20" path="m2566,2045l2576,2045,2576,2026,2566,2026,2566,2045xe" filled="true" fillcolor="#000000" stroked="false">
                <v:path arrowok="t"/>
                <v:fill type="solid"/>
              </v:shape>
            </v:group>
            <v:group style="position:absolute;left:2566;top:2052;width:10;height:2" coordorigin="2566,2052" coordsize="10,2">
              <v:shape style="position:absolute;left:2566;top:2052;width:10;height:2" coordorigin="2566,2052" coordsize="10,0" path="m2566,2052l2576,2052e" filled="false" stroked="true" strokeweight=".72003pt" strokecolor="#000000">
                <v:path arrowok="t"/>
              </v:shape>
            </v:group>
            <v:group style="position:absolute;left:2566;top:2074;width:29;height:2" coordorigin="2566,2074" coordsize="29,2">
              <v:shape style="position:absolute;left:2566;top:2074;width:29;height:2" coordorigin="2566,2074" coordsize="29,0" path="m2566,2074l2595,2074e" filled="false" stroked="true" strokeweight="1.44pt" strokecolor="#000000">
                <v:path arrowok="t"/>
              </v:shape>
            </v:group>
            <v:group style="position:absolute;left:2595;top:2074;width:653;height:2" coordorigin="2595,2074" coordsize="653,2">
              <v:shape style="position:absolute;left:2595;top:2074;width:653;height:2" coordorigin="2595,2074" coordsize="653,0" path="m2595,2074l3248,2074e" filled="false" stroked="true" strokeweight="1.44pt" strokecolor="#000000">
                <v:path arrowok="t"/>
              </v:shape>
            </v:group>
            <v:group style="position:absolute;left:3248;top:1258;width:10;height:20" coordorigin="3248,1258" coordsize="10,20">
              <v:shape style="position:absolute;left:3248;top:1258;width:10;height:20" coordorigin="3248,1258" coordsize="10,20" path="m3248,1277l3257,1277,3257,1258,3248,1258,3248,1277xe" filled="true" fillcolor="#000000" stroked="false">
                <v:path arrowok="t"/>
                <v:fill type="solid"/>
              </v:shape>
            </v:group>
            <v:group style="position:absolute;left:3248;top:1277;width:10;height:20" coordorigin="3248,1277" coordsize="10,20">
              <v:shape style="position:absolute;left:3248;top:1277;width:10;height:20" coordorigin="3248,1277" coordsize="10,20" path="m3248,1296l3257,1296,3257,1277,3248,1277,3248,1296xe" filled="true" fillcolor="#000000" stroked="false">
                <v:path arrowok="t"/>
                <v:fill type="solid"/>
              </v:shape>
            </v:group>
            <v:group style="position:absolute;left:3248;top:1296;width:10;height:20" coordorigin="3248,1296" coordsize="10,20">
              <v:shape style="position:absolute;left:3248;top:1296;width:10;height:20" coordorigin="3248,1296" coordsize="10,20" path="m3248,1315l3257,1315,3257,1296,3248,1296,3248,1315xe" filled="true" fillcolor="#000000" stroked="false">
                <v:path arrowok="t"/>
                <v:fill type="solid"/>
              </v:shape>
            </v:group>
            <v:group style="position:absolute;left:3248;top:1315;width:10;height:20" coordorigin="3248,1315" coordsize="10,20">
              <v:shape style="position:absolute;left:3248;top:1315;width:10;height:20" coordorigin="3248,1315" coordsize="10,20" path="m3248,1334l3257,1334,3257,1315,3248,1315,3248,1334xe" filled="true" fillcolor="#000000" stroked="false">
                <v:path arrowok="t"/>
                <v:fill type="solid"/>
              </v:shape>
            </v:group>
            <v:group style="position:absolute;left:3248;top:1334;width:10;height:20" coordorigin="3248,1334" coordsize="10,20">
              <v:shape style="position:absolute;left:3248;top:1334;width:10;height:20" coordorigin="3248,1334" coordsize="10,20" path="m3248,1354l3257,1354,3257,1334,3248,1334,3248,1354xe" filled="true" fillcolor="#000000" stroked="false">
                <v:path arrowok="t"/>
                <v:fill type="solid"/>
              </v:shape>
            </v:group>
            <v:group style="position:absolute;left:3248;top:1354;width:10;height:20" coordorigin="3248,1354" coordsize="10,20">
              <v:shape style="position:absolute;left:3248;top:1354;width:10;height:20" coordorigin="3248,1354" coordsize="10,20" path="m3248,1373l3257,1373,3257,1354,3248,1354,3248,1373xe" filled="true" fillcolor="#000000" stroked="false">
                <v:path arrowok="t"/>
                <v:fill type="solid"/>
              </v:shape>
            </v:group>
            <v:group style="position:absolute;left:3248;top:1373;width:10;height:20" coordorigin="3248,1373" coordsize="10,20">
              <v:shape style="position:absolute;left:3248;top:1373;width:10;height:20" coordorigin="3248,1373" coordsize="10,20" path="m3248,1392l3257,1392,3257,1373,3248,1373,3248,1392xe" filled="true" fillcolor="#000000" stroked="false">
                <v:path arrowok="t"/>
                <v:fill type="solid"/>
              </v:shape>
            </v:group>
            <v:group style="position:absolute;left:3248;top:1392;width:10;height:20" coordorigin="3248,1392" coordsize="10,20">
              <v:shape style="position:absolute;left:3248;top:1392;width:10;height:20" coordorigin="3248,1392" coordsize="10,20" path="m3248,1411l3257,1411,3257,1392,3248,1392,3248,1411xe" filled="true" fillcolor="#000000" stroked="false">
                <v:path arrowok="t"/>
                <v:fill type="solid"/>
              </v:shape>
            </v:group>
            <v:group style="position:absolute;left:3248;top:1411;width:10;height:20" coordorigin="3248,1411" coordsize="10,20">
              <v:shape style="position:absolute;left:3248;top:1411;width:10;height:20" coordorigin="3248,1411" coordsize="10,20" path="m3248,1430l3257,1430,3257,1411,3248,1411,3248,1430xe" filled="true" fillcolor="#000000" stroked="false">
                <v:path arrowok="t"/>
                <v:fill type="solid"/>
              </v:shape>
            </v:group>
            <v:group style="position:absolute;left:3248;top:1430;width:10;height:20" coordorigin="3248,1430" coordsize="10,20">
              <v:shape style="position:absolute;left:3248;top:1430;width:10;height:20" coordorigin="3248,1430" coordsize="10,20" path="m3248,1450l3257,1450,3257,1430,3248,1430,3248,1450xe" filled="true" fillcolor="#000000" stroked="false">
                <v:path arrowok="t"/>
                <v:fill type="solid"/>
              </v:shape>
            </v:group>
            <v:group style="position:absolute;left:3248;top:1450;width:10;height:20" coordorigin="3248,1450" coordsize="10,20">
              <v:shape style="position:absolute;left:3248;top:1450;width:10;height:20" coordorigin="3248,1450" coordsize="10,20" path="m3248,1469l3257,1469,3257,1450,3248,1450,3248,1469xe" filled="true" fillcolor="#000000" stroked="false">
                <v:path arrowok="t"/>
                <v:fill type="solid"/>
              </v:shape>
            </v:group>
            <v:group style="position:absolute;left:3248;top:1469;width:10;height:20" coordorigin="3248,1469" coordsize="10,20">
              <v:shape style="position:absolute;left:3248;top:1469;width:10;height:20" coordorigin="3248,1469" coordsize="10,20" path="m3248,1488l3257,1488,3257,1469,3248,1469,3248,1488xe" filled="true" fillcolor="#000000" stroked="false">
                <v:path arrowok="t"/>
                <v:fill type="solid"/>
              </v:shape>
            </v:group>
            <v:group style="position:absolute;left:3248;top:1488;width:10;height:20" coordorigin="3248,1488" coordsize="10,20">
              <v:shape style="position:absolute;left:3248;top:1488;width:10;height:20" coordorigin="3248,1488" coordsize="10,20" path="m3248,1507l3257,1507,3257,1488,3248,1488,3248,1507xe" filled="true" fillcolor="#000000" stroked="false">
                <v:path arrowok="t"/>
                <v:fill type="solid"/>
              </v:shape>
            </v:group>
            <v:group style="position:absolute;left:3248;top:1507;width:10;height:20" coordorigin="3248,1507" coordsize="10,20">
              <v:shape style="position:absolute;left:3248;top:1507;width:10;height:20" coordorigin="3248,1507" coordsize="10,20" path="m3248,1526l3257,1526,3257,1507,3248,1507,3248,1526xe" filled="true" fillcolor="#000000" stroked="false">
                <v:path arrowok="t"/>
                <v:fill type="solid"/>
              </v:shape>
            </v:group>
            <v:group style="position:absolute;left:3248;top:1526;width:10;height:20" coordorigin="3248,1526" coordsize="10,20">
              <v:shape style="position:absolute;left:3248;top:1526;width:10;height:20" coordorigin="3248,1526" coordsize="10,20" path="m3248,1546l3257,1546,3257,1526,3248,1526,3248,1546xe" filled="true" fillcolor="#000000" stroked="false">
                <v:path arrowok="t"/>
                <v:fill type="solid"/>
              </v:shape>
            </v:group>
            <v:group style="position:absolute;left:3248;top:1546;width:10;height:20" coordorigin="3248,1546" coordsize="10,20">
              <v:shape style="position:absolute;left:3248;top:1546;width:10;height:20" coordorigin="3248,1546" coordsize="10,20" path="m3248,1565l3257,1565,3257,1546,3248,1546,3248,1565xe" filled="true" fillcolor="#000000" stroked="false">
                <v:path arrowok="t"/>
                <v:fill type="solid"/>
              </v:shape>
            </v:group>
            <v:group style="position:absolute;left:3248;top:1565;width:10;height:20" coordorigin="3248,1565" coordsize="10,20">
              <v:shape style="position:absolute;left:3248;top:1565;width:10;height:20" coordorigin="3248,1565" coordsize="10,20" path="m3248,1584l3257,1584,3257,1565,3248,1565,3248,1584xe" filled="true" fillcolor="#000000" stroked="false">
                <v:path arrowok="t"/>
                <v:fill type="solid"/>
              </v:shape>
            </v:group>
            <v:group style="position:absolute;left:3248;top:1584;width:10;height:20" coordorigin="3248,1584" coordsize="10,20">
              <v:shape style="position:absolute;left:3248;top:1584;width:10;height:20" coordorigin="3248,1584" coordsize="10,20" path="m3248,1603l3257,1603,3257,1584,3248,1584,3248,1603xe" filled="true" fillcolor="#000000" stroked="false">
                <v:path arrowok="t"/>
                <v:fill type="solid"/>
              </v:shape>
            </v:group>
            <v:group style="position:absolute;left:3248;top:1603;width:10;height:20" coordorigin="3248,1603" coordsize="10,20">
              <v:shape style="position:absolute;left:3248;top:1603;width:10;height:20" coordorigin="3248,1603" coordsize="10,20" path="m3248,1622l3257,1622,3257,1603,3248,1603,3248,1622xe" filled="true" fillcolor="#000000" stroked="false">
                <v:path arrowok="t"/>
                <v:fill type="solid"/>
              </v:shape>
            </v:group>
            <v:group style="position:absolute;left:3248;top:1622;width:10;height:20" coordorigin="3248,1622" coordsize="10,20">
              <v:shape style="position:absolute;left:3248;top:1622;width:10;height:20" coordorigin="3248,1622" coordsize="10,20" path="m3248,1642l3257,1642,3257,1622,3248,1622,3248,1642xe" filled="true" fillcolor="#000000" stroked="false">
                <v:path arrowok="t"/>
                <v:fill type="solid"/>
              </v:shape>
            </v:group>
            <v:group style="position:absolute;left:3248;top:1642;width:10;height:20" coordorigin="3248,1642" coordsize="10,20">
              <v:shape style="position:absolute;left:3248;top:1642;width:10;height:20" coordorigin="3248,1642" coordsize="10,20" path="m3248,1661l3257,1661,3257,1642,3248,1642,3248,1661xe" filled="true" fillcolor="#000000" stroked="false">
                <v:path arrowok="t"/>
                <v:fill type="solid"/>
              </v:shape>
            </v:group>
            <v:group style="position:absolute;left:3248;top:1661;width:10;height:20" coordorigin="3248,1661" coordsize="10,20">
              <v:shape style="position:absolute;left:3248;top:1661;width:10;height:20" coordorigin="3248,1661" coordsize="10,20" path="m3248,1680l3257,1680,3257,1661,3248,1661,3248,1680xe" filled="true" fillcolor="#000000" stroked="false">
                <v:path arrowok="t"/>
                <v:fill type="solid"/>
              </v:shape>
            </v:group>
            <v:group style="position:absolute;left:3248;top:1680;width:10;height:20" coordorigin="3248,1680" coordsize="10,20">
              <v:shape style="position:absolute;left:3248;top:1680;width:10;height:20" coordorigin="3248,1680" coordsize="10,20" path="m3248,1699l3257,1699,3257,1680,3248,1680,3248,1699xe" filled="true" fillcolor="#000000" stroked="false">
                <v:path arrowok="t"/>
                <v:fill type="solid"/>
              </v:shape>
            </v:group>
            <v:group style="position:absolute;left:3248;top:1699;width:10;height:20" coordorigin="3248,1699" coordsize="10,20">
              <v:shape style="position:absolute;left:3248;top:1699;width:10;height:20" coordorigin="3248,1699" coordsize="10,20" path="m3248,1718l3257,1718,3257,1699,3248,1699,3248,1718xe" filled="true" fillcolor="#000000" stroked="false">
                <v:path arrowok="t"/>
                <v:fill type="solid"/>
              </v:shape>
            </v:group>
            <v:group style="position:absolute;left:3248;top:1718;width:10;height:20" coordorigin="3248,1718" coordsize="10,20">
              <v:shape style="position:absolute;left:3248;top:1718;width:10;height:20" coordorigin="3248,1718" coordsize="10,20" path="m3248,1738l3257,1738,3257,1718,3248,1718,3248,1738xe" filled="true" fillcolor="#000000" stroked="false">
                <v:path arrowok="t"/>
                <v:fill type="solid"/>
              </v:shape>
            </v:group>
            <v:group style="position:absolute;left:3248;top:1738;width:10;height:20" coordorigin="3248,1738" coordsize="10,20">
              <v:shape style="position:absolute;left:3248;top:1738;width:10;height:20" coordorigin="3248,1738" coordsize="10,20" path="m3248,1757l3257,1757,3257,1738,3248,1738,3248,1757xe" filled="true" fillcolor="#000000" stroked="false">
                <v:path arrowok="t"/>
                <v:fill type="solid"/>
              </v:shape>
            </v:group>
            <v:group style="position:absolute;left:3248;top:1757;width:10;height:20" coordorigin="3248,1757" coordsize="10,20">
              <v:shape style="position:absolute;left:3248;top:1757;width:10;height:20" coordorigin="3248,1757" coordsize="10,20" path="m3248,1776l3257,1776,3257,1757,3248,1757,3248,1776xe" filled="true" fillcolor="#000000" stroked="false">
                <v:path arrowok="t"/>
                <v:fill type="solid"/>
              </v:shape>
            </v:group>
            <v:group style="position:absolute;left:3248;top:1776;width:10;height:20" coordorigin="3248,1776" coordsize="10,20">
              <v:shape style="position:absolute;left:3248;top:1776;width:10;height:20" coordorigin="3248,1776" coordsize="10,20" path="m3248,1795l3257,1795,3257,1776,3248,1776,3248,1795xe" filled="true" fillcolor="#000000" stroked="false">
                <v:path arrowok="t"/>
                <v:fill type="solid"/>
              </v:shape>
            </v:group>
            <v:group style="position:absolute;left:3248;top:1795;width:10;height:20" coordorigin="3248,1795" coordsize="10,20">
              <v:shape style="position:absolute;left:3248;top:1795;width:10;height:20" coordorigin="3248,1795" coordsize="10,20" path="m3248,1814l3257,1814,3257,1795,3248,1795,3248,1814xe" filled="true" fillcolor="#000000" stroked="false">
                <v:path arrowok="t"/>
                <v:fill type="solid"/>
              </v:shape>
            </v:group>
            <v:group style="position:absolute;left:3248;top:1814;width:10;height:20" coordorigin="3248,1814" coordsize="10,20">
              <v:shape style="position:absolute;left:3248;top:1814;width:10;height:20" coordorigin="3248,1814" coordsize="10,20" path="m3248,1834l3257,1834,3257,1814,3248,1814,3248,1834xe" filled="true" fillcolor="#000000" stroked="false">
                <v:path arrowok="t"/>
                <v:fill type="solid"/>
              </v:shape>
            </v:group>
            <v:group style="position:absolute;left:3248;top:1834;width:10;height:20" coordorigin="3248,1834" coordsize="10,20">
              <v:shape style="position:absolute;left:3248;top:1834;width:10;height:20" coordorigin="3248,1834" coordsize="10,20" path="m3248,1853l3257,1853,3257,1834,3248,1834,3248,1853xe" filled="true" fillcolor="#000000" stroked="false">
                <v:path arrowok="t"/>
                <v:fill type="solid"/>
              </v:shape>
            </v:group>
            <v:group style="position:absolute;left:3248;top:1853;width:10;height:20" coordorigin="3248,1853" coordsize="10,20">
              <v:shape style="position:absolute;left:3248;top:1853;width:10;height:20" coordorigin="3248,1853" coordsize="10,20" path="m3248,1872l3257,1872,3257,1853,3248,1853,3248,1872xe" filled="true" fillcolor="#000000" stroked="false">
                <v:path arrowok="t"/>
                <v:fill type="solid"/>
              </v:shape>
            </v:group>
            <v:group style="position:absolute;left:3248;top:1872;width:10;height:20" coordorigin="3248,1872" coordsize="10,20">
              <v:shape style="position:absolute;left:3248;top:1872;width:10;height:20" coordorigin="3248,1872" coordsize="10,20" path="m3248,1891l3257,1891,3257,1872,3248,1872,3248,1891xe" filled="true" fillcolor="#000000" stroked="false">
                <v:path arrowok="t"/>
                <v:fill type="solid"/>
              </v:shape>
            </v:group>
            <v:group style="position:absolute;left:3248;top:1891;width:10;height:20" coordorigin="3248,1891" coordsize="10,20">
              <v:shape style="position:absolute;left:3248;top:1891;width:10;height:20" coordorigin="3248,1891" coordsize="10,20" path="m3248,1910l3257,1910,3257,1891,3248,1891,3248,1910xe" filled="true" fillcolor="#000000" stroked="false">
                <v:path arrowok="t"/>
                <v:fill type="solid"/>
              </v:shape>
            </v:group>
            <v:group style="position:absolute;left:3248;top:1910;width:10;height:20" coordorigin="3248,1910" coordsize="10,20">
              <v:shape style="position:absolute;left:3248;top:1910;width:10;height:20" coordorigin="3248,1910" coordsize="10,20" path="m3248,1930l3257,1930,3257,1910,3248,1910,3248,1930xe" filled="true" fillcolor="#000000" stroked="false">
                <v:path arrowok="t"/>
                <v:fill type="solid"/>
              </v:shape>
            </v:group>
            <v:group style="position:absolute;left:3248;top:1930;width:10;height:20" coordorigin="3248,1930" coordsize="10,20">
              <v:shape style="position:absolute;left:3248;top:1930;width:10;height:20" coordorigin="3248,1930" coordsize="10,20" path="m3248,1949l3257,1949,3257,1930,3248,1930,3248,1949xe" filled="true" fillcolor="#000000" stroked="false">
                <v:path arrowok="t"/>
                <v:fill type="solid"/>
              </v:shape>
            </v:group>
            <v:group style="position:absolute;left:3248;top:1949;width:10;height:20" coordorigin="3248,1949" coordsize="10,20">
              <v:shape style="position:absolute;left:3248;top:1949;width:10;height:20" coordorigin="3248,1949" coordsize="10,20" path="m3248,1968l3257,1968,3257,1949,3248,1949,3248,1968xe" filled="true" fillcolor="#000000" stroked="false">
                <v:path arrowok="t"/>
                <v:fill type="solid"/>
              </v:shape>
            </v:group>
            <v:group style="position:absolute;left:3248;top:1968;width:10;height:20" coordorigin="3248,1968" coordsize="10,20">
              <v:shape style="position:absolute;left:3248;top:1968;width:10;height:20" coordorigin="3248,1968" coordsize="10,20" path="m3248,1987l3257,1987,3257,1968,3248,1968,3248,1987xe" filled="true" fillcolor="#000000" stroked="false">
                <v:path arrowok="t"/>
                <v:fill type="solid"/>
              </v:shape>
            </v:group>
            <v:group style="position:absolute;left:3248;top:1987;width:10;height:20" coordorigin="3248,1987" coordsize="10,20">
              <v:shape style="position:absolute;left:3248;top:1987;width:10;height:20" coordorigin="3248,1987" coordsize="10,20" path="m3248,2006l3257,2006,3257,1987,3248,1987,3248,2006xe" filled="true" fillcolor="#000000" stroked="false">
                <v:path arrowok="t"/>
                <v:fill type="solid"/>
              </v:shape>
            </v:group>
            <v:group style="position:absolute;left:3248;top:2006;width:10;height:20" coordorigin="3248,2006" coordsize="10,20">
              <v:shape style="position:absolute;left:3248;top:2006;width:10;height:20" coordorigin="3248,2006" coordsize="10,20" path="m3248,2026l3257,2026,3257,2006,3248,2006,3248,2026xe" filled="true" fillcolor="#000000" stroked="false">
                <v:path arrowok="t"/>
                <v:fill type="solid"/>
              </v:shape>
            </v:group>
            <v:group style="position:absolute;left:3248;top:2026;width:10;height:20" coordorigin="3248,2026" coordsize="10,20">
              <v:shape style="position:absolute;left:3248;top:2026;width:10;height:20" coordorigin="3248,2026" coordsize="10,20" path="m3248,2045l3257,2045,3257,2026,3248,2026,3248,2045xe" filled="true" fillcolor="#000000" stroked="false">
                <v:path arrowok="t"/>
                <v:fill type="solid"/>
              </v:shape>
            </v:group>
            <v:group style="position:absolute;left:3248;top:2052;width:10;height:2" coordorigin="3248,2052" coordsize="10,2">
              <v:shape style="position:absolute;left:3248;top:2052;width:10;height:2" coordorigin="3248,2052" coordsize="10,0" path="m3248,2052l3257,2052e" filled="false" stroked="true" strokeweight=".72003pt" strokecolor="#000000">
                <v:path arrowok="t"/>
              </v:shape>
            </v:group>
            <v:group style="position:absolute;left:3248;top:2074;width:29;height:2" coordorigin="3248,2074" coordsize="29,2">
              <v:shape style="position:absolute;left:3248;top:2074;width:29;height:2" coordorigin="3248,2074" coordsize="29,0" path="m3248,2074l3277,2074e" filled="false" stroked="true" strokeweight="1.44pt" strokecolor="#000000">
                <v:path arrowok="t"/>
              </v:shape>
            </v:group>
            <v:group style="position:absolute;left:3277;top:2074;width:1112;height:2" coordorigin="3277,2074" coordsize="1112,2">
              <v:shape style="position:absolute;left:3277;top:2074;width:1112;height:2" coordorigin="3277,2074" coordsize="1112,0" path="m3277,2074l4388,2074e" filled="false" stroked="true" strokeweight="1.44pt" strokecolor="#000000">
                <v:path arrowok="t"/>
              </v:shape>
            </v:group>
            <v:group style="position:absolute;left:4388;top:1258;width:10;height:20" coordorigin="4388,1258" coordsize="10,20">
              <v:shape style="position:absolute;left:4388;top:1258;width:10;height:20" coordorigin="4388,1258" coordsize="10,20" path="m4388,1277l4397,1277,4397,1258,4388,1258,4388,1277xe" filled="true" fillcolor="#000000" stroked="false">
                <v:path arrowok="t"/>
                <v:fill type="solid"/>
              </v:shape>
            </v:group>
            <v:group style="position:absolute;left:4388;top:1277;width:10;height:20" coordorigin="4388,1277" coordsize="10,20">
              <v:shape style="position:absolute;left:4388;top:1277;width:10;height:20" coordorigin="4388,1277" coordsize="10,20" path="m4388,1296l4397,1296,4397,1277,4388,1277,4388,1296xe" filled="true" fillcolor="#000000" stroked="false">
                <v:path arrowok="t"/>
                <v:fill type="solid"/>
              </v:shape>
            </v:group>
            <v:group style="position:absolute;left:4388;top:1296;width:10;height:20" coordorigin="4388,1296" coordsize="10,20">
              <v:shape style="position:absolute;left:4388;top:1296;width:10;height:20" coordorigin="4388,1296" coordsize="10,20" path="m4388,1315l4397,1315,4397,1296,4388,1296,4388,1315xe" filled="true" fillcolor="#000000" stroked="false">
                <v:path arrowok="t"/>
                <v:fill type="solid"/>
              </v:shape>
            </v:group>
            <v:group style="position:absolute;left:4388;top:1315;width:10;height:20" coordorigin="4388,1315" coordsize="10,20">
              <v:shape style="position:absolute;left:4388;top:1315;width:10;height:20" coordorigin="4388,1315" coordsize="10,20" path="m4388,1334l4397,1334,4397,1315,4388,1315,4388,1334xe" filled="true" fillcolor="#000000" stroked="false">
                <v:path arrowok="t"/>
                <v:fill type="solid"/>
              </v:shape>
            </v:group>
            <v:group style="position:absolute;left:4388;top:1334;width:10;height:20" coordorigin="4388,1334" coordsize="10,20">
              <v:shape style="position:absolute;left:4388;top:1334;width:10;height:20" coordorigin="4388,1334" coordsize="10,20" path="m4388,1354l4397,1354,4397,1334,4388,1334,4388,1354xe" filled="true" fillcolor="#000000" stroked="false">
                <v:path arrowok="t"/>
                <v:fill type="solid"/>
              </v:shape>
            </v:group>
            <v:group style="position:absolute;left:4388;top:1354;width:10;height:20" coordorigin="4388,1354" coordsize="10,20">
              <v:shape style="position:absolute;left:4388;top:1354;width:10;height:20" coordorigin="4388,1354" coordsize="10,20" path="m4388,1373l4397,1373,4397,1354,4388,1354,4388,1373xe" filled="true" fillcolor="#000000" stroked="false">
                <v:path arrowok="t"/>
                <v:fill type="solid"/>
              </v:shape>
            </v:group>
            <v:group style="position:absolute;left:4388;top:1373;width:10;height:20" coordorigin="4388,1373" coordsize="10,20">
              <v:shape style="position:absolute;left:4388;top:1373;width:10;height:20" coordorigin="4388,1373" coordsize="10,20" path="m4388,1392l4397,1392,4397,1373,4388,1373,4388,1392xe" filled="true" fillcolor="#000000" stroked="false">
                <v:path arrowok="t"/>
                <v:fill type="solid"/>
              </v:shape>
            </v:group>
            <v:group style="position:absolute;left:4388;top:1392;width:10;height:20" coordorigin="4388,1392" coordsize="10,20">
              <v:shape style="position:absolute;left:4388;top:1392;width:10;height:20" coordorigin="4388,1392" coordsize="10,20" path="m4388,1411l4397,1411,4397,1392,4388,1392,4388,1411xe" filled="true" fillcolor="#000000" stroked="false">
                <v:path arrowok="t"/>
                <v:fill type="solid"/>
              </v:shape>
            </v:group>
            <v:group style="position:absolute;left:4388;top:1411;width:10;height:20" coordorigin="4388,1411" coordsize="10,20">
              <v:shape style="position:absolute;left:4388;top:1411;width:10;height:20" coordorigin="4388,1411" coordsize="10,20" path="m4388,1430l4397,1430,4397,1411,4388,1411,4388,1430xe" filled="true" fillcolor="#000000" stroked="false">
                <v:path arrowok="t"/>
                <v:fill type="solid"/>
              </v:shape>
            </v:group>
            <v:group style="position:absolute;left:4388;top:1430;width:10;height:20" coordorigin="4388,1430" coordsize="10,20">
              <v:shape style="position:absolute;left:4388;top:1430;width:10;height:20" coordorigin="4388,1430" coordsize="10,20" path="m4388,1450l4397,1450,4397,1430,4388,1430,4388,1450xe" filled="true" fillcolor="#000000" stroked="false">
                <v:path arrowok="t"/>
                <v:fill type="solid"/>
              </v:shape>
            </v:group>
            <v:group style="position:absolute;left:4388;top:1450;width:10;height:20" coordorigin="4388,1450" coordsize="10,20">
              <v:shape style="position:absolute;left:4388;top:1450;width:10;height:20" coordorigin="4388,1450" coordsize="10,20" path="m4388,1469l4397,1469,4397,1450,4388,1450,4388,1469xe" filled="true" fillcolor="#000000" stroked="false">
                <v:path arrowok="t"/>
                <v:fill type="solid"/>
              </v:shape>
            </v:group>
            <v:group style="position:absolute;left:4388;top:1469;width:10;height:20" coordorigin="4388,1469" coordsize="10,20">
              <v:shape style="position:absolute;left:4388;top:1469;width:10;height:20" coordorigin="4388,1469" coordsize="10,20" path="m4388,1488l4397,1488,4397,1469,4388,1469,4388,1488xe" filled="true" fillcolor="#000000" stroked="false">
                <v:path arrowok="t"/>
                <v:fill type="solid"/>
              </v:shape>
            </v:group>
            <v:group style="position:absolute;left:4388;top:1488;width:10;height:20" coordorigin="4388,1488" coordsize="10,20">
              <v:shape style="position:absolute;left:4388;top:1488;width:10;height:20" coordorigin="4388,1488" coordsize="10,20" path="m4388,1507l4397,1507,4397,1488,4388,1488,4388,1507xe" filled="true" fillcolor="#000000" stroked="false">
                <v:path arrowok="t"/>
                <v:fill type="solid"/>
              </v:shape>
            </v:group>
            <v:group style="position:absolute;left:4388;top:1507;width:10;height:20" coordorigin="4388,1507" coordsize="10,20">
              <v:shape style="position:absolute;left:4388;top:1507;width:10;height:20" coordorigin="4388,1507" coordsize="10,20" path="m4388,1526l4397,1526,4397,1507,4388,1507,4388,1526xe" filled="true" fillcolor="#000000" stroked="false">
                <v:path arrowok="t"/>
                <v:fill type="solid"/>
              </v:shape>
            </v:group>
            <v:group style="position:absolute;left:4388;top:1526;width:10;height:20" coordorigin="4388,1526" coordsize="10,20">
              <v:shape style="position:absolute;left:4388;top:1526;width:10;height:20" coordorigin="4388,1526" coordsize="10,20" path="m4388,1546l4397,1546,4397,1526,4388,1526,4388,1546xe" filled="true" fillcolor="#000000" stroked="false">
                <v:path arrowok="t"/>
                <v:fill type="solid"/>
              </v:shape>
            </v:group>
            <v:group style="position:absolute;left:4388;top:1546;width:10;height:20" coordorigin="4388,1546" coordsize="10,20">
              <v:shape style="position:absolute;left:4388;top:1546;width:10;height:20" coordorigin="4388,1546" coordsize="10,20" path="m4388,1565l4397,1565,4397,1546,4388,1546,4388,1565xe" filled="true" fillcolor="#000000" stroked="false">
                <v:path arrowok="t"/>
                <v:fill type="solid"/>
              </v:shape>
            </v:group>
            <v:group style="position:absolute;left:4388;top:1565;width:10;height:20" coordorigin="4388,1565" coordsize="10,20">
              <v:shape style="position:absolute;left:4388;top:1565;width:10;height:20" coordorigin="4388,1565" coordsize="10,20" path="m4388,1584l4397,1584,4397,1565,4388,1565,4388,1584xe" filled="true" fillcolor="#000000" stroked="false">
                <v:path arrowok="t"/>
                <v:fill type="solid"/>
              </v:shape>
            </v:group>
            <v:group style="position:absolute;left:4388;top:1584;width:10;height:20" coordorigin="4388,1584" coordsize="10,20">
              <v:shape style="position:absolute;left:4388;top:1584;width:10;height:20" coordorigin="4388,1584" coordsize="10,20" path="m4388,1603l4397,1603,4397,1584,4388,1584,4388,1603xe" filled="true" fillcolor="#000000" stroked="false">
                <v:path arrowok="t"/>
                <v:fill type="solid"/>
              </v:shape>
            </v:group>
            <v:group style="position:absolute;left:4388;top:1603;width:10;height:20" coordorigin="4388,1603" coordsize="10,20">
              <v:shape style="position:absolute;left:4388;top:1603;width:10;height:20" coordorigin="4388,1603" coordsize="10,20" path="m4388,1622l4397,1622,4397,1603,4388,1603,4388,1622xe" filled="true" fillcolor="#000000" stroked="false">
                <v:path arrowok="t"/>
                <v:fill type="solid"/>
              </v:shape>
            </v:group>
            <v:group style="position:absolute;left:4388;top:1622;width:10;height:20" coordorigin="4388,1622" coordsize="10,20">
              <v:shape style="position:absolute;left:4388;top:1622;width:10;height:20" coordorigin="4388,1622" coordsize="10,20" path="m4388,1642l4397,1642,4397,1622,4388,1622,4388,1642xe" filled="true" fillcolor="#000000" stroked="false">
                <v:path arrowok="t"/>
                <v:fill type="solid"/>
              </v:shape>
            </v:group>
            <v:group style="position:absolute;left:4388;top:1642;width:10;height:20" coordorigin="4388,1642" coordsize="10,20">
              <v:shape style="position:absolute;left:4388;top:1642;width:10;height:20" coordorigin="4388,1642" coordsize="10,20" path="m4388,1661l4397,1661,4397,1642,4388,1642,4388,1661xe" filled="true" fillcolor="#000000" stroked="false">
                <v:path arrowok="t"/>
                <v:fill type="solid"/>
              </v:shape>
            </v:group>
            <v:group style="position:absolute;left:4388;top:1661;width:10;height:20" coordorigin="4388,1661" coordsize="10,20">
              <v:shape style="position:absolute;left:4388;top:1661;width:10;height:20" coordorigin="4388,1661" coordsize="10,20" path="m4388,1680l4397,1680,4397,1661,4388,1661,4388,1680xe" filled="true" fillcolor="#000000" stroked="false">
                <v:path arrowok="t"/>
                <v:fill type="solid"/>
              </v:shape>
            </v:group>
            <v:group style="position:absolute;left:4388;top:1680;width:10;height:20" coordorigin="4388,1680" coordsize="10,20">
              <v:shape style="position:absolute;left:4388;top:1680;width:10;height:20" coordorigin="4388,1680" coordsize="10,20" path="m4388,1699l4397,1699,4397,1680,4388,1680,4388,1699xe" filled="true" fillcolor="#000000" stroked="false">
                <v:path arrowok="t"/>
                <v:fill type="solid"/>
              </v:shape>
            </v:group>
            <v:group style="position:absolute;left:4388;top:1699;width:10;height:20" coordorigin="4388,1699" coordsize="10,20">
              <v:shape style="position:absolute;left:4388;top:1699;width:10;height:20" coordorigin="4388,1699" coordsize="10,20" path="m4388,1718l4397,1718,4397,1699,4388,1699,4388,1718xe" filled="true" fillcolor="#000000" stroked="false">
                <v:path arrowok="t"/>
                <v:fill type="solid"/>
              </v:shape>
            </v:group>
            <v:group style="position:absolute;left:4388;top:1718;width:10;height:20" coordorigin="4388,1718" coordsize="10,20">
              <v:shape style="position:absolute;left:4388;top:1718;width:10;height:20" coordorigin="4388,1718" coordsize="10,20" path="m4388,1738l4397,1738,4397,1718,4388,1718,4388,1738xe" filled="true" fillcolor="#000000" stroked="false">
                <v:path arrowok="t"/>
                <v:fill type="solid"/>
              </v:shape>
            </v:group>
            <v:group style="position:absolute;left:4388;top:1738;width:10;height:20" coordorigin="4388,1738" coordsize="10,20">
              <v:shape style="position:absolute;left:4388;top:1738;width:10;height:20" coordorigin="4388,1738" coordsize="10,20" path="m4388,1757l4397,1757,4397,1738,4388,1738,4388,1757xe" filled="true" fillcolor="#000000" stroked="false">
                <v:path arrowok="t"/>
                <v:fill type="solid"/>
              </v:shape>
            </v:group>
            <v:group style="position:absolute;left:4388;top:1757;width:10;height:20" coordorigin="4388,1757" coordsize="10,20">
              <v:shape style="position:absolute;left:4388;top:1757;width:10;height:20" coordorigin="4388,1757" coordsize="10,20" path="m4388,1776l4397,1776,4397,1757,4388,1757,4388,1776xe" filled="true" fillcolor="#000000" stroked="false">
                <v:path arrowok="t"/>
                <v:fill type="solid"/>
              </v:shape>
            </v:group>
            <v:group style="position:absolute;left:4388;top:1776;width:10;height:20" coordorigin="4388,1776" coordsize="10,20">
              <v:shape style="position:absolute;left:4388;top:1776;width:10;height:20" coordorigin="4388,1776" coordsize="10,20" path="m4388,1795l4397,1795,4397,1776,4388,1776,4388,1795xe" filled="true" fillcolor="#000000" stroked="false">
                <v:path arrowok="t"/>
                <v:fill type="solid"/>
              </v:shape>
            </v:group>
            <v:group style="position:absolute;left:4388;top:1795;width:10;height:20" coordorigin="4388,1795" coordsize="10,20">
              <v:shape style="position:absolute;left:4388;top:1795;width:10;height:20" coordorigin="4388,1795" coordsize="10,20" path="m4388,1814l4397,1814,4397,1795,4388,1795,4388,1814xe" filled="true" fillcolor="#000000" stroked="false">
                <v:path arrowok="t"/>
                <v:fill type="solid"/>
              </v:shape>
            </v:group>
            <v:group style="position:absolute;left:4388;top:1814;width:10;height:20" coordorigin="4388,1814" coordsize="10,20">
              <v:shape style="position:absolute;left:4388;top:1814;width:10;height:20" coordorigin="4388,1814" coordsize="10,20" path="m4388,1834l4397,1834,4397,1814,4388,1814,4388,1834xe" filled="true" fillcolor="#000000" stroked="false">
                <v:path arrowok="t"/>
                <v:fill type="solid"/>
              </v:shape>
            </v:group>
            <v:group style="position:absolute;left:4388;top:1834;width:10;height:20" coordorigin="4388,1834" coordsize="10,20">
              <v:shape style="position:absolute;left:4388;top:1834;width:10;height:20" coordorigin="4388,1834" coordsize="10,20" path="m4388,1853l4397,1853,4397,1834,4388,1834,4388,1853xe" filled="true" fillcolor="#000000" stroked="false">
                <v:path arrowok="t"/>
                <v:fill type="solid"/>
              </v:shape>
            </v:group>
            <v:group style="position:absolute;left:4388;top:1853;width:10;height:20" coordorigin="4388,1853" coordsize="10,20">
              <v:shape style="position:absolute;left:4388;top:1853;width:10;height:20" coordorigin="4388,1853" coordsize="10,20" path="m4388,1872l4397,1872,4397,1853,4388,1853,4388,1872xe" filled="true" fillcolor="#000000" stroked="false">
                <v:path arrowok="t"/>
                <v:fill type="solid"/>
              </v:shape>
            </v:group>
            <v:group style="position:absolute;left:4388;top:1872;width:10;height:20" coordorigin="4388,1872" coordsize="10,20">
              <v:shape style="position:absolute;left:4388;top:1872;width:10;height:20" coordorigin="4388,1872" coordsize="10,20" path="m4388,1891l4397,1891,4397,1872,4388,1872,4388,1891xe" filled="true" fillcolor="#000000" stroked="false">
                <v:path arrowok="t"/>
                <v:fill type="solid"/>
              </v:shape>
            </v:group>
            <v:group style="position:absolute;left:4388;top:1891;width:10;height:20" coordorigin="4388,1891" coordsize="10,20">
              <v:shape style="position:absolute;left:4388;top:1891;width:10;height:20" coordorigin="4388,1891" coordsize="10,20" path="m4388,1910l4397,1910,4397,1891,4388,1891,4388,1910xe" filled="true" fillcolor="#000000" stroked="false">
                <v:path arrowok="t"/>
                <v:fill type="solid"/>
              </v:shape>
            </v:group>
            <v:group style="position:absolute;left:4388;top:1910;width:10;height:20" coordorigin="4388,1910" coordsize="10,20">
              <v:shape style="position:absolute;left:4388;top:1910;width:10;height:20" coordorigin="4388,1910" coordsize="10,20" path="m4388,1930l4397,1930,4397,1910,4388,1910,4388,1930xe" filled="true" fillcolor="#000000" stroked="false">
                <v:path arrowok="t"/>
                <v:fill type="solid"/>
              </v:shape>
            </v:group>
            <v:group style="position:absolute;left:4388;top:1930;width:10;height:20" coordorigin="4388,1930" coordsize="10,20">
              <v:shape style="position:absolute;left:4388;top:1930;width:10;height:20" coordorigin="4388,1930" coordsize="10,20" path="m4388,1949l4397,1949,4397,1930,4388,1930,4388,1949xe" filled="true" fillcolor="#000000" stroked="false">
                <v:path arrowok="t"/>
                <v:fill type="solid"/>
              </v:shape>
            </v:group>
            <v:group style="position:absolute;left:4388;top:1949;width:10;height:20" coordorigin="4388,1949" coordsize="10,20">
              <v:shape style="position:absolute;left:4388;top:1949;width:10;height:20" coordorigin="4388,1949" coordsize="10,20" path="m4388,1968l4397,1968,4397,1949,4388,1949,4388,1968xe" filled="true" fillcolor="#000000" stroked="false">
                <v:path arrowok="t"/>
                <v:fill type="solid"/>
              </v:shape>
            </v:group>
            <v:group style="position:absolute;left:4388;top:1968;width:10;height:20" coordorigin="4388,1968" coordsize="10,20">
              <v:shape style="position:absolute;left:4388;top:1968;width:10;height:20" coordorigin="4388,1968" coordsize="10,20" path="m4388,1987l4397,1987,4397,1968,4388,1968,4388,1987xe" filled="true" fillcolor="#000000" stroked="false">
                <v:path arrowok="t"/>
                <v:fill type="solid"/>
              </v:shape>
            </v:group>
            <v:group style="position:absolute;left:4388;top:1987;width:10;height:20" coordorigin="4388,1987" coordsize="10,20">
              <v:shape style="position:absolute;left:4388;top:1987;width:10;height:20" coordorigin="4388,1987" coordsize="10,20" path="m4388,2006l4397,2006,4397,1987,4388,1987,4388,2006xe" filled="true" fillcolor="#000000" stroked="false">
                <v:path arrowok="t"/>
                <v:fill type="solid"/>
              </v:shape>
            </v:group>
            <v:group style="position:absolute;left:4388;top:2006;width:10;height:20" coordorigin="4388,2006" coordsize="10,20">
              <v:shape style="position:absolute;left:4388;top:2006;width:10;height:20" coordorigin="4388,2006" coordsize="10,20" path="m4388,2026l4397,2026,4397,2006,4388,2006,4388,2026xe" filled="true" fillcolor="#000000" stroked="false">
                <v:path arrowok="t"/>
                <v:fill type="solid"/>
              </v:shape>
            </v:group>
            <v:group style="position:absolute;left:4388;top:2026;width:10;height:20" coordorigin="4388,2026" coordsize="10,20">
              <v:shape style="position:absolute;left:4388;top:2026;width:10;height:20" coordorigin="4388,2026" coordsize="10,20" path="m4388,2045l4397,2045,4397,2026,4388,2026,4388,2045xe" filled="true" fillcolor="#000000" stroked="false">
                <v:path arrowok="t"/>
                <v:fill type="solid"/>
              </v:shape>
            </v:group>
            <v:group style="position:absolute;left:4388;top:2052;width:10;height:2" coordorigin="4388,2052" coordsize="10,2">
              <v:shape style="position:absolute;left:4388;top:2052;width:10;height:2" coordorigin="4388,2052" coordsize="10,0" path="m4388,2052l4397,2052e" filled="false" stroked="true" strokeweight=".72003pt" strokecolor="#000000">
                <v:path arrowok="t"/>
              </v:shape>
            </v:group>
            <v:group style="position:absolute;left:4388;top:2074;width:29;height:2" coordorigin="4388,2074" coordsize="29,2">
              <v:shape style="position:absolute;left:4388;top:2074;width:29;height:2" coordorigin="4388,2074" coordsize="29,0" path="m4388,2074l4417,2074e" filled="false" stroked="true" strokeweight="1.44pt" strokecolor="#000000">
                <v:path arrowok="t"/>
              </v:shape>
            </v:group>
            <v:group style="position:absolute;left:4417;top:2074;width:807;height:2" coordorigin="4417,2074" coordsize="807,2">
              <v:shape style="position:absolute;left:4417;top:2074;width:807;height:2" coordorigin="4417,2074" coordsize="807,0" path="m4417,2074l5223,2074e" filled="false" stroked="true" strokeweight="1.44pt" strokecolor="#000000">
                <v:path arrowok="t"/>
              </v:shape>
            </v:group>
            <v:group style="position:absolute;left:5223;top:1258;width:10;height:20" coordorigin="5223,1258" coordsize="10,20">
              <v:shape style="position:absolute;left:5223;top:1258;width:10;height:20" coordorigin="5223,1258" coordsize="10,20" path="m5223,1277l5233,1277,5233,1258,5223,1258,5223,1277xe" filled="true" fillcolor="#000000" stroked="false">
                <v:path arrowok="t"/>
                <v:fill type="solid"/>
              </v:shape>
            </v:group>
            <v:group style="position:absolute;left:5223;top:1277;width:10;height:20" coordorigin="5223,1277" coordsize="10,20">
              <v:shape style="position:absolute;left:5223;top:1277;width:10;height:20" coordorigin="5223,1277" coordsize="10,20" path="m5223,1296l5233,1296,5233,1277,5223,1277,5223,1296xe" filled="true" fillcolor="#000000" stroked="false">
                <v:path arrowok="t"/>
                <v:fill type="solid"/>
              </v:shape>
            </v:group>
            <v:group style="position:absolute;left:5223;top:1296;width:10;height:20" coordorigin="5223,1296" coordsize="10,20">
              <v:shape style="position:absolute;left:5223;top:1296;width:10;height:20" coordorigin="5223,1296" coordsize="10,20" path="m5223,1315l5233,1315,5233,1296,5223,1296,5223,1315xe" filled="true" fillcolor="#000000" stroked="false">
                <v:path arrowok="t"/>
                <v:fill type="solid"/>
              </v:shape>
            </v:group>
            <v:group style="position:absolute;left:5223;top:1315;width:10;height:20" coordorigin="5223,1315" coordsize="10,20">
              <v:shape style="position:absolute;left:5223;top:1315;width:10;height:20" coordorigin="5223,1315" coordsize="10,20" path="m5223,1334l5233,1334,5233,1315,5223,1315,5223,1334xe" filled="true" fillcolor="#000000" stroked="false">
                <v:path arrowok="t"/>
                <v:fill type="solid"/>
              </v:shape>
            </v:group>
            <v:group style="position:absolute;left:5223;top:1334;width:10;height:20" coordorigin="5223,1334" coordsize="10,20">
              <v:shape style="position:absolute;left:5223;top:1334;width:10;height:20" coordorigin="5223,1334" coordsize="10,20" path="m5223,1354l5233,1354,5233,1334,5223,1334,5223,1354xe" filled="true" fillcolor="#000000" stroked="false">
                <v:path arrowok="t"/>
                <v:fill type="solid"/>
              </v:shape>
            </v:group>
            <v:group style="position:absolute;left:5223;top:1354;width:10;height:20" coordorigin="5223,1354" coordsize="10,20">
              <v:shape style="position:absolute;left:5223;top:1354;width:10;height:20" coordorigin="5223,1354" coordsize="10,20" path="m5223,1373l5233,1373,5233,1354,5223,1354,5223,1373xe" filled="true" fillcolor="#000000" stroked="false">
                <v:path arrowok="t"/>
                <v:fill type="solid"/>
              </v:shape>
            </v:group>
            <v:group style="position:absolute;left:5223;top:1373;width:10;height:20" coordorigin="5223,1373" coordsize="10,20">
              <v:shape style="position:absolute;left:5223;top:1373;width:10;height:20" coordorigin="5223,1373" coordsize="10,20" path="m5223,1392l5233,1392,5233,1373,5223,1373,5223,1392xe" filled="true" fillcolor="#000000" stroked="false">
                <v:path arrowok="t"/>
                <v:fill type="solid"/>
              </v:shape>
            </v:group>
            <v:group style="position:absolute;left:5223;top:1392;width:10;height:20" coordorigin="5223,1392" coordsize="10,20">
              <v:shape style="position:absolute;left:5223;top:1392;width:10;height:20" coordorigin="5223,1392" coordsize="10,20" path="m5223,1411l5233,1411,5233,1392,5223,1392,5223,1411xe" filled="true" fillcolor="#000000" stroked="false">
                <v:path arrowok="t"/>
                <v:fill type="solid"/>
              </v:shape>
            </v:group>
            <v:group style="position:absolute;left:5223;top:1411;width:10;height:20" coordorigin="5223,1411" coordsize="10,20">
              <v:shape style="position:absolute;left:5223;top:1411;width:10;height:20" coordorigin="5223,1411" coordsize="10,20" path="m5223,1430l5233,1430,5233,1411,5223,1411,5223,1430xe" filled="true" fillcolor="#000000" stroked="false">
                <v:path arrowok="t"/>
                <v:fill type="solid"/>
              </v:shape>
            </v:group>
            <v:group style="position:absolute;left:5223;top:1430;width:10;height:20" coordorigin="5223,1430" coordsize="10,20">
              <v:shape style="position:absolute;left:5223;top:1430;width:10;height:20" coordorigin="5223,1430" coordsize="10,20" path="m5223,1450l5233,1450,5233,1430,5223,1430,5223,1450xe" filled="true" fillcolor="#000000" stroked="false">
                <v:path arrowok="t"/>
                <v:fill type="solid"/>
              </v:shape>
            </v:group>
            <v:group style="position:absolute;left:5223;top:1450;width:10;height:20" coordorigin="5223,1450" coordsize="10,20">
              <v:shape style="position:absolute;left:5223;top:1450;width:10;height:20" coordorigin="5223,1450" coordsize="10,20" path="m5223,1469l5233,1469,5233,1450,5223,1450,5223,1469xe" filled="true" fillcolor="#000000" stroked="false">
                <v:path arrowok="t"/>
                <v:fill type="solid"/>
              </v:shape>
            </v:group>
            <v:group style="position:absolute;left:5223;top:1469;width:10;height:20" coordorigin="5223,1469" coordsize="10,20">
              <v:shape style="position:absolute;left:5223;top:1469;width:10;height:20" coordorigin="5223,1469" coordsize="10,20" path="m5223,1488l5233,1488,5233,1469,5223,1469,5223,1488xe" filled="true" fillcolor="#000000" stroked="false">
                <v:path arrowok="t"/>
                <v:fill type="solid"/>
              </v:shape>
            </v:group>
            <v:group style="position:absolute;left:5223;top:1488;width:10;height:20" coordorigin="5223,1488" coordsize="10,20">
              <v:shape style="position:absolute;left:5223;top:1488;width:10;height:20" coordorigin="5223,1488" coordsize="10,20" path="m5223,1507l5233,1507,5233,1488,5223,1488,5223,1507xe" filled="true" fillcolor="#000000" stroked="false">
                <v:path arrowok="t"/>
                <v:fill type="solid"/>
              </v:shape>
            </v:group>
            <v:group style="position:absolute;left:5223;top:1507;width:10;height:20" coordorigin="5223,1507" coordsize="10,20">
              <v:shape style="position:absolute;left:5223;top:1507;width:10;height:20" coordorigin="5223,1507" coordsize="10,20" path="m5223,1526l5233,1526,5233,1507,5223,1507,5223,1526xe" filled="true" fillcolor="#000000" stroked="false">
                <v:path arrowok="t"/>
                <v:fill type="solid"/>
              </v:shape>
            </v:group>
            <v:group style="position:absolute;left:5223;top:1526;width:10;height:20" coordorigin="5223,1526" coordsize="10,20">
              <v:shape style="position:absolute;left:5223;top:1526;width:10;height:20" coordorigin="5223,1526" coordsize="10,20" path="m5223,1546l5233,1546,5233,1526,5223,1526,5223,1546xe" filled="true" fillcolor="#000000" stroked="false">
                <v:path arrowok="t"/>
                <v:fill type="solid"/>
              </v:shape>
            </v:group>
            <v:group style="position:absolute;left:5223;top:1546;width:10;height:20" coordorigin="5223,1546" coordsize="10,20">
              <v:shape style="position:absolute;left:5223;top:1546;width:10;height:20" coordorigin="5223,1546" coordsize="10,20" path="m5223,1565l5233,1565,5233,1546,5223,1546,5223,1565xe" filled="true" fillcolor="#000000" stroked="false">
                <v:path arrowok="t"/>
                <v:fill type="solid"/>
              </v:shape>
            </v:group>
            <v:group style="position:absolute;left:5223;top:1565;width:10;height:20" coordorigin="5223,1565" coordsize="10,20">
              <v:shape style="position:absolute;left:5223;top:1565;width:10;height:20" coordorigin="5223,1565" coordsize="10,20" path="m5223,1584l5233,1584,5233,1565,5223,1565,5223,1584xe" filled="true" fillcolor="#000000" stroked="false">
                <v:path arrowok="t"/>
                <v:fill type="solid"/>
              </v:shape>
            </v:group>
            <v:group style="position:absolute;left:5223;top:1584;width:10;height:20" coordorigin="5223,1584" coordsize="10,20">
              <v:shape style="position:absolute;left:5223;top:1584;width:10;height:20" coordorigin="5223,1584" coordsize="10,20" path="m5223,1603l5233,1603,5233,1584,5223,1584,5223,1603xe" filled="true" fillcolor="#000000" stroked="false">
                <v:path arrowok="t"/>
                <v:fill type="solid"/>
              </v:shape>
            </v:group>
            <v:group style="position:absolute;left:5223;top:1603;width:10;height:20" coordorigin="5223,1603" coordsize="10,20">
              <v:shape style="position:absolute;left:5223;top:1603;width:10;height:20" coordorigin="5223,1603" coordsize="10,20" path="m5223,1622l5233,1622,5233,1603,5223,1603,5223,1622xe" filled="true" fillcolor="#000000" stroked="false">
                <v:path arrowok="t"/>
                <v:fill type="solid"/>
              </v:shape>
            </v:group>
            <v:group style="position:absolute;left:5223;top:1622;width:10;height:20" coordorigin="5223,1622" coordsize="10,20">
              <v:shape style="position:absolute;left:5223;top:1622;width:10;height:20" coordorigin="5223,1622" coordsize="10,20" path="m5223,1642l5233,1642,5233,1622,5223,1622,5223,1642xe" filled="true" fillcolor="#000000" stroked="false">
                <v:path arrowok="t"/>
                <v:fill type="solid"/>
              </v:shape>
            </v:group>
            <v:group style="position:absolute;left:5223;top:1642;width:10;height:20" coordorigin="5223,1642" coordsize="10,20">
              <v:shape style="position:absolute;left:5223;top:1642;width:10;height:20" coordorigin="5223,1642" coordsize="10,20" path="m5223,1661l5233,1661,5233,1642,5223,1642,5223,1661xe" filled="true" fillcolor="#000000" stroked="false">
                <v:path arrowok="t"/>
                <v:fill type="solid"/>
              </v:shape>
            </v:group>
            <v:group style="position:absolute;left:5223;top:1661;width:10;height:20" coordorigin="5223,1661" coordsize="10,20">
              <v:shape style="position:absolute;left:5223;top:1661;width:10;height:20" coordorigin="5223,1661" coordsize="10,20" path="m5223,1680l5233,1680,5233,1661,5223,1661,5223,1680xe" filled="true" fillcolor="#000000" stroked="false">
                <v:path arrowok="t"/>
                <v:fill type="solid"/>
              </v:shape>
            </v:group>
            <v:group style="position:absolute;left:5223;top:1680;width:10;height:20" coordorigin="5223,1680" coordsize="10,20">
              <v:shape style="position:absolute;left:5223;top:1680;width:10;height:20" coordorigin="5223,1680" coordsize="10,20" path="m5223,1699l5233,1699,5233,1680,5223,1680,5223,1699xe" filled="true" fillcolor="#000000" stroked="false">
                <v:path arrowok="t"/>
                <v:fill type="solid"/>
              </v:shape>
            </v:group>
            <v:group style="position:absolute;left:5223;top:1699;width:10;height:20" coordorigin="5223,1699" coordsize="10,20">
              <v:shape style="position:absolute;left:5223;top:1699;width:10;height:20" coordorigin="5223,1699" coordsize="10,20" path="m5223,1718l5233,1718,5233,1699,5223,1699,5223,1718xe" filled="true" fillcolor="#000000" stroked="false">
                <v:path arrowok="t"/>
                <v:fill type="solid"/>
              </v:shape>
            </v:group>
            <v:group style="position:absolute;left:5223;top:1718;width:10;height:20" coordorigin="5223,1718" coordsize="10,20">
              <v:shape style="position:absolute;left:5223;top:1718;width:10;height:20" coordorigin="5223,1718" coordsize="10,20" path="m5223,1738l5233,1738,5233,1718,5223,1718,5223,1738xe" filled="true" fillcolor="#000000" stroked="false">
                <v:path arrowok="t"/>
                <v:fill type="solid"/>
              </v:shape>
            </v:group>
            <v:group style="position:absolute;left:5223;top:1738;width:10;height:20" coordorigin="5223,1738" coordsize="10,20">
              <v:shape style="position:absolute;left:5223;top:1738;width:10;height:20" coordorigin="5223,1738" coordsize="10,20" path="m5223,1757l5233,1757,5233,1738,5223,1738,5223,1757xe" filled="true" fillcolor="#000000" stroked="false">
                <v:path arrowok="t"/>
                <v:fill type="solid"/>
              </v:shape>
            </v:group>
            <v:group style="position:absolute;left:5223;top:1757;width:10;height:20" coordorigin="5223,1757" coordsize="10,20">
              <v:shape style="position:absolute;left:5223;top:1757;width:10;height:20" coordorigin="5223,1757" coordsize="10,20" path="m5223,1776l5233,1776,5233,1757,5223,1757,5223,1776xe" filled="true" fillcolor="#000000" stroked="false">
                <v:path arrowok="t"/>
                <v:fill type="solid"/>
              </v:shape>
            </v:group>
            <v:group style="position:absolute;left:5223;top:1776;width:10;height:20" coordorigin="5223,1776" coordsize="10,20">
              <v:shape style="position:absolute;left:5223;top:1776;width:10;height:20" coordorigin="5223,1776" coordsize="10,20" path="m5223,1795l5233,1795,5233,1776,5223,1776,5223,1795xe" filled="true" fillcolor="#000000" stroked="false">
                <v:path arrowok="t"/>
                <v:fill type="solid"/>
              </v:shape>
            </v:group>
            <v:group style="position:absolute;left:5223;top:1795;width:10;height:20" coordorigin="5223,1795" coordsize="10,20">
              <v:shape style="position:absolute;left:5223;top:1795;width:10;height:20" coordorigin="5223,1795" coordsize="10,20" path="m5223,1814l5233,1814,5233,1795,5223,1795,5223,1814xe" filled="true" fillcolor="#000000" stroked="false">
                <v:path arrowok="t"/>
                <v:fill type="solid"/>
              </v:shape>
            </v:group>
            <v:group style="position:absolute;left:5223;top:1814;width:10;height:20" coordorigin="5223,1814" coordsize="10,20">
              <v:shape style="position:absolute;left:5223;top:1814;width:10;height:20" coordorigin="5223,1814" coordsize="10,20" path="m5223,1834l5233,1834,5233,1814,5223,1814,5223,1834xe" filled="true" fillcolor="#000000" stroked="false">
                <v:path arrowok="t"/>
                <v:fill type="solid"/>
              </v:shape>
            </v:group>
            <v:group style="position:absolute;left:5223;top:1834;width:10;height:20" coordorigin="5223,1834" coordsize="10,20">
              <v:shape style="position:absolute;left:5223;top:1834;width:10;height:20" coordorigin="5223,1834" coordsize="10,20" path="m5223,1853l5233,1853,5233,1834,5223,1834,5223,1853xe" filled="true" fillcolor="#000000" stroked="false">
                <v:path arrowok="t"/>
                <v:fill type="solid"/>
              </v:shape>
            </v:group>
            <v:group style="position:absolute;left:5223;top:1853;width:10;height:20" coordorigin="5223,1853" coordsize="10,20">
              <v:shape style="position:absolute;left:5223;top:1853;width:10;height:20" coordorigin="5223,1853" coordsize="10,20" path="m5223,1872l5233,1872,5233,1853,5223,1853,5223,1872xe" filled="true" fillcolor="#000000" stroked="false">
                <v:path arrowok="t"/>
                <v:fill type="solid"/>
              </v:shape>
            </v:group>
            <v:group style="position:absolute;left:5223;top:1872;width:10;height:20" coordorigin="5223,1872" coordsize="10,20">
              <v:shape style="position:absolute;left:5223;top:1872;width:10;height:20" coordorigin="5223,1872" coordsize="10,20" path="m5223,1891l5233,1891,5233,1872,5223,1872,5223,1891xe" filled="true" fillcolor="#000000" stroked="false">
                <v:path arrowok="t"/>
                <v:fill type="solid"/>
              </v:shape>
            </v:group>
            <v:group style="position:absolute;left:5223;top:1891;width:10;height:20" coordorigin="5223,1891" coordsize="10,20">
              <v:shape style="position:absolute;left:5223;top:1891;width:10;height:20" coordorigin="5223,1891" coordsize="10,20" path="m5223,1910l5233,1910,5233,1891,5223,1891,5223,1910xe" filled="true" fillcolor="#000000" stroked="false">
                <v:path arrowok="t"/>
                <v:fill type="solid"/>
              </v:shape>
            </v:group>
            <v:group style="position:absolute;left:5223;top:1910;width:10;height:20" coordorigin="5223,1910" coordsize="10,20">
              <v:shape style="position:absolute;left:5223;top:1910;width:10;height:20" coordorigin="5223,1910" coordsize="10,20" path="m5223,1930l5233,1930,5233,1910,5223,1910,5223,1930xe" filled="true" fillcolor="#000000" stroked="false">
                <v:path arrowok="t"/>
                <v:fill type="solid"/>
              </v:shape>
            </v:group>
            <v:group style="position:absolute;left:5223;top:1930;width:10;height:20" coordorigin="5223,1930" coordsize="10,20">
              <v:shape style="position:absolute;left:5223;top:1930;width:10;height:20" coordorigin="5223,1930" coordsize="10,20" path="m5223,1949l5233,1949,5233,1930,5223,1930,5223,1949xe" filled="true" fillcolor="#000000" stroked="false">
                <v:path arrowok="t"/>
                <v:fill type="solid"/>
              </v:shape>
            </v:group>
            <v:group style="position:absolute;left:5223;top:1949;width:10;height:20" coordorigin="5223,1949" coordsize="10,20">
              <v:shape style="position:absolute;left:5223;top:1949;width:10;height:20" coordorigin="5223,1949" coordsize="10,20" path="m5223,1968l5233,1968,5233,1949,5223,1949,5223,1968xe" filled="true" fillcolor="#000000" stroked="false">
                <v:path arrowok="t"/>
                <v:fill type="solid"/>
              </v:shape>
            </v:group>
            <v:group style="position:absolute;left:5223;top:1968;width:10;height:20" coordorigin="5223,1968" coordsize="10,20">
              <v:shape style="position:absolute;left:5223;top:1968;width:10;height:20" coordorigin="5223,1968" coordsize="10,20" path="m5223,1987l5233,1987,5233,1968,5223,1968,5223,1987xe" filled="true" fillcolor="#000000" stroked="false">
                <v:path arrowok="t"/>
                <v:fill type="solid"/>
              </v:shape>
            </v:group>
            <v:group style="position:absolute;left:5223;top:1987;width:10;height:20" coordorigin="5223,1987" coordsize="10,20">
              <v:shape style="position:absolute;left:5223;top:1987;width:10;height:20" coordorigin="5223,1987" coordsize="10,20" path="m5223,2006l5233,2006,5233,1987,5223,1987,5223,2006xe" filled="true" fillcolor="#000000" stroked="false">
                <v:path arrowok="t"/>
                <v:fill type="solid"/>
              </v:shape>
            </v:group>
            <v:group style="position:absolute;left:5223;top:2006;width:10;height:20" coordorigin="5223,2006" coordsize="10,20">
              <v:shape style="position:absolute;left:5223;top:2006;width:10;height:20" coordorigin="5223,2006" coordsize="10,20" path="m5223,2026l5233,2026,5233,2006,5223,2006,5223,2026xe" filled="true" fillcolor="#000000" stroked="false">
                <v:path arrowok="t"/>
                <v:fill type="solid"/>
              </v:shape>
            </v:group>
            <v:group style="position:absolute;left:5223;top:2026;width:10;height:20" coordorigin="5223,2026" coordsize="10,20">
              <v:shape style="position:absolute;left:5223;top:2026;width:10;height:20" coordorigin="5223,2026" coordsize="10,20" path="m5223,2045l5233,2045,5233,2026,5223,2026,5223,2045xe" filled="true" fillcolor="#000000" stroked="false">
                <v:path arrowok="t"/>
                <v:fill type="solid"/>
              </v:shape>
            </v:group>
            <v:group style="position:absolute;left:5223;top:2052;width:10;height:2" coordorigin="5223,2052" coordsize="10,2">
              <v:shape style="position:absolute;left:5223;top:2052;width:10;height:2" coordorigin="5223,2052" coordsize="10,0" path="m5223,2052l5233,2052e" filled="false" stroked="true" strokeweight=".72003pt" strokecolor="#000000">
                <v:path arrowok="t"/>
              </v:shape>
            </v:group>
            <v:group style="position:absolute;left:5223;top:2074;width:29;height:2" coordorigin="5223,2074" coordsize="29,2">
              <v:shape style="position:absolute;left:5223;top:2074;width:29;height:2" coordorigin="5223,2074" coordsize="29,0" path="m5223,2074l5252,2074e" filled="false" stroked="true" strokeweight="1.44pt" strokecolor="#000000">
                <v:path arrowok="t"/>
              </v:shape>
            </v:group>
            <v:group style="position:absolute;left:5252;top:2074;width:1112;height:2" coordorigin="5252,2074" coordsize="1112,2">
              <v:shape style="position:absolute;left:5252;top:2074;width:1112;height:2" coordorigin="5252,2074" coordsize="1112,0" path="m5252,2074l6363,2074e" filled="false" stroked="true" strokeweight="1.44pt" strokecolor="#000000">
                <v:path arrowok="t"/>
              </v:shape>
            </v:group>
            <v:group style="position:absolute;left:6363;top:1258;width:10;height:20" coordorigin="6363,1258" coordsize="10,20">
              <v:shape style="position:absolute;left:6363;top:1258;width:10;height:20" coordorigin="6363,1258" coordsize="10,20" path="m6363,1277l6373,1277,6373,1258,6363,1258,6363,1277xe" filled="true" fillcolor="#000000" stroked="false">
                <v:path arrowok="t"/>
                <v:fill type="solid"/>
              </v:shape>
            </v:group>
            <v:group style="position:absolute;left:6363;top:1277;width:10;height:20" coordorigin="6363,1277" coordsize="10,20">
              <v:shape style="position:absolute;left:6363;top:1277;width:10;height:20" coordorigin="6363,1277" coordsize="10,20" path="m6363,1296l6373,1296,6373,1277,6363,1277,6363,1296xe" filled="true" fillcolor="#000000" stroked="false">
                <v:path arrowok="t"/>
                <v:fill type="solid"/>
              </v:shape>
            </v:group>
            <v:group style="position:absolute;left:6363;top:1296;width:10;height:20" coordorigin="6363,1296" coordsize="10,20">
              <v:shape style="position:absolute;left:6363;top:1296;width:10;height:20" coordorigin="6363,1296" coordsize="10,20" path="m6363,1315l6373,1315,6373,1296,6363,1296,6363,1315xe" filled="true" fillcolor="#000000" stroked="false">
                <v:path arrowok="t"/>
                <v:fill type="solid"/>
              </v:shape>
            </v:group>
            <v:group style="position:absolute;left:6363;top:1315;width:10;height:20" coordorigin="6363,1315" coordsize="10,20">
              <v:shape style="position:absolute;left:6363;top:1315;width:10;height:20" coordorigin="6363,1315" coordsize="10,20" path="m6363,1334l6373,1334,6373,1315,6363,1315,6363,1334xe" filled="true" fillcolor="#000000" stroked="false">
                <v:path arrowok="t"/>
                <v:fill type="solid"/>
              </v:shape>
            </v:group>
            <v:group style="position:absolute;left:6363;top:1334;width:10;height:20" coordorigin="6363,1334" coordsize="10,20">
              <v:shape style="position:absolute;left:6363;top:1334;width:10;height:20" coordorigin="6363,1334" coordsize="10,20" path="m6363,1354l6373,1354,6373,1334,6363,1334,6363,1354xe" filled="true" fillcolor="#000000" stroked="false">
                <v:path arrowok="t"/>
                <v:fill type="solid"/>
              </v:shape>
            </v:group>
            <v:group style="position:absolute;left:6363;top:1354;width:10;height:20" coordorigin="6363,1354" coordsize="10,20">
              <v:shape style="position:absolute;left:6363;top:1354;width:10;height:20" coordorigin="6363,1354" coordsize="10,20" path="m6363,1373l6373,1373,6373,1354,6363,1354,6363,1373xe" filled="true" fillcolor="#000000" stroked="false">
                <v:path arrowok="t"/>
                <v:fill type="solid"/>
              </v:shape>
            </v:group>
            <v:group style="position:absolute;left:6363;top:1373;width:10;height:20" coordorigin="6363,1373" coordsize="10,20">
              <v:shape style="position:absolute;left:6363;top:1373;width:10;height:20" coordorigin="6363,1373" coordsize="10,20" path="m6363,1392l6373,1392,6373,1373,6363,1373,6363,1392xe" filled="true" fillcolor="#000000" stroked="false">
                <v:path arrowok="t"/>
                <v:fill type="solid"/>
              </v:shape>
            </v:group>
            <v:group style="position:absolute;left:6363;top:1392;width:10;height:20" coordorigin="6363,1392" coordsize="10,20">
              <v:shape style="position:absolute;left:6363;top:1392;width:10;height:20" coordorigin="6363,1392" coordsize="10,20" path="m6363,1411l6373,1411,6373,1392,6363,1392,6363,1411xe" filled="true" fillcolor="#000000" stroked="false">
                <v:path arrowok="t"/>
                <v:fill type="solid"/>
              </v:shape>
            </v:group>
            <v:group style="position:absolute;left:6363;top:1411;width:10;height:20" coordorigin="6363,1411" coordsize="10,20">
              <v:shape style="position:absolute;left:6363;top:1411;width:10;height:20" coordorigin="6363,1411" coordsize="10,20" path="m6363,1430l6373,1430,6373,1411,6363,1411,6363,1430xe" filled="true" fillcolor="#000000" stroked="false">
                <v:path arrowok="t"/>
                <v:fill type="solid"/>
              </v:shape>
            </v:group>
            <v:group style="position:absolute;left:6363;top:1430;width:10;height:20" coordorigin="6363,1430" coordsize="10,20">
              <v:shape style="position:absolute;left:6363;top:1430;width:10;height:20" coordorigin="6363,1430" coordsize="10,20" path="m6363,1450l6373,1450,6373,1430,6363,1430,6363,1450xe" filled="true" fillcolor="#000000" stroked="false">
                <v:path arrowok="t"/>
                <v:fill type="solid"/>
              </v:shape>
            </v:group>
            <v:group style="position:absolute;left:6363;top:1450;width:10;height:20" coordorigin="6363,1450" coordsize="10,20">
              <v:shape style="position:absolute;left:6363;top:1450;width:10;height:20" coordorigin="6363,1450" coordsize="10,20" path="m6363,1469l6373,1469,6373,1450,6363,1450,6363,1469xe" filled="true" fillcolor="#000000" stroked="false">
                <v:path arrowok="t"/>
                <v:fill type="solid"/>
              </v:shape>
            </v:group>
            <v:group style="position:absolute;left:6363;top:1469;width:10;height:20" coordorigin="6363,1469" coordsize="10,20">
              <v:shape style="position:absolute;left:6363;top:1469;width:10;height:20" coordorigin="6363,1469" coordsize="10,20" path="m6363,1488l6373,1488,6373,1469,6363,1469,6363,1488xe" filled="true" fillcolor="#000000" stroked="false">
                <v:path arrowok="t"/>
                <v:fill type="solid"/>
              </v:shape>
            </v:group>
            <v:group style="position:absolute;left:6363;top:1488;width:10;height:20" coordorigin="6363,1488" coordsize="10,20">
              <v:shape style="position:absolute;left:6363;top:1488;width:10;height:20" coordorigin="6363,1488" coordsize="10,20" path="m6363,1507l6373,1507,6373,1488,6363,1488,6363,1507xe" filled="true" fillcolor="#000000" stroked="false">
                <v:path arrowok="t"/>
                <v:fill type="solid"/>
              </v:shape>
            </v:group>
            <v:group style="position:absolute;left:6363;top:1507;width:10;height:20" coordorigin="6363,1507" coordsize="10,20">
              <v:shape style="position:absolute;left:6363;top:1507;width:10;height:20" coordorigin="6363,1507" coordsize="10,20" path="m6363,1526l6373,1526,6373,1507,6363,1507,6363,1526xe" filled="true" fillcolor="#000000" stroked="false">
                <v:path arrowok="t"/>
                <v:fill type="solid"/>
              </v:shape>
            </v:group>
            <v:group style="position:absolute;left:6363;top:1526;width:10;height:20" coordorigin="6363,1526" coordsize="10,20">
              <v:shape style="position:absolute;left:6363;top:1526;width:10;height:20" coordorigin="6363,1526" coordsize="10,20" path="m6363,1546l6373,1546,6373,1526,6363,1526,6363,1546xe" filled="true" fillcolor="#000000" stroked="false">
                <v:path arrowok="t"/>
                <v:fill type="solid"/>
              </v:shape>
            </v:group>
            <v:group style="position:absolute;left:6363;top:1546;width:10;height:20" coordorigin="6363,1546" coordsize="10,20">
              <v:shape style="position:absolute;left:6363;top:1546;width:10;height:20" coordorigin="6363,1546" coordsize="10,20" path="m6363,1565l6373,1565,6373,1546,6363,1546,6363,1565xe" filled="true" fillcolor="#000000" stroked="false">
                <v:path arrowok="t"/>
                <v:fill type="solid"/>
              </v:shape>
            </v:group>
            <v:group style="position:absolute;left:6363;top:1565;width:10;height:20" coordorigin="6363,1565" coordsize="10,20">
              <v:shape style="position:absolute;left:6363;top:1565;width:10;height:20" coordorigin="6363,1565" coordsize="10,20" path="m6363,1584l6373,1584,6373,1565,6363,1565,6363,1584xe" filled="true" fillcolor="#000000" stroked="false">
                <v:path arrowok="t"/>
                <v:fill type="solid"/>
              </v:shape>
            </v:group>
            <v:group style="position:absolute;left:6363;top:1584;width:10;height:20" coordorigin="6363,1584" coordsize="10,20">
              <v:shape style="position:absolute;left:6363;top:1584;width:10;height:20" coordorigin="6363,1584" coordsize="10,20" path="m6363,1603l6373,1603,6373,1584,6363,1584,6363,1603xe" filled="true" fillcolor="#000000" stroked="false">
                <v:path arrowok="t"/>
                <v:fill type="solid"/>
              </v:shape>
            </v:group>
            <v:group style="position:absolute;left:6363;top:1603;width:10;height:20" coordorigin="6363,1603" coordsize="10,20">
              <v:shape style="position:absolute;left:6363;top:1603;width:10;height:20" coordorigin="6363,1603" coordsize="10,20" path="m6363,1622l6373,1622,6373,1603,6363,1603,6363,1622xe" filled="true" fillcolor="#000000" stroked="false">
                <v:path arrowok="t"/>
                <v:fill type="solid"/>
              </v:shape>
            </v:group>
            <v:group style="position:absolute;left:6363;top:1622;width:10;height:20" coordorigin="6363,1622" coordsize="10,20">
              <v:shape style="position:absolute;left:6363;top:1622;width:10;height:20" coordorigin="6363,1622" coordsize="10,20" path="m6363,1642l6373,1642,6373,1622,6363,1622,6363,1642xe" filled="true" fillcolor="#000000" stroked="false">
                <v:path arrowok="t"/>
                <v:fill type="solid"/>
              </v:shape>
            </v:group>
            <v:group style="position:absolute;left:6363;top:1642;width:10;height:20" coordorigin="6363,1642" coordsize="10,20">
              <v:shape style="position:absolute;left:6363;top:1642;width:10;height:20" coordorigin="6363,1642" coordsize="10,20" path="m6363,1661l6373,1661,6373,1642,6363,1642,6363,1661xe" filled="true" fillcolor="#000000" stroked="false">
                <v:path arrowok="t"/>
                <v:fill type="solid"/>
              </v:shape>
            </v:group>
            <v:group style="position:absolute;left:6363;top:1661;width:10;height:20" coordorigin="6363,1661" coordsize="10,20">
              <v:shape style="position:absolute;left:6363;top:1661;width:10;height:20" coordorigin="6363,1661" coordsize="10,20" path="m6363,1680l6373,1680,6373,1661,6363,1661,6363,1680xe" filled="true" fillcolor="#000000" stroked="false">
                <v:path arrowok="t"/>
                <v:fill type="solid"/>
              </v:shape>
            </v:group>
            <v:group style="position:absolute;left:6363;top:1680;width:10;height:20" coordorigin="6363,1680" coordsize="10,20">
              <v:shape style="position:absolute;left:6363;top:1680;width:10;height:20" coordorigin="6363,1680" coordsize="10,20" path="m6363,1699l6373,1699,6373,1680,6363,1680,6363,1699xe" filled="true" fillcolor="#000000" stroked="false">
                <v:path arrowok="t"/>
                <v:fill type="solid"/>
              </v:shape>
            </v:group>
            <v:group style="position:absolute;left:6363;top:1699;width:10;height:20" coordorigin="6363,1699" coordsize="10,20">
              <v:shape style="position:absolute;left:6363;top:1699;width:10;height:20" coordorigin="6363,1699" coordsize="10,20" path="m6363,1718l6373,1718,6373,1699,6363,1699,6363,1718xe" filled="true" fillcolor="#000000" stroked="false">
                <v:path arrowok="t"/>
                <v:fill type="solid"/>
              </v:shape>
            </v:group>
            <v:group style="position:absolute;left:6363;top:1718;width:10;height:20" coordorigin="6363,1718" coordsize="10,20">
              <v:shape style="position:absolute;left:6363;top:1718;width:10;height:20" coordorigin="6363,1718" coordsize="10,20" path="m6363,1738l6373,1738,6373,1718,6363,1718,6363,1738xe" filled="true" fillcolor="#000000" stroked="false">
                <v:path arrowok="t"/>
                <v:fill type="solid"/>
              </v:shape>
            </v:group>
            <v:group style="position:absolute;left:6363;top:1738;width:10;height:20" coordorigin="6363,1738" coordsize="10,20">
              <v:shape style="position:absolute;left:6363;top:1738;width:10;height:20" coordorigin="6363,1738" coordsize="10,20" path="m6363,1757l6373,1757,6373,1738,6363,1738,6363,1757xe" filled="true" fillcolor="#000000" stroked="false">
                <v:path arrowok="t"/>
                <v:fill type="solid"/>
              </v:shape>
            </v:group>
            <v:group style="position:absolute;left:6363;top:1757;width:10;height:20" coordorigin="6363,1757" coordsize="10,20">
              <v:shape style="position:absolute;left:6363;top:1757;width:10;height:20" coordorigin="6363,1757" coordsize="10,20" path="m6363,1776l6373,1776,6373,1757,6363,1757,6363,1776xe" filled="true" fillcolor="#000000" stroked="false">
                <v:path arrowok="t"/>
                <v:fill type="solid"/>
              </v:shape>
            </v:group>
            <v:group style="position:absolute;left:6363;top:1776;width:10;height:20" coordorigin="6363,1776" coordsize="10,20">
              <v:shape style="position:absolute;left:6363;top:1776;width:10;height:20" coordorigin="6363,1776" coordsize="10,20" path="m6363,1795l6373,1795,6373,1776,6363,1776,6363,1795xe" filled="true" fillcolor="#000000" stroked="false">
                <v:path arrowok="t"/>
                <v:fill type="solid"/>
              </v:shape>
            </v:group>
            <v:group style="position:absolute;left:6363;top:1795;width:10;height:20" coordorigin="6363,1795" coordsize="10,20">
              <v:shape style="position:absolute;left:6363;top:1795;width:10;height:20" coordorigin="6363,1795" coordsize="10,20" path="m6363,1814l6373,1814,6373,1795,6363,1795,6363,1814xe" filled="true" fillcolor="#000000" stroked="false">
                <v:path arrowok="t"/>
                <v:fill type="solid"/>
              </v:shape>
            </v:group>
            <v:group style="position:absolute;left:6363;top:1814;width:10;height:20" coordorigin="6363,1814" coordsize="10,20">
              <v:shape style="position:absolute;left:6363;top:1814;width:10;height:20" coordorigin="6363,1814" coordsize="10,20" path="m6363,1834l6373,1834,6373,1814,6363,1814,6363,1834xe" filled="true" fillcolor="#000000" stroked="false">
                <v:path arrowok="t"/>
                <v:fill type="solid"/>
              </v:shape>
            </v:group>
            <v:group style="position:absolute;left:6363;top:1834;width:10;height:20" coordorigin="6363,1834" coordsize="10,20">
              <v:shape style="position:absolute;left:6363;top:1834;width:10;height:20" coordorigin="6363,1834" coordsize="10,20" path="m6363,1853l6373,1853,6373,1834,6363,1834,6363,1853xe" filled="true" fillcolor="#000000" stroked="false">
                <v:path arrowok="t"/>
                <v:fill type="solid"/>
              </v:shape>
            </v:group>
            <v:group style="position:absolute;left:6363;top:1853;width:10;height:20" coordorigin="6363,1853" coordsize="10,20">
              <v:shape style="position:absolute;left:6363;top:1853;width:10;height:20" coordorigin="6363,1853" coordsize="10,20" path="m6363,1872l6373,1872,6373,1853,6363,1853,6363,1872xe" filled="true" fillcolor="#000000" stroked="false">
                <v:path arrowok="t"/>
                <v:fill type="solid"/>
              </v:shape>
            </v:group>
            <v:group style="position:absolute;left:6363;top:1872;width:10;height:20" coordorigin="6363,1872" coordsize="10,20">
              <v:shape style="position:absolute;left:6363;top:1872;width:10;height:20" coordorigin="6363,1872" coordsize="10,20" path="m6363,1891l6373,1891,6373,1872,6363,1872,6363,1891xe" filled="true" fillcolor="#000000" stroked="false">
                <v:path arrowok="t"/>
                <v:fill type="solid"/>
              </v:shape>
            </v:group>
            <v:group style="position:absolute;left:6363;top:1891;width:10;height:20" coordorigin="6363,1891" coordsize="10,20">
              <v:shape style="position:absolute;left:6363;top:1891;width:10;height:20" coordorigin="6363,1891" coordsize="10,20" path="m6363,1910l6373,1910,6373,1891,6363,1891,6363,1910xe" filled="true" fillcolor="#000000" stroked="false">
                <v:path arrowok="t"/>
                <v:fill type="solid"/>
              </v:shape>
            </v:group>
            <v:group style="position:absolute;left:6363;top:1910;width:10;height:20" coordorigin="6363,1910" coordsize="10,20">
              <v:shape style="position:absolute;left:6363;top:1910;width:10;height:20" coordorigin="6363,1910" coordsize="10,20" path="m6363,1930l6373,1930,6373,1910,6363,1910,6363,1930xe" filled="true" fillcolor="#000000" stroked="false">
                <v:path arrowok="t"/>
                <v:fill type="solid"/>
              </v:shape>
            </v:group>
            <v:group style="position:absolute;left:6363;top:1930;width:10;height:20" coordorigin="6363,1930" coordsize="10,20">
              <v:shape style="position:absolute;left:6363;top:1930;width:10;height:20" coordorigin="6363,1930" coordsize="10,20" path="m6363,1949l6373,1949,6373,1930,6363,1930,6363,1949xe" filled="true" fillcolor="#000000" stroked="false">
                <v:path arrowok="t"/>
                <v:fill type="solid"/>
              </v:shape>
            </v:group>
            <v:group style="position:absolute;left:6363;top:1949;width:10;height:20" coordorigin="6363,1949" coordsize="10,20">
              <v:shape style="position:absolute;left:6363;top:1949;width:10;height:20" coordorigin="6363,1949" coordsize="10,20" path="m6363,1968l6373,1968,6373,1949,6363,1949,6363,1968xe" filled="true" fillcolor="#000000" stroked="false">
                <v:path arrowok="t"/>
                <v:fill type="solid"/>
              </v:shape>
            </v:group>
            <v:group style="position:absolute;left:6363;top:1968;width:10;height:20" coordorigin="6363,1968" coordsize="10,20">
              <v:shape style="position:absolute;left:6363;top:1968;width:10;height:20" coordorigin="6363,1968" coordsize="10,20" path="m6363,1987l6373,1987,6373,1968,6363,1968,6363,1987xe" filled="true" fillcolor="#000000" stroked="false">
                <v:path arrowok="t"/>
                <v:fill type="solid"/>
              </v:shape>
            </v:group>
            <v:group style="position:absolute;left:6363;top:1987;width:10;height:20" coordorigin="6363,1987" coordsize="10,20">
              <v:shape style="position:absolute;left:6363;top:1987;width:10;height:20" coordorigin="6363,1987" coordsize="10,20" path="m6363,2006l6373,2006,6373,1987,6363,1987,6363,2006xe" filled="true" fillcolor="#000000" stroked="false">
                <v:path arrowok="t"/>
                <v:fill type="solid"/>
              </v:shape>
            </v:group>
            <v:group style="position:absolute;left:6363;top:2006;width:10;height:20" coordorigin="6363,2006" coordsize="10,20">
              <v:shape style="position:absolute;left:6363;top:2006;width:10;height:20" coordorigin="6363,2006" coordsize="10,20" path="m6363,2026l6373,2026,6373,2006,6363,2006,6363,2026xe" filled="true" fillcolor="#000000" stroked="false">
                <v:path arrowok="t"/>
                <v:fill type="solid"/>
              </v:shape>
            </v:group>
            <v:group style="position:absolute;left:6363;top:2026;width:10;height:20" coordorigin="6363,2026" coordsize="10,20">
              <v:shape style="position:absolute;left:6363;top:2026;width:10;height:20" coordorigin="6363,2026" coordsize="10,20" path="m6363,2045l6373,2045,6373,2026,6363,2026,6363,2045xe" filled="true" fillcolor="#000000" stroked="false">
                <v:path arrowok="t"/>
                <v:fill type="solid"/>
              </v:shape>
            </v:group>
            <v:group style="position:absolute;left:6363;top:2052;width:10;height:2" coordorigin="6363,2052" coordsize="10,2">
              <v:shape style="position:absolute;left:6363;top:2052;width:10;height:2" coordorigin="6363,2052" coordsize="10,0" path="m6363,2052l6373,2052e" filled="false" stroked="true" strokeweight=".72003pt" strokecolor="#000000">
                <v:path arrowok="t"/>
              </v:shape>
            </v:group>
            <v:group style="position:absolute;left:6363;top:2074;width:29;height:2" coordorigin="6363,2074" coordsize="29,2">
              <v:shape style="position:absolute;left:6363;top:2074;width:29;height:2" coordorigin="6363,2074" coordsize="29,0" path="m6363,2074l6392,2074e" filled="false" stroked="true" strokeweight="1.44pt" strokecolor="#000000">
                <v:path arrowok="t"/>
              </v:shape>
            </v:group>
            <v:group style="position:absolute;left:6392;top:2074;width:665;height:2" coordorigin="6392,2074" coordsize="665,2">
              <v:shape style="position:absolute;left:6392;top:2074;width:665;height:2" coordorigin="6392,2074" coordsize="665,0" path="m6392,2074l7057,2074e" filled="false" stroked="true" strokeweight="1.44pt" strokecolor="#000000">
                <v:path arrowok="t"/>
              </v:shape>
            </v:group>
            <v:group style="position:absolute;left:7057;top:1258;width:10;height:20" coordorigin="7057,1258" coordsize="10,20">
              <v:shape style="position:absolute;left:7057;top:1258;width:10;height:20" coordorigin="7057,1258" coordsize="10,20" path="m7057,1277l7067,1277,7067,1258,7057,1258,7057,1277xe" filled="true" fillcolor="#000000" stroked="false">
                <v:path arrowok="t"/>
                <v:fill type="solid"/>
              </v:shape>
            </v:group>
            <v:group style="position:absolute;left:7057;top:1277;width:10;height:20" coordorigin="7057,1277" coordsize="10,20">
              <v:shape style="position:absolute;left:7057;top:1277;width:10;height:20" coordorigin="7057,1277" coordsize="10,20" path="m7057,1296l7067,1296,7067,1277,7057,1277,7057,1296xe" filled="true" fillcolor="#000000" stroked="false">
                <v:path arrowok="t"/>
                <v:fill type="solid"/>
              </v:shape>
            </v:group>
            <v:group style="position:absolute;left:7057;top:1296;width:10;height:20" coordorigin="7057,1296" coordsize="10,20">
              <v:shape style="position:absolute;left:7057;top:1296;width:10;height:20" coordorigin="7057,1296" coordsize="10,20" path="m7057,1315l7067,1315,7067,1296,7057,1296,7057,1315xe" filled="true" fillcolor="#000000" stroked="false">
                <v:path arrowok="t"/>
                <v:fill type="solid"/>
              </v:shape>
            </v:group>
            <v:group style="position:absolute;left:7057;top:1315;width:10;height:20" coordorigin="7057,1315" coordsize="10,20">
              <v:shape style="position:absolute;left:7057;top:1315;width:10;height:20" coordorigin="7057,1315" coordsize="10,20" path="m7057,1334l7067,1334,7067,1315,7057,1315,7057,1334xe" filled="true" fillcolor="#000000" stroked="false">
                <v:path arrowok="t"/>
                <v:fill type="solid"/>
              </v:shape>
            </v:group>
            <v:group style="position:absolute;left:7057;top:1334;width:10;height:20" coordorigin="7057,1334" coordsize="10,20">
              <v:shape style="position:absolute;left:7057;top:1334;width:10;height:20" coordorigin="7057,1334" coordsize="10,20" path="m7057,1354l7067,1354,7067,1334,7057,1334,7057,1354xe" filled="true" fillcolor="#000000" stroked="false">
                <v:path arrowok="t"/>
                <v:fill type="solid"/>
              </v:shape>
            </v:group>
            <v:group style="position:absolute;left:7057;top:1354;width:10;height:20" coordorigin="7057,1354" coordsize="10,20">
              <v:shape style="position:absolute;left:7057;top:1354;width:10;height:20" coordorigin="7057,1354" coordsize="10,20" path="m7057,1373l7067,1373,7067,1354,7057,1354,7057,1373xe" filled="true" fillcolor="#000000" stroked="false">
                <v:path arrowok="t"/>
                <v:fill type="solid"/>
              </v:shape>
            </v:group>
            <v:group style="position:absolute;left:7057;top:1373;width:10;height:20" coordorigin="7057,1373" coordsize="10,20">
              <v:shape style="position:absolute;left:7057;top:1373;width:10;height:20" coordorigin="7057,1373" coordsize="10,20" path="m7057,1392l7067,1392,7067,1373,7057,1373,7057,1392xe" filled="true" fillcolor="#000000" stroked="false">
                <v:path arrowok="t"/>
                <v:fill type="solid"/>
              </v:shape>
            </v:group>
            <v:group style="position:absolute;left:7057;top:1392;width:10;height:20" coordorigin="7057,1392" coordsize="10,20">
              <v:shape style="position:absolute;left:7057;top:1392;width:10;height:20" coordorigin="7057,1392" coordsize="10,20" path="m7057,1411l7067,1411,7067,1392,7057,1392,7057,1411xe" filled="true" fillcolor="#000000" stroked="false">
                <v:path arrowok="t"/>
                <v:fill type="solid"/>
              </v:shape>
            </v:group>
            <v:group style="position:absolute;left:7057;top:1411;width:10;height:20" coordorigin="7057,1411" coordsize="10,20">
              <v:shape style="position:absolute;left:7057;top:1411;width:10;height:20" coordorigin="7057,1411" coordsize="10,20" path="m7057,1430l7067,1430,7067,1411,7057,1411,7057,1430xe" filled="true" fillcolor="#000000" stroked="false">
                <v:path arrowok="t"/>
                <v:fill type="solid"/>
              </v:shape>
            </v:group>
            <v:group style="position:absolute;left:7057;top:1430;width:10;height:20" coordorigin="7057,1430" coordsize="10,20">
              <v:shape style="position:absolute;left:7057;top:1430;width:10;height:20" coordorigin="7057,1430" coordsize="10,20" path="m7057,1450l7067,1450,7067,1430,7057,1430,7057,1450xe" filled="true" fillcolor="#000000" stroked="false">
                <v:path arrowok="t"/>
                <v:fill type="solid"/>
              </v:shape>
            </v:group>
            <v:group style="position:absolute;left:7057;top:1450;width:10;height:20" coordorigin="7057,1450" coordsize="10,20">
              <v:shape style="position:absolute;left:7057;top:1450;width:10;height:20" coordorigin="7057,1450" coordsize="10,20" path="m7057,1469l7067,1469,7067,1450,7057,1450,7057,1469xe" filled="true" fillcolor="#000000" stroked="false">
                <v:path arrowok="t"/>
                <v:fill type="solid"/>
              </v:shape>
            </v:group>
            <v:group style="position:absolute;left:7057;top:1469;width:10;height:20" coordorigin="7057,1469" coordsize="10,20">
              <v:shape style="position:absolute;left:7057;top:1469;width:10;height:20" coordorigin="7057,1469" coordsize="10,20" path="m7057,1488l7067,1488,7067,1469,7057,1469,7057,1488xe" filled="true" fillcolor="#000000" stroked="false">
                <v:path arrowok="t"/>
                <v:fill type="solid"/>
              </v:shape>
            </v:group>
            <v:group style="position:absolute;left:7057;top:1488;width:10;height:20" coordorigin="7057,1488" coordsize="10,20">
              <v:shape style="position:absolute;left:7057;top:1488;width:10;height:20" coordorigin="7057,1488" coordsize="10,20" path="m7057,1507l7067,1507,7067,1488,7057,1488,7057,1507xe" filled="true" fillcolor="#000000" stroked="false">
                <v:path arrowok="t"/>
                <v:fill type="solid"/>
              </v:shape>
            </v:group>
            <v:group style="position:absolute;left:7057;top:1507;width:10;height:20" coordorigin="7057,1507" coordsize="10,20">
              <v:shape style="position:absolute;left:7057;top:1507;width:10;height:20" coordorigin="7057,1507" coordsize="10,20" path="m7057,1526l7067,1526,7067,1507,7057,1507,7057,1526xe" filled="true" fillcolor="#000000" stroked="false">
                <v:path arrowok="t"/>
                <v:fill type="solid"/>
              </v:shape>
            </v:group>
            <v:group style="position:absolute;left:7057;top:1526;width:10;height:20" coordorigin="7057,1526" coordsize="10,20">
              <v:shape style="position:absolute;left:7057;top:1526;width:10;height:20" coordorigin="7057,1526" coordsize="10,20" path="m7057,1546l7067,1546,7067,1526,7057,1526,7057,1546xe" filled="true" fillcolor="#000000" stroked="false">
                <v:path arrowok="t"/>
                <v:fill type="solid"/>
              </v:shape>
            </v:group>
            <v:group style="position:absolute;left:7057;top:1546;width:10;height:20" coordorigin="7057,1546" coordsize="10,20">
              <v:shape style="position:absolute;left:7057;top:1546;width:10;height:20" coordorigin="7057,1546" coordsize="10,20" path="m7057,1565l7067,1565,7067,1546,7057,1546,7057,1565xe" filled="true" fillcolor="#000000" stroked="false">
                <v:path arrowok="t"/>
                <v:fill type="solid"/>
              </v:shape>
            </v:group>
            <v:group style="position:absolute;left:7057;top:1565;width:10;height:20" coordorigin="7057,1565" coordsize="10,20">
              <v:shape style="position:absolute;left:7057;top:1565;width:10;height:20" coordorigin="7057,1565" coordsize="10,20" path="m7057,1584l7067,1584,7067,1565,7057,1565,7057,1584xe" filled="true" fillcolor="#000000" stroked="false">
                <v:path arrowok="t"/>
                <v:fill type="solid"/>
              </v:shape>
            </v:group>
            <v:group style="position:absolute;left:7057;top:1584;width:10;height:20" coordorigin="7057,1584" coordsize="10,20">
              <v:shape style="position:absolute;left:7057;top:1584;width:10;height:20" coordorigin="7057,1584" coordsize="10,20" path="m7057,1603l7067,1603,7067,1584,7057,1584,7057,1603xe" filled="true" fillcolor="#000000" stroked="false">
                <v:path arrowok="t"/>
                <v:fill type="solid"/>
              </v:shape>
            </v:group>
            <v:group style="position:absolute;left:7057;top:1603;width:10;height:20" coordorigin="7057,1603" coordsize="10,20">
              <v:shape style="position:absolute;left:7057;top:1603;width:10;height:20" coordorigin="7057,1603" coordsize="10,20" path="m7057,1622l7067,1622,7067,1603,7057,1603,7057,1622xe" filled="true" fillcolor="#000000" stroked="false">
                <v:path arrowok="t"/>
                <v:fill type="solid"/>
              </v:shape>
            </v:group>
            <v:group style="position:absolute;left:7057;top:1622;width:10;height:20" coordorigin="7057,1622" coordsize="10,20">
              <v:shape style="position:absolute;left:7057;top:1622;width:10;height:20" coordorigin="7057,1622" coordsize="10,20" path="m7057,1642l7067,1642,7067,1622,7057,1622,7057,1642xe" filled="true" fillcolor="#000000" stroked="false">
                <v:path arrowok="t"/>
                <v:fill type="solid"/>
              </v:shape>
            </v:group>
            <v:group style="position:absolute;left:7057;top:1642;width:10;height:20" coordorigin="7057,1642" coordsize="10,20">
              <v:shape style="position:absolute;left:7057;top:1642;width:10;height:20" coordorigin="7057,1642" coordsize="10,20" path="m7057,1661l7067,1661,7067,1642,7057,1642,7057,1661xe" filled="true" fillcolor="#000000" stroked="false">
                <v:path arrowok="t"/>
                <v:fill type="solid"/>
              </v:shape>
            </v:group>
            <v:group style="position:absolute;left:7057;top:1661;width:10;height:20" coordorigin="7057,1661" coordsize="10,20">
              <v:shape style="position:absolute;left:7057;top:1661;width:10;height:20" coordorigin="7057,1661" coordsize="10,20" path="m7057,1680l7067,1680,7067,1661,7057,1661,7057,1680xe" filled="true" fillcolor="#000000" stroked="false">
                <v:path arrowok="t"/>
                <v:fill type="solid"/>
              </v:shape>
            </v:group>
            <v:group style="position:absolute;left:7057;top:1680;width:10;height:20" coordorigin="7057,1680" coordsize="10,20">
              <v:shape style="position:absolute;left:7057;top:1680;width:10;height:20" coordorigin="7057,1680" coordsize="10,20" path="m7057,1699l7067,1699,7067,1680,7057,1680,7057,1699xe" filled="true" fillcolor="#000000" stroked="false">
                <v:path arrowok="t"/>
                <v:fill type="solid"/>
              </v:shape>
            </v:group>
            <v:group style="position:absolute;left:7057;top:1699;width:10;height:20" coordorigin="7057,1699" coordsize="10,20">
              <v:shape style="position:absolute;left:7057;top:1699;width:10;height:20" coordorigin="7057,1699" coordsize="10,20" path="m7057,1718l7067,1718,7067,1699,7057,1699,7057,1718xe" filled="true" fillcolor="#000000" stroked="false">
                <v:path arrowok="t"/>
                <v:fill type="solid"/>
              </v:shape>
            </v:group>
            <v:group style="position:absolute;left:7057;top:1718;width:10;height:20" coordorigin="7057,1718" coordsize="10,20">
              <v:shape style="position:absolute;left:7057;top:1718;width:10;height:20" coordorigin="7057,1718" coordsize="10,20" path="m7057,1738l7067,1738,7067,1718,7057,1718,7057,1738xe" filled="true" fillcolor="#000000" stroked="false">
                <v:path arrowok="t"/>
                <v:fill type="solid"/>
              </v:shape>
            </v:group>
            <v:group style="position:absolute;left:7057;top:1738;width:10;height:20" coordorigin="7057,1738" coordsize="10,20">
              <v:shape style="position:absolute;left:7057;top:1738;width:10;height:20" coordorigin="7057,1738" coordsize="10,20" path="m7057,1757l7067,1757,7067,1738,7057,1738,7057,1757xe" filled="true" fillcolor="#000000" stroked="false">
                <v:path arrowok="t"/>
                <v:fill type="solid"/>
              </v:shape>
            </v:group>
            <v:group style="position:absolute;left:7057;top:1757;width:10;height:20" coordorigin="7057,1757" coordsize="10,20">
              <v:shape style="position:absolute;left:7057;top:1757;width:10;height:20" coordorigin="7057,1757" coordsize="10,20" path="m7057,1776l7067,1776,7067,1757,7057,1757,7057,1776xe" filled="true" fillcolor="#000000" stroked="false">
                <v:path arrowok="t"/>
                <v:fill type="solid"/>
              </v:shape>
            </v:group>
            <v:group style="position:absolute;left:7057;top:1776;width:10;height:20" coordorigin="7057,1776" coordsize="10,20">
              <v:shape style="position:absolute;left:7057;top:1776;width:10;height:20" coordorigin="7057,1776" coordsize="10,20" path="m7057,1795l7067,1795,7067,1776,7057,1776,7057,1795xe" filled="true" fillcolor="#000000" stroked="false">
                <v:path arrowok="t"/>
                <v:fill type="solid"/>
              </v:shape>
            </v:group>
            <v:group style="position:absolute;left:7057;top:1795;width:10;height:20" coordorigin="7057,1795" coordsize="10,20">
              <v:shape style="position:absolute;left:7057;top:1795;width:10;height:20" coordorigin="7057,1795" coordsize="10,20" path="m7057,1814l7067,1814,7067,1795,7057,1795,7057,1814xe" filled="true" fillcolor="#000000" stroked="false">
                <v:path arrowok="t"/>
                <v:fill type="solid"/>
              </v:shape>
            </v:group>
            <v:group style="position:absolute;left:7057;top:1814;width:10;height:20" coordorigin="7057,1814" coordsize="10,20">
              <v:shape style="position:absolute;left:7057;top:1814;width:10;height:20" coordorigin="7057,1814" coordsize="10,20" path="m7057,1834l7067,1834,7067,1814,7057,1814,7057,1834xe" filled="true" fillcolor="#000000" stroked="false">
                <v:path arrowok="t"/>
                <v:fill type="solid"/>
              </v:shape>
            </v:group>
            <v:group style="position:absolute;left:7057;top:1834;width:10;height:20" coordorigin="7057,1834" coordsize="10,20">
              <v:shape style="position:absolute;left:7057;top:1834;width:10;height:20" coordorigin="7057,1834" coordsize="10,20" path="m7057,1853l7067,1853,7067,1834,7057,1834,7057,1853xe" filled="true" fillcolor="#000000" stroked="false">
                <v:path arrowok="t"/>
                <v:fill type="solid"/>
              </v:shape>
            </v:group>
            <v:group style="position:absolute;left:7057;top:1853;width:10;height:20" coordorigin="7057,1853" coordsize="10,20">
              <v:shape style="position:absolute;left:7057;top:1853;width:10;height:20" coordorigin="7057,1853" coordsize="10,20" path="m7057,1872l7067,1872,7067,1853,7057,1853,7057,1872xe" filled="true" fillcolor="#000000" stroked="false">
                <v:path arrowok="t"/>
                <v:fill type="solid"/>
              </v:shape>
            </v:group>
            <v:group style="position:absolute;left:7057;top:1872;width:10;height:20" coordorigin="7057,1872" coordsize="10,20">
              <v:shape style="position:absolute;left:7057;top:1872;width:10;height:20" coordorigin="7057,1872" coordsize="10,20" path="m7057,1891l7067,1891,7067,1872,7057,1872,7057,1891xe" filled="true" fillcolor="#000000" stroked="false">
                <v:path arrowok="t"/>
                <v:fill type="solid"/>
              </v:shape>
            </v:group>
            <v:group style="position:absolute;left:7057;top:1891;width:10;height:20" coordorigin="7057,1891" coordsize="10,20">
              <v:shape style="position:absolute;left:7057;top:1891;width:10;height:20" coordorigin="7057,1891" coordsize="10,20" path="m7057,1910l7067,1910,7067,1891,7057,1891,7057,1910xe" filled="true" fillcolor="#000000" stroked="false">
                <v:path arrowok="t"/>
                <v:fill type="solid"/>
              </v:shape>
            </v:group>
            <v:group style="position:absolute;left:7057;top:1910;width:10;height:20" coordorigin="7057,1910" coordsize="10,20">
              <v:shape style="position:absolute;left:7057;top:1910;width:10;height:20" coordorigin="7057,1910" coordsize="10,20" path="m7057,1930l7067,1930,7067,1910,7057,1910,7057,1930xe" filled="true" fillcolor="#000000" stroked="false">
                <v:path arrowok="t"/>
                <v:fill type="solid"/>
              </v:shape>
            </v:group>
            <v:group style="position:absolute;left:7057;top:1930;width:10;height:20" coordorigin="7057,1930" coordsize="10,20">
              <v:shape style="position:absolute;left:7057;top:1930;width:10;height:20" coordorigin="7057,1930" coordsize="10,20" path="m7057,1949l7067,1949,7067,1930,7057,1930,7057,1949xe" filled="true" fillcolor="#000000" stroked="false">
                <v:path arrowok="t"/>
                <v:fill type="solid"/>
              </v:shape>
            </v:group>
            <v:group style="position:absolute;left:7057;top:1949;width:10;height:20" coordorigin="7057,1949" coordsize="10,20">
              <v:shape style="position:absolute;left:7057;top:1949;width:10;height:20" coordorigin="7057,1949" coordsize="10,20" path="m7057,1968l7067,1968,7067,1949,7057,1949,7057,1968xe" filled="true" fillcolor="#000000" stroked="false">
                <v:path arrowok="t"/>
                <v:fill type="solid"/>
              </v:shape>
            </v:group>
            <v:group style="position:absolute;left:7057;top:1968;width:10;height:20" coordorigin="7057,1968" coordsize="10,20">
              <v:shape style="position:absolute;left:7057;top:1968;width:10;height:20" coordorigin="7057,1968" coordsize="10,20" path="m7057,1987l7067,1987,7067,1968,7057,1968,7057,1987xe" filled="true" fillcolor="#000000" stroked="false">
                <v:path arrowok="t"/>
                <v:fill type="solid"/>
              </v:shape>
            </v:group>
            <v:group style="position:absolute;left:7057;top:1987;width:10;height:20" coordorigin="7057,1987" coordsize="10,20">
              <v:shape style="position:absolute;left:7057;top:1987;width:10;height:20" coordorigin="7057,1987" coordsize="10,20" path="m7057,2006l7067,2006,7067,1987,7057,1987,7057,2006xe" filled="true" fillcolor="#000000" stroked="false">
                <v:path arrowok="t"/>
                <v:fill type="solid"/>
              </v:shape>
            </v:group>
            <v:group style="position:absolute;left:7057;top:2006;width:10;height:20" coordorigin="7057,2006" coordsize="10,20">
              <v:shape style="position:absolute;left:7057;top:2006;width:10;height:20" coordorigin="7057,2006" coordsize="10,20" path="m7057,2026l7067,2026,7067,2006,7057,2006,7057,2026xe" filled="true" fillcolor="#000000" stroked="false">
                <v:path arrowok="t"/>
                <v:fill type="solid"/>
              </v:shape>
            </v:group>
            <v:group style="position:absolute;left:7057;top:2026;width:10;height:20" coordorigin="7057,2026" coordsize="10,20">
              <v:shape style="position:absolute;left:7057;top:2026;width:10;height:20" coordorigin="7057,2026" coordsize="10,20" path="m7057,2045l7067,2045,7067,2026,7057,2026,7057,2045xe" filled="true" fillcolor="#000000" stroked="false">
                <v:path arrowok="t"/>
                <v:fill type="solid"/>
              </v:shape>
            </v:group>
            <v:group style="position:absolute;left:7057;top:2052;width:10;height:2" coordorigin="7057,2052" coordsize="10,2">
              <v:shape style="position:absolute;left:7057;top:2052;width:10;height:2" coordorigin="7057,2052" coordsize="10,0" path="m7057,2052l7067,2052e" filled="false" stroked="true" strokeweight=".72003pt" strokecolor="#000000">
                <v:path arrowok="t"/>
              </v:shape>
            </v:group>
            <v:group style="position:absolute;left:7057;top:2074;width:29;height:2" coordorigin="7057,2074" coordsize="29,2">
              <v:shape style="position:absolute;left:7057;top:2074;width:29;height:2" coordorigin="7057,2074" coordsize="29,0" path="m7057,2074l7086,2074e" filled="false" stroked="true" strokeweight="1.44pt" strokecolor="#000000">
                <v:path arrowok="t"/>
              </v:shape>
            </v:group>
            <v:group style="position:absolute;left:7086;top:2074;width:1112;height:2" coordorigin="7086,2074" coordsize="1112,2">
              <v:shape style="position:absolute;left:7086;top:2074;width:1112;height:2" coordorigin="7086,2074" coordsize="1112,0" path="m7086,2074l8197,2074e" filled="false" stroked="true" strokeweight="1.44pt" strokecolor="#000000">
                <v:path arrowok="t"/>
              </v:shape>
            </v:group>
            <v:group style="position:absolute;left:8198;top:1258;width:10;height:20" coordorigin="8198,1258" coordsize="10,20">
              <v:shape style="position:absolute;left:8198;top:1258;width:10;height:20" coordorigin="8198,1258" coordsize="10,20" path="m8198,1277l8207,1277,8207,1258,8198,1258,8198,1277xe" filled="true" fillcolor="#000000" stroked="false">
                <v:path arrowok="t"/>
                <v:fill type="solid"/>
              </v:shape>
            </v:group>
            <v:group style="position:absolute;left:8198;top:1277;width:10;height:20" coordorigin="8198,1277" coordsize="10,20">
              <v:shape style="position:absolute;left:8198;top:1277;width:10;height:20" coordorigin="8198,1277" coordsize="10,20" path="m8198,1296l8207,1296,8207,1277,8198,1277,8198,1296xe" filled="true" fillcolor="#000000" stroked="false">
                <v:path arrowok="t"/>
                <v:fill type="solid"/>
              </v:shape>
            </v:group>
            <v:group style="position:absolute;left:8198;top:1296;width:10;height:20" coordorigin="8198,1296" coordsize="10,20">
              <v:shape style="position:absolute;left:8198;top:1296;width:10;height:20" coordorigin="8198,1296" coordsize="10,20" path="m8198,1315l8207,1315,8207,1296,8198,1296,8198,1315xe" filled="true" fillcolor="#000000" stroked="false">
                <v:path arrowok="t"/>
                <v:fill type="solid"/>
              </v:shape>
            </v:group>
            <v:group style="position:absolute;left:8198;top:1315;width:10;height:20" coordorigin="8198,1315" coordsize="10,20">
              <v:shape style="position:absolute;left:8198;top:1315;width:10;height:20" coordorigin="8198,1315" coordsize="10,20" path="m8198,1334l8207,1334,8207,1315,8198,1315,8198,1334xe" filled="true" fillcolor="#000000" stroked="false">
                <v:path arrowok="t"/>
                <v:fill type="solid"/>
              </v:shape>
            </v:group>
            <v:group style="position:absolute;left:8198;top:1334;width:10;height:20" coordorigin="8198,1334" coordsize="10,20">
              <v:shape style="position:absolute;left:8198;top:1334;width:10;height:20" coordorigin="8198,1334" coordsize="10,20" path="m8198,1354l8207,1354,8207,1334,8198,1334,8198,1354xe" filled="true" fillcolor="#000000" stroked="false">
                <v:path arrowok="t"/>
                <v:fill type="solid"/>
              </v:shape>
            </v:group>
            <v:group style="position:absolute;left:8198;top:1354;width:10;height:20" coordorigin="8198,1354" coordsize="10,20">
              <v:shape style="position:absolute;left:8198;top:1354;width:10;height:20" coordorigin="8198,1354" coordsize="10,20" path="m8198,1373l8207,1373,8207,1354,8198,1354,8198,1373xe" filled="true" fillcolor="#000000" stroked="false">
                <v:path arrowok="t"/>
                <v:fill type="solid"/>
              </v:shape>
            </v:group>
            <v:group style="position:absolute;left:8198;top:1373;width:10;height:20" coordorigin="8198,1373" coordsize="10,20">
              <v:shape style="position:absolute;left:8198;top:1373;width:10;height:20" coordorigin="8198,1373" coordsize="10,20" path="m8198,1392l8207,1392,8207,1373,8198,1373,8198,1392xe" filled="true" fillcolor="#000000" stroked="false">
                <v:path arrowok="t"/>
                <v:fill type="solid"/>
              </v:shape>
            </v:group>
            <v:group style="position:absolute;left:8198;top:1392;width:10;height:20" coordorigin="8198,1392" coordsize="10,20">
              <v:shape style="position:absolute;left:8198;top:1392;width:10;height:20" coordorigin="8198,1392" coordsize="10,20" path="m8198,1411l8207,1411,8207,1392,8198,1392,8198,1411xe" filled="true" fillcolor="#000000" stroked="false">
                <v:path arrowok="t"/>
                <v:fill type="solid"/>
              </v:shape>
            </v:group>
            <v:group style="position:absolute;left:8198;top:1411;width:10;height:20" coordorigin="8198,1411" coordsize="10,20">
              <v:shape style="position:absolute;left:8198;top:1411;width:10;height:20" coordorigin="8198,1411" coordsize="10,20" path="m8198,1430l8207,1430,8207,1411,8198,1411,8198,1430xe" filled="true" fillcolor="#000000" stroked="false">
                <v:path arrowok="t"/>
                <v:fill type="solid"/>
              </v:shape>
            </v:group>
            <v:group style="position:absolute;left:8198;top:1430;width:10;height:20" coordorigin="8198,1430" coordsize="10,20">
              <v:shape style="position:absolute;left:8198;top:1430;width:10;height:20" coordorigin="8198,1430" coordsize="10,20" path="m8198,1450l8207,1450,8207,1430,8198,1430,8198,1450xe" filled="true" fillcolor="#000000" stroked="false">
                <v:path arrowok="t"/>
                <v:fill type="solid"/>
              </v:shape>
            </v:group>
            <v:group style="position:absolute;left:8198;top:1450;width:10;height:20" coordorigin="8198,1450" coordsize="10,20">
              <v:shape style="position:absolute;left:8198;top:1450;width:10;height:20" coordorigin="8198,1450" coordsize="10,20" path="m8198,1469l8207,1469,8207,1450,8198,1450,8198,1469xe" filled="true" fillcolor="#000000" stroked="false">
                <v:path arrowok="t"/>
                <v:fill type="solid"/>
              </v:shape>
            </v:group>
            <v:group style="position:absolute;left:8198;top:1469;width:10;height:20" coordorigin="8198,1469" coordsize="10,20">
              <v:shape style="position:absolute;left:8198;top:1469;width:10;height:20" coordorigin="8198,1469" coordsize="10,20" path="m8198,1488l8207,1488,8207,1469,8198,1469,8198,1488xe" filled="true" fillcolor="#000000" stroked="false">
                <v:path arrowok="t"/>
                <v:fill type="solid"/>
              </v:shape>
            </v:group>
            <v:group style="position:absolute;left:8198;top:1488;width:10;height:20" coordorigin="8198,1488" coordsize="10,20">
              <v:shape style="position:absolute;left:8198;top:1488;width:10;height:20" coordorigin="8198,1488" coordsize="10,20" path="m8198,1507l8207,1507,8207,1488,8198,1488,8198,1507xe" filled="true" fillcolor="#000000" stroked="false">
                <v:path arrowok="t"/>
                <v:fill type="solid"/>
              </v:shape>
            </v:group>
            <v:group style="position:absolute;left:8198;top:1507;width:10;height:20" coordorigin="8198,1507" coordsize="10,20">
              <v:shape style="position:absolute;left:8198;top:1507;width:10;height:20" coordorigin="8198,1507" coordsize="10,20" path="m8198,1526l8207,1526,8207,1507,8198,1507,8198,1526xe" filled="true" fillcolor="#000000" stroked="false">
                <v:path arrowok="t"/>
                <v:fill type="solid"/>
              </v:shape>
            </v:group>
            <v:group style="position:absolute;left:8198;top:1526;width:10;height:20" coordorigin="8198,1526" coordsize="10,20">
              <v:shape style="position:absolute;left:8198;top:1526;width:10;height:20" coordorigin="8198,1526" coordsize="10,20" path="m8198,1546l8207,1546,8207,1526,8198,1526,8198,1546xe" filled="true" fillcolor="#000000" stroked="false">
                <v:path arrowok="t"/>
                <v:fill type="solid"/>
              </v:shape>
            </v:group>
            <v:group style="position:absolute;left:8198;top:1546;width:10;height:20" coordorigin="8198,1546" coordsize="10,20">
              <v:shape style="position:absolute;left:8198;top:1546;width:10;height:20" coordorigin="8198,1546" coordsize="10,20" path="m8198,1565l8207,1565,8207,1546,8198,1546,8198,1565xe" filled="true" fillcolor="#000000" stroked="false">
                <v:path arrowok="t"/>
                <v:fill type="solid"/>
              </v:shape>
            </v:group>
            <v:group style="position:absolute;left:8198;top:1565;width:10;height:20" coordorigin="8198,1565" coordsize="10,20">
              <v:shape style="position:absolute;left:8198;top:1565;width:10;height:20" coordorigin="8198,1565" coordsize="10,20" path="m8198,1584l8207,1584,8207,1565,8198,1565,8198,1584xe" filled="true" fillcolor="#000000" stroked="false">
                <v:path arrowok="t"/>
                <v:fill type="solid"/>
              </v:shape>
            </v:group>
            <v:group style="position:absolute;left:8198;top:1584;width:10;height:20" coordorigin="8198,1584" coordsize="10,20">
              <v:shape style="position:absolute;left:8198;top:1584;width:10;height:20" coordorigin="8198,1584" coordsize="10,20" path="m8198,1603l8207,1603,8207,1584,8198,1584,8198,1603xe" filled="true" fillcolor="#000000" stroked="false">
                <v:path arrowok="t"/>
                <v:fill type="solid"/>
              </v:shape>
            </v:group>
            <v:group style="position:absolute;left:8198;top:1603;width:10;height:20" coordorigin="8198,1603" coordsize="10,20">
              <v:shape style="position:absolute;left:8198;top:1603;width:10;height:20" coordorigin="8198,1603" coordsize="10,20" path="m8198,1622l8207,1622,8207,1603,8198,1603,8198,1622xe" filled="true" fillcolor="#000000" stroked="false">
                <v:path arrowok="t"/>
                <v:fill type="solid"/>
              </v:shape>
            </v:group>
            <v:group style="position:absolute;left:8198;top:1622;width:10;height:20" coordorigin="8198,1622" coordsize="10,20">
              <v:shape style="position:absolute;left:8198;top:1622;width:10;height:20" coordorigin="8198,1622" coordsize="10,20" path="m8198,1642l8207,1642,8207,1622,8198,1622,8198,1642xe" filled="true" fillcolor="#000000" stroked="false">
                <v:path arrowok="t"/>
                <v:fill type="solid"/>
              </v:shape>
            </v:group>
            <v:group style="position:absolute;left:8198;top:1642;width:10;height:20" coordorigin="8198,1642" coordsize="10,20">
              <v:shape style="position:absolute;left:8198;top:1642;width:10;height:20" coordorigin="8198,1642" coordsize="10,20" path="m8198,1661l8207,1661,8207,1642,8198,1642,8198,1661xe" filled="true" fillcolor="#000000" stroked="false">
                <v:path arrowok="t"/>
                <v:fill type="solid"/>
              </v:shape>
            </v:group>
            <v:group style="position:absolute;left:8198;top:1661;width:10;height:20" coordorigin="8198,1661" coordsize="10,20">
              <v:shape style="position:absolute;left:8198;top:1661;width:10;height:20" coordorigin="8198,1661" coordsize="10,20" path="m8198,1680l8207,1680,8207,1661,8198,1661,8198,1680xe" filled="true" fillcolor="#000000" stroked="false">
                <v:path arrowok="t"/>
                <v:fill type="solid"/>
              </v:shape>
            </v:group>
            <v:group style="position:absolute;left:8198;top:1680;width:10;height:20" coordorigin="8198,1680" coordsize="10,20">
              <v:shape style="position:absolute;left:8198;top:1680;width:10;height:20" coordorigin="8198,1680" coordsize="10,20" path="m8198,1699l8207,1699,8207,1680,8198,1680,8198,1699xe" filled="true" fillcolor="#000000" stroked="false">
                <v:path arrowok="t"/>
                <v:fill type="solid"/>
              </v:shape>
            </v:group>
            <v:group style="position:absolute;left:8198;top:1699;width:10;height:20" coordorigin="8198,1699" coordsize="10,20">
              <v:shape style="position:absolute;left:8198;top:1699;width:10;height:20" coordorigin="8198,1699" coordsize="10,20" path="m8198,1718l8207,1718,8207,1699,8198,1699,8198,1718xe" filled="true" fillcolor="#000000" stroked="false">
                <v:path arrowok="t"/>
                <v:fill type="solid"/>
              </v:shape>
            </v:group>
            <v:group style="position:absolute;left:8198;top:1718;width:10;height:20" coordorigin="8198,1718" coordsize="10,20">
              <v:shape style="position:absolute;left:8198;top:1718;width:10;height:20" coordorigin="8198,1718" coordsize="10,20" path="m8198,1738l8207,1738,8207,1718,8198,1718,8198,1738xe" filled="true" fillcolor="#000000" stroked="false">
                <v:path arrowok="t"/>
                <v:fill type="solid"/>
              </v:shape>
            </v:group>
            <v:group style="position:absolute;left:8198;top:1738;width:10;height:20" coordorigin="8198,1738" coordsize="10,20">
              <v:shape style="position:absolute;left:8198;top:1738;width:10;height:20" coordorigin="8198,1738" coordsize="10,20" path="m8198,1757l8207,1757,8207,1738,8198,1738,8198,1757xe" filled="true" fillcolor="#000000" stroked="false">
                <v:path arrowok="t"/>
                <v:fill type="solid"/>
              </v:shape>
            </v:group>
            <v:group style="position:absolute;left:8198;top:1757;width:10;height:20" coordorigin="8198,1757" coordsize="10,20">
              <v:shape style="position:absolute;left:8198;top:1757;width:10;height:20" coordorigin="8198,1757" coordsize="10,20" path="m8198,1776l8207,1776,8207,1757,8198,1757,8198,1776xe" filled="true" fillcolor="#000000" stroked="false">
                <v:path arrowok="t"/>
                <v:fill type="solid"/>
              </v:shape>
            </v:group>
            <v:group style="position:absolute;left:8198;top:1776;width:10;height:20" coordorigin="8198,1776" coordsize="10,20">
              <v:shape style="position:absolute;left:8198;top:1776;width:10;height:20" coordorigin="8198,1776" coordsize="10,20" path="m8198,1795l8207,1795,8207,1776,8198,1776,8198,1795xe" filled="true" fillcolor="#000000" stroked="false">
                <v:path arrowok="t"/>
                <v:fill type="solid"/>
              </v:shape>
            </v:group>
            <v:group style="position:absolute;left:8198;top:1795;width:10;height:20" coordorigin="8198,1795" coordsize="10,20">
              <v:shape style="position:absolute;left:8198;top:1795;width:10;height:20" coordorigin="8198,1795" coordsize="10,20" path="m8198,1814l8207,1814,8207,1795,8198,1795,8198,1814xe" filled="true" fillcolor="#000000" stroked="false">
                <v:path arrowok="t"/>
                <v:fill type="solid"/>
              </v:shape>
            </v:group>
            <v:group style="position:absolute;left:8198;top:1814;width:10;height:20" coordorigin="8198,1814" coordsize="10,20">
              <v:shape style="position:absolute;left:8198;top:1814;width:10;height:20" coordorigin="8198,1814" coordsize="10,20" path="m8198,1834l8207,1834,8207,1814,8198,1814,8198,1834xe" filled="true" fillcolor="#000000" stroked="false">
                <v:path arrowok="t"/>
                <v:fill type="solid"/>
              </v:shape>
            </v:group>
            <v:group style="position:absolute;left:8198;top:1834;width:10;height:20" coordorigin="8198,1834" coordsize="10,20">
              <v:shape style="position:absolute;left:8198;top:1834;width:10;height:20" coordorigin="8198,1834" coordsize="10,20" path="m8198,1853l8207,1853,8207,1834,8198,1834,8198,1853xe" filled="true" fillcolor="#000000" stroked="false">
                <v:path arrowok="t"/>
                <v:fill type="solid"/>
              </v:shape>
            </v:group>
            <v:group style="position:absolute;left:8198;top:1853;width:10;height:20" coordorigin="8198,1853" coordsize="10,20">
              <v:shape style="position:absolute;left:8198;top:1853;width:10;height:20" coordorigin="8198,1853" coordsize="10,20" path="m8198,1872l8207,1872,8207,1853,8198,1853,8198,1872xe" filled="true" fillcolor="#000000" stroked="false">
                <v:path arrowok="t"/>
                <v:fill type="solid"/>
              </v:shape>
            </v:group>
            <v:group style="position:absolute;left:8198;top:1872;width:10;height:20" coordorigin="8198,1872" coordsize="10,20">
              <v:shape style="position:absolute;left:8198;top:1872;width:10;height:20" coordorigin="8198,1872" coordsize="10,20" path="m8198,1891l8207,1891,8207,1872,8198,1872,8198,1891xe" filled="true" fillcolor="#000000" stroked="false">
                <v:path arrowok="t"/>
                <v:fill type="solid"/>
              </v:shape>
            </v:group>
            <v:group style="position:absolute;left:8198;top:1891;width:10;height:20" coordorigin="8198,1891" coordsize="10,20">
              <v:shape style="position:absolute;left:8198;top:1891;width:10;height:20" coordorigin="8198,1891" coordsize="10,20" path="m8198,1910l8207,1910,8207,1891,8198,1891,8198,1910xe" filled="true" fillcolor="#000000" stroked="false">
                <v:path arrowok="t"/>
                <v:fill type="solid"/>
              </v:shape>
            </v:group>
            <v:group style="position:absolute;left:8198;top:1910;width:10;height:20" coordorigin="8198,1910" coordsize="10,20">
              <v:shape style="position:absolute;left:8198;top:1910;width:10;height:20" coordorigin="8198,1910" coordsize="10,20" path="m8198,1930l8207,1930,8207,1910,8198,1910,8198,1930xe" filled="true" fillcolor="#000000" stroked="false">
                <v:path arrowok="t"/>
                <v:fill type="solid"/>
              </v:shape>
            </v:group>
            <v:group style="position:absolute;left:8198;top:1930;width:10;height:20" coordorigin="8198,1930" coordsize="10,20">
              <v:shape style="position:absolute;left:8198;top:1930;width:10;height:20" coordorigin="8198,1930" coordsize="10,20" path="m8198,1949l8207,1949,8207,1930,8198,1930,8198,1949xe" filled="true" fillcolor="#000000" stroked="false">
                <v:path arrowok="t"/>
                <v:fill type="solid"/>
              </v:shape>
            </v:group>
            <v:group style="position:absolute;left:8198;top:1949;width:10;height:20" coordorigin="8198,1949" coordsize="10,20">
              <v:shape style="position:absolute;left:8198;top:1949;width:10;height:20" coordorigin="8198,1949" coordsize="10,20" path="m8198,1968l8207,1968,8207,1949,8198,1949,8198,1968xe" filled="true" fillcolor="#000000" stroked="false">
                <v:path arrowok="t"/>
                <v:fill type="solid"/>
              </v:shape>
            </v:group>
            <v:group style="position:absolute;left:8198;top:1968;width:10;height:20" coordorigin="8198,1968" coordsize="10,20">
              <v:shape style="position:absolute;left:8198;top:1968;width:10;height:20" coordorigin="8198,1968" coordsize="10,20" path="m8198,1987l8207,1987,8207,1968,8198,1968,8198,1987xe" filled="true" fillcolor="#000000" stroked="false">
                <v:path arrowok="t"/>
                <v:fill type="solid"/>
              </v:shape>
            </v:group>
            <v:group style="position:absolute;left:8198;top:1987;width:10;height:20" coordorigin="8198,1987" coordsize="10,20">
              <v:shape style="position:absolute;left:8198;top:1987;width:10;height:20" coordorigin="8198,1987" coordsize="10,20" path="m8198,2006l8207,2006,8207,1987,8198,1987,8198,2006xe" filled="true" fillcolor="#000000" stroked="false">
                <v:path arrowok="t"/>
                <v:fill type="solid"/>
              </v:shape>
            </v:group>
            <v:group style="position:absolute;left:8198;top:2006;width:10;height:20" coordorigin="8198,2006" coordsize="10,20">
              <v:shape style="position:absolute;left:8198;top:2006;width:10;height:20" coordorigin="8198,2006" coordsize="10,20" path="m8198,2026l8207,2026,8207,2006,8198,2006,8198,2026xe" filled="true" fillcolor="#000000" stroked="false">
                <v:path arrowok="t"/>
                <v:fill type="solid"/>
              </v:shape>
            </v:group>
            <v:group style="position:absolute;left:8198;top:2026;width:10;height:20" coordorigin="8198,2026" coordsize="10,20">
              <v:shape style="position:absolute;left:8198;top:2026;width:10;height:20" coordorigin="8198,2026" coordsize="10,20" path="m8198,2045l8207,2045,8207,2026,8198,2026,8198,2045xe" filled="true" fillcolor="#000000" stroked="false">
                <v:path arrowok="t"/>
                <v:fill type="solid"/>
              </v:shape>
            </v:group>
            <v:group style="position:absolute;left:8198;top:2052;width:10;height:2" coordorigin="8198,2052" coordsize="10,2">
              <v:shape style="position:absolute;left:8198;top:2052;width:10;height:2" coordorigin="8198,2052" coordsize="10,0" path="m8198,2052l8207,2052e" filled="false" stroked="true" strokeweight=".72003pt" strokecolor="#000000">
                <v:path arrowok="t"/>
              </v:shape>
            </v:group>
            <v:group style="position:absolute;left:8198;top:2074;width:29;height:2" coordorigin="8198,2074" coordsize="29,2">
              <v:shape style="position:absolute;left:8198;top:2074;width:29;height:2" coordorigin="8198,2074" coordsize="29,0" path="m8198,2074l8226,2074e" filled="false" stroked="true" strokeweight="1.44pt" strokecolor="#000000">
                <v:path arrowok="t"/>
              </v:shape>
            </v:group>
            <v:group style="position:absolute;left:8226;top:2074;width:735;height:2" coordorigin="8226,2074" coordsize="735,2">
              <v:shape style="position:absolute;left:8226;top:2074;width:735;height:2" coordorigin="8226,2074" coordsize="735,0" path="m8226,2074l8961,2074e" filled="false" stroked="true" strokeweight="1.44pt" strokecolor="#000000">
                <v:path arrowok="t"/>
              </v:shape>
              <v:shape style="position:absolute;left:2991;top:129;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年末金额</w:t>
                      </w:r>
                    </w:p>
                  </w:txbxContent>
                </v:textbox>
                <w10:wrap type="none"/>
              </v:shape>
              <v:shape style="position:absolute;left:6793;top:129;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年初金额</w:t>
                      </w:r>
                    </w:p>
                  </w:txbxContent>
                </v:textbox>
                <w10:wrap type="none"/>
              </v:shape>
              <v:shape style="position:absolute;left:2002;top:460;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3939;top:460;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5845;top:460;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7710;top:460;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466;top:580;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 </w:t>
                      </w:r>
                      <w:r>
                        <w:rPr>
                          <w:rFonts w:ascii="宋体" w:hAnsi="宋体" w:cs="宋体" w:eastAsia="宋体" w:hint="default"/>
                          <w:spacing w:val="3"/>
                          <w:sz w:val="15"/>
                          <w:szCs w:val="15"/>
                        </w:rPr>
                        <w:t> </w:t>
                      </w:r>
                      <w:r>
                        <w:rPr>
                          <w:rFonts w:ascii="宋体" w:hAnsi="宋体" w:cs="宋体" w:eastAsia="宋体" w:hint="default"/>
                          <w:sz w:val="15"/>
                          <w:szCs w:val="15"/>
                        </w:rPr>
                        <w:t>类</w:t>
                      </w:r>
                    </w:p>
                  </w:txbxContent>
                </v:textbox>
                <w10:wrap type="none"/>
              </v:shape>
              <v:shape style="position:absolute;left:1735;top:909;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2761;top:789;width:303;height:392" type="#_x0000_t202" filled="false" stroked="false">
                <v:textbox inset="0,0,0,0">
                  <w:txbxContent>
                    <w:p>
                      <w:pPr>
                        <w:spacing w:line="151" w:lineRule="exact" w:before="0"/>
                        <w:ind w:left="35"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spacing w:before="43"/>
                        <w:ind w:left="35"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3593;top:909;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4546;top:909;width:52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xbxContent>
                </v:textbox>
                <w10:wrap type="none"/>
              </v:shape>
              <v:shape style="position:absolute;left:5571;top:909;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6565;top:789;width:303;height:392" type="#_x0000_t202" filled="false" stroked="false">
                <v:textbox inset="0,0,0,0">
                  <w:txbxContent>
                    <w:p>
                      <w:pPr>
                        <w:spacing w:line="151" w:lineRule="exact" w:before="0"/>
                        <w:ind w:left="36"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spacing w:before="43"/>
                        <w:ind w:left="36"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7406;top:909;width:1439;height:152" type="#_x0000_t202" filled="false" stroked="false">
                <v:textbox inset="0,0,0,0">
                  <w:txbxContent>
                    <w:p>
                      <w:pPr>
                        <w:tabs>
                          <w:tab w:pos="911"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tab/>
                        <w:t>比例</w:t>
                      </w:r>
                      <w:r>
                        <w:rPr>
                          <w:rFonts w:ascii="宋体" w:hAnsi="宋体" w:cs="宋体" w:eastAsia="宋体" w:hint="default"/>
                          <w:sz w:val="15"/>
                          <w:szCs w:val="15"/>
                        </w:rPr>
                        <w:t>(%)</w:t>
                      </w:r>
                    </w:p>
                  </w:txbxContent>
                </v:textbox>
                <w10:wrap type="none"/>
              </v:shape>
              <v:shape style="position:absolute;left:137;top:1360;width:1113;height:629"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6"/>
                          <w:sz w:val="15"/>
                          <w:szCs w:val="15"/>
                        </w:rPr>
                        <w:t>单项金额重大并</w:t>
                      </w:r>
                    </w:p>
                    <w:p>
                      <w:pPr>
                        <w:spacing w:line="230" w:lineRule="atLeast" w:before="10"/>
                        <w:ind w:left="0" w:right="0" w:firstLine="0"/>
                        <w:jc w:val="left"/>
                        <w:rPr>
                          <w:rFonts w:ascii="宋体" w:hAnsi="宋体" w:cs="宋体" w:eastAsia="宋体" w:hint="default"/>
                          <w:sz w:val="15"/>
                          <w:szCs w:val="15"/>
                        </w:rPr>
                      </w:pPr>
                      <w:r>
                        <w:rPr>
                          <w:rFonts w:ascii="宋体" w:hAnsi="宋体" w:cs="宋体" w:eastAsia="宋体" w:hint="default"/>
                          <w:spacing w:val="6"/>
                          <w:sz w:val="15"/>
                          <w:szCs w:val="15"/>
                        </w:rPr>
                        <w:t>单项计提坏账准</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备的其他应收款</w:t>
                      </w:r>
                    </w:p>
                  </w:txbxContent>
                </v:textbox>
                <w10:wrap type="none"/>
              </v:shape>
              <v:shape style="position:absolute;left:1562;top:1600;width:901;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2"/>
                          <w:sz w:val="15"/>
                        </w:rPr>
                        <w:t>8,249,984.34</w:t>
                      </w:r>
                    </w:p>
                  </w:txbxContent>
                </v:textbox>
                <w10:wrap type="none"/>
              </v:shape>
              <v:shape style="position:absolute;left:2765;top:1600;width:376;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1"/>
                          <w:sz w:val="15"/>
                        </w:rPr>
                        <w:t>63.88</w:t>
                      </w:r>
                    </w:p>
                  </w:txbxContent>
                </v:textbox>
                <w10:wrap type="none"/>
              </v:shape>
              <v:shape style="position:absolute;left:4011;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4849;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5989;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6683;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7823;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8579;top:157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group>
          </v:group>
        </w:pict>
      </w:r>
      <w:r>
        <w:rPr>
          <w:rFonts w:ascii="宋体" w:hAnsi="宋体" w:cs="宋体" w:eastAsia="宋体" w:hint="default"/>
          <w:position w:val="-41"/>
          <w:sz w:val="20"/>
          <w:szCs w:val="20"/>
        </w:rPr>
      </w:r>
    </w:p>
    <w:p>
      <w:pPr>
        <w:spacing w:after="0" w:line="2087" w:lineRule="exact"/>
        <w:rPr>
          <w:rFonts w:ascii="宋体" w:hAnsi="宋体" w:cs="宋体" w:eastAsia="宋体" w:hint="default"/>
          <w:sz w:val="20"/>
          <w:szCs w:val="20"/>
        </w:rPr>
        <w:sectPr>
          <w:headerReference w:type="default" r:id="rId196"/>
          <w:pgSz w:w="11910" w:h="16840"/>
          <w:pgMar w:header="933" w:footer="960" w:top="1120" w:bottom="1160" w:left="1560" w:right="0"/>
        </w:sectPr>
      </w:pPr>
    </w:p>
    <w:p>
      <w:pPr>
        <w:spacing w:line="240" w:lineRule="auto" w:before="6"/>
        <w:rPr>
          <w:rFonts w:ascii="宋体" w:hAnsi="宋体" w:cs="宋体" w:eastAsia="宋体" w:hint="default"/>
          <w:sz w:val="23"/>
          <w:szCs w:val="23"/>
        </w:rPr>
      </w:pPr>
      <w:r>
        <w:rPr/>
        <w:pict>
          <v:group style="position:absolute;margin-left:84.503998pt;margin-top:89.540001pt;width:446.6pt;height:.5pt;mso-position-horizontal-relative:page;mso-position-vertical-relative:page;z-index:-1132960" coordorigin="1690,1791" coordsize="8932,10">
            <v:shape style="position:absolute;left:1690;top:1791;width:1322;height:10" type="#_x0000_t75" stroked="false">
              <v:imagedata r:id="rId230" o:title=""/>
            </v:shape>
            <v:shape style="position:absolute;left:3008;top:1791;width:1220;height:10" type="#_x0000_t75" stroked="false">
              <v:imagedata r:id="rId231" o:title=""/>
            </v:shape>
            <v:shape style="position:absolute;left:4223;top:1791;width:1826;height:10" type="#_x0000_t75" stroked="false">
              <v:imagedata r:id="rId232" o:title=""/>
            </v:shape>
            <v:shape style="position:absolute;left:6044;top:1791;width:3815;height:10" type="#_x0000_t75" stroked="false">
              <v:imagedata r:id="rId233" o:title=""/>
            </v:shape>
            <v:shape style="position:absolute;left:9854;top:1791;width:768;height:10" type="#_x0000_t75" stroked="false">
              <v:imagedata r:id="rId229"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342"/>
        <w:gridCol w:w="1215"/>
        <w:gridCol w:w="682"/>
        <w:gridCol w:w="1140"/>
        <w:gridCol w:w="836"/>
        <w:gridCol w:w="1140"/>
        <w:gridCol w:w="694"/>
        <w:gridCol w:w="1141"/>
        <w:gridCol w:w="758"/>
      </w:tblGrid>
      <w:tr>
        <w:trPr>
          <w:trHeight w:val="346" w:hRule="exact"/>
        </w:trPr>
        <w:tc>
          <w:tcPr>
            <w:tcW w:w="8946" w:type="dxa"/>
            <w:gridSpan w:val="9"/>
            <w:tcBorders>
              <w:top w:val="single" w:sz="12" w:space="0" w:color="000000"/>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按组合计提坏账准备的其他应收款</w:t>
            </w:r>
          </w:p>
        </w:tc>
      </w:tr>
      <w:tr>
        <w:trPr>
          <w:trHeight w:val="342" w:hRule="exact"/>
        </w:trPr>
        <w:tc>
          <w:tcPr>
            <w:tcW w:w="134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37"/>
                <w:sz w:val="15"/>
                <w:szCs w:val="15"/>
              </w:rPr>
              <w:t> </w:t>
            </w:r>
            <w:r>
              <w:rPr>
                <w:rFonts w:ascii="宋体" w:hAnsi="宋体" w:cs="宋体" w:eastAsia="宋体" w:hint="default"/>
                <w:sz w:val="15"/>
                <w:szCs w:val="15"/>
              </w:rPr>
              <w:t>1</w:t>
            </w:r>
          </w:p>
        </w:tc>
        <w:tc>
          <w:tcPr>
            <w:tcW w:w="12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宋体" w:hAnsi="宋体" w:cs="宋体" w:eastAsia="宋体" w:hint="default"/>
                <w:sz w:val="15"/>
                <w:szCs w:val="15"/>
              </w:rPr>
            </w:pPr>
            <w:r>
              <w:rPr>
                <w:rFonts w:ascii="宋体"/>
                <w:spacing w:val="-2"/>
                <w:sz w:val="15"/>
              </w:rPr>
              <w:t>4,096,675.81</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4"/>
              <w:jc w:val="right"/>
              <w:rPr>
                <w:rFonts w:ascii="宋体" w:hAnsi="宋体" w:cs="宋体" w:eastAsia="宋体" w:hint="default"/>
                <w:sz w:val="15"/>
                <w:szCs w:val="15"/>
              </w:rPr>
            </w:pPr>
            <w:r>
              <w:rPr>
                <w:rFonts w:ascii="宋体"/>
                <w:spacing w:val="-1"/>
                <w:sz w:val="15"/>
              </w:rPr>
              <w:t>31.72</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5"/>
                <w:szCs w:val="15"/>
              </w:rPr>
            </w:pPr>
            <w:r>
              <w:rPr>
                <w:rFonts w:ascii="宋体"/>
                <w:spacing w:val="-1"/>
                <w:sz w:val="15"/>
              </w:rPr>
              <w:t>692,071.33</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2"/>
              <w:jc w:val="right"/>
              <w:rPr>
                <w:rFonts w:ascii="宋体" w:hAnsi="宋体" w:cs="宋体" w:eastAsia="宋体" w:hint="default"/>
                <w:sz w:val="15"/>
                <w:szCs w:val="15"/>
              </w:rPr>
            </w:pPr>
            <w:r>
              <w:rPr>
                <w:rFonts w:ascii="宋体"/>
                <w:spacing w:val="-1"/>
                <w:sz w:val="15"/>
              </w:rPr>
              <w:t>16.89</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3,650,988.83</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1"/>
                <w:sz w:val="15"/>
              </w:rPr>
              <w:t>83.34</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宋体" w:hAnsi="宋体" w:cs="宋体" w:eastAsia="宋体" w:hint="default"/>
                <w:sz w:val="15"/>
                <w:szCs w:val="15"/>
              </w:rPr>
            </w:pPr>
            <w:r>
              <w:rPr>
                <w:rFonts w:ascii="宋体"/>
                <w:spacing w:val="-2"/>
                <w:sz w:val="15"/>
              </w:rPr>
              <w:t>1,156,770.03</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5"/>
                <w:szCs w:val="15"/>
              </w:rPr>
            </w:pPr>
            <w:r>
              <w:rPr>
                <w:rFonts w:ascii="宋体"/>
                <w:spacing w:val="-1"/>
                <w:sz w:val="15"/>
              </w:rPr>
              <w:t>31.68</w:t>
            </w:r>
          </w:p>
        </w:tc>
      </w:tr>
      <w:tr>
        <w:trPr>
          <w:trHeight w:val="241" w:hRule="exact"/>
        </w:trPr>
        <w:tc>
          <w:tcPr>
            <w:tcW w:w="1342"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21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1"/>
              <w:jc w:val="right"/>
              <w:rPr>
                <w:rFonts w:ascii="宋体" w:hAnsi="宋体" w:cs="宋体" w:eastAsia="宋体" w:hint="default"/>
                <w:sz w:val="15"/>
                <w:szCs w:val="15"/>
              </w:rPr>
            </w:pPr>
            <w:r>
              <w:rPr>
                <w:rFonts w:ascii="宋体"/>
                <w:spacing w:val="-2"/>
                <w:sz w:val="15"/>
              </w:rPr>
              <w:t>4,096,675.81</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4"/>
              <w:jc w:val="right"/>
              <w:rPr>
                <w:rFonts w:ascii="宋体" w:hAnsi="宋体" w:cs="宋体" w:eastAsia="宋体" w:hint="default"/>
                <w:sz w:val="15"/>
                <w:szCs w:val="15"/>
              </w:rPr>
            </w:pPr>
            <w:r>
              <w:rPr>
                <w:rFonts w:ascii="宋体"/>
                <w:spacing w:val="-1"/>
                <w:sz w:val="15"/>
              </w:rPr>
              <w:t>31.72</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spacing w:val="-1"/>
                <w:sz w:val="15"/>
              </w:rPr>
              <w:t>692,071.33</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spacing w:val="-1"/>
                <w:sz w:val="15"/>
              </w:rPr>
              <w:t>16.89</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0"/>
              <w:jc w:val="right"/>
              <w:rPr>
                <w:rFonts w:ascii="宋体" w:hAnsi="宋体" w:cs="宋体" w:eastAsia="宋体" w:hint="default"/>
                <w:sz w:val="15"/>
                <w:szCs w:val="15"/>
              </w:rPr>
            </w:pPr>
            <w:r>
              <w:rPr>
                <w:rFonts w:ascii="宋体"/>
                <w:spacing w:val="-2"/>
                <w:sz w:val="15"/>
              </w:rPr>
              <w:t>3,650,988.83</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0"/>
              <w:jc w:val="right"/>
              <w:rPr>
                <w:rFonts w:ascii="宋体" w:hAnsi="宋体" w:cs="宋体" w:eastAsia="宋体" w:hint="default"/>
                <w:sz w:val="15"/>
                <w:szCs w:val="15"/>
              </w:rPr>
            </w:pPr>
            <w:r>
              <w:rPr>
                <w:rFonts w:ascii="宋体"/>
                <w:spacing w:val="-1"/>
                <w:sz w:val="15"/>
              </w:rPr>
              <w:t>83.34</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0"/>
              <w:jc w:val="right"/>
              <w:rPr>
                <w:rFonts w:ascii="宋体" w:hAnsi="宋体" w:cs="宋体" w:eastAsia="宋体" w:hint="default"/>
                <w:sz w:val="15"/>
                <w:szCs w:val="15"/>
              </w:rPr>
            </w:pPr>
            <w:r>
              <w:rPr>
                <w:rFonts w:ascii="宋体"/>
                <w:spacing w:val="-2"/>
                <w:sz w:val="15"/>
              </w:rPr>
              <w:t>1,156,770.03</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5"/>
                <w:szCs w:val="15"/>
              </w:rPr>
            </w:pPr>
            <w:r>
              <w:rPr>
                <w:rFonts w:ascii="宋体"/>
                <w:spacing w:val="-1"/>
                <w:sz w:val="15"/>
              </w:rPr>
              <w:t>31.68</w:t>
            </w:r>
          </w:p>
        </w:tc>
      </w:tr>
      <w:tr>
        <w:trPr>
          <w:trHeight w:val="77" w:hRule="exact"/>
        </w:trPr>
        <w:tc>
          <w:tcPr>
            <w:tcW w:w="1342"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972" w:hRule="exact"/>
        </w:trPr>
        <w:tc>
          <w:tcPr>
            <w:tcW w:w="1342" w:type="dxa"/>
            <w:tcBorders>
              <w:top w:val="nil" w:sz="6" w:space="0" w:color="auto"/>
              <w:left w:val="nil" w:sz="6" w:space="0" w:color="auto"/>
              <w:bottom w:val="nil" w:sz="6" w:space="0" w:color="auto"/>
              <w:right w:val="single" w:sz="4" w:space="0" w:color="000000"/>
            </w:tcBorders>
          </w:tcPr>
          <w:p>
            <w:pPr>
              <w:pStyle w:val="TableParagraph"/>
              <w:spacing w:line="292" w:lineRule="auto" w:before="55"/>
              <w:ind w:left="122" w:right="99"/>
              <w:jc w:val="both"/>
              <w:rPr>
                <w:rFonts w:ascii="宋体" w:hAnsi="宋体" w:cs="宋体" w:eastAsia="宋体" w:hint="default"/>
                <w:sz w:val="15"/>
                <w:szCs w:val="15"/>
              </w:rPr>
            </w:pPr>
            <w:r>
              <w:rPr>
                <w:rFonts w:ascii="宋体" w:hAnsi="宋体" w:cs="宋体" w:eastAsia="宋体" w:hint="default"/>
                <w:spacing w:val="6"/>
                <w:sz w:val="15"/>
                <w:szCs w:val="15"/>
              </w:rPr>
              <w:t>单项金额虽不重</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6"/>
                <w:sz w:val="15"/>
                <w:szCs w:val="15"/>
              </w:rPr>
              <w:t>大但单项计提坏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6"/>
                <w:sz w:val="15"/>
                <w:szCs w:val="15"/>
              </w:rPr>
              <w:t>账准备的其他应</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收款</w:t>
            </w:r>
          </w:p>
        </w:tc>
        <w:tc>
          <w:tcPr>
            <w:tcW w:w="12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567,372.73</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4.40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567,372.73</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729,639.08</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16.66</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71"/>
              <w:jc w:val="right"/>
              <w:rPr>
                <w:rFonts w:ascii="宋体" w:hAnsi="宋体" w:cs="宋体" w:eastAsia="宋体" w:hint="default"/>
                <w:sz w:val="18"/>
                <w:szCs w:val="18"/>
              </w:rPr>
            </w:pPr>
            <w:r>
              <w:rPr>
                <w:rFonts w:ascii="宋体"/>
                <w:sz w:val="18"/>
              </w:rPr>
              <w:t>---</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7"/>
              <w:jc w:val="right"/>
              <w:rPr>
                <w:rFonts w:ascii="宋体" w:hAnsi="宋体" w:cs="宋体" w:eastAsia="宋体" w:hint="default"/>
                <w:sz w:val="18"/>
                <w:szCs w:val="18"/>
              </w:rPr>
            </w:pPr>
            <w:r>
              <w:rPr>
                <w:rFonts w:ascii="宋体"/>
                <w:sz w:val="18"/>
              </w:rPr>
              <w:t>---</w:t>
            </w:r>
          </w:p>
        </w:tc>
      </w:tr>
      <w:tr>
        <w:trPr>
          <w:trHeight w:val="77" w:hRule="exact"/>
        </w:trPr>
        <w:tc>
          <w:tcPr>
            <w:tcW w:w="1342"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1141"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36" w:hRule="exact"/>
        </w:trPr>
        <w:tc>
          <w:tcPr>
            <w:tcW w:w="1342"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451"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2"/>
                <w:sz w:val="15"/>
              </w:rPr>
              <w:t>12,914,032.88</w:t>
            </w:r>
          </w:p>
        </w:tc>
        <w:tc>
          <w:tcPr>
            <w:tcW w:w="6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100.00</w:t>
            </w:r>
          </w:p>
        </w:tc>
        <w:tc>
          <w:tcPr>
            <w:tcW w:w="11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2"/>
                <w:sz w:val="15"/>
              </w:rPr>
              <w:t>1,259,444.06</w:t>
            </w:r>
          </w:p>
        </w:tc>
        <w:tc>
          <w:tcPr>
            <w:tcW w:w="8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9.75</w:t>
            </w:r>
          </w:p>
        </w:tc>
        <w:tc>
          <w:tcPr>
            <w:tcW w:w="11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2"/>
                <w:sz w:val="15"/>
              </w:rPr>
              <w:t>4,380,627.91</w:t>
            </w:r>
          </w:p>
        </w:tc>
        <w:tc>
          <w:tcPr>
            <w:tcW w:w="6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100</w:t>
            </w:r>
          </w:p>
        </w:tc>
        <w:tc>
          <w:tcPr>
            <w:tcW w:w="11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2"/>
                <w:sz w:val="15"/>
              </w:rPr>
              <w:t>1,156,770.03</w:t>
            </w:r>
          </w:p>
        </w:tc>
        <w:tc>
          <w:tcPr>
            <w:tcW w:w="758" w:type="dxa"/>
            <w:tcBorders>
              <w:top w:val="nil" w:sz="6" w:space="0" w:color="auto"/>
              <w:left w:val="single" w:sz="4" w:space="0" w:color="000000"/>
              <w:bottom w:val="single" w:sz="12" w:space="0" w:color="000000"/>
              <w:right w:val="nil" w:sz="6" w:space="0" w:color="auto"/>
            </w:tcBorders>
          </w:tcPr>
          <w:p>
            <w:pPr>
              <w:pStyle w:val="TableParagraph"/>
              <w:spacing w:line="240" w:lineRule="auto" w:before="57"/>
              <w:ind w:right="107"/>
              <w:jc w:val="right"/>
              <w:rPr>
                <w:rFonts w:ascii="宋体" w:hAnsi="宋体" w:cs="宋体" w:eastAsia="宋体" w:hint="default"/>
                <w:sz w:val="15"/>
                <w:szCs w:val="15"/>
              </w:rPr>
            </w:pPr>
            <w:r>
              <w:rPr>
                <w:rFonts w:ascii="宋体"/>
                <w:spacing w:val="-1"/>
                <w:sz w:val="15"/>
              </w:rPr>
              <w:t>26.41</w:t>
            </w:r>
          </w:p>
        </w:tc>
      </w:tr>
    </w:tbl>
    <w:p>
      <w:pPr>
        <w:spacing w:before="86"/>
        <w:ind w:left="658" w:right="1777" w:firstLine="0"/>
        <w:jc w:val="left"/>
        <w:rPr>
          <w:rFonts w:ascii="宋体" w:hAnsi="宋体" w:cs="宋体" w:eastAsia="宋体" w:hint="default"/>
          <w:sz w:val="21"/>
          <w:szCs w:val="21"/>
        </w:rPr>
      </w:pPr>
      <w:r>
        <w:rPr/>
        <w:pict>
          <v:group style="position:absolute;margin-left:84.503998pt;margin-top:-86.9963pt;width:446.6pt;height:.5pt;mso-position-horizontal-relative:page;mso-position-vertical-relative:paragraph;z-index:-1132936" coordorigin="1690,-1740" coordsize="8932,10">
            <v:shape style="position:absolute;left:1690;top:-1740;width:1322;height:10" type="#_x0000_t75" stroked="false">
              <v:imagedata r:id="rId230" o:title=""/>
            </v:shape>
            <v:shape style="position:absolute;left:3008;top:-1740;width:1220;height:10" type="#_x0000_t75" stroked="false">
              <v:imagedata r:id="rId234" o:title=""/>
            </v:shape>
            <v:shape style="position:absolute;left:4223;top:-1740;width:1826;height:10" type="#_x0000_t75" stroked="false">
              <v:imagedata r:id="rId220" o:title=""/>
            </v:shape>
            <v:shape style="position:absolute;left:6044;top:-1740;width:3815;height:10" type="#_x0000_t75" stroked="false">
              <v:imagedata r:id="rId221" o:title=""/>
            </v:shape>
            <v:shape style="position:absolute;left:9854;top:-1740;width:768;height:10" type="#_x0000_t75" stroked="false">
              <v:imagedata r:id="rId222" o:title=""/>
            </v:shape>
            <w10:wrap type="none"/>
          </v:group>
        </w:pict>
      </w:r>
      <w:r>
        <w:rPr/>
        <w:pict>
          <v:group style="position:absolute;margin-left:84.503998pt;margin-top:-74.996346pt;width:446.6pt;height:5.05pt;mso-position-horizontal-relative:page;mso-position-vertical-relative:paragraph;z-index:-1132912" coordorigin="1690,-1500" coordsize="8932,101">
            <v:shape style="position:absolute;left:1690;top:-1500;width:1342;height:101" type="#_x0000_t75" stroked="false">
              <v:imagedata r:id="rId235" o:title=""/>
            </v:shape>
            <v:shape style="position:absolute;left:3008;top:-1409;width:1220;height:10" type="#_x0000_t75" stroked="false">
              <v:imagedata r:id="rId231" o:title=""/>
            </v:shape>
            <v:shape style="position:absolute;left:4223;top:-1409;width:1826;height:10" type="#_x0000_t75" stroked="false">
              <v:imagedata r:id="rId232" o:title=""/>
            </v:shape>
            <v:shape style="position:absolute;left:6044;top:-1409;width:3815;height:10" type="#_x0000_t75" stroked="false">
              <v:imagedata r:id="rId233" o:title=""/>
            </v:shape>
            <v:shape style="position:absolute;left:9854;top:-1409;width:768;height:10" type="#_x0000_t75" stroked="false">
              <v:imagedata r:id="rId229" o:title=""/>
            </v:shape>
            <w10:wrap type="none"/>
          </v:group>
        </w:pict>
      </w:r>
      <w:r>
        <w:rPr/>
        <w:pict>
          <v:group style="position:absolute;margin-left:84.503998pt;margin-top:-22.916283pt;width:446.6pt;height:5.4pt;mso-position-horizontal-relative:page;mso-position-vertical-relative:paragraph;z-index:-1132888" coordorigin="1690,-458" coordsize="8932,108">
            <v:shape style="position:absolute;left:1690;top:-458;width:1342;height:108" type="#_x0000_t75" stroked="false">
              <v:imagedata r:id="rId236" o:title=""/>
            </v:shape>
            <v:shape style="position:absolute;left:3008;top:-362;width:1229;height:12" type="#_x0000_t75" stroked="false">
              <v:imagedata r:id="rId237" o:title=""/>
            </v:shape>
            <v:shape style="position:absolute;left:4223;top:-362;width:696;height:12" type="#_x0000_t75" stroked="false">
              <v:imagedata r:id="rId238" o:title=""/>
            </v:shape>
            <v:shape style="position:absolute;left:4904;top:-362;width:1154;height:12" type="#_x0000_t75" stroked="false">
              <v:imagedata r:id="rId239" o:title=""/>
            </v:shape>
            <v:shape style="position:absolute;left:6044;top:-362;width:850;height:12" type="#_x0000_t75" stroked="false">
              <v:imagedata r:id="rId240" o:title=""/>
            </v:shape>
            <v:shape style="position:absolute;left:6880;top:-362;width:1154;height:12" type="#_x0000_t75" stroked="false">
              <v:imagedata r:id="rId241" o:title=""/>
            </v:shape>
            <v:shape style="position:absolute;left:8020;top:-362;width:708;height:12" type="#_x0000_t75" stroked="false">
              <v:imagedata r:id="rId242" o:title=""/>
            </v:shape>
            <v:shape style="position:absolute;left:8713;top:-362;width:1155;height:12" type="#_x0000_t75" stroked="false">
              <v:imagedata r:id="rId243" o:title=""/>
            </v:shape>
            <v:shape style="position:absolute;left:9854;top:-360;width:768;height:10" type="#_x0000_t75" stroked="false">
              <v:imagedata r:id="rId222" o:title=""/>
            </v:shape>
            <w10:wrap type="none"/>
          </v:group>
        </w:pict>
      </w:r>
      <w:r>
        <w:rPr/>
        <w:pict>
          <v:group style="position:absolute;margin-left:154.699997pt;margin-top:27.963676pt;width:383.25pt;height:16.2pt;mso-position-horizontal-relative:page;mso-position-vertical-relative:paragraph;z-index:-1132864" coordorigin="3094,559" coordsize="7665,324">
            <v:shape style="position:absolute;left:3104;top:559;width:10;height:2" type="#_x0000_t75" stroked="false">
              <v:imagedata r:id="rId214" o:title=""/>
            </v:shape>
            <v:group style="position:absolute;left:3104;top:581;width:10;height:20" coordorigin="3104,581" coordsize="10,20">
              <v:shape style="position:absolute;left:3104;top:581;width:10;height:20" coordorigin="3104,581" coordsize="10,20" path="m3104,600l3113,600,3113,581,3104,581,3104,600xe" filled="true" fillcolor="#000000" stroked="false">
                <v:path arrowok="t"/>
                <v:fill type="solid"/>
              </v:shape>
            </v:group>
            <v:group style="position:absolute;left:3104;top:600;width:10;height:20" coordorigin="3104,600" coordsize="10,20">
              <v:shape style="position:absolute;left:3104;top:600;width:10;height:20" coordorigin="3104,600" coordsize="10,20" path="m3104,619l3113,619,3113,600,3104,600,3104,619xe" filled="true" fillcolor="#000000" stroked="false">
                <v:path arrowok="t"/>
                <v:fill type="solid"/>
              </v:shape>
            </v:group>
            <v:group style="position:absolute;left:3104;top:619;width:10;height:20" coordorigin="3104,619" coordsize="10,20">
              <v:shape style="position:absolute;left:3104;top:619;width:10;height:20" coordorigin="3104,619" coordsize="10,20" path="m3104,638l3113,638,3113,619,3104,619,3104,638xe" filled="true" fillcolor="#000000" stroked="false">
                <v:path arrowok="t"/>
                <v:fill type="solid"/>
              </v:shape>
            </v:group>
            <v:group style="position:absolute;left:3104;top:638;width:10;height:20" coordorigin="3104,638" coordsize="10,20">
              <v:shape style="position:absolute;left:3104;top:638;width:10;height:20" coordorigin="3104,638" coordsize="10,20" path="m3104,658l3113,658,3113,638,3104,638,3104,658xe" filled="true" fillcolor="#000000" stroked="false">
                <v:path arrowok="t"/>
                <v:fill type="solid"/>
              </v:shape>
            </v:group>
            <v:group style="position:absolute;left:3104;top:658;width:10;height:20" coordorigin="3104,658" coordsize="10,20">
              <v:shape style="position:absolute;left:3104;top:658;width:10;height:20" coordorigin="3104,658" coordsize="10,20" path="m3104,677l3113,677,3113,658,3104,658,3104,677xe" filled="true" fillcolor="#000000" stroked="false">
                <v:path arrowok="t"/>
                <v:fill type="solid"/>
              </v:shape>
            </v:group>
            <v:group style="position:absolute;left:3104;top:677;width:10;height:20" coordorigin="3104,677" coordsize="10,20">
              <v:shape style="position:absolute;left:3104;top:677;width:10;height:20" coordorigin="3104,677" coordsize="10,20" path="m3104,696l3113,696,3113,677,3104,677,3104,696xe" filled="true" fillcolor="#000000" stroked="false">
                <v:path arrowok="t"/>
                <v:fill type="solid"/>
              </v:shape>
            </v:group>
            <v:group style="position:absolute;left:3104;top:696;width:10;height:20" coordorigin="3104,696" coordsize="10,20">
              <v:shape style="position:absolute;left:3104;top:696;width:10;height:20" coordorigin="3104,696" coordsize="10,20" path="m3104,715l3113,715,3113,696,3104,696,3104,715xe" filled="true" fillcolor="#000000" stroked="false">
                <v:path arrowok="t"/>
                <v:fill type="solid"/>
              </v:shape>
            </v:group>
            <v:group style="position:absolute;left:3104;top:715;width:10;height:20" coordorigin="3104,715" coordsize="10,20">
              <v:shape style="position:absolute;left:3104;top:715;width:10;height:20" coordorigin="3104,715" coordsize="10,20" path="m3104,734l3113,734,3113,715,3104,715,3104,734xe" filled="true" fillcolor="#000000" stroked="false">
                <v:path arrowok="t"/>
                <v:fill type="solid"/>
              </v:shape>
            </v:group>
            <v:group style="position:absolute;left:3104;top:734;width:10;height:20" coordorigin="3104,734" coordsize="10,20">
              <v:shape style="position:absolute;left:3104;top:734;width:10;height:20" coordorigin="3104,734" coordsize="10,20" path="m3104,754l3113,754,3113,734,3104,734,3104,754xe" filled="true" fillcolor="#000000" stroked="false">
                <v:path arrowok="t"/>
                <v:fill type="solid"/>
              </v:shape>
            </v:group>
            <v:group style="position:absolute;left:3104;top:754;width:10;height:20" coordorigin="3104,754" coordsize="10,20">
              <v:shape style="position:absolute;left:3104;top:754;width:10;height:20" coordorigin="3104,754" coordsize="10,20" path="m3104,773l3113,773,3113,754,3104,754,3104,773xe" filled="true" fillcolor="#000000" stroked="false">
                <v:path arrowok="t"/>
                <v:fill type="solid"/>
              </v:shape>
              <v:shape style="position:absolute;left:3094;top:773;width:2062;height:110" type="#_x0000_t75" stroked="false">
                <v:imagedata r:id="rId244" o:title=""/>
              </v:shape>
              <v:shape style="position:absolute;left:5151;top:874;width:1121;height:10" type="#_x0000_t75" stroked="false">
                <v:imagedata r:id="rId245" o:title=""/>
              </v:shape>
              <v:shape style="position:absolute;left:6267;top:874;width:4491;height:10" type="#_x0000_t75" stroked="false">
                <v:imagedata r:id="rId246" o:title=""/>
              </v:shape>
            </v:group>
            <w10:wrap type="none"/>
          </v:group>
        </w:pict>
      </w:r>
      <w:r>
        <w:rPr/>
        <w:pict>
          <v:shape style="position:absolute;margin-left:351.429993pt;margin-top:27.963676pt;width:.47998pt;height:.12pt;mso-position-horizontal-relative:page;mso-position-vertical-relative:paragraph;z-index:-1132840" type="#_x0000_t75" stroked="false">
            <v:imagedata r:id="rId214" o:title=""/>
          </v:shape>
        </w:pict>
      </w:r>
      <w:r>
        <w:rPr/>
        <w:pict>
          <v:group style="position:absolute;margin-left:84.503998pt;margin-top:83.193695pt;width:453.45pt;height:.5pt;mso-position-horizontal-relative:page;mso-position-vertical-relative:paragraph;z-index:-1132816" coordorigin="1690,1664" coordsize="9069,10">
            <v:shape style="position:absolute;left:1690;top:1664;width:1414;height:10" type="#_x0000_t75" stroked="false">
              <v:imagedata r:id="rId247" o:title=""/>
            </v:shape>
            <v:shape style="position:absolute;left:3099;top:1664;width:2057;height:10" type="#_x0000_t75" stroked="false">
              <v:imagedata r:id="rId248" o:title=""/>
            </v:shape>
            <v:shape style="position:absolute;left:5151;top:1664;width:1121;height:10" type="#_x0000_t75" stroked="false">
              <v:imagedata r:id="rId249" o:title=""/>
            </v:shape>
            <v:shape style="position:absolute;left:6267;top:1664;width:4491;height:10" type="#_x0000_t75" stroked="false">
              <v:imagedata r:id="rId250" o:title=""/>
            </v:shape>
            <w10:wrap type="none"/>
          </v:group>
        </w:pic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1"/>
        <w:rPr>
          <w:rFonts w:ascii="宋体" w:hAnsi="宋体" w:cs="宋体" w:eastAsia="宋体"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1345"/>
        <w:gridCol w:w="1297"/>
        <w:gridCol w:w="756"/>
        <w:gridCol w:w="1116"/>
        <w:gridCol w:w="756"/>
        <w:gridCol w:w="1104"/>
        <w:gridCol w:w="759"/>
        <w:gridCol w:w="1162"/>
        <w:gridCol w:w="637"/>
      </w:tblGrid>
      <w:tr>
        <w:trPr>
          <w:trHeight w:val="1120" w:hRule="exact"/>
        </w:trPr>
        <w:tc>
          <w:tcPr>
            <w:tcW w:w="1345"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
                <w:sz w:val="18"/>
                <w:szCs w:val="18"/>
              </w:rPr>
              <w:t> </w:t>
            </w:r>
            <w:r>
              <w:rPr>
                <w:rFonts w:ascii="宋体" w:hAnsi="宋体" w:cs="宋体" w:eastAsia="宋体" w:hint="default"/>
                <w:sz w:val="18"/>
                <w:szCs w:val="18"/>
              </w:rPr>
              <w:t>龄</w:t>
            </w:r>
          </w:p>
        </w:tc>
        <w:tc>
          <w:tcPr>
            <w:tcW w:w="1297"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25"/>
                <w:sz w:val="18"/>
                <w:szCs w:val="18"/>
              </w:rPr>
              <w:t>账面余额</w:t>
            </w:r>
          </w:p>
        </w:tc>
        <w:tc>
          <w:tcPr>
            <w:tcW w:w="756" w:type="dxa"/>
            <w:tcBorders>
              <w:top w:val="single" w:sz="12" w:space="0" w:color="000000"/>
              <w:left w:val="single" w:sz="4" w:space="0" w:color="000000"/>
              <w:bottom w:val="nil" w:sz="6" w:space="0" w:color="auto"/>
              <w:right w:val="single" w:sz="4" w:space="0" w:color="000000"/>
            </w:tcBorders>
          </w:tcPr>
          <w:p>
            <w:pPr>
              <w:pStyle w:val="TableParagraph"/>
              <w:spacing w:line="566" w:lineRule="auto" w:before="8"/>
              <w:ind w:left="112" w:right="11" w:firstLine="326"/>
              <w:jc w:val="left"/>
              <w:rPr>
                <w:rFonts w:ascii="宋体" w:hAnsi="宋体" w:cs="宋体" w:eastAsia="宋体" w:hint="default"/>
                <w:sz w:val="18"/>
                <w:szCs w:val="18"/>
              </w:rPr>
            </w:pPr>
            <w:r>
              <w:rPr>
                <w:rFonts w:ascii="宋体" w:hAnsi="宋体" w:cs="宋体" w:eastAsia="宋体" w:hint="default"/>
                <w:spacing w:val="-33"/>
                <w:sz w:val="18"/>
                <w:szCs w:val="18"/>
              </w:rPr>
              <w:t>年末</w:t>
            </w:r>
            <w:r>
              <w:rPr>
                <w:rFonts w:ascii="宋体" w:hAnsi="宋体" w:cs="宋体" w:eastAsia="宋体" w:hint="default"/>
                <w:spacing w:val="-32"/>
                <w:sz w:val="18"/>
                <w:szCs w:val="18"/>
              </w:rPr>
              <w:t> </w:t>
            </w:r>
            <w:r>
              <w:rPr>
                <w:rFonts w:ascii="宋体" w:hAnsi="宋体" w:cs="宋体" w:eastAsia="宋体" w:hint="default"/>
                <w:spacing w:val="-24"/>
                <w:sz w:val="18"/>
                <w:szCs w:val="18"/>
              </w:rPr>
              <w:t>比例</w:t>
            </w:r>
            <w:r>
              <w:rPr>
                <w:rFonts w:ascii="宋体" w:hAnsi="宋体" w:cs="宋体" w:eastAsia="宋体" w:hint="default"/>
                <w:spacing w:val="-24"/>
                <w:sz w:val="18"/>
                <w:szCs w:val="18"/>
              </w:rPr>
              <w:t>(%)</w:t>
            </w:r>
            <w:r>
              <w:rPr>
                <w:rFonts w:ascii="宋体" w:hAnsi="宋体" w:cs="宋体" w:eastAsia="宋体" w:hint="default"/>
                <w:sz w:val="18"/>
                <w:szCs w:val="18"/>
              </w:rPr>
            </w:r>
          </w:p>
        </w:tc>
        <w:tc>
          <w:tcPr>
            <w:tcW w:w="111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数</w:t>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pacing w:val="-25"/>
                <w:sz w:val="18"/>
                <w:szCs w:val="18"/>
              </w:rPr>
              <w:t>坏账准备</w:t>
            </w:r>
          </w:p>
        </w:tc>
        <w:tc>
          <w:tcPr>
            <w:tcW w:w="7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37" w:lineRule="auto"/>
              <w:ind w:left="151" w:right="119"/>
              <w:jc w:val="both"/>
              <w:rPr>
                <w:rFonts w:ascii="宋体" w:hAnsi="宋体" w:cs="宋体" w:eastAsia="宋体" w:hint="default"/>
                <w:sz w:val="18"/>
                <w:szCs w:val="18"/>
              </w:rPr>
            </w:pPr>
            <w:r>
              <w:rPr>
                <w:rFonts w:ascii="宋体" w:hAnsi="宋体" w:cs="宋体" w:eastAsia="宋体" w:hint="default"/>
                <w:spacing w:val="-22"/>
                <w:sz w:val="18"/>
                <w:szCs w:val="18"/>
              </w:rPr>
              <w:t>坏账准</w:t>
            </w:r>
            <w:r>
              <w:rPr>
                <w:rFonts w:ascii="宋体" w:hAnsi="宋体" w:cs="宋体" w:eastAsia="宋体" w:hint="default"/>
                <w:sz w:val="18"/>
                <w:szCs w:val="18"/>
              </w:rPr>
              <w:t> </w:t>
            </w:r>
            <w:r>
              <w:rPr>
                <w:rFonts w:ascii="宋体" w:hAnsi="宋体" w:cs="宋体" w:eastAsia="宋体" w:hint="default"/>
                <w:spacing w:val="-22"/>
                <w:sz w:val="18"/>
                <w:szCs w:val="18"/>
              </w:rPr>
              <w:t>备比例</w:t>
            </w:r>
            <w:r>
              <w:rPr>
                <w:rFonts w:ascii="宋体" w:hAnsi="宋体" w:cs="宋体" w:eastAsia="宋体" w:hint="default"/>
                <w:sz w:val="18"/>
                <w:szCs w:val="18"/>
              </w:rPr>
              <w:t> </w:t>
            </w:r>
            <w:r>
              <w:rPr>
                <w:rFonts w:ascii="宋体" w:hAnsi="宋体" w:cs="宋体" w:eastAsia="宋体" w:hint="default"/>
                <w:spacing w:val="-16"/>
                <w:sz w:val="18"/>
                <w:szCs w:val="18"/>
              </w:rPr>
              <w:t>(%)</w:t>
            </w:r>
            <w:r>
              <w:rPr>
                <w:rFonts w:ascii="宋体" w:hAnsi="宋体" w:cs="宋体" w:eastAsia="宋体" w:hint="default"/>
                <w:sz w:val="18"/>
                <w:szCs w:val="18"/>
              </w:rPr>
            </w:r>
          </w:p>
        </w:tc>
        <w:tc>
          <w:tcPr>
            <w:tcW w:w="110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pacing w:val="-25"/>
                <w:sz w:val="18"/>
                <w:szCs w:val="18"/>
              </w:rPr>
              <w:t>账面余额</w:t>
            </w:r>
          </w:p>
        </w:tc>
        <w:tc>
          <w:tcPr>
            <w:tcW w:w="759" w:type="dxa"/>
            <w:tcBorders>
              <w:top w:val="single" w:sz="12" w:space="0" w:color="000000"/>
              <w:left w:val="single" w:sz="4" w:space="0" w:color="000000"/>
              <w:bottom w:val="nil" w:sz="6" w:space="0" w:color="auto"/>
              <w:right w:val="single" w:sz="4" w:space="0" w:color="000000"/>
            </w:tcBorders>
          </w:tcPr>
          <w:p>
            <w:pPr>
              <w:pStyle w:val="TableParagraph"/>
              <w:spacing w:line="566" w:lineRule="auto" w:before="8"/>
              <w:ind w:left="115" w:right="70" w:firstLine="415"/>
              <w:jc w:val="left"/>
              <w:rPr>
                <w:rFonts w:ascii="宋体" w:hAnsi="宋体" w:cs="宋体" w:eastAsia="宋体" w:hint="default"/>
                <w:sz w:val="18"/>
                <w:szCs w:val="18"/>
              </w:rPr>
            </w:pPr>
            <w:r>
              <w:rPr>
                <w:rFonts w:ascii="宋体" w:hAnsi="宋体" w:cs="宋体" w:eastAsia="宋体" w:hint="default"/>
                <w:spacing w:val="-34"/>
                <w:sz w:val="18"/>
                <w:szCs w:val="18"/>
              </w:rPr>
              <w:t>年 </w:t>
            </w:r>
            <w:r>
              <w:rPr>
                <w:rFonts w:ascii="宋体" w:hAnsi="宋体" w:cs="宋体" w:eastAsia="宋体" w:hint="default"/>
                <w:spacing w:val="-24"/>
                <w:sz w:val="18"/>
                <w:szCs w:val="18"/>
              </w:rPr>
              <w:t>比例</w:t>
            </w:r>
            <w:r>
              <w:rPr>
                <w:rFonts w:ascii="宋体" w:hAnsi="宋体" w:cs="宋体" w:eastAsia="宋体" w:hint="default"/>
                <w:spacing w:val="-24"/>
                <w:sz w:val="18"/>
                <w:szCs w:val="18"/>
              </w:rPr>
              <w:t>(%)</w:t>
            </w:r>
            <w:r>
              <w:rPr>
                <w:rFonts w:ascii="宋体" w:hAnsi="宋体" w:cs="宋体" w:eastAsia="宋体" w:hint="default"/>
                <w:sz w:val="18"/>
                <w:szCs w:val="18"/>
              </w:rPr>
            </w:r>
          </w:p>
        </w:tc>
        <w:tc>
          <w:tcPr>
            <w:tcW w:w="116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pacing w:val="-32"/>
                <w:sz w:val="18"/>
                <w:szCs w:val="18"/>
              </w:rPr>
              <w:t>初数</w:t>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pacing w:val="-25"/>
                <w:sz w:val="18"/>
                <w:szCs w:val="18"/>
              </w:rPr>
              <w:t>坏账准备</w:t>
            </w:r>
          </w:p>
        </w:tc>
        <w:tc>
          <w:tcPr>
            <w:tcW w:w="637" w:type="dxa"/>
            <w:tcBorders>
              <w:top w:val="single" w:sz="12"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2" w:right="33"/>
              <w:jc w:val="left"/>
              <w:rPr>
                <w:rFonts w:ascii="宋体" w:hAnsi="宋体" w:cs="宋体" w:eastAsia="宋体" w:hint="default"/>
                <w:sz w:val="18"/>
                <w:szCs w:val="18"/>
              </w:rPr>
            </w:pPr>
            <w:r>
              <w:rPr>
                <w:rFonts w:ascii="宋体" w:hAnsi="宋体" w:cs="宋体" w:eastAsia="宋体" w:hint="default"/>
                <w:spacing w:val="-22"/>
                <w:sz w:val="18"/>
                <w:szCs w:val="18"/>
              </w:rPr>
              <w:t>坏账准</w:t>
            </w:r>
            <w:r>
              <w:rPr>
                <w:rFonts w:ascii="宋体" w:hAnsi="宋体" w:cs="宋体" w:eastAsia="宋体" w:hint="default"/>
                <w:sz w:val="18"/>
                <w:szCs w:val="18"/>
              </w:rPr>
              <w:t> </w:t>
            </w:r>
            <w:r>
              <w:rPr>
                <w:rFonts w:ascii="宋体" w:hAnsi="宋体" w:cs="宋体" w:eastAsia="宋体" w:hint="default"/>
                <w:spacing w:val="-22"/>
                <w:sz w:val="18"/>
                <w:szCs w:val="18"/>
              </w:rPr>
              <w:t>备比例</w:t>
            </w:r>
          </w:p>
          <w:p>
            <w:pPr>
              <w:pStyle w:val="TableParagraph"/>
              <w:spacing w:line="231" w:lineRule="exact"/>
              <w:ind w:left="160"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w:t>
            </w:r>
            <w:r>
              <w:rPr>
                <w:rFonts w:ascii="宋体" w:hAnsi="宋体" w:cs="宋体" w:eastAsia="宋体" w:hint="default"/>
                <w:spacing w:val="-17"/>
                <w:sz w:val="18"/>
                <w:szCs w:val="18"/>
              </w:rPr>
              <w:t>）</w:t>
            </w:r>
          </w:p>
        </w:tc>
      </w:tr>
      <w:tr>
        <w:trPr>
          <w:trHeight w:val="324"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5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pacing w:val="-19"/>
                <w:sz w:val="18"/>
                <w:szCs w:val="18"/>
              </w:rPr>
              <w:t>年以内</w:t>
            </w:r>
            <w:r>
              <w:rPr>
                <w:rFonts w:ascii="宋体" w:hAnsi="宋体" w:cs="宋体" w:eastAsia="宋体" w:hint="default"/>
                <w:spacing w:val="-19"/>
                <w:sz w:val="18"/>
                <w:szCs w:val="18"/>
              </w:rPr>
              <w:t>(</w:t>
            </w:r>
            <w:r>
              <w:rPr>
                <w:rFonts w:ascii="宋体" w:hAnsi="宋体" w:cs="宋体" w:eastAsia="宋体" w:hint="default"/>
                <w:spacing w:val="-19"/>
                <w:sz w:val="18"/>
                <w:szCs w:val="18"/>
              </w:rPr>
              <w:t>含</w:t>
            </w:r>
            <w:r>
              <w:rPr>
                <w:rFonts w:ascii="宋体" w:hAnsi="宋体" w:cs="宋体" w:eastAsia="宋体" w:hint="default"/>
                <w:spacing w:val="-19"/>
                <w:sz w:val="18"/>
                <w:szCs w:val="18"/>
              </w:rPr>
              <w:t>1</w:t>
            </w:r>
            <w:r>
              <w:rPr>
                <w:rFonts w:ascii="宋体" w:hAnsi="宋体" w:cs="宋体" w:eastAsia="宋体" w:hint="default"/>
                <w:spacing w:val="-67"/>
                <w:sz w:val="18"/>
                <w:szCs w:val="18"/>
              </w:rPr>
              <w:t> </w:t>
            </w:r>
            <w:r>
              <w:rPr>
                <w:rFonts w:ascii="宋体" w:hAnsi="宋体" w:cs="宋体" w:eastAsia="宋体" w:hint="default"/>
                <w:spacing w:val="-17"/>
                <w:sz w:val="18"/>
                <w:szCs w:val="18"/>
              </w:rPr>
              <w:t>年</w:t>
            </w:r>
            <w:r>
              <w:rPr>
                <w:rFonts w:ascii="宋体" w:hAnsi="宋体" w:cs="宋体" w:eastAsia="宋体" w:hint="default"/>
                <w:spacing w:val="-17"/>
                <w:sz w:val="18"/>
                <w:szCs w:val="18"/>
              </w:rPr>
              <w:t>)</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2,532,767.31</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61.82</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126,638.37</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5.00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7"/>
                <w:sz w:val="18"/>
              </w:rPr>
              <w:t>2,019,032.58</w:t>
            </w:r>
            <w:r>
              <w:rPr>
                <w:rFonts w:ascii="宋体"/>
                <w:sz w:val="18"/>
              </w:rPr>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pacing w:val="-16"/>
                <w:w w:val="95"/>
                <w:sz w:val="18"/>
              </w:rPr>
              <w:t>55.30</w:t>
            </w:r>
            <w:r>
              <w:rPr>
                <w:rFonts w:ascii="宋体"/>
                <w:w w:val="95"/>
                <w:sz w:val="18"/>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3"/>
              <w:jc w:val="right"/>
              <w:rPr>
                <w:rFonts w:ascii="宋体" w:hAnsi="宋体" w:cs="宋体" w:eastAsia="宋体" w:hint="default"/>
                <w:sz w:val="18"/>
                <w:szCs w:val="18"/>
              </w:rPr>
            </w:pPr>
            <w:r>
              <w:rPr>
                <w:rFonts w:ascii="宋体"/>
                <w:spacing w:val="-15"/>
                <w:sz w:val="18"/>
              </w:rPr>
              <w:t>376,460.89</w:t>
            </w:r>
          </w:p>
        </w:tc>
        <w:tc>
          <w:tcPr>
            <w:tcW w:w="63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40"/>
              <w:jc w:val="right"/>
              <w:rPr>
                <w:rFonts w:ascii="宋体" w:hAnsi="宋体" w:cs="宋体" w:eastAsia="宋体" w:hint="default"/>
                <w:sz w:val="18"/>
                <w:szCs w:val="18"/>
              </w:rPr>
            </w:pPr>
            <w:r>
              <w:rPr>
                <w:rFonts w:ascii="宋体"/>
                <w:spacing w:val="-16"/>
                <w:w w:val="95"/>
                <w:sz w:val="18"/>
              </w:rPr>
              <w:t>5.00</w:t>
            </w:r>
            <w:r>
              <w:rPr>
                <w:rFonts w:ascii="宋体"/>
                <w:w w:val="95"/>
                <w:sz w:val="18"/>
              </w:rPr>
            </w:r>
          </w:p>
        </w:tc>
      </w:tr>
      <w:tr>
        <w:trPr>
          <w:trHeight w:val="252"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54"/>
              <w:jc w:val="center"/>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年至</w:t>
            </w:r>
            <w:r>
              <w:rPr>
                <w:rFonts w:ascii="宋体" w:hAnsi="宋体" w:cs="宋体" w:eastAsia="宋体" w:hint="default"/>
                <w:spacing w:val="-14"/>
                <w:sz w:val="18"/>
                <w:szCs w:val="18"/>
              </w:rPr>
              <w:t>2</w:t>
            </w:r>
            <w:r>
              <w:rPr>
                <w:rFonts w:ascii="宋体" w:hAnsi="宋体" w:cs="宋体" w:eastAsia="宋体" w:hint="default"/>
                <w:spacing w:val="-14"/>
                <w:sz w:val="18"/>
                <w:szCs w:val="18"/>
              </w:rPr>
              <w:t>年</w:t>
            </w:r>
            <w:r>
              <w:rPr>
                <w:rFonts w:ascii="宋体" w:hAnsi="宋体" w:cs="宋体" w:eastAsia="宋体" w:hint="default"/>
                <w:spacing w:val="-14"/>
                <w:sz w:val="18"/>
                <w:szCs w:val="18"/>
              </w:rPr>
              <w:t>(</w:t>
            </w:r>
            <w:r>
              <w:rPr>
                <w:rFonts w:ascii="宋体" w:hAnsi="宋体" w:cs="宋体" w:eastAsia="宋体" w:hint="default"/>
                <w:spacing w:val="-14"/>
                <w:sz w:val="18"/>
                <w:szCs w:val="18"/>
              </w:rPr>
              <w:t>含</w:t>
            </w:r>
            <w:r>
              <w:rPr>
                <w:rFonts w:ascii="宋体" w:hAnsi="宋体" w:cs="宋体" w:eastAsia="宋体" w:hint="default"/>
                <w:spacing w:val="-14"/>
                <w:sz w:val="18"/>
                <w:szCs w:val="18"/>
              </w:rPr>
              <w:t>2</w:t>
            </w:r>
            <w:r>
              <w:rPr>
                <w:rFonts w:ascii="宋体" w:hAnsi="宋体" w:cs="宋体" w:eastAsia="宋体" w:hint="default"/>
                <w:spacing w:val="-14"/>
                <w:sz w:val="18"/>
                <w:szCs w:val="18"/>
              </w:rPr>
              <w:t>年</w:t>
            </w:r>
            <w:r>
              <w:rPr>
                <w:rFonts w:ascii="宋体" w:hAnsi="宋体" w:cs="宋体" w:eastAsia="宋体" w:hint="default"/>
                <w:spacing w:val="-14"/>
                <w:sz w:val="18"/>
                <w:szCs w:val="18"/>
              </w:rPr>
              <w:t>)</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1,201,399.35</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29.33</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240,279.87</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20.00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7"/>
                <w:sz w:val="18"/>
              </w:rPr>
              <w:t>1,042,055.87</w:t>
            </w:r>
            <w:r>
              <w:rPr>
                <w:rFonts w:ascii="宋体"/>
                <w:sz w:val="18"/>
              </w:rPr>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pacing w:val="-16"/>
                <w:w w:val="95"/>
                <w:sz w:val="18"/>
              </w:rPr>
              <w:t>28.54</w:t>
            </w:r>
            <w:r>
              <w:rPr>
                <w:rFonts w:ascii="宋体"/>
                <w:w w:val="95"/>
                <w:sz w:val="18"/>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3"/>
              <w:jc w:val="right"/>
              <w:rPr>
                <w:rFonts w:ascii="宋体" w:hAnsi="宋体" w:cs="宋体" w:eastAsia="宋体" w:hint="default"/>
                <w:sz w:val="18"/>
                <w:szCs w:val="18"/>
              </w:rPr>
            </w:pPr>
            <w:r>
              <w:rPr>
                <w:rFonts w:ascii="宋体"/>
                <w:spacing w:val="-15"/>
                <w:sz w:val="18"/>
              </w:rPr>
              <w:t>208,411.17</w:t>
            </w:r>
          </w:p>
        </w:tc>
        <w:tc>
          <w:tcPr>
            <w:tcW w:w="63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40"/>
              <w:jc w:val="right"/>
              <w:rPr>
                <w:rFonts w:ascii="宋体" w:hAnsi="宋体" w:cs="宋体" w:eastAsia="宋体" w:hint="default"/>
                <w:sz w:val="18"/>
                <w:szCs w:val="18"/>
              </w:rPr>
            </w:pPr>
            <w:r>
              <w:rPr>
                <w:rFonts w:ascii="宋体"/>
                <w:spacing w:val="-16"/>
                <w:w w:val="95"/>
                <w:sz w:val="18"/>
              </w:rPr>
              <w:t>20.00</w:t>
            </w:r>
            <w:r>
              <w:rPr>
                <w:rFonts w:ascii="宋体"/>
                <w:w w:val="95"/>
                <w:sz w:val="18"/>
              </w:rPr>
            </w:r>
          </w:p>
        </w:tc>
      </w:tr>
      <w:tr>
        <w:trPr>
          <w:trHeight w:val="78" w:hRule="exact"/>
        </w:trPr>
        <w:tc>
          <w:tcPr>
            <w:tcW w:w="1345"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759"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nil" w:sz="6" w:space="0" w:color="auto"/>
            </w:tcBorders>
          </w:tcPr>
          <w:p>
            <w:pPr/>
          </w:p>
        </w:tc>
      </w:tr>
      <w:tr>
        <w:trPr>
          <w:trHeight w:val="317"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54"/>
              <w:jc w:val="center"/>
              <w:rPr>
                <w:rFonts w:ascii="宋体" w:hAnsi="宋体" w:cs="宋体" w:eastAsia="宋体" w:hint="default"/>
                <w:sz w:val="18"/>
                <w:szCs w:val="18"/>
              </w:rPr>
            </w:pPr>
            <w:r>
              <w:rPr>
                <w:rFonts w:ascii="宋体" w:hAnsi="宋体" w:cs="宋体" w:eastAsia="宋体" w:hint="default"/>
                <w:spacing w:val="-14"/>
                <w:sz w:val="18"/>
                <w:szCs w:val="18"/>
              </w:rPr>
              <w:t>2</w:t>
            </w:r>
            <w:r>
              <w:rPr>
                <w:rFonts w:ascii="宋体" w:hAnsi="宋体" w:cs="宋体" w:eastAsia="宋体" w:hint="default"/>
                <w:spacing w:val="-14"/>
                <w:sz w:val="18"/>
                <w:szCs w:val="18"/>
              </w:rPr>
              <w:t>年至</w:t>
            </w:r>
            <w:r>
              <w:rPr>
                <w:rFonts w:ascii="宋体" w:hAnsi="宋体" w:cs="宋体" w:eastAsia="宋体" w:hint="default"/>
                <w:spacing w:val="-14"/>
                <w:sz w:val="18"/>
                <w:szCs w:val="18"/>
              </w:rPr>
              <w:t>3</w:t>
            </w:r>
            <w:r>
              <w:rPr>
                <w:rFonts w:ascii="宋体" w:hAnsi="宋体" w:cs="宋体" w:eastAsia="宋体" w:hint="default"/>
                <w:spacing w:val="-14"/>
                <w:sz w:val="18"/>
                <w:szCs w:val="18"/>
              </w:rPr>
              <w:t>年</w:t>
            </w:r>
            <w:r>
              <w:rPr>
                <w:rFonts w:ascii="宋体" w:hAnsi="宋体" w:cs="宋体" w:eastAsia="宋体" w:hint="default"/>
                <w:spacing w:val="-14"/>
                <w:sz w:val="18"/>
                <w:szCs w:val="18"/>
              </w:rPr>
              <w:t>(</w:t>
            </w:r>
            <w:r>
              <w:rPr>
                <w:rFonts w:ascii="宋体" w:hAnsi="宋体" w:cs="宋体" w:eastAsia="宋体" w:hint="default"/>
                <w:spacing w:val="-14"/>
                <w:sz w:val="18"/>
                <w:szCs w:val="18"/>
              </w:rPr>
              <w:t>含</w:t>
            </w:r>
            <w:r>
              <w:rPr>
                <w:rFonts w:ascii="宋体" w:hAnsi="宋体" w:cs="宋体" w:eastAsia="宋体" w:hint="default"/>
                <w:spacing w:val="-14"/>
                <w:sz w:val="18"/>
                <w:szCs w:val="18"/>
              </w:rPr>
              <w:t>3</w:t>
            </w:r>
            <w:r>
              <w:rPr>
                <w:rFonts w:ascii="宋体" w:hAnsi="宋体" w:cs="宋体" w:eastAsia="宋体" w:hint="default"/>
                <w:spacing w:val="-14"/>
                <w:sz w:val="18"/>
                <w:szCs w:val="18"/>
              </w:rPr>
              <w:t>年</w:t>
            </w:r>
            <w:r>
              <w:rPr>
                <w:rFonts w:ascii="宋体" w:hAnsi="宋体" w:cs="宋体" w:eastAsia="宋体" w:hint="default"/>
                <w:spacing w:val="-14"/>
                <w:sz w:val="18"/>
                <w:szCs w:val="18"/>
              </w:rPr>
              <w:t>)</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74,712.12</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1.82</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37,356.06</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6"/>
                <w:sz w:val="18"/>
              </w:rPr>
              <w:t>36,004.84</w:t>
            </w:r>
            <w:r>
              <w:rPr>
                <w:rFonts w:ascii="宋体"/>
                <w:sz w:val="18"/>
              </w:rPr>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6"/>
                <w:w w:val="95"/>
                <w:sz w:val="18"/>
              </w:rPr>
              <w:t>0.99</w:t>
            </w:r>
            <w:r>
              <w:rPr>
                <w:rFonts w:ascii="宋体"/>
                <w:w w:val="95"/>
                <w:sz w:val="18"/>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6"/>
                <w:sz w:val="18"/>
              </w:rPr>
              <w:t>18,002.43</w:t>
            </w:r>
            <w:r>
              <w:rPr>
                <w:rFonts w:ascii="宋体"/>
                <w:sz w:val="18"/>
              </w:rPr>
            </w:r>
          </w:p>
        </w:tc>
        <w:tc>
          <w:tcPr>
            <w:tcW w:w="63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40"/>
              <w:jc w:val="right"/>
              <w:rPr>
                <w:rFonts w:ascii="宋体" w:hAnsi="宋体" w:cs="宋体" w:eastAsia="宋体" w:hint="default"/>
                <w:sz w:val="18"/>
                <w:szCs w:val="18"/>
              </w:rPr>
            </w:pPr>
            <w:r>
              <w:rPr>
                <w:rFonts w:ascii="宋体"/>
                <w:spacing w:val="-16"/>
                <w:w w:val="95"/>
                <w:sz w:val="18"/>
              </w:rPr>
              <w:t>50.00</w:t>
            </w:r>
            <w:r>
              <w:rPr>
                <w:rFonts w:ascii="宋体"/>
                <w:w w:val="95"/>
                <w:sz w:val="18"/>
              </w:rPr>
            </w:r>
          </w:p>
        </w:tc>
      </w:tr>
      <w:tr>
        <w:trPr>
          <w:trHeight w:val="323"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3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0"/>
                <w:sz w:val="18"/>
                <w:szCs w:val="18"/>
              </w:rPr>
              <w:t> </w:t>
            </w:r>
            <w:r>
              <w:rPr>
                <w:rFonts w:ascii="宋体" w:hAnsi="宋体" w:cs="宋体" w:eastAsia="宋体" w:hint="default"/>
                <w:spacing w:val="-22"/>
                <w:sz w:val="18"/>
                <w:szCs w:val="18"/>
              </w:rPr>
              <w:t>年以上</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287,797.03</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7.03</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287,797.03</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3"/>
              <w:jc w:val="right"/>
              <w:rPr>
                <w:rFonts w:ascii="宋体" w:hAnsi="宋体" w:cs="宋体" w:eastAsia="宋体" w:hint="default"/>
                <w:sz w:val="18"/>
                <w:szCs w:val="18"/>
              </w:rPr>
            </w:pPr>
            <w:r>
              <w:rPr>
                <w:rFonts w:ascii="宋体"/>
                <w:spacing w:val="-15"/>
                <w:sz w:val="18"/>
              </w:rPr>
              <w:t>553,895.54</w:t>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6"/>
                <w:w w:val="95"/>
                <w:sz w:val="18"/>
              </w:rPr>
              <w:t>15.17</w:t>
            </w:r>
            <w:r>
              <w:rPr>
                <w:rFonts w:ascii="宋体"/>
                <w:w w:val="95"/>
                <w:sz w:val="18"/>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3"/>
              <w:jc w:val="right"/>
              <w:rPr>
                <w:rFonts w:ascii="宋体" w:hAnsi="宋体" w:cs="宋体" w:eastAsia="宋体" w:hint="default"/>
                <w:sz w:val="18"/>
                <w:szCs w:val="18"/>
              </w:rPr>
            </w:pPr>
            <w:r>
              <w:rPr>
                <w:rFonts w:ascii="宋体"/>
                <w:spacing w:val="-15"/>
                <w:sz w:val="18"/>
              </w:rPr>
              <w:t>553,895.54</w:t>
            </w:r>
          </w:p>
        </w:tc>
        <w:tc>
          <w:tcPr>
            <w:tcW w:w="637"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40"/>
              <w:jc w:val="right"/>
              <w:rPr>
                <w:rFonts w:ascii="宋体" w:hAnsi="宋体" w:cs="宋体" w:eastAsia="宋体" w:hint="default"/>
                <w:sz w:val="18"/>
                <w:szCs w:val="18"/>
              </w:rPr>
            </w:pPr>
            <w:r>
              <w:rPr>
                <w:rFonts w:ascii="宋体"/>
                <w:spacing w:val="-16"/>
                <w:sz w:val="18"/>
              </w:rPr>
              <w:t>100.00</w:t>
            </w:r>
            <w:r>
              <w:rPr>
                <w:rFonts w:ascii="宋体"/>
                <w:sz w:val="18"/>
              </w:rPr>
            </w:r>
          </w:p>
        </w:tc>
      </w:tr>
      <w:tr>
        <w:trPr>
          <w:trHeight w:val="337" w:hRule="exact"/>
        </w:trPr>
        <w:tc>
          <w:tcPr>
            <w:tcW w:w="1345"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right="37"/>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2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4,096,675.81</w:t>
            </w:r>
          </w:p>
        </w:tc>
        <w:tc>
          <w:tcPr>
            <w:tcW w:w="7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100.00</w:t>
            </w:r>
          </w:p>
        </w:tc>
        <w:tc>
          <w:tcPr>
            <w:tcW w:w="11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692,071.33</w:t>
            </w:r>
          </w:p>
        </w:tc>
        <w:tc>
          <w:tcPr>
            <w:tcW w:w="7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16.89</w:t>
            </w:r>
          </w:p>
        </w:tc>
        <w:tc>
          <w:tcPr>
            <w:tcW w:w="11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7"/>
                <w:sz w:val="18"/>
              </w:rPr>
              <w:t>3,650,988.83</w:t>
            </w:r>
            <w:r>
              <w:rPr>
                <w:rFonts w:ascii="宋体"/>
                <w:sz w:val="18"/>
              </w:rPr>
            </w:r>
          </w:p>
        </w:tc>
        <w:tc>
          <w:tcPr>
            <w:tcW w:w="7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pacing w:val="-16"/>
                <w:sz w:val="18"/>
              </w:rPr>
              <w:t>100.00</w:t>
            </w:r>
            <w:r>
              <w:rPr>
                <w:rFonts w:ascii="宋体"/>
                <w:sz w:val="18"/>
              </w:rPr>
            </w:r>
          </w:p>
        </w:tc>
        <w:tc>
          <w:tcPr>
            <w:tcW w:w="11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7"/>
                <w:sz w:val="18"/>
              </w:rPr>
              <w:t>1,156,770.03</w:t>
            </w:r>
            <w:r>
              <w:rPr>
                <w:rFonts w:ascii="宋体"/>
                <w:sz w:val="18"/>
              </w:rPr>
            </w:r>
          </w:p>
        </w:tc>
        <w:tc>
          <w:tcPr>
            <w:tcW w:w="637"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40"/>
              <w:jc w:val="right"/>
              <w:rPr>
                <w:rFonts w:ascii="宋体" w:hAnsi="宋体" w:cs="宋体" w:eastAsia="宋体" w:hint="default"/>
                <w:sz w:val="18"/>
                <w:szCs w:val="18"/>
              </w:rPr>
            </w:pPr>
            <w:r>
              <w:rPr>
                <w:rFonts w:ascii="宋体"/>
                <w:spacing w:val="-16"/>
                <w:w w:val="95"/>
                <w:sz w:val="18"/>
              </w:rPr>
              <w:t>31.68</w:t>
            </w:r>
            <w:r>
              <w:rPr>
                <w:rFonts w:ascii="宋体"/>
                <w:w w:val="95"/>
                <w:sz w:val="18"/>
              </w:rPr>
            </w:r>
          </w:p>
        </w:tc>
      </w:tr>
    </w:tbl>
    <w:p>
      <w:pPr>
        <w:spacing w:before="71"/>
        <w:ind w:left="658" w:right="1777" w:firstLine="0"/>
        <w:jc w:val="left"/>
        <w:rPr>
          <w:rFonts w:ascii="宋体" w:hAnsi="宋体" w:cs="宋体" w:eastAsia="宋体" w:hint="default"/>
          <w:sz w:val="21"/>
          <w:szCs w:val="21"/>
        </w:rPr>
      </w:pPr>
      <w:r>
        <w:rPr/>
        <w:pict>
          <v:group style="position:absolute;margin-left:84.503998pt;margin-top:-66.86631pt;width:453.45pt;height:.5pt;mso-position-horizontal-relative:page;mso-position-vertical-relative:paragraph;z-index:-1132792" coordorigin="1690,-1337" coordsize="9069,10">
            <v:shape style="position:absolute;left:1690;top:-1337;width:1414;height:10" type="#_x0000_t75" stroked="false">
              <v:imagedata r:id="rId247" o:title=""/>
            </v:shape>
            <v:shape style="position:absolute;left:3099;top:-1337;width:2057;height:10" type="#_x0000_t75" stroked="false">
              <v:imagedata r:id="rId251" o:title=""/>
            </v:shape>
            <v:shape style="position:absolute;left:5151;top:-1337;width:1121;height:10" type="#_x0000_t75" stroked="false">
              <v:imagedata r:id="rId245" o:title=""/>
            </v:shape>
            <v:shape style="position:absolute;left:6267;top:-1337;width:4491;height:10" type="#_x0000_t75" stroked="false">
              <v:imagedata r:id="rId246" o:title=""/>
            </v:shape>
            <w10:wrap type="none"/>
          </v:group>
        </w:pict>
      </w:r>
      <w:r>
        <w:rPr/>
        <w:pict>
          <v:group style="position:absolute;margin-left:84.503998pt;margin-top:-55.826294pt;width:453.45pt;height:5.55pt;mso-position-horizontal-relative:page;mso-position-vertical-relative:paragraph;z-index:-1132768" coordorigin="1690,-1117" coordsize="9069,111">
            <v:shape style="position:absolute;left:1690;top:-1117;width:1433;height:110" type="#_x0000_t75" stroked="false">
              <v:imagedata r:id="rId252" o:title=""/>
            </v:shape>
            <v:shape style="position:absolute;left:3099;top:-1021;width:1311;height:14" type="#_x0000_t75" stroked="false">
              <v:imagedata r:id="rId253" o:title=""/>
            </v:shape>
            <v:shape style="position:absolute;left:4395;top:-1016;width:761;height:10" type="#_x0000_t75" stroked="false">
              <v:imagedata r:id="rId254" o:title=""/>
            </v:shape>
            <v:shape style="position:absolute;left:5151;top:-1021;width:1130;height:14" type="#_x0000_t75" stroked="false">
              <v:imagedata r:id="rId255" o:title=""/>
            </v:shape>
            <v:shape style="position:absolute;left:6267;top:-1021;width:1875;height:14" type="#_x0000_t75" stroked="false">
              <v:imagedata r:id="rId256" o:title=""/>
            </v:shape>
            <v:shape style="position:absolute;left:8128;top:-1021;width:773;height:14" type="#_x0000_t75" stroked="false">
              <v:imagedata r:id="rId257" o:title=""/>
            </v:shape>
            <v:shape style="position:absolute;left:8887;top:-1016;width:1872;height:10" type="#_x0000_t75" stroked="false">
              <v:imagedata r:id="rId258" o:title=""/>
            </v:shape>
            <w10:wrap type="none"/>
          </v:group>
        </w:pict>
      </w:r>
      <w:r>
        <w:rPr/>
        <w:pict>
          <v:group style="position:absolute;margin-left:84.503998pt;margin-top:-34.586311pt;width:453.45pt;height:.5pt;mso-position-horizontal-relative:page;mso-position-vertical-relative:paragraph;z-index:-1132744" coordorigin="1690,-692" coordsize="9069,10">
            <v:shape style="position:absolute;left:1690;top:-692;width:1414;height:10" type="#_x0000_t75" stroked="false">
              <v:imagedata r:id="rId247" o:title=""/>
            </v:shape>
            <v:shape style="position:absolute;left:3099;top:-692;width:2057;height:10" type="#_x0000_t75" stroked="false">
              <v:imagedata r:id="rId251" o:title=""/>
            </v:shape>
            <v:shape style="position:absolute;left:5151;top:-692;width:1121;height:10" type="#_x0000_t75" stroked="false">
              <v:imagedata r:id="rId245" o:title=""/>
            </v:shape>
            <v:shape style="position:absolute;left:6267;top:-692;width:4491;height:10" type="#_x0000_t75" stroked="false">
              <v:imagedata r:id="rId246" o:title=""/>
            </v:shape>
            <w10:wrap type="none"/>
          </v:group>
        </w:pict>
      </w:r>
      <w:r>
        <w:rPr/>
        <w:pict>
          <v:group style="position:absolute;margin-left:84.503998pt;margin-top:-18.386343pt;width:453.45pt;height:.5pt;mso-position-horizontal-relative:page;mso-position-vertical-relative:paragraph;z-index:-1132720" coordorigin="1690,-368" coordsize="9069,10">
            <v:shape style="position:absolute;left:1690;top:-368;width:1414;height:10" type="#_x0000_t75" stroked="false">
              <v:imagedata r:id="rId247" o:title=""/>
            </v:shape>
            <v:shape style="position:absolute;left:3099;top:-368;width:2057;height:10" type="#_x0000_t75" stroked="false">
              <v:imagedata r:id="rId251" o:title=""/>
            </v:shape>
            <v:shape style="position:absolute;left:5151;top:-368;width:1121;height:10" type="#_x0000_t75" stroked="false">
              <v:imagedata r:id="rId245" o:title=""/>
            </v:shape>
            <v:shape style="position:absolute;left:6267;top:-368;width:4491;height:10" type="#_x0000_t75" stroked="false">
              <v:imagedata r:id="rId246" o:title=""/>
            </v:shape>
            <w10:wrap type="none"/>
          </v:group>
        </w:pict>
      </w:r>
      <w:r>
        <w:rPr/>
        <w:pict>
          <v:shape style="position:absolute;margin-left:169.339996pt;margin-top:27.093666pt;width:.48001pt;height:.12pt;mso-position-horizontal-relative:page;mso-position-vertical-relative:paragraph;z-index:-1132696" type="#_x0000_t75" stroked="false">
            <v:imagedata r:id="rId214" o:title=""/>
          </v:shape>
        </w:pict>
      </w:r>
      <w:r>
        <w:rPr/>
        <w:pict>
          <v:shape style="position:absolute;margin-left:254.449997pt;margin-top:27.093666pt;width:.48pt;height:.12pt;mso-position-horizontal-relative:page;mso-position-vertical-relative:paragraph;z-index:-1132672" type="#_x0000_t75" stroked="false">
            <v:imagedata r:id="rId214" o:title=""/>
          </v:shape>
        </w:pict>
      </w:r>
      <w:r>
        <w:rPr/>
        <w:pict>
          <v:shape style="position:absolute;margin-left:339.429993pt;margin-top:27.093666pt;width:.47998pt;height:.12pt;mso-position-horizontal-relative:page;mso-position-vertical-relative:paragraph;z-index:-1132648" type="#_x0000_t75" stroked="false">
            <v:imagedata r:id="rId214" o:title=""/>
          </v:shape>
        </w:pict>
      </w:r>
      <w:r>
        <w:rPr/>
        <w:pict>
          <v:shape style="position:absolute;margin-left:413.709991pt;margin-top:27.093666pt;width:.47998pt;height:.12pt;mso-position-horizontal-relative:page;mso-position-vertical-relative:paragraph;z-index:-1132624" type="#_x0000_t75" stroked="false">
            <v:imagedata r:id="rId214" o:title=""/>
          </v:shape>
        </w:pict>
      </w:r>
      <w:r>
        <w:rPr/>
        <w:pict>
          <v:group style="position:absolute;margin-left:84.503998pt;margin-top:42.933659pt;width:425.4pt;height:.5pt;mso-position-horizontal-relative:page;mso-position-vertical-relative:paragraph;z-index:-1132600" coordorigin="1690,859" coordsize="8508,10">
            <v:shape style="position:absolute;left:1690;top:859;width:1697;height:10" type="#_x0000_t75" stroked="false">
              <v:imagedata r:id="rId259" o:title=""/>
            </v:shape>
            <v:shape style="position:absolute;left:3382;top:859;width:1707;height:10" type="#_x0000_t75" stroked="false">
              <v:imagedata r:id="rId260" o:title=""/>
            </v:shape>
            <v:shape style="position:absolute;left:5084;top:859;width:1704;height:10" type="#_x0000_t75" stroked="false">
              <v:imagedata r:id="rId261" o:title=""/>
            </v:shape>
            <v:shape style="position:absolute;left:6784;top:859;width:1490;height:10" type="#_x0000_t75" stroked="false">
              <v:imagedata r:id="rId262" o:title=""/>
            </v:shape>
            <v:shape style="position:absolute;left:8269;top:859;width:1928;height:10" type="#_x0000_t75" stroked="false">
              <v:imagedata r:id="rId263" o:title=""/>
            </v:shape>
            <w10:wrap type="none"/>
          </v:group>
        </w:pict>
      </w:r>
      <w:r>
        <w:rPr>
          <w:rFonts w:ascii="Times New Roman" w:hAnsi="Times New Roman" w:cs="Times New Roman" w:eastAsia="Times New Roman" w:hint="default"/>
          <w:sz w:val="21"/>
          <w:szCs w:val="21"/>
        </w:rPr>
        <w:t>3.</w:t>
      </w:r>
      <w:r>
        <w:rPr>
          <w:rFonts w:ascii="宋体" w:hAnsi="宋体" w:cs="宋体" w:eastAsia="宋体" w:hint="default"/>
          <w:sz w:val="21"/>
          <w:szCs w:val="21"/>
        </w:rPr>
        <w:t>年末单项金额重大并单项计提坏账准备的其他应收款坏账准备计提</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716"/>
        <w:gridCol w:w="1702"/>
        <w:gridCol w:w="1700"/>
        <w:gridCol w:w="1486"/>
        <w:gridCol w:w="1918"/>
      </w:tblGrid>
      <w:tr>
        <w:trPr>
          <w:trHeight w:val="333" w:hRule="exact"/>
        </w:trPr>
        <w:tc>
          <w:tcPr>
            <w:tcW w:w="1716"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vMerge w:val="restart"/>
            <w:tcBorders>
              <w:top w:val="single" w:sz="12" w:space="0" w:color="000000"/>
              <w:left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18"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理 </w:t>
            </w:r>
            <w:r>
              <w:rPr>
                <w:rFonts w:ascii="宋体" w:hAnsi="宋体" w:cs="宋体" w:eastAsia="宋体" w:hint="default"/>
                <w:spacing w:val="2"/>
                <w:sz w:val="18"/>
                <w:szCs w:val="18"/>
              </w:rPr>
              <w:t> </w:t>
            </w:r>
            <w:r>
              <w:rPr>
                <w:rFonts w:ascii="宋体" w:hAnsi="宋体" w:cs="宋体" w:eastAsia="宋体" w:hint="default"/>
                <w:sz w:val="18"/>
                <w:szCs w:val="18"/>
              </w:rPr>
              <w:t>由</w:t>
            </w:r>
          </w:p>
        </w:tc>
      </w:tr>
      <w:tr>
        <w:trPr>
          <w:trHeight w:val="595"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202"/>
              <w:jc w:val="center"/>
              <w:rPr>
                <w:rFonts w:ascii="宋体" w:hAnsi="宋体" w:cs="宋体" w:eastAsia="宋体" w:hint="default"/>
                <w:sz w:val="18"/>
                <w:szCs w:val="18"/>
              </w:rPr>
            </w:pPr>
            <w:r>
              <w:rPr>
                <w:rFonts w:ascii="宋体" w:hAnsi="宋体" w:cs="宋体" w:eastAsia="宋体" w:hint="default"/>
                <w:sz w:val="18"/>
                <w:szCs w:val="18"/>
              </w:rPr>
              <w:t>深圳国库</w:t>
            </w:r>
          </w:p>
          <w:p>
            <w:pPr>
              <w:pStyle w:val="TableParagraph"/>
              <w:spacing w:line="240" w:lineRule="auto" w:before="35"/>
              <w:ind w:right="204"/>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506" w:right="0"/>
              <w:jc w:val="left"/>
              <w:rPr>
                <w:rFonts w:ascii="宋体" w:hAnsi="宋体" w:cs="宋体" w:eastAsia="宋体" w:hint="default"/>
                <w:sz w:val="18"/>
                <w:szCs w:val="18"/>
              </w:rPr>
            </w:pPr>
            <w:r>
              <w:rPr>
                <w:rFonts w:ascii="宋体"/>
                <w:sz w:val="18"/>
              </w:rPr>
              <w:t>8,249,984.34</w:t>
            </w:r>
          </w:p>
        </w:tc>
        <w:tc>
          <w:tcPr>
            <w:tcW w:w="1700" w:type="dxa"/>
            <w:vMerge/>
            <w:tcBorders>
              <w:left w:val="single" w:sz="4" w:space="0" w:color="000000"/>
              <w:right w:val="single" w:sz="4" w:space="0" w:color="000000"/>
            </w:tcBorders>
          </w:tcPr>
          <w:p>
            <w:pPr/>
          </w:p>
        </w:tc>
        <w:tc>
          <w:tcPr>
            <w:tcW w:w="1486" w:type="dxa"/>
            <w:vMerge/>
            <w:tcBorders>
              <w:left w:val="single" w:sz="4" w:space="0" w:color="000000"/>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5"/>
              <w:jc w:val="center"/>
              <w:rPr>
                <w:rFonts w:ascii="宋体" w:hAnsi="宋体" w:cs="宋体" w:eastAsia="宋体" w:hint="default"/>
                <w:sz w:val="18"/>
                <w:szCs w:val="18"/>
              </w:rPr>
            </w:pPr>
            <w:r>
              <w:rPr>
                <w:rFonts w:ascii="宋体" w:hAnsi="宋体" w:cs="宋体" w:eastAsia="宋体" w:hint="default"/>
                <w:sz w:val="18"/>
                <w:szCs w:val="18"/>
              </w:rPr>
              <w:t>预计不会发生坏账</w:t>
            </w:r>
          </w:p>
        </w:tc>
      </w:tr>
      <w:tr>
        <w:trPr>
          <w:trHeight w:val="340"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left="506" w:right="0"/>
              <w:jc w:val="left"/>
              <w:rPr>
                <w:rFonts w:ascii="宋体" w:hAnsi="宋体" w:cs="宋体" w:eastAsia="宋体" w:hint="default"/>
                <w:sz w:val="18"/>
                <w:szCs w:val="18"/>
              </w:rPr>
            </w:pPr>
            <w:r>
              <w:rPr>
                <w:rFonts w:ascii="宋体"/>
                <w:sz w:val="18"/>
              </w:rPr>
              <w:t>8,249,984.34</w:t>
            </w:r>
          </w:p>
        </w:tc>
        <w:tc>
          <w:tcPr>
            <w:tcW w:w="1700" w:type="dxa"/>
            <w:vMerge/>
            <w:tcBorders>
              <w:left w:val="single" w:sz="4" w:space="0" w:color="000000"/>
              <w:bottom w:val="single" w:sz="12" w:space="0" w:color="000000"/>
              <w:right w:val="single" w:sz="4" w:space="0" w:color="000000"/>
            </w:tcBorders>
          </w:tcPr>
          <w:p>
            <w:pPr/>
          </w:p>
        </w:tc>
        <w:tc>
          <w:tcPr>
            <w:tcW w:w="1486" w:type="dxa"/>
            <w:vMerge/>
            <w:tcBorders>
              <w:left w:val="single" w:sz="4" w:space="0" w:color="000000"/>
              <w:bottom w:val="single" w:sz="12" w:space="0" w:color="000000"/>
              <w:right w:val="single" w:sz="4" w:space="0" w:color="000000"/>
            </w:tcBorders>
          </w:tcPr>
          <w:p>
            <w:pPr/>
          </w:p>
        </w:tc>
        <w:tc>
          <w:tcPr>
            <w:tcW w:w="1918" w:type="dxa"/>
            <w:tcBorders>
              <w:top w:val="nil" w:sz="6" w:space="0" w:color="auto"/>
              <w:left w:val="single" w:sz="4" w:space="0" w:color="000000"/>
              <w:bottom w:val="single" w:sz="12" w:space="0" w:color="000000"/>
              <w:right w:val="nil" w:sz="6" w:space="0" w:color="auto"/>
            </w:tcBorders>
          </w:tcPr>
          <w:p>
            <w:pPr/>
          </w:p>
        </w:tc>
      </w:tr>
    </w:tbl>
    <w:p>
      <w:pPr>
        <w:spacing w:before="86"/>
        <w:ind w:left="658" w:right="1777" w:firstLine="0"/>
        <w:jc w:val="left"/>
        <w:rPr>
          <w:rFonts w:ascii="宋体" w:hAnsi="宋体" w:cs="宋体" w:eastAsia="宋体" w:hint="default"/>
          <w:sz w:val="21"/>
          <w:szCs w:val="21"/>
        </w:rPr>
      </w:pPr>
      <w:r>
        <w:rPr/>
        <w:pict>
          <v:group style="position:absolute;margin-left:84.503998pt;margin-top:-17.776314pt;width:425.4pt;height:.5pt;mso-position-horizontal-relative:page;mso-position-vertical-relative:paragraph;z-index:-1132576" coordorigin="1690,-356" coordsize="8508,10">
            <v:shape style="position:absolute;left:1690;top:-356;width:1697;height:10" type="#_x0000_t75" stroked="false">
              <v:imagedata r:id="rId259" o:title=""/>
            </v:shape>
            <v:shape style="position:absolute;left:3382;top:-356;width:1707;height:10" type="#_x0000_t75" stroked="false">
              <v:imagedata r:id="rId264" o:title=""/>
            </v:shape>
            <v:shape style="position:absolute;left:5084;top:-356;width:1704;height:10" type="#_x0000_t75" stroked="false">
              <v:imagedata r:id="rId265" o:title=""/>
            </v:shape>
            <v:shape style="position:absolute;left:6784;top:-356;width:1490;height:10" type="#_x0000_t75" stroked="false">
              <v:imagedata r:id="rId266" o:title=""/>
            </v:shape>
            <v:shape style="position:absolute;left:8269;top:-356;width:1928;height:10" type="#_x0000_t75" stroked="false">
              <v:imagedata r:id="rId267" o:title=""/>
            </v:shape>
            <w10:wrap type="none"/>
          </v:group>
        </w:pict>
      </w:r>
      <w:r>
        <w:rPr/>
        <w:pict>
          <v:shape style="position:absolute;margin-left:169.339996pt;margin-top:27.843666pt;width:.48001pt;height:.12pt;mso-position-horizontal-relative:page;mso-position-vertical-relative:paragraph;z-index:-1132552" type="#_x0000_t75" stroked="false">
            <v:imagedata r:id="rId214" o:title=""/>
          </v:shape>
        </w:pict>
      </w:r>
      <w:r>
        <w:rPr/>
        <w:pict>
          <v:shape style="position:absolute;margin-left:254.449997pt;margin-top:27.843666pt;width:.48pt;height:.12pt;mso-position-horizontal-relative:page;mso-position-vertical-relative:paragraph;z-index:-1132528" type="#_x0000_t75" stroked="false">
            <v:imagedata r:id="rId214" o:title=""/>
          </v:shape>
        </w:pict>
      </w:r>
      <w:r>
        <w:rPr/>
        <w:pict>
          <v:shape style="position:absolute;margin-left:339.429993pt;margin-top:27.843666pt;width:.47998pt;height:.12pt;mso-position-horizontal-relative:page;mso-position-vertical-relative:paragraph;z-index:-1132504" type="#_x0000_t75" stroked="false">
            <v:imagedata r:id="rId214" o:title=""/>
          </v:shape>
        </w:pict>
      </w:r>
      <w:r>
        <w:rPr/>
        <w:pict>
          <v:shape style="position:absolute;margin-left:424.51001pt;margin-top:27.843666pt;width:.48001pt;height:.12pt;mso-position-horizontal-relative:page;mso-position-vertical-relative:paragraph;z-index:-1132480" type="#_x0000_t75" stroked="false">
            <v:imagedata r:id="rId214" o:title=""/>
          </v:shape>
        </w:pict>
      </w:r>
      <w:r>
        <w:rPr/>
        <w:pict>
          <v:group style="position:absolute;margin-left:84.503998pt;margin-top:38.523674pt;width:425.4pt;height:5.55pt;mso-position-horizontal-relative:page;mso-position-vertical-relative:paragraph;z-index:-1132456" coordorigin="1690,770" coordsize="8508,111">
            <v:shape style="position:absolute;left:1690;top:770;width:1716;height:110" type="#_x0000_t75" stroked="false">
              <v:imagedata r:id="rId268" o:title=""/>
            </v:shape>
            <v:shape style="position:absolute;left:3382;top:866;width:1717;height:14" type="#_x0000_t75" stroked="false">
              <v:imagedata r:id="rId269" o:title=""/>
            </v:shape>
            <v:shape style="position:absolute;left:5084;top:866;width:1714;height:14" type="#_x0000_t75" stroked="false">
              <v:imagedata r:id="rId270" o:title=""/>
            </v:shape>
            <v:shape style="position:absolute;left:6784;top:866;width:1716;height:14" type="#_x0000_t75" stroked="false">
              <v:imagedata r:id="rId270" o:title=""/>
            </v:shape>
            <v:shape style="position:absolute;left:8485;top:871;width:1712;height:10" type="#_x0000_t75" stroked="false">
              <v:imagedata r:id="rId271" o:title=""/>
            </v:shape>
            <w10:wrap type="none"/>
          </v:group>
        </w:pict>
      </w:r>
      <w:r>
        <w:rPr>
          <w:rFonts w:ascii="Times New Roman" w:hAnsi="Times New Roman" w:cs="Times New Roman" w:eastAsia="Times New Roman" w:hint="default"/>
          <w:sz w:val="21"/>
          <w:szCs w:val="21"/>
        </w:rPr>
        <w:t>4.</w:t>
      </w:r>
      <w:r>
        <w:rPr>
          <w:rFonts w:ascii="宋体" w:hAnsi="宋体" w:cs="宋体" w:eastAsia="宋体" w:hint="default"/>
          <w:sz w:val="21"/>
          <w:szCs w:val="21"/>
        </w:rPr>
        <w:t>年末金额虽不重大但单独进行减值测试的其他应收款坏账准备计提</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716"/>
        <w:gridCol w:w="1702"/>
        <w:gridCol w:w="1700"/>
        <w:gridCol w:w="1702"/>
        <w:gridCol w:w="1702"/>
      </w:tblGrid>
      <w:tr>
        <w:trPr>
          <w:trHeight w:val="228" w:hRule="exact"/>
        </w:trPr>
        <w:tc>
          <w:tcPr>
            <w:tcW w:w="1716"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2"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理 </w:t>
            </w:r>
            <w:r>
              <w:rPr>
                <w:rFonts w:ascii="宋体" w:hAnsi="宋体" w:cs="宋体" w:eastAsia="宋体" w:hint="default"/>
                <w:spacing w:val="2"/>
                <w:sz w:val="18"/>
                <w:szCs w:val="18"/>
              </w:rPr>
              <w:t> </w:t>
            </w:r>
            <w:r>
              <w:rPr>
                <w:rFonts w:ascii="宋体" w:hAnsi="宋体" w:cs="宋体" w:eastAsia="宋体" w:hint="default"/>
                <w:sz w:val="18"/>
                <w:szCs w:val="18"/>
              </w:rPr>
              <w:t>由</w:t>
            </w:r>
          </w:p>
        </w:tc>
      </w:tr>
      <w:tr>
        <w:trPr>
          <w:trHeight w:val="426"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567,372.73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567,372.73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100.00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37"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567,372.73</w:t>
            </w:r>
          </w:p>
        </w:tc>
        <w:tc>
          <w:tcPr>
            <w:tcW w:w="17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567,372.73</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100.00</w:t>
            </w:r>
          </w:p>
        </w:tc>
        <w:tc>
          <w:tcPr>
            <w:tcW w:w="1702" w:type="dxa"/>
            <w:tcBorders>
              <w:top w:val="nil" w:sz="6" w:space="0" w:color="auto"/>
              <w:left w:val="single" w:sz="4" w:space="0" w:color="000000"/>
              <w:bottom w:val="single" w:sz="12" w:space="0" w:color="000000"/>
              <w:right w:val="nil" w:sz="6" w:space="0" w:color="auto"/>
            </w:tcBorders>
          </w:tcPr>
          <w:p>
            <w:pPr/>
          </w:p>
        </w:tc>
      </w:tr>
    </w:tbl>
    <w:p>
      <w:pPr>
        <w:spacing w:line="355" w:lineRule="auto" w:before="86"/>
        <w:ind w:left="238" w:right="1789" w:firstLine="419"/>
        <w:jc w:val="both"/>
        <w:rPr>
          <w:rFonts w:ascii="宋体" w:hAnsi="宋体" w:cs="宋体" w:eastAsia="宋体" w:hint="default"/>
          <w:sz w:val="21"/>
          <w:szCs w:val="21"/>
        </w:rPr>
      </w:pPr>
      <w:r>
        <w:rPr/>
        <w:pict>
          <v:group style="position:absolute;margin-left:84.503998pt;margin-top:-17.636337pt;width:425.4pt;height:.5pt;mso-position-horizontal-relative:page;mso-position-vertical-relative:paragraph;z-index:-1132432" coordorigin="1690,-353" coordsize="8508,10">
            <v:shape style="position:absolute;left:1690;top:-353;width:1697;height:10" type="#_x0000_t75" stroked="false">
              <v:imagedata r:id="rId259" o:title=""/>
            </v:shape>
            <v:shape style="position:absolute;left:3382;top:-353;width:1707;height:10" type="#_x0000_t75" stroked="false">
              <v:imagedata r:id="rId260" o:title=""/>
            </v:shape>
            <v:shape style="position:absolute;left:5084;top:-353;width:1704;height:10" type="#_x0000_t75" stroked="false">
              <v:imagedata r:id="rId261" o:title=""/>
            </v:shape>
            <v:shape style="position:absolute;left:6784;top:-353;width:1706;height:10" type="#_x0000_t75" stroked="false">
              <v:imagedata r:id="rId272" o:title=""/>
            </v:shape>
            <v:shape style="position:absolute;left:8485;top:-353;width:1712;height:10" type="#_x0000_t75" stroked="false">
              <v:imagedata r:id="rId271" o:title=""/>
            </v:shape>
            <w10:wrap type="none"/>
          </v:group>
        </w:pict>
      </w:r>
      <w:r>
        <w:rPr>
          <w:rFonts w:ascii="宋体" w:hAnsi="宋体" w:cs="宋体" w:eastAsia="宋体" w:hint="default"/>
          <w:spacing w:val="-4"/>
          <w:sz w:val="21"/>
          <w:szCs w:val="21"/>
        </w:rPr>
        <w:t>5.</w:t>
      </w:r>
      <w:r>
        <w:rPr>
          <w:rFonts w:ascii="宋体" w:hAnsi="宋体" w:cs="宋体" w:eastAsia="宋体" w:hint="default"/>
          <w:spacing w:val="-4"/>
          <w:sz w:val="21"/>
          <w:szCs w:val="21"/>
        </w:rPr>
        <w:t>本报告期前不存在已全额计提坏账准备，或计提坏账准备的比例较大，但在本年又全</w:t>
      </w:r>
      <w:r>
        <w:rPr>
          <w:rFonts w:ascii="宋体" w:hAnsi="宋体" w:cs="宋体" w:eastAsia="宋体" w:hint="default"/>
          <w:w w:val="100"/>
          <w:sz w:val="21"/>
          <w:szCs w:val="21"/>
        </w:rPr>
        <w:t> </w:t>
      </w:r>
      <w:r>
        <w:rPr>
          <w:rFonts w:ascii="宋体" w:hAnsi="宋体" w:cs="宋体" w:eastAsia="宋体" w:hint="default"/>
          <w:spacing w:val="-4"/>
          <w:w w:val="100"/>
          <w:sz w:val="21"/>
          <w:szCs w:val="21"/>
        </w:rPr>
        <w:t>额收回或转回，或在本年收回或转回比例较大的其他应收款以及本年通过重组等其他方式收</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回的其他应收款金额。</w:t>
      </w:r>
    </w:p>
    <w:p>
      <w:pPr>
        <w:spacing w:before="34"/>
        <w:ind w:left="598" w:right="495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本报告期不存在实际核销的其他应收款。</w:t>
      </w:r>
    </w:p>
    <w:p>
      <w:pPr>
        <w:spacing w:before="133"/>
        <w:ind w:left="658" w:right="177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before="133"/>
        <w:ind w:left="658" w:right="4955" w:firstLine="0"/>
        <w:jc w:val="left"/>
        <w:rPr>
          <w:rFonts w:ascii="宋体" w:hAnsi="宋体" w:cs="宋体" w:eastAsia="宋体" w:hint="default"/>
          <w:sz w:val="21"/>
          <w:szCs w:val="21"/>
        </w:rPr>
      </w:pPr>
      <w:r>
        <w:rPr/>
        <w:pict>
          <v:shape style="position:absolute;margin-left:210.889999pt;margin-top:30.193678pt;width:.48pt;height:.12pt;mso-position-horizontal-relative:page;mso-position-vertical-relative:paragraph;z-index:-1132408" type="#_x0000_t75" stroked="false">
            <v:imagedata r:id="rId214" o:title=""/>
          </v:shape>
        </w:pict>
      </w:r>
      <w:r>
        <w:rPr/>
        <w:pict>
          <v:shape style="position:absolute;margin-left:299.570007pt;margin-top:30.193678pt;width:.48001pt;height:.12pt;mso-position-horizontal-relative:page;mso-position-vertical-relative:paragraph;z-index:-1132384" type="#_x0000_t75" stroked="false">
            <v:imagedata r:id="rId214" o:title=""/>
          </v:shape>
        </w:pict>
      </w:r>
      <w:r>
        <w:rPr/>
        <w:pict>
          <v:shape style="position:absolute;margin-left:364.75pt;margin-top:30.193678pt;width:.47998pt;height:.12pt;mso-position-horizontal-relative:page;mso-position-vertical-relative:paragraph;z-index:-1132360" type="#_x0000_t75" stroked="false">
            <v:imagedata r:id="rId214" o:title=""/>
          </v:shape>
        </w:pict>
      </w:r>
      <w:r>
        <w:rPr/>
        <w:pict>
          <v:shape style="position:absolute;margin-left:428.109985pt;margin-top:30.193678pt;width:.48001pt;height:.12pt;mso-position-horizontal-relative:page;mso-position-vertical-relative:paragraph;z-index:-1132336" type="#_x0000_t75" stroked="false">
            <v:imagedata r:id="rId214" o:title=""/>
          </v:shape>
        </w:pict>
      </w:r>
      <w:r>
        <w:rPr/>
        <w:pict>
          <v:group style="position:absolute;margin-left:84.503998pt;margin-top:53.353657pt;width:425.4pt;height:5.4pt;mso-position-horizontal-relative:page;mso-position-vertical-relative:paragraph;z-index:-1132312" coordorigin="1690,1067" coordsize="8508,108">
            <v:shape style="position:absolute;left:1690;top:1067;width:2547;height:108" type="#_x0000_t75" stroked="false">
              <v:imagedata r:id="rId273" o:title=""/>
            </v:shape>
            <v:shape style="position:absolute;left:4213;top:1163;width:1788;height:12" type="#_x0000_t75" stroked="false">
              <v:imagedata r:id="rId274" o:title=""/>
            </v:shape>
            <v:shape style="position:absolute;left:5987;top:1163;width:1318;height:12" type="#_x0000_t75" stroked="false">
              <v:imagedata r:id="rId275" o:title=""/>
            </v:shape>
            <v:shape style="position:absolute;left:7290;top:1163;width:1282;height:12" type="#_x0000_t75" stroked="false">
              <v:imagedata r:id="rId276" o:title=""/>
            </v:shape>
            <v:shape style="position:absolute;left:8557;top:1165;width:1640;height:10" type="#_x0000_t75" stroked="false">
              <v:imagedata r:id="rId277" o:title=""/>
            </v:shape>
            <w10:wrap type="none"/>
          </v:group>
        </w:pict>
      </w:r>
      <w:r>
        <w:rPr/>
        <w:pict>
          <v:group style="position:absolute;margin-left:84.503998pt;margin-top:71.233658pt;width:425.4pt;height:5.05pt;mso-position-horizontal-relative:page;mso-position-vertical-relative:paragraph;z-index:-1132288" coordorigin="1690,1425" coordsize="8508,101">
            <v:shape style="position:absolute;left:1690;top:1425;width:2547;height:101" type="#_x0000_t75" stroked="false">
              <v:imagedata r:id="rId278" o:title=""/>
            </v:shape>
            <v:shape style="position:absolute;left:4213;top:1516;width:1778;height:10" type="#_x0000_t75" stroked="false">
              <v:imagedata r:id="rId279" o:title=""/>
            </v:shape>
            <v:shape style="position:absolute;left:5987;top:1516;width:1308;height:10" type="#_x0000_t75" stroked="false">
              <v:imagedata r:id="rId280" o:title=""/>
            </v:shape>
            <v:shape style="position:absolute;left:7290;top:1516;width:1272;height:10" type="#_x0000_t75" stroked="false">
              <v:imagedata r:id="rId281" o:title=""/>
            </v:shape>
            <v:shape style="position:absolute;left:8557;top:1516;width:1640;height:10" type="#_x0000_t75" stroked="false">
              <v:imagedata r:id="rId277" o:title=""/>
            </v:shape>
            <w10:wrap type="none"/>
          </v:group>
        </w:pict>
      </w:r>
      <w:r>
        <w:rPr/>
        <w:pict>
          <v:group style="position:absolute;margin-left:84.503998pt;margin-top:93.193695pt;width:425.4pt;height:.5pt;mso-position-horizontal-relative:page;mso-position-vertical-relative:paragraph;z-index:-1132264" coordorigin="1690,1864" coordsize="8508,10">
            <v:shape style="position:absolute;left:1690;top:1864;width:2528;height:10" type="#_x0000_t75" stroked="false">
              <v:imagedata r:id="rId282" o:title=""/>
            </v:shape>
            <v:shape style="position:absolute;left:4213;top:1864;width:1778;height:10" type="#_x0000_t75" stroked="false">
              <v:imagedata r:id="rId279" o:title=""/>
            </v:shape>
            <v:shape style="position:absolute;left:5987;top:1864;width:1308;height:10" type="#_x0000_t75" stroked="false">
              <v:imagedata r:id="rId280" o:title=""/>
            </v:shape>
            <v:shape style="position:absolute;left:7290;top:1864;width:1272;height:10" type="#_x0000_t75" stroked="false">
              <v:imagedata r:id="rId281" o:title=""/>
            </v:shape>
            <v:shape style="position:absolute;left:8557;top:1864;width:1640;height:10" type="#_x0000_t75" stroked="false">
              <v:imagedata r:id="rId277" o:title=""/>
            </v:shape>
            <w10:wrap type="none"/>
          </v:group>
        </w:pict>
      </w:r>
      <w:r>
        <w:rPr/>
        <w:pict>
          <v:group style="position:absolute;margin-left:84.503998pt;margin-top:106.153717pt;width:425.4pt;height:5.05pt;mso-position-horizontal-relative:page;mso-position-vertical-relative:paragraph;z-index:-1132240" coordorigin="1690,2123" coordsize="8508,101">
            <v:shape style="position:absolute;left:1690;top:2123;width:2547;height:101" type="#_x0000_t75" stroked="false">
              <v:imagedata r:id="rId278" o:title=""/>
            </v:shape>
            <v:shape style="position:absolute;left:4213;top:2214;width:1778;height:10" type="#_x0000_t75" stroked="false">
              <v:imagedata r:id="rId279" o:title=""/>
            </v:shape>
            <v:shape style="position:absolute;left:5987;top:2214;width:1308;height:10" type="#_x0000_t75" stroked="false">
              <v:imagedata r:id="rId280" o:title=""/>
            </v:shape>
            <v:shape style="position:absolute;left:7290;top:2214;width:1272;height:10" type="#_x0000_t75" stroked="false">
              <v:imagedata r:id="rId281" o:title=""/>
            </v:shape>
            <v:shape style="position:absolute;left:8557;top:2214;width:1640;height:10" type="#_x0000_t75" stroked="false">
              <v:imagedata r:id="rId277" o:title=""/>
            </v:shape>
            <w10:wrap type="none"/>
          </v:group>
        </w:pict>
      </w:r>
      <w:r>
        <w:rPr>
          <w:rFonts w:ascii="宋体" w:hAnsi="宋体" w:cs="宋体" w:eastAsia="宋体" w:hint="default"/>
          <w:sz w:val="21"/>
          <w:szCs w:val="21"/>
        </w:rPr>
        <w:t>8.</w:t>
      </w:r>
      <w:r>
        <w:rPr>
          <w:rFonts w:ascii="宋体" w:hAnsi="宋体" w:cs="宋体" w:eastAsia="宋体" w:hint="default"/>
          <w:sz w:val="21"/>
          <w:szCs w:val="21"/>
        </w:rPr>
        <w:t>其他应收款金额前五名情况：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547"/>
        <w:gridCol w:w="1774"/>
        <w:gridCol w:w="1304"/>
        <w:gridCol w:w="1267"/>
        <w:gridCol w:w="1630"/>
      </w:tblGrid>
      <w:tr>
        <w:trPr>
          <w:trHeight w:val="478" w:hRule="exact"/>
        </w:trPr>
        <w:tc>
          <w:tcPr>
            <w:tcW w:w="2547" w:type="dxa"/>
            <w:tcBorders>
              <w:top w:val="single" w:sz="12" w:space="0" w:color="000000"/>
              <w:left w:val="nil" w:sz="6" w:space="0" w:color="auto"/>
              <w:bottom w:val="nil" w:sz="6" w:space="0" w:color="auto"/>
              <w:right w:val="single"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30" w:type="dxa"/>
            <w:tcBorders>
              <w:top w:val="single" w:sz="12" w:space="0" w:color="000000"/>
              <w:left w:val="single" w:sz="4" w:space="0" w:color="000000"/>
              <w:bottom w:val="nil" w:sz="6" w:space="0" w:color="auto"/>
              <w:right w:val="nil" w:sz="6" w:space="0" w:color="auto"/>
            </w:tcBorders>
          </w:tcPr>
          <w:p>
            <w:pPr>
              <w:pStyle w:val="TableParagraph"/>
              <w:spacing w:line="242" w:lineRule="auto" w:before="22"/>
              <w:ind w:left="314" w:right="183" w:hanging="135"/>
              <w:jc w:val="left"/>
              <w:rPr>
                <w:rFonts w:ascii="宋体" w:hAnsi="宋体" w:cs="宋体" w:eastAsia="宋体" w:hint="default"/>
                <w:sz w:val="18"/>
                <w:szCs w:val="18"/>
              </w:rPr>
            </w:pPr>
            <w:r>
              <w:rPr>
                <w:rFonts w:ascii="宋体" w:hAnsi="宋体" w:cs="宋体" w:eastAsia="宋体" w:hint="default"/>
                <w:sz w:val="18"/>
                <w:szCs w:val="18"/>
              </w:rPr>
              <w:t>占其他应收款总 额的比例</w:t>
            </w:r>
            <w:r>
              <w:rPr>
                <w:rFonts w:ascii="宋体" w:hAnsi="宋体" w:cs="宋体" w:eastAsia="宋体" w:hint="default"/>
                <w:sz w:val="18"/>
                <w:szCs w:val="18"/>
              </w:rPr>
              <w:t>(%)</w:t>
            </w:r>
          </w:p>
        </w:tc>
      </w:tr>
      <w:tr>
        <w:trPr>
          <w:trHeight w:val="376" w:hRule="exact"/>
        </w:trPr>
        <w:tc>
          <w:tcPr>
            <w:tcW w:w="2547" w:type="dxa"/>
            <w:tcBorders>
              <w:top w:val="nil" w:sz="6" w:space="0" w:color="auto"/>
              <w:left w:val="nil" w:sz="6" w:space="0" w:color="auto"/>
              <w:bottom w:val="nil" w:sz="6" w:space="0" w:color="auto"/>
              <w:right w:val="single" w:sz="4" w:space="0" w:color="000000"/>
            </w:tcBorders>
          </w:tcPr>
          <w:p>
            <w:pPr>
              <w:pStyle w:val="TableParagraph"/>
              <w:spacing w:line="240" w:lineRule="auto" w:before="114"/>
              <w:ind w:left="122" w:right="0"/>
              <w:jc w:val="left"/>
              <w:rPr>
                <w:rFonts w:ascii="宋体" w:hAnsi="宋体" w:cs="宋体" w:eastAsia="宋体" w:hint="default"/>
                <w:sz w:val="20"/>
                <w:szCs w:val="20"/>
              </w:rPr>
            </w:pPr>
            <w:r>
              <w:rPr>
                <w:rFonts w:ascii="宋体" w:hAnsi="宋体" w:cs="宋体" w:eastAsia="宋体" w:hint="default"/>
                <w:sz w:val="20"/>
                <w:szCs w:val="20"/>
              </w:rPr>
              <w:t>深圳国库</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0"/>
              <w:jc w:val="center"/>
              <w:rPr>
                <w:rFonts w:ascii="宋体" w:hAnsi="宋体" w:cs="宋体" w:eastAsia="宋体" w:hint="default"/>
                <w:sz w:val="20"/>
                <w:szCs w:val="20"/>
              </w:rPr>
            </w:pPr>
            <w:r>
              <w:rPr>
                <w:rFonts w:ascii="宋体" w:hAnsi="宋体" w:cs="宋体" w:eastAsia="宋体" w:hint="default"/>
                <w:sz w:val="20"/>
                <w:szCs w:val="20"/>
              </w:rPr>
              <w:t>政府机构</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8,249,984.34</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z w:val="18"/>
              </w:rPr>
              <w:t>63.88</w:t>
            </w:r>
          </w:p>
        </w:tc>
      </w:tr>
      <w:tr>
        <w:trPr>
          <w:trHeight w:val="82" w:hRule="exact"/>
        </w:trPr>
        <w:tc>
          <w:tcPr>
            <w:tcW w:w="2547"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r>
      <w:tr>
        <w:trPr>
          <w:trHeight w:val="342" w:hRule="exact"/>
        </w:trPr>
        <w:tc>
          <w:tcPr>
            <w:tcW w:w="254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湛江一建</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厂房工程承包商</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723,731.50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5.60</w:t>
            </w:r>
          </w:p>
        </w:tc>
      </w:tr>
      <w:tr>
        <w:trPr>
          <w:trHeight w:val="356" w:hRule="exact"/>
        </w:trPr>
        <w:tc>
          <w:tcPr>
            <w:tcW w:w="254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0"/>
                <w:szCs w:val="20"/>
              </w:rPr>
            </w:pPr>
            <w:r>
              <w:rPr>
                <w:rFonts w:ascii="宋体" w:hAnsi="宋体" w:cs="宋体" w:eastAsia="宋体" w:hint="default"/>
                <w:sz w:val="20"/>
                <w:szCs w:val="20"/>
              </w:rPr>
              <w:t>龙岗财政局</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政府机构</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3"/>
              <w:jc w:val="right"/>
              <w:rPr>
                <w:rFonts w:ascii="宋体" w:hAnsi="宋体" w:cs="宋体" w:eastAsia="宋体" w:hint="default"/>
                <w:sz w:val="18"/>
                <w:szCs w:val="18"/>
              </w:rPr>
            </w:pPr>
            <w:r>
              <w:rPr>
                <w:rFonts w:ascii="宋体"/>
                <w:spacing w:val="-1"/>
                <w:sz w:val="18"/>
              </w:rPr>
              <w:t>345,275.00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2.67</w:t>
            </w:r>
          </w:p>
        </w:tc>
      </w:tr>
      <w:tr>
        <w:trPr>
          <w:trHeight w:val="355" w:hRule="exact"/>
        </w:trPr>
        <w:tc>
          <w:tcPr>
            <w:tcW w:w="2547" w:type="dxa"/>
            <w:tcBorders>
              <w:top w:val="nil" w:sz="6" w:space="0" w:color="auto"/>
              <w:left w:val="nil" w:sz="6" w:space="0" w:color="auto"/>
              <w:bottom w:val="single" w:sz="12"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创智成</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w:t>
            </w:r>
          </w:p>
        </w:tc>
        <w:tc>
          <w:tcPr>
            <w:tcW w:w="17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3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179,953.70</w:t>
            </w:r>
          </w:p>
        </w:tc>
        <w:tc>
          <w:tcPr>
            <w:tcW w:w="12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30"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1.39</w:t>
            </w:r>
          </w:p>
        </w:tc>
      </w:tr>
    </w:tbl>
    <w:p>
      <w:pPr>
        <w:spacing w:after="0" w:line="240" w:lineRule="auto"/>
        <w:jc w:val="right"/>
        <w:rPr>
          <w:rFonts w:ascii="宋体" w:hAnsi="宋体" w:cs="宋体" w:eastAsia="宋体" w:hint="default"/>
          <w:sz w:val="18"/>
          <w:szCs w:val="18"/>
        </w:rPr>
        <w:sectPr>
          <w:pgSz w:w="11910" w:h="16840"/>
          <w:pgMar w:header="933" w:footer="960" w:top="1120" w:bottom="1160" w:left="1560" w:right="0"/>
        </w:sectPr>
      </w:pPr>
    </w:p>
    <w:p>
      <w:pPr>
        <w:spacing w:line="240" w:lineRule="auto" w:before="6"/>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547"/>
        <w:gridCol w:w="1774"/>
        <w:gridCol w:w="1304"/>
        <w:gridCol w:w="1267"/>
        <w:gridCol w:w="1630"/>
      </w:tblGrid>
      <w:tr>
        <w:trPr>
          <w:trHeight w:val="516" w:hRule="exact"/>
        </w:trPr>
        <w:tc>
          <w:tcPr>
            <w:tcW w:w="2547" w:type="dxa"/>
            <w:tcBorders>
              <w:top w:val="single" w:sz="12" w:space="0" w:color="000000"/>
              <w:left w:val="nil" w:sz="6" w:space="0" w:color="auto"/>
              <w:bottom w:val="nil" w:sz="6" w:space="0" w:color="auto"/>
              <w:right w:val="single" w:sz="4" w:space="0" w:color="000000"/>
            </w:tcBorders>
          </w:tcPr>
          <w:p>
            <w:pPr>
              <w:pStyle w:val="TableParagraph"/>
              <w:spacing w:line="258" w:lineRule="exact" w:before="36"/>
              <w:ind w:left="122" w:right="154"/>
              <w:jc w:val="left"/>
              <w:rPr>
                <w:rFonts w:ascii="宋体" w:hAnsi="宋体" w:cs="宋体" w:eastAsia="宋体" w:hint="default"/>
                <w:sz w:val="20"/>
                <w:szCs w:val="20"/>
              </w:rPr>
            </w:pPr>
            <w:r>
              <w:rPr>
                <w:rFonts w:ascii="宋体" w:hAnsi="宋体" w:cs="宋体" w:eastAsia="宋体" w:hint="default"/>
                <w:sz w:val="20"/>
                <w:szCs w:val="20"/>
              </w:rPr>
              <w:t>日东电子科技（深圳</w:t>
            </w:r>
            <w:r>
              <w:rPr>
                <w:rFonts w:ascii="Times New Roman" w:hAnsi="Times New Roman" w:cs="Times New Roman" w:eastAsia="Times New Roman" w:hint="default"/>
                <w:sz w:val="20"/>
                <w:szCs w:val="20"/>
              </w:rPr>
              <w:t>)</w:t>
            </w:r>
            <w:r>
              <w:rPr>
                <w:rFonts w:ascii="宋体" w:hAnsi="宋体" w:cs="宋体" w:eastAsia="宋体" w:hint="default"/>
                <w:sz w:val="20"/>
                <w:szCs w:val="20"/>
              </w:rPr>
              <w:t>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7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9"/>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3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171,840.00</w:t>
            </w:r>
          </w:p>
        </w:tc>
        <w:tc>
          <w:tcPr>
            <w:tcW w:w="1267" w:type="dxa"/>
            <w:vMerge w:val="restart"/>
            <w:tcBorders>
              <w:top w:val="single" w:sz="12" w:space="0" w:color="000000"/>
              <w:left w:val="single" w:sz="4" w:space="0" w:color="000000"/>
              <w:right w:val="single" w:sz="4" w:space="0" w:color="000000"/>
            </w:tcBorders>
          </w:tcPr>
          <w:p>
            <w:pPr>
              <w:pStyle w:val="TableParagraph"/>
              <w:spacing w:line="240" w:lineRule="auto" w:before="139"/>
              <w:ind w:left="25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30" w:type="dxa"/>
            <w:tcBorders>
              <w:top w:val="single" w:sz="12" w:space="0" w:color="000000"/>
              <w:left w:val="single" w:sz="4" w:space="0" w:color="000000"/>
              <w:bottom w:val="nil" w:sz="6" w:space="0" w:color="auto"/>
              <w:right w:val="nil" w:sz="6" w:space="0" w:color="auto"/>
            </w:tcBorders>
          </w:tcPr>
          <w:p>
            <w:pPr>
              <w:pStyle w:val="TableParagraph"/>
              <w:spacing w:line="240" w:lineRule="auto" w:before="152"/>
              <w:ind w:right="104"/>
              <w:jc w:val="right"/>
              <w:rPr>
                <w:rFonts w:ascii="宋体" w:hAnsi="宋体" w:cs="宋体" w:eastAsia="宋体" w:hint="default"/>
                <w:sz w:val="18"/>
                <w:szCs w:val="18"/>
              </w:rPr>
            </w:pPr>
            <w:r>
              <w:rPr>
                <w:rFonts w:ascii="宋体"/>
                <w:sz w:val="18"/>
              </w:rPr>
              <w:t>1.33</w:t>
            </w:r>
          </w:p>
        </w:tc>
      </w:tr>
      <w:tr>
        <w:trPr>
          <w:trHeight w:val="444" w:hRule="exact"/>
        </w:trPr>
        <w:tc>
          <w:tcPr>
            <w:tcW w:w="2547" w:type="dxa"/>
            <w:tcBorders>
              <w:top w:val="nil" w:sz="6" w:space="0" w:color="auto"/>
              <w:left w:val="nil" w:sz="6" w:space="0" w:color="auto"/>
              <w:bottom w:val="single" w:sz="12" w:space="0" w:color="000000"/>
              <w:right w:val="single" w:sz="4" w:space="0" w:color="000000"/>
            </w:tcBorders>
          </w:tcPr>
          <w:p>
            <w:pPr>
              <w:pStyle w:val="TableParagraph"/>
              <w:spacing w:line="240" w:lineRule="auto" w:before="128"/>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74" w:type="dxa"/>
            <w:tcBorders>
              <w:top w:val="nil" w:sz="6" w:space="0" w:color="auto"/>
              <w:left w:val="single" w:sz="4" w:space="0" w:color="000000"/>
              <w:bottom w:val="single" w:sz="12" w:space="0" w:color="000000"/>
              <w:right w:val="single" w:sz="4" w:space="0" w:color="000000"/>
            </w:tcBorders>
          </w:tcPr>
          <w:p>
            <w:pPr/>
          </w:p>
        </w:tc>
        <w:tc>
          <w:tcPr>
            <w:tcW w:w="13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9,670,784.54</w:t>
            </w:r>
          </w:p>
        </w:tc>
        <w:tc>
          <w:tcPr>
            <w:tcW w:w="1267" w:type="dxa"/>
            <w:vMerge/>
            <w:tcBorders>
              <w:left w:val="single" w:sz="4" w:space="0" w:color="000000"/>
              <w:bottom w:val="single" w:sz="12" w:space="0" w:color="000000"/>
              <w:right w:val="single" w:sz="4" w:space="0" w:color="000000"/>
            </w:tcBorders>
          </w:tcPr>
          <w:p>
            <w:pPr/>
          </w:p>
        </w:tc>
        <w:tc>
          <w:tcPr>
            <w:tcW w:w="163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5"/>
              <w:jc w:val="right"/>
              <w:rPr>
                <w:rFonts w:ascii="宋体" w:hAnsi="宋体" w:cs="宋体" w:eastAsia="宋体" w:hint="default"/>
                <w:sz w:val="18"/>
                <w:szCs w:val="18"/>
              </w:rPr>
            </w:pPr>
            <w:r>
              <w:rPr>
                <w:rFonts w:ascii="宋体"/>
                <w:sz w:val="18"/>
              </w:rPr>
              <w:t>74.87</w:t>
            </w:r>
          </w:p>
        </w:tc>
      </w:tr>
    </w:tbl>
    <w:p>
      <w:pPr>
        <w:spacing w:line="241" w:lineRule="exact" w:before="0"/>
        <w:ind w:left="658" w:right="4955" w:firstLine="0"/>
        <w:jc w:val="left"/>
        <w:rPr>
          <w:rFonts w:ascii="宋体" w:hAnsi="宋体" w:cs="宋体" w:eastAsia="宋体" w:hint="default"/>
          <w:sz w:val="21"/>
          <w:szCs w:val="21"/>
        </w:rPr>
      </w:pPr>
      <w:r>
        <w:rPr/>
        <w:pict>
          <v:shape style="position:absolute;margin-left:210.889999pt;margin-top:-48.02pt;width:.48pt;height:.12pt;mso-position-horizontal-relative:page;mso-position-vertical-relative:paragraph;z-index:-1132216" type="#_x0000_t75" stroked="false">
            <v:imagedata r:id="rId214" o:title=""/>
          </v:shape>
        </w:pict>
      </w:r>
      <w:r>
        <w:rPr/>
        <w:pict>
          <v:shape style="position:absolute;margin-left:299.570007pt;margin-top:-48.02pt;width:.48001pt;height:.12pt;mso-position-horizontal-relative:page;mso-position-vertical-relative:paragraph;z-index:-1132192" type="#_x0000_t75" stroked="false">
            <v:imagedata r:id="rId214" o:title=""/>
          </v:shape>
        </w:pict>
      </w:r>
      <w:r>
        <w:rPr/>
        <w:pict>
          <v:shape style="position:absolute;margin-left:364.75pt;margin-top:-48.02pt;width:.47998pt;height:.12pt;mso-position-horizontal-relative:page;mso-position-vertical-relative:paragraph;z-index:-1132168" type="#_x0000_t75" stroked="false">
            <v:imagedata r:id="rId214" o:title=""/>
          </v:shape>
        </w:pict>
      </w:r>
      <w:r>
        <w:rPr/>
        <w:pict>
          <v:shape style="position:absolute;margin-left:428.109985pt;margin-top:-48.02pt;width:.48001pt;height:.12pt;mso-position-horizontal-relative:page;mso-position-vertical-relative:paragraph;z-index:-1132144" type="#_x0000_t75" stroked="false">
            <v:imagedata r:id="rId214" o:title=""/>
          </v:shape>
        </w:pict>
      </w:r>
      <w:r>
        <w:rPr/>
        <w:pict>
          <v:group style="position:absolute;margin-left:84.503998pt;margin-top:-22.91996pt;width:425.4pt;height:5.4pt;mso-position-horizontal-relative:page;mso-position-vertical-relative:paragraph;z-index:-1132120" coordorigin="1690,-458" coordsize="8508,108">
            <v:shape style="position:absolute;left:1690;top:-458;width:2547;height:108" type="#_x0000_t75" stroked="false">
              <v:imagedata r:id="rId283" o:title=""/>
            </v:shape>
            <v:shape style="position:absolute;left:4213;top:-362;width:1788;height:12" type="#_x0000_t75" stroked="false">
              <v:imagedata r:id="rId284" o:title=""/>
            </v:shape>
            <v:shape style="position:absolute;left:5987;top:-362;width:1318;height:12" type="#_x0000_t75" stroked="false">
              <v:imagedata r:id="rId285" o:title=""/>
            </v:shape>
            <v:shape style="position:absolute;left:7290;top:-362;width:1282;height:12" type="#_x0000_t75" stroked="false">
              <v:imagedata r:id="rId286" o:title=""/>
            </v:shape>
            <v:shape style="position:absolute;left:8557;top:-360;width:1640;height:10" type="#_x0000_t75" stroked="false">
              <v:imagedata r:id="rId277" o:title=""/>
            </v:shape>
            <w10:wrap type="none"/>
          </v:group>
        </w:pict>
      </w:r>
      <w:r>
        <w:rPr>
          <w:rFonts w:ascii="宋体" w:hAnsi="宋体" w:cs="宋体" w:eastAsia="宋体" w:hint="default"/>
          <w:sz w:val="21"/>
          <w:szCs w:val="21"/>
        </w:rPr>
        <w:t>9.</w:t>
      </w:r>
      <w:r>
        <w:rPr>
          <w:rFonts w:ascii="宋体" w:hAnsi="宋体" w:cs="宋体" w:eastAsia="宋体" w:hint="default"/>
          <w:sz w:val="21"/>
          <w:szCs w:val="21"/>
        </w:rPr>
        <w:t>年末不存在应收关联方款项。</w:t>
      </w:r>
    </w:p>
    <w:p>
      <w:pPr>
        <w:spacing w:before="133"/>
        <w:ind w:left="658" w:right="4955" w:firstLine="0"/>
        <w:jc w:val="left"/>
        <w:rPr>
          <w:rFonts w:ascii="宋体" w:hAnsi="宋体" w:cs="宋体" w:eastAsia="宋体" w:hint="default"/>
          <w:sz w:val="21"/>
          <w:szCs w:val="21"/>
        </w:rPr>
      </w:pPr>
      <w:r>
        <w:rPr/>
        <w:pict>
          <v:shape style="position:absolute;margin-left:332.109985pt;margin-top:111.553673pt;width:.48001pt;height:.12pt;mso-position-horizontal-relative:page;mso-position-vertical-relative:paragraph;z-index:-1132072" type="#_x0000_t75" stroked="false">
            <v:imagedata r:id="rId214" o:title=""/>
          </v:shape>
        </w:pict>
      </w:r>
      <w:r>
        <w:rPr>
          <w:rFonts w:ascii="宋体" w:hAnsi="宋体" w:cs="宋体" w:eastAsia="宋体" w:hint="default"/>
          <w:sz w:val="21"/>
          <w:szCs w:val="21"/>
        </w:rPr>
        <w:t>10.</w:t>
      </w:r>
      <w:r>
        <w:rPr>
          <w:rFonts w:ascii="宋体" w:hAnsi="宋体" w:cs="宋体" w:eastAsia="宋体" w:hint="default"/>
          <w:sz w:val="21"/>
          <w:szCs w:val="21"/>
        </w:rPr>
        <w:t>年末不存在终止确认的其他应收款项情况。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535"/>
        <w:gridCol w:w="1049"/>
        <w:gridCol w:w="1388"/>
        <w:gridCol w:w="1385"/>
        <w:gridCol w:w="1049"/>
        <w:gridCol w:w="1402"/>
      </w:tblGrid>
      <w:tr>
        <w:trPr>
          <w:trHeight w:val="1302" w:hRule="exact"/>
        </w:trPr>
        <w:tc>
          <w:tcPr>
            <w:tcW w:w="2535"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left="54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存货分类</w:t>
            </w:r>
          </w:p>
        </w:tc>
        <w:tc>
          <w:tcPr>
            <w:tcW w:w="6272" w:type="dxa"/>
            <w:gridSpan w:val="5"/>
            <w:tcBorders>
              <w:top w:val="nil" w:sz="6" w:space="0" w:color="auto"/>
              <w:left w:val="nil" w:sz="6" w:space="0" w:color="auto"/>
              <w:bottom w:val="single" w:sz="12" w:space="0" w:color="000000"/>
              <w:right w:val="nil" w:sz="6" w:space="0" w:color="auto"/>
            </w:tcBorders>
          </w:tcPr>
          <w:p>
            <w:pPr/>
          </w:p>
        </w:tc>
      </w:tr>
      <w:tr>
        <w:trPr>
          <w:trHeight w:val="348" w:hRule="exact"/>
        </w:trPr>
        <w:tc>
          <w:tcPr>
            <w:tcW w:w="2535" w:type="dxa"/>
            <w:tcBorders>
              <w:top w:val="single" w:sz="12" w:space="0" w:color="000000"/>
              <w:left w:val="nil" w:sz="6" w:space="0" w:color="auto"/>
              <w:bottom w:val="nil" w:sz="6" w:space="0" w:color="auto"/>
              <w:right w:val="nil" w:sz="6" w:space="0" w:color="auto"/>
            </w:tcBorders>
          </w:tcPr>
          <w:p>
            <w:pPr/>
          </w:p>
        </w:tc>
        <w:tc>
          <w:tcPr>
            <w:tcW w:w="1049"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388"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tc>
        <w:tc>
          <w:tcPr>
            <w:tcW w:w="1385"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tc>
        <w:tc>
          <w:tcPr>
            <w:tcW w:w="1049"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left="11"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02" w:type="dxa"/>
            <w:tcBorders>
              <w:top w:val="single" w:sz="12" w:space="0" w:color="000000"/>
              <w:left w:val="nil" w:sz="6" w:space="0" w:color="auto"/>
              <w:bottom w:val="nil" w:sz="6" w:space="0" w:color="auto"/>
              <w:right w:val="nil" w:sz="6" w:space="0" w:color="auto"/>
            </w:tcBorders>
          </w:tcPr>
          <w:p>
            <w:pPr/>
          </w:p>
        </w:tc>
      </w:tr>
      <w:tr>
        <w:trPr>
          <w:trHeight w:val="51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178" w:lineRule="exact"/>
              <w:ind w:left="3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p>
            <w:pPr>
              <w:pStyle w:val="TableParagraph"/>
              <w:spacing w:line="220" w:lineRule="exact"/>
              <w:ind w:left="14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left="3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0"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300" w:val="left" w:leader="none"/>
              </w:tabs>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原材料</w:t>
              <w:tab/>
            </w:r>
            <w:r>
              <w:rPr>
                <w:rFonts w:ascii="宋体" w:hAnsi="宋体" w:cs="宋体" w:eastAsia="宋体" w:hint="default"/>
                <w:sz w:val="18"/>
                <w:szCs w:val="18"/>
              </w:rPr>
              <w:t>83,978,112.17</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sz w:val="18"/>
              </w:rPr>
              <w:t>381,393.61</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8"/>
              <w:jc w:val="right"/>
              <w:rPr>
                <w:rFonts w:ascii="宋体" w:hAnsi="宋体" w:cs="宋体" w:eastAsia="宋体" w:hint="default"/>
                <w:sz w:val="18"/>
                <w:szCs w:val="18"/>
              </w:rPr>
            </w:pPr>
            <w:r>
              <w:rPr>
                <w:rFonts w:ascii="宋体"/>
                <w:spacing w:val="-1"/>
                <w:sz w:val="18"/>
              </w:rPr>
              <w:t>83,596,718.56</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9"/>
              <w:jc w:val="right"/>
              <w:rPr>
                <w:rFonts w:ascii="宋体" w:hAnsi="宋体" w:cs="宋体" w:eastAsia="宋体" w:hint="default"/>
                <w:sz w:val="18"/>
                <w:szCs w:val="18"/>
              </w:rPr>
            </w:pPr>
            <w:r>
              <w:rPr>
                <w:rFonts w:ascii="宋体"/>
                <w:spacing w:val="-1"/>
                <w:sz w:val="18"/>
              </w:rPr>
              <w:t>129,428,641.25</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8" w:right="0"/>
              <w:jc w:val="center"/>
              <w:rPr>
                <w:rFonts w:ascii="宋体" w:hAnsi="宋体" w:cs="宋体" w:eastAsia="宋体" w:hint="default"/>
                <w:sz w:val="18"/>
                <w:szCs w:val="18"/>
              </w:rPr>
            </w:pPr>
            <w:r>
              <w:rPr>
                <w:rFonts w:ascii="宋体"/>
                <w:sz w:val="18"/>
              </w:rPr>
              <w:t>384,798.43</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129,043,842.82</w:t>
            </w:r>
          </w:p>
        </w:tc>
      </w:tr>
      <w:tr>
        <w:trPr>
          <w:trHeight w:val="410"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300" w:val="left" w:leader="none"/>
              </w:tabs>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在产品</w:t>
              <w:tab/>
            </w:r>
            <w:r>
              <w:rPr>
                <w:rFonts w:ascii="宋体" w:hAnsi="宋体" w:cs="宋体" w:eastAsia="宋体" w:hint="default"/>
                <w:sz w:val="18"/>
                <w:szCs w:val="18"/>
              </w:rPr>
              <w:t>14,510,021.52</w:t>
            </w:r>
          </w:p>
        </w:tc>
        <w:tc>
          <w:tcPr>
            <w:tcW w:w="1049"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8"/>
              <w:jc w:val="right"/>
              <w:rPr>
                <w:rFonts w:ascii="宋体" w:hAnsi="宋体" w:cs="宋体" w:eastAsia="宋体" w:hint="default"/>
                <w:sz w:val="18"/>
                <w:szCs w:val="18"/>
              </w:rPr>
            </w:pPr>
            <w:r>
              <w:rPr>
                <w:rFonts w:ascii="宋体"/>
                <w:spacing w:val="-1"/>
                <w:sz w:val="18"/>
              </w:rPr>
              <w:t>14,510,021.52</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7"/>
              <w:jc w:val="right"/>
              <w:rPr>
                <w:rFonts w:ascii="宋体" w:hAnsi="宋体" w:cs="宋体" w:eastAsia="宋体" w:hint="default"/>
                <w:sz w:val="18"/>
                <w:szCs w:val="18"/>
              </w:rPr>
            </w:pPr>
            <w:r>
              <w:rPr>
                <w:rFonts w:ascii="宋体"/>
                <w:spacing w:val="-1"/>
                <w:sz w:val="18"/>
              </w:rPr>
              <w:t>10,977,114.92</w:t>
            </w:r>
          </w:p>
        </w:tc>
        <w:tc>
          <w:tcPr>
            <w:tcW w:w="1049"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10,977,114.92</w:t>
            </w:r>
          </w:p>
        </w:tc>
      </w:tr>
      <w:tr>
        <w:trPr>
          <w:trHeight w:val="409"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300" w:val="left" w:leader="none"/>
              </w:tabs>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库存商品</w:t>
              <w:tab/>
            </w:r>
            <w:r>
              <w:rPr>
                <w:rFonts w:ascii="宋体" w:hAnsi="宋体" w:cs="宋体" w:eastAsia="宋体" w:hint="default"/>
                <w:sz w:val="18"/>
                <w:szCs w:val="18"/>
              </w:rPr>
              <w:t>35,705,461.15</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8" w:right="0"/>
              <w:jc w:val="center"/>
              <w:rPr>
                <w:rFonts w:ascii="宋体" w:hAnsi="宋体" w:cs="宋体" w:eastAsia="宋体" w:hint="default"/>
                <w:sz w:val="18"/>
                <w:szCs w:val="18"/>
              </w:rPr>
            </w:pPr>
            <w:r>
              <w:rPr>
                <w:rFonts w:ascii="宋体"/>
                <w:sz w:val="18"/>
              </w:rPr>
              <w:t>63,250.16</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8"/>
              <w:jc w:val="right"/>
              <w:rPr>
                <w:rFonts w:ascii="宋体" w:hAnsi="宋体" w:cs="宋体" w:eastAsia="宋体" w:hint="default"/>
                <w:sz w:val="18"/>
                <w:szCs w:val="18"/>
              </w:rPr>
            </w:pPr>
            <w:r>
              <w:rPr>
                <w:rFonts w:ascii="宋体"/>
                <w:spacing w:val="-1"/>
                <w:sz w:val="18"/>
              </w:rPr>
              <w:t>35,642,210.99</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7"/>
              <w:jc w:val="right"/>
              <w:rPr>
                <w:rFonts w:ascii="宋体" w:hAnsi="宋体" w:cs="宋体" w:eastAsia="宋体" w:hint="default"/>
                <w:sz w:val="18"/>
                <w:szCs w:val="18"/>
              </w:rPr>
            </w:pPr>
            <w:r>
              <w:rPr>
                <w:rFonts w:ascii="宋体"/>
                <w:spacing w:val="-1"/>
                <w:sz w:val="18"/>
              </w:rPr>
              <w:t>27,109,311.92</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7" w:right="0"/>
              <w:jc w:val="center"/>
              <w:rPr>
                <w:rFonts w:ascii="宋体" w:hAnsi="宋体" w:cs="宋体" w:eastAsia="宋体" w:hint="default"/>
                <w:sz w:val="18"/>
                <w:szCs w:val="18"/>
              </w:rPr>
            </w:pPr>
            <w:r>
              <w:rPr>
                <w:rFonts w:ascii="宋体"/>
                <w:sz w:val="18"/>
              </w:rPr>
              <w:t>40,920.98</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27,068,390.94</w:t>
            </w:r>
          </w:p>
        </w:tc>
      </w:tr>
      <w:tr>
        <w:trPr>
          <w:trHeight w:val="409"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389" w:val="left" w:leader="none"/>
              </w:tabs>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发出商品</w:t>
              <w:tab/>
            </w:r>
            <w:r>
              <w:rPr>
                <w:rFonts w:ascii="宋体" w:hAnsi="宋体" w:cs="宋体" w:eastAsia="宋体" w:hint="default"/>
                <w:sz w:val="18"/>
                <w:szCs w:val="18"/>
              </w:rPr>
              <w:t>2,326,023.68</w:t>
            </w:r>
          </w:p>
        </w:tc>
        <w:tc>
          <w:tcPr>
            <w:tcW w:w="1049"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60"/>
              <w:jc w:val="right"/>
              <w:rPr>
                <w:rFonts w:ascii="宋体" w:hAnsi="宋体" w:cs="宋体" w:eastAsia="宋体" w:hint="default"/>
                <w:sz w:val="18"/>
                <w:szCs w:val="18"/>
              </w:rPr>
            </w:pPr>
            <w:r>
              <w:rPr>
                <w:rFonts w:ascii="宋体"/>
                <w:spacing w:val="-1"/>
                <w:sz w:val="18"/>
              </w:rPr>
              <w:t>2,326,023.68</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57"/>
              <w:jc w:val="right"/>
              <w:rPr>
                <w:rFonts w:ascii="宋体" w:hAnsi="宋体" w:cs="宋体" w:eastAsia="宋体" w:hint="default"/>
                <w:sz w:val="18"/>
                <w:szCs w:val="18"/>
              </w:rPr>
            </w:pPr>
            <w:r>
              <w:rPr>
                <w:rFonts w:ascii="宋体"/>
                <w:spacing w:val="-1"/>
                <w:sz w:val="18"/>
              </w:rPr>
              <w:t>4,911,438.68</w:t>
            </w:r>
          </w:p>
        </w:tc>
        <w:tc>
          <w:tcPr>
            <w:tcW w:w="1049"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60"/>
              <w:jc w:val="right"/>
              <w:rPr>
                <w:rFonts w:ascii="宋体" w:hAnsi="宋体" w:cs="宋体" w:eastAsia="宋体" w:hint="default"/>
                <w:sz w:val="18"/>
                <w:szCs w:val="18"/>
              </w:rPr>
            </w:pPr>
            <w:r>
              <w:rPr>
                <w:rFonts w:ascii="宋体"/>
                <w:spacing w:val="-1"/>
                <w:sz w:val="18"/>
              </w:rPr>
              <w:t>4,911,438.68</w:t>
            </w:r>
          </w:p>
        </w:tc>
      </w:tr>
      <w:tr>
        <w:trPr>
          <w:trHeight w:val="410"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569" w:val="left" w:leader="none"/>
              </w:tabs>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低值易耗品</w:t>
              <w:tab/>
            </w:r>
            <w:r>
              <w:rPr>
                <w:rFonts w:ascii="宋体" w:hAnsi="宋体" w:cs="宋体" w:eastAsia="宋体" w:hint="default"/>
                <w:sz w:val="18"/>
                <w:szCs w:val="18"/>
              </w:rPr>
              <w:t>597,855.25</w:t>
            </w:r>
          </w:p>
        </w:tc>
        <w:tc>
          <w:tcPr>
            <w:tcW w:w="1049"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597,855.25</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7"/>
              <w:jc w:val="right"/>
              <w:rPr>
                <w:rFonts w:ascii="宋体" w:hAnsi="宋体" w:cs="宋体" w:eastAsia="宋体" w:hint="default"/>
                <w:sz w:val="18"/>
                <w:szCs w:val="18"/>
              </w:rPr>
            </w:pPr>
            <w:r>
              <w:rPr>
                <w:rFonts w:ascii="宋体"/>
                <w:spacing w:val="-1"/>
                <w:sz w:val="18"/>
              </w:rPr>
              <w:t>476,101.12</w:t>
            </w:r>
          </w:p>
        </w:tc>
        <w:tc>
          <w:tcPr>
            <w:tcW w:w="1049"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476,101.12</w:t>
            </w:r>
          </w:p>
        </w:tc>
      </w:tr>
      <w:tr>
        <w:trPr>
          <w:trHeight w:val="410" w:hRule="exact"/>
        </w:trPr>
        <w:tc>
          <w:tcPr>
            <w:tcW w:w="2535" w:type="dxa"/>
            <w:tcBorders>
              <w:top w:val="nil" w:sz="6" w:space="0" w:color="auto"/>
              <w:left w:val="nil" w:sz="6" w:space="0" w:color="auto"/>
              <w:bottom w:val="nil" w:sz="6" w:space="0" w:color="auto"/>
              <w:right w:val="single" w:sz="4" w:space="0" w:color="000000"/>
            </w:tcBorders>
          </w:tcPr>
          <w:p>
            <w:pPr>
              <w:pStyle w:val="TableParagraph"/>
              <w:tabs>
                <w:tab w:pos="1389" w:val="left" w:leader="none"/>
              </w:tabs>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半成品</w:t>
              <w:tab/>
            </w:r>
            <w:r>
              <w:rPr>
                <w:rFonts w:ascii="宋体" w:hAnsi="宋体" w:cs="宋体" w:eastAsia="宋体" w:hint="default"/>
                <w:sz w:val="18"/>
                <w:szCs w:val="18"/>
              </w:rPr>
              <w:t>1,497,704.77</w:t>
            </w:r>
          </w:p>
        </w:tc>
        <w:tc>
          <w:tcPr>
            <w:tcW w:w="1049"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1,497,704.77</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7"/>
              <w:jc w:val="right"/>
              <w:rPr>
                <w:rFonts w:ascii="宋体" w:hAnsi="宋体" w:cs="宋体" w:eastAsia="宋体" w:hint="default"/>
                <w:sz w:val="18"/>
                <w:szCs w:val="18"/>
              </w:rPr>
            </w:pPr>
            <w:r>
              <w:rPr>
                <w:rFonts w:ascii="宋体"/>
                <w:spacing w:val="-1"/>
                <w:sz w:val="18"/>
              </w:rPr>
              <w:t>922,675.30</w:t>
            </w:r>
          </w:p>
        </w:tc>
        <w:tc>
          <w:tcPr>
            <w:tcW w:w="1049"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922,675.30</w:t>
            </w:r>
          </w:p>
        </w:tc>
      </w:tr>
      <w:tr>
        <w:trPr>
          <w:trHeight w:val="410"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049"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57"/>
              <w:jc w:val="right"/>
              <w:rPr>
                <w:rFonts w:ascii="宋体" w:hAnsi="宋体" w:cs="宋体" w:eastAsia="宋体" w:hint="default"/>
                <w:sz w:val="18"/>
                <w:szCs w:val="18"/>
              </w:rPr>
            </w:pPr>
            <w:r>
              <w:rPr>
                <w:rFonts w:ascii="宋体"/>
                <w:spacing w:val="-1"/>
                <w:sz w:val="18"/>
              </w:rPr>
              <w:t>61,868.95</w:t>
            </w:r>
          </w:p>
        </w:tc>
        <w:tc>
          <w:tcPr>
            <w:tcW w:w="1049"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59"/>
              <w:jc w:val="right"/>
              <w:rPr>
                <w:rFonts w:ascii="宋体" w:hAnsi="宋体" w:cs="宋体" w:eastAsia="宋体" w:hint="default"/>
                <w:sz w:val="18"/>
                <w:szCs w:val="18"/>
              </w:rPr>
            </w:pPr>
            <w:r>
              <w:rPr>
                <w:rFonts w:ascii="宋体"/>
                <w:spacing w:val="-1"/>
                <w:sz w:val="18"/>
              </w:rPr>
              <w:t>61,868.95</w:t>
            </w:r>
          </w:p>
        </w:tc>
      </w:tr>
      <w:tr>
        <w:trPr>
          <w:trHeight w:val="390" w:hRule="exact"/>
        </w:trPr>
        <w:tc>
          <w:tcPr>
            <w:tcW w:w="2535" w:type="dxa"/>
            <w:tcBorders>
              <w:top w:val="nil" w:sz="6" w:space="0" w:color="auto"/>
              <w:left w:val="nil" w:sz="6" w:space="0" w:color="auto"/>
              <w:bottom w:val="single" w:sz="12" w:space="0" w:color="000000"/>
              <w:right w:val="single" w:sz="4" w:space="0" w:color="000000"/>
            </w:tcBorders>
          </w:tcPr>
          <w:p>
            <w:pPr>
              <w:pStyle w:val="TableParagraph"/>
              <w:tabs>
                <w:tab w:pos="1209" w:val="left" w:leader="none"/>
              </w:tabs>
              <w:spacing w:line="240" w:lineRule="auto" w:before="59"/>
              <w:ind w:left="3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宋体" w:hAnsi="宋体" w:cs="宋体" w:eastAsia="宋体" w:hint="default"/>
                <w:sz w:val="18"/>
                <w:szCs w:val="18"/>
              </w:rPr>
              <w:t>138,615,178.54</w:t>
            </w:r>
          </w:p>
        </w:tc>
        <w:tc>
          <w:tcPr>
            <w:tcW w:w="10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sz w:val="18"/>
              </w:rPr>
              <w:t>444,643.77</w:t>
            </w:r>
          </w:p>
        </w:tc>
        <w:tc>
          <w:tcPr>
            <w:tcW w:w="13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right="58"/>
              <w:jc w:val="right"/>
              <w:rPr>
                <w:rFonts w:ascii="宋体" w:hAnsi="宋体" w:cs="宋体" w:eastAsia="宋体" w:hint="default"/>
                <w:sz w:val="18"/>
                <w:szCs w:val="18"/>
              </w:rPr>
            </w:pPr>
            <w:r>
              <w:rPr>
                <w:rFonts w:ascii="宋体"/>
                <w:spacing w:val="-1"/>
                <w:sz w:val="18"/>
              </w:rPr>
              <w:t>138,170,534.77</w:t>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right="59"/>
              <w:jc w:val="right"/>
              <w:rPr>
                <w:rFonts w:ascii="宋体" w:hAnsi="宋体" w:cs="宋体" w:eastAsia="宋体" w:hint="default"/>
                <w:sz w:val="18"/>
                <w:szCs w:val="18"/>
              </w:rPr>
            </w:pPr>
            <w:r>
              <w:rPr>
                <w:rFonts w:ascii="宋体"/>
                <w:spacing w:val="-1"/>
                <w:sz w:val="18"/>
              </w:rPr>
              <w:t>173,887,152.14</w:t>
            </w:r>
          </w:p>
        </w:tc>
        <w:tc>
          <w:tcPr>
            <w:tcW w:w="10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left="18" w:right="0"/>
              <w:jc w:val="center"/>
              <w:rPr>
                <w:rFonts w:ascii="宋体" w:hAnsi="宋体" w:cs="宋体" w:eastAsia="宋体" w:hint="default"/>
                <w:sz w:val="18"/>
                <w:szCs w:val="18"/>
              </w:rPr>
            </w:pPr>
            <w:r>
              <w:rPr>
                <w:rFonts w:ascii="宋体"/>
                <w:sz w:val="18"/>
              </w:rPr>
              <w:t>425,719.41</w:t>
            </w:r>
          </w:p>
        </w:tc>
        <w:tc>
          <w:tcPr>
            <w:tcW w:w="1402" w:type="dxa"/>
            <w:tcBorders>
              <w:top w:val="nil" w:sz="6" w:space="0" w:color="auto"/>
              <w:left w:val="single" w:sz="4" w:space="0" w:color="000000"/>
              <w:bottom w:val="single" w:sz="12" w:space="0" w:color="000000"/>
              <w:right w:val="nil" w:sz="6" w:space="0" w:color="auto"/>
            </w:tcBorders>
          </w:tcPr>
          <w:p>
            <w:pPr>
              <w:pStyle w:val="TableParagraph"/>
              <w:spacing w:line="240" w:lineRule="auto" w:before="59"/>
              <w:ind w:right="60"/>
              <w:jc w:val="right"/>
              <w:rPr>
                <w:rFonts w:ascii="宋体" w:hAnsi="宋体" w:cs="宋体" w:eastAsia="宋体" w:hint="default"/>
                <w:sz w:val="18"/>
                <w:szCs w:val="18"/>
              </w:rPr>
            </w:pPr>
            <w:r>
              <w:rPr>
                <w:rFonts w:ascii="宋体"/>
                <w:spacing w:val="-1"/>
                <w:sz w:val="18"/>
              </w:rPr>
              <w:t>173,461,432.73</w:t>
            </w:r>
          </w:p>
        </w:tc>
      </w:tr>
    </w:tbl>
    <w:p>
      <w:pPr>
        <w:spacing w:line="355" w:lineRule="auto" w:before="71"/>
        <w:ind w:left="658" w:right="4955" w:firstLine="0"/>
        <w:jc w:val="left"/>
        <w:rPr>
          <w:rFonts w:ascii="宋体" w:hAnsi="宋体" w:cs="宋体" w:eastAsia="宋体" w:hint="default"/>
          <w:sz w:val="21"/>
          <w:szCs w:val="21"/>
        </w:rPr>
      </w:pPr>
      <w:r>
        <w:rPr/>
        <w:pict>
          <v:group style="position:absolute;margin-left:84.503998pt;margin-top:-206.836334pt;width:439.65pt;height:203.85pt;mso-position-horizontal-relative:page;mso-position-vertical-relative:paragraph;z-index:-1132096" coordorigin="1690,-4137" coordsize="8793,4077">
            <v:shape style="position:absolute;left:2806;top:-4137;width:10;height:2" type="#_x0000_t75" stroked="false">
              <v:imagedata r:id="rId214" o:title=""/>
            </v:shape>
            <v:group style="position:absolute;left:2806;top:-4115;width:10;height:20" coordorigin="2806,-4115" coordsize="10,20">
              <v:shape style="position:absolute;left:2806;top:-4115;width:10;height:20" coordorigin="2806,-4115" coordsize="10,20" path="m2806,-4096l2816,-4096,2816,-4115,2806,-4115,2806,-4096xe" filled="true" fillcolor="#000000" stroked="false">
                <v:path arrowok="t"/>
                <v:fill type="solid"/>
              </v:shape>
            </v:group>
            <v:group style="position:absolute;left:2806;top:-4096;width:10;height:20" coordorigin="2806,-4096" coordsize="10,20">
              <v:shape style="position:absolute;left:2806;top:-4096;width:10;height:20" coordorigin="2806,-4096" coordsize="10,20" path="m2806,-4077l2816,-4077,2816,-4096,2806,-4096,2806,-4077xe" filled="true" fillcolor="#000000" stroked="false">
                <v:path arrowok="t"/>
                <v:fill type="solid"/>
              </v:shape>
            </v:group>
            <v:group style="position:absolute;left:2806;top:-4077;width:10;height:20" coordorigin="2806,-4077" coordsize="10,20">
              <v:shape style="position:absolute;left:2806;top:-4077;width:10;height:20" coordorigin="2806,-4077" coordsize="10,20" path="m2806,-4058l2816,-4058,2816,-4077,2806,-4077,2806,-4058xe" filled="true" fillcolor="#000000" stroked="false">
                <v:path arrowok="t"/>
                <v:fill type="solid"/>
              </v:shape>
            </v:group>
            <v:group style="position:absolute;left:2806;top:-4058;width:10;height:20" coordorigin="2806,-4058" coordsize="10,20">
              <v:shape style="position:absolute;left:2806;top:-4058;width:10;height:20" coordorigin="2806,-4058" coordsize="10,20" path="m2806,-4038l2816,-4038,2816,-4058,2806,-4058,2806,-4038xe" filled="true" fillcolor="#000000" stroked="false">
                <v:path arrowok="t"/>
                <v:fill type="solid"/>
              </v:shape>
            </v:group>
            <v:group style="position:absolute;left:2806;top:-4038;width:10;height:20" coordorigin="2806,-4038" coordsize="10,20">
              <v:shape style="position:absolute;left:2806;top:-4038;width:10;height:20" coordorigin="2806,-4038" coordsize="10,20" path="m2806,-4019l2816,-4019,2816,-4038,2806,-4038,2806,-4019xe" filled="true" fillcolor="#000000" stroked="false">
                <v:path arrowok="t"/>
                <v:fill type="solid"/>
              </v:shape>
            </v:group>
            <v:group style="position:absolute;left:2806;top:-4019;width:10;height:20" coordorigin="2806,-4019" coordsize="10,20">
              <v:shape style="position:absolute;left:2806;top:-4019;width:10;height:20" coordorigin="2806,-4019" coordsize="10,20" path="m2806,-4000l2816,-4000,2816,-4019,2806,-4019,2806,-4000xe" filled="true" fillcolor="#000000" stroked="false">
                <v:path arrowok="t"/>
                <v:fill type="solid"/>
              </v:shape>
            </v:group>
            <v:group style="position:absolute;left:2806;top:-4000;width:10;height:20" coordorigin="2806,-4000" coordsize="10,20">
              <v:shape style="position:absolute;left:2806;top:-4000;width:10;height:20" coordorigin="2806,-4000" coordsize="10,20" path="m2806,-3981l2816,-3981,2816,-4000,2806,-4000,2806,-3981xe" filled="true" fillcolor="#000000" stroked="false">
                <v:path arrowok="t"/>
                <v:fill type="solid"/>
              </v:shape>
            </v:group>
            <v:group style="position:absolute;left:2806;top:-3981;width:10;height:20" coordorigin="2806,-3981" coordsize="10,20">
              <v:shape style="position:absolute;left:2806;top:-3981;width:10;height:20" coordorigin="2806,-3981" coordsize="10,20" path="m2806,-3962l2816,-3962,2816,-3981,2806,-3981,2806,-3962xe" filled="true" fillcolor="#000000" stroked="false">
                <v:path arrowok="t"/>
                <v:fill type="solid"/>
              </v:shape>
            </v:group>
            <v:group style="position:absolute;left:2806;top:-3962;width:10;height:20" coordorigin="2806,-3962" coordsize="10,20">
              <v:shape style="position:absolute;left:2806;top:-3962;width:10;height:20" coordorigin="2806,-3962" coordsize="10,20" path="m2806,-3942l2816,-3942,2816,-3962,2806,-3962,2806,-3942xe" filled="true" fillcolor="#000000" stroked="false">
                <v:path arrowok="t"/>
                <v:fill type="solid"/>
              </v:shape>
            </v:group>
            <v:group style="position:absolute;left:2806;top:-3942;width:10;height:20" coordorigin="2806,-3942" coordsize="10,20">
              <v:shape style="position:absolute;left:2806;top:-3942;width:10;height:20" coordorigin="2806,-3942" coordsize="10,20" path="m2806,-3923l2816,-3923,2816,-3942,2806,-3942,2806,-3923xe" filled="true" fillcolor="#000000" stroked="false">
                <v:path arrowok="t"/>
                <v:fill type="solid"/>
              </v:shape>
            </v:group>
            <v:group style="position:absolute;left:2806;top:-3923;width:10;height:20" coordorigin="2806,-3923" coordsize="10,20">
              <v:shape style="position:absolute;left:2806;top:-3923;width:10;height:20" coordorigin="2806,-3923" coordsize="10,20" path="m2806,-3904l2816,-3904,2816,-3923,2806,-3923,2806,-3904xe" filled="true" fillcolor="#000000" stroked="false">
                <v:path arrowok="t"/>
                <v:fill type="solid"/>
              </v:shape>
            </v:group>
            <v:group style="position:absolute;left:2806;top:-3904;width:10;height:20" coordorigin="2806,-3904" coordsize="10,20">
              <v:shape style="position:absolute;left:2806;top:-3904;width:10;height:20" coordorigin="2806,-3904" coordsize="10,20" path="m2806,-3885l2816,-3885,2816,-3904,2806,-3904,2806,-3885xe" filled="true" fillcolor="#000000" stroked="false">
                <v:path arrowok="t"/>
                <v:fill type="solid"/>
              </v:shape>
            </v:group>
            <v:group style="position:absolute;left:2806;top:-3885;width:10;height:20" coordorigin="2806,-3885" coordsize="10,20">
              <v:shape style="position:absolute;left:2806;top:-3885;width:10;height:20" coordorigin="2806,-3885" coordsize="10,20" path="m2806,-3866l2816,-3866,2816,-3885,2806,-3885,2806,-3866xe" filled="true" fillcolor="#000000" stroked="false">
                <v:path arrowok="t"/>
                <v:fill type="solid"/>
              </v:shape>
            </v:group>
            <v:group style="position:absolute;left:2806;top:-3866;width:10;height:20" coordorigin="2806,-3866" coordsize="10,20">
              <v:shape style="position:absolute;left:2806;top:-3866;width:10;height:20" coordorigin="2806,-3866" coordsize="10,20" path="m2806,-3846l2816,-3846,2816,-3866,2806,-3866,2806,-3846xe" filled="true" fillcolor="#000000" stroked="false">
                <v:path arrowok="t"/>
                <v:fill type="solid"/>
              </v:shape>
            </v:group>
            <v:group style="position:absolute;left:2806;top:-3846;width:10;height:20" coordorigin="2806,-3846" coordsize="10,20">
              <v:shape style="position:absolute;left:2806;top:-3846;width:10;height:20" coordorigin="2806,-3846" coordsize="10,20" path="m2806,-3827l2816,-3827,2816,-3846,2806,-3846,2806,-3827xe" filled="true" fillcolor="#000000" stroked="false">
                <v:path arrowok="t"/>
                <v:fill type="solid"/>
              </v:shape>
              <v:shape style="position:absolute;left:2796;top:-3827;width:1409;height:101" type="#_x0000_t75" stroked="false">
                <v:imagedata r:id="rId287" o:title=""/>
              </v:shape>
              <v:shape style="position:absolute;left:4201;top:-3736;width:1054;height:10" type="#_x0000_t75" stroked="false">
                <v:imagedata r:id="rId288" o:title=""/>
              </v:shape>
              <v:shape style="position:absolute;left:5250;top:-3736;width:1392;height:10" type="#_x0000_t75" stroked="false">
                <v:imagedata r:id="rId289" o:title=""/>
              </v:shape>
              <v:shape style="position:absolute;left:6637;top:-3736;width:2439;height:10" type="#_x0000_t75" stroked="false">
                <v:imagedata r:id="rId290" o:title=""/>
              </v:shape>
              <v:shape style="position:absolute;left:9072;top:-3736;width:1411;height:10" type="#_x0000_t75" stroked="false">
                <v:imagedata r:id="rId291" o:title=""/>
              </v:shape>
            </v:group>
            <v:group style="position:absolute;left:2806;top:-3726;width:10;height:20" coordorigin="2806,-3726" coordsize="10,20">
              <v:shape style="position:absolute;left:2806;top:-3726;width:10;height:20" coordorigin="2806,-3726" coordsize="10,20" path="m2806,-3707l2816,-3707,2816,-3726,2806,-3726,2806,-3707xe" filled="true" fillcolor="#000000" stroked="false">
                <v:path arrowok="t"/>
                <v:fill type="solid"/>
              </v:shape>
            </v:group>
            <v:group style="position:absolute;left:2806;top:-3707;width:10;height:20" coordorigin="2806,-3707" coordsize="10,20">
              <v:shape style="position:absolute;left:2806;top:-3707;width:10;height:20" coordorigin="2806,-3707" coordsize="10,20" path="m2806,-3687l2816,-3687,2816,-3707,2806,-3707,2806,-3687xe" filled="true" fillcolor="#000000" stroked="false">
                <v:path arrowok="t"/>
                <v:fill type="solid"/>
              </v:shape>
            </v:group>
            <v:group style="position:absolute;left:2806;top:-3687;width:10;height:20" coordorigin="2806,-3687" coordsize="10,20">
              <v:shape style="position:absolute;left:2806;top:-3687;width:10;height:20" coordorigin="2806,-3687" coordsize="10,20" path="m2806,-3668l2816,-3668,2816,-3687,2806,-3687,2806,-3668xe" filled="true" fillcolor="#000000" stroked="false">
                <v:path arrowok="t"/>
                <v:fill type="solid"/>
              </v:shape>
            </v:group>
            <v:group style="position:absolute;left:2806;top:-3668;width:10;height:20" coordorigin="2806,-3668" coordsize="10,20">
              <v:shape style="position:absolute;left:2806;top:-3668;width:10;height:20" coordorigin="2806,-3668" coordsize="10,20" path="m2806,-3649l2816,-3649,2816,-3668,2806,-3668,2806,-3649xe" filled="true" fillcolor="#000000" stroked="false">
                <v:path arrowok="t"/>
                <v:fill type="solid"/>
              </v:shape>
            </v:group>
            <v:group style="position:absolute;left:2806;top:-3649;width:10;height:20" coordorigin="2806,-3649" coordsize="10,20">
              <v:shape style="position:absolute;left:2806;top:-3649;width:10;height:20" coordorigin="2806,-3649" coordsize="10,20" path="m2806,-3630l2816,-3630,2816,-3649,2806,-3649,2806,-3630xe" filled="true" fillcolor="#000000" stroked="false">
                <v:path arrowok="t"/>
                <v:fill type="solid"/>
              </v:shape>
            </v:group>
            <v:group style="position:absolute;left:2806;top:-3630;width:10;height:20" coordorigin="2806,-3630" coordsize="10,20">
              <v:shape style="position:absolute;left:2806;top:-3630;width:10;height:20" coordorigin="2806,-3630" coordsize="10,20" path="m2806,-3611l2816,-3611,2816,-3630,2806,-3630,2806,-3611xe" filled="true" fillcolor="#000000" stroked="false">
                <v:path arrowok="t"/>
                <v:fill type="solid"/>
              </v:shape>
            </v:group>
            <v:group style="position:absolute;left:2806;top:-3611;width:10;height:20" coordorigin="2806,-3611" coordsize="10,20">
              <v:shape style="position:absolute;left:2806;top:-3611;width:10;height:20" coordorigin="2806,-3611" coordsize="10,20" path="m2806,-3591l2816,-3591,2816,-3611,2806,-3611,2806,-3591xe" filled="true" fillcolor="#000000" stroked="false">
                <v:path arrowok="t"/>
                <v:fill type="solid"/>
              </v:shape>
            </v:group>
            <v:group style="position:absolute;left:2806;top:-3591;width:10;height:20" coordorigin="2806,-3591" coordsize="10,20">
              <v:shape style="position:absolute;left:2806;top:-3591;width:10;height:20" coordorigin="2806,-3591" coordsize="10,20" path="m2806,-3572l2816,-3572,2816,-3591,2806,-3591,2806,-3572xe" filled="true" fillcolor="#000000" stroked="false">
                <v:path arrowok="t"/>
                <v:fill type="solid"/>
              </v:shape>
            </v:group>
            <v:group style="position:absolute;left:2806;top:-3572;width:10;height:20" coordorigin="2806,-3572" coordsize="10,20">
              <v:shape style="position:absolute;left:2806;top:-3572;width:10;height:20" coordorigin="2806,-3572" coordsize="10,20" path="m2806,-3553l2816,-3553,2816,-3572,2806,-3572,2806,-3553xe" filled="true" fillcolor="#000000" stroked="false">
                <v:path arrowok="t"/>
                <v:fill type="solid"/>
              </v:shape>
            </v:group>
            <v:group style="position:absolute;left:2806;top:-3553;width:10;height:20" coordorigin="2806,-3553" coordsize="10,20">
              <v:shape style="position:absolute;left:2806;top:-3553;width:10;height:20" coordorigin="2806,-3553" coordsize="10,20" path="m2806,-3534l2816,-3534,2816,-3553,2806,-3553,2806,-3534xe" filled="true" fillcolor="#000000" stroked="false">
                <v:path arrowok="t"/>
                <v:fill type="solid"/>
              </v:shape>
            </v:group>
            <v:group style="position:absolute;left:2806;top:-3534;width:10;height:20" coordorigin="2806,-3534" coordsize="10,20">
              <v:shape style="position:absolute;left:2806;top:-3534;width:10;height:20" coordorigin="2806,-3534" coordsize="10,20" path="m2806,-3515l2816,-3515,2816,-3534,2806,-3534,2806,-3515xe" filled="true" fillcolor="#000000" stroked="false">
                <v:path arrowok="t"/>
                <v:fill type="solid"/>
              </v:shape>
            </v:group>
            <v:group style="position:absolute;left:2806;top:-3515;width:10;height:20" coordorigin="2806,-3515" coordsize="10,20">
              <v:shape style="position:absolute;left:2806;top:-3515;width:10;height:20" coordorigin="2806,-3515" coordsize="10,20" path="m2806,-3495l2816,-3495,2816,-3515,2806,-3515,2806,-3495xe" filled="true" fillcolor="#000000" stroked="false">
                <v:path arrowok="t"/>
                <v:fill type="solid"/>
              </v:shape>
            </v:group>
            <v:group style="position:absolute;left:2806;top:-3495;width:10;height:20" coordorigin="2806,-3495" coordsize="10,20">
              <v:shape style="position:absolute;left:2806;top:-3495;width:10;height:20" coordorigin="2806,-3495" coordsize="10,20" path="m2806,-3476l2816,-3476,2816,-3495,2806,-3495,2806,-3476xe" filled="true" fillcolor="#000000" stroked="false">
                <v:path arrowok="t"/>
                <v:fill type="solid"/>
              </v:shape>
            </v:group>
            <v:group style="position:absolute;left:2806;top:-3476;width:10;height:20" coordorigin="2806,-3476" coordsize="10,20">
              <v:shape style="position:absolute;left:2806;top:-3476;width:10;height:20" coordorigin="2806,-3476" coordsize="10,20" path="m2806,-3457l2816,-3457,2816,-3476,2806,-3476,2806,-3457xe" filled="true" fillcolor="#000000" stroked="false">
                <v:path arrowok="t"/>
                <v:fill type="solid"/>
              </v:shape>
            </v:group>
            <v:group style="position:absolute;left:2806;top:-3457;width:10;height:20" coordorigin="2806,-3457" coordsize="10,20">
              <v:shape style="position:absolute;left:2806;top:-3457;width:10;height:20" coordorigin="2806,-3457" coordsize="10,20" path="m2806,-3438l2816,-3438,2816,-3457,2806,-3457,2806,-3438xe" filled="true" fillcolor="#000000" stroked="false">
                <v:path arrowok="t"/>
                <v:fill type="solid"/>
              </v:shape>
            </v:group>
            <v:group style="position:absolute;left:2806;top:-3438;width:10;height:20" coordorigin="2806,-3438" coordsize="10,20">
              <v:shape style="position:absolute;left:2806;top:-3438;width:10;height:20" coordorigin="2806,-3438" coordsize="10,20" path="m2806,-3419l2816,-3419,2816,-3438,2806,-3438,2806,-3419xe" filled="true" fillcolor="#000000" stroked="false">
                <v:path arrowok="t"/>
                <v:fill type="solid"/>
              </v:shape>
              <v:shape style="position:absolute;left:1690;top:-3419;width:1135;height:103" type="#_x0000_t75" stroked="false">
                <v:imagedata r:id="rId292" o:title=""/>
              </v:shape>
              <v:shape style="position:absolute;left:2801;top:-3325;width:1405;height:10" type="#_x0000_t75" stroked="false">
                <v:imagedata r:id="rId293" o:title=""/>
              </v:shape>
              <v:shape style="position:absolute;left:4201;top:-3325;width:1054;height:10" type="#_x0000_t75" stroked="false">
                <v:imagedata r:id="rId288" o:title=""/>
              </v:shape>
              <v:shape style="position:absolute;left:5250;top:-3325;width:1392;height:10" type="#_x0000_t75" stroked="false">
                <v:imagedata r:id="rId289" o:title=""/>
              </v:shape>
              <v:shape style="position:absolute;left:6637;top:-3325;width:2439;height:10" type="#_x0000_t75" stroked="false">
                <v:imagedata r:id="rId290" o:title=""/>
              </v:shape>
              <v:shape style="position:absolute;left:9072;top:-3325;width:1411;height:10" type="#_x0000_t75" stroked="false">
                <v:imagedata r:id="rId291" o:title=""/>
              </v:shape>
            </v:group>
            <v:group style="position:absolute;left:2806;top:-3315;width:10;height:20" coordorigin="2806,-3315" coordsize="10,20">
              <v:shape style="position:absolute;left:2806;top:-3315;width:10;height:20" coordorigin="2806,-3315" coordsize="10,20" path="m2806,-3296l2816,-3296,2816,-3315,2806,-3315,2806,-3296xe" filled="true" fillcolor="#000000" stroked="false">
                <v:path arrowok="t"/>
                <v:fill type="solid"/>
              </v:shape>
            </v:group>
            <v:group style="position:absolute;left:2806;top:-3296;width:10;height:20" coordorigin="2806,-3296" coordsize="10,20">
              <v:shape style="position:absolute;left:2806;top:-3296;width:10;height:20" coordorigin="2806,-3296" coordsize="10,20" path="m2806,-3277l2816,-3277,2816,-3296,2806,-3296,2806,-3277xe" filled="true" fillcolor="#000000" stroked="false">
                <v:path arrowok="t"/>
                <v:fill type="solid"/>
              </v:shape>
            </v:group>
            <v:group style="position:absolute;left:2806;top:-3277;width:10;height:20" coordorigin="2806,-3277" coordsize="10,20">
              <v:shape style="position:absolute;left:2806;top:-3277;width:10;height:20" coordorigin="2806,-3277" coordsize="10,20" path="m2806,-3258l2816,-3258,2816,-3277,2806,-3277,2806,-3258xe" filled="true" fillcolor="#000000" stroked="false">
                <v:path arrowok="t"/>
                <v:fill type="solid"/>
              </v:shape>
            </v:group>
            <v:group style="position:absolute;left:2806;top:-3258;width:10;height:20" coordorigin="2806,-3258" coordsize="10,20">
              <v:shape style="position:absolute;left:2806;top:-3258;width:10;height:20" coordorigin="2806,-3258" coordsize="10,20" path="m2806,-3239l2816,-3239,2816,-3258,2806,-3258,2806,-3239xe" filled="true" fillcolor="#000000" stroked="false">
                <v:path arrowok="t"/>
                <v:fill type="solid"/>
              </v:shape>
            </v:group>
            <v:group style="position:absolute;left:2806;top:-3239;width:10;height:20" coordorigin="2806,-3239" coordsize="10,20">
              <v:shape style="position:absolute;left:2806;top:-3239;width:10;height:20" coordorigin="2806,-3239" coordsize="10,20" path="m2806,-3219l2816,-3219,2816,-3239,2806,-3239,2806,-3219xe" filled="true" fillcolor="#000000" stroked="false">
                <v:path arrowok="t"/>
                <v:fill type="solid"/>
              </v:shape>
            </v:group>
            <v:group style="position:absolute;left:2806;top:-3219;width:10;height:20" coordorigin="2806,-3219" coordsize="10,20">
              <v:shape style="position:absolute;left:2806;top:-3219;width:10;height:20" coordorigin="2806,-3219" coordsize="10,20" path="m2806,-3200l2816,-3200,2816,-3219,2806,-3219,2806,-3200xe" filled="true" fillcolor="#000000" stroked="false">
                <v:path arrowok="t"/>
                <v:fill type="solid"/>
              </v:shape>
            </v:group>
            <v:group style="position:absolute;left:2806;top:-3200;width:10;height:20" coordorigin="2806,-3200" coordsize="10,20">
              <v:shape style="position:absolute;left:2806;top:-3200;width:10;height:20" coordorigin="2806,-3200" coordsize="10,20" path="m2806,-3181l2816,-3181,2816,-3200,2806,-3200,2806,-3181xe" filled="true" fillcolor="#000000" stroked="false">
                <v:path arrowok="t"/>
                <v:fill type="solid"/>
              </v:shape>
            </v:group>
            <v:group style="position:absolute;left:2806;top:-3181;width:10;height:20" coordorigin="2806,-3181" coordsize="10,20">
              <v:shape style="position:absolute;left:2806;top:-3181;width:10;height:20" coordorigin="2806,-3181" coordsize="10,20" path="m2806,-3162l2816,-3162,2816,-3181,2806,-3181,2806,-3162xe" filled="true" fillcolor="#000000" stroked="false">
                <v:path arrowok="t"/>
                <v:fill type="solid"/>
              </v:shape>
            </v:group>
            <v:group style="position:absolute;left:2806;top:-3162;width:10;height:20" coordorigin="2806,-3162" coordsize="10,20">
              <v:shape style="position:absolute;left:2806;top:-3162;width:10;height:20" coordorigin="2806,-3162" coordsize="10,20" path="m2806,-3143l2816,-3143,2816,-3162,2806,-3162,2806,-3143xe" filled="true" fillcolor="#000000" stroked="false">
                <v:path arrowok="t"/>
                <v:fill type="solid"/>
              </v:shape>
            </v:group>
            <v:group style="position:absolute;left:2806;top:-3143;width:10;height:20" coordorigin="2806,-3143" coordsize="10,20">
              <v:shape style="position:absolute;left:2806;top:-3143;width:10;height:20" coordorigin="2806,-3143" coordsize="10,20" path="m2806,-3123l2816,-3123,2816,-3143,2806,-3143,2806,-3123xe" filled="true" fillcolor="#000000" stroked="false">
                <v:path arrowok="t"/>
                <v:fill type="solid"/>
              </v:shape>
            </v:group>
            <v:group style="position:absolute;left:2806;top:-3123;width:10;height:20" coordorigin="2806,-3123" coordsize="10,20">
              <v:shape style="position:absolute;left:2806;top:-3123;width:10;height:20" coordorigin="2806,-3123" coordsize="10,20" path="m2806,-3104l2816,-3104,2816,-3123,2806,-3123,2806,-3104xe" filled="true" fillcolor="#000000" stroked="false">
                <v:path arrowok="t"/>
                <v:fill type="solid"/>
              </v:shape>
            </v:group>
            <v:group style="position:absolute;left:2806;top:-3104;width:10;height:20" coordorigin="2806,-3104" coordsize="10,20">
              <v:shape style="position:absolute;left:2806;top:-3104;width:10;height:20" coordorigin="2806,-3104" coordsize="10,20" path="m2806,-3085l2816,-3085,2816,-3104,2806,-3104,2806,-3085xe" filled="true" fillcolor="#000000" stroked="false">
                <v:path arrowok="t"/>
                <v:fill type="solid"/>
              </v:shape>
            </v:group>
            <v:group style="position:absolute;left:2806;top:-3085;width:10;height:20" coordorigin="2806,-3085" coordsize="10,20">
              <v:shape style="position:absolute;left:2806;top:-3085;width:10;height:20" coordorigin="2806,-3085" coordsize="10,20" path="m2806,-3066l2816,-3066,2816,-3085,2806,-3085,2806,-3066xe" filled="true" fillcolor="#000000" stroked="false">
                <v:path arrowok="t"/>
                <v:fill type="solid"/>
              </v:shape>
            </v:group>
            <v:group style="position:absolute;left:2806;top:-3066;width:10;height:20" coordorigin="2806,-3066" coordsize="10,20">
              <v:shape style="position:absolute;left:2806;top:-3066;width:10;height:20" coordorigin="2806,-3066" coordsize="10,20" path="m2806,-3047l2816,-3047,2816,-3066,2806,-3066,2806,-3047xe" filled="true" fillcolor="#000000" stroked="false">
                <v:path arrowok="t"/>
                <v:fill type="solid"/>
              </v:shape>
            </v:group>
            <v:group style="position:absolute;left:2806;top:-3047;width:10;height:20" coordorigin="2806,-3047" coordsize="10,20">
              <v:shape style="position:absolute;left:2806;top:-3047;width:10;height:20" coordorigin="2806,-3047" coordsize="10,20" path="m2806,-3027l2816,-3027,2816,-3047,2806,-3047,2806,-3027xe" filled="true" fillcolor="#000000" stroked="false">
                <v:path arrowok="t"/>
                <v:fill type="solid"/>
              </v:shape>
            </v:group>
            <v:group style="position:absolute;left:2806;top:-3027;width:10;height:20" coordorigin="2806,-3027" coordsize="10,20">
              <v:shape style="position:absolute;left:2806;top:-3027;width:10;height:20" coordorigin="2806,-3027" coordsize="10,20" path="m2806,-3008l2816,-3008,2816,-3027,2806,-3027,2806,-3008xe" filled="true" fillcolor="#000000" stroked="false">
                <v:path arrowok="t"/>
                <v:fill type="solid"/>
              </v:shape>
              <v:shape style="position:absolute;left:1690;top:-3008;width:1135;height:103" type="#_x0000_t75" stroked="false">
                <v:imagedata r:id="rId294" o:title=""/>
              </v:shape>
              <v:shape style="position:absolute;left:2801;top:-2915;width:1405;height:10" type="#_x0000_t75" stroked="false">
                <v:imagedata r:id="rId295" o:title=""/>
              </v:shape>
              <v:shape style="position:absolute;left:4201;top:-2915;width:1054;height:10" type="#_x0000_t75" stroked="false">
                <v:imagedata r:id="rId296" o:title=""/>
              </v:shape>
              <v:shape style="position:absolute;left:5250;top:-2915;width:1392;height:10" type="#_x0000_t75" stroked="false">
                <v:imagedata r:id="rId297" o:title=""/>
              </v:shape>
              <v:shape style="position:absolute;left:6637;top:-2915;width:2439;height:10" type="#_x0000_t75" stroked="false">
                <v:imagedata r:id="rId298" o:title=""/>
              </v:shape>
              <v:shape style="position:absolute;left:9072;top:-2915;width:1411;height:10" type="#_x0000_t75" stroked="false">
                <v:imagedata r:id="rId299" o:title=""/>
              </v:shape>
            </v:group>
            <v:group style="position:absolute;left:2806;top:-2905;width:10;height:20" coordorigin="2806,-2905" coordsize="10,20">
              <v:shape style="position:absolute;left:2806;top:-2905;width:10;height:20" coordorigin="2806,-2905" coordsize="10,20" path="m2806,-2886l2816,-2886,2816,-2905,2806,-2905,2806,-2886xe" filled="true" fillcolor="#000000" stroked="false">
                <v:path arrowok="t"/>
                <v:fill type="solid"/>
              </v:shape>
            </v:group>
            <v:group style="position:absolute;left:2806;top:-2886;width:10;height:20" coordorigin="2806,-2886" coordsize="10,20">
              <v:shape style="position:absolute;left:2806;top:-2886;width:10;height:20" coordorigin="2806,-2886" coordsize="10,20" path="m2806,-2867l2816,-2867,2816,-2886,2806,-2886,2806,-2867xe" filled="true" fillcolor="#000000" stroked="false">
                <v:path arrowok="t"/>
                <v:fill type="solid"/>
              </v:shape>
            </v:group>
            <v:group style="position:absolute;left:2806;top:-2867;width:10;height:20" coordorigin="2806,-2867" coordsize="10,20">
              <v:shape style="position:absolute;left:2806;top:-2867;width:10;height:20" coordorigin="2806,-2867" coordsize="10,20" path="m2806,-2847l2816,-2847,2816,-2867,2806,-2867,2806,-2847xe" filled="true" fillcolor="#000000" stroked="false">
                <v:path arrowok="t"/>
                <v:fill type="solid"/>
              </v:shape>
            </v:group>
            <v:group style="position:absolute;left:2806;top:-2847;width:10;height:20" coordorigin="2806,-2847" coordsize="10,20">
              <v:shape style="position:absolute;left:2806;top:-2847;width:10;height:20" coordorigin="2806,-2847" coordsize="10,20" path="m2806,-2828l2816,-2828,2816,-2847,2806,-2847,2806,-2828xe" filled="true" fillcolor="#000000" stroked="false">
                <v:path arrowok="t"/>
                <v:fill type="solid"/>
              </v:shape>
            </v:group>
            <v:group style="position:absolute;left:2806;top:-2828;width:10;height:20" coordorigin="2806,-2828" coordsize="10,20">
              <v:shape style="position:absolute;left:2806;top:-2828;width:10;height:20" coordorigin="2806,-2828" coordsize="10,20" path="m2806,-2809l2816,-2809,2816,-2828,2806,-2828,2806,-2809xe" filled="true" fillcolor="#000000" stroked="false">
                <v:path arrowok="t"/>
                <v:fill type="solid"/>
              </v:shape>
            </v:group>
            <v:group style="position:absolute;left:2806;top:-2809;width:10;height:20" coordorigin="2806,-2809" coordsize="10,20">
              <v:shape style="position:absolute;left:2806;top:-2809;width:10;height:20" coordorigin="2806,-2809" coordsize="10,20" path="m2806,-2790l2816,-2790,2816,-2809,2806,-2809,2806,-2790xe" filled="true" fillcolor="#000000" stroked="false">
                <v:path arrowok="t"/>
                <v:fill type="solid"/>
              </v:shape>
            </v:group>
            <v:group style="position:absolute;left:2806;top:-2790;width:10;height:20" coordorigin="2806,-2790" coordsize="10,20">
              <v:shape style="position:absolute;left:2806;top:-2790;width:10;height:20" coordorigin="2806,-2790" coordsize="10,20" path="m2806,-2771l2816,-2771,2816,-2790,2806,-2790,2806,-2771xe" filled="true" fillcolor="#000000" stroked="false">
                <v:path arrowok="t"/>
                <v:fill type="solid"/>
              </v:shape>
            </v:group>
            <v:group style="position:absolute;left:2806;top:-2771;width:10;height:20" coordorigin="2806,-2771" coordsize="10,20">
              <v:shape style="position:absolute;left:2806;top:-2771;width:10;height:20" coordorigin="2806,-2771" coordsize="10,20" path="m2806,-2751l2816,-2751,2816,-2771,2806,-2771,2806,-2751xe" filled="true" fillcolor="#000000" stroked="false">
                <v:path arrowok="t"/>
                <v:fill type="solid"/>
              </v:shape>
            </v:group>
            <v:group style="position:absolute;left:2806;top:-2751;width:10;height:20" coordorigin="2806,-2751" coordsize="10,20">
              <v:shape style="position:absolute;left:2806;top:-2751;width:10;height:20" coordorigin="2806,-2751" coordsize="10,20" path="m2806,-2732l2816,-2732,2816,-2751,2806,-2751,2806,-2732xe" filled="true" fillcolor="#000000" stroked="false">
                <v:path arrowok="t"/>
                <v:fill type="solid"/>
              </v:shape>
            </v:group>
            <v:group style="position:absolute;left:2806;top:-2732;width:10;height:20" coordorigin="2806,-2732" coordsize="10,20">
              <v:shape style="position:absolute;left:2806;top:-2732;width:10;height:20" coordorigin="2806,-2732" coordsize="10,20" path="m2806,-2713l2816,-2713,2816,-2732,2806,-2732,2806,-2713xe" filled="true" fillcolor="#000000" stroked="false">
                <v:path arrowok="t"/>
                <v:fill type="solid"/>
              </v:shape>
            </v:group>
            <v:group style="position:absolute;left:2806;top:-2713;width:10;height:20" coordorigin="2806,-2713" coordsize="10,20">
              <v:shape style="position:absolute;left:2806;top:-2713;width:10;height:20" coordorigin="2806,-2713" coordsize="10,20" path="m2806,-2694l2816,-2694,2816,-2713,2806,-2713,2806,-2694xe" filled="true" fillcolor="#000000" stroked="false">
                <v:path arrowok="t"/>
                <v:fill type="solid"/>
              </v:shape>
            </v:group>
            <v:group style="position:absolute;left:2806;top:-2694;width:10;height:20" coordorigin="2806,-2694" coordsize="10,20">
              <v:shape style="position:absolute;left:2806;top:-2694;width:10;height:20" coordorigin="2806,-2694" coordsize="10,20" path="m2806,-2675l2816,-2675,2816,-2694,2806,-2694,2806,-2675xe" filled="true" fillcolor="#000000" stroked="false">
                <v:path arrowok="t"/>
                <v:fill type="solid"/>
              </v:shape>
            </v:group>
            <v:group style="position:absolute;left:2806;top:-2675;width:10;height:20" coordorigin="2806,-2675" coordsize="10,20">
              <v:shape style="position:absolute;left:2806;top:-2675;width:10;height:20" coordorigin="2806,-2675" coordsize="10,20" path="m2806,-2655l2816,-2655,2816,-2675,2806,-2675,2806,-2655xe" filled="true" fillcolor="#000000" stroked="false">
                <v:path arrowok="t"/>
                <v:fill type="solid"/>
              </v:shape>
            </v:group>
            <v:group style="position:absolute;left:2806;top:-2655;width:10;height:20" coordorigin="2806,-2655" coordsize="10,20">
              <v:shape style="position:absolute;left:2806;top:-2655;width:10;height:20" coordorigin="2806,-2655" coordsize="10,20" path="m2806,-2636l2816,-2636,2816,-2655,2806,-2655,2806,-2636xe" filled="true" fillcolor="#000000" stroked="false">
                <v:path arrowok="t"/>
                <v:fill type="solid"/>
              </v:shape>
            </v:group>
            <v:group style="position:absolute;left:2806;top:-2636;width:10;height:20" coordorigin="2806,-2636" coordsize="10,20">
              <v:shape style="position:absolute;left:2806;top:-2636;width:10;height:20" coordorigin="2806,-2636" coordsize="10,20" path="m2806,-2617l2816,-2617,2816,-2636,2806,-2636,2806,-2617xe" filled="true" fillcolor="#000000" stroked="false">
                <v:path arrowok="t"/>
                <v:fill type="solid"/>
              </v:shape>
            </v:group>
            <v:group style="position:absolute;left:2806;top:-2617;width:10;height:20" coordorigin="2806,-2617" coordsize="10,20">
              <v:shape style="position:absolute;left:2806;top:-2617;width:10;height:20" coordorigin="2806,-2617" coordsize="10,20" path="m2806,-2598l2816,-2598,2816,-2617,2806,-2617,2806,-2598xe" filled="true" fillcolor="#000000" stroked="false">
                <v:path arrowok="t"/>
                <v:fill type="solid"/>
              </v:shape>
              <v:shape style="position:absolute;left:1690;top:-2598;width:1135;height:101" type="#_x0000_t75" stroked="false">
                <v:imagedata r:id="rId300" o:title=""/>
              </v:shape>
              <v:shape style="position:absolute;left:2801;top:-2507;width:1405;height:10" type="#_x0000_t75" stroked="false">
                <v:imagedata r:id="rId293" o:title=""/>
              </v:shape>
              <v:shape style="position:absolute;left:4201;top:-2507;width:1054;height:10" type="#_x0000_t75" stroked="false">
                <v:imagedata r:id="rId288" o:title=""/>
              </v:shape>
              <v:shape style="position:absolute;left:5250;top:-2507;width:1392;height:10" type="#_x0000_t75" stroked="false">
                <v:imagedata r:id="rId289" o:title=""/>
              </v:shape>
              <v:shape style="position:absolute;left:6637;top:-2507;width:2439;height:10" type="#_x0000_t75" stroked="false">
                <v:imagedata r:id="rId290" o:title=""/>
              </v:shape>
              <v:shape style="position:absolute;left:9072;top:-2507;width:1411;height:10" type="#_x0000_t75" stroked="false">
                <v:imagedata r:id="rId291" o:title=""/>
              </v:shape>
            </v:group>
            <v:group style="position:absolute;left:2806;top:-2497;width:10;height:20" coordorigin="2806,-2497" coordsize="10,20">
              <v:shape style="position:absolute;left:2806;top:-2497;width:10;height:20" coordorigin="2806,-2497" coordsize="10,20" path="m2806,-2478l2816,-2478,2816,-2497,2806,-2497,2806,-2478xe" filled="true" fillcolor="#000000" stroked="false">
                <v:path arrowok="t"/>
                <v:fill type="solid"/>
              </v:shape>
            </v:group>
            <v:group style="position:absolute;left:2806;top:-2478;width:10;height:20" coordorigin="2806,-2478" coordsize="10,20">
              <v:shape style="position:absolute;left:2806;top:-2478;width:10;height:20" coordorigin="2806,-2478" coordsize="10,20" path="m2806,-2459l2816,-2459,2816,-2478,2806,-2478,2806,-2459xe" filled="true" fillcolor="#000000" stroked="false">
                <v:path arrowok="t"/>
                <v:fill type="solid"/>
              </v:shape>
            </v:group>
            <v:group style="position:absolute;left:2806;top:-2459;width:10;height:20" coordorigin="2806,-2459" coordsize="10,20">
              <v:shape style="position:absolute;left:2806;top:-2459;width:10;height:20" coordorigin="2806,-2459" coordsize="10,20" path="m2806,-2439l2816,-2439,2816,-2459,2806,-2459,2806,-2439xe" filled="true" fillcolor="#000000" stroked="false">
                <v:path arrowok="t"/>
                <v:fill type="solid"/>
              </v:shape>
            </v:group>
            <v:group style="position:absolute;left:2806;top:-2439;width:10;height:20" coordorigin="2806,-2439" coordsize="10,20">
              <v:shape style="position:absolute;left:2806;top:-2439;width:10;height:20" coordorigin="2806,-2439" coordsize="10,20" path="m2806,-2420l2816,-2420,2816,-2439,2806,-2439,2806,-2420xe" filled="true" fillcolor="#000000" stroked="false">
                <v:path arrowok="t"/>
                <v:fill type="solid"/>
              </v:shape>
            </v:group>
            <v:group style="position:absolute;left:2806;top:-2420;width:10;height:20" coordorigin="2806,-2420" coordsize="10,20">
              <v:shape style="position:absolute;left:2806;top:-2420;width:10;height:20" coordorigin="2806,-2420" coordsize="10,20" path="m2806,-2401l2816,-2401,2816,-2420,2806,-2420,2806,-2401xe" filled="true" fillcolor="#000000" stroked="false">
                <v:path arrowok="t"/>
                <v:fill type="solid"/>
              </v:shape>
            </v:group>
            <v:group style="position:absolute;left:2806;top:-2401;width:10;height:20" coordorigin="2806,-2401" coordsize="10,20">
              <v:shape style="position:absolute;left:2806;top:-2401;width:10;height:20" coordorigin="2806,-2401" coordsize="10,20" path="m2806,-2382l2816,-2382,2816,-2401,2806,-2401,2806,-2382xe" filled="true" fillcolor="#000000" stroked="false">
                <v:path arrowok="t"/>
                <v:fill type="solid"/>
              </v:shape>
            </v:group>
            <v:group style="position:absolute;left:2806;top:-2382;width:10;height:20" coordorigin="2806,-2382" coordsize="10,20">
              <v:shape style="position:absolute;left:2806;top:-2382;width:10;height:20" coordorigin="2806,-2382" coordsize="10,20" path="m2806,-2363l2816,-2363,2816,-2382,2806,-2382,2806,-2363xe" filled="true" fillcolor="#000000" stroked="false">
                <v:path arrowok="t"/>
                <v:fill type="solid"/>
              </v:shape>
            </v:group>
            <v:group style="position:absolute;left:2806;top:-2363;width:10;height:20" coordorigin="2806,-2363" coordsize="10,20">
              <v:shape style="position:absolute;left:2806;top:-2363;width:10;height:20" coordorigin="2806,-2363" coordsize="10,20" path="m2806,-2343l2816,-2343,2816,-2363,2806,-2363,2806,-2343xe" filled="true" fillcolor="#000000" stroked="false">
                <v:path arrowok="t"/>
                <v:fill type="solid"/>
              </v:shape>
            </v:group>
            <v:group style="position:absolute;left:2806;top:-2343;width:10;height:20" coordorigin="2806,-2343" coordsize="10,20">
              <v:shape style="position:absolute;left:2806;top:-2343;width:10;height:20" coordorigin="2806,-2343" coordsize="10,20" path="m2806,-2324l2816,-2324,2816,-2343,2806,-2343,2806,-2324xe" filled="true" fillcolor="#000000" stroked="false">
                <v:path arrowok="t"/>
                <v:fill type="solid"/>
              </v:shape>
            </v:group>
            <v:group style="position:absolute;left:2806;top:-2324;width:10;height:20" coordorigin="2806,-2324" coordsize="10,20">
              <v:shape style="position:absolute;left:2806;top:-2324;width:10;height:20" coordorigin="2806,-2324" coordsize="10,20" path="m2806,-2305l2816,-2305,2816,-2324,2806,-2324,2806,-2305xe" filled="true" fillcolor="#000000" stroked="false">
                <v:path arrowok="t"/>
                <v:fill type="solid"/>
              </v:shape>
            </v:group>
            <v:group style="position:absolute;left:2806;top:-2305;width:10;height:20" coordorigin="2806,-2305" coordsize="10,20">
              <v:shape style="position:absolute;left:2806;top:-2305;width:10;height:20" coordorigin="2806,-2305" coordsize="10,20" path="m2806,-2286l2816,-2286,2816,-2305,2806,-2305,2806,-2286xe" filled="true" fillcolor="#000000" stroked="false">
                <v:path arrowok="t"/>
                <v:fill type="solid"/>
              </v:shape>
            </v:group>
            <v:group style="position:absolute;left:2806;top:-2286;width:10;height:20" coordorigin="2806,-2286" coordsize="10,20">
              <v:shape style="position:absolute;left:2806;top:-2286;width:10;height:20" coordorigin="2806,-2286" coordsize="10,20" path="m2806,-2267l2816,-2267,2816,-2286,2806,-2286,2806,-2267xe" filled="true" fillcolor="#000000" stroked="false">
                <v:path arrowok="t"/>
                <v:fill type="solid"/>
              </v:shape>
            </v:group>
            <v:group style="position:absolute;left:2806;top:-2267;width:10;height:20" coordorigin="2806,-2267" coordsize="10,20">
              <v:shape style="position:absolute;left:2806;top:-2267;width:10;height:20" coordorigin="2806,-2267" coordsize="10,20" path="m2806,-2247l2816,-2247,2816,-2267,2806,-2267,2806,-2247xe" filled="true" fillcolor="#000000" stroked="false">
                <v:path arrowok="t"/>
                <v:fill type="solid"/>
              </v:shape>
            </v:group>
            <v:group style="position:absolute;left:2806;top:-2247;width:10;height:20" coordorigin="2806,-2247" coordsize="10,20">
              <v:shape style="position:absolute;left:2806;top:-2247;width:10;height:20" coordorigin="2806,-2247" coordsize="10,20" path="m2806,-2228l2816,-2228,2816,-2247,2806,-2247,2806,-2228xe" filled="true" fillcolor="#000000" stroked="false">
                <v:path arrowok="t"/>
                <v:fill type="solid"/>
              </v:shape>
            </v:group>
            <v:group style="position:absolute;left:2806;top:-2228;width:10;height:20" coordorigin="2806,-2228" coordsize="10,20">
              <v:shape style="position:absolute;left:2806;top:-2228;width:10;height:20" coordorigin="2806,-2228" coordsize="10,20" path="m2806,-2209l2816,-2209,2816,-2228,2806,-2228,2806,-2209xe" filled="true" fillcolor="#000000" stroked="false">
                <v:path arrowok="t"/>
                <v:fill type="solid"/>
              </v:shape>
            </v:group>
            <v:group style="position:absolute;left:2806;top:-2209;width:10;height:20" coordorigin="2806,-2209" coordsize="10,20">
              <v:shape style="position:absolute;left:2806;top:-2209;width:10;height:20" coordorigin="2806,-2209" coordsize="10,20" path="m2806,-2190l2816,-2190,2816,-2209,2806,-2209,2806,-2190xe" filled="true" fillcolor="#000000" stroked="false">
                <v:path arrowok="t"/>
                <v:fill type="solid"/>
              </v:shape>
              <v:shape style="position:absolute;left:1690;top:-2190;width:1135;height:103" type="#_x0000_t75" stroked="false">
                <v:imagedata r:id="rId294" o:title=""/>
              </v:shape>
              <v:shape style="position:absolute;left:2801;top:-2096;width:1405;height:10" type="#_x0000_t75" stroked="false">
                <v:imagedata r:id="rId295" o:title=""/>
              </v:shape>
              <v:shape style="position:absolute;left:4201;top:-2096;width:1054;height:10" type="#_x0000_t75" stroked="false">
                <v:imagedata r:id="rId296" o:title=""/>
              </v:shape>
              <v:shape style="position:absolute;left:5250;top:-2096;width:1392;height:10" type="#_x0000_t75" stroked="false">
                <v:imagedata r:id="rId297" o:title=""/>
              </v:shape>
              <v:shape style="position:absolute;left:6637;top:-2096;width:2439;height:10" type="#_x0000_t75" stroked="false">
                <v:imagedata r:id="rId298" o:title=""/>
              </v:shape>
              <v:shape style="position:absolute;left:9072;top:-2096;width:1411;height:10" type="#_x0000_t75" stroked="false">
                <v:imagedata r:id="rId299" o:title=""/>
              </v:shape>
            </v:group>
            <v:group style="position:absolute;left:2806;top:-2087;width:10;height:20" coordorigin="2806,-2087" coordsize="10,20">
              <v:shape style="position:absolute;left:2806;top:-2087;width:10;height:20" coordorigin="2806,-2087" coordsize="10,20" path="m2806,-2067l2816,-2067,2816,-2087,2806,-2087,2806,-2067xe" filled="true" fillcolor="#000000" stroked="false">
                <v:path arrowok="t"/>
                <v:fill type="solid"/>
              </v:shape>
            </v:group>
            <v:group style="position:absolute;left:2806;top:-2067;width:10;height:20" coordorigin="2806,-2067" coordsize="10,20">
              <v:shape style="position:absolute;left:2806;top:-2067;width:10;height:20" coordorigin="2806,-2067" coordsize="10,20" path="m2806,-2048l2816,-2048,2816,-2067,2806,-2067,2806,-2048xe" filled="true" fillcolor="#000000" stroked="false">
                <v:path arrowok="t"/>
                <v:fill type="solid"/>
              </v:shape>
            </v:group>
            <v:group style="position:absolute;left:2806;top:-2048;width:10;height:20" coordorigin="2806,-2048" coordsize="10,20">
              <v:shape style="position:absolute;left:2806;top:-2048;width:10;height:20" coordorigin="2806,-2048" coordsize="10,20" path="m2806,-2029l2816,-2029,2816,-2048,2806,-2048,2806,-2029xe" filled="true" fillcolor="#000000" stroked="false">
                <v:path arrowok="t"/>
                <v:fill type="solid"/>
              </v:shape>
            </v:group>
            <v:group style="position:absolute;left:2806;top:-2029;width:10;height:20" coordorigin="2806,-2029" coordsize="10,20">
              <v:shape style="position:absolute;left:2806;top:-2029;width:10;height:20" coordorigin="2806,-2029" coordsize="10,20" path="m2806,-2010l2816,-2010,2816,-2029,2806,-2029,2806,-2010xe" filled="true" fillcolor="#000000" stroked="false">
                <v:path arrowok="t"/>
                <v:fill type="solid"/>
              </v:shape>
            </v:group>
            <v:group style="position:absolute;left:2806;top:-2010;width:10;height:20" coordorigin="2806,-2010" coordsize="10,20">
              <v:shape style="position:absolute;left:2806;top:-2010;width:10;height:20" coordorigin="2806,-2010" coordsize="10,20" path="m2806,-1991l2816,-1991,2816,-2010,2806,-2010,2806,-1991xe" filled="true" fillcolor="#000000" stroked="false">
                <v:path arrowok="t"/>
                <v:fill type="solid"/>
              </v:shape>
            </v:group>
            <v:group style="position:absolute;left:2806;top:-1991;width:10;height:20" coordorigin="2806,-1991" coordsize="10,20">
              <v:shape style="position:absolute;left:2806;top:-1991;width:10;height:20" coordorigin="2806,-1991" coordsize="10,20" path="m2806,-1971l2816,-1971,2816,-1991,2806,-1991,2806,-1971xe" filled="true" fillcolor="#000000" stroked="false">
                <v:path arrowok="t"/>
                <v:fill type="solid"/>
              </v:shape>
            </v:group>
            <v:group style="position:absolute;left:2806;top:-1971;width:10;height:20" coordorigin="2806,-1971" coordsize="10,20">
              <v:shape style="position:absolute;left:2806;top:-1971;width:10;height:20" coordorigin="2806,-1971" coordsize="10,20" path="m2806,-1952l2816,-1952,2816,-1971,2806,-1971,2806,-1952xe" filled="true" fillcolor="#000000" stroked="false">
                <v:path arrowok="t"/>
                <v:fill type="solid"/>
              </v:shape>
            </v:group>
            <v:group style="position:absolute;left:2806;top:-1952;width:10;height:20" coordorigin="2806,-1952" coordsize="10,20">
              <v:shape style="position:absolute;left:2806;top:-1952;width:10;height:20" coordorigin="2806,-1952" coordsize="10,20" path="m2806,-1933l2816,-1933,2816,-1952,2806,-1952,2806,-1933xe" filled="true" fillcolor="#000000" stroked="false">
                <v:path arrowok="t"/>
                <v:fill type="solid"/>
              </v:shape>
            </v:group>
            <v:group style="position:absolute;left:2806;top:-1933;width:10;height:20" coordorigin="2806,-1933" coordsize="10,20">
              <v:shape style="position:absolute;left:2806;top:-1933;width:10;height:20" coordorigin="2806,-1933" coordsize="10,20" path="m2806,-1914l2816,-1914,2816,-1933,2806,-1933,2806,-1914xe" filled="true" fillcolor="#000000" stroked="false">
                <v:path arrowok="t"/>
                <v:fill type="solid"/>
              </v:shape>
            </v:group>
            <v:group style="position:absolute;left:2806;top:-1914;width:10;height:20" coordorigin="2806,-1914" coordsize="10,20">
              <v:shape style="position:absolute;left:2806;top:-1914;width:10;height:20" coordorigin="2806,-1914" coordsize="10,20" path="m2806,-1895l2816,-1895,2816,-1914,2806,-1914,2806,-1895xe" filled="true" fillcolor="#000000" stroked="false">
                <v:path arrowok="t"/>
                <v:fill type="solid"/>
              </v:shape>
            </v:group>
            <v:group style="position:absolute;left:2806;top:-1895;width:10;height:20" coordorigin="2806,-1895" coordsize="10,20">
              <v:shape style="position:absolute;left:2806;top:-1895;width:10;height:20" coordorigin="2806,-1895" coordsize="10,20" path="m2806,-1875l2816,-1875,2816,-1895,2806,-1895,2806,-1875xe" filled="true" fillcolor="#000000" stroked="false">
                <v:path arrowok="t"/>
                <v:fill type="solid"/>
              </v:shape>
            </v:group>
            <v:group style="position:absolute;left:2806;top:-1875;width:10;height:20" coordorigin="2806,-1875" coordsize="10,20">
              <v:shape style="position:absolute;left:2806;top:-1875;width:10;height:20" coordorigin="2806,-1875" coordsize="10,20" path="m2806,-1856l2816,-1856,2816,-1875,2806,-1875,2806,-1856xe" filled="true" fillcolor="#000000" stroked="false">
                <v:path arrowok="t"/>
                <v:fill type="solid"/>
              </v:shape>
            </v:group>
            <v:group style="position:absolute;left:2806;top:-1856;width:10;height:20" coordorigin="2806,-1856" coordsize="10,20">
              <v:shape style="position:absolute;left:2806;top:-1856;width:10;height:20" coordorigin="2806,-1856" coordsize="10,20" path="m2806,-1837l2816,-1837,2816,-1856,2806,-1856,2806,-1837xe" filled="true" fillcolor="#000000" stroked="false">
                <v:path arrowok="t"/>
                <v:fill type="solid"/>
              </v:shape>
            </v:group>
            <v:group style="position:absolute;left:2806;top:-1837;width:10;height:20" coordorigin="2806,-1837" coordsize="10,20">
              <v:shape style="position:absolute;left:2806;top:-1837;width:10;height:20" coordorigin="2806,-1837" coordsize="10,20" path="m2806,-1818l2816,-1818,2816,-1837,2806,-1837,2806,-1818xe" filled="true" fillcolor="#000000" stroked="false">
                <v:path arrowok="t"/>
                <v:fill type="solid"/>
              </v:shape>
            </v:group>
            <v:group style="position:absolute;left:2806;top:-1818;width:10;height:20" coordorigin="2806,-1818" coordsize="10,20">
              <v:shape style="position:absolute;left:2806;top:-1818;width:10;height:20" coordorigin="2806,-1818" coordsize="10,20" path="m2806,-1799l2816,-1799,2816,-1818,2806,-1818,2806,-1799xe" filled="true" fillcolor="#000000" stroked="false">
                <v:path arrowok="t"/>
                <v:fill type="solid"/>
              </v:shape>
            </v:group>
            <v:group style="position:absolute;left:2806;top:-1799;width:10;height:20" coordorigin="2806,-1799" coordsize="10,20">
              <v:shape style="position:absolute;left:2806;top:-1799;width:10;height:20" coordorigin="2806,-1799" coordsize="10,20" path="m2806,-1779l2816,-1779,2816,-1799,2806,-1799,2806,-1779xe" filled="true" fillcolor="#000000" stroked="false">
                <v:path arrowok="t"/>
                <v:fill type="solid"/>
              </v:shape>
              <v:shape style="position:absolute;left:1690;top:-1779;width:1135;height:103" type="#_x0000_t75" stroked="false">
                <v:imagedata r:id="rId301" o:title=""/>
              </v:shape>
              <v:shape style="position:absolute;left:2801;top:-1686;width:1405;height:10" type="#_x0000_t75" stroked="false">
                <v:imagedata r:id="rId293" o:title=""/>
              </v:shape>
              <v:shape style="position:absolute;left:4201;top:-1686;width:1054;height:10" type="#_x0000_t75" stroked="false">
                <v:imagedata r:id="rId288" o:title=""/>
              </v:shape>
              <v:shape style="position:absolute;left:5250;top:-1686;width:1392;height:10" type="#_x0000_t75" stroked="false">
                <v:imagedata r:id="rId289" o:title=""/>
              </v:shape>
              <v:shape style="position:absolute;left:6637;top:-1686;width:2439;height:10" type="#_x0000_t75" stroked="false">
                <v:imagedata r:id="rId290" o:title=""/>
              </v:shape>
              <v:shape style="position:absolute;left:9072;top:-1686;width:1411;height:10" type="#_x0000_t75" stroked="false">
                <v:imagedata r:id="rId291" o:title=""/>
              </v:shape>
            </v:group>
            <v:group style="position:absolute;left:2806;top:-1676;width:10;height:20" coordorigin="2806,-1676" coordsize="10,20">
              <v:shape style="position:absolute;left:2806;top:-1676;width:10;height:20" coordorigin="2806,-1676" coordsize="10,20" path="m2806,-1657l2816,-1657,2816,-1676,2806,-1676,2806,-1657xe" filled="true" fillcolor="#000000" stroked="false">
                <v:path arrowok="t"/>
                <v:fill type="solid"/>
              </v:shape>
            </v:group>
            <v:group style="position:absolute;left:2806;top:-1657;width:10;height:20" coordorigin="2806,-1657" coordsize="10,20">
              <v:shape style="position:absolute;left:2806;top:-1657;width:10;height:20" coordorigin="2806,-1657" coordsize="10,20" path="m2806,-1638l2816,-1638,2816,-1657,2806,-1657,2806,-1638xe" filled="true" fillcolor="#000000" stroked="false">
                <v:path arrowok="t"/>
                <v:fill type="solid"/>
              </v:shape>
            </v:group>
            <v:group style="position:absolute;left:2806;top:-1638;width:10;height:20" coordorigin="2806,-1638" coordsize="10,20">
              <v:shape style="position:absolute;left:2806;top:-1638;width:10;height:20" coordorigin="2806,-1638" coordsize="10,20" path="m2806,-1619l2816,-1619,2816,-1638,2806,-1638,2806,-1619xe" filled="true" fillcolor="#000000" stroked="false">
                <v:path arrowok="t"/>
                <v:fill type="solid"/>
              </v:shape>
            </v:group>
            <v:group style="position:absolute;left:2806;top:-1619;width:10;height:20" coordorigin="2806,-1619" coordsize="10,20">
              <v:shape style="position:absolute;left:2806;top:-1619;width:10;height:20" coordorigin="2806,-1619" coordsize="10,20" path="m2806,-1599l2816,-1599,2816,-1619,2806,-1619,2806,-1599xe" filled="true" fillcolor="#000000" stroked="false">
                <v:path arrowok="t"/>
                <v:fill type="solid"/>
              </v:shape>
            </v:group>
            <v:group style="position:absolute;left:2806;top:-1599;width:10;height:20" coordorigin="2806,-1599" coordsize="10,20">
              <v:shape style="position:absolute;left:2806;top:-1599;width:10;height:20" coordorigin="2806,-1599" coordsize="10,20" path="m2806,-1580l2816,-1580,2816,-1599,2806,-1599,2806,-1580xe" filled="true" fillcolor="#000000" stroked="false">
                <v:path arrowok="t"/>
                <v:fill type="solid"/>
              </v:shape>
            </v:group>
            <v:group style="position:absolute;left:2806;top:-1580;width:10;height:20" coordorigin="2806,-1580" coordsize="10,20">
              <v:shape style="position:absolute;left:2806;top:-1580;width:10;height:20" coordorigin="2806,-1580" coordsize="10,20" path="m2806,-1561l2816,-1561,2816,-1580,2806,-1580,2806,-1561xe" filled="true" fillcolor="#000000" stroked="false">
                <v:path arrowok="t"/>
                <v:fill type="solid"/>
              </v:shape>
            </v:group>
            <v:group style="position:absolute;left:2806;top:-1561;width:10;height:20" coordorigin="2806,-1561" coordsize="10,20">
              <v:shape style="position:absolute;left:2806;top:-1561;width:10;height:20" coordorigin="2806,-1561" coordsize="10,20" path="m2806,-1542l2816,-1542,2816,-1561,2806,-1561,2806,-1542xe" filled="true" fillcolor="#000000" stroked="false">
                <v:path arrowok="t"/>
                <v:fill type="solid"/>
              </v:shape>
            </v:group>
            <v:group style="position:absolute;left:2806;top:-1542;width:10;height:20" coordorigin="2806,-1542" coordsize="10,20">
              <v:shape style="position:absolute;left:2806;top:-1542;width:10;height:20" coordorigin="2806,-1542" coordsize="10,20" path="m2806,-1523l2816,-1523,2816,-1542,2806,-1542,2806,-1523xe" filled="true" fillcolor="#000000" stroked="false">
                <v:path arrowok="t"/>
                <v:fill type="solid"/>
              </v:shape>
            </v:group>
            <v:group style="position:absolute;left:2806;top:-1523;width:10;height:20" coordorigin="2806,-1523" coordsize="10,20">
              <v:shape style="position:absolute;left:2806;top:-1523;width:10;height:20" coordorigin="2806,-1523" coordsize="10,20" path="m2806,-1503l2816,-1503,2816,-1523,2806,-1523,2806,-1503xe" filled="true" fillcolor="#000000" stroked="false">
                <v:path arrowok="t"/>
                <v:fill type="solid"/>
              </v:shape>
            </v:group>
            <v:group style="position:absolute;left:2806;top:-1503;width:10;height:20" coordorigin="2806,-1503" coordsize="10,20">
              <v:shape style="position:absolute;left:2806;top:-1503;width:10;height:20" coordorigin="2806,-1503" coordsize="10,20" path="m2806,-1484l2816,-1484,2816,-1503,2806,-1503,2806,-1484xe" filled="true" fillcolor="#000000" stroked="false">
                <v:path arrowok="t"/>
                <v:fill type="solid"/>
              </v:shape>
            </v:group>
            <v:group style="position:absolute;left:2806;top:-1484;width:10;height:20" coordorigin="2806,-1484" coordsize="10,20">
              <v:shape style="position:absolute;left:2806;top:-1484;width:10;height:20" coordorigin="2806,-1484" coordsize="10,20" path="m2806,-1465l2816,-1465,2816,-1484,2806,-1484,2806,-1465xe" filled="true" fillcolor="#000000" stroked="false">
                <v:path arrowok="t"/>
                <v:fill type="solid"/>
              </v:shape>
            </v:group>
            <v:group style="position:absolute;left:2806;top:-1465;width:10;height:20" coordorigin="2806,-1465" coordsize="10,20">
              <v:shape style="position:absolute;left:2806;top:-1465;width:10;height:20" coordorigin="2806,-1465" coordsize="10,20" path="m2806,-1446l2816,-1446,2816,-1465,2806,-1465,2806,-1446xe" filled="true" fillcolor="#000000" stroked="false">
                <v:path arrowok="t"/>
                <v:fill type="solid"/>
              </v:shape>
            </v:group>
            <v:group style="position:absolute;left:2806;top:-1446;width:10;height:20" coordorigin="2806,-1446" coordsize="10,20">
              <v:shape style="position:absolute;left:2806;top:-1446;width:10;height:20" coordorigin="2806,-1446" coordsize="10,20" path="m2806,-1427l2816,-1427,2816,-1446,2806,-1446,2806,-1427xe" filled="true" fillcolor="#000000" stroked="false">
                <v:path arrowok="t"/>
                <v:fill type="solid"/>
              </v:shape>
            </v:group>
            <v:group style="position:absolute;left:2806;top:-1427;width:10;height:20" coordorigin="2806,-1427" coordsize="10,20">
              <v:shape style="position:absolute;left:2806;top:-1427;width:10;height:20" coordorigin="2806,-1427" coordsize="10,20" path="m2806,-1407l2816,-1407,2816,-1427,2806,-1427,2806,-1407xe" filled="true" fillcolor="#000000" stroked="false">
                <v:path arrowok="t"/>
                <v:fill type="solid"/>
              </v:shape>
            </v:group>
            <v:group style="position:absolute;left:2806;top:-1407;width:10;height:20" coordorigin="2806,-1407" coordsize="10,20">
              <v:shape style="position:absolute;left:2806;top:-1407;width:10;height:20" coordorigin="2806,-1407" coordsize="10,20" path="m2806,-1388l2816,-1388,2816,-1407,2806,-1407,2806,-1388xe" filled="true" fillcolor="#000000" stroked="false">
                <v:path arrowok="t"/>
                <v:fill type="solid"/>
              </v:shape>
            </v:group>
            <v:group style="position:absolute;left:2806;top:-1388;width:10;height:20" coordorigin="2806,-1388" coordsize="10,20">
              <v:shape style="position:absolute;left:2806;top:-1388;width:10;height:20" coordorigin="2806,-1388" coordsize="10,20" path="m2806,-1369l2816,-1369,2816,-1388,2806,-1388,2806,-1369xe" filled="true" fillcolor="#000000" stroked="false">
                <v:path arrowok="t"/>
                <v:fill type="solid"/>
              </v:shape>
              <v:shape style="position:absolute;left:1690;top:-1369;width:1135;height:103" type="#_x0000_t75" stroked="false">
                <v:imagedata r:id="rId294" o:title=""/>
              </v:shape>
              <v:shape style="position:absolute;left:2801;top:-1275;width:1405;height:10" type="#_x0000_t75" stroked="false">
                <v:imagedata r:id="rId293" o:title=""/>
              </v:shape>
              <v:shape style="position:absolute;left:4201;top:-1275;width:1054;height:10" type="#_x0000_t75" stroked="false">
                <v:imagedata r:id="rId288" o:title=""/>
              </v:shape>
              <v:shape style="position:absolute;left:5250;top:-1275;width:1392;height:10" type="#_x0000_t75" stroked="false">
                <v:imagedata r:id="rId289" o:title=""/>
              </v:shape>
              <v:shape style="position:absolute;left:6637;top:-1275;width:2439;height:10" type="#_x0000_t75" stroked="false">
                <v:imagedata r:id="rId290" o:title=""/>
              </v:shape>
              <v:shape style="position:absolute;left:9072;top:-1275;width:1411;height:10" type="#_x0000_t75" stroked="false">
                <v:imagedata r:id="rId291" o:title=""/>
              </v:shape>
            </v:group>
            <v:group style="position:absolute;left:2806;top:-1266;width:10;height:20" coordorigin="2806,-1266" coordsize="10,20">
              <v:shape style="position:absolute;left:2806;top:-1266;width:10;height:20" coordorigin="2806,-1266" coordsize="10,20" path="m2806,-1247l2816,-1247,2816,-1266,2806,-1266,2806,-1247xe" filled="true" fillcolor="#000000" stroked="false">
                <v:path arrowok="t"/>
                <v:fill type="solid"/>
              </v:shape>
            </v:group>
            <v:group style="position:absolute;left:2806;top:-1247;width:10;height:20" coordorigin="2806,-1247" coordsize="10,20">
              <v:shape style="position:absolute;left:2806;top:-1247;width:10;height:20" coordorigin="2806,-1247" coordsize="10,20" path="m2806,-1227l2816,-1227,2816,-1247,2806,-1247,2806,-1227xe" filled="true" fillcolor="#000000" stroked="false">
                <v:path arrowok="t"/>
                <v:fill type="solid"/>
              </v:shape>
            </v:group>
            <v:group style="position:absolute;left:2806;top:-1227;width:10;height:20" coordorigin="2806,-1227" coordsize="10,20">
              <v:shape style="position:absolute;left:2806;top:-1227;width:10;height:20" coordorigin="2806,-1227" coordsize="10,20" path="m2806,-1208l2816,-1208,2816,-1227,2806,-1227,2806,-1208xe" filled="true" fillcolor="#000000" stroked="false">
                <v:path arrowok="t"/>
                <v:fill type="solid"/>
              </v:shape>
            </v:group>
            <v:group style="position:absolute;left:2806;top:-1208;width:10;height:20" coordorigin="2806,-1208" coordsize="10,20">
              <v:shape style="position:absolute;left:2806;top:-1208;width:10;height:20" coordorigin="2806,-1208" coordsize="10,20" path="m2806,-1189l2816,-1189,2816,-1208,2806,-1208,2806,-1189xe" filled="true" fillcolor="#000000" stroked="false">
                <v:path arrowok="t"/>
                <v:fill type="solid"/>
              </v:shape>
            </v:group>
            <v:group style="position:absolute;left:2806;top:-1189;width:10;height:20" coordorigin="2806,-1189" coordsize="10,20">
              <v:shape style="position:absolute;left:2806;top:-1189;width:10;height:20" coordorigin="2806,-1189" coordsize="10,20" path="m2806,-1170l2816,-1170,2816,-1189,2806,-1189,2806,-1170xe" filled="true" fillcolor="#000000" stroked="false">
                <v:path arrowok="t"/>
                <v:fill type="solid"/>
              </v:shape>
            </v:group>
            <v:group style="position:absolute;left:2806;top:-1170;width:10;height:20" coordorigin="2806,-1170" coordsize="10,20">
              <v:shape style="position:absolute;left:2806;top:-1170;width:10;height:20" coordorigin="2806,-1170" coordsize="10,20" path="m2806,-1151l2816,-1151,2816,-1170,2806,-1170,2806,-1151xe" filled="true" fillcolor="#000000" stroked="false">
                <v:path arrowok="t"/>
                <v:fill type="solid"/>
              </v:shape>
            </v:group>
            <v:group style="position:absolute;left:2806;top:-1151;width:10;height:20" coordorigin="2806,-1151" coordsize="10,20">
              <v:shape style="position:absolute;left:2806;top:-1151;width:10;height:20" coordorigin="2806,-1151" coordsize="10,20" path="m2806,-1131l2816,-1131,2816,-1151,2806,-1151,2806,-1131xe" filled="true" fillcolor="#000000" stroked="false">
                <v:path arrowok="t"/>
                <v:fill type="solid"/>
              </v:shape>
            </v:group>
            <v:group style="position:absolute;left:2806;top:-1131;width:10;height:20" coordorigin="2806,-1131" coordsize="10,20">
              <v:shape style="position:absolute;left:2806;top:-1131;width:10;height:20" coordorigin="2806,-1131" coordsize="10,20" path="m2806,-1112l2816,-1112,2816,-1131,2806,-1131,2806,-1112xe" filled="true" fillcolor="#000000" stroked="false">
                <v:path arrowok="t"/>
                <v:fill type="solid"/>
              </v:shape>
            </v:group>
            <v:group style="position:absolute;left:2806;top:-1112;width:10;height:20" coordorigin="2806,-1112" coordsize="10,20">
              <v:shape style="position:absolute;left:2806;top:-1112;width:10;height:20" coordorigin="2806,-1112" coordsize="10,20" path="m2806,-1093l2816,-1093,2816,-1112,2806,-1112,2806,-1093xe" filled="true" fillcolor="#000000" stroked="false">
                <v:path arrowok="t"/>
                <v:fill type="solid"/>
              </v:shape>
            </v:group>
            <v:group style="position:absolute;left:2806;top:-1093;width:10;height:20" coordorigin="2806,-1093" coordsize="10,20">
              <v:shape style="position:absolute;left:2806;top:-1093;width:10;height:20" coordorigin="2806,-1093" coordsize="10,20" path="m2806,-1074l2816,-1074,2816,-1093,2806,-1093,2806,-1074xe" filled="true" fillcolor="#000000" stroked="false">
                <v:path arrowok="t"/>
                <v:fill type="solid"/>
              </v:shape>
            </v:group>
            <v:group style="position:absolute;left:2806;top:-1074;width:10;height:20" coordorigin="2806,-1074" coordsize="10,20">
              <v:shape style="position:absolute;left:2806;top:-1074;width:10;height:20" coordorigin="2806,-1074" coordsize="10,20" path="m2806,-1055l2816,-1055,2816,-1074,2806,-1074,2806,-1055xe" filled="true" fillcolor="#000000" stroked="false">
                <v:path arrowok="t"/>
                <v:fill type="solid"/>
              </v:shape>
            </v:group>
            <v:group style="position:absolute;left:2806;top:-1055;width:10;height:20" coordorigin="2806,-1055" coordsize="10,20">
              <v:shape style="position:absolute;left:2806;top:-1055;width:10;height:20" coordorigin="2806,-1055" coordsize="10,20" path="m2806,-1035l2816,-1035,2816,-1055,2806,-1055,2806,-1035xe" filled="true" fillcolor="#000000" stroked="false">
                <v:path arrowok="t"/>
                <v:fill type="solid"/>
              </v:shape>
            </v:group>
            <v:group style="position:absolute;left:2806;top:-1035;width:10;height:20" coordorigin="2806,-1035" coordsize="10,20">
              <v:shape style="position:absolute;left:2806;top:-1035;width:10;height:20" coordorigin="2806,-1035" coordsize="10,20" path="m2806,-1016l2816,-1016,2816,-1035,2806,-1035,2806,-1016xe" filled="true" fillcolor="#000000" stroked="false">
                <v:path arrowok="t"/>
                <v:fill type="solid"/>
              </v:shape>
            </v:group>
            <v:group style="position:absolute;left:2806;top:-1016;width:10;height:20" coordorigin="2806,-1016" coordsize="10,20">
              <v:shape style="position:absolute;left:2806;top:-1016;width:10;height:20" coordorigin="2806,-1016" coordsize="10,20" path="m2806,-997l2816,-997,2816,-1016,2806,-1016,2806,-997xe" filled="true" fillcolor="#000000" stroked="false">
                <v:path arrowok="t"/>
                <v:fill type="solid"/>
              </v:shape>
            </v:group>
            <v:group style="position:absolute;left:2806;top:-997;width:10;height:20" coordorigin="2806,-997" coordsize="10,20">
              <v:shape style="position:absolute;left:2806;top:-997;width:10;height:20" coordorigin="2806,-997" coordsize="10,20" path="m2806,-978l2816,-978,2816,-997,2806,-997,2806,-978xe" filled="true" fillcolor="#000000" stroked="false">
                <v:path arrowok="t"/>
                <v:fill type="solid"/>
              </v:shape>
            </v:group>
            <v:group style="position:absolute;left:2806;top:-978;width:10;height:20" coordorigin="2806,-978" coordsize="10,20">
              <v:shape style="position:absolute;left:2806;top:-978;width:10;height:20" coordorigin="2806,-978" coordsize="10,20" path="m2806,-959l2816,-959,2816,-978,2806,-978,2806,-959xe" filled="true" fillcolor="#000000" stroked="false">
                <v:path arrowok="t"/>
                <v:fill type="solid"/>
              </v:shape>
              <v:shape style="position:absolute;left:1690;top:-959;width:1135;height:103" type="#_x0000_t75" stroked="false">
                <v:imagedata r:id="rId294" o:title=""/>
              </v:shape>
              <v:shape style="position:absolute;left:2801;top:-865;width:1405;height:10" type="#_x0000_t75" stroked="false">
                <v:imagedata r:id="rId293" o:title=""/>
              </v:shape>
              <v:shape style="position:absolute;left:4201;top:-865;width:1054;height:10" type="#_x0000_t75" stroked="false">
                <v:imagedata r:id="rId288" o:title=""/>
              </v:shape>
              <v:shape style="position:absolute;left:5250;top:-865;width:1392;height:10" type="#_x0000_t75" stroked="false">
                <v:imagedata r:id="rId289" o:title=""/>
              </v:shape>
              <v:shape style="position:absolute;left:6637;top:-865;width:2439;height:10" type="#_x0000_t75" stroked="false">
                <v:imagedata r:id="rId290" o:title=""/>
              </v:shape>
              <v:shape style="position:absolute;left:9072;top:-865;width:1411;height:10" type="#_x0000_t75" stroked="false">
                <v:imagedata r:id="rId291" o:title=""/>
              </v:shape>
            </v:group>
            <v:group style="position:absolute;left:2806;top:-855;width:10;height:20" coordorigin="2806,-855" coordsize="10,20">
              <v:shape style="position:absolute;left:2806;top:-855;width:10;height:20" coordorigin="2806,-855" coordsize="10,20" path="m2806,-836l2816,-836,2816,-855,2806,-855,2806,-836xe" filled="true" fillcolor="#000000" stroked="false">
                <v:path arrowok="t"/>
                <v:fill type="solid"/>
              </v:shape>
            </v:group>
            <v:group style="position:absolute;left:2806;top:-836;width:10;height:20" coordorigin="2806,-836" coordsize="10,20">
              <v:shape style="position:absolute;left:2806;top:-836;width:10;height:20" coordorigin="2806,-836" coordsize="10,20" path="m2806,-817l2816,-817,2816,-836,2806,-836,2806,-817xe" filled="true" fillcolor="#000000" stroked="false">
                <v:path arrowok="t"/>
                <v:fill type="solid"/>
              </v:shape>
            </v:group>
            <v:group style="position:absolute;left:2806;top:-817;width:10;height:20" coordorigin="2806,-817" coordsize="10,20">
              <v:shape style="position:absolute;left:2806;top:-817;width:10;height:20" coordorigin="2806,-817" coordsize="10,20" path="m2806,-798l2816,-798,2816,-817,2806,-817,2806,-798xe" filled="true" fillcolor="#000000" stroked="false">
                <v:path arrowok="t"/>
                <v:fill type="solid"/>
              </v:shape>
            </v:group>
            <v:group style="position:absolute;left:2806;top:-798;width:10;height:20" coordorigin="2806,-798" coordsize="10,20">
              <v:shape style="position:absolute;left:2806;top:-798;width:10;height:20" coordorigin="2806,-798" coordsize="10,20" path="m2806,-779l2816,-779,2816,-798,2806,-798,2806,-779xe" filled="true" fillcolor="#000000" stroked="false">
                <v:path arrowok="t"/>
                <v:fill type="solid"/>
              </v:shape>
            </v:group>
            <v:group style="position:absolute;left:2806;top:-779;width:10;height:20" coordorigin="2806,-779" coordsize="10,20">
              <v:shape style="position:absolute;left:2806;top:-779;width:10;height:20" coordorigin="2806,-779" coordsize="10,20" path="m2806,-759l2816,-759,2816,-779,2806,-779,2806,-759xe" filled="true" fillcolor="#000000" stroked="false">
                <v:path arrowok="t"/>
                <v:fill type="solid"/>
              </v:shape>
            </v:group>
            <v:group style="position:absolute;left:2806;top:-759;width:10;height:20" coordorigin="2806,-759" coordsize="10,20">
              <v:shape style="position:absolute;left:2806;top:-759;width:10;height:20" coordorigin="2806,-759" coordsize="10,20" path="m2806,-740l2816,-740,2816,-759,2806,-759,2806,-740xe" filled="true" fillcolor="#000000" stroked="false">
                <v:path arrowok="t"/>
                <v:fill type="solid"/>
              </v:shape>
            </v:group>
            <v:group style="position:absolute;left:2806;top:-740;width:10;height:20" coordorigin="2806,-740" coordsize="10,20">
              <v:shape style="position:absolute;left:2806;top:-740;width:10;height:20" coordorigin="2806,-740" coordsize="10,20" path="m2806,-721l2816,-721,2816,-740,2806,-740,2806,-721xe" filled="true" fillcolor="#000000" stroked="false">
                <v:path arrowok="t"/>
                <v:fill type="solid"/>
              </v:shape>
            </v:group>
            <v:group style="position:absolute;left:2806;top:-721;width:10;height:20" coordorigin="2806,-721" coordsize="10,20">
              <v:shape style="position:absolute;left:2806;top:-721;width:10;height:20" coordorigin="2806,-721" coordsize="10,20" path="m2806,-702l2816,-702,2816,-721,2806,-721,2806,-702xe" filled="true" fillcolor="#000000" stroked="false">
                <v:path arrowok="t"/>
                <v:fill type="solid"/>
              </v:shape>
            </v:group>
            <v:group style="position:absolute;left:2806;top:-702;width:10;height:20" coordorigin="2806,-702" coordsize="10,20">
              <v:shape style="position:absolute;left:2806;top:-702;width:10;height:20" coordorigin="2806,-702" coordsize="10,20" path="m2806,-683l2816,-683,2816,-702,2806,-702,2806,-683xe" filled="true" fillcolor="#000000" stroked="false">
                <v:path arrowok="t"/>
                <v:fill type="solid"/>
              </v:shape>
            </v:group>
            <v:group style="position:absolute;left:2806;top:-683;width:10;height:20" coordorigin="2806,-683" coordsize="10,20">
              <v:shape style="position:absolute;left:2806;top:-683;width:10;height:20" coordorigin="2806,-683" coordsize="10,20" path="m2806,-663l2816,-663,2816,-683,2806,-683,2806,-663xe" filled="true" fillcolor="#000000" stroked="false">
                <v:path arrowok="t"/>
                <v:fill type="solid"/>
              </v:shape>
            </v:group>
            <v:group style="position:absolute;left:2806;top:-663;width:10;height:20" coordorigin="2806,-663" coordsize="10,20">
              <v:shape style="position:absolute;left:2806;top:-663;width:10;height:20" coordorigin="2806,-663" coordsize="10,20" path="m2806,-644l2816,-644,2816,-663,2806,-663,2806,-644xe" filled="true" fillcolor="#000000" stroked="false">
                <v:path arrowok="t"/>
                <v:fill type="solid"/>
              </v:shape>
            </v:group>
            <v:group style="position:absolute;left:2806;top:-644;width:10;height:20" coordorigin="2806,-644" coordsize="10,20">
              <v:shape style="position:absolute;left:2806;top:-644;width:10;height:20" coordorigin="2806,-644" coordsize="10,20" path="m2806,-625l2816,-625,2816,-644,2806,-644,2806,-625xe" filled="true" fillcolor="#000000" stroked="false">
                <v:path arrowok="t"/>
                <v:fill type="solid"/>
              </v:shape>
            </v:group>
            <v:group style="position:absolute;left:2806;top:-625;width:10;height:20" coordorigin="2806,-625" coordsize="10,20">
              <v:shape style="position:absolute;left:2806;top:-625;width:10;height:20" coordorigin="2806,-625" coordsize="10,20" path="m2806,-606l2816,-606,2816,-625,2806,-625,2806,-606xe" filled="true" fillcolor="#000000" stroked="false">
                <v:path arrowok="t"/>
                <v:fill type="solid"/>
              </v:shape>
            </v:group>
            <v:group style="position:absolute;left:2806;top:-606;width:10;height:20" coordorigin="2806,-606" coordsize="10,20">
              <v:shape style="position:absolute;left:2806;top:-606;width:10;height:20" coordorigin="2806,-606" coordsize="10,20" path="m2806,-587l2816,-587,2816,-606,2806,-606,2806,-587xe" filled="true" fillcolor="#000000" stroked="false">
                <v:path arrowok="t"/>
                <v:fill type="solid"/>
              </v:shape>
            </v:group>
            <v:group style="position:absolute;left:2806;top:-587;width:10;height:20" coordorigin="2806,-587" coordsize="10,20">
              <v:shape style="position:absolute;left:2806;top:-587;width:10;height:20" coordorigin="2806,-587" coordsize="10,20" path="m2806,-567l2816,-567,2816,-587,2806,-587,2806,-567xe" filled="true" fillcolor="#000000" stroked="false">
                <v:path arrowok="t"/>
                <v:fill type="solid"/>
              </v:shape>
            </v:group>
            <v:group style="position:absolute;left:2806;top:-567;width:10;height:20" coordorigin="2806,-567" coordsize="10,20">
              <v:shape style="position:absolute;left:2806;top:-567;width:10;height:20" coordorigin="2806,-567" coordsize="10,20" path="m2806,-548l2816,-548,2816,-567,2806,-567,2806,-548xe" filled="true" fillcolor="#000000" stroked="false">
                <v:path arrowok="t"/>
                <v:fill type="solid"/>
              </v:shape>
              <v:shape style="position:absolute;left:1690;top:-548;width:1135;height:103" type="#_x0000_t75" stroked="false">
                <v:imagedata r:id="rId294" o:title=""/>
              </v:shape>
              <v:shape style="position:absolute;left:2801;top:-455;width:1405;height:10" type="#_x0000_t75" stroked="false">
                <v:imagedata r:id="rId295" o:title=""/>
              </v:shape>
              <v:shape style="position:absolute;left:4201;top:-455;width:1054;height:10" type="#_x0000_t75" stroked="false">
                <v:imagedata r:id="rId296" o:title=""/>
              </v:shape>
              <v:shape style="position:absolute;left:5250;top:-455;width:1392;height:10" type="#_x0000_t75" stroked="false">
                <v:imagedata r:id="rId297" o:title=""/>
              </v:shape>
              <v:shape style="position:absolute;left:6637;top:-455;width:2439;height:10" type="#_x0000_t75" stroked="false">
                <v:imagedata r:id="rId298" o:title=""/>
              </v:shape>
              <v:shape style="position:absolute;left:9072;top:-455;width:1411;height:10" type="#_x0000_t75" stroked="false">
                <v:imagedata r:id="rId299" o:title=""/>
              </v:shape>
            </v:group>
            <v:group style="position:absolute;left:2806;top:-445;width:10;height:20" coordorigin="2806,-445" coordsize="10,20">
              <v:shape style="position:absolute;left:2806;top:-445;width:10;height:20" coordorigin="2806,-445" coordsize="10,20" path="m2806,-426l2816,-426,2816,-445,2806,-445,2806,-426xe" filled="true" fillcolor="#000000" stroked="false">
                <v:path arrowok="t"/>
                <v:fill type="solid"/>
              </v:shape>
            </v:group>
            <v:group style="position:absolute;left:2806;top:-426;width:10;height:20" coordorigin="2806,-426" coordsize="10,20">
              <v:shape style="position:absolute;left:2806;top:-426;width:10;height:20" coordorigin="2806,-426" coordsize="10,20" path="m2806,-407l2816,-407,2816,-426,2806,-426,2806,-407xe" filled="true" fillcolor="#000000" stroked="false">
                <v:path arrowok="t"/>
                <v:fill type="solid"/>
              </v:shape>
            </v:group>
            <v:group style="position:absolute;left:2806;top:-407;width:10;height:20" coordorigin="2806,-407" coordsize="10,20">
              <v:shape style="position:absolute;left:2806;top:-407;width:10;height:20" coordorigin="2806,-407" coordsize="10,20" path="m2806,-387l2816,-387,2816,-407,2806,-407,2806,-387xe" filled="true" fillcolor="#000000" stroked="false">
                <v:path arrowok="t"/>
                <v:fill type="solid"/>
              </v:shape>
            </v:group>
            <v:group style="position:absolute;left:2806;top:-387;width:10;height:20" coordorigin="2806,-387" coordsize="10,20">
              <v:shape style="position:absolute;left:2806;top:-387;width:10;height:20" coordorigin="2806,-387" coordsize="10,20" path="m2806,-368l2816,-368,2816,-387,2806,-387,2806,-368xe" filled="true" fillcolor="#000000" stroked="false">
                <v:path arrowok="t"/>
                <v:fill type="solid"/>
              </v:shape>
            </v:group>
            <v:group style="position:absolute;left:2806;top:-368;width:10;height:20" coordorigin="2806,-368" coordsize="10,20">
              <v:shape style="position:absolute;left:2806;top:-368;width:10;height:20" coordorigin="2806,-368" coordsize="10,20" path="m2806,-349l2816,-349,2816,-368,2806,-368,2806,-349xe" filled="true" fillcolor="#000000" stroked="false">
                <v:path arrowok="t"/>
                <v:fill type="solid"/>
              </v:shape>
            </v:group>
            <v:group style="position:absolute;left:2806;top:-349;width:10;height:20" coordorigin="2806,-349" coordsize="10,20">
              <v:shape style="position:absolute;left:2806;top:-349;width:10;height:20" coordorigin="2806,-349" coordsize="10,20" path="m2806,-330l2816,-330,2816,-349,2806,-349,2806,-330xe" filled="true" fillcolor="#000000" stroked="false">
                <v:path arrowok="t"/>
                <v:fill type="solid"/>
              </v:shape>
            </v:group>
            <v:group style="position:absolute;left:2806;top:-330;width:10;height:20" coordorigin="2806,-330" coordsize="10,20">
              <v:shape style="position:absolute;left:2806;top:-330;width:10;height:20" coordorigin="2806,-330" coordsize="10,20" path="m2806,-311l2816,-311,2816,-330,2806,-330,2806,-311xe" filled="true" fillcolor="#000000" stroked="false">
                <v:path arrowok="t"/>
                <v:fill type="solid"/>
              </v:shape>
            </v:group>
            <v:group style="position:absolute;left:2806;top:-311;width:10;height:20" coordorigin="2806,-311" coordsize="10,20">
              <v:shape style="position:absolute;left:2806;top:-311;width:10;height:20" coordorigin="2806,-311" coordsize="10,20" path="m2806,-291l2816,-291,2816,-311,2806,-311,2806,-291xe" filled="true" fillcolor="#000000" stroked="false">
                <v:path arrowok="t"/>
                <v:fill type="solid"/>
              </v:shape>
            </v:group>
            <v:group style="position:absolute;left:2806;top:-291;width:10;height:20" coordorigin="2806,-291" coordsize="10,20">
              <v:shape style="position:absolute;left:2806;top:-291;width:10;height:20" coordorigin="2806,-291" coordsize="10,20" path="m2806,-272l2816,-272,2816,-291,2806,-291,2806,-272xe" filled="true" fillcolor="#000000" stroked="false">
                <v:path arrowok="t"/>
                <v:fill type="solid"/>
              </v:shape>
            </v:group>
            <v:group style="position:absolute;left:2806;top:-272;width:10;height:20" coordorigin="2806,-272" coordsize="10,20">
              <v:shape style="position:absolute;left:2806;top:-272;width:10;height:20" coordorigin="2806,-272" coordsize="10,20" path="m2806,-253l2816,-253,2816,-272,2806,-272,2806,-253xe" filled="true" fillcolor="#000000" stroked="false">
                <v:path arrowok="t"/>
                <v:fill type="solid"/>
              </v:shape>
            </v:group>
            <v:group style="position:absolute;left:2806;top:-253;width:10;height:20" coordorigin="2806,-253" coordsize="10,20">
              <v:shape style="position:absolute;left:2806;top:-253;width:10;height:20" coordorigin="2806,-253" coordsize="10,20" path="m2806,-234l2816,-234,2816,-253,2806,-253,2806,-234xe" filled="true" fillcolor="#000000" stroked="false">
                <v:path arrowok="t"/>
                <v:fill type="solid"/>
              </v:shape>
            </v:group>
            <v:group style="position:absolute;left:2806;top:-234;width:10;height:20" coordorigin="2806,-234" coordsize="10,20">
              <v:shape style="position:absolute;left:2806;top:-234;width:10;height:20" coordorigin="2806,-234" coordsize="10,20" path="m2806,-215l2816,-215,2816,-234,2806,-234,2806,-215xe" filled="true" fillcolor="#000000" stroked="false">
                <v:path arrowok="t"/>
                <v:fill type="solid"/>
              </v:shape>
            </v:group>
            <v:group style="position:absolute;left:2806;top:-215;width:10;height:20" coordorigin="2806,-215" coordsize="10,20">
              <v:shape style="position:absolute;left:2806;top:-215;width:10;height:20" coordorigin="2806,-215" coordsize="10,20" path="m2806,-195l2816,-195,2816,-215,2806,-215,2806,-195xe" filled="true" fillcolor="#000000" stroked="false">
                <v:path arrowok="t"/>
                <v:fill type="solid"/>
              </v:shape>
            </v:group>
            <v:group style="position:absolute;left:2806;top:-195;width:10;height:20" coordorigin="2806,-195" coordsize="10,20">
              <v:shape style="position:absolute;left:2806;top:-195;width:10;height:20" coordorigin="2806,-195" coordsize="10,20" path="m2806,-176l2816,-176,2816,-195,2806,-195,2806,-176xe" filled="true" fillcolor="#000000" stroked="false">
                <v:path arrowok="t"/>
                <v:fill type="solid"/>
              </v:shape>
            </v:group>
            <v:group style="position:absolute;left:2806;top:-176;width:10;height:20" coordorigin="2806,-176" coordsize="10,20">
              <v:shape style="position:absolute;left:2806;top:-176;width:10;height:20" coordorigin="2806,-176" coordsize="10,20" path="m2806,-157l2816,-157,2816,-176,2806,-176,2806,-157xe" filled="true" fillcolor="#000000" stroked="false">
                <v:path arrowok="t"/>
                <v:fill type="solid"/>
              </v:shape>
            </v:group>
            <v:group style="position:absolute;left:2806;top:-157;width:10;height:20" coordorigin="2806,-157" coordsize="10,20">
              <v:shape style="position:absolute;left:2806;top:-157;width:10;height:20" coordorigin="2806,-157" coordsize="10,20" path="m2806,-138l2816,-138,2816,-157,2806,-157,2806,-138xe" filled="true" fillcolor="#000000" stroked="false">
                <v:path arrowok="t"/>
                <v:fill type="solid"/>
              </v:shape>
            </v:group>
            <v:group style="position:absolute;left:2806;top:-138;width:10;height:20" coordorigin="2806,-138" coordsize="10,20">
              <v:shape style="position:absolute;left:2806;top:-138;width:10;height:20" coordorigin="2806,-138" coordsize="10,20" path="m2806,-118l2816,-118,2816,-138,2806,-138,2806,-118xe" filled="true" fillcolor="#000000" stroked="false">
                <v:path arrowok="t"/>
                <v:fill type="solid"/>
              </v:shape>
            </v:group>
            <v:group style="position:absolute;left:2806;top:-118;width:10;height:20" coordorigin="2806,-118" coordsize="10,20">
              <v:shape style="position:absolute;left:2806;top:-118;width:10;height:20" coordorigin="2806,-118" coordsize="10,20" path="m2806,-99l2816,-99,2816,-118,2806,-118,2806,-99xe" filled="true" fillcolor="#000000" stroked="false">
                <v:path arrowok="t"/>
                <v:fill type="solid"/>
              </v:shape>
            </v:group>
            <v:group style="position:absolute;left:2806;top:-99;width:10;height:20" coordorigin="2806,-99" coordsize="10,20">
              <v:shape style="position:absolute;left:2806;top:-99;width:10;height:20" coordorigin="2806,-99" coordsize="10,20" path="m2806,-80l2816,-80,2816,-99,2806,-99,2806,-80xe" filled="true" fillcolor="#000000" stroked="false">
                <v:path arrowok="t"/>
                <v:fill type="solid"/>
              </v:shape>
            </v:group>
            <v:group style="position:absolute;left:2806;top:-80;width:10;height:20" coordorigin="2806,-80" coordsize="10,20">
              <v:shape style="position:absolute;left:2806;top:-80;width:10;height:20" coordorigin="2806,-80" coordsize="10,20" path="m2806,-61l2816,-61,2816,-80,2806,-80,2806,-61xe" filled="true" fillcolor="#000000" stroked="false">
                <v:path arrowok="t"/>
                <v:fill type="solid"/>
              </v:shape>
            </v:group>
            <w10:wrap type="none"/>
          </v:group>
        </w:pict>
      </w:r>
      <w:r>
        <w:rPr/>
        <w:pict>
          <v:shape style="position:absolute;margin-left:179.899994pt;margin-top:68.013664pt;width:.48pt;height:.12pt;mso-position-horizontal-relative:page;mso-position-vertical-relative:paragraph;z-index:-1132048" type="#_x0000_t75" stroked="false">
            <v:imagedata r:id="rId214" o:title=""/>
          </v:shape>
        </w:pict>
      </w:r>
      <w:r>
        <w:rPr/>
        <w:pict>
          <v:shape style="position:absolute;margin-left:247.970001pt;margin-top:68.013664pt;width:.48pt;height:.12pt;mso-position-horizontal-relative:page;mso-position-vertical-relative:paragraph;z-index:-1132024" type="#_x0000_t75" stroked="false">
            <v:imagedata r:id="rId214" o:title=""/>
          </v:shape>
        </w:pict>
      </w:r>
      <w:r>
        <w:rPr/>
        <w:pict>
          <v:group style="position:absolute;margin-left:84.503998pt;margin-top:68.013664pt;width:425.4pt;height:111.15pt;mso-position-horizontal-relative:page;mso-position-vertical-relative:paragraph;z-index:-1132000" coordorigin="1690,1360" coordsize="8508,2223">
            <v:shape style="position:absolute;left:6234;top:1360;width:10;height:2" type="#_x0000_t75" stroked="false">
              <v:imagedata r:id="rId214" o:title=""/>
            </v:shape>
            <v:group style="position:absolute;left:6234;top:1382;width:10;height:20" coordorigin="6234,1382" coordsize="10,20">
              <v:shape style="position:absolute;left:6234;top:1382;width:10;height:20" coordorigin="6234,1382" coordsize="10,20" path="m6234,1401l6243,1401,6243,1382,6234,1382,6234,1401xe" filled="true" fillcolor="#000000" stroked="false">
                <v:path arrowok="t"/>
                <v:fill type="solid"/>
              </v:shape>
            </v:group>
            <v:group style="position:absolute;left:6234;top:1401;width:10;height:20" coordorigin="6234,1401" coordsize="10,20">
              <v:shape style="position:absolute;left:6234;top:1401;width:10;height:20" coordorigin="6234,1401" coordsize="10,20" path="m6234,1420l6243,1420,6243,1401,6234,1401,6234,1420xe" filled="true" fillcolor="#000000" stroked="false">
                <v:path arrowok="t"/>
                <v:fill type="solid"/>
              </v:shape>
            </v:group>
            <v:group style="position:absolute;left:6234;top:1420;width:10;height:20" coordorigin="6234,1420" coordsize="10,20">
              <v:shape style="position:absolute;left:6234;top:1420;width:10;height:20" coordorigin="6234,1420" coordsize="10,20" path="m6234,1439l6243,1439,6243,1420,6234,1420,6234,1439xe" filled="true" fillcolor="#000000" stroked="false">
                <v:path arrowok="t"/>
                <v:fill type="solid"/>
              </v:shape>
            </v:group>
            <v:group style="position:absolute;left:6234;top:1439;width:10;height:20" coordorigin="6234,1439" coordsize="10,20">
              <v:shape style="position:absolute;left:6234;top:1439;width:10;height:20" coordorigin="6234,1439" coordsize="10,20" path="m6234,1459l6243,1459,6243,1439,6234,1439,6234,1459xe" filled="true" fillcolor="#000000" stroked="false">
                <v:path arrowok="t"/>
                <v:fill type="solid"/>
              </v:shape>
            </v:group>
            <v:group style="position:absolute;left:6234;top:1459;width:10;height:20" coordorigin="6234,1459" coordsize="10,20">
              <v:shape style="position:absolute;left:6234;top:1459;width:10;height:20" coordorigin="6234,1459" coordsize="10,20" path="m6234,1478l6243,1478,6243,1459,6234,1459,6234,1478xe" filled="true" fillcolor="#000000" stroked="false">
                <v:path arrowok="t"/>
                <v:fill type="solid"/>
              </v:shape>
            </v:group>
            <v:group style="position:absolute;left:6234;top:1478;width:10;height:20" coordorigin="6234,1478" coordsize="10,20">
              <v:shape style="position:absolute;left:6234;top:1478;width:10;height:20" coordorigin="6234,1478" coordsize="10,20" path="m6234,1497l6243,1497,6243,1478,6234,1478,6234,1497xe" filled="true" fillcolor="#000000" stroked="false">
                <v:path arrowok="t"/>
                <v:fill type="solid"/>
              </v:shape>
            </v:group>
            <v:group style="position:absolute;left:6234;top:1497;width:10;height:20" coordorigin="6234,1497" coordsize="10,20">
              <v:shape style="position:absolute;left:6234;top:1497;width:10;height:20" coordorigin="6234,1497" coordsize="10,20" path="m6234,1516l6243,1516,6243,1497,6234,1497,6234,1516xe" filled="true" fillcolor="#000000" stroked="false">
                <v:path arrowok="t"/>
                <v:fill type="solid"/>
              </v:shape>
            </v:group>
            <v:group style="position:absolute;left:6234;top:1516;width:10;height:20" coordorigin="6234,1516" coordsize="10,20">
              <v:shape style="position:absolute;left:6234;top:1516;width:10;height:20" coordorigin="6234,1516" coordsize="10,20" path="m6234,1535l6243,1535,6243,1516,6234,1516,6234,1535xe" filled="true" fillcolor="#000000" stroked="false">
                <v:path arrowok="t"/>
                <v:fill type="solid"/>
              </v:shape>
            </v:group>
            <v:group style="position:absolute;left:6234;top:1535;width:10;height:20" coordorigin="6234,1535" coordsize="10,20">
              <v:shape style="position:absolute;left:6234;top:1535;width:10;height:20" coordorigin="6234,1535" coordsize="10,20" path="m6234,1555l6243,1555,6243,1535,6234,1535,6234,1555xe" filled="true" fillcolor="#000000" stroked="false">
                <v:path arrowok="t"/>
                <v:fill type="solid"/>
              </v:shape>
            </v:group>
            <v:group style="position:absolute;left:6234;top:1555;width:10;height:20" coordorigin="6234,1555" coordsize="10,20">
              <v:shape style="position:absolute;left:6234;top:1555;width:10;height:20" coordorigin="6234,1555" coordsize="10,20" path="m6234,1574l6243,1574,6243,1555,6234,1555,6234,1574xe" filled="true" fillcolor="#000000" stroked="false">
                <v:path arrowok="t"/>
                <v:fill type="solid"/>
              </v:shape>
            </v:group>
            <v:group style="position:absolute;left:6234;top:1574;width:10;height:20" coordorigin="6234,1574" coordsize="10,20">
              <v:shape style="position:absolute;left:6234;top:1574;width:10;height:20" coordorigin="6234,1574" coordsize="10,20" path="m6234,1593l6243,1593,6243,1574,6234,1574,6234,1593xe" filled="true" fillcolor="#000000" stroked="false">
                <v:path arrowok="t"/>
                <v:fill type="solid"/>
              </v:shape>
            </v:group>
            <v:group style="position:absolute;left:6234;top:1593;width:10;height:20" coordorigin="6234,1593" coordsize="10,20">
              <v:shape style="position:absolute;left:6234;top:1593;width:10;height:20" coordorigin="6234,1593" coordsize="10,20" path="m6234,1612l6243,1612,6243,1593,6234,1593,6234,1612xe" filled="true" fillcolor="#000000" stroked="false">
                <v:path arrowok="t"/>
                <v:fill type="solid"/>
              </v:shape>
            </v:group>
            <v:group style="position:absolute;left:6234;top:1612;width:10;height:20" coordorigin="6234,1612" coordsize="10,20">
              <v:shape style="position:absolute;left:6234;top:1612;width:10;height:20" coordorigin="6234,1612" coordsize="10,20" path="m6234,1631l6243,1631,6243,1612,6234,1612,6234,1631xe" filled="true" fillcolor="#000000" stroked="false">
                <v:path arrowok="t"/>
                <v:fill type="solid"/>
              </v:shape>
            </v:group>
            <v:group style="position:absolute;left:6234;top:1631;width:10;height:20" coordorigin="6234,1631" coordsize="10,20">
              <v:shape style="position:absolute;left:6234;top:1631;width:10;height:20" coordorigin="6234,1631" coordsize="10,20" path="m6234,1651l6243,1651,6243,1631,6234,1631,6234,1651xe" filled="true" fillcolor="#000000" stroked="false">
                <v:path arrowok="t"/>
                <v:fill type="solid"/>
              </v:shape>
            </v:group>
            <v:group style="position:absolute;left:6234;top:1651;width:10;height:20" coordorigin="6234,1651" coordsize="10,20">
              <v:shape style="position:absolute;left:6234;top:1651;width:10;height:20" coordorigin="6234,1651" coordsize="10,20" path="m6234,1670l6243,1670,6243,1651,6234,1651,6234,1670xe" filled="true" fillcolor="#000000" stroked="false">
                <v:path arrowok="t"/>
                <v:fill type="solid"/>
              </v:shape>
            </v:group>
            <v:group style="position:absolute;left:6234;top:1670;width:10;height:20" coordorigin="6234,1670" coordsize="10,20">
              <v:shape style="position:absolute;left:6234;top:1670;width:10;height:20" coordorigin="6234,1670" coordsize="10,20" path="m6234,1689l6243,1689,6243,1670,6234,1670,6234,1689xe" filled="true" fillcolor="#000000" stroked="false">
                <v:path arrowok="t"/>
                <v:fill type="solid"/>
              </v:shape>
            </v:group>
            <v:group style="position:absolute;left:6234;top:1689;width:10;height:20" coordorigin="6234,1689" coordsize="10,20">
              <v:shape style="position:absolute;left:6234;top:1689;width:10;height:20" coordorigin="6234,1689" coordsize="10,20" path="m6234,1708l6243,1708,6243,1689,6234,1689,6234,1708xe" filled="true" fillcolor="#000000" stroked="false">
                <v:path arrowok="t"/>
                <v:fill type="solid"/>
              </v:shape>
              <v:shape style="position:absolute;left:6224;top:1708;width:1186;height:101" type="#_x0000_t75" stroked="false">
                <v:imagedata r:id="rId302" o:title=""/>
              </v:shape>
              <v:shape style="position:absolute;left:7405;top:1799;width:1133;height:10" type="#_x0000_t75" stroked="false">
                <v:imagedata r:id="rId303" o:title=""/>
              </v:shape>
            </v:group>
            <v:group style="position:absolute;left:6234;top:1809;width:10;height:20" coordorigin="6234,1809" coordsize="10,20">
              <v:shape style="position:absolute;left:6234;top:1809;width:10;height:20" coordorigin="6234,1809" coordsize="10,20" path="m6234,1828l6243,1828,6243,1809,6234,1809,6234,1828xe" filled="true" fillcolor="#000000" stroked="false">
                <v:path arrowok="t"/>
                <v:fill type="solid"/>
              </v:shape>
            </v:group>
            <v:group style="position:absolute;left:6234;top:1828;width:10;height:20" coordorigin="6234,1828" coordsize="10,20">
              <v:shape style="position:absolute;left:6234;top:1828;width:10;height:20" coordorigin="6234,1828" coordsize="10,20" path="m6234,1847l6243,1847,6243,1828,6234,1828,6234,1847xe" filled="true" fillcolor="#000000" stroked="false">
                <v:path arrowok="t"/>
                <v:fill type="solid"/>
              </v:shape>
            </v:group>
            <v:group style="position:absolute;left:6234;top:1847;width:10;height:20" coordorigin="6234,1847" coordsize="10,20">
              <v:shape style="position:absolute;left:6234;top:1847;width:10;height:20" coordorigin="6234,1847" coordsize="10,20" path="m6234,1867l6243,1867,6243,1847,6234,1847,6234,1867xe" filled="true" fillcolor="#000000" stroked="false">
                <v:path arrowok="t"/>
                <v:fill type="solid"/>
              </v:shape>
            </v:group>
            <v:group style="position:absolute;left:6234;top:1867;width:10;height:20" coordorigin="6234,1867" coordsize="10,20">
              <v:shape style="position:absolute;left:6234;top:1867;width:10;height:20" coordorigin="6234,1867" coordsize="10,20" path="m6234,1886l6243,1886,6243,1867,6234,1867,6234,1886xe" filled="true" fillcolor="#000000" stroked="false">
                <v:path arrowok="t"/>
                <v:fill type="solid"/>
              </v:shape>
            </v:group>
            <v:group style="position:absolute;left:6234;top:1886;width:10;height:20" coordorigin="6234,1886" coordsize="10,20">
              <v:shape style="position:absolute;left:6234;top:1886;width:10;height:20" coordorigin="6234,1886" coordsize="10,20" path="m6234,1905l6243,1905,6243,1886,6234,1886,6234,1905xe" filled="true" fillcolor="#000000" stroked="false">
                <v:path arrowok="t"/>
                <v:fill type="solid"/>
              </v:shape>
            </v:group>
            <v:group style="position:absolute;left:6234;top:1905;width:10;height:20" coordorigin="6234,1905" coordsize="10,20">
              <v:shape style="position:absolute;left:6234;top:1905;width:10;height:20" coordorigin="6234,1905" coordsize="10,20" path="m6234,1924l6243,1924,6243,1905,6234,1905,6234,1924xe" filled="true" fillcolor="#000000" stroked="false">
                <v:path arrowok="t"/>
                <v:fill type="solid"/>
              </v:shape>
            </v:group>
            <v:group style="position:absolute;left:6234;top:1924;width:10;height:20" coordorigin="6234,1924" coordsize="10,20">
              <v:shape style="position:absolute;left:6234;top:1924;width:10;height:20" coordorigin="6234,1924" coordsize="10,20" path="m6234,1943l6243,1943,6243,1924,6234,1924,6234,1943xe" filled="true" fillcolor="#000000" stroked="false">
                <v:path arrowok="t"/>
                <v:fill type="solid"/>
              </v:shape>
            </v:group>
            <v:group style="position:absolute;left:6234;top:1943;width:10;height:20" coordorigin="6234,1943" coordsize="10,20">
              <v:shape style="position:absolute;left:6234;top:1943;width:10;height:20" coordorigin="6234,1943" coordsize="10,20" path="m6234,1963l6243,1963,6243,1943,6234,1943,6234,1963xe" filled="true" fillcolor="#000000" stroked="false">
                <v:path arrowok="t"/>
                <v:fill type="solid"/>
              </v:shape>
            </v:group>
            <v:group style="position:absolute;left:6234;top:1963;width:10;height:20" coordorigin="6234,1963" coordsize="10,20">
              <v:shape style="position:absolute;left:6234;top:1963;width:10;height:20" coordorigin="6234,1963" coordsize="10,20" path="m6234,1982l6243,1982,6243,1963,6234,1963,6234,1982xe" filled="true" fillcolor="#000000" stroked="false">
                <v:path arrowok="t"/>
                <v:fill type="solid"/>
              </v:shape>
            </v:group>
            <v:group style="position:absolute;left:6234;top:1982;width:10;height:20" coordorigin="6234,1982" coordsize="10,20">
              <v:shape style="position:absolute;left:6234;top:1982;width:10;height:20" coordorigin="6234,1982" coordsize="10,20" path="m6234,2001l6243,2001,6243,1982,6234,1982,6234,2001xe" filled="true" fillcolor="#000000" stroked="false">
                <v:path arrowok="t"/>
                <v:fill type="solid"/>
              </v:shape>
            </v:group>
            <v:group style="position:absolute;left:6234;top:2001;width:10;height:20" coordorigin="6234,2001" coordsize="10,20">
              <v:shape style="position:absolute;left:6234;top:2001;width:10;height:20" coordorigin="6234,2001" coordsize="10,20" path="m6234,2020l6243,2020,6243,2001,6234,2001,6234,2020xe" filled="true" fillcolor="#000000" stroked="false">
                <v:path arrowok="t"/>
                <v:fill type="solid"/>
              </v:shape>
            </v:group>
            <v:group style="position:absolute;left:6234;top:2020;width:10;height:20" coordorigin="6234,2020" coordsize="10,20">
              <v:shape style="position:absolute;left:6234;top:2020;width:10;height:20" coordorigin="6234,2020" coordsize="10,20" path="m6234,2039l6243,2039,6243,2020,6234,2020,6234,2039xe" filled="true" fillcolor="#000000" stroked="false">
                <v:path arrowok="t"/>
                <v:fill type="solid"/>
              </v:shape>
            </v:group>
            <v:group style="position:absolute;left:6234;top:2039;width:10;height:20" coordorigin="6234,2039" coordsize="10,20">
              <v:shape style="position:absolute;left:6234;top:2039;width:10;height:20" coordorigin="6234,2039" coordsize="10,20" path="m6234,2059l6243,2059,6243,2039,6234,2039,6234,2059xe" filled="true" fillcolor="#000000" stroked="false">
                <v:path arrowok="t"/>
                <v:fill type="solid"/>
              </v:shape>
            </v:group>
            <v:group style="position:absolute;left:6234;top:2059;width:10;height:20" coordorigin="6234,2059" coordsize="10,20">
              <v:shape style="position:absolute;left:6234;top:2059;width:10;height:20" coordorigin="6234,2059" coordsize="10,20" path="m6234,2078l6243,2078,6243,2059,6234,2059,6234,2078xe" filled="true" fillcolor="#000000" stroked="false">
                <v:path arrowok="t"/>
                <v:fill type="solid"/>
              </v:shape>
            </v:group>
            <v:group style="position:absolute;left:6234;top:2078;width:10;height:20" coordorigin="6234,2078" coordsize="10,20">
              <v:shape style="position:absolute;left:6234;top:2078;width:10;height:20" coordorigin="6234,2078" coordsize="10,20" path="m6234,2097l6243,2097,6243,2078,6234,2078,6234,2097xe" filled="true" fillcolor="#000000" stroked="false">
                <v:path arrowok="t"/>
                <v:fill type="solid"/>
              </v:shape>
            </v:group>
            <v:group style="position:absolute;left:6234;top:2097;width:10;height:20" coordorigin="6234,2097" coordsize="10,20">
              <v:shape style="position:absolute;left:6234;top:2097;width:10;height:20" coordorigin="6234,2097" coordsize="10,20" path="m6234,2116l6243,2116,6243,2097,6234,2097,6234,2116xe" filled="true" fillcolor="#000000" stroked="false">
                <v:path arrowok="t"/>
                <v:fill type="solid"/>
              </v:shape>
            </v:group>
            <v:group style="position:absolute;left:6234;top:2116;width:10;height:20" coordorigin="6234,2116" coordsize="10,20">
              <v:shape style="position:absolute;left:6234;top:2116;width:10;height:20" coordorigin="6234,2116" coordsize="10,20" path="m6234,2135l6243,2135,6243,2116,6234,2116,6234,2135xe" filled="true" fillcolor="#000000" stroked="false">
                <v:path arrowok="t"/>
                <v:fill type="solid"/>
              </v:shape>
            </v:group>
            <v:group style="position:absolute;left:6234;top:2135;width:10;height:20" coordorigin="6234,2135" coordsize="10,20">
              <v:shape style="position:absolute;left:6234;top:2135;width:10;height:20" coordorigin="6234,2135" coordsize="10,20" path="m6234,2155l6243,2155,6243,2135,6234,2135,6234,2155xe" filled="true" fillcolor="#000000" stroked="false">
                <v:path arrowok="t"/>
                <v:fill type="solid"/>
              </v:shape>
            </v:group>
            <v:group style="position:absolute;left:6234;top:2155;width:10;height:20" coordorigin="6234,2155" coordsize="10,20">
              <v:shape style="position:absolute;left:6234;top:2155;width:10;height:20" coordorigin="6234,2155" coordsize="10,20" path="m6234,2174l6243,2174,6243,2155,6234,2155,6234,2174xe" filled="true" fillcolor="#000000" stroked="false">
                <v:path arrowok="t"/>
                <v:fill type="solid"/>
              </v:shape>
            </v:group>
            <v:group style="position:absolute;left:6234;top:2174;width:10;height:20" coordorigin="6234,2174" coordsize="10,20">
              <v:shape style="position:absolute;left:6234;top:2174;width:10;height:20" coordorigin="6234,2174" coordsize="10,20" path="m6234,2193l6243,2193,6243,2174,6234,2174,6234,2193xe" filled="true" fillcolor="#000000" stroked="false">
                <v:path arrowok="t"/>
                <v:fill type="solid"/>
              </v:shape>
            </v:group>
            <v:group style="position:absolute;left:6234;top:2193;width:10;height:20" coordorigin="6234,2193" coordsize="10,20">
              <v:shape style="position:absolute;left:6234;top:2193;width:10;height:20" coordorigin="6234,2193" coordsize="10,20" path="m6234,2212l6243,2212,6243,2193,6234,2193,6234,2212xe" filled="true" fillcolor="#000000" stroked="false">
                <v:path arrowok="t"/>
                <v:fill type="solid"/>
              </v:shape>
            </v:group>
            <v:group style="position:absolute;left:6234;top:2212;width:10;height:20" coordorigin="6234,2212" coordsize="10,20">
              <v:shape style="position:absolute;left:6234;top:2212;width:10;height:20" coordorigin="6234,2212" coordsize="10,20" path="m6234,2231l6243,2231,6243,2212,6234,2212,6234,2231xe" filled="true" fillcolor="#000000" stroked="false">
                <v:path arrowok="t"/>
                <v:fill type="solid"/>
              </v:shape>
            </v:group>
            <v:group style="position:absolute;left:6234;top:2231;width:10;height:20" coordorigin="6234,2231" coordsize="10,20">
              <v:shape style="position:absolute;left:6234;top:2231;width:10;height:20" coordorigin="6234,2231" coordsize="10,20" path="m6234,2251l6243,2251,6243,2231,6234,2231,6234,2251xe" filled="true" fillcolor="#000000" stroked="false">
                <v:path arrowok="t"/>
                <v:fill type="solid"/>
              </v:shape>
              <v:shape style="position:absolute;left:1690;top:2155;width:1927;height:106" type="#_x0000_t75" stroked="false">
                <v:imagedata r:id="rId304" o:title=""/>
              </v:shape>
              <v:shape style="position:absolute;left:3593;top:2251;width:1366;height:10" type="#_x0000_t75" stroked="false">
                <v:imagedata r:id="rId305" o:title=""/>
              </v:shape>
              <v:shape style="position:absolute;left:4955;top:2251;width:1279;height:10" type="#_x0000_t75" stroked="false">
                <v:imagedata r:id="rId155" o:title=""/>
              </v:shape>
              <v:shape style="position:absolute;left:6229;top:2251;width:1181;height:10" type="#_x0000_t75" stroked="false">
                <v:imagedata r:id="rId306" o:title=""/>
              </v:shape>
              <v:shape style="position:absolute;left:7405;top:2251;width:2792;height:10" type="#_x0000_t75" stroked="false">
                <v:imagedata r:id="rId307" o:title=""/>
              </v:shape>
            </v:group>
            <v:group style="position:absolute;left:6234;top:2260;width:10;height:20" coordorigin="6234,2260" coordsize="10,20">
              <v:shape style="position:absolute;left:6234;top:2260;width:10;height:20" coordorigin="6234,2260" coordsize="10,20" path="m6234,2279l6243,2279,6243,2260,6234,2260,6234,2279xe" filled="true" fillcolor="#000000" stroked="false">
                <v:path arrowok="t"/>
                <v:fill type="solid"/>
              </v:shape>
            </v:group>
            <v:group style="position:absolute;left:6234;top:2279;width:10;height:20" coordorigin="6234,2279" coordsize="10,20">
              <v:shape style="position:absolute;left:6234;top:2279;width:10;height:20" coordorigin="6234,2279" coordsize="10,20" path="m6234,2299l6243,2299,6243,2279,6234,2279,6234,2299xe" filled="true" fillcolor="#000000" stroked="false">
                <v:path arrowok="t"/>
                <v:fill type="solid"/>
              </v:shape>
            </v:group>
            <v:group style="position:absolute;left:6234;top:2299;width:10;height:20" coordorigin="6234,2299" coordsize="10,20">
              <v:shape style="position:absolute;left:6234;top:2299;width:10;height:20" coordorigin="6234,2299" coordsize="10,20" path="m6234,2318l6243,2318,6243,2299,6234,2299,6234,2318xe" filled="true" fillcolor="#000000" stroked="false">
                <v:path arrowok="t"/>
                <v:fill type="solid"/>
              </v:shape>
            </v:group>
            <v:group style="position:absolute;left:6234;top:2318;width:10;height:20" coordorigin="6234,2318" coordsize="10,20">
              <v:shape style="position:absolute;left:6234;top:2318;width:10;height:20" coordorigin="6234,2318" coordsize="10,20" path="m6234,2337l6243,2337,6243,2318,6234,2318,6234,2337xe" filled="true" fillcolor="#000000" stroked="false">
                <v:path arrowok="t"/>
                <v:fill type="solid"/>
              </v:shape>
            </v:group>
            <v:group style="position:absolute;left:6234;top:2337;width:10;height:20" coordorigin="6234,2337" coordsize="10,20">
              <v:shape style="position:absolute;left:6234;top:2337;width:10;height:20" coordorigin="6234,2337" coordsize="10,20" path="m6234,2356l6243,2356,6243,2337,6234,2337,6234,2356xe" filled="true" fillcolor="#000000" stroked="false">
                <v:path arrowok="t"/>
                <v:fill type="solid"/>
              </v:shape>
            </v:group>
            <v:group style="position:absolute;left:6234;top:2356;width:10;height:20" coordorigin="6234,2356" coordsize="10,20">
              <v:shape style="position:absolute;left:6234;top:2356;width:10;height:20" coordorigin="6234,2356" coordsize="10,20" path="m6234,2375l6243,2375,6243,2356,6234,2356,6234,2375xe" filled="true" fillcolor="#000000" stroked="false">
                <v:path arrowok="t"/>
                <v:fill type="solid"/>
              </v:shape>
            </v:group>
            <v:group style="position:absolute;left:6234;top:2375;width:10;height:20" coordorigin="6234,2375" coordsize="10,20">
              <v:shape style="position:absolute;left:6234;top:2375;width:10;height:20" coordorigin="6234,2375" coordsize="10,20" path="m6234,2395l6243,2395,6243,2375,6234,2375,6234,2395xe" filled="true" fillcolor="#000000" stroked="false">
                <v:path arrowok="t"/>
                <v:fill type="solid"/>
              </v:shape>
            </v:group>
            <v:group style="position:absolute;left:6234;top:2395;width:10;height:20" coordorigin="6234,2395" coordsize="10,20">
              <v:shape style="position:absolute;left:6234;top:2395;width:10;height:20" coordorigin="6234,2395" coordsize="10,20" path="m6234,2414l6243,2414,6243,2395,6234,2395,6234,2414xe" filled="true" fillcolor="#000000" stroked="false">
                <v:path arrowok="t"/>
                <v:fill type="solid"/>
              </v:shape>
            </v:group>
            <v:group style="position:absolute;left:6234;top:2414;width:10;height:20" coordorigin="6234,2414" coordsize="10,20">
              <v:shape style="position:absolute;left:6234;top:2414;width:10;height:20" coordorigin="6234,2414" coordsize="10,20" path="m6234,2433l6243,2433,6243,2414,6234,2414,6234,2433xe" filled="true" fillcolor="#000000" stroked="false">
                <v:path arrowok="t"/>
                <v:fill type="solid"/>
              </v:shape>
            </v:group>
            <v:group style="position:absolute;left:6234;top:2433;width:10;height:20" coordorigin="6234,2433" coordsize="10,20">
              <v:shape style="position:absolute;left:6234;top:2433;width:10;height:20" coordorigin="6234,2433" coordsize="10,20" path="m6234,2452l6243,2452,6243,2433,6234,2433,6234,2452xe" filled="true" fillcolor="#000000" stroked="false">
                <v:path arrowok="t"/>
                <v:fill type="solid"/>
              </v:shape>
            </v:group>
            <v:group style="position:absolute;left:6234;top:2452;width:10;height:20" coordorigin="6234,2452" coordsize="10,20">
              <v:shape style="position:absolute;left:6234;top:2452;width:10;height:20" coordorigin="6234,2452" coordsize="10,20" path="m6234,2471l6243,2471,6243,2452,6234,2452,6234,2471xe" filled="true" fillcolor="#000000" stroked="false">
                <v:path arrowok="t"/>
                <v:fill type="solid"/>
              </v:shape>
            </v:group>
            <v:group style="position:absolute;left:6234;top:2471;width:10;height:20" coordorigin="6234,2471" coordsize="10,20">
              <v:shape style="position:absolute;left:6234;top:2471;width:10;height:20" coordorigin="6234,2471" coordsize="10,20" path="m6234,2491l6243,2491,6243,2471,6234,2471,6234,2491xe" filled="true" fillcolor="#000000" stroked="false">
                <v:path arrowok="t"/>
                <v:fill type="solid"/>
              </v:shape>
            </v:group>
            <v:group style="position:absolute;left:6234;top:2491;width:10;height:20" coordorigin="6234,2491" coordsize="10,20">
              <v:shape style="position:absolute;left:6234;top:2491;width:10;height:20" coordorigin="6234,2491" coordsize="10,20" path="m6234,2510l6243,2510,6243,2491,6234,2491,6234,2510xe" filled="true" fillcolor="#000000" stroked="false">
                <v:path arrowok="t"/>
                <v:fill type="solid"/>
              </v:shape>
            </v:group>
            <v:group style="position:absolute;left:6234;top:2510;width:10;height:20" coordorigin="6234,2510" coordsize="10,20">
              <v:shape style="position:absolute;left:6234;top:2510;width:10;height:20" coordorigin="6234,2510" coordsize="10,20" path="m6234,2529l6243,2529,6243,2510,6234,2510,6234,2529xe" filled="true" fillcolor="#000000" stroked="false">
                <v:path arrowok="t"/>
                <v:fill type="solid"/>
              </v:shape>
            </v:group>
            <v:group style="position:absolute;left:6234;top:2529;width:10;height:20" coordorigin="6234,2529" coordsize="10,20">
              <v:shape style="position:absolute;left:6234;top:2529;width:10;height:20" coordorigin="6234,2529" coordsize="10,20" path="m6234,2548l6243,2548,6243,2529,6234,2529,6234,2548xe" filled="true" fillcolor="#000000" stroked="false">
                <v:path arrowok="t"/>
                <v:fill type="solid"/>
              </v:shape>
            </v:group>
            <v:group style="position:absolute;left:6234;top:2548;width:10;height:20" coordorigin="6234,2548" coordsize="10,20">
              <v:shape style="position:absolute;left:6234;top:2548;width:10;height:20" coordorigin="6234,2548" coordsize="10,20" path="m6234,2567l6243,2567,6243,2548,6234,2548,6234,2567xe" filled="true" fillcolor="#000000" stroked="false">
                <v:path arrowok="t"/>
                <v:fill type="solid"/>
              </v:shape>
            </v:group>
            <v:group style="position:absolute;left:6234;top:2567;width:10;height:20" coordorigin="6234,2567" coordsize="10,20">
              <v:shape style="position:absolute;left:6234;top:2567;width:10;height:20" coordorigin="6234,2567" coordsize="10,20" path="m6234,2587l6243,2587,6243,2567,6234,2567,6234,2587xe" filled="true" fillcolor="#000000" stroked="false">
                <v:path arrowok="t"/>
                <v:fill type="solid"/>
              </v:shape>
            </v:group>
            <v:group style="position:absolute;left:6234;top:2587;width:10;height:20" coordorigin="6234,2587" coordsize="10,20">
              <v:shape style="position:absolute;left:6234;top:2587;width:10;height:20" coordorigin="6234,2587" coordsize="10,20" path="m6234,2606l6243,2606,6243,2587,6234,2587,6234,2606xe" filled="true" fillcolor="#000000" stroked="false">
                <v:path arrowok="t"/>
                <v:fill type="solid"/>
              </v:shape>
            </v:group>
            <v:group style="position:absolute;left:6234;top:2606;width:10;height:20" coordorigin="6234,2606" coordsize="10,20">
              <v:shape style="position:absolute;left:6234;top:2606;width:10;height:20" coordorigin="6234,2606" coordsize="10,20" path="m6234,2625l6243,2625,6243,2606,6234,2606,6234,2625xe" filled="true" fillcolor="#000000" stroked="false">
                <v:path arrowok="t"/>
                <v:fill type="solid"/>
              </v:shape>
            </v:group>
            <v:group style="position:absolute;left:6234;top:2625;width:10;height:20" coordorigin="6234,2625" coordsize="10,20">
              <v:shape style="position:absolute;left:6234;top:2625;width:10;height:20" coordorigin="6234,2625" coordsize="10,20" path="m6234,2644l6243,2644,6243,2625,6234,2625,6234,2644xe" filled="true" fillcolor="#000000" stroked="false">
                <v:path arrowok="t"/>
                <v:fill type="solid"/>
              </v:shape>
            </v:group>
            <v:group style="position:absolute;left:6234;top:2644;width:10;height:20" coordorigin="6234,2644" coordsize="10,20">
              <v:shape style="position:absolute;left:6234;top:2644;width:10;height:20" coordorigin="6234,2644" coordsize="10,20" path="m6234,2663l6243,2663,6243,2644,6234,2644,6234,2663xe" filled="true" fillcolor="#000000" stroked="false">
                <v:path arrowok="t"/>
                <v:fill type="solid"/>
              </v:shape>
            </v:group>
            <v:group style="position:absolute;left:6234;top:2663;width:10;height:20" coordorigin="6234,2663" coordsize="10,20">
              <v:shape style="position:absolute;left:6234;top:2663;width:10;height:20" coordorigin="6234,2663" coordsize="10,20" path="m6234,2683l6243,2683,6243,2663,6234,2663,6234,2683xe" filled="true" fillcolor="#000000" stroked="false">
                <v:path arrowok="t"/>
                <v:fill type="solid"/>
              </v:shape>
            </v:group>
            <v:group style="position:absolute;left:6234;top:2691;width:10;height:2" coordorigin="6234,2691" coordsize="10,2">
              <v:shape style="position:absolute;left:6234;top:2691;width:10;height:2" coordorigin="6234,2691" coordsize="10,0" path="m6234,2691l6243,2691e" filled="false" stroked="true" strokeweight=".84003pt" strokecolor="#000000">
                <v:path arrowok="t"/>
              </v:shape>
              <v:shape style="position:absolute;left:1690;top:2606;width:1927;height:103" type="#_x0000_t75" stroked="false">
                <v:imagedata r:id="rId308" o:title=""/>
              </v:shape>
              <v:shape style="position:absolute;left:3593;top:2699;width:1366;height:10" type="#_x0000_t75" stroked="false">
                <v:imagedata r:id="rId305" o:title=""/>
              </v:shape>
              <v:shape style="position:absolute;left:4955;top:2699;width:1279;height:10" type="#_x0000_t75" stroked="false">
                <v:imagedata r:id="rId155" o:title=""/>
              </v:shape>
              <v:shape style="position:absolute;left:6229;top:2699;width:1181;height:10" type="#_x0000_t75" stroked="false">
                <v:imagedata r:id="rId306" o:title=""/>
              </v:shape>
              <v:shape style="position:absolute;left:7405;top:2699;width:2792;height:10" type="#_x0000_t75" stroked="false">
                <v:imagedata r:id="rId307" o:title=""/>
              </v:shape>
            </v:group>
            <v:group style="position:absolute;left:6234;top:2709;width:10;height:20" coordorigin="6234,2709" coordsize="10,20">
              <v:shape style="position:absolute;left:6234;top:2709;width:10;height:20" coordorigin="6234,2709" coordsize="10,20" path="m6234,2728l6243,2728,6243,2709,6234,2709,6234,2728xe" filled="true" fillcolor="#000000" stroked="false">
                <v:path arrowok="t"/>
                <v:fill type="solid"/>
              </v:shape>
            </v:group>
            <v:group style="position:absolute;left:6234;top:2728;width:10;height:20" coordorigin="6234,2728" coordsize="10,20">
              <v:shape style="position:absolute;left:6234;top:2728;width:10;height:20" coordorigin="6234,2728" coordsize="10,20" path="m6234,2747l6243,2747,6243,2728,6234,2728,6234,2747xe" filled="true" fillcolor="#000000" stroked="false">
                <v:path arrowok="t"/>
                <v:fill type="solid"/>
              </v:shape>
            </v:group>
            <v:group style="position:absolute;left:6234;top:2747;width:10;height:20" coordorigin="6234,2747" coordsize="10,20">
              <v:shape style="position:absolute;left:6234;top:2747;width:10;height:20" coordorigin="6234,2747" coordsize="10,20" path="m6234,2767l6243,2767,6243,2747,6234,2747,6234,2767xe" filled="true" fillcolor="#000000" stroked="false">
                <v:path arrowok="t"/>
                <v:fill type="solid"/>
              </v:shape>
            </v:group>
            <v:group style="position:absolute;left:6234;top:2767;width:10;height:20" coordorigin="6234,2767" coordsize="10,20">
              <v:shape style="position:absolute;left:6234;top:2767;width:10;height:20" coordorigin="6234,2767" coordsize="10,20" path="m6234,2786l6243,2786,6243,2767,6234,2767,6234,2786xe" filled="true" fillcolor="#000000" stroked="false">
                <v:path arrowok="t"/>
                <v:fill type="solid"/>
              </v:shape>
            </v:group>
            <v:group style="position:absolute;left:6234;top:2786;width:10;height:20" coordorigin="6234,2786" coordsize="10,20">
              <v:shape style="position:absolute;left:6234;top:2786;width:10;height:20" coordorigin="6234,2786" coordsize="10,20" path="m6234,2805l6243,2805,6243,2786,6234,2786,6234,2805xe" filled="true" fillcolor="#000000" stroked="false">
                <v:path arrowok="t"/>
                <v:fill type="solid"/>
              </v:shape>
            </v:group>
            <v:group style="position:absolute;left:6234;top:2805;width:10;height:20" coordorigin="6234,2805" coordsize="10,20">
              <v:shape style="position:absolute;left:6234;top:2805;width:10;height:20" coordorigin="6234,2805" coordsize="10,20" path="m6234,2824l6243,2824,6243,2805,6234,2805,6234,2824xe" filled="true" fillcolor="#000000" stroked="false">
                <v:path arrowok="t"/>
                <v:fill type="solid"/>
              </v:shape>
            </v:group>
            <v:group style="position:absolute;left:6234;top:2824;width:10;height:20" coordorigin="6234,2824" coordsize="10,20">
              <v:shape style="position:absolute;left:6234;top:2824;width:10;height:20" coordorigin="6234,2824" coordsize="10,20" path="m6234,2843l6243,2843,6243,2824,6234,2824,6234,2843xe" filled="true" fillcolor="#000000" stroked="false">
                <v:path arrowok="t"/>
                <v:fill type="solid"/>
              </v:shape>
            </v:group>
            <v:group style="position:absolute;left:6234;top:2843;width:10;height:20" coordorigin="6234,2843" coordsize="10,20">
              <v:shape style="position:absolute;left:6234;top:2843;width:10;height:20" coordorigin="6234,2843" coordsize="10,20" path="m6234,2863l6243,2863,6243,2843,6234,2843,6234,2863xe" filled="true" fillcolor="#000000" stroked="false">
                <v:path arrowok="t"/>
                <v:fill type="solid"/>
              </v:shape>
            </v:group>
            <v:group style="position:absolute;left:6234;top:2863;width:10;height:20" coordorigin="6234,2863" coordsize="10,20">
              <v:shape style="position:absolute;left:6234;top:2863;width:10;height:20" coordorigin="6234,2863" coordsize="10,20" path="m6234,2882l6243,2882,6243,2863,6234,2863,6234,2882xe" filled="true" fillcolor="#000000" stroked="false">
                <v:path arrowok="t"/>
                <v:fill type="solid"/>
              </v:shape>
            </v:group>
            <v:group style="position:absolute;left:6234;top:2882;width:10;height:20" coordorigin="6234,2882" coordsize="10,20">
              <v:shape style="position:absolute;left:6234;top:2882;width:10;height:20" coordorigin="6234,2882" coordsize="10,20" path="m6234,2901l6243,2901,6243,2882,6234,2882,6234,2901xe" filled="true" fillcolor="#000000" stroked="false">
                <v:path arrowok="t"/>
                <v:fill type="solid"/>
              </v:shape>
            </v:group>
            <v:group style="position:absolute;left:6234;top:2901;width:10;height:20" coordorigin="6234,2901" coordsize="10,20">
              <v:shape style="position:absolute;left:6234;top:2901;width:10;height:20" coordorigin="6234,2901" coordsize="10,20" path="m6234,2920l6243,2920,6243,2901,6234,2901,6234,2920xe" filled="true" fillcolor="#000000" stroked="false">
                <v:path arrowok="t"/>
                <v:fill type="solid"/>
              </v:shape>
            </v:group>
            <v:group style="position:absolute;left:6234;top:2920;width:10;height:20" coordorigin="6234,2920" coordsize="10,20">
              <v:shape style="position:absolute;left:6234;top:2920;width:10;height:20" coordorigin="6234,2920" coordsize="10,20" path="m6234,2939l6243,2939,6243,2920,6234,2920,6234,2939xe" filled="true" fillcolor="#000000" stroked="false">
                <v:path arrowok="t"/>
                <v:fill type="solid"/>
              </v:shape>
            </v:group>
            <v:group style="position:absolute;left:6234;top:2939;width:10;height:20" coordorigin="6234,2939" coordsize="10,20">
              <v:shape style="position:absolute;left:6234;top:2939;width:10;height:20" coordorigin="6234,2939" coordsize="10,20" path="m6234,2959l6243,2959,6243,2939,6234,2939,6234,2959xe" filled="true" fillcolor="#000000" stroked="false">
                <v:path arrowok="t"/>
                <v:fill type="solid"/>
              </v:shape>
            </v:group>
            <v:group style="position:absolute;left:6234;top:2959;width:10;height:20" coordorigin="6234,2959" coordsize="10,20">
              <v:shape style="position:absolute;left:6234;top:2959;width:10;height:20" coordorigin="6234,2959" coordsize="10,20" path="m6234,2978l6243,2978,6243,2959,6234,2959,6234,2978xe" filled="true" fillcolor="#000000" stroked="false">
                <v:path arrowok="t"/>
                <v:fill type="solid"/>
              </v:shape>
            </v:group>
            <v:group style="position:absolute;left:6234;top:2978;width:10;height:20" coordorigin="6234,2978" coordsize="10,20">
              <v:shape style="position:absolute;left:6234;top:2978;width:10;height:20" coordorigin="6234,2978" coordsize="10,20" path="m6234,2997l6243,2997,6243,2978,6234,2978,6234,2997xe" filled="true" fillcolor="#000000" stroked="false">
                <v:path arrowok="t"/>
                <v:fill type="solid"/>
              </v:shape>
            </v:group>
            <v:group style="position:absolute;left:6234;top:2997;width:10;height:20" coordorigin="6234,2997" coordsize="10,20">
              <v:shape style="position:absolute;left:6234;top:2997;width:10;height:20" coordorigin="6234,2997" coordsize="10,20" path="m6234,3016l6243,3016,6243,2997,6234,2997,6234,3016xe" filled="true" fillcolor="#000000" stroked="false">
                <v:path arrowok="t"/>
                <v:fill type="solid"/>
              </v:shape>
            </v:group>
            <v:group style="position:absolute;left:6234;top:3016;width:10;height:20" coordorigin="6234,3016" coordsize="10,20">
              <v:shape style="position:absolute;left:6234;top:3016;width:10;height:20" coordorigin="6234,3016" coordsize="10,20" path="m6234,3035l6243,3035,6243,3016,6234,3016,6234,3035xe" filled="true" fillcolor="#000000" stroked="false">
                <v:path arrowok="t"/>
                <v:fill type="solid"/>
              </v:shape>
            </v:group>
            <v:group style="position:absolute;left:6234;top:3035;width:10;height:20" coordorigin="6234,3035" coordsize="10,20">
              <v:shape style="position:absolute;left:6234;top:3035;width:10;height:20" coordorigin="6234,3035" coordsize="10,20" path="m6234,3055l6243,3055,6243,3035,6234,3035,6234,3055xe" filled="true" fillcolor="#000000" stroked="false">
                <v:path arrowok="t"/>
                <v:fill type="solid"/>
              </v:shape>
            </v:group>
            <v:group style="position:absolute;left:6234;top:3055;width:10;height:20" coordorigin="6234,3055" coordsize="10,20">
              <v:shape style="position:absolute;left:6234;top:3055;width:10;height:20" coordorigin="6234,3055" coordsize="10,20" path="m6234,3074l6243,3074,6243,3055,6234,3055,6234,3074xe" filled="true" fillcolor="#000000" stroked="false">
                <v:path arrowok="t"/>
                <v:fill type="solid"/>
              </v:shape>
            </v:group>
            <v:group style="position:absolute;left:6234;top:3074;width:10;height:20" coordorigin="6234,3074" coordsize="10,20">
              <v:shape style="position:absolute;left:6234;top:3074;width:10;height:20" coordorigin="6234,3074" coordsize="10,20" path="m6234,3093l6243,3093,6243,3074,6234,3074,6234,3093xe" filled="true" fillcolor="#000000" stroked="false">
                <v:path arrowok="t"/>
                <v:fill type="solid"/>
              </v:shape>
            </v:group>
            <v:group style="position:absolute;left:6234;top:3093;width:10;height:20" coordorigin="6234,3093" coordsize="10,20">
              <v:shape style="position:absolute;left:6234;top:3093;width:10;height:20" coordorigin="6234,3093" coordsize="10,20" path="m6234,3112l6243,3112,6243,3093,6234,3093,6234,3112xe" filled="true" fillcolor="#000000" stroked="false">
                <v:path arrowok="t"/>
                <v:fill type="solid"/>
              </v:shape>
            </v:group>
            <v:group style="position:absolute;left:6234;top:3112;width:10;height:20" coordorigin="6234,3112" coordsize="10,20">
              <v:shape style="position:absolute;left:6234;top:3112;width:10;height:20" coordorigin="6234,3112" coordsize="10,20" path="m6234,3131l6243,3131,6243,3112,6234,3112,6234,3131xe" filled="true" fillcolor="#000000" stroked="false">
                <v:path arrowok="t"/>
                <v:fill type="solid"/>
              </v:shape>
            </v:group>
            <v:group style="position:absolute;left:6234;top:3131;width:10;height:20" coordorigin="6234,3131" coordsize="10,20">
              <v:shape style="position:absolute;left:6234;top:3131;width:10;height:20" coordorigin="6234,3131" coordsize="10,20" path="m6234,3151l6243,3151,6243,3131,6234,3131,6234,3151xe" filled="true" fillcolor="#000000" stroked="false">
                <v:path arrowok="t"/>
                <v:fill type="solid"/>
              </v:shape>
              <v:shape style="position:absolute;left:1690;top:3055;width:1927;height:106" type="#_x0000_t75" stroked="false">
                <v:imagedata r:id="rId304" o:title=""/>
              </v:shape>
              <v:shape style="position:absolute;left:3593;top:3151;width:1366;height:10" type="#_x0000_t75" stroked="false">
                <v:imagedata r:id="rId305" o:title=""/>
              </v:shape>
              <v:shape style="position:absolute;left:4955;top:3151;width:1279;height:10" type="#_x0000_t75" stroked="false">
                <v:imagedata r:id="rId155" o:title=""/>
              </v:shape>
              <v:shape style="position:absolute;left:6229;top:3151;width:1181;height:10" type="#_x0000_t75" stroked="false">
                <v:imagedata r:id="rId306" o:title=""/>
              </v:shape>
              <v:shape style="position:absolute;left:7405;top:3151;width:2792;height:10" type="#_x0000_t75" stroked="false">
                <v:imagedata r:id="rId307" o:title=""/>
              </v:shape>
            </v:group>
            <v:group style="position:absolute;left:6234;top:3160;width:10;height:20" coordorigin="6234,3160" coordsize="10,20">
              <v:shape style="position:absolute;left:6234;top:3160;width:10;height:20" coordorigin="6234,3160" coordsize="10,20" path="m6234,3179l6243,3179,6243,3160,6234,3160,6234,3179xe" filled="true" fillcolor="#000000" stroked="false">
                <v:path arrowok="t"/>
                <v:fill type="solid"/>
              </v:shape>
            </v:group>
            <v:group style="position:absolute;left:6234;top:3179;width:10;height:20" coordorigin="6234,3179" coordsize="10,20">
              <v:shape style="position:absolute;left:6234;top:3179;width:10;height:20" coordorigin="6234,3179" coordsize="10,20" path="m6234,3199l6243,3199,6243,3179,6234,3179,6234,3199xe" filled="true" fillcolor="#000000" stroked="false">
                <v:path arrowok="t"/>
                <v:fill type="solid"/>
              </v:shape>
            </v:group>
            <v:group style="position:absolute;left:6234;top:3199;width:10;height:20" coordorigin="6234,3199" coordsize="10,20">
              <v:shape style="position:absolute;left:6234;top:3199;width:10;height:20" coordorigin="6234,3199" coordsize="10,20" path="m6234,3218l6243,3218,6243,3199,6234,3199,6234,3218xe" filled="true" fillcolor="#000000" stroked="false">
                <v:path arrowok="t"/>
                <v:fill type="solid"/>
              </v:shape>
            </v:group>
            <v:group style="position:absolute;left:6234;top:3218;width:10;height:20" coordorigin="6234,3218" coordsize="10,20">
              <v:shape style="position:absolute;left:6234;top:3218;width:10;height:20" coordorigin="6234,3218" coordsize="10,20" path="m6234,3237l6243,3237,6243,3218,6234,3218,6234,3237xe" filled="true" fillcolor="#000000" stroked="false">
                <v:path arrowok="t"/>
                <v:fill type="solid"/>
              </v:shape>
            </v:group>
            <v:group style="position:absolute;left:6234;top:3237;width:10;height:20" coordorigin="6234,3237" coordsize="10,20">
              <v:shape style="position:absolute;left:6234;top:3237;width:10;height:20" coordorigin="6234,3237" coordsize="10,20" path="m6234,3256l6243,3256,6243,3237,6234,3237,6234,3256xe" filled="true" fillcolor="#000000" stroked="false">
                <v:path arrowok="t"/>
                <v:fill type="solid"/>
              </v:shape>
            </v:group>
            <v:group style="position:absolute;left:6234;top:3256;width:10;height:20" coordorigin="6234,3256" coordsize="10,20">
              <v:shape style="position:absolute;left:6234;top:3256;width:10;height:20" coordorigin="6234,3256" coordsize="10,20" path="m6234,3275l6243,3275,6243,3256,6234,3256,6234,3275xe" filled="true" fillcolor="#000000" stroked="false">
                <v:path arrowok="t"/>
                <v:fill type="solid"/>
              </v:shape>
            </v:group>
            <v:group style="position:absolute;left:6234;top:3275;width:10;height:20" coordorigin="6234,3275" coordsize="10,20">
              <v:shape style="position:absolute;left:6234;top:3275;width:10;height:20" coordorigin="6234,3275" coordsize="10,20" path="m6234,3295l6243,3295,6243,3275,6234,3275,6234,3295xe" filled="true" fillcolor="#000000" stroked="false">
                <v:path arrowok="t"/>
                <v:fill type="solid"/>
              </v:shape>
            </v:group>
            <v:group style="position:absolute;left:6234;top:3295;width:10;height:20" coordorigin="6234,3295" coordsize="10,20">
              <v:shape style="position:absolute;left:6234;top:3295;width:10;height:20" coordorigin="6234,3295" coordsize="10,20" path="m6234,3314l6243,3314,6243,3295,6234,3295,6234,3314xe" filled="true" fillcolor="#000000" stroked="false">
                <v:path arrowok="t"/>
                <v:fill type="solid"/>
              </v:shape>
            </v:group>
            <v:group style="position:absolute;left:6234;top:3314;width:10;height:20" coordorigin="6234,3314" coordsize="10,20">
              <v:shape style="position:absolute;left:6234;top:3314;width:10;height:20" coordorigin="6234,3314" coordsize="10,20" path="m6234,3333l6243,3333,6243,3314,6234,3314,6234,3333xe" filled="true" fillcolor="#000000" stroked="false">
                <v:path arrowok="t"/>
                <v:fill type="solid"/>
              </v:shape>
            </v:group>
            <v:group style="position:absolute;left:6234;top:3333;width:10;height:20" coordorigin="6234,3333" coordsize="10,20">
              <v:shape style="position:absolute;left:6234;top:3333;width:10;height:20" coordorigin="6234,3333" coordsize="10,20" path="m6234,3352l6243,3352,6243,3333,6234,3333,6234,3352xe" filled="true" fillcolor="#000000" stroked="false">
                <v:path arrowok="t"/>
                <v:fill type="solid"/>
              </v:shape>
            </v:group>
            <v:group style="position:absolute;left:6234;top:3352;width:10;height:20" coordorigin="6234,3352" coordsize="10,20">
              <v:shape style="position:absolute;left:6234;top:3352;width:10;height:20" coordorigin="6234,3352" coordsize="10,20" path="m6234,3371l6243,3371,6243,3352,6234,3352,6234,3371xe" filled="true" fillcolor="#000000" stroked="false">
                <v:path arrowok="t"/>
                <v:fill type="solid"/>
              </v:shape>
            </v:group>
            <v:group style="position:absolute;left:6234;top:3371;width:10;height:20" coordorigin="6234,3371" coordsize="10,20">
              <v:shape style="position:absolute;left:6234;top:3371;width:10;height:20" coordorigin="6234,3371" coordsize="10,20" path="m6234,3391l6243,3391,6243,3371,6234,3371,6234,3391xe" filled="true" fillcolor="#000000" stroked="false">
                <v:path arrowok="t"/>
                <v:fill type="solid"/>
              </v:shape>
            </v:group>
            <v:group style="position:absolute;left:6234;top:3391;width:10;height:20" coordorigin="6234,3391" coordsize="10,20">
              <v:shape style="position:absolute;left:6234;top:3391;width:10;height:20" coordorigin="6234,3391" coordsize="10,20" path="m6234,3410l6243,3410,6243,3391,6234,3391,6234,3410xe" filled="true" fillcolor="#000000" stroked="false">
                <v:path arrowok="t"/>
                <v:fill type="solid"/>
              </v:shape>
            </v:group>
            <v:group style="position:absolute;left:6234;top:3410;width:10;height:20" coordorigin="6234,3410" coordsize="10,20">
              <v:shape style="position:absolute;left:6234;top:3410;width:10;height:20" coordorigin="6234,3410" coordsize="10,20" path="m6234,3429l6243,3429,6243,3410,6234,3410,6234,3429xe" filled="true" fillcolor="#000000" stroked="false">
                <v:path arrowok="t"/>
                <v:fill type="solid"/>
              </v:shape>
            </v:group>
            <v:group style="position:absolute;left:6234;top:3429;width:10;height:20" coordorigin="6234,3429" coordsize="10,20">
              <v:shape style="position:absolute;left:6234;top:3429;width:10;height:20" coordorigin="6234,3429" coordsize="10,20" path="m6234,3449l6243,3449,6243,3429,6234,3429,6234,3449xe" filled="true" fillcolor="#000000" stroked="false">
                <v:path arrowok="t"/>
                <v:fill type="solid"/>
              </v:shape>
            </v:group>
            <v:group style="position:absolute;left:6234;top:3449;width:10;height:20" coordorigin="6234,3449" coordsize="10,20">
              <v:shape style="position:absolute;left:6234;top:3449;width:10;height:20" coordorigin="6234,3449" coordsize="10,20" path="m6234,3468l6243,3468,6243,3449,6234,3449,6234,3468xe" filled="true" fillcolor="#000000" stroked="false">
                <v:path arrowok="t"/>
                <v:fill type="solid"/>
              </v:shape>
            </v:group>
            <v:group style="position:absolute;left:6234;top:3468;width:10;height:20" coordorigin="6234,3468" coordsize="10,20">
              <v:shape style="position:absolute;left:6234;top:3468;width:10;height:20" coordorigin="6234,3468" coordsize="10,20" path="m6234,3487l6243,3487,6243,3468,6234,3468,6234,3487xe" filled="true" fillcolor="#000000" stroked="false">
                <v:path arrowok="t"/>
                <v:fill type="solid"/>
              </v:shape>
            </v:group>
            <v:group style="position:absolute;left:6234;top:3487;width:10;height:20" coordorigin="6234,3487" coordsize="10,20">
              <v:shape style="position:absolute;left:6234;top:3487;width:10;height:20" coordorigin="6234,3487" coordsize="10,20" path="m6234,3506l6243,3506,6243,3487,6234,3487,6234,3506xe" filled="true" fillcolor="#000000" stroked="false">
                <v:path arrowok="t"/>
                <v:fill type="solid"/>
              </v:shape>
            </v:group>
            <v:group style="position:absolute;left:6234;top:3506;width:10;height:20" coordorigin="6234,3506" coordsize="10,20">
              <v:shape style="position:absolute;left:6234;top:3506;width:10;height:20" coordorigin="6234,3506" coordsize="10,20" path="m6234,3526l6243,3526,6243,3506,6234,3506,6234,3526xe" filled="true" fillcolor="#000000" stroked="false">
                <v:path arrowok="t"/>
                <v:fill type="solid"/>
              </v:shape>
            </v:group>
            <v:group style="position:absolute;left:6234;top:3526;width:10;height:20" coordorigin="6234,3526" coordsize="10,20">
              <v:shape style="position:absolute;left:6234;top:3526;width:10;height:20" coordorigin="6234,3526" coordsize="10,20" path="m6234,3545l6243,3545,6243,3526,6234,3526,6234,3545xe" filled="true" fillcolor="#000000" stroked="false">
                <v:path arrowok="t"/>
                <v:fill type="solid"/>
              </v:shape>
            </v:group>
            <v:group style="position:absolute;left:6234;top:3545;width:10;height:20" coordorigin="6234,3545" coordsize="10,20">
              <v:shape style="position:absolute;left:6234;top:3545;width:10;height:20" coordorigin="6234,3545" coordsize="10,20" path="m6234,3564l6243,3564,6243,3545,6234,3545,6234,3564xe" filled="true" fillcolor="#000000" stroked="false">
                <v:path arrowok="t"/>
                <v:fill type="solid"/>
              </v:shape>
            </v:group>
            <v:group style="position:absolute;left:6234;top:3564;width:10;height:20" coordorigin="6234,3564" coordsize="10,20">
              <v:shape style="position:absolute;left:6234;top:3564;width:10;height:20" coordorigin="6234,3564" coordsize="10,20" path="m6234,3583l6243,3583,6243,3564,6234,3564,6234,3583xe" filled="true" fillcolor="#000000" stroked="false">
                <v:path arrowok="t"/>
                <v:fill type="solid"/>
              </v:shape>
            </v:group>
            <w10:wrap type="none"/>
          </v:group>
        </w:pict>
      </w:r>
      <w:r>
        <w:rPr/>
        <w:pict>
          <v:shape style="position:absolute;margin-left:426.910004pt;margin-top:68.013664pt;width:.48001pt;height:.12pt;mso-position-horizontal-relative:page;mso-position-vertical-relative:paragraph;z-index:-1131976" type="#_x0000_t75" stroked="false">
            <v:imagedata r:id="rId214" o:title=""/>
          </v:shape>
        </w:pict>
      </w:r>
      <w:r>
        <w:rPr>
          <w:rFonts w:ascii="宋体" w:hAnsi="宋体" w:cs="宋体" w:eastAsia="宋体" w:hint="default"/>
          <w:sz w:val="21"/>
          <w:szCs w:val="21"/>
        </w:rPr>
        <w:t>年末余额中无存货用于担保。</w:t>
      </w:r>
      <w:r>
        <w:rPr>
          <w:rFonts w:ascii="宋体" w:hAnsi="宋体" w:cs="宋体" w:eastAsia="宋体" w:hint="default"/>
          <w:w w:val="100"/>
          <w:sz w:val="21"/>
          <w:szCs w:val="21"/>
        </w:rPr>
        <w:t> </w:t>
      </w:r>
      <w:r>
        <w:rPr>
          <w:rFonts w:ascii="宋体" w:hAnsi="宋体" w:cs="宋体" w:eastAsia="宋体" w:hint="default"/>
          <w:spacing w:val="-2"/>
          <w:sz w:val="21"/>
          <w:szCs w:val="21"/>
        </w:rPr>
        <w:t>年末余额中无所有权受到限制的存货。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2.</w:t>
      </w:r>
      <w:r>
        <w:rPr>
          <w:rFonts w:ascii="宋体" w:hAnsi="宋体" w:cs="宋体" w:eastAsia="宋体" w:hint="default"/>
          <w:sz w:val="21"/>
          <w:szCs w:val="21"/>
        </w:rPr>
        <w:t>存货跌价准备</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913"/>
        <w:gridCol w:w="1361"/>
        <w:gridCol w:w="2056"/>
        <w:gridCol w:w="395"/>
        <w:gridCol w:w="1128"/>
        <w:gridCol w:w="1654"/>
      </w:tblGrid>
      <w:tr>
        <w:trPr>
          <w:trHeight w:val="389" w:hRule="exact"/>
        </w:trPr>
        <w:tc>
          <w:tcPr>
            <w:tcW w:w="1913"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tc>
        <w:tc>
          <w:tcPr>
            <w:tcW w:w="13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tc>
        <w:tc>
          <w:tcPr>
            <w:tcW w:w="3579"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197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54"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tc>
      </w:tr>
      <w:tr>
        <w:trPr>
          <w:trHeight w:val="226"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03" w:lineRule="exact"/>
              <w:ind w:left="595"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35"/>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2056" w:type="dxa"/>
            <w:tcBorders>
              <w:top w:val="nil" w:sz="6" w:space="0" w:color="auto"/>
              <w:left w:val="single" w:sz="4" w:space="0" w:color="000000"/>
              <w:bottom w:val="nil" w:sz="6" w:space="0" w:color="auto"/>
              <w:right w:val="nil" w:sz="6" w:space="0" w:color="auto"/>
            </w:tcBorders>
          </w:tcPr>
          <w:p>
            <w:pPr>
              <w:pStyle w:val="TableParagraph"/>
              <w:spacing w:line="203"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395" w:type="dxa"/>
            <w:tcBorders>
              <w:top w:val="nil" w:sz="6" w:space="0" w:color="auto"/>
              <w:left w:val="nil" w:sz="6" w:space="0" w:color="auto"/>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nil" w:sz="6" w:space="0" w:color="auto"/>
            </w:tcBorders>
          </w:tcPr>
          <w:p>
            <w:pPr>
              <w:pStyle w:val="TableParagraph"/>
              <w:spacing w:line="203" w:lineRule="exact"/>
              <w:ind w:left="28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203" w:hRule="exact"/>
        </w:trPr>
        <w:tc>
          <w:tcPr>
            <w:tcW w:w="1913" w:type="dxa"/>
            <w:tcBorders>
              <w:top w:val="nil" w:sz="6" w:space="0" w:color="auto"/>
              <w:left w:val="nil" w:sz="6" w:space="0" w:color="auto"/>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
        </w:tc>
        <w:tc>
          <w:tcPr>
            <w:tcW w:w="2056" w:type="dxa"/>
            <w:tcBorders>
              <w:top w:val="nil" w:sz="6" w:space="0" w:color="auto"/>
              <w:left w:val="single" w:sz="4" w:space="0" w:color="000000"/>
              <w:bottom w:val="nil" w:sz="6" w:space="0" w:color="auto"/>
              <w:right w:val="nil" w:sz="6" w:space="0" w:color="auto"/>
            </w:tcBorders>
          </w:tcPr>
          <w:p>
            <w:pPr>
              <w:pStyle w:val="TableParagraph"/>
              <w:spacing w:line="203" w:lineRule="exact"/>
              <w:ind w:right="11"/>
              <w:jc w:val="right"/>
              <w:rPr>
                <w:rFonts w:ascii="宋体" w:hAnsi="宋体" w:cs="宋体" w:eastAsia="宋体" w:hint="default"/>
                <w:sz w:val="18"/>
                <w:szCs w:val="18"/>
              </w:rPr>
            </w:pPr>
            <w:r>
              <w:rPr>
                <w:rFonts w:ascii="宋体" w:hAnsi="宋体" w:cs="宋体" w:eastAsia="宋体" w:hint="default"/>
                <w:sz w:val="18"/>
                <w:szCs w:val="18"/>
              </w:rPr>
              <w:t>转回</w:t>
            </w:r>
          </w:p>
        </w:tc>
        <w:tc>
          <w:tcPr>
            <w:tcW w:w="395" w:type="dxa"/>
            <w:tcBorders>
              <w:top w:val="nil" w:sz="6" w:space="0" w:color="auto"/>
              <w:left w:val="nil" w:sz="6" w:space="0" w:color="auto"/>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654" w:type="dxa"/>
            <w:tcBorders>
              <w:top w:val="nil" w:sz="6" w:space="0" w:color="auto"/>
              <w:left w:val="single" w:sz="4" w:space="0" w:color="000000"/>
              <w:bottom w:val="nil" w:sz="6" w:space="0" w:color="auto"/>
              <w:right w:val="nil" w:sz="6" w:space="0" w:color="auto"/>
            </w:tcBorders>
          </w:tcPr>
          <w:p>
            <w:pPr/>
          </w:p>
        </w:tc>
      </w:tr>
      <w:tr>
        <w:trPr>
          <w:trHeight w:val="97" w:hRule="exact"/>
        </w:trPr>
        <w:tc>
          <w:tcPr>
            <w:tcW w:w="191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single" w:sz="4" w:space="0" w:color="000000"/>
            </w:tcBorders>
          </w:tcPr>
          <w:p>
            <w:pPr/>
          </w:p>
        </w:tc>
        <w:tc>
          <w:tcPr>
            <w:tcW w:w="2056" w:type="dxa"/>
            <w:tcBorders>
              <w:top w:val="nil" w:sz="6" w:space="0" w:color="auto"/>
              <w:left w:val="single" w:sz="4" w:space="0" w:color="000000"/>
              <w:bottom w:val="nil" w:sz="6" w:space="0" w:color="auto"/>
              <w:right w:val="nil" w:sz="6" w:space="0" w:color="auto"/>
            </w:tcBorders>
          </w:tcPr>
          <w:p>
            <w:pPr/>
          </w:p>
        </w:tc>
        <w:tc>
          <w:tcPr>
            <w:tcW w:w="395" w:type="dxa"/>
            <w:tcBorders>
              <w:top w:val="nil" w:sz="6" w:space="0" w:color="auto"/>
              <w:left w:val="nil" w:sz="6" w:space="0" w:color="auto"/>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384,798.43</w:t>
            </w:r>
          </w:p>
        </w:tc>
        <w:tc>
          <w:tcPr>
            <w:tcW w:w="2056"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left="259" w:right="0"/>
              <w:jc w:val="left"/>
              <w:rPr>
                <w:rFonts w:ascii="宋体" w:hAnsi="宋体" w:cs="宋体" w:eastAsia="宋体" w:hint="default"/>
                <w:sz w:val="18"/>
                <w:szCs w:val="18"/>
              </w:rPr>
            </w:pPr>
            <w:r>
              <w:rPr>
                <w:rFonts w:ascii="宋体"/>
                <w:sz w:val="18"/>
              </w:rPr>
              <w:t>140,107.31</w:t>
            </w:r>
          </w:p>
        </w:tc>
        <w:tc>
          <w:tcPr>
            <w:tcW w:w="395"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3" w:right="0"/>
              <w:jc w:val="left"/>
              <w:rPr>
                <w:rFonts w:ascii="宋体" w:hAnsi="宋体" w:cs="宋体" w:eastAsia="宋体" w:hint="default"/>
                <w:sz w:val="18"/>
                <w:szCs w:val="18"/>
              </w:rPr>
            </w:pPr>
            <w:r>
              <w:rPr>
                <w:rFonts w:ascii="宋体"/>
                <w:sz w:val="18"/>
              </w:rPr>
              <w:t>---</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sz w:val="18"/>
              </w:rPr>
              <w:t>143,512.13</w:t>
            </w:r>
          </w:p>
        </w:tc>
        <w:tc>
          <w:tcPr>
            <w:tcW w:w="165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381,393.61</w:t>
            </w:r>
          </w:p>
        </w:tc>
      </w:tr>
      <w:tr>
        <w:trPr>
          <w:trHeight w:val="97" w:hRule="exact"/>
        </w:trPr>
        <w:tc>
          <w:tcPr>
            <w:tcW w:w="191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single" w:sz="4" w:space="0" w:color="000000"/>
            </w:tcBorders>
          </w:tcPr>
          <w:p>
            <w:pPr/>
          </w:p>
        </w:tc>
        <w:tc>
          <w:tcPr>
            <w:tcW w:w="2056" w:type="dxa"/>
            <w:tcBorders>
              <w:top w:val="nil" w:sz="6" w:space="0" w:color="auto"/>
              <w:left w:val="single" w:sz="4" w:space="0" w:color="000000"/>
              <w:bottom w:val="nil" w:sz="6" w:space="0" w:color="auto"/>
              <w:right w:val="nil" w:sz="6" w:space="0" w:color="auto"/>
            </w:tcBorders>
          </w:tcPr>
          <w:p>
            <w:pPr/>
          </w:p>
        </w:tc>
        <w:tc>
          <w:tcPr>
            <w:tcW w:w="395" w:type="dxa"/>
            <w:tcBorders>
              <w:top w:val="nil" w:sz="6" w:space="0" w:color="auto"/>
              <w:left w:val="nil" w:sz="6" w:space="0" w:color="auto"/>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nil" w:sz="6" w:space="0" w:color="auto"/>
            </w:tcBorders>
          </w:tcPr>
          <w:p>
            <w:pPr/>
          </w:p>
        </w:tc>
      </w:tr>
      <w:tr>
        <w:trPr>
          <w:trHeight w:val="354"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40,920.98</w:t>
            </w:r>
          </w:p>
        </w:tc>
        <w:tc>
          <w:tcPr>
            <w:tcW w:w="2056"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left="350" w:right="0"/>
              <w:jc w:val="left"/>
              <w:rPr>
                <w:rFonts w:ascii="宋体" w:hAnsi="宋体" w:cs="宋体" w:eastAsia="宋体" w:hint="default"/>
                <w:sz w:val="18"/>
                <w:szCs w:val="18"/>
              </w:rPr>
            </w:pPr>
            <w:r>
              <w:rPr>
                <w:rFonts w:ascii="宋体"/>
                <w:sz w:val="18"/>
              </w:rPr>
              <w:t>22,329.18</w:t>
            </w:r>
          </w:p>
        </w:tc>
        <w:tc>
          <w:tcPr>
            <w:tcW w:w="395"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5" w:right="0"/>
              <w:jc w:val="left"/>
              <w:rPr>
                <w:rFonts w:ascii="宋体" w:hAnsi="宋体" w:cs="宋体" w:eastAsia="宋体" w:hint="default"/>
                <w:sz w:val="18"/>
                <w:szCs w:val="18"/>
              </w:rPr>
            </w:pPr>
            <w:r>
              <w:rPr>
                <w:rFonts w:ascii="宋体"/>
                <w:sz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63,250.16</w:t>
            </w:r>
          </w:p>
        </w:tc>
      </w:tr>
      <w:tr>
        <w:trPr>
          <w:trHeight w:val="97" w:hRule="exact"/>
        </w:trPr>
        <w:tc>
          <w:tcPr>
            <w:tcW w:w="191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single" w:sz="4" w:space="0" w:color="000000"/>
            </w:tcBorders>
          </w:tcPr>
          <w:p>
            <w:pPr/>
          </w:p>
        </w:tc>
        <w:tc>
          <w:tcPr>
            <w:tcW w:w="2056" w:type="dxa"/>
            <w:tcBorders>
              <w:top w:val="nil" w:sz="6" w:space="0" w:color="auto"/>
              <w:left w:val="single" w:sz="4" w:space="0" w:color="000000"/>
              <w:bottom w:val="nil" w:sz="6" w:space="0" w:color="auto"/>
              <w:right w:val="nil" w:sz="6" w:space="0" w:color="auto"/>
            </w:tcBorders>
          </w:tcPr>
          <w:p>
            <w:pPr/>
          </w:p>
        </w:tc>
        <w:tc>
          <w:tcPr>
            <w:tcW w:w="395" w:type="dxa"/>
            <w:tcBorders>
              <w:top w:val="nil" w:sz="6" w:space="0" w:color="auto"/>
              <w:left w:val="nil" w:sz="6" w:space="0" w:color="auto"/>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nil" w:sz="6" w:space="0" w:color="auto"/>
            </w:tcBorders>
          </w:tcPr>
          <w:p>
            <w:pPr/>
          </w:p>
        </w:tc>
      </w:tr>
      <w:tr>
        <w:trPr>
          <w:trHeight w:val="457" w:hRule="exact"/>
        </w:trPr>
        <w:tc>
          <w:tcPr>
            <w:tcW w:w="1913"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425,719.41</w:t>
            </w:r>
          </w:p>
        </w:tc>
        <w:tc>
          <w:tcPr>
            <w:tcW w:w="205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left="259" w:right="0"/>
              <w:jc w:val="left"/>
              <w:rPr>
                <w:rFonts w:ascii="宋体" w:hAnsi="宋体" w:cs="宋体" w:eastAsia="宋体" w:hint="default"/>
                <w:sz w:val="18"/>
                <w:szCs w:val="18"/>
              </w:rPr>
            </w:pPr>
            <w:r>
              <w:rPr>
                <w:rFonts w:ascii="宋体"/>
                <w:sz w:val="18"/>
              </w:rPr>
              <w:t>162,436.49</w:t>
            </w:r>
          </w:p>
        </w:tc>
        <w:tc>
          <w:tcPr>
            <w:tcW w:w="395"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left="15" w:right="0"/>
              <w:jc w:val="left"/>
              <w:rPr>
                <w:rFonts w:ascii="宋体" w:hAnsi="宋体" w:cs="宋体" w:eastAsia="宋体" w:hint="default"/>
                <w:sz w:val="18"/>
                <w:szCs w:val="18"/>
              </w:rPr>
            </w:pPr>
            <w:r>
              <w:rPr>
                <w:rFonts w:ascii="宋体"/>
                <w:sz w:val="18"/>
              </w:rPr>
              <w:t>---</w:t>
            </w:r>
          </w:p>
        </w:tc>
        <w:tc>
          <w:tcPr>
            <w:tcW w:w="11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sz w:val="18"/>
              </w:rPr>
              <w:t>143,512.13</w:t>
            </w:r>
          </w:p>
        </w:tc>
        <w:tc>
          <w:tcPr>
            <w:tcW w:w="165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444,643.77</w:t>
            </w:r>
          </w:p>
        </w:tc>
      </w:tr>
    </w:tbl>
    <w:p>
      <w:pPr>
        <w:spacing w:after="0" w:line="240" w:lineRule="auto"/>
        <w:jc w:val="right"/>
        <w:rPr>
          <w:rFonts w:ascii="宋体" w:hAnsi="宋体" w:cs="宋体" w:eastAsia="宋体" w:hint="default"/>
          <w:sz w:val="18"/>
          <w:szCs w:val="18"/>
        </w:rPr>
        <w:sectPr>
          <w:pgSz w:w="11910" w:h="16840"/>
          <w:pgMar w:header="933" w:footer="960" w:top="1120" w:bottom="1160" w:left="156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headerReference w:type="default" r:id="rId309"/>
          <w:pgSz w:w="11910" w:h="16840"/>
          <w:pgMar w:header="933" w:footer="960" w:top="1120" w:bottom="1140" w:left="1660" w:right="0"/>
        </w:sectPr>
      </w:pPr>
    </w:p>
    <w:p>
      <w:pPr>
        <w:spacing w:line="240" w:lineRule="auto" w:before="3"/>
        <w:rPr>
          <w:rFonts w:ascii="Times New Roman" w:hAnsi="Times New Roman" w:cs="Times New Roman" w:eastAsia="Times New Roman" w:hint="default"/>
          <w:sz w:val="6"/>
          <w:szCs w:val="6"/>
        </w:rPr>
      </w:pPr>
      <w:r>
        <w:rPr/>
        <w:pict>
          <v:group style="position:absolute;margin-left:740.650024pt;margin-top:536.333923pt;width:101.25pt;height:58.95pt;mso-position-horizontal-relative:page;mso-position-vertical-relative:page;z-index:8032" coordorigin="14813,10727" coordsize="2025,1179">
            <v:shape style="position:absolute;left:14813;top:10750;width:2025;height:1155" type="#_x0000_t75" stroked="false">
              <v:imagedata r:id="rId5" o:title=""/>
            </v:shape>
            <v:shape style="position:absolute;left:15129;top:1072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before="36"/>
        <w:ind w:left="662" w:right="8335" w:hanging="3"/>
        <w:jc w:val="left"/>
        <w:rPr>
          <w:rFonts w:ascii="宋体" w:hAnsi="宋体" w:cs="宋体" w:eastAsia="宋体" w:hint="default"/>
          <w:sz w:val="21"/>
          <w:szCs w:val="21"/>
        </w:rPr>
      </w:pPr>
      <w:r>
        <w:rPr/>
        <w:pict>
          <v:shape style="position:absolute;margin-left:143.300003pt;margin-top:25.343666pt;width:.48pt;height:.12pt;mso-position-horizontal-relative:page;mso-position-vertical-relative:paragraph;z-index:-1131880" type="#_x0000_t75" stroked="false">
            <v:imagedata r:id="rId214" o:title=""/>
          </v:shape>
        </w:pict>
      </w:r>
      <w:r>
        <w:rPr/>
        <w:pict>
          <v:shape style="position:absolute;margin-left:398.089996pt;margin-top:25.343666pt;width:.47998pt;height:.12pt;mso-position-horizontal-relative:page;mso-position-vertical-relative:paragraph;z-index:-1131856" type="#_x0000_t75" stroked="false">
            <v:imagedata r:id="rId214" o:title=""/>
          </v:shape>
        </w:pict>
      </w:r>
      <w:r>
        <w:rPr/>
        <w:pict>
          <v:shape style="position:absolute;margin-left:624.099976pt;margin-top:25.343666pt;width:.47998pt;height:.12pt;mso-position-horizontal-relative:page;mso-position-vertical-relative:paragraph;z-index:-1131832" type="#_x0000_t75" stroked="false">
            <v:imagedata r:id="rId214" o:title=""/>
          </v:shape>
        </w:pict>
      </w:r>
      <w:r>
        <w:rPr/>
        <w:pict>
          <v:group style="position:absolute;margin-left:66.599998pt;margin-top:56.783657pt;width:708.85pt;height:.5pt;mso-position-horizontal-relative:page;mso-position-vertical-relative:paragraph;z-index:-1131808" coordorigin="1332,1136" coordsize="14177,10">
            <v:shape style="position:absolute;left:1332;top:1136;width:1534;height:10" type="#_x0000_t75" stroked="false">
              <v:imagedata r:id="rId312" o:title=""/>
            </v:shape>
            <v:shape style="position:absolute;left:2861;top:1136;width:5101;height:10" type="#_x0000_t75" stroked="false">
              <v:imagedata r:id="rId313" o:title=""/>
            </v:shape>
            <v:shape style="position:absolute;left:7957;top:1136;width:7551;height:10" type="#_x0000_t75" stroked="false">
              <v:imagedata r:id="rId314" o:title=""/>
            </v:shape>
            <w10:wrap type="none"/>
          </v:group>
        </w:pict>
      </w:r>
      <w:r>
        <w:rPr>
          <w:rFonts w:ascii="宋体" w:hAnsi="宋体" w:cs="宋体" w:eastAsia="宋体" w:hint="default"/>
          <w:sz w:val="21"/>
          <w:szCs w:val="21"/>
        </w:rPr>
        <w:t>3.</w:t>
      </w:r>
      <w:r>
        <w:rPr>
          <w:rFonts w:ascii="宋体" w:hAnsi="宋体" w:cs="宋体" w:eastAsia="宋体" w:hint="default"/>
          <w:sz w:val="21"/>
          <w:szCs w:val="21"/>
        </w:rPr>
        <w:t>存货跌价准备情况</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53"/>
        <w:gridCol w:w="5096"/>
        <w:gridCol w:w="4520"/>
        <w:gridCol w:w="3022"/>
      </w:tblGrid>
      <w:tr>
        <w:trPr>
          <w:trHeight w:val="684" w:hRule="exact"/>
        </w:trPr>
        <w:tc>
          <w:tcPr>
            <w:tcW w:w="1553"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2"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45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5"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3022" w:type="dxa"/>
            <w:tcBorders>
              <w:top w:val="single" w:sz="12" w:space="0" w:color="000000"/>
              <w:left w:val="single" w:sz="4" w:space="0" w:color="000000"/>
              <w:bottom w:val="nil" w:sz="6" w:space="0" w:color="auto"/>
              <w:right w:val="nil" w:sz="6" w:space="0" w:color="auto"/>
            </w:tcBorders>
          </w:tcPr>
          <w:p>
            <w:pPr>
              <w:pStyle w:val="TableParagraph"/>
              <w:spacing w:line="230" w:lineRule="exact" w:before="118"/>
              <w:ind w:left="1236" w:right="158" w:hanging="1080"/>
              <w:jc w:val="left"/>
              <w:rPr>
                <w:rFonts w:ascii="宋体" w:hAnsi="宋体" w:cs="宋体" w:eastAsia="宋体" w:hint="default"/>
                <w:sz w:val="18"/>
                <w:szCs w:val="18"/>
              </w:rPr>
            </w:pPr>
            <w:r>
              <w:rPr>
                <w:rFonts w:ascii="宋体" w:hAnsi="宋体" w:cs="宋体" w:eastAsia="宋体" w:hint="default"/>
                <w:sz w:val="18"/>
                <w:szCs w:val="18"/>
              </w:rPr>
              <w:t>本年转回金额占该项存货年末余额 的比例</w:t>
            </w:r>
          </w:p>
        </w:tc>
      </w:tr>
      <w:tr>
        <w:trPr>
          <w:trHeight w:val="408" w:hRule="exact"/>
        </w:trPr>
        <w:tc>
          <w:tcPr>
            <w:tcW w:w="1553"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5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年末可变现净值低于账面价值确定</w:t>
            </w:r>
          </w:p>
        </w:tc>
        <w:tc>
          <w:tcPr>
            <w:tcW w:w="452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022"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08" w:hRule="exact"/>
        </w:trPr>
        <w:tc>
          <w:tcPr>
            <w:tcW w:w="1553"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5096" w:type="dxa"/>
            <w:tcBorders>
              <w:top w:val="nil" w:sz="6" w:space="0" w:color="auto"/>
              <w:left w:val="single" w:sz="4" w:space="0" w:color="000000"/>
              <w:bottom w:val="single" w:sz="12" w:space="0" w:color="000000"/>
              <w:right w:val="single" w:sz="4" w:space="0" w:color="000000"/>
            </w:tcBorders>
          </w:tcPr>
          <w:p>
            <w:pPr>
              <w:pStyle w:val="TableParagraph"/>
              <w:spacing w:line="234" w:lineRule="exact" w:before="76"/>
              <w:ind w:left="103" w:right="103"/>
              <w:jc w:val="left"/>
              <w:rPr>
                <w:rFonts w:ascii="宋体" w:hAnsi="宋体" w:cs="宋体" w:eastAsia="宋体" w:hint="default"/>
                <w:sz w:val="18"/>
                <w:szCs w:val="18"/>
              </w:rPr>
            </w:pPr>
            <w:r>
              <w:rPr>
                <w:rFonts w:ascii="宋体" w:hAnsi="宋体" w:cs="宋体" w:eastAsia="宋体" w:hint="default"/>
                <w:sz w:val="18"/>
                <w:szCs w:val="18"/>
              </w:rPr>
              <w:t>估计售价减去估计的销售费用和相关税费后的金额，确定其可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变现净值，年末可变现净值低于账面价值确定</w:t>
            </w:r>
          </w:p>
        </w:tc>
        <w:tc>
          <w:tcPr>
            <w:tcW w:w="45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02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before="174"/>
        <w:ind w:left="600" w:right="8335" w:firstLine="62"/>
        <w:jc w:val="left"/>
        <w:rPr>
          <w:rFonts w:ascii="宋体" w:hAnsi="宋体" w:cs="宋体" w:eastAsia="宋体" w:hint="default"/>
          <w:sz w:val="21"/>
          <w:szCs w:val="21"/>
        </w:rPr>
      </w:pPr>
      <w:r>
        <w:rPr/>
        <w:pict>
          <v:group style="position:absolute;margin-left:66.599998pt;margin-top:-46.506321pt;width:708.85pt;height:.5pt;mso-position-horizontal-relative:page;mso-position-vertical-relative:paragraph;z-index:-1131784" coordorigin="1332,-930" coordsize="14177,10">
            <v:shape style="position:absolute;left:1332;top:-930;width:1534;height:10" type="#_x0000_t75" stroked="false">
              <v:imagedata r:id="rId312" o:title=""/>
            </v:shape>
            <v:shape style="position:absolute;left:2861;top:-930;width:5101;height:10" type="#_x0000_t75" stroked="false">
              <v:imagedata r:id="rId313" o:title=""/>
            </v:shape>
            <v:shape style="position:absolute;left:7957;top:-930;width:7551;height:10" type="#_x0000_t75" stroked="false">
              <v:imagedata r:id="rId314"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0"/>
        <w:ind w:left="600" w:right="8335" w:firstLine="0"/>
        <w:jc w:val="left"/>
        <w:rPr>
          <w:rFonts w:ascii="宋体" w:hAnsi="宋体" w:cs="宋体" w:eastAsia="宋体" w:hint="default"/>
          <w:sz w:val="18"/>
          <w:szCs w:val="18"/>
        </w:rPr>
      </w:pPr>
      <w:r>
        <w:rPr/>
        <w:pict>
          <v:shape style="position:absolute;margin-left:152.899994pt;margin-top:22.631733pt;width:.48pt;height:.12pt;mso-position-horizontal-relative:page;mso-position-vertical-relative:paragraph;z-index:-1131760" type="#_x0000_t75" stroked="false">
            <v:imagedata r:id="rId214" o:title=""/>
          </v:shape>
        </w:pict>
      </w:r>
      <w:r>
        <w:rPr/>
        <w:pict>
          <v:shape style="position:absolute;margin-left:197.419998pt;margin-top:22.631733pt;width:.48001pt;height:.12pt;mso-position-horizontal-relative:page;mso-position-vertical-relative:paragraph;z-index:-1131736" type="#_x0000_t75" stroked="false">
            <v:imagedata r:id="rId214" o:title=""/>
          </v:shape>
        </w:pict>
      </w:r>
      <w:r>
        <w:rPr/>
        <w:pict>
          <v:shape style="position:absolute;margin-left:259.579987pt;margin-top:22.631733pt;width:.47998pt;height:.12pt;mso-position-horizontal-relative:page;mso-position-vertical-relative:paragraph;z-index:-1131712" type="#_x0000_t75" stroked="false">
            <v:imagedata r:id="rId214" o:title=""/>
          </v:shape>
        </w:pict>
      </w:r>
      <w:r>
        <w:rPr/>
        <w:pict>
          <v:shape style="position:absolute;margin-left:324.529999pt;margin-top:22.631733pt;width:.47998pt;height:.12pt;mso-position-horizontal-relative:page;mso-position-vertical-relative:paragraph;z-index:-1131688" type="#_x0000_t75" stroked="false">
            <v:imagedata r:id="rId214" o:title=""/>
          </v:shape>
        </w:pict>
      </w:r>
      <w:r>
        <w:rPr/>
        <w:pict>
          <v:shape style="position:absolute;margin-left:379.01001pt;margin-top:22.631733pt;width:.48001pt;height:.12pt;mso-position-horizontal-relative:page;mso-position-vertical-relative:paragraph;z-index:-1131664" type="#_x0000_t75" stroked="false">
            <v:imagedata r:id="rId214" o:title=""/>
          </v:shape>
        </w:pict>
      </w:r>
      <w:r>
        <w:rPr/>
        <w:pict>
          <v:shape style="position:absolute;margin-left:442.609985pt;margin-top:22.631733pt;width:.48001pt;height:.12pt;mso-position-horizontal-relative:page;mso-position-vertical-relative:paragraph;z-index:-1131640" type="#_x0000_t75" stroked="false">
            <v:imagedata r:id="rId214" o:title=""/>
          </v:shape>
        </w:pict>
      </w:r>
      <w:r>
        <w:rPr/>
        <w:pict>
          <v:shape style="position:absolute;margin-left:491.829987pt;margin-top:22.631733pt;width:.48001pt;height:.12pt;mso-position-horizontal-relative:page;mso-position-vertical-relative:paragraph;z-index:-1131616" type="#_x0000_t75" stroked="false">
            <v:imagedata r:id="rId214" o:title=""/>
          </v:shape>
        </w:pict>
      </w:r>
      <w:r>
        <w:rPr/>
        <w:pict>
          <v:shape style="position:absolute;margin-left:559.869995pt;margin-top:22.631733pt;width:.47998pt;height:.12pt;mso-position-horizontal-relative:page;mso-position-vertical-relative:paragraph;z-index:-1131592" type="#_x0000_t75" stroked="false">
            <v:imagedata r:id="rId214" o:title=""/>
          </v:shape>
        </w:pict>
      </w:r>
      <w:r>
        <w:rPr/>
        <w:pict>
          <v:shape style="position:absolute;margin-left:634.900024pt;margin-top:22.631733pt;width:.47998pt;height:.12pt;mso-position-horizontal-relative:page;mso-position-vertical-relative:paragraph;z-index:-1131568" type="#_x0000_t75" stroked="false">
            <v:imagedata r:id="rId214" o:title=""/>
          </v:shape>
        </w:pict>
      </w:r>
      <w:r>
        <w:rPr/>
        <w:pict>
          <v:shape style="position:absolute;margin-left:700.179993pt;margin-top:22.631733pt;width:.47998pt;height:.12pt;mso-position-horizontal-relative:page;mso-position-vertical-relative:paragraph;z-index:-1131544" type="#_x0000_t75" stroked="false">
            <v:imagedata r:id="rId214" o:title=""/>
          </v:shape>
        </w:pict>
      </w:r>
      <w:r>
        <w:rPr/>
        <w:pict>
          <v:shape style="position:absolute;margin-left:737.73999pt;margin-top:22.631733pt;width:.47998pt;height:.12pt;mso-position-horizontal-relative:page;mso-position-vertical-relative:paragraph;z-index:-1131520" type="#_x0000_t75" stroked="false">
            <v:imagedata r:id="rId214" o:title=""/>
          </v:shape>
        </w:pict>
      </w:r>
      <w:r>
        <w:rPr/>
        <w:pict>
          <v:group style="position:absolute;margin-left:66.599998pt;margin-top:61.171745pt;width:708.85pt;height:5.05pt;mso-position-horizontal-relative:page;mso-position-vertical-relative:paragraph;z-index:-1131496" coordorigin="1332,1223" coordsize="14177,101">
            <v:shape style="position:absolute;left:1332;top:1223;width:1745;height:101" type="#_x0000_t75" stroked="false">
              <v:imagedata r:id="rId315" o:title=""/>
            </v:shape>
            <v:shape style="position:absolute;left:3053;top:1315;width:895;height:10" type="#_x0000_t75" stroked="false">
              <v:imagedata r:id="rId316" o:title=""/>
            </v:shape>
            <v:shape style="position:absolute;left:3944;top:1315;width:1248;height:10" type="#_x0000_t75" stroked="false">
              <v:imagedata r:id="rId317" o:title=""/>
            </v:shape>
            <v:shape style="position:absolute;left:5187;top:1315;width:1304;height:10" type="#_x0000_t75" stroked="false">
              <v:imagedata r:id="rId318" o:title=""/>
            </v:shape>
            <v:shape style="position:absolute;left:6486;top:1315;width:2366;height:10" type="#_x0000_t75" stroked="false">
              <v:imagedata r:id="rId319" o:title=""/>
            </v:shape>
            <v:shape style="position:absolute;left:8847;top:1315;width:989;height:10" type="#_x0000_t75" stroked="false">
              <v:imagedata r:id="rId320" o:title=""/>
            </v:shape>
            <v:shape style="position:absolute;left:9832;top:1315;width:4172;height:10" type="#_x0000_t75" stroked="false">
              <v:imagedata r:id="rId321" o:title=""/>
            </v:shape>
            <v:shape style="position:absolute;left:13999;top:1315;width:756;height:10" type="#_x0000_t75" stroked="false">
              <v:imagedata r:id="rId322" o:title=""/>
            </v:shape>
            <v:shape style="position:absolute;left:14750;top:1315;width:758;height:10" type="#_x0000_t75" stroked="false">
              <v:imagedata r:id="rId323" o:title=""/>
            </v:shape>
            <w10:wrap type="none"/>
          </v:group>
        </w:pict>
      </w:r>
      <w:r>
        <w:rPr>
          <w:rFonts w:ascii="宋体" w:hAnsi="宋体" w:cs="宋体" w:eastAsia="宋体" w:hint="default"/>
          <w:b/>
          <w:bCs/>
          <w:sz w:val="18"/>
          <w:szCs w:val="18"/>
        </w:rPr>
        <w:t>长期股权投资明细情况</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1745"/>
        <w:gridCol w:w="890"/>
        <w:gridCol w:w="1243"/>
        <w:gridCol w:w="1299"/>
        <w:gridCol w:w="1090"/>
        <w:gridCol w:w="1272"/>
        <w:gridCol w:w="984"/>
        <w:gridCol w:w="1361"/>
        <w:gridCol w:w="1501"/>
        <w:gridCol w:w="1306"/>
        <w:gridCol w:w="751"/>
        <w:gridCol w:w="749"/>
      </w:tblGrid>
      <w:tr>
        <w:trPr>
          <w:trHeight w:val="785" w:hRule="exact"/>
        </w:trPr>
        <w:tc>
          <w:tcPr>
            <w:tcW w:w="1745" w:type="dxa"/>
            <w:tcBorders>
              <w:top w:val="single" w:sz="12"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pacing w:val="-23"/>
                <w:sz w:val="18"/>
                <w:szCs w:val="18"/>
              </w:rPr>
              <w:t>被投资单位</w:t>
            </w:r>
          </w:p>
        </w:tc>
        <w:tc>
          <w:tcPr>
            <w:tcW w:w="8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pacing w:val="-29"/>
                <w:sz w:val="18"/>
                <w:szCs w:val="18"/>
              </w:rPr>
              <w:t>核算方法</w:t>
            </w:r>
            <w:r>
              <w:rPr>
                <w:rFonts w:ascii="宋体" w:hAnsi="宋体" w:cs="宋体" w:eastAsia="宋体" w:hint="default"/>
                <w:sz w:val="18"/>
                <w:szCs w:val="18"/>
              </w:rPr>
            </w:r>
          </w:p>
        </w:tc>
        <w:tc>
          <w:tcPr>
            <w:tcW w:w="12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pacing w:val="-29"/>
                <w:sz w:val="18"/>
                <w:szCs w:val="18"/>
              </w:rPr>
              <w:t>投资成本</w:t>
            </w:r>
            <w:r>
              <w:rPr>
                <w:rFonts w:ascii="宋体" w:hAnsi="宋体" w:cs="宋体" w:eastAsia="宋体" w:hint="default"/>
                <w:sz w:val="18"/>
                <w:szCs w:val="18"/>
              </w:rPr>
            </w:r>
          </w:p>
        </w:tc>
        <w:tc>
          <w:tcPr>
            <w:tcW w:w="12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c>
        <w:tc>
          <w:tcPr>
            <w:tcW w:w="10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pacing w:val="-29"/>
                <w:sz w:val="18"/>
                <w:szCs w:val="18"/>
              </w:rPr>
              <w:t>增减变动</w:t>
            </w:r>
            <w:r>
              <w:rPr>
                <w:rFonts w:ascii="宋体" w:hAnsi="宋体" w:cs="宋体" w:eastAsia="宋体" w:hint="default"/>
                <w:sz w:val="18"/>
                <w:szCs w:val="18"/>
              </w:rPr>
            </w:r>
          </w:p>
        </w:tc>
        <w:tc>
          <w:tcPr>
            <w:tcW w:w="12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c>
          <w:tcPr>
            <w:tcW w:w="984" w:type="dxa"/>
            <w:tcBorders>
              <w:top w:val="single" w:sz="12" w:space="0" w:color="000000"/>
              <w:left w:val="single" w:sz="4" w:space="0" w:color="000000"/>
              <w:bottom w:val="nil" w:sz="6" w:space="0" w:color="auto"/>
              <w:right w:val="single" w:sz="4" w:space="0" w:color="000000"/>
            </w:tcBorders>
          </w:tcPr>
          <w:p>
            <w:pPr>
              <w:pStyle w:val="TableParagraph"/>
              <w:spacing w:line="237" w:lineRule="auto" w:before="92"/>
              <w:ind w:left="105" w:right="79"/>
              <w:jc w:val="center"/>
              <w:rPr>
                <w:rFonts w:ascii="宋体" w:hAnsi="宋体" w:cs="宋体" w:eastAsia="宋体" w:hint="default"/>
                <w:sz w:val="18"/>
                <w:szCs w:val="18"/>
              </w:rPr>
            </w:pPr>
            <w:r>
              <w:rPr>
                <w:rFonts w:ascii="宋体" w:hAnsi="宋体" w:cs="宋体" w:eastAsia="宋体" w:hint="default"/>
                <w:spacing w:val="-23"/>
                <w:sz w:val="18"/>
                <w:szCs w:val="18"/>
              </w:rPr>
              <w:t>在被投资单</w:t>
            </w:r>
            <w:r>
              <w:rPr>
                <w:rFonts w:ascii="宋体" w:hAnsi="宋体" w:cs="宋体" w:eastAsia="宋体" w:hint="default"/>
                <w:sz w:val="18"/>
                <w:szCs w:val="18"/>
              </w:rPr>
              <w:t> </w:t>
            </w:r>
            <w:r>
              <w:rPr>
                <w:rFonts w:ascii="宋体" w:hAnsi="宋体" w:cs="宋体" w:eastAsia="宋体" w:hint="default"/>
                <w:spacing w:val="-23"/>
                <w:sz w:val="18"/>
                <w:szCs w:val="18"/>
              </w:rPr>
              <w:t>位持股比例</w:t>
            </w:r>
            <w:r>
              <w:rPr>
                <w:rFonts w:ascii="宋体" w:hAnsi="宋体" w:cs="宋体" w:eastAsia="宋体" w:hint="default"/>
                <w:sz w:val="18"/>
                <w:szCs w:val="18"/>
              </w:rPr>
              <w:t> </w:t>
            </w:r>
            <w:r>
              <w:rPr>
                <w:rFonts w:ascii="宋体" w:hAnsi="宋体" w:cs="宋体" w:eastAsia="宋体" w:hint="default"/>
                <w:spacing w:val="-14"/>
                <w:sz w:val="18"/>
                <w:szCs w:val="18"/>
              </w:rPr>
              <w:t>(%)</w:t>
            </w:r>
            <w:r>
              <w:rPr>
                <w:rFonts w:ascii="宋体" w:hAnsi="宋体" w:cs="宋体" w:eastAsia="宋体" w:hint="default"/>
                <w:sz w:val="18"/>
                <w:szCs w:val="18"/>
              </w:rPr>
            </w:r>
          </w:p>
        </w:tc>
        <w:tc>
          <w:tcPr>
            <w:tcW w:w="13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30" w:lineRule="exact"/>
              <w:ind w:left="256" w:right="118" w:hanging="116"/>
              <w:jc w:val="left"/>
              <w:rPr>
                <w:rFonts w:ascii="宋体" w:hAnsi="宋体" w:cs="宋体" w:eastAsia="宋体" w:hint="default"/>
                <w:sz w:val="18"/>
                <w:szCs w:val="18"/>
              </w:rPr>
            </w:pPr>
            <w:r>
              <w:rPr>
                <w:rFonts w:ascii="宋体" w:hAnsi="宋体" w:cs="宋体" w:eastAsia="宋体" w:hint="default"/>
                <w:spacing w:val="-25"/>
                <w:sz w:val="18"/>
                <w:szCs w:val="18"/>
              </w:rPr>
              <w:t>在被投资单位表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3"/>
                <w:sz w:val="18"/>
                <w:szCs w:val="18"/>
              </w:rPr>
              <w:t>决权比例</w:t>
            </w:r>
            <w:r>
              <w:rPr>
                <w:rFonts w:ascii="宋体" w:hAnsi="宋体" w:cs="宋体" w:eastAsia="宋体" w:hint="default"/>
                <w:spacing w:val="-23"/>
                <w:sz w:val="18"/>
                <w:szCs w:val="18"/>
              </w:rPr>
              <w:t>(%)</w:t>
            </w:r>
            <w:r>
              <w:rPr>
                <w:rFonts w:ascii="宋体" w:hAnsi="宋体" w:cs="宋体" w:eastAsia="宋体" w:hint="default"/>
                <w:sz w:val="18"/>
                <w:szCs w:val="18"/>
              </w:rPr>
            </w:r>
          </w:p>
        </w:tc>
        <w:tc>
          <w:tcPr>
            <w:tcW w:w="1501" w:type="dxa"/>
            <w:tcBorders>
              <w:top w:val="single" w:sz="12" w:space="0" w:color="000000"/>
              <w:left w:val="single" w:sz="4" w:space="0" w:color="000000"/>
              <w:bottom w:val="nil" w:sz="6" w:space="0" w:color="auto"/>
              <w:right w:val="single" w:sz="4" w:space="0" w:color="000000"/>
            </w:tcBorders>
          </w:tcPr>
          <w:p>
            <w:pPr>
              <w:pStyle w:val="TableParagraph"/>
              <w:spacing w:line="237" w:lineRule="auto" w:before="92"/>
              <w:ind w:left="136" w:right="109"/>
              <w:jc w:val="center"/>
              <w:rPr>
                <w:rFonts w:ascii="宋体" w:hAnsi="宋体" w:cs="宋体" w:eastAsia="宋体" w:hint="default"/>
                <w:sz w:val="18"/>
                <w:szCs w:val="18"/>
              </w:rPr>
            </w:pPr>
            <w:r>
              <w:rPr>
                <w:rFonts w:ascii="宋体" w:hAnsi="宋体" w:cs="宋体" w:eastAsia="宋体" w:hint="default"/>
                <w:spacing w:val="-25"/>
                <w:sz w:val="18"/>
                <w:szCs w:val="18"/>
              </w:rPr>
              <w:t>在被投资单位持股</w:t>
            </w:r>
            <w:r>
              <w:rPr>
                <w:rFonts w:ascii="宋体" w:hAnsi="宋体" w:cs="宋体" w:eastAsia="宋体" w:hint="default"/>
                <w:sz w:val="18"/>
                <w:szCs w:val="18"/>
              </w:rPr>
              <w:t> </w:t>
            </w:r>
            <w:r>
              <w:rPr>
                <w:rFonts w:ascii="宋体" w:hAnsi="宋体" w:cs="宋体" w:eastAsia="宋体" w:hint="default"/>
                <w:spacing w:val="-25"/>
                <w:sz w:val="18"/>
                <w:szCs w:val="18"/>
              </w:rPr>
              <w:t>比例与表决权比例</w:t>
            </w:r>
            <w:r>
              <w:rPr>
                <w:rFonts w:ascii="宋体" w:hAnsi="宋体" w:cs="宋体" w:eastAsia="宋体" w:hint="default"/>
                <w:sz w:val="18"/>
                <w:szCs w:val="18"/>
              </w:rPr>
              <w:t> </w:t>
            </w:r>
            <w:r>
              <w:rPr>
                <w:rFonts w:ascii="宋体" w:hAnsi="宋体" w:cs="宋体" w:eastAsia="宋体" w:hint="default"/>
                <w:spacing w:val="-24"/>
                <w:sz w:val="18"/>
                <w:szCs w:val="18"/>
              </w:rPr>
              <w:t>不一致的说明</w:t>
            </w:r>
          </w:p>
        </w:tc>
        <w:tc>
          <w:tcPr>
            <w:tcW w:w="13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pacing w:val="-24"/>
                <w:sz w:val="18"/>
                <w:szCs w:val="18"/>
              </w:rPr>
              <w:t>年末减值准备</w:t>
            </w:r>
          </w:p>
        </w:tc>
        <w:tc>
          <w:tcPr>
            <w:tcW w:w="751" w:type="dxa"/>
            <w:tcBorders>
              <w:top w:val="single" w:sz="12" w:space="0" w:color="000000"/>
              <w:left w:val="single" w:sz="4" w:space="0" w:color="000000"/>
              <w:bottom w:val="nil" w:sz="6" w:space="0" w:color="auto"/>
              <w:right w:val="single" w:sz="4" w:space="0" w:color="000000"/>
            </w:tcBorders>
          </w:tcPr>
          <w:p>
            <w:pPr>
              <w:pStyle w:val="TableParagraph"/>
              <w:spacing w:line="237" w:lineRule="auto" w:before="92"/>
              <w:ind w:left="141" w:right="144"/>
              <w:jc w:val="both"/>
              <w:rPr>
                <w:rFonts w:ascii="宋体" w:hAnsi="宋体" w:cs="宋体" w:eastAsia="宋体" w:hint="default"/>
                <w:sz w:val="18"/>
                <w:szCs w:val="18"/>
              </w:rPr>
            </w:pPr>
            <w:r>
              <w:rPr>
                <w:rFonts w:ascii="宋体" w:hAnsi="宋体" w:cs="宋体" w:eastAsia="宋体" w:hint="default"/>
                <w:spacing w:val="-29"/>
                <w:sz w:val="18"/>
                <w:szCs w:val="18"/>
              </w:rPr>
              <w:t>本年计 提减值 准备</w:t>
            </w:r>
            <w:r>
              <w:rPr>
                <w:rFonts w:ascii="宋体" w:hAnsi="宋体" w:cs="宋体" w:eastAsia="宋体" w:hint="default"/>
                <w:sz w:val="18"/>
                <w:szCs w:val="18"/>
              </w:rPr>
            </w:r>
          </w:p>
        </w:tc>
        <w:tc>
          <w:tcPr>
            <w:tcW w:w="749"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30" w:lineRule="exact"/>
              <w:ind w:left="141" w:right="146"/>
              <w:jc w:val="left"/>
              <w:rPr>
                <w:rFonts w:ascii="宋体" w:hAnsi="宋体" w:cs="宋体" w:eastAsia="宋体" w:hint="default"/>
                <w:sz w:val="18"/>
                <w:szCs w:val="18"/>
              </w:rPr>
            </w:pPr>
            <w:r>
              <w:rPr>
                <w:rFonts w:ascii="宋体" w:hAnsi="宋体" w:cs="宋体" w:eastAsia="宋体" w:hint="default"/>
                <w:spacing w:val="-29"/>
                <w:sz w:val="18"/>
                <w:szCs w:val="18"/>
              </w:rPr>
              <w:t>本年现 金红利</w:t>
            </w:r>
            <w:r>
              <w:rPr>
                <w:rFonts w:ascii="宋体" w:hAnsi="宋体" w:cs="宋体" w:eastAsia="宋体" w:hint="default"/>
                <w:sz w:val="18"/>
                <w:szCs w:val="18"/>
              </w:rPr>
            </w:r>
          </w:p>
        </w:tc>
      </w:tr>
      <w:tr>
        <w:trPr>
          <w:trHeight w:val="535" w:hRule="exact"/>
        </w:trPr>
        <w:tc>
          <w:tcPr>
            <w:tcW w:w="1745"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pacing w:val="-7"/>
                <w:sz w:val="18"/>
              </w:rPr>
              <w:t>C2 </w:t>
            </w:r>
            <w:r>
              <w:rPr>
                <w:rFonts w:ascii="宋体"/>
                <w:spacing w:val="-14"/>
                <w:sz w:val="18"/>
              </w:rPr>
              <w:t>Microsystem</w:t>
            </w:r>
            <w:r>
              <w:rPr>
                <w:rFonts w:ascii="宋体"/>
                <w:spacing w:val="-41"/>
                <w:sz w:val="18"/>
              </w:rPr>
              <w:t> </w:t>
            </w:r>
            <w:r>
              <w:rPr>
                <w:rFonts w:ascii="宋体"/>
                <w:spacing w:val="-10"/>
                <w:sz w:val="18"/>
              </w:rPr>
              <w:t>Inc</w:t>
            </w:r>
          </w:p>
        </w:tc>
        <w:tc>
          <w:tcPr>
            <w:tcW w:w="8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15,393,539.67</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14,906,675.92</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85"/>
              <w:jc w:val="right"/>
              <w:rPr>
                <w:rFonts w:ascii="宋体" w:hAnsi="宋体" w:cs="宋体" w:eastAsia="宋体" w:hint="default"/>
                <w:sz w:val="18"/>
                <w:szCs w:val="18"/>
              </w:rPr>
            </w:pPr>
            <w:r>
              <w:rPr>
                <w:rFonts w:ascii="宋体"/>
                <w:spacing w:val="-14"/>
                <w:sz w:val="18"/>
              </w:rPr>
              <w:t>-702,219.09</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87"/>
              <w:jc w:val="right"/>
              <w:rPr>
                <w:rFonts w:ascii="宋体" w:hAnsi="宋体" w:cs="宋体" w:eastAsia="宋体" w:hint="default"/>
                <w:sz w:val="18"/>
                <w:szCs w:val="18"/>
              </w:rPr>
            </w:pPr>
            <w:r>
              <w:rPr>
                <w:rFonts w:ascii="宋体"/>
                <w:spacing w:val="-14"/>
                <w:sz w:val="18"/>
              </w:rPr>
              <w:t>14,204,456.83</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4"/>
                <w:sz w:val="18"/>
              </w:rPr>
              <w:t>1.39</w:t>
            </w:r>
            <w:r>
              <w:rPr>
                <w:rFonts w:ascii="宋体"/>
                <w:sz w:val="18"/>
              </w:rPr>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4"/>
                <w:sz w:val="18"/>
              </w:rPr>
              <w:t>1.39</w:t>
            </w:r>
            <w:r>
              <w:rPr>
                <w:rFonts w:ascii="宋体"/>
                <w:sz w:val="18"/>
              </w:rPr>
            </w: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85"/>
              <w:jc w:val="right"/>
              <w:rPr>
                <w:rFonts w:ascii="宋体" w:hAnsi="宋体" w:cs="宋体" w:eastAsia="宋体" w:hint="default"/>
                <w:sz w:val="18"/>
                <w:szCs w:val="18"/>
              </w:rPr>
            </w:pPr>
            <w:r>
              <w:rPr>
                <w:rFonts w:ascii="宋体"/>
                <w:spacing w:val="-14"/>
                <w:sz w:val="18"/>
              </w:rPr>
              <w:t>11,341,469.68</w:t>
            </w:r>
          </w:p>
        </w:tc>
        <w:tc>
          <w:tcPr>
            <w:tcW w:w="7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4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617" w:hRule="exact"/>
        </w:trPr>
        <w:tc>
          <w:tcPr>
            <w:tcW w:w="1745" w:type="dxa"/>
            <w:tcBorders>
              <w:top w:val="nil" w:sz="6" w:space="0" w:color="auto"/>
              <w:left w:val="nil" w:sz="6" w:space="0" w:color="auto"/>
              <w:bottom w:val="nil" w:sz="6" w:space="0" w:color="auto"/>
              <w:right w:val="single" w:sz="4" w:space="0" w:color="000000"/>
            </w:tcBorders>
          </w:tcPr>
          <w:p>
            <w:pPr>
              <w:pStyle w:val="TableParagraph"/>
              <w:spacing w:line="230" w:lineRule="exact" w:before="84"/>
              <w:ind w:left="122" w:right="82"/>
              <w:jc w:val="left"/>
              <w:rPr>
                <w:rFonts w:ascii="宋体" w:hAnsi="宋体" w:cs="宋体" w:eastAsia="宋体" w:hint="default"/>
                <w:sz w:val="18"/>
                <w:szCs w:val="18"/>
              </w:rPr>
            </w:pPr>
            <w:r>
              <w:rPr>
                <w:rFonts w:ascii="宋体" w:hAnsi="宋体" w:cs="宋体" w:eastAsia="宋体" w:hint="default"/>
                <w:spacing w:val="-10"/>
                <w:sz w:val="18"/>
                <w:szCs w:val="18"/>
              </w:rPr>
              <w:t>深圳市电明科技有限 </w:t>
            </w:r>
            <w:r>
              <w:rPr>
                <w:rFonts w:ascii="宋体" w:hAnsi="宋体" w:cs="宋体" w:eastAsia="宋体" w:hint="default"/>
                <w:spacing w:val="-29"/>
                <w:sz w:val="18"/>
                <w:szCs w:val="18"/>
              </w:rPr>
              <w:t>责任公司</w:t>
            </w:r>
            <w:r>
              <w:rPr>
                <w:rFonts w:ascii="宋体" w:hAnsi="宋体" w:cs="宋体" w:eastAsia="宋体" w:hint="default"/>
                <w:sz w:val="18"/>
                <w:szCs w:val="18"/>
              </w:rPr>
            </w:r>
          </w:p>
        </w:tc>
        <w:tc>
          <w:tcPr>
            <w:tcW w:w="89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3,000,000.00</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3,000,000.00</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3,000,000.00</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2"/>
                <w:sz w:val="18"/>
              </w:rPr>
              <w:t>10.00</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10.00</w:t>
            </w: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7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4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398" w:hRule="exact"/>
        </w:trPr>
        <w:tc>
          <w:tcPr>
            <w:tcW w:w="1745"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4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890" w:type="dxa"/>
            <w:tcBorders>
              <w:top w:val="nil" w:sz="6" w:space="0" w:color="auto"/>
              <w:left w:val="single" w:sz="4" w:space="0" w:color="000000"/>
              <w:bottom w:val="single" w:sz="12" w:space="0" w:color="000000"/>
              <w:right w:val="single" w:sz="4" w:space="0" w:color="000000"/>
            </w:tcBorders>
          </w:tcPr>
          <w:p>
            <w:pPr/>
          </w:p>
        </w:tc>
        <w:tc>
          <w:tcPr>
            <w:tcW w:w="12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85"/>
              <w:jc w:val="right"/>
              <w:rPr>
                <w:rFonts w:ascii="宋体" w:hAnsi="宋体" w:cs="宋体" w:eastAsia="宋体" w:hint="default"/>
                <w:sz w:val="18"/>
                <w:szCs w:val="18"/>
              </w:rPr>
            </w:pPr>
            <w:r>
              <w:rPr>
                <w:rFonts w:ascii="宋体"/>
                <w:spacing w:val="-14"/>
                <w:sz w:val="18"/>
              </w:rPr>
              <w:t>18,393,539.67</w:t>
            </w:r>
          </w:p>
        </w:tc>
        <w:tc>
          <w:tcPr>
            <w:tcW w:w="12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87"/>
              <w:jc w:val="right"/>
              <w:rPr>
                <w:rFonts w:ascii="宋体" w:hAnsi="宋体" w:cs="宋体" w:eastAsia="宋体" w:hint="default"/>
                <w:sz w:val="18"/>
                <w:szCs w:val="18"/>
              </w:rPr>
            </w:pPr>
            <w:r>
              <w:rPr>
                <w:rFonts w:ascii="宋体"/>
                <w:spacing w:val="-14"/>
                <w:sz w:val="18"/>
              </w:rPr>
              <w:t>17,906,675.92</w:t>
            </w:r>
          </w:p>
        </w:tc>
        <w:tc>
          <w:tcPr>
            <w:tcW w:w="10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85"/>
              <w:jc w:val="right"/>
              <w:rPr>
                <w:rFonts w:ascii="宋体" w:hAnsi="宋体" w:cs="宋体" w:eastAsia="宋体" w:hint="default"/>
                <w:sz w:val="18"/>
                <w:szCs w:val="18"/>
              </w:rPr>
            </w:pPr>
            <w:r>
              <w:rPr>
                <w:rFonts w:ascii="宋体"/>
                <w:spacing w:val="-14"/>
                <w:sz w:val="18"/>
              </w:rPr>
              <w:t>-702,219.09</w:t>
            </w:r>
          </w:p>
        </w:tc>
        <w:tc>
          <w:tcPr>
            <w:tcW w:w="12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85"/>
              <w:jc w:val="right"/>
              <w:rPr>
                <w:rFonts w:ascii="宋体" w:hAnsi="宋体" w:cs="宋体" w:eastAsia="宋体" w:hint="default"/>
                <w:sz w:val="18"/>
                <w:szCs w:val="18"/>
              </w:rPr>
            </w:pPr>
            <w:r>
              <w:rPr>
                <w:rFonts w:ascii="宋体"/>
                <w:spacing w:val="-14"/>
                <w:sz w:val="18"/>
              </w:rPr>
              <w:t>17,204,456.83</w:t>
            </w:r>
          </w:p>
        </w:tc>
        <w:tc>
          <w:tcPr>
            <w:tcW w:w="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w:t>
            </w:r>
          </w:p>
        </w:tc>
        <w:tc>
          <w:tcPr>
            <w:tcW w:w="13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w:t>
            </w:r>
          </w:p>
        </w:tc>
        <w:tc>
          <w:tcPr>
            <w:tcW w:w="15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z w:val="18"/>
              </w:rPr>
              <w:t>---</w:t>
            </w:r>
          </w:p>
        </w:tc>
        <w:tc>
          <w:tcPr>
            <w:tcW w:w="13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85"/>
              <w:jc w:val="right"/>
              <w:rPr>
                <w:rFonts w:ascii="宋体" w:hAnsi="宋体" w:cs="宋体" w:eastAsia="宋体" w:hint="default"/>
                <w:sz w:val="18"/>
                <w:szCs w:val="18"/>
              </w:rPr>
            </w:pPr>
            <w:r>
              <w:rPr>
                <w:rFonts w:ascii="宋体"/>
                <w:spacing w:val="-14"/>
                <w:sz w:val="18"/>
              </w:rPr>
              <w:t>11,341,469.68</w:t>
            </w:r>
          </w:p>
        </w:tc>
        <w:tc>
          <w:tcPr>
            <w:tcW w:w="7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w:t>
            </w:r>
          </w:p>
        </w:tc>
        <w:tc>
          <w:tcPr>
            <w:tcW w:w="749"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宋体"/>
                <w:sz w:val="18"/>
              </w:rPr>
              <w:t>---</w:t>
            </w:r>
          </w:p>
        </w:tc>
      </w:tr>
    </w:tbl>
    <w:p>
      <w:pPr>
        <w:spacing w:before="86"/>
        <w:ind w:left="660" w:right="8335" w:firstLine="0"/>
        <w:jc w:val="left"/>
        <w:rPr>
          <w:rFonts w:ascii="宋体" w:hAnsi="宋体" w:cs="宋体" w:eastAsia="宋体" w:hint="default"/>
          <w:sz w:val="21"/>
          <w:szCs w:val="21"/>
        </w:rPr>
      </w:pPr>
      <w:r>
        <w:rPr/>
        <w:pict>
          <v:group style="position:absolute;margin-left:66.599998pt;margin-top:-53.516315pt;width:708.85pt;height:.5pt;mso-position-horizontal-relative:page;mso-position-vertical-relative:paragraph;z-index:-1131472" coordorigin="1332,-1070" coordsize="14177,10">
            <v:shape style="position:absolute;left:1332;top:-1070;width:1726;height:10" type="#_x0000_t75" stroked="false">
              <v:imagedata r:id="rId324" o:title=""/>
            </v:shape>
            <v:shape style="position:absolute;left:3053;top:-1070;width:895;height:10" type="#_x0000_t75" stroked="false">
              <v:imagedata r:id="rId325" o:title=""/>
            </v:shape>
            <v:shape style="position:absolute;left:3944;top:-1070;width:1248;height:10" type="#_x0000_t75" stroked="false">
              <v:imagedata r:id="rId326" o:title=""/>
            </v:shape>
            <v:shape style="position:absolute;left:5187;top:-1070;width:1304;height:10" type="#_x0000_t75" stroked="false">
              <v:imagedata r:id="rId327" o:title=""/>
            </v:shape>
            <v:shape style="position:absolute;left:6486;top:-1070;width:2366;height:10" type="#_x0000_t75" stroked="false">
              <v:imagedata r:id="rId328" o:title=""/>
            </v:shape>
            <v:shape style="position:absolute;left:8847;top:-1070;width:989;height:10" type="#_x0000_t75" stroked="false">
              <v:imagedata r:id="rId329" o:title=""/>
            </v:shape>
            <v:shape style="position:absolute;left:9832;top:-1070;width:4172;height:10" type="#_x0000_t75" stroked="false">
              <v:imagedata r:id="rId330" o:title=""/>
            </v:shape>
            <v:shape style="position:absolute;left:13999;top:-1070;width:756;height:10" type="#_x0000_t75" stroked="false">
              <v:imagedata r:id="rId331" o:title=""/>
            </v:shape>
            <v:shape style="position:absolute;left:14750;top:-1070;width:758;height:10" type="#_x0000_t75" stroked="false">
              <v:imagedata r:id="rId332" o:title=""/>
            </v:shape>
            <w10:wrap type="none"/>
          </v:group>
        </w:pict>
      </w:r>
      <w:r>
        <w:rPr/>
        <w:pict>
          <v:group style="position:absolute;margin-left:66.599998pt;margin-top:-21.716345pt;width:708.85pt;height:.5pt;mso-position-horizontal-relative:page;mso-position-vertical-relative:paragraph;z-index:-1131448" coordorigin="1332,-434" coordsize="14177,10">
            <v:shape style="position:absolute;left:1332;top:-434;width:1726;height:10" type="#_x0000_t75" stroked="false">
              <v:imagedata r:id="rId324" o:title=""/>
            </v:shape>
            <v:shape style="position:absolute;left:3053;top:-434;width:895;height:10" type="#_x0000_t75" stroked="false">
              <v:imagedata r:id="rId316" o:title=""/>
            </v:shape>
            <v:shape style="position:absolute;left:3944;top:-434;width:1248;height:10" type="#_x0000_t75" stroked="false">
              <v:imagedata r:id="rId317" o:title=""/>
            </v:shape>
            <v:shape style="position:absolute;left:5187;top:-434;width:1304;height:10" type="#_x0000_t75" stroked="false">
              <v:imagedata r:id="rId318" o:title=""/>
            </v:shape>
            <v:shape style="position:absolute;left:6486;top:-434;width:2366;height:10" type="#_x0000_t75" stroked="false">
              <v:imagedata r:id="rId319" o:title=""/>
            </v:shape>
            <v:shape style="position:absolute;left:8847;top:-434;width:989;height:10" type="#_x0000_t75" stroked="false">
              <v:imagedata r:id="rId320" o:title=""/>
            </v:shape>
            <v:shape style="position:absolute;left:9832;top:-434;width:4172;height:10" type="#_x0000_t75" stroked="false">
              <v:imagedata r:id="rId321" o:title=""/>
            </v:shape>
            <v:shape style="position:absolute;left:13999;top:-434;width:756;height:10" type="#_x0000_t75" stroked="false">
              <v:imagedata r:id="rId322" o:title=""/>
            </v:shape>
            <v:shape style="position:absolute;left:14750;top:-434;width:758;height:10" type="#_x0000_t75" stroked="false">
              <v:imagedata r:id="rId323" o:title=""/>
            </v:shape>
            <w10:wrap type="none"/>
          </v:group>
        </w:pict>
      </w:r>
      <w:r>
        <w:rPr>
          <w:rFonts w:ascii="宋体" w:hAnsi="宋体" w:cs="宋体" w:eastAsia="宋体" w:hint="default"/>
          <w:sz w:val="21"/>
          <w:szCs w:val="21"/>
        </w:rPr>
        <w:t>本年增减变动原因是由于汇率变动的影响所致。</w:t>
      </w:r>
    </w:p>
    <w:p>
      <w:pPr>
        <w:spacing w:after="0"/>
        <w:jc w:val="left"/>
        <w:rPr>
          <w:rFonts w:ascii="宋体" w:hAnsi="宋体" w:cs="宋体" w:eastAsia="宋体" w:hint="default"/>
          <w:sz w:val="21"/>
          <w:szCs w:val="21"/>
        </w:rPr>
        <w:sectPr>
          <w:headerReference w:type="default" r:id="rId310"/>
          <w:footerReference w:type="default" r:id="rId311"/>
          <w:pgSz w:w="16840" w:h="11910" w:orient="landscape"/>
          <w:pgMar w:header="0" w:footer="0" w:top="1040" w:bottom="0" w:left="1200" w:right="0"/>
        </w:sectPr>
      </w:pPr>
    </w:p>
    <w:p>
      <w:pPr>
        <w:spacing w:line="240" w:lineRule="auto" w:before="1"/>
        <w:rPr>
          <w:rFonts w:ascii="宋体" w:hAnsi="宋体" w:cs="宋体" w:eastAsia="宋体" w:hint="default"/>
          <w:sz w:val="18"/>
          <w:szCs w:val="18"/>
        </w:rPr>
      </w:pPr>
    </w:p>
    <w:p>
      <w:pPr>
        <w:spacing w:line="712" w:lineRule="auto" w:before="36"/>
        <w:ind w:left="638" w:right="6819" w:firstLine="2"/>
        <w:jc w:val="left"/>
        <w:rPr>
          <w:rFonts w:ascii="宋体" w:hAnsi="宋体" w:cs="宋体" w:eastAsia="宋体" w:hint="default"/>
          <w:sz w:val="21"/>
          <w:szCs w:val="21"/>
        </w:rPr>
      </w:pPr>
      <w:r>
        <w:rPr/>
        <w:pict>
          <v:shape style="position:absolute;margin-left:201.289993pt;margin-top:66.283661pt;width:.48001pt;height:.12pt;mso-position-horizontal-relative:page;mso-position-vertical-relative:paragraph;z-index:-1130824" type="#_x0000_t75" stroked="false">
            <v:imagedata r:id="rId214" o:title=""/>
          </v:shape>
        </w:pict>
      </w:r>
      <w:r>
        <w:rPr/>
        <w:pict>
          <v:shape style="position:absolute;margin-left:275.089996pt;margin-top:66.283661pt;width:.47998pt;height:.12pt;mso-position-horizontal-relative:page;mso-position-vertical-relative:paragraph;z-index:9136" type="#_x0000_t75" stroked="false">
            <v:imagedata r:id="rId214" o:title=""/>
          </v:shape>
        </w:pict>
      </w:r>
      <w:r>
        <w:rPr/>
        <w:pict>
          <v:shape style="position:absolute;margin-left:345.309998pt;margin-top:66.283661pt;width:.47998pt;height:.12pt;mso-position-horizontal-relative:page;mso-position-vertical-relative:paragraph;z-index:9160" type="#_x0000_t75" stroked="false">
            <v:imagedata r:id="rId214" o:title=""/>
          </v:shape>
        </w:pict>
      </w:r>
      <w:r>
        <w:rPr/>
        <w:pict>
          <v:shape style="position:absolute;margin-left:417.309998pt;margin-top:66.283661pt;width:.47998pt;height:.12pt;mso-position-horizontal-relative:page;mso-position-vertical-relative:paragraph;z-index:9184" type="#_x0000_t75" stroked="false">
            <v:imagedata r:id="rId214" o:title=""/>
          </v:shape>
        </w:pict>
      </w:r>
      <w:r>
        <w:rPr/>
        <w:pict>
          <v:shape style="position:absolute;margin-left:489.339996pt;margin-top:66.283661pt;width:.48001pt;height:.12pt;mso-position-horizontal-relative:page;mso-position-vertical-relative:paragraph;z-index:9208" type="#_x0000_t75" stroked="false">
            <v:imagedata r:id="rId214" o:title=""/>
          </v:shape>
        </w:pict>
      </w:r>
      <w:r>
        <w:rPr/>
        <w:pict>
          <v:shape style="position:absolute;margin-left:84.503998pt;margin-top:64.843658pt;width:478.9pt;height:603.6pt;mso-position-horizontal-relative:page;mso-position-vertical-relative:paragraph;z-index:9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1"/>
                    <w:gridCol w:w="1476"/>
                    <w:gridCol w:w="1404"/>
                    <w:gridCol w:w="1440"/>
                    <w:gridCol w:w="1441"/>
                    <w:gridCol w:w="1476"/>
                  </w:tblGrid>
                  <w:tr>
                    <w:trPr>
                      <w:trHeight w:val="366" w:hRule="exact"/>
                    </w:trPr>
                    <w:tc>
                      <w:tcPr>
                        <w:tcW w:w="2341" w:type="dxa"/>
                        <w:tcBorders>
                          <w:top w:val="single" w:sz="12" w:space="0" w:color="000000"/>
                          <w:left w:val="nil" w:sz="6" w:space="0" w:color="auto"/>
                          <w:bottom w:val="nil" w:sz="6" w:space="0" w:color="auto"/>
                          <w:right w:val="single" w:sz="4"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19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156" w:right="0"/>
                          <w:jc w:val="left"/>
                          <w:rPr>
                            <w:rFonts w:ascii="宋体" w:hAnsi="宋体" w:cs="宋体" w:eastAsia="宋体" w:hint="default"/>
                            <w:sz w:val="18"/>
                            <w:szCs w:val="18"/>
                          </w:rPr>
                        </w:pPr>
                        <w:r>
                          <w:rPr>
                            <w:rFonts w:ascii="宋体" w:hAnsi="宋体" w:cs="宋体" w:eastAsia="宋体" w:hint="default"/>
                            <w:sz w:val="18"/>
                            <w:szCs w:val="18"/>
                          </w:rPr>
                          <w:t>本年其他增加</w:t>
                        </w:r>
                      </w:p>
                    </w:tc>
                    <w:tc>
                      <w:tcPr>
                        <w:tcW w:w="144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35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6"/>
                          <w:ind w:left="35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76" w:type="dxa"/>
                        <w:tcBorders>
                          <w:top w:val="single" w:sz="12" w:space="0" w:color="000000"/>
                          <w:left w:val="single" w:sz="4" w:space="0" w:color="000000"/>
                          <w:bottom w:val="nil" w:sz="6" w:space="0" w:color="auto"/>
                          <w:right w:val="nil" w:sz="6" w:space="0" w:color="auto"/>
                        </w:tcBorders>
                      </w:tcPr>
                      <w:p>
                        <w:pPr>
                          <w:pStyle w:val="TableParagraph"/>
                          <w:spacing w:line="240" w:lineRule="auto" w:before="116"/>
                          <w:ind w:left="19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348,525,362.82</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17,776,602.60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45,521,935.79</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12,203,601.81</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399,620,299.40</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121,320,907.10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0"/>
                          <w:jc w:val="right"/>
                          <w:rPr>
                            <w:rFonts w:ascii="宋体" w:hAnsi="宋体" w:cs="宋体" w:eastAsia="宋体" w:hint="default"/>
                            <w:sz w:val="18"/>
                            <w:szCs w:val="18"/>
                          </w:rPr>
                        </w:pPr>
                        <w:r>
                          <w:rPr>
                            <w:rFonts w:ascii="宋体"/>
                            <w:spacing w:val="-1"/>
                            <w:sz w:val="18"/>
                          </w:rPr>
                          <w:t>157,070.23</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121,477,977.33</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58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184,584,499.11</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20" w:right="0"/>
                          <w:jc w:val="left"/>
                          <w:rPr>
                            <w:rFonts w:ascii="宋体" w:hAnsi="宋体" w:cs="宋体" w:eastAsia="宋体" w:hint="default"/>
                            <w:sz w:val="18"/>
                            <w:szCs w:val="18"/>
                          </w:rPr>
                        </w:pPr>
                        <w:r>
                          <w:rPr>
                            <w:rFonts w:ascii="宋体"/>
                            <w:sz w:val="18"/>
                          </w:rPr>
                          <w:t>16,862,245.77</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42,249,069.85</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11,946,003.39</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pacing w:val="-1"/>
                            <w:sz w:val="18"/>
                          </w:rPr>
                          <w:t>231,749,811.34</w:t>
                        </w:r>
                      </w:p>
                    </w:tc>
                  </w:tr>
                  <w:tr>
                    <w:trPr>
                      <w:trHeight w:val="329"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2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
                            <w:sz w:val="18"/>
                          </w:rPr>
                          <w:t>9,853,123.76</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pacing w:val="-1"/>
                            <w:sz w:val="18"/>
                          </w:rPr>
                          <w:t>115,000.00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8"/>
                          <w:jc w:val="right"/>
                          <w:rPr>
                            <w:rFonts w:ascii="宋体" w:hAnsi="宋体" w:cs="宋体" w:eastAsia="宋体" w:hint="default"/>
                            <w:sz w:val="18"/>
                            <w:szCs w:val="18"/>
                          </w:rPr>
                        </w:pPr>
                        <w:r>
                          <w:rPr>
                            <w:rFonts w:ascii="宋体"/>
                            <w:spacing w:val="-1"/>
                            <w:sz w:val="18"/>
                          </w:rPr>
                          <w:t>9,968,123.76</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603"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32,766,832.85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799,356.83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3,115,795.71</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257,598.42</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36,424,386.97</w:t>
                        </w:r>
                      </w:p>
                    </w:tc>
                  </w:tr>
                  <w:tr>
                    <w:trPr>
                      <w:trHeight w:val="535"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93,313,352.77</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3,945,500.41</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28,173,675.49</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8,414,054.98</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117,018,473.69</w:t>
                        </w:r>
                      </w:p>
                    </w:tc>
                  </w:tr>
                  <w:tr>
                    <w:trPr>
                      <w:trHeight w:val="328"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9,027,946.33</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3,883,164.21</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12,911,110.54</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69,712,086.35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3,566,073.21</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17,387,307.94</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4"/>
                          <w:jc w:val="right"/>
                          <w:rPr>
                            <w:rFonts w:ascii="宋体" w:hAnsi="宋体" w:cs="宋体" w:eastAsia="宋体" w:hint="default"/>
                            <w:sz w:val="18"/>
                            <w:szCs w:val="18"/>
                          </w:rPr>
                        </w:pPr>
                        <w:r>
                          <w:rPr>
                            <w:rFonts w:ascii="宋体"/>
                            <w:spacing w:val="-1"/>
                            <w:sz w:val="18"/>
                          </w:rPr>
                          <w:t>8,302,392.82</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spacing w:val="-1"/>
                            <w:sz w:val="18"/>
                          </w:rPr>
                          <w:t>82,363,074.68</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4,047,049.83</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14,662.50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1,140,272.78</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8"/>
                          <w:jc w:val="right"/>
                          <w:rPr>
                            <w:rFonts w:ascii="宋体" w:hAnsi="宋体" w:cs="宋体" w:eastAsia="宋体" w:hint="default"/>
                            <w:sz w:val="18"/>
                            <w:szCs w:val="18"/>
                          </w:rPr>
                        </w:pPr>
                        <w:r>
                          <w:rPr>
                            <w:rFonts w:ascii="宋体"/>
                            <w:spacing w:val="-1"/>
                            <w:sz w:val="18"/>
                          </w:rPr>
                          <w:t>5,201,985.11</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10,526,270.26</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364,764.70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5,762,930.56</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pacing w:val="-1"/>
                            <w:sz w:val="18"/>
                          </w:rPr>
                          <w:t>111,662.16</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spacing w:val="-1"/>
                            <w:sz w:val="18"/>
                          </w:rPr>
                          <w:t>16,542,303.36</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pacing w:val="-3"/>
                            <w:sz w:val="18"/>
                            <w:szCs w:val="18"/>
                          </w:rPr>
                          <w:t>三、固定资产账面净值合计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255,212,010.05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13,831,102.19</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17,348,260.30</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3,789,546.83</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282,601,825.71</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112,292,960.77</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-3,726,093.98</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pacing w:val="-1"/>
                            <w:sz w:val="18"/>
                          </w:rPr>
                          <w:t>108,566,866.79</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114,872,412.76</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13,296,172.56</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24,861,761.91</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3,643,610.57</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149,386,736.66</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5,806,073.93</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100,337.50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-1,140,272.78</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8"/>
                          <w:jc w:val="right"/>
                          <w:rPr>
                            <w:rFonts w:ascii="宋体" w:hAnsi="宋体" w:cs="宋体" w:eastAsia="宋体" w:hint="default"/>
                            <w:sz w:val="18"/>
                            <w:szCs w:val="18"/>
                          </w:rPr>
                        </w:pPr>
                        <w:r>
                          <w:rPr>
                            <w:rFonts w:ascii="宋体"/>
                            <w:spacing w:val="-1"/>
                            <w:sz w:val="18"/>
                          </w:rPr>
                          <w:t>4,766,138.65</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22,240,562.59</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434,592.13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-2,647,134.85</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145,936.26</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19,882,083.61</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3"/>
                          <w:jc w:val="right"/>
                          <w:rPr>
                            <w:rFonts w:ascii="宋体" w:hAnsi="宋体" w:cs="宋体" w:eastAsia="宋体" w:hint="default"/>
                            <w:sz w:val="18"/>
                            <w:szCs w:val="18"/>
                          </w:rPr>
                        </w:pPr>
                        <w:r>
                          <w:rPr>
                            <w:rFonts w:ascii="宋体"/>
                            <w:sz w:val="18"/>
                          </w:rPr>
                          <w:t>---</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3"/>
                          <w:jc w:val="right"/>
                          <w:rPr>
                            <w:rFonts w:ascii="宋体" w:hAnsi="宋体" w:cs="宋体" w:eastAsia="宋体" w:hint="default"/>
                            <w:sz w:val="18"/>
                            <w:szCs w:val="18"/>
                          </w:rPr>
                        </w:pPr>
                        <w:r>
                          <w:rPr>
                            <w:rFonts w:ascii="宋体"/>
                            <w:sz w:val="18"/>
                          </w:rPr>
                          <w:t>---</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pacing w:val="-3"/>
                            <w:sz w:val="18"/>
                            <w:szCs w:val="18"/>
                          </w:rPr>
                          <w:t>五、固定资产账面价值合计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255,212,010.05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13,831,102.19</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17,348,260.30</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3,789,546.83</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282,601,825.71</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112,292,960.77</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-3,726,093.98</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pacing w:val="-1"/>
                            <w:sz w:val="18"/>
                          </w:rPr>
                          <w:t>108,566,866.79</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114,872,412.76</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13,296,172.56</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24,861,761.91</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3,643,610.57</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149,386,736.66</w:t>
                        </w:r>
                      </w:p>
                    </w:tc>
                  </w:tr>
                  <w:tr>
                    <w:trPr>
                      <w:trHeight w:val="99"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341"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5,806,073.93</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100,337.50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pacing w:val="-1"/>
                            <w:sz w:val="18"/>
                          </w:rPr>
                          <w:t>-1,140,272.78</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8"/>
                          <w:jc w:val="right"/>
                          <w:rPr>
                            <w:rFonts w:ascii="宋体" w:hAnsi="宋体" w:cs="宋体" w:eastAsia="宋体" w:hint="default"/>
                            <w:sz w:val="18"/>
                            <w:szCs w:val="18"/>
                          </w:rPr>
                        </w:pPr>
                        <w:r>
                          <w:rPr>
                            <w:rFonts w:ascii="宋体"/>
                            <w:spacing w:val="-1"/>
                            <w:sz w:val="18"/>
                          </w:rPr>
                          <w:t>4,766,138.65</w:t>
                        </w:r>
                      </w:p>
                    </w:tc>
                  </w:tr>
                  <w:tr>
                    <w:trPr>
                      <w:trHeight w:val="97" w:hRule="exact"/>
                    </w:trPr>
                    <w:tc>
                      <w:tcPr>
                        <w:tcW w:w="2341"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456" w:hRule="exact"/>
                    </w:trPr>
                    <w:tc>
                      <w:tcPr>
                        <w:tcW w:w="2341"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22,240,562.59</w:t>
                        </w:r>
                      </w:p>
                    </w:tc>
                    <w:tc>
                      <w:tcPr>
                        <w:tcW w:w="14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434,592.13</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-2,647,134.85</w:t>
                        </w:r>
                      </w:p>
                    </w:tc>
                    <w:tc>
                      <w:tcPr>
                        <w:tcW w:w="14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145,936.26</w:t>
                        </w:r>
                      </w:p>
                    </w:tc>
                    <w:tc>
                      <w:tcPr>
                        <w:tcW w:w="1476" w:type="dxa"/>
                        <w:tcBorders>
                          <w:top w:val="nil" w:sz="6" w:space="0" w:color="auto"/>
                          <w:left w:val="single" w:sz="4" w:space="0" w:color="000000"/>
                          <w:bottom w:val="single" w:sz="12" w:space="0" w:color="000000"/>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19,882,083.61</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 </w:t>
      </w:r>
      <w:r>
        <w:rPr>
          <w:rFonts w:ascii="宋体" w:hAnsi="宋体" w:cs="宋体" w:eastAsia="宋体" w:hint="default"/>
          <w:b/>
          <w:bCs/>
          <w:sz w:val="21"/>
          <w:szCs w:val="21"/>
        </w:rPr>
        <w:t>固定资产原价及累计折旧</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固定资产情况</w:t>
      </w:r>
    </w:p>
    <w:p>
      <w:pPr>
        <w:spacing w:line="240" w:lineRule="auto" w:before="2"/>
        <w:rPr>
          <w:rFonts w:ascii="宋体" w:hAnsi="宋体" w:cs="宋体" w:eastAsia="宋体" w:hint="default"/>
          <w:sz w:val="10"/>
          <w:szCs w:val="10"/>
        </w:rPr>
      </w:pPr>
    </w:p>
    <w:p>
      <w:pPr>
        <w:spacing w:line="100"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05pt;mso-position-horizontal-relative:char;mso-position-vertical-relative:line" coordorigin="0,0" coordsize="9578,101">
            <v:shape style="position:absolute;left:0;top:0;width:3831;height:101" type="#_x0000_t75" stroked="false">
              <v:imagedata r:id="rId334" o:title=""/>
            </v:shape>
            <v:shape style="position:absolute;left:3807;top:91;width:1409;height:10" type="#_x0000_t75" stroked="false">
              <v:imagedata r:id="rId335" o:title=""/>
            </v:shape>
            <v:shape style="position:absolute;left:5211;top:91;width:1445;height:10" type="#_x0000_t75" stroked="false">
              <v:imagedata r:id="rId336" o:title=""/>
            </v:shape>
            <v:shape style="position:absolute;left:6651;top:91;width:1445;height:10" type="#_x0000_t75" stroked="false">
              <v:imagedata r:id="rId336" o:title=""/>
            </v:shape>
            <v:shape style="position:absolute;left:8092;top:91;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78.9pt;height:.5pt;mso-position-horizontal-relative:char;mso-position-vertical-relative:line" coordorigin="0,0" coordsize="9578,10">
            <v:shape style="position:absolute;left:0;top:0;width:3812;height:10" type="#_x0000_t75" stroked="false">
              <v:imagedata r:id="rId340" o:title=""/>
            </v:shape>
            <v:shape style="position:absolute;left:3807;top:0;width:1409;height:10" type="#_x0000_t75" stroked="false">
              <v:imagedata r:id="rId341" o:title=""/>
            </v:shape>
            <v:shape style="position:absolute;left:5211;top:0;width:1445;height:10" type="#_x0000_t75" stroked="false">
              <v:imagedata r:id="rId342" o:title=""/>
            </v:shape>
            <v:shape style="position:absolute;left:6651;top:0;width:1445;height:10" type="#_x0000_t75" stroked="false">
              <v:imagedata r:id="rId342" o:title=""/>
            </v:shape>
            <v:shape style="position:absolute;left:8092;top:0;width:1486;height:10" type="#_x0000_t75" stroked="false">
              <v:imagedata r:id="rId343" o:title=""/>
            </v:shape>
          </v:group>
        </w:pict>
      </w:r>
      <w:r>
        <w:rPr>
          <w:rFonts w:ascii="宋体" w:hAnsi="宋体" w:cs="宋体" w:eastAsia="宋体" w:hint="default"/>
          <w:sz w:val="2"/>
          <w:szCs w:val="2"/>
        </w:rPr>
      </w:r>
    </w:p>
    <w:p>
      <w:pPr>
        <w:spacing w:line="240" w:lineRule="auto" w:before="8"/>
        <w:rPr>
          <w:rFonts w:ascii="宋体" w:hAnsi="宋体" w:cs="宋体" w:eastAsia="宋体" w:hint="default"/>
          <w:sz w:val="25"/>
          <w:szCs w:val="25"/>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41" o:title=""/>
            </v:shape>
            <v:shape style="position:absolute;left:5211;top:94;width:1445;height:10" type="#_x0000_t75" stroked="false">
              <v:imagedata r:id="rId342" o:title=""/>
            </v:shape>
            <v:shape style="position:absolute;left:6651;top:94;width:1445;height:10" type="#_x0000_t75" stroked="false">
              <v:imagedata r:id="rId342" o:title=""/>
            </v:shape>
            <v:shape style="position:absolute;left:8092;top:94;width:1486;height:10" type="#_x0000_t75" stroked="false">
              <v:imagedata r:id="rId34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78.9pt;height:.5pt;mso-position-horizontal-relative:char;mso-position-vertical-relative:line" coordorigin="0,0" coordsize="9578,10">
            <v:shape style="position:absolute;left:0;top:0;width:3812;height:10" type="#_x0000_t75" stroked="false">
              <v:imagedata r:id="rId340" o:title=""/>
            </v:shape>
            <v:shape style="position:absolute;left:3807;top:0;width:1409;height:10" type="#_x0000_t75" stroked="false">
              <v:imagedata r:id="rId335" o:title=""/>
            </v:shape>
            <v:shape style="position:absolute;left:5211;top:0;width:1445;height:10" type="#_x0000_t75" stroked="false">
              <v:imagedata r:id="rId336" o:title=""/>
            </v:shape>
            <v:shape style="position:absolute;left:6651;top:0;width:1445;height:10" type="#_x0000_t75" stroked="false">
              <v:imagedata r:id="rId336" o:title=""/>
            </v:shape>
            <v:shape style="position:absolute;left:8092;top:0;width:1486;height:10" type="#_x0000_t75" stroked="false">
              <v:imagedata r:id="rId33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78.9pt;height:.5pt;mso-position-horizontal-relative:char;mso-position-vertical-relative:line" coordorigin="0,0" coordsize="9578,10">
            <v:shape style="position:absolute;left:0;top:0;width:3812;height:10" type="#_x0000_t75" stroked="false">
              <v:imagedata r:id="rId340" o:title=""/>
            </v:shape>
            <v:shape style="position:absolute;left:3807;top:0;width:1409;height:10" type="#_x0000_t75" stroked="false">
              <v:imagedata r:id="rId335" o:title=""/>
            </v:shape>
            <v:shape style="position:absolute;left:5211;top:0;width:1445;height:10" type="#_x0000_t75" stroked="false">
              <v:imagedata r:id="rId336" o:title=""/>
            </v:shape>
            <v:shape style="position:absolute;left:6651;top:0;width:1445;height:10" type="#_x0000_t75" stroked="false">
              <v:imagedata r:id="rId336" o:title=""/>
            </v:shape>
            <v:shape style="position:absolute;left:8092;top:0;width:1486;height:10" type="#_x0000_t75" stroked="false">
              <v:imagedata r:id="rId337" o:title=""/>
            </v:shape>
          </v:group>
        </w:pict>
      </w:r>
      <w:r>
        <w:rPr>
          <w:rFonts w:ascii="宋体" w:hAnsi="宋体" w:cs="宋体" w:eastAsia="宋体" w:hint="default"/>
          <w:sz w:val="2"/>
          <w:szCs w:val="2"/>
        </w:rPr>
      </w:r>
    </w:p>
    <w:p>
      <w:pPr>
        <w:spacing w:line="240" w:lineRule="auto" w:before="8"/>
        <w:rPr>
          <w:rFonts w:ascii="宋体" w:hAnsi="宋体" w:cs="宋体" w:eastAsia="宋体" w:hint="default"/>
          <w:sz w:val="25"/>
          <w:szCs w:val="25"/>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5"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3pt;mso-position-horizontal-relative:char;mso-position-vertical-relative:line" coordorigin="0,0" coordsize="9578,106">
            <v:shape style="position:absolute;left:0;top:0;width:3831;height:106" type="#_x0000_t75" stroked="false">
              <v:imagedata r:id="rId338" o:title=""/>
            </v:shape>
            <v:shape style="position:absolute;left:3807;top:96;width:1409;height:10" type="#_x0000_t75" stroked="false">
              <v:imagedata r:id="rId335" o:title=""/>
            </v:shape>
            <v:shape style="position:absolute;left:5211;top:96;width:1445;height:10" type="#_x0000_t75" stroked="false">
              <v:imagedata r:id="rId336" o:title=""/>
            </v:shape>
            <v:shape style="position:absolute;left:6651;top:96;width:1445;height:10" type="#_x0000_t75" stroked="false">
              <v:imagedata r:id="rId336" o:title=""/>
            </v:shape>
            <v:shape style="position:absolute;left:8092;top:96;width:1486;height:10" type="#_x0000_t75" stroked="false">
              <v:imagedata r:id="rId33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6"/>
          <w:szCs w:val="26"/>
        </w:rPr>
      </w:pPr>
    </w:p>
    <w:p>
      <w:pPr>
        <w:spacing w:line="103" w:lineRule="exact"/>
        <w:ind w:left="1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8.9pt;height:5.2pt;mso-position-horizontal-relative:char;mso-position-vertical-relative:line" coordorigin="0,0" coordsize="9578,104">
            <v:shape style="position:absolute;left:0;top:0;width:3831;height:103" type="#_x0000_t75" stroked="false">
              <v:imagedata r:id="rId339" o:title=""/>
            </v:shape>
            <v:shape style="position:absolute;left:3807;top:94;width:1409;height:10" type="#_x0000_t75" stroked="false">
              <v:imagedata r:id="rId335" o:title=""/>
            </v:shape>
            <v:shape style="position:absolute;left:5211;top:94;width:1445;height:10" type="#_x0000_t75" stroked="false">
              <v:imagedata r:id="rId336" o:title=""/>
            </v:shape>
            <v:shape style="position:absolute;left:6651;top:94;width:1445;height:10" type="#_x0000_t75" stroked="false">
              <v:imagedata r:id="rId336" o:title=""/>
            </v:shape>
            <v:shape style="position:absolute;left:8092;top:94;width:1486;height:10" type="#_x0000_t75" stroked="false">
              <v:imagedata r:id="rId33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63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本年折旧额 </w:t>
      </w:r>
      <w:r>
        <w:rPr>
          <w:rFonts w:ascii="宋体" w:hAnsi="宋体" w:cs="宋体" w:eastAsia="宋体" w:hint="default"/>
          <w:sz w:val="21"/>
          <w:szCs w:val="21"/>
        </w:rPr>
        <w:t>28,173,675.49</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33"/>
          <w:pgSz w:w="11910" w:h="16840"/>
          <w:pgMar w:footer="980" w:header="0" w:top="1120" w:bottom="1160" w:left="1580" w:right="0"/>
          <w:pgNumType w:start="107"/>
        </w:sectPr>
      </w:pPr>
    </w:p>
    <w:p>
      <w:pPr>
        <w:spacing w:line="240" w:lineRule="auto" w:before="1"/>
        <w:rPr>
          <w:rFonts w:ascii="宋体" w:hAnsi="宋体" w:cs="宋体" w:eastAsia="宋体" w:hint="default"/>
          <w:sz w:val="18"/>
          <w:szCs w:val="18"/>
        </w:rPr>
      </w:pPr>
    </w:p>
    <w:p>
      <w:pPr>
        <w:spacing w:before="36"/>
        <w:ind w:left="658" w:right="495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本年无由在建工程转入的固定资产。</w:t>
      </w:r>
    </w:p>
    <w:p>
      <w:pPr>
        <w:spacing w:before="133"/>
        <w:ind w:left="658" w:right="0" w:firstLine="0"/>
        <w:jc w:val="left"/>
        <w:rPr>
          <w:rFonts w:ascii="宋体" w:hAnsi="宋体" w:cs="宋体" w:eastAsia="宋体" w:hint="default"/>
          <w:sz w:val="21"/>
          <w:szCs w:val="21"/>
        </w:rPr>
      </w:pPr>
      <w:r>
        <w:rPr>
          <w:rFonts w:ascii="宋体" w:hAnsi="宋体" w:cs="宋体" w:eastAsia="宋体" w:hint="default"/>
          <w:sz w:val="21"/>
          <w:szCs w:val="21"/>
        </w:rPr>
        <w:t>4.2010</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pacing w:val="10"/>
          <w:sz w:val="21"/>
          <w:szCs w:val="21"/>
        </w:rPr>
        <w:t>日，</w:t>
      </w:r>
      <w:r>
        <w:rPr>
          <w:rFonts w:ascii="宋体" w:hAnsi="宋体" w:cs="宋体" w:eastAsia="宋体" w:hint="default"/>
          <w:spacing w:val="-85"/>
          <w:sz w:val="21"/>
          <w:szCs w:val="21"/>
        </w:rPr>
        <w:t> </w:t>
      </w:r>
      <w:r>
        <w:rPr>
          <w:rFonts w:ascii="宋体" w:hAnsi="宋体" w:cs="宋体" w:eastAsia="宋体" w:hint="default"/>
          <w:spacing w:val="18"/>
          <w:sz w:val="21"/>
          <w:szCs w:val="21"/>
        </w:rPr>
        <w:t>无锡实益达电子有限公司与上海浦发银行无锡分行签订</w:t>
      </w:r>
    </w:p>
    <w:p>
      <w:pPr>
        <w:spacing w:line="357" w:lineRule="auto" w:before="133"/>
        <w:ind w:left="238" w:right="1791" w:firstLine="0"/>
        <w:jc w:val="both"/>
        <w:rPr>
          <w:rFonts w:ascii="宋体" w:hAnsi="宋体" w:cs="宋体" w:eastAsia="宋体" w:hint="default"/>
          <w:sz w:val="21"/>
          <w:szCs w:val="21"/>
        </w:rPr>
      </w:pPr>
      <w:r>
        <w:rPr>
          <w:rFonts w:ascii="宋体" w:hAnsi="宋体" w:cs="宋体" w:eastAsia="宋体" w:hint="default"/>
          <w:sz w:val="21"/>
          <w:szCs w:val="21"/>
        </w:rPr>
        <w:t>40121088063601</w:t>
      </w:r>
      <w:r>
        <w:rPr>
          <w:rFonts w:ascii="宋体" w:hAnsi="宋体" w:cs="宋体" w:eastAsia="宋体" w:hint="default"/>
          <w:spacing w:val="9"/>
          <w:sz w:val="21"/>
          <w:szCs w:val="21"/>
        </w:rPr>
        <w:t> </w:t>
      </w:r>
      <w:r>
        <w:rPr>
          <w:rFonts w:ascii="宋体" w:hAnsi="宋体" w:cs="宋体" w:eastAsia="宋体" w:hint="default"/>
          <w:sz w:val="21"/>
          <w:szCs w:val="21"/>
        </w:rPr>
        <w:t>号房地产最高额抵押合同，抵押物为无锡实益达厂房，房屋所有权编号为</w:t>
      </w:r>
      <w:r>
        <w:rPr>
          <w:rFonts w:ascii="宋体" w:hAnsi="宋体" w:cs="宋体" w:eastAsia="宋体" w:hint="default"/>
          <w:w w:val="100"/>
          <w:sz w:val="21"/>
          <w:szCs w:val="21"/>
        </w:rPr>
        <w:t> </w:t>
      </w:r>
      <w:r>
        <w:rPr>
          <w:rFonts w:ascii="宋体" w:hAnsi="宋体" w:cs="宋体" w:eastAsia="宋体" w:hint="default"/>
          <w:sz w:val="21"/>
          <w:szCs w:val="21"/>
        </w:rPr>
        <w:t>锡房权证新区字第</w:t>
      </w:r>
      <w:r>
        <w:rPr>
          <w:rFonts w:ascii="宋体" w:hAnsi="宋体" w:cs="宋体" w:eastAsia="宋体" w:hint="default"/>
          <w:spacing w:val="-48"/>
          <w:sz w:val="21"/>
          <w:szCs w:val="21"/>
        </w:rPr>
        <w:t> </w:t>
      </w:r>
      <w:r>
        <w:rPr>
          <w:rFonts w:ascii="宋体" w:hAnsi="宋体" w:cs="宋体" w:eastAsia="宋体" w:hint="default"/>
          <w:sz w:val="21"/>
          <w:szCs w:val="21"/>
        </w:rPr>
        <w:t>XQ1000063619</w:t>
      </w:r>
      <w:r>
        <w:rPr>
          <w:rFonts w:ascii="宋体" w:hAnsi="宋体" w:cs="宋体" w:eastAsia="宋体" w:hint="default"/>
          <w:spacing w:val="-47"/>
          <w:sz w:val="21"/>
          <w:szCs w:val="21"/>
        </w:rPr>
        <w:t> </w:t>
      </w:r>
      <w:r>
        <w:rPr>
          <w:rFonts w:ascii="宋体" w:hAnsi="宋体" w:cs="宋体" w:eastAsia="宋体" w:hint="default"/>
          <w:spacing w:val="-7"/>
          <w:sz w:val="21"/>
          <w:szCs w:val="21"/>
        </w:rPr>
        <w:t>号，抵押物价值为</w:t>
      </w:r>
      <w:r>
        <w:rPr>
          <w:rFonts w:ascii="宋体" w:hAnsi="宋体" w:cs="宋体" w:eastAsia="宋体" w:hint="default"/>
          <w:spacing w:val="-50"/>
          <w:sz w:val="21"/>
          <w:szCs w:val="21"/>
        </w:rPr>
        <w:t> </w:t>
      </w:r>
      <w:r>
        <w:rPr>
          <w:rFonts w:ascii="宋体" w:hAnsi="宋体" w:cs="宋体" w:eastAsia="宋体" w:hint="default"/>
          <w:sz w:val="21"/>
          <w:szCs w:val="21"/>
        </w:rPr>
        <w:t>RMB32,100,959.00</w:t>
      </w:r>
      <w:r>
        <w:rPr>
          <w:rFonts w:ascii="宋体" w:hAnsi="宋体" w:cs="宋体" w:eastAsia="宋体" w:hint="default"/>
          <w:spacing w:val="-50"/>
          <w:sz w:val="21"/>
          <w:szCs w:val="21"/>
        </w:rPr>
        <w:t> </w:t>
      </w:r>
      <w:r>
        <w:rPr>
          <w:rFonts w:ascii="宋体" w:hAnsi="宋体" w:cs="宋体" w:eastAsia="宋体" w:hint="default"/>
          <w:spacing w:val="-7"/>
          <w:sz w:val="21"/>
          <w:szCs w:val="21"/>
        </w:rPr>
        <w:t>元。期末抵押尚未解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除。</w:t>
      </w:r>
    </w:p>
    <w:p>
      <w:pPr>
        <w:spacing w:before="30"/>
        <w:ind w:left="658" w:right="495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年末不存在通过融资租赁租入的固定资产。</w:t>
      </w:r>
    </w:p>
    <w:p>
      <w:pPr>
        <w:spacing w:before="133"/>
        <w:ind w:left="658" w:right="495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年末不存在通过经营租赁租出的固定资产。</w:t>
      </w:r>
    </w:p>
    <w:p>
      <w:pPr>
        <w:spacing w:before="135"/>
        <w:ind w:left="658" w:right="4955"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年末不存在持有待售的固定资产。</w:t>
      </w:r>
    </w:p>
    <w:p>
      <w:pPr>
        <w:spacing w:before="133"/>
        <w:ind w:left="658" w:right="4955" w:firstLine="0"/>
        <w:jc w:val="left"/>
        <w:rPr>
          <w:rFonts w:ascii="宋体" w:hAnsi="宋体" w:cs="宋体" w:eastAsia="宋体" w:hint="default"/>
          <w:sz w:val="21"/>
          <w:szCs w:val="21"/>
        </w:rPr>
      </w:pPr>
      <w:r>
        <w:rPr/>
        <w:pict>
          <v:shape style="position:absolute;margin-left:226.009995pt;margin-top:30.193697pt;width:.48001pt;height:.12pt;mso-position-horizontal-relative:page;mso-position-vertical-relative:paragraph;z-index:-1130392" type="#_x0000_t75" stroked="false">
            <v:imagedata r:id="rId214" o:title=""/>
          </v:shape>
        </w:pict>
      </w:r>
      <w:r>
        <w:rPr/>
        <w:pict>
          <v:shape style="position:absolute;margin-left:367.869995pt;margin-top:30.193697pt;width:.47998pt;height:.12pt;mso-position-horizontal-relative:page;mso-position-vertical-relative:paragraph;z-index:-1130368" type="#_x0000_t75" stroked="false">
            <v:imagedata r:id="rId214" o:title=""/>
          </v:shape>
        </w:pict>
      </w:r>
      <w:r>
        <w:rPr/>
        <w:pict>
          <v:group style="position:absolute;margin-left:84.503998pt;margin-top:48.223656pt;width:425.4pt;height:.5pt;mso-position-horizontal-relative:page;mso-position-vertical-relative:paragraph;z-index:-1130344" coordorigin="1690,964" coordsize="8508,10">
            <v:shape style="position:absolute;left:1690;top:964;width:2830;height:10" type="#_x0000_t75" stroked="false">
              <v:imagedata r:id="rId31" o:title=""/>
            </v:shape>
            <v:shape style="position:absolute;left:4515;top:964;width:2842;height:10" type="#_x0000_t75" stroked="false">
              <v:imagedata r:id="rId32" o:title=""/>
            </v:shape>
            <v:shape style="position:absolute;left:7353;top:964;width:2845;height:10" type="#_x0000_t75" stroked="false">
              <v:imagedata r:id="rId33" o:title=""/>
            </v:shape>
            <w10:wrap type="none"/>
          </v:group>
        </w:pict>
      </w:r>
      <w:r>
        <w:rPr/>
        <w:pict>
          <v:group style="position:absolute;margin-left:84.503998pt;margin-top:62.143677pt;width:425.4pt;height:5.2pt;mso-position-horizontal-relative:page;mso-position-vertical-relative:paragraph;z-index:-1130320" coordorigin="1690,1243" coordsize="8508,104">
            <v:shape style="position:absolute;left:1690;top:1243;width:2849;height:103" type="#_x0000_t75" stroked="false">
              <v:imagedata r:id="rId47" o:title=""/>
            </v:shape>
            <v:shape style="position:absolute;left:4515;top:1336;width:2842;height:10" type="#_x0000_t75" stroked="false">
              <v:imagedata r:id="rId32" o:title=""/>
            </v:shape>
            <v:shape style="position:absolute;left:7353;top:1336;width:2845;height:10" type="#_x0000_t75" stroked="false">
              <v:imagedata r:id="rId33" o:title=""/>
            </v:shape>
            <w10:wrap type="none"/>
          </v:group>
        </w:pict>
      </w:r>
      <w:r>
        <w:rPr>
          <w:rFonts w:ascii="宋体" w:hAnsi="宋体" w:cs="宋体" w:eastAsia="宋体" w:hint="default"/>
          <w:sz w:val="21"/>
          <w:szCs w:val="21"/>
        </w:rPr>
        <w:t>8.</w:t>
      </w:r>
      <w:r>
        <w:rPr>
          <w:rFonts w:ascii="宋体" w:hAnsi="宋体" w:cs="宋体" w:eastAsia="宋体" w:hint="default"/>
          <w:sz w:val="21"/>
          <w:szCs w:val="21"/>
        </w:rPr>
        <w:t>年末未办妥产权证书的固定资产。</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400"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4"/>
              <w:ind w:right="113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25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5"/>
              <w:jc w:val="right"/>
              <w:rPr>
                <w:rFonts w:ascii="宋体" w:hAnsi="宋体" w:cs="宋体" w:eastAsia="宋体" w:hint="default"/>
                <w:sz w:val="18"/>
                <w:szCs w:val="18"/>
              </w:rPr>
            </w:pPr>
            <w:r>
              <w:rPr>
                <w:rFonts w:ascii="宋体"/>
                <w:spacing w:val="-1"/>
                <w:sz w:val="18"/>
              </w:rPr>
              <w:t>118,303,343.62</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
              <w:jc w:val="center"/>
              <w:rPr>
                <w:rFonts w:ascii="宋体" w:hAnsi="宋体" w:cs="宋体" w:eastAsia="宋体" w:hint="default"/>
                <w:sz w:val="18"/>
                <w:szCs w:val="18"/>
              </w:rPr>
            </w:pPr>
            <w:r>
              <w:rPr>
                <w:rFonts w:ascii="宋体" w:hAnsi="宋体" w:cs="宋体" w:eastAsia="宋体" w:hint="default"/>
                <w:sz w:val="18"/>
                <w:szCs w:val="18"/>
              </w:rPr>
              <w:t>竣工决算尚未完成</w:t>
            </w:r>
          </w:p>
        </w:tc>
      </w:tr>
      <w:tr>
        <w:trPr>
          <w:trHeight w:val="478"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57"/>
              <w:ind w:right="113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118,303,343.62</w:t>
            </w:r>
          </w:p>
        </w:tc>
        <w:tc>
          <w:tcPr>
            <w:tcW w:w="2835"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636" w:lineRule="auto" w:before="174"/>
        <w:ind w:left="598" w:right="8266" w:firstLine="62"/>
        <w:jc w:val="left"/>
        <w:rPr>
          <w:rFonts w:ascii="宋体" w:hAnsi="宋体" w:cs="宋体" w:eastAsia="宋体" w:hint="default"/>
          <w:sz w:val="21"/>
          <w:szCs w:val="21"/>
        </w:rPr>
      </w:pPr>
      <w:r>
        <w:rPr/>
        <w:pict>
          <v:shape style="position:absolute;margin-left:198.169998pt;margin-top:70.883659pt;width:.48pt;height:.12pt;mso-position-horizontal-relative:page;mso-position-vertical-relative:paragraph;z-index:9640" type="#_x0000_t75" stroked="false">
            <v:imagedata r:id="rId214" o:title=""/>
          </v:shape>
        </w:pict>
      </w:r>
      <w:r>
        <w:rPr/>
        <w:pict>
          <v:shape style="position:absolute;margin-left:277.010010pt;margin-top:70.883659pt;width:.48001pt;height:.12pt;mso-position-horizontal-relative:page;mso-position-vertical-relative:paragraph;z-index:9664" type="#_x0000_t75" stroked="false">
            <v:imagedata r:id="rId214" o:title=""/>
          </v:shape>
        </w:pict>
      </w:r>
      <w:r>
        <w:rPr/>
        <w:pict>
          <v:shape style="position:absolute;margin-left:358.390015pt;margin-top:70.883659pt;width:.48001pt;height:.12pt;mso-position-horizontal-relative:page;mso-position-vertical-relative:paragraph;z-index:9688" type="#_x0000_t75" stroked="false">
            <v:imagedata r:id="rId214" o:title=""/>
          </v:shape>
        </w:pict>
      </w:r>
      <w:r>
        <w:rPr/>
        <w:pict>
          <v:shape style="position:absolute;margin-left:428.709991pt;margin-top:70.883659pt;width:.47998pt;height:.12pt;mso-position-horizontal-relative:page;mso-position-vertical-relative:paragraph;z-index:9712" type="#_x0000_t75" stroked="false">
            <v:imagedata r:id="rId214" o:title=""/>
          </v:shape>
        </w:pict>
      </w:r>
      <w:r>
        <w:rPr/>
        <w:pict>
          <v:shape style="position:absolute;margin-left:83.783997pt;margin-top:69.443665pt;width:426.1pt;height:243.05pt;mso-position-horizontal-relative:page;mso-position-vertical-relative:paragraph;z-index:9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3"/>
                    <w:gridCol w:w="1577"/>
                    <w:gridCol w:w="1628"/>
                    <w:gridCol w:w="1406"/>
                    <w:gridCol w:w="1618"/>
                  </w:tblGrid>
                  <w:tr>
                    <w:trPr>
                      <w:trHeight w:val="388" w:hRule="exact"/>
                    </w:trPr>
                    <w:tc>
                      <w:tcPr>
                        <w:tcW w:w="2293"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151"/>
                          <w:jc w:val="right"/>
                          <w:rPr>
                            <w:rFonts w:ascii="宋体" w:hAnsi="宋体" w:cs="宋体" w:eastAsia="宋体" w:hint="default"/>
                            <w:sz w:val="18"/>
                            <w:szCs w:val="18"/>
                          </w:rPr>
                        </w:pPr>
                        <w:r>
                          <w:rPr>
                            <w:rFonts w:ascii="宋体" w:hAnsi="宋体" w:cs="宋体" w:eastAsia="宋体" w:hint="default"/>
                            <w:sz w:val="18"/>
                            <w:szCs w:val="18"/>
                          </w:rPr>
                          <w:t>年初初账面余额</w:t>
                        </w:r>
                      </w:p>
                    </w:tc>
                    <w:tc>
                      <w:tcPr>
                        <w:tcW w:w="16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3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18"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left="26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265"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、账面原值合计</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69,956,372.89</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1"/>
                            <w:sz w:val="18"/>
                          </w:rPr>
                          <w:t>43,931.63</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18"/>
                            <w:szCs w:val="18"/>
                          </w:rPr>
                        </w:pPr>
                        <w:r>
                          <w:rPr>
                            <w:rFonts w:ascii="宋体"/>
                            <w:spacing w:val="-1"/>
                            <w:sz w:val="18"/>
                          </w:rPr>
                          <w:t>70,000,304.52</w:t>
                        </w:r>
                      </w:p>
                    </w:tc>
                  </w:tr>
                  <w:tr>
                    <w:trPr>
                      <w:trHeight w:val="391"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
                            <w:sz w:val="18"/>
                          </w:rPr>
                          <w:t>66,336,359.52</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8"/>
                          <w:jc w:val="right"/>
                          <w:rPr>
                            <w:rFonts w:ascii="宋体" w:hAnsi="宋体" w:cs="宋体" w:eastAsia="宋体" w:hint="default"/>
                            <w:sz w:val="18"/>
                            <w:szCs w:val="18"/>
                          </w:rPr>
                        </w:pPr>
                        <w:r>
                          <w:rPr>
                            <w:rFonts w:ascii="宋体"/>
                            <w:spacing w:val="-1"/>
                            <w:sz w:val="18"/>
                          </w:rPr>
                          <w:t>66,336,359.52</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3,620,013.37</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43,931.63</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3,663,945.00</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、累计摊销合计</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5,541,345.05</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1,698,581.00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7,239,926.05</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4,958,785.59</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1,326,727.10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6,285,512.69</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582,559.46</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371,853.90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pacing w:val="-1"/>
                            <w:sz w:val="18"/>
                          </w:rPr>
                          <w:t>954,413.36</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、无形资产账面净值合计</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64,415,027.84</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-1,654,649.37</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62,760,378.47</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61,377,573.93</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-1,326,727.10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60,050,846.83</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3,037,453.91</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-327,922.27</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2,709,531.64</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64,415,027.84</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-1,654,649.37</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62,760,378.47</w:t>
                        </w:r>
                      </w:p>
                    </w:tc>
                  </w:tr>
                  <w:tr>
                    <w:trPr>
                      <w:trHeight w:val="80" w:hRule="exact"/>
                    </w:trPr>
                    <w:tc>
                      <w:tcPr>
                        <w:tcW w:w="229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single" w:sz="4" w:space="0" w:color="000000"/>
                        </w:tcBorders>
                      </w:tcPr>
                      <w:p>
                        <w:pPr/>
                      </w:p>
                    </w:tc>
                    <w:tc>
                      <w:tcPr>
                        <w:tcW w:w="1628"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2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61,377,573.93</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-1,326,727.10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60,050,846.83</w:t>
                        </w:r>
                      </w:p>
                    </w:tc>
                  </w:tr>
                  <w:tr>
                    <w:trPr>
                      <w:trHeight w:val="377" w:hRule="exact"/>
                    </w:trPr>
                    <w:tc>
                      <w:tcPr>
                        <w:tcW w:w="2293" w:type="dxa"/>
                        <w:tcBorders>
                          <w:top w:val="nil" w:sz="6" w:space="0" w:color="auto"/>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软件使用权</w:t>
                        </w:r>
                      </w:p>
                    </w:tc>
                    <w:tc>
                      <w:tcPr>
                        <w:tcW w:w="15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3,037,453.91</w:t>
                        </w:r>
                      </w:p>
                    </w:tc>
                    <w:tc>
                      <w:tcPr>
                        <w:tcW w:w="16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-327,922.27</w:t>
                        </w:r>
                      </w:p>
                    </w:tc>
                    <w:tc>
                      <w:tcPr>
                        <w:tcW w:w="14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2,709,531.64</w:t>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无形资产情况</w:t>
      </w:r>
    </w:p>
    <w:p>
      <w:pPr>
        <w:spacing w:line="240" w:lineRule="auto" w:before="3"/>
        <w:rPr>
          <w:rFonts w:ascii="宋体" w:hAnsi="宋体" w:cs="宋体" w:eastAsia="宋体" w:hint="default"/>
          <w:sz w:val="16"/>
          <w:szCs w:val="16"/>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273;height:10" type="#_x0000_t75" stroked="false">
              <v:imagedata r:id="rId345" o:title=""/>
            </v:shape>
            <v:shape style="position:absolute;left:2269;top:0;width:1582;height:10" type="#_x0000_t75" stroked="false">
              <v:imagedata r:id="rId346" o:title=""/>
            </v:shape>
            <v:shape style="position:absolute;left:3845;top:0;width:3039;height:10" type="#_x0000_t75" stroked="false">
              <v:imagedata r:id="rId347" o:title=""/>
            </v:shape>
            <v:shape style="position:absolute;left:6879;top:0;width:1628;height:10" type="#_x0000_t75" stroked="false">
              <v:imagedata r:id="rId348" o:title=""/>
            </v:shape>
          </v:group>
        </w:pict>
      </w:r>
      <w:r>
        <w:rPr>
          <w:rFonts w:ascii="宋体" w:hAnsi="宋体" w:cs="宋体" w:eastAsia="宋体" w:hint="default"/>
          <w:sz w:val="2"/>
          <w:szCs w:val="2"/>
        </w:rPr>
      </w:r>
    </w:p>
    <w:p>
      <w:pPr>
        <w:spacing w:line="240" w:lineRule="auto" w:before="10"/>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49" o:title=""/>
            </v:shape>
            <v:shape style="position:absolute;left:2269;top:91;width:1582;height:10" type="#_x0000_t75" stroked="false">
              <v:imagedata r:id="rId346" o:title=""/>
            </v:shape>
            <v:shape style="position:absolute;left:3845;top:91;width:3039;height:10" type="#_x0000_t75" stroked="false">
              <v:imagedata r:id="rId347" o:title=""/>
            </v:shape>
            <v:shape style="position:absolute;left:6879;top:91;width:1628;height:10" type="#_x0000_t75" stroked="false">
              <v:imagedata r:id="rId348"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51" o:title=""/>
            </v:shape>
            <v:shape style="position:absolute;left:3845;top:91;width:3039;height:10" type="#_x0000_t75" stroked="false">
              <v:imagedata r:id="rId352" o:title=""/>
            </v:shape>
            <v:shape style="position:absolute;left:6879;top:91;width:1628;height:10" type="#_x0000_t75" stroked="false">
              <v:imagedata r:id="rId3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293;height:103" type="#_x0000_t75" stroked="false">
              <v:imagedata r:id="rId354" o:title=""/>
            </v:shape>
            <v:shape style="position:absolute;left:2269;top:94;width:1582;height:10" type="#_x0000_t75" stroked="false">
              <v:imagedata r:id="rId346" o:title=""/>
            </v:shape>
            <v:shape style="position:absolute;left:3845;top:94;width:3039;height:10" type="#_x0000_t75" stroked="false">
              <v:imagedata r:id="rId347" o:title=""/>
            </v:shape>
            <v:shape style="position:absolute;left:6879;top:94;width:1628;height:10" type="#_x0000_t75" stroked="false">
              <v:imagedata r:id="rId348"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51" o:title=""/>
            </v:shape>
            <v:shape style="position:absolute;left:3845;top:91;width:3039;height:10" type="#_x0000_t75" stroked="false">
              <v:imagedata r:id="rId352" o:title=""/>
            </v:shape>
            <v:shape style="position:absolute;left:6879;top:91;width:1628;height:10" type="#_x0000_t75" stroked="false">
              <v:imagedata r:id="rId3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46" o:title=""/>
            </v:shape>
            <v:shape style="position:absolute;left:3845;top:91;width:3039;height:10" type="#_x0000_t75" stroked="false">
              <v:imagedata r:id="rId347" o:title=""/>
            </v:shape>
            <v:shape style="position:absolute;left:6879;top:91;width:1628;height:10" type="#_x0000_t75" stroked="false">
              <v:imagedata r:id="rId348"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5" o:title=""/>
            </v:shape>
            <v:shape style="position:absolute;left:2269;top:91;width:1582;height:10" type="#_x0000_t75" stroked="false">
              <v:imagedata r:id="rId346" o:title=""/>
            </v:shape>
            <v:shape style="position:absolute;left:3845;top:91;width:3039;height:10" type="#_x0000_t75" stroked="false">
              <v:imagedata r:id="rId347" o:title=""/>
            </v:shape>
            <v:shape style="position:absolute;left:6879;top:91;width:1628;height:10" type="#_x0000_t75" stroked="false">
              <v:imagedata r:id="rId348"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5" o:title=""/>
            </v:shape>
            <v:shape style="position:absolute;left:2269;top:91;width:1582;height:10" type="#_x0000_t75" stroked="false">
              <v:imagedata r:id="rId346" o:title=""/>
            </v:shape>
            <v:shape style="position:absolute;left:3845;top:91;width:3039;height:10" type="#_x0000_t75" stroked="false">
              <v:imagedata r:id="rId347" o:title=""/>
            </v:shape>
            <v:shape style="position:absolute;left:6879;top:91;width:1628;height:10" type="#_x0000_t75" stroked="false">
              <v:imagedata r:id="rId348"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51" o:title=""/>
            </v:shape>
            <v:shape style="position:absolute;left:3845;top:91;width:3039;height:10" type="#_x0000_t75" stroked="false">
              <v:imagedata r:id="rId352" o:title=""/>
            </v:shape>
            <v:shape style="position:absolute;left:6879;top:91;width:1628;height:10" type="#_x0000_t75" stroked="false">
              <v:imagedata r:id="rId3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293;height:103" type="#_x0000_t75" stroked="false">
              <v:imagedata r:id="rId356" o:title=""/>
            </v:shape>
            <v:shape style="position:absolute;left:2269;top:94;width:1582;height:10" type="#_x0000_t75" stroked="false">
              <v:imagedata r:id="rId346" o:title=""/>
            </v:shape>
            <v:shape style="position:absolute;left:3845;top:94;width:3039;height:10" type="#_x0000_t75" stroked="false">
              <v:imagedata r:id="rId347" o:title=""/>
            </v:shape>
            <v:shape style="position:absolute;left:6879;top:94;width:1628;height:10" type="#_x0000_t75" stroked="false">
              <v:imagedata r:id="rId348"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51" o:title=""/>
            </v:shape>
            <v:shape style="position:absolute;left:3845;top:91;width:3039;height:10" type="#_x0000_t75" stroked="false">
              <v:imagedata r:id="rId352" o:title=""/>
            </v:shape>
            <v:shape style="position:absolute;left:6879;top:91;width:1628;height:10" type="#_x0000_t75" stroked="false">
              <v:imagedata r:id="rId3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293;height:101" type="#_x0000_t75" stroked="false">
              <v:imagedata r:id="rId350" o:title=""/>
            </v:shape>
            <v:shape style="position:absolute;left:2269;top:91;width:1582;height:10" type="#_x0000_t75" stroked="false">
              <v:imagedata r:id="rId346" o:title=""/>
            </v:shape>
            <v:shape style="position:absolute;left:3845;top:91;width:3039;height:10" type="#_x0000_t75" stroked="false">
              <v:imagedata r:id="rId347" o:title=""/>
            </v:shape>
            <v:shape style="position:absolute;left:6879;top:91;width:1628;height:10" type="#_x0000_t75" stroked="false">
              <v:imagedata r:id="rId348"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本年摊销额 </w:t>
      </w:r>
      <w:r>
        <w:rPr>
          <w:rFonts w:ascii="宋体" w:hAnsi="宋体" w:cs="宋体" w:eastAsia="宋体" w:hint="default"/>
          <w:sz w:val="18"/>
          <w:szCs w:val="18"/>
        </w:rPr>
        <w:t>1,698,581.00</w:t>
      </w:r>
      <w:r>
        <w:rPr>
          <w:rFonts w:ascii="宋体" w:hAnsi="宋体" w:cs="宋体" w:eastAsia="宋体" w:hint="default"/>
          <w:spacing w:val="-51"/>
          <w:sz w:val="18"/>
          <w:szCs w:val="18"/>
        </w:rPr>
        <w:t> </w:t>
      </w:r>
      <w:r>
        <w:rPr>
          <w:rFonts w:ascii="宋体" w:hAnsi="宋体" w:cs="宋体" w:eastAsia="宋体" w:hint="default"/>
          <w:sz w:val="18"/>
          <w:szCs w:val="18"/>
        </w:rPr>
        <w:t>元。</w:t>
      </w:r>
    </w:p>
    <w:p>
      <w:pPr>
        <w:spacing w:before="152"/>
        <w:ind w:left="658" w:right="0" w:firstLine="0"/>
        <w:jc w:val="left"/>
        <w:rPr>
          <w:rFonts w:ascii="宋体" w:hAnsi="宋体" w:cs="宋体" w:eastAsia="宋体" w:hint="default"/>
          <w:sz w:val="21"/>
          <w:szCs w:val="21"/>
        </w:rPr>
      </w:pPr>
      <w:r>
        <w:rPr>
          <w:rFonts w:ascii="宋体" w:hAnsi="宋体" w:cs="宋体" w:eastAsia="宋体" w:hint="default"/>
          <w:sz w:val="21"/>
          <w:szCs w:val="21"/>
        </w:rPr>
        <w:t>3.2010</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7</w:t>
      </w:r>
      <w:r>
        <w:rPr>
          <w:rFonts w:ascii="宋体" w:hAnsi="宋体" w:cs="宋体" w:eastAsia="宋体" w:hint="default"/>
          <w:spacing w:val="31"/>
          <w:sz w:val="21"/>
          <w:szCs w:val="21"/>
        </w:rPr>
        <w:t> </w:t>
      </w:r>
      <w:r>
        <w:rPr>
          <w:rFonts w:ascii="宋体" w:hAnsi="宋体" w:cs="宋体" w:eastAsia="宋体" w:hint="default"/>
          <w:spacing w:val="10"/>
          <w:sz w:val="21"/>
          <w:szCs w:val="21"/>
        </w:rPr>
        <w:t>日，</w:t>
      </w:r>
      <w:r>
        <w:rPr>
          <w:rFonts w:ascii="宋体" w:hAnsi="宋体" w:cs="宋体" w:eastAsia="宋体" w:hint="default"/>
          <w:spacing w:val="-85"/>
          <w:sz w:val="21"/>
          <w:szCs w:val="21"/>
        </w:rPr>
        <w:t> </w:t>
      </w:r>
      <w:r>
        <w:rPr>
          <w:rFonts w:ascii="宋体" w:hAnsi="宋体" w:cs="宋体" w:eastAsia="宋体" w:hint="default"/>
          <w:spacing w:val="18"/>
          <w:sz w:val="21"/>
          <w:szCs w:val="21"/>
        </w:rPr>
        <w:t>无锡实益达电子有限公司与上海浦发银行无锡分行签订</w:t>
      </w:r>
    </w:p>
    <w:p>
      <w:pPr>
        <w:spacing w:before="133"/>
        <w:ind w:left="238" w:right="0" w:firstLine="0"/>
        <w:jc w:val="both"/>
        <w:rPr>
          <w:rFonts w:ascii="宋体" w:hAnsi="宋体" w:cs="宋体" w:eastAsia="宋体" w:hint="default"/>
          <w:sz w:val="21"/>
          <w:szCs w:val="21"/>
        </w:rPr>
      </w:pPr>
      <w:r>
        <w:rPr>
          <w:rFonts w:ascii="宋体" w:hAnsi="宋体" w:cs="宋体" w:eastAsia="宋体" w:hint="default"/>
          <w:sz w:val="21"/>
          <w:szCs w:val="21"/>
        </w:rPr>
        <w:t>40121088063601</w:t>
      </w:r>
      <w:r>
        <w:rPr>
          <w:rFonts w:ascii="宋体" w:hAnsi="宋体" w:cs="宋体" w:eastAsia="宋体" w:hint="default"/>
          <w:spacing w:val="10"/>
          <w:sz w:val="21"/>
          <w:szCs w:val="21"/>
        </w:rPr>
        <w:t> </w:t>
      </w:r>
      <w:r>
        <w:rPr>
          <w:rFonts w:ascii="宋体" w:hAnsi="宋体" w:cs="宋体" w:eastAsia="宋体" w:hint="default"/>
          <w:sz w:val="21"/>
          <w:szCs w:val="21"/>
        </w:rPr>
        <w:t>号房地产最高额抵押合同，抵押物为无锡实益达国有土地使用权，权证编</w:t>
      </w:r>
    </w:p>
    <w:p>
      <w:pPr>
        <w:spacing w:before="135"/>
        <w:ind w:left="238" w:right="0" w:firstLine="0"/>
        <w:jc w:val="both"/>
        <w:rPr>
          <w:rFonts w:ascii="宋体" w:hAnsi="宋体" w:cs="宋体" w:eastAsia="宋体" w:hint="default"/>
          <w:sz w:val="21"/>
          <w:szCs w:val="21"/>
        </w:rPr>
      </w:pPr>
      <w:r>
        <w:rPr>
          <w:rFonts w:ascii="宋体" w:hAnsi="宋体" w:cs="宋体" w:eastAsia="宋体" w:hint="default"/>
          <w:sz w:val="21"/>
          <w:szCs w:val="21"/>
        </w:rPr>
        <w:t>号为锡新国用（</w:t>
      </w:r>
      <w:r>
        <w:rPr>
          <w:rFonts w:ascii="宋体" w:hAnsi="宋体" w:cs="宋体" w:eastAsia="宋体" w:hint="default"/>
          <w:sz w:val="21"/>
          <w:szCs w:val="21"/>
        </w:rPr>
        <w:t>2005</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68</w:t>
      </w:r>
      <w:r>
        <w:rPr>
          <w:rFonts w:ascii="宋体" w:hAnsi="宋体" w:cs="宋体" w:eastAsia="宋体" w:hint="default"/>
          <w:spacing w:val="-54"/>
          <w:sz w:val="21"/>
          <w:szCs w:val="21"/>
        </w:rPr>
        <w:t> </w:t>
      </w:r>
      <w:r>
        <w:rPr>
          <w:rFonts w:ascii="宋体" w:hAnsi="宋体" w:cs="宋体" w:eastAsia="宋体" w:hint="default"/>
          <w:sz w:val="21"/>
          <w:szCs w:val="21"/>
        </w:rPr>
        <w:t>号，抵押物价值为</w:t>
      </w:r>
      <w:r>
        <w:rPr>
          <w:rFonts w:ascii="宋体" w:hAnsi="宋体" w:cs="宋体" w:eastAsia="宋体" w:hint="default"/>
          <w:spacing w:val="-54"/>
          <w:sz w:val="21"/>
          <w:szCs w:val="21"/>
        </w:rPr>
        <w:t> </w:t>
      </w:r>
      <w:r>
        <w:rPr>
          <w:rFonts w:ascii="宋体" w:hAnsi="宋体" w:cs="宋体" w:eastAsia="宋体" w:hint="default"/>
          <w:sz w:val="21"/>
          <w:szCs w:val="21"/>
        </w:rPr>
        <w:t>32,704,100.00</w:t>
      </w:r>
      <w:r>
        <w:rPr>
          <w:rFonts w:ascii="宋体" w:hAnsi="宋体" w:cs="宋体" w:eastAsia="宋体" w:hint="default"/>
          <w:spacing w:val="-56"/>
          <w:sz w:val="21"/>
          <w:szCs w:val="21"/>
        </w:rPr>
        <w:t> </w:t>
      </w:r>
      <w:r>
        <w:rPr>
          <w:rFonts w:ascii="宋体" w:hAnsi="宋体" w:cs="宋体" w:eastAsia="宋体" w:hint="default"/>
          <w:sz w:val="21"/>
          <w:szCs w:val="21"/>
        </w:rPr>
        <w:t>元。期末抵押尚未解除。</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660" w:right="4955" w:firstLine="0"/>
        <w:jc w:val="left"/>
        <w:rPr>
          <w:rFonts w:ascii="宋体" w:hAnsi="宋体" w:cs="宋体" w:eastAsia="宋体" w:hint="default"/>
          <w:sz w:val="21"/>
          <w:szCs w:val="21"/>
        </w:rPr>
      </w:pPr>
      <w:r>
        <w:rPr>
          <w:rFonts w:ascii="宋体" w:hAnsi="宋体" w:cs="宋体" w:eastAsia="宋体" w:hint="default"/>
          <w:b/>
          <w:bCs/>
          <w:sz w:val="21"/>
          <w:szCs w:val="21"/>
        </w:rPr>
        <w:t>（十一）商誉</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44"/>
          <w:pgSz w:w="11910" w:h="16840"/>
          <w:pgMar w:header="933" w:footer="980" w:top="1120" w:bottom="1160" w:left="15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tbl>
      <w:tblPr>
        <w:tblW w:w="0" w:type="auto"/>
        <w:jc w:val="left"/>
        <w:tblInd w:w="115" w:type="dxa"/>
        <w:tblLayout w:type="fixed"/>
        <w:tblCellMar>
          <w:top w:w="0" w:type="dxa"/>
          <w:left w:w="0" w:type="dxa"/>
          <w:bottom w:w="0" w:type="dxa"/>
          <w:right w:w="0" w:type="dxa"/>
        </w:tblCellMar>
        <w:tblLook w:val="01E0"/>
      </w:tblPr>
      <w:tblGrid>
        <w:gridCol w:w="1735"/>
        <w:gridCol w:w="1160"/>
        <w:gridCol w:w="1543"/>
        <w:gridCol w:w="1126"/>
        <w:gridCol w:w="1688"/>
        <w:gridCol w:w="1270"/>
      </w:tblGrid>
      <w:tr>
        <w:trPr>
          <w:trHeight w:val="685" w:hRule="exact"/>
        </w:trPr>
        <w:tc>
          <w:tcPr>
            <w:tcW w:w="1735" w:type="dxa"/>
            <w:tcBorders>
              <w:top w:val="single" w:sz="12" w:space="0" w:color="000000"/>
              <w:left w:val="nil" w:sz="6" w:space="0" w:color="auto"/>
              <w:bottom w:val="nil" w:sz="6" w:space="0" w:color="auto"/>
              <w:right w:val="single" w:sz="4" w:space="0" w:color="000000"/>
            </w:tcBorders>
          </w:tcPr>
          <w:p>
            <w:pPr>
              <w:pStyle w:val="TableParagraph"/>
              <w:spacing w:line="230" w:lineRule="exact" w:before="118"/>
              <w:ind w:left="244" w:right="134"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70" w:type="dxa"/>
            <w:tcBorders>
              <w:top w:val="single" w:sz="12" w:space="0" w:color="000000"/>
              <w:left w:val="single" w:sz="4" w:space="0" w:color="000000"/>
              <w:bottom w:val="nil" w:sz="6" w:space="0" w:color="auto"/>
              <w:right w:val="nil" w:sz="6" w:space="0" w:color="auto"/>
            </w:tcBorders>
          </w:tcPr>
          <w:p>
            <w:pPr>
              <w:pStyle w:val="TableParagraph"/>
              <w:spacing w:line="230" w:lineRule="exact" w:before="118"/>
              <w:ind w:left="537" w:right="185" w:hanging="360"/>
              <w:jc w:val="left"/>
              <w:rPr>
                <w:rFonts w:ascii="宋体" w:hAnsi="宋体" w:cs="宋体" w:eastAsia="宋体" w:hint="default"/>
                <w:sz w:val="18"/>
                <w:szCs w:val="18"/>
              </w:rPr>
            </w:pPr>
            <w:r>
              <w:rPr>
                <w:rFonts w:ascii="宋体" w:hAnsi="宋体" w:cs="宋体" w:eastAsia="宋体" w:hint="default"/>
                <w:sz w:val="18"/>
                <w:szCs w:val="18"/>
              </w:rPr>
              <w:t>年末减值准 备</w:t>
            </w:r>
          </w:p>
        </w:tc>
      </w:tr>
      <w:tr>
        <w:trPr>
          <w:trHeight w:val="626" w:hRule="exact"/>
        </w:trPr>
        <w:tc>
          <w:tcPr>
            <w:tcW w:w="1735" w:type="dxa"/>
            <w:tcBorders>
              <w:top w:val="nil" w:sz="6" w:space="0" w:color="auto"/>
              <w:left w:val="nil" w:sz="6" w:space="0" w:color="auto"/>
              <w:bottom w:val="nil" w:sz="6" w:space="0" w:color="auto"/>
              <w:right w:val="single" w:sz="4" w:space="0" w:color="000000"/>
            </w:tcBorders>
          </w:tcPr>
          <w:p>
            <w:pPr>
              <w:pStyle w:val="TableParagraph"/>
              <w:spacing w:line="230" w:lineRule="exact" w:before="83"/>
              <w:ind w:left="122" w:right="74"/>
              <w:jc w:val="left"/>
              <w:rPr>
                <w:rFonts w:ascii="宋体" w:hAnsi="宋体" w:cs="宋体" w:eastAsia="宋体" w:hint="default"/>
                <w:sz w:val="18"/>
                <w:szCs w:val="18"/>
              </w:rPr>
            </w:pPr>
            <w:r>
              <w:rPr>
                <w:rFonts w:ascii="宋体" w:hAnsi="宋体" w:cs="宋体" w:eastAsia="宋体" w:hint="default"/>
                <w:spacing w:val="-11"/>
                <w:sz w:val="18"/>
                <w:szCs w:val="18"/>
              </w:rPr>
              <w:t>深圳市汇大光电科技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9"/>
                <w:sz w:val="18"/>
                <w:szCs w:val="18"/>
              </w:rPr>
              <w:t>有限公司</w:t>
            </w:r>
            <w:r>
              <w:rPr>
                <w:rFonts w:ascii="宋体" w:hAnsi="宋体" w:cs="宋体" w:eastAsia="宋体" w:hint="default"/>
                <w:sz w:val="18"/>
                <w:szCs w:val="18"/>
              </w:rPr>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98"/>
              <w:jc w:val="right"/>
              <w:rPr>
                <w:rFonts w:ascii="宋体" w:hAnsi="宋体" w:cs="宋体" w:eastAsia="宋体" w:hint="default"/>
                <w:sz w:val="18"/>
                <w:szCs w:val="18"/>
              </w:rPr>
            </w:pPr>
            <w:r>
              <w:rPr>
                <w:rFonts w:ascii="宋体"/>
                <w:sz w:val="18"/>
              </w:rPr>
              <w:t>---</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
                <w:sz w:val="18"/>
              </w:rPr>
              <w:t>10,451,398.91</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98"/>
              <w:jc w:val="right"/>
              <w:rPr>
                <w:rFonts w:ascii="宋体" w:hAnsi="宋体" w:cs="宋体" w:eastAsia="宋体" w:hint="default"/>
                <w:sz w:val="18"/>
                <w:szCs w:val="18"/>
              </w:rPr>
            </w:pPr>
            <w:r>
              <w:rPr>
                <w:rFonts w:ascii="宋体"/>
                <w:sz w:val="18"/>
              </w:rPr>
              <w:t>---</w:t>
            </w:r>
          </w:p>
        </w:tc>
        <w:tc>
          <w:tcPr>
            <w:tcW w:w="168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400" w:right="0"/>
              <w:jc w:val="left"/>
              <w:rPr>
                <w:rFonts w:ascii="宋体" w:hAnsi="宋体" w:cs="宋体" w:eastAsia="宋体" w:hint="default"/>
                <w:sz w:val="18"/>
                <w:szCs w:val="18"/>
              </w:rPr>
            </w:pPr>
            <w:r>
              <w:rPr>
                <w:rFonts w:ascii="宋体"/>
                <w:sz w:val="18"/>
              </w:rPr>
              <w:t>10,451,398.91</w:t>
            </w:r>
          </w:p>
        </w:tc>
        <w:tc>
          <w:tcPr>
            <w:tcW w:w="1270" w:type="dxa"/>
            <w:tcBorders>
              <w:top w:val="nil" w:sz="6" w:space="0" w:color="auto"/>
              <w:left w:val="single" w:sz="4" w:space="0" w:color="000000"/>
              <w:bottom w:val="nil" w:sz="6" w:space="0" w:color="auto"/>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w:t>
            </w:r>
          </w:p>
        </w:tc>
      </w:tr>
      <w:tr>
        <w:trPr>
          <w:trHeight w:val="387" w:hRule="exact"/>
        </w:trPr>
        <w:tc>
          <w:tcPr>
            <w:tcW w:w="1735" w:type="dxa"/>
            <w:tcBorders>
              <w:top w:val="nil" w:sz="6" w:space="0" w:color="auto"/>
              <w:left w:val="nil" w:sz="6" w:space="0" w:color="auto"/>
              <w:bottom w:val="single" w:sz="12" w:space="0" w:color="000000"/>
              <w:right w:val="single" w:sz="4" w:space="0" w:color="000000"/>
            </w:tcBorders>
          </w:tcPr>
          <w:p>
            <w:pPr>
              <w:pStyle w:val="TableParagraph"/>
              <w:spacing w:line="240" w:lineRule="auto" w:before="64"/>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w:t>
            </w:r>
          </w:p>
        </w:tc>
        <w:tc>
          <w:tcPr>
            <w:tcW w:w="15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pacing w:val="-1"/>
                <w:sz w:val="18"/>
              </w:rPr>
              <w:t>10,451,398.91</w:t>
            </w:r>
          </w:p>
        </w:tc>
        <w:tc>
          <w:tcPr>
            <w:tcW w:w="1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w:t>
            </w:r>
          </w:p>
        </w:tc>
        <w:tc>
          <w:tcPr>
            <w:tcW w:w="16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left="400" w:right="0"/>
              <w:jc w:val="left"/>
              <w:rPr>
                <w:rFonts w:ascii="宋体" w:hAnsi="宋体" w:cs="宋体" w:eastAsia="宋体" w:hint="default"/>
                <w:sz w:val="18"/>
                <w:szCs w:val="18"/>
              </w:rPr>
            </w:pPr>
            <w:r>
              <w:rPr>
                <w:rFonts w:ascii="宋体"/>
                <w:sz w:val="18"/>
              </w:rPr>
              <w:t>10,451,398.91</w:t>
            </w:r>
          </w:p>
        </w:tc>
        <w:tc>
          <w:tcPr>
            <w:tcW w:w="1270" w:type="dxa"/>
            <w:tcBorders>
              <w:top w:val="nil" w:sz="6" w:space="0" w:color="auto"/>
              <w:left w:val="single" w:sz="4" w:space="0" w:color="000000"/>
              <w:bottom w:val="single" w:sz="12"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w:t>
            </w:r>
          </w:p>
        </w:tc>
      </w:tr>
    </w:tbl>
    <w:p>
      <w:pPr>
        <w:spacing w:line="355" w:lineRule="auto" w:before="86"/>
        <w:ind w:left="238" w:right="1789" w:firstLine="419"/>
        <w:jc w:val="both"/>
        <w:rPr>
          <w:rFonts w:ascii="宋体" w:hAnsi="宋体" w:cs="宋体" w:eastAsia="宋体" w:hint="default"/>
          <w:sz w:val="21"/>
          <w:szCs w:val="21"/>
        </w:rPr>
      </w:pPr>
      <w:r>
        <w:rPr/>
        <w:pict>
          <v:shape style="position:absolute;margin-left:170.300003pt;margin-top:-84.956352pt;width:.48pt;height:.12pt;mso-position-horizontal-relative:page;mso-position-vertical-relative:paragraph;z-index:-1130080" type="#_x0000_t75" stroked="false">
            <v:imagedata r:id="rId357" o:title=""/>
          </v:shape>
        </w:pict>
      </w:r>
      <w:r>
        <w:rPr/>
        <w:pict>
          <v:shape style="position:absolute;margin-left:228.289993pt;margin-top:-84.956352pt;width:.48001pt;height:.12pt;mso-position-horizontal-relative:page;mso-position-vertical-relative:paragraph;z-index:-1130056" type="#_x0000_t75" stroked="false">
            <v:imagedata r:id="rId357" o:title=""/>
          </v:shape>
        </w:pict>
      </w:r>
      <w:r>
        <w:rPr/>
        <w:pict>
          <v:shape style="position:absolute;margin-left:305.450012pt;margin-top:-84.956352pt;width:.48001pt;height:.12pt;mso-position-horizontal-relative:page;mso-position-vertical-relative:paragraph;z-index:-1130032" type="#_x0000_t75" stroked="false">
            <v:imagedata r:id="rId357" o:title=""/>
          </v:shape>
        </w:pict>
      </w:r>
      <w:r>
        <w:rPr/>
        <w:pict>
          <v:shape style="position:absolute;margin-left:361.75pt;margin-top:-84.956352pt;width:.47998pt;height:.12pt;mso-position-horizontal-relative:page;mso-position-vertical-relative:paragraph;z-index:-1130008" type="#_x0000_t75" stroked="false">
            <v:imagedata r:id="rId357" o:title=""/>
          </v:shape>
        </w:pict>
      </w:r>
      <w:r>
        <w:rPr/>
        <w:pict>
          <v:shape style="position:absolute;margin-left:446.140015pt;margin-top:-84.956352pt;width:.48001pt;height:.12pt;mso-position-horizontal-relative:page;mso-position-vertical-relative:paragraph;z-index:-1129984" type="#_x0000_t75" stroked="false">
            <v:imagedata r:id="rId357" o:title=""/>
          </v:shape>
        </w:pict>
      </w:r>
      <w:r>
        <w:rPr/>
        <w:pict>
          <v:group style="position:absolute;margin-left:84.503998pt;margin-top:-53.516331pt;width:425.4pt;height:.5pt;mso-position-horizontal-relative:page;mso-position-vertical-relative:paragraph;z-index:-1129960" coordorigin="1690,-1070" coordsize="8508,10">
            <v:shape style="position:absolute;left:1690;top:-1070;width:1716;height:10" type="#_x0000_t75" stroked="false">
              <v:imagedata r:id="rId358" o:title=""/>
            </v:shape>
            <v:shape style="position:absolute;left:3401;top:-1070;width:1165;height:10" type="#_x0000_t75" stroked="false">
              <v:imagedata r:id="rId359" o:title=""/>
            </v:shape>
            <v:shape style="position:absolute;left:4561;top:-1070;width:1548;height:10" type="#_x0000_t75" stroked="false">
              <v:imagedata r:id="rId360" o:title=""/>
            </v:shape>
            <v:shape style="position:absolute;left:6104;top:-1070;width:1131;height:10" type="#_x0000_t75" stroked="false">
              <v:imagedata r:id="rId361" o:title=""/>
            </v:shape>
            <v:shape style="position:absolute;left:7230;top:-1070;width:2967;height:10" type="#_x0000_t75" stroked="false">
              <v:imagedata r:id="rId362" o:title=""/>
            </v:shape>
            <w10:wrap type="none"/>
          </v:group>
        </w:pict>
      </w:r>
      <w:r>
        <w:rPr/>
        <w:pict>
          <v:group style="position:absolute;margin-left:84.503998pt;margin-top:-21.71633pt;width:425.4pt;height:.5pt;mso-position-horizontal-relative:page;mso-position-vertical-relative:paragraph;z-index:-1129936" coordorigin="1690,-434" coordsize="8508,10">
            <v:shape style="position:absolute;left:1690;top:-434;width:1716;height:10" type="#_x0000_t75" stroked="false">
              <v:imagedata r:id="rId358" o:title=""/>
            </v:shape>
            <v:shape style="position:absolute;left:3401;top:-434;width:1165;height:10" type="#_x0000_t75" stroked="false">
              <v:imagedata r:id="rId359" o:title=""/>
            </v:shape>
            <v:shape style="position:absolute;left:4561;top:-434;width:1548;height:10" type="#_x0000_t75" stroked="false">
              <v:imagedata r:id="rId360" o:title=""/>
            </v:shape>
            <v:shape style="position:absolute;left:6104;top:-434;width:1131;height:10" type="#_x0000_t75" stroked="false">
              <v:imagedata r:id="rId361" o:title=""/>
            </v:shape>
            <v:shape style="position:absolute;left:7230;top:-434;width:2967;height:10" type="#_x0000_t75" stroked="false">
              <v:imagedata r:id="rId362" o:title=""/>
            </v:shape>
            <w10:wrap type="none"/>
          </v:group>
        </w:pict>
      </w:r>
      <w:r>
        <w:rPr>
          <w:rFonts w:ascii="宋体" w:hAnsi="宋体" w:cs="宋体" w:eastAsia="宋体" w:hint="default"/>
          <w:sz w:val="21"/>
          <w:szCs w:val="21"/>
        </w:rPr>
        <w:t>1.2011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月本公司以人民币</w:t>
      </w:r>
      <w:r>
        <w:rPr>
          <w:rFonts w:ascii="宋体" w:hAnsi="宋体" w:cs="宋体" w:eastAsia="宋体" w:hint="default"/>
          <w:spacing w:val="-41"/>
          <w:sz w:val="21"/>
          <w:szCs w:val="21"/>
        </w:rPr>
        <w:t> </w:t>
      </w:r>
      <w:r>
        <w:rPr>
          <w:rFonts w:ascii="宋体" w:hAnsi="宋体" w:cs="宋体" w:eastAsia="宋体" w:hint="default"/>
          <w:sz w:val="21"/>
          <w:szCs w:val="21"/>
        </w:rPr>
        <w:t>2,250</w:t>
      </w:r>
      <w:r>
        <w:rPr>
          <w:rFonts w:ascii="宋体" w:hAnsi="宋体" w:cs="宋体" w:eastAsia="宋体" w:hint="default"/>
          <w:spacing w:val="-39"/>
          <w:sz w:val="21"/>
          <w:szCs w:val="21"/>
        </w:rPr>
        <w:t> </w:t>
      </w:r>
      <w:r>
        <w:rPr>
          <w:rFonts w:ascii="宋体" w:hAnsi="宋体" w:cs="宋体" w:eastAsia="宋体" w:hint="default"/>
          <w:sz w:val="21"/>
          <w:szCs w:val="21"/>
        </w:rPr>
        <w:t>万元的价格通过购买股权和增资方式持有深圳市</w:t>
      </w:r>
      <w:r>
        <w:rPr>
          <w:rFonts w:ascii="宋体" w:hAnsi="宋体" w:cs="宋体" w:eastAsia="宋体" w:hint="default"/>
          <w:spacing w:val="-3"/>
          <w:w w:val="100"/>
          <w:sz w:val="21"/>
          <w:szCs w:val="21"/>
        </w:rPr>
        <w:t> </w:t>
      </w:r>
      <w:r>
        <w:rPr>
          <w:rFonts w:ascii="宋体" w:hAnsi="宋体" w:cs="宋体" w:eastAsia="宋体" w:hint="default"/>
          <w:sz w:val="21"/>
          <w:szCs w:val="21"/>
        </w:rPr>
        <w:t>汇大光电科技有限公司</w:t>
      </w:r>
      <w:r>
        <w:rPr>
          <w:rFonts w:ascii="宋体" w:hAnsi="宋体" w:cs="宋体" w:eastAsia="宋体" w:hint="default"/>
          <w:spacing w:val="11"/>
          <w:sz w:val="21"/>
          <w:szCs w:val="21"/>
        </w:rPr>
        <w:t> </w:t>
      </w:r>
      <w:r>
        <w:rPr>
          <w:rFonts w:ascii="宋体" w:hAnsi="宋体" w:cs="宋体" w:eastAsia="宋体" w:hint="default"/>
          <w:sz w:val="21"/>
          <w:szCs w:val="21"/>
        </w:rPr>
        <w:t>43.86%</w:t>
      </w:r>
      <w:r>
        <w:rPr>
          <w:rFonts w:ascii="宋体" w:hAnsi="宋体" w:cs="宋体" w:eastAsia="宋体" w:hint="default"/>
          <w:sz w:val="21"/>
          <w:szCs w:val="21"/>
        </w:rPr>
        <w:t>的股权，购买日深圳市汇大光电科技有限公司的账面净资产</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27,470,590.71</w:t>
      </w:r>
      <w:r>
        <w:rPr>
          <w:rFonts w:ascii="宋体" w:hAnsi="宋体" w:cs="宋体" w:eastAsia="宋体" w:hint="default"/>
          <w:spacing w:val="-54"/>
          <w:sz w:val="21"/>
          <w:szCs w:val="21"/>
        </w:rPr>
        <w:t> </w:t>
      </w:r>
      <w:r>
        <w:rPr>
          <w:rFonts w:ascii="宋体" w:hAnsi="宋体" w:cs="宋体" w:eastAsia="宋体" w:hint="default"/>
          <w:sz w:val="21"/>
          <w:szCs w:val="21"/>
        </w:rPr>
        <w:t>元，从而形成商誉</w:t>
      </w:r>
      <w:r>
        <w:rPr>
          <w:rFonts w:ascii="宋体" w:hAnsi="宋体" w:cs="宋体" w:eastAsia="宋体" w:hint="default"/>
          <w:spacing w:val="-54"/>
          <w:sz w:val="21"/>
          <w:szCs w:val="21"/>
        </w:rPr>
        <w:t> </w:t>
      </w:r>
      <w:r>
        <w:rPr>
          <w:rFonts w:ascii="宋体" w:hAnsi="宋体" w:cs="宋体" w:eastAsia="宋体" w:hint="default"/>
          <w:sz w:val="21"/>
          <w:szCs w:val="21"/>
        </w:rPr>
        <w:t>10,451,398.91</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712" w:lineRule="auto" w:before="34"/>
        <w:ind w:left="598" w:right="2732" w:firstLine="60"/>
        <w:jc w:val="left"/>
        <w:rPr>
          <w:rFonts w:ascii="宋体" w:hAnsi="宋体" w:cs="宋体" w:eastAsia="宋体" w:hint="default"/>
          <w:sz w:val="21"/>
          <w:szCs w:val="21"/>
        </w:rPr>
      </w:pPr>
      <w:r>
        <w:rPr/>
        <w:pict>
          <v:shape style="position:absolute;margin-left:142.100006pt;margin-top:84.193642pt;width:.48pt;height:.12pt;mso-position-horizontal-relative:page;mso-position-vertical-relative:paragraph;z-index:-1129912" type="#_x0000_t75" stroked="false">
            <v:imagedata r:id="rId363" o:title=""/>
          </v:shape>
        </w:pict>
      </w:r>
      <w:r>
        <w:rPr/>
        <w:pict>
          <v:shape style="position:absolute;margin-left:206.929993pt;margin-top:84.193642pt;width:.48001pt;height:.12pt;mso-position-horizontal-relative:page;mso-position-vertical-relative:paragraph;z-index:-1129888" type="#_x0000_t75" stroked="false">
            <v:imagedata r:id="rId363" o:title=""/>
          </v:shape>
        </w:pict>
      </w:r>
      <w:r>
        <w:rPr/>
        <w:pict>
          <v:shape style="position:absolute;margin-left:273.529999pt;margin-top:84.193642pt;width:.47998pt;height:.12pt;mso-position-horizontal-relative:page;mso-position-vertical-relative:paragraph;z-index:-1129864" type="#_x0000_t75" stroked="false">
            <v:imagedata r:id="rId363" o:title=""/>
          </v:shape>
        </w:pict>
      </w:r>
      <w:r>
        <w:rPr/>
        <w:pict>
          <v:shape style="position:absolute;margin-left:329.350006pt;margin-top:84.193642pt;width:.48001pt;height:.12pt;mso-position-horizontal-relative:page;mso-position-vertical-relative:paragraph;z-index:-1129840" type="#_x0000_t75" stroked="false">
            <v:imagedata r:id="rId363" o:title=""/>
          </v:shape>
        </w:pict>
      </w:r>
      <w:r>
        <w:rPr/>
        <w:pict>
          <v:shape style="position:absolute;margin-left:391.51001pt;margin-top:84.193642pt;width:.48001pt;height:.12pt;mso-position-horizontal-relative:page;mso-position-vertical-relative:paragraph;z-index:-1129816" type="#_x0000_t75" stroked="false">
            <v:imagedata r:id="rId363" o:title=""/>
          </v:shape>
        </w:pict>
      </w:r>
      <w:r>
        <w:rPr/>
        <w:pict>
          <v:shape style="position:absolute;margin-left:456.339996pt;margin-top:84.193642pt;width:.48001pt;height:.12pt;mso-position-horizontal-relative:page;mso-position-vertical-relative:paragraph;z-index:-1129792" type="#_x0000_t75" stroked="false">
            <v:imagedata r:id="rId363" o:title=""/>
          </v:shape>
        </w:pict>
      </w:r>
      <w:r>
        <w:rPr/>
        <w:pict>
          <v:group style="position:absolute;margin-left:84.503998pt;margin-top:115.633659pt;width:425.4pt;height:.5pt;mso-position-horizontal-relative:page;mso-position-vertical-relative:paragraph;z-index:-1129768" coordorigin="1690,2313" coordsize="8508,10">
            <v:shape style="position:absolute;left:1690;top:2313;width:1152;height:10" type="#_x0000_t75" stroked="false">
              <v:imagedata r:id="rId364" o:title=""/>
            </v:shape>
            <v:shape style="position:absolute;left:2837;top:2313;width:2633;height:10" type="#_x0000_t75" stroked="false">
              <v:imagedata r:id="rId365" o:title=""/>
            </v:shape>
            <v:shape style="position:absolute;left:5466;top:2313;width:4731;height:10" type="#_x0000_t75" stroked="false">
              <v:imagedata r:id="rId366" o:title=""/>
            </v:shape>
            <w10:wrap type="none"/>
          </v:group>
        </w:pict>
      </w:r>
      <w:r>
        <w:rPr>
          <w:rFonts w:ascii="宋体" w:hAnsi="宋体" w:cs="宋体" w:eastAsia="宋体" w:hint="default"/>
          <w:spacing w:val="-2"/>
          <w:sz w:val="21"/>
          <w:szCs w:val="21"/>
        </w:rPr>
        <w:t>2</w:t>
      </w:r>
      <w:r>
        <w:rPr>
          <w:rFonts w:ascii="宋体" w:hAnsi="宋体" w:cs="宋体" w:eastAsia="宋体" w:hint="default"/>
          <w:spacing w:val="-2"/>
          <w:sz w:val="21"/>
          <w:szCs w:val="21"/>
        </w:rPr>
        <w:t>．年末对公司包含商誉的相关资产组进行了减值测试，不存在减值。</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1171"/>
        <w:gridCol w:w="1297"/>
        <w:gridCol w:w="1332"/>
        <w:gridCol w:w="1116"/>
        <w:gridCol w:w="1243"/>
        <w:gridCol w:w="1297"/>
        <w:gridCol w:w="1066"/>
      </w:tblGrid>
      <w:tr>
        <w:trPr>
          <w:trHeight w:val="665" w:hRule="exact"/>
        </w:trPr>
        <w:tc>
          <w:tcPr>
            <w:tcW w:w="1171"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1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本年摊销额</w:t>
            </w:r>
          </w:p>
        </w:tc>
        <w:tc>
          <w:tcPr>
            <w:tcW w:w="12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2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066" w:type="dxa"/>
            <w:tcBorders>
              <w:top w:val="single" w:sz="12" w:space="0" w:color="000000"/>
              <w:left w:val="single" w:sz="4" w:space="0" w:color="000000"/>
              <w:bottom w:val="nil" w:sz="6" w:space="0" w:color="auto"/>
              <w:right w:val="nil" w:sz="6" w:space="0" w:color="auto"/>
            </w:tcBorders>
          </w:tcPr>
          <w:p>
            <w:pPr>
              <w:pStyle w:val="TableParagraph"/>
              <w:spacing w:line="230" w:lineRule="exact" w:before="118"/>
              <w:ind w:left="256" w:right="170" w:hanging="89"/>
              <w:jc w:val="left"/>
              <w:rPr>
                <w:rFonts w:ascii="宋体" w:hAnsi="宋体" w:cs="宋体" w:eastAsia="宋体" w:hint="default"/>
                <w:sz w:val="18"/>
                <w:szCs w:val="18"/>
              </w:rPr>
            </w:pPr>
            <w:r>
              <w:rPr>
                <w:rFonts w:ascii="宋体" w:hAnsi="宋体" w:cs="宋体" w:eastAsia="宋体" w:hint="default"/>
                <w:sz w:val="18"/>
                <w:szCs w:val="18"/>
              </w:rPr>
              <w:t>其他减少 的原因</w:t>
            </w:r>
          </w:p>
        </w:tc>
      </w:tr>
      <w:tr>
        <w:trPr>
          <w:trHeight w:val="403" w:hRule="exact"/>
        </w:trPr>
        <w:tc>
          <w:tcPr>
            <w:tcW w:w="1171"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3"/>
              <w:jc w:val="center"/>
              <w:rPr>
                <w:rFonts w:ascii="宋体" w:hAnsi="宋体" w:cs="宋体" w:eastAsia="宋体" w:hint="default"/>
                <w:sz w:val="18"/>
                <w:szCs w:val="18"/>
              </w:rPr>
            </w:pPr>
            <w:r>
              <w:rPr>
                <w:rFonts w:ascii="宋体"/>
                <w:sz w:val="18"/>
              </w:rPr>
              <w:t>1,327,663.09</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86,190.67</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205,797.94</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1,208,055.82</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宋体"/>
                <w:sz w:val="18"/>
              </w:rPr>
              <w:t>---</w:t>
            </w:r>
          </w:p>
        </w:tc>
      </w:tr>
      <w:tr>
        <w:trPr>
          <w:trHeight w:val="396" w:hRule="exact"/>
        </w:trPr>
        <w:tc>
          <w:tcPr>
            <w:tcW w:w="1171"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right="30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3"/>
              <w:jc w:val="center"/>
              <w:rPr>
                <w:rFonts w:ascii="宋体" w:hAnsi="宋体" w:cs="宋体" w:eastAsia="宋体" w:hint="default"/>
                <w:sz w:val="18"/>
                <w:szCs w:val="18"/>
              </w:rPr>
            </w:pPr>
            <w:r>
              <w:rPr>
                <w:rFonts w:ascii="宋体"/>
                <w:sz w:val="18"/>
              </w:rPr>
              <w:t>1,327,663.09</w:t>
            </w:r>
          </w:p>
        </w:tc>
        <w:tc>
          <w:tcPr>
            <w:tcW w:w="13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86,190.67</w:t>
            </w:r>
          </w:p>
        </w:tc>
        <w:tc>
          <w:tcPr>
            <w:tcW w:w="11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205,797.94</w:t>
            </w:r>
          </w:p>
        </w:tc>
        <w:tc>
          <w:tcPr>
            <w:tcW w:w="12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2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1,208,055.82</w:t>
            </w:r>
          </w:p>
        </w:tc>
        <w:tc>
          <w:tcPr>
            <w:tcW w:w="1066"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b/>
          <w:bCs/>
          <w:sz w:val="25"/>
          <w:szCs w:val="25"/>
        </w:rPr>
      </w:pPr>
    </w:p>
    <w:p>
      <w:pPr>
        <w:spacing w:line="712" w:lineRule="auto" w:before="36"/>
        <w:ind w:left="658" w:right="4955" w:firstLine="2"/>
        <w:jc w:val="left"/>
        <w:rPr>
          <w:rFonts w:ascii="宋体" w:hAnsi="宋体" w:cs="宋体" w:eastAsia="宋体" w:hint="default"/>
          <w:sz w:val="21"/>
          <w:szCs w:val="21"/>
        </w:rPr>
      </w:pPr>
      <w:r>
        <w:rPr/>
        <w:pict>
          <v:group style="position:absolute;margin-left:84.503998pt;margin-top:-38.616318pt;width:425.4pt;height:.5pt;mso-position-horizontal-relative:page;mso-position-vertical-relative:paragraph;z-index:-1129744" coordorigin="1690,-772" coordsize="8508,10">
            <v:shape style="position:absolute;left:1690;top:-772;width:1152;height:10" type="#_x0000_t75" stroked="false">
              <v:imagedata r:id="rId364" o:title=""/>
            </v:shape>
            <v:shape style="position:absolute;left:2837;top:-772;width:2633;height:10" type="#_x0000_t75" stroked="false">
              <v:imagedata r:id="rId367" o:title=""/>
            </v:shape>
            <v:shape style="position:absolute;left:5466;top:-772;width:4731;height:10" type="#_x0000_t75" stroked="false">
              <v:imagedata r:id="rId368" o:title=""/>
            </v:shape>
            <w10:wrap type="none"/>
          </v:group>
        </w:pict>
      </w:r>
      <w:r>
        <w:rPr/>
        <w:pict>
          <v:shape style="position:absolute;margin-left:226.009995pt;margin-top:66.163666pt;width:.48001pt;height:.12pt;mso-position-horizontal-relative:page;mso-position-vertical-relative:paragraph;z-index:-1129720" type="#_x0000_t75" stroked="false">
            <v:imagedata r:id="rId363" o:title=""/>
          </v:shape>
        </w:pict>
      </w:r>
      <w:r>
        <w:rPr/>
        <w:pict>
          <v:shape style="position:absolute;margin-left:367.869995pt;margin-top:66.163666pt;width:.47998pt;height:.12pt;mso-position-horizontal-relative:page;mso-position-vertical-relative:paragraph;z-index:10240" type="#_x0000_t75" stroked="false">
            <v:imagedata r:id="rId363" o:title=""/>
          </v:shape>
        </w:pict>
      </w:r>
      <w:r>
        <w:rPr/>
        <w:pict>
          <v:shape style="position:absolute;margin-left:83.783997pt;margin-top:64.723663pt;width:426.1pt;height:85.1pt;mso-position-horizontal-relative:page;mso-position-vertical-relative:paragraph;z-index:10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50" w:hRule="exact"/>
                    </w:trPr>
                    <w:tc>
                      <w:tcPr>
                        <w:tcW w:w="2849" w:type="dxa"/>
                        <w:tcBorders>
                          <w:top w:val="single" w:sz="12" w:space="0" w:color="000000"/>
                          <w:left w:val="nil" w:sz="6" w:space="0" w:color="auto"/>
                          <w:bottom w:val="nil" w:sz="6" w:space="0" w:color="auto"/>
                          <w:right w:val="single" w:sz="4" w:space="0" w:color="000000"/>
                        </w:tcBorders>
                      </w:tcPr>
                      <w:p>
                        <w:pPr>
                          <w:pStyle w:val="TableParagraph"/>
                          <w:tabs>
                            <w:tab w:pos="422" w:val="left" w:leader="none"/>
                          </w:tabs>
                          <w:spacing w:line="265" w:lineRule="exact"/>
                          <w:ind w:right="109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226"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w:t>
                        </w:r>
                      </w:p>
                    </w:tc>
                  </w:tr>
                  <w:tr>
                    <w:trPr>
                      <w:trHeight w:val="427"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6"/>
                          <w:jc w:val="right"/>
                          <w:rPr>
                            <w:rFonts w:ascii="宋体" w:hAnsi="宋体" w:cs="宋体" w:eastAsia="宋体" w:hint="default"/>
                            <w:sz w:val="18"/>
                            <w:szCs w:val="18"/>
                          </w:rPr>
                        </w:pPr>
                        <w:r>
                          <w:rPr>
                            <w:rFonts w:ascii="宋体"/>
                            <w:spacing w:val="-1"/>
                            <w:sz w:val="18"/>
                          </w:rPr>
                          <w:t>3,880,186.85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8"/>
                            <w:szCs w:val="18"/>
                          </w:rPr>
                        </w:pPr>
                        <w:r>
                          <w:rPr>
                            <w:rFonts w:ascii="宋体"/>
                            <w:spacing w:val="-1"/>
                            <w:sz w:val="18"/>
                          </w:rPr>
                          <w:t>4,035,444.71</w:t>
                        </w:r>
                      </w:p>
                    </w:tc>
                  </w:tr>
                  <w:tr>
                    <w:trPr>
                      <w:trHeight w:val="33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3,370,923.24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3,283,738.76</w:t>
                        </w:r>
                      </w:p>
                    </w:tc>
                  </w:tr>
                  <w:tr>
                    <w:trPr>
                      <w:trHeight w:val="336"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right="1138"/>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7,251,110.09</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7,319,183.47</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已确认的递延所得税资产和递延所得税负债</w:t>
      </w:r>
    </w:p>
    <w:p>
      <w:pPr>
        <w:spacing w:line="240" w:lineRule="auto" w:before="12"/>
        <w:rPr>
          <w:rFonts w:ascii="宋体" w:hAnsi="宋体" w:cs="宋体" w:eastAsia="宋体" w:hint="default"/>
          <w:sz w:val="7"/>
          <w:szCs w:val="7"/>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369"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4"/>
          <w:szCs w:val="2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369"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before="175"/>
        <w:ind w:left="658" w:right="1777" w:firstLine="0"/>
        <w:jc w:val="left"/>
        <w:rPr>
          <w:rFonts w:ascii="宋体" w:hAnsi="宋体" w:cs="宋体" w:eastAsia="宋体" w:hint="default"/>
          <w:sz w:val="21"/>
          <w:szCs w:val="21"/>
        </w:rPr>
      </w:pPr>
      <w:r>
        <w:rPr/>
        <w:pict>
          <v:shape style="position:absolute;margin-left:226.009995pt;margin-top:32.293674pt;width:.48001pt;height:.12pt;mso-position-horizontal-relative:page;mso-position-vertical-relative:paragraph;z-index:-1129672" type="#_x0000_t75" stroked="false">
            <v:imagedata r:id="rId363" o:title=""/>
          </v:shape>
        </w:pict>
      </w:r>
      <w:r>
        <w:rPr/>
        <w:pict>
          <v:shape style="position:absolute;margin-left:367.869995pt;margin-top:32.293674pt;width:.47998pt;height:.12pt;mso-position-horizontal-relative:page;mso-position-vertical-relative:paragraph;z-index:-1129648" type="#_x0000_t75" stroked="false">
            <v:imagedata r:id="rId363" o:title=""/>
          </v:shape>
        </w:pict>
      </w:r>
      <w:r>
        <w:rPr/>
        <w:pict>
          <v:group style="position:absolute;margin-left:84.503998pt;margin-top:48.013695pt;width:425.4pt;height:.5pt;mso-position-horizontal-relative:page;mso-position-vertical-relative:paragraph;z-index:-1129624" coordorigin="1690,960" coordsize="8508,10">
            <v:shape style="position:absolute;left:1690;top:960;width:2830;height:10" type="#_x0000_t75" stroked="false">
              <v:imagedata r:id="rId31" o:title=""/>
            </v:shape>
            <v:shape style="position:absolute;left:4515;top:960;width:2842;height:10" type="#_x0000_t75" stroked="false">
              <v:imagedata r:id="rId32" o:title=""/>
            </v:shape>
            <v:shape style="position:absolute;left:7353;top:960;width:2845;height:10" type="#_x0000_t75" stroked="false">
              <v:imagedata r:id="rId33" o:title=""/>
            </v:shape>
            <w10:wrap type="none"/>
          </v:group>
        </w:pict>
      </w:r>
      <w:r>
        <w:rPr/>
        <w:pict>
          <v:group style="position:absolute;margin-left:84.503998pt;margin-top:64.243698pt;width:425.4pt;height:.5pt;mso-position-horizontal-relative:page;mso-position-vertical-relative:paragraph;z-index:-1129600" coordorigin="1690,1285" coordsize="8508,10">
            <v:shape style="position:absolute;left:1690;top:1285;width:2830;height:10" type="#_x0000_t75" stroked="false">
              <v:imagedata r:id="rId31" o:title=""/>
            </v:shape>
            <v:shape style="position:absolute;left:4515;top:1285;width:2842;height:10" type="#_x0000_t75" stroked="false">
              <v:imagedata r:id="rId32" o:title=""/>
            </v:shape>
            <v:shape style="position:absolute;left:7353;top:1285;width:2845;height:10" type="#_x0000_t75" stroked="false">
              <v:imagedata r:id="rId33" o:title=""/>
            </v:shape>
            <w10:wrap type="none"/>
          </v:group>
        </w:pict>
      </w:r>
      <w:r>
        <w:rPr/>
        <w:pict>
          <v:group style="position:absolute;margin-left:84.503998pt;margin-top:80.443634pt;width:425.4pt;height:.5pt;mso-position-horizontal-relative:page;mso-position-vertical-relative:paragraph;z-index:-1129576" coordorigin="1690,1609" coordsize="8508,10">
            <v:shape style="position:absolute;left:1690;top:1609;width:2830;height:10" type="#_x0000_t75" stroked="false">
              <v:imagedata r:id="rId31" o:title=""/>
            </v:shape>
            <v:shape style="position:absolute;left:4515;top:1609;width:2842;height:10" type="#_x0000_t75" stroked="false">
              <v:imagedata r:id="rId52" o:title=""/>
            </v:shape>
            <v:shape style="position:absolute;left:7353;top:1609;width:2845;height:10" type="#_x0000_t75" stroked="false">
              <v:imagedata r:id="rId53" o:title=""/>
            </v:shape>
            <w10:wrap type="none"/>
          </v:group>
        </w:pict>
      </w:r>
      <w:r>
        <w:rPr>
          <w:rFonts w:ascii="宋体" w:hAnsi="宋体" w:cs="宋体" w:eastAsia="宋体" w:hint="default"/>
          <w:sz w:val="21"/>
          <w:szCs w:val="21"/>
        </w:rPr>
        <w:t>2.</w:t>
      </w:r>
      <w:r>
        <w:rPr>
          <w:rFonts w:ascii="宋体" w:hAnsi="宋体" w:cs="宋体" w:eastAsia="宋体" w:hint="default"/>
          <w:sz w:val="21"/>
          <w:szCs w:val="21"/>
        </w:rPr>
        <w:t>引起暂时性差异的资产或负债项目对应的暂时性差异</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30"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78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备 </w:t>
            </w:r>
            <w:r>
              <w:rPr>
                <w:rFonts w:ascii="宋体" w:hAnsi="宋体" w:cs="宋体" w:eastAsia="宋体" w:hint="default"/>
                <w:spacing w:val="3"/>
                <w:sz w:val="18"/>
                <w:szCs w:val="18"/>
              </w:rPr>
              <w:t> </w:t>
            </w:r>
            <w:r>
              <w:rPr>
                <w:rFonts w:ascii="宋体" w:hAnsi="宋体" w:cs="宋体" w:eastAsia="宋体" w:hint="default"/>
                <w:sz w:val="18"/>
                <w:szCs w:val="18"/>
              </w:rPr>
              <w:t>注</w:t>
            </w:r>
          </w:p>
        </w:tc>
      </w:tr>
      <w:tr>
        <w:trPr>
          <w:trHeight w:val="324"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15,076,103.63</w:t>
            </w:r>
          </w:p>
        </w:tc>
        <w:tc>
          <w:tcPr>
            <w:tcW w:w="2835" w:type="dxa"/>
            <w:tcBorders>
              <w:top w:val="nil" w:sz="6" w:space="0" w:color="auto"/>
              <w:left w:val="single" w:sz="4" w:space="0" w:color="000000"/>
              <w:bottom w:val="nil" w:sz="6" w:space="0" w:color="auto"/>
              <w:right w:val="nil" w:sz="6" w:space="0" w:color="auto"/>
            </w:tcBorders>
          </w:tcPr>
          <w:p>
            <w:pPr/>
          </w:p>
        </w:tc>
      </w:tr>
      <w:tr>
        <w:trPr>
          <w:trHeight w:val="324"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444,643.77</w:t>
            </w:r>
          </w:p>
        </w:tc>
        <w:tc>
          <w:tcPr>
            <w:tcW w:w="2835" w:type="dxa"/>
            <w:tcBorders>
              <w:top w:val="nil" w:sz="6" w:space="0" w:color="auto"/>
              <w:left w:val="single" w:sz="4" w:space="0" w:color="000000"/>
              <w:bottom w:val="nil" w:sz="6" w:space="0" w:color="auto"/>
              <w:right w:val="nil" w:sz="6" w:space="0" w:color="auto"/>
            </w:tcBorders>
          </w:tcPr>
          <w:p>
            <w:pPr/>
          </w:p>
        </w:tc>
      </w:tr>
      <w:tr>
        <w:trPr>
          <w:trHeight w:val="21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13,483,692.95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
              <w:jc w:val="center"/>
              <w:rPr>
                <w:rFonts w:ascii="宋体" w:hAnsi="宋体" w:cs="宋体" w:eastAsia="宋体" w:hint="default"/>
                <w:sz w:val="18"/>
                <w:szCs w:val="18"/>
              </w:rPr>
            </w:pPr>
            <w:r>
              <w:rPr>
                <w:rFonts w:ascii="宋体" w:hAnsi="宋体" w:cs="宋体" w:eastAsia="宋体" w:hint="default"/>
                <w:sz w:val="18"/>
                <w:szCs w:val="18"/>
              </w:rPr>
              <w:t>后续年度可抵扣</w:t>
            </w:r>
          </w:p>
        </w:tc>
      </w:tr>
      <w:tr>
        <w:trPr>
          <w:trHeight w:val="442"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18"/>
              <w:ind w:left="20"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29,004,440.35</w:t>
            </w:r>
          </w:p>
        </w:tc>
        <w:tc>
          <w:tcPr>
            <w:tcW w:w="2835"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1497" w:val="left" w:leader="none"/>
        </w:tabs>
        <w:spacing w:before="0"/>
        <w:ind w:left="660" w:right="4955" w:firstLine="0"/>
        <w:jc w:val="left"/>
        <w:rPr>
          <w:rFonts w:ascii="宋体" w:hAnsi="宋体" w:cs="宋体" w:eastAsia="宋体" w:hint="default"/>
          <w:sz w:val="21"/>
          <w:szCs w:val="21"/>
        </w:rPr>
      </w:pPr>
      <w:r>
        <w:rPr/>
        <w:pict>
          <v:group style="position:absolute;margin-left:84.503998pt;margin-top:-47.496296pt;width:425.4pt;height:5.55pt;mso-position-horizontal-relative:page;mso-position-vertical-relative:paragraph;z-index:-1129552" coordorigin="1690,-950" coordsize="8508,111">
            <v:shape style="position:absolute;left:1690;top:-950;width:2849;height:110" type="#_x0000_t75" stroked="false">
              <v:imagedata r:id="rId34" o:title=""/>
            </v:shape>
            <v:shape style="position:absolute;left:4515;top:-849;width:2842;height:10" type="#_x0000_t75" stroked="false">
              <v:imagedata r:id="rId52" o:title=""/>
            </v:shape>
            <v:shape style="position:absolute;left:7353;top:-849;width:2845;height:10" type="#_x0000_t75" stroked="false">
              <v:imagedata r:id="rId53" o:title=""/>
            </v:shape>
            <w10:wrap type="none"/>
          </v:group>
        </w:pict>
      </w:r>
      <w:r>
        <w:rPr/>
        <w:pict>
          <v:shape style="position:absolute;margin-left:129.979996pt;margin-top:41.659664pt;width:.48001pt;height:.12pt;mso-position-horizontal-relative:page;mso-position-vertical-relative:paragraph;z-index:-1129528" type="#_x0000_t75" stroked="false">
            <v:imagedata r:id="rId363" o:title=""/>
          </v:shape>
        </w:pict>
      </w:r>
      <w:r>
        <w:rPr/>
        <w:pict>
          <v:shape style="position:absolute;margin-left:192.529999pt;margin-top:41.659664pt;width:.48pt;height:.12pt;mso-position-horizontal-relative:page;mso-position-vertical-relative:paragraph;z-index:-1129504" type="#_x0000_t75" stroked="false">
            <v:imagedata r:id="rId363" o:title=""/>
          </v:shape>
        </w:pict>
      </w:r>
      <w:r>
        <w:rPr/>
        <w:pict>
          <v:shape style="position:absolute;margin-left:253.610001pt;margin-top:41.659664pt;width:.48pt;height:.12pt;mso-position-horizontal-relative:page;mso-position-vertical-relative:paragraph;z-index:-1129480" type="#_x0000_t75" stroked="false">
            <v:imagedata r:id="rId363" o:title=""/>
          </v:shape>
        </w:pict>
      </w:r>
      <w:r>
        <w:rPr/>
        <w:pict>
          <v:shape style="position:absolute;margin-left:317.350006pt;margin-top:41.659664pt;width:.48001pt;height:.12pt;mso-position-horizontal-relative:page;mso-position-vertical-relative:paragraph;z-index:-1129456" type="#_x0000_t75" stroked="false">
            <v:imagedata r:id="rId363" o:title=""/>
          </v:shape>
        </w:pict>
      </w:r>
      <w:r>
        <w:rPr/>
        <w:pict>
          <v:shape style="position:absolute;margin-left:378.910004pt;margin-top:41.659664pt;width:.48001pt;height:.12pt;mso-position-horizontal-relative:page;mso-position-vertical-relative:paragraph;z-index:-1129432" type="#_x0000_t75" stroked="false">
            <v:imagedata r:id="rId363" o:title=""/>
          </v:shape>
        </w:pict>
      </w:r>
      <w:r>
        <w:rPr/>
        <w:pict>
          <v:shape style="position:absolute;margin-left:500.73999pt;margin-top:41.659664pt;width:.48001pt;height:.12pt;mso-position-horizontal-relative:page;mso-position-vertical-relative:paragraph;z-index:-1129408" type="#_x0000_t75" stroked="false">
            <v:imagedata r:id="rId363" o:title=""/>
          </v:shape>
        </w:pict>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tab/>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914"/>
        <w:gridCol w:w="1251"/>
        <w:gridCol w:w="1222"/>
        <w:gridCol w:w="1275"/>
        <w:gridCol w:w="1231"/>
        <w:gridCol w:w="2437"/>
        <w:gridCol w:w="1286"/>
      </w:tblGrid>
      <w:tr>
        <w:trPr>
          <w:trHeight w:val="425" w:hRule="exact"/>
        </w:trPr>
        <w:tc>
          <w:tcPr>
            <w:tcW w:w="91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8"/>
                <w:sz w:val="18"/>
                <w:szCs w:val="18"/>
              </w:rPr>
              <w:t> </w:t>
            </w:r>
            <w:r>
              <w:rPr>
                <w:rFonts w:ascii="宋体" w:hAnsi="宋体" w:cs="宋体" w:eastAsia="宋体" w:hint="default"/>
                <w:sz w:val="18"/>
                <w:szCs w:val="18"/>
              </w:rPr>
              <w:t>目</w:t>
            </w:r>
          </w:p>
        </w:tc>
        <w:tc>
          <w:tcPr>
            <w:tcW w:w="125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c>
        <w:tc>
          <w:tcPr>
            <w:tcW w:w="122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pacing w:val="-24"/>
                <w:sz w:val="18"/>
                <w:szCs w:val="18"/>
              </w:rPr>
              <w:t>本年其他增加</w:t>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pacing w:val="-29"/>
                <w:sz w:val="18"/>
                <w:szCs w:val="18"/>
              </w:rPr>
              <w:t>本年计提</w:t>
            </w:r>
            <w:r>
              <w:rPr>
                <w:rFonts w:ascii="宋体" w:hAnsi="宋体" w:cs="宋体" w:eastAsia="宋体" w:hint="default"/>
                <w:sz w:val="18"/>
                <w:szCs w:val="18"/>
              </w:rPr>
            </w:r>
          </w:p>
        </w:tc>
        <w:tc>
          <w:tcPr>
            <w:tcW w:w="123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1"/>
              <w:ind w:left="151" w:right="0"/>
              <w:jc w:val="left"/>
              <w:rPr>
                <w:rFonts w:ascii="宋体" w:hAnsi="宋体" w:cs="宋体" w:eastAsia="宋体" w:hint="default"/>
                <w:sz w:val="18"/>
                <w:szCs w:val="18"/>
              </w:rPr>
            </w:pPr>
            <w:r>
              <w:rPr>
                <w:rFonts w:ascii="宋体" w:hAnsi="宋体" w:cs="宋体" w:eastAsia="宋体" w:hint="default"/>
                <w:spacing w:val="-24"/>
                <w:sz w:val="18"/>
                <w:szCs w:val="18"/>
              </w:rPr>
              <w:t>本年汇率变动</w:t>
            </w:r>
          </w:p>
        </w:tc>
        <w:tc>
          <w:tcPr>
            <w:tcW w:w="24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pacing w:val="-29"/>
                <w:sz w:val="18"/>
                <w:szCs w:val="18"/>
              </w:rPr>
              <w:t>本年减少</w:t>
            </w:r>
            <w:r>
              <w:rPr>
                <w:rFonts w:ascii="宋体" w:hAnsi="宋体" w:cs="宋体" w:eastAsia="宋体" w:hint="default"/>
                <w:sz w:val="18"/>
                <w:szCs w:val="18"/>
              </w:rPr>
            </w:r>
          </w:p>
        </w:tc>
        <w:tc>
          <w:tcPr>
            <w:tcW w:w="128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7"/>
              <w:ind w:left="333" w:right="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b/>
          <w:bCs/>
          <w:sz w:val="23"/>
          <w:szCs w:val="23"/>
        </w:rPr>
      </w:pPr>
      <w:r>
        <w:rPr/>
        <w:pict>
          <v:shape style="position:absolute;margin-left:129.979996pt;margin-top:73.439980pt;width:.48001pt;height:.12pt;mso-position-horizontal-relative:page;mso-position-vertical-relative:page;z-index:-1129192" type="#_x0000_t75" stroked="false">
            <v:imagedata r:id="rId363" o:title=""/>
          </v:shape>
        </w:pict>
      </w:r>
      <w:r>
        <w:rPr/>
        <w:pict>
          <v:shape style="position:absolute;margin-left:192.529999pt;margin-top:73.439980pt;width:.48pt;height:.12pt;mso-position-horizontal-relative:page;mso-position-vertical-relative:page;z-index:-1129168" type="#_x0000_t75" stroked="false">
            <v:imagedata r:id="rId363" o:title=""/>
          </v:shape>
        </w:pict>
      </w:r>
      <w:r>
        <w:rPr/>
        <w:pict>
          <v:shape style="position:absolute;margin-left:253.610001pt;margin-top:73.439980pt;width:.48pt;height:.12pt;mso-position-horizontal-relative:page;mso-position-vertical-relative:page;z-index:-1129144" type="#_x0000_t75" stroked="false">
            <v:imagedata r:id="rId363" o:title=""/>
          </v:shape>
        </w:pict>
      </w:r>
      <w:r>
        <w:rPr/>
        <w:pict>
          <v:shape style="position:absolute;margin-left:317.350006pt;margin-top:73.439980pt;width:.48001pt;height:.12pt;mso-position-horizontal-relative:page;mso-position-vertical-relative:page;z-index:-1129120" type="#_x0000_t75" stroked="false">
            <v:imagedata r:id="rId363" o:title=""/>
          </v:shape>
        </w:pict>
      </w:r>
      <w:r>
        <w:rPr/>
        <w:pict>
          <v:shape style="position:absolute;margin-left:378.910004pt;margin-top:73.439980pt;width:.48001pt;height:.12pt;mso-position-horizontal-relative:page;mso-position-vertical-relative:page;z-index:-1129096" type="#_x0000_t75" stroked="false">
            <v:imagedata r:id="rId363" o:title=""/>
          </v:shape>
        </w:pict>
      </w:r>
      <w:r>
        <w:rPr/>
        <w:pict>
          <v:shape style="position:absolute;margin-left:443.26001pt;margin-top:73.439980pt;width:.47998pt;height:.12pt;mso-position-horizontal-relative:page;mso-position-vertical-relative:page;z-index:-1129072" type="#_x0000_t75" stroked="false">
            <v:imagedata r:id="rId363" o:title=""/>
          </v:shape>
        </w:pict>
      </w:r>
      <w:r>
        <w:rPr/>
        <w:pict>
          <v:shape style="position:absolute;margin-left:500.73999pt;margin-top:73.439980pt;width:.48001pt;height:.12pt;mso-position-horizontal-relative:page;mso-position-vertical-relative:page;z-index:-1129048" type="#_x0000_t75" stroked="false">
            <v:imagedata r:id="rId363" o:title=""/>
          </v:shape>
        </w:pict>
      </w:r>
      <w:r>
        <w:rPr/>
        <w:pict>
          <v:group style="position:absolute;margin-left:84.503998pt;margin-top:93.139946pt;width:480.8pt;height:.5pt;mso-position-horizontal-relative:page;mso-position-vertical-relative:page;z-index:-1129024" coordorigin="1690,1863" coordsize="9616,10">
            <v:shape style="position:absolute;left:1690;top:1863;width:910;height:10" type="#_x0000_t75" stroked="false">
              <v:imagedata r:id="rId371" o:title=""/>
            </v:shape>
            <v:shape style="position:absolute;left:2595;top:1863;width:1256;height:10" type="#_x0000_t75" stroked="false">
              <v:imagedata r:id="rId372" o:title=""/>
            </v:shape>
            <v:shape style="position:absolute;left:3846;top:1863;width:1226;height:10" type="#_x0000_t75" stroked="false">
              <v:imagedata r:id="rId373" o:title=""/>
            </v:shape>
            <v:shape style="position:absolute;left:5067;top:1863;width:3798;height:10" type="#_x0000_t75" stroked="false">
              <v:imagedata r:id="rId374" o:title=""/>
            </v:shape>
            <v:shape style="position:absolute;left:8860;top:1863;width:2446;height:10" type="#_x0000_t75" stroked="false">
              <v:imagedata r:id="rId375" o:title=""/>
            </v:shape>
            <w10:wrap type="none"/>
          </v:group>
        </w:pict>
      </w:r>
      <w:r>
        <w:rPr/>
        <w:pict>
          <v:group style="position:absolute;margin-left:84.503998pt;margin-top:113.420006pt;width:480.8pt;height:.5pt;mso-position-horizontal-relative:page;mso-position-vertical-relative:page;z-index:-1129000" coordorigin="1690,2268" coordsize="9616,10">
            <v:shape style="position:absolute;left:1690;top:2268;width:910;height:10" type="#_x0000_t75" stroked="false">
              <v:imagedata r:id="rId371" o:title=""/>
            </v:shape>
            <v:shape style="position:absolute;left:2595;top:2268;width:1256;height:10" type="#_x0000_t75" stroked="false">
              <v:imagedata r:id="rId372" o:title=""/>
            </v:shape>
            <v:shape style="position:absolute;left:3846;top:2268;width:1226;height:10" type="#_x0000_t75" stroked="false">
              <v:imagedata r:id="rId373" o:title=""/>
            </v:shape>
            <v:shape style="position:absolute;left:5067;top:2268;width:3798;height:10" type="#_x0000_t75" stroked="false">
              <v:imagedata r:id="rId374" o:title=""/>
            </v:shape>
            <v:shape style="position:absolute;left:8860;top:2268;width:2446;height:10" type="#_x0000_t75" stroked="false">
              <v:imagedata r:id="rId375"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929"/>
        <w:gridCol w:w="1251"/>
        <w:gridCol w:w="1222"/>
        <w:gridCol w:w="1275"/>
        <w:gridCol w:w="1231"/>
        <w:gridCol w:w="1287"/>
        <w:gridCol w:w="1150"/>
        <w:gridCol w:w="1286"/>
      </w:tblGrid>
      <w:tr>
        <w:trPr>
          <w:trHeight w:val="435" w:hRule="exact"/>
        </w:trPr>
        <w:tc>
          <w:tcPr>
            <w:tcW w:w="92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51"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2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31"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pacing w:val="-29"/>
                <w:sz w:val="18"/>
                <w:szCs w:val="18"/>
              </w:rPr>
              <w:t>的影响</w:t>
            </w:r>
            <w:r>
              <w:rPr>
                <w:rFonts w:ascii="宋体" w:hAnsi="宋体" w:cs="宋体" w:eastAsia="宋体" w:hint="default"/>
                <w:sz w:val="18"/>
                <w:szCs w:val="18"/>
              </w:rPr>
            </w:r>
          </w:p>
        </w:tc>
        <w:tc>
          <w:tcPr>
            <w:tcW w:w="128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23" w:right="0"/>
              <w:jc w:val="center"/>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57"/>
                <w:sz w:val="18"/>
                <w:szCs w:val="18"/>
              </w:rPr>
              <w:t> </w:t>
            </w:r>
            <w:r>
              <w:rPr>
                <w:rFonts w:ascii="宋体" w:hAnsi="宋体" w:cs="宋体" w:eastAsia="宋体" w:hint="default"/>
                <w:sz w:val="18"/>
                <w:szCs w:val="18"/>
              </w:rPr>
              <w:t>回</w:t>
            </w:r>
          </w:p>
        </w:tc>
        <w:tc>
          <w:tcPr>
            <w:tcW w:w="11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384"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57"/>
                <w:sz w:val="18"/>
                <w:szCs w:val="18"/>
              </w:rPr>
              <w:t> </w:t>
            </w:r>
            <w:r>
              <w:rPr>
                <w:rFonts w:ascii="宋体" w:hAnsi="宋体" w:cs="宋体" w:eastAsia="宋体" w:hint="default"/>
                <w:sz w:val="18"/>
                <w:szCs w:val="18"/>
              </w:rPr>
              <w:t>销</w:t>
            </w:r>
          </w:p>
        </w:tc>
        <w:tc>
          <w:tcPr>
            <w:tcW w:w="128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421" w:hRule="exact"/>
        </w:trPr>
        <w:tc>
          <w:tcPr>
            <w:tcW w:w="929"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right="194"/>
              <w:jc w:val="right"/>
              <w:rPr>
                <w:rFonts w:ascii="宋体" w:hAnsi="宋体" w:cs="宋体" w:eastAsia="宋体" w:hint="default"/>
                <w:sz w:val="18"/>
                <w:szCs w:val="18"/>
              </w:rPr>
            </w:pPr>
            <w:r>
              <w:rPr>
                <w:rFonts w:ascii="宋体" w:hAnsi="宋体" w:cs="宋体" w:eastAsia="宋体" w:hint="default"/>
                <w:spacing w:val="-29"/>
                <w:sz w:val="18"/>
                <w:szCs w:val="18"/>
              </w:rPr>
              <w:t>坏账准备</w:t>
            </w:r>
            <w:r>
              <w:rPr>
                <w:rFonts w:ascii="宋体" w:hAnsi="宋体" w:cs="宋体" w:eastAsia="宋体" w:hint="default"/>
                <w:sz w:val="18"/>
                <w:szCs w:val="18"/>
              </w:rPr>
            </w:r>
          </w:p>
        </w:tc>
        <w:tc>
          <w:tcPr>
            <w:tcW w:w="125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20,997,817.74</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459,309.94</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1,107,160.32</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-220,677.40</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22"/>
              <w:jc w:val="right"/>
              <w:rPr>
                <w:rFonts w:ascii="Times New Roman" w:hAnsi="Times New Roman" w:cs="Times New Roman" w:eastAsia="Times New Roman" w:hint="default"/>
                <w:sz w:val="18"/>
                <w:szCs w:val="18"/>
              </w:rPr>
            </w:pPr>
            <w:r>
              <w:rPr>
                <w:rFonts w:ascii="Times New Roman"/>
                <w:spacing w:val="-1"/>
                <w:sz w:val="18"/>
              </w:rPr>
              <w:t>3,012,239.42</w:t>
            </w:r>
          </w:p>
        </w:tc>
        <w:tc>
          <w:tcPr>
            <w:tcW w:w="115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pacing w:val="-1"/>
                <w:sz w:val="18"/>
              </w:rPr>
              <w:t>19,331,371.18</w:t>
            </w:r>
          </w:p>
        </w:tc>
      </w:tr>
      <w:tr>
        <w:trPr>
          <w:trHeight w:val="636" w:hRule="exact"/>
        </w:trPr>
        <w:tc>
          <w:tcPr>
            <w:tcW w:w="929" w:type="dxa"/>
            <w:tcBorders>
              <w:top w:val="nil" w:sz="6" w:space="0" w:color="auto"/>
              <w:left w:val="nil" w:sz="6" w:space="0" w:color="auto"/>
              <w:bottom w:val="nil" w:sz="6" w:space="0" w:color="auto"/>
              <w:right w:val="single" w:sz="4" w:space="0" w:color="000000"/>
            </w:tcBorders>
          </w:tcPr>
          <w:p>
            <w:pPr>
              <w:pStyle w:val="TableParagraph"/>
              <w:spacing w:line="230" w:lineRule="exact" w:before="83"/>
              <w:ind w:left="122" w:right="75"/>
              <w:jc w:val="left"/>
              <w:rPr>
                <w:rFonts w:ascii="宋体" w:hAnsi="宋体" w:cs="宋体" w:eastAsia="宋体" w:hint="default"/>
                <w:sz w:val="18"/>
                <w:szCs w:val="18"/>
              </w:rPr>
            </w:pPr>
            <w:r>
              <w:rPr>
                <w:rFonts w:ascii="宋体" w:hAnsi="宋体" w:cs="宋体" w:eastAsia="宋体" w:hint="default"/>
                <w:sz w:val="18"/>
                <w:szCs w:val="18"/>
              </w:rPr>
              <w:t>存货跌价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9"/>
                <w:sz w:val="18"/>
                <w:szCs w:val="18"/>
              </w:rPr>
              <w:t>准备</w:t>
            </w:r>
            <w:r>
              <w:rPr>
                <w:rFonts w:ascii="宋体" w:hAnsi="宋体" w:cs="宋体" w:eastAsia="宋体" w:hint="default"/>
                <w:sz w:val="18"/>
                <w:szCs w:val="18"/>
              </w:rPr>
            </w:r>
          </w:p>
        </w:tc>
        <w:tc>
          <w:tcPr>
            <w:tcW w:w="1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425,719.41</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162,436.49</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宋体" w:hAnsi="宋体" w:cs="宋体" w:eastAsia="宋体" w:hint="default"/>
                <w:sz w:val="18"/>
                <w:szCs w:val="18"/>
              </w:rPr>
            </w:pPr>
            <w:r>
              <w:rPr>
                <w:rFonts w:ascii="宋体"/>
                <w:sz w:val="18"/>
              </w:rPr>
              <w:t>---</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143,512.13</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444,643.77</w:t>
            </w:r>
          </w:p>
        </w:tc>
      </w:tr>
      <w:tr>
        <w:trPr>
          <w:trHeight w:val="735" w:hRule="exact"/>
        </w:trPr>
        <w:tc>
          <w:tcPr>
            <w:tcW w:w="929" w:type="dxa"/>
            <w:tcBorders>
              <w:top w:val="nil" w:sz="6" w:space="0" w:color="auto"/>
              <w:left w:val="nil" w:sz="6" w:space="0" w:color="auto"/>
              <w:bottom w:val="nil" w:sz="6" w:space="0" w:color="auto"/>
              <w:right w:val="single" w:sz="4" w:space="0" w:color="000000"/>
            </w:tcBorders>
          </w:tcPr>
          <w:p>
            <w:pPr>
              <w:pStyle w:val="TableParagraph"/>
              <w:spacing w:line="232" w:lineRule="exact" w:before="82"/>
              <w:ind w:left="122" w:right="75"/>
              <w:jc w:val="both"/>
              <w:rPr>
                <w:rFonts w:ascii="宋体" w:hAnsi="宋体" w:cs="宋体" w:eastAsia="宋体" w:hint="default"/>
                <w:sz w:val="18"/>
                <w:szCs w:val="18"/>
              </w:rPr>
            </w:pPr>
            <w:r>
              <w:rPr>
                <w:rFonts w:ascii="宋体" w:hAnsi="宋体" w:cs="宋体" w:eastAsia="宋体" w:hint="default"/>
                <w:sz w:val="18"/>
                <w:szCs w:val="18"/>
              </w:rPr>
              <w:t>长期股权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9"/>
                <w:sz w:val="18"/>
                <w:szCs w:val="18"/>
              </w:rPr>
              <w:t>准备</w:t>
            </w:r>
            <w:r>
              <w:rPr>
                <w:rFonts w:ascii="宋体" w:hAnsi="宋体" w:cs="宋体" w:eastAsia="宋体" w:hint="default"/>
                <w:sz w:val="18"/>
                <w:szCs w:val="18"/>
              </w:rPr>
            </w:r>
          </w:p>
        </w:tc>
        <w:tc>
          <w:tcPr>
            <w:tcW w:w="1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11,901,616.52</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-560,146.84</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11,341,469.68</w:t>
            </w:r>
          </w:p>
        </w:tc>
      </w:tr>
      <w:tr>
        <w:trPr>
          <w:trHeight w:val="511" w:hRule="exact"/>
        </w:trPr>
        <w:tc>
          <w:tcPr>
            <w:tcW w:w="929" w:type="dxa"/>
            <w:tcBorders>
              <w:top w:val="nil" w:sz="6" w:space="0" w:color="auto"/>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12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33,325,153.67</w:t>
            </w:r>
          </w:p>
        </w:tc>
        <w:tc>
          <w:tcPr>
            <w:tcW w:w="12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459,309.94</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1,269,596.81</w:t>
            </w:r>
          </w:p>
        </w:tc>
        <w:tc>
          <w:tcPr>
            <w:tcW w:w="12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-780,824.24</w:t>
            </w:r>
          </w:p>
        </w:tc>
        <w:tc>
          <w:tcPr>
            <w:tcW w:w="12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3,012,239.42</w:t>
            </w:r>
          </w:p>
        </w:tc>
        <w:tc>
          <w:tcPr>
            <w:tcW w:w="11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143,512.13</w:t>
            </w:r>
          </w:p>
        </w:tc>
        <w:tc>
          <w:tcPr>
            <w:tcW w:w="1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31,117,484.63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715" w:lineRule="auto" w:before="36"/>
        <w:ind w:left="658" w:right="8084" w:firstLine="2"/>
        <w:jc w:val="left"/>
        <w:rPr>
          <w:rFonts w:ascii="宋体" w:hAnsi="宋体" w:cs="宋体" w:eastAsia="宋体" w:hint="default"/>
          <w:sz w:val="21"/>
          <w:szCs w:val="21"/>
        </w:rPr>
      </w:pPr>
      <w:r>
        <w:rPr/>
        <w:pict>
          <v:group style="position:absolute;margin-left:84.503998pt;margin-top:-88.05629pt;width:480.8pt;height:.5pt;mso-position-horizontal-relative:page;mso-position-vertical-relative:paragraph;z-index:-1128976" coordorigin="1690,-1761" coordsize="9616,10">
            <v:shape style="position:absolute;left:1690;top:-1761;width:910;height:10" type="#_x0000_t75" stroked="false">
              <v:imagedata r:id="rId371" o:title=""/>
            </v:shape>
            <v:shape style="position:absolute;left:2595;top:-1761;width:1256;height:10" type="#_x0000_t75" stroked="false">
              <v:imagedata r:id="rId376" o:title=""/>
            </v:shape>
            <v:shape style="position:absolute;left:3846;top:-1761;width:1226;height:10" type="#_x0000_t75" stroked="false">
              <v:imagedata r:id="rId377" o:title=""/>
            </v:shape>
            <v:shape style="position:absolute;left:5067;top:-1761;width:3798;height:10" type="#_x0000_t75" stroked="false">
              <v:imagedata r:id="rId378" o:title=""/>
            </v:shape>
            <v:shape style="position:absolute;left:8860;top:-1761;width:2446;height:10" type="#_x0000_t75" stroked="false">
              <v:imagedata r:id="rId379" o:title=""/>
            </v:shape>
            <w10:wrap type="none"/>
          </v:group>
        </w:pict>
      </w:r>
      <w:r>
        <w:rPr/>
        <w:pict>
          <v:group style="position:absolute;margin-left:84.503998pt;margin-top:-49.176331pt;width:480.8pt;height:5.2pt;mso-position-horizontal-relative:page;mso-position-vertical-relative:paragraph;z-index:-1128952" coordorigin="1690,-984" coordsize="9616,104">
            <v:shape style="position:absolute;left:1690;top:-984;width:929;height:103" type="#_x0000_t75" stroked="false">
              <v:imagedata r:id="rId380" o:title=""/>
            </v:shape>
            <v:shape style="position:absolute;left:2595;top:-890;width:1256;height:10" type="#_x0000_t75" stroked="false">
              <v:imagedata r:id="rId372" o:title=""/>
            </v:shape>
            <v:shape style="position:absolute;left:3846;top:-890;width:1226;height:10" type="#_x0000_t75" stroked="false">
              <v:imagedata r:id="rId373" o:title=""/>
            </v:shape>
            <v:shape style="position:absolute;left:5067;top:-890;width:3798;height:10" type="#_x0000_t75" stroked="false">
              <v:imagedata r:id="rId374" o:title=""/>
            </v:shape>
            <v:shape style="position:absolute;left:8860;top:-890;width:2446;height:10" type="#_x0000_t75" stroked="false">
              <v:imagedata r:id="rId375" o:title=""/>
            </v:shape>
            <w10:wrap type="none"/>
          </v:group>
        </w:pict>
      </w:r>
      <w:r>
        <w:rPr/>
        <w:pict>
          <v:shape style="position:absolute;margin-left:226.009995pt;margin-top:66.293686pt;width:.48001pt;height:.12pt;mso-position-horizontal-relative:page;mso-position-vertical-relative:paragraph;z-index:11008" type="#_x0000_t75" stroked="false">
            <v:imagedata r:id="rId363" o:title=""/>
          </v:shape>
        </w:pict>
      </w:r>
      <w:r>
        <w:rPr/>
        <w:pict>
          <v:shape style="position:absolute;margin-left:367.869995pt;margin-top:66.293686pt;width:.47998pt;height:.12pt;mso-position-horizontal-relative:page;mso-position-vertical-relative:paragraph;z-index:11032" type="#_x0000_t75" stroked="false">
            <v:imagedata r:id="rId363" o:title=""/>
          </v:shape>
        </w:pict>
      </w:r>
      <w:r>
        <w:rPr/>
        <w:pict>
          <v:shape style="position:absolute;margin-left:83.783997pt;margin-top:64.853691pt;width:426.1pt;height:88pt;mso-position-horizontal-relative:page;mso-position-vertical-relative:paragraph;z-index:11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77"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right="113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135,810,865.48</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宋体"/>
                            <w:spacing w:val="-1"/>
                            <w:sz w:val="18"/>
                          </w:rPr>
                          <w:t>327,409,567.87</w:t>
                        </w:r>
                      </w:p>
                    </w:tc>
                  </w:tr>
                  <w:tr>
                    <w:trPr>
                      <w:trHeight w:val="32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75,610,800.00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spacing w:val="-1"/>
                            <w:sz w:val="18"/>
                          </w:rPr>
                          <w:t>114,572,710.00</w:t>
                        </w:r>
                      </w:p>
                    </w:tc>
                  </w:tr>
                  <w:tr>
                    <w:trPr>
                      <w:trHeight w:val="336"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12,916,845.00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z w:val="18"/>
                          </w:rPr>
                          <w:t>---</w:t>
                        </w:r>
                      </w:p>
                    </w:tc>
                  </w:tr>
                  <w:tr>
                    <w:trPr>
                      <w:trHeight w:val="371"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right="113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106"/>
                          <w:jc w:val="right"/>
                          <w:rPr>
                            <w:rFonts w:ascii="宋体" w:hAnsi="宋体" w:cs="宋体" w:eastAsia="宋体" w:hint="default"/>
                            <w:sz w:val="18"/>
                            <w:szCs w:val="18"/>
                          </w:rPr>
                        </w:pPr>
                        <w:r>
                          <w:rPr>
                            <w:rFonts w:ascii="宋体"/>
                            <w:spacing w:val="-1"/>
                            <w:sz w:val="18"/>
                          </w:rPr>
                          <w:t>224,338,510.48</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0"/>
                          <w:ind w:right="108"/>
                          <w:jc w:val="right"/>
                          <w:rPr>
                            <w:rFonts w:ascii="宋体" w:hAnsi="宋体" w:cs="宋体" w:eastAsia="宋体" w:hint="default"/>
                            <w:sz w:val="18"/>
                            <w:szCs w:val="18"/>
                          </w:rPr>
                        </w:pPr>
                        <w:r>
                          <w:rPr>
                            <w:rFonts w:ascii="宋体"/>
                            <w:spacing w:val="-1"/>
                            <w:sz w:val="18"/>
                          </w:rPr>
                          <w:t>441,982,277.87</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 </w:t>
      </w:r>
      <w:r>
        <w:rPr>
          <w:rFonts w:ascii="宋体" w:hAnsi="宋体" w:cs="宋体" w:eastAsia="宋体" w:hint="default"/>
          <w:b/>
          <w:bCs/>
          <w:sz w:val="21"/>
          <w:szCs w:val="21"/>
        </w:rPr>
        <w:t>短期借款</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短期借款分类</w:t>
      </w:r>
    </w:p>
    <w:p>
      <w:pPr>
        <w:spacing w:line="240" w:lineRule="auto" w:before="9"/>
        <w:rPr>
          <w:rFonts w:ascii="宋体" w:hAnsi="宋体" w:cs="宋体" w:eastAsia="宋体" w:hint="default"/>
          <w:sz w:val="10"/>
          <w:szCs w:val="10"/>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52" o:title=""/>
            </v:shape>
            <v:shape style="position:absolute;left:5663;top:0;width:2845;height:10" type="#_x0000_t75" stroked="false">
              <v:imagedata r:id="rId53"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715" w:lineRule="auto" w:before="0"/>
        <w:ind w:left="660" w:right="6623" w:firstLine="0"/>
        <w:jc w:val="left"/>
        <w:rPr>
          <w:rFonts w:ascii="宋体" w:hAnsi="宋体" w:cs="宋体" w:eastAsia="宋体" w:hint="default"/>
          <w:sz w:val="21"/>
          <w:szCs w:val="21"/>
        </w:rPr>
      </w:pPr>
      <w:r>
        <w:rPr/>
        <w:pict>
          <v:shape style="position:absolute;margin-left:359.709991pt;margin-top:84.883659pt;width:.47998pt;height:.12pt;mso-position-horizontal-relative:page;mso-position-vertical-relative:paragraph;z-index:-1128880" type="#_x0000_t75" stroked="false">
            <v:imagedata r:id="rId363" o:title=""/>
          </v:shape>
        </w:pict>
      </w:r>
      <w:r>
        <w:rPr/>
        <w:pict>
          <v:shape style="position:absolute;margin-left:440.709991pt;margin-top:84.883659pt;width:.504pt;height:.12pt;mso-position-horizontal-relative:page;mso-position-vertical-relative:paragraph;z-index:-1128856" type="#_x0000_t75" stroked="false">
            <v:imagedata r:id="rId363" o:title=""/>
          </v:shape>
        </w:pict>
      </w:r>
      <w:r>
        <w:rPr/>
        <w:pict>
          <v:group style="position:absolute;margin-left:84.503998pt;margin-top:98.443672pt;width:425.4pt;height:5.05pt;mso-position-horizontal-relative:page;mso-position-vertical-relative:paragraph;z-index:-1128832" coordorigin="1690,1969" coordsize="8508,101">
            <v:shape style="position:absolute;left:1690;top:1969;width:5523;height:101" type="#_x0000_t75" stroked="false">
              <v:imagedata r:id="rId381" o:title=""/>
            </v:shape>
            <v:shape style="position:absolute;left:7189;top:2060;width:1625;height:10" type="#_x0000_t75" stroked="false">
              <v:imagedata r:id="rId382" o:title=""/>
            </v:shape>
            <v:shape style="position:absolute;left:8809;top:2060;width:1388;height:10" type="#_x0000_t75" stroked="false">
              <v:imagedata r:id="rId383" o:title=""/>
            </v:shape>
            <w10:wrap type="none"/>
          </v:group>
        </w:pict>
      </w:r>
      <w:r>
        <w:rPr/>
        <w:pict>
          <v:group style="position:absolute;margin-left:84.503998pt;margin-top:116.923668pt;width:425.4pt;height:5.05pt;mso-position-horizontal-relative:page;mso-position-vertical-relative:paragraph;z-index:-1128808" coordorigin="1690,2338" coordsize="8508,101">
            <v:shape style="position:absolute;left:1690;top:2338;width:5523;height:101" type="#_x0000_t75" stroked="false">
              <v:imagedata r:id="rId384" o:title=""/>
            </v:shape>
            <v:shape style="position:absolute;left:7189;top:2430;width:1625;height:10" type="#_x0000_t75" stroked="false">
              <v:imagedata r:id="rId382" o:title=""/>
            </v:shape>
            <v:shape style="position:absolute;left:8809;top:2430;width:1388;height:10" type="#_x0000_t75" stroked="false">
              <v:imagedata r:id="rId383" o:title=""/>
            </v:shape>
            <w10:wrap type="none"/>
          </v:group>
        </w:pict>
      </w:r>
      <w:r>
        <w:rPr/>
        <w:pict>
          <v:group style="position:absolute;margin-left:84.503998pt;margin-top:135.403641pt;width:425.4pt;height:5.05pt;mso-position-horizontal-relative:page;mso-position-vertical-relative:paragraph;z-index:-1128784" coordorigin="1690,2708" coordsize="8508,101">
            <v:shape style="position:absolute;left:1690;top:2708;width:5523;height:101" type="#_x0000_t75" stroked="false">
              <v:imagedata r:id="rId384" o:title=""/>
            </v:shape>
            <v:shape style="position:absolute;left:7189;top:2799;width:1625;height:10" type="#_x0000_t75" stroked="false">
              <v:imagedata r:id="rId382" o:title=""/>
            </v:shape>
            <v:shape style="position:absolute;left:8809;top:2799;width:1388;height:10" type="#_x0000_t75" stroked="false">
              <v:imagedata r:id="rId383" o:title=""/>
            </v:shape>
            <w10:wrap type="none"/>
          </v:group>
        </w:pic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无已到期未偿还的短期借款。</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5523"/>
        <w:gridCol w:w="1620"/>
        <w:gridCol w:w="1378"/>
      </w:tblGrid>
      <w:tr>
        <w:trPr>
          <w:trHeight w:val="286" w:hRule="exact"/>
        </w:trPr>
        <w:tc>
          <w:tcPr>
            <w:tcW w:w="5523"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264"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1378"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146"/>
              <w:jc w:val="righ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90" w:hRule="exact"/>
        </w:trPr>
        <w:tc>
          <w:tcPr>
            <w:tcW w:w="5523"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1620"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80" w:hRule="exact"/>
        </w:trPr>
        <w:tc>
          <w:tcPr>
            <w:tcW w:w="552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552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指定为以公允价值计量且其变动计入本期损益的金融负债</w:t>
            </w:r>
          </w:p>
        </w:tc>
        <w:tc>
          <w:tcPr>
            <w:tcW w:w="1620"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3,163,889.37</w:t>
            </w:r>
          </w:p>
        </w:tc>
      </w:tr>
      <w:tr>
        <w:trPr>
          <w:trHeight w:val="80" w:hRule="exact"/>
        </w:trPr>
        <w:tc>
          <w:tcPr>
            <w:tcW w:w="552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552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20"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80" w:hRule="exact"/>
        </w:trPr>
        <w:tc>
          <w:tcPr>
            <w:tcW w:w="552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370" w:hRule="exact"/>
        </w:trPr>
        <w:tc>
          <w:tcPr>
            <w:tcW w:w="552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620"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377" w:hRule="exact"/>
        </w:trPr>
        <w:tc>
          <w:tcPr>
            <w:tcW w:w="5523"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0" w:type="dxa"/>
            <w:tcBorders>
              <w:top w:val="nil" w:sz="6" w:space="0" w:color="auto"/>
              <w:left w:val="single" w:sz="4" w:space="0" w:color="000000"/>
              <w:bottom w:val="single" w:sz="12" w:space="0" w:color="000000"/>
              <w:right w:val="single" w:sz="4" w:space="0" w:color="000000"/>
            </w:tcBorders>
          </w:tcPr>
          <w:p>
            <w:pPr/>
          </w:p>
        </w:tc>
        <w:tc>
          <w:tcPr>
            <w:tcW w:w="1378" w:type="dxa"/>
            <w:tcBorders>
              <w:top w:val="nil" w:sz="6" w:space="0" w:color="auto"/>
              <w:left w:val="single" w:sz="4" w:space="0" w:color="000000"/>
              <w:bottom w:val="single" w:sz="12"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3,163,889.37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715" w:lineRule="auto" w:before="36"/>
        <w:ind w:left="658" w:right="7997" w:firstLine="2"/>
        <w:jc w:val="left"/>
        <w:rPr>
          <w:rFonts w:ascii="宋体" w:hAnsi="宋体" w:cs="宋体" w:eastAsia="宋体" w:hint="default"/>
          <w:sz w:val="21"/>
          <w:szCs w:val="21"/>
        </w:rPr>
      </w:pPr>
      <w:r>
        <w:rPr/>
        <w:pict>
          <v:group style="position:absolute;margin-left:84.503998pt;margin-top:-66.006348pt;width:425.4pt;height:5.05pt;mso-position-horizontal-relative:page;mso-position-vertical-relative:paragraph;z-index:-1128760" coordorigin="1690,-1320" coordsize="8508,101">
            <v:shape style="position:absolute;left:1690;top:-1320;width:5523;height:101" type="#_x0000_t75" stroked="false">
              <v:imagedata r:id="rId381" o:title=""/>
            </v:shape>
            <v:shape style="position:absolute;left:7189;top:-1229;width:1625;height:10" type="#_x0000_t75" stroked="false">
              <v:imagedata r:id="rId385" o:title=""/>
            </v:shape>
            <v:shape style="position:absolute;left:8809;top:-1229;width:1388;height:10" type="#_x0000_t75" stroked="false">
              <v:imagedata r:id="rId386" o:title=""/>
            </v:shape>
            <w10:wrap type="none"/>
          </v:group>
        </w:pict>
      </w:r>
      <w:r>
        <w:rPr/>
        <w:pict>
          <v:group style="position:absolute;margin-left:84.503998pt;margin-top:-47.526287pt;width:425.4pt;height:5.05pt;mso-position-horizontal-relative:page;mso-position-vertical-relative:paragraph;z-index:-1128736" coordorigin="1690,-951" coordsize="8508,101">
            <v:shape style="position:absolute;left:1690;top:-951;width:5523;height:101" type="#_x0000_t75" stroked="false">
              <v:imagedata r:id="rId384" o:title=""/>
            </v:shape>
            <v:shape style="position:absolute;left:7189;top:-859;width:1625;height:10" type="#_x0000_t75" stroked="false">
              <v:imagedata r:id="rId382" o:title=""/>
            </v:shape>
            <v:shape style="position:absolute;left:8809;top:-859;width:1388;height:10" type="#_x0000_t75" stroked="false">
              <v:imagedata r:id="rId383" o:title=""/>
            </v:shape>
            <w10:wrap type="none"/>
          </v:group>
        </w:pict>
      </w:r>
      <w:r>
        <w:rPr/>
        <w:pict>
          <v:shape style="position:absolute;margin-left:226.009995pt;margin-top:66.263672pt;width:.48001pt;height:.12pt;mso-position-horizontal-relative:page;mso-position-vertical-relative:paragraph;z-index:11224" type="#_x0000_t75" stroked="false">
            <v:imagedata r:id="rId387" o:title=""/>
          </v:shape>
        </w:pict>
      </w:r>
      <w:r>
        <w:rPr/>
        <w:pict>
          <v:shape style="position:absolute;margin-left:367.869995pt;margin-top:66.263672pt;width:.47998pt;height:.12pt;mso-position-horizontal-relative:page;mso-position-vertical-relative:paragraph;z-index:11248" type="#_x0000_t75" stroked="false">
            <v:imagedata r:id="rId387" o:title=""/>
          </v:shape>
        </w:pict>
      </w:r>
      <w:r>
        <w:rPr/>
        <w:pict>
          <v:shape style="position:absolute;margin-left:83.783997pt;margin-top:64.823677pt;width:426.1pt;height:84.5pt;mso-position-horizontal-relative:page;mso-position-vertical-relative:paragraph;z-index:11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24"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right="1138"/>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13,673,238.69</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12,157,629.40</w:t>
                        </w:r>
                      </w:p>
                    </w:tc>
                  </w:tr>
                  <w:tr>
                    <w:trPr>
                      <w:trHeight w:val="9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w:t>
                        </w:r>
                      </w:p>
                    </w:tc>
                  </w:tr>
                  <w:tr>
                    <w:trPr>
                      <w:trHeight w:val="415"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85"/>
                          <w:ind w:right="113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13,673,238.69</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85"/>
                          <w:ind w:right="108"/>
                          <w:jc w:val="right"/>
                          <w:rPr>
                            <w:rFonts w:ascii="宋体" w:hAnsi="宋体" w:cs="宋体" w:eastAsia="宋体" w:hint="default"/>
                            <w:sz w:val="18"/>
                            <w:szCs w:val="18"/>
                          </w:rPr>
                        </w:pPr>
                        <w:r>
                          <w:rPr>
                            <w:rFonts w:ascii="宋体"/>
                            <w:spacing w:val="-1"/>
                            <w:sz w:val="18"/>
                          </w:rPr>
                          <w:t>12,157,629.40</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应付票据种类：</w:t>
      </w:r>
    </w:p>
    <w:p>
      <w:pPr>
        <w:spacing w:line="240" w:lineRule="auto" w:before="11"/>
        <w:rPr>
          <w:rFonts w:ascii="宋体" w:hAnsi="宋体" w:cs="宋体" w:eastAsia="宋体" w:hint="default"/>
          <w:sz w:val="6"/>
          <w:szCs w:val="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52" o:title=""/>
            </v:shape>
            <v:shape style="position:absolute;left:5663;top:91;width:2845;height:10" type="#_x0000_t75" stroked="false">
              <v:imagedata r:id="rId53"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388" o:title=""/>
            </v:shape>
            <v:shape style="position:absolute;left:2825;top:94;width:2842;height:10" type="#_x0000_t75" stroked="false">
              <v:imagedata r:id="rId32" o:title=""/>
            </v:shape>
            <v:shape style="position:absolute;left:5663;top:94;width:2845;height:10" type="#_x0000_t75" stroked="false">
              <v:imagedata r:id="rId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47" o:title=""/>
            </v:shape>
            <v:shape style="position:absolute;left:2825;top:94;width:2842;height:10" type="#_x0000_t75" stroked="false">
              <v:imagedata r:id="rId32" o:title=""/>
            </v:shape>
            <v:shape style="position:absolute;left:5663;top:94;width:2845;height:10" type="#_x0000_t75" stroked="false">
              <v:imagedata r:id="rId33" o:title=""/>
            </v:shape>
          </v:group>
        </w:pict>
      </w:r>
      <w:r>
        <w:rPr>
          <w:rFonts w:ascii="宋体" w:hAnsi="宋体" w:cs="宋体" w:eastAsia="宋体" w:hint="default"/>
          <w:position w:val="-1"/>
          <w:sz w:val="10"/>
          <w:szCs w:val="10"/>
        </w:rPr>
      </w:r>
    </w:p>
    <w:p>
      <w:pPr>
        <w:spacing w:after="0" w:line="103" w:lineRule="exact"/>
        <w:rPr>
          <w:rFonts w:ascii="宋体" w:hAnsi="宋体" w:cs="宋体" w:eastAsia="宋体" w:hint="default"/>
          <w:sz w:val="10"/>
          <w:szCs w:val="10"/>
        </w:rPr>
        <w:sectPr>
          <w:footerReference w:type="default" r:id="rId370"/>
          <w:pgSz w:w="11910" w:h="16840"/>
          <w:pgMar w:footer="980" w:header="933" w:top="1120" w:bottom="1160" w:left="1560" w:right="0"/>
          <w:pgNumType w:start="110"/>
        </w:sectPr>
      </w:pPr>
    </w:p>
    <w:p>
      <w:pPr>
        <w:spacing w:line="240" w:lineRule="auto" w:before="1"/>
        <w:rPr>
          <w:rFonts w:ascii="宋体" w:hAnsi="宋体" w:cs="宋体" w:eastAsia="宋体" w:hint="default"/>
          <w:sz w:val="18"/>
          <w:szCs w:val="18"/>
        </w:rPr>
      </w:pPr>
      <w:r>
        <w:rPr/>
        <w:pict>
          <v:group style="position:absolute;margin-left:84.503998pt;margin-top:727.900024pt;width:425.4pt;height:.5pt;mso-position-horizontal-relative:page;mso-position-vertical-relative:page;z-index:-1128088" coordorigin="1690,14558" coordsize="8508,10">
            <v:shape style="position:absolute;left:1690;top:14558;width:2729;height:10" type="#_x0000_t75" stroked="false">
              <v:imagedata r:id="rId389" o:title=""/>
            </v:shape>
            <v:shape style="position:absolute;left:4415;top:14558;width:1447;height:10" type="#_x0000_t75" stroked="false">
              <v:imagedata r:id="rId336" o:title=""/>
            </v:shape>
            <v:shape style="position:absolute;left:5857;top:14558;width:1448;height:10" type="#_x0000_t75" stroked="false">
              <v:imagedata r:id="rId390" o:title=""/>
            </v:shape>
            <v:shape style="position:absolute;left:7300;top:14558;width:2897;height:10" type="#_x0000_t75" stroked="false">
              <v:imagedata r:id="rId391" o:title=""/>
            </v:shape>
            <w10:wrap type="none"/>
          </v:group>
        </w:pict>
      </w:r>
      <w:r>
        <w:rPr/>
        <w:pict>
          <v:group style="position:absolute;margin-left:84.503998pt;margin-top:748.05603pt;width:425.4pt;height:.5pt;mso-position-horizontal-relative:page;mso-position-vertical-relative:page;z-index:-1128064" coordorigin="1690,14961" coordsize="8508,10">
            <v:shape style="position:absolute;left:1690;top:14961;width:2729;height:10" type="#_x0000_t75" stroked="false">
              <v:imagedata r:id="rId389" o:title=""/>
            </v:shape>
            <v:shape style="position:absolute;left:4415;top:14961;width:1447;height:10" type="#_x0000_t75" stroked="false">
              <v:imagedata r:id="rId336" o:title=""/>
            </v:shape>
            <v:shape style="position:absolute;left:5857;top:14961;width:1448;height:10" type="#_x0000_t75" stroked="false">
              <v:imagedata r:id="rId390" o:title=""/>
            </v:shape>
            <v:shape style="position:absolute;left:7300;top:14961;width:2897;height:10" type="#_x0000_t75" stroked="false">
              <v:imagedata r:id="rId391" o:title=""/>
            </v:shape>
            <w10:wrap type="none"/>
          </v:group>
        </w:pict>
      </w:r>
    </w:p>
    <w:p>
      <w:pPr>
        <w:spacing w:before="36"/>
        <w:ind w:left="660" w:right="495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下一会计期间将到期的金额</w:t>
      </w:r>
      <w:r>
        <w:rPr>
          <w:rFonts w:ascii="宋体" w:hAnsi="宋体" w:cs="宋体" w:eastAsia="宋体" w:hint="default"/>
          <w:spacing w:val="-52"/>
          <w:sz w:val="21"/>
          <w:szCs w:val="21"/>
        </w:rPr>
        <w:t> </w:t>
      </w:r>
      <w:r>
        <w:rPr>
          <w:rFonts w:ascii="宋体" w:hAnsi="宋体" w:cs="宋体" w:eastAsia="宋体" w:hint="default"/>
          <w:sz w:val="21"/>
          <w:szCs w:val="21"/>
        </w:rPr>
        <w:t>13,673,238.69</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76"/>
        <w:ind w:left="598" w:right="177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应付票据形成原因为支付采购货款而开具的银行承兑汇票。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tabs>
          <w:tab w:pos="1497" w:val="left" w:leader="none"/>
        </w:tabs>
        <w:spacing w:line="712" w:lineRule="auto" w:before="0"/>
        <w:ind w:left="658" w:right="7372" w:firstLine="2"/>
        <w:jc w:val="left"/>
        <w:rPr>
          <w:rFonts w:ascii="宋体" w:hAnsi="宋体" w:cs="宋体" w:eastAsia="宋体" w:hint="default"/>
          <w:sz w:val="21"/>
          <w:szCs w:val="21"/>
        </w:rPr>
      </w:pPr>
      <w:r>
        <w:rPr/>
        <w:pict>
          <v:shape style="position:absolute;margin-left:226.009995pt;margin-top:64.463699pt;width:.48001pt;height:.12pt;mso-position-horizontal-relative:page;mso-position-vertical-relative:paragraph;z-index:-1128376" type="#_x0000_t75" stroked="false">
            <v:imagedata r:id="rId392" o:title=""/>
          </v:shape>
        </w:pict>
      </w:r>
      <w:r>
        <w:rPr/>
        <w:pict>
          <v:shape style="position:absolute;margin-left:367.869995pt;margin-top:64.463699pt;width:.47998pt;height:.12pt;mso-position-horizontal-relative:page;mso-position-vertical-relative:paragraph;z-index:11584" type="#_x0000_t75" stroked="false">
            <v:imagedata r:id="rId392" o:title=""/>
          </v:shape>
        </w:pict>
      </w:r>
      <w:r>
        <w:rPr/>
        <w:pict>
          <v:shape style="position:absolute;margin-left:83.783997pt;margin-top:63.023697pt;width:426.1pt;height:113.45pt;mso-position-horizontal-relative:page;mso-position-vertical-relative:paragraph;z-index:11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93"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right="1138"/>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6"/>
                          <w:jc w:val="right"/>
                          <w:rPr>
                            <w:rFonts w:ascii="宋体" w:hAnsi="宋体" w:cs="宋体" w:eastAsia="宋体" w:hint="default"/>
                            <w:sz w:val="18"/>
                            <w:szCs w:val="18"/>
                          </w:rPr>
                        </w:pPr>
                        <w:r>
                          <w:rPr>
                            <w:rFonts w:ascii="宋体"/>
                            <w:spacing w:val="-1"/>
                            <w:sz w:val="18"/>
                          </w:rPr>
                          <w:t>338,518,833.65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8"/>
                          <w:jc w:val="right"/>
                          <w:rPr>
                            <w:rFonts w:ascii="宋体" w:hAnsi="宋体" w:cs="宋体" w:eastAsia="宋体" w:hint="default"/>
                            <w:sz w:val="18"/>
                            <w:szCs w:val="18"/>
                          </w:rPr>
                        </w:pPr>
                        <w:r>
                          <w:rPr>
                            <w:rFonts w:ascii="宋体"/>
                            <w:spacing w:val="-1"/>
                            <w:sz w:val="18"/>
                          </w:rPr>
                          <w:t>310,400,447.79</w:t>
                        </w:r>
                      </w:p>
                    </w:tc>
                  </w:tr>
                  <w:tr>
                    <w:trPr>
                      <w:trHeight w:val="39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6"/>
                          <w:jc w:val="right"/>
                          <w:rPr>
                            <w:rFonts w:ascii="宋体" w:hAnsi="宋体" w:cs="宋体" w:eastAsia="宋体" w:hint="default"/>
                            <w:sz w:val="18"/>
                            <w:szCs w:val="18"/>
                          </w:rPr>
                        </w:pPr>
                        <w:r>
                          <w:rPr>
                            <w:rFonts w:ascii="宋体"/>
                            <w:spacing w:val="-1"/>
                            <w:sz w:val="18"/>
                          </w:rPr>
                          <w:t>2,688,985.16</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8"/>
                          <w:jc w:val="right"/>
                          <w:rPr>
                            <w:rFonts w:ascii="宋体" w:hAnsi="宋体" w:cs="宋体" w:eastAsia="宋体" w:hint="default"/>
                            <w:sz w:val="18"/>
                            <w:szCs w:val="18"/>
                          </w:rPr>
                        </w:pPr>
                        <w:r>
                          <w:rPr>
                            <w:rFonts w:ascii="宋体"/>
                            <w:spacing w:val="-1"/>
                            <w:sz w:val="18"/>
                          </w:rPr>
                          <w:t>1,203,736.51</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909,146.13</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8"/>
                          <w:jc w:val="right"/>
                          <w:rPr>
                            <w:rFonts w:ascii="宋体" w:hAnsi="宋体" w:cs="宋体" w:eastAsia="宋体" w:hint="default"/>
                            <w:sz w:val="18"/>
                            <w:szCs w:val="18"/>
                          </w:rPr>
                        </w:pPr>
                        <w:r>
                          <w:rPr>
                            <w:rFonts w:ascii="宋体"/>
                            <w:spacing w:val="-1"/>
                            <w:sz w:val="18"/>
                          </w:rPr>
                          <w:t>1,186,384.62</w:t>
                        </w:r>
                      </w:p>
                    </w:tc>
                  </w:tr>
                  <w:tr>
                    <w:trPr>
                      <w:trHeight w:val="81"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5"/>
                          <w:jc w:val="right"/>
                          <w:rPr>
                            <w:rFonts w:ascii="宋体" w:hAnsi="宋体" w:cs="宋体" w:eastAsia="宋体" w:hint="default"/>
                            <w:sz w:val="18"/>
                            <w:szCs w:val="18"/>
                          </w:rPr>
                        </w:pPr>
                        <w:r>
                          <w:rPr>
                            <w:rFonts w:ascii="宋体"/>
                            <w:spacing w:val="-1"/>
                            <w:sz w:val="18"/>
                          </w:rPr>
                          <w:t>697,475.67</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z w:val="18"/>
                          </w:rPr>
                          <w:t>---</w:t>
                        </w:r>
                      </w:p>
                    </w:tc>
                  </w:tr>
                  <w:tr>
                    <w:trPr>
                      <w:trHeight w:val="374"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right="1142"/>
                          <w:jc w:val="right"/>
                          <w:rPr>
                            <w:rFonts w:ascii="宋体" w:hAnsi="宋体" w:cs="宋体" w:eastAsia="宋体" w:hint="default"/>
                            <w:sz w:val="18"/>
                            <w:szCs w:val="18"/>
                          </w:rPr>
                        </w:pPr>
                        <w:r>
                          <w:rPr>
                            <w:rFonts w:ascii="宋体" w:hAnsi="宋体" w:cs="宋体" w:eastAsia="宋体" w:hint="default"/>
                            <w:sz w:val="18"/>
                            <w:szCs w:val="18"/>
                          </w:rPr>
                          <w:t>合  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right="106"/>
                          <w:jc w:val="right"/>
                          <w:rPr>
                            <w:rFonts w:ascii="宋体" w:hAnsi="宋体" w:cs="宋体" w:eastAsia="宋体" w:hint="default"/>
                            <w:sz w:val="18"/>
                            <w:szCs w:val="18"/>
                          </w:rPr>
                        </w:pPr>
                        <w:r>
                          <w:rPr>
                            <w:rFonts w:ascii="宋体"/>
                            <w:spacing w:val="-1"/>
                            <w:sz w:val="18"/>
                          </w:rPr>
                          <w:t>342,814,440.61</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spacing w:val="-1"/>
                            <w:sz w:val="18"/>
                          </w:rPr>
                          <w:t>312,790,568.92</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tab/>
      </w:r>
      <w:r>
        <w:rPr>
          <w:rFonts w:ascii="宋体" w:hAnsi="宋体" w:cs="宋体" w:eastAsia="宋体" w:hint="default"/>
          <w:b/>
          <w:bCs/>
          <w:sz w:val="21"/>
          <w:szCs w:val="21"/>
        </w:rPr>
        <w:t>应付账款</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应付账款按账龄分类：</w:t>
      </w:r>
    </w:p>
    <w:p>
      <w:pPr>
        <w:spacing w:line="240" w:lineRule="auto" w:before="1"/>
        <w:rPr>
          <w:rFonts w:ascii="宋体" w:hAnsi="宋体" w:cs="宋体" w:eastAsia="宋体" w:hint="default"/>
          <w:sz w:val="11"/>
          <w:szCs w:val="1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10"/>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52" o:title=""/>
            </v:shape>
            <v:shape style="position:absolute;left:5663;top:91;width:2845;height:10" type="#_x0000_t75" stroked="false">
              <v:imagedata r:id="rId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393"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50;height:104" type="#_x0000_t75" stroked="false">
              <v:imagedata r:id="rId394" o:title=""/>
            </v:shape>
            <v:shape style="position:absolute;left:2825;top:94;width:2842;height:10" type="#_x0000_t75" stroked="false">
              <v:imagedata r:id="rId52" o:title=""/>
            </v:shape>
            <v:shape style="position:absolute;left:5663;top:94;width:2845;height:10" type="#_x0000_t75" stroked="false">
              <v:imagedata r:id="rId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60" w:right="177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年末余额中无欠持本公司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693" w:lineRule="auto" w:before="135"/>
        <w:ind w:left="658" w:right="6294" w:firstLine="0"/>
        <w:jc w:val="left"/>
        <w:rPr>
          <w:rFonts w:ascii="宋体" w:hAnsi="宋体" w:cs="宋体" w:eastAsia="宋体" w:hint="default"/>
          <w:sz w:val="21"/>
          <w:szCs w:val="21"/>
        </w:rPr>
      </w:pPr>
      <w:r>
        <w:rPr/>
        <w:pict>
          <v:shape style="position:absolute;margin-left:226.009995pt;margin-top:112.01368pt;width:.48001pt;height:.12pt;mso-position-horizontal-relative:page;mso-position-vertical-relative:paragraph;z-index:-1128328" type="#_x0000_t75" stroked="false">
            <v:imagedata r:id="rId392" o:title=""/>
          </v:shape>
        </w:pict>
      </w:r>
      <w:r>
        <w:rPr/>
        <w:pict>
          <v:shape style="position:absolute;margin-left:367.869995pt;margin-top:112.01368pt;width:.47998pt;height:.12pt;mso-position-horizontal-relative:page;mso-position-vertical-relative:paragraph;z-index:11632" type="#_x0000_t75" stroked="false">
            <v:imagedata r:id="rId392" o:title=""/>
          </v:shape>
        </w:pict>
      </w:r>
      <w:r>
        <w:rPr/>
        <w:pict>
          <v:shape style="position:absolute;margin-left:83.783997pt;margin-top:110.573677pt;width:426.1pt;height:101.55pt;mso-position-horizontal-relative:page;mso-position-vertical-relative:paragraph;z-index:11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46"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right="113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4,854,543.80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2,075,472.94</w:t>
                        </w:r>
                      </w:p>
                    </w:tc>
                  </w:tr>
                  <w:tr>
                    <w:trPr>
                      <w:trHeight w:val="22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25,239.84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spacing w:val="-1"/>
                            <w:sz w:val="18"/>
                          </w:rPr>
                          <w:t>125,853.14</w:t>
                        </w:r>
                      </w:p>
                    </w:tc>
                  </w:tr>
                  <w:tr>
                    <w:trPr>
                      <w:trHeight w:val="43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3"/>
                          <w:jc w:val="right"/>
                          <w:rPr>
                            <w:rFonts w:ascii="宋体" w:hAnsi="宋体" w:cs="宋体" w:eastAsia="宋体" w:hint="default"/>
                            <w:sz w:val="18"/>
                            <w:szCs w:val="18"/>
                          </w:rPr>
                        </w:pPr>
                        <w:r>
                          <w:rPr>
                            <w:rFonts w:ascii="宋体"/>
                            <w:spacing w:val="-1"/>
                            <w:sz w:val="18"/>
                          </w:rPr>
                          <w:t>17,122.60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z w:val="18"/>
                          </w:rPr>
                          <w:t>---</w:t>
                        </w:r>
                      </w:p>
                    </w:tc>
                  </w:tr>
                  <w:tr>
                    <w:trPr>
                      <w:trHeight w:val="33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spacing w:val="-1"/>
                            <w:sz w:val="18"/>
                          </w:rPr>
                          <w:t>574.38</w:t>
                        </w:r>
                      </w:p>
                    </w:tc>
                  </w:tr>
                  <w:tr>
                    <w:trPr>
                      <w:trHeight w:val="336"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right="1142"/>
                          <w:jc w:val="right"/>
                          <w:rPr>
                            <w:rFonts w:ascii="宋体" w:hAnsi="宋体" w:cs="宋体" w:eastAsia="宋体" w:hint="default"/>
                            <w:sz w:val="18"/>
                            <w:szCs w:val="18"/>
                          </w:rPr>
                        </w:pPr>
                        <w:r>
                          <w:rPr>
                            <w:rFonts w:ascii="宋体" w:hAnsi="宋体" w:cs="宋体" w:eastAsia="宋体" w:hint="default"/>
                            <w:sz w:val="18"/>
                            <w:szCs w:val="18"/>
                          </w:rPr>
                          <w:t>合  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4,896,906.24</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2,201,900.46</w:t>
                        </w:r>
                      </w:p>
                    </w:tc>
                  </w:tr>
                </w:tbl>
                <w:p>
                  <w:pPr/>
                </w:p>
              </w:txbxContent>
            </v:textbox>
            <w10:wrap type="none"/>
          </v:shape>
        </w:pic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年末余额中无欠关联方款项。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预收款项</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按账龄分类列示：</w:t>
      </w:r>
    </w:p>
    <w:p>
      <w:pPr>
        <w:spacing w:line="240" w:lineRule="auto" w:before="3"/>
        <w:rPr>
          <w:rFonts w:ascii="宋体" w:hAnsi="宋体" w:cs="宋体" w:eastAsia="宋体" w:hint="default"/>
          <w:sz w:val="9"/>
          <w:szCs w:val="9"/>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52" o:title=""/>
            </v:shape>
            <v:shape style="position:absolute;left:5663;top:0;width:2845;height:10" type="#_x0000_t75" stroked="false">
              <v:imagedata r:id="rId53"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4"/>
          <w:szCs w:val="2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52" o:title=""/>
            </v:shape>
            <v:shape style="position:absolute;left:5663;top:0;width:2845;height:10" type="#_x0000_t75" stroked="false">
              <v:imagedata r:id="rId53"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before="175"/>
        <w:ind w:left="658" w:right="177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年末余额中无预收持本公司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line="355" w:lineRule="auto" w:before="133"/>
        <w:ind w:left="658" w:right="6294" w:firstLine="0"/>
        <w:jc w:val="left"/>
        <w:rPr>
          <w:rFonts w:ascii="宋体" w:hAnsi="宋体" w:cs="宋体" w:eastAsia="宋体" w:hint="default"/>
          <w:sz w:val="21"/>
          <w:szCs w:val="21"/>
        </w:rPr>
      </w:pPr>
      <w:r>
        <w:rPr/>
        <w:pict>
          <v:shape style="position:absolute;margin-left:220.970001pt;margin-top:71.023682pt;width:.48pt;height:.12pt;mso-position-horizontal-relative:page;mso-position-vertical-relative:paragraph;z-index:-1128280" type="#_x0000_t75" stroked="false">
            <v:imagedata r:id="rId392" o:title=""/>
          </v:shape>
        </w:pict>
      </w:r>
      <w:r>
        <w:rPr/>
        <w:pict>
          <v:shape style="position:absolute;margin-left:293.089996pt;margin-top:71.023682pt;width:.47998pt;height:.12pt;mso-position-horizontal-relative:page;mso-position-vertical-relative:paragraph;z-index:-1128256" type="#_x0000_t75" stroked="false">
            <v:imagedata r:id="rId392" o:title=""/>
          </v:shape>
        </w:pict>
      </w:r>
      <w:r>
        <w:rPr/>
        <w:pict>
          <v:shape style="position:absolute;margin-left:365.230011pt;margin-top:71.023682pt;width:.48001pt;height:.12pt;mso-position-horizontal-relative:page;mso-position-vertical-relative:paragraph;z-index:-1128232" type="#_x0000_t75" stroked="false">
            <v:imagedata r:id="rId392" o:title=""/>
          </v:shape>
        </w:pict>
      </w:r>
      <w:r>
        <w:rPr/>
        <w:pict>
          <v:shape style="position:absolute;margin-left:437.470001pt;margin-top:71.023682pt;width:.48001pt;height:.12pt;mso-position-horizontal-relative:page;mso-position-vertical-relative:paragraph;z-index:-1128208" type="#_x0000_t75" stroked="false">
            <v:imagedata r:id="rId392" o:title=""/>
          </v:shape>
        </w:pict>
      </w:r>
      <w:r>
        <w:rPr/>
        <w:pict>
          <v:group style="position:absolute;margin-left:84.503998pt;margin-top:90.823639pt;width:425.4pt;height:.5pt;mso-position-horizontal-relative:page;mso-position-vertical-relative:paragraph;z-index:-1128184" coordorigin="1690,1816" coordsize="8508,10">
            <v:shape style="position:absolute;left:1690;top:1816;width:2729;height:10" type="#_x0000_t75" stroked="false">
              <v:imagedata r:id="rId389" o:title=""/>
            </v:shape>
            <v:shape style="position:absolute;left:4415;top:1816;width:1447;height:10" type="#_x0000_t75" stroked="false">
              <v:imagedata r:id="rId336" o:title=""/>
            </v:shape>
            <v:shape style="position:absolute;left:5857;top:1816;width:1448;height:10" type="#_x0000_t75" stroked="false">
              <v:imagedata r:id="rId390" o:title=""/>
            </v:shape>
            <v:shape style="position:absolute;left:7300;top:1816;width:2897;height:10" type="#_x0000_t75" stroked="false">
              <v:imagedata r:id="rId391" o:title=""/>
            </v:shape>
            <w10:wrap type="none"/>
          </v:group>
        </w:pict>
      </w:r>
      <w:r>
        <w:rPr/>
        <w:pict>
          <v:group style="position:absolute;margin-left:84.503998pt;margin-top:110.983696pt;width:425.4pt;height:.5pt;mso-position-horizontal-relative:page;mso-position-vertical-relative:paragraph;z-index:-1128160" coordorigin="1690,2220" coordsize="8508,10">
            <v:shape style="position:absolute;left:1690;top:2220;width:2729;height:10" type="#_x0000_t75" stroked="false">
              <v:imagedata r:id="rId389" o:title=""/>
            </v:shape>
            <v:shape style="position:absolute;left:4415;top:2220;width:1447;height:10" type="#_x0000_t75" stroked="false">
              <v:imagedata r:id="rId336" o:title=""/>
            </v:shape>
            <v:shape style="position:absolute;left:5857;top:2220;width:1448;height:10" type="#_x0000_t75" stroked="false">
              <v:imagedata r:id="rId390" o:title=""/>
            </v:shape>
            <v:shape style="position:absolute;left:7300;top:2220;width:2897;height:10" type="#_x0000_t75" stroked="false">
              <v:imagedata r:id="rId391" o:title=""/>
            </v:shape>
            <w10:wrap type="none"/>
          </v:group>
        </w:pict>
      </w:r>
      <w:r>
        <w:rPr/>
        <w:pict>
          <v:group style="position:absolute;margin-left:84.503998pt;margin-top:131.143646pt;width:425.4pt;height:.5pt;mso-position-horizontal-relative:page;mso-position-vertical-relative:paragraph;z-index:-1128136" coordorigin="1690,2623" coordsize="8508,10">
            <v:shape style="position:absolute;left:1690;top:2623;width:2729;height:10" type="#_x0000_t75" stroked="false">
              <v:imagedata r:id="rId389" o:title=""/>
            </v:shape>
            <v:shape style="position:absolute;left:4415;top:2623;width:1447;height:10" type="#_x0000_t75" stroked="false">
              <v:imagedata r:id="rId342" o:title=""/>
            </v:shape>
            <v:shape style="position:absolute;left:5857;top:2623;width:1448;height:10" type="#_x0000_t75" stroked="false">
              <v:imagedata r:id="rId395" o:title=""/>
            </v:shape>
            <v:shape style="position:absolute;left:7300;top:2623;width:2897;height:10" type="#_x0000_t75" stroked="false">
              <v:imagedata r:id="rId396" o:title=""/>
            </v:shape>
            <w10:wrap type="none"/>
          </v:group>
        </w:pict>
      </w:r>
      <w:r>
        <w:rPr/>
        <w:pict>
          <v:group style="position:absolute;margin-left:84.503998pt;margin-top:151.303696pt;width:425.4pt;height:.5pt;mso-position-horizontal-relative:page;mso-position-vertical-relative:paragraph;z-index:-1128112" coordorigin="1690,3026" coordsize="8508,10">
            <v:shape style="position:absolute;left:1690;top:3026;width:2729;height:10" type="#_x0000_t75" stroked="false">
              <v:imagedata r:id="rId389" o:title=""/>
            </v:shape>
            <v:shape style="position:absolute;left:4415;top:3026;width:1447;height:10" type="#_x0000_t75" stroked="false">
              <v:imagedata r:id="rId336" o:title=""/>
            </v:shape>
            <v:shape style="position:absolute;left:5857;top:3026;width:1448;height:10" type="#_x0000_t75" stroked="false">
              <v:imagedata r:id="rId390" o:title=""/>
            </v:shape>
            <v:shape style="position:absolute;left:7300;top:3026;width:2897;height:10" type="#_x0000_t75" stroked="false">
              <v:imagedata r:id="rId391" o:title=""/>
            </v:shape>
            <w10:wrap type="none"/>
          </v:group>
        </w:pict>
      </w:r>
      <w:r>
        <w:rPr>
          <w:rFonts w:ascii="宋体" w:hAnsi="宋体" w:cs="宋体" w:eastAsia="宋体" w:hint="default"/>
          <w:spacing w:val="-2"/>
          <w:sz w:val="21"/>
          <w:szCs w:val="21"/>
        </w:rPr>
        <w:t>3.</w:t>
      </w:r>
      <w:r>
        <w:rPr>
          <w:rFonts w:ascii="宋体" w:hAnsi="宋体" w:cs="宋体" w:eastAsia="宋体" w:hint="default"/>
          <w:spacing w:val="-2"/>
          <w:sz w:val="21"/>
          <w:szCs w:val="21"/>
        </w:rPr>
        <w:t>年末余额中无预收关联方款项。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 </w:t>
      </w:r>
      <w:r>
        <w:rPr>
          <w:rFonts w:ascii="宋体" w:hAnsi="宋体" w:cs="宋体" w:eastAsia="宋体" w:hint="default"/>
          <w:b/>
          <w:bCs/>
          <w:sz w:val="21"/>
          <w:szCs w:val="21"/>
        </w:rPr>
        <w:t>应付职工薪酬</w:t>
      </w:r>
      <w:r>
        <w:rPr>
          <w:rFonts w:ascii="宋体" w:hAnsi="宋体" w:cs="宋体" w:eastAsia="宋体" w:hint="default"/>
          <w:b/>
          <w:bCs/>
          <w:spacing w:val="-105"/>
          <w:sz w:val="21"/>
          <w:szCs w:val="21"/>
        </w:rPr>
        <w:t> </w:t>
      </w:r>
      <w:r>
        <w:rPr>
          <w:rFonts w:ascii="宋体" w:hAnsi="宋体" w:cs="宋体" w:eastAsia="宋体" w:hint="default"/>
          <w:sz w:val="21"/>
          <w:szCs w:val="21"/>
        </w:rPr>
        <w:t>1.</w:t>
      </w:r>
      <w:r>
        <w:rPr>
          <w:rFonts w:ascii="宋体" w:hAnsi="宋体" w:cs="宋体" w:eastAsia="宋体" w:hint="default"/>
          <w:sz w:val="21"/>
          <w:szCs w:val="21"/>
        </w:rPr>
        <w:t>应付职工薪酬的构成</w:t>
      </w: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749"/>
        <w:gridCol w:w="1442"/>
        <w:gridCol w:w="1443"/>
        <w:gridCol w:w="1445"/>
        <w:gridCol w:w="1443"/>
      </w:tblGrid>
      <w:tr>
        <w:trPr>
          <w:trHeight w:val="451" w:hRule="exact"/>
        </w:trPr>
        <w:tc>
          <w:tcPr>
            <w:tcW w:w="27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35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35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35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43"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left="35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3"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49" w:right="0"/>
              <w:jc w:val="left"/>
              <w:rPr>
                <w:rFonts w:ascii="宋体" w:hAnsi="宋体" w:cs="宋体" w:eastAsia="宋体" w:hint="default"/>
                <w:sz w:val="18"/>
                <w:szCs w:val="18"/>
              </w:rPr>
            </w:pPr>
            <w:r>
              <w:rPr>
                <w:rFonts w:ascii="宋体"/>
                <w:sz w:val="18"/>
              </w:rPr>
              <w:t>6,600,259.97</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90,852,219.79</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89,457,821.22</w:t>
            </w:r>
          </w:p>
        </w:tc>
        <w:tc>
          <w:tcPr>
            <w:tcW w:w="1443"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left="247" w:right="0"/>
              <w:jc w:val="left"/>
              <w:rPr>
                <w:rFonts w:ascii="宋体" w:hAnsi="宋体" w:cs="宋体" w:eastAsia="宋体" w:hint="default"/>
                <w:sz w:val="18"/>
                <w:szCs w:val="18"/>
              </w:rPr>
            </w:pPr>
            <w:r>
              <w:rPr>
                <w:rFonts w:ascii="宋体"/>
                <w:sz w:val="18"/>
              </w:rPr>
              <w:t>7,994,658.54</w:t>
            </w:r>
          </w:p>
        </w:tc>
      </w:tr>
      <w:tr>
        <w:trPr>
          <w:trHeight w:val="403"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）职工福利费</w:t>
            </w:r>
          </w:p>
        </w:tc>
        <w:tc>
          <w:tcPr>
            <w:tcW w:w="1442"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2,708,809.41</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2,708,809.41</w:t>
            </w:r>
          </w:p>
        </w:tc>
        <w:tc>
          <w:tcPr>
            <w:tcW w:w="1443" w:type="dxa"/>
            <w:tcBorders>
              <w:top w:val="nil" w:sz="6" w:space="0" w:color="auto"/>
              <w:left w:val="single" w:sz="4" w:space="0" w:color="000000"/>
              <w:bottom w:val="nil" w:sz="6" w:space="0" w:color="auto"/>
              <w:right w:val="nil" w:sz="6" w:space="0" w:color="auto"/>
            </w:tcBorders>
          </w:tcPr>
          <w:p>
            <w:pPr/>
          </w:p>
        </w:tc>
      </w:tr>
      <w:tr>
        <w:trPr>
          <w:trHeight w:val="403"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）社会保险费</w:t>
            </w:r>
          </w:p>
        </w:tc>
        <w:tc>
          <w:tcPr>
            <w:tcW w:w="1442"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2,614,262.19</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2,614,262.19</w:t>
            </w:r>
          </w:p>
        </w:tc>
        <w:tc>
          <w:tcPr>
            <w:tcW w:w="1443" w:type="dxa"/>
            <w:tcBorders>
              <w:top w:val="nil" w:sz="6" w:space="0" w:color="auto"/>
              <w:left w:val="single" w:sz="4" w:space="0" w:color="000000"/>
              <w:bottom w:val="nil" w:sz="6" w:space="0" w:color="auto"/>
              <w:right w:val="nil" w:sz="6" w:space="0" w:color="auto"/>
            </w:tcBorders>
          </w:tcPr>
          <w:p>
            <w:pPr/>
          </w:p>
        </w:tc>
      </w:tr>
      <w:tr>
        <w:trPr>
          <w:trHeight w:val="403"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）住房公积金</w:t>
            </w:r>
          </w:p>
        </w:tc>
        <w:tc>
          <w:tcPr>
            <w:tcW w:w="1442"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192,699.86</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192,699.86</w:t>
            </w:r>
          </w:p>
        </w:tc>
        <w:tc>
          <w:tcPr>
            <w:tcW w:w="1443" w:type="dxa"/>
            <w:tcBorders>
              <w:top w:val="nil" w:sz="6" w:space="0" w:color="auto"/>
              <w:left w:val="single" w:sz="4" w:space="0" w:color="000000"/>
              <w:bottom w:val="nil" w:sz="6" w:space="0" w:color="auto"/>
              <w:right w:val="nil" w:sz="6" w:space="0" w:color="auto"/>
            </w:tcBorders>
          </w:tcPr>
          <w:p>
            <w:pPr/>
          </w:p>
        </w:tc>
      </w:tr>
      <w:tr>
        <w:trPr>
          <w:trHeight w:val="404"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）辞退福利</w:t>
            </w:r>
          </w:p>
        </w:tc>
        <w:tc>
          <w:tcPr>
            <w:tcW w:w="1442"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nil" w:sz="6" w:space="0" w:color="auto"/>
            </w:tcBorders>
          </w:tcPr>
          <w:p>
            <w:pPr/>
          </w:p>
        </w:tc>
      </w:tr>
      <w:tr>
        <w:trPr>
          <w:trHeight w:val="378" w:hRule="exact"/>
        </w:trPr>
        <w:tc>
          <w:tcPr>
            <w:tcW w:w="27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）非货币性福利</w:t>
            </w:r>
          </w:p>
        </w:tc>
        <w:tc>
          <w:tcPr>
            <w:tcW w:w="1442" w:type="dxa"/>
            <w:tcBorders>
              <w:top w:val="nil" w:sz="6" w:space="0" w:color="auto"/>
              <w:left w:val="single" w:sz="4" w:space="0" w:color="000000"/>
              <w:bottom w:val="single" w:sz="12" w:space="0" w:color="000000"/>
              <w:right w:val="single" w:sz="4" w:space="0" w:color="000000"/>
            </w:tcBorders>
          </w:tcPr>
          <w:p>
            <w:pPr/>
          </w:p>
        </w:tc>
        <w:tc>
          <w:tcPr>
            <w:tcW w:w="1443" w:type="dxa"/>
            <w:tcBorders>
              <w:top w:val="nil" w:sz="6" w:space="0" w:color="auto"/>
              <w:left w:val="single" w:sz="4" w:space="0" w:color="000000"/>
              <w:bottom w:val="single" w:sz="12" w:space="0" w:color="000000"/>
              <w:right w:val="single" w:sz="4" w:space="0" w:color="000000"/>
            </w:tcBorders>
          </w:tcPr>
          <w:p>
            <w:pPr/>
          </w:p>
        </w:tc>
        <w:tc>
          <w:tcPr>
            <w:tcW w:w="1445" w:type="dxa"/>
            <w:tcBorders>
              <w:top w:val="nil" w:sz="6" w:space="0" w:color="auto"/>
              <w:left w:val="single" w:sz="4" w:space="0" w:color="000000"/>
              <w:bottom w:val="single" w:sz="12" w:space="0" w:color="000000"/>
              <w:right w:val="single" w:sz="4" w:space="0" w:color="000000"/>
            </w:tcBorders>
          </w:tcPr>
          <w:p>
            <w:pPr/>
          </w:p>
        </w:tc>
        <w:tc>
          <w:tcPr>
            <w:tcW w:w="1443"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933" w:footer="980" w:top="1120" w:bottom="1160" w:left="1560" w:right="0"/>
        </w:sectPr>
      </w:pPr>
    </w:p>
    <w:p>
      <w:pPr>
        <w:spacing w:line="240" w:lineRule="auto" w:before="6"/>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749"/>
        <w:gridCol w:w="1442"/>
        <w:gridCol w:w="1443"/>
        <w:gridCol w:w="1445"/>
        <w:gridCol w:w="1443"/>
      </w:tblGrid>
      <w:tr>
        <w:trPr>
          <w:trHeight w:val="490" w:hRule="exact"/>
        </w:trPr>
        <w:tc>
          <w:tcPr>
            <w:tcW w:w="27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right="6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）工会经费与职工教育经费</w:t>
            </w:r>
          </w:p>
        </w:tc>
        <w:tc>
          <w:tcPr>
            <w:tcW w:w="14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1,565,422.30</w:t>
            </w:r>
          </w:p>
        </w:tc>
        <w:tc>
          <w:tcPr>
            <w:tcW w:w="14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388,510.61</w:t>
            </w:r>
          </w:p>
        </w:tc>
        <w:tc>
          <w:tcPr>
            <w:tcW w:w="14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227,537.00</w:t>
            </w:r>
          </w:p>
        </w:tc>
        <w:tc>
          <w:tcPr>
            <w:tcW w:w="1443"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1,726,395.91</w:t>
            </w:r>
          </w:p>
        </w:tc>
      </w:tr>
      <w:tr>
        <w:trPr>
          <w:trHeight w:val="492" w:hRule="exact"/>
        </w:trPr>
        <w:tc>
          <w:tcPr>
            <w:tcW w:w="2749" w:type="dxa"/>
            <w:tcBorders>
              <w:top w:val="nil" w:sz="6" w:space="0" w:color="auto"/>
              <w:left w:val="nil" w:sz="6" w:space="0" w:color="auto"/>
              <w:bottom w:val="single" w:sz="12" w:space="0" w:color="000000"/>
              <w:right w:val="single" w:sz="4" w:space="0" w:color="000000"/>
            </w:tcBorders>
          </w:tcPr>
          <w:p>
            <w:pPr>
              <w:pStyle w:val="TableParagraph"/>
              <w:spacing w:line="240" w:lineRule="auto" w:before="94"/>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pacing w:val="-1"/>
                <w:sz w:val="18"/>
              </w:rPr>
              <w:t>8,165,682.27</w:t>
            </w:r>
          </w:p>
        </w:tc>
        <w:tc>
          <w:tcPr>
            <w:tcW w:w="14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96,756,501.86</w:t>
            </w:r>
          </w:p>
        </w:tc>
        <w:tc>
          <w:tcPr>
            <w:tcW w:w="14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95,201,129.68</w:t>
            </w:r>
          </w:p>
        </w:tc>
        <w:tc>
          <w:tcPr>
            <w:tcW w:w="1443"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9,721,054.45</w:t>
            </w:r>
          </w:p>
        </w:tc>
      </w:tr>
    </w:tbl>
    <w:p>
      <w:pPr>
        <w:spacing w:line="712" w:lineRule="auto" w:before="86"/>
        <w:ind w:left="660" w:right="5426" w:hanging="3"/>
        <w:jc w:val="left"/>
        <w:rPr>
          <w:rFonts w:ascii="宋体" w:hAnsi="宋体" w:cs="宋体" w:eastAsia="宋体" w:hint="default"/>
          <w:sz w:val="21"/>
          <w:szCs w:val="21"/>
        </w:rPr>
      </w:pPr>
      <w:r>
        <w:rPr/>
        <w:pict>
          <v:shape style="position:absolute;margin-left:220.970001pt;margin-top:-49.096321pt;width:.48pt;height:.12pt;mso-position-horizontal-relative:page;mso-position-vertical-relative:paragraph;z-index:-1127728" type="#_x0000_t75" stroked="false">
            <v:imagedata r:id="rId392" o:title=""/>
          </v:shape>
        </w:pict>
      </w:r>
      <w:r>
        <w:rPr/>
        <w:pict>
          <v:shape style="position:absolute;margin-left:293.089996pt;margin-top:-49.096321pt;width:.47998pt;height:.12pt;mso-position-horizontal-relative:page;mso-position-vertical-relative:paragraph;z-index:-1127704" type="#_x0000_t75" stroked="false">
            <v:imagedata r:id="rId392" o:title=""/>
          </v:shape>
        </w:pict>
      </w:r>
      <w:r>
        <w:rPr/>
        <w:pict>
          <v:shape style="position:absolute;margin-left:365.230011pt;margin-top:-49.096321pt;width:.48001pt;height:.12pt;mso-position-horizontal-relative:page;mso-position-vertical-relative:paragraph;z-index:-1127680" type="#_x0000_t75" stroked="false">
            <v:imagedata r:id="rId392" o:title=""/>
          </v:shape>
        </w:pict>
      </w:r>
      <w:r>
        <w:rPr/>
        <w:pict>
          <v:shape style="position:absolute;margin-left:437.470001pt;margin-top:-49.096321pt;width:.48001pt;height:.12pt;mso-position-horizontal-relative:page;mso-position-vertical-relative:paragraph;z-index:-1127656" type="#_x0000_t75" stroked="false">
            <v:imagedata r:id="rId392" o:title=""/>
          </v:shape>
        </w:pict>
      </w:r>
      <w:r>
        <w:rPr/>
        <w:pict>
          <v:group style="position:absolute;margin-left:84.503998pt;margin-top:-29.39636pt;width:425.4pt;height:.5pt;mso-position-horizontal-relative:page;mso-position-vertical-relative:paragraph;z-index:-1127632" coordorigin="1690,-588" coordsize="8508,10">
            <v:shape style="position:absolute;left:1690;top:-588;width:2729;height:10" type="#_x0000_t75" stroked="false">
              <v:imagedata r:id="rId389" o:title=""/>
            </v:shape>
            <v:shape style="position:absolute;left:4415;top:-588;width:1447;height:10" type="#_x0000_t75" stroked="false">
              <v:imagedata r:id="rId342" o:title=""/>
            </v:shape>
            <v:shape style="position:absolute;left:5857;top:-588;width:1448;height:10" type="#_x0000_t75" stroked="false">
              <v:imagedata r:id="rId395" o:title=""/>
            </v:shape>
            <v:shape style="position:absolute;left:7300;top:-588;width:2897;height:10" type="#_x0000_t75" stroked="false">
              <v:imagedata r:id="rId396" o:title=""/>
            </v:shape>
            <w10:wrap type="none"/>
          </v:group>
        </w:pict>
      </w:r>
      <w:r>
        <w:rPr/>
        <w:pict>
          <v:shape style="position:absolute;margin-left:226.009995pt;margin-top:68.763680pt;width:.48001pt;height:.12pt;mso-position-horizontal-relative:page;mso-position-vertical-relative:paragraph;z-index:-1127608" type="#_x0000_t75" stroked="false">
            <v:imagedata r:id="rId392" o:title=""/>
          </v:shape>
        </w:pict>
      </w:r>
      <w:r>
        <w:rPr/>
        <w:pict>
          <v:shape style="position:absolute;margin-left:367.869995pt;margin-top:68.763680pt;width:.47998pt;height:.12pt;mso-position-horizontal-relative:page;mso-position-vertical-relative:paragraph;z-index:12352" type="#_x0000_t75" stroked="false">
            <v:imagedata r:id="rId392" o:title=""/>
          </v:shape>
        </w:pict>
      </w:r>
      <w:r>
        <w:rPr/>
        <w:pict>
          <v:shape style="position:absolute;margin-left:83.783997pt;margin-top:67.323677pt;width:426.1pt;height:224.45pt;mso-position-horizontal-relative:page;mso-position-vertical-relative:paragraph;z-index:12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88"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5"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3"/>
                          <w:jc w:val="right"/>
                          <w:rPr>
                            <w:rFonts w:ascii="宋体" w:hAnsi="宋体" w:cs="宋体" w:eastAsia="宋体" w:hint="default"/>
                            <w:sz w:val="18"/>
                            <w:szCs w:val="18"/>
                          </w:rPr>
                        </w:pPr>
                        <w:r>
                          <w:rPr>
                            <w:rFonts w:ascii="宋体"/>
                            <w:spacing w:val="-1"/>
                            <w:sz w:val="18"/>
                          </w:rPr>
                          <w:t>-2,785,959.64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8"/>
                            <w:szCs w:val="18"/>
                          </w:rPr>
                        </w:pPr>
                        <w:r>
                          <w:rPr>
                            <w:rFonts w:ascii="宋体"/>
                            <w:spacing w:val="-1"/>
                            <w:sz w:val="18"/>
                          </w:rPr>
                          <w:t>-8,308,477.06</w:t>
                        </w:r>
                      </w:p>
                    </w:tc>
                  </w:tr>
                  <w:tr>
                    <w:trPr>
                      <w:trHeight w:val="39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239,082.45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7"/>
                          <w:jc w:val="right"/>
                          <w:rPr>
                            <w:rFonts w:ascii="宋体" w:hAnsi="宋体" w:cs="宋体" w:eastAsia="宋体" w:hint="default"/>
                            <w:sz w:val="18"/>
                            <w:szCs w:val="18"/>
                          </w:rPr>
                        </w:pPr>
                        <w:r>
                          <w:rPr>
                            <w:rFonts w:ascii="宋体"/>
                            <w:spacing w:val="-1"/>
                            <w:sz w:val="18"/>
                          </w:rPr>
                          <w:t>177,221.95</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10,849,728.88</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8"/>
                          <w:jc w:val="right"/>
                          <w:rPr>
                            <w:rFonts w:ascii="宋体" w:hAnsi="宋体" w:cs="宋体" w:eastAsia="宋体" w:hint="default"/>
                            <w:sz w:val="18"/>
                            <w:szCs w:val="18"/>
                          </w:rPr>
                        </w:pPr>
                        <w:r>
                          <w:rPr>
                            <w:rFonts w:ascii="宋体"/>
                            <w:spacing w:val="-1"/>
                            <w:sz w:val="18"/>
                          </w:rPr>
                          <w:t>6,263,832.90</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9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3"/>
                          <w:jc w:val="right"/>
                          <w:rPr>
                            <w:rFonts w:ascii="宋体" w:hAnsi="宋体" w:cs="宋体" w:eastAsia="宋体" w:hint="default"/>
                            <w:sz w:val="18"/>
                            <w:szCs w:val="18"/>
                          </w:rPr>
                        </w:pPr>
                        <w:r>
                          <w:rPr>
                            <w:rFonts w:ascii="宋体"/>
                            <w:spacing w:val="-1"/>
                            <w:sz w:val="18"/>
                          </w:rPr>
                          <w:t>150,882.60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pacing w:val="-1"/>
                            <w:sz w:val="18"/>
                          </w:rPr>
                          <w:t>937,943.27</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25,494.85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12,416.31</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90,313.14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71,877.91</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18,210.60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5,322.81</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52,159.60</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印花税及水利基金</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2,390.83</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23,863.93</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4"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8,614,007.64</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-787,702.31</w:t>
                        </w:r>
                      </w:p>
                    </w:tc>
                  </w:tr>
                </w:tbl>
                <w:p>
                  <w:pPr/>
                </w:p>
              </w:txbxContent>
            </v:textbox>
            <w10:wrap type="none"/>
          </v:shape>
        </w:pict>
      </w:r>
      <w:r>
        <w:rPr>
          <w:rFonts w:ascii="宋体" w:hAnsi="宋体" w:cs="宋体" w:eastAsia="宋体" w:hint="default"/>
          <w:sz w:val="21"/>
          <w:szCs w:val="21"/>
        </w:rPr>
        <w:t>2.</w:t>
      </w:r>
      <w:r>
        <w:rPr>
          <w:rFonts w:ascii="宋体" w:hAnsi="宋体" w:cs="宋体" w:eastAsia="宋体" w:hint="default"/>
          <w:sz w:val="21"/>
          <w:szCs w:val="21"/>
        </w:rPr>
        <w:t>应付职工薪酬预计发放时间：</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pacing w:val="-3"/>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11"/>
          <w:szCs w:val="1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0;height:10" type="#_x0000_t75" stroked="false">
              <v:imagedata r:id="rId31" o:title=""/>
            </v:shape>
            <v:shape style="position:absolute;left:2825;top:0;width:2842;height:10" type="#_x0000_t75" stroked="false">
              <v:imagedata r:id="rId32" o:title=""/>
            </v:shape>
            <v:shape style="position:absolute;left:5663;top:0;width:2845;height:10" type="#_x0000_t75" stroked="false">
              <v:imagedata r:id="rId33" o:title=""/>
            </v:shape>
          </v:group>
        </w:pict>
      </w:r>
      <w:r>
        <w:rPr>
          <w:rFonts w:ascii="宋体" w:hAnsi="宋体" w:cs="宋体" w:eastAsia="宋体" w:hint="default"/>
          <w:sz w:val="2"/>
          <w:szCs w:val="2"/>
        </w:rPr>
      </w:r>
    </w:p>
    <w:p>
      <w:pPr>
        <w:spacing w:line="240" w:lineRule="auto" w:before="10"/>
        <w:rPr>
          <w:rFonts w:ascii="宋体" w:hAnsi="宋体" w:cs="宋体" w:eastAsia="宋体" w:hint="default"/>
          <w:b/>
          <w:bCs/>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52" o:title=""/>
            </v:shape>
            <v:shape style="position:absolute;left:5663;top:91;width:2845;height:10" type="#_x0000_t75" stroked="false">
              <v:imagedata r:id="rId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397" o:title=""/>
            </v:shape>
            <v:shape style="position:absolute;left:2825;top:94;width:2842;height:10" type="#_x0000_t75" stroked="false">
              <v:imagedata r:id="rId32" o:title=""/>
            </v:shape>
            <v:shape style="position:absolute;left:5663;top:94;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398"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398"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52" o:title=""/>
            </v:shape>
            <v:shape style="position:absolute;left:5663;top:91;width:2845;height:10" type="#_x0000_t75" stroked="false">
              <v:imagedata r:id="rId5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2849;height:103" type="#_x0000_t75" stroked="false">
              <v:imagedata r:id="rId47" o:title=""/>
            </v:shape>
            <v:shape style="position:absolute;left:2825;top:94;width:2842;height:10" type="#_x0000_t75" stroked="false">
              <v:imagedata r:id="rId52" o:title=""/>
            </v:shape>
            <v:shape style="position:absolute;left:5663;top:94;width:2845;height:10" type="#_x0000_t75" stroked="false">
              <v:imagedata r:id="rId53"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0"/>
          <w:szCs w:val="20"/>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2849;height:101" type="#_x0000_t75" stroked="false">
              <v:imagedata r:id="rId51" o:title=""/>
            </v:shape>
            <v:shape style="position:absolute;left:2825;top:91;width:2842;height:10" type="#_x0000_t75" stroked="false">
              <v:imagedata r:id="rId32" o:title=""/>
            </v:shape>
            <v:shape style="position:absolute;left:5663;top:91;width:2845;height:10" type="#_x0000_t75" stroked="false">
              <v:imagedata r:id="rId3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b/>
          <w:bCs/>
          <w:sz w:val="27"/>
          <w:szCs w:val="27"/>
        </w:rPr>
      </w:pPr>
    </w:p>
    <w:p>
      <w:pPr>
        <w:spacing w:before="0"/>
        <w:ind w:left="660" w:right="4955" w:firstLine="0"/>
        <w:jc w:val="left"/>
        <w:rPr>
          <w:rFonts w:ascii="宋体" w:hAnsi="宋体" w:cs="宋体" w:eastAsia="宋体" w:hint="default"/>
          <w:sz w:val="21"/>
          <w:szCs w:val="21"/>
        </w:rPr>
      </w:pPr>
      <w:r>
        <w:rPr/>
        <w:pict>
          <v:shape style="position:absolute;margin-left:233.690002pt;margin-top:44.083679pt;width:.48pt;height:.12pt;mso-position-horizontal-relative:page;mso-position-vertical-relative:paragraph;z-index:-1127560" type="#_x0000_t75" stroked="false">
            <v:imagedata r:id="rId399" o:title=""/>
          </v:shape>
        </w:pict>
      </w:r>
      <w:r>
        <w:rPr/>
        <w:pict>
          <v:shape style="position:absolute;margin-left:371.589996pt;margin-top:44.083679pt;width:.47998pt;height:.12pt;mso-position-horizontal-relative:page;mso-position-vertical-relative:paragraph;z-index:-1127536" type="#_x0000_t75" stroked="false">
            <v:imagedata r:id="rId399" o:title=""/>
          </v:shape>
        </w:pict>
      </w:r>
      <w:r>
        <w:rPr/>
        <w:pict>
          <v:group style="position:absolute;margin-left:84.503998pt;margin-top:60.1637pt;width:425.4pt;height:.5pt;mso-position-horizontal-relative:page;mso-position-vertical-relative:paragraph;z-index:-1127512" coordorigin="1690,1203" coordsize="8508,10">
            <v:shape style="position:absolute;left:1690;top:1203;width:2984;height:10" type="#_x0000_t75" stroked="false">
              <v:imagedata r:id="rId137" o:title=""/>
            </v:shape>
            <v:shape style="position:absolute;left:4669;top:1203;width:2763;height:10" type="#_x0000_t75" stroked="false">
              <v:imagedata r:id="rId400" o:title=""/>
            </v:shape>
            <v:shape style="position:absolute;left:7427;top:1203;width:2770;height:10" type="#_x0000_t75" stroked="false">
              <v:imagedata r:id="rId401" o:title=""/>
            </v:shape>
            <w10:wrap type="none"/>
          </v:group>
        </w:pict>
      </w:r>
      <w:r>
        <w:rPr/>
        <w:pict>
          <v:group style="position:absolute;margin-left:84.503998pt;margin-top:76.603668pt;width:425.4pt;height:.5pt;mso-position-horizontal-relative:page;mso-position-vertical-relative:paragraph;z-index:-1127488" coordorigin="1690,1532" coordsize="8508,10">
            <v:shape style="position:absolute;left:1690;top:1532;width:2984;height:10" type="#_x0000_t75" stroked="false">
              <v:imagedata r:id="rId137" o:title=""/>
            </v:shape>
            <v:shape style="position:absolute;left:4669;top:1532;width:2763;height:10" type="#_x0000_t75" stroked="false">
              <v:imagedata r:id="rId402" o:title=""/>
            </v:shape>
            <v:shape style="position:absolute;left:7427;top:1532;width:2770;height:10" type="#_x0000_t75" stroked="false">
              <v:imagedata r:id="rId40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3003"/>
        <w:gridCol w:w="2758"/>
        <w:gridCol w:w="2760"/>
      </w:tblGrid>
      <w:tr>
        <w:trPr>
          <w:trHeight w:val="341" w:hRule="exact"/>
        </w:trPr>
        <w:tc>
          <w:tcPr>
            <w:tcW w:w="3003" w:type="dxa"/>
            <w:tcBorders>
              <w:top w:val="single" w:sz="12" w:space="0" w:color="000000"/>
              <w:left w:val="nil" w:sz="6" w:space="0" w:color="auto"/>
              <w:bottom w:val="nil" w:sz="6" w:space="0" w:color="auto"/>
              <w:right w:val="single" w:sz="4" w:space="0" w:color="000000"/>
            </w:tcBorders>
          </w:tcPr>
          <w:p>
            <w:pPr>
              <w:pStyle w:val="TableParagraph"/>
              <w:spacing w:line="240" w:lineRule="auto" w:before="13"/>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58" w:type="dxa"/>
            <w:vMerge w:val="restart"/>
            <w:tcBorders>
              <w:top w:val="single" w:sz="12"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60"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6"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758" w:type="dxa"/>
            <w:vMerge/>
            <w:tcBorders>
              <w:left w:val="single" w:sz="4" w:space="0" w:color="000000"/>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37"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758" w:type="dxa"/>
            <w:vMerge/>
            <w:tcBorders>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422"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1,929,088.60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5"/>
              <w:jc w:val="right"/>
              <w:rPr>
                <w:rFonts w:ascii="宋体" w:hAnsi="宋体" w:cs="宋体" w:eastAsia="宋体" w:hint="default"/>
                <w:sz w:val="18"/>
                <w:szCs w:val="18"/>
              </w:rPr>
            </w:pPr>
            <w:r>
              <w:rPr>
                <w:rFonts w:ascii="宋体"/>
                <w:spacing w:val="-1"/>
                <w:sz w:val="18"/>
              </w:rPr>
              <w:t>4,432,596.32</w:t>
            </w:r>
          </w:p>
        </w:tc>
      </w:tr>
      <w:tr>
        <w:trPr>
          <w:trHeight w:val="331" w:hRule="exact"/>
        </w:trPr>
        <w:tc>
          <w:tcPr>
            <w:tcW w:w="3003"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1,929,088.60</w:t>
            </w:r>
          </w:p>
        </w:tc>
        <w:tc>
          <w:tcPr>
            <w:tcW w:w="276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4,432,596.32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660" w:right="4955" w:firstLine="0"/>
        <w:jc w:val="left"/>
        <w:rPr>
          <w:rFonts w:ascii="宋体" w:hAnsi="宋体" w:cs="宋体" w:eastAsia="宋体" w:hint="default"/>
          <w:sz w:val="21"/>
          <w:szCs w:val="21"/>
        </w:rPr>
      </w:pPr>
      <w:r>
        <w:rPr/>
        <w:pict>
          <v:group style="position:absolute;margin-left:84.503998pt;margin-top:-61.296352pt;width:425.4pt;height:5.05pt;mso-position-horizontal-relative:page;mso-position-vertical-relative:paragraph;z-index:-1127464" coordorigin="1690,-1226" coordsize="8508,101">
            <v:shape style="position:absolute;left:1690;top:-1226;width:3003;height:101" type="#_x0000_t75" stroked="false">
              <v:imagedata r:id="rId404" o:title=""/>
            </v:shape>
            <v:shape style="position:absolute;left:4669;top:-1135;width:2763;height:10" type="#_x0000_t75" stroked="false">
              <v:imagedata r:id="rId400" o:title=""/>
            </v:shape>
            <v:shape style="position:absolute;left:7427;top:-1135;width:2770;height:10" type="#_x0000_t75" stroked="false">
              <v:imagedata r:id="rId401" o:title=""/>
            </v:shape>
            <w10:wrap type="none"/>
          </v:group>
        </w:pict>
      </w:r>
      <w:r>
        <w:rPr/>
        <w:pict>
          <v:group style="position:absolute;margin-left:84.503998pt;margin-top:-45.696354pt;width:425.4pt;height:5.55pt;mso-position-horizontal-relative:page;mso-position-vertical-relative:paragraph;z-index:-1127440" coordorigin="1690,-914" coordsize="8508,111">
            <v:shape style="position:absolute;left:1690;top:-914;width:3003;height:110" type="#_x0000_t75" stroked="false">
              <v:imagedata r:id="rId405" o:title=""/>
            </v:shape>
            <v:shape style="position:absolute;left:4669;top:-818;width:2772;height:14" type="#_x0000_t75" stroked="false">
              <v:imagedata r:id="rId406" o:title=""/>
            </v:shape>
            <v:shape style="position:absolute;left:7427;top:-813;width:2770;height:10" type="#_x0000_t75" stroked="false">
              <v:imagedata r:id="rId40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36"/>
        <w:ind w:left="598" w:right="4955" w:firstLine="0"/>
        <w:jc w:val="left"/>
        <w:rPr>
          <w:rFonts w:ascii="宋体" w:hAnsi="宋体" w:cs="宋体" w:eastAsia="宋体" w:hint="default"/>
          <w:sz w:val="21"/>
          <w:szCs w:val="21"/>
        </w:rPr>
      </w:pPr>
      <w:r>
        <w:rPr/>
        <w:pict>
          <v:shape style="position:absolute;margin-left:226.009995pt;margin-top:25.493679pt;width:.48001pt;height:.12pt;mso-position-horizontal-relative:page;mso-position-vertical-relative:paragraph;z-index:-1127416" type="#_x0000_t75" stroked="false">
            <v:imagedata r:id="rId399" o:title=""/>
          </v:shape>
        </w:pict>
      </w:r>
      <w:r>
        <w:rPr/>
        <w:pict>
          <v:shape style="position:absolute;margin-left:367.869995pt;margin-top:25.493679pt;width:.47998pt;height:.12pt;mso-position-horizontal-relative:page;mso-position-vertical-relative:paragraph;z-index:-1127392" type="#_x0000_t75" stroked="false">
            <v:imagedata r:id="rId399" o:title=""/>
          </v:shape>
        </w:pict>
      </w:r>
      <w:r>
        <w:rPr/>
        <w:pict>
          <v:group style="position:absolute;margin-left:84.503998pt;margin-top:41.453701pt;width:425.4pt;height:.5pt;mso-position-horizontal-relative:page;mso-position-vertical-relative:paragraph;z-index:-1127368" coordorigin="1690,829" coordsize="8508,10">
            <v:shape style="position:absolute;left:1690;top:829;width:2830;height:10" type="#_x0000_t75" stroked="false">
              <v:imagedata r:id="rId31" o:title=""/>
            </v:shape>
            <v:shape style="position:absolute;left:4515;top:829;width:2842;height:10" type="#_x0000_t75" stroked="false">
              <v:imagedata r:id="rId32" o:title=""/>
            </v:shape>
            <v:shape style="position:absolute;left:7353;top:829;width:2845;height:10" type="#_x0000_t75" stroked="false">
              <v:imagedata r:id="rId33" o:title=""/>
            </v:shape>
            <w10:wrap type="none"/>
          </v:group>
        </w:pict>
      </w:r>
      <w:r>
        <w:rPr/>
        <w:pict>
          <v:group style="position:absolute;margin-left:84.503998pt;margin-top:53.45372pt;width:425.4pt;height:5.05pt;mso-position-horizontal-relative:page;mso-position-vertical-relative:paragraph;z-index:-1127344" coordorigin="1690,1069" coordsize="8508,101">
            <v:shape style="position:absolute;left:1690;top:1069;width:2849;height:101" type="#_x0000_t75" stroked="false">
              <v:imagedata r:id="rId51" o:title=""/>
            </v:shape>
            <v:shape style="position:absolute;left:4515;top:1160;width:2842;height:10" type="#_x0000_t75" stroked="false">
              <v:imagedata r:id="rId52" o:title=""/>
            </v:shape>
            <v:shape style="position:absolute;left:7353;top:1160;width:2845;height:10" type="#_x0000_t75" stroked="false">
              <v:imagedata r:id="rId53" o:title=""/>
            </v:shape>
            <w10:wrap type="none"/>
          </v:group>
        </w:pict>
      </w:r>
      <w:r>
        <w:rPr>
          <w:rFonts w:ascii="宋体" w:hAnsi="宋体" w:cs="宋体" w:eastAsia="宋体" w:hint="default"/>
          <w:sz w:val="21"/>
          <w:szCs w:val="21"/>
        </w:rPr>
        <w:t>1.</w:t>
      </w:r>
      <w:r>
        <w:rPr>
          <w:rFonts w:ascii="宋体" w:hAnsi="宋体" w:cs="宋体" w:eastAsia="宋体" w:hint="default"/>
          <w:sz w:val="21"/>
          <w:szCs w:val="21"/>
        </w:rPr>
        <w:t>其他应付款按账龄分类：</w:t>
      </w:r>
    </w:p>
    <w:p>
      <w:pPr>
        <w:spacing w:line="240" w:lineRule="auto" w:before="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41"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right="1138"/>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3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11,446,528.11</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spacing w:val="-1"/>
                <w:sz w:val="18"/>
              </w:rPr>
              <w:t>7,402,675.75</w:t>
            </w:r>
          </w:p>
        </w:tc>
      </w:tr>
      <w:tr>
        <w:trPr>
          <w:trHeight w:val="417"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6"/>
              <w:jc w:val="right"/>
              <w:rPr>
                <w:rFonts w:ascii="宋体" w:hAnsi="宋体" w:cs="宋体" w:eastAsia="宋体" w:hint="default"/>
                <w:sz w:val="18"/>
                <w:szCs w:val="18"/>
              </w:rPr>
            </w:pPr>
            <w:r>
              <w:rPr>
                <w:rFonts w:ascii="宋体"/>
                <w:spacing w:val="-1"/>
                <w:sz w:val="18"/>
              </w:rPr>
              <w:t>1,517,383.36</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pacing w:val="-1"/>
                <w:sz w:val="18"/>
              </w:rPr>
              <w:t>204,457.28</w:t>
            </w:r>
          </w:p>
        </w:tc>
      </w:tr>
      <w:tr>
        <w:trPr>
          <w:trHeight w:val="33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155,438.64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pacing w:val="-1"/>
                <w:sz w:val="18"/>
              </w:rPr>
              <w:t>2,963.91</w:t>
            </w:r>
          </w:p>
        </w:tc>
      </w:tr>
      <w:tr>
        <w:trPr>
          <w:trHeight w:val="317"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37" w:type="dxa"/>
            <w:vMerge w:val="restart"/>
            <w:tcBorders>
              <w:top w:val="nil" w:sz="6" w:space="0" w:color="auto"/>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50" w:right="0"/>
              <w:jc w:val="left"/>
              <w:rPr>
                <w:rFonts w:ascii="宋体" w:hAnsi="宋体" w:cs="宋体" w:eastAsia="宋体" w:hint="default"/>
                <w:sz w:val="18"/>
                <w:szCs w:val="18"/>
              </w:rPr>
            </w:pPr>
            <w:r>
              <w:rPr>
                <w:rFonts w:ascii="宋体"/>
                <w:sz w:val="18"/>
              </w:rPr>
              <w:t>13,119,350.11</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6,274,154.99</w:t>
            </w:r>
          </w:p>
        </w:tc>
      </w:tr>
      <w:tr>
        <w:trPr>
          <w:trHeight w:val="336"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5"/>
              <w:ind w:right="1142"/>
              <w:jc w:val="right"/>
              <w:rPr>
                <w:rFonts w:ascii="宋体" w:hAnsi="宋体" w:cs="宋体" w:eastAsia="宋体" w:hint="default"/>
                <w:sz w:val="18"/>
                <w:szCs w:val="18"/>
              </w:rPr>
            </w:pPr>
            <w:r>
              <w:rPr>
                <w:rFonts w:ascii="宋体" w:hAnsi="宋体" w:cs="宋体" w:eastAsia="宋体" w:hint="default"/>
                <w:sz w:val="18"/>
                <w:szCs w:val="18"/>
              </w:rPr>
              <w:t>合  计</w:t>
            </w:r>
          </w:p>
        </w:tc>
        <w:tc>
          <w:tcPr>
            <w:tcW w:w="2837" w:type="dxa"/>
            <w:vMerge/>
            <w:tcBorders>
              <w:left w:val="single" w:sz="4" w:space="0" w:color="000000"/>
              <w:bottom w:val="single" w:sz="12" w:space="0" w:color="000000"/>
              <w:right w:val="single" w:sz="4" w:space="0" w:color="000000"/>
            </w:tcBorders>
          </w:tcPr>
          <w:p>
            <w:pP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spacing w:val="-1"/>
                <w:sz w:val="18"/>
              </w:rPr>
              <w:t>13,884,251.93</w:t>
            </w:r>
          </w:p>
        </w:tc>
      </w:tr>
    </w:tbl>
    <w:p>
      <w:pPr>
        <w:spacing w:before="86"/>
        <w:ind w:left="773" w:right="1777" w:firstLine="0"/>
        <w:jc w:val="left"/>
        <w:rPr>
          <w:rFonts w:ascii="宋体" w:hAnsi="宋体" w:cs="宋体" w:eastAsia="宋体" w:hint="default"/>
          <w:sz w:val="21"/>
          <w:szCs w:val="21"/>
        </w:rPr>
      </w:pPr>
      <w:r>
        <w:rPr/>
        <w:pict>
          <v:group style="position:absolute;margin-left:84.503998pt;margin-top:-49.912369pt;width:425.4pt;height:.5pt;mso-position-horizontal-relative:page;mso-position-vertical-relative:paragraph;z-index:-1127320" coordorigin="1690,-998" coordsize="8508,10">
            <v:shape style="position:absolute;left:1690;top:-998;width:2830;height:10" type="#_x0000_t75" stroked="false">
              <v:imagedata r:id="rId31" o:title=""/>
            </v:shape>
            <v:shape style="position:absolute;left:4515;top:-998;width:2842;height:10" type="#_x0000_t75" stroked="false">
              <v:imagedata r:id="rId32" o:title=""/>
            </v:shape>
            <v:shape style="position:absolute;left:7353;top:-998;width:2845;height:10" type="#_x0000_t75" stroked="false">
              <v:imagedata r:id="rId33" o:title=""/>
            </v:shape>
            <w10:wrap type="none"/>
          </v:group>
        </w:pict>
      </w:r>
      <w:r>
        <w:rPr/>
        <w:pict>
          <v:group style="position:absolute;margin-left:84.503998pt;margin-top:-38.872288pt;width:425.4pt;height:5.55pt;mso-position-horizontal-relative:page;mso-position-vertical-relative:paragraph;z-index:-1127296" coordorigin="1690,-777" coordsize="8508,111">
            <v:shape style="position:absolute;left:1690;top:-777;width:2849;height:110" type="#_x0000_t75" stroked="false">
              <v:imagedata r:id="rId34" o:title=""/>
            </v:shape>
            <v:shape style="position:absolute;left:4515;top:-677;width:2842;height:10" type="#_x0000_t75" stroked="false">
              <v:imagedata r:id="rId52" o:title=""/>
            </v:shape>
            <v:shape style="position:absolute;left:7353;top:-677;width:2845;height:10" type="#_x0000_t75" stroked="false">
              <v:imagedata r:id="rId53" o:title=""/>
            </v:shape>
            <w10:wrap type="none"/>
          </v:group>
        </w:pict>
      </w:r>
      <w:r>
        <w:rPr/>
        <w:pict>
          <v:group style="position:absolute;margin-left:84.503998pt;margin-top:-17.632307pt;width:425.4pt;height:.5pt;mso-position-horizontal-relative:page;mso-position-vertical-relative:paragraph;z-index:-1127272" coordorigin="1690,-353" coordsize="8508,10">
            <v:shape style="position:absolute;left:1690;top:-353;width:2830;height:10" type="#_x0000_t75" stroked="false">
              <v:imagedata r:id="rId31" o:title=""/>
            </v:shape>
            <v:shape style="position:absolute;left:4515;top:-353;width:2842;height:10" type="#_x0000_t75" stroked="false">
              <v:imagedata r:id="rId32" o:title=""/>
            </v:shape>
            <v:shape style="position:absolute;left:7353;top:-353;width:2845;height:10" type="#_x0000_t75" stroked="false">
              <v:imagedata r:id="rId33" o:title=""/>
            </v:shape>
            <w10:wrap type="none"/>
          </v:group>
        </w:pict>
      </w:r>
      <w:r>
        <w:rPr>
          <w:rFonts w:ascii="宋体" w:hAnsi="宋体" w:cs="宋体" w:eastAsia="宋体" w:hint="default"/>
          <w:sz w:val="21"/>
          <w:szCs w:val="21"/>
        </w:rPr>
        <w:t>2.</w:t>
      </w:r>
      <w:r>
        <w:rPr>
          <w:rFonts w:ascii="宋体" w:hAnsi="宋体" w:cs="宋体" w:eastAsia="宋体" w:hint="default"/>
          <w:sz w:val="21"/>
          <w:szCs w:val="21"/>
        </w:rPr>
        <w:t>年末余额中无欠持本公司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before="135"/>
        <w:ind w:left="773" w:right="495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年末余额中无欠关联方款项。</w:t>
      </w:r>
    </w:p>
    <w:p>
      <w:pPr>
        <w:spacing w:after="0"/>
        <w:jc w:val="left"/>
        <w:rPr>
          <w:rFonts w:ascii="宋体" w:hAnsi="宋体" w:cs="宋体" w:eastAsia="宋体" w:hint="default"/>
          <w:sz w:val="21"/>
          <w:szCs w:val="21"/>
        </w:rPr>
        <w:sectPr>
          <w:pgSz w:w="11910" w:h="16840"/>
          <w:pgMar w:header="933" w:footer="980" w:top="1120" w:bottom="1160" w:left="1560" w:right="0"/>
        </w:sectPr>
      </w:pPr>
    </w:p>
    <w:p>
      <w:pPr>
        <w:spacing w:line="240" w:lineRule="auto" w:before="1"/>
        <w:rPr>
          <w:rFonts w:ascii="宋体" w:hAnsi="宋体" w:cs="宋体" w:eastAsia="宋体" w:hint="default"/>
          <w:sz w:val="18"/>
          <w:szCs w:val="18"/>
        </w:rPr>
      </w:pPr>
      <w:r>
        <w:rPr/>
        <w:pict>
          <v:group style="position:absolute;margin-left:84.503998pt;margin-top:389.089996pt;width:484.9pt;height:.5pt;mso-position-horizontal-relative:page;mso-position-vertical-relative:page;z-index:-1126960" coordorigin="1690,7782" coordsize="9698,10">
            <v:shape style="position:absolute;left:1690;top:7782;width:1932;height:10" type="#_x0000_t75" stroked="false">
              <v:imagedata r:id="rId407" o:title=""/>
            </v:shape>
            <v:shape style="position:absolute;left:3617;top:7782;width:1412;height:10" type="#_x0000_t75" stroked="false">
              <v:imagedata r:id="rId408" o:title=""/>
            </v:shape>
            <v:shape style="position:absolute;left:5024;top:7782;width:1414;height:10" type="#_x0000_t75" stroked="false">
              <v:imagedata r:id="rId409" o:title=""/>
            </v:shape>
            <v:shape style="position:absolute;left:6433;top:7782;width:2292;height:10" type="#_x0000_t75" stroked="false">
              <v:imagedata r:id="rId410" o:title=""/>
            </v:shape>
            <v:shape style="position:absolute;left:8721;top:7782;width:1239;height:10" type="#_x0000_t75" stroked="false">
              <v:imagedata r:id="rId411" o:title=""/>
            </v:shape>
            <v:shape style="position:absolute;left:9955;top:7782;width:1433;height:10" type="#_x0000_t75" stroked="false">
              <v:imagedata r:id="rId412" o:title=""/>
            </v:shape>
            <w10:wrap type="none"/>
          </v:group>
        </w:pict>
      </w:r>
      <w:r>
        <w:rPr/>
        <w:pict>
          <v:group style="position:absolute;margin-left:84.503998pt;margin-top:409.249969pt;width:484.9pt;height:.5pt;mso-position-horizontal-relative:page;mso-position-vertical-relative:page;z-index:-1126936" coordorigin="1690,8185" coordsize="9698,10">
            <v:shape style="position:absolute;left:1690;top:8185;width:1932;height:10" type="#_x0000_t75" stroked="false">
              <v:imagedata r:id="rId407" o:title=""/>
            </v:shape>
            <v:shape style="position:absolute;left:3617;top:8185;width:1412;height:10" type="#_x0000_t75" stroked="false">
              <v:imagedata r:id="rId413" o:title=""/>
            </v:shape>
            <v:shape style="position:absolute;left:5024;top:8185;width:1414;height:10" type="#_x0000_t75" stroked="false">
              <v:imagedata r:id="rId414" o:title=""/>
            </v:shape>
            <v:shape style="position:absolute;left:6433;top:8185;width:2292;height:10" type="#_x0000_t75" stroked="false">
              <v:imagedata r:id="rId415" o:title=""/>
            </v:shape>
            <v:shape style="position:absolute;left:8721;top:8185;width:1239;height:10" type="#_x0000_t75" stroked="false">
              <v:imagedata r:id="rId416" o:title=""/>
            </v:shape>
            <v:shape style="position:absolute;left:9955;top:8185;width:1433;height:10" type="#_x0000_t75" stroked="false">
              <v:imagedata r:id="rId417" o:title=""/>
            </v:shape>
            <w10:wrap type="none"/>
          </v:group>
        </w:pict>
      </w:r>
      <w:r>
        <w:rPr/>
        <w:pict>
          <v:group style="position:absolute;margin-left:84.503998pt;margin-top:429.409973pt;width:484.9pt;height:.5pt;mso-position-horizontal-relative:page;mso-position-vertical-relative:page;z-index:-1126912" coordorigin="1690,8588" coordsize="9698,10">
            <v:shape style="position:absolute;left:1690;top:8588;width:1932;height:10" type="#_x0000_t75" stroked="false">
              <v:imagedata r:id="rId407" o:title=""/>
            </v:shape>
            <v:shape style="position:absolute;left:3617;top:8588;width:1412;height:10" type="#_x0000_t75" stroked="false">
              <v:imagedata r:id="rId413" o:title=""/>
            </v:shape>
            <v:shape style="position:absolute;left:5024;top:8588;width:1414;height:10" type="#_x0000_t75" stroked="false">
              <v:imagedata r:id="rId414" o:title=""/>
            </v:shape>
            <v:shape style="position:absolute;left:6433;top:8588;width:2292;height:10" type="#_x0000_t75" stroked="false">
              <v:imagedata r:id="rId415" o:title=""/>
            </v:shape>
            <v:shape style="position:absolute;left:8721;top:8588;width:1239;height:10" type="#_x0000_t75" stroked="false">
              <v:imagedata r:id="rId416" o:title=""/>
            </v:shape>
            <v:shape style="position:absolute;left:9955;top:8588;width:1433;height:10" type="#_x0000_t75" stroked="false">
              <v:imagedata r:id="rId417" o:title=""/>
            </v:shape>
            <w10:wrap type="none"/>
          </v:group>
        </w:pict>
      </w:r>
      <w:r>
        <w:rPr/>
        <w:pict>
          <v:group style="position:absolute;margin-left:84.503998pt;margin-top:449.589996pt;width:484.9pt;height:.5pt;mso-position-horizontal-relative:page;mso-position-vertical-relative:page;z-index:-1126888" coordorigin="1690,8992" coordsize="9698,10">
            <v:shape style="position:absolute;left:1690;top:8992;width:1932;height:10" type="#_x0000_t75" stroked="false">
              <v:imagedata r:id="rId407" o:title=""/>
            </v:shape>
            <v:shape style="position:absolute;left:3617;top:8992;width:1412;height:10" type="#_x0000_t75" stroked="false">
              <v:imagedata r:id="rId418" o:title=""/>
            </v:shape>
            <v:shape style="position:absolute;left:5024;top:8992;width:1414;height:10" type="#_x0000_t75" stroked="false">
              <v:imagedata r:id="rId414" o:title=""/>
            </v:shape>
            <v:shape style="position:absolute;left:6433;top:8992;width:2292;height:10" type="#_x0000_t75" stroked="false">
              <v:imagedata r:id="rId415" o:title=""/>
            </v:shape>
            <v:shape style="position:absolute;left:8721;top:8992;width:1239;height:10" type="#_x0000_t75" stroked="false">
              <v:imagedata r:id="rId416" o:title=""/>
            </v:shape>
            <v:shape style="position:absolute;left:9955;top:8992;width:1433;height:10" type="#_x0000_t75" stroked="false">
              <v:imagedata r:id="rId417" o:title=""/>
            </v:shape>
            <w10:wrap type="none"/>
          </v:group>
        </w:pict>
      </w:r>
      <w:r>
        <w:rPr/>
        <w:pict>
          <v:group style="position:absolute;margin-left:84.503998pt;margin-top:469.75pt;width:484.9pt;height:.5pt;mso-position-horizontal-relative:page;mso-position-vertical-relative:page;z-index:-1126864" coordorigin="1690,9395" coordsize="9698,10">
            <v:shape style="position:absolute;left:1690;top:9395;width:1932;height:10" type="#_x0000_t75" stroked="false">
              <v:imagedata r:id="rId407" o:title=""/>
            </v:shape>
            <v:shape style="position:absolute;left:3617;top:9395;width:1412;height:10" type="#_x0000_t75" stroked="false">
              <v:imagedata r:id="rId418" o:title=""/>
            </v:shape>
            <v:shape style="position:absolute;left:5024;top:9395;width:1414;height:10" type="#_x0000_t75" stroked="false">
              <v:imagedata r:id="rId414" o:title=""/>
            </v:shape>
            <v:shape style="position:absolute;left:6433;top:9395;width:2292;height:10" type="#_x0000_t75" stroked="false">
              <v:imagedata r:id="rId415" o:title=""/>
            </v:shape>
            <v:shape style="position:absolute;left:8721;top:9395;width:1239;height:10" type="#_x0000_t75" stroked="false">
              <v:imagedata r:id="rId416" o:title=""/>
            </v:shape>
            <v:shape style="position:absolute;left:9955;top:9395;width:1433;height:10" type="#_x0000_t75" stroked="false">
              <v:imagedata r:id="rId417" o:title=""/>
            </v:shape>
            <w10:wrap type="none"/>
          </v:group>
        </w:pict>
      </w:r>
      <w:r>
        <w:rPr/>
        <w:pict>
          <v:group style="position:absolute;margin-left:84.503998pt;margin-top:489.909973pt;width:484.9pt;height:.5pt;mso-position-horizontal-relative:page;mso-position-vertical-relative:page;z-index:-1126840" coordorigin="1690,9798" coordsize="9698,10">
            <v:shape style="position:absolute;left:1690;top:9798;width:1932;height:10" type="#_x0000_t75" stroked="false">
              <v:imagedata r:id="rId407" o:title=""/>
            </v:shape>
            <v:shape style="position:absolute;left:3617;top:9798;width:1412;height:10" type="#_x0000_t75" stroked="false">
              <v:imagedata r:id="rId419" o:title=""/>
            </v:shape>
            <v:shape style="position:absolute;left:5024;top:9798;width:1414;height:10" type="#_x0000_t75" stroked="false">
              <v:imagedata r:id="rId409" o:title=""/>
            </v:shape>
            <v:shape style="position:absolute;left:6433;top:9798;width:2292;height:10" type="#_x0000_t75" stroked="false">
              <v:imagedata r:id="rId410" o:title=""/>
            </v:shape>
            <v:shape style="position:absolute;left:8721;top:9798;width:1239;height:10" type="#_x0000_t75" stroked="false">
              <v:imagedata r:id="rId411" o:title=""/>
            </v:shape>
            <v:shape style="position:absolute;left:9955;top:9798;width:1433;height:10" type="#_x0000_t75" stroked="false">
              <v:imagedata r:id="rId412" o:title=""/>
            </v:shape>
            <w10:wrap type="none"/>
          </v:group>
        </w:pict>
      </w:r>
      <w:r>
        <w:rPr/>
        <w:pict>
          <v:group style="position:absolute;margin-left:84.503998pt;margin-top:510.069977pt;width:484.9pt;height:.5pt;mso-position-horizontal-relative:page;mso-position-vertical-relative:page;z-index:-1126816" coordorigin="1690,10201" coordsize="9698,10">
            <v:shape style="position:absolute;left:1690;top:10201;width:1932;height:10" type="#_x0000_t75" stroked="false">
              <v:imagedata r:id="rId407" o:title=""/>
            </v:shape>
            <v:shape style="position:absolute;left:3617;top:10201;width:1412;height:10" type="#_x0000_t75" stroked="false">
              <v:imagedata r:id="rId420" o:title=""/>
            </v:shape>
            <v:shape style="position:absolute;left:5024;top:10201;width:1414;height:10" type="#_x0000_t75" stroked="false">
              <v:imagedata r:id="rId414" o:title=""/>
            </v:shape>
            <v:shape style="position:absolute;left:6433;top:10201;width:2292;height:10" type="#_x0000_t75" stroked="false">
              <v:imagedata r:id="rId415" o:title=""/>
            </v:shape>
            <v:shape style="position:absolute;left:8721;top:10201;width:1239;height:10" type="#_x0000_t75" stroked="false">
              <v:imagedata r:id="rId416" o:title=""/>
            </v:shape>
            <v:shape style="position:absolute;left:9955;top:10201;width:1433;height:10" type="#_x0000_t75" stroked="false">
              <v:imagedata r:id="rId417" o:title=""/>
            </v:shape>
            <w10:wrap type="none"/>
          </v:group>
        </w:pict>
      </w:r>
      <w:r>
        <w:rPr/>
        <w:pict>
          <v:group style="position:absolute;margin-left:84.503998pt;margin-top:530.229980pt;width:484.9pt;height:.5pt;mso-position-horizontal-relative:page;mso-position-vertical-relative:page;z-index:-1126792" coordorigin="1690,10605" coordsize="9698,10">
            <v:shape style="position:absolute;left:1690;top:10605;width:1932;height:10" type="#_x0000_t75" stroked="false">
              <v:imagedata r:id="rId407" o:title=""/>
            </v:shape>
            <v:shape style="position:absolute;left:3617;top:10605;width:1412;height:10" type="#_x0000_t75" stroked="false">
              <v:imagedata r:id="rId421" o:title=""/>
            </v:shape>
            <v:shape style="position:absolute;left:5024;top:10605;width:1414;height:10" type="#_x0000_t75" stroked="false">
              <v:imagedata r:id="rId414" o:title=""/>
            </v:shape>
            <v:shape style="position:absolute;left:6433;top:10605;width:2292;height:10" type="#_x0000_t75" stroked="false">
              <v:imagedata r:id="rId415" o:title=""/>
            </v:shape>
            <v:shape style="position:absolute;left:8721;top:10605;width:1239;height:10" type="#_x0000_t75" stroked="false">
              <v:imagedata r:id="rId416" o:title=""/>
            </v:shape>
            <v:shape style="position:absolute;left:9955;top:10605;width:1433;height:10" type="#_x0000_t75" stroked="false">
              <v:imagedata r:id="rId417" o:title=""/>
            </v:shape>
            <w10:wrap type="none"/>
          </v:group>
        </w:pict>
      </w:r>
      <w:r>
        <w:rPr/>
        <w:pict>
          <v:group style="position:absolute;margin-left:84.503998pt;margin-top:550.51001pt;width:484.9pt;height:.5pt;mso-position-horizontal-relative:page;mso-position-vertical-relative:page;z-index:-1126768" coordorigin="1690,11010" coordsize="9698,10">
            <v:shape style="position:absolute;left:1690;top:11010;width:1932;height:10" type="#_x0000_t75" stroked="false">
              <v:imagedata r:id="rId407" o:title=""/>
            </v:shape>
            <v:shape style="position:absolute;left:3617;top:11010;width:1412;height:10" type="#_x0000_t75" stroked="false">
              <v:imagedata r:id="rId421" o:title=""/>
            </v:shape>
            <v:shape style="position:absolute;left:5024;top:11010;width:1414;height:10" type="#_x0000_t75" stroked="false">
              <v:imagedata r:id="rId414" o:title=""/>
            </v:shape>
            <v:shape style="position:absolute;left:6433;top:11010;width:2292;height:10" type="#_x0000_t75" stroked="false">
              <v:imagedata r:id="rId415" o:title=""/>
            </v:shape>
            <v:shape style="position:absolute;left:8721;top:11010;width:1239;height:10" type="#_x0000_t75" stroked="false">
              <v:imagedata r:id="rId416" o:title=""/>
            </v:shape>
            <v:shape style="position:absolute;left:9955;top:11010;width:1433;height:10" type="#_x0000_t75" stroked="false">
              <v:imagedata r:id="rId417" o:title=""/>
            </v:shape>
            <w10:wrap type="none"/>
          </v:group>
        </w:pict>
      </w:r>
      <w:r>
        <w:rPr/>
        <w:pict>
          <v:group style="position:absolute;margin-left:84.503998pt;margin-top:570.669983pt;width:484.9pt;height:.5pt;mso-position-horizontal-relative:page;mso-position-vertical-relative:page;z-index:-1126744" coordorigin="1690,11413" coordsize="9698,10">
            <v:shape style="position:absolute;left:1690;top:11413;width:1932;height:10" type="#_x0000_t75" stroked="false">
              <v:imagedata r:id="rId407" o:title=""/>
            </v:shape>
            <v:shape style="position:absolute;left:3617;top:11413;width:1412;height:10" type="#_x0000_t75" stroked="false">
              <v:imagedata r:id="rId421" o:title=""/>
            </v:shape>
            <v:shape style="position:absolute;left:5024;top:11413;width:1414;height:10" type="#_x0000_t75" stroked="false">
              <v:imagedata r:id="rId414" o:title=""/>
            </v:shape>
            <v:shape style="position:absolute;left:6433;top:11413;width:2292;height:10" type="#_x0000_t75" stroked="false">
              <v:imagedata r:id="rId415" o:title=""/>
            </v:shape>
            <v:shape style="position:absolute;left:8721;top:11413;width:1239;height:10" type="#_x0000_t75" stroked="false">
              <v:imagedata r:id="rId416" o:title=""/>
            </v:shape>
            <v:shape style="position:absolute;left:9955;top:11413;width:1433;height:10" type="#_x0000_t75" stroked="false">
              <v:imagedata r:id="rId417" o:title=""/>
            </v:shape>
            <w10:wrap type="none"/>
          </v:group>
        </w:pict>
      </w:r>
      <w:r>
        <w:rPr/>
        <w:pict>
          <v:group style="position:absolute;margin-left:84.503998pt;margin-top:590.829956pt;width:484.9pt;height:.5pt;mso-position-horizontal-relative:page;mso-position-vertical-relative:page;z-index:-1126720" coordorigin="1690,11817" coordsize="9698,10">
            <v:shape style="position:absolute;left:1690;top:11817;width:1932;height:10" type="#_x0000_t75" stroked="false">
              <v:imagedata r:id="rId407" o:title=""/>
            </v:shape>
            <v:shape style="position:absolute;left:3617;top:11817;width:1412;height:10" type="#_x0000_t75" stroked="false">
              <v:imagedata r:id="rId419" o:title=""/>
            </v:shape>
            <v:shape style="position:absolute;left:5024;top:11817;width:1414;height:10" type="#_x0000_t75" stroked="false">
              <v:imagedata r:id="rId409" o:title=""/>
            </v:shape>
            <v:shape style="position:absolute;left:6433;top:11817;width:2292;height:10" type="#_x0000_t75" stroked="false">
              <v:imagedata r:id="rId410" o:title=""/>
            </v:shape>
            <v:shape style="position:absolute;left:8721;top:11817;width:1239;height:10" type="#_x0000_t75" stroked="false">
              <v:imagedata r:id="rId411" o:title=""/>
            </v:shape>
            <v:shape style="position:absolute;left:9955;top:11817;width:1433;height:10" type="#_x0000_t75" stroked="false">
              <v:imagedata r:id="rId412" o:title=""/>
            </v:shape>
            <w10:wrap type="none"/>
          </v:group>
        </w:pict>
      </w:r>
      <w:r>
        <w:rPr/>
        <w:pict>
          <v:group style="position:absolute;margin-left:84.503998pt;margin-top:610.98999pt;width:484.9pt;height:.5pt;mso-position-horizontal-relative:page;mso-position-vertical-relative:page;z-index:-1126696" coordorigin="1690,12220" coordsize="9698,10">
            <v:shape style="position:absolute;left:1690;top:12220;width:1932;height:10" type="#_x0000_t75" stroked="false">
              <v:imagedata r:id="rId407" o:title=""/>
            </v:shape>
            <v:shape style="position:absolute;left:3617;top:12220;width:1412;height:10" type="#_x0000_t75" stroked="false">
              <v:imagedata r:id="rId421" o:title=""/>
            </v:shape>
            <v:shape style="position:absolute;left:5024;top:12220;width:1414;height:10" type="#_x0000_t75" stroked="false">
              <v:imagedata r:id="rId414" o:title=""/>
            </v:shape>
            <v:shape style="position:absolute;left:6433;top:12220;width:2292;height:10" type="#_x0000_t75" stroked="false">
              <v:imagedata r:id="rId415" o:title=""/>
            </v:shape>
            <v:shape style="position:absolute;left:8721;top:12220;width:1239;height:10" type="#_x0000_t75" stroked="false">
              <v:imagedata r:id="rId416" o:title=""/>
            </v:shape>
            <v:shape style="position:absolute;left:9955;top:12220;width:1433;height:10" type="#_x0000_t75" stroked="false">
              <v:imagedata r:id="rId417" o:title=""/>
            </v:shape>
            <w10:wrap type="none"/>
          </v:group>
        </w:pict>
      </w:r>
      <w:r>
        <w:rPr/>
        <w:pict>
          <v:group style="position:absolute;margin-left:84.503998pt;margin-top:631.179993pt;width:484.9pt;height:.5pt;mso-position-horizontal-relative:page;mso-position-vertical-relative:page;z-index:-1126672" coordorigin="1690,12624" coordsize="9698,10">
            <v:shape style="position:absolute;left:1690;top:12624;width:1932;height:10" type="#_x0000_t75" stroked="false">
              <v:imagedata r:id="rId407" o:title=""/>
            </v:shape>
            <v:shape style="position:absolute;left:3617;top:12624;width:1412;height:10" type="#_x0000_t75" stroked="false">
              <v:imagedata r:id="rId421" o:title=""/>
            </v:shape>
            <v:shape style="position:absolute;left:5024;top:12624;width:1414;height:10" type="#_x0000_t75" stroked="false">
              <v:imagedata r:id="rId414" o:title=""/>
            </v:shape>
            <v:shape style="position:absolute;left:6433;top:12624;width:2292;height:10" type="#_x0000_t75" stroked="false">
              <v:imagedata r:id="rId415" o:title=""/>
            </v:shape>
            <v:shape style="position:absolute;left:8721;top:12624;width:1239;height:10" type="#_x0000_t75" stroked="false">
              <v:imagedata r:id="rId416" o:title=""/>
            </v:shape>
            <v:shape style="position:absolute;left:9955;top:12624;width:1433;height:10" type="#_x0000_t75" stroked="false">
              <v:imagedata r:id="rId417" o:title=""/>
            </v:shape>
            <w10:wrap type="none"/>
          </v:group>
        </w:pict>
      </w:r>
      <w:r>
        <w:rPr/>
        <w:pict>
          <v:group style="position:absolute;margin-left:84.503998pt;margin-top:651.340027pt;width:484.9pt;height:.5pt;mso-position-horizontal-relative:page;mso-position-vertical-relative:page;z-index:-1126648" coordorigin="1690,13027" coordsize="9698,10">
            <v:shape style="position:absolute;left:1690;top:13027;width:1932;height:10" type="#_x0000_t75" stroked="false">
              <v:imagedata r:id="rId407" o:title=""/>
            </v:shape>
            <v:shape style="position:absolute;left:3617;top:13027;width:1412;height:10" type="#_x0000_t75" stroked="false">
              <v:imagedata r:id="rId421" o:title=""/>
            </v:shape>
            <v:shape style="position:absolute;left:5024;top:13027;width:1414;height:10" type="#_x0000_t75" stroked="false">
              <v:imagedata r:id="rId414" o:title=""/>
            </v:shape>
            <v:shape style="position:absolute;left:6433;top:13027;width:2292;height:10" type="#_x0000_t75" stroked="false">
              <v:imagedata r:id="rId415" o:title=""/>
            </v:shape>
            <v:shape style="position:absolute;left:8721;top:13027;width:1239;height:10" type="#_x0000_t75" stroked="false">
              <v:imagedata r:id="rId416" o:title=""/>
            </v:shape>
            <v:shape style="position:absolute;left:9955;top:13027;width:1433;height:10" type="#_x0000_t75" stroked="false">
              <v:imagedata r:id="rId417" o:title=""/>
            </v:shape>
            <w10:wrap type="none"/>
          </v:group>
        </w:pict>
      </w:r>
      <w:r>
        <w:rPr/>
        <w:pict>
          <v:group style="position:absolute;margin-left:84.503998pt;margin-top:671.499939pt;width:484.9pt;height:.5pt;mso-position-horizontal-relative:page;mso-position-vertical-relative:page;z-index:-1126624" coordorigin="1690,13430" coordsize="9698,10">
            <v:shape style="position:absolute;left:1690;top:13430;width:1932;height:10" type="#_x0000_t75" stroked="false">
              <v:imagedata r:id="rId407" o:title=""/>
            </v:shape>
            <v:shape style="position:absolute;left:3617;top:13430;width:1412;height:10" type="#_x0000_t75" stroked="false">
              <v:imagedata r:id="rId422" o:title=""/>
            </v:shape>
            <v:shape style="position:absolute;left:5024;top:13430;width:1414;height:10" type="#_x0000_t75" stroked="false">
              <v:imagedata r:id="rId414" o:title=""/>
            </v:shape>
            <v:shape style="position:absolute;left:6433;top:13430;width:2292;height:10" type="#_x0000_t75" stroked="false">
              <v:imagedata r:id="rId415" o:title=""/>
            </v:shape>
            <v:shape style="position:absolute;left:8721;top:13430;width:1239;height:10" type="#_x0000_t75" stroked="false">
              <v:imagedata r:id="rId416" o:title=""/>
            </v:shape>
            <v:shape style="position:absolute;left:9955;top:13430;width:1433;height:10" type="#_x0000_t75" stroked="false">
              <v:imagedata r:id="rId417" o:title=""/>
            </v:shape>
            <w10:wrap type="none"/>
          </v:group>
        </w:pict>
      </w:r>
      <w:r>
        <w:rPr/>
        <w:pict>
          <v:group style="position:absolute;margin-left:84.503998pt;margin-top:691.659973pt;width:484.9pt;height:.5pt;mso-position-horizontal-relative:page;mso-position-vertical-relative:page;z-index:-1126600" coordorigin="1690,13833" coordsize="9698,10">
            <v:shape style="position:absolute;left:1690;top:13833;width:1932;height:10" type="#_x0000_t75" stroked="false">
              <v:imagedata r:id="rId407" o:title=""/>
            </v:shape>
            <v:shape style="position:absolute;left:3617;top:13833;width:1412;height:10" type="#_x0000_t75" stroked="false">
              <v:imagedata r:id="rId408" o:title=""/>
            </v:shape>
            <v:shape style="position:absolute;left:5024;top:13833;width:1414;height:10" type="#_x0000_t75" stroked="false">
              <v:imagedata r:id="rId409" o:title=""/>
            </v:shape>
            <v:shape style="position:absolute;left:6433;top:13833;width:2292;height:10" type="#_x0000_t75" stroked="false">
              <v:imagedata r:id="rId410" o:title=""/>
            </v:shape>
            <v:shape style="position:absolute;left:8721;top:13833;width:1239;height:10" type="#_x0000_t75" stroked="false">
              <v:imagedata r:id="rId411" o:title=""/>
            </v:shape>
            <v:shape style="position:absolute;left:9955;top:13833;width:1433;height:10" type="#_x0000_t75" stroked="false">
              <v:imagedata r:id="rId412" o:title=""/>
            </v:shape>
            <w10:wrap type="none"/>
          </v:group>
        </w:pict>
      </w:r>
      <w:r>
        <w:rPr/>
        <w:pict>
          <v:group style="position:absolute;margin-left:84.503998pt;margin-top:711.819946pt;width:484.9pt;height:.5pt;mso-position-horizontal-relative:page;mso-position-vertical-relative:page;z-index:-1126576" coordorigin="1690,14236" coordsize="9698,10">
            <v:shape style="position:absolute;left:1690;top:14236;width:1932;height:10" type="#_x0000_t75" stroked="false">
              <v:imagedata r:id="rId407" o:title=""/>
            </v:shape>
            <v:shape style="position:absolute;left:3617;top:14236;width:1412;height:10" type="#_x0000_t75" stroked="false">
              <v:imagedata r:id="rId422" o:title=""/>
            </v:shape>
            <v:shape style="position:absolute;left:5024;top:14236;width:1414;height:10" type="#_x0000_t75" stroked="false">
              <v:imagedata r:id="rId414" o:title=""/>
            </v:shape>
            <v:shape style="position:absolute;left:6433;top:14236;width:2292;height:10" type="#_x0000_t75" stroked="false">
              <v:imagedata r:id="rId415" o:title=""/>
            </v:shape>
            <v:shape style="position:absolute;left:8721;top:14236;width:1239;height:10" type="#_x0000_t75" stroked="false">
              <v:imagedata r:id="rId416" o:title=""/>
            </v:shape>
            <v:shape style="position:absolute;left:9955;top:14236;width:1433;height:10" type="#_x0000_t75" stroked="false">
              <v:imagedata r:id="rId417" o:title=""/>
            </v:shape>
            <w10:wrap type="none"/>
          </v:group>
        </w:pict>
      </w:r>
      <w:r>
        <w:rPr/>
        <w:pict>
          <v:group style="position:absolute;margin-left:84.503998pt;margin-top:731.97998pt;width:484.9pt;height:.5pt;mso-position-horizontal-relative:page;mso-position-vertical-relative:page;z-index:-1126552" coordorigin="1690,14640" coordsize="9698,10">
            <v:shape style="position:absolute;left:1690;top:14640;width:1932;height:10" type="#_x0000_t75" stroked="false">
              <v:imagedata r:id="rId407" o:title=""/>
            </v:shape>
            <v:shape style="position:absolute;left:3617;top:14640;width:1412;height:10" type="#_x0000_t75" stroked="false">
              <v:imagedata r:id="rId423" o:title=""/>
            </v:shape>
            <v:shape style="position:absolute;left:5024;top:14640;width:1414;height:10" type="#_x0000_t75" stroked="false">
              <v:imagedata r:id="rId414" o:title=""/>
            </v:shape>
            <v:shape style="position:absolute;left:6433;top:14640;width:2292;height:10" type="#_x0000_t75" stroked="false">
              <v:imagedata r:id="rId415" o:title=""/>
            </v:shape>
            <v:shape style="position:absolute;left:8721;top:14640;width:1239;height:10" type="#_x0000_t75" stroked="false">
              <v:imagedata r:id="rId416" o:title=""/>
            </v:shape>
            <v:shape style="position:absolute;left:9955;top:14640;width:1433;height:10" type="#_x0000_t75" stroked="false">
              <v:imagedata r:id="rId417" o:title=""/>
            </v:shape>
            <w10:wrap type="none"/>
          </v:group>
        </w:pict>
      </w:r>
    </w:p>
    <w:p>
      <w:pPr>
        <w:spacing w:before="36"/>
        <w:ind w:left="773" w:right="4955" w:firstLine="0"/>
        <w:jc w:val="left"/>
        <w:rPr>
          <w:rFonts w:ascii="宋体" w:hAnsi="宋体" w:cs="宋体" w:eastAsia="宋体" w:hint="default"/>
          <w:sz w:val="21"/>
          <w:szCs w:val="21"/>
        </w:rPr>
      </w:pPr>
      <w:r>
        <w:rPr/>
        <w:pict>
          <v:shape style="position:absolute;margin-left:221.690002pt;margin-top:25.363657pt;width:.48pt;height:.12pt;mso-position-horizontal-relative:page;mso-position-vertical-relative:paragraph;z-index:-1127224" type="#_x0000_t75" stroked="false">
            <v:imagedata r:id="rId399" o:title=""/>
          </v:shape>
        </w:pict>
      </w:r>
      <w:r>
        <w:rPr/>
        <w:pict>
          <v:shape style="position:absolute;margin-left:305.209991pt;margin-top:25.363657pt;width:.47998pt;height:.12pt;mso-position-horizontal-relative:page;mso-position-vertical-relative:paragraph;z-index:-1127200" type="#_x0000_t75" stroked="false">
            <v:imagedata r:id="rId399" o:title=""/>
          </v:shape>
        </w:pict>
      </w:r>
      <w:r>
        <w:rPr/>
        <w:pict>
          <v:shape style="position:absolute;margin-left:379.51001pt;margin-top:25.363657pt;width:.48001pt;height:.12pt;mso-position-horizontal-relative:page;mso-position-vertical-relative:paragraph;z-index:-1127176" type="#_x0000_t75" stroked="false">
            <v:imagedata r:id="rId399" o:title=""/>
          </v:shape>
        </w:pict>
      </w:r>
      <w:r>
        <w:rPr/>
        <w:pict>
          <v:group style="position:absolute;margin-left:84.503998pt;margin-top:45.163677pt;width:425.4pt;height:.5pt;mso-position-horizontal-relative:page;mso-position-vertical-relative:paragraph;z-index:-1127152" coordorigin="1690,903" coordsize="8508,10">
            <v:shape style="position:absolute;left:1690;top:903;width:2744;height:10" type="#_x0000_t75" stroked="false">
              <v:imagedata r:id="rId424" o:title=""/>
            </v:shape>
            <v:shape style="position:absolute;left:4429;top:903;width:1675;height:10" type="#_x0000_t75" stroked="false">
              <v:imagedata r:id="rId425" o:title=""/>
            </v:shape>
            <v:shape style="position:absolute;left:6099;top:903;width:1491;height:10" type="#_x0000_t75" stroked="false">
              <v:imagedata r:id="rId426" o:title=""/>
            </v:shape>
            <v:shape style="position:absolute;left:7585;top:903;width:2612;height:10" type="#_x0000_t75" stroked="false">
              <v:imagedata r:id="rId427" o:title=""/>
            </v:shape>
            <w10:wrap type="none"/>
          </v:group>
        </w:pict>
      </w:r>
      <w:r>
        <w:rPr/>
        <w:pict>
          <v:group style="position:absolute;margin-left:84.503998pt;margin-top:62.563679pt;width:425.4pt;height:.5pt;mso-position-horizontal-relative:page;mso-position-vertical-relative:paragraph;z-index:-1127128" coordorigin="1690,1251" coordsize="8508,10">
            <v:shape style="position:absolute;left:1690;top:1251;width:2744;height:10" type="#_x0000_t75" stroked="false">
              <v:imagedata r:id="rId424" o:title=""/>
            </v:shape>
            <v:shape style="position:absolute;left:4429;top:1251;width:1675;height:10" type="#_x0000_t75" stroked="false">
              <v:imagedata r:id="rId428" o:title=""/>
            </v:shape>
            <v:shape style="position:absolute;left:6099;top:1251;width:1491;height:10" type="#_x0000_t75" stroked="false">
              <v:imagedata r:id="rId429" o:title=""/>
            </v:shape>
            <v:shape style="position:absolute;left:7585;top:1251;width:2612;height:10" type="#_x0000_t75" stroked="false">
              <v:imagedata r:id="rId430" o:title=""/>
            </v:shape>
            <w10:wrap type="none"/>
          </v:group>
        </w:pict>
      </w:r>
      <w:r>
        <w:rPr/>
        <w:pict>
          <v:group style="position:absolute;margin-left:84.503998pt;margin-top:88.003639pt;width:425.4pt;height:5.55pt;mso-position-horizontal-relative:page;mso-position-vertical-relative:paragraph;z-index:-1127104" coordorigin="1690,1760" coordsize="8508,111">
            <v:shape style="position:absolute;left:1690;top:1760;width:2763;height:110" type="#_x0000_t75" stroked="false">
              <v:imagedata r:id="rId431" o:title=""/>
            </v:shape>
            <v:shape style="position:absolute;left:4429;top:1861;width:1675;height:10" type="#_x0000_t75" stroked="false">
              <v:imagedata r:id="rId425" o:title=""/>
            </v:shape>
            <v:shape style="position:absolute;left:6099;top:1856;width:1500;height:14" type="#_x0000_t75" stroked="false">
              <v:imagedata r:id="rId432" o:title=""/>
            </v:shape>
            <v:shape style="position:absolute;left:7585;top:1861;width:2612;height:10" type="#_x0000_t75" stroked="false">
              <v:imagedata r:id="rId427" o:title=""/>
            </v:shape>
            <w10:wrap type="none"/>
          </v:group>
        </w:pict>
      </w:r>
      <w:r>
        <w:rPr>
          <w:rFonts w:ascii="宋体" w:hAnsi="宋体" w:cs="宋体" w:eastAsia="宋体" w:hint="default"/>
          <w:sz w:val="21"/>
          <w:szCs w:val="21"/>
        </w:rPr>
        <w:t>4.</w:t>
      </w:r>
      <w:r>
        <w:rPr>
          <w:rFonts w:ascii="宋体" w:hAnsi="宋体" w:cs="宋体" w:eastAsia="宋体" w:hint="default"/>
          <w:sz w:val="21"/>
          <w:szCs w:val="21"/>
        </w:rPr>
        <w:t>金额较大的其他应付款</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763"/>
        <w:gridCol w:w="1670"/>
        <w:gridCol w:w="1486"/>
        <w:gridCol w:w="2602"/>
      </w:tblGrid>
      <w:tr>
        <w:trPr>
          <w:trHeight w:val="414" w:hRule="exact"/>
        </w:trPr>
        <w:tc>
          <w:tcPr>
            <w:tcW w:w="2763"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70" w:type="dxa"/>
            <w:tcBorders>
              <w:top w:val="single" w:sz="12" w:space="0" w:color="000000"/>
              <w:left w:val="single" w:sz="4" w:space="0" w:color="000000"/>
              <w:bottom w:val="nil" w:sz="6" w:space="0" w:color="auto"/>
              <w:right w:val="single" w:sz="4" w:space="0" w:color="000000"/>
            </w:tcBorders>
          </w:tcPr>
          <w:p>
            <w:pPr>
              <w:pStyle w:val="TableParagraph"/>
              <w:tabs>
                <w:tab w:pos="967" w:val="left" w:leader="none"/>
              </w:tabs>
              <w:spacing w:line="240" w:lineRule="auto" w:before="89"/>
              <w:ind w:left="51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4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602" w:type="dxa"/>
            <w:tcBorders>
              <w:top w:val="single" w:sz="12" w:space="0" w:color="000000"/>
              <w:left w:val="single" w:sz="4" w:space="0" w:color="000000"/>
              <w:bottom w:val="nil" w:sz="6" w:space="0" w:color="auto"/>
              <w:right w:val="nil" w:sz="6" w:space="0" w:color="auto"/>
            </w:tcBorders>
          </w:tcPr>
          <w:p>
            <w:pPr>
              <w:pStyle w:val="TableParagraph"/>
              <w:tabs>
                <w:tab w:pos="540" w:val="left" w:leader="none"/>
              </w:tabs>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48"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0"/>
                <w:szCs w:val="20"/>
              </w:rPr>
            </w:pPr>
            <w:r>
              <w:rPr>
                <w:rFonts w:ascii="宋体" w:hAnsi="宋体" w:cs="宋体" w:eastAsia="宋体" w:hint="default"/>
                <w:sz w:val="20"/>
                <w:szCs w:val="20"/>
              </w:rPr>
              <w:t>美亚电子科技有限公司</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4"/>
              <w:jc w:val="right"/>
              <w:rPr>
                <w:rFonts w:ascii="宋体" w:hAnsi="宋体" w:cs="宋体" w:eastAsia="宋体" w:hint="default"/>
                <w:sz w:val="20"/>
                <w:szCs w:val="20"/>
              </w:rPr>
            </w:pPr>
            <w:r>
              <w:rPr>
                <w:rFonts w:ascii="宋体"/>
                <w:w w:val="95"/>
                <w:sz w:val="20"/>
              </w:rPr>
              <w:t>4,778,822.56</w:t>
            </w:r>
            <w:r>
              <w:rPr>
                <w:rFonts w:ascii="宋体"/>
                <w:sz w:val="20"/>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
              <w:jc w:val="center"/>
              <w:rPr>
                <w:rFonts w:ascii="宋体" w:hAnsi="宋体" w:cs="宋体" w:eastAsia="宋体" w:hint="default"/>
                <w:sz w:val="20"/>
                <w:szCs w:val="20"/>
              </w:rPr>
            </w:pPr>
            <w:r>
              <w:rPr>
                <w:rFonts w:ascii="宋体" w:hAnsi="宋体" w:cs="宋体" w:eastAsia="宋体" w:hint="default"/>
                <w:sz w:val="20"/>
                <w:szCs w:val="20"/>
              </w:rPr>
              <w:t>设备款</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8"/>
              <w:jc w:val="center"/>
              <w:rPr>
                <w:rFonts w:ascii="宋体" w:hAnsi="宋体" w:cs="宋体" w:eastAsia="宋体" w:hint="default"/>
                <w:sz w:val="20"/>
                <w:szCs w:val="20"/>
              </w:rPr>
            </w:pPr>
            <w:r>
              <w:rPr>
                <w:rFonts w:ascii="宋体" w:hAnsi="宋体" w:cs="宋体" w:eastAsia="宋体" w:hint="default"/>
                <w:sz w:val="20"/>
                <w:szCs w:val="20"/>
              </w:rPr>
              <w:t>配件供应商</w:t>
            </w:r>
          </w:p>
        </w:tc>
      </w:tr>
      <w:tr>
        <w:trPr>
          <w:trHeight w:val="505"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60" w:lineRule="exact" w:before="37"/>
              <w:ind w:left="122" w:right="134"/>
              <w:jc w:val="left"/>
              <w:rPr>
                <w:rFonts w:ascii="宋体" w:hAnsi="宋体" w:cs="宋体" w:eastAsia="宋体" w:hint="default"/>
                <w:sz w:val="20"/>
                <w:szCs w:val="20"/>
              </w:rPr>
            </w:pPr>
            <w:r>
              <w:rPr>
                <w:rFonts w:ascii="宋体" w:hAnsi="宋体" w:cs="宋体" w:eastAsia="宋体" w:hint="default"/>
                <w:sz w:val="20"/>
                <w:szCs w:val="20"/>
              </w:rPr>
              <w:t>Microsoft</w:t>
            </w:r>
            <w:r>
              <w:rPr>
                <w:rFonts w:ascii="宋体" w:hAnsi="宋体" w:cs="宋体" w:eastAsia="宋体" w:hint="default"/>
                <w:spacing w:val="-6"/>
                <w:sz w:val="20"/>
                <w:szCs w:val="20"/>
              </w:rPr>
              <w:t> </w:t>
            </w:r>
            <w:r>
              <w:rPr>
                <w:rFonts w:ascii="宋体" w:hAnsi="宋体" w:cs="宋体" w:eastAsia="宋体" w:hint="default"/>
                <w:sz w:val="20"/>
                <w:szCs w:val="20"/>
              </w:rPr>
              <w:t>Licensing,GP(</w:t>
            </w:r>
            <w:r>
              <w:rPr>
                <w:rFonts w:ascii="宋体" w:hAnsi="宋体" w:cs="宋体" w:eastAsia="宋体" w:hint="default"/>
                <w:sz w:val="20"/>
                <w:szCs w:val="20"/>
              </w:rPr>
              <w:t>微</w:t>
            </w:r>
            <w:r>
              <w:rPr>
                <w:rFonts w:ascii="宋体" w:hAnsi="宋体" w:cs="宋体" w:eastAsia="宋体" w:hint="default"/>
                <w:w w:val="99"/>
                <w:sz w:val="20"/>
                <w:szCs w:val="20"/>
              </w:rPr>
              <w:t> </w:t>
            </w:r>
            <w:r>
              <w:rPr>
                <w:rFonts w:ascii="宋体" w:hAnsi="宋体" w:cs="宋体" w:eastAsia="宋体" w:hint="default"/>
                <w:sz w:val="20"/>
                <w:szCs w:val="20"/>
              </w:rPr>
              <w:t>软</w:t>
            </w:r>
            <w:r>
              <w:rPr>
                <w:rFonts w:ascii="宋体" w:hAnsi="宋体" w:cs="宋体" w:eastAsia="宋体" w:hint="default"/>
                <w:sz w:val="20"/>
                <w:szCs w:val="20"/>
              </w:rPr>
              <w:t>)</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1"/>
              <w:jc w:val="right"/>
              <w:rPr>
                <w:rFonts w:ascii="宋体" w:hAnsi="宋体" w:cs="宋体" w:eastAsia="宋体" w:hint="default"/>
                <w:sz w:val="20"/>
                <w:szCs w:val="20"/>
              </w:rPr>
            </w:pPr>
            <w:r>
              <w:rPr>
                <w:rFonts w:ascii="宋体"/>
                <w:w w:val="95"/>
                <w:sz w:val="20"/>
              </w:rPr>
              <w:t>200,286.00</w:t>
            </w:r>
            <w:r>
              <w:rPr>
                <w:rFonts w:ascii="宋体"/>
                <w:sz w:val="20"/>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2"/>
              <w:jc w:val="center"/>
              <w:rPr>
                <w:rFonts w:ascii="宋体" w:hAnsi="宋体" w:cs="宋体" w:eastAsia="宋体" w:hint="default"/>
                <w:sz w:val="20"/>
                <w:szCs w:val="20"/>
              </w:rPr>
            </w:pPr>
            <w:r>
              <w:rPr>
                <w:rFonts w:ascii="宋体" w:hAnsi="宋体" w:cs="宋体" w:eastAsia="宋体" w:hint="default"/>
                <w:sz w:val="20"/>
                <w:szCs w:val="20"/>
              </w:rPr>
              <w:t>软件款</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41"/>
              <w:ind w:right="10"/>
              <w:jc w:val="center"/>
              <w:rPr>
                <w:rFonts w:ascii="宋体" w:hAnsi="宋体" w:cs="宋体" w:eastAsia="宋体" w:hint="default"/>
                <w:sz w:val="20"/>
                <w:szCs w:val="20"/>
              </w:rPr>
            </w:pPr>
            <w:r>
              <w:rPr>
                <w:rFonts w:ascii="宋体" w:hAnsi="宋体" w:cs="宋体" w:eastAsia="宋体" w:hint="default"/>
                <w:sz w:val="20"/>
                <w:szCs w:val="20"/>
              </w:rPr>
              <w:t>供应商</w:t>
            </w:r>
          </w:p>
        </w:tc>
      </w:tr>
      <w:tr>
        <w:trPr>
          <w:trHeight w:val="454"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40" w:lineRule="auto" w:before="117"/>
              <w:ind w:left="122" w:right="0"/>
              <w:jc w:val="left"/>
              <w:rPr>
                <w:rFonts w:ascii="宋体" w:hAnsi="宋体" w:cs="宋体" w:eastAsia="宋体" w:hint="default"/>
                <w:sz w:val="20"/>
                <w:szCs w:val="20"/>
              </w:rPr>
            </w:pPr>
            <w:r>
              <w:rPr>
                <w:rFonts w:ascii="宋体" w:hAnsi="宋体" w:cs="宋体" w:eastAsia="宋体" w:hint="default"/>
                <w:sz w:val="20"/>
                <w:szCs w:val="20"/>
              </w:rPr>
              <w:t>深圳市望家欢实业有限公司</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191,524.32</w:t>
            </w:r>
            <w:r>
              <w:rPr>
                <w:rFonts w:ascii="宋体"/>
                <w:sz w:val="20"/>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3"/>
              <w:jc w:val="center"/>
              <w:rPr>
                <w:rFonts w:ascii="宋体" w:hAnsi="宋体" w:cs="宋体" w:eastAsia="宋体" w:hint="default"/>
                <w:sz w:val="20"/>
                <w:szCs w:val="20"/>
              </w:rPr>
            </w:pPr>
            <w:r>
              <w:rPr>
                <w:rFonts w:ascii="宋体" w:hAnsi="宋体" w:cs="宋体" w:eastAsia="宋体" w:hint="default"/>
                <w:sz w:val="20"/>
                <w:szCs w:val="20"/>
              </w:rPr>
              <w:t>食堂餐厅用款</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8"/>
              <w:jc w:val="center"/>
              <w:rPr>
                <w:rFonts w:ascii="宋体" w:hAnsi="宋体" w:cs="宋体" w:eastAsia="宋体" w:hint="default"/>
                <w:sz w:val="20"/>
                <w:szCs w:val="20"/>
              </w:rPr>
            </w:pPr>
            <w:r>
              <w:rPr>
                <w:rFonts w:ascii="宋体" w:hAnsi="宋体" w:cs="宋体" w:eastAsia="宋体" w:hint="default"/>
                <w:sz w:val="20"/>
                <w:szCs w:val="20"/>
              </w:rPr>
              <w:t>公司食堂配送材料的单位</w:t>
            </w:r>
          </w:p>
        </w:tc>
      </w:tr>
      <w:tr>
        <w:trPr>
          <w:trHeight w:val="355"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22" w:right="0"/>
              <w:jc w:val="left"/>
              <w:rPr>
                <w:rFonts w:ascii="宋体" w:hAnsi="宋体" w:cs="宋体" w:eastAsia="宋体" w:hint="default"/>
                <w:sz w:val="20"/>
                <w:szCs w:val="20"/>
              </w:rPr>
            </w:pPr>
            <w:r>
              <w:rPr>
                <w:rFonts w:ascii="宋体" w:hAnsi="宋体" w:cs="宋体" w:eastAsia="宋体" w:hint="default"/>
                <w:sz w:val="20"/>
                <w:szCs w:val="20"/>
              </w:rPr>
              <w:t>深圳市南山区保安服务公司</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150,600.00</w:t>
            </w:r>
            <w:r>
              <w:rPr>
                <w:rFonts w:ascii="宋体"/>
                <w:sz w:val="20"/>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保安服务费</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8"/>
              <w:jc w:val="center"/>
              <w:rPr>
                <w:rFonts w:ascii="宋体" w:hAnsi="宋体" w:cs="宋体" w:eastAsia="宋体" w:hint="default"/>
                <w:sz w:val="20"/>
                <w:szCs w:val="20"/>
              </w:rPr>
            </w:pPr>
            <w:r>
              <w:rPr>
                <w:rFonts w:ascii="宋体" w:hAnsi="宋体" w:cs="宋体" w:eastAsia="宋体" w:hint="default"/>
                <w:sz w:val="20"/>
                <w:szCs w:val="20"/>
              </w:rPr>
              <w:t>公司保安服务公司</w:t>
            </w:r>
          </w:p>
        </w:tc>
      </w:tr>
      <w:tr>
        <w:trPr>
          <w:trHeight w:val="616"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60" w:lineRule="exact" w:before="32"/>
              <w:ind w:left="122" w:right="236"/>
              <w:jc w:val="left"/>
              <w:rPr>
                <w:rFonts w:ascii="宋体" w:hAnsi="宋体" w:cs="宋体" w:eastAsia="宋体" w:hint="default"/>
                <w:sz w:val="20"/>
                <w:szCs w:val="20"/>
              </w:rPr>
            </w:pPr>
            <w:r>
              <w:rPr>
                <w:rFonts w:ascii="宋体" w:hAnsi="宋体" w:cs="宋体" w:eastAsia="宋体" w:hint="default"/>
                <w:sz w:val="20"/>
                <w:szCs w:val="20"/>
              </w:rPr>
              <w:t>深圳市美联远东国际货运代</w:t>
            </w:r>
            <w:r>
              <w:rPr>
                <w:rFonts w:ascii="宋体" w:hAnsi="宋体" w:cs="宋体" w:eastAsia="宋体" w:hint="default"/>
                <w:w w:val="99"/>
                <w:sz w:val="20"/>
                <w:szCs w:val="20"/>
              </w:rPr>
              <w:t> </w:t>
            </w:r>
            <w:r>
              <w:rPr>
                <w:rFonts w:ascii="宋体" w:hAnsi="宋体" w:cs="宋体" w:eastAsia="宋体" w:hint="default"/>
                <w:sz w:val="20"/>
                <w:szCs w:val="20"/>
              </w:rPr>
              <w:t>理有限公司</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宋体" w:hAnsi="宋体" w:cs="宋体" w:eastAsia="宋体" w:hint="default"/>
                <w:sz w:val="20"/>
                <w:szCs w:val="20"/>
              </w:rPr>
            </w:pPr>
            <w:r>
              <w:rPr>
                <w:rFonts w:ascii="宋体"/>
                <w:w w:val="95"/>
                <w:sz w:val="20"/>
              </w:rPr>
              <w:t>142,281.00</w:t>
            </w:r>
            <w:r>
              <w:rPr>
                <w:rFonts w:ascii="宋体"/>
                <w:sz w:val="20"/>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2"/>
              <w:jc w:val="center"/>
              <w:rPr>
                <w:rFonts w:ascii="宋体" w:hAnsi="宋体" w:cs="宋体" w:eastAsia="宋体" w:hint="default"/>
                <w:sz w:val="20"/>
                <w:szCs w:val="20"/>
              </w:rPr>
            </w:pPr>
            <w:r>
              <w:rPr>
                <w:rFonts w:ascii="宋体" w:hAnsi="宋体" w:cs="宋体" w:eastAsia="宋体" w:hint="default"/>
                <w:sz w:val="20"/>
                <w:szCs w:val="20"/>
              </w:rPr>
              <w:t>运输费</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8"/>
              <w:jc w:val="center"/>
              <w:rPr>
                <w:rFonts w:ascii="宋体" w:hAnsi="宋体" w:cs="宋体" w:eastAsia="宋体" w:hint="default"/>
                <w:sz w:val="20"/>
                <w:szCs w:val="20"/>
              </w:rPr>
            </w:pPr>
            <w:r>
              <w:rPr>
                <w:rFonts w:ascii="宋体" w:hAnsi="宋体" w:cs="宋体" w:eastAsia="宋体" w:hint="default"/>
                <w:sz w:val="20"/>
                <w:szCs w:val="20"/>
              </w:rPr>
              <w:t>物流公司</w:t>
            </w:r>
          </w:p>
        </w:tc>
      </w:tr>
      <w:tr>
        <w:trPr>
          <w:trHeight w:val="402" w:hRule="exact"/>
        </w:trPr>
        <w:tc>
          <w:tcPr>
            <w:tcW w:w="2763"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104"/>
              <w:jc w:val="right"/>
              <w:rPr>
                <w:rFonts w:ascii="宋体" w:hAnsi="宋体" w:cs="宋体" w:eastAsia="宋体" w:hint="default"/>
                <w:sz w:val="20"/>
                <w:szCs w:val="20"/>
              </w:rPr>
            </w:pPr>
            <w:r>
              <w:rPr>
                <w:rFonts w:ascii="宋体"/>
                <w:w w:val="95"/>
                <w:sz w:val="20"/>
              </w:rPr>
              <w:t>5,463,513.88</w:t>
            </w:r>
            <w:r>
              <w:rPr>
                <w:rFonts w:ascii="宋体"/>
                <w:sz w:val="20"/>
              </w:rPr>
            </w:r>
          </w:p>
        </w:tc>
        <w:tc>
          <w:tcPr>
            <w:tcW w:w="1486" w:type="dxa"/>
            <w:tcBorders>
              <w:top w:val="nil" w:sz="6" w:space="0" w:color="auto"/>
              <w:left w:val="single" w:sz="4" w:space="0" w:color="000000"/>
              <w:bottom w:val="single" w:sz="12" w:space="0" w:color="000000"/>
              <w:right w:val="single" w:sz="4" w:space="0" w:color="000000"/>
            </w:tcBorders>
          </w:tcPr>
          <w:p>
            <w:pPr/>
          </w:p>
        </w:tc>
        <w:tc>
          <w:tcPr>
            <w:tcW w:w="2602"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660" w:right="4955" w:firstLine="0"/>
        <w:jc w:val="left"/>
        <w:rPr>
          <w:rFonts w:ascii="宋体" w:hAnsi="宋体" w:cs="宋体" w:eastAsia="宋体" w:hint="default"/>
          <w:sz w:val="21"/>
          <w:szCs w:val="21"/>
        </w:rPr>
      </w:pPr>
      <w:r>
        <w:rPr/>
        <w:pict>
          <v:group style="position:absolute;margin-left:84.503998pt;margin-top:-94.326294pt;width:425.4pt;height:.5pt;mso-position-horizontal-relative:page;mso-position-vertical-relative:paragraph;z-index:-1127080" coordorigin="1690,-1887" coordsize="8508,10">
            <v:shape style="position:absolute;left:1690;top:-1887;width:2744;height:10" type="#_x0000_t75" stroked="false">
              <v:imagedata r:id="rId424" o:title=""/>
            </v:shape>
            <v:shape style="position:absolute;left:4429;top:-1887;width:1675;height:10" type="#_x0000_t75" stroked="false">
              <v:imagedata r:id="rId425" o:title=""/>
            </v:shape>
            <v:shape style="position:absolute;left:6099;top:-1887;width:1491;height:10" type="#_x0000_t75" stroked="false">
              <v:imagedata r:id="rId426" o:title=""/>
            </v:shape>
            <v:shape style="position:absolute;left:7585;top:-1887;width:2612;height:10" type="#_x0000_t75" stroked="false">
              <v:imagedata r:id="rId427" o:title=""/>
            </v:shape>
            <w10:wrap type="none"/>
          </v:group>
        </w:pict>
      </w:r>
      <w:r>
        <w:rPr/>
        <w:pict>
          <v:group style="position:absolute;margin-left:84.503998pt;margin-top:-81.366333pt;width:425.4pt;height:5.05pt;mso-position-horizontal-relative:page;mso-position-vertical-relative:paragraph;z-index:-1127056" coordorigin="1690,-1627" coordsize="8508,101">
            <v:shape style="position:absolute;left:1690;top:-1627;width:2763;height:101" type="#_x0000_t75" stroked="false">
              <v:imagedata r:id="rId433" o:title=""/>
            </v:shape>
            <v:shape style="position:absolute;left:4429;top:-1536;width:1675;height:10" type="#_x0000_t75" stroked="false">
              <v:imagedata r:id="rId425" o:title=""/>
            </v:shape>
            <v:shape style="position:absolute;left:6099;top:-1536;width:1491;height:10" type="#_x0000_t75" stroked="false">
              <v:imagedata r:id="rId426" o:title=""/>
            </v:shape>
            <v:shape style="position:absolute;left:7585;top:-1536;width:2612;height:10" type="#_x0000_t75" stroked="false">
              <v:imagedata r:id="rId427" o:title=""/>
            </v:shape>
            <w10:wrap type="none"/>
          </v:group>
        </w:pict>
      </w:r>
      <w:r>
        <w:rPr/>
        <w:pict>
          <v:group style="position:absolute;margin-left:84.503998pt;margin-top:-46.326294pt;width:425.4pt;height:.5pt;mso-position-horizontal-relative:page;mso-position-vertical-relative:paragraph;z-index:-1127032" coordorigin="1690,-927" coordsize="8508,10">
            <v:shape style="position:absolute;left:1690;top:-927;width:2744;height:10" type="#_x0000_t75" stroked="false">
              <v:imagedata r:id="rId424" o:title=""/>
            </v:shape>
            <v:shape style="position:absolute;left:4429;top:-927;width:1675;height:10" type="#_x0000_t75" stroked="false">
              <v:imagedata r:id="rId425" o:title=""/>
            </v:shape>
            <v:shape style="position:absolute;left:6099;top:-927;width:1491;height:10" type="#_x0000_t75" stroked="false">
              <v:imagedata r:id="rId426" o:title=""/>
            </v:shape>
            <v:shape style="position:absolute;left:7585;top:-927;width:2612;height:10" type="#_x0000_t75" stroked="false">
              <v:imagedata r:id="rId427" o:title=""/>
            </v:shape>
            <w10:wrap type="none"/>
          </v:group>
        </w:pict>
      </w:r>
      <w:r>
        <w:rPr/>
        <w:pict>
          <v:group style="position:absolute;margin-left:251.929993pt;margin-top:63.743675pt;width:246.05pt;height:.5pt;mso-position-horizontal-relative:page;mso-position-vertical-relative:paragraph;z-index:-1127008" coordorigin="5039,1275" coordsize="4921,10">
            <v:shape style="position:absolute;left:5039;top:1275;width:1400;height:10" type="#_x0000_t75" stroked="false">
              <v:imagedata r:id="rId434" o:title=""/>
            </v:shape>
            <v:shape style="position:absolute;left:6433;top:1275;width:2292;height:10" type="#_x0000_t75" stroked="false">
              <v:imagedata r:id="rId415" o:title=""/>
            </v:shape>
            <v:shape style="position:absolute;left:8721;top:1275;width:1239;height:10" type="#_x0000_t75" stroked="false">
              <v:imagedata r:id="rId416" o:title=""/>
            </v:shape>
            <w10:wrap type="none"/>
          </v:group>
        </w:pict>
      </w:r>
      <w:r>
        <w:rPr/>
        <w:pict>
          <v:group style="position:absolute;margin-left:84.503998pt;margin-top:91.103699pt;width:484.9pt;height:5.05pt;mso-position-horizontal-relative:page;mso-position-vertical-relative:paragraph;z-index:-1126984" coordorigin="1690,1822" coordsize="9698,101">
            <v:shape style="position:absolute;left:1690;top:1822;width:1951;height:101" type="#_x0000_t75" stroked="false">
              <v:imagedata r:id="rId435" o:title=""/>
            </v:shape>
            <v:shape style="position:absolute;left:3617;top:1913;width:1412;height:10" type="#_x0000_t75" stroked="false">
              <v:imagedata r:id="rId423" o:title=""/>
            </v:shape>
            <v:shape style="position:absolute;left:5024;top:1913;width:1414;height:10" type="#_x0000_t75" stroked="false">
              <v:imagedata r:id="rId414" o:title=""/>
            </v:shape>
            <v:shape style="position:absolute;left:6433;top:1913;width:2292;height:10" type="#_x0000_t75" stroked="false">
              <v:imagedata r:id="rId415" o:title=""/>
            </v:shape>
            <v:shape style="position:absolute;left:8721;top:1913;width:1239;height:10" type="#_x0000_t75" stroked="false">
              <v:imagedata r:id="rId416" o:title=""/>
            </v:shape>
            <v:shape style="position:absolute;left:9955;top:1913;width:1433;height:10" type="#_x0000_t75" stroked="false">
              <v:imagedata r:id="rId417"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1951"/>
        <w:gridCol w:w="1407"/>
        <w:gridCol w:w="706"/>
        <w:gridCol w:w="704"/>
        <w:gridCol w:w="1231"/>
        <w:gridCol w:w="1056"/>
        <w:gridCol w:w="1234"/>
        <w:gridCol w:w="1424"/>
      </w:tblGrid>
      <w:tr>
        <w:trPr>
          <w:trHeight w:val="408" w:hRule="exact"/>
        </w:trPr>
        <w:tc>
          <w:tcPr>
            <w:tcW w:w="9712" w:type="dxa"/>
            <w:gridSpan w:val="8"/>
            <w:tcBorders>
              <w:top w:val="single" w:sz="12" w:space="0" w:color="000000"/>
              <w:left w:val="nil" w:sz="6" w:space="0" w:color="auto"/>
              <w:bottom w:val="nil" w:sz="6" w:space="0" w:color="auto"/>
              <w:right w:val="nil" w:sz="6" w:space="0" w:color="auto"/>
            </w:tcBorders>
          </w:tcPr>
          <w:p>
            <w:pPr>
              <w:pStyle w:val="TableParagraph"/>
              <w:tabs>
                <w:tab w:pos="3353" w:val="left" w:leader="none"/>
                <w:tab w:pos="8283" w:val="left" w:leader="none"/>
              </w:tabs>
              <w:spacing w:line="20" w:lineRule="exact"/>
              <w:ind w:left="1946" w:right="0"/>
              <w:jc w:val="left"/>
              <w:rPr>
                <w:rFonts w:ascii="宋体" w:hAnsi="宋体" w:cs="宋体" w:eastAsia="宋体" w:hint="default"/>
                <w:sz w:val="2"/>
                <w:szCs w:val="2"/>
              </w:rPr>
            </w:pPr>
            <w:r>
              <w:rPr>
                <w:rFonts w:ascii="宋体"/>
                <w:sz w:val="2"/>
              </w:rPr>
              <w:drawing>
                <wp:inline distT="0" distB="0" distL="0" distR="0">
                  <wp:extent cx="6095" cy="1524"/>
                  <wp:effectExtent l="0" t="0" r="0" b="0"/>
                  <wp:docPr id="3" name="image383.png" descr=""/>
                  <wp:cNvGraphicFramePr>
                    <a:graphicFrameLocks noChangeAspect="1"/>
                  </wp:cNvGraphicFramePr>
                  <a:graphic>
                    <a:graphicData uri="http://schemas.openxmlformats.org/drawingml/2006/picture">
                      <pic:pic>
                        <pic:nvPicPr>
                          <pic:cNvPr id="4" name="image383.png"/>
                          <pic:cNvPicPr/>
                        </pic:nvPicPr>
                        <pic:blipFill>
                          <a:blip r:embed="rId436"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5" name="image383.png" descr=""/>
                  <wp:cNvGraphicFramePr>
                    <a:graphicFrameLocks noChangeAspect="1"/>
                  </wp:cNvGraphicFramePr>
                  <a:graphic>
                    <a:graphicData uri="http://schemas.openxmlformats.org/drawingml/2006/picture">
                      <pic:pic>
                        <pic:nvPicPr>
                          <pic:cNvPr id="6" name="image383.png"/>
                          <pic:cNvPicPr/>
                        </pic:nvPicPr>
                        <pic:blipFill>
                          <a:blip r:embed="rId436"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7" name="image383.png" descr=""/>
                  <wp:cNvGraphicFramePr>
                    <a:graphicFrameLocks noChangeAspect="1"/>
                  </wp:cNvGraphicFramePr>
                  <a:graphic>
                    <a:graphicData uri="http://schemas.openxmlformats.org/drawingml/2006/picture">
                      <pic:pic>
                        <pic:nvPicPr>
                          <pic:cNvPr id="8" name="image383.png"/>
                          <pic:cNvPicPr/>
                        </pic:nvPicPr>
                        <pic:blipFill>
                          <a:blip r:embed="rId436" cstate="print"/>
                          <a:stretch>
                            <a:fillRect/>
                          </a:stretch>
                        </pic:blipFill>
                        <pic:spPr>
                          <a:xfrm>
                            <a:off x="0" y="0"/>
                            <a:ext cx="6095" cy="1524"/>
                          </a:xfrm>
                          <a:prstGeom prst="rect">
                            <a:avLst/>
                          </a:prstGeom>
                        </pic:spPr>
                      </pic:pic>
                    </a:graphicData>
                  </a:graphic>
                </wp:inline>
              </w:drawing>
            </w:r>
            <w:r>
              <w:rPr>
                <w:rFonts w:ascii="宋体"/>
                <w:sz w:val="2"/>
              </w:rPr>
            </w:r>
          </w:p>
          <w:p>
            <w:pPr>
              <w:pStyle w:val="TableParagraph"/>
              <w:spacing w:line="240" w:lineRule="auto" w:before="67"/>
              <w:ind w:left="4949" w:right="0"/>
              <w:jc w:val="left"/>
              <w:rPr>
                <w:rFonts w:ascii="宋体" w:hAnsi="宋体" w:cs="宋体" w:eastAsia="宋体" w:hint="default"/>
                <w:sz w:val="18"/>
                <w:szCs w:val="18"/>
              </w:rPr>
            </w:pPr>
            <w:r>
              <w:rPr>
                <w:rFonts w:ascii="宋体" w:hAnsi="宋体" w:cs="宋体" w:eastAsia="宋体" w:hint="default"/>
                <w:spacing w:val="-25"/>
                <w:sz w:val="18"/>
                <w:szCs w:val="18"/>
              </w:rPr>
              <w:t>本年变动增（</w:t>
            </w:r>
            <w:r>
              <w:rPr>
                <w:rFonts w:ascii="宋体" w:hAnsi="宋体" w:cs="宋体" w:eastAsia="宋体" w:hint="default"/>
                <w:spacing w:val="-25"/>
                <w:sz w:val="18"/>
                <w:szCs w:val="18"/>
              </w:rPr>
              <w:t>+</w:t>
            </w:r>
            <w:r>
              <w:rPr>
                <w:rFonts w:ascii="宋体" w:hAnsi="宋体" w:cs="宋体" w:eastAsia="宋体" w:hint="default"/>
                <w:spacing w:val="-25"/>
                <w:sz w:val="18"/>
                <w:szCs w:val="18"/>
              </w:rPr>
              <w:t>）减（－）</w:t>
            </w:r>
          </w:p>
        </w:tc>
      </w:tr>
      <w:tr>
        <w:trPr>
          <w:trHeight w:val="259"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pacing w:val="-29"/>
                <w:sz w:val="18"/>
                <w:szCs w:val="18"/>
              </w:rPr>
              <w:t>项目</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94" w:right="0"/>
              <w:jc w:val="lef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c>
        <w:tc>
          <w:tcPr>
            <w:tcW w:w="706" w:type="dxa"/>
            <w:vMerge w:val="restart"/>
            <w:tcBorders>
              <w:top w:val="nil" w:sz="6" w:space="0" w:color="auto"/>
              <w:left w:val="single" w:sz="4" w:space="0" w:color="000000"/>
              <w:right w:val="single" w:sz="4" w:space="0" w:color="000000"/>
            </w:tcBorders>
          </w:tcPr>
          <w:p>
            <w:pPr>
              <w:pStyle w:val="TableParagraph"/>
              <w:spacing w:line="230" w:lineRule="exact" w:before="128"/>
              <w:ind w:left="271" w:right="122" w:hanging="154"/>
              <w:jc w:val="left"/>
              <w:rPr>
                <w:rFonts w:ascii="宋体" w:hAnsi="宋体" w:cs="宋体" w:eastAsia="宋体" w:hint="default"/>
                <w:sz w:val="18"/>
                <w:szCs w:val="18"/>
              </w:rPr>
            </w:pPr>
            <w:r>
              <w:rPr>
                <w:rFonts w:ascii="宋体" w:hAnsi="宋体" w:cs="宋体" w:eastAsia="宋体" w:hint="default"/>
                <w:spacing w:val="-29"/>
                <w:sz w:val="18"/>
                <w:szCs w:val="18"/>
              </w:rPr>
              <w:t>发行新 </w:t>
            </w:r>
            <w:r>
              <w:rPr>
                <w:rFonts w:ascii="宋体" w:hAnsi="宋体" w:cs="宋体" w:eastAsia="宋体" w:hint="default"/>
                <w:sz w:val="18"/>
                <w:szCs w:val="18"/>
              </w:rPr>
              <w:t>股</w:t>
            </w: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403" w:right="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c>
      </w:tr>
      <w:tr>
        <w:trPr>
          <w:trHeight w:val="420" w:hRule="exact"/>
        </w:trPr>
        <w:tc>
          <w:tcPr>
            <w:tcW w:w="1951" w:type="dxa"/>
            <w:tcBorders>
              <w:top w:val="nil" w:sz="6" w:space="0" w:color="auto"/>
              <w:left w:val="nil" w:sz="6" w:space="0" w:color="auto"/>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91" w:right="0"/>
              <w:jc w:val="left"/>
              <w:rPr>
                <w:rFonts w:ascii="宋体" w:hAnsi="宋体" w:cs="宋体" w:eastAsia="宋体" w:hint="default"/>
                <w:sz w:val="18"/>
                <w:szCs w:val="18"/>
              </w:rPr>
            </w:pPr>
            <w:r>
              <w:rPr>
                <w:rFonts w:ascii="宋体" w:hAnsi="宋体" w:cs="宋体" w:eastAsia="宋体" w:hint="default"/>
                <w:spacing w:val="-29"/>
                <w:sz w:val="18"/>
                <w:szCs w:val="18"/>
              </w:rPr>
              <w:t>送股</w:t>
            </w:r>
            <w:r>
              <w:rPr>
                <w:rFonts w:ascii="宋体" w:hAnsi="宋体" w:cs="宋体" w:eastAsia="宋体" w:hint="default"/>
                <w:sz w:val="18"/>
                <w:szCs w:val="18"/>
              </w:rPr>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0" w:right="0"/>
              <w:jc w:val="left"/>
              <w:rPr>
                <w:rFonts w:ascii="宋体" w:hAnsi="宋体" w:cs="宋体" w:eastAsia="宋体" w:hint="default"/>
                <w:sz w:val="18"/>
                <w:szCs w:val="18"/>
              </w:rPr>
            </w:pPr>
            <w:r>
              <w:rPr>
                <w:rFonts w:ascii="宋体" w:hAnsi="宋体" w:cs="宋体" w:eastAsia="宋体" w:hint="default"/>
                <w:spacing w:val="-23"/>
                <w:sz w:val="18"/>
                <w:szCs w:val="18"/>
              </w:rPr>
              <w:t>公积金转股</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pacing w:val="-29"/>
                <w:sz w:val="18"/>
                <w:szCs w:val="18"/>
              </w:rPr>
              <w:t>其他</w:t>
            </w:r>
            <w:r>
              <w:rPr>
                <w:rFonts w:ascii="宋体" w:hAnsi="宋体" w:cs="宋体" w:eastAsia="宋体" w:hint="default"/>
                <w:sz w:val="18"/>
                <w:szCs w:val="18"/>
              </w:rPr>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pacing w:val="-29"/>
                <w:sz w:val="18"/>
                <w:szCs w:val="18"/>
              </w:rPr>
              <w:t>小计</w:t>
            </w:r>
            <w:r>
              <w:rPr>
                <w:rFonts w:ascii="宋体" w:hAnsi="宋体" w:cs="宋体" w:eastAsia="宋体" w:hint="default"/>
                <w:sz w:val="18"/>
                <w:szCs w:val="18"/>
              </w:rPr>
            </w: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4"/>
                <w:sz w:val="18"/>
                <w:szCs w:val="18"/>
              </w:rPr>
              <w:t>1</w:t>
            </w:r>
            <w:r>
              <w:rPr>
                <w:rFonts w:ascii="宋体" w:hAnsi="宋体" w:cs="宋体" w:eastAsia="宋体" w:hint="default"/>
                <w:spacing w:val="-24"/>
                <w:sz w:val="18"/>
                <w:szCs w:val="18"/>
              </w:rPr>
              <w:t>．有限售条件股份</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39"/>
                <w:sz w:val="18"/>
                <w:szCs w:val="18"/>
              </w:rPr>
              <w:t> </w:t>
            </w:r>
            <w:r>
              <w:rPr>
                <w:rFonts w:ascii="宋体" w:hAnsi="宋体" w:cs="宋体" w:eastAsia="宋体" w:hint="default"/>
                <w:spacing w:val="-29"/>
                <w:sz w:val="18"/>
                <w:szCs w:val="18"/>
              </w:rPr>
              <w:t>国家持股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39"/>
                <w:sz w:val="18"/>
                <w:szCs w:val="18"/>
              </w:rPr>
              <w:t> </w:t>
            </w:r>
            <w:r>
              <w:rPr>
                <w:rFonts w:ascii="宋体" w:hAnsi="宋体" w:cs="宋体" w:eastAsia="宋体" w:hint="default"/>
                <w:spacing w:val="-29"/>
                <w:sz w:val="18"/>
                <w:szCs w:val="18"/>
              </w:rPr>
              <w:t>国有法人持股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39"/>
                <w:sz w:val="18"/>
                <w:szCs w:val="18"/>
              </w:rPr>
              <w:t> </w:t>
            </w:r>
            <w:r>
              <w:rPr>
                <w:rFonts w:ascii="宋体" w:hAnsi="宋体" w:cs="宋体" w:eastAsia="宋体" w:hint="default"/>
                <w:spacing w:val="-29"/>
                <w:sz w:val="18"/>
                <w:szCs w:val="18"/>
              </w:rPr>
              <w:t>其他内资持股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0"/>
                <w:sz w:val="18"/>
                <w:szCs w:val="18"/>
              </w:rPr>
              <w:t>其中：</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4"/>
                <w:sz w:val="18"/>
                <w:szCs w:val="18"/>
              </w:rPr>
              <w:t>境内法人持股</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5"/>
                <w:sz w:val="18"/>
                <w:szCs w:val="18"/>
              </w:rPr>
              <w:t>境内自然人持股</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11"/>
                <w:sz w:val="18"/>
                <w:szCs w:val="18"/>
              </w:rPr>
              <w:t>(4).</w:t>
            </w:r>
            <w:r>
              <w:rPr>
                <w:rFonts w:ascii="宋体" w:hAnsi="宋体" w:cs="宋体" w:eastAsia="宋体" w:hint="default"/>
                <w:spacing w:val="-39"/>
                <w:sz w:val="18"/>
                <w:szCs w:val="18"/>
              </w:rPr>
              <w:t> </w:t>
            </w:r>
            <w:r>
              <w:rPr>
                <w:rFonts w:ascii="宋体" w:hAnsi="宋体" w:cs="宋体" w:eastAsia="宋体" w:hint="default"/>
                <w:spacing w:val="-29"/>
                <w:sz w:val="18"/>
                <w:szCs w:val="18"/>
              </w:rPr>
              <w:t>外资持股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9"/>
                <w:sz w:val="18"/>
                <w:szCs w:val="18"/>
              </w:rPr>
              <w:t>其中：</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4"/>
                <w:sz w:val="18"/>
                <w:szCs w:val="18"/>
              </w:rPr>
              <w:t>境外法人持股</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5"/>
                <w:sz w:val="18"/>
                <w:szCs w:val="18"/>
              </w:rPr>
              <w:t>境外自然人持股</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(5).</w:t>
            </w:r>
            <w:r>
              <w:rPr>
                <w:rFonts w:ascii="宋体" w:hAnsi="宋体" w:cs="宋体" w:eastAsia="宋体" w:hint="default"/>
                <w:spacing w:val="-39"/>
                <w:sz w:val="18"/>
                <w:szCs w:val="18"/>
              </w:rPr>
              <w:t> </w:t>
            </w:r>
            <w:r>
              <w:rPr>
                <w:rFonts w:ascii="宋体" w:hAnsi="宋体" w:cs="宋体" w:eastAsia="宋体" w:hint="default"/>
                <w:spacing w:val="-29"/>
                <w:sz w:val="18"/>
                <w:szCs w:val="18"/>
              </w:rPr>
              <w:t>高管股份</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3,278,925.00</w:t>
            </w: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636,109.00</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-142,279.00</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493,830.00</w:t>
            </w:r>
          </w:p>
        </w:tc>
        <w:tc>
          <w:tcPr>
            <w:tcW w:w="1424"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0"/>
              <w:jc w:val="right"/>
              <w:rPr>
                <w:rFonts w:ascii="宋体" w:hAnsi="宋体" w:cs="宋体" w:eastAsia="宋体" w:hint="default"/>
                <w:sz w:val="18"/>
                <w:szCs w:val="18"/>
              </w:rPr>
            </w:pPr>
            <w:r>
              <w:rPr>
                <w:rFonts w:ascii="宋体"/>
                <w:spacing w:val="-14"/>
                <w:sz w:val="18"/>
              </w:rPr>
              <w:t>3,772,755.00</w:t>
            </w: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6"/>
                <w:sz w:val="18"/>
                <w:szCs w:val="18"/>
              </w:rPr>
              <w:t>有限售条件股份合计</w:t>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3,278,925.00</w:t>
            </w: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636,109.00</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-142,279.00</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493,830.00</w:t>
            </w:r>
          </w:p>
        </w:tc>
        <w:tc>
          <w:tcPr>
            <w:tcW w:w="1424"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0"/>
              <w:jc w:val="right"/>
              <w:rPr>
                <w:rFonts w:ascii="宋体" w:hAnsi="宋体" w:cs="宋体" w:eastAsia="宋体" w:hint="default"/>
                <w:sz w:val="18"/>
                <w:szCs w:val="18"/>
              </w:rPr>
            </w:pPr>
            <w:r>
              <w:rPr>
                <w:rFonts w:ascii="宋体"/>
                <w:spacing w:val="-14"/>
                <w:sz w:val="18"/>
              </w:rPr>
              <w:t>3,772,755.00</w:t>
            </w: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5"/>
                <w:sz w:val="18"/>
                <w:szCs w:val="18"/>
              </w:rPr>
              <w:t>2</w:t>
            </w:r>
            <w:r>
              <w:rPr>
                <w:rFonts w:ascii="宋体" w:hAnsi="宋体" w:cs="宋体" w:eastAsia="宋体" w:hint="default"/>
                <w:spacing w:val="-25"/>
                <w:sz w:val="18"/>
                <w:szCs w:val="18"/>
              </w:rPr>
              <w:t>．无限售条件流通股份</w:t>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39"/>
                <w:sz w:val="18"/>
                <w:szCs w:val="18"/>
              </w:rPr>
              <w:t> </w:t>
            </w:r>
            <w:r>
              <w:rPr>
                <w:rFonts w:ascii="宋体" w:hAnsi="宋体" w:cs="宋体" w:eastAsia="宋体" w:hint="default"/>
                <w:spacing w:val="-29"/>
                <w:sz w:val="18"/>
                <w:szCs w:val="18"/>
              </w:rPr>
              <w:t>人民币普通股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256,851,075.00</w:t>
            </w: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51,389,891.00</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142,279.00</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51,532,170.00</w:t>
            </w:r>
          </w:p>
        </w:tc>
        <w:tc>
          <w:tcPr>
            <w:tcW w:w="1424"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0"/>
              <w:jc w:val="right"/>
              <w:rPr>
                <w:rFonts w:ascii="宋体" w:hAnsi="宋体" w:cs="宋体" w:eastAsia="宋体" w:hint="default"/>
                <w:sz w:val="18"/>
                <w:szCs w:val="18"/>
              </w:rPr>
            </w:pPr>
            <w:r>
              <w:rPr>
                <w:rFonts w:ascii="宋体"/>
                <w:spacing w:val="-14"/>
                <w:sz w:val="18"/>
              </w:rPr>
              <w:t>308,383,245.00</w:t>
            </w:r>
          </w:p>
        </w:tc>
      </w:tr>
      <w:tr>
        <w:trPr>
          <w:trHeight w:val="403"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39"/>
                <w:sz w:val="18"/>
                <w:szCs w:val="18"/>
              </w:rPr>
              <w:t> </w:t>
            </w:r>
            <w:r>
              <w:rPr>
                <w:rFonts w:ascii="宋体" w:hAnsi="宋体" w:cs="宋体" w:eastAsia="宋体" w:hint="default"/>
                <w:spacing w:val="-29"/>
                <w:sz w:val="18"/>
                <w:szCs w:val="18"/>
              </w:rPr>
              <w:t>境内上市的外资股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39"/>
                <w:sz w:val="18"/>
                <w:szCs w:val="18"/>
              </w:rPr>
              <w:t> </w:t>
            </w:r>
            <w:r>
              <w:rPr>
                <w:rFonts w:ascii="宋体" w:hAnsi="宋体" w:cs="宋体" w:eastAsia="宋体" w:hint="default"/>
                <w:spacing w:val="-29"/>
                <w:sz w:val="18"/>
                <w:szCs w:val="18"/>
              </w:rPr>
              <w:t>境外上市的外资股</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1951"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11"/>
                <w:sz w:val="18"/>
                <w:szCs w:val="18"/>
              </w:rPr>
              <w:t>(4).</w:t>
            </w:r>
            <w:r>
              <w:rPr>
                <w:rFonts w:ascii="宋体" w:hAnsi="宋体" w:cs="宋体" w:eastAsia="宋体" w:hint="default"/>
                <w:spacing w:val="-39"/>
                <w:sz w:val="18"/>
                <w:szCs w:val="18"/>
              </w:rPr>
              <w:t> </w:t>
            </w:r>
            <w:r>
              <w:rPr>
                <w:rFonts w:ascii="宋体" w:hAnsi="宋体" w:cs="宋体" w:eastAsia="宋体" w:hint="default"/>
                <w:spacing w:val="-29"/>
                <w:sz w:val="18"/>
                <w:szCs w:val="18"/>
              </w:rPr>
              <w:t>其他</w:t>
            </w:r>
            <w:r>
              <w:rPr>
                <w:rFonts w:ascii="宋体" w:hAnsi="宋体" w:cs="宋体" w:eastAsia="宋体" w:hint="default"/>
                <w:sz w:val="18"/>
                <w:szCs w:val="18"/>
              </w:rPr>
            </w:r>
          </w:p>
        </w:tc>
        <w:tc>
          <w:tcPr>
            <w:tcW w:w="140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377" w:hRule="exact"/>
        </w:trPr>
        <w:tc>
          <w:tcPr>
            <w:tcW w:w="1951"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pacing w:val="-26"/>
                <w:sz w:val="18"/>
                <w:szCs w:val="18"/>
              </w:rPr>
              <w:t>无限售条件流通股份合计</w:t>
            </w:r>
          </w:p>
        </w:tc>
        <w:tc>
          <w:tcPr>
            <w:tcW w:w="14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256,851,075.00</w:t>
            </w:r>
          </w:p>
        </w:tc>
        <w:tc>
          <w:tcPr>
            <w:tcW w:w="706" w:type="dxa"/>
            <w:tcBorders>
              <w:top w:val="nil" w:sz="6" w:space="0" w:color="auto"/>
              <w:left w:val="single" w:sz="4" w:space="0" w:color="000000"/>
              <w:bottom w:val="single" w:sz="12" w:space="0" w:color="000000"/>
              <w:right w:val="single" w:sz="4" w:space="0" w:color="000000"/>
            </w:tcBorders>
          </w:tcPr>
          <w:p>
            <w:pPr/>
          </w:p>
        </w:tc>
        <w:tc>
          <w:tcPr>
            <w:tcW w:w="704" w:type="dxa"/>
            <w:tcBorders>
              <w:top w:val="nil" w:sz="6" w:space="0" w:color="auto"/>
              <w:left w:val="single" w:sz="4" w:space="0" w:color="000000"/>
              <w:bottom w:val="single" w:sz="12" w:space="0" w:color="000000"/>
              <w:right w:val="single" w:sz="4" w:space="0" w:color="000000"/>
            </w:tcBorders>
          </w:tcPr>
          <w:p>
            <w:pPr/>
          </w:p>
        </w:tc>
        <w:tc>
          <w:tcPr>
            <w:tcW w:w="12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51,389,891.00</w:t>
            </w:r>
          </w:p>
        </w:tc>
        <w:tc>
          <w:tcPr>
            <w:tcW w:w="10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3"/>
                <w:sz w:val="18"/>
              </w:rPr>
              <w:t>142,279.00</w:t>
            </w:r>
          </w:p>
        </w:tc>
        <w:tc>
          <w:tcPr>
            <w:tcW w:w="12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85"/>
              <w:jc w:val="right"/>
              <w:rPr>
                <w:rFonts w:ascii="宋体" w:hAnsi="宋体" w:cs="宋体" w:eastAsia="宋体" w:hint="default"/>
                <w:sz w:val="18"/>
                <w:szCs w:val="18"/>
              </w:rPr>
            </w:pPr>
            <w:r>
              <w:rPr>
                <w:rFonts w:ascii="宋体"/>
                <w:spacing w:val="-14"/>
                <w:sz w:val="18"/>
              </w:rPr>
              <w:t>51,532,170.00</w:t>
            </w:r>
          </w:p>
        </w:tc>
        <w:tc>
          <w:tcPr>
            <w:tcW w:w="1424" w:type="dxa"/>
            <w:tcBorders>
              <w:top w:val="nil" w:sz="6" w:space="0" w:color="auto"/>
              <w:left w:val="single" w:sz="4" w:space="0" w:color="000000"/>
              <w:bottom w:val="single" w:sz="12" w:space="0" w:color="000000"/>
              <w:right w:val="nil" w:sz="6" w:space="0" w:color="auto"/>
            </w:tcBorders>
          </w:tcPr>
          <w:p>
            <w:pPr>
              <w:pStyle w:val="TableParagraph"/>
              <w:spacing w:line="240" w:lineRule="auto" w:before="56"/>
              <w:ind w:right="90"/>
              <w:jc w:val="right"/>
              <w:rPr>
                <w:rFonts w:ascii="宋体" w:hAnsi="宋体" w:cs="宋体" w:eastAsia="宋体" w:hint="default"/>
                <w:sz w:val="18"/>
                <w:szCs w:val="18"/>
              </w:rPr>
            </w:pPr>
            <w:r>
              <w:rPr>
                <w:rFonts w:ascii="宋体"/>
                <w:spacing w:val="-14"/>
                <w:sz w:val="18"/>
              </w:rPr>
              <w:t>308,383,245.00</w:t>
            </w:r>
          </w:p>
        </w:tc>
      </w:tr>
    </w:tbl>
    <w:p>
      <w:pPr>
        <w:spacing w:after="0" w:line="240" w:lineRule="auto"/>
        <w:jc w:val="righ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b/>
          <w:bCs/>
          <w:sz w:val="23"/>
          <w:szCs w:val="23"/>
        </w:rPr>
      </w:pPr>
      <w:r>
        <w:rPr/>
        <w:pict>
          <v:group style="position:absolute;margin-left:84.503998pt;margin-top:269.569946pt;width:436.3pt;height:.5pt;mso-position-horizontal-relative:page;mso-position-vertical-relative:page;z-index:-1126168" coordorigin="1690,5391" coordsize="8726,10">
            <v:shape style="position:absolute;left:1690;top:5391;width:4119;height:10" type="#_x0000_t75" stroked="false">
              <v:imagedata r:id="rId437" o:title=""/>
            </v:shape>
            <v:shape style="position:absolute;left:5804;top:5391;width:2679;height:10" type="#_x0000_t75" stroked="false">
              <v:imagedata r:id="rId438" o:title=""/>
            </v:shape>
            <v:shape style="position:absolute;left:8478;top:5391;width:1937;height:10" type="#_x0000_t75" stroked="false">
              <v:imagedata r:id="rId439" o:title=""/>
            </v:shape>
            <w10:wrap type="none"/>
          </v:group>
        </w:pict>
      </w:r>
      <w:r>
        <w:rPr/>
        <w:pict>
          <v:group style="position:absolute;margin-left:84.503998pt;margin-top:281.569977pt;width:436.3pt;height:5.05pt;mso-position-horizontal-relative:page;mso-position-vertical-relative:page;z-index:-1126144" coordorigin="1690,5631" coordsize="8726,101">
            <v:shape style="position:absolute;left:1690;top:5631;width:4138;height:101" type="#_x0000_t75" stroked="false">
              <v:imagedata r:id="rId440" o:title=""/>
            </v:shape>
            <v:shape style="position:absolute;left:5804;top:5723;width:2679;height:10" type="#_x0000_t75" stroked="false">
              <v:imagedata r:id="rId438" o:title=""/>
            </v:shape>
            <v:shape style="position:absolute;left:8478;top:5723;width:1937;height:10" type="#_x0000_t75" stroked="false">
              <v:imagedata r:id="rId439" o:title=""/>
            </v:shape>
            <w10:wrap type="none"/>
          </v:group>
        </w:pict>
      </w:r>
      <w:r>
        <w:rPr/>
        <w:pict>
          <v:group style="position:absolute;margin-left:84.503998pt;margin-top:309.650024pt;width:436.3pt;height:5.4pt;mso-position-horizontal-relative:page;mso-position-vertical-relative:page;z-index:-1126120" coordorigin="1690,6193" coordsize="8726,108">
            <v:shape style="position:absolute;left:1690;top:6193;width:2213;height:108" type="#_x0000_t75" stroked="false">
              <v:imagedata r:id="rId441" o:title=""/>
            </v:shape>
            <v:shape style="position:absolute;left:3879;top:6289;width:1939;height:12" type="#_x0000_t75" stroked="false">
              <v:imagedata r:id="rId442" o:title=""/>
            </v:shape>
            <v:shape style="position:absolute;left:5804;top:6289;width:1304;height:12" type="#_x0000_t75" stroked="false">
              <v:imagedata r:id="rId443" o:title=""/>
            </v:shape>
            <v:shape style="position:absolute;left:7093;top:6289;width:1399;height:12" type="#_x0000_t75" stroked="false">
              <v:imagedata r:id="rId444" o:title=""/>
            </v:shape>
            <v:shape style="position:absolute;left:8478;top:6291;width:1937;height:10" type="#_x0000_t75" stroked="false">
              <v:imagedata r:id="rId439" o:title=""/>
            </v:shape>
            <w10:wrap type="none"/>
          </v:group>
        </w:pict>
      </w:r>
      <w:r>
        <w:rPr/>
        <w:pict>
          <v:group style="position:absolute;margin-left:84.503998pt;margin-top:696.939941pt;width:425.4pt;height:5.05pt;mso-position-horizontal-relative:page;mso-position-vertical-relative:page;z-index:-1125640" coordorigin="1690,13939" coordsize="8508,101">
            <v:shape style="position:absolute;left:1690;top:13939;width:4659;height:101" type="#_x0000_t75" stroked="false">
              <v:imagedata r:id="rId445" o:title=""/>
            </v:shape>
            <v:shape style="position:absolute;left:6325;top:14030;width:1949;height:10" type="#_x0000_t75" stroked="false">
              <v:imagedata r:id="rId446" o:title=""/>
            </v:shape>
            <v:shape style="position:absolute;left:8269;top:14030;width:1928;height:10" type="#_x0000_t75" stroked="false">
              <v:imagedata r:id="rId267" o:title=""/>
            </v:shape>
            <w10:wrap type="none"/>
          </v:group>
        </w:pict>
      </w:r>
      <w:r>
        <w:rPr/>
        <w:pict>
          <v:group style="position:absolute;margin-left:84.503998pt;margin-top:715.420044pt;width:425.4pt;height:5.2pt;mso-position-horizontal-relative:page;mso-position-vertical-relative:page;z-index:-1125616" coordorigin="1690,14308" coordsize="8508,104">
            <v:shape style="position:absolute;left:1690;top:14308;width:4659;height:103" type="#_x0000_t75" stroked="false">
              <v:imagedata r:id="rId447" o:title=""/>
            </v:shape>
            <v:shape style="position:absolute;left:6325;top:14402;width:1949;height:10" type="#_x0000_t75" stroked="false">
              <v:imagedata r:id="rId446" o:title=""/>
            </v:shape>
            <v:shape style="position:absolute;left:8269;top:14402;width:1928;height:10" type="#_x0000_t75" stroked="false">
              <v:imagedata r:id="rId267" o:title=""/>
            </v:shape>
            <w10:wrap type="none"/>
          </v:group>
        </w:pict>
      </w:r>
      <w:r>
        <w:rPr/>
        <w:pict>
          <v:group style="position:absolute;margin-left:84.503998pt;margin-top:734.019958pt;width:425.4pt;height:5.05pt;mso-position-horizontal-relative:page;mso-position-vertical-relative:page;z-index:-1125592" coordorigin="1690,14680" coordsize="8508,101">
            <v:shape style="position:absolute;left:1690;top:14680;width:4659;height:101" type="#_x0000_t75" stroked="false">
              <v:imagedata r:id="rId445" o:title=""/>
            </v:shape>
            <v:shape style="position:absolute;left:6325;top:14772;width:1949;height:10" type="#_x0000_t75" stroked="false">
              <v:imagedata r:id="rId448" o:title=""/>
            </v:shape>
            <v:shape style="position:absolute;left:8269;top:14772;width:1928;height:10" type="#_x0000_t75" stroked="false">
              <v:imagedata r:id="rId263" o:title=""/>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951"/>
        <w:gridCol w:w="1407"/>
        <w:gridCol w:w="706"/>
        <w:gridCol w:w="704"/>
        <w:gridCol w:w="1231"/>
        <w:gridCol w:w="1056"/>
        <w:gridCol w:w="1234"/>
        <w:gridCol w:w="1424"/>
      </w:tblGrid>
      <w:tr>
        <w:trPr>
          <w:trHeight w:val="425" w:hRule="exact"/>
        </w:trPr>
        <w:tc>
          <w:tcPr>
            <w:tcW w:w="195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pacing w:val="-29"/>
                <w:sz w:val="18"/>
                <w:szCs w:val="18"/>
              </w:rPr>
              <w:t>合计</w:t>
            </w:r>
            <w:r>
              <w:rPr>
                <w:rFonts w:ascii="宋体" w:hAnsi="宋体" w:cs="宋体" w:eastAsia="宋体" w:hint="default"/>
                <w:sz w:val="18"/>
                <w:szCs w:val="18"/>
              </w:rPr>
            </w:r>
          </w:p>
        </w:tc>
        <w:tc>
          <w:tcPr>
            <w:tcW w:w="14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9"/>
              <w:ind w:left="231" w:right="0"/>
              <w:jc w:val="left"/>
              <w:rPr>
                <w:rFonts w:ascii="宋体" w:hAnsi="宋体" w:cs="宋体" w:eastAsia="宋体" w:hint="default"/>
                <w:sz w:val="18"/>
                <w:szCs w:val="18"/>
              </w:rPr>
            </w:pPr>
            <w:r>
              <w:rPr>
                <w:rFonts w:ascii="宋体"/>
                <w:spacing w:val="-14"/>
                <w:sz w:val="18"/>
              </w:rPr>
              <w:t>260,130,000.00</w:t>
            </w:r>
          </w:p>
        </w:tc>
        <w:tc>
          <w:tcPr>
            <w:tcW w:w="7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7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3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9"/>
              <w:ind w:left="129" w:right="0"/>
              <w:jc w:val="left"/>
              <w:rPr>
                <w:rFonts w:ascii="宋体" w:hAnsi="宋体" w:cs="宋体" w:eastAsia="宋体" w:hint="default"/>
                <w:sz w:val="18"/>
                <w:szCs w:val="18"/>
              </w:rPr>
            </w:pPr>
            <w:r>
              <w:rPr>
                <w:rFonts w:ascii="宋体"/>
                <w:spacing w:val="-14"/>
                <w:sz w:val="18"/>
              </w:rPr>
              <w:t>52,026,000.00</w:t>
            </w:r>
          </w:p>
        </w:tc>
        <w:tc>
          <w:tcPr>
            <w:tcW w:w="10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2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9"/>
              <w:ind w:left="132" w:right="0"/>
              <w:jc w:val="left"/>
              <w:rPr>
                <w:rFonts w:ascii="宋体" w:hAnsi="宋体" w:cs="宋体" w:eastAsia="宋体" w:hint="default"/>
                <w:sz w:val="18"/>
                <w:szCs w:val="18"/>
              </w:rPr>
            </w:pPr>
            <w:r>
              <w:rPr>
                <w:rFonts w:ascii="宋体"/>
                <w:spacing w:val="-14"/>
                <w:sz w:val="18"/>
              </w:rPr>
              <w:t>52,026,000.00</w:t>
            </w:r>
          </w:p>
        </w:tc>
        <w:tc>
          <w:tcPr>
            <w:tcW w:w="142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9"/>
              <w:ind w:left="247" w:right="0"/>
              <w:jc w:val="left"/>
              <w:rPr>
                <w:rFonts w:ascii="宋体" w:hAnsi="宋体" w:cs="宋体" w:eastAsia="宋体" w:hint="default"/>
                <w:sz w:val="18"/>
                <w:szCs w:val="18"/>
              </w:rPr>
            </w:pPr>
            <w:r>
              <w:rPr>
                <w:rFonts w:ascii="宋体"/>
                <w:spacing w:val="-14"/>
                <w:sz w:val="18"/>
              </w:rPr>
              <w:t>312,156,000.00</w:t>
            </w:r>
          </w:p>
        </w:tc>
      </w:tr>
    </w:tbl>
    <w:p>
      <w:pPr>
        <w:spacing w:line="241" w:lineRule="exact" w:before="0"/>
        <w:ind w:left="658" w:right="0" w:firstLine="0"/>
        <w:jc w:val="left"/>
        <w:rPr>
          <w:rFonts w:ascii="宋体" w:hAnsi="宋体" w:cs="宋体" w:eastAsia="宋体" w:hint="default"/>
          <w:sz w:val="21"/>
          <w:szCs w:val="21"/>
        </w:rPr>
      </w:pPr>
      <w:r>
        <w:rPr/>
        <w:pict>
          <v:shape style="position:absolute;margin-left:181.100006pt;margin-top:-21.26pt;width:.48pt;height:.12pt;mso-position-horizontal-relative:page;mso-position-vertical-relative:paragraph;z-index:-1126528" type="#_x0000_t75" stroked="false">
            <v:imagedata r:id="rId436" o:title=""/>
          </v:shape>
        </w:pict>
      </w:r>
      <w:r>
        <w:rPr/>
        <w:pict>
          <v:shape style="position:absolute;margin-left:251.449997pt;margin-top:-21.26pt;width:.48pt;height:.12pt;mso-position-horizontal-relative:page;mso-position-vertical-relative:paragraph;z-index:-1126504" type="#_x0000_t75" stroked="false">
            <v:imagedata r:id="rId436" o:title=""/>
          </v:shape>
        </w:pict>
      </w:r>
      <w:r>
        <w:rPr/>
        <w:pict>
          <v:shape style="position:absolute;margin-left:286.730011pt;margin-top:-21.26pt;width:.48001pt;height:.12pt;mso-position-horizontal-relative:page;mso-position-vertical-relative:paragraph;z-index:-1126480" type="#_x0000_t75" stroked="false">
            <v:imagedata r:id="rId436" o:title=""/>
          </v:shape>
        </w:pict>
      </w:r>
      <w:r>
        <w:rPr/>
        <w:pict>
          <v:shape style="position:absolute;margin-left:321.910004pt;margin-top:-21.26pt;width:.48001pt;height:.12pt;mso-position-horizontal-relative:page;mso-position-vertical-relative:paragraph;z-index:-1126456" type="#_x0000_t75" stroked="false">
            <v:imagedata r:id="rId436" o:title=""/>
          </v:shape>
        </w:pict>
      </w:r>
      <w:r>
        <w:rPr/>
        <w:pict>
          <v:shape style="position:absolute;margin-left:383.470001pt;margin-top:-21.26pt;width:.48001pt;height:.12pt;mso-position-horizontal-relative:page;mso-position-vertical-relative:paragraph;z-index:-1126432" type="#_x0000_t75" stroked="false">
            <v:imagedata r:id="rId436" o:title=""/>
          </v:shape>
        </w:pict>
      </w:r>
      <w:r>
        <w:rPr/>
        <w:pict>
          <v:shape style="position:absolute;margin-left:436.269989pt;margin-top:-21.26pt;width:.48001pt;height:.12pt;mso-position-horizontal-relative:page;mso-position-vertical-relative:paragraph;z-index:-1126408" type="#_x0000_t75" stroked="false">
            <v:imagedata r:id="rId436" o:title=""/>
          </v:shape>
        </w:pict>
      </w:r>
      <w:r>
        <w:rPr/>
        <w:pict>
          <v:shape style="position:absolute;margin-left:497.980011pt;margin-top:-21.26pt;width:.47998pt;height:.12pt;mso-position-horizontal-relative:page;mso-position-vertical-relative:paragraph;z-index:-1126384" type="#_x0000_t75" stroked="false">
            <v:imagedata r:id="rId436" o:title=""/>
          </v:shape>
        </w:pict>
      </w:r>
      <w:r>
        <w:rPr>
          <w:rFonts w:ascii="宋体" w:hAnsi="宋体" w:cs="宋体" w:eastAsia="宋体" w:hint="default"/>
          <w:spacing w:val="-2"/>
          <w:sz w:val="21"/>
          <w:szCs w:val="21"/>
        </w:rPr>
        <w:t>上述股本经立信大华会计师事务所立信大华（深）验字【</w:t>
      </w:r>
      <w:r>
        <w:rPr>
          <w:rFonts w:ascii="宋体" w:hAnsi="宋体" w:cs="宋体" w:eastAsia="宋体" w:hint="default"/>
          <w:spacing w:val="-2"/>
          <w:sz w:val="21"/>
          <w:szCs w:val="21"/>
        </w:rPr>
        <w:t>2011</w:t>
      </w:r>
      <w:r>
        <w:rPr>
          <w:rFonts w:ascii="宋体" w:hAnsi="宋体" w:cs="宋体" w:eastAsia="宋体" w:hint="default"/>
          <w:spacing w:val="-2"/>
          <w:sz w:val="21"/>
          <w:szCs w:val="21"/>
        </w:rPr>
        <w:t>】</w:t>
      </w:r>
      <w:r>
        <w:rPr>
          <w:rFonts w:ascii="宋体" w:hAnsi="宋体" w:cs="宋体" w:eastAsia="宋体" w:hint="default"/>
          <w:spacing w:val="-2"/>
          <w:sz w:val="21"/>
          <w:szCs w:val="21"/>
        </w:rPr>
        <w:t>037</w:t>
      </w:r>
      <w:r>
        <w:rPr>
          <w:rFonts w:ascii="宋体" w:hAnsi="宋体" w:cs="宋体" w:eastAsia="宋体" w:hint="default"/>
          <w:spacing w:val="20"/>
          <w:sz w:val="21"/>
          <w:szCs w:val="21"/>
        </w:rPr>
        <w:t> </w:t>
      </w:r>
      <w:r>
        <w:rPr>
          <w:rFonts w:ascii="宋体" w:hAnsi="宋体" w:cs="宋体" w:eastAsia="宋体" w:hint="default"/>
          <w:spacing w:val="-2"/>
          <w:sz w:val="21"/>
          <w:szCs w:val="21"/>
        </w:rPr>
        <w:t>号验资报告验证。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660" w:right="4955" w:firstLine="0"/>
        <w:jc w:val="left"/>
        <w:rPr>
          <w:rFonts w:ascii="宋体" w:hAnsi="宋体" w:cs="宋体" w:eastAsia="宋体" w:hint="default"/>
          <w:sz w:val="21"/>
          <w:szCs w:val="21"/>
        </w:rPr>
      </w:pPr>
      <w:r>
        <w:rPr/>
        <w:pict>
          <v:shape style="position:absolute;margin-left:194.210007pt;margin-top:41.783657pt;width:.48001pt;height:.12pt;mso-position-horizontal-relative:page;mso-position-vertical-relative:paragraph;z-index:-1126360" type="#_x0000_t75" stroked="false">
            <v:imagedata r:id="rId449" o:title=""/>
          </v:shape>
        </w:pict>
      </w:r>
      <w:r>
        <w:rPr/>
        <w:pict>
          <v:shape style="position:absolute;margin-left:290.450012pt;margin-top:41.783657pt;width:.48001pt;height:.12pt;mso-position-horizontal-relative:page;mso-position-vertical-relative:paragraph;z-index:-1126336" type="#_x0000_t75" stroked="false">
            <v:imagedata r:id="rId449" o:title=""/>
          </v:shape>
        </w:pict>
      </w:r>
      <w:r>
        <w:rPr/>
        <w:pict>
          <v:shape style="position:absolute;margin-left:354.910004pt;margin-top:41.783657pt;width:.48001pt;height:.12pt;mso-position-horizontal-relative:page;mso-position-vertical-relative:paragraph;z-index:-1126312" type="#_x0000_t75" stroked="false">
            <v:imagedata r:id="rId449" o:title=""/>
          </v:shape>
        </w:pict>
      </w:r>
      <w:r>
        <w:rPr/>
        <w:pict>
          <v:shape style="position:absolute;margin-left:424.149994pt;margin-top:41.783657pt;width:.47998pt;height:.12pt;mso-position-horizontal-relative:page;mso-position-vertical-relative:paragraph;z-index:-1126288" type="#_x0000_t75" stroked="false">
            <v:imagedata r:id="rId449" o:title=""/>
          </v:shape>
        </w:pict>
      </w:r>
      <w:r>
        <w:rPr/>
        <w:pict>
          <v:group style="position:absolute;margin-left:84.503998pt;margin-top:57.743679pt;width:436.3pt;height:.5pt;mso-position-horizontal-relative:page;mso-position-vertical-relative:paragraph;z-index:-1126264" coordorigin="1690,1155" coordsize="8726,10">
            <v:shape style="position:absolute;left:1690;top:1155;width:4119;height:10" type="#_x0000_t75" stroked="false">
              <v:imagedata r:id="rId437" o:title=""/>
            </v:shape>
            <v:shape style="position:absolute;left:5804;top:1155;width:2679;height:10" type="#_x0000_t75" stroked="false">
              <v:imagedata r:id="rId438" o:title=""/>
            </v:shape>
            <v:shape style="position:absolute;left:8478;top:1155;width:1937;height:10" type="#_x0000_t75" stroked="false">
              <v:imagedata r:id="rId439" o:title=""/>
            </v:shape>
            <w10:wrap type="none"/>
          </v:group>
        </w:pict>
      </w:r>
      <w:r>
        <w:rPr/>
        <w:pict>
          <v:group style="position:absolute;margin-left:84.503998pt;margin-top:69.743698pt;width:436.3pt;height:5.05pt;mso-position-horizontal-relative:page;mso-position-vertical-relative:paragraph;z-index:-1126240" coordorigin="1690,1395" coordsize="8726,101">
            <v:shape style="position:absolute;left:1690;top:1395;width:4138;height:101" type="#_x0000_t75" stroked="false">
              <v:imagedata r:id="rId450" o:title=""/>
            </v:shape>
            <v:shape style="position:absolute;left:5804;top:1486;width:2679;height:10" type="#_x0000_t75" stroked="false">
              <v:imagedata r:id="rId438" o:title=""/>
            </v:shape>
            <v:shape style="position:absolute;left:8478;top:1486;width:1937;height:10" type="#_x0000_t75" stroked="false">
              <v:imagedata r:id="rId439" o:title=""/>
            </v:shape>
            <w10:wrap type="none"/>
          </v:group>
        </w:pict>
      </w:r>
      <w:r>
        <w:rPr/>
        <w:pict>
          <v:group style="position:absolute;margin-left:84.503998pt;margin-top:90.743675pt;width:436.3pt;height:.5pt;mso-position-horizontal-relative:page;mso-position-vertical-relative:paragraph;z-index:-1126216" coordorigin="1690,1815" coordsize="8726,10">
            <v:shape style="position:absolute;left:1690;top:1815;width:4119;height:10" type="#_x0000_t75" stroked="false">
              <v:imagedata r:id="rId437" o:title=""/>
            </v:shape>
            <v:shape style="position:absolute;left:5804;top:1815;width:2679;height:10" type="#_x0000_t75" stroked="false">
              <v:imagedata r:id="rId438" o:title=""/>
            </v:shape>
            <v:shape style="position:absolute;left:8478;top:1815;width:1937;height:10" type="#_x0000_t75" stroked="false">
              <v:imagedata r:id="rId439" o:title=""/>
            </v:shape>
            <w10:wrap type="none"/>
          </v:group>
        </w:pict>
      </w:r>
      <w:r>
        <w:rPr/>
        <w:pict>
          <v:group style="position:absolute;margin-left:84.503998pt;margin-top:114.263695pt;width:436.3pt;height:5.55pt;mso-position-horizontal-relative:page;mso-position-vertical-relative:paragraph;z-index:-1126192" coordorigin="1690,2285" coordsize="8726,111">
            <v:shape style="position:absolute;left:1690;top:2285;width:2213;height:110" type="#_x0000_t75" stroked="false">
              <v:imagedata r:id="rId451" o:title=""/>
            </v:shape>
            <v:shape style="position:absolute;left:3879;top:2381;width:1939;height:14" type="#_x0000_t75" stroked="false">
              <v:imagedata r:id="rId452" o:title=""/>
            </v:shape>
            <v:shape style="position:absolute;left:5804;top:2381;width:1304;height:14" type="#_x0000_t75" stroked="false">
              <v:imagedata r:id="rId453" o:title=""/>
            </v:shape>
            <v:shape style="position:absolute;left:7093;top:2386;width:1390;height:10" type="#_x0000_t75" stroked="false">
              <v:imagedata r:id="rId454" o:title=""/>
            </v:shape>
            <v:shape style="position:absolute;left:8478;top:2386;width:1937;height:10" type="#_x0000_t75" stroked="false">
              <v:imagedata r:id="rId439" o:title=""/>
            </v:shape>
            <w10:wrap type="none"/>
          </v:group>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2213"/>
        <w:gridCol w:w="1925"/>
        <w:gridCol w:w="1289"/>
        <w:gridCol w:w="1385"/>
        <w:gridCol w:w="1928"/>
      </w:tblGrid>
      <w:tr>
        <w:trPr>
          <w:trHeight w:val="346" w:hRule="exact"/>
        </w:trPr>
        <w:tc>
          <w:tcPr>
            <w:tcW w:w="2213"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2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59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28"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left="59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56"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资本溢价（股本溢价）</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73" w:hRule="exact"/>
        </w:trPr>
        <w:tc>
          <w:tcPr>
            <w:tcW w:w="2213" w:type="dxa"/>
            <w:tcBorders>
              <w:top w:val="nil" w:sz="6" w:space="0" w:color="auto"/>
              <w:left w:val="nil" w:sz="6" w:space="0" w:color="auto"/>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331"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）投资者投入的资本</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163,959,200.00</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52,026,000.00</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111,933,200.00</w:t>
            </w:r>
          </w:p>
        </w:tc>
      </w:tr>
      <w:tr>
        <w:trPr>
          <w:trHeight w:val="493"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2" w:lineRule="auto" w:before="20"/>
              <w:ind w:left="122" w:right="101"/>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）同一控制下企业合并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的影响</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6"/>
              <w:jc w:val="right"/>
              <w:rPr>
                <w:rFonts w:ascii="宋体" w:hAnsi="宋体" w:cs="宋体" w:eastAsia="宋体" w:hint="default"/>
                <w:sz w:val="18"/>
                <w:szCs w:val="18"/>
              </w:rPr>
            </w:pPr>
            <w:r>
              <w:rPr>
                <w:rFonts w:ascii="宋体"/>
                <w:sz w:val="18"/>
              </w:rPr>
              <w:t>---</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3"/>
              <w:jc w:val="right"/>
              <w:rPr>
                <w:rFonts w:ascii="宋体" w:hAnsi="宋体" w:cs="宋体" w:eastAsia="宋体" w:hint="default"/>
                <w:sz w:val="18"/>
                <w:szCs w:val="18"/>
              </w:rPr>
            </w:pPr>
            <w:r>
              <w:rPr>
                <w:rFonts w:ascii="宋体"/>
                <w:sz w:val="18"/>
              </w:rPr>
              <w:t>---</w:t>
            </w:r>
          </w:p>
        </w:tc>
      </w:tr>
      <w:tr>
        <w:trPr>
          <w:trHeight w:val="75" w:hRule="exact"/>
        </w:trPr>
        <w:tc>
          <w:tcPr>
            <w:tcW w:w="221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332"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163,959,200.00</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52,026,000.00</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111,933,200.00</w:t>
            </w:r>
          </w:p>
        </w:tc>
      </w:tr>
      <w:tr>
        <w:trPr>
          <w:trHeight w:val="256"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其他资本公积</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73" w:hRule="exact"/>
        </w:trPr>
        <w:tc>
          <w:tcPr>
            <w:tcW w:w="2213" w:type="dxa"/>
            <w:tcBorders>
              <w:top w:val="nil" w:sz="6" w:space="0" w:color="auto"/>
              <w:left w:val="nil" w:sz="6" w:space="0" w:color="auto"/>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496"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4" w:lineRule="auto" w:before="20"/>
              <w:ind w:left="122" w:right="101"/>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1</w:t>
            </w:r>
            <w:r>
              <w:rPr>
                <w:rFonts w:ascii="宋体" w:hAnsi="宋体" w:cs="宋体" w:eastAsia="宋体" w:hint="default"/>
                <w:spacing w:val="-8"/>
                <w:sz w:val="18"/>
                <w:szCs w:val="18"/>
              </w:rPr>
              <w:t>）被投资单位除净损益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外所有者权益其他变动</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7"/>
              <w:jc w:val="right"/>
              <w:rPr>
                <w:rFonts w:ascii="宋体" w:hAnsi="宋体" w:cs="宋体" w:eastAsia="宋体" w:hint="default"/>
                <w:sz w:val="18"/>
                <w:szCs w:val="18"/>
              </w:rPr>
            </w:pPr>
            <w:r>
              <w:rPr>
                <w:rFonts w:ascii="宋体"/>
                <w:sz w:val="18"/>
              </w:rPr>
              <w:t>0.00</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3"/>
              <w:jc w:val="right"/>
              <w:rPr>
                <w:rFonts w:ascii="宋体" w:hAnsi="宋体" w:cs="宋体" w:eastAsia="宋体" w:hint="default"/>
                <w:sz w:val="18"/>
                <w:szCs w:val="18"/>
              </w:rPr>
            </w:pPr>
            <w:r>
              <w:rPr>
                <w:rFonts w:ascii="宋体"/>
                <w:sz w:val="18"/>
              </w:rPr>
              <w:t>---</w:t>
            </w:r>
          </w:p>
        </w:tc>
      </w:tr>
      <w:tr>
        <w:trPr>
          <w:trHeight w:val="73" w:hRule="exact"/>
        </w:trPr>
        <w:tc>
          <w:tcPr>
            <w:tcW w:w="221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736"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2" w:lineRule="auto" w:before="22"/>
              <w:ind w:left="122" w:right="101"/>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）可供出售金融资产公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允价值变动产生的利得或 损失</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97"/>
              <w:jc w:val="right"/>
              <w:rPr>
                <w:rFonts w:ascii="宋体" w:hAnsi="宋体" w:cs="宋体" w:eastAsia="宋体" w:hint="default"/>
                <w:sz w:val="18"/>
                <w:szCs w:val="18"/>
              </w:rPr>
            </w:pPr>
            <w:r>
              <w:rPr>
                <w:rFonts w:ascii="宋体"/>
                <w:sz w:val="18"/>
              </w:rPr>
              <w:t>0.00</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75" w:hRule="exact"/>
        </w:trPr>
        <w:tc>
          <w:tcPr>
            <w:tcW w:w="2213" w:type="dxa"/>
            <w:tcBorders>
              <w:top w:val="nil" w:sz="6" w:space="0" w:color="auto"/>
              <w:left w:val="nil" w:sz="6" w:space="0" w:color="auto"/>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331"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261,219.98</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261,219.98</w:t>
            </w:r>
          </w:p>
        </w:tc>
      </w:tr>
      <w:tr>
        <w:trPr>
          <w:trHeight w:val="256" w:hRule="exact"/>
        </w:trPr>
        <w:tc>
          <w:tcPr>
            <w:tcW w:w="221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261,219.98</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928"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261,219.98</w:t>
            </w:r>
          </w:p>
        </w:tc>
      </w:tr>
      <w:tr>
        <w:trPr>
          <w:trHeight w:val="73" w:hRule="exact"/>
        </w:trPr>
        <w:tc>
          <w:tcPr>
            <w:tcW w:w="2213" w:type="dxa"/>
            <w:tcBorders>
              <w:top w:val="nil" w:sz="6" w:space="0" w:color="auto"/>
              <w:left w:val="nil" w:sz="6" w:space="0" w:color="auto"/>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1928" w:type="dxa"/>
            <w:tcBorders>
              <w:top w:val="nil" w:sz="6" w:space="0" w:color="auto"/>
              <w:left w:val="single" w:sz="4" w:space="0" w:color="000000"/>
              <w:bottom w:val="nil" w:sz="6" w:space="0" w:color="auto"/>
              <w:right w:val="nil" w:sz="6" w:space="0" w:color="auto"/>
            </w:tcBorders>
          </w:tcPr>
          <w:p>
            <w:pPr/>
          </w:p>
        </w:tc>
      </w:tr>
      <w:tr>
        <w:trPr>
          <w:trHeight w:val="336" w:hRule="exact"/>
        </w:trPr>
        <w:tc>
          <w:tcPr>
            <w:tcW w:w="2213"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164,220,419.98</w:t>
            </w:r>
          </w:p>
        </w:tc>
        <w:tc>
          <w:tcPr>
            <w:tcW w:w="12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52,026,000.00</w:t>
            </w:r>
          </w:p>
        </w:tc>
        <w:tc>
          <w:tcPr>
            <w:tcW w:w="192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112,194,419.98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598" w:right="4955" w:firstLine="0"/>
        <w:jc w:val="left"/>
        <w:rPr>
          <w:rFonts w:ascii="宋体" w:hAnsi="宋体" w:cs="宋体" w:eastAsia="宋体" w:hint="default"/>
          <w:sz w:val="18"/>
          <w:szCs w:val="18"/>
        </w:rPr>
      </w:pPr>
      <w:r>
        <w:rPr/>
        <w:pict>
          <v:group style="position:absolute;margin-left:84.503998pt;margin-top:-77.448288pt;width:436.3pt;height:5.05pt;mso-position-horizontal-relative:page;mso-position-vertical-relative:paragraph;z-index:-1126096" coordorigin="1690,-1549" coordsize="8726,101">
            <v:shape style="position:absolute;left:1690;top:-1549;width:4138;height:101" type="#_x0000_t75" stroked="false">
              <v:imagedata r:id="rId455" o:title=""/>
            </v:shape>
            <v:shape style="position:absolute;left:5804;top:-1458;width:2679;height:10" type="#_x0000_t75" stroked="false">
              <v:imagedata r:id="rId438" o:title=""/>
            </v:shape>
            <v:shape style="position:absolute;left:8478;top:-1458;width:1937;height:10" type="#_x0000_t75" stroked="false">
              <v:imagedata r:id="rId439" o:title=""/>
            </v:shape>
            <w10:wrap type="none"/>
          </v:group>
        </w:pict>
      </w:r>
      <w:r>
        <w:rPr/>
        <w:pict>
          <v:group style="position:absolute;margin-left:84.503998pt;margin-top:-56.448277pt;width:436.3pt;height:.5pt;mso-position-horizontal-relative:page;mso-position-vertical-relative:paragraph;z-index:-1126072" coordorigin="1690,-1129" coordsize="8726,10">
            <v:shape style="position:absolute;left:1690;top:-1129;width:4119;height:10" type="#_x0000_t75" stroked="false">
              <v:imagedata r:id="rId437" o:title=""/>
            </v:shape>
            <v:shape style="position:absolute;left:5804;top:-1129;width:2679;height:10" type="#_x0000_t75" stroked="false">
              <v:imagedata r:id="rId438" o:title=""/>
            </v:shape>
            <v:shape style="position:absolute;left:8478;top:-1129;width:1937;height:10" type="#_x0000_t75" stroked="false">
              <v:imagedata r:id="rId439" o:title=""/>
            </v:shape>
            <w10:wrap type="none"/>
          </v:group>
        </w:pict>
      </w:r>
      <w:r>
        <w:rPr/>
        <w:pict>
          <v:group style="position:absolute;margin-left:84.503998pt;margin-top:-44.448288pt;width:436.3pt;height:5.05pt;mso-position-horizontal-relative:page;mso-position-vertical-relative:paragraph;z-index:-1126048" coordorigin="1690,-889" coordsize="8726,101">
            <v:shape style="position:absolute;left:1690;top:-889;width:4138;height:101" type="#_x0000_t75" stroked="false">
              <v:imagedata r:id="rId455" o:title=""/>
            </v:shape>
            <v:shape style="position:absolute;left:5804;top:-798;width:2679;height:10" type="#_x0000_t75" stroked="false">
              <v:imagedata r:id="rId438" o:title=""/>
            </v:shape>
            <v:shape style="position:absolute;left:8478;top:-798;width:1937;height:10" type="#_x0000_t75" stroked="false">
              <v:imagedata r:id="rId439" o:title=""/>
            </v:shape>
            <w10:wrap type="none"/>
          </v:group>
        </w:pict>
      </w:r>
      <w:r>
        <w:rPr/>
        <w:pict>
          <v:shape style="position:absolute;margin-left:184.100006pt;margin-top:22.531733pt;width:.48pt;height:.12pt;mso-position-horizontal-relative:page;mso-position-vertical-relative:paragraph;z-index:-1126024" type="#_x0000_t75" stroked="false">
            <v:imagedata r:id="rId456" o:title=""/>
          </v:shape>
        </w:pict>
      </w:r>
      <w:r>
        <w:rPr/>
        <w:pict>
          <v:shape style="position:absolute;margin-left:279.890015pt;margin-top:22.531733pt;width:.48001pt;height:.12pt;mso-position-horizontal-relative:page;mso-position-vertical-relative:paragraph;z-index:-1126000" type="#_x0000_t75" stroked="false">
            <v:imagedata r:id="rId456" o:title=""/>
          </v:shape>
        </w:pict>
      </w:r>
      <w:r>
        <w:rPr/>
        <w:pict>
          <v:shape style="position:absolute;margin-left:354.429993pt;margin-top:22.531733pt;width:.47998pt;height:.12pt;mso-position-horizontal-relative:page;mso-position-vertical-relative:paragraph;z-index:-1125976" type="#_x0000_t75" stroked="false">
            <v:imagedata r:id="rId456" o:title=""/>
          </v:shape>
        </w:pict>
      </w:r>
      <w:r>
        <w:rPr/>
        <w:pict>
          <v:shape style="position:absolute;margin-left:424.269989pt;margin-top:22.531733pt;width:.48001pt;height:.12pt;mso-position-horizontal-relative:page;mso-position-vertical-relative:paragraph;z-index:-1125952" type="#_x0000_t75" stroked="false">
            <v:imagedata r:id="rId456" o:title=""/>
          </v:shape>
        </w:pict>
      </w:r>
      <w:r>
        <w:rPr/>
        <w:pict>
          <v:group style="position:absolute;margin-left:84.503998pt;margin-top:38.611725pt;width:436.05pt;height:.5pt;mso-position-horizontal-relative:page;mso-position-vertical-relative:paragraph;z-index:-1125928" coordorigin="1690,772" coordsize="8721,10">
            <v:shape style="position:absolute;left:1690;top:772;width:1992;height:10" type="#_x0000_t75" stroked="false">
              <v:imagedata r:id="rId457" o:title=""/>
            </v:shape>
            <v:shape style="position:absolute;left:3677;top:772;width:3411;height:10" type="#_x0000_t75" stroked="false">
              <v:imagedata r:id="rId458" o:title=""/>
            </v:shape>
            <v:shape style="position:absolute;left:7084;top:772;width:3327;height:10" type="#_x0000_t75" stroked="false">
              <v:imagedata r:id="rId459" o:title=""/>
            </v:shape>
            <w10:wrap type="none"/>
          </v:group>
        </w:pict>
      </w:r>
      <w:r>
        <w:rPr/>
        <w:pict>
          <v:group style="position:absolute;margin-left:84.503998pt;margin-top:50.611713pt;width:436.05pt;height:5.05pt;mso-position-horizontal-relative:page;mso-position-vertical-relative:paragraph;z-index:-1125904" coordorigin="1690,1012" coordsize="8721,101">
            <v:shape style="position:absolute;left:1690;top:1012;width:2011;height:101" type="#_x0000_t75" stroked="false">
              <v:imagedata r:id="rId460" o:title=""/>
            </v:shape>
            <v:shape style="position:absolute;left:3677;top:1103;width:3411;height:10" type="#_x0000_t75" stroked="false">
              <v:imagedata r:id="rId458" o:title=""/>
            </v:shape>
            <v:shape style="position:absolute;left:7084;top:1103;width:3327;height:10" type="#_x0000_t75" stroked="false">
              <v:imagedata r:id="rId459" o:title=""/>
            </v:shape>
            <w10:wrap type="none"/>
          </v:group>
        </w:pict>
      </w:r>
      <w:r>
        <w:rPr/>
        <w:pict>
          <v:group style="position:absolute;margin-left:84.503998pt;margin-top:71.611725pt;width:436.05pt;height:.5pt;mso-position-horizontal-relative:page;mso-position-vertical-relative:paragraph;z-index:-1125880" coordorigin="1690,1432" coordsize="8721,10">
            <v:shape style="position:absolute;left:1690;top:1432;width:1992;height:10" type="#_x0000_t75" stroked="false">
              <v:imagedata r:id="rId457" o:title=""/>
            </v:shape>
            <v:shape style="position:absolute;left:3677;top:1432;width:3411;height:10" type="#_x0000_t75" stroked="false">
              <v:imagedata r:id="rId458" o:title=""/>
            </v:shape>
            <v:shape style="position:absolute;left:7084;top:1432;width:3327;height:10" type="#_x0000_t75" stroked="false">
              <v:imagedata r:id="rId459" o:title=""/>
            </v:shape>
            <w10:wrap type="none"/>
          </v:group>
        </w:pic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二十六</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盈余公积</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011"/>
        <w:gridCol w:w="1916"/>
        <w:gridCol w:w="1491"/>
        <w:gridCol w:w="1397"/>
        <w:gridCol w:w="1920"/>
      </w:tblGrid>
      <w:tr>
        <w:trPr>
          <w:trHeight w:val="343" w:hRule="exact"/>
        </w:trPr>
        <w:tc>
          <w:tcPr>
            <w:tcW w:w="2011"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right="720"/>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59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9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33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20"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59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33"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14,672,764.94</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222,302.88</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14,895,067.82</w:t>
            </w:r>
          </w:p>
        </w:tc>
      </w:tr>
      <w:tr>
        <w:trPr>
          <w:trHeight w:val="431"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z w:val="18"/>
              </w:rPr>
              <w:t>---</w:t>
            </w:r>
          </w:p>
        </w:tc>
      </w:tr>
      <w:tr>
        <w:trPr>
          <w:trHeight w:val="254"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r>
      <w:tr>
        <w:trPr>
          <w:trHeight w:val="75" w:hRule="exact"/>
        </w:trPr>
        <w:tc>
          <w:tcPr>
            <w:tcW w:w="2011"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single" w:sz="4" w:space="0" w:color="000000"/>
            </w:tcBorders>
          </w:tcPr>
          <w:p>
            <w:pPr/>
          </w:p>
        </w:tc>
        <w:tc>
          <w:tcPr>
            <w:tcW w:w="1491" w:type="dxa"/>
            <w:tcBorders>
              <w:top w:val="nil" w:sz="6" w:space="0" w:color="auto"/>
              <w:left w:val="single" w:sz="4" w:space="0" w:color="000000"/>
              <w:bottom w:val="nil" w:sz="6" w:space="0" w:color="auto"/>
              <w:right w:val="single" w:sz="4" w:space="0" w:color="000000"/>
            </w:tcBorders>
          </w:tcPr>
          <w:p>
            <w:pPr/>
          </w:p>
        </w:tc>
        <w:tc>
          <w:tcPr>
            <w:tcW w:w="1397" w:type="dxa"/>
            <w:tcBorders>
              <w:top w:val="nil" w:sz="6" w:space="0" w:color="auto"/>
              <w:left w:val="single" w:sz="4" w:space="0" w:color="000000"/>
              <w:bottom w:val="nil" w:sz="6" w:space="0" w:color="auto"/>
              <w:right w:val="single" w:sz="4" w:space="0" w:color="000000"/>
            </w:tcBorders>
          </w:tcPr>
          <w:p>
            <w:pPr/>
          </w:p>
        </w:tc>
        <w:tc>
          <w:tcPr>
            <w:tcW w:w="1920" w:type="dxa"/>
            <w:tcBorders>
              <w:top w:val="nil" w:sz="6" w:space="0" w:color="auto"/>
              <w:left w:val="single" w:sz="4" w:space="0" w:color="000000"/>
              <w:bottom w:val="nil" w:sz="6" w:space="0" w:color="auto"/>
              <w:right w:val="nil" w:sz="6" w:space="0" w:color="auto"/>
            </w:tcBorders>
          </w:tcPr>
          <w:p>
            <w:pPr/>
          </w:p>
        </w:tc>
      </w:tr>
      <w:tr>
        <w:trPr>
          <w:trHeight w:val="330"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330"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r>
      <w:tr>
        <w:trPr>
          <w:trHeight w:val="336" w:hRule="exact"/>
        </w:trPr>
        <w:tc>
          <w:tcPr>
            <w:tcW w:w="2011"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right="72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14,672,764.94</w:t>
            </w:r>
          </w:p>
        </w:tc>
        <w:tc>
          <w:tcPr>
            <w:tcW w:w="14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222,302.88</w:t>
            </w:r>
          </w:p>
        </w:tc>
        <w:tc>
          <w:tcPr>
            <w:tcW w:w="13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w:t>
            </w:r>
          </w:p>
        </w:tc>
        <w:tc>
          <w:tcPr>
            <w:tcW w:w="19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14,895,067.82</w:t>
            </w:r>
          </w:p>
        </w:tc>
      </w:tr>
    </w:tbl>
    <w:p>
      <w:pPr>
        <w:spacing w:line="241" w:lineRule="exact" w:before="0"/>
        <w:ind w:left="658" w:right="4955" w:firstLine="0"/>
        <w:jc w:val="left"/>
        <w:rPr>
          <w:rFonts w:ascii="宋体" w:hAnsi="宋体" w:cs="宋体" w:eastAsia="宋体" w:hint="default"/>
          <w:sz w:val="21"/>
          <w:szCs w:val="21"/>
        </w:rPr>
      </w:pPr>
      <w:r>
        <w:rPr/>
        <w:pict>
          <v:group style="position:absolute;margin-left:84.503998pt;margin-top:-55.55999pt;width:436.05pt;height:5.05pt;mso-position-horizontal-relative:page;mso-position-vertical-relative:paragraph;z-index:-1125856" coordorigin="1690,-1111" coordsize="8721,101">
            <v:shape style="position:absolute;left:1690;top:-1111;width:2011;height:101" type="#_x0000_t75" stroked="false">
              <v:imagedata r:id="rId460" o:title=""/>
            </v:shape>
            <v:shape style="position:absolute;left:3677;top:-1020;width:3411;height:10" type="#_x0000_t75" stroked="false">
              <v:imagedata r:id="rId458" o:title=""/>
            </v:shape>
            <v:shape style="position:absolute;left:7084;top:-1020;width:3327;height:10" type="#_x0000_t75" stroked="false">
              <v:imagedata r:id="rId459" o:title=""/>
            </v:shape>
            <w10:wrap type="none"/>
          </v:group>
        </w:pict>
      </w:r>
      <w:r>
        <w:rPr/>
        <w:pict>
          <v:group style="position:absolute;margin-left:84.503998pt;margin-top:-34.559978pt;width:436.05pt;height:.5pt;mso-position-horizontal-relative:page;mso-position-vertical-relative:paragraph;z-index:-1125832" coordorigin="1690,-691" coordsize="8721,10">
            <v:shape style="position:absolute;left:1690;top:-691;width:1992;height:10" type="#_x0000_t75" stroked="false">
              <v:imagedata r:id="rId457" o:title=""/>
            </v:shape>
            <v:shape style="position:absolute;left:3677;top:-691;width:3411;height:10" type="#_x0000_t75" stroked="false">
              <v:imagedata r:id="rId458" o:title=""/>
            </v:shape>
            <v:shape style="position:absolute;left:7084;top:-691;width:3327;height:10" type="#_x0000_t75" stroked="false">
              <v:imagedata r:id="rId459" o:title=""/>
            </v:shape>
            <w10:wrap type="none"/>
          </v:group>
        </w:pict>
      </w:r>
      <w:r>
        <w:rPr/>
        <w:pict>
          <v:group style="position:absolute;margin-left:84.503998pt;margin-top:-22.559959pt;width:436.05pt;height:5.05pt;mso-position-horizontal-relative:page;mso-position-vertical-relative:paragraph;z-index:-1125808" coordorigin="1690,-451" coordsize="8721,101">
            <v:shape style="position:absolute;left:1690;top:-451;width:2011;height:101" type="#_x0000_t75" stroked="false">
              <v:imagedata r:id="rId460" o:title=""/>
            </v:shape>
            <v:shape style="position:absolute;left:3677;top:-360;width:3411;height:10" type="#_x0000_t75" stroked="false">
              <v:imagedata r:id="rId458" o:title=""/>
            </v:shape>
            <v:shape style="position:absolute;left:7084;top:-360;width:3327;height:10" type="#_x0000_t75" stroked="false">
              <v:imagedata r:id="rId459" o:title=""/>
            </v:shape>
            <w10:wrap type="none"/>
          </v:group>
        </w:pict>
      </w:r>
      <w:r>
        <w:rPr/>
        <w:pict>
          <v:shape style="position:absolute;margin-left:316.510010pt;margin-top:42.240002pt;width:.48001pt;height:.12pt;mso-position-horizontal-relative:page;mso-position-vertical-relative:paragraph;z-index:-1125784" type="#_x0000_t75" stroked="false">
            <v:imagedata r:id="rId461" o:title=""/>
          </v:shape>
        </w:pict>
      </w:r>
      <w:r>
        <w:rPr/>
        <w:pict>
          <v:shape style="position:absolute;margin-left:413.709991pt;margin-top:42.240002pt;width:.47998pt;height:.12pt;mso-position-horizontal-relative:page;mso-position-vertical-relative:paragraph;z-index:-1125760" type="#_x0000_t75" stroked="false">
            <v:imagedata r:id="rId461" o:title=""/>
          </v:shape>
        </w:pict>
      </w:r>
      <w:r>
        <w:rPr/>
        <w:pict>
          <v:group style="position:absolute;margin-left:84.503998pt;margin-top:55.805988pt;width:425.4pt;height:5.1pt;mso-position-horizontal-relative:page;mso-position-vertical-relative:paragraph;z-index:-1125736" coordorigin="1690,1116" coordsize="8508,102">
            <v:shape style="position:absolute;left:1690;top:1116;width:4660;height:101" type="#_x0000_t75" stroked="false">
              <v:imagedata r:id="rId462" o:title=""/>
            </v:shape>
            <v:shape style="position:absolute;left:6325;top:1208;width:1949;height:10" type="#_x0000_t75" stroked="false">
              <v:imagedata r:id="rId448" o:title=""/>
            </v:shape>
            <v:shape style="position:absolute;left:8269;top:1208;width:1928;height:10" type="#_x0000_t75" stroked="false">
              <v:imagedata r:id="rId263" o:title=""/>
            </v:shape>
            <w10:wrap type="none"/>
          </v:group>
        </w:pict>
      </w:r>
      <w:r>
        <w:rPr/>
        <w:pict>
          <v:group style="position:absolute;margin-left:84.503998pt;margin-top:74.309982pt;width:425.4pt;height:5.05pt;mso-position-horizontal-relative:page;mso-position-vertical-relative:paragraph;z-index:-1125712" coordorigin="1690,1486" coordsize="8508,101">
            <v:shape style="position:absolute;left:1690;top:1486;width:4659;height:101" type="#_x0000_t75" stroked="false">
              <v:imagedata r:id="rId463" o:title=""/>
            </v:shape>
            <v:shape style="position:absolute;left:6325;top:1577;width:1949;height:10" type="#_x0000_t75" stroked="false">
              <v:imagedata r:id="rId446" o:title=""/>
            </v:shape>
            <v:shape style="position:absolute;left:8269;top:1577;width:1928;height:10" type="#_x0000_t75" stroked="false">
              <v:imagedata r:id="rId267" o:title=""/>
            </v:shape>
            <w10:wrap type="none"/>
          </v:group>
        </w:pict>
      </w:r>
      <w:r>
        <w:rPr/>
        <w:pict>
          <v:group style="position:absolute;margin-left:84.503998pt;margin-top:92.790039pt;width:425.4pt;height:5.05pt;mso-position-horizontal-relative:page;mso-position-vertical-relative:paragraph;z-index:-1125688" coordorigin="1690,1856" coordsize="8508,101">
            <v:shape style="position:absolute;left:1690;top:1856;width:4659;height:101" type="#_x0000_t75" stroked="false">
              <v:imagedata r:id="rId463" o:title=""/>
            </v:shape>
            <v:shape style="position:absolute;left:6325;top:1947;width:1949;height:10" type="#_x0000_t75" stroked="false">
              <v:imagedata r:id="rId446" o:title=""/>
            </v:shape>
            <v:shape style="position:absolute;left:8269;top:1947;width:1928;height:10" type="#_x0000_t75" stroked="false">
              <v:imagedata r:id="rId267" o:title=""/>
            </v:shape>
            <w10:wrap type="none"/>
          </v:group>
        </w:pict>
      </w:r>
      <w:r>
        <w:rPr/>
        <w:pict>
          <v:group style="position:absolute;margin-left:84.503998pt;margin-top:111.269981pt;width:425.4pt;height:5.05pt;mso-position-horizontal-relative:page;mso-position-vertical-relative:paragraph;z-index:-1125664" coordorigin="1690,2225" coordsize="8508,101">
            <v:shape style="position:absolute;left:1690;top:2225;width:4659;height:101" type="#_x0000_t75" stroked="false">
              <v:imagedata r:id="rId445" o:title=""/>
            </v:shape>
            <v:shape style="position:absolute;left:6325;top:2317;width:1949;height:10" type="#_x0000_t75" stroked="false">
              <v:imagedata r:id="rId448" o:title=""/>
            </v:shape>
            <v:shape style="position:absolute;left:8269;top:2317;width:1928;height:10" type="#_x0000_t75" stroked="false">
              <v:imagedata r:id="rId26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4659"/>
        <w:gridCol w:w="1944"/>
        <w:gridCol w:w="1918"/>
      </w:tblGrid>
      <w:tr>
        <w:trPr>
          <w:trHeight w:val="286" w:hRule="exact"/>
        </w:trPr>
        <w:tc>
          <w:tcPr>
            <w:tcW w:w="465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18"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91"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55,558,729.02</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155"/>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3"/>
                <w:sz w:val="18"/>
                <w:szCs w:val="18"/>
              </w:rPr>
              <w:t> </w:t>
            </w:r>
            <w:r>
              <w:rPr>
                <w:rFonts w:ascii="宋体" w:hAnsi="宋体" w:cs="宋体" w:eastAsia="宋体" w:hint="default"/>
                <w:sz w:val="18"/>
                <w:szCs w:val="18"/>
              </w:rPr>
              <w:t>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55,558,729.02</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t>本年归属于母公司所有者的净利润</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36,349,438.05</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92"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222,302.88</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10%</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370"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4" w:hRule="exact"/>
        </w:trPr>
        <w:tc>
          <w:tcPr>
            <w:tcW w:w="465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19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4659"/>
        <w:gridCol w:w="1944"/>
        <w:gridCol w:w="1918"/>
      </w:tblGrid>
      <w:tr>
        <w:trPr>
          <w:trHeight w:val="286" w:hRule="exact"/>
        </w:trPr>
        <w:tc>
          <w:tcPr>
            <w:tcW w:w="465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19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918"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r>
        <w:trPr>
          <w:trHeight w:val="391"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484"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155"/>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4659"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nil" w:sz="6" w:space="0" w:color="auto"/>
            </w:tcBorders>
          </w:tcPr>
          <w:p>
            <w:pPr/>
          </w:p>
        </w:tc>
      </w:tr>
      <w:tr>
        <w:trPr>
          <w:trHeight w:val="370" w:hRule="exact"/>
        </w:trPr>
        <w:tc>
          <w:tcPr>
            <w:tcW w:w="465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91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7" w:hRule="exact"/>
        </w:trPr>
        <w:tc>
          <w:tcPr>
            <w:tcW w:w="465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19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91,685,864.19</w:t>
            </w:r>
          </w:p>
        </w:tc>
        <w:tc>
          <w:tcPr>
            <w:tcW w:w="1918"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33" w:footer="980" w:top="1120" w:bottom="1160" w:left="1560" w:right="0"/>
        </w:sectPr>
      </w:pPr>
    </w:p>
    <w:p>
      <w:pPr>
        <w:spacing w:line="240" w:lineRule="auto" w:before="6"/>
        <w:rPr>
          <w:rFonts w:ascii="宋体" w:hAnsi="宋体" w:cs="宋体" w:eastAsia="宋体" w:hint="default"/>
          <w:b/>
          <w:bCs/>
          <w:sz w:val="13"/>
          <w:szCs w:val="13"/>
        </w:rPr>
      </w:pPr>
    </w:p>
    <w:p>
      <w:pPr>
        <w:spacing w:before="0"/>
        <w:ind w:left="598" w:right="0" w:firstLine="0"/>
        <w:jc w:val="left"/>
        <w:rPr>
          <w:rFonts w:ascii="宋体" w:hAnsi="宋体" w:cs="宋体" w:eastAsia="宋体" w:hint="default"/>
          <w:sz w:val="18"/>
          <w:szCs w:val="18"/>
        </w:rPr>
      </w:pPr>
      <w:r>
        <w:rPr/>
        <w:pict>
          <v:group style="position:absolute;margin-left:84.503998pt;margin-top:-101.928322pt;width:425.4pt;height:5.05pt;mso-position-horizontal-relative:page;mso-position-vertical-relative:paragraph;z-index:-1125352" coordorigin="1690,-2039" coordsize="8508,101">
            <v:shape style="position:absolute;left:1690;top:-2039;width:4659;height:101" type="#_x0000_t75" stroked="false">
              <v:imagedata r:id="rId445" o:title=""/>
            </v:shape>
            <v:shape style="position:absolute;left:6325;top:-1947;width:1949;height:10" type="#_x0000_t75" stroked="false">
              <v:imagedata r:id="rId448" o:title=""/>
            </v:shape>
            <v:shape style="position:absolute;left:8269;top:-1947;width:1928;height:10" type="#_x0000_t75" stroked="false">
              <v:imagedata r:id="rId263" o:title=""/>
            </v:shape>
            <w10:wrap type="none"/>
          </v:group>
        </w:pict>
      </w:r>
      <w:r>
        <w:rPr/>
        <w:pict>
          <v:group style="position:absolute;margin-left:84.503998pt;margin-top:-83.448318pt;width:425.4pt;height:5.05pt;mso-position-horizontal-relative:page;mso-position-vertical-relative:paragraph;z-index:-1125328" coordorigin="1690,-1669" coordsize="8508,101">
            <v:shape style="position:absolute;left:1690;top:-1669;width:4659;height:101" type="#_x0000_t75" stroked="false">
              <v:imagedata r:id="rId445" o:title=""/>
            </v:shape>
            <v:shape style="position:absolute;left:6325;top:-1578;width:1949;height:10" type="#_x0000_t75" stroked="false">
              <v:imagedata r:id="rId446" o:title=""/>
            </v:shape>
            <v:shape style="position:absolute;left:8269;top:-1578;width:1928;height:10" type="#_x0000_t75" stroked="false">
              <v:imagedata r:id="rId267" o:title=""/>
            </v:shape>
            <w10:wrap type="none"/>
          </v:group>
        </w:pict>
      </w:r>
      <w:r>
        <w:rPr/>
        <w:pict>
          <v:group style="position:absolute;margin-left:84.503998pt;margin-top:-64.968323pt;width:425.4pt;height:5.05pt;mso-position-horizontal-relative:page;mso-position-vertical-relative:paragraph;z-index:-1125304" coordorigin="1690,-1299" coordsize="8508,101">
            <v:shape style="position:absolute;left:1690;top:-1299;width:4659;height:101" type="#_x0000_t75" stroked="false">
              <v:imagedata r:id="rId463" o:title=""/>
            </v:shape>
            <v:shape style="position:absolute;left:6325;top:-1208;width:1949;height:10" type="#_x0000_t75" stroked="false">
              <v:imagedata r:id="rId446" o:title=""/>
            </v:shape>
            <v:shape style="position:absolute;left:8269;top:-1208;width:1928;height:10" type="#_x0000_t75" stroked="false">
              <v:imagedata r:id="rId267" o:title=""/>
            </v:shape>
            <w10:wrap type="none"/>
          </v:group>
        </w:pict>
      </w:r>
      <w:r>
        <w:rPr/>
        <w:pict>
          <v:group style="position:absolute;margin-left:84.503998pt;margin-top:-46.488262pt;width:425.4pt;height:5.05pt;mso-position-horizontal-relative:page;mso-position-vertical-relative:paragraph;z-index:-1125280" coordorigin="1690,-930" coordsize="8508,101">
            <v:shape style="position:absolute;left:1690;top:-930;width:4659;height:101" type="#_x0000_t75" stroked="false">
              <v:imagedata r:id="rId463" o:title=""/>
            </v:shape>
            <v:shape style="position:absolute;left:6325;top:-839;width:1949;height:10" type="#_x0000_t75" stroked="false">
              <v:imagedata r:id="rId446" o:title=""/>
            </v:shape>
            <v:shape style="position:absolute;left:8269;top:-839;width:1928;height:10" type="#_x0000_t75" stroked="false">
              <v:imagedata r:id="rId267"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二十八</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营业收入及营业成本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spacing w:before="0"/>
        <w:ind w:left="658" w:right="0" w:firstLine="0"/>
        <w:jc w:val="left"/>
        <w:rPr>
          <w:rFonts w:ascii="宋体" w:hAnsi="宋体" w:cs="宋体" w:eastAsia="宋体" w:hint="default"/>
          <w:sz w:val="21"/>
          <w:szCs w:val="21"/>
        </w:rPr>
      </w:pPr>
      <w:r>
        <w:rPr/>
        <w:pict>
          <v:group style="position:absolute;margin-left:84.503998pt;margin-top:39.653679pt;width:425.4pt;height:.5pt;mso-position-horizontal-relative:page;mso-position-vertical-relative:paragraph;z-index:14680" coordorigin="1690,793" coordsize="8508,10">
            <v:shape style="position:absolute;left:1690;top:793;width:2830;height:10" type="#_x0000_t75" stroked="false">
              <v:imagedata r:id="rId31" o:title=""/>
            </v:shape>
            <v:shape style="position:absolute;left:4515;top:793;width:2842;height:10" type="#_x0000_t75" stroked="false">
              <v:imagedata r:id="rId32" o:title=""/>
            </v:shape>
            <v:shape style="position:absolute;left:7353;top:793;width:2845;height:10" type="#_x0000_t75" stroked="false">
              <v:imagedata r:id="rId33" o:title=""/>
            </v:shape>
            <w10:wrap type="none"/>
          </v:group>
        </w:pict>
      </w:r>
      <w:r>
        <w:rPr/>
        <w:pict>
          <v:group style="position:absolute;margin-left:84.503998pt;margin-top:51.653698pt;width:425.4pt;height:5.05pt;mso-position-horizontal-relative:page;mso-position-vertical-relative:paragraph;z-index:14704" coordorigin="1690,1033" coordsize="8508,101">
            <v:shape style="position:absolute;left:1690;top:1033;width:2849;height:101" type="#_x0000_t75" stroked="false">
              <v:imagedata r:id="rId398" o:title=""/>
            </v:shape>
            <v:shape style="position:absolute;left:4515;top:1124;width:2842;height:10" type="#_x0000_t75" stroked="false">
              <v:imagedata r:id="rId32" o:title=""/>
            </v:shape>
            <v:shape style="position:absolute;left:7353;top:1124;width:2845;height:10" type="#_x0000_t75" stroked="false">
              <v:imagedata r:id="rId33" o:title=""/>
            </v:shape>
            <w10:wrap type="none"/>
          </v:group>
        </w:pict>
      </w:r>
      <w:r>
        <w:rPr/>
        <w:pict>
          <v:shape style="position:absolute;margin-left:83.783997pt;margin-top:22.133659pt;width:426.1pt;height:85.1pt;mso-position-horizontal-relative:page;mso-position-vertical-relative:paragraph;z-index:15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2837"/>
                    <w:gridCol w:w="2835"/>
                  </w:tblGrid>
                  <w:tr>
                    <w:trPr>
                      <w:trHeight w:val="343"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23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1,677,735,718.53</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1,309,653,208.39</w:t>
                        </w:r>
                      </w:p>
                    </w:tc>
                  </w:tr>
                  <w:tr>
                    <w:trPr>
                      <w:trHeight w:val="427"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3"/>
                          <w:jc w:val="right"/>
                          <w:rPr>
                            <w:rFonts w:ascii="宋体" w:hAnsi="宋体" w:cs="宋体" w:eastAsia="宋体" w:hint="default"/>
                            <w:sz w:val="18"/>
                            <w:szCs w:val="18"/>
                          </w:rPr>
                        </w:pPr>
                        <w:r>
                          <w:rPr>
                            <w:rFonts w:ascii="宋体"/>
                            <w:spacing w:val="-1"/>
                            <w:sz w:val="18"/>
                          </w:rPr>
                          <w:t>46,286,793.02</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8"/>
                            <w:szCs w:val="18"/>
                          </w:rPr>
                        </w:pPr>
                        <w:r>
                          <w:rPr>
                            <w:rFonts w:ascii="宋体"/>
                            <w:spacing w:val="-1"/>
                            <w:sz w:val="18"/>
                          </w:rPr>
                          <w:t>20,282,983.66</w:t>
                        </w:r>
                      </w:p>
                    </w:tc>
                  </w:tr>
                  <w:tr>
                    <w:trPr>
                      <w:trHeight w:val="33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1,589,160,025.78</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1,222,483,001.71</w:t>
                        </w:r>
                      </w:p>
                    </w:tc>
                  </w:tr>
                  <w:tr>
                    <w:trPr>
                      <w:trHeight w:val="336"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34,762,757.14</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16,748,362.98</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z w:val="21"/>
          <w:szCs w:val="21"/>
        </w:rPr>
        <w:t>营业收入</w:t>
      </w:r>
    </w:p>
    <w:p>
      <w:pPr>
        <w:spacing w:line="240" w:lineRule="auto" w:before="0"/>
        <w:rPr>
          <w:rFonts w:ascii="宋体" w:hAnsi="宋体" w:cs="宋体" w:eastAsia="宋体" w:hint="default"/>
          <w:sz w:val="15"/>
          <w:szCs w:val="15"/>
        </w:rPr>
      </w:pPr>
    </w:p>
    <w:p>
      <w:pPr>
        <w:spacing w:line="20" w:lineRule="exact"/>
        <w:ind w:left="296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9" name="image411.png" descr=""/>
            <wp:cNvGraphicFramePr>
              <a:graphicFrameLocks noChangeAspect="1"/>
            </wp:cNvGraphicFramePr>
            <a:graphic>
              <a:graphicData uri="http://schemas.openxmlformats.org/drawingml/2006/picture">
                <pic:pic>
                  <pic:nvPicPr>
                    <pic:cNvPr id="10" name="image411.png"/>
                    <pic:cNvPicPr/>
                  </pic:nvPicPr>
                  <pic:blipFill>
                    <a:blip r:embed="rId464"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658" w:right="0" w:firstLine="0"/>
        <w:jc w:val="left"/>
        <w:rPr>
          <w:rFonts w:ascii="宋体" w:hAnsi="宋体" w:cs="宋体" w:eastAsia="宋体" w:hint="default"/>
          <w:sz w:val="21"/>
          <w:szCs w:val="21"/>
        </w:rPr>
      </w:pPr>
      <w:r>
        <w:rPr/>
        <w:pict>
          <v:group style="position:absolute;margin-left:84.503998pt;margin-top:-30.456299pt;width:425.4pt;height:.5pt;mso-position-horizontal-relative:page;mso-position-vertical-relative:paragraph;z-index:14728" coordorigin="1690,-609" coordsize="8508,10">
            <v:shape style="position:absolute;left:1690;top:-609;width:2830;height:10" type="#_x0000_t75" stroked="false">
              <v:imagedata r:id="rId31" o:title=""/>
            </v:shape>
            <v:shape style="position:absolute;left:4515;top:-609;width:2842;height:10" type="#_x0000_t75" stroked="false">
              <v:imagedata r:id="rId32" o:title=""/>
            </v:shape>
            <v:shape style="position:absolute;left:7353;top:-609;width:2845;height:10" type="#_x0000_t75" stroked="false">
              <v:imagedata r:id="rId33" o:title=""/>
            </v:shape>
            <w10:wrap type="none"/>
          </v:group>
        </w:pict>
      </w:r>
      <w:r>
        <w:rPr/>
        <w:pict>
          <v:group style="position:absolute;margin-left:84.503998pt;margin-top:-18.456310pt;width:425.4pt;height:5.05pt;mso-position-horizontal-relative:page;mso-position-vertical-relative:paragraph;z-index:14752" coordorigin="1690,-369" coordsize="8508,101">
            <v:shape style="position:absolute;left:1690;top:-369;width:2849;height:101" type="#_x0000_t75" stroked="false">
              <v:imagedata r:id="rId398" o:title=""/>
            </v:shape>
            <v:shape style="position:absolute;left:4515;top:-278;width:2842;height:10" type="#_x0000_t75" stroked="false">
              <v:imagedata r:id="rId32" o:title=""/>
            </v:shape>
            <v:shape style="position:absolute;left:7353;top:-278;width:2845;height:10" type="#_x0000_t75" stroked="false">
              <v:imagedata r:id="rId33" o:title=""/>
            </v:shape>
            <w10:wrap type="none"/>
          </v:group>
        </w:pict>
      </w:r>
      <w:r>
        <w:rPr>
          <w:rFonts w:ascii="宋体" w:hAnsi="宋体" w:cs="宋体" w:eastAsia="宋体" w:hint="default"/>
          <w:sz w:val="21"/>
          <w:szCs w:val="21"/>
        </w:rPr>
        <w:t>2. </w:t>
      </w:r>
      <w:r>
        <w:rPr>
          <w:rFonts w:ascii="宋体" w:hAnsi="宋体" w:cs="宋体" w:eastAsia="宋体" w:hint="default"/>
          <w:sz w:val="21"/>
          <w:szCs w:val="21"/>
        </w:rPr>
        <w:t>主营业务（分行业）</w:t>
      </w:r>
    </w:p>
    <w:p>
      <w:pPr>
        <w:spacing w:line="240" w:lineRule="auto" w:before="13"/>
        <w:rPr>
          <w:rFonts w:ascii="宋体" w:hAnsi="宋体" w:cs="宋体" w:eastAsia="宋体" w:hint="default"/>
          <w:sz w:val="14"/>
          <w:szCs w:val="14"/>
        </w:rPr>
      </w:pPr>
    </w:p>
    <w:p>
      <w:pPr>
        <w:spacing w:line="20" w:lineRule="exact"/>
        <w:ind w:left="199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4" cy="1524"/>
            <wp:effectExtent l="0" t="0" r="0" b="0"/>
            <wp:docPr id="11" name="image411.png" descr=""/>
            <wp:cNvGraphicFramePr>
              <a:graphicFrameLocks noChangeAspect="1"/>
            </wp:cNvGraphicFramePr>
            <a:graphic>
              <a:graphicData uri="http://schemas.openxmlformats.org/drawingml/2006/picture">
                <pic:pic>
                  <pic:nvPicPr>
                    <pic:cNvPr id="12" name="image411.png"/>
                    <pic:cNvPicPr/>
                  </pic:nvPicPr>
                  <pic:blipFill>
                    <a:blip r:embed="rId464" cstate="print"/>
                    <a:stretch>
                      <a:fillRect/>
                    </a:stretch>
                  </pic:blipFill>
                  <pic:spPr>
                    <a:xfrm>
                      <a:off x="0" y="0"/>
                      <a:ext cx="6094" cy="1524"/>
                    </a:xfrm>
                    <a:prstGeom prst="rect">
                      <a:avLst/>
                    </a:prstGeom>
                  </pic:spPr>
                </pic:pic>
              </a:graphicData>
            </a:graphic>
          </wp:inline>
        </w:drawing>
      </w:r>
      <w:r>
        <w:rPr>
          <w:rFonts w:ascii="宋体" w:hAnsi="宋体" w:cs="宋体" w:eastAsia="宋体" w:hint="default"/>
          <w:sz w:val="2"/>
          <w:szCs w:val="2"/>
        </w:rPr>
      </w:r>
    </w:p>
    <w:p>
      <w:pPr>
        <w:spacing w:before="0"/>
        <w:ind w:left="0" w:right="0" w:firstLine="0"/>
        <w:jc w:val="right"/>
        <w:rPr>
          <w:rFonts w:ascii="宋体" w:hAnsi="宋体" w:cs="宋体" w:eastAsia="宋体" w:hint="default"/>
          <w:sz w:val="18"/>
          <w:szCs w:val="18"/>
        </w:rPr>
      </w:pPr>
      <w:r>
        <w:rPr/>
        <w:pict>
          <v:shape style="position:absolute;margin-left:83.783997pt;margin-top:-1.728291pt;width:425.25pt;height:118pt;mso-position-horizontal-relative:page;mso-position-vertical-relative:paragraph;z-index:15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9"/>
                    <w:gridCol w:w="1657"/>
                    <w:gridCol w:w="1656"/>
                    <w:gridCol w:w="1656"/>
                    <w:gridCol w:w="1656"/>
                  </w:tblGrid>
                  <w:tr>
                    <w:trPr>
                      <w:trHeight w:val="429" w:hRule="exact"/>
                    </w:trPr>
                    <w:tc>
                      <w:tcPr>
                        <w:tcW w:w="1879"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6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8"/>
                            <w:szCs w:val="18"/>
                          </w:rPr>
                        </w:pPr>
                        <w:r>
                          <w:rPr>
                            <w:rFonts w:ascii="宋体" w:hAnsi="宋体" w:cs="宋体" w:eastAsia="宋体" w:hint="default"/>
                            <w:sz w:val="18"/>
                            <w:szCs w:val="18"/>
                          </w:rPr>
                          <w:t>本年</w:t>
                        </w:r>
                      </w:p>
                    </w:tc>
                    <w:tc>
                      <w:tcPr>
                        <w:tcW w:w="16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生额</w:t>
                        </w:r>
                      </w:p>
                    </w:tc>
                    <w:tc>
                      <w:tcPr>
                        <w:tcW w:w="16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right="86"/>
                          <w:jc w:val="right"/>
                          <w:rPr>
                            <w:rFonts w:ascii="宋体" w:hAnsi="宋体" w:cs="宋体" w:eastAsia="宋体" w:hint="default"/>
                            <w:sz w:val="18"/>
                            <w:szCs w:val="18"/>
                          </w:rPr>
                        </w:pPr>
                        <w:r>
                          <w:rPr>
                            <w:rFonts w:ascii="宋体" w:hAnsi="宋体" w:cs="宋体" w:eastAsia="宋体" w:hint="default"/>
                            <w:sz w:val="18"/>
                            <w:szCs w:val="18"/>
                          </w:rPr>
                          <w:t>上年</w:t>
                        </w:r>
                      </w:p>
                    </w:tc>
                    <w:tc>
                      <w:tcPr>
                        <w:tcW w:w="1656" w:type="dxa"/>
                        <w:tcBorders>
                          <w:top w:val="single" w:sz="12" w:space="0" w:color="000000"/>
                          <w:left w:val="single" w:sz="4" w:space="0" w:color="000000"/>
                          <w:bottom w:val="nil" w:sz="6" w:space="0" w:color="auto"/>
                          <w:right w:val="nil" w:sz="6" w:space="0" w:color="auto"/>
                        </w:tcBorders>
                      </w:tcPr>
                      <w:p>
                        <w:pPr/>
                      </w:p>
                    </w:tc>
                  </w:tr>
                  <w:tr>
                    <w:trPr>
                      <w:trHeight w:val="502" w:hRule="exact"/>
                    </w:trPr>
                    <w:tc>
                      <w:tcPr>
                        <w:tcW w:w="187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tabs>
                            <w:tab w:pos="111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w:t>
                          <w:tab/>
                          <w:t>业</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3"/>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93"/>
                          <w:ind w:right="3"/>
                          <w:jc w:val="center"/>
                          <w:rPr>
                            <w:rFonts w:ascii="宋体" w:hAnsi="宋体" w:cs="宋体" w:eastAsia="宋体" w:hint="default"/>
                            <w:sz w:val="18"/>
                            <w:szCs w:val="18"/>
                          </w:rPr>
                        </w:pPr>
                        <w:r>
                          <w:rPr>
                            <w:rFonts w:ascii="宋体"/>
                            <w:sz w:val="18"/>
                          </w:rPr>
                          <w:t>1,677,735,718.53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3"/>
                          <w:jc w:val="center"/>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93"/>
                          <w:ind w:right="3"/>
                          <w:jc w:val="center"/>
                          <w:rPr>
                            <w:rFonts w:ascii="宋体" w:hAnsi="宋体" w:cs="宋体" w:eastAsia="宋体" w:hint="default"/>
                            <w:sz w:val="18"/>
                            <w:szCs w:val="18"/>
                          </w:rPr>
                        </w:pPr>
                        <w:r>
                          <w:rPr>
                            <w:rFonts w:ascii="宋体"/>
                            <w:sz w:val="18"/>
                          </w:rPr>
                          <w:t>1,589,160,025.78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2"/>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93"/>
                          <w:ind w:right="2"/>
                          <w:jc w:val="center"/>
                          <w:rPr>
                            <w:rFonts w:ascii="宋体" w:hAnsi="宋体" w:cs="宋体" w:eastAsia="宋体" w:hint="default"/>
                            <w:sz w:val="18"/>
                            <w:szCs w:val="18"/>
                          </w:rPr>
                        </w:pPr>
                        <w:r>
                          <w:rPr>
                            <w:rFonts w:ascii="宋体"/>
                            <w:sz w:val="18"/>
                          </w:rPr>
                          <w:t>1,309,653,208.39</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173" w:lineRule="exact"/>
                          <w:ind w:right="8"/>
                          <w:jc w:val="center"/>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93"/>
                          <w:ind w:right="8"/>
                          <w:jc w:val="center"/>
                          <w:rPr>
                            <w:rFonts w:ascii="宋体" w:hAnsi="宋体" w:cs="宋体" w:eastAsia="宋体" w:hint="default"/>
                            <w:sz w:val="18"/>
                            <w:szCs w:val="18"/>
                          </w:rPr>
                        </w:pPr>
                        <w:r>
                          <w:rPr>
                            <w:rFonts w:ascii="宋体"/>
                            <w:sz w:val="18"/>
                          </w:rPr>
                          <w:t>1,222,483,001.71</w:t>
                        </w:r>
                      </w:p>
                    </w:tc>
                  </w:tr>
                  <w:tr>
                    <w:trPr>
                      <w:trHeight w:val="75" w:hRule="exact"/>
                    </w:trPr>
                    <w:tc>
                      <w:tcPr>
                        <w:tcW w:w="1879"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nil" w:sz="6" w:space="0" w:color="auto"/>
                        </w:tcBorders>
                      </w:tcPr>
                      <w:p>
                        <w:pPr/>
                      </w:p>
                    </w:tc>
                  </w:tr>
                  <w:tr>
                    <w:trPr>
                      <w:trHeight w:val="330" w:hRule="exact"/>
                    </w:trPr>
                    <w:tc>
                      <w:tcPr>
                        <w:tcW w:w="1879" w:type="dxa"/>
                        <w:tcBorders>
                          <w:top w:val="nil" w:sz="6" w:space="0" w:color="auto"/>
                          <w:left w:val="nil" w:sz="6" w:space="0" w:color="auto"/>
                          <w:bottom w:val="nil" w:sz="6" w:space="0" w:color="auto"/>
                          <w:right w:val="single" w:sz="4" w:space="0" w:color="000000"/>
                        </w:tcBorders>
                      </w:tcPr>
                      <w:p>
                        <w:pPr>
                          <w:pStyle w:val="TableParagraph"/>
                          <w:tabs>
                            <w:tab w:pos="1113" w:val="left" w:leader="none"/>
                          </w:tabs>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）商</w:t>
                          <w:tab/>
                          <w:t>业</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255" w:hRule="exact"/>
                    </w:trPr>
                    <w:tc>
                      <w:tcPr>
                        <w:tcW w:w="1879"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）房地产业</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w:t>
                        </w:r>
                      </w:p>
                    </w:tc>
                  </w:tr>
                  <w:tr>
                    <w:trPr>
                      <w:trHeight w:val="75" w:hRule="exact"/>
                    </w:trPr>
                    <w:tc>
                      <w:tcPr>
                        <w:tcW w:w="1879"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nil" w:sz="6" w:space="0" w:color="auto"/>
                        </w:tcBorders>
                      </w:tcPr>
                      <w:p>
                        <w:pPr/>
                      </w:p>
                    </w:tc>
                  </w:tr>
                  <w:tr>
                    <w:trPr>
                      <w:trHeight w:val="330" w:hRule="exact"/>
                    </w:trPr>
                    <w:tc>
                      <w:tcPr>
                        <w:tcW w:w="187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4</w:t>
                        </w:r>
                        <w:r>
                          <w:rPr>
                            <w:rFonts w:ascii="宋体" w:hAnsi="宋体" w:cs="宋体" w:eastAsia="宋体" w:hint="default"/>
                            <w:spacing w:val="-7"/>
                            <w:sz w:val="18"/>
                            <w:szCs w:val="18"/>
                          </w:rPr>
                          <w:t>）旅游饮食服务业</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335" w:hRule="exact"/>
                    </w:trPr>
                    <w:tc>
                      <w:tcPr>
                        <w:tcW w:w="1879"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104"/>
                          <w:jc w:val="right"/>
                          <w:rPr>
                            <w:rFonts w:ascii="宋体" w:hAnsi="宋体" w:cs="宋体" w:eastAsia="宋体" w:hint="default"/>
                            <w:sz w:val="18"/>
                            <w:szCs w:val="18"/>
                          </w:rPr>
                        </w:pPr>
                        <w:r>
                          <w:rPr>
                            <w:rFonts w:ascii="宋体"/>
                            <w:spacing w:val="-1"/>
                            <w:sz w:val="18"/>
                          </w:rPr>
                          <w:t>1,677,735,718.53</w:t>
                        </w:r>
                      </w:p>
                    </w:tc>
                    <w:tc>
                      <w:tcPr>
                        <w:tcW w:w="16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sz w:val="18"/>
                          </w:rPr>
                          <w:t>1,589,160,025.78</w:t>
                        </w:r>
                      </w:p>
                    </w:tc>
                    <w:tc>
                      <w:tcPr>
                        <w:tcW w:w="16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1,309,653,208.39</w:t>
                        </w:r>
                      </w:p>
                    </w:tc>
                    <w:tc>
                      <w:tcPr>
                        <w:tcW w:w="1656"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right="109"/>
                          <w:jc w:val="right"/>
                          <w:rPr>
                            <w:rFonts w:ascii="宋体" w:hAnsi="宋体" w:cs="宋体" w:eastAsia="宋体" w:hint="default"/>
                            <w:sz w:val="18"/>
                            <w:szCs w:val="18"/>
                          </w:rPr>
                        </w:pPr>
                        <w:r>
                          <w:rPr>
                            <w:rFonts w:ascii="宋体"/>
                            <w:spacing w:val="-1"/>
                            <w:sz w:val="18"/>
                          </w:rPr>
                          <w:t>1,222,483,001.71</w:t>
                        </w:r>
                      </w:p>
                    </w:tc>
                  </w:tr>
                </w:tbl>
                <w:p>
                  <w:pPr/>
                </w:p>
              </w:txbxContent>
            </v:textbox>
            <w10:wrap type="none"/>
          </v:shape>
        </w:pict>
      </w:r>
      <w:r>
        <w:rPr>
          <w:rFonts w:ascii="宋体" w:hAnsi="宋体" w:cs="宋体" w:eastAsia="宋体" w:hint="default"/>
          <w:sz w:val="18"/>
          <w:szCs w:val="18"/>
        </w:rPr>
        <w:t>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line="20" w:lineRule="exact"/>
        <w:ind w:left="162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13" name="image411.png" descr=""/>
            <wp:cNvGraphicFramePr>
              <a:graphicFrameLocks noChangeAspect="1"/>
            </wp:cNvGraphicFramePr>
            <a:graphic>
              <a:graphicData uri="http://schemas.openxmlformats.org/drawingml/2006/picture">
                <pic:pic>
                  <pic:nvPicPr>
                    <pic:cNvPr id="14" name="image411.png"/>
                    <pic:cNvPicPr/>
                  </pic:nvPicPr>
                  <pic:blipFill>
                    <a:blip r:embed="rId464"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113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4" cy="1524"/>
            <wp:effectExtent l="0" t="0" r="0" b="0"/>
            <wp:docPr id="15" name="image411.png" descr=""/>
            <wp:cNvGraphicFramePr>
              <a:graphicFrameLocks noChangeAspect="1"/>
            </wp:cNvGraphicFramePr>
            <a:graphic>
              <a:graphicData uri="http://schemas.openxmlformats.org/drawingml/2006/picture">
                <pic:pic>
                  <pic:nvPicPr>
                    <pic:cNvPr id="16" name="image411.png"/>
                    <pic:cNvPicPr/>
                  </pic:nvPicPr>
                  <pic:blipFill>
                    <a:blip r:embed="rId464" cstate="print"/>
                    <a:stretch>
                      <a:fillRect/>
                    </a:stretch>
                  </pic:blipFill>
                  <pic:spPr>
                    <a:xfrm>
                      <a:off x="0" y="0"/>
                      <a:ext cx="6094" cy="1524"/>
                    </a:xfrm>
                    <a:prstGeom prst="rect">
                      <a:avLst/>
                    </a:prstGeom>
                  </pic:spPr>
                </pic:pic>
              </a:graphicData>
            </a:graphic>
          </wp:inline>
        </w:drawing>
      </w:r>
      <w:r>
        <w:rPr>
          <w:rFonts w:ascii="宋体" w:hAnsi="宋体" w:cs="宋体" w:eastAsia="宋体" w:hint="default"/>
          <w:sz w:val="2"/>
          <w:szCs w:val="2"/>
        </w:rPr>
      </w:r>
    </w:p>
    <w:p>
      <w:pPr>
        <w:spacing w:before="0"/>
        <w:ind w:left="2679" w:right="2915" w:firstLine="0"/>
        <w:jc w:val="center"/>
        <w:rPr>
          <w:rFonts w:ascii="宋体" w:hAnsi="宋体" w:cs="宋体" w:eastAsia="宋体" w:hint="default"/>
          <w:sz w:val="18"/>
          <w:szCs w:val="18"/>
        </w:rPr>
      </w:pPr>
      <w:r>
        <w:rPr>
          <w:rFonts w:ascii="宋体" w:hAnsi="宋体" w:cs="宋体" w:eastAsia="宋体" w:hint="default"/>
          <w:sz w:val="18"/>
          <w:szCs w:val="18"/>
        </w:rPr>
        <w:t>发生额</w:t>
      </w:r>
    </w:p>
    <w:p>
      <w:pPr>
        <w:spacing w:after="0"/>
        <w:jc w:val="center"/>
        <w:rPr>
          <w:rFonts w:ascii="宋体" w:hAnsi="宋体" w:cs="宋体" w:eastAsia="宋体" w:hint="default"/>
          <w:sz w:val="18"/>
          <w:szCs w:val="18"/>
        </w:rPr>
        <w:sectPr>
          <w:type w:val="continuous"/>
          <w:pgSz w:w="11910" w:h="16840"/>
          <w:pgMar w:top="1420" w:bottom="0" w:left="1560" w:right="0"/>
          <w:cols w:num="2" w:equalWidth="0">
            <w:col w:w="3738" w:space="434"/>
            <w:col w:w="6178"/>
          </w:cols>
        </w:sectPr>
      </w:pPr>
    </w:p>
    <w:p>
      <w:pPr>
        <w:spacing w:line="240" w:lineRule="auto" w:before="0"/>
        <w:rPr>
          <w:rFonts w:ascii="宋体" w:hAnsi="宋体" w:cs="宋体" w:eastAsia="宋体" w:hint="default"/>
          <w:sz w:val="5"/>
          <w:szCs w:val="5"/>
        </w:rPr>
      </w:pPr>
      <w:r>
        <w:rPr/>
        <w:pict>
          <v:shape style="position:absolute;margin-left:316.510010pt;margin-top:73.439980pt;width:.48001pt;height:.12pt;mso-position-horizontal-relative:page;mso-position-vertical-relative:page;z-index:-1125424" type="#_x0000_t75" stroked="false">
            <v:imagedata r:id="rId464" o:title=""/>
          </v:shape>
        </w:pict>
      </w:r>
      <w:r>
        <w:rPr/>
        <w:pict>
          <v:shape style="position:absolute;margin-left:413.709991pt;margin-top:73.439980pt;width:.47998pt;height:.12pt;mso-position-horizontal-relative:page;mso-position-vertical-relative:page;z-index:-1125400" type="#_x0000_t75" stroked="false">
            <v:imagedata r:id="rId464" o:title=""/>
          </v:shape>
        </w:pict>
      </w:r>
      <w:r>
        <w:rPr/>
        <w:pict>
          <v:group style="position:absolute;margin-left:84.503998pt;margin-top:86.999962pt;width:425.4pt;height:5.1pt;mso-position-horizontal-relative:page;mso-position-vertical-relative:page;z-index:-1125376" coordorigin="1690,1740" coordsize="8508,102">
            <v:shape style="position:absolute;left:1690;top:1740;width:4660;height:101" type="#_x0000_t75" stroked="false">
              <v:imagedata r:id="rId465" o:title=""/>
            </v:shape>
            <v:shape style="position:absolute;left:6325;top:1832;width:1949;height:10" type="#_x0000_t75" stroked="false">
              <v:imagedata r:id="rId446" o:title=""/>
            </v:shape>
            <v:shape style="position:absolute;left:8269;top:1832;width:1928;height:10" type="#_x0000_t75" stroked="false">
              <v:imagedata r:id="rId267" o:title=""/>
            </v:shape>
            <w10:wrap type="none"/>
          </v:group>
        </w:pict>
      </w:r>
    </w:p>
    <w:p>
      <w:pPr>
        <w:spacing w:line="20" w:lineRule="exact"/>
        <w:ind w:left="1999" w:right="0" w:firstLine="0"/>
        <w:rPr>
          <w:rFonts w:ascii="宋体" w:hAnsi="宋体" w:cs="宋体" w:eastAsia="宋体" w:hint="default"/>
          <w:sz w:val="2"/>
          <w:szCs w:val="2"/>
        </w:rPr>
      </w:pPr>
      <w:r>
        <w:rPr>
          <w:rFonts w:ascii="宋体" w:hAnsi="宋体" w:cs="宋体" w:eastAsia="宋体" w:hint="default"/>
          <w:sz w:val="2"/>
          <w:szCs w:val="2"/>
        </w:rPr>
        <w:pict>
          <v:group style="width:331.05pt;height:.5pt;mso-position-horizontal-relative:char;mso-position-vertical-relative:line" coordorigin="0,0" coordsize="6621,10">
            <v:shape style="position:absolute;left:0;top:0;width:1647;height:10" type="#_x0000_t75" stroked="false">
              <v:imagedata r:id="rId466" o:title=""/>
            </v:shape>
            <v:shape style="position:absolute;left:1642;top:0;width:1661;height:10" type="#_x0000_t75" stroked="false">
              <v:imagedata r:id="rId467" o:title=""/>
            </v:shape>
            <v:shape style="position:absolute;left:3299;top:0;width:1661;height:10" type="#_x0000_t75" stroked="false">
              <v:imagedata r:id="rId468" o:title=""/>
            </v:shape>
            <v:shape style="position:absolute;left:4955;top:0;width:1666;height:10" type="#_x0000_t75" stroked="false">
              <v:imagedata r:id="rId469" o:title=""/>
            </v:shape>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4.55pt;height:.5pt;mso-position-horizontal-relative:char;mso-position-vertical-relative:line" coordorigin="0,0" coordsize="8491,10">
            <v:shape style="position:absolute;left:0;top:0;width:1860;height:10" type="#_x0000_t75" stroked="false">
              <v:imagedata r:id="rId470" o:title=""/>
            </v:shape>
            <v:shape style="position:absolute;left:1855;top:0;width:1661;height:10" type="#_x0000_t75" stroked="false">
              <v:imagedata r:id="rId467" o:title=""/>
            </v:shape>
            <v:shape style="position:absolute;left:3512;top:0;width:1661;height:10" type="#_x0000_t75" stroked="false">
              <v:imagedata r:id="rId467" o:title=""/>
            </v:shape>
            <v:shape style="position:absolute;left:5168;top:0;width:1661;height:10" type="#_x0000_t75" stroked="false">
              <v:imagedata r:id="rId468" o:title=""/>
            </v:shape>
            <v:shape style="position:absolute;left:6824;top:0;width:1666;height:10" type="#_x0000_t75" stroked="false">
              <v:imagedata r:id="rId469"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4.55pt;height:5.05pt;mso-position-horizontal-relative:char;mso-position-vertical-relative:line" coordorigin="0,0" coordsize="8491,101">
            <v:shape style="position:absolute;left:0;top:0;width:1879;height:101" type="#_x0000_t75" stroked="false">
              <v:imagedata r:id="rId471" o:title=""/>
            </v:shape>
            <v:shape style="position:absolute;left:1855;top:91;width:1661;height:10" type="#_x0000_t75" stroked="false">
              <v:imagedata r:id="rId467" o:title=""/>
            </v:shape>
            <v:shape style="position:absolute;left:3512;top:91;width:1661;height:10" type="#_x0000_t75" stroked="false">
              <v:imagedata r:id="rId467" o:title=""/>
            </v:shape>
            <v:shape style="position:absolute;left:5168;top:91;width:1661;height:10" type="#_x0000_t75" stroked="false">
              <v:imagedata r:id="rId468" o:title=""/>
            </v:shape>
            <v:shape style="position:absolute;left:6824;top:91;width:1666;height:10" type="#_x0000_t75" stroked="false">
              <v:imagedata r:id="rId46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4"/>
          <w:szCs w:val="2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4.55pt;height:.5pt;mso-position-horizontal-relative:char;mso-position-vertical-relative:line" coordorigin="0,0" coordsize="8491,10">
            <v:shape style="position:absolute;left:0;top:0;width:1860;height:10" type="#_x0000_t75" stroked="false">
              <v:imagedata r:id="rId470" o:title=""/>
            </v:shape>
            <v:shape style="position:absolute;left:1855;top:0;width:1661;height:10" type="#_x0000_t75" stroked="false">
              <v:imagedata r:id="rId467" o:title=""/>
            </v:shape>
            <v:shape style="position:absolute;left:3512;top:0;width:1661;height:10" type="#_x0000_t75" stroked="false">
              <v:imagedata r:id="rId467" o:title=""/>
            </v:shape>
            <v:shape style="position:absolute;left:5168;top:0;width:1661;height:10" type="#_x0000_t75" stroked="false">
              <v:imagedata r:id="rId468" o:title=""/>
            </v:shape>
            <v:shape style="position:absolute;left:6824;top:0;width:1666;height:10" type="#_x0000_t75" stroked="false">
              <v:imagedata r:id="rId469"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4.55pt;height:5.05pt;mso-position-horizontal-relative:char;mso-position-vertical-relative:line" coordorigin="0,0" coordsize="8491,101">
            <v:shape style="position:absolute;left:0;top:0;width:1879;height:101" type="#_x0000_t75" stroked="false">
              <v:imagedata r:id="rId471" o:title=""/>
            </v:shape>
            <v:shape style="position:absolute;left:1855;top:91;width:1661;height:10" type="#_x0000_t75" stroked="false">
              <v:imagedata r:id="rId467" o:title=""/>
            </v:shape>
            <v:shape style="position:absolute;left:3512;top:91;width:1661;height:10" type="#_x0000_t75" stroked="false">
              <v:imagedata r:id="rId467" o:title=""/>
            </v:shape>
            <v:shape style="position:absolute;left:5168;top:91;width:1661;height:10" type="#_x0000_t75" stroked="false">
              <v:imagedata r:id="rId468" o:title=""/>
            </v:shape>
            <v:shape style="position:absolute;left:6824;top:91;width:1666;height:10" type="#_x0000_t75" stroked="false">
              <v:imagedata r:id="rId46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4"/>
          <w:szCs w:val="2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4.55pt;height:.5pt;mso-position-horizontal-relative:char;mso-position-vertical-relative:line" coordorigin="0,0" coordsize="8491,10">
            <v:shape style="position:absolute;left:0;top:0;width:1860;height:10" type="#_x0000_t75" stroked="false">
              <v:imagedata r:id="rId470" o:title=""/>
            </v:shape>
            <v:shape style="position:absolute;left:1855;top:0;width:1661;height:10" type="#_x0000_t75" stroked="false">
              <v:imagedata r:id="rId467" o:title=""/>
            </v:shape>
            <v:shape style="position:absolute;left:3512;top:0;width:1661;height:10" type="#_x0000_t75" stroked="false">
              <v:imagedata r:id="rId467" o:title=""/>
            </v:shape>
            <v:shape style="position:absolute;left:5168;top:0;width:1661;height:10" type="#_x0000_t75" stroked="false">
              <v:imagedata r:id="rId468" o:title=""/>
            </v:shape>
            <v:shape style="position:absolute;left:6824;top:0;width:1666;height:10" type="#_x0000_t75" stroked="false">
              <v:imagedata r:id="rId469" o:title=""/>
            </v:shape>
          </v:group>
        </w:pict>
      </w:r>
      <w:r>
        <w:rPr>
          <w:rFonts w:ascii="宋体" w:hAnsi="宋体" w:cs="宋体" w:eastAsia="宋体" w:hint="default"/>
          <w:sz w:val="2"/>
          <w:szCs w:val="2"/>
        </w:rPr>
      </w:r>
    </w:p>
    <w:p>
      <w:pPr>
        <w:spacing w:line="240" w:lineRule="auto" w:before="10"/>
        <w:rPr>
          <w:rFonts w:ascii="宋体" w:hAnsi="宋体" w:cs="宋体" w:eastAsia="宋体" w:hint="default"/>
          <w:sz w:val="29"/>
          <w:szCs w:val="29"/>
        </w:rPr>
      </w:pPr>
    </w:p>
    <w:p>
      <w:pPr>
        <w:spacing w:before="36"/>
        <w:ind w:left="658" w:right="4955" w:firstLine="0"/>
        <w:jc w:val="left"/>
        <w:rPr>
          <w:rFonts w:ascii="宋体" w:hAnsi="宋体" w:cs="宋体" w:eastAsia="宋体" w:hint="default"/>
          <w:sz w:val="21"/>
          <w:szCs w:val="21"/>
        </w:rPr>
      </w:pPr>
      <w:r>
        <w:rPr/>
        <w:pict>
          <v:group style="position:absolute;margin-left:83.783997pt;margin-top:23.903675pt;width:427.3pt;height:115.95pt;mso-position-horizontal-relative:page;mso-position-vertical-relative:paragraph;z-index:-1124992" coordorigin="1676,478" coordsize="8546,2319">
            <v:group style="position:absolute;left:1690;top:492;width:1016;height:2" coordorigin="1690,492" coordsize="1016,2">
              <v:shape style="position:absolute;left:1690;top:492;width:1016;height:2" coordorigin="1690,492" coordsize="1016,0" path="m1690,492l2705,492e" filled="false" stroked="true" strokeweight="1.44pt" strokecolor="#000000">
                <v:path arrowok="t"/>
              </v:shape>
              <v:shape style="position:absolute;left:2705;top:507;width:10;height:2" type="#_x0000_t75" stroked="false">
                <v:imagedata r:id="rId472" o:title=""/>
              </v:shape>
            </v:group>
            <v:group style="position:absolute;left:2705;top:492;width:29;height:2" coordorigin="2705,492" coordsize="29,2">
              <v:shape style="position:absolute;left:2705;top:492;width:29;height:2" coordorigin="2705,492" coordsize="29,0" path="m2705,492l2734,492e" filled="false" stroked="true" strokeweight="1.44pt" strokecolor="#000000">
                <v:path arrowok="t"/>
              </v:shape>
            </v:group>
            <v:group style="position:absolute;left:2734;top:492;width:3676;height:2" coordorigin="2734,492" coordsize="3676,2">
              <v:shape style="position:absolute;left:2734;top:492;width:3676;height:2" coordorigin="2734,492" coordsize="3676,0" path="m2734,492l6409,492e" filled="false" stroked="true" strokeweight="1.44pt" strokecolor="#000000">
                <v:path arrowok="t"/>
              </v:shape>
              <v:shape style="position:absolute;left:6409;top:507;width:10;height:2" type="#_x0000_t75" stroked="false">
                <v:imagedata r:id="rId472" o:title=""/>
              </v:shape>
            </v:group>
            <v:group style="position:absolute;left:6409;top:492;width:29;height:2" coordorigin="6409,492" coordsize="29,2">
              <v:shape style="position:absolute;left:6409;top:492;width:29;height:2" coordorigin="6409,492" coordsize="29,0" path="m6409,492l6438,492e" filled="false" stroked="true" strokeweight="1.44pt" strokecolor="#000000">
                <v:path arrowok="t"/>
              </v:shape>
            </v:group>
            <v:group style="position:absolute;left:6438;top:492;width:3769;height:2" coordorigin="6438,492" coordsize="3769,2">
              <v:shape style="position:absolute;left:6438;top:492;width:3769;height:2" coordorigin="6438,492" coordsize="3769,0" path="m6438,492l10207,492e" filled="false" stroked="true" strokeweight="1.44pt" strokecolor="#000000">
                <v:path arrowok="t"/>
              </v:shape>
            </v:group>
            <v:group style="position:absolute;left:2705;top:509;width:10;height:20" coordorigin="2705,509" coordsize="10,20">
              <v:shape style="position:absolute;left:2705;top:509;width:10;height:20" coordorigin="2705,509" coordsize="10,20" path="m2705,528l2715,528,2715,509,2705,509,2705,528xe" filled="true" fillcolor="#000000" stroked="false">
                <v:path arrowok="t"/>
                <v:fill type="solid"/>
              </v:shape>
            </v:group>
            <v:group style="position:absolute;left:2705;top:528;width:10;height:20" coordorigin="2705,528" coordsize="10,20">
              <v:shape style="position:absolute;left:2705;top:528;width:10;height:20" coordorigin="2705,528" coordsize="10,20" path="m2705,548l2715,548,2715,528,2705,528,2705,548xe" filled="true" fillcolor="#000000" stroked="false">
                <v:path arrowok="t"/>
                <v:fill type="solid"/>
              </v:shape>
            </v:group>
            <v:group style="position:absolute;left:2705;top:548;width:10;height:20" coordorigin="2705,548" coordsize="10,20">
              <v:shape style="position:absolute;left:2705;top:548;width:10;height:20" coordorigin="2705,548" coordsize="10,20" path="m2705,567l2715,567,2715,548,2705,548,2705,567xe" filled="true" fillcolor="#000000" stroked="false">
                <v:path arrowok="t"/>
                <v:fill type="solid"/>
              </v:shape>
            </v:group>
            <v:group style="position:absolute;left:2705;top:567;width:10;height:20" coordorigin="2705,567" coordsize="10,20">
              <v:shape style="position:absolute;left:2705;top:567;width:10;height:20" coordorigin="2705,567" coordsize="10,20" path="m2705,586l2715,586,2715,567,2705,567,2705,586xe" filled="true" fillcolor="#000000" stroked="false">
                <v:path arrowok="t"/>
                <v:fill type="solid"/>
              </v:shape>
            </v:group>
            <v:group style="position:absolute;left:2705;top:586;width:10;height:20" coordorigin="2705,586" coordsize="10,20">
              <v:shape style="position:absolute;left:2705;top:586;width:10;height:20" coordorigin="2705,586" coordsize="10,20" path="m2705,605l2715,605,2715,586,2705,586,2705,605xe" filled="true" fillcolor="#000000" stroked="false">
                <v:path arrowok="t"/>
                <v:fill type="solid"/>
              </v:shape>
            </v:group>
            <v:group style="position:absolute;left:2705;top:605;width:10;height:20" coordorigin="2705,605" coordsize="10,20">
              <v:shape style="position:absolute;left:2705;top:605;width:10;height:20" coordorigin="2705,605" coordsize="10,20" path="m2705,624l2715,624,2715,605,2705,605,2705,624xe" filled="true" fillcolor="#000000" stroked="false">
                <v:path arrowok="t"/>
                <v:fill type="solid"/>
              </v:shape>
            </v:group>
            <v:group style="position:absolute;left:2705;top:624;width:10;height:20" coordorigin="2705,624" coordsize="10,20">
              <v:shape style="position:absolute;left:2705;top:624;width:10;height:20" coordorigin="2705,624" coordsize="10,20" path="m2705,644l2715,644,2715,624,2705,624,2705,644xe" filled="true" fillcolor="#000000" stroked="false">
                <v:path arrowok="t"/>
                <v:fill type="solid"/>
              </v:shape>
            </v:group>
            <v:group style="position:absolute;left:2705;top:644;width:10;height:20" coordorigin="2705,644" coordsize="10,20">
              <v:shape style="position:absolute;left:2705;top:644;width:10;height:20" coordorigin="2705,644" coordsize="10,20" path="m2705,663l2715,663,2715,644,2705,644,2705,663xe" filled="true" fillcolor="#000000" stroked="false">
                <v:path arrowok="t"/>
                <v:fill type="solid"/>
              </v:shape>
            </v:group>
            <v:group style="position:absolute;left:2705;top:663;width:10;height:20" coordorigin="2705,663" coordsize="10,20">
              <v:shape style="position:absolute;left:2705;top:663;width:10;height:20" coordorigin="2705,663" coordsize="10,20" path="m2705,682l2715,682,2715,663,2705,663,2705,682xe" filled="true" fillcolor="#000000" stroked="false">
                <v:path arrowok="t"/>
                <v:fill type="solid"/>
              </v:shape>
            </v:group>
            <v:group style="position:absolute;left:2705;top:682;width:10;height:20" coordorigin="2705,682" coordsize="10,20">
              <v:shape style="position:absolute;left:2705;top:682;width:10;height:20" coordorigin="2705,682" coordsize="10,20" path="m2705,701l2715,701,2715,682,2705,682,2705,701xe" filled="true" fillcolor="#000000" stroked="false">
                <v:path arrowok="t"/>
                <v:fill type="solid"/>
              </v:shape>
            </v:group>
            <v:group style="position:absolute;left:2705;top:701;width:10;height:20" coordorigin="2705,701" coordsize="10,20">
              <v:shape style="position:absolute;left:2705;top:701;width:10;height:20" coordorigin="2705,701" coordsize="10,20" path="m2705,720l2715,720,2715,701,2705,701,2705,720xe" filled="true" fillcolor="#000000" stroked="false">
                <v:path arrowok="t"/>
                <v:fill type="solid"/>
              </v:shape>
            </v:group>
            <v:group style="position:absolute;left:2705;top:720;width:10;height:20" coordorigin="2705,720" coordsize="10,20">
              <v:shape style="position:absolute;left:2705;top:720;width:10;height:20" coordorigin="2705,720" coordsize="10,20" path="m2705,740l2715,740,2715,720,2705,720,2705,740xe" filled="true" fillcolor="#000000" stroked="false">
                <v:path arrowok="t"/>
                <v:fill type="solid"/>
              </v:shape>
            </v:group>
            <v:group style="position:absolute;left:2705;top:740;width:10;height:20" coordorigin="2705,740" coordsize="10,20">
              <v:shape style="position:absolute;left:2705;top:740;width:10;height:20" coordorigin="2705,740" coordsize="10,20" path="m2705,759l2715,759,2715,740,2705,740,2705,759xe" filled="true" fillcolor="#000000" stroked="false">
                <v:path arrowok="t"/>
                <v:fill type="solid"/>
              </v:shape>
            </v:group>
            <v:group style="position:absolute;left:2705;top:759;width:10;height:20" coordorigin="2705,759" coordsize="10,20">
              <v:shape style="position:absolute;left:2705;top:759;width:10;height:20" coordorigin="2705,759" coordsize="10,20" path="m2705,778l2715,778,2715,759,2705,759,2705,778xe" filled="true" fillcolor="#000000" stroked="false">
                <v:path arrowok="t"/>
                <v:fill type="solid"/>
              </v:shape>
            </v:group>
            <v:group style="position:absolute;left:2705;top:778;width:10;height:20" coordorigin="2705,778" coordsize="10,20">
              <v:shape style="position:absolute;left:2705;top:778;width:10;height:20" coordorigin="2705,778" coordsize="10,20" path="m2705,797l2715,797,2715,778,2705,778,2705,797xe" filled="true" fillcolor="#000000" stroked="false">
                <v:path arrowok="t"/>
                <v:fill type="solid"/>
              </v:shape>
            </v:group>
            <v:group style="position:absolute;left:2705;top:797;width:10;height:20" coordorigin="2705,797" coordsize="10,20">
              <v:shape style="position:absolute;left:2705;top:797;width:10;height:20" coordorigin="2705,797" coordsize="10,20" path="m2705,816l2715,816,2715,797,2705,797,2705,816xe" filled="true" fillcolor="#000000" stroked="false">
                <v:path arrowok="t"/>
                <v:fill type="solid"/>
              </v:shape>
            </v:group>
            <v:group style="position:absolute;left:2705;top:822;width:10;height:2" coordorigin="2705,822" coordsize="10,2">
              <v:shape style="position:absolute;left:2705;top:822;width:10;height:2" coordorigin="2705,822" coordsize="10,0" path="m2705,822l2715,822e" filled="false" stroked="true" strokeweight=".60004pt" strokecolor="#000000">
                <v:path arrowok="t"/>
              </v:shape>
            </v:group>
            <v:group style="position:absolute;left:6409;top:509;width:10;height:20" coordorigin="6409,509" coordsize="10,20">
              <v:shape style="position:absolute;left:6409;top:509;width:10;height:20" coordorigin="6409,509" coordsize="10,20" path="m6409,528l6419,528,6419,509,6409,509,6409,528xe" filled="true" fillcolor="#000000" stroked="false">
                <v:path arrowok="t"/>
                <v:fill type="solid"/>
              </v:shape>
            </v:group>
            <v:group style="position:absolute;left:6409;top:528;width:10;height:20" coordorigin="6409,528" coordsize="10,20">
              <v:shape style="position:absolute;left:6409;top:528;width:10;height:20" coordorigin="6409,528" coordsize="10,20" path="m6409,548l6419,548,6419,528,6409,528,6409,548xe" filled="true" fillcolor="#000000" stroked="false">
                <v:path arrowok="t"/>
                <v:fill type="solid"/>
              </v:shape>
            </v:group>
            <v:group style="position:absolute;left:6409;top:548;width:10;height:20" coordorigin="6409,548" coordsize="10,20">
              <v:shape style="position:absolute;left:6409;top:548;width:10;height:20" coordorigin="6409,548" coordsize="10,20" path="m6409,567l6419,567,6419,548,6409,548,6409,567xe" filled="true" fillcolor="#000000" stroked="false">
                <v:path arrowok="t"/>
                <v:fill type="solid"/>
              </v:shape>
            </v:group>
            <v:group style="position:absolute;left:6409;top:567;width:10;height:20" coordorigin="6409,567" coordsize="10,20">
              <v:shape style="position:absolute;left:6409;top:567;width:10;height:20" coordorigin="6409,567" coordsize="10,20" path="m6409,586l6419,586,6419,567,6409,567,6409,586xe" filled="true" fillcolor="#000000" stroked="false">
                <v:path arrowok="t"/>
                <v:fill type="solid"/>
              </v:shape>
            </v:group>
            <v:group style="position:absolute;left:6409;top:586;width:10;height:20" coordorigin="6409,586" coordsize="10,20">
              <v:shape style="position:absolute;left:6409;top:586;width:10;height:20" coordorigin="6409,586" coordsize="10,20" path="m6409,605l6419,605,6419,586,6409,586,6409,605xe" filled="true" fillcolor="#000000" stroked="false">
                <v:path arrowok="t"/>
                <v:fill type="solid"/>
              </v:shape>
            </v:group>
            <v:group style="position:absolute;left:6409;top:605;width:10;height:20" coordorigin="6409,605" coordsize="10,20">
              <v:shape style="position:absolute;left:6409;top:605;width:10;height:20" coordorigin="6409,605" coordsize="10,20" path="m6409,624l6419,624,6419,605,6409,605,6409,624xe" filled="true" fillcolor="#000000" stroked="false">
                <v:path arrowok="t"/>
                <v:fill type="solid"/>
              </v:shape>
            </v:group>
            <v:group style="position:absolute;left:6409;top:624;width:10;height:20" coordorigin="6409,624" coordsize="10,20">
              <v:shape style="position:absolute;left:6409;top:624;width:10;height:20" coordorigin="6409,624" coordsize="10,20" path="m6409,644l6419,644,6419,624,6409,624,6409,644xe" filled="true" fillcolor="#000000" stroked="false">
                <v:path arrowok="t"/>
                <v:fill type="solid"/>
              </v:shape>
            </v:group>
            <v:group style="position:absolute;left:6409;top:644;width:10;height:20" coordorigin="6409,644" coordsize="10,20">
              <v:shape style="position:absolute;left:6409;top:644;width:10;height:20" coordorigin="6409,644" coordsize="10,20" path="m6409,663l6419,663,6419,644,6409,644,6409,663xe" filled="true" fillcolor="#000000" stroked="false">
                <v:path arrowok="t"/>
                <v:fill type="solid"/>
              </v:shape>
            </v:group>
            <v:group style="position:absolute;left:6409;top:663;width:10;height:20" coordorigin="6409,663" coordsize="10,20">
              <v:shape style="position:absolute;left:6409;top:663;width:10;height:20" coordorigin="6409,663" coordsize="10,20" path="m6409,682l6419,682,6419,663,6409,663,6409,682xe" filled="true" fillcolor="#000000" stroked="false">
                <v:path arrowok="t"/>
                <v:fill type="solid"/>
              </v:shape>
            </v:group>
            <v:group style="position:absolute;left:6409;top:682;width:10;height:20" coordorigin="6409,682" coordsize="10,20">
              <v:shape style="position:absolute;left:6409;top:682;width:10;height:20" coordorigin="6409,682" coordsize="10,20" path="m6409,701l6419,701,6419,682,6409,682,6409,701xe" filled="true" fillcolor="#000000" stroked="false">
                <v:path arrowok="t"/>
                <v:fill type="solid"/>
              </v:shape>
            </v:group>
            <v:group style="position:absolute;left:6409;top:701;width:10;height:20" coordorigin="6409,701" coordsize="10,20">
              <v:shape style="position:absolute;left:6409;top:701;width:10;height:20" coordorigin="6409,701" coordsize="10,20" path="m6409,720l6419,720,6419,701,6409,701,6409,720xe" filled="true" fillcolor="#000000" stroked="false">
                <v:path arrowok="t"/>
                <v:fill type="solid"/>
              </v:shape>
            </v:group>
            <v:group style="position:absolute;left:6409;top:720;width:10;height:20" coordorigin="6409,720" coordsize="10,20">
              <v:shape style="position:absolute;left:6409;top:720;width:10;height:20" coordorigin="6409,720" coordsize="10,20" path="m6409,740l6419,740,6419,720,6409,720,6409,740xe" filled="true" fillcolor="#000000" stroked="false">
                <v:path arrowok="t"/>
                <v:fill type="solid"/>
              </v:shape>
            </v:group>
            <v:group style="position:absolute;left:6409;top:740;width:10;height:20" coordorigin="6409,740" coordsize="10,20">
              <v:shape style="position:absolute;left:6409;top:740;width:10;height:20" coordorigin="6409,740" coordsize="10,20" path="m6409,759l6419,759,6419,740,6409,740,6409,759xe" filled="true" fillcolor="#000000" stroked="false">
                <v:path arrowok="t"/>
                <v:fill type="solid"/>
              </v:shape>
            </v:group>
            <v:group style="position:absolute;left:6409;top:759;width:10;height:20" coordorigin="6409,759" coordsize="10,20">
              <v:shape style="position:absolute;left:6409;top:759;width:10;height:20" coordorigin="6409,759" coordsize="10,20" path="m6409,778l6419,778,6419,759,6409,759,6409,778xe" filled="true" fillcolor="#000000" stroked="false">
                <v:path arrowok="t"/>
                <v:fill type="solid"/>
              </v:shape>
            </v:group>
            <v:group style="position:absolute;left:6409;top:778;width:10;height:20" coordorigin="6409,778" coordsize="10,20">
              <v:shape style="position:absolute;left:6409;top:778;width:10;height:20" coordorigin="6409,778" coordsize="10,20" path="m6409,797l6419,797,6419,778,6409,778,6409,797xe" filled="true" fillcolor="#000000" stroked="false">
                <v:path arrowok="t"/>
                <v:fill type="solid"/>
              </v:shape>
            </v:group>
            <v:group style="position:absolute;left:6409;top:797;width:10;height:20" coordorigin="6409,797" coordsize="10,20">
              <v:shape style="position:absolute;left:6409;top:797;width:10;height:20" coordorigin="6409,797" coordsize="10,20" path="m6409,816l6419,816,6419,797,6409,797,6409,816xe" filled="true" fillcolor="#000000" stroked="false">
                <v:path arrowok="t"/>
                <v:fill type="solid"/>
              </v:shape>
            </v:group>
            <v:group style="position:absolute;left:6409;top:822;width:10;height:2" coordorigin="6409,822" coordsize="10,2">
              <v:shape style="position:absolute;left:6409;top:822;width:10;height:2" coordorigin="6409,822" coordsize="10,0" path="m6409,822l6419,822e" filled="false" stroked="true" strokeweight=".60004pt" strokecolor="#000000">
                <v:path arrowok="t"/>
              </v:shape>
            </v:group>
            <v:group style="position:absolute;left:2705;top:833;width:10;height:2" coordorigin="2705,833" coordsize="10,2">
              <v:shape style="position:absolute;left:2705;top:833;width:10;height:2" coordorigin="2705,833" coordsize="10,0" path="m2705,833l2715,833e" filled="false" stroked="true" strokeweight=".47998pt" strokecolor="#000000">
                <v:path arrowok="t"/>
              </v:shape>
            </v:group>
            <v:group style="position:absolute;left:4513;top:833;width:10;height:2" coordorigin="4513,833" coordsize="10,2">
              <v:shape style="position:absolute;left:4513;top:833;width:10;height:2" coordorigin="4513,833" coordsize="10,0" path="m4513,833l4523,833e" filled="false" stroked="true" strokeweight=".47998pt" strokecolor="#000000">
                <v:path arrowok="t"/>
              </v:shape>
            </v:group>
            <v:group style="position:absolute;left:6409;top:833;width:10;height:2" coordorigin="6409,833" coordsize="10,2">
              <v:shape style="position:absolute;left:6409;top:833;width:10;height:2" coordorigin="6409,833" coordsize="10,0" path="m6409,833l6419,833e" filled="false" stroked="true" strokeweight=".47998pt" strokecolor="#000000">
                <v:path arrowok="t"/>
              </v:shape>
            </v:group>
            <v:group style="position:absolute;left:8305;top:833;width:10;height:2" coordorigin="8305,833" coordsize="10,2">
              <v:shape style="position:absolute;left:8305;top:833;width:10;height:2" coordorigin="8305,833" coordsize="10,0" path="m8305,833l8315,833e" filled="false" stroked="true" strokeweight=".47998pt" strokecolor="#000000">
                <v:path arrowok="t"/>
              </v:shape>
              <v:shape style="position:absolute;left:2715;top:828;width:7492;height:10" type="#_x0000_t75" stroked="false">
                <v:imagedata r:id="rId473" o:title=""/>
              </v:shape>
            </v:group>
            <v:group style="position:absolute;left:2705;top:838;width:10;height:20" coordorigin="2705,838" coordsize="10,20">
              <v:shape style="position:absolute;left:2705;top:838;width:10;height:20" coordorigin="2705,838" coordsize="10,20" path="m2705,857l2715,857,2715,838,2705,838,2705,857xe" filled="true" fillcolor="#000000" stroked="false">
                <v:path arrowok="t"/>
                <v:fill type="solid"/>
              </v:shape>
            </v:group>
            <v:group style="position:absolute;left:2705;top:857;width:10;height:20" coordorigin="2705,857" coordsize="10,20">
              <v:shape style="position:absolute;left:2705;top:857;width:10;height:20" coordorigin="2705,857" coordsize="10,20" path="m2705,876l2715,876,2715,857,2705,857,2705,876xe" filled="true" fillcolor="#000000" stroked="false">
                <v:path arrowok="t"/>
                <v:fill type="solid"/>
              </v:shape>
            </v:group>
            <v:group style="position:absolute;left:2705;top:876;width:10;height:20" coordorigin="2705,876" coordsize="10,20">
              <v:shape style="position:absolute;left:2705;top:876;width:10;height:20" coordorigin="2705,876" coordsize="10,20" path="m2705,896l2715,896,2715,876,2705,876,2705,896xe" filled="true" fillcolor="#000000" stroked="false">
                <v:path arrowok="t"/>
                <v:fill type="solid"/>
              </v:shape>
            </v:group>
            <v:group style="position:absolute;left:2705;top:896;width:10;height:20" coordorigin="2705,896" coordsize="10,20">
              <v:shape style="position:absolute;left:2705;top:896;width:10;height:20" coordorigin="2705,896" coordsize="10,20" path="m2705,915l2715,915,2715,896,2705,896,2705,915xe" filled="true" fillcolor="#000000" stroked="false">
                <v:path arrowok="t"/>
                <v:fill type="solid"/>
              </v:shape>
            </v:group>
            <v:group style="position:absolute;left:2705;top:915;width:10;height:20" coordorigin="2705,915" coordsize="10,20">
              <v:shape style="position:absolute;left:2705;top:915;width:10;height:20" coordorigin="2705,915" coordsize="10,20" path="m2705,934l2715,934,2715,915,2705,915,2705,934xe" filled="true" fillcolor="#000000" stroked="false">
                <v:path arrowok="t"/>
                <v:fill type="solid"/>
              </v:shape>
            </v:group>
            <v:group style="position:absolute;left:2705;top:934;width:10;height:20" coordorigin="2705,934" coordsize="10,20">
              <v:shape style="position:absolute;left:2705;top:934;width:10;height:20" coordorigin="2705,934" coordsize="10,20" path="m2705,953l2715,953,2715,934,2705,934,2705,953xe" filled="true" fillcolor="#000000" stroked="false">
                <v:path arrowok="t"/>
                <v:fill type="solid"/>
              </v:shape>
            </v:group>
            <v:group style="position:absolute;left:2705;top:953;width:10;height:20" coordorigin="2705,953" coordsize="10,20">
              <v:shape style="position:absolute;left:2705;top:953;width:10;height:20" coordorigin="2705,953" coordsize="10,20" path="m2705,972l2715,972,2715,953,2705,953,2705,972xe" filled="true" fillcolor="#000000" stroked="false">
                <v:path arrowok="t"/>
                <v:fill type="solid"/>
              </v:shape>
            </v:group>
            <v:group style="position:absolute;left:2705;top:972;width:10;height:20" coordorigin="2705,972" coordsize="10,20">
              <v:shape style="position:absolute;left:2705;top:972;width:10;height:20" coordorigin="2705,972" coordsize="10,20" path="m2705,992l2715,992,2715,972,2705,972,2705,992xe" filled="true" fillcolor="#000000" stroked="false">
                <v:path arrowok="t"/>
                <v:fill type="solid"/>
              </v:shape>
            </v:group>
            <v:group style="position:absolute;left:2705;top:992;width:10;height:20" coordorigin="2705,992" coordsize="10,20">
              <v:shape style="position:absolute;left:2705;top:992;width:10;height:20" coordorigin="2705,992" coordsize="10,20" path="m2705,1011l2715,1011,2715,992,2705,992,2705,1011xe" filled="true" fillcolor="#000000" stroked="false">
                <v:path arrowok="t"/>
                <v:fill type="solid"/>
              </v:shape>
            </v:group>
            <v:group style="position:absolute;left:2705;top:1011;width:10;height:20" coordorigin="2705,1011" coordsize="10,20">
              <v:shape style="position:absolute;left:2705;top:1011;width:10;height:20" coordorigin="2705,1011" coordsize="10,20" path="m2705,1030l2715,1030,2715,1011,2705,1011,2705,1030xe" filled="true" fillcolor="#000000" stroked="false">
                <v:path arrowok="t"/>
                <v:fill type="solid"/>
              </v:shape>
            </v:group>
            <v:group style="position:absolute;left:2705;top:1030;width:10;height:20" coordorigin="2705,1030" coordsize="10,20">
              <v:shape style="position:absolute;left:2705;top:1030;width:10;height:20" coordorigin="2705,1030" coordsize="10,20" path="m2705,1049l2715,1049,2715,1030,2705,1030,2705,1049xe" filled="true" fillcolor="#000000" stroked="false">
                <v:path arrowok="t"/>
                <v:fill type="solid"/>
              </v:shape>
            </v:group>
            <v:group style="position:absolute;left:2705;top:1049;width:10;height:20" coordorigin="2705,1049" coordsize="10,20">
              <v:shape style="position:absolute;left:2705;top:1049;width:10;height:20" coordorigin="2705,1049" coordsize="10,20" path="m2705,1068l2715,1068,2715,1049,2705,1049,2705,1068xe" filled="true" fillcolor="#000000" stroked="false">
                <v:path arrowok="t"/>
                <v:fill type="solid"/>
              </v:shape>
            </v:group>
            <v:group style="position:absolute;left:4513;top:838;width:10;height:20" coordorigin="4513,838" coordsize="10,20">
              <v:shape style="position:absolute;left:4513;top:838;width:10;height:20" coordorigin="4513,838" coordsize="10,20" path="m4513,857l4523,857,4523,838,4513,838,4513,857xe" filled="true" fillcolor="#000000" stroked="false">
                <v:path arrowok="t"/>
                <v:fill type="solid"/>
              </v:shape>
            </v:group>
            <v:group style="position:absolute;left:4513;top:857;width:10;height:20" coordorigin="4513,857" coordsize="10,20">
              <v:shape style="position:absolute;left:4513;top:857;width:10;height:20" coordorigin="4513,857" coordsize="10,20" path="m4513,876l4523,876,4523,857,4513,857,4513,876xe" filled="true" fillcolor="#000000" stroked="false">
                <v:path arrowok="t"/>
                <v:fill type="solid"/>
              </v:shape>
            </v:group>
            <v:group style="position:absolute;left:4513;top:876;width:10;height:20" coordorigin="4513,876" coordsize="10,20">
              <v:shape style="position:absolute;left:4513;top:876;width:10;height:20" coordorigin="4513,876" coordsize="10,20" path="m4513,896l4523,896,4523,876,4513,876,4513,896xe" filled="true" fillcolor="#000000" stroked="false">
                <v:path arrowok="t"/>
                <v:fill type="solid"/>
              </v:shape>
            </v:group>
            <v:group style="position:absolute;left:4513;top:896;width:10;height:20" coordorigin="4513,896" coordsize="10,20">
              <v:shape style="position:absolute;left:4513;top:896;width:10;height:20" coordorigin="4513,896" coordsize="10,20" path="m4513,915l4523,915,4523,896,4513,896,4513,915xe" filled="true" fillcolor="#000000" stroked="false">
                <v:path arrowok="t"/>
                <v:fill type="solid"/>
              </v:shape>
            </v:group>
            <v:group style="position:absolute;left:4513;top:915;width:10;height:20" coordorigin="4513,915" coordsize="10,20">
              <v:shape style="position:absolute;left:4513;top:915;width:10;height:20" coordorigin="4513,915" coordsize="10,20" path="m4513,934l4523,934,4523,915,4513,915,4513,934xe" filled="true" fillcolor="#000000" stroked="false">
                <v:path arrowok="t"/>
                <v:fill type="solid"/>
              </v:shape>
            </v:group>
            <v:group style="position:absolute;left:4513;top:934;width:10;height:20" coordorigin="4513,934" coordsize="10,20">
              <v:shape style="position:absolute;left:4513;top:934;width:10;height:20" coordorigin="4513,934" coordsize="10,20" path="m4513,953l4523,953,4523,934,4513,934,4513,953xe" filled="true" fillcolor="#000000" stroked="false">
                <v:path arrowok="t"/>
                <v:fill type="solid"/>
              </v:shape>
            </v:group>
            <v:group style="position:absolute;left:4513;top:953;width:10;height:20" coordorigin="4513,953" coordsize="10,20">
              <v:shape style="position:absolute;left:4513;top:953;width:10;height:20" coordorigin="4513,953" coordsize="10,20" path="m4513,972l4523,972,4523,953,4513,953,4513,972xe" filled="true" fillcolor="#000000" stroked="false">
                <v:path arrowok="t"/>
                <v:fill type="solid"/>
              </v:shape>
            </v:group>
            <v:group style="position:absolute;left:4513;top:972;width:10;height:20" coordorigin="4513,972" coordsize="10,20">
              <v:shape style="position:absolute;left:4513;top:972;width:10;height:20" coordorigin="4513,972" coordsize="10,20" path="m4513,992l4523,992,4523,972,4513,972,4513,992xe" filled="true" fillcolor="#000000" stroked="false">
                <v:path arrowok="t"/>
                <v:fill type="solid"/>
              </v:shape>
            </v:group>
            <v:group style="position:absolute;left:4513;top:992;width:10;height:20" coordorigin="4513,992" coordsize="10,20">
              <v:shape style="position:absolute;left:4513;top:992;width:10;height:20" coordorigin="4513,992" coordsize="10,20" path="m4513,1011l4523,1011,4523,992,4513,992,4513,1011xe" filled="true" fillcolor="#000000" stroked="false">
                <v:path arrowok="t"/>
                <v:fill type="solid"/>
              </v:shape>
            </v:group>
            <v:group style="position:absolute;left:4513;top:1011;width:10;height:20" coordorigin="4513,1011" coordsize="10,20">
              <v:shape style="position:absolute;left:4513;top:1011;width:10;height:20" coordorigin="4513,1011" coordsize="10,20" path="m4513,1030l4523,1030,4523,1011,4513,1011,4513,1030xe" filled="true" fillcolor="#000000" stroked="false">
                <v:path arrowok="t"/>
                <v:fill type="solid"/>
              </v:shape>
            </v:group>
            <v:group style="position:absolute;left:4513;top:1030;width:10;height:20" coordorigin="4513,1030" coordsize="10,20">
              <v:shape style="position:absolute;left:4513;top:1030;width:10;height:20" coordorigin="4513,1030" coordsize="10,20" path="m4513,1049l4523,1049,4523,1030,4513,1030,4513,1049xe" filled="true" fillcolor="#000000" stroked="false">
                <v:path arrowok="t"/>
                <v:fill type="solid"/>
              </v:shape>
            </v:group>
            <v:group style="position:absolute;left:4513;top:1049;width:10;height:20" coordorigin="4513,1049" coordsize="10,20">
              <v:shape style="position:absolute;left:4513;top:1049;width:10;height:20" coordorigin="4513,1049" coordsize="10,20" path="m4513,1068l4523,1068,4523,1049,4513,1049,4513,1068xe" filled="true" fillcolor="#000000" stroked="false">
                <v:path arrowok="t"/>
                <v:fill type="solid"/>
              </v:shape>
            </v:group>
            <v:group style="position:absolute;left:4513;top:1068;width:10;height:20" coordorigin="4513,1068" coordsize="10,20">
              <v:shape style="position:absolute;left:4513;top:1068;width:10;height:20" coordorigin="4513,1068" coordsize="10,20" path="m4513,1088l4523,1088,4523,1068,4513,1068,4513,1088xe" filled="true" fillcolor="#000000" stroked="false">
                <v:path arrowok="t"/>
                <v:fill type="solid"/>
              </v:shape>
            </v:group>
            <v:group style="position:absolute;left:4513;top:1088;width:10;height:20" coordorigin="4513,1088" coordsize="10,20">
              <v:shape style="position:absolute;left:4513;top:1088;width:10;height:20" coordorigin="4513,1088" coordsize="10,20" path="m4513,1107l4523,1107,4523,1088,4513,1088,4513,1107xe" filled="true" fillcolor="#000000" stroked="false">
                <v:path arrowok="t"/>
                <v:fill type="solid"/>
              </v:shape>
            </v:group>
            <v:group style="position:absolute;left:4513;top:1107;width:10;height:20" coordorigin="4513,1107" coordsize="10,20">
              <v:shape style="position:absolute;left:4513;top:1107;width:10;height:20" coordorigin="4513,1107" coordsize="10,20" path="m4513,1126l4523,1126,4523,1107,4513,1107,4513,1126xe" filled="true" fillcolor="#000000" stroked="false">
                <v:path arrowok="t"/>
                <v:fill type="solid"/>
              </v:shape>
            </v:group>
            <v:group style="position:absolute;left:4513;top:1126;width:10;height:20" coordorigin="4513,1126" coordsize="10,20">
              <v:shape style="position:absolute;left:4513;top:1126;width:10;height:20" coordorigin="4513,1126" coordsize="10,20" path="m4513,1145l4523,1145,4523,1126,4513,1126,4513,1145xe" filled="true" fillcolor="#000000" stroked="false">
                <v:path arrowok="t"/>
                <v:fill type="solid"/>
              </v:shape>
            </v:group>
            <v:group style="position:absolute;left:4513;top:1152;width:10;height:2" coordorigin="4513,1152" coordsize="10,2">
              <v:shape style="position:absolute;left:4513;top:1152;width:10;height:2" coordorigin="4513,1152" coordsize="10,0" path="m4513,1152l4523,1152e" filled="false" stroked="true" strokeweight=".72003pt" strokecolor="#000000">
                <v:path arrowok="t"/>
              </v:shape>
            </v:group>
            <v:group style="position:absolute;left:6409;top:838;width:10;height:20" coordorigin="6409,838" coordsize="10,20">
              <v:shape style="position:absolute;left:6409;top:838;width:10;height:20" coordorigin="6409,838" coordsize="10,20" path="m6409,857l6419,857,6419,838,6409,838,6409,857xe" filled="true" fillcolor="#000000" stroked="false">
                <v:path arrowok="t"/>
                <v:fill type="solid"/>
              </v:shape>
            </v:group>
            <v:group style="position:absolute;left:6409;top:857;width:10;height:20" coordorigin="6409,857" coordsize="10,20">
              <v:shape style="position:absolute;left:6409;top:857;width:10;height:20" coordorigin="6409,857" coordsize="10,20" path="m6409,876l6419,876,6419,857,6409,857,6409,876xe" filled="true" fillcolor="#000000" stroked="false">
                <v:path arrowok="t"/>
                <v:fill type="solid"/>
              </v:shape>
            </v:group>
            <v:group style="position:absolute;left:6409;top:876;width:10;height:20" coordorigin="6409,876" coordsize="10,20">
              <v:shape style="position:absolute;left:6409;top:876;width:10;height:20" coordorigin="6409,876" coordsize="10,20" path="m6409,896l6419,896,6419,876,6409,876,6409,896xe" filled="true" fillcolor="#000000" stroked="false">
                <v:path arrowok="t"/>
                <v:fill type="solid"/>
              </v:shape>
            </v:group>
            <v:group style="position:absolute;left:6409;top:896;width:10;height:20" coordorigin="6409,896" coordsize="10,20">
              <v:shape style="position:absolute;left:6409;top:896;width:10;height:20" coordorigin="6409,896" coordsize="10,20" path="m6409,915l6419,915,6419,896,6409,896,6409,915xe" filled="true" fillcolor="#000000" stroked="false">
                <v:path arrowok="t"/>
                <v:fill type="solid"/>
              </v:shape>
            </v:group>
            <v:group style="position:absolute;left:6409;top:915;width:10;height:20" coordorigin="6409,915" coordsize="10,20">
              <v:shape style="position:absolute;left:6409;top:915;width:10;height:20" coordorigin="6409,915" coordsize="10,20" path="m6409,934l6419,934,6419,915,6409,915,6409,934xe" filled="true" fillcolor="#000000" stroked="false">
                <v:path arrowok="t"/>
                <v:fill type="solid"/>
              </v:shape>
            </v:group>
            <v:group style="position:absolute;left:6409;top:934;width:10;height:20" coordorigin="6409,934" coordsize="10,20">
              <v:shape style="position:absolute;left:6409;top:934;width:10;height:20" coordorigin="6409,934" coordsize="10,20" path="m6409,953l6419,953,6419,934,6409,934,6409,953xe" filled="true" fillcolor="#000000" stroked="false">
                <v:path arrowok="t"/>
                <v:fill type="solid"/>
              </v:shape>
            </v:group>
            <v:group style="position:absolute;left:6409;top:953;width:10;height:20" coordorigin="6409,953" coordsize="10,20">
              <v:shape style="position:absolute;left:6409;top:953;width:10;height:20" coordorigin="6409,953" coordsize="10,20" path="m6409,972l6419,972,6419,953,6409,953,6409,972xe" filled="true" fillcolor="#000000" stroked="false">
                <v:path arrowok="t"/>
                <v:fill type="solid"/>
              </v:shape>
            </v:group>
            <v:group style="position:absolute;left:6409;top:972;width:10;height:20" coordorigin="6409,972" coordsize="10,20">
              <v:shape style="position:absolute;left:6409;top:972;width:10;height:20" coordorigin="6409,972" coordsize="10,20" path="m6409,992l6419,992,6419,972,6409,972,6409,992xe" filled="true" fillcolor="#000000" stroked="false">
                <v:path arrowok="t"/>
                <v:fill type="solid"/>
              </v:shape>
            </v:group>
            <v:group style="position:absolute;left:6409;top:992;width:10;height:20" coordorigin="6409,992" coordsize="10,20">
              <v:shape style="position:absolute;left:6409;top:992;width:10;height:20" coordorigin="6409,992" coordsize="10,20" path="m6409,1011l6419,1011,6419,992,6409,992,6409,1011xe" filled="true" fillcolor="#000000" stroked="false">
                <v:path arrowok="t"/>
                <v:fill type="solid"/>
              </v:shape>
            </v:group>
            <v:group style="position:absolute;left:6409;top:1011;width:10;height:20" coordorigin="6409,1011" coordsize="10,20">
              <v:shape style="position:absolute;left:6409;top:1011;width:10;height:20" coordorigin="6409,1011" coordsize="10,20" path="m6409,1030l6419,1030,6419,1011,6409,1011,6409,1030xe" filled="true" fillcolor="#000000" stroked="false">
                <v:path arrowok="t"/>
                <v:fill type="solid"/>
              </v:shape>
            </v:group>
            <v:group style="position:absolute;left:6409;top:1030;width:10;height:20" coordorigin="6409,1030" coordsize="10,20">
              <v:shape style="position:absolute;left:6409;top:1030;width:10;height:20" coordorigin="6409,1030" coordsize="10,20" path="m6409,1049l6419,1049,6419,1030,6409,1030,6409,1049xe" filled="true" fillcolor="#000000" stroked="false">
                <v:path arrowok="t"/>
                <v:fill type="solid"/>
              </v:shape>
            </v:group>
            <v:group style="position:absolute;left:6409;top:1049;width:10;height:20" coordorigin="6409,1049" coordsize="10,20">
              <v:shape style="position:absolute;left:6409;top:1049;width:10;height:20" coordorigin="6409,1049" coordsize="10,20" path="m6409,1068l6419,1068,6419,1049,6409,1049,6409,1068xe" filled="true" fillcolor="#000000" stroked="false">
                <v:path arrowok="t"/>
                <v:fill type="solid"/>
              </v:shape>
            </v:group>
            <v:group style="position:absolute;left:6409;top:1068;width:10;height:20" coordorigin="6409,1068" coordsize="10,20">
              <v:shape style="position:absolute;left:6409;top:1068;width:10;height:20" coordorigin="6409,1068" coordsize="10,20" path="m6409,1088l6419,1088,6419,1068,6409,1068,6409,1088xe" filled="true" fillcolor="#000000" stroked="false">
                <v:path arrowok="t"/>
                <v:fill type="solid"/>
              </v:shape>
            </v:group>
            <v:group style="position:absolute;left:6409;top:1088;width:10;height:20" coordorigin="6409,1088" coordsize="10,20">
              <v:shape style="position:absolute;left:6409;top:1088;width:10;height:20" coordorigin="6409,1088" coordsize="10,20" path="m6409,1107l6419,1107,6419,1088,6409,1088,6409,1107xe" filled="true" fillcolor="#000000" stroked="false">
                <v:path arrowok="t"/>
                <v:fill type="solid"/>
              </v:shape>
            </v:group>
            <v:group style="position:absolute;left:6409;top:1107;width:10;height:20" coordorigin="6409,1107" coordsize="10,20">
              <v:shape style="position:absolute;left:6409;top:1107;width:10;height:20" coordorigin="6409,1107" coordsize="10,20" path="m6409,1126l6419,1126,6419,1107,6409,1107,6409,1126xe" filled="true" fillcolor="#000000" stroked="false">
                <v:path arrowok="t"/>
                <v:fill type="solid"/>
              </v:shape>
            </v:group>
            <v:group style="position:absolute;left:6409;top:1126;width:10;height:20" coordorigin="6409,1126" coordsize="10,20">
              <v:shape style="position:absolute;left:6409;top:1126;width:10;height:20" coordorigin="6409,1126" coordsize="10,20" path="m6409,1145l6419,1145,6419,1126,6409,1126,6409,1145xe" filled="true" fillcolor="#000000" stroked="false">
                <v:path arrowok="t"/>
                <v:fill type="solid"/>
              </v:shape>
            </v:group>
            <v:group style="position:absolute;left:6409;top:1152;width:10;height:2" coordorigin="6409,1152" coordsize="10,2">
              <v:shape style="position:absolute;left:6409;top:1152;width:10;height:2" coordorigin="6409,1152" coordsize="10,0" path="m6409,1152l6419,1152e" filled="false" stroked="true" strokeweight=".72003pt" strokecolor="#000000">
                <v:path arrowok="t"/>
              </v:shape>
            </v:group>
            <v:group style="position:absolute;left:8305;top:838;width:10;height:20" coordorigin="8305,838" coordsize="10,20">
              <v:shape style="position:absolute;left:8305;top:838;width:10;height:20" coordorigin="8305,838" coordsize="10,20" path="m8305,857l8315,857,8315,838,8305,838,8305,857xe" filled="true" fillcolor="#000000" stroked="false">
                <v:path arrowok="t"/>
                <v:fill type="solid"/>
              </v:shape>
            </v:group>
            <v:group style="position:absolute;left:8305;top:857;width:10;height:20" coordorigin="8305,857" coordsize="10,20">
              <v:shape style="position:absolute;left:8305;top:857;width:10;height:20" coordorigin="8305,857" coordsize="10,20" path="m8305,876l8315,876,8315,857,8305,857,8305,876xe" filled="true" fillcolor="#000000" stroked="false">
                <v:path arrowok="t"/>
                <v:fill type="solid"/>
              </v:shape>
            </v:group>
            <v:group style="position:absolute;left:8305;top:876;width:10;height:20" coordorigin="8305,876" coordsize="10,20">
              <v:shape style="position:absolute;left:8305;top:876;width:10;height:20" coordorigin="8305,876" coordsize="10,20" path="m8305,896l8315,896,8315,876,8305,876,8305,896xe" filled="true" fillcolor="#000000" stroked="false">
                <v:path arrowok="t"/>
                <v:fill type="solid"/>
              </v:shape>
            </v:group>
            <v:group style="position:absolute;left:8305;top:896;width:10;height:20" coordorigin="8305,896" coordsize="10,20">
              <v:shape style="position:absolute;left:8305;top:896;width:10;height:20" coordorigin="8305,896" coordsize="10,20" path="m8305,915l8315,915,8315,896,8305,896,8305,915xe" filled="true" fillcolor="#000000" stroked="false">
                <v:path arrowok="t"/>
                <v:fill type="solid"/>
              </v:shape>
            </v:group>
            <v:group style="position:absolute;left:8305;top:915;width:10;height:20" coordorigin="8305,915" coordsize="10,20">
              <v:shape style="position:absolute;left:8305;top:915;width:10;height:20" coordorigin="8305,915" coordsize="10,20" path="m8305,934l8315,934,8315,915,8305,915,8305,934xe" filled="true" fillcolor="#000000" stroked="false">
                <v:path arrowok="t"/>
                <v:fill type="solid"/>
              </v:shape>
            </v:group>
            <v:group style="position:absolute;left:8305;top:934;width:10;height:20" coordorigin="8305,934" coordsize="10,20">
              <v:shape style="position:absolute;left:8305;top:934;width:10;height:20" coordorigin="8305,934" coordsize="10,20" path="m8305,953l8315,953,8315,934,8305,934,8305,953xe" filled="true" fillcolor="#000000" stroked="false">
                <v:path arrowok="t"/>
                <v:fill type="solid"/>
              </v:shape>
            </v:group>
            <v:group style="position:absolute;left:8305;top:953;width:10;height:20" coordorigin="8305,953" coordsize="10,20">
              <v:shape style="position:absolute;left:8305;top:953;width:10;height:20" coordorigin="8305,953" coordsize="10,20" path="m8305,972l8315,972,8315,953,8305,953,8305,972xe" filled="true" fillcolor="#000000" stroked="false">
                <v:path arrowok="t"/>
                <v:fill type="solid"/>
              </v:shape>
            </v:group>
            <v:group style="position:absolute;left:8305;top:972;width:10;height:20" coordorigin="8305,972" coordsize="10,20">
              <v:shape style="position:absolute;left:8305;top:972;width:10;height:20" coordorigin="8305,972" coordsize="10,20" path="m8305,992l8315,992,8315,972,8305,972,8305,992xe" filled="true" fillcolor="#000000" stroked="false">
                <v:path arrowok="t"/>
                <v:fill type="solid"/>
              </v:shape>
            </v:group>
            <v:group style="position:absolute;left:8305;top:992;width:10;height:20" coordorigin="8305,992" coordsize="10,20">
              <v:shape style="position:absolute;left:8305;top:992;width:10;height:20" coordorigin="8305,992" coordsize="10,20" path="m8305,1011l8315,1011,8315,992,8305,992,8305,1011xe" filled="true" fillcolor="#000000" stroked="false">
                <v:path arrowok="t"/>
                <v:fill type="solid"/>
              </v:shape>
            </v:group>
            <v:group style="position:absolute;left:8305;top:1011;width:10;height:20" coordorigin="8305,1011" coordsize="10,20">
              <v:shape style="position:absolute;left:8305;top:1011;width:10;height:20" coordorigin="8305,1011" coordsize="10,20" path="m8305,1030l8315,1030,8315,1011,8305,1011,8305,1030xe" filled="true" fillcolor="#000000" stroked="false">
                <v:path arrowok="t"/>
                <v:fill type="solid"/>
              </v:shape>
            </v:group>
            <v:group style="position:absolute;left:8305;top:1030;width:10;height:20" coordorigin="8305,1030" coordsize="10,20">
              <v:shape style="position:absolute;left:8305;top:1030;width:10;height:20" coordorigin="8305,1030" coordsize="10,20" path="m8305,1049l8315,1049,8315,1030,8305,1030,8305,1049xe" filled="true" fillcolor="#000000" stroked="false">
                <v:path arrowok="t"/>
                <v:fill type="solid"/>
              </v:shape>
            </v:group>
            <v:group style="position:absolute;left:8305;top:1049;width:10;height:20" coordorigin="8305,1049" coordsize="10,20">
              <v:shape style="position:absolute;left:8305;top:1049;width:10;height:20" coordorigin="8305,1049" coordsize="10,20" path="m8305,1068l8315,1068,8315,1049,8305,1049,8305,1068xe" filled="true" fillcolor="#000000" stroked="false">
                <v:path arrowok="t"/>
                <v:fill type="solid"/>
              </v:shape>
            </v:group>
            <v:group style="position:absolute;left:8305;top:1068;width:10;height:20" coordorigin="8305,1068" coordsize="10,20">
              <v:shape style="position:absolute;left:8305;top:1068;width:10;height:20" coordorigin="8305,1068" coordsize="10,20" path="m8305,1088l8315,1088,8315,1068,8305,1068,8305,1088xe" filled="true" fillcolor="#000000" stroked="false">
                <v:path arrowok="t"/>
                <v:fill type="solid"/>
              </v:shape>
            </v:group>
            <v:group style="position:absolute;left:8305;top:1088;width:10;height:20" coordorigin="8305,1088" coordsize="10,20">
              <v:shape style="position:absolute;left:8305;top:1088;width:10;height:20" coordorigin="8305,1088" coordsize="10,20" path="m8305,1107l8315,1107,8315,1088,8305,1088,8305,1107xe" filled="true" fillcolor="#000000" stroked="false">
                <v:path arrowok="t"/>
                <v:fill type="solid"/>
              </v:shape>
            </v:group>
            <v:group style="position:absolute;left:8305;top:1107;width:10;height:20" coordorigin="8305,1107" coordsize="10,20">
              <v:shape style="position:absolute;left:8305;top:1107;width:10;height:20" coordorigin="8305,1107" coordsize="10,20" path="m8305,1126l8315,1126,8315,1107,8305,1107,8305,1126xe" filled="true" fillcolor="#000000" stroked="false">
                <v:path arrowok="t"/>
                <v:fill type="solid"/>
              </v:shape>
            </v:group>
            <v:group style="position:absolute;left:8305;top:1126;width:10;height:20" coordorigin="8305,1126" coordsize="10,20">
              <v:shape style="position:absolute;left:8305;top:1126;width:10;height:20" coordorigin="8305,1126" coordsize="10,20" path="m8305,1145l8315,1145,8315,1126,8305,1126,8305,1145xe" filled="true" fillcolor="#000000" stroked="false">
                <v:path arrowok="t"/>
                <v:fill type="solid"/>
              </v:shape>
            </v:group>
            <v:group style="position:absolute;left:8305;top:1152;width:10;height:2" coordorigin="8305,1152" coordsize="10,2">
              <v:shape style="position:absolute;left:8305;top:1152;width:10;height:2" coordorigin="8305,1152" coordsize="10,0" path="m8305,1152l8315,1152e" filled="false" stroked="true" strokeweight=".72003pt" strokecolor="#000000">
                <v:path arrowok="t"/>
              </v:shape>
              <v:shape style="position:absolute;left:1690;top:1068;width:1034;height:101" type="#_x0000_t75" stroked="false">
                <v:imagedata r:id="rId474" o:title=""/>
              </v:shape>
              <v:shape style="position:absolute;left:2700;top:1160;width:7506;height:10" type="#_x0000_t75" stroked="false">
                <v:imagedata r:id="rId475" o:title=""/>
              </v:shape>
            </v:group>
            <v:group style="position:absolute;left:4513;top:1169;width:10;height:20" coordorigin="4513,1169" coordsize="10,20">
              <v:shape style="position:absolute;left:4513;top:1169;width:10;height:20" coordorigin="4513,1169" coordsize="10,20" path="m4513,1188l4523,1188,4523,1169,4513,1169,4513,1188xe" filled="true" fillcolor="#000000" stroked="false">
                <v:path arrowok="t"/>
                <v:fill type="solid"/>
              </v:shape>
            </v:group>
            <v:group style="position:absolute;left:4513;top:1188;width:10;height:20" coordorigin="4513,1188" coordsize="10,20">
              <v:shape style="position:absolute;left:4513;top:1188;width:10;height:20" coordorigin="4513,1188" coordsize="10,20" path="m4513,1208l4523,1208,4523,1188,4513,1188,4513,1208xe" filled="true" fillcolor="#000000" stroked="false">
                <v:path arrowok="t"/>
                <v:fill type="solid"/>
              </v:shape>
            </v:group>
            <v:group style="position:absolute;left:4513;top:1208;width:10;height:20" coordorigin="4513,1208" coordsize="10,20">
              <v:shape style="position:absolute;left:4513;top:1208;width:10;height:20" coordorigin="4513,1208" coordsize="10,20" path="m4513,1227l4523,1227,4523,1208,4513,1208,4513,1227xe" filled="true" fillcolor="#000000" stroked="false">
                <v:path arrowok="t"/>
                <v:fill type="solid"/>
              </v:shape>
            </v:group>
            <v:group style="position:absolute;left:4513;top:1227;width:10;height:20" coordorigin="4513,1227" coordsize="10,20">
              <v:shape style="position:absolute;left:4513;top:1227;width:10;height:20" coordorigin="4513,1227" coordsize="10,20" path="m4513,1246l4523,1246,4523,1227,4513,1227,4513,1246xe" filled="true" fillcolor="#000000" stroked="false">
                <v:path arrowok="t"/>
                <v:fill type="solid"/>
              </v:shape>
            </v:group>
            <v:group style="position:absolute;left:4513;top:1246;width:10;height:20" coordorigin="4513,1246" coordsize="10,20">
              <v:shape style="position:absolute;left:4513;top:1246;width:10;height:20" coordorigin="4513,1246" coordsize="10,20" path="m4513,1265l4523,1265,4523,1246,4513,1246,4513,1265xe" filled="true" fillcolor="#000000" stroked="false">
                <v:path arrowok="t"/>
                <v:fill type="solid"/>
              </v:shape>
            </v:group>
            <v:group style="position:absolute;left:4513;top:1265;width:10;height:20" coordorigin="4513,1265" coordsize="10,20">
              <v:shape style="position:absolute;left:4513;top:1265;width:10;height:20" coordorigin="4513,1265" coordsize="10,20" path="m4513,1284l4523,1284,4523,1265,4513,1265,4513,1284xe" filled="true" fillcolor="#000000" stroked="false">
                <v:path arrowok="t"/>
                <v:fill type="solid"/>
              </v:shape>
            </v:group>
            <v:group style="position:absolute;left:4513;top:1284;width:10;height:20" coordorigin="4513,1284" coordsize="10,20">
              <v:shape style="position:absolute;left:4513;top:1284;width:10;height:20" coordorigin="4513,1284" coordsize="10,20" path="m4513,1304l4523,1304,4523,1284,4513,1284,4513,1304xe" filled="true" fillcolor="#000000" stroked="false">
                <v:path arrowok="t"/>
                <v:fill type="solid"/>
              </v:shape>
            </v:group>
            <v:group style="position:absolute;left:4513;top:1304;width:10;height:20" coordorigin="4513,1304" coordsize="10,20">
              <v:shape style="position:absolute;left:4513;top:1304;width:10;height:20" coordorigin="4513,1304" coordsize="10,20" path="m4513,1323l4523,1323,4523,1304,4513,1304,4513,1323xe" filled="true" fillcolor="#000000" stroked="false">
                <v:path arrowok="t"/>
                <v:fill type="solid"/>
              </v:shape>
            </v:group>
            <v:group style="position:absolute;left:4513;top:1323;width:10;height:20" coordorigin="4513,1323" coordsize="10,20">
              <v:shape style="position:absolute;left:4513;top:1323;width:10;height:20" coordorigin="4513,1323" coordsize="10,20" path="m4513,1342l4523,1342,4523,1323,4513,1323,4513,1342xe" filled="true" fillcolor="#000000" stroked="false">
                <v:path arrowok="t"/>
                <v:fill type="solid"/>
              </v:shape>
            </v:group>
            <v:group style="position:absolute;left:4513;top:1342;width:10;height:20" coordorigin="4513,1342" coordsize="10,20">
              <v:shape style="position:absolute;left:4513;top:1342;width:10;height:20" coordorigin="4513,1342" coordsize="10,20" path="m4513,1361l4523,1361,4523,1342,4513,1342,4513,1361xe" filled="true" fillcolor="#000000" stroked="false">
                <v:path arrowok="t"/>
                <v:fill type="solid"/>
              </v:shape>
            </v:group>
            <v:group style="position:absolute;left:4513;top:1361;width:10;height:20" coordorigin="4513,1361" coordsize="10,20">
              <v:shape style="position:absolute;left:4513;top:1361;width:10;height:20" coordorigin="4513,1361" coordsize="10,20" path="m4513,1380l4523,1380,4523,1361,4513,1361,4513,1380xe" filled="true" fillcolor="#000000" stroked="false">
                <v:path arrowok="t"/>
                <v:fill type="solid"/>
              </v:shape>
            </v:group>
            <v:group style="position:absolute;left:4513;top:1380;width:10;height:20" coordorigin="4513,1380" coordsize="10,20">
              <v:shape style="position:absolute;left:4513;top:1380;width:10;height:20" coordorigin="4513,1380" coordsize="10,20" path="m4513,1400l4523,1400,4523,1380,4513,1380,4513,1400xe" filled="true" fillcolor="#000000" stroked="false">
                <v:path arrowok="t"/>
                <v:fill type="solid"/>
              </v:shape>
            </v:group>
            <v:group style="position:absolute;left:4513;top:1400;width:10;height:20" coordorigin="4513,1400" coordsize="10,20">
              <v:shape style="position:absolute;left:4513;top:1400;width:10;height:20" coordorigin="4513,1400" coordsize="10,20" path="m4513,1419l4523,1419,4523,1400,4513,1400,4513,1419xe" filled="true" fillcolor="#000000" stroked="false">
                <v:path arrowok="t"/>
                <v:fill type="solid"/>
              </v:shape>
            </v:group>
            <v:group style="position:absolute;left:4513;top:1419;width:10;height:20" coordorigin="4513,1419" coordsize="10,20">
              <v:shape style="position:absolute;left:4513;top:1419;width:10;height:20" coordorigin="4513,1419" coordsize="10,20" path="m4513,1438l4523,1438,4523,1419,4513,1419,4513,1438xe" filled="true" fillcolor="#000000" stroked="false">
                <v:path arrowok="t"/>
                <v:fill type="solid"/>
              </v:shape>
            </v:group>
            <v:group style="position:absolute;left:4513;top:1438;width:10;height:20" coordorigin="4513,1438" coordsize="10,20">
              <v:shape style="position:absolute;left:4513;top:1438;width:10;height:20" coordorigin="4513,1438" coordsize="10,20" path="m4513,1457l4523,1457,4523,1438,4513,1438,4513,1457xe" filled="true" fillcolor="#000000" stroked="false">
                <v:path arrowok="t"/>
                <v:fill type="solid"/>
              </v:shape>
            </v:group>
            <v:group style="position:absolute;left:4513;top:1457;width:10;height:20" coordorigin="4513,1457" coordsize="10,20">
              <v:shape style="position:absolute;left:4513;top:1457;width:10;height:20" coordorigin="4513,1457" coordsize="10,20" path="m4513,1476l4523,1476,4523,1457,4513,1457,4513,1476xe" filled="true" fillcolor="#000000" stroked="false">
                <v:path arrowok="t"/>
                <v:fill type="solid"/>
              </v:shape>
            </v:group>
            <v:group style="position:absolute;left:4513;top:1482;width:10;height:2" coordorigin="4513,1482" coordsize="10,2">
              <v:shape style="position:absolute;left:4513;top:1482;width:10;height:2" coordorigin="4513,1482" coordsize="10,0" path="m4513,1482l4523,1482e" filled="false" stroked="true" strokeweight=".60004pt" strokecolor="#000000">
                <v:path arrowok="t"/>
              </v:shape>
            </v:group>
            <v:group style="position:absolute;left:6409;top:1169;width:10;height:20" coordorigin="6409,1169" coordsize="10,20">
              <v:shape style="position:absolute;left:6409;top:1169;width:10;height:20" coordorigin="6409,1169" coordsize="10,20" path="m6409,1188l6419,1188,6419,1169,6409,1169,6409,1188xe" filled="true" fillcolor="#000000" stroked="false">
                <v:path arrowok="t"/>
                <v:fill type="solid"/>
              </v:shape>
            </v:group>
            <v:group style="position:absolute;left:6409;top:1188;width:10;height:20" coordorigin="6409,1188" coordsize="10,20">
              <v:shape style="position:absolute;left:6409;top:1188;width:10;height:20" coordorigin="6409,1188" coordsize="10,20" path="m6409,1208l6419,1208,6419,1188,6409,1188,6409,1208xe" filled="true" fillcolor="#000000" stroked="false">
                <v:path arrowok="t"/>
                <v:fill type="solid"/>
              </v:shape>
            </v:group>
            <v:group style="position:absolute;left:6409;top:1208;width:10;height:20" coordorigin="6409,1208" coordsize="10,20">
              <v:shape style="position:absolute;left:6409;top:1208;width:10;height:20" coordorigin="6409,1208" coordsize="10,20" path="m6409,1227l6419,1227,6419,1208,6409,1208,6409,1227xe" filled="true" fillcolor="#000000" stroked="false">
                <v:path arrowok="t"/>
                <v:fill type="solid"/>
              </v:shape>
            </v:group>
            <v:group style="position:absolute;left:6409;top:1227;width:10;height:20" coordorigin="6409,1227" coordsize="10,20">
              <v:shape style="position:absolute;left:6409;top:1227;width:10;height:20" coordorigin="6409,1227" coordsize="10,20" path="m6409,1246l6419,1246,6419,1227,6409,1227,6409,1246xe" filled="true" fillcolor="#000000" stroked="false">
                <v:path arrowok="t"/>
                <v:fill type="solid"/>
              </v:shape>
            </v:group>
            <v:group style="position:absolute;left:6409;top:1246;width:10;height:20" coordorigin="6409,1246" coordsize="10,20">
              <v:shape style="position:absolute;left:6409;top:1246;width:10;height:20" coordorigin="6409,1246" coordsize="10,20" path="m6409,1265l6419,1265,6419,1246,6409,1246,6409,1265xe" filled="true" fillcolor="#000000" stroked="false">
                <v:path arrowok="t"/>
                <v:fill type="solid"/>
              </v:shape>
            </v:group>
            <v:group style="position:absolute;left:6409;top:1265;width:10;height:20" coordorigin="6409,1265" coordsize="10,20">
              <v:shape style="position:absolute;left:6409;top:1265;width:10;height:20" coordorigin="6409,1265" coordsize="10,20" path="m6409,1284l6419,1284,6419,1265,6409,1265,6409,1284xe" filled="true" fillcolor="#000000" stroked="false">
                <v:path arrowok="t"/>
                <v:fill type="solid"/>
              </v:shape>
            </v:group>
            <v:group style="position:absolute;left:6409;top:1284;width:10;height:20" coordorigin="6409,1284" coordsize="10,20">
              <v:shape style="position:absolute;left:6409;top:1284;width:10;height:20" coordorigin="6409,1284" coordsize="10,20" path="m6409,1304l6419,1304,6419,1284,6409,1284,6409,1304xe" filled="true" fillcolor="#000000" stroked="false">
                <v:path arrowok="t"/>
                <v:fill type="solid"/>
              </v:shape>
            </v:group>
            <v:group style="position:absolute;left:6409;top:1304;width:10;height:20" coordorigin="6409,1304" coordsize="10,20">
              <v:shape style="position:absolute;left:6409;top:1304;width:10;height:20" coordorigin="6409,1304" coordsize="10,20" path="m6409,1323l6419,1323,6419,1304,6409,1304,6409,1323xe" filled="true" fillcolor="#000000" stroked="false">
                <v:path arrowok="t"/>
                <v:fill type="solid"/>
              </v:shape>
            </v:group>
            <v:group style="position:absolute;left:6409;top:1323;width:10;height:20" coordorigin="6409,1323" coordsize="10,20">
              <v:shape style="position:absolute;left:6409;top:1323;width:10;height:20" coordorigin="6409,1323" coordsize="10,20" path="m6409,1342l6419,1342,6419,1323,6409,1323,6409,1342xe" filled="true" fillcolor="#000000" stroked="false">
                <v:path arrowok="t"/>
                <v:fill type="solid"/>
              </v:shape>
            </v:group>
            <v:group style="position:absolute;left:6409;top:1342;width:10;height:20" coordorigin="6409,1342" coordsize="10,20">
              <v:shape style="position:absolute;left:6409;top:1342;width:10;height:20" coordorigin="6409,1342" coordsize="10,20" path="m6409,1361l6419,1361,6419,1342,6409,1342,6409,1361xe" filled="true" fillcolor="#000000" stroked="false">
                <v:path arrowok="t"/>
                <v:fill type="solid"/>
              </v:shape>
            </v:group>
            <v:group style="position:absolute;left:6409;top:1361;width:10;height:20" coordorigin="6409,1361" coordsize="10,20">
              <v:shape style="position:absolute;left:6409;top:1361;width:10;height:20" coordorigin="6409,1361" coordsize="10,20" path="m6409,1380l6419,1380,6419,1361,6409,1361,6409,1380xe" filled="true" fillcolor="#000000" stroked="false">
                <v:path arrowok="t"/>
                <v:fill type="solid"/>
              </v:shape>
            </v:group>
            <v:group style="position:absolute;left:6409;top:1380;width:10;height:20" coordorigin="6409,1380" coordsize="10,20">
              <v:shape style="position:absolute;left:6409;top:1380;width:10;height:20" coordorigin="6409,1380" coordsize="10,20" path="m6409,1400l6419,1400,6419,1380,6409,1380,6409,1400xe" filled="true" fillcolor="#000000" stroked="false">
                <v:path arrowok="t"/>
                <v:fill type="solid"/>
              </v:shape>
            </v:group>
            <v:group style="position:absolute;left:6409;top:1400;width:10;height:20" coordorigin="6409,1400" coordsize="10,20">
              <v:shape style="position:absolute;left:6409;top:1400;width:10;height:20" coordorigin="6409,1400" coordsize="10,20" path="m6409,1419l6419,1419,6419,1400,6409,1400,6409,1419xe" filled="true" fillcolor="#000000" stroked="false">
                <v:path arrowok="t"/>
                <v:fill type="solid"/>
              </v:shape>
            </v:group>
            <v:group style="position:absolute;left:6409;top:1419;width:10;height:20" coordorigin="6409,1419" coordsize="10,20">
              <v:shape style="position:absolute;left:6409;top:1419;width:10;height:20" coordorigin="6409,1419" coordsize="10,20" path="m6409,1438l6419,1438,6419,1419,6409,1419,6409,1438xe" filled="true" fillcolor="#000000" stroked="false">
                <v:path arrowok="t"/>
                <v:fill type="solid"/>
              </v:shape>
            </v:group>
            <v:group style="position:absolute;left:6409;top:1438;width:10;height:20" coordorigin="6409,1438" coordsize="10,20">
              <v:shape style="position:absolute;left:6409;top:1438;width:10;height:20" coordorigin="6409,1438" coordsize="10,20" path="m6409,1457l6419,1457,6419,1438,6409,1438,6409,1457xe" filled="true" fillcolor="#000000" stroked="false">
                <v:path arrowok="t"/>
                <v:fill type="solid"/>
              </v:shape>
            </v:group>
            <v:group style="position:absolute;left:6409;top:1457;width:10;height:20" coordorigin="6409,1457" coordsize="10,20">
              <v:shape style="position:absolute;left:6409;top:1457;width:10;height:20" coordorigin="6409,1457" coordsize="10,20" path="m6409,1476l6419,1476,6419,1457,6409,1457,6409,1476xe" filled="true" fillcolor="#000000" stroked="false">
                <v:path arrowok="t"/>
                <v:fill type="solid"/>
              </v:shape>
            </v:group>
            <v:group style="position:absolute;left:6409;top:1482;width:10;height:2" coordorigin="6409,1482" coordsize="10,2">
              <v:shape style="position:absolute;left:6409;top:1482;width:10;height:2" coordorigin="6409,1482" coordsize="10,0" path="m6409,1482l6419,1482e" filled="false" stroked="true" strokeweight=".60004pt" strokecolor="#000000">
                <v:path arrowok="t"/>
              </v:shape>
            </v:group>
            <v:group style="position:absolute;left:8305;top:1169;width:10;height:20" coordorigin="8305,1169" coordsize="10,20">
              <v:shape style="position:absolute;left:8305;top:1169;width:10;height:20" coordorigin="8305,1169" coordsize="10,20" path="m8305,1188l8315,1188,8315,1169,8305,1169,8305,1188xe" filled="true" fillcolor="#000000" stroked="false">
                <v:path arrowok="t"/>
                <v:fill type="solid"/>
              </v:shape>
            </v:group>
            <v:group style="position:absolute;left:8305;top:1188;width:10;height:20" coordorigin="8305,1188" coordsize="10,20">
              <v:shape style="position:absolute;left:8305;top:1188;width:10;height:20" coordorigin="8305,1188" coordsize="10,20" path="m8305,1208l8315,1208,8315,1188,8305,1188,8305,1208xe" filled="true" fillcolor="#000000" stroked="false">
                <v:path arrowok="t"/>
                <v:fill type="solid"/>
              </v:shape>
            </v:group>
            <v:group style="position:absolute;left:8305;top:1208;width:10;height:20" coordorigin="8305,1208" coordsize="10,20">
              <v:shape style="position:absolute;left:8305;top:1208;width:10;height:20" coordorigin="8305,1208" coordsize="10,20" path="m8305,1227l8315,1227,8315,1208,8305,1208,8305,1227xe" filled="true" fillcolor="#000000" stroked="false">
                <v:path arrowok="t"/>
                <v:fill type="solid"/>
              </v:shape>
            </v:group>
            <v:group style="position:absolute;left:8305;top:1227;width:10;height:20" coordorigin="8305,1227" coordsize="10,20">
              <v:shape style="position:absolute;left:8305;top:1227;width:10;height:20" coordorigin="8305,1227" coordsize="10,20" path="m8305,1246l8315,1246,8315,1227,8305,1227,8305,1246xe" filled="true" fillcolor="#000000" stroked="false">
                <v:path arrowok="t"/>
                <v:fill type="solid"/>
              </v:shape>
            </v:group>
            <v:group style="position:absolute;left:8305;top:1246;width:10;height:20" coordorigin="8305,1246" coordsize="10,20">
              <v:shape style="position:absolute;left:8305;top:1246;width:10;height:20" coordorigin="8305,1246" coordsize="10,20" path="m8305,1265l8315,1265,8315,1246,8305,1246,8305,1265xe" filled="true" fillcolor="#000000" stroked="false">
                <v:path arrowok="t"/>
                <v:fill type="solid"/>
              </v:shape>
            </v:group>
            <v:group style="position:absolute;left:8305;top:1265;width:10;height:20" coordorigin="8305,1265" coordsize="10,20">
              <v:shape style="position:absolute;left:8305;top:1265;width:10;height:20" coordorigin="8305,1265" coordsize="10,20" path="m8305,1284l8315,1284,8315,1265,8305,1265,8305,1284xe" filled="true" fillcolor="#000000" stroked="false">
                <v:path arrowok="t"/>
                <v:fill type="solid"/>
              </v:shape>
            </v:group>
            <v:group style="position:absolute;left:8305;top:1284;width:10;height:20" coordorigin="8305,1284" coordsize="10,20">
              <v:shape style="position:absolute;left:8305;top:1284;width:10;height:20" coordorigin="8305,1284" coordsize="10,20" path="m8305,1304l8315,1304,8315,1284,8305,1284,8305,1304xe" filled="true" fillcolor="#000000" stroked="false">
                <v:path arrowok="t"/>
                <v:fill type="solid"/>
              </v:shape>
            </v:group>
            <v:group style="position:absolute;left:8305;top:1304;width:10;height:20" coordorigin="8305,1304" coordsize="10,20">
              <v:shape style="position:absolute;left:8305;top:1304;width:10;height:20" coordorigin="8305,1304" coordsize="10,20" path="m8305,1323l8315,1323,8315,1304,8305,1304,8305,1323xe" filled="true" fillcolor="#000000" stroked="false">
                <v:path arrowok="t"/>
                <v:fill type="solid"/>
              </v:shape>
            </v:group>
            <v:group style="position:absolute;left:8305;top:1323;width:10;height:20" coordorigin="8305,1323" coordsize="10,20">
              <v:shape style="position:absolute;left:8305;top:1323;width:10;height:20" coordorigin="8305,1323" coordsize="10,20" path="m8305,1342l8315,1342,8315,1323,8305,1323,8305,1342xe" filled="true" fillcolor="#000000" stroked="false">
                <v:path arrowok="t"/>
                <v:fill type="solid"/>
              </v:shape>
            </v:group>
            <v:group style="position:absolute;left:8305;top:1342;width:10;height:20" coordorigin="8305,1342" coordsize="10,20">
              <v:shape style="position:absolute;left:8305;top:1342;width:10;height:20" coordorigin="8305,1342" coordsize="10,20" path="m8305,1361l8315,1361,8315,1342,8305,1342,8305,1361xe" filled="true" fillcolor="#000000" stroked="false">
                <v:path arrowok="t"/>
                <v:fill type="solid"/>
              </v:shape>
            </v:group>
            <v:group style="position:absolute;left:8305;top:1361;width:10;height:20" coordorigin="8305,1361" coordsize="10,20">
              <v:shape style="position:absolute;left:8305;top:1361;width:10;height:20" coordorigin="8305,1361" coordsize="10,20" path="m8305,1380l8315,1380,8315,1361,8305,1361,8305,1380xe" filled="true" fillcolor="#000000" stroked="false">
                <v:path arrowok="t"/>
                <v:fill type="solid"/>
              </v:shape>
            </v:group>
            <v:group style="position:absolute;left:8305;top:1380;width:10;height:20" coordorigin="8305,1380" coordsize="10,20">
              <v:shape style="position:absolute;left:8305;top:1380;width:10;height:20" coordorigin="8305,1380" coordsize="10,20" path="m8305,1400l8315,1400,8315,1380,8305,1380,8305,1400xe" filled="true" fillcolor="#000000" stroked="false">
                <v:path arrowok="t"/>
                <v:fill type="solid"/>
              </v:shape>
            </v:group>
            <v:group style="position:absolute;left:8305;top:1400;width:10;height:20" coordorigin="8305,1400" coordsize="10,20">
              <v:shape style="position:absolute;left:8305;top:1400;width:10;height:20" coordorigin="8305,1400" coordsize="10,20" path="m8305,1419l8315,1419,8315,1400,8305,1400,8305,1419xe" filled="true" fillcolor="#000000" stroked="false">
                <v:path arrowok="t"/>
                <v:fill type="solid"/>
              </v:shape>
            </v:group>
            <v:group style="position:absolute;left:8305;top:1419;width:10;height:20" coordorigin="8305,1419" coordsize="10,20">
              <v:shape style="position:absolute;left:8305;top:1419;width:10;height:20" coordorigin="8305,1419" coordsize="10,20" path="m8305,1438l8315,1438,8315,1419,8305,1419,8305,1438xe" filled="true" fillcolor="#000000" stroked="false">
                <v:path arrowok="t"/>
                <v:fill type="solid"/>
              </v:shape>
            </v:group>
            <v:group style="position:absolute;left:8305;top:1438;width:10;height:20" coordorigin="8305,1438" coordsize="10,20">
              <v:shape style="position:absolute;left:8305;top:1438;width:10;height:20" coordorigin="8305,1438" coordsize="10,20" path="m8305,1457l8315,1457,8315,1438,8305,1438,8305,1457xe" filled="true" fillcolor="#000000" stroked="false">
                <v:path arrowok="t"/>
                <v:fill type="solid"/>
              </v:shape>
            </v:group>
            <v:group style="position:absolute;left:8305;top:1457;width:10;height:20" coordorigin="8305,1457" coordsize="10,20">
              <v:shape style="position:absolute;left:8305;top:1457;width:10;height:20" coordorigin="8305,1457" coordsize="10,20" path="m8305,1476l8315,1476,8315,1457,8305,1457,8305,1476xe" filled="true" fillcolor="#000000" stroked="false">
                <v:path arrowok="t"/>
                <v:fill type="solid"/>
              </v:shape>
            </v:group>
            <v:group style="position:absolute;left:8305;top:1482;width:10;height:2" coordorigin="8305,1482" coordsize="10,2">
              <v:shape style="position:absolute;left:8305;top:1482;width:10;height:2" coordorigin="8305,1482" coordsize="10,0" path="m8305,1482l8315,1482e" filled="false" stroked="true" strokeweight=".60004pt" strokecolor="#000000">
                <v:path arrowok="t"/>
              </v:shape>
              <v:shape style="position:absolute;left:1690;top:1488;width:1015;height:10" type="#_x0000_t75" stroked="false">
                <v:imagedata r:id="rId476" o:title=""/>
              </v:shape>
              <v:shape style="position:absolute;left:2700;top:1488;width:7506;height:10" type="#_x0000_t75" stroked="false">
                <v:imagedata r:id="rId475" o:title=""/>
              </v:shape>
            </v:group>
            <v:group style="position:absolute;left:4513;top:1498;width:10;height:20" coordorigin="4513,1498" coordsize="10,20">
              <v:shape style="position:absolute;left:4513;top:1498;width:10;height:20" coordorigin="4513,1498" coordsize="10,20" path="m4513,1517l4523,1517,4523,1498,4513,1498,4513,1517xe" filled="true" fillcolor="#000000" stroked="false">
                <v:path arrowok="t"/>
                <v:fill type="solid"/>
              </v:shape>
            </v:group>
            <v:group style="position:absolute;left:4513;top:1517;width:10;height:20" coordorigin="4513,1517" coordsize="10,20">
              <v:shape style="position:absolute;left:4513;top:1517;width:10;height:20" coordorigin="4513,1517" coordsize="10,20" path="m4513,1536l4523,1536,4523,1517,4513,1517,4513,1536xe" filled="true" fillcolor="#000000" stroked="false">
                <v:path arrowok="t"/>
                <v:fill type="solid"/>
              </v:shape>
            </v:group>
            <v:group style="position:absolute;left:4513;top:1536;width:10;height:20" coordorigin="4513,1536" coordsize="10,20">
              <v:shape style="position:absolute;left:4513;top:1536;width:10;height:20" coordorigin="4513,1536" coordsize="10,20" path="m4513,1556l4523,1556,4523,1536,4513,1536,4513,1556xe" filled="true" fillcolor="#000000" stroked="false">
                <v:path arrowok="t"/>
                <v:fill type="solid"/>
              </v:shape>
            </v:group>
            <v:group style="position:absolute;left:4513;top:1556;width:10;height:20" coordorigin="4513,1556" coordsize="10,20">
              <v:shape style="position:absolute;left:4513;top:1556;width:10;height:20" coordorigin="4513,1556" coordsize="10,20" path="m4513,1575l4523,1575,4523,1556,4513,1556,4513,1575xe" filled="true" fillcolor="#000000" stroked="false">
                <v:path arrowok="t"/>
                <v:fill type="solid"/>
              </v:shape>
            </v:group>
            <v:group style="position:absolute;left:4513;top:1575;width:10;height:20" coordorigin="4513,1575" coordsize="10,20">
              <v:shape style="position:absolute;left:4513;top:1575;width:10;height:20" coordorigin="4513,1575" coordsize="10,20" path="m4513,1594l4523,1594,4523,1575,4513,1575,4513,1594xe" filled="true" fillcolor="#000000" stroked="false">
                <v:path arrowok="t"/>
                <v:fill type="solid"/>
              </v:shape>
            </v:group>
            <v:group style="position:absolute;left:4513;top:1594;width:10;height:20" coordorigin="4513,1594" coordsize="10,20">
              <v:shape style="position:absolute;left:4513;top:1594;width:10;height:20" coordorigin="4513,1594" coordsize="10,20" path="m4513,1613l4523,1613,4523,1594,4513,1594,4513,1613xe" filled="true" fillcolor="#000000" stroked="false">
                <v:path arrowok="t"/>
                <v:fill type="solid"/>
              </v:shape>
            </v:group>
            <v:group style="position:absolute;left:4513;top:1613;width:10;height:20" coordorigin="4513,1613" coordsize="10,20">
              <v:shape style="position:absolute;left:4513;top:1613;width:10;height:20" coordorigin="4513,1613" coordsize="10,20" path="m4513,1632l4523,1632,4523,1613,4513,1613,4513,1632xe" filled="true" fillcolor="#000000" stroked="false">
                <v:path arrowok="t"/>
                <v:fill type="solid"/>
              </v:shape>
            </v:group>
            <v:group style="position:absolute;left:4513;top:1632;width:10;height:20" coordorigin="4513,1632" coordsize="10,20">
              <v:shape style="position:absolute;left:4513;top:1632;width:10;height:20" coordorigin="4513,1632" coordsize="10,20" path="m4513,1652l4523,1652,4523,1632,4513,1632,4513,1652xe" filled="true" fillcolor="#000000" stroked="false">
                <v:path arrowok="t"/>
                <v:fill type="solid"/>
              </v:shape>
            </v:group>
            <v:group style="position:absolute;left:4513;top:1652;width:10;height:20" coordorigin="4513,1652" coordsize="10,20">
              <v:shape style="position:absolute;left:4513;top:1652;width:10;height:20" coordorigin="4513,1652" coordsize="10,20" path="m4513,1671l4523,1671,4523,1652,4513,1652,4513,1671xe" filled="true" fillcolor="#000000" stroked="false">
                <v:path arrowok="t"/>
                <v:fill type="solid"/>
              </v:shape>
            </v:group>
            <v:group style="position:absolute;left:4513;top:1671;width:10;height:20" coordorigin="4513,1671" coordsize="10,20">
              <v:shape style="position:absolute;left:4513;top:1671;width:10;height:20" coordorigin="4513,1671" coordsize="10,20" path="m4513,1690l4523,1690,4523,1671,4513,1671,4513,1690xe" filled="true" fillcolor="#000000" stroked="false">
                <v:path arrowok="t"/>
                <v:fill type="solid"/>
              </v:shape>
            </v:group>
            <v:group style="position:absolute;left:4513;top:1690;width:10;height:20" coordorigin="4513,1690" coordsize="10,20">
              <v:shape style="position:absolute;left:4513;top:1690;width:10;height:20" coordorigin="4513,1690" coordsize="10,20" path="m4513,1709l4523,1709,4523,1690,4513,1690,4513,1709xe" filled="true" fillcolor="#000000" stroked="false">
                <v:path arrowok="t"/>
                <v:fill type="solid"/>
              </v:shape>
            </v:group>
            <v:group style="position:absolute;left:4513;top:1709;width:10;height:20" coordorigin="4513,1709" coordsize="10,20">
              <v:shape style="position:absolute;left:4513;top:1709;width:10;height:20" coordorigin="4513,1709" coordsize="10,20" path="m4513,1728l4523,1728,4523,1709,4513,1709,4513,1728xe" filled="true" fillcolor="#000000" stroked="false">
                <v:path arrowok="t"/>
                <v:fill type="solid"/>
              </v:shape>
            </v:group>
            <v:group style="position:absolute;left:4513;top:1728;width:10;height:20" coordorigin="4513,1728" coordsize="10,20">
              <v:shape style="position:absolute;left:4513;top:1728;width:10;height:20" coordorigin="4513,1728" coordsize="10,20" path="m4513,1748l4523,1748,4523,1728,4513,1728,4513,1748xe" filled="true" fillcolor="#000000" stroked="false">
                <v:path arrowok="t"/>
                <v:fill type="solid"/>
              </v:shape>
            </v:group>
            <v:group style="position:absolute;left:4513;top:1748;width:10;height:20" coordorigin="4513,1748" coordsize="10,20">
              <v:shape style="position:absolute;left:4513;top:1748;width:10;height:20" coordorigin="4513,1748" coordsize="10,20" path="m4513,1767l4523,1767,4523,1748,4513,1748,4513,1767xe" filled="true" fillcolor="#000000" stroked="false">
                <v:path arrowok="t"/>
                <v:fill type="solid"/>
              </v:shape>
            </v:group>
            <v:group style="position:absolute;left:4513;top:1767;width:10;height:20" coordorigin="4513,1767" coordsize="10,20">
              <v:shape style="position:absolute;left:4513;top:1767;width:10;height:20" coordorigin="4513,1767" coordsize="10,20" path="m4513,1786l4523,1786,4523,1767,4513,1767,4513,1786xe" filled="true" fillcolor="#000000" stroked="false">
                <v:path arrowok="t"/>
                <v:fill type="solid"/>
              </v:shape>
            </v:group>
            <v:group style="position:absolute;left:4513;top:1786;width:10;height:20" coordorigin="4513,1786" coordsize="10,20">
              <v:shape style="position:absolute;left:4513;top:1786;width:10;height:20" coordorigin="4513,1786" coordsize="10,20" path="m4513,1805l4523,1805,4523,1786,4513,1786,4513,1805xe" filled="true" fillcolor="#000000" stroked="false">
                <v:path arrowok="t"/>
                <v:fill type="solid"/>
              </v:shape>
            </v:group>
            <v:group style="position:absolute;left:4513;top:1812;width:10;height:2" coordorigin="4513,1812" coordsize="10,2">
              <v:shape style="position:absolute;left:4513;top:1812;width:10;height:2" coordorigin="4513,1812" coordsize="10,0" path="m4513,1812l4523,1812e" filled="false" stroked="true" strokeweight=".72003pt" strokecolor="#000000">
                <v:path arrowok="t"/>
              </v:shape>
            </v:group>
            <v:group style="position:absolute;left:6409;top:1498;width:10;height:20" coordorigin="6409,1498" coordsize="10,20">
              <v:shape style="position:absolute;left:6409;top:1498;width:10;height:20" coordorigin="6409,1498" coordsize="10,20" path="m6409,1517l6419,1517,6419,1498,6409,1498,6409,1517xe" filled="true" fillcolor="#000000" stroked="false">
                <v:path arrowok="t"/>
                <v:fill type="solid"/>
              </v:shape>
            </v:group>
            <v:group style="position:absolute;left:6409;top:1517;width:10;height:20" coordorigin="6409,1517" coordsize="10,20">
              <v:shape style="position:absolute;left:6409;top:1517;width:10;height:20" coordorigin="6409,1517" coordsize="10,20" path="m6409,1536l6419,1536,6419,1517,6409,1517,6409,1536xe" filled="true" fillcolor="#000000" stroked="false">
                <v:path arrowok="t"/>
                <v:fill type="solid"/>
              </v:shape>
            </v:group>
            <v:group style="position:absolute;left:6409;top:1536;width:10;height:20" coordorigin="6409,1536" coordsize="10,20">
              <v:shape style="position:absolute;left:6409;top:1536;width:10;height:20" coordorigin="6409,1536" coordsize="10,20" path="m6409,1556l6419,1556,6419,1536,6409,1536,6409,1556xe" filled="true" fillcolor="#000000" stroked="false">
                <v:path arrowok="t"/>
                <v:fill type="solid"/>
              </v:shape>
            </v:group>
            <v:group style="position:absolute;left:6409;top:1556;width:10;height:20" coordorigin="6409,1556" coordsize="10,20">
              <v:shape style="position:absolute;left:6409;top:1556;width:10;height:20" coordorigin="6409,1556" coordsize="10,20" path="m6409,1575l6419,1575,6419,1556,6409,1556,6409,1575xe" filled="true" fillcolor="#000000" stroked="false">
                <v:path arrowok="t"/>
                <v:fill type="solid"/>
              </v:shape>
            </v:group>
            <v:group style="position:absolute;left:6409;top:1575;width:10;height:20" coordorigin="6409,1575" coordsize="10,20">
              <v:shape style="position:absolute;left:6409;top:1575;width:10;height:20" coordorigin="6409,1575" coordsize="10,20" path="m6409,1594l6419,1594,6419,1575,6409,1575,6409,1594xe" filled="true" fillcolor="#000000" stroked="false">
                <v:path arrowok="t"/>
                <v:fill type="solid"/>
              </v:shape>
            </v:group>
            <v:group style="position:absolute;left:6409;top:1594;width:10;height:20" coordorigin="6409,1594" coordsize="10,20">
              <v:shape style="position:absolute;left:6409;top:1594;width:10;height:20" coordorigin="6409,1594" coordsize="10,20" path="m6409,1613l6419,1613,6419,1594,6409,1594,6409,1613xe" filled="true" fillcolor="#000000" stroked="false">
                <v:path arrowok="t"/>
                <v:fill type="solid"/>
              </v:shape>
            </v:group>
            <v:group style="position:absolute;left:6409;top:1613;width:10;height:20" coordorigin="6409,1613" coordsize="10,20">
              <v:shape style="position:absolute;left:6409;top:1613;width:10;height:20" coordorigin="6409,1613" coordsize="10,20" path="m6409,1632l6419,1632,6419,1613,6409,1613,6409,1632xe" filled="true" fillcolor="#000000" stroked="false">
                <v:path arrowok="t"/>
                <v:fill type="solid"/>
              </v:shape>
            </v:group>
            <v:group style="position:absolute;left:6409;top:1632;width:10;height:20" coordorigin="6409,1632" coordsize="10,20">
              <v:shape style="position:absolute;left:6409;top:1632;width:10;height:20" coordorigin="6409,1632" coordsize="10,20" path="m6409,1652l6419,1652,6419,1632,6409,1632,6409,1652xe" filled="true" fillcolor="#000000" stroked="false">
                <v:path arrowok="t"/>
                <v:fill type="solid"/>
              </v:shape>
            </v:group>
            <v:group style="position:absolute;left:6409;top:1652;width:10;height:20" coordorigin="6409,1652" coordsize="10,20">
              <v:shape style="position:absolute;left:6409;top:1652;width:10;height:20" coordorigin="6409,1652" coordsize="10,20" path="m6409,1671l6419,1671,6419,1652,6409,1652,6409,1671xe" filled="true" fillcolor="#000000" stroked="false">
                <v:path arrowok="t"/>
                <v:fill type="solid"/>
              </v:shape>
            </v:group>
            <v:group style="position:absolute;left:6409;top:1671;width:10;height:20" coordorigin="6409,1671" coordsize="10,20">
              <v:shape style="position:absolute;left:6409;top:1671;width:10;height:20" coordorigin="6409,1671" coordsize="10,20" path="m6409,1690l6419,1690,6419,1671,6409,1671,6409,1690xe" filled="true" fillcolor="#000000" stroked="false">
                <v:path arrowok="t"/>
                <v:fill type="solid"/>
              </v:shape>
            </v:group>
            <v:group style="position:absolute;left:6409;top:1690;width:10;height:20" coordorigin="6409,1690" coordsize="10,20">
              <v:shape style="position:absolute;left:6409;top:1690;width:10;height:20" coordorigin="6409,1690" coordsize="10,20" path="m6409,1709l6419,1709,6419,1690,6409,1690,6409,1709xe" filled="true" fillcolor="#000000" stroked="false">
                <v:path arrowok="t"/>
                <v:fill type="solid"/>
              </v:shape>
            </v:group>
            <v:group style="position:absolute;left:6409;top:1709;width:10;height:20" coordorigin="6409,1709" coordsize="10,20">
              <v:shape style="position:absolute;left:6409;top:1709;width:10;height:20" coordorigin="6409,1709" coordsize="10,20" path="m6409,1728l6419,1728,6419,1709,6409,1709,6409,1728xe" filled="true" fillcolor="#000000" stroked="false">
                <v:path arrowok="t"/>
                <v:fill type="solid"/>
              </v:shape>
            </v:group>
            <v:group style="position:absolute;left:6409;top:1728;width:10;height:20" coordorigin="6409,1728" coordsize="10,20">
              <v:shape style="position:absolute;left:6409;top:1728;width:10;height:20" coordorigin="6409,1728" coordsize="10,20" path="m6409,1748l6419,1748,6419,1728,6409,1728,6409,1748xe" filled="true" fillcolor="#000000" stroked="false">
                <v:path arrowok="t"/>
                <v:fill type="solid"/>
              </v:shape>
            </v:group>
            <v:group style="position:absolute;left:6409;top:1748;width:10;height:20" coordorigin="6409,1748" coordsize="10,20">
              <v:shape style="position:absolute;left:6409;top:1748;width:10;height:20" coordorigin="6409,1748" coordsize="10,20" path="m6409,1767l6419,1767,6419,1748,6409,1748,6409,1767xe" filled="true" fillcolor="#000000" stroked="false">
                <v:path arrowok="t"/>
                <v:fill type="solid"/>
              </v:shape>
            </v:group>
            <v:group style="position:absolute;left:6409;top:1767;width:10;height:20" coordorigin="6409,1767" coordsize="10,20">
              <v:shape style="position:absolute;left:6409;top:1767;width:10;height:20" coordorigin="6409,1767" coordsize="10,20" path="m6409,1786l6419,1786,6419,1767,6409,1767,6409,1786xe" filled="true" fillcolor="#000000" stroked="false">
                <v:path arrowok="t"/>
                <v:fill type="solid"/>
              </v:shape>
            </v:group>
            <v:group style="position:absolute;left:6409;top:1786;width:10;height:20" coordorigin="6409,1786" coordsize="10,20">
              <v:shape style="position:absolute;left:6409;top:1786;width:10;height:20" coordorigin="6409,1786" coordsize="10,20" path="m6409,1805l6419,1805,6419,1786,6409,1786,6409,1805xe" filled="true" fillcolor="#000000" stroked="false">
                <v:path arrowok="t"/>
                <v:fill type="solid"/>
              </v:shape>
            </v:group>
            <v:group style="position:absolute;left:6409;top:1812;width:10;height:2" coordorigin="6409,1812" coordsize="10,2">
              <v:shape style="position:absolute;left:6409;top:1812;width:10;height:2" coordorigin="6409,1812" coordsize="10,0" path="m6409,1812l6419,1812e" filled="false" stroked="true" strokeweight=".72003pt" strokecolor="#000000">
                <v:path arrowok="t"/>
              </v:shape>
            </v:group>
            <v:group style="position:absolute;left:8305;top:1498;width:10;height:20" coordorigin="8305,1498" coordsize="10,20">
              <v:shape style="position:absolute;left:8305;top:1498;width:10;height:20" coordorigin="8305,1498" coordsize="10,20" path="m8305,1517l8315,1517,8315,1498,8305,1498,8305,1517xe" filled="true" fillcolor="#000000" stroked="false">
                <v:path arrowok="t"/>
                <v:fill type="solid"/>
              </v:shape>
            </v:group>
            <v:group style="position:absolute;left:8305;top:1517;width:10;height:20" coordorigin="8305,1517" coordsize="10,20">
              <v:shape style="position:absolute;left:8305;top:1517;width:10;height:20" coordorigin="8305,1517" coordsize="10,20" path="m8305,1536l8315,1536,8315,1517,8305,1517,8305,1536xe" filled="true" fillcolor="#000000" stroked="false">
                <v:path arrowok="t"/>
                <v:fill type="solid"/>
              </v:shape>
            </v:group>
            <v:group style="position:absolute;left:8305;top:1536;width:10;height:20" coordorigin="8305,1536" coordsize="10,20">
              <v:shape style="position:absolute;left:8305;top:1536;width:10;height:20" coordorigin="8305,1536" coordsize="10,20" path="m8305,1556l8315,1556,8315,1536,8305,1536,8305,1556xe" filled="true" fillcolor="#000000" stroked="false">
                <v:path arrowok="t"/>
                <v:fill type="solid"/>
              </v:shape>
            </v:group>
            <v:group style="position:absolute;left:8305;top:1556;width:10;height:20" coordorigin="8305,1556" coordsize="10,20">
              <v:shape style="position:absolute;left:8305;top:1556;width:10;height:20" coordorigin="8305,1556" coordsize="10,20" path="m8305,1575l8315,1575,8315,1556,8305,1556,8305,1575xe" filled="true" fillcolor="#000000" stroked="false">
                <v:path arrowok="t"/>
                <v:fill type="solid"/>
              </v:shape>
            </v:group>
            <v:group style="position:absolute;left:8305;top:1575;width:10;height:20" coordorigin="8305,1575" coordsize="10,20">
              <v:shape style="position:absolute;left:8305;top:1575;width:10;height:20" coordorigin="8305,1575" coordsize="10,20" path="m8305,1594l8315,1594,8315,1575,8305,1575,8305,1594xe" filled="true" fillcolor="#000000" stroked="false">
                <v:path arrowok="t"/>
                <v:fill type="solid"/>
              </v:shape>
            </v:group>
            <v:group style="position:absolute;left:8305;top:1594;width:10;height:20" coordorigin="8305,1594" coordsize="10,20">
              <v:shape style="position:absolute;left:8305;top:1594;width:10;height:20" coordorigin="8305,1594" coordsize="10,20" path="m8305,1613l8315,1613,8315,1594,8305,1594,8305,1613xe" filled="true" fillcolor="#000000" stroked="false">
                <v:path arrowok="t"/>
                <v:fill type="solid"/>
              </v:shape>
            </v:group>
            <v:group style="position:absolute;left:8305;top:1613;width:10;height:20" coordorigin="8305,1613" coordsize="10,20">
              <v:shape style="position:absolute;left:8305;top:1613;width:10;height:20" coordorigin="8305,1613" coordsize="10,20" path="m8305,1632l8315,1632,8315,1613,8305,1613,8305,1632xe" filled="true" fillcolor="#000000" stroked="false">
                <v:path arrowok="t"/>
                <v:fill type="solid"/>
              </v:shape>
            </v:group>
            <v:group style="position:absolute;left:8305;top:1632;width:10;height:20" coordorigin="8305,1632" coordsize="10,20">
              <v:shape style="position:absolute;left:8305;top:1632;width:10;height:20" coordorigin="8305,1632" coordsize="10,20" path="m8305,1652l8315,1652,8315,1632,8305,1632,8305,1652xe" filled="true" fillcolor="#000000" stroked="false">
                <v:path arrowok="t"/>
                <v:fill type="solid"/>
              </v:shape>
            </v:group>
            <v:group style="position:absolute;left:8305;top:1652;width:10;height:20" coordorigin="8305,1652" coordsize="10,20">
              <v:shape style="position:absolute;left:8305;top:1652;width:10;height:20" coordorigin="8305,1652" coordsize="10,20" path="m8305,1671l8315,1671,8315,1652,8305,1652,8305,1671xe" filled="true" fillcolor="#000000" stroked="false">
                <v:path arrowok="t"/>
                <v:fill type="solid"/>
              </v:shape>
            </v:group>
            <v:group style="position:absolute;left:8305;top:1671;width:10;height:20" coordorigin="8305,1671" coordsize="10,20">
              <v:shape style="position:absolute;left:8305;top:1671;width:10;height:20" coordorigin="8305,1671" coordsize="10,20" path="m8305,1690l8315,1690,8315,1671,8305,1671,8305,1690xe" filled="true" fillcolor="#000000" stroked="false">
                <v:path arrowok="t"/>
                <v:fill type="solid"/>
              </v:shape>
            </v:group>
            <v:group style="position:absolute;left:8305;top:1690;width:10;height:20" coordorigin="8305,1690" coordsize="10,20">
              <v:shape style="position:absolute;left:8305;top:1690;width:10;height:20" coordorigin="8305,1690" coordsize="10,20" path="m8305,1709l8315,1709,8315,1690,8305,1690,8305,1709xe" filled="true" fillcolor="#000000" stroked="false">
                <v:path arrowok="t"/>
                <v:fill type="solid"/>
              </v:shape>
            </v:group>
            <v:group style="position:absolute;left:8305;top:1709;width:10;height:20" coordorigin="8305,1709" coordsize="10,20">
              <v:shape style="position:absolute;left:8305;top:1709;width:10;height:20" coordorigin="8305,1709" coordsize="10,20" path="m8305,1728l8315,1728,8315,1709,8305,1709,8305,1728xe" filled="true" fillcolor="#000000" stroked="false">
                <v:path arrowok="t"/>
                <v:fill type="solid"/>
              </v:shape>
            </v:group>
            <v:group style="position:absolute;left:8305;top:1728;width:10;height:20" coordorigin="8305,1728" coordsize="10,20">
              <v:shape style="position:absolute;left:8305;top:1728;width:10;height:20" coordorigin="8305,1728" coordsize="10,20" path="m8305,1748l8315,1748,8315,1728,8305,1728,8305,1748xe" filled="true" fillcolor="#000000" stroked="false">
                <v:path arrowok="t"/>
                <v:fill type="solid"/>
              </v:shape>
            </v:group>
            <v:group style="position:absolute;left:8305;top:1748;width:10;height:20" coordorigin="8305,1748" coordsize="10,20">
              <v:shape style="position:absolute;left:8305;top:1748;width:10;height:20" coordorigin="8305,1748" coordsize="10,20" path="m8305,1767l8315,1767,8315,1748,8305,1748,8305,1767xe" filled="true" fillcolor="#000000" stroked="false">
                <v:path arrowok="t"/>
                <v:fill type="solid"/>
              </v:shape>
            </v:group>
            <v:group style="position:absolute;left:8305;top:1767;width:10;height:20" coordorigin="8305,1767" coordsize="10,20">
              <v:shape style="position:absolute;left:8305;top:1767;width:10;height:20" coordorigin="8305,1767" coordsize="10,20" path="m8305,1786l8315,1786,8315,1767,8305,1767,8305,1786xe" filled="true" fillcolor="#000000" stroked="false">
                <v:path arrowok="t"/>
                <v:fill type="solid"/>
              </v:shape>
            </v:group>
            <v:group style="position:absolute;left:8305;top:1786;width:10;height:20" coordorigin="8305,1786" coordsize="10,20">
              <v:shape style="position:absolute;left:8305;top:1786;width:10;height:20" coordorigin="8305,1786" coordsize="10,20" path="m8305,1805l8315,1805,8315,1786,8305,1786,8305,1805xe" filled="true" fillcolor="#000000" stroked="false">
                <v:path arrowok="t"/>
                <v:fill type="solid"/>
              </v:shape>
            </v:group>
            <v:group style="position:absolute;left:8305;top:1812;width:10;height:2" coordorigin="8305,1812" coordsize="10,2">
              <v:shape style="position:absolute;left:8305;top:1812;width:10;height:2" coordorigin="8305,1812" coordsize="10,0" path="m8305,1812l8315,1812e" filled="false" stroked="true" strokeweight=".72003pt" strokecolor="#000000">
                <v:path arrowok="t"/>
              </v:shape>
              <v:shape style="position:absolute;left:1690;top:1728;width:1034;height:101" type="#_x0000_t75" stroked="false">
                <v:imagedata r:id="rId474" o:title=""/>
              </v:shape>
              <v:shape style="position:absolute;left:2700;top:1820;width:7506;height:10" type="#_x0000_t75" stroked="false">
                <v:imagedata r:id="rId475" o:title=""/>
              </v:shape>
            </v:group>
            <v:group style="position:absolute;left:4513;top:1829;width:10;height:20" coordorigin="4513,1829" coordsize="10,20">
              <v:shape style="position:absolute;left:4513;top:1829;width:10;height:20" coordorigin="4513,1829" coordsize="10,20" path="m4513,1848l4523,1848,4523,1829,4513,1829,4513,1848xe" filled="true" fillcolor="#000000" stroked="false">
                <v:path arrowok="t"/>
                <v:fill type="solid"/>
              </v:shape>
            </v:group>
            <v:group style="position:absolute;left:4513;top:1848;width:10;height:20" coordorigin="4513,1848" coordsize="10,20">
              <v:shape style="position:absolute;left:4513;top:1848;width:10;height:20" coordorigin="4513,1848" coordsize="10,20" path="m4513,1868l4523,1868,4523,1848,4513,1848,4513,1868xe" filled="true" fillcolor="#000000" stroked="false">
                <v:path arrowok="t"/>
                <v:fill type="solid"/>
              </v:shape>
            </v:group>
            <v:group style="position:absolute;left:4513;top:1868;width:10;height:20" coordorigin="4513,1868" coordsize="10,20">
              <v:shape style="position:absolute;left:4513;top:1868;width:10;height:20" coordorigin="4513,1868" coordsize="10,20" path="m4513,1887l4523,1887,4523,1868,4513,1868,4513,1887xe" filled="true" fillcolor="#000000" stroked="false">
                <v:path arrowok="t"/>
                <v:fill type="solid"/>
              </v:shape>
            </v:group>
            <v:group style="position:absolute;left:4513;top:1887;width:10;height:20" coordorigin="4513,1887" coordsize="10,20">
              <v:shape style="position:absolute;left:4513;top:1887;width:10;height:20" coordorigin="4513,1887" coordsize="10,20" path="m4513,1906l4523,1906,4523,1887,4513,1887,4513,1906xe" filled="true" fillcolor="#000000" stroked="false">
                <v:path arrowok="t"/>
                <v:fill type="solid"/>
              </v:shape>
            </v:group>
            <v:group style="position:absolute;left:4513;top:1906;width:10;height:20" coordorigin="4513,1906" coordsize="10,20">
              <v:shape style="position:absolute;left:4513;top:1906;width:10;height:20" coordorigin="4513,1906" coordsize="10,20" path="m4513,1925l4523,1925,4523,1906,4513,1906,4513,1925xe" filled="true" fillcolor="#000000" stroked="false">
                <v:path arrowok="t"/>
                <v:fill type="solid"/>
              </v:shape>
            </v:group>
            <v:group style="position:absolute;left:4513;top:1925;width:10;height:20" coordorigin="4513,1925" coordsize="10,20">
              <v:shape style="position:absolute;left:4513;top:1925;width:10;height:20" coordorigin="4513,1925" coordsize="10,20" path="m4513,1944l4523,1944,4523,1925,4513,1925,4513,1944xe" filled="true" fillcolor="#000000" stroked="false">
                <v:path arrowok="t"/>
                <v:fill type="solid"/>
              </v:shape>
            </v:group>
            <v:group style="position:absolute;left:4513;top:1944;width:10;height:20" coordorigin="4513,1944" coordsize="10,20">
              <v:shape style="position:absolute;left:4513;top:1944;width:10;height:20" coordorigin="4513,1944" coordsize="10,20" path="m4513,1964l4523,1964,4523,1944,4513,1944,4513,1964xe" filled="true" fillcolor="#000000" stroked="false">
                <v:path arrowok="t"/>
                <v:fill type="solid"/>
              </v:shape>
            </v:group>
            <v:group style="position:absolute;left:4513;top:1964;width:10;height:20" coordorigin="4513,1964" coordsize="10,20">
              <v:shape style="position:absolute;left:4513;top:1964;width:10;height:20" coordorigin="4513,1964" coordsize="10,20" path="m4513,1983l4523,1983,4523,1964,4513,1964,4513,1983xe" filled="true" fillcolor="#000000" stroked="false">
                <v:path arrowok="t"/>
                <v:fill type="solid"/>
              </v:shape>
            </v:group>
            <v:group style="position:absolute;left:4513;top:1983;width:10;height:20" coordorigin="4513,1983" coordsize="10,20">
              <v:shape style="position:absolute;left:4513;top:1983;width:10;height:20" coordorigin="4513,1983" coordsize="10,20" path="m4513,2002l4523,2002,4523,1983,4513,1983,4513,2002xe" filled="true" fillcolor="#000000" stroked="false">
                <v:path arrowok="t"/>
                <v:fill type="solid"/>
              </v:shape>
            </v:group>
            <v:group style="position:absolute;left:4513;top:2002;width:10;height:20" coordorigin="4513,2002" coordsize="10,20">
              <v:shape style="position:absolute;left:4513;top:2002;width:10;height:20" coordorigin="4513,2002" coordsize="10,20" path="m4513,2021l4523,2021,4523,2002,4513,2002,4513,2021xe" filled="true" fillcolor="#000000" stroked="false">
                <v:path arrowok="t"/>
                <v:fill type="solid"/>
              </v:shape>
            </v:group>
            <v:group style="position:absolute;left:4513;top:2021;width:10;height:20" coordorigin="4513,2021" coordsize="10,20">
              <v:shape style="position:absolute;left:4513;top:2021;width:10;height:20" coordorigin="4513,2021" coordsize="10,20" path="m4513,2040l4523,2040,4523,2021,4513,2021,4513,2040xe" filled="true" fillcolor="#000000" stroked="false">
                <v:path arrowok="t"/>
                <v:fill type="solid"/>
              </v:shape>
            </v:group>
            <v:group style="position:absolute;left:4513;top:2040;width:10;height:20" coordorigin="4513,2040" coordsize="10,20">
              <v:shape style="position:absolute;left:4513;top:2040;width:10;height:20" coordorigin="4513,2040" coordsize="10,20" path="m4513,2060l4523,2060,4523,2040,4513,2040,4513,2060xe" filled="true" fillcolor="#000000" stroked="false">
                <v:path arrowok="t"/>
                <v:fill type="solid"/>
              </v:shape>
            </v:group>
            <v:group style="position:absolute;left:4513;top:2060;width:10;height:20" coordorigin="4513,2060" coordsize="10,20">
              <v:shape style="position:absolute;left:4513;top:2060;width:10;height:20" coordorigin="4513,2060" coordsize="10,20" path="m4513,2079l4523,2079,4523,2060,4513,2060,4513,2079xe" filled="true" fillcolor="#000000" stroked="false">
                <v:path arrowok="t"/>
                <v:fill type="solid"/>
              </v:shape>
            </v:group>
            <v:group style="position:absolute;left:4513;top:2079;width:10;height:20" coordorigin="4513,2079" coordsize="10,20">
              <v:shape style="position:absolute;left:4513;top:2079;width:10;height:20" coordorigin="4513,2079" coordsize="10,20" path="m4513,2098l4523,2098,4523,2079,4513,2079,4513,2098xe" filled="true" fillcolor="#000000" stroked="false">
                <v:path arrowok="t"/>
                <v:fill type="solid"/>
              </v:shape>
            </v:group>
            <v:group style="position:absolute;left:4513;top:2098;width:10;height:20" coordorigin="4513,2098" coordsize="10,20">
              <v:shape style="position:absolute;left:4513;top:2098;width:10;height:20" coordorigin="4513,2098" coordsize="10,20" path="m4513,2117l4523,2117,4523,2098,4513,2098,4513,2117xe" filled="true" fillcolor="#000000" stroked="false">
                <v:path arrowok="t"/>
                <v:fill type="solid"/>
              </v:shape>
            </v:group>
            <v:group style="position:absolute;left:4513;top:2117;width:10;height:20" coordorigin="4513,2117" coordsize="10,20">
              <v:shape style="position:absolute;left:4513;top:2117;width:10;height:20" coordorigin="4513,2117" coordsize="10,20" path="m4513,2136l4523,2136,4523,2117,4513,2117,4513,2136xe" filled="true" fillcolor="#000000" stroked="false">
                <v:path arrowok="t"/>
                <v:fill type="solid"/>
              </v:shape>
            </v:group>
            <v:group style="position:absolute;left:4513;top:2142;width:10;height:2" coordorigin="4513,2142" coordsize="10,2">
              <v:shape style="position:absolute;left:4513;top:2142;width:10;height:2" coordorigin="4513,2142" coordsize="10,0" path="m4513,2142l4523,2142e" filled="false" stroked="true" strokeweight=".60004pt" strokecolor="#000000">
                <v:path arrowok="t"/>
              </v:shape>
            </v:group>
            <v:group style="position:absolute;left:6409;top:1829;width:10;height:20" coordorigin="6409,1829" coordsize="10,20">
              <v:shape style="position:absolute;left:6409;top:1829;width:10;height:20" coordorigin="6409,1829" coordsize="10,20" path="m6409,1848l6419,1848,6419,1829,6409,1829,6409,1848xe" filled="true" fillcolor="#000000" stroked="false">
                <v:path arrowok="t"/>
                <v:fill type="solid"/>
              </v:shape>
            </v:group>
            <v:group style="position:absolute;left:6409;top:1848;width:10;height:20" coordorigin="6409,1848" coordsize="10,20">
              <v:shape style="position:absolute;left:6409;top:1848;width:10;height:20" coordorigin="6409,1848" coordsize="10,20" path="m6409,1868l6419,1868,6419,1848,6409,1848,6409,1868xe" filled="true" fillcolor="#000000" stroked="false">
                <v:path arrowok="t"/>
                <v:fill type="solid"/>
              </v:shape>
            </v:group>
            <v:group style="position:absolute;left:6409;top:1868;width:10;height:20" coordorigin="6409,1868" coordsize="10,20">
              <v:shape style="position:absolute;left:6409;top:1868;width:10;height:20" coordorigin="6409,1868" coordsize="10,20" path="m6409,1887l6419,1887,6419,1868,6409,1868,6409,1887xe" filled="true" fillcolor="#000000" stroked="false">
                <v:path arrowok="t"/>
                <v:fill type="solid"/>
              </v:shape>
            </v:group>
            <v:group style="position:absolute;left:6409;top:1887;width:10;height:20" coordorigin="6409,1887" coordsize="10,20">
              <v:shape style="position:absolute;left:6409;top:1887;width:10;height:20" coordorigin="6409,1887" coordsize="10,20" path="m6409,1906l6419,1906,6419,1887,6409,1887,6409,1906xe" filled="true" fillcolor="#000000" stroked="false">
                <v:path arrowok="t"/>
                <v:fill type="solid"/>
              </v:shape>
            </v:group>
            <v:group style="position:absolute;left:6409;top:1906;width:10;height:20" coordorigin="6409,1906" coordsize="10,20">
              <v:shape style="position:absolute;left:6409;top:1906;width:10;height:20" coordorigin="6409,1906" coordsize="10,20" path="m6409,1925l6419,1925,6419,1906,6409,1906,6409,1925xe" filled="true" fillcolor="#000000" stroked="false">
                <v:path arrowok="t"/>
                <v:fill type="solid"/>
              </v:shape>
            </v:group>
            <v:group style="position:absolute;left:6409;top:1925;width:10;height:20" coordorigin="6409,1925" coordsize="10,20">
              <v:shape style="position:absolute;left:6409;top:1925;width:10;height:20" coordorigin="6409,1925" coordsize="10,20" path="m6409,1944l6419,1944,6419,1925,6409,1925,6409,1944xe" filled="true" fillcolor="#000000" stroked="false">
                <v:path arrowok="t"/>
                <v:fill type="solid"/>
              </v:shape>
            </v:group>
            <v:group style="position:absolute;left:6409;top:1944;width:10;height:20" coordorigin="6409,1944" coordsize="10,20">
              <v:shape style="position:absolute;left:6409;top:1944;width:10;height:20" coordorigin="6409,1944" coordsize="10,20" path="m6409,1964l6419,1964,6419,1944,6409,1944,6409,1964xe" filled="true" fillcolor="#000000" stroked="false">
                <v:path arrowok="t"/>
                <v:fill type="solid"/>
              </v:shape>
            </v:group>
            <v:group style="position:absolute;left:6409;top:1964;width:10;height:20" coordorigin="6409,1964" coordsize="10,20">
              <v:shape style="position:absolute;left:6409;top:1964;width:10;height:20" coordorigin="6409,1964" coordsize="10,20" path="m6409,1983l6419,1983,6419,1964,6409,1964,6409,1983xe" filled="true" fillcolor="#000000" stroked="false">
                <v:path arrowok="t"/>
                <v:fill type="solid"/>
              </v:shape>
            </v:group>
            <v:group style="position:absolute;left:6409;top:1983;width:10;height:20" coordorigin="6409,1983" coordsize="10,20">
              <v:shape style="position:absolute;left:6409;top:1983;width:10;height:20" coordorigin="6409,1983" coordsize="10,20" path="m6409,2002l6419,2002,6419,1983,6409,1983,6409,2002xe" filled="true" fillcolor="#000000" stroked="false">
                <v:path arrowok="t"/>
                <v:fill type="solid"/>
              </v:shape>
            </v:group>
            <v:group style="position:absolute;left:6409;top:2002;width:10;height:20" coordorigin="6409,2002" coordsize="10,20">
              <v:shape style="position:absolute;left:6409;top:2002;width:10;height:20" coordorigin="6409,2002" coordsize="10,20" path="m6409,2021l6419,2021,6419,2002,6409,2002,6409,2021xe" filled="true" fillcolor="#000000" stroked="false">
                <v:path arrowok="t"/>
                <v:fill type="solid"/>
              </v:shape>
            </v:group>
            <v:group style="position:absolute;left:6409;top:2021;width:10;height:20" coordorigin="6409,2021" coordsize="10,20">
              <v:shape style="position:absolute;left:6409;top:2021;width:10;height:20" coordorigin="6409,2021" coordsize="10,20" path="m6409,2040l6419,2040,6419,2021,6409,2021,6409,2040xe" filled="true" fillcolor="#000000" stroked="false">
                <v:path arrowok="t"/>
                <v:fill type="solid"/>
              </v:shape>
            </v:group>
            <v:group style="position:absolute;left:6409;top:2040;width:10;height:20" coordorigin="6409,2040" coordsize="10,20">
              <v:shape style="position:absolute;left:6409;top:2040;width:10;height:20" coordorigin="6409,2040" coordsize="10,20" path="m6409,2060l6419,2060,6419,2040,6409,2040,6409,2060xe" filled="true" fillcolor="#000000" stroked="false">
                <v:path arrowok="t"/>
                <v:fill type="solid"/>
              </v:shape>
            </v:group>
            <v:group style="position:absolute;left:6409;top:2060;width:10;height:20" coordorigin="6409,2060" coordsize="10,20">
              <v:shape style="position:absolute;left:6409;top:2060;width:10;height:20" coordorigin="6409,2060" coordsize="10,20" path="m6409,2079l6419,2079,6419,2060,6409,2060,6409,2079xe" filled="true" fillcolor="#000000" stroked="false">
                <v:path arrowok="t"/>
                <v:fill type="solid"/>
              </v:shape>
            </v:group>
            <v:group style="position:absolute;left:6409;top:2079;width:10;height:20" coordorigin="6409,2079" coordsize="10,20">
              <v:shape style="position:absolute;left:6409;top:2079;width:10;height:20" coordorigin="6409,2079" coordsize="10,20" path="m6409,2098l6419,2098,6419,2079,6409,2079,6409,2098xe" filled="true" fillcolor="#000000" stroked="false">
                <v:path arrowok="t"/>
                <v:fill type="solid"/>
              </v:shape>
            </v:group>
            <v:group style="position:absolute;left:6409;top:2098;width:10;height:20" coordorigin="6409,2098" coordsize="10,20">
              <v:shape style="position:absolute;left:6409;top:2098;width:10;height:20" coordorigin="6409,2098" coordsize="10,20" path="m6409,2117l6419,2117,6419,2098,6409,2098,6409,2117xe" filled="true" fillcolor="#000000" stroked="false">
                <v:path arrowok="t"/>
                <v:fill type="solid"/>
              </v:shape>
            </v:group>
            <v:group style="position:absolute;left:6409;top:2117;width:10;height:20" coordorigin="6409,2117" coordsize="10,20">
              <v:shape style="position:absolute;left:6409;top:2117;width:10;height:20" coordorigin="6409,2117" coordsize="10,20" path="m6409,2136l6419,2136,6419,2117,6409,2117,6409,2136xe" filled="true" fillcolor="#000000" stroked="false">
                <v:path arrowok="t"/>
                <v:fill type="solid"/>
              </v:shape>
            </v:group>
            <v:group style="position:absolute;left:6409;top:2142;width:10;height:2" coordorigin="6409,2142" coordsize="10,2">
              <v:shape style="position:absolute;left:6409;top:2142;width:10;height:2" coordorigin="6409,2142" coordsize="10,0" path="m6409,2142l6419,2142e" filled="false" stroked="true" strokeweight=".60004pt" strokecolor="#000000">
                <v:path arrowok="t"/>
              </v:shape>
            </v:group>
            <v:group style="position:absolute;left:8305;top:1829;width:10;height:20" coordorigin="8305,1829" coordsize="10,20">
              <v:shape style="position:absolute;left:8305;top:1829;width:10;height:20" coordorigin="8305,1829" coordsize="10,20" path="m8305,1848l8315,1848,8315,1829,8305,1829,8305,1848xe" filled="true" fillcolor="#000000" stroked="false">
                <v:path arrowok="t"/>
                <v:fill type="solid"/>
              </v:shape>
            </v:group>
            <v:group style="position:absolute;left:8305;top:1848;width:10;height:20" coordorigin="8305,1848" coordsize="10,20">
              <v:shape style="position:absolute;left:8305;top:1848;width:10;height:20" coordorigin="8305,1848" coordsize="10,20" path="m8305,1868l8315,1868,8315,1848,8305,1848,8305,1868xe" filled="true" fillcolor="#000000" stroked="false">
                <v:path arrowok="t"/>
                <v:fill type="solid"/>
              </v:shape>
            </v:group>
            <v:group style="position:absolute;left:8305;top:1868;width:10;height:20" coordorigin="8305,1868" coordsize="10,20">
              <v:shape style="position:absolute;left:8305;top:1868;width:10;height:20" coordorigin="8305,1868" coordsize="10,20" path="m8305,1887l8315,1887,8315,1868,8305,1868,8305,1887xe" filled="true" fillcolor="#000000" stroked="false">
                <v:path arrowok="t"/>
                <v:fill type="solid"/>
              </v:shape>
            </v:group>
            <v:group style="position:absolute;left:8305;top:1887;width:10;height:20" coordorigin="8305,1887" coordsize="10,20">
              <v:shape style="position:absolute;left:8305;top:1887;width:10;height:20" coordorigin="8305,1887" coordsize="10,20" path="m8305,1906l8315,1906,8315,1887,8305,1887,8305,1906xe" filled="true" fillcolor="#000000" stroked="false">
                <v:path arrowok="t"/>
                <v:fill type="solid"/>
              </v:shape>
            </v:group>
            <v:group style="position:absolute;left:8305;top:1906;width:10;height:20" coordorigin="8305,1906" coordsize="10,20">
              <v:shape style="position:absolute;left:8305;top:1906;width:10;height:20" coordorigin="8305,1906" coordsize="10,20" path="m8305,1925l8315,1925,8315,1906,8305,1906,8305,1925xe" filled="true" fillcolor="#000000" stroked="false">
                <v:path arrowok="t"/>
                <v:fill type="solid"/>
              </v:shape>
            </v:group>
            <v:group style="position:absolute;left:8305;top:1925;width:10;height:20" coordorigin="8305,1925" coordsize="10,20">
              <v:shape style="position:absolute;left:8305;top:1925;width:10;height:20" coordorigin="8305,1925" coordsize="10,20" path="m8305,1944l8315,1944,8315,1925,8305,1925,8305,1944xe" filled="true" fillcolor="#000000" stroked="false">
                <v:path arrowok="t"/>
                <v:fill type="solid"/>
              </v:shape>
            </v:group>
            <v:group style="position:absolute;left:8305;top:1944;width:10;height:20" coordorigin="8305,1944" coordsize="10,20">
              <v:shape style="position:absolute;left:8305;top:1944;width:10;height:20" coordorigin="8305,1944" coordsize="10,20" path="m8305,1964l8315,1964,8315,1944,8305,1944,8305,1964xe" filled="true" fillcolor="#000000" stroked="false">
                <v:path arrowok="t"/>
                <v:fill type="solid"/>
              </v:shape>
            </v:group>
            <v:group style="position:absolute;left:8305;top:1964;width:10;height:20" coordorigin="8305,1964" coordsize="10,20">
              <v:shape style="position:absolute;left:8305;top:1964;width:10;height:20" coordorigin="8305,1964" coordsize="10,20" path="m8305,1983l8315,1983,8315,1964,8305,1964,8305,1983xe" filled="true" fillcolor="#000000" stroked="false">
                <v:path arrowok="t"/>
                <v:fill type="solid"/>
              </v:shape>
            </v:group>
            <v:group style="position:absolute;left:8305;top:1983;width:10;height:20" coordorigin="8305,1983" coordsize="10,20">
              <v:shape style="position:absolute;left:8305;top:1983;width:10;height:20" coordorigin="8305,1983" coordsize="10,20" path="m8305,2002l8315,2002,8315,1983,8305,1983,8305,2002xe" filled="true" fillcolor="#000000" stroked="false">
                <v:path arrowok="t"/>
                <v:fill type="solid"/>
              </v:shape>
            </v:group>
            <v:group style="position:absolute;left:8305;top:2002;width:10;height:20" coordorigin="8305,2002" coordsize="10,20">
              <v:shape style="position:absolute;left:8305;top:2002;width:10;height:20" coordorigin="8305,2002" coordsize="10,20" path="m8305,2021l8315,2021,8315,2002,8305,2002,8305,2021xe" filled="true" fillcolor="#000000" stroked="false">
                <v:path arrowok="t"/>
                <v:fill type="solid"/>
              </v:shape>
            </v:group>
            <v:group style="position:absolute;left:8305;top:2021;width:10;height:20" coordorigin="8305,2021" coordsize="10,20">
              <v:shape style="position:absolute;left:8305;top:2021;width:10;height:20" coordorigin="8305,2021" coordsize="10,20" path="m8305,2040l8315,2040,8315,2021,8305,2021,8305,2040xe" filled="true" fillcolor="#000000" stroked="false">
                <v:path arrowok="t"/>
                <v:fill type="solid"/>
              </v:shape>
            </v:group>
            <v:group style="position:absolute;left:8305;top:2040;width:10;height:20" coordorigin="8305,2040" coordsize="10,20">
              <v:shape style="position:absolute;left:8305;top:2040;width:10;height:20" coordorigin="8305,2040" coordsize="10,20" path="m8305,2060l8315,2060,8315,2040,8305,2040,8305,2060xe" filled="true" fillcolor="#000000" stroked="false">
                <v:path arrowok="t"/>
                <v:fill type="solid"/>
              </v:shape>
            </v:group>
            <v:group style="position:absolute;left:8305;top:2060;width:10;height:20" coordorigin="8305,2060" coordsize="10,20">
              <v:shape style="position:absolute;left:8305;top:2060;width:10;height:20" coordorigin="8305,2060" coordsize="10,20" path="m8305,2079l8315,2079,8315,2060,8305,2060,8305,2079xe" filled="true" fillcolor="#000000" stroked="false">
                <v:path arrowok="t"/>
                <v:fill type="solid"/>
              </v:shape>
            </v:group>
            <v:group style="position:absolute;left:8305;top:2079;width:10;height:20" coordorigin="8305,2079" coordsize="10,20">
              <v:shape style="position:absolute;left:8305;top:2079;width:10;height:20" coordorigin="8305,2079" coordsize="10,20" path="m8305,2098l8315,2098,8315,2079,8305,2079,8305,2098xe" filled="true" fillcolor="#000000" stroked="false">
                <v:path arrowok="t"/>
                <v:fill type="solid"/>
              </v:shape>
            </v:group>
            <v:group style="position:absolute;left:8305;top:2098;width:10;height:20" coordorigin="8305,2098" coordsize="10,20">
              <v:shape style="position:absolute;left:8305;top:2098;width:10;height:20" coordorigin="8305,2098" coordsize="10,20" path="m8305,2117l8315,2117,8315,2098,8305,2098,8305,2117xe" filled="true" fillcolor="#000000" stroked="false">
                <v:path arrowok="t"/>
                <v:fill type="solid"/>
              </v:shape>
            </v:group>
            <v:group style="position:absolute;left:8305;top:2117;width:10;height:20" coordorigin="8305,2117" coordsize="10,20">
              <v:shape style="position:absolute;left:8305;top:2117;width:10;height:20" coordorigin="8305,2117" coordsize="10,20" path="m8305,2136l8315,2136,8315,2117,8305,2117,8305,2136xe" filled="true" fillcolor="#000000" stroked="false">
                <v:path arrowok="t"/>
                <v:fill type="solid"/>
              </v:shape>
            </v:group>
            <v:group style="position:absolute;left:8305;top:2142;width:10;height:2" coordorigin="8305,2142" coordsize="10,2">
              <v:shape style="position:absolute;left:8305;top:2142;width:10;height:2" coordorigin="8305,2142" coordsize="10,0" path="m8305,2142l8315,2142e" filled="false" stroked="true" strokeweight=".60004pt" strokecolor="#000000">
                <v:path arrowok="t"/>
              </v:shape>
              <v:shape style="position:absolute;left:1690;top:2148;width:1015;height:10" type="#_x0000_t75" stroked="false">
                <v:imagedata r:id="rId476" o:title=""/>
              </v:shape>
              <v:shape style="position:absolute;left:2700;top:2148;width:7506;height:10" type="#_x0000_t75" stroked="false">
                <v:imagedata r:id="rId475" o:title=""/>
              </v:shape>
            </v:group>
            <v:group style="position:absolute;left:4513;top:2158;width:10;height:20" coordorigin="4513,2158" coordsize="10,20">
              <v:shape style="position:absolute;left:4513;top:2158;width:10;height:20" coordorigin="4513,2158" coordsize="10,20" path="m4513,2177l4523,2177,4523,2158,4513,2158,4513,2177xe" filled="true" fillcolor="#000000" stroked="false">
                <v:path arrowok="t"/>
                <v:fill type="solid"/>
              </v:shape>
            </v:group>
            <v:group style="position:absolute;left:4513;top:2177;width:10;height:20" coordorigin="4513,2177" coordsize="10,20">
              <v:shape style="position:absolute;left:4513;top:2177;width:10;height:20" coordorigin="4513,2177" coordsize="10,20" path="m4513,2196l4523,2196,4523,2177,4513,2177,4513,2196xe" filled="true" fillcolor="#000000" stroked="false">
                <v:path arrowok="t"/>
                <v:fill type="solid"/>
              </v:shape>
            </v:group>
            <v:group style="position:absolute;left:4513;top:2196;width:10;height:20" coordorigin="4513,2196" coordsize="10,20">
              <v:shape style="position:absolute;left:4513;top:2196;width:10;height:20" coordorigin="4513,2196" coordsize="10,20" path="m4513,2216l4523,2216,4523,2196,4513,2196,4513,2216xe" filled="true" fillcolor="#000000" stroked="false">
                <v:path arrowok="t"/>
                <v:fill type="solid"/>
              </v:shape>
            </v:group>
            <v:group style="position:absolute;left:4513;top:2216;width:10;height:20" coordorigin="4513,2216" coordsize="10,20">
              <v:shape style="position:absolute;left:4513;top:2216;width:10;height:20" coordorigin="4513,2216" coordsize="10,20" path="m4513,2235l4523,2235,4523,2216,4513,2216,4513,2235xe" filled="true" fillcolor="#000000" stroked="false">
                <v:path arrowok="t"/>
                <v:fill type="solid"/>
              </v:shape>
            </v:group>
            <v:group style="position:absolute;left:4513;top:2235;width:10;height:20" coordorigin="4513,2235" coordsize="10,20">
              <v:shape style="position:absolute;left:4513;top:2235;width:10;height:20" coordorigin="4513,2235" coordsize="10,20" path="m4513,2254l4523,2254,4523,2235,4513,2235,4513,2254xe" filled="true" fillcolor="#000000" stroked="false">
                <v:path arrowok="t"/>
                <v:fill type="solid"/>
              </v:shape>
            </v:group>
            <v:group style="position:absolute;left:4513;top:2254;width:10;height:20" coordorigin="4513,2254" coordsize="10,20">
              <v:shape style="position:absolute;left:4513;top:2254;width:10;height:20" coordorigin="4513,2254" coordsize="10,20" path="m4513,2273l4523,2273,4523,2254,4513,2254,4513,2273xe" filled="true" fillcolor="#000000" stroked="false">
                <v:path arrowok="t"/>
                <v:fill type="solid"/>
              </v:shape>
            </v:group>
            <v:group style="position:absolute;left:4513;top:2273;width:10;height:20" coordorigin="4513,2273" coordsize="10,20">
              <v:shape style="position:absolute;left:4513;top:2273;width:10;height:20" coordorigin="4513,2273" coordsize="10,20" path="m4513,2292l4523,2292,4523,2273,4513,2273,4513,2292xe" filled="true" fillcolor="#000000" stroked="false">
                <v:path arrowok="t"/>
                <v:fill type="solid"/>
              </v:shape>
            </v:group>
            <v:group style="position:absolute;left:4513;top:2292;width:10;height:20" coordorigin="4513,2292" coordsize="10,20">
              <v:shape style="position:absolute;left:4513;top:2292;width:10;height:20" coordorigin="4513,2292" coordsize="10,20" path="m4513,2312l4523,2312,4523,2292,4513,2292,4513,2312xe" filled="true" fillcolor="#000000" stroked="false">
                <v:path arrowok="t"/>
                <v:fill type="solid"/>
              </v:shape>
            </v:group>
            <v:group style="position:absolute;left:4513;top:2312;width:10;height:20" coordorigin="4513,2312" coordsize="10,20">
              <v:shape style="position:absolute;left:4513;top:2312;width:10;height:20" coordorigin="4513,2312" coordsize="10,20" path="m4513,2331l4523,2331,4523,2312,4513,2312,4513,2331xe" filled="true" fillcolor="#000000" stroked="false">
                <v:path arrowok="t"/>
                <v:fill type="solid"/>
              </v:shape>
            </v:group>
            <v:group style="position:absolute;left:4513;top:2331;width:10;height:20" coordorigin="4513,2331" coordsize="10,20">
              <v:shape style="position:absolute;left:4513;top:2331;width:10;height:20" coordorigin="4513,2331" coordsize="10,20" path="m4513,2350l4523,2350,4523,2331,4513,2331,4513,2350xe" filled="true" fillcolor="#000000" stroked="false">
                <v:path arrowok="t"/>
                <v:fill type="solid"/>
              </v:shape>
            </v:group>
            <v:group style="position:absolute;left:4513;top:2350;width:10;height:20" coordorigin="4513,2350" coordsize="10,20">
              <v:shape style="position:absolute;left:4513;top:2350;width:10;height:20" coordorigin="4513,2350" coordsize="10,20" path="m4513,2369l4523,2369,4523,2350,4513,2350,4513,2369xe" filled="true" fillcolor="#000000" stroked="false">
                <v:path arrowok="t"/>
                <v:fill type="solid"/>
              </v:shape>
            </v:group>
            <v:group style="position:absolute;left:4513;top:2369;width:10;height:20" coordorigin="4513,2369" coordsize="10,20">
              <v:shape style="position:absolute;left:4513;top:2369;width:10;height:20" coordorigin="4513,2369" coordsize="10,20" path="m4513,2388l4523,2388,4523,2369,4513,2369,4513,2388xe" filled="true" fillcolor="#000000" stroked="false">
                <v:path arrowok="t"/>
                <v:fill type="solid"/>
              </v:shape>
            </v:group>
            <v:group style="position:absolute;left:4513;top:2388;width:10;height:20" coordorigin="4513,2388" coordsize="10,20">
              <v:shape style="position:absolute;left:4513;top:2388;width:10;height:20" coordorigin="4513,2388" coordsize="10,20" path="m4513,2408l4523,2408,4523,2388,4513,2388,4513,2408xe" filled="true" fillcolor="#000000" stroked="false">
                <v:path arrowok="t"/>
                <v:fill type="solid"/>
              </v:shape>
            </v:group>
            <v:group style="position:absolute;left:4513;top:2408;width:10;height:20" coordorigin="4513,2408" coordsize="10,20">
              <v:shape style="position:absolute;left:4513;top:2408;width:10;height:20" coordorigin="4513,2408" coordsize="10,20" path="m4513,2427l4523,2427,4523,2408,4513,2408,4513,2427xe" filled="true" fillcolor="#000000" stroked="false">
                <v:path arrowok="t"/>
                <v:fill type="solid"/>
              </v:shape>
            </v:group>
            <v:group style="position:absolute;left:4513;top:2427;width:10;height:20" coordorigin="4513,2427" coordsize="10,20">
              <v:shape style="position:absolute;left:4513;top:2427;width:10;height:20" coordorigin="4513,2427" coordsize="10,20" path="m4513,2446l4523,2446,4523,2427,4513,2427,4513,2446xe" filled="true" fillcolor="#000000" stroked="false">
                <v:path arrowok="t"/>
                <v:fill type="solid"/>
              </v:shape>
            </v:group>
            <v:group style="position:absolute;left:4513;top:2446;width:10;height:20" coordorigin="4513,2446" coordsize="10,20">
              <v:shape style="position:absolute;left:4513;top:2446;width:10;height:20" coordorigin="4513,2446" coordsize="10,20" path="m4513,2465l4523,2465,4523,2446,4513,2446,4513,2465xe" filled="true" fillcolor="#000000" stroked="false">
                <v:path arrowok="t"/>
                <v:fill type="solid"/>
              </v:shape>
            </v:group>
            <v:group style="position:absolute;left:4513;top:2473;width:10;height:2" coordorigin="4513,2473" coordsize="10,2">
              <v:shape style="position:absolute;left:4513;top:2473;width:10;height:2" coordorigin="4513,2473" coordsize="10,0" path="m4513,2473l4523,2473e" filled="false" stroked="true" strokeweight=".74402pt" strokecolor="#000000">
                <v:path arrowok="t"/>
              </v:shape>
            </v:group>
            <v:group style="position:absolute;left:6409;top:2158;width:10;height:20" coordorigin="6409,2158" coordsize="10,20">
              <v:shape style="position:absolute;left:6409;top:2158;width:10;height:20" coordorigin="6409,2158" coordsize="10,20" path="m6409,2177l6419,2177,6419,2158,6409,2158,6409,2177xe" filled="true" fillcolor="#000000" stroked="false">
                <v:path arrowok="t"/>
                <v:fill type="solid"/>
              </v:shape>
            </v:group>
            <v:group style="position:absolute;left:6409;top:2177;width:10;height:20" coordorigin="6409,2177" coordsize="10,20">
              <v:shape style="position:absolute;left:6409;top:2177;width:10;height:20" coordorigin="6409,2177" coordsize="10,20" path="m6409,2196l6419,2196,6419,2177,6409,2177,6409,2196xe" filled="true" fillcolor="#000000" stroked="false">
                <v:path arrowok="t"/>
                <v:fill type="solid"/>
              </v:shape>
            </v:group>
            <v:group style="position:absolute;left:6409;top:2196;width:10;height:20" coordorigin="6409,2196" coordsize="10,20">
              <v:shape style="position:absolute;left:6409;top:2196;width:10;height:20" coordorigin="6409,2196" coordsize="10,20" path="m6409,2216l6419,2216,6419,2196,6409,2196,6409,2216xe" filled="true" fillcolor="#000000" stroked="false">
                <v:path arrowok="t"/>
                <v:fill type="solid"/>
              </v:shape>
            </v:group>
            <v:group style="position:absolute;left:6409;top:2216;width:10;height:20" coordorigin="6409,2216" coordsize="10,20">
              <v:shape style="position:absolute;left:6409;top:2216;width:10;height:20" coordorigin="6409,2216" coordsize="10,20" path="m6409,2235l6419,2235,6419,2216,6409,2216,6409,2235xe" filled="true" fillcolor="#000000" stroked="false">
                <v:path arrowok="t"/>
                <v:fill type="solid"/>
              </v:shape>
            </v:group>
            <v:group style="position:absolute;left:6409;top:2235;width:10;height:20" coordorigin="6409,2235" coordsize="10,20">
              <v:shape style="position:absolute;left:6409;top:2235;width:10;height:20" coordorigin="6409,2235" coordsize="10,20" path="m6409,2254l6419,2254,6419,2235,6409,2235,6409,2254xe" filled="true" fillcolor="#000000" stroked="false">
                <v:path arrowok="t"/>
                <v:fill type="solid"/>
              </v:shape>
            </v:group>
            <v:group style="position:absolute;left:6409;top:2254;width:10;height:20" coordorigin="6409,2254" coordsize="10,20">
              <v:shape style="position:absolute;left:6409;top:2254;width:10;height:20" coordorigin="6409,2254" coordsize="10,20" path="m6409,2273l6419,2273,6419,2254,6409,2254,6409,2273xe" filled="true" fillcolor="#000000" stroked="false">
                <v:path arrowok="t"/>
                <v:fill type="solid"/>
              </v:shape>
            </v:group>
            <v:group style="position:absolute;left:6409;top:2273;width:10;height:20" coordorigin="6409,2273" coordsize="10,20">
              <v:shape style="position:absolute;left:6409;top:2273;width:10;height:20" coordorigin="6409,2273" coordsize="10,20" path="m6409,2292l6419,2292,6419,2273,6409,2273,6409,2292xe" filled="true" fillcolor="#000000" stroked="false">
                <v:path arrowok="t"/>
                <v:fill type="solid"/>
              </v:shape>
            </v:group>
            <v:group style="position:absolute;left:6409;top:2292;width:10;height:20" coordorigin="6409,2292" coordsize="10,20">
              <v:shape style="position:absolute;left:6409;top:2292;width:10;height:20" coordorigin="6409,2292" coordsize="10,20" path="m6409,2312l6419,2312,6419,2292,6409,2292,6409,2312xe" filled="true" fillcolor="#000000" stroked="false">
                <v:path arrowok="t"/>
                <v:fill type="solid"/>
              </v:shape>
            </v:group>
            <v:group style="position:absolute;left:6409;top:2312;width:10;height:20" coordorigin="6409,2312" coordsize="10,20">
              <v:shape style="position:absolute;left:6409;top:2312;width:10;height:20" coordorigin="6409,2312" coordsize="10,20" path="m6409,2331l6419,2331,6419,2312,6409,2312,6409,2331xe" filled="true" fillcolor="#000000" stroked="false">
                <v:path arrowok="t"/>
                <v:fill type="solid"/>
              </v:shape>
            </v:group>
            <v:group style="position:absolute;left:6409;top:2331;width:10;height:20" coordorigin="6409,2331" coordsize="10,20">
              <v:shape style="position:absolute;left:6409;top:2331;width:10;height:20" coordorigin="6409,2331" coordsize="10,20" path="m6409,2350l6419,2350,6419,2331,6409,2331,6409,2350xe" filled="true" fillcolor="#000000" stroked="false">
                <v:path arrowok="t"/>
                <v:fill type="solid"/>
              </v:shape>
            </v:group>
            <v:group style="position:absolute;left:6409;top:2350;width:10;height:20" coordorigin="6409,2350" coordsize="10,20">
              <v:shape style="position:absolute;left:6409;top:2350;width:10;height:20" coordorigin="6409,2350" coordsize="10,20" path="m6409,2369l6419,2369,6419,2350,6409,2350,6409,2369xe" filled="true" fillcolor="#000000" stroked="false">
                <v:path arrowok="t"/>
                <v:fill type="solid"/>
              </v:shape>
            </v:group>
            <v:group style="position:absolute;left:6409;top:2369;width:10;height:20" coordorigin="6409,2369" coordsize="10,20">
              <v:shape style="position:absolute;left:6409;top:2369;width:10;height:20" coordorigin="6409,2369" coordsize="10,20" path="m6409,2388l6419,2388,6419,2369,6409,2369,6409,2388xe" filled="true" fillcolor="#000000" stroked="false">
                <v:path arrowok="t"/>
                <v:fill type="solid"/>
              </v:shape>
            </v:group>
            <v:group style="position:absolute;left:6409;top:2388;width:10;height:20" coordorigin="6409,2388" coordsize="10,20">
              <v:shape style="position:absolute;left:6409;top:2388;width:10;height:20" coordorigin="6409,2388" coordsize="10,20" path="m6409,2408l6419,2408,6419,2388,6409,2388,6409,2408xe" filled="true" fillcolor="#000000" stroked="false">
                <v:path arrowok="t"/>
                <v:fill type="solid"/>
              </v:shape>
            </v:group>
            <v:group style="position:absolute;left:6409;top:2408;width:10;height:20" coordorigin="6409,2408" coordsize="10,20">
              <v:shape style="position:absolute;left:6409;top:2408;width:10;height:20" coordorigin="6409,2408" coordsize="10,20" path="m6409,2427l6419,2427,6419,2408,6409,2408,6409,2427xe" filled="true" fillcolor="#000000" stroked="false">
                <v:path arrowok="t"/>
                <v:fill type="solid"/>
              </v:shape>
            </v:group>
            <v:group style="position:absolute;left:6409;top:2427;width:10;height:20" coordorigin="6409,2427" coordsize="10,20">
              <v:shape style="position:absolute;left:6409;top:2427;width:10;height:20" coordorigin="6409,2427" coordsize="10,20" path="m6409,2446l6419,2446,6419,2427,6409,2427,6409,2446xe" filled="true" fillcolor="#000000" stroked="false">
                <v:path arrowok="t"/>
                <v:fill type="solid"/>
              </v:shape>
            </v:group>
            <v:group style="position:absolute;left:6409;top:2446;width:10;height:20" coordorigin="6409,2446" coordsize="10,20">
              <v:shape style="position:absolute;left:6409;top:2446;width:10;height:20" coordorigin="6409,2446" coordsize="10,20" path="m6409,2465l6419,2465,6419,2446,6409,2446,6409,2465xe" filled="true" fillcolor="#000000" stroked="false">
                <v:path arrowok="t"/>
                <v:fill type="solid"/>
              </v:shape>
            </v:group>
            <v:group style="position:absolute;left:6409;top:2473;width:10;height:2" coordorigin="6409,2473" coordsize="10,2">
              <v:shape style="position:absolute;left:6409;top:2473;width:10;height:2" coordorigin="6409,2473" coordsize="10,0" path="m6409,2473l6419,2473e" filled="false" stroked="true" strokeweight=".74402pt" strokecolor="#000000">
                <v:path arrowok="t"/>
              </v:shape>
            </v:group>
            <v:group style="position:absolute;left:8305;top:2158;width:10;height:20" coordorigin="8305,2158" coordsize="10,20">
              <v:shape style="position:absolute;left:8305;top:2158;width:10;height:20" coordorigin="8305,2158" coordsize="10,20" path="m8305,2177l8315,2177,8315,2158,8305,2158,8305,2177xe" filled="true" fillcolor="#000000" stroked="false">
                <v:path arrowok="t"/>
                <v:fill type="solid"/>
              </v:shape>
            </v:group>
            <v:group style="position:absolute;left:8305;top:2177;width:10;height:20" coordorigin="8305,2177" coordsize="10,20">
              <v:shape style="position:absolute;left:8305;top:2177;width:10;height:20" coordorigin="8305,2177" coordsize="10,20" path="m8305,2196l8315,2196,8315,2177,8305,2177,8305,2196xe" filled="true" fillcolor="#000000" stroked="false">
                <v:path arrowok="t"/>
                <v:fill type="solid"/>
              </v:shape>
            </v:group>
            <v:group style="position:absolute;left:8305;top:2196;width:10;height:20" coordorigin="8305,2196" coordsize="10,20">
              <v:shape style="position:absolute;left:8305;top:2196;width:10;height:20" coordorigin="8305,2196" coordsize="10,20" path="m8305,2216l8315,2216,8315,2196,8305,2196,8305,2216xe" filled="true" fillcolor="#000000" stroked="false">
                <v:path arrowok="t"/>
                <v:fill type="solid"/>
              </v:shape>
            </v:group>
            <v:group style="position:absolute;left:8305;top:2216;width:10;height:20" coordorigin="8305,2216" coordsize="10,20">
              <v:shape style="position:absolute;left:8305;top:2216;width:10;height:20" coordorigin="8305,2216" coordsize="10,20" path="m8305,2235l8315,2235,8315,2216,8305,2216,8305,2235xe" filled="true" fillcolor="#000000" stroked="false">
                <v:path arrowok="t"/>
                <v:fill type="solid"/>
              </v:shape>
            </v:group>
            <v:group style="position:absolute;left:8305;top:2235;width:10;height:20" coordorigin="8305,2235" coordsize="10,20">
              <v:shape style="position:absolute;left:8305;top:2235;width:10;height:20" coordorigin="8305,2235" coordsize="10,20" path="m8305,2254l8315,2254,8315,2235,8305,2235,8305,2254xe" filled="true" fillcolor="#000000" stroked="false">
                <v:path arrowok="t"/>
                <v:fill type="solid"/>
              </v:shape>
            </v:group>
            <v:group style="position:absolute;left:8305;top:2254;width:10;height:20" coordorigin="8305,2254" coordsize="10,20">
              <v:shape style="position:absolute;left:8305;top:2254;width:10;height:20" coordorigin="8305,2254" coordsize="10,20" path="m8305,2273l8315,2273,8315,2254,8305,2254,8305,2273xe" filled="true" fillcolor="#000000" stroked="false">
                <v:path arrowok="t"/>
                <v:fill type="solid"/>
              </v:shape>
            </v:group>
            <v:group style="position:absolute;left:8305;top:2273;width:10;height:20" coordorigin="8305,2273" coordsize="10,20">
              <v:shape style="position:absolute;left:8305;top:2273;width:10;height:20" coordorigin="8305,2273" coordsize="10,20" path="m8305,2292l8315,2292,8315,2273,8305,2273,8305,2292xe" filled="true" fillcolor="#000000" stroked="false">
                <v:path arrowok="t"/>
                <v:fill type="solid"/>
              </v:shape>
            </v:group>
            <v:group style="position:absolute;left:8305;top:2292;width:10;height:20" coordorigin="8305,2292" coordsize="10,20">
              <v:shape style="position:absolute;left:8305;top:2292;width:10;height:20" coordorigin="8305,2292" coordsize="10,20" path="m8305,2312l8315,2312,8315,2292,8305,2292,8305,2312xe" filled="true" fillcolor="#000000" stroked="false">
                <v:path arrowok="t"/>
                <v:fill type="solid"/>
              </v:shape>
            </v:group>
            <v:group style="position:absolute;left:8305;top:2312;width:10;height:20" coordorigin="8305,2312" coordsize="10,20">
              <v:shape style="position:absolute;left:8305;top:2312;width:10;height:20" coordorigin="8305,2312" coordsize="10,20" path="m8305,2331l8315,2331,8315,2312,8305,2312,8305,2331xe" filled="true" fillcolor="#000000" stroked="false">
                <v:path arrowok="t"/>
                <v:fill type="solid"/>
              </v:shape>
            </v:group>
            <v:group style="position:absolute;left:8305;top:2331;width:10;height:20" coordorigin="8305,2331" coordsize="10,20">
              <v:shape style="position:absolute;left:8305;top:2331;width:10;height:20" coordorigin="8305,2331" coordsize="10,20" path="m8305,2350l8315,2350,8315,2331,8305,2331,8305,2350xe" filled="true" fillcolor="#000000" stroked="false">
                <v:path arrowok="t"/>
                <v:fill type="solid"/>
              </v:shape>
            </v:group>
            <v:group style="position:absolute;left:8305;top:2350;width:10;height:20" coordorigin="8305,2350" coordsize="10,20">
              <v:shape style="position:absolute;left:8305;top:2350;width:10;height:20" coordorigin="8305,2350" coordsize="10,20" path="m8305,2369l8315,2369,8315,2350,8305,2350,8305,2369xe" filled="true" fillcolor="#000000" stroked="false">
                <v:path arrowok="t"/>
                <v:fill type="solid"/>
              </v:shape>
            </v:group>
            <v:group style="position:absolute;left:8305;top:2369;width:10;height:20" coordorigin="8305,2369" coordsize="10,20">
              <v:shape style="position:absolute;left:8305;top:2369;width:10;height:20" coordorigin="8305,2369" coordsize="10,20" path="m8305,2388l8315,2388,8315,2369,8305,2369,8305,2388xe" filled="true" fillcolor="#000000" stroked="false">
                <v:path arrowok="t"/>
                <v:fill type="solid"/>
              </v:shape>
            </v:group>
            <v:group style="position:absolute;left:8305;top:2388;width:10;height:20" coordorigin="8305,2388" coordsize="10,20">
              <v:shape style="position:absolute;left:8305;top:2388;width:10;height:20" coordorigin="8305,2388" coordsize="10,20" path="m8305,2408l8315,2408,8315,2388,8305,2388,8305,2408xe" filled="true" fillcolor="#000000" stroked="false">
                <v:path arrowok="t"/>
                <v:fill type="solid"/>
              </v:shape>
            </v:group>
            <v:group style="position:absolute;left:8305;top:2408;width:10;height:20" coordorigin="8305,2408" coordsize="10,20">
              <v:shape style="position:absolute;left:8305;top:2408;width:10;height:20" coordorigin="8305,2408" coordsize="10,20" path="m8305,2427l8315,2427,8315,2408,8305,2408,8305,2427xe" filled="true" fillcolor="#000000" stroked="false">
                <v:path arrowok="t"/>
                <v:fill type="solid"/>
              </v:shape>
            </v:group>
            <v:group style="position:absolute;left:8305;top:2427;width:10;height:20" coordorigin="8305,2427" coordsize="10,20">
              <v:shape style="position:absolute;left:8305;top:2427;width:10;height:20" coordorigin="8305,2427" coordsize="10,20" path="m8305,2446l8315,2446,8315,2427,8305,2427,8305,2446xe" filled="true" fillcolor="#000000" stroked="false">
                <v:path arrowok="t"/>
                <v:fill type="solid"/>
              </v:shape>
            </v:group>
            <v:group style="position:absolute;left:8305;top:2446;width:10;height:20" coordorigin="8305,2446" coordsize="10,20">
              <v:shape style="position:absolute;left:8305;top:2446;width:10;height:20" coordorigin="8305,2446" coordsize="10,20" path="m8305,2465l8315,2465,8315,2446,8305,2446,8305,2465xe" filled="true" fillcolor="#000000" stroked="false">
                <v:path arrowok="t"/>
                <v:fill type="solid"/>
              </v:shape>
            </v:group>
            <v:group style="position:absolute;left:8305;top:2473;width:10;height:2" coordorigin="8305,2473" coordsize="10,2">
              <v:shape style="position:absolute;left:8305;top:2473;width:10;height:2" coordorigin="8305,2473" coordsize="10,0" path="m8305,2473l8315,2473e" filled="false" stroked="true" strokeweight=".74402pt" strokecolor="#000000">
                <v:path arrowok="t"/>
              </v:shape>
              <v:shape style="position:absolute;left:1690;top:2388;width:1034;height:101" type="#_x0000_t75" stroked="false">
                <v:imagedata r:id="rId477" o:title=""/>
              </v:shape>
              <v:shape style="position:absolute;left:2700;top:2480;width:7506;height:10" type="#_x0000_t75" stroked="false">
                <v:imagedata r:id="rId475" o:title=""/>
              </v:shape>
            </v:group>
            <v:group style="position:absolute;left:4513;top:2490;width:10;height:20" coordorigin="4513,2490" coordsize="10,20">
              <v:shape style="position:absolute;left:4513;top:2490;width:10;height:20" coordorigin="4513,2490" coordsize="10,20" path="m4513,2509l4523,2509,4523,2490,4513,2490,4513,2509xe" filled="true" fillcolor="#000000" stroked="false">
                <v:path arrowok="t"/>
                <v:fill type="solid"/>
              </v:shape>
            </v:group>
            <v:group style="position:absolute;left:4513;top:2509;width:10;height:20" coordorigin="4513,2509" coordsize="10,20">
              <v:shape style="position:absolute;left:4513;top:2509;width:10;height:20" coordorigin="4513,2509" coordsize="10,20" path="m4513,2528l4523,2528,4523,2509,4513,2509,4513,2528xe" filled="true" fillcolor="#000000" stroked="false">
                <v:path arrowok="t"/>
                <v:fill type="solid"/>
              </v:shape>
            </v:group>
            <v:group style="position:absolute;left:4513;top:2528;width:10;height:20" coordorigin="4513,2528" coordsize="10,20">
              <v:shape style="position:absolute;left:4513;top:2528;width:10;height:20" coordorigin="4513,2528" coordsize="10,20" path="m4513,2547l4523,2547,4523,2528,4513,2528,4513,2547xe" filled="true" fillcolor="#000000" stroked="false">
                <v:path arrowok="t"/>
                <v:fill type="solid"/>
              </v:shape>
            </v:group>
            <v:group style="position:absolute;left:4513;top:2547;width:10;height:20" coordorigin="4513,2547" coordsize="10,20">
              <v:shape style="position:absolute;left:4513;top:2547;width:10;height:20" coordorigin="4513,2547" coordsize="10,20" path="m4513,2567l4523,2567,4523,2547,4513,2547,4513,2567xe" filled="true" fillcolor="#000000" stroked="false">
                <v:path arrowok="t"/>
                <v:fill type="solid"/>
              </v:shape>
            </v:group>
            <v:group style="position:absolute;left:4513;top:2567;width:10;height:20" coordorigin="4513,2567" coordsize="10,20">
              <v:shape style="position:absolute;left:4513;top:2567;width:10;height:20" coordorigin="4513,2567" coordsize="10,20" path="m4513,2586l4523,2586,4523,2567,4513,2567,4513,2586xe" filled="true" fillcolor="#000000" stroked="false">
                <v:path arrowok="t"/>
                <v:fill type="solid"/>
              </v:shape>
            </v:group>
            <v:group style="position:absolute;left:4513;top:2586;width:10;height:20" coordorigin="4513,2586" coordsize="10,20">
              <v:shape style="position:absolute;left:4513;top:2586;width:10;height:20" coordorigin="4513,2586" coordsize="10,20" path="m4513,2605l4523,2605,4523,2586,4513,2586,4513,2605xe" filled="true" fillcolor="#000000" stroked="false">
                <v:path arrowok="t"/>
                <v:fill type="solid"/>
              </v:shape>
            </v:group>
            <v:group style="position:absolute;left:4513;top:2605;width:10;height:20" coordorigin="4513,2605" coordsize="10,20">
              <v:shape style="position:absolute;left:4513;top:2605;width:10;height:20" coordorigin="4513,2605" coordsize="10,20" path="m4513,2624l4523,2624,4523,2605,4513,2605,4513,2624xe" filled="true" fillcolor="#000000" stroked="false">
                <v:path arrowok="t"/>
                <v:fill type="solid"/>
              </v:shape>
            </v:group>
            <v:group style="position:absolute;left:4513;top:2624;width:10;height:20" coordorigin="4513,2624" coordsize="10,20">
              <v:shape style="position:absolute;left:4513;top:2624;width:10;height:20" coordorigin="4513,2624" coordsize="10,20" path="m4513,2643l4523,2643,4523,2624,4513,2624,4513,2643xe" filled="true" fillcolor="#000000" stroked="false">
                <v:path arrowok="t"/>
                <v:fill type="solid"/>
              </v:shape>
            </v:group>
            <v:group style="position:absolute;left:4513;top:2643;width:10;height:20" coordorigin="4513,2643" coordsize="10,20">
              <v:shape style="position:absolute;left:4513;top:2643;width:10;height:20" coordorigin="4513,2643" coordsize="10,20" path="m4513,2663l4523,2663,4523,2643,4513,2643,4513,2663xe" filled="true" fillcolor="#000000" stroked="false">
                <v:path arrowok="t"/>
                <v:fill type="solid"/>
              </v:shape>
            </v:group>
            <v:group style="position:absolute;left:4513;top:2663;width:10;height:20" coordorigin="4513,2663" coordsize="10,20">
              <v:shape style="position:absolute;left:4513;top:2663;width:10;height:20" coordorigin="4513,2663" coordsize="10,20" path="m4513,2682l4523,2682,4523,2663,4513,2663,4513,2682xe" filled="true" fillcolor="#000000" stroked="false">
                <v:path arrowok="t"/>
                <v:fill type="solid"/>
              </v:shape>
            </v:group>
            <v:group style="position:absolute;left:4513;top:2682;width:10;height:20" coordorigin="4513,2682" coordsize="10,20">
              <v:shape style="position:absolute;left:4513;top:2682;width:10;height:20" coordorigin="4513,2682" coordsize="10,20" path="m4513,2701l4523,2701,4523,2682,4513,2682,4513,2701xe" filled="true" fillcolor="#000000" stroked="false">
                <v:path arrowok="t"/>
                <v:fill type="solid"/>
              </v:shape>
            </v:group>
            <v:group style="position:absolute;left:4513;top:2701;width:10;height:20" coordorigin="4513,2701" coordsize="10,20">
              <v:shape style="position:absolute;left:4513;top:2701;width:10;height:20" coordorigin="4513,2701" coordsize="10,20" path="m4513,2720l4523,2720,4523,2701,4513,2701,4513,2720xe" filled="true" fillcolor="#000000" stroked="false">
                <v:path arrowok="t"/>
                <v:fill type="solid"/>
              </v:shape>
            </v:group>
            <v:group style="position:absolute;left:4513;top:2720;width:10;height:20" coordorigin="4513,2720" coordsize="10,20">
              <v:shape style="position:absolute;left:4513;top:2720;width:10;height:20" coordorigin="4513,2720" coordsize="10,20" path="m4513,2739l4523,2739,4523,2720,4513,2720,4513,2739xe" filled="true" fillcolor="#000000" stroked="false">
                <v:path arrowok="t"/>
                <v:fill type="solid"/>
              </v:shape>
            </v:group>
            <v:group style="position:absolute;left:4513;top:2739;width:10;height:20" coordorigin="4513,2739" coordsize="10,20">
              <v:shape style="position:absolute;left:4513;top:2739;width:10;height:20" coordorigin="4513,2739" coordsize="10,20" path="m4513,2759l4523,2759,4523,2739,4513,2739,4513,2759xe" filled="true" fillcolor="#000000" stroked="false">
                <v:path arrowok="t"/>
                <v:fill type="solid"/>
              </v:shape>
            </v:group>
            <v:group style="position:absolute;left:4513;top:2759;width:10;height:20" coordorigin="4513,2759" coordsize="10,20">
              <v:shape style="position:absolute;left:4513;top:2759;width:10;height:20" coordorigin="4513,2759" coordsize="10,20" path="m4513,2778l4523,2778,4523,2759,4513,2759,4513,2778xe" filled="true" fillcolor="#000000" stroked="false">
                <v:path arrowok="t"/>
                <v:fill type="solid"/>
              </v:shape>
            </v:group>
            <v:group style="position:absolute;left:4513;top:2778;width:10;height:20" coordorigin="4513,2778" coordsize="10,20">
              <v:shape style="position:absolute;left:4513;top:2778;width:10;height:20" coordorigin="4513,2778" coordsize="10,20" path="m4513,2797l4523,2797,4523,2778,4513,2778,4513,2797xe" filled="true" fillcolor="#000000" stroked="false">
                <v:path arrowok="t"/>
                <v:fill type="solid"/>
              </v:shape>
            </v:group>
            <v:group style="position:absolute;left:6409;top:2490;width:10;height:20" coordorigin="6409,2490" coordsize="10,20">
              <v:shape style="position:absolute;left:6409;top:2490;width:10;height:20" coordorigin="6409,2490" coordsize="10,20" path="m6409,2509l6419,2509,6419,2490,6409,2490,6409,2509xe" filled="true" fillcolor="#000000" stroked="false">
                <v:path arrowok="t"/>
                <v:fill type="solid"/>
              </v:shape>
            </v:group>
            <v:group style="position:absolute;left:6409;top:2509;width:10;height:20" coordorigin="6409,2509" coordsize="10,20">
              <v:shape style="position:absolute;left:6409;top:2509;width:10;height:20" coordorigin="6409,2509" coordsize="10,20" path="m6409,2528l6419,2528,6419,2509,6409,2509,6409,2528xe" filled="true" fillcolor="#000000" stroked="false">
                <v:path arrowok="t"/>
                <v:fill type="solid"/>
              </v:shape>
            </v:group>
            <v:group style="position:absolute;left:6409;top:2528;width:10;height:20" coordorigin="6409,2528" coordsize="10,20">
              <v:shape style="position:absolute;left:6409;top:2528;width:10;height:20" coordorigin="6409,2528" coordsize="10,20" path="m6409,2547l6419,2547,6419,2528,6409,2528,6409,2547xe" filled="true" fillcolor="#000000" stroked="false">
                <v:path arrowok="t"/>
                <v:fill type="solid"/>
              </v:shape>
            </v:group>
            <v:group style="position:absolute;left:6409;top:2547;width:10;height:20" coordorigin="6409,2547" coordsize="10,20">
              <v:shape style="position:absolute;left:6409;top:2547;width:10;height:20" coordorigin="6409,2547" coordsize="10,20" path="m6409,2567l6419,2567,6419,2547,6409,2547,6409,2567xe" filled="true" fillcolor="#000000" stroked="false">
                <v:path arrowok="t"/>
                <v:fill type="solid"/>
              </v:shape>
            </v:group>
            <v:group style="position:absolute;left:6409;top:2567;width:10;height:20" coordorigin="6409,2567" coordsize="10,20">
              <v:shape style="position:absolute;left:6409;top:2567;width:10;height:20" coordorigin="6409,2567" coordsize="10,20" path="m6409,2586l6419,2586,6419,2567,6409,2567,6409,2586xe" filled="true" fillcolor="#000000" stroked="false">
                <v:path arrowok="t"/>
                <v:fill type="solid"/>
              </v:shape>
            </v:group>
            <v:group style="position:absolute;left:6409;top:2586;width:10;height:20" coordorigin="6409,2586" coordsize="10,20">
              <v:shape style="position:absolute;left:6409;top:2586;width:10;height:20" coordorigin="6409,2586" coordsize="10,20" path="m6409,2605l6419,2605,6419,2586,6409,2586,6409,2605xe" filled="true" fillcolor="#000000" stroked="false">
                <v:path arrowok="t"/>
                <v:fill type="solid"/>
              </v:shape>
            </v:group>
            <v:group style="position:absolute;left:6409;top:2605;width:10;height:20" coordorigin="6409,2605" coordsize="10,20">
              <v:shape style="position:absolute;left:6409;top:2605;width:10;height:20" coordorigin="6409,2605" coordsize="10,20" path="m6409,2624l6419,2624,6419,2605,6409,2605,6409,2624xe" filled="true" fillcolor="#000000" stroked="false">
                <v:path arrowok="t"/>
                <v:fill type="solid"/>
              </v:shape>
            </v:group>
            <v:group style="position:absolute;left:6409;top:2624;width:10;height:20" coordorigin="6409,2624" coordsize="10,20">
              <v:shape style="position:absolute;left:6409;top:2624;width:10;height:20" coordorigin="6409,2624" coordsize="10,20" path="m6409,2643l6419,2643,6419,2624,6409,2624,6409,2643xe" filled="true" fillcolor="#000000" stroked="false">
                <v:path arrowok="t"/>
                <v:fill type="solid"/>
              </v:shape>
            </v:group>
            <v:group style="position:absolute;left:6409;top:2643;width:10;height:20" coordorigin="6409,2643" coordsize="10,20">
              <v:shape style="position:absolute;left:6409;top:2643;width:10;height:20" coordorigin="6409,2643" coordsize="10,20" path="m6409,2663l6419,2663,6419,2643,6409,2643,6409,2663xe" filled="true" fillcolor="#000000" stroked="false">
                <v:path arrowok="t"/>
                <v:fill type="solid"/>
              </v:shape>
            </v:group>
            <v:group style="position:absolute;left:6409;top:2663;width:10;height:20" coordorigin="6409,2663" coordsize="10,20">
              <v:shape style="position:absolute;left:6409;top:2663;width:10;height:20" coordorigin="6409,2663" coordsize="10,20" path="m6409,2682l6419,2682,6419,2663,6409,2663,6409,2682xe" filled="true" fillcolor="#000000" stroked="false">
                <v:path arrowok="t"/>
                <v:fill type="solid"/>
              </v:shape>
            </v:group>
            <v:group style="position:absolute;left:6409;top:2682;width:10;height:20" coordorigin="6409,2682" coordsize="10,20">
              <v:shape style="position:absolute;left:6409;top:2682;width:10;height:20" coordorigin="6409,2682" coordsize="10,20" path="m6409,2701l6419,2701,6419,2682,6409,2682,6409,2701xe" filled="true" fillcolor="#000000" stroked="false">
                <v:path arrowok="t"/>
                <v:fill type="solid"/>
              </v:shape>
            </v:group>
            <v:group style="position:absolute;left:6409;top:2701;width:10;height:20" coordorigin="6409,2701" coordsize="10,20">
              <v:shape style="position:absolute;left:6409;top:2701;width:10;height:20" coordorigin="6409,2701" coordsize="10,20" path="m6409,2720l6419,2720,6419,2701,6409,2701,6409,2720xe" filled="true" fillcolor="#000000" stroked="false">
                <v:path arrowok="t"/>
                <v:fill type="solid"/>
              </v:shape>
            </v:group>
            <v:group style="position:absolute;left:6409;top:2720;width:10;height:20" coordorigin="6409,2720" coordsize="10,20">
              <v:shape style="position:absolute;left:6409;top:2720;width:10;height:20" coordorigin="6409,2720" coordsize="10,20" path="m6409,2739l6419,2739,6419,2720,6409,2720,6409,2739xe" filled="true" fillcolor="#000000" stroked="false">
                <v:path arrowok="t"/>
                <v:fill type="solid"/>
              </v:shape>
            </v:group>
            <v:group style="position:absolute;left:6409;top:2739;width:10;height:20" coordorigin="6409,2739" coordsize="10,20">
              <v:shape style="position:absolute;left:6409;top:2739;width:10;height:20" coordorigin="6409,2739" coordsize="10,20" path="m6409,2759l6419,2759,6419,2739,6409,2739,6409,2759xe" filled="true" fillcolor="#000000" stroked="false">
                <v:path arrowok="t"/>
                <v:fill type="solid"/>
              </v:shape>
            </v:group>
            <v:group style="position:absolute;left:6409;top:2759;width:10;height:20" coordorigin="6409,2759" coordsize="10,20">
              <v:shape style="position:absolute;left:6409;top:2759;width:10;height:20" coordorigin="6409,2759" coordsize="10,20" path="m6409,2778l6419,2778,6419,2759,6409,2759,6409,2778xe" filled="true" fillcolor="#000000" stroked="false">
                <v:path arrowok="t"/>
                <v:fill type="solid"/>
              </v:shape>
            </v:group>
            <v:group style="position:absolute;left:6409;top:2778;width:10;height:20" coordorigin="6409,2778" coordsize="10,20">
              <v:shape style="position:absolute;left:6409;top:2778;width:10;height:20" coordorigin="6409,2778" coordsize="10,20" path="m6409,2797l6419,2797,6419,2778,6409,2778,6409,2797xe" filled="true" fillcolor="#000000" stroked="false">
                <v:path arrowok="t"/>
                <v:fill type="solid"/>
              </v:shape>
            </v:group>
            <v:group style="position:absolute;left:8305;top:2490;width:10;height:20" coordorigin="8305,2490" coordsize="10,20">
              <v:shape style="position:absolute;left:8305;top:2490;width:10;height:20" coordorigin="8305,2490" coordsize="10,20" path="m8305,2509l8315,2509,8315,2490,8305,2490,8305,2509xe" filled="true" fillcolor="#000000" stroked="false">
                <v:path arrowok="t"/>
                <v:fill type="solid"/>
              </v:shape>
            </v:group>
            <v:group style="position:absolute;left:8305;top:2509;width:10;height:20" coordorigin="8305,2509" coordsize="10,20">
              <v:shape style="position:absolute;left:8305;top:2509;width:10;height:20" coordorigin="8305,2509" coordsize="10,20" path="m8305,2528l8315,2528,8315,2509,8305,2509,8305,2528xe" filled="true" fillcolor="#000000" stroked="false">
                <v:path arrowok="t"/>
                <v:fill type="solid"/>
              </v:shape>
            </v:group>
            <v:group style="position:absolute;left:8305;top:2528;width:10;height:20" coordorigin="8305,2528" coordsize="10,20">
              <v:shape style="position:absolute;left:8305;top:2528;width:10;height:20" coordorigin="8305,2528" coordsize="10,20" path="m8305,2547l8315,2547,8315,2528,8305,2528,8305,2547xe" filled="true" fillcolor="#000000" stroked="false">
                <v:path arrowok="t"/>
                <v:fill type="solid"/>
              </v:shape>
            </v:group>
            <v:group style="position:absolute;left:8305;top:2547;width:10;height:20" coordorigin="8305,2547" coordsize="10,20">
              <v:shape style="position:absolute;left:8305;top:2547;width:10;height:20" coordorigin="8305,2547" coordsize="10,20" path="m8305,2567l8315,2567,8315,2547,8305,2547,8305,2567xe" filled="true" fillcolor="#000000" stroked="false">
                <v:path arrowok="t"/>
                <v:fill type="solid"/>
              </v:shape>
            </v:group>
            <v:group style="position:absolute;left:8305;top:2567;width:10;height:20" coordorigin="8305,2567" coordsize="10,20">
              <v:shape style="position:absolute;left:8305;top:2567;width:10;height:20" coordorigin="8305,2567" coordsize="10,20" path="m8305,2586l8315,2586,8315,2567,8305,2567,8305,2586xe" filled="true" fillcolor="#000000" stroked="false">
                <v:path arrowok="t"/>
                <v:fill type="solid"/>
              </v:shape>
            </v:group>
            <v:group style="position:absolute;left:8305;top:2586;width:10;height:20" coordorigin="8305,2586" coordsize="10,20">
              <v:shape style="position:absolute;left:8305;top:2586;width:10;height:20" coordorigin="8305,2586" coordsize="10,20" path="m8305,2605l8315,2605,8315,2586,8305,2586,8305,2605xe" filled="true" fillcolor="#000000" stroked="false">
                <v:path arrowok="t"/>
                <v:fill type="solid"/>
              </v:shape>
            </v:group>
            <v:group style="position:absolute;left:8305;top:2605;width:10;height:20" coordorigin="8305,2605" coordsize="10,20">
              <v:shape style="position:absolute;left:8305;top:2605;width:10;height:20" coordorigin="8305,2605" coordsize="10,20" path="m8305,2624l8315,2624,8315,2605,8305,2605,8305,2624xe" filled="true" fillcolor="#000000" stroked="false">
                <v:path arrowok="t"/>
                <v:fill type="solid"/>
              </v:shape>
            </v:group>
            <v:group style="position:absolute;left:8305;top:2624;width:10;height:20" coordorigin="8305,2624" coordsize="10,20">
              <v:shape style="position:absolute;left:8305;top:2624;width:10;height:20" coordorigin="8305,2624" coordsize="10,20" path="m8305,2643l8315,2643,8315,2624,8305,2624,8305,2643xe" filled="true" fillcolor="#000000" stroked="false">
                <v:path arrowok="t"/>
                <v:fill type="solid"/>
              </v:shape>
            </v:group>
            <v:group style="position:absolute;left:8305;top:2643;width:10;height:20" coordorigin="8305,2643" coordsize="10,20">
              <v:shape style="position:absolute;left:8305;top:2643;width:10;height:20" coordorigin="8305,2643" coordsize="10,20" path="m8305,2663l8315,2663,8315,2643,8305,2643,8305,2663xe" filled="true" fillcolor="#000000" stroked="false">
                <v:path arrowok="t"/>
                <v:fill type="solid"/>
              </v:shape>
            </v:group>
            <v:group style="position:absolute;left:8305;top:2663;width:10;height:20" coordorigin="8305,2663" coordsize="10,20">
              <v:shape style="position:absolute;left:8305;top:2663;width:10;height:20" coordorigin="8305,2663" coordsize="10,20" path="m8305,2682l8315,2682,8315,2663,8305,2663,8305,2682xe" filled="true" fillcolor="#000000" stroked="false">
                <v:path arrowok="t"/>
                <v:fill type="solid"/>
              </v:shape>
            </v:group>
            <v:group style="position:absolute;left:8305;top:2682;width:10;height:20" coordorigin="8305,2682" coordsize="10,20">
              <v:shape style="position:absolute;left:8305;top:2682;width:10;height:20" coordorigin="8305,2682" coordsize="10,20" path="m8305,2701l8315,2701,8315,2682,8305,2682,8305,2701xe" filled="true" fillcolor="#000000" stroked="false">
                <v:path arrowok="t"/>
                <v:fill type="solid"/>
              </v:shape>
            </v:group>
            <v:group style="position:absolute;left:8305;top:2701;width:10;height:20" coordorigin="8305,2701" coordsize="10,20">
              <v:shape style="position:absolute;left:8305;top:2701;width:10;height:20" coordorigin="8305,2701" coordsize="10,20" path="m8305,2720l8315,2720,8315,2701,8305,2701,8305,2720xe" filled="true" fillcolor="#000000" stroked="false">
                <v:path arrowok="t"/>
                <v:fill type="solid"/>
              </v:shape>
            </v:group>
            <v:group style="position:absolute;left:8305;top:2720;width:10;height:20" coordorigin="8305,2720" coordsize="10,20">
              <v:shape style="position:absolute;left:8305;top:2720;width:10;height:20" coordorigin="8305,2720" coordsize="10,20" path="m8305,2739l8315,2739,8315,2720,8305,2720,8305,2739xe" filled="true" fillcolor="#000000" stroked="false">
                <v:path arrowok="t"/>
                <v:fill type="solid"/>
              </v:shape>
            </v:group>
            <v:group style="position:absolute;left:8305;top:2739;width:10;height:20" coordorigin="8305,2739" coordsize="10,20">
              <v:shape style="position:absolute;left:8305;top:2739;width:10;height:20" coordorigin="8305,2739" coordsize="10,20" path="m8305,2759l8315,2759,8315,2739,8305,2739,8305,2759xe" filled="true" fillcolor="#000000" stroked="false">
                <v:path arrowok="t"/>
                <v:fill type="solid"/>
              </v:shape>
            </v:group>
            <v:group style="position:absolute;left:8305;top:2759;width:10;height:20" coordorigin="8305,2759" coordsize="10,20">
              <v:shape style="position:absolute;left:8305;top:2759;width:10;height:20" coordorigin="8305,2759" coordsize="10,20" path="m8305,2778l8315,2778,8315,2759,8305,2759,8305,2778xe" filled="true" fillcolor="#000000" stroked="false">
                <v:path arrowok="t"/>
                <v:fill type="solid"/>
              </v:shape>
            </v:group>
            <v:group style="position:absolute;left:8305;top:2778;width:10;height:20" coordorigin="8305,2778" coordsize="10,20">
              <v:shape style="position:absolute;left:8305;top:2778;width:10;height:20" coordorigin="8305,2778" coordsize="10,20" path="m8305,2797l8315,2797,8315,2778,8305,2778,8305,2797xe" filled="true" fillcolor="#000000" stroked="false">
                <v:path arrowok="t"/>
                <v:fill type="solid"/>
              </v:shape>
              <v:shape style="position:absolute;left:4112;top:58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本年发生额</w:t>
                      </w:r>
                    </w:p>
                  </w:txbxContent>
                </v:textbox>
                <w10:wrap type="none"/>
              </v:shape>
              <v:shape style="position:absolute;left:7859;top:58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上年发生额</w:t>
                      </w:r>
                    </w:p>
                  </w:txbxContent>
                </v:textbox>
                <w10:wrap type="none"/>
              </v:shape>
              <v:shape style="position:absolute;left:1839;top:7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地区名称</w:t>
                      </w:r>
                    </w:p>
                  </w:txbxContent>
                </v:textbox>
                <w10:wrap type="none"/>
              </v:shape>
              <v:shape style="position:absolute;left:3252;top:9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5106;top:9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7002;top:9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8899;top:9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group>
            <w10:wrap type="none"/>
          </v:group>
        </w:pict>
      </w:r>
      <w:r>
        <w:rPr>
          <w:rFonts w:ascii="宋体" w:hAnsi="宋体" w:cs="宋体" w:eastAsia="宋体" w:hint="default"/>
          <w:sz w:val="21"/>
          <w:szCs w:val="21"/>
        </w:rPr>
        <w:t>3.</w:t>
      </w:r>
      <w:r>
        <w:rPr>
          <w:rFonts w:ascii="宋体" w:hAnsi="宋体" w:cs="宋体" w:eastAsia="宋体" w:hint="default"/>
          <w:sz w:val="21"/>
          <w:szCs w:val="21"/>
        </w:rPr>
        <w:t>主营业务（分内部公司）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203" w:type="dxa"/>
        <w:tblLayout w:type="fixed"/>
        <w:tblCellMar>
          <w:top w:w="0" w:type="dxa"/>
          <w:left w:w="0" w:type="dxa"/>
          <w:bottom w:w="0" w:type="dxa"/>
          <w:right w:w="0" w:type="dxa"/>
        </w:tblCellMar>
        <w:tblLook w:val="01E0"/>
      </w:tblPr>
      <w:tblGrid>
        <w:gridCol w:w="462"/>
        <w:gridCol w:w="485"/>
        <w:gridCol w:w="1808"/>
        <w:gridCol w:w="1896"/>
        <w:gridCol w:w="1896"/>
        <w:gridCol w:w="1826"/>
      </w:tblGrid>
      <w:tr>
        <w:trPr>
          <w:trHeight w:val="327" w:hRule="exact"/>
        </w:trPr>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5"/>
              <w:jc w:val="right"/>
              <w:rPr>
                <w:rFonts w:ascii="宋体" w:hAnsi="宋体" w:cs="宋体" w:eastAsia="宋体" w:hint="default"/>
                <w:sz w:val="18"/>
                <w:szCs w:val="18"/>
              </w:rPr>
            </w:pPr>
            <w:r>
              <w:rPr>
                <w:rFonts w:ascii="宋体" w:hAnsi="宋体" w:cs="宋体" w:eastAsia="宋体" w:hint="default"/>
                <w:sz w:val="18"/>
                <w:szCs w:val="18"/>
              </w:rPr>
              <w:t>深圳</w:t>
            </w:r>
          </w:p>
        </w:tc>
        <w:tc>
          <w:tcPr>
            <w:tcW w:w="485" w:type="dxa"/>
            <w:tcBorders>
              <w:top w:val="nil" w:sz="6" w:space="0" w:color="auto"/>
              <w:left w:val="nil" w:sz="6" w:space="0" w:color="auto"/>
              <w:bottom w:val="nil" w:sz="6" w:space="0" w:color="auto"/>
              <w:right w:val="single" w:sz="4" w:space="0" w:color="000000"/>
            </w:tcBorders>
          </w:tcPr>
          <w:p>
            <w:pPr/>
          </w:p>
        </w:tc>
        <w:tc>
          <w:tcPr>
            <w:tcW w:w="180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567,963,759.74</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551,286,592.52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500,468,809.22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宋体" w:hAnsi="宋体" w:cs="宋体" w:eastAsia="宋体" w:hint="default"/>
                <w:sz w:val="18"/>
                <w:szCs w:val="18"/>
              </w:rPr>
            </w:pPr>
            <w:r>
              <w:rPr>
                <w:rFonts w:ascii="宋体"/>
                <w:spacing w:val="-1"/>
                <w:sz w:val="18"/>
              </w:rPr>
              <w:t>476,800,777.52</w:t>
            </w:r>
          </w:p>
        </w:tc>
      </w:tr>
      <w:tr>
        <w:trPr>
          <w:trHeight w:val="258" w:hRule="exact"/>
        </w:trPr>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hAnsi="宋体" w:cs="宋体" w:eastAsia="宋体" w:hint="default"/>
                <w:sz w:val="18"/>
                <w:szCs w:val="18"/>
              </w:rPr>
              <w:t>无锡</w:t>
            </w:r>
          </w:p>
        </w:tc>
        <w:tc>
          <w:tcPr>
            <w:tcW w:w="485" w:type="dxa"/>
            <w:tcBorders>
              <w:top w:val="nil" w:sz="6" w:space="0" w:color="auto"/>
              <w:left w:val="nil" w:sz="6" w:space="0" w:color="auto"/>
              <w:bottom w:val="nil" w:sz="6" w:space="0" w:color="auto"/>
              <w:right w:val="single" w:sz="4" w:space="0" w:color="000000"/>
            </w:tcBorders>
          </w:tcPr>
          <w:p>
            <w:pPr/>
          </w:p>
        </w:tc>
        <w:tc>
          <w:tcPr>
            <w:tcW w:w="18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465,798,085.90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445,575,526.38</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338,090,606.13</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5"/>
              <w:jc w:val="right"/>
              <w:rPr>
                <w:rFonts w:ascii="宋体" w:hAnsi="宋体" w:cs="宋体" w:eastAsia="宋体" w:hint="default"/>
                <w:sz w:val="18"/>
                <w:szCs w:val="18"/>
              </w:rPr>
            </w:pPr>
            <w:r>
              <w:rPr>
                <w:rFonts w:ascii="宋体"/>
                <w:spacing w:val="-1"/>
                <w:sz w:val="18"/>
              </w:rPr>
              <w:t>312,779,469.19</w:t>
            </w:r>
          </w:p>
        </w:tc>
      </w:tr>
      <w:tr>
        <w:trPr>
          <w:trHeight w:val="75" w:hRule="exact"/>
        </w:trPr>
        <w:tc>
          <w:tcPr>
            <w:tcW w:w="462"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r>
      <w:tr>
        <w:trPr>
          <w:trHeight w:val="327" w:hRule="exact"/>
        </w:trPr>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5"/>
              <w:jc w:val="right"/>
              <w:rPr>
                <w:rFonts w:ascii="宋体" w:hAnsi="宋体" w:cs="宋体" w:eastAsia="宋体" w:hint="default"/>
                <w:sz w:val="18"/>
                <w:szCs w:val="18"/>
              </w:rPr>
            </w:pPr>
            <w:r>
              <w:rPr>
                <w:rFonts w:ascii="宋体" w:hAnsi="宋体" w:cs="宋体" w:eastAsia="宋体" w:hint="default"/>
                <w:sz w:val="18"/>
                <w:szCs w:val="18"/>
              </w:rPr>
              <w:t>香港</w:t>
            </w:r>
          </w:p>
        </w:tc>
        <w:tc>
          <w:tcPr>
            <w:tcW w:w="485" w:type="dxa"/>
            <w:tcBorders>
              <w:top w:val="nil" w:sz="6" w:space="0" w:color="auto"/>
              <w:left w:val="nil" w:sz="6" w:space="0" w:color="auto"/>
              <w:bottom w:val="nil" w:sz="6" w:space="0" w:color="auto"/>
              <w:right w:val="single" w:sz="4" w:space="0" w:color="000000"/>
            </w:tcBorders>
          </w:tcPr>
          <w:p>
            <w:pPr/>
          </w:p>
        </w:tc>
        <w:tc>
          <w:tcPr>
            <w:tcW w:w="180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617,701,796.69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568,391,497.47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471,093,793.04</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宋体" w:hAnsi="宋体" w:cs="宋体" w:eastAsia="宋体" w:hint="default"/>
                <w:sz w:val="18"/>
                <w:szCs w:val="18"/>
              </w:rPr>
            </w:pPr>
            <w:r>
              <w:rPr>
                <w:rFonts w:ascii="宋体"/>
                <w:spacing w:val="-1"/>
                <w:sz w:val="18"/>
              </w:rPr>
              <w:t>432,902,755.00</w:t>
            </w:r>
          </w:p>
        </w:tc>
      </w:tr>
      <w:tr>
        <w:trPr>
          <w:trHeight w:val="258" w:hRule="exact"/>
        </w:trPr>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hAnsi="宋体" w:cs="宋体" w:eastAsia="宋体" w:hint="default"/>
                <w:sz w:val="18"/>
                <w:szCs w:val="18"/>
              </w:rPr>
              <w:t>汇大</w:t>
            </w:r>
          </w:p>
        </w:tc>
        <w:tc>
          <w:tcPr>
            <w:tcW w:w="485" w:type="dxa"/>
            <w:tcBorders>
              <w:top w:val="nil" w:sz="6" w:space="0" w:color="auto"/>
              <w:left w:val="nil" w:sz="6" w:space="0" w:color="auto"/>
              <w:bottom w:val="nil" w:sz="6" w:space="0" w:color="auto"/>
              <w:right w:val="single" w:sz="4" w:space="0" w:color="000000"/>
            </w:tcBorders>
          </w:tcPr>
          <w:p>
            <w:pPr/>
          </w:p>
        </w:tc>
        <w:tc>
          <w:tcPr>
            <w:tcW w:w="1808"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26,272,076.20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23,906,409.41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w:t>
            </w:r>
          </w:p>
        </w:tc>
      </w:tr>
      <w:tr>
        <w:trPr>
          <w:trHeight w:val="76" w:hRule="exact"/>
        </w:trPr>
        <w:tc>
          <w:tcPr>
            <w:tcW w:w="462"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r>
      <w:tr>
        <w:trPr>
          <w:trHeight w:val="336" w:hRule="exact"/>
        </w:trPr>
        <w:tc>
          <w:tcPr>
            <w:tcW w:w="462"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z w:val="18"/>
                <w:szCs w:val="18"/>
              </w:rPr>
              <w:t>合</w:t>
            </w:r>
          </w:p>
        </w:tc>
        <w:tc>
          <w:tcPr>
            <w:tcW w:w="485"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0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1,677,735,718.53</w:t>
            </w:r>
          </w:p>
        </w:tc>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1,589,160,025.78</w:t>
            </w:r>
          </w:p>
        </w:tc>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1,309,653,208.39</w:t>
            </w:r>
          </w:p>
        </w:tc>
        <w:tc>
          <w:tcPr>
            <w:tcW w:w="182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36"/>
              <w:jc w:val="right"/>
              <w:rPr>
                <w:rFonts w:ascii="宋体" w:hAnsi="宋体" w:cs="宋体" w:eastAsia="宋体" w:hint="default"/>
                <w:sz w:val="18"/>
                <w:szCs w:val="18"/>
              </w:rPr>
            </w:pPr>
            <w:r>
              <w:rPr>
                <w:rFonts w:ascii="宋体"/>
                <w:spacing w:val="-1"/>
                <w:sz w:val="18"/>
              </w:rPr>
              <w:t>1,222,483,001.71</w:t>
            </w:r>
          </w:p>
        </w:tc>
      </w:tr>
    </w:tbl>
    <w:p>
      <w:pPr>
        <w:spacing w:before="71"/>
        <w:ind w:left="658" w:right="4955" w:firstLine="0"/>
        <w:jc w:val="left"/>
        <w:rPr>
          <w:rFonts w:ascii="宋体" w:hAnsi="宋体" w:cs="宋体" w:eastAsia="宋体" w:hint="default"/>
          <w:sz w:val="21"/>
          <w:szCs w:val="21"/>
        </w:rPr>
      </w:pPr>
      <w:r>
        <w:rPr/>
        <w:pict>
          <v:shape style="position:absolute;margin-left:258.649994pt;margin-top:27.093666pt;width:.47998pt;height:.12pt;mso-position-horizontal-relative:page;mso-position-vertical-relative:paragraph;z-index:-1124968" type="#_x0000_t75" stroked="false">
            <v:imagedata r:id="rId478" o:title=""/>
          </v:shape>
        </w:pict>
      </w:r>
      <w:r>
        <w:rPr/>
        <w:pict>
          <v:shape style="position:absolute;margin-left:355.51001pt;margin-top:27.093666pt;width:.48001pt;height:.12pt;mso-position-horizontal-relative:page;mso-position-vertical-relative:paragraph;z-index:-1124944" type="#_x0000_t75" stroked="false">
            <v:imagedata r:id="rId478" o:title=""/>
          </v:shape>
        </w:pict>
      </w:r>
      <w:r>
        <w:rPr/>
        <w:pict>
          <v:group style="position:absolute;margin-left:84.503998pt;margin-top:43.173626pt;width:425.4pt;height:.5pt;mso-position-horizontal-relative:page;mso-position-vertical-relative:paragraph;z-index:-1124920" coordorigin="1690,863" coordsize="8508,10">
            <v:shape style="position:absolute;left:1690;top:863;width:3483;height:10" type="#_x0000_t75" stroked="false">
              <v:imagedata r:id="rId479" o:title=""/>
            </v:shape>
            <v:shape style="position:absolute;left:5168;top:863;width:5029;height:10" type="#_x0000_t75" stroked="false">
              <v:imagedata r:id="rId480" o:title=""/>
            </v:shape>
            <w10:wrap type="none"/>
          </v:group>
        </w:pict>
      </w:r>
      <w:r>
        <w:rPr/>
        <w:pict>
          <v:group style="position:absolute;margin-left:84.503998pt;margin-top:59.613625pt;width:425.4pt;height:.5pt;mso-position-horizontal-relative:page;mso-position-vertical-relative:paragraph;z-index:-1124896" coordorigin="1690,1192" coordsize="8508,10">
            <v:shape style="position:absolute;left:1690;top:1192;width:3483;height:10" type="#_x0000_t75" stroked="false">
              <v:imagedata r:id="rId479" o:title=""/>
            </v:shape>
            <v:shape style="position:absolute;left:5168;top:1192;width:5029;height:10" type="#_x0000_t75" stroked="false">
              <v:imagedata r:id="rId481" o:title=""/>
            </v:shape>
            <w10:wrap type="none"/>
          </v:group>
        </w:pict>
      </w:r>
      <w:r>
        <w:rPr/>
        <w:pict>
          <v:group style="position:absolute;margin-left:84.503998pt;margin-top:71.613647pt;width:425.4pt;height:5.05pt;mso-position-horizontal-relative:page;mso-position-vertical-relative:paragraph;z-index:-1124872" coordorigin="1690,1432" coordsize="8508,101">
            <v:shape style="position:absolute;left:1690;top:1432;width:3502;height:101" type="#_x0000_t75" stroked="false">
              <v:imagedata r:id="rId482" o:title=""/>
            </v:shape>
            <v:shape style="position:absolute;left:5168;top:1523;width:5029;height:10" type="#_x0000_t75" stroked="false">
              <v:imagedata r:id="rId480" o:title=""/>
            </v:shape>
            <w10:wrap type="none"/>
          </v:group>
        </w:pict>
      </w:r>
      <w:r>
        <w:rPr/>
        <w:pict>
          <v:group style="position:absolute;margin-left:84.503998pt;margin-top:92.613625pt;width:425.4pt;height:.5pt;mso-position-horizontal-relative:page;mso-position-vertical-relative:paragraph;z-index:-1124848" coordorigin="1690,1852" coordsize="8508,10">
            <v:shape style="position:absolute;left:1690;top:1852;width:3483;height:10" type="#_x0000_t75" stroked="false">
              <v:imagedata r:id="rId479" o:title=""/>
            </v:shape>
            <v:shape style="position:absolute;left:5168;top:1852;width:5029;height:10" type="#_x0000_t75" stroked="false">
              <v:imagedata r:id="rId481" o:title=""/>
            </v:shape>
            <w10:wrap type="none"/>
          </v:group>
        </w:pict>
      </w:r>
      <w:r>
        <w:rPr>
          <w:rFonts w:ascii="宋体" w:hAnsi="宋体" w:cs="宋体" w:eastAsia="宋体" w:hint="default"/>
          <w:sz w:val="21"/>
          <w:szCs w:val="21"/>
        </w:rPr>
        <w:t>4.</w:t>
      </w:r>
      <w:r>
        <w:rPr>
          <w:rFonts w:ascii="宋体" w:hAnsi="宋体" w:cs="宋体" w:eastAsia="宋体" w:hint="default"/>
          <w:sz w:val="21"/>
          <w:szCs w:val="21"/>
        </w:rPr>
        <w:t>公司前五名客户的营业收入情况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502"/>
        <w:gridCol w:w="1937"/>
        <w:gridCol w:w="3082"/>
      </w:tblGrid>
      <w:tr>
        <w:trPr>
          <w:trHeight w:val="341" w:hRule="exact"/>
        </w:trPr>
        <w:tc>
          <w:tcPr>
            <w:tcW w:w="3502"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9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82"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335" w:hRule="exact"/>
        </w:trPr>
        <w:tc>
          <w:tcPr>
            <w:tcW w:w="350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sz w:val="18"/>
              </w:rPr>
              <w:t>Philips Electronics Hong Kong</w:t>
            </w:r>
            <w:r>
              <w:rPr>
                <w:rFonts w:ascii="宋体"/>
                <w:spacing w:val="-13"/>
                <w:sz w:val="18"/>
              </w:rPr>
              <w:t> </w:t>
            </w:r>
            <w:r>
              <w:rPr>
                <w:rFonts w:ascii="宋体"/>
                <w:sz w:val="18"/>
              </w:rPr>
              <w:t>Ltd</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604,184,075.32</w:t>
            </w:r>
          </w:p>
        </w:tc>
        <w:tc>
          <w:tcPr>
            <w:tcW w:w="308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z w:val="18"/>
              </w:rPr>
              <w:t>35.05</w:t>
            </w:r>
          </w:p>
        </w:tc>
      </w:tr>
      <w:tr>
        <w:trPr>
          <w:trHeight w:val="229" w:hRule="exact"/>
        </w:trPr>
        <w:tc>
          <w:tcPr>
            <w:tcW w:w="3502"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飞利浦照明电子</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pacing w:val="-1"/>
                <w:sz w:val="18"/>
              </w:rPr>
              <w:t>434,192,835.61</w:t>
            </w:r>
          </w:p>
        </w:tc>
        <w:tc>
          <w:tcPr>
            <w:tcW w:w="3082"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25.18</w:t>
            </w:r>
          </w:p>
        </w:tc>
      </w:tr>
      <w:tr>
        <w:trPr>
          <w:trHeight w:val="431" w:hRule="exact"/>
        </w:trPr>
        <w:tc>
          <w:tcPr>
            <w:tcW w:w="3502"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sz w:val="18"/>
              </w:rPr>
              <w:t>Perception Digital</w:t>
            </w:r>
            <w:r>
              <w:rPr>
                <w:rFonts w:ascii="宋体"/>
                <w:spacing w:val="-11"/>
                <w:sz w:val="18"/>
              </w:rPr>
              <w:t> </w:t>
            </w:r>
            <w:r>
              <w:rPr>
                <w:rFonts w:ascii="宋体"/>
                <w:sz w:val="18"/>
              </w:rPr>
              <w:t>LIMITED</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229,227,522.46</w:t>
            </w:r>
          </w:p>
        </w:tc>
        <w:tc>
          <w:tcPr>
            <w:tcW w:w="3082"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13.30</w:t>
            </w:r>
          </w:p>
        </w:tc>
      </w:tr>
      <w:tr>
        <w:trPr>
          <w:trHeight w:val="335" w:hRule="exact"/>
        </w:trPr>
        <w:tc>
          <w:tcPr>
            <w:tcW w:w="3502"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sz w:val="18"/>
              </w:rPr>
              <w:t>Enseo,Inc</w:t>
            </w:r>
          </w:p>
        </w:tc>
        <w:tc>
          <w:tcPr>
            <w:tcW w:w="19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pacing w:val="-1"/>
                <w:sz w:val="18"/>
              </w:rPr>
              <w:t>101,394,983.86</w:t>
            </w:r>
          </w:p>
        </w:tc>
        <w:tc>
          <w:tcPr>
            <w:tcW w:w="3082"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5.88</w:t>
            </w:r>
          </w:p>
        </w:tc>
      </w:tr>
    </w:tbl>
    <w:p>
      <w:pPr>
        <w:spacing w:after="0" w:line="240" w:lineRule="auto"/>
        <w:jc w:val="right"/>
        <w:rPr>
          <w:rFonts w:ascii="宋体" w:hAnsi="宋体" w:cs="宋体" w:eastAsia="宋体" w:hint="default"/>
          <w:sz w:val="18"/>
          <w:szCs w:val="18"/>
        </w:rPr>
        <w:sectPr>
          <w:type w:val="continuous"/>
          <w:pgSz w:w="11910" w:h="16840"/>
          <w:pgMar w:top="1420" w:bottom="0" w:left="1560" w:right="0"/>
        </w:sectPr>
      </w:pPr>
    </w:p>
    <w:p>
      <w:pPr>
        <w:spacing w:line="240" w:lineRule="auto" w:before="6"/>
        <w:rPr>
          <w:rFonts w:ascii="宋体" w:hAnsi="宋体" w:cs="宋体" w:eastAsia="宋体" w:hint="default"/>
          <w:sz w:val="23"/>
          <w:szCs w:val="23"/>
        </w:rPr>
      </w:pPr>
      <w:r>
        <w:rPr/>
        <w:pict>
          <v:group style="position:absolute;margin-left:84.503998pt;margin-top:621.549988pt;width:425.4pt;height:5.1pt;mso-position-horizontal-relative:page;mso-position-vertical-relative:page;z-index:-1124200" coordorigin="1690,12431" coordsize="8508,102">
            <v:shape style="position:absolute;left:1690;top:12431;width:2850;height:101" type="#_x0000_t75" stroked="false">
              <v:imagedata r:id="rId483" o:title=""/>
            </v:shape>
            <v:shape style="position:absolute;left:4515;top:12523;width:2842;height:10" type="#_x0000_t75" stroked="false">
              <v:imagedata r:id="rId32" o:title=""/>
            </v:shape>
            <v:shape style="position:absolute;left:7353;top:12523;width:2845;height:10" type="#_x0000_t75" stroked="false">
              <v:imagedata r:id="rId33" o:title=""/>
            </v:shape>
            <w10:wrap type="none"/>
          </v:group>
        </w:pict>
      </w:r>
      <w:r>
        <w:rPr/>
        <w:pict>
          <v:group style="position:absolute;margin-left:84.503998pt;margin-top:640.059998pt;width:425.4pt;height:5.2pt;mso-position-horizontal-relative:page;mso-position-vertical-relative:page;z-index:-1124176" coordorigin="1690,12801" coordsize="8508,104">
            <v:shape style="position:absolute;left:1690;top:12801;width:2849;height:103" type="#_x0000_t75" stroked="false">
              <v:imagedata r:id="rId484" o:title=""/>
            </v:shape>
            <v:shape style="position:absolute;left:4515;top:12895;width:2842;height:10" type="#_x0000_t75" stroked="false">
              <v:imagedata r:id="rId32" o:title=""/>
            </v:shape>
            <v:shape style="position:absolute;left:7353;top:12895;width:2845;height:10" type="#_x0000_t75" stroked="false">
              <v:imagedata r:id="rId33" o:title=""/>
            </v:shape>
            <w10:wrap type="none"/>
          </v:group>
        </w:pict>
      </w:r>
      <w:r>
        <w:rPr/>
        <w:pict>
          <v:group style="position:absolute;margin-left:84.503998pt;margin-top:658.659973pt;width:425.4pt;height:5.05pt;mso-position-horizontal-relative:page;mso-position-vertical-relative:page;z-index:-1124152" coordorigin="1690,13173" coordsize="8508,101">
            <v:shape style="position:absolute;left:1690;top:13173;width:2849;height:101" type="#_x0000_t75" stroked="false">
              <v:imagedata r:id="rId51" o:title=""/>
            </v:shape>
            <v:shape style="position:absolute;left:4515;top:13264;width:2842;height:10" type="#_x0000_t75" stroked="false">
              <v:imagedata r:id="rId52" o:title=""/>
            </v:shape>
            <v:shape style="position:absolute;left:7353;top:13264;width:2845;height:10" type="#_x0000_t75" stroked="false">
              <v:imagedata r:id="rId53" o:title=""/>
            </v:shape>
            <w10:wrap type="none"/>
          </v:group>
        </w:pict>
      </w:r>
      <w:r>
        <w:rPr/>
        <w:pict>
          <v:group style="position:absolute;margin-left:84.503998pt;margin-top:677.139954pt;width:425.4pt;height:5.05pt;mso-position-horizontal-relative:page;mso-position-vertical-relative:page;z-index:-1124128" coordorigin="1690,13543" coordsize="8508,101">
            <v:shape style="position:absolute;left:1690;top:13543;width:2849;height:101" type="#_x0000_t75" stroked="false">
              <v:imagedata r:id="rId485" o:title=""/>
            </v:shape>
            <v:shape style="position:absolute;left:4515;top:13634;width:2842;height:10" type="#_x0000_t75" stroked="false">
              <v:imagedata r:id="rId32" o:title=""/>
            </v:shape>
            <v:shape style="position:absolute;left:7353;top:13634;width:2845;height:10" type="#_x0000_t75" stroked="false">
              <v:imagedata r:id="rId33" o:title=""/>
            </v:shape>
            <w10:wrap type="none"/>
          </v:group>
        </w:pict>
      </w:r>
      <w:r>
        <w:rPr/>
        <w:pict>
          <v:group style="position:absolute;margin-left:84.503998pt;margin-top:695.619995pt;width:425.4pt;height:5.05pt;mso-position-horizontal-relative:page;mso-position-vertical-relative:page;z-index:-1124104" coordorigin="1690,13912" coordsize="8508,101">
            <v:shape style="position:absolute;left:1690;top:13912;width:2849;height:101" type="#_x0000_t75" stroked="false">
              <v:imagedata r:id="rId485" o:title=""/>
            </v:shape>
            <v:shape style="position:absolute;left:4515;top:14004;width:2842;height:10" type="#_x0000_t75" stroked="false">
              <v:imagedata r:id="rId32" o:title=""/>
            </v:shape>
            <v:shape style="position:absolute;left:7353;top:14004;width:2845;height:10" type="#_x0000_t75" stroked="false">
              <v:imagedata r:id="rId33" o:title=""/>
            </v:shape>
            <w10:wrap type="none"/>
          </v:group>
        </w:pict>
      </w:r>
      <w:r>
        <w:rPr/>
        <w:pict>
          <v:group style="position:absolute;margin-left:84.503998pt;margin-top:714.099976pt;width:425.4pt;height:5.05pt;mso-position-horizontal-relative:page;mso-position-vertical-relative:page;z-index:-1124080" coordorigin="1690,14282" coordsize="8508,101">
            <v:shape style="position:absolute;left:1690;top:14282;width:2849;height:101" type="#_x0000_t75" stroked="false">
              <v:imagedata r:id="rId51" o:title=""/>
            </v:shape>
            <v:shape style="position:absolute;left:4515;top:14373;width:2842;height:10" type="#_x0000_t75" stroked="false">
              <v:imagedata r:id="rId52" o:title=""/>
            </v:shape>
            <v:shape style="position:absolute;left:7353;top:14373;width:2845;height:10" type="#_x0000_t75" stroked="false">
              <v:imagedata r:id="rId53" o:title=""/>
            </v:shape>
            <w10:wrap type="none"/>
          </v:group>
        </w:pict>
      </w:r>
      <w:r>
        <w:rPr/>
        <w:pict>
          <v:group style="position:absolute;margin-left:84.503998pt;margin-top:732.579956pt;width:425.4pt;height:5.05pt;mso-position-horizontal-relative:page;mso-position-vertical-relative:page;z-index:-1124056" coordorigin="1690,14652" coordsize="8508,101">
            <v:shape style="position:absolute;left:1690;top:14652;width:2849;height:101" type="#_x0000_t75" stroked="false">
              <v:imagedata r:id="rId51" o:title=""/>
            </v:shape>
            <v:shape style="position:absolute;left:4515;top:14743;width:2842;height:10" type="#_x0000_t75" stroked="false">
              <v:imagedata r:id="rId32" o:title=""/>
            </v:shape>
            <v:shape style="position:absolute;left:7353;top:14743;width:2845;height:10" type="#_x0000_t75" stroked="false">
              <v:imagedata r:id="rId33"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3502"/>
        <w:gridCol w:w="1937"/>
        <w:gridCol w:w="3082"/>
      </w:tblGrid>
      <w:tr>
        <w:trPr>
          <w:trHeight w:val="347" w:hRule="exact"/>
        </w:trPr>
        <w:tc>
          <w:tcPr>
            <w:tcW w:w="3502"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创新科技有限公司</w:t>
            </w:r>
          </w:p>
        </w:tc>
        <w:tc>
          <w:tcPr>
            <w:tcW w:w="19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32,887,572.45</w:t>
            </w:r>
          </w:p>
        </w:tc>
        <w:tc>
          <w:tcPr>
            <w:tcW w:w="3082"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1.91</w:t>
            </w:r>
          </w:p>
        </w:tc>
      </w:tr>
      <w:tr>
        <w:trPr>
          <w:trHeight w:val="335" w:hRule="exact"/>
        </w:trPr>
        <w:tc>
          <w:tcPr>
            <w:tcW w:w="3502"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pacing w:val="-1"/>
                <w:sz w:val="18"/>
              </w:rPr>
              <w:t>1,401,886,989.70</w:t>
            </w:r>
          </w:p>
        </w:tc>
        <w:tc>
          <w:tcPr>
            <w:tcW w:w="3082"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81.32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98" w:right="4955" w:firstLine="0"/>
        <w:jc w:val="left"/>
        <w:rPr>
          <w:rFonts w:ascii="宋体" w:hAnsi="宋体" w:cs="宋体" w:eastAsia="宋体" w:hint="default"/>
          <w:sz w:val="18"/>
          <w:szCs w:val="18"/>
        </w:rPr>
      </w:pPr>
      <w:r>
        <w:rPr/>
        <w:pict>
          <v:shape style="position:absolute;margin-left:258.649994pt;margin-top:-57.908283pt;width:.47998pt;height:.12pt;mso-position-horizontal-relative:page;mso-position-vertical-relative:paragraph;z-index:-1124776" type="#_x0000_t75" stroked="false">
            <v:imagedata r:id="rId478" o:title=""/>
          </v:shape>
        </w:pict>
      </w:r>
      <w:r>
        <w:rPr/>
        <w:pict>
          <v:shape style="position:absolute;margin-left:355.51001pt;margin-top:-57.908283pt;width:.48001pt;height:.12pt;mso-position-horizontal-relative:page;mso-position-vertical-relative:paragraph;z-index:-1124752" type="#_x0000_t75" stroked="false">
            <v:imagedata r:id="rId478" o:title=""/>
          </v:shape>
        </w:pict>
      </w:r>
      <w:r>
        <w:rPr/>
        <w:pict>
          <v:group style="position:absolute;margin-left:84.503998pt;margin-top:-41.808262pt;width:425.4pt;height:.5pt;mso-position-horizontal-relative:page;mso-position-vertical-relative:paragraph;z-index:-1124728" coordorigin="1690,-836" coordsize="8508,10">
            <v:shape style="position:absolute;left:1690;top:-836;width:3483;height:10" type="#_x0000_t75" stroked="false">
              <v:imagedata r:id="rId479" o:title=""/>
            </v:shape>
            <v:shape style="position:absolute;left:5168;top:-836;width:5029;height:10" type="#_x0000_t75" stroked="false">
              <v:imagedata r:id="rId481" o:title=""/>
            </v:shape>
            <w10:wrap type="none"/>
          </v:group>
        </w:pict>
      </w:r>
      <w:r>
        <w:rPr/>
        <w:pict>
          <v:shape style="position:absolute;margin-left:226.009995pt;margin-top:42.191715pt;width:.48001pt;height:.12pt;mso-position-horizontal-relative:page;mso-position-vertical-relative:paragraph;z-index:-1124704" type="#_x0000_t75" stroked="false">
            <v:imagedata r:id="rId486" o:title=""/>
          </v:shape>
        </w:pict>
      </w:r>
      <w:r>
        <w:rPr/>
        <w:pict>
          <v:shape style="position:absolute;margin-left:367.869995pt;margin-top:42.191715pt;width:.47998pt;height:.12pt;mso-position-horizontal-relative:page;mso-position-vertical-relative:paragraph;z-index:-1124680" type="#_x0000_t75" stroked="false">
            <v:imagedata r:id="rId486" o:title=""/>
          </v:shape>
        </w:pict>
      </w:r>
      <w:r>
        <w:rPr/>
        <w:pict>
          <v:group style="position:absolute;margin-left:84.503998pt;margin-top:58.151676pt;width:425.4pt;height:.5pt;mso-position-horizontal-relative:page;mso-position-vertical-relative:paragraph;z-index:-1124656" coordorigin="1690,1163" coordsize="8508,10">
            <v:shape style="position:absolute;left:1690;top:1163;width:2830;height:10" type="#_x0000_t75" stroked="false">
              <v:imagedata r:id="rId31" o:title=""/>
            </v:shape>
            <v:shape style="position:absolute;left:4515;top:1163;width:2842;height:10" type="#_x0000_t75" stroked="false">
              <v:imagedata r:id="rId32" o:title=""/>
            </v:shape>
            <v:shape style="position:absolute;left:7353;top:1163;width:2845;height:10" type="#_x0000_t75" stroked="false">
              <v:imagedata r:id="rId33" o:title=""/>
            </v:shape>
            <w10:wrap type="none"/>
          </v:group>
        </w:pict>
      </w:r>
      <w:r>
        <w:rPr/>
        <w:pict>
          <v:group style="position:absolute;margin-left:84.503998pt;margin-top:70.151695pt;width:425.4pt;height:5.05pt;mso-position-horizontal-relative:page;mso-position-vertical-relative:paragraph;z-index:-1124632" coordorigin="1690,1403" coordsize="8508,101">
            <v:shape style="position:absolute;left:1690;top:1403;width:2849;height:101" type="#_x0000_t75" stroked="false">
              <v:imagedata r:id="rId51" o:title=""/>
            </v:shape>
            <v:shape style="position:absolute;left:4515;top:1494;width:2842;height:10" type="#_x0000_t75" stroked="false">
              <v:imagedata r:id="rId52" o:title=""/>
            </v:shape>
            <v:shape style="position:absolute;left:7353;top:1494;width:2845;height:10" type="#_x0000_t75" stroked="false">
              <v:imagedata r:id="rId5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二十九</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营业税金及附加</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341"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right="113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23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559,050.20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212,142.66</w:t>
            </w:r>
          </w:p>
        </w:tc>
      </w:tr>
      <w:tr>
        <w:trPr>
          <w:trHeight w:val="43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5"/>
              <w:jc w:val="right"/>
              <w:rPr>
                <w:rFonts w:ascii="宋体" w:hAnsi="宋体" w:cs="宋体" w:eastAsia="宋体" w:hint="default"/>
                <w:sz w:val="18"/>
                <w:szCs w:val="18"/>
              </w:rPr>
            </w:pPr>
            <w:r>
              <w:rPr>
                <w:rFonts w:ascii="宋体"/>
                <w:spacing w:val="-1"/>
                <w:sz w:val="18"/>
              </w:rPr>
              <w:t>499,212.12</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10"/>
              <w:jc w:val="right"/>
              <w:rPr>
                <w:rFonts w:ascii="宋体" w:hAnsi="宋体" w:cs="宋体" w:eastAsia="宋体" w:hint="default"/>
                <w:sz w:val="18"/>
                <w:szCs w:val="18"/>
              </w:rPr>
            </w:pPr>
            <w:r>
              <w:rPr>
                <w:rFonts w:ascii="宋体"/>
                <w:spacing w:val="-1"/>
                <w:sz w:val="18"/>
              </w:rPr>
              <w:t>126,097.00</w:t>
            </w:r>
          </w:p>
        </w:tc>
      </w:tr>
      <w:tr>
        <w:trPr>
          <w:trHeight w:val="32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362,749.61</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10"/>
              <w:jc w:val="right"/>
              <w:rPr>
                <w:rFonts w:ascii="宋体" w:hAnsi="宋体" w:cs="宋体" w:eastAsia="宋体" w:hint="default"/>
                <w:sz w:val="18"/>
                <w:szCs w:val="18"/>
              </w:rPr>
            </w:pPr>
            <w:r>
              <w:rPr>
                <w:rFonts w:ascii="宋体"/>
                <w:spacing w:val="-1"/>
                <w:sz w:val="18"/>
              </w:rPr>
              <w:t>386,527.98</w:t>
            </w:r>
          </w:p>
        </w:tc>
      </w:tr>
      <w:tr>
        <w:trPr>
          <w:trHeight w:val="33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57,339.85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334"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right="113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1,478,351.78</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pacing w:val="-1"/>
                <w:sz w:val="18"/>
              </w:rPr>
              <w:t>724,767.64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598" w:right="4955" w:firstLine="0"/>
        <w:jc w:val="left"/>
        <w:rPr>
          <w:rFonts w:ascii="宋体" w:hAnsi="宋体" w:cs="宋体" w:eastAsia="宋体" w:hint="default"/>
          <w:sz w:val="18"/>
          <w:szCs w:val="18"/>
        </w:rPr>
      </w:pPr>
      <w:r>
        <w:rPr/>
        <w:pict>
          <v:group style="position:absolute;margin-left:84.503998pt;margin-top:-74.958305pt;width:425.4pt;height:.5pt;mso-position-horizontal-relative:page;mso-position-vertical-relative:paragraph;z-index:-1124608" coordorigin="1690,-1499" coordsize="8508,10">
            <v:shape style="position:absolute;left:1690;top:-1499;width:2830;height:10" type="#_x0000_t75" stroked="false">
              <v:imagedata r:id="rId31" o:title=""/>
            </v:shape>
            <v:shape style="position:absolute;left:4515;top:-1499;width:2842;height:10" type="#_x0000_t75" stroked="false">
              <v:imagedata r:id="rId32" o:title=""/>
            </v:shape>
            <v:shape style="position:absolute;left:7353;top:-1499;width:2845;height:10" type="#_x0000_t75" stroked="false">
              <v:imagedata r:id="rId33" o:title=""/>
            </v:shape>
            <w10:wrap type="none"/>
          </v:group>
        </w:pict>
      </w:r>
      <w:r>
        <w:rPr/>
        <w:pict>
          <v:group style="position:absolute;margin-left:84.503998pt;margin-top:-62.95829pt;width:425.4pt;height:5.05pt;mso-position-horizontal-relative:page;mso-position-vertical-relative:paragraph;z-index:-1124584" coordorigin="1690,-1259" coordsize="8508,101">
            <v:shape style="position:absolute;left:1690;top:-1259;width:2849;height:101" type="#_x0000_t75" stroked="false">
              <v:imagedata r:id="rId51" o:title=""/>
            </v:shape>
            <v:shape style="position:absolute;left:4515;top:-1168;width:2842;height:10" type="#_x0000_t75" stroked="false">
              <v:imagedata r:id="rId52" o:title=""/>
            </v:shape>
            <v:shape style="position:absolute;left:7353;top:-1168;width:2845;height:10" type="#_x0000_t75" stroked="false">
              <v:imagedata r:id="rId53" o:title=""/>
            </v:shape>
            <w10:wrap type="none"/>
          </v:group>
        </w:pict>
      </w:r>
      <w:r>
        <w:rPr/>
        <w:pict>
          <v:group style="position:absolute;margin-left:84.503998pt;margin-top:-41.958309pt;width:425.4pt;height:.5pt;mso-position-horizontal-relative:page;mso-position-vertical-relative:paragraph;z-index:-1124560" coordorigin="1690,-839" coordsize="8508,10">
            <v:shape style="position:absolute;left:1690;top:-839;width:2830;height:10" type="#_x0000_t75" stroked="false">
              <v:imagedata r:id="rId31" o:title=""/>
            </v:shape>
            <v:shape style="position:absolute;left:4515;top:-839;width:2842;height:10" type="#_x0000_t75" stroked="false">
              <v:imagedata r:id="rId32" o:title=""/>
            </v:shape>
            <v:shape style="position:absolute;left:7353;top:-839;width:2845;height:10" type="#_x0000_t75" stroked="false">
              <v:imagedata r:id="rId33" o:title=""/>
            </v:shape>
            <w10:wrap type="none"/>
          </v:group>
        </w:pict>
      </w:r>
      <w:r>
        <w:rPr/>
        <w:pict>
          <v:shape style="position:absolute;margin-left:226.009995pt;margin-top:42.071732pt;width:.48001pt;height:.12pt;mso-position-horizontal-relative:page;mso-position-vertical-relative:paragraph;z-index:-1124536" type="#_x0000_t75" stroked="false">
            <v:imagedata r:id="rId486" o:title=""/>
          </v:shape>
        </w:pict>
      </w:r>
      <w:r>
        <w:rPr/>
        <w:pict>
          <v:shape style="position:absolute;margin-left:367.869995pt;margin-top:42.071732pt;width:.47998pt;height:.12pt;mso-position-horizontal-relative:page;mso-position-vertical-relative:paragraph;z-index:-1124512" type="#_x0000_t75" stroked="false">
            <v:imagedata r:id="rId486" o:title=""/>
          </v:shape>
        </w:pict>
      </w:r>
      <w:r>
        <w:rPr/>
        <w:pict>
          <v:group style="position:absolute;margin-left:84.503998pt;margin-top:55.631741pt;width:425.4pt;height:5.05pt;mso-position-horizontal-relative:page;mso-position-vertical-relative:paragraph;z-index:-1124488" coordorigin="1690,1113" coordsize="8508,101">
            <v:shape style="position:absolute;left:1690;top:1113;width:2849;height:101" type="#_x0000_t75" stroked="false">
              <v:imagedata r:id="rId51" o:title=""/>
            </v:shape>
            <v:shape style="position:absolute;left:4515;top:1204;width:2842;height:10" type="#_x0000_t75" stroked="false">
              <v:imagedata r:id="rId32" o:title=""/>
            </v:shape>
            <v:shape style="position:absolute;left:7353;top:1204;width:2845;height:10" type="#_x0000_t75" stroked="false">
              <v:imagedata r:id="rId33" o:title=""/>
            </v:shape>
            <w10:wrap type="none"/>
          </v:group>
        </w:pict>
      </w:r>
      <w:r>
        <w:rPr/>
        <w:pict>
          <v:group style="position:absolute;margin-left:84.503998pt;margin-top:74.11171pt;width:425.4pt;height:5.05pt;mso-position-horizontal-relative:page;mso-position-vertical-relative:paragraph;z-index:-1124464" coordorigin="1690,1482" coordsize="8508,101">
            <v:shape style="position:absolute;left:1690;top:1482;width:2849;height:101" type="#_x0000_t75" stroked="false">
              <v:imagedata r:id="rId485" o:title=""/>
            </v:shape>
            <v:shape style="position:absolute;left:4515;top:1573;width:2842;height:10" type="#_x0000_t75" stroked="false">
              <v:imagedata r:id="rId32" o:title=""/>
            </v:shape>
            <v:shape style="position:absolute;left:7353;top:1573;width:2845;height:10" type="#_x0000_t75" stroked="false">
              <v:imagedata r:id="rId33" o:title=""/>
            </v:shape>
            <w10:wrap type="none"/>
          </v:group>
        </w:pict>
      </w:r>
      <w:r>
        <w:rPr/>
        <w:pict>
          <v:group style="position:absolute;margin-left:84.503998pt;margin-top:92.591743pt;width:425.4pt;height:5.05pt;mso-position-horizontal-relative:page;mso-position-vertical-relative:paragraph;z-index:-1124440" coordorigin="1690,1852" coordsize="8508,101">
            <v:shape style="position:absolute;left:1690;top:1852;width:2849;height:101" type="#_x0000_t75" stroked="false">
              <v:imagedata r:id="rId485" o:title=""/>
            </v:shape>
            <v:shape style="position:absolute;left:4515;top:1943;width:2842;height:10" type="#_x0000_t75" stroked="false">
              <v:imagedata r:id="rId32" o:title=""/>
            </v:shape>
            <v:shape style="position:absolute;left:7353;top:1943;width:2845;height:10" type="#_x0000_t75" stroked="false">
              <v:imagedata r:id="rId3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财务费用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286"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right="1138"/>
              <w:jc w:val="righ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7,871,113.08</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8"/>
              <w:jc w:val="right"/>
              <w:rPr>
                <w:rFonts w:ascii="宋体" w:hAnsi="宋体" w:cs="宋体" w:eastAsia="宋体" w:hint="default"/>
                <w:sz w:val="18"/>
                <w:szCs w:val="18"/>
              </w:rPr>
            </w:pPr>
            <w:r>
              <w:rPr>
                <w:rFonts w:ascii="宋体"/>
                <w:spacing w:val="-1"/>
                <w:sz w:val="18"/>
              </w:rPr>
              <w:t>5,704,974.35</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6,189,525.53</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5,353,955.11</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-7,457,934.94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-2,882,080.27</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422,710.55</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402,280.58</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7"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right="113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-5,353,636.84</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6"/>
              <w:ind w:right="108"/>
              <w:jc w:val="right"/>
              <w:rPr>
                <w:rFonts w:ascii="宋体" w:hAnsi="宋体" w:cs="宋体" w:eastAsia="宋体" w:hint="default"/>
                <w:sz w:val="18"/>
                <w:szCs w:val="18"/>
              </w:rPr>
            </w:pPr>
            <w:r>
              <w:rPr>
                <w:rFonts w:ascii="宋体"/>
                <w:spacing w:val="-1"/>
                <w:sz w:val="18"/>
              </w:rPr>
              <w:t>-2,128,780.45</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598" w:right="4955" w:firstLine="0"/>
        <w:jc w:val="left"/>
        <w:rPr>
          <w:rFonts w:ascii="宋体" w:hAnsi="宋体" w:cs="宋体" w:eastAsia="宋体" w:hint="default"/>
          <w:sz w:val="18"/>
          <w:szCs w:val="18"/>
        </w:rPr>
      </w:pPr>
      <w:r>
        <w:rPr/>
        <w:pict>
          <v:group style="position:absolute;margin-left:84.503998pt;margin-top:-85.508278pt;width:425.4pt;height:5.05pt;mso-position-horizontal-relative:page;mso-position-vertical-relative:paragraph;z-index:-1124416" coordorigin="1690,-1710" coordsize="8508,101">
            <v:shape style="position:absolute;left:1690;top:-1710;width:2849;height:101" type="#_x0000_t75" stroked="false">
              <v:imagedata r:id="rId51" o:title=""/>
            </v:shape>
            <v:shape style="position:absolute;left:4515;top:-1619;width:2842;height:10" type="#_x0000_t75" stroked="false">
              <v:imagedata r:id="rId52" o:title=""/>
            </v:shape>
            <v:shape style="position:absolute;left:7353;top:-1619;width:2845;height:10" type="#_x0000_t75" stroked="false">
              <v:imagedata r:id="rId53" o:title=""/>
            </v:shape>
            <w10:wrap type="none"/>
          </v:group>
        </w:pict>
      </w:r>
      <w:r>
        <w:rPr/>
        <w:pict>
          <v:group style="position:absolute;margin-left:84.503998pt;margin-top:-67.028275pt;width:425.4pt;height:5.05pt;mso-position-horizontal-relative:page;mso-position-vertical-relative:paragraph;z-index:-1124392" coordorigin="1690,-1341" coordsize="8508,101">
            <v:shape style="position:absolute;left:1690;top:-1341;width:2849;height:101" type="#_x0000_t75" stroked="false">
              <v:imagedata r:id="rId485" o:title=""/>
            </v:shape>
            <v:shape style="position:absolute;left:4515;top:-1249;width:2842;height:10" type="#_x0000_t75" stroked="false">
              <v:imagedata r:id="rId32" o:title=""/>
            </v:shape>
            <v:shape style="position:absolute;left:7353;top:-1249;width:2845;height:10" type="#_x0000_t75" stroked="false">
              <v:imagedata r:id="rId33" o:title=""/>
            </v:shape>
            <w10:wrap type="none"/>
          </v:group>
        </w:pict>
      </w:r>
      <w:r>
        <w:rPr/>
        <w:pict>
          <v:group style="position:absolute;margin-left:84.503998pt;margin-top:-48.552265pt;width:425.4pt;height:5.1pt;mso-position-horizontal-relative:page;mso-position-vertical-relative:paragraph;z-index:-1124368" coordorigin="1690,-971" coordsize="8508,102">
            <v:shape style="position:absolute;left:1690;top:-971;width:2850;height:101" type="#_x0000_t75" stroked="false">
              <v:imagedata r:id="rId487" o:title=""/>
            </v:shape>
            <v:shape style="position:absolute;left:4515;top:-879;width:2842;height:10" type="#_x0000_t75" stroked="false">
              <v:imagedata r:id="rId32" o:title=""/>
            </v:shape>
            <v:shape style="position:absolute;left:7353;top:-879;width:2845;height:10" type="#_x0000_t75" stroked="false">
              <v:imagedata r:id="rId33" o:title=""/>
            </v:shape>
            <w10:wrap type="none"/>
          </v:group>
        </w:pict>
      </w:r>
      <w:r>
        <w:rPr/>
        <w:pict>
          <v:shape style="position:absolute;margin-left:226.009995pt;margin-top:40.031715pt;width:.48001pt;height:.12pt;mso-position-horizontal-relative:page;mso-position-vertical-relative:paragraph;z-index:-1124344" type="#_x0000_t75" stroked="false">
            <v:imagedata r:id="rId488" o:title=""/>
          </v:shape>
        </w:pict>
      </w:r>
      <w:r>
        <w:rPr/>
        <w:pict>
          <v:shape style="position:absolute;margin-left:367.869995pt;margin-top:40.031715pt;width:.47998pt;height:.12pt;mso-position-horizontal-relative:page;mso-position-vertical-relative:paragraph;z-index:-1124320" type="#_x0000_t75" stroked="false">
            <v:imagedata r:id="rId488" o:title=""/>
          </v:shape>
        </w:pict>
      </w:r>
      <w:r>
        <w:rPr/>
        <w:pict>
          <v:group style="position:absolute;margin-left:84.503998pt;margin-top:53.591755pt;width:425.4pt;height:5.05pt;mso-position-horizontal-relative:page;mso-position-vertical-relative:paragraph;z-index:-1124296" coordorigin="1690,1072" coordsize="8508,101">
            <v:shape style="position:absolute;left:1690;top:1072;width:2849;height:101" type="#_x0000_t75" stroked="false">
              <v:imagedata r:id="rId51" o:title=""/>
            </v:shape>
            <v:shape style="position:absolute;left:4515;top:1163;width:2842;height:10" type="#_x0000_t75" stroked="false">
              <v:imagedata r:id="rId52" o:title=""/>
            </v:shape>
            <v:shape style="position:absolute;left:7353;top:1163;width:2845;height:10" type="#_x0000_t75" stroked="false">
              <v:imagedata r:id="rId53" o:title=""/>
            </v:shape>
            <w10:wrap type="none"/>
          </v:group>
        </w:pict>
      </w:r>
      <w:r>
        <w:rPr/>
        <w:pict>
          <v:group style="position:absolute;margin-left:84.503998pt;margin-top:72.071693pt;width:425.4pt;height:5.05pt;mso-position-horizontal-relative:page;mso-position-vertical-relative:paragraph;z-index:-1124272" coordorigin="1690,1441" coordsize="8508,101">
            <v:shape style="position:absolute;left:1690;top:1441;width:2849;height:101" type="#_x0000_t75" stroked="false">
              <v:imagedata r:id="rId489" o:title=""/>
            </v:shape>
            <v:shape style="position:absolute;left:4515;top:1533;width:2842;height:10" type="#_x0000_t75" stroked="false">
              <v:imagedata r:id="rId32" o:title=""/>
            </v:shape>
            <v:shape style="position:absolute;left:7353;top:1533;width:2845;height:10" type="#_x0000_t75" stroked="false">
              <v:imagedata r:id="rId33" o:title=""/>
            </v:shape>
            <w10:wrap type="none"/>
          </v:group>
        </w:pict>
      </w:r>
      <w:r>
        <w:rPr/>
        <w:pict>
          <v:group style="position:absolute;margin-left:84.503998pt;margin-top:90.551697pt;width:425.4pt;height:5.05pt;mso-position-horizontal-relative:page;mso-position-vertical-relative:paragraph;z-index:-1124248" coordorigin="1690,1811" coordsize="8508,101">
            <v:shape style="position:absolute;left:1690;top:1811;width:2849;height:101" type="#_x0000_t75" stroked="false">
              <v:imagedata r:id="rId489" o:title=""/>
            </v:shape>
            <v:shape style="position:absolute;left:4515;top:1902;width:2842;height:10" type="#_x0000_t75" stroked="false">
              <v:imagedata r:id="rId32" o:title=""/>
            </v:shape>
            <v:shape style="position:absolute;left:7353;top:1902;width:2845;height:10" type="#_x0000_t75" stroked="false">
              <v:imagedata r:id="rId33" o:title=""/>
            </v:shape>
            <w10:wrap type="none"/>
          </v:group>
        </w:pict>
      </w:r>
      <w:r>
        <w:rPr/>
        <w:pict>
          <v:group style="position:absolute;margin-left:84.503998pt;margin-top:109.031754pt;width:425.4pt;height:5.05pt;mso-position-horizontal-relative:page;mso-position-vertical-relative:paragraph;z-index:-1124224" coordorigin="1690,2181" coordsize="8508,101">
            <v:shape style="position:absolute;left:1690;top:2181;width:2849;height:101" type="#_x0000_t75" stroked="false">
              <v:imagedata r:id="rId51" o:title=""/>
            </v:shape>
            <v:shape style="position:absolute;left:4515;top:2272;width:2842;height:10" type="#_x0000_t75" stroked="false">
              <v:imagedata r:id="rId52" o:title=""/>
            </v:shape>
            <v:shape style="position:absolute;left:7353;top:2272;width:2845;height:10" type="#_x0000_t75" stroked="false">
              <v:imagedata r:id="rId5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三十一</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资产减值损失</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286"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-1,905,079.10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8"/>
              <w:jc w:val="right"/>
              <w:rPr>
                <w:rFonts w:ascii="宋体" w:hAnsi="宋体" w:cs="宋体" w:eastAsia="宋体" w:hint="default"/>
                <w:sz w:val="18"/>
                <w:szCs w:val="18"/>
              </w:rPr>
            </w:pPr>
            <w:r>
              <w:rPr>
                <w:rFonts w:ascii="宋体"/>
                <w:spacing w:val="-1"/>
                <w:sz w:val="18"/>
              </w:rPr>
              <w:t>8,562,964.87</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162,436.49</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pacing w:val="-1"/>
                <w:sz w:val="18"/>
              </w:rPr>
              <w:t>260,403.10</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1"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投资性房地产减值损失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工程物资减值损失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7"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油气资产减值损失</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2849"/>
        <w:gridCol w:w="2837"/>
        <w:gridCol w:w="2835"/>
      </w:tblGrid>
      <w:tr>
        <w:trPr>
          <w:trHeight w:val="286"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r>
        <w:trPr>
          <w:trHeight w:val="391"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55"/>
              <w:ind w:right="105"/>
              <w:jc w:val="right"/>
              <w:rPr>
                <w:rFonts w:ascii="宋体" w:hAnsi="宋体" w:cs="宋体" w:eastAsia="宋体" w:hint="default"/>
                <w:sz w:val="18"/>
                <w:szCs w:val="18"/>
              </w:rPr>
            </w:pPr>
            <w:r>
              <w:rPr>
                <w:rFonts w:ascii="宋体"/>
                <w:sz w:val="18"/>
              </w:rPr>
              <w:t>---</w:t>
            </w:r>
          </w:p>
        </w:tc>
      </w:tr>
      <w:tr>
        <w:trPr>
          <w:trHeight w:val="80" w:hRule="exact"/>
        </w:trPr>
        <w:tc>
          <w:tcPr>
            <w:tcW w:w="2849"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7"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-1,742,642.61</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8,823,367.97</w:t>
            </w:r>
          </w:p>
        </w:tc>
      </w:tr>
    </w:tbl>
    <w:p>
      <w:pPr>
        <w:spacing w:before="8"/>
        <w:ind w:left="598" w:right="4955" w:firstLine="0"/>
        <w:jc w:val="left"/>
        <w:rPr>
          <w:rFonts w:ascii="宋体" w:hAnsi="宋体" w:cs="宋体" w:eastAsia="宋体" w:hint="default"/>
          <w:sz w:val="18"/>
          <w:szCs w:val="18"/>
        </w:rPr>
      </w:pPr>
      <w:r>
        <w:rPr/>
        <w:pict>
          <v:shape style="position:absolute;margin-left:226.009995pt;margin-top:-75.148300pt;width:.48001pt;height:.12pt;mso-position-horizontal-relative:page;mso-position-vertical-relative:paragraph;z-index:-1124032" type="#_x0000_t75" stroked="false">
            <v:imagedata r:id="rId488" o:title=""/>
          </v:shape>
        </w:pict>
      </w:r>
      <w:r>
        <w:rPr/>
        <w:pict>
          <v:shape style="position:absolute;margin-left:367.869995pt;margin-top:-75.148300pt;width:.47998pt;height:.12pt;mso-position-horizontal-relative:page;mso-position-vertical-relative:paragraph;z-index:-1124008" type="#_x0000_t75" stroked="false">
            <v:imagedata r:id="rId488" o:title=""/>
          </v:shape>
        </w:pict>
      </w:r>
      <w:r>
        <w:rPr/>
        <w:pict>
          <v:group style="position:absolute;margin-left:84.503998pt;margin-top:-61.588318pt;width:425.4pt;height:5.1pt;mso-position-horizontal-relative:page;mso-position-vertical-relative:paragraph;z-index:-1123984" coordorigin="1690,-1232" coordsize="8508,102">
            <v:shape style="position:absolute;left:1690;top:-1232;width:2850;height:101" type="#_x0000_t75" stroked="false">
              <v:imagedata r:id="rId490" o:title=""/>
            </v:shape>
            <v:shape style="position:absolute;left:4515;top:-1140;width:2842;height:10" type="#_x0000_t75" stroked="false">
              <v:imagedata r:id="rId32" o:title=""/>
            </v:shape>
            <v:shape style="position:absolute;left:7353;top:-1140;width:2845;height:10" type="#_x0000_t75" stroked="false">
              <v:imagedata r:id="rId33" o:title=""/>
            </v:shape>
            <w10:wrap type="none"/>
          </v:group>
        </w:pict>
      </w:r>
      <w:r>
        <w:rPr/>
        <w:pict>
          <v:group style="position:absolute;margin-left:84.503998pt;margin-top:-43.088318pt;width:425.4pt;height:5.05pt;mso-position-horizontal-relative:page;mso-position-vertical-relative:paragraph;z-index:-1123960" coordorigin="1690,-862" coordsize="8508,101">
            <v:shape style="position:absolute;left:1690;top:-862;width:2849;height:101" type="#_x0000_t75" stroked="false">
              <v:imagedata r:id="rId51" o:title=""/>
            </v:shape>
            <v:shape style="position:absolute;left:4515;top:-771;width:2842;height:10" type="#_x0000_t75" stroked="false">
              <v:imagedata r:id="rId52" o:title=""/>
            </v:shape>
            <v:shape style="position:absolute;left:7353;top:-771;width:2845;height:10" type="#_x0000_t75" stroked="false">
              <v:imagedata r:id="rId53" o:title=""/>
            </v:shape>
            <w10:wrap type="none"/>
          </v:group>
        </w:pict>
      </w:r>
      <w:r>
        <w:rPr/>
        <w:pict>
          <v:group style="position:absolute;margin-left:84.503998pt;margin-top:-24.608318pt;width:425.4pt;height:5.05pt;mso-position-horizontal-relative:page;mso-position-vertical-relative:paragraph;z-index:-1123936" coordorigin="1690,-492" coordsize="8508,101">
            <v:shape style="position:absolute;left:1690;top:-492;width:2849;height:101" type="#_x0000_t75" stroked="false">
              <v:imagedata r:id="rId51" o:title=""/>
            </v:shape>
            <v:shape style="position:absolute;left:4515;top:-401;width:2842;height:10" type="#_x0000_t75" stroked="false">
              <v:imagedata r:id="rId32" o:title=""/>
            </v:shape>
            <v:shape style="position:absolute;left:7353;top:-401;width:2845;height:10" type="#_x0000_t75" stroked="false">
              <v:imagedata r:id="rId33" o:title=""/>
            </v:shape>
            <w10:wrap type="none"/>
          </v:group>
        </w:pict>
      </w:r>
      <w:r>
        <w:rPr/>
        <w:pict>
          <v:shape style="position:absolute;margin-left:312.049988pt;margin-top:40.431702pt;width:.48001pt;height:.12pt;mso-position-horizontal-relative:page;mso-position-vertical-relative:paragraph;z-index:-1123912" type="#_x0000_t75" stroked="false">
            <v:imagedata r:id="rId491" o:title=""/>
          </v:shape>
        </w:pict>
      </w:r>
      <w:r>
        <w:rPr/>
        <w:pict>
          <v:shape style="position:absolute;margin-left:410.709991pt;margin-top:40.431702pt;width:.47998pt;height:.12pt;mso-position-horizontal-relative:page;mso-position-vertical-relative:paragraph;z-index:-1123888" type="#_x0000_t75" stroked="false">
            <v:imagedata r:id="rId491" o:title=""/>
          </v:shape>
        </w:pict>
      </w:r>
      <w:r>
        <w:rPr/>
        <w:pict>
          <v:group style="position:absolute;margin-left:84.503998pt;margin-top:58.431721pt;width:425.4pt;height:.5pt;mso-position-horizontal-relative:page;mso-position-vertical-relative:paragraph;z-index:-1123864" coordorigin="1690,1169" coordsize="8508,10">
            <v:shape style="position:absolute;left:1690;top:1169;width:6524;height:10" type="#_x0000_t75" stroked="false">
              <v:imagedata r:id="rId492" o:title=""/>
            </v:shape>
            <v:shape style="position:absolute;left:8209;top:1169;width:1988;height:10" type="#_x0000_t75" stroked="false">
              <v:imagedata r:id="rId493" o:title=""/>
            </v:shape>
            <w10:wrap type="none"/>
          </v:group>
        </w:pict>
      </w:r>
      <w:r>
        <w:rPr/>
        <w:pict>
          <v:group style="position:absolute;margin-left:84.503998pt;margin-top:72.351738pt;width:425.4pt;height:5.05pt;mso-position-horizontal-relative:page;mso-position-vertical-relative:paragraph;z-index:-1123840" coordorigin="1690,1447" coordsize="8508,101">
            <v:shape style="position:absolute;left:1690;top:1447;width:6543;height:101" type="#_x0000_t75" stroked="false">
              <v:imagedata r:id="rId494" o:title=""/>
            </v:shape>
            <v:shape style="position:absolute;left:8209;top:1538;width:1988;height:10" type="#_x0000_t75" stroked="false">
              <v:imagedata r:id="rId493" o:title=""/>
            </v:shape>
            <w10:wrap type="none"/>
          </v:group>
        </w:pict>
      </w:r>
      <w:r>
        <w:rPr/>
        <w:pict>
          <v:group style="position:absolute;margin-left:84.503998pt;margin-top:90.831741pt;width:425.4pt;height:5.2pt;mso-position-horizontal-relative:page;mso-position-vertical-relative:paragraph;z-index:-1123816" coordorigin="1690,1817" coordsize="8508,104">
            <v:shape style="position:absolute;left:1690;top:1817;width:6543;height:103" type="#_x0000_t75" stroked="false">
              <v:imagedata r:id="rId495" o:title=""/>
            </v:shape>
            <v:shape style="position:absolute;left:8209;top:1910;width:1988;height:10" type="#_x0000_t75" stroked="false">
              <v:imagedata r:id="rId49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三十二</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公允价值变动收益</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4570"/>
        <w:gridCol w:w="1973"/>
        <w:gridCol w:w="1978"/>
      </w:tblGrid>
      <w:tr>
        <w:trPr>
          <w:trHeight w:val="399" w:hRule="exact"/>
        </w:trPr>
        <w:tc>
          <w:tcPr>
            <w:tcW w:w="4570"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97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78"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254" w:hRule="exact"/>
        </w:trPr>
        <w:tc>
          <w:tcPr>
            <w:tcW w:w="4570"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w:t>
            </w:r>
          </w:p>
        </w:tc>
        <w:tc>
          <w:tcPr>
            <w:tcW w:w="1978"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z w:val="18"/>
              </w:rPr>
              <w:t>---</w:t>
            </w:r>
          </w:p>
        </w:tc>
      </w:tr>
      <w:tr>
        <w:trPr>
          <w:trHeight w:val="393" w:hRule="exact"/>
        </w:trPr>
        <w:tc>
          <w:tcPr>
            <w:tcW w:w="4570"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98"/>
              <w:jc w:val="right"/>
              <w:rPr>
                <w:rFonts w:ascii="宋体" w:hAnsi="宋体" w:cs="宋体" w:eastAsia="宋体" w:hint="default"/>
                <w:sz w:val="18"/>
                <w:szCs w:val="18"/>
              </w:rPr>
            </w:pPr>
            <w:r>
              <w:rPr>
                <w:rFonts w:ascii="宋体"/>
                <w:sz w:val="18"/>
              </w:rPr>
              <w:t>---</w:t>
            </w:r>
          </w:p>
        </w:tc>
        <w:tc>
          <w:tcPr>
            <w:tcW w:w="1978" w:type="dxa"/>
            <w:tcBorders>
              <w:top w:val="nil" w:sz="6" w:space="0" w:color="auto"/>
              <w:left w:val="single" w:sz="4" w:space="0" w:color="000000"/>
              <w:bottom w:val="nil" w:sz="6" w:space="0" w:color="auto"/>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z w:val="18"/>
              </w:rPr>
              <w:t>---</w:t>
            </w:r>
          </w:p>
        </w:tc>
      </w:tr>
      <w:tr>
        <w:trPr>
          <w:trHeight w:val="80" w:hRule="exact"/>
        </w:trPr>
        <w:tc>
          <w:tcPr>
            <w:tcW w:w="4570" w:type="dxa"/>
            <w:tcBorders>
              <w:top w:val="nil" w:sz="6" w:space="0" w:color="auto"/>
              <w:left w:val="nil" w:sz="6" w:space="0" w:color="auto"/>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r>
        <w:trPr>
          <w:trHeight w:val="289" w:hRule="exact"/>
        </w:trPr>
        <w:tc>
          <w:tcPr>
            <w:tcW w:w="457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3,089,117.29</w:t>
            </w:r>
          </w:p>
        </w:tc>
        <w:tc>
          <w:tcPr>
            <w:tcW w:w="197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-3,163,889.37</w:t>
            </w:r>
          </w:p>
        </w:tc>
      </w:tr>
      <w:tr>
        <w:trPr>
          <w:trHeight w:val="80" w:hRule="exact"/>
        </w:trPr>
        <w:tc>
          <w:tcPr>
            <w:tcW w:w="4570" w:type="dxa"/>
            <w:tcBorders>
              <w:top w:val="nil" w:sz="6" w:space="0" w:color="auto"/>
              <w:left w:val="nil" w:sz="6" w:space="0" w:color="auto"/>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r>
        <w:trPr>
          <w:trHeight w:val="290" w:hRule="exact"/>
        </w:trPr>
        <w:tc>
          <w:tcPr>
            <w:tcW w:w="4570"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w:t>
            </w:r>
          </w:p>
        </w:tc>
        <w:tc>
          <w:tcPr>
            <w:tcW w:w="1978"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z w:val="18"/>
              </w:rPr>
              <w:t>---</w:t>
            </w:r>
          </w:p>
        </w:tc>
      </w:tr>
      <w:tr>
        <w:trPr>
          <w:trHeight w:val="80" w:hRule="exact"/>
        </w:trPr>
        <w:tc>
          <w:tcPr>
            <w:tcW w:w="4570" w:type="dxa"/>
            <w:tcBorders>
              <w:top w:val="nil" w:sz="6" w:space="0" w:color="auto"/>
              <w:left w:val="nil" w:sz="6" w:space="0" w:color="auto"/>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r>
      <w:tr>
        <w:trPr>
          <w:trHeight w:val="370" w:hRule="exact"/>
        </w:trPr>
        <w:tc>
          <w:tcPr>
            <w:tcW w:w="457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97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r>
        <w:trPr>
          <w:trHeight w:val="377" w:hRule="exact"/>
        </w:trPr>
        <w:tc>
          <w:tcPr>
            <w:tcW w:w="4570"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9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3,089,117.29</w:t>
            </w:r>
          </w:p>
        </w:tc>
        <w:tc>
          <w:tcPr>
            <w:tcW w:w="1978"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-3,163,889.37</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598" w:right="4955" w:firstLine="0"/>
        <w:jc w:val="left"/>
        <w:rPr>
          <w:rFonts w:ascii="宋体" w:hAnsi="宋体" w:cs="宋体" w:eastAsia="宋体" w:hint="default"/>
          <w:sz w:val="18"/>
          <w:szCs w:val="18"/>
        </w:rPr>
      </w:pPr>
      <w:r>
        <w:rPr/>
        <w:pict>
          <v:group style="position:absolute;margin-left:84.503998pt;margin-top:-83.478294pt;width:425.4pt;height:5.05pt;mso-position-horizontal-relative:page;mso-position-vertical-relative:paragraph;z-index:-1123792" coordorigin="1690,-1670" coordsize="8508,101">
            <v:shape style="position:absolute;left:1690;top:-1670;width:6543;height:101" type="#_x0000_t75" stroked="false">
              <v:imagedata r:id="rId494" o:title=""/>
            </v:shape>
            <v:shape style="position:absolute;left:8209;top:-1578;width:1988;height:10" type="#_x0000_t75" stroked="false">
              <v:imagedata r:id="rId493" o:title=""/>
            </v:shape>
            <w10:wrap type="none"/>
          </v:group>
        </w:pict>
      </w:r>
      <w:r>
        <w:rPr/>
        <w:pict>
          <v:group style="position:absolute;margin-left:84.503998pt;margin-top:-64.968239pt;width:425.4pt;height:5.05pt;mso-position-horizontal-relative:page;mso-position-vertical-relative:paragraph;z-index:-1123768" coordorigin="1690,-1299" coordsize="8508,101">
            <v:shape style="position:absolute;left:1690;top:-1299;width:6543;height:101" type="#_x0000_t75" stroked="false">
              <v:imagedata r:id="rId496" o:title=""/>
            </v:shape>
            <v:shape style="position:absolute;left:8209;top:-1208;width:1988;height:10" type="#_x0000_t75" stroked="false">
              <v:imagedata r:id="rId497" o:title=""/>
            </v:shape>
            <w10:wrap type="none"/>
          </v:group>
        </w:pict>
      </w:r>
      <w:r>
        <w:rPr/>
        <w:pict>
          <v:group style="position:absolute;margin-left:84.503998pt;margin-top:-46.488239pt;width:425.4pt;height:5.05pt;mso-position-horizontal-relative:page;mso-position-vertical-relative:paragraph;z-index:-1123744" coordorigin="1690,-930" coordsize="8508,101">
            <v:shape style="position:absolute;left:1690;top:-930;width:6543;height:101" type="#_x0000_t75" stroked="false">
              <v:imagedata r:id="rId494" o:title=""/>
            </v:shape>
            <v:shape style="position:absolute;left:8209;top:-839;width:1988;height:10" type="#_x0000_t75" stroked="false">
              <v:imagedata r:id="rId49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三十三</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投资收益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spacing w:before="0"/>
        <w:ind w:left="598" w:right="4955" w:firstLine="60"/>
        <w:jc w:val="left"/>
        <w:rPr>
          <w:rFonts w:ascii="宋体" w:hAnsi="宋体" w:cs="宋体" w:eastAsia="宋体" w:hint="default"/>
          <w:sz w:val="21"/>
          <w:szCs w:val="21"/>
        </w:rPr>
      </w:pPr>
      <w:r>
        <w:rPr/>
        <w:pict>
          <v:shape style="position:absolute;margin-left:305.690002pt;margin-top:23.543653pt;width:.47989pt;height:.12pt;mso-position-horizontal-relative:page;mso-position-vertical-relative:paragraph;z-index:-1123720" type="#_x0000_t75" stroked="false">
            <v:imagedata r:id="rId491" o:title=""/>
          </v:shape>
        </w:pict>
      </w:r>
      <w:r>
        <w:rPr/>
        <w:pict>
          <v:shape style="position:absolute;margin-left:407.589996pt;margin-top:23.543653pt;width:.47986pt;height:.12pt;mso-position-horizontal-relative:page;mso-position-vertical-relative:paragraph;z-index:-1123696" type="#_x0000_t75" stroked="false">
            <v:imagedata r:id="rId491" o:title=""/>
          </v:shape>
        </w:pict>
      </w:r>
      <w:r>
        <w:rPr/>
        <w:pict>
          <v:group style="position:absolute;margin-left:84.503998pt;margin-top:37.103691pt;width:425.4pt;height:5.05pt;mso-position-horizontal-relative:page;mso-position-vertical-relative:paragraph;z-index:-1123672" coordorigin="1690,742" coordsize="8508,101">
            <v:shape style="position:absolute;left:1690;top:742;width:6481;height:101" type="#_x0000_t75" stroked="false">
              <v:imagedata r:id="rId498" o:title=""/>
            </v:shape>
            <v:shape style="position:absolute;left:8147;top:833;width:2050;height:10" type="#_x0000_t75" stroked="false">
              <v:imagedata r:id="rId499" o:title=""/>
            </v:shape>
            <w10:wrap type="none"/>
          </v:group>
        </w:pict>
      </w:r>
      <w:r>
        <w:rPr/>
        <w:pict>
          <v:group style="position:absolute;margin-left:84.503998pt;margin-top:55.583694pt;width:425.4pt;height:5.05pt;mso-position-horizontal-relative:page;mso-position-vertical-relative:paragraph;z-index:-1123648" coordorigin="1690,1112" coordsize="8508,101">
            <v:shape style="position:absolute;left:1690;top:1112;width:6481;height:101" type="#_x0000_t75" stroked="false">
              <v:imagedata r:id="rId500" o:title=""/>
            </v:shape>
            <v:shape style="position:absolute;left:8147;top:1203;width:2050;height:10" type="#_x0000_t75" stroked="false">
              <v:imagedata r:id="rId501" o:title=""/>
            </v:shape>
            <w10:wrap type="none"/>
          </v:group>
        </w:pict>
      </w:r>
      <w:r>
        <w:rPr/>
        <w:pict>
          <v:group style="position:absolute;margin-left:84.503998pt;margin-top:74.083694pt;width:425.4pt;height:5.05pt;mso-position-horizontal-relative:page;mso-position-vertical-relative:paragraph;z-index:-1123624" coordorigin="1690,1482" coordsize="8508,101">
            <v:shape style="position:absolute;left:1690;top:1482;width:6481;height:101" type="#_x0000_t75" stroked="false">
              <v:imagedata r:id="rId500" o:title=""/>
            </v:shape>
            <v:shape style="position:absolute;left:8147;top:1573;width:2050;height:10" type="#_x0000_t75" stroked="false">
              <v:imagedata r:id="rId501" o:title=""/>
            </v:shape>
            <w10:wrap type="none"/>
          </v:group>
        </w:pict>
      </w:r>
      <w:r>
        <w:rPr/>
        <w:pict>
          <v:group style="position:absolute;margin-left:84.503998pt;margin-top:92.56369pt;width:425.4pt;height:5.05pt;mso-position-horizontal-relative:page;mso-position-vertical-relative:paragraph;z-index:-1123600" coordorigin="1690,1851" coordsize="8508,101">
            <v:shape style="position:absolute;left:1690;top:1851;width:6481;height:101" type="#_x0000_t75" stroked="false">
              <v:imagedata r:id="rId498" o:title=""/>
            </v:shape>
            <v:shape style="position:absolute;left:8147;top:1942;width:2050;height:10" type="#_x0000_t75" stroked="false">
              <v:imagedata r:id="rId499" o:title=""/>
            </v:shape>
            <w10:wrap type="none"/>
          </v:group>
        </w:pict>
      </w:r>
      <w:r>
        <w:rPr/>
        <w:pict>
          <v:group style="position:absolute;margin-left:84.503998pt;margin-top:111.043663pt;width:425.4pt;height:5.05pt;mso-position-horizontal-relative:page;mso-position-vertical-relative:paragraph;z-index:-1123576" coordorigin="1690,2221" coordsize="8508,101">
            <v:shape style="position:absolute;left:1690;top:2221;width:6481;height:101" type="#_x0000_t75" stroked="false">
              <v:imagedata r:id="rId498" o:title=""/>
            </v:shape>
            <v:shape style="position:absolute;left:8147;top:2312;width:2050;height:10" type="#_x0000_t75" stroked="false">
              <v:imagedata r:id="rId501" o:title=""/>
            </v:shape>
            <w10:wrap type="none"/>
          </v:group>
        </w:pict>
      </w:r>
      <w:r>
        <w:rPr/>
        <w:pict>
          <v:group style="position:absolute;margin-left:84.503998pt;margin-top:129.523697pt;width:425.4pt;height:5.05pt;mso-position-horizontal-relative:page;mso-position-vertical-relative:paragraph;z-index:-1123552" coordorigin="1690,2590" coordsize="8508,101">
            <v:shape style="position:absolute;left:1690;top:2590;width:6481;height:101" type="#_x0000_t75" stroked="false">
              <v:imagedata r:id="rId500" o:title=""/>
            </v:shape>
            <v:shape style="position:absolute;left:8147;top:2682;width:2050;height:10" type="#_x0000_t75" stroked="false">
              <v:imagedata r:id="rId501" o:title=""/>
            </v:shape>
            <w10:wrap type="none"/>
          </v:group>
        </w:pict>
      </w:r>
      <w:r>
        <w:rPr>
          <w:rFonts w:ascii="宋体" w:hAnsi="宋体" w:cs="宋体" w:eastAsia="宋体" w:hint="default"/>
          <w:sz w:val="21"/>
          <w:szCs w:val="21"/>
        </w:rPr>
        <w:t>投资收益明细情况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443"/>
        <w:gridCol w:w="2038"/>
        <w:gridCol w:w="2040"/>
      </w:tblGrid>
      <w:tr>
        <w:trPr>
          <w:trHeight w:val="286" w:hRule="exact"/>
        </w:trPr>
        <w:tc>
          <w:tcPr>
            <w:tcW w:w="4443"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0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56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40"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left="56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0"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90"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92"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-7,154,925.85</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289"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4443" w:type="dxa"/>
            <w:tcBorders>
              <w:top w:val="nil" w:sz="6" w:space="0" w:color="auto"/>
              <w:left w:val="nil" w:sz="6" w:space="0" w:color="auto"/>
              <w:bottom w:val="nil" w:sz="6" w:space="0" w:color="auto"/>
              <w:right w:val="single" w:sz="4" w:space="0" w:color="000000"/>
            </w:tcBorders>
          </w:tcPr>
          <w:p>
            <w:pPr/>
          </w:p>
        </w:tc>
        <w:tc>
          <w:tcPr>
            <w:tcW w:w="2038" w:type="dxa"/>
            <w:tcBorders>
              <w:top w:val="nil" w:sz="6" w:space="0" w:color="auto"/>
              <w:left w:val="single" w:sz="4" w:space="0" w:color="000000"/>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370" w:hRule="exact"/>
        </w:trPr>
        <w:tc>
          <w:tcPr>
            <w:tcW w:w="444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377" w:hRule="exact"/>
        </w:trPr>
        <w:tc>
          <w:tcPr>
            <w:tcW w:w="4443"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-7,154,925.85</w:t>
            </w:r>
          </w:p>
        </w:tc>
        <w:tc>
          <w:tcPr>
            <w:tcW w:w="2040"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before="176"/>
        <w:ind w:left="598" w:right="4955" w:firstLine="0"/>
        <w:jc w:val="left"/>
        <w:rPr>
          <w:rFonts w:ascii="宋体" w:hAnsi="宋体" w:cs="宋体" w:eastAsia="宋体" w:hint="default"/>
          <w:sz w:val="18"/>
          <w:szCs w:val="18"/>
        </w:rPr>
      </w:pPr>
      <w:r>
        <w:rPr/>
        <w:pict>
          <v:group style="position:absolute;margin-left:84.503998pt;margin-top:-111.758301pt;width:425.4pt;height:5.2pt;mso-position-horizontal-relative:page;mso-position-vertical-relative:paragraph;z-index:-1123528" coordorigin="1690,-2235" coordsize="8508,104">
            <v:shape style="position:absolute;left:1690;top:-2235;width:6481;height:103" type="#_x0000_t75" stroked="false">
              <v:imagedata r:id="rId502" o:title=""/>
            </v:shape>
            <v:shape style="position:absolute;left:8147;top:-2142;width:2050;height:10" type="#_x0000_t75" stroked="false">
              <v:imagedata r:id="rId501" o:title=""/>
            </v:shape>
            <w10:wrap type="none"/>
          </v:group>
        </w:pict>
      </w:r>
      <w:r>
        <w:rPr/>
        <w:pict>
          <v:group style="position:absolute;margin-left:84.503998pt;margin-top:-93.158302pt;width:425.4pt;height:5.05pt;mso-position-horizontal-relative:page;mso-position-vertical-relative:paragraph;z-index:-1123504" coordorigin="1690,-1863" coordsize="8508,101">
            <v:shape style="position:absolute;left:1690;top:-1863;width:6481;height:101" type="#_x0000_t75" stroked="false">
              <v:imagedata r:id="rId500" o:title=""/>
            </v:shape>
            <v:shape style="position:absolute;left:8147;top:-1772;width:2050;height:10" type="#_x0000_t75" stroked="false">
              <v:imagedata r:id="rId501" o:title=""/>
            </v:shape>
            <w10:wrap type="none"/>
          </v:group>
        </w:pict>
      </w:r>
      <w:r>
        <w:rPr/>
        <w:pict>
          <v:group style="position:absolute;margin-left:84.503998pt;margin-top:-74.678246pt;width:425.4pt;height:5.05pt;mso-position-horizontal-relative:page;mso-position-vertical-relative:paragraph;z-index:-1123480" coordorigin="1690,-1494" coordsize="8508,101">
            <v:shape style="position:absolute;left:1690;top:-1494;width:6481;height:101" type="#_x0000_t75" stroked="false">
              <v:imagedata r:id="rId503" o:title=""/>
            </v:shape>
            <v:shape style="position:absolute;left:8147;top:-1402;width:2050;height:10" type="#_x0000_t75" stroked="false">
              <v:imagedata r:id="rId501" o:title=""/>
            </v:shape>
            <w10:wrap type="none"/>
          </v:group>
        </w:pict>
      </w:r>
      <w:r>
        <w:rPr/>
        <w:pict>
          <v:group style="position:absolute;margin-left:84.503998pt;margin-top:-56.198303pt;width:425.4pt;height:5.05pt;mso-position-horizontal-relative:page;mso-position-vertical-relative:paragraph;z-index:-1123456" coordorigin="1690,-1124" coordsize="8508,101">
            <v:shape style="position:absolute;left:1690;top:-1124;width:6481;height:101" type="#_x0000_t75" stroked="false">
              <v:imagedata r:id="rId498" o:title=""/>
            </v:shape>
            <v:shape style="position:absolute;left:8147;top:-1033;width:2050;height:10" type="#_x0000_t75" stroked="false">
              <v:imagedata r:id="rId499" o:title=""/>
            </v:shape>
            <w10:wrap type="none"/>
          </v:group>
        </w:pict>
      </w:r>
      <w:r>
        <w:rPr/>
        <w:pict>
          <v:group style="position:absolute;margin-left:84.503998pt;margin-top:-37.718304pt;width:425.4pt;height:5.05pt;mso-position-horizontal-relative:page;mso-position-vertical-relative:paragraph;z-index:-1123432" coordorigin="1690,-754" coordsize="8508,101">
            <v:shape style="position:absolute;left:1690;top:-754;width:6481;height:101" type="#_x0000_t75" stroked="false">
              <v:imagedata r:id="rId498" o:title=""/>
            </v:shape>
            <v:shape style="position:absolute;left:8147;top:-663;width:2050;height:10" type="#_x0000_t75" stroked="false">
              <v:imagedata r:id="rId501"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三十四</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营业外收入</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spacing w:before="0"/>
        <w:ind w:left="658" w:right="4955" w:firstLine="0"/>
        <w:jc w:val="left"/>
        <w:rPr>
          <w:rFonts w:ascii="宋体" w:hAnsi="宋体" w:cs="宋体" w:eastAsia="宋体" w:hint="default"/>
          <w:sz w:val="21"/>
          <w:szCs w:val="21"/>
        </w:rPr>
      </w:pPr>
      <w:r>
        <w:rPr/>
        <w:pict>
          <v:shape style="position:absolute;margin-left:208.130005pt;margin-top:23.543678pt;width:.48pt;height:.12pt;mso-position-horizontal-relative:page;mso-position-vertical-relative:paragraph;z-index:-1123408" type="#_x0000_t75" stroked="false">
            <v:imagedata r:id="rId504" o:title=""/>
          </v:shape>
        </w:pict>
      </w:r>
      <w:r>
        <w:rPr/>
        <w:pict>
          <v:shape style="position:absolute;margin-left:281.450012pt;margin-top:23.543678pt;width:.48001pt;height:.12pt;mso-position-horizontal-relative:page;mso-position-vertical-relative:paragraph;z-index:-1123384" type="#_x0000_t75" stroked="false">
            <v:imagedata r:id="rId504" o:title=""/>
          </v:shape>
        </w:pict>
      </w:r>
      <w:r>
        <w:rPr/>
        <w:pict>
          <v:shape style="position:absolute;margin-left:364.630005pt;margin-top:23.543678pt;width:.48001pt;height:.12pt;mso-position-horizontal-relative:page;mso-position-vertical-relative:paragraph;z-index:-1123360" type="#_x0000_t75" stroked="false">
            <v:imagedata r:id="rId504" o:title=""/>
          </v:shape>
        </w:pict>
      </w:r>
      <w:r>
        <w:rPr/>
        <w:pict>
          <v:group style="position:absolute;margin-left:84.503998pt;margin-top:39.623699pt;width:425.4pt;height:.5pt;mso-position-horizontal-relative:page;mso-position-vertical-relative:paragraph;z-index:-1123336" coordorigin="1690,792" coordsize="8508,10">
            <v:shape style="position:absolute;left:1690;top:792;width:2473;height:10" type="#_x0000_t75" stroked="false">
              <v:imagedata r:id="rId505" o:title=""/>
            </v:shape>
            <v:shape style="position:absolute;left:4158;top:792;width:1471;height:10" type="#_x0000_t75" stroked="false">
              <v:imagedata r:id="rId506" o:title=""/>
            </v:shape>
            <v:shape style="position:absolute;left:5624;top:792;width:1668;height:10" type="#_x0000_t75" stroked="false">
              <v:imagedata r:id="rId507" o:title=""/>
            </v:shape>
            <v:shape style="position:absolute;left:7288;top:792;width:2909;height:10" type="#_x0000_t75" stroked="false">
              <v:imagedata r:id="rId508" o:title=""/>
            </v:shape>
            <w10:wrap type="none"/>
          </v:group>
        </w:pict>
      </w:r>
      <w:r>
        <w:rPr/>
        <w:pict>
          <v:group style="position:absolute;margin-left:84.503998pt;margin-top:51.623718pt;width:425.4pt;height:5.05pt;mso-position-horizontal-relative:page;mso-position-vertical-relative:paragraph;z-index:-1123312" coordorigin="1690,1032" coordsize="8508,101">
            <v:shape style="position:absolute;left:1690;top:1032;width:2492;height:101" type="#_x0000_t75" stroked="false">
              <v:imagedata r:id="rId509" o:title=""/>
            </v:shape>
            <v:shape style="position:absolute;left:4158;top:1124;width:1471;height:10" type="#_x0000_t75" stroked="false">
              <v:imagedata r:id="rId506" o:title=""/>
            </v:shape>
            <v:shape style="position:absolute;left:5624;top:1124;width:1668;height:10" type="#_x0000_t75" stroked="false">
              <v:imagedata r:id="rId507" o:title=""/>
            </v:shape>
            <v:shape style="position:absolute;left:7288;top:1124;width:2909;height:10" type="#_x0000_t75" stroked="false">
              <v:imagedata r:id="rId508" o:title=""/>
            </v:shape>
            <w10:wrap type="none"/>
          </v:group>
        </w:pict>
      </w:r>
      <w:r>
        <w:rPr>
          <w:rFonts w:ascii="宋体" w:hAnsi="宋体" w:cs="宋体" w:eastAsia="宋体" w:hint="default"/>
          <w:sz w:val="21"/>
          <w:szCs w:val="21"/>
        </w:rPr>
        <w:t>1.</w:t>
      </w:r>
      <w:r>
        <w:rPr>
          <w:rFonts w:ascii="宋体" w:hAnsi="宋体" w:cs="宋体" w:eastAsia="宋体" w:hint="default"/>
          <w:sz w:val="21"/>
          <w:szCs w:val="21"/>
        </w:rPr>
        <w:t>营业外收入明细情况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492"/>
        <w:gridCol w:w="1466"/>
        <w:gridCol w:w="1664"/>
        <w:gridCol w:w="2900"/>
      </w:tblGrid>
      <w:tr>
        <w:trPr>
          <w:trHeight w:val="347" w:hRule="exact"/>
        </w:trPr>
        <w:tc>
          <w:tcPr>
            <w:tcW w:w="2492"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7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900"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229"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r>
      <w:tr>
        <w:trPr>
          <w:trHeight w:val="437" w:hRule="exact"/>
        </w:trPr>
        <w:tc>
          <w:tcPr>
            <w:tcW w:w="2492" w:type="dxa"/>
            <w:tcBorders>
              <w:top w:val="nil" w:sz="6" w:space="0" w:color="auto"/>
              <w:left w:val="nil" w:sz="6" w:space="0" w:color="auto"/>
              <w:bottom w:val="single" w:sz="12"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4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sz w:val="23"/>
          <w:szCs w:val="23"/>
        </w:rPr>
      </w:pPr>
      <w:r>
        <w:rPr/>
        <w:pict>
          <v:shape style="position:absolute;margin-left:208.130005pt;margin-top:73.439980pt;width:.48pt;height:.12pt;mso-position-horizontal-relative:page;mso-position-vertical-relative:page;z-index:-1123288" type="#_x0000_t75" stroked="false">
            <v:imagedata r:id="rId504" o:title=""/>
          </v:shape>
        </w:pict>
      </w:r>
      <w:r>
        <w:rPr/>
        <w:pict>
          <v:shape style="position:absolute;margin-left:281.450012pt;margin-top:73.439980pt;width:.48001pt;height:.12pt;mso-position-horizontal-relative:page;mso-position-vertical-relative:page;z-index:-1123264" type="#_x0000_t75" stroked="false">
            <v:imagedata r:id="rId504" o:title=""/>
          </v:shape>
        </w:pict>
      </w:r>
      <w:r>
        <w:rPr/>
        <w:pict>
          <v:shape style="position:absolute;margin-left:364.630005pt;margin-top:73.439980pt;width:.48001pt;height:.12pt;mso-position-horizontal-relative:page;mso-position-vertical-relative:page;z-index:-1123240" type="#_x0000_t75" stroked="false">
            <v:imagedata r:id="rId504" o:title=""/>
          </v:shape>
        </w:pict>
      </w:r>
      <w:r>
        <w:rPr/>
        <w:pict>
          <v:group style="position:absolute;margin-left:84.503998pt;margin-top:89.540001pt;width:425.4pt;height:.5pt;mso-position-horizontal-relative:page;mso-position-vertical-relative:page;z-index:-1123216" coordorigin="1690,1791" coordsize="8508,10">
            <v:shape style="position:absolute;left:1690;top:1791;width:2473;height:10" type="#_x0000_t75" stroked="false">
              <v:imagedata r:id="rId505" o:title=""/>
            </v:shape>
            <v:shape style="position:absolute;left:4158;top:1791;width:1471;height:10" type="#_x0000_t75" stroked="false">
              <v:imagedata r:id="rId506" o:title=""/>
            </v:shape>
            <v:shape style="position:absolute;left:5624;top:1791;width:1668;height:10" type="#_x0000_t75" stroked="false">
              <v:imagedata r:id="rId507" o:title=""/>
            </v:shape>
            <v:shape style="position:absolute;left:7288;top:1791;width:2909;height:10" type="#_x0000_t75" stroked="false">
              <v:imagedata r:id="rId508" o:title=""/>
            </v:shape>
            <w10:wrap type="none"/>
          </v:group>
        </w:pict>
      </w:r>
      <w:r>
        <w:rPr/>
        <w:pict>
          <v:group style="position:absolute;margin-left:84.503998pt;margin-top:105.980003pt;width:425.4pt;height:.5pt;mso-position-horizontal-relative:page;mso-position-vertical-relative:page;z-index:-1123192" coordorigin="1690,2120" coordsize="8508,10">
            <v:shape style="position:absolute;left:1690;top:2120;width:2473;height:10" type="#_x0000_t75" stroked="false">
              <v:imagedata r:id="rId505" o:title=""/>
            </v:shape>
            <v:shape style="position:absolute;left:4158;top:2120;width:1471;height:10" type="#_x0000_t75" stroked="false">
              <v:imagedata r:id="rId510" o:title=""/>
            </v:shape>
            <v:shape style="position:absolute;left:5624;top:2120;width:1668;height:10" type="#_x0000_t75" stroked="false">
              <v:imagedata r:id="rId511" o:title=""/>
            </v:shape>
            <v:shape style="position:absolute;left:7288;top:2120;width:2909;height:10" type="#_x0000_t75" stroked="false">
              <v:imagedata r:id="rId512" o:title=""/>
            </v:shape>
            <w10:wrap type="none"/>
          </v:group>
        </w:pict>
      </w:r>
      <w:r>
        <w:rPr/>
        <w:pict>
          <v:group style="position:absolute;margin-left:88.344002pt;margin-top:342.889984pt;width:425.4pt;height:.5pt;mso-position-horizontal-relative:page;mso-position-vertical-relative:page;z-index:-1122880" coordorigin="1767,6858" coordsize="8508,10">
            <v:shape style="position:absolute;left:1767;top:6858;width:6375;height:10" type="#_x0000_t75" stroked="false">
              <v:imagedata r:id="rId513" o:title=""/>
            </v:shape>
            <v:shape style="position:absolute;left:8137;top:6858;width:2137;height:10" type="#_x0000_t75" stroked="false">
              <v:imagedata r:id="rId514" o:title=""/>
            </v:shape>
            <w10:wrap type="none"/>
          </v:group>
        </w:pict>
      </w:r>
      <w:r>
        <w:rPr/>
        <w:pict>
          <v:group style="position:absolute;margin-left:88.344002pt;margin-top:354.889984pt;width:425.4pt;height:5.05pt;mso-position-horizontal-relative:page;mso-position-vertical-relative:page;z-index:-1122856" coordorigin="1767,7098" coordsize="8508,101">
            <v:shape style="position:absolute;left:1767;top:7098;width:6395;height:101" type="#_x0000_t75" stroked="false">
              <v:imagedata r:id="rId515" o:title=""/>
            </v:shape>
            <v:shape style="position:absolute;left:8137;top:7189;width:2137;height:10" type="#_x0000_t75" stroked="false">
              <v:imagedata r:id="rId514" o:title=""/>
            </v:shape>
            <w10:wrap type="none"/>
          </v:group>
        </w:pict>
      </w:r>
      <w:r>
        <w:rPr/>
        <w:pict>
          <v:group style="position:absolute;margin-left:88.344002pt;margin-top:375.889984pt;width:425.4pt;height:.5pt;mso-position-horizontal-relative:page;mso-position-vertical-relative:page;z-index:-1122832" coordorigin="1767,7518" coordsize="8508,10">
            <v:shape style="position:absolute;left:1767;top:7518;width:6375;height:10" type="#_x0000_t75" stroked="false">
              <v:imagedata r:id="rId513" o:title=""/>
            </v:shape>
            <v:shape style="position:absolute;left:8137;top:7518;width:2137;height:10" type="#_x0000_t75" stroked="false">
              <v:imagedata r:id="rId514"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492"/>
        <w:gridCol w:w="1466"/>
        <w:gridCol w:w="1664"/>
        <w:gridCol w:w="2900"/>
      </w:tblGrid>
      <w:tr>
        <w:trPr>
          <w:trHeight w:val="347" w:hRule="exact"/>
        </w:trPr>
        <w:tc>
          <w:tcPr>
            <w:tcW w:w="2492"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4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w:t>
            </w:r>
          </w:p>
        </w:tc>
        <w:tc>
          <w:tcPr>
            <w:tcW w:w="16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w:t>
            </w:r>
          </w:p>
        </w:tc>
        <w:tc>
          <w:tcPr>
            <w:tcW w:w="2900"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w:t>
            </w:r>
          </w:p>
        </w:tc>
      </w:tr>
      <w:tr>
        <w:trPr>
          <w:trHeight w:val="330"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r>
      <w:tr>
        <w:trPr>
          <w:trHeight w:val="228"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432"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宋体" w:hAnsi="宋体" w:cs="宋体" w:eastAsia="宋体" w:hint="default"/>
                <w:sz w:val="18"/>
                <w:szCs w:val="18"/>
              </w:rPr>
            </w:pPr>
            <w:r>
              <w:rPr>
                <w:rFonts w:ascii="宋体"/>
                <w:sz w:val="18"/>
              </w:rPr>
              <w:t>---</w:t>
            </w:r>
          </w:p>
        </w:tc>
      </w:tr>
      <w:tr>
        <w:trPr>
          <w:trHeight w:val="256"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73" w:hRule="exact"/>
        </w:trPr>
        <w:tc>
          <w:tcPr>
            <w:tcW w:w="249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
        </w:tc>
        <w:tc>
          <w:tcPr>
            <w:tcW w:w="2900" w:type="dxa"/>
            <w:tcBorders>
              <w:top w:val="nil" w:sz="6" w:space="0" w:color="auto"/>
              <w:left w:val="single" w:sz="4" w:space="0" w:color="000000"/>
              <w:bottom w:val="nil" w:sz="6" w:space="0" w:color="auto"/>
              <w:right w:val="nil" w:sz="6" w:space="0" w:color="auto"/>
            </w:tcBorders>
          </w:tcPr>
          <w:p>
            <w:pPr/>
          </w:p>
        </w:tc>
      </w:tr>
      <w:tr>
        <w:trPr>
          <w:trHeight w:val="331"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1,275,000.00</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1,241,362.71</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1,275,000.00</w:t>
            </w:r>
          </w:p>
        </w:tc>
      </w:tr>
      <w:tr>
        <w:trPr>
          <w:trHeight w:val="329" w:hRule="exact"/>
        </w:trPr>
        <w:tc>
          <w:tcPr>
            <w:tcW w:w="249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6,372,095.81</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3,811.37</w:t>
            </w:r>
          </w:p>
        </w:tc>
        <w:tc>
          <w:tcPr>
            <w:tcW w:w="290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6,372,095.81</w:t>
            </w:r>
          </w:p>
        </w:tc>
      </w:tr>
      <w:tr>
        <w:trPr>
          <w:trHeight w:val="336" w:hRule="exact"/>
        </w:trPr>
        <w:tc>
          <w:tcPr>
            <w:tcW w:w="2492"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7,647,095.81</w:t>
            </w:r>
          </w:p>
        </w:tc>
        <w:tc>
          <w:tcPr>
            <w:tcW w:w="16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1,245,174.08</w:t>
            </w:r>
          </w:p>
        </w:tc>
        <w:tc>
          <w:tcPr>
            <w:tcW w:w="2900"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7,647,095.81</w:t>
            </w:r>
          </w:p>
        </w:tc>
      </w:tr>
    </w:tbl>
    <w:p>
      <w:pPr>
        <w:spacing w:before="86"/>
        <w:ind w:left="658" w:right="4955" w:firstLine="0"/>
        <w:jc w:val="left"/>
        <w:rPr>
          <w:rFonts w:ascii="宋体" w:hAnsi="宋体" w:cs="宋体" w:eastAsia="宋体" w:hint="default"/>
          <w:sz w:val="21"/>
          <w:szCs w:val="21"/>
        </w:rPr>
      </w:pPr>
      <w:r>
        <w:rPr/>
        <w:pict>
          <v:group style="position:absolute;margin-left:84.503998pt;margin-top:-88.556343pt;width:425.4pt;height:5.05pt;mso-position-horizontal-relative:page;mso-position-vertical-relative:paragraph;z-index:-1123168" coordorigin="1690,-1771" coordsize="8508,101">
            <v:shape style="position:absolute;left:1690;top:-1771;width:2492;height:101" type="#_x0000_t75" stroked="false">
              <v:imagedata r:id="rId516" o:title=""/>
            </v:shape>
            <v:shape style="position:absolute;left:4158;top:-1680;width:1471;height:10" type="#_x0000_t75" stroked="false">
              <v:imagedata r:id="rId506" o:title=""/>
            </v:shape>
            <v:shape style="position:absolute;left:5624;top:-1680;width:1668;height:10" type="#_x0000_t75" stroked="false">
              <v:imagedata r:id="rId507" o:title=""/>
            </v:shape>
            <v:shape style="position:absolute;left:7288;top:-1680;width:2909;height:10" type="#_x0000_t75" stroked="false">
              <v:imagedata r:id="rId508" o:title=""/>
            </v:shape>
            <w10:wrap type="none"/>
          </v:group>
        </w:pict>
      </w:r>
      <w:r>
        <w:rPr/>
        <w:pict>
          <v:group style="position:absolute;margin-left:84.503998pt;margin-top:-67.556297pt;width:425.4pt;height:.5pt;mso-position-horizontal-relative:page;mso-position-vertical-relative:paragraph;z-index:-1123144" coordorigin="1690,-1351" coordsize="8508,10">
            <v:shape style="position:absolute;left:1690;top:-1351;width:2473;height:10" type="#_x0000_t75" stroked="false">
              <v:imagedata r:id="rId505" o:title=""/>
            </v:shape>
            <v:shape style="position:absolute;left:4158;top:-1351;width:1471;height:10" type="#_x0000_t75" stroked="false">
              <v:imagedata r:id="rId510" o:title=""/>
            </v:shape>
            <v:shape style="position:absolute;left:5624;top:-1351;width:1668;height:10" type="#_x0000_t75" stroked="false">
              <v:imagedata r:id="rId511" o:title=""/>
            </v:shape>
            <v:shape style="position:absolute;left:7288;top:-1351;width:2909;height:10" type="#_x0000_t75" stroked="false">
              <v:imagedata r:id="rId512" o:title=""/>
            </v:shape>
            <w10:wrap type="none"/>
          </v:group>
        </w:pict>
      </w:r>
      <w:r>
        <w:rPr/>
        <w:pict>
          <v:group style="position:absolute;margin-left:84.503998pt;margin-top:-55.556339pt;width:425.4pt;height:5.05pt;mso-position-horizontal-relative:page;mso-position-vertical-relative:paragraph;z-index:-1123120" coordorigin="1690,-1111" coordsize="8508,101">
            <v:shape style="position:absolute;left:1690;top:-1111;width:2492;height:101" type="#_x0000_t75" stroked="false">
              <v:imagedata r:id="rId516" o:title=""/>
            </v:shape>
            <v:shape style="position:absolute;left:4158;top:-1020;width:1471;height:10" type="#_x0000_t75" stroked="false">
              <v:imagedata r:id="rId506" o:title=""/>
            </v:shape>
            <v:shape style="position:absolute;left:5624;top:-1020;width:1668;height:10" type="#_x0000_t75" stroked="false">
              <v:imagedata r:id="rId507" o:title=""/>
            </v:shape>
            <v:shape style="position:absolute;left:7288;top:-1020;width:2909;height:10" type="#_x0000_t75" stroked="false">
              <v:imagedata r:id="rId508" o:title=""/>
            </v:shape>
            <w10:wrap type="none"/>
          </v:group>
        </w:pict>
      </w:r>
      <w:r>
        <w:rPr/>
        <w:pict>
          <v:group style="position:absolute;margin-left:84.503998pt;margin-top:-34.556301pt;width:425.4pt;height:.5pt;mso-position-horizontal-relative:page;mso-position-vertical-relative:paragraph;z-index:-1123096" coordorigin="1690,-691" coordsize="8508,10">
            <v:shape style="position:absolute;left:1690;top:-691;width:2473;height:10" type="#_x0000_t75" stroked="false">
              <v:imagedata r:id="rId505" o:title=""/>
            </v:shape>
            <v:shape style="position:absolute;left:4158;top:-691;width:1471;height:10" type="#_x0000_t75" stroked="false">
              <v:imagedata r:id="rId510" o:title=""/>
            </v:shape>
            <v:shape style="position:absolute;left:5624;top:-691;width:1668;height:10" type="#_x0000_t75" stroked="false">
              <v:imagedata r:id="rId511" o:title=""/>
            </v:shape>
            <v:shape style="position:absolute;left:7288;top:-691;width:2909;height:10" type="#_x0000_t75" stroked="false">
              <v:imagedata r:id="rId512" o:title=""/>
            </v:shape>
            <w10:wrap type="none"/>
          </v:group>
        </w:pict>
      </w:r>
      <w:r>
        <w:rPr/>
        <w:pict>
          <v:group style="position:absolute;margin-left:84.503998pt;margin-top:-22.556341pt;width:425.4pt;height:5.05pt;mso-position-horizontal-relative:page;mso-position-vertical-relative:paragraph;z-index:-1123072" coordorigin="1690,-451" coordsize="8508,101">
            <v:shape style="position:absolute;left:1690;top:-451;width:2492;height:101" type="#_x0000_t75" stroked="false">
              <v:imagedata r:id="rId516" o:title=""/>
            </v:shape>
            <v:shape style="position:absolute;left:4158;top:-360;width:1471;height:10" type="#_x0000_t75" stroked="false">
              <v:imagedata r:id="rId506" o:title=""/>
            </v:shape>
            <v:shape style="position:absolute;left:5624;top:-360;width:1668;height:10" type="#_x0000_t75" stroked="false">
              <v:imagedata r:id="rId507" o:title=""/>
            </v:shape>
            <v:shape style="position:absolute;left:7288;top:-360;width:2909;height:10" type="#_x0000_t75" stroked="false">
              <v:imagedata r:id="rId508" o:title=""/>
            </v:shape>
            <w10:wrap type="none"/>
          </v:group>
        </w:pict>
      </w:r>
      <w:r>
        <w:rPr/>
        <w:pict>
          <v:shape style="position:absolute;margin-left:194.570007pt;margin-top:54.243679pt;width:.48001pt;height:.12pt;mso-position-horizontal-relative:page;mso-position-vertical-relative:paragraph;z-index:-1123048" type="#_x0000_t75" stroked="false">
            <v:imagedata r:id="rId517" o:title=""/>
          </v:shape>
        </w:pict>
      </w:r>
      <w:r>
        <w:rPr/>
        <w:pict>
          <v:shape style="position:absolute;margin-left:300.890015pt;margin-top:54.243679pt;width:.48001pt;height:.12pt;mso-position-horizontal-relative:page;mso-position-vertical-relative:paragraph;z-index:-1123024" type="#_x0000_t75" stroked="false">
            <v:imagedata r:id="rId517" o:title=""/>
          </v:shape>
        </w:pict>
      </w:r>
      <w:r>
        <w:rPr/>
        <w:pict>
          <v:shape style="position:absolute;margin-left:407.109985pt;margin-top:54.243679pt;width:.48001pt;height:.12pt;mso-position-horizontal-relative:page;mso-position-vertical-relative:paragraph;z-index:-1123000" type="#_x0000_t75" stroked="false">
            <v:imagedata r:id="rId517" o:title=""/>
          </v:shape>
        </w:pict>
      </w:r>
      <w:r>
        <w:rPr/>
        <w:pict>
          <v:group style="position:absolute;margin-left:88.344002pt;margin-top:70.353699pt;width:425.4pt;height:.5pt;mso-position-horizontal-relative:page;mso-position-vertical-relative:paragraph;z-index:-1122976" coordorigin="1767,1407" coordsize="8508,10">
            <v:shape style="position:absolute;left:1767;top:1407;width:6375;height:10" type="#_x0000_t75" stroked="false">
              <v:imagedata r:id="rId513" o:title=""/>
            </v:shape>
            <v:shape style="position:absolute;left:8137;top:1407;width:2137;height:10" type="#_x0000_t75" stroked="false">
              <v:imagedata r:id="rId514" o:title=""/>
            </v:shape>
            <w10:wrap type="none"/>
          </v:group>
        </w:pict>
      </w:r>
      <w:r>
        <w:rPr/>
        <w:pict>
          <v:group style="position:absolute;margin-left:88.344002pt;margin-top:82.353722pt;width:425.4pt;height:5.05pt;mso-position-horizontal-relative:page;mso-position-vertical-relative:paragraph;z-index:-1122952" coordorigin="1767,1647" coordsize="8508,101">
            <v:shape style="position:absolute;left:1767;top:1647;width:6395;height:101" type="#_x0000_t75" stroked="false">
              <v:imagedata r:id="rId518" o:title=""/>
            </v:shape>
            <v:shape style="position:absolute;left:8137;top:1738;width:2137;height:10" type="#_x0000_t75" stroked="false">
              <v:imagedata r:id="rId514" o:title=""/>
            </v:shape>
            <w10:wrap type="none"/>
          </v:group>
        </w:pict>
      </w:r>
      <w:r>
        <w:rPr/>
        <w:pict>
          <v:group style="position:absolute;margin-left:88.344002pt;margin-top:103.353699pt;width:425.4pt;height:.5pt;mso-position-horizontal-relative:page;mso-position-vertical-relative:paragraph;z-index:-1122928" coordorigin="1767,2067" coordsize="8508,10">
            <v:shape style="position:absolute;left:1767;top:2067;width:6375;height:10" type="#_x0000_t75" stroked="false">
              <v:imagedata r:id="rId513" o:title=""/>
            </v:shape>
            <v:shape style="position:absolute;left:8137;top:2067;width:2137;height:10" type="#_x0000_t75" stroked="false">
              <v:imagedata r:id="rId514" o:title=""/>
            </v:shape>
            <w10:wrap type="none"/>
          </v:group>
        </w:pict>
      </w:r>
      <w:r>
        <w:rPr/>
        <w:pict>
          <v:group style="position:absolute;margin-left:88.344002pt;margin-top:115.353722pt;width:425.4pt;height:5.05pt;mso-position-horizontal-relative:page;mso-position-vertical-relative:paragraph;z-index:-1122904" coordorigin="1767,2307" coordsize="8508,101">
            <v:shape style="position:absolute;left:1767;top:2307;width:6395;height:101" type="#_x0000_t75" stroked="false">
              <v:imagedata r:id="rId518" o:title=""/>
            </v:shape>
            <v:shape style="position:absolute;left:8137;top:2398;width:2137;height:10" type="#_x0000_t75" stroked="false">
              <v:imagedata r:id="rId514" o:title=""/>
            </v:shape>
            <w10:wrap type="none"/>
          </v:group>
        </w:pict>
      </w:r>
      <w:r>
        <w:rPr>
          <w:rFonts w:ascii="宋体" w:hAnsi="宋体" w:cs="宋体" w:eastAsia="宋体" w:hint="default"/>
          <w:sz w:val="21"/>
          <w:szCs w:val="21"/>
        </w:rPr>
        <w:t>2.</w:t>
      </w:r>
      <w:r>
        <w:rPr>
          <w:rFonts w:ascii="宋体" w:hAnsi="宋体" w:cs="宋体" w:eastAsia="宋体" w:hint="default"/>
          <w:sz w:val="21"/>
          <w:szCs w:val="21"/>
        </w:rPr>
        <w:t>政府补助明细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2144"/>
        <w:gridCol w:w="2126"/>
        <w:gridCol w:w="2124"/>
        <w:gridCol w:w="2127"/>
      </w:tblGrid>
      <w:tr>
        <w:trPr>
          <w:trHeight w:val="348" w:hRule="exact"/>
        </w:trPr>
        <w:tc>
          <w:tcPr>
            <w:tcW w:w="2144"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60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1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60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127" w:type="dxa"/>
            <w:vMerge w:val="restart"/>
            <w:tcBorders>
              <w:top w:val="single" w:sz="12" w:space="0" w:color="000000"/>
              <w:left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29"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405" w:right="0"/>
              <w:jc w:val="left"/>
              <w:rPr>
                <w:rFonts w:ascii="宋体" w:hAnsi="宋体" w:cs="宋体" w:eastAsia="宋体" w:hint="default"/>
                <w:sz w:val="18"/>
                <w:szCs w:val="18"/>
              </w:rPr>
            </w:pPr>
            <w:r>
              <w:rPr>
                <w:rFonts w:ascii="宋体" w:hAnsi="宋体" w:cs="宋体" w:eastAsia="宋体" w:hint="default"/>
                <w:sz w:val="18"/>
                <w:szCs w:val="18"/>
              </w:rPr>
              <w:t>员工技能培训补助</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pacing w:val="-1"/>
                <w:sz w:val="18"/>
              </w:rPr>
              <w:t>38,900.00</w:t>
            </w:r>
          </w:p>
        </w:tc>
        <w:tc>
          <w:tcPr>
            <w:tcW w:w="2127" w:type="dxa"/>
            <w:vMerge/>
            <w:tcBorders>
              <w:left w:val="single" w:sz="4" w:space="0" w:color="000000"/>
              <w:bottom w:val="nil" w:sz="6" w:space="0" w:color="auto"/>
              <w:right w:val="nil" w:sz="6" w:space="0" w:color="auto"/>
            </w:tcBorders>
          </w:tcPr>
          <w:p>
            <w:pPr/>
          </w:p>
        </w:tc>
      </w:tr>
      <w:tr>
        <w:trPr>
          <w:trHeight w:val="431"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405" w:right="0"/>
              <w:jc w:val="left"/>
              <w:rPr>
                <w:rFonts w:ascii="宋体" w:hAnsi="宋体" w:cs="宋体" w:eastAsia="宋体" w:hint="default"/>
                <w:sz w:val="18"/>
                <w:szCs w:val="18"/>
              </w:rPr>
            </w:pPr>
            <w:r>
              <w:rPr>
                <w:rFonts w:ascii="宋体" w:hAnsi="宋体" w:cs="宋体" w:eastAsia="宋体" w:hint="default"/>
                <w:sz w:val="18"/>
                <w:szCs w:val="18"/>
              </w:rPr>
              <w:t>高新技术补助</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宋体" w:hAnsi="宋体" w:cs="宋体" w:eastAsia="宋体" w:hint="default"/>
                <w:sz w:val="18"/>
                <w:szCs w:val="18"/>
              </w:rPr>
            </w:pPr>
            <w:r>
              <w:rPr>
                <w:rFonts w:ascii="宋体"/>
                <w:spacing w:val="-1"/>
                <w:sz w:val="18"/>
              </w:rPr>
              <w:t>866,433.00</w:t>
            </w:r>
          </w:p>
        </w:tc>
        <w:tc>
          <w:tcPr>
            <w:tcW w:w="2127"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405" w:right="0"/>
              <w:jc w:val="left"/>
              <w:rPr>
                <w:rFonts w:ascii="宋体" w:hAnsi="宋体" w:cs="宋体" w:eastAsia="宋体" w:hint="default"/>
                <w:sz w:val="18"/>
                <w:szCs w:val="18"/>
              </w:rPr>
            </w:pPr>
            <w:r>
              <w:rPr>
                <w:rFonts w:ascii="宋体" w:hAnsi="宋体" w:cs="宋体" w:eastAsia="宋体" w:hint="default"/>
                <w:sz w:val="18"/>
                <w:szCs w:val="18"/>
              </w:rPr>
              <w:t>清洁生产奖励</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pacing w:val="-1"/>
                <w:sz w:val="18"/>
              </w:rPr>
              <w:t>60,000.00</w:t>
            </w:r>
          </w:p>
        </w:tc>
        <w:tc>
          <w:tcPr>
            <w:tcW w:w="2127" w:type="dxa"/>
            <w:tcBorders>
              <w:top w:val="nil" w:sz="6" w:space="0" w:color="auto"/>
              <w:left w:val="single" w:sz="4" w:space="0" w:color="000000"/>
              <w:bottom w:val="nil" w:sz="6" w:space="0" w:color="auto"/>
              <w:right w:val="nil" w:sz="6" w:space="0" w:color="auto"/>
            </w:tcBorders>
          </w:tcPr>
          <w:p>
            <w:pPr/>
          </w:p>
        </w:tc>
      </w:tr>
      <w:tr>
        <w:trPr>
          <w:trHeight w:val="75" w:hRule="exact"/>
        </w:trPr>
        <w:tc>
          <w:tcPr>
            <w:tcW w:w="2144"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124"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30"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贸易工业局奖励金</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0.00</w:t>
            </w:r>
          </w:p>
        </w:tc>
        <w:tc>
          <w:tcPr>
            <w:tcW w:w="2127"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405" w:right="0"/>
              <w:jc w:val="left"/>
              <w:rPr>
                <w:rFonts w:ascii="宋体" w:hAnsi="宋体" w:cs="宋体" w:eastAsia="宋体" w:hint="default"/>
                <w:sz w:val="18"/>
                <w:szCs w:val="18"/>
              </w:rPr>
            </w:pPr>
            <w:r>
              <w:rPr>
                <w:rFonts w:ascii="宋体" w:hAnsi="宋体" w:cs="宋体" w:eastAsia="宋体" w:hint="default"/>
                <w:sz w:val="18"/>
                <w:szCs w:val="18"/>
              </w:rPr>
              <w:t>财政局专项扶助资金</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spacing w:val="-1"/>
                <w:sz w:val="18"/>
              </w:rPr>
              <w:t>150,000.00</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z w:val="18"/>
              </w:rPr>
              <w:t>0.00</w:t>
            </w:r>
          </w:p>
        </w:tc>
        <w:tc>
          <w:tcPr>
            <w:tcW w:w="2127" w:type="dxa"/>
            <w:tcBorders>
              <w:top w:val="nil" w:sz="6" w:space="0" w:color="auto"/>
              <w:left w:val="single" w:sz="4" w:space="0" w:color="000000"/>
              <w:bottom w:val="nil" w:sz="6" w:space="0" w:color="auto"/>
              <w:right w:val="nil" w:sz="6" w:space="0" w:color="auto"/>
            </w:tcBorders>
          </w:tcPr>
          <w:p>
            <w:pPr/>
          </w:p>
        </w:tc>
      </w:tr>
      <w:tr>
        <w:trPr>
          <w:trHeight w:val="75" w:hRule="exact"/>
        </w:trPr>
        <w:tc>
          <w:tcPr>
            <w:tcW w:w="2144"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124"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30"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困难企业补助</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148,800.00</w:t>
            </w:r>
          </w:p>
        </w:tc>
        <w:tc>
          <w:tcPr>
            <w:tcW w:w="2127"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405" w:right="0"/>
              <w:jc w:val="left"/>
              <w:rPr>
                <w:rFonts w:ascii="宋体" w:hAnsi="宋体" w:cs="宋体" w:eastAsia="宋体" w:hint="default"/>
                <w:sz w:val="18"/>
                <w:szCs w:val="18"/>
              </w:rPr>
            </w:pPr>
            <w:r>
              <w:rPr>
                <w:rFonts w:ascii="宋体" w:hAnsi="宋体" w:cs="宋体" w:eastAsia="宋体" w:hint="default"/>
                <w:sz w:val="18"/>
                <w:szCs w:val="18"/>
              </w:rPr>
              <w:t>个人所得税返还</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pacing w:val="-1"/>
                <w:sz w:val="18"/>
              </w:rPr>
              <w:t>52,229.71</w:t>
            </w:r>
          </w:p>
        </w:tc>
        <w:tc>
          <w:tcPr>
            <w:tcW w:w="2127" w:type="dxa"/>
            <w:tcBorders>
              <w:top w:val="nil" w:sz="6" w:space="0" w:color="auto"/>
              <w:left w:val="single" w:sz="4" w:space="0" w:color="000000"/>
              <w:bottom w:val="nil" w:sz="6" w:space="0" w:color="auto"/>
              <w:right w:val="nil" w:sz="6" w:space="0" w:color="auto"/>
            </w:tcBorders>
          </w:tcPr>
          <w:p>
            <w:pPr/>
          </w:p>
        </w:tc>
      </w:tr>
      <w:tr>
        <w:trPr>
          <w:trHeight w:val="75" w:hRule="exact"/>
        </w:trPr>
        <w:tc>
          <w:tcPr>
            <w:tcW w:w="2144"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124"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30"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能源扶持资金</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75,000.00</w:t>
            </w:r>
          </w:p>
        </w:tc>
        <w:tc>
          <w:tcPr>
            <w:tcW w:w="2127" w:type="dxa"/>
            <w:tcBorders>
              <w:top w:val="nil" w:sz="6" w:space="0" w:color="auto"/>
              <w:left w:val="single" w:sz="4" w:space="0" w:color="000000"/>
              <w:bottom w:val="nil" w:sz="6" w:space="0" w:color="auto"/>
              <w:right w:val="nil" w:sz="6" w:space="0" w:color="auto"/>
            </w:tcBorders>
          </w:tcPr>
          <w:p>
            <w:pPr/>
          </w:p>
        </w:tc>
      </w:tr>
      <w:tr>
        <w:trPr>
          <w:trHeight w:val="330"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405" w:right="0"/>
              <w:jc w:val="left"/>
              <w:rPr>
                <w:rFonts w:ascii="宋体" w:hAnsi="宋体" w:cs="宋体" w:eastAsia="宋体" w:hint="default"/>
                <w:sz w:val="18"/>
                <w:szCs w:val="18"/>
              </w:rPr>
            </w:pPr>
            <w:r>
              <w:rPr>
                <w:rFonts w:ascii="宋体" w:hAnsi="宋体" w:cs="宋体" w:eastAsia="宋体" w:hint="default"/>
                <w:sz w:val="18"/>
                <w:szCs w:val="18"/>
              </w:rPr>
              <w:t>贷款贴息补助</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spacing w:val="-1"/>
                <w:sz w:val="18"/>
              </w:rPr>
              <w:t>1,115,000.00</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9"/>
              <w:jc w:val="right"/>
              <w:rPr>
                <w:rFonts w:ascii="宋体" w:hAnsi="宋体" w:cs="宋体" w:eastAsia="宋体" w:hint="default"/>
                <w:sz w:val="18"/>
                <w:szCs w:val="18"/>
              </w:rPr>
            </w:pPr>
            <w:r>
              <w:rPr>
                <w:rFonts w:ascii="宋体"/>
                <w:sz w:val="18"/>
              </w:rPr>
              <w:t>---</w:t>
            </w:r>
          </w:p>
        </w:tc>
        <w:tc>
          <w:tcPr>
            <w:tcW w:w="2127" w:type="dxa"/>
            <w:tcBorders>
              <w:top w:val="nil" w:sz="6" w:space="0" w:color="auto"/>
              <w:left w:val="single" w:sz="4" w:space="0" w:color="000000"/>
              <w:bottom w:val="nil" w:sz="6" w:space="0" w:color="auto"/>
              <w:right w:val="nil" w:sz="6" w:space="0" w:color="auto"/>
            </w:tcBorders>
          </w:tcPr>
          <w:p>
            <w:pPr/>
          </w:p>
        </w:tc>
      </w:tr>
      <w:tr>
        <w:trPr>
          <w:trHeight w:val="330" w:hRule="exact"/>
        </w:trPr>
        <w:tc>
          <w:tcPr>
            <w:tcW w:w="2144"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安全生产奖励</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10,000.00</w:t>
            </w: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w:t>
            </w:r>
          </w:p>
        </w:tc>
        <w:tc>
          <w:tcPr>
            <w:tcW w:w="2127" w:type="dxa"/>
            <w:vMerge w:val="restart"/>
            <w:tcBorders>
              <w:top w:val="nil" w:sz="6" w:space="0" w:color="auto"/>
              <w:left w:val="single" w:sz="4" w:space="0" w:color="000000"/>
              <w:right w:val="nil" w:sz="6" w:space="0" w:color="auto"/>
            </w:tcBorders>
          </w:tcPr>
          <w:p>
            <w:pPr/>
          </w:p>
        </w:tc>
      </w:tr>
      <w:tr>
        <w:trPr>
          <w:trHeight w:val="335" w:hRule="exact"/>
        </w:trPr>
        <w:tc>
          <w:tcPr>
            <w:tcW w:w="2144"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spacing w:val="-1"/>
                <w:sz w:val="18"/>
              </w:rPr>
              <w:t>1,275,000.00</w:t>
            </w:r>
          </w:p>
        </w:tc>
        <w:tc>
          <w:tcPr>
            <w:tcW w:w="21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pacing w:val="-1"/>
                <w:sz w:val="18"/>
              </w:rPr>
              <w:t>1,241,362.71</w:t>
            </w:r>
          </w:p>
        </w:tc>
        <w:tc>
          <w:tcPr>
            <w:tcW w:w="2127"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598" w:right="4955" w:firstLine="0"/>
        <w:jc w:val="left"/>
        <w:rPr>
          <w:rFonts w:ascii="宋体" w:hAnsi="宋体" w:cs="宋体" w:eastAsia="宋体" w:hint="default"/>
          <w:sz w:val="18"/>
          <w:szCs w:val="18"/>
        </w:rPr>
      </w:pPr>
      <w:r>
        <w:rPr/>
        <w:pict>
          <v:group style="position:absolute;margin-left:88.344002pt;margin-top:-95.948265pt;width:425.4pt;height:5.05pt;mso-position-horizontal-relative:page;mso-position-vertical-relative:paragraph;z-index:-1122808" coordorigin="1767,-1919" coordsize="8508,101">
            <v:shape style="position:absolute;left:1767;top:-1919;width:6395;height:101" type="#_x0000_t75" stroked="false">
              <v:imagedata r:id="rId519" o:title=""/>
            </v:shape>
            <v:shape style="position:absolute;left:8137;top:-1828;width:2137;height:10" type="#_x0000_t75" stroked="false">
              <v:imagedata r:id="rId514" o:title=""/>
            </v:shape>
            <w10:wrap type="none"/>
          </v:group>
        </w:pict>
      </w:r>
      <w:r>
        <w:rPr/>
        <w:pict>
          <v:group style="position:absolute;margin-left:88.344002pt;margin-top:-74.94828pt;width:425.4pt;height:.5pt;mso-position-horizontal-relative:page;mso-position-vertical-relative:paragraph;z-index:-1122784" coordorigin="1767,-1499" coordsize="8508,10">
            <v:shape style="position:absolute;left:1767;top:-1499;width:6375;height:10" type="#_x0000_t75" stroked="false">
              <v:imagedata r:id="rId513" o:title=""/>
            </v:shape>
            <v:shape style="position:absolute;left:8137;top:-1499;width:2137;height:10" type="#_x0000_t75" stroked="false">
              <v:imagedata r:id="rId514" o:title=""/>
            </v:shape>
            <w10:wrap type="none"/>
          </v:group>
        </w:pict>
      </w:r>
      <w:r>
        <w:rPr/>
        <w:pict>
          <v:group style="position:absolute;margin-left:88.344002pt;margin-top:-62.948265pt;width:425.4pt;height:5.05pt;mso-position-horizontal-relative:page;mso-position-vertical-relative:paragraph;z-index:-1122760" coordorigin="1767,-1259" coordsize="8508,101">
            <v:shape style="position:absolute;left:1767;top:-1259;width:6395;height:101" type="#_x0000_t75" stroked="false">
              <v:imagedata r:id="rId519" o:title=""/>
            </v:shape>
            <v:shape style="position:absolute;left:8137;top:-1168;width:2137;height:10" type="#_x0000_t75" stroked="false">
              <v:imagedata r:id="rId514" o:title=""/>
            </v:shape>
            <w10:wrap type="none"/>
          </v:group>
        </w:pict>
      </w:r>
      <w:r>
        <w:rPr/>
        <w:pict>
          <v:group style="position:absolute;margin-left:88.344002pt;margin-top:-41.948284pt;width:425.4pt;height:.5pt;mso-position-horizontal-relative:page;mso-position-vertical-relative:paragraph;z-index:-1122736" coordorigin="1767,-839" coordsize="8508,10">
            <v:shape style="position:absolute;left:1767;top:-839;width:6375;height:10" type="#_x0000_t75" stroked="false">
              <v:imagedata r:id="rId513" o:title=""/>
            </v:shape>
            <v:shape style="position:absolute;left:8137;top:-839;width:2137;height:10" type="#_x0000_t75" stroked="false">
              <v:imagedata r:id="rId514" o:title=""/>
            </v:shape>
            <w10:wrap type="none"/>
          </v:group>
        </w:pict>
      </w:r>
      <w:r>
        <w:rPr/>
        <w:pict>
          <v:shape style="position:absolute;margin-left:195.770004pt;margin-top:42.071728pt;width:.48pt;height:.12pt;mso-position-horizontal-relative:page;mso-position-vertical-relative:paragraph;z-index:-1122712" type="#_x0000_t75" stroked="false">
            <v:imagedata r:id="rId517" o:title=""/>
          </v:shape>
        </w:pict>
      </w:r>
      <w:r>
        <w:rPr/>
        <w:pict>
          <v:shape style="position:absolute;margin-left:276.649994pt;margin-top:42.071728pt;width:.47998pt;height:.12pt;mso-position-horizontal-relative:page;mso-position-vertical-relative:paragraph;z-index:-1122688" type="#_x0000_t75" stroked="false">
            <v:imagedata r:id="rId517" o:title=""/>
          </v:shape>
        </w:pict>
      </w:r>
      <w:r>
        <w:rPr/>
        <w:pict>
          <v:shape style="position:absolute;margin-left:377.109985pt;margin-top:42.071728pt;width:.48001pt;height:.12pt;mso-position-horizontal-relative:page;mso-position-vertical-relative:paragraph;z-index:-1122664" type="#_x0000_t75" stroked="false">
            <v:imagedata r:id="rId517" o:title=""/>
          </v:shape>
        </w:pict>
      </w:r>
      <w:r>
        <w:rPr/>
        <w:pict>
          <v:group style="position:absolute;margin-left:84.503998pt;margin-top:58.151745pt;width:425.4pt;height:.5pt;mso-position-horizontal-relative:page;mso-position-vertical-relative:paragraph;z-index:-1122640" coordorigin="1690,1163" coordsize="8508,10">
            <v:shape style="position:absolute;left:1690;top:1163;width:2225;height:10" type="#_x0000_t75" stroked="false">
              <v:imagedata r:id="rId520" o:title=""/>
            </v:shape>
            <v:shape style="position:absolute;left:3911;top:1163;width:1622;height:10" type="#_x0000_t75" stroked="false">
              <v:imagedata r:id="rId521" o:title=""/>
            </v:shape>
            <v:shape style="position:absolute;left:5528;top:1163;width:2014;height:10" type="#_x0000_t75" stroked="false">
              <v:imagedata r:id="rId522" o:title=""/>
            </v:shape>
            <v:shape style="position:absolute;left:7537;top:1163;width:2660;height:10" type="#_x0000_t75" stroked="false">
              <v:imagedata r:id="rId523" o:title=""/>
            </v:shape>
            <w10:wrap type="none"/>
          </v:group>
        </w:pict>
      </w:r>
      <w:r>
        <w:rPr/>
        <w:pict>
          <v:group style="position:absolute;margin-left:84.503998pt;margin-top:74.591743pt;width:425.4pt;height:.5pt;mso-position-horizontal-relative:page;mso-position-vertical-relative:paragraph;z-index:-1122616" coordorigin="1690,1492" coordsize="8508,10">
            <v:shape style="position:absolute;left:1690;top:1492;width:2225;height:10" type="#_x0000_t75" stroked="false">
              <v:imagedata r:id="rId520" o:title=""/>
            </v:shape>
            <v:shape style="position:absolute;left:3911;top:1492;width:1622;height:10" type="#_x0000_t75" stroked="false">
              <v:imagedata r:id="rId521" o:title=""/>
            </v:shape>
            <v:shape style="position:absolute;left:5528;top:1492;width:2014;height:10" type="#_x0000_t75" stroked="false">
              <v:imagedata r:id="rId522" o:title=""/>
            </v:shape>
            <v:shape style="position:absolute;left:7537;top:1492;width:2660;height:10" type="#_x0000_t75" stroked="false">
              <v:imagedata r:id="rId523" o:title=""/>
            </v:shape>
            <w10:wrap type="none"/>
          </v:group>
        </w:pict>
      </w:r>
      <w:r>
        <w:rPr/>
        <w:pict>
          <v:group style="position:absolute;margin-left:84.503998pt;margin-top:86.591705pt;width:425.4pt;height:5.05pt;mso-position-horizontal-relative:page;mso-position-vertical-relative:paragraph;z-index:-1122592" coordorigin="1690,1732" coordsize="8508,101">
            <v:shape style="position:absolute;left:1690;top:1732;width:2245;height:101" type="#_x0000_t75" stroked="false">
              <v:imagedata r:id="rId524" o:title=""/>
            </v:shape>
            <v:shape style="position:absolute;left:3911;top:1823;width:1622;height:10" type="#_x0000_t75" stroked="false">
              <v:imagedata r:id="rId521" o:title=""/>
            </v:shape>
            <v:shape style="position:absolute;left:5528;top:1823;width:2014;height:10" type="#_x0000_t75" stroked="false">
              <v:imagedata r:id="rId522" o:title=""/>
            </v:shape>
            <v:shape style="position:absolute;left:7537;top:1823;width:2660;height:10" type="#_x0000_t75" stroked="false">
              <v:imagedata r:id="rId523" o:title=""/>
            </v:shape>
            <w10:wrap type="none"/>
          </v:group>
        </w:pict>
      </w:r>
      <w:r>
        <w:rPr/>
        <w:pict>
          <v:group style="position:absolute;margin-left:84.503998pt;margin-top:107.591743pt;width:425.4pt;height:.5pt;mso-position-horizontal-relative:page;mso-position-vertical-relative:paragraph;z-index:-1122568" coordorigin="1690,2152" coordsize="8508,10">
            <v:shape style="position:absolute;left:1690;top:2152;width:2225;height:10" type="#_x0000_t75" stroked="false">
              <v:imagedata r:id="rId520" o:title=""/>
            </v:shape>
            <v:shape style="position:absolute;left:3911;top:2152;width:1622;height:10" type="#_x0000_t75" stroked="false">
              <v:imagedata r:id="rId521" o:title=""/>
            </v:shape>
            <v:shape style="position:absolute;left:5528;top:2152;width:2014;height:10" type="#_x0000_t75" stroked="false">
              <v:imagedata r:id="rId522" o:title=""/>
            </v:shape>
            <v:shape style="position:absolute;left:7537;top:2152;width:2660;height:10" type="#_x0000_t75" stroked="false">
              <v:imagedata r:id="rId523"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三十五</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营业外支出</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245"/>
        <w:gridCol w:w="1618"/>
        <w:gridCol w:w="2009"/>
        <w:gridCol w:w="2650"/>
      </w:tblGrid>
      <w:tr>
        <w:trPr>
          <w:trHeight w:val="346" w:hRule="exact"/>
        </w:trPr>
        <w:tc>
          <w:tcPr>
            <w:tcW w:w="2245"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0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650"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30"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2,452,087.66</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80,320.38</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spacing w:val="-1"/>
                <w:sz w:val="18"/>
              </w:rPr>
              <w:t>2,452,087.66</w:t>
            </w:r>
          </w:p>
        </w:tc>
      </w:tr>
      <w:tr>
        <w:trPr>
          <w:trHeight w:val="229"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1"/>
                <w:sz w:val="18"/>
              </w:rPr>
              <w:t>2,452,087.66</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80,320.38</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8"/>
              <w:jc w:val="right"/>
              <w:rPr>
                <w:rFonts w:ascii="宋体" w:hAnsi="宋体" w:cs="宋体" w:eastAsia="宋体" w:hint="default"/>
                <w:sz w:val="18"/>
                <w:szCs w:val="18"/>
              </w:rPr>
            </w:pPr>
            <w:r>
              <w:rPr>
                <w:rFonts w:ascii="宋体"/>
                <w:spacing w:val="-1"/>
                <w:sz w:val="18"/>
              </w:rPr>
              <w:t>2,452,087.66</w:t>
            </w:r>
          </w:p>
        </w:tc>
      </w:tr>
      <w:tr>
        <w:trPr>
          <w:trHeight w:val="431"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66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6"/>
              <w:jc w:val="right"/>
              <w:rPr>
                <w:rFonts w:ascii="宋体" w:hAnsi="宋体" w:cs="宋体" w:eastAsia="宋体" w:hint="default"/>
                <w:sz w:val="18"/>
                <w:szCs w:val="18"/>
              </w:rPr>
            </w:pPr>
            <w:r>
              <w:rPr>
                <w:rFonts w:ascii="宋体"/>
                <w:sz w:val="18"/>
              </w:rPr>
              <w:t>---</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z w:val="18"/>
              </w:rPr>
              <w:t>---</w:t>
            </w:r>
          </w:p>
        </w:tc>
      </w:tr>
      <w:tr>
        <w:trPr>
          <w:trHeight w:val="254"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w:t>
            </w:r>
          </w:p>
        </w:tc>
      </w:tr>
      <w:tr>
        <w:trPr>
          <w:trHeight w:val="75" w:hRule="exact"/>
        </w:trPr>
        <w:tc>
          <w:tcPr>
            <w:tcW w:w="224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2009" w:type="dxa"/>
            <w:tcBorders>
              <w:top w:val="nil" w:sz="6" w:space="0" w:color="auto"/>
              <w:left w:val="single" w:sz="4" w:space="0" w:color="000000"/>
              <w:bottom w:val="nil" w:sz="6" w:space="0" w:color="auto"/>
              <w:right w:val="single" w:sz="4" w:space="0" w:color="000000"/>
            </w:tcBorders>
          </w:tcPr>
          <w:p>
            <w:pPr/>
          </w:p>
        </w:tc>
        <w:tc>
          <w:tcPr>
            <w:tcW w:w="2650" w:type="dxa"/>
            <w:tcBorders>
              <w:top w:val="nil" w:sz="6" w:space="0" w:color="auto"/>
              <w:left w:val="single" w:sz="4" w:space="0" w:color="000000"/>
              <w:bottom w:val="nil" w:sz="6" w:space="0" w:color="auto"/>
              <w:right w:val="nil" w:sz="6" w:space="0" w:color="auto"/>
            </w:tcBorders>
          </w:tcPr>
          <w:p>
            <w:pPr/>
          </w:p>
        </w:tc>
      </w:tr>
      <w:tr>
        <w:trPr>
          <w:trHeight w:val="330"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330"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6"/>
              <w:jc w:val="right"/>
              <w:rPr>
                <w:rFonts w:ascii="宋体" w:hAnsi="宋体" w:cs="宋体" w:eastAsia="宋体" w:hint="default"/>
                <w:sz w:val="18"/>
                <w:szCs w:val="18"/>
              </w:rPr>
            </w:pPr>
            <w:r>
              <w:rPr>
                <w:rFonts w:ascii="宋体"/>
                <w:sz w:val="18"/>
              </w:rPr>
              <w:t>---</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150,000.00</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z w:val="18"/>
              </w:rPr>
              <w:t>---</w:t>
            </w:r>
          </w:p>
        </w:tc>
      </w:tr>
      <w:tr>
        <w:trPr>
          <w:trHeight w:val="330" w:hRule="exact"/>
        </w:trPr>
        <w:tc>
          <w:tcPr>
            <w:tcW w:w="224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23,170.29</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37,530.15</w:t>
            </w:r>
          </w:p>
        </w:tc>
        <w:tc>
          <w:tcPr>
            <w:tcW w:w="2650"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pacing w:val="-1"/>
                <w:sz w:val="18"/>
              </w:rPr>
              <w:t>23,170.29</w:t>
            </w:r>
          </w:p>
        </w:tc>
      </w:tr>
      <w:tr>
        <w:trPr>
          <w:trHeight w:val="335" w:hRule="exact"/>
        </w:trPr>
        <w:tc>
          <w:tcPr>
            <w:tcW w:w="2245"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spacing w:val="-1"/>
                <w:sz w:val="18"/>
              </w:rPr>
              <w:t>2,475,257.95</w:t>
            </w:r>
          </w:p>
        </w:tc>
        <w:tc>
          <w:tcPr>
            <w:tcW w:w="20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267,850.53</w:t>
            </w:r>
          </w:p>
        </w:tc>
        <w:tc>
          <w:tcPr>
            <w:tcW w:w="2650"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right="108"/>
              <w:jc w:val="right"/>
              <w:rPr>
                <w:rFonts w:ascii="宋体" w:hAnsi="宋体" w:cs="宋体" w:eastAsia="宋体" w:hint="default"/>
                <w:sz w:val="18"/>
                <w:szCs w:val="18"/>
              </w:rPr>
            </w:pPr>
            <w:r>
              <w:rPr>
                <w:rFonts w:ascii="宋体"/>
                <w:spacing w:val="-1"/>
                <w:sz w:val="18"/>
              </w:rPr>
              <w:t>2,475,257.95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660" w:right="4955" w:firstLine="0"/>
        <w:jc w:val="left"/>
        <w:rPr>
          <w:rFonts w:ascii="宋体" w:hAnsi="宋体" w:cs="宋体" w:eastAsia="宋体" w:hint="default"/>
          <w:sz w:val="21"/>
          <w:szCs w:val="21"/>
        </w:rPr>
      </w:pPr>
      <w:r>
        <w:rPr/>
        <w:pict>
          <v:group style="position:absolute;margin-left:84.503998pt;margin-top:-94.926346pt;width:425.4pt;height:5.05pt;mso-position-horizontal-relative:page;mso-position-vertical-relative:paragraph;z-index:-1122544" coordorigin="1690,-1899" coordsize="8508,101">
            <v:shape style="position:absolute;left:1690;top:-1899;width:2245;height:101" type="#_x0000_t75" stroked="false">
              <v:imagedata r:id="rId524" o:title=""/>
            </v:shape>
            <v:shape style="position:absolute;left:3911;top:-1807;width:1622;height:10" type="#_x0000_t75" stroked="false">
              <v:imagedata r:id="rId521" o:title=""/>
            </v:shape>
            <v:shape style="position:absolute;left:5528;top:-1807;width:2014;height:10" type="#_x0000_t75" stroked="false">
              <v:imagedata r:id="rId522" o:title=""/>
            </v:shape>
            <v:shape style="position:absolute;left:7537;top:-1807;width:2660;height:10" type="#_x0000_t75" stroked="false">
              <v:imagedata r:id="rId523" o:title=""/>
            </v:shape>
            <w10:wrap type="none"/>
          </v:group>
        </w:pict>
      </w:r>
      <w:r>
        <w:rPr/>
        <w:pict>
          <v:group style="position:absolute;margin-left:84.503998pt;margin-top:-73.896309pt;width:425.4pt;height:.5pt;mso-position-horizontal-relative:page;mso-position-vertical-relative:paragraph;z-index:-1122520" coordorigin="1690,-1478" coordsize="8508,10">
            <v:shape style="position:absolute;left:1690;top:-1478;width:2225;height:10" type="#_x0000_t75" stroked="false">
              <v:imagedata r:id="rId520" o:title=""/>
            </v:shape>
            <v:shape style="position:absolute;left:3911;top:-1478;width:1622;height:10" type="#_x0000_t75" stroked="false">
              <v:imagedata r:id="rId521" o:title=""/>
            </v:shape>
            <v:shape style="position:absolute;left:5528;top:-1478;width:2014;height:10" type="#_x0000_t75" stroked="false">
              <v:imagedata r:id="rId522" o:title=""/>
            </v:shape>
            <v:shape style="position:absolute;left:7537;top:-1478;width:2660;height:10" type="#_x0000_t75" stroked="false">
              <v:imagedata r:id="rId523" o:title=""/>
            </v:shape>
            <w10:wrap type="none"/>
          </v:group>
        </w:pict>
      </w:r>
      <w:r>
        <w:rPr/>
        <w:pict>
          <v:group style="position:absolute;margin-left:84.503998pt;margin-top:-61.896347pt;width:425.4pt;height:5.05pt;mso-position-horizontal-relative:page;mso-position-vertical-relative:paragraph;z-index:-1122496" coordorigin="1690,-1238" coordsize="8508,101">
            <v:shape style="position:absolute;left:1690;top:-1238;width:2245;height:101" type="#_x0000_t75" stroked="false">
              <v:imagedata r:id="rId525" o:title=""/>
            </v:shape>
            <v:shape style="position:absolute;left:3911;top:-1147;width:1622;height:10" type="#_x0000_t75" stroked="false">
              <v:imagedata r:id="rId526" o:title=""/>
            </v:shape>
            <v:shape style="position:absolute;left:5528;top:-1147;width:2014;height:10" type="#_x0000_t75" stroked="false">
              <v:imagedata r:id="rId527" o:title=""/>
            </v:shape>
            <v:shape style="position:absolute;left:7537;top:-1147;width:2660;height:10" type="#_x0000_t75" stroked="false">
              <v:imagedata r:id="rId528" o:title=""/>
            </v:shape>
            <w10:wrap type="none"/>
          </v:group>
        </w:pict>
      </w:r>
      <w:r>
        <w:rPr/>
        <w:pict>
          <v:group style="position:absolute;margin-left:84.503998pt;margin-top:-40.896309pt;width:425.4pt;height:.5pt;mso-position-horizontal-relative:page;mso-position-vertical-relative:paragraph;z-index:-1122472" coordorigin="1690,-818" coordsize="8508,10">
            <v:shape style="position:absolute;left:1690;top:-818;width:2225;height:10" type="#_x0000_t75" stroked="false">
              <v:imagedata r:id="rId520" o:title=""/>
            </v:shape>
            <v:shape style="position:absolute;left:3911;top:-818;width:1622;height:10" type="#_x0000_t75" stroked="false">
              <v:imagedata r:id="rId521" o:title=""/>
            </v:shape>
            <v:shape style="position:absolute;left:5528;top:-818;width:2014;height:10" type="#_x0000_t75" stroked="false">
              <v:imagedata r:id="rId522" o:title=""/>
            </v:shape>
            <v:shape style="position:absolute;left:7537;top:-818;width:2660;height:10" type="#_x0000_t75" stroked="false">
              <v:imagedata r:id="rId523" o:title=""/>
            </v:shape>
            <w10:wrap type="none"/>
          </v:group>
        </w:pict>
      </w:r>
      <w:r>
        <w:rPr/>
        <w:pict>
          <v:shape style="position:absolute;margin-left:271.369995pt;margin-top:43.459671pt;width:.47998pt;height:.12pt;mso-position-horizontal-relative:page;mso-position-vertical-relative:paragraph;z-index:17488" type="#_x0000_t75" stroked="false">
            <v:imagedata r:id="rId517" o:title=""/>
          </v:shape>
        </w:pict>
      </w:r>
      <w:r>
        <w:rPr/>
        <w:pict>
          <v:shape style="position:absolute;margin-left:385.75pt;margin-top:43.459671pt;width:.47998pt;height:.12pt;mso-position-horizontal-relative:page;mso-position-vertical-relative:paragraph;z-index:17512" type="#_x0000_t75" stroked="false">
            <v:imagedata r:id="rId517"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3757"/>
        <w:gridCol w:w="2288"/>
        <w:gridCol w:w="2477"/>
      </w:tblGrid>
      <w:tr>
        <w:trPr>
          <w:trHeight w:val="425" w:hRule="exact"/>
        </w:trPr>
        <w:tc>
          <w:tcPr>
            <w:tcW w:w="375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9"/>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8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9"/>
              <w:ind w:left="68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7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9"/>
              <w:ind w:left="78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b/>
          <w:bCs/>
          <w:sz w:val="23"/>
          <w:szCs w:val="23"/>
        </w:rPr>
      </w:pPr>
      <w:r>
        <w:rPr/>
        <w:pict>
          <v:shape style="position:absolute;margin-left:271.369995pt;margin-top:73.439980pt;width:.47998pt;height:.12pt;mso-position-horizontal-relative:page;mso-position-vertical-relative:page;z-index:-1122400" type="#_x0000_t75" stroked="false">
            <v:imagedata r:id="rId529" o:title=""/>
          </v:shape>
        </w:pict>
      </w:r>
      <w:r>
        <w:rPr/>
        <w:pict>
          <v:shape style="position:absolute;margin-left:385.75pt;margin-top:73.439980pt;width:.47998pt;height:.12pt;mso-position-horizontal-relative:page;mso-position-vertical-relative:page;z-index:-1122376" type="#_x0000_t75" stroked="false">
            <v:imagedata r:id="rId529" o:title=""/>
          </v:shape>
        </w:pict>
      </w:r>
      <w:r>
        <w:rPr/>
        <w:pict>
          <v:group style="position:absolute;margin-left:84.503998pt;margin-top:308.569946pt;width:425.4pt;height:.5pt;mso-position-horizontal-relative:page;mso-position-vertical-relative:page;z-index:-1122160" coordorigin="1690,6171" coordsize="8508,10">
            <v:shape style="position:absolute;left:1690;top:6171;width:2804;height:10" type="#_x0000_t75" stroked="false">
              <v:imagedata r:id="rId530" o:title=""/>
            </v:shape>
            <v:shape style="position:absolute;left:4489;top:6171;width:3912;height:10" type="#_x0000_t75" stroked="false">
              <v:imagedata r:id="rId531" o:title=""/>
            </v:shape>
            <v:shape style="position:absolute;left:8397;top:6171;width:1801;height:10" type="#_x0000_t75" stroked="false">
              <v:imagedata r:id="rId532" o:title=""/>
            </v:shape>
            <w10:wrap type="none"/>
          </v:group>
        </w:pict>
      </w:r>
      <w:r>
        <w:rPr/>
        <w:pict>
          <v:group style="position:absolute;margin-left:84.503998pt;margin-top:328.249969pt;width:425.4pt;height:5.3pt;mso-position-horizontal-relative:page;mso-position-vertical-relative:page;z-index:-1122136" coordorigin="1690,6565" coordsize="8508,106">
            <v:shape style="position:absolute;left:1690;top:6565;width:2823;height:106" type="#_x0000_t75" stroked="false">
              <v:imagedata r:id="rId533" o:title=""/>
            </v:shape>
            <v:shape style="position:absolute;left:4489;top:6661;width:3912;height:10" type="#_x0000_t75" stroked="false">
              <v:imagedata r:id="rId531" o:title=""/>
            </v:shape>
            <v:shape style="position:absolute;left:8397;top:6661;width:1801;height:10" type="#_x0000_t75" stroked="false">
              <v:imagedata r:id="rId532" o:title=""/>
            </v:shape>
            <w10:wrap type="none"/>
          </v:group>
        </w:pict>
      </w:r>
      <w:r>
        <w:rPr/>
        <w:pict>
          <v:group style="position:absolute;margin-left:84.503998pt;margin-top:346.969971pt;width:425.4pt;height:5.2pt;mso-position-horizontal-relative:page;mso-position-vertical-relative:page;z-index:-1122112" coordorigin="1690,6939" coordsize="8508,104">
            <v:shape style="position:absolute;left:1690;top:6939;width:2823;height:103" type="#_x0000_t75" stroked="false">
              <v:imagedata r:id="rId534" o:title=""/>
            </v:shape>
            <v:shape style="position:absolute;left:4489;top:7033;width:3912;height:10" type="#_x0000_t75" stroked="false">
              <v:imagedata r:id="rId531" o:title=""/>
            </v:shape>
            <v:shape style="position:absolute;left:8397;top:7033;width:1801;height:10" type="#_x0000_t75" stroked="false">
              <v:imagedata r:id="rId532" o:title=""/>
            </v:shape>
            <w10:wrap type="none"/>
          </v:group>
        </w:pict>
      </w:r>
      <w:r>
        <w:rPr/>
        <w:pict>
          <v:group style="position:absolute;margin-left:84.503998pt;margin-top:379.009979pt;width:425.4pt;height:5.55pt;mso-position-horizontal-relative:page;mso-position-vertical-relative:page;z-index:-1122088" coordorigin="1690,7580" coordsize="8508,111">
            <v:shape style="position:absolute;left:1690;top:7580;width:2823;height:110" type="#_x0000_t75" stroked="false">
              <v:imagedata r:id="rId535" o:title=""/>
            </v:shape>
            <v:shape style="position:absolute;left:4489;top:7676;width:2134;height:14" type="#_x0000_t75" stroked="false">
              <v:imagedata r:id="rId536" o:title=""/>
            </v:shape>
            <v:shape style="position:absolute;left:6609;top:7676;width:1802;height:14" type="#_x0000_t75" stroked="false">
              <v:imagedata r:id="rId537" o:title=""/>
            </v:shape>
            <v:shape style="position:absolute;left:8397;top:7681;width:1801;height:10" type="#_x0000_t75" stroked="false">
              <v:imagedata r:id="rId532" o:title=""/>
            </v:shape>
            <w10:wrap type="none"/>
          </v:group>
        </w:pict>
      </w:r>
      <w:r>
        <w:rPr/>
        <w:pict>
          <v:shape style="position:absolute;margin-left:84.503998pt;margin-top:641.499939pt;width:427.886163pt;height:5.07pt;mso-position-horizontal-relative:page;mso-position-vertical-relative:page;z-index:-1121848" type="#_x0000_t75" stroked="false">
            <v:imagedata r:id="rId538" o:title=""/>
          </v:shape>
        </w:pict>
      </w:r>
      <w:r>
        <w:rPr/>
        <w:pict>
          <v:shape style="position:absolute;margin-left:84.503998pt;margin-top:678.579956pt;width:425.320537pt;height:.48pt;mso-position-horizontal-relative:page;mso-position-vertical-relative:page;z-index:-1121824" type="#_x0000_t75" stroked="false">
            <v:imagedata r:id="rId539" o:title=""/>
          </v:shape>
        </w:pict>
      </w:r>
      <w:r>
        <w:rPr/>
        <w:pict>
          <v:shape style="position:absolute;margin-left:84.503998pt;margin-top:711.099976pt;width:425.373704pt;height:.48pt;mso-position-horizontal-relative:page;mso-position-vertical-relative:page;z-index:-1121800" type="#_x0000_t75" stroked="false">
            <v:imagedata r:id="rId539" o:title=""/>
          </v:shape>
        </w:pict>
      </w:r>
      <w:r>
        <w:rPr/>
        <w:pict>
          <v:shape style="position:absolute;margin-left:84.503998pt;margin-top:725.019958pt;width:425.354292pt;height:5.04pt;mso-position-horizontal-relative:page;mso-position-vertical-relative:page;z-index:-1121776" type="#_x0000_t75" stroked="false">
            <v:imagedata r:id="rId540" o:title=""/>
          </v:shape>
        </w:pict>
      </w:r>
      <w:r>
        <w:rPr/>
        <w:pict>
          <v:shape style="position:absolute;margin-left:84.503998pt;margin-top:743.495972pt;width:427.886163pt;height:5.07pt;mso-position-horizontal-relative:page;mso-position-vertical-relative:page;z-index:-1121752" type="#_x0000_t75" stroked="false">
            <v:imagedata r:id="rId538" o:title=""/>
          </v:shape>
        </w:pict>
      </w:r>
    </w:p>
    <w:tbl>
      <w:tblPr>
        <w:tblW w:w="0" w:type="auto"/>
        <w:jc w:val="left"/>
        <w:tblInd w:w="115" w:type="dxa"/>
        <w:tblLayout w:type="fixed"/>
        <w:tblCellMar>
          <w:top w:w="0" w:type="dxa"/>
          <w:left w:w="0" w:type="dxa"/>
          <w:bottom w:w="0" w:type="dxa"/>
          <w:right w:w="0" w:type="dxa"/>
        </w:tblCellMar>
        <w:tblLook w:val="01E0"/>
      </w:tblPr>
      <w:tblGrid>
        <w:gridCol w:w="3757"/>
        <w:gridCol w:w="2288"/>
        <w:gridCol w:w="2477"/>
      </w:tblGrid>
      <w:tr>
        <w:trPr>
          <w:trHeight w:val="431" w:hRule="exact"/>
        </w:trPr>
        <w:tc>
          <w:tcPr>
            <w:tcW w:w="3757" w:type="dxa"/>
            <w:tcBorders>
              <w:top w:val="single" w:sz="12"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5,542,682.64</w:t>
            </w:r>
          </w:p>
        </w:tc>
        <w:tc>
          <w:tcPr>
            <w:tcW w:w="2477"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3,743,954.79</w:t>
            </w:r>
          </w:p>
        </w:tc>
      </w:tr>
      <w:tr>
        <w:trPr>
          <w:trHeight w:val="403"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118,738.47</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-4,471,799.29</w:t>
            </w:r>
          </w:p>
        </w:tc>
      </w:tr>
      <w:tr>
        <w:trPr>
          <w:trHeight w:val="403"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收到以前年度所得税退回</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-1,531,263.12</w:t>
            </w:r>
          </w:p>
        </w:tc>
      </w:tr>
      <w:tr>
        <w:trPr>
          <w:trHeight w:val="397" w:hRule="exact"/>
        </w:trPr>
        <w:tc>
          <w:tcPr>
            <w:tcW w:w="3757"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5,661,421.11</w:t>
            </w:r>
          </w:p>
        </w:tc>
        <w:tc>
          <w:tcPr>
            <w:tcW w:w="2477"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-2,259,107.62</w:t>
            </w:r>
          </w:p>
        </w:tc>
      </w:tr>
    </w:tbl>
    <w:p>
      <w:pPr>
        <w:spacing w:line="240" w:lineRule="auto" w:before="0"/>
        <w:rPr>
          <w:rFonts w:ascii="宋体" w:hAnsi="宋体" w:cs="宋体" w:eastAsia="宋体" w:hint="default"/>
          <w:b/>
          <w:bCs/>
          <w:sz w:val="20"/>
          <w:szCs w:val="20"/>
        </w:rPr>
      </w:pPr>
    </w:p>
    <w:p>
      <w:pPr>
        <w:spacing w:before="174"/>
        <w:ind w:left="660" w:right="1777" w:firstLine="0"/>
        <w:jc w:val="left"/>
        <w:rPr>
          <w:rFonts w:ascii="宋体" w:hAnsi="宋体" w:cs="宋体" w:eastAsia="宋体" w:hint="default"/>
          <w:sz w:val="21"/>
          <w:szCs w:val="21"/>
        </w:rPr>
      </w:pPr>
      <w:r>
        <w:rPr/>
        <w:pict>
          <v:group style="position:absolute;margin-left:84.503998pt;margin-top:-75.156395pt;width:425.4pt;height:.5pt;mso-position-horizontal-relative:page;mso-position-vertical-relative:paragraph;z-index:-1122352" coordorigin="1690,-1503" coordsize="8508,10">
            <v:shape style="position:absolute;left:1690;top:-1503;width:3737;height:10" type="#_x0000_t75" stroked="false">
              <v:imagedata r:id="rId541" o:title=""/>
            </v:shape>
            <v:shape style="position:absolute;left:5423;top:-1503;width:2292;height:10" type="#_x0000_t75" stroked="false">
              <v:imagedata r:id="rId542" o:title=""/>
            </v:shape>
            <v:shape style="position:absolute;left:7710;top:-1503;width:2487;height:10" type="#_x0000_t75" stroked="false">
              <v:imagedata r:id="rId543" o:title=""/>
            </v:shape>
            <w10:wrap type="none"/>
          </v:group>
        </w:pict>
      </w:r>
      <w:r>
        <w:rPr/>
        <w:pict>
          <v:group style="position:absolute;margin-left:84.503998pt;margin-top:-54.876335pt;width:425.4pt;height:.5pt;mso-position-horizontal-relative:page;mso-position-vertical-relative:paragraph;z-index:-1122328" coordorigin="1690,-1098" coordsize="8508,10">
            <v:shape style="position:absolute;left:1690;top:-1098;width:3737;height:10" type="#_x0000_t75" stroked="false">
              <v:imagedata r:id="rId541" o:title=""/>
            </v:shape>
            <v:shape style="position:absolute;left:5423;top:-1098;width:2292;height:10" type="#_x0000_t75" stroked="false">
              <v:imagedata r:id="rId542" o:title=""/>
            </v:shape>
            <v:shape style="position:absolute;left:7710;top:-1098;width:2487;height:10" type="#_x0000_t75" stroked="false">
              <v:imagedata r:id="rId543" o:title=""/>
            </v:shape>
            <w10:wrap type="none"/>
          </v:group>
        </w:pict>
      </w:r>
      <w:r>
        <w:rPr/>
        <w:pict>
          <v:group style="position:absolute;margin-left:84.503998pt;margin-top:-34.716396pt;width:425.4pt;height:.5pt;mso-position-horizontal-relative:page;mso-position-vertical-relative:paragraph;z-index:-1122304" coordorigin="1690,-694" coordsize="8508,10">
            <v:shape style="position:absolute;left:1690;top:-694;width:3737;height:10" type="#_x0000_t75" stroked="false">
              <v:imagedata r:id="rId541" o:title=""/>
            </v:shape>
            <v:shape style="position:absolute;left:5423;top:-694;width:2292;height:10" type="#_x0000_t75" stroked="false">
              <v:imagedata r:id="rId544" o:title=""/>
            </v:shape>
            <v:shape style="position:absolute;left:7710;top:-694;width:2487;height:10" type="#_x0000_t75" stroked="false">
              <v:imagedata r:id="rId545" o:title=""/>
            </v:shape>
            <w10:wrap type="none"/>
          </v:group>
        </w:pict>
      </w:r>
      <w:r>
        <w:rPr/>
        <w:pict>
          <v:shape style="position:absolute;margin-left:224.690002pt;margin-top:52.763645pt;width:.48pt;height:.12pt;mso-position-horizontal-relative:page;mso-position-vertical-relative:paragraph;z-index:-1122280" type="#_x0000_t75" stroked="false">
            <v:imagedata r:id="rId529" o:title=""/>
          </v:shape>
        </w:pict>
      </w:r>
      <w:r>
        <w:rPr/>
        <w:pict>
          <v:shape style="position:absolute;margin-left:330.670013pt;margin-top:52.763645pt;width:.48001pt;height:.12pt;mso-position-horizontal-relative:page;mso-position-vertical-relative:paragraph;z-index:-1122256" type="#_x0000_t75" stroked="false">
            <v:imagedata r:id="rId529" o:title=""/>
          </v:shape>
        </w:pict>
      </w:r>
      <w:r>
        <w:rPr/>
        <w:pict>
          <v:group style="position:absolute;margin-left:331.149994pt;margin-top:70.763664pt;width:178.75pt;height:.5pt;mso-position-horizontal-relative:page;mso-position-vertical-relative:paragraph;z-index:-1122232" coordorigin="6623,1415" coordsize="3575,10">
            <v:shape style="position:absolute;left:6623;top:1415;width:1778;height:10" type="#_x0000_t75" stroked="false">
              <v:imagedata r:id="rId546" o:title=""/>
            </v:shape>
            <v:shape style="position:absolute;left:8397;top:1415;width:1801;height:10" type="#_x0000_t75" stroked="false">
              <v:imagedata r:id="rId547" o:title=""/>
            </v:shape>
            <w10:wrap type="none"/>
          </v:group>
        </w:pict>
      </w:r>
      <w:r>
        <w:rPr/>
        <w:pict>
          <v:group style="position:absolute;margin-left:84.503998pt;margin-top:84.683624pt;width:425.4pt;height:5.05pt;mso-position-horizontal-relative:page;mso-position-vertical-relative:paragraph;z-index:-1122208" coordorigin="1690,1694" coordsize="8508,101">
            <v:shape style="position:absolute;left:1690;top:1694;width:2823;height:101" type="#_x0000_t75" stroked="false">
              <v:imagedata r:id="rId548" o:title=""/>
            </v:shape>
            <v:shape style="position:absolute;left:4489;top:1785;width:3912;height:10" type="#_x0000_t75" stroked="false">
              <v:imagedata r:id="rId531" o:title=""/>
            </v:shape>
            <v:shape style="position:absolute;left:8397;top:1785;width:1801;height:10" type="#_x0000_t75" stroked="false">
              <v:imagedata r:id="rId532" o:title=""/>
            </v:shape>
            <w10:wrap type="none"/>
          </v:group>
        </w:pict>
      </w:r>
      <w:r>
        <w:rPr/>
        <w:pict>
          <v:group style="position:absolute;margin-left:84.503998pt;margin-top:103.193626pt;width:425.4pt;height:5.05pt;mso-position-horizontal-relative:page;mso-position-vertical-relative:paragraph;z-index:-1122184" coordorigin="1690,2064" coordsize="8508,101">
            <v:shape style="position:absolute;left:1690;top:2064;width:2823;height:101" type="#_x0000_t75" stroked="false">
              <v:imagedata r:id="rId549" o:title=""/>
            </v:shape>
            <v:shape style="position:absolute;left:4489;top:2155;width:3912;height:10" type="#_x0000_t75" stroked="false">
              <v:imagedata r:id="rId531" o:title=""/>
            </v:shape>
            <v:shape style="position:absolute;left:8397;top:2155;width:1801;height:10" type="#_x0000_t75" stroked="false">
              <v:imagedata r:id="rId532"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三十七</w:t>
      </w:r>
      <w:r>
        <w:rPr>
          <w:rFonts w:ascii="宋体" w:hAnsi="宋体" w:cs="宋体" w:eastAsia="宋体" w:hint="default"/>
          <w:b/>
          <w:bCs/>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823"/>
        <w:gridCol w:w="2120"/>
        <w:gridCol w:w="1788"/>
        <w:gridCol w:w="1791"/>
      </w:tblGrid>
      <w:tr>
        <w:trPr>
          <w:trHeight w:val="384" w:hRule="exact"/>
        </w:trPr>
        <w:tc>
          <w:tcPr>
            <w:tcW w:w="2823"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20" w:type="dxa"/>
            <w:vMerge w:val="restart"/>
            <w:tcBorders>
              <w:top w:val="single" w:sz="12" w:space="0" w:color="000000"/>
              <w:left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579"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69" w:hRule="exact"/>
        </w:trPr>
        <w:tc>
          <w:tcPr>
            <w:tcW w:w="2823" w:type="dxa"/>
            <w:vMerge/>
            <w:tcBorders>
              <w:left w:val="nil" w:sz="6" w:space="0" w:color="auto"/>
              <w:bottom w:val="nil" w:sz="6" w:space="0" w:color="auto"/>
              <w:right w:val="single" w:sz="4" w:space="0" w:color="000000"/>
            </w:tcBorders>
          </w:tcPr>
          <w:p>
            <w:pPr/>
          </w:p>
        </w:tc>
        <w:tc>
          <w:tcPr>
            <w:tcW w:w="2120" w:type="dxa"/>
            <w:vMerge/>
            <w:tcBorders>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34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34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91"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6"/>
                <w:szCs w:val="16"/>
              </w:rPr>
            </w:pPr>
            <w:r>
              <w:rPr>
                <w:rFonts w:ascii="Arial"/>
                <w:w w:val="105"/>
                <w:sz w:val="16"/>
              </w:rPr>
              <w:t>7.09</w:t>
            </w:r>
            <w:r>
              <w:rPr>
                <w:rFonts w:ascii="Arial"/>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6"/>
                <w:szCs w:val="16"/>
              </w:rPr>
            </w:pPr>
            <w:r>
              <w:rPr>
                <w:rFonts w:ascii="Arial"/>
                <w:spacing w:val="-1"/>
                <w:w w:val="105"/>
                <w:sz w:val="16"/>
              </w:rPr>
              <w:t>0.1164</w:t>
            </w:r>
            <w:r>
              <w:rPr>
                <w:rFonts w:ascii="Arial"/>
                <w:spacing w:val="-1"/>
                <w:sz w:val="16"/>
              </w:rPr>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Arial" w:hAnsi="Arial" w:cs="Arial" w:eastAsia="Arial" w:hint="default"/>
                <w:sz w:val="16"/>
                <w:szCs w:val="16"/>
              </w:rPr>
            </w:pPr>
            <w:r>
              <w:rPr>
                <w:rFonts w:ascii="Arial"/>
                <w:spacing w:val="-1"/>
                <w:w w:val="105"/>
                <w:sz w:val="16"/>
              </w:rPr>
              <w:t>0.1164</w:t>
            </w:r>
            <w:r>
              <w:rPr>
                <w:rFonts w:ascii="Arial"/>
                <w:spacing w:val="-1"/>
                <w:sz w:val="16"/>
              </w:rPr>
            </w:r>
          </w:p>
        </w:tc>
      </w:tr>
      <w:tr>
        <w:trPr>
          <w:trHeight w:val="80" w:hRule="exact"/>
        </w:trPr>
        <w:tc>
          <w:tcPr>
            <w:tcW w:w="282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1791" w:type="dxa"/>
            <w:tcBorders>
              <w:top w:val="nil" w:sz="6" w:space="0" w:color="auto"/>
              <w:left w:val="single" w:sz="4" w:space="0" w:color="000000"/>
              <w:bottom w:val="nil" w:sz="6" w:space="0" w:color="auto"/>
              <w:right w:val="nil" w:sz="6" w:space="0" w:color="auto"/>
            </w:tcBorders>
          </w:tcPr>
          <w:p>
            <w:pPr/>
          </w:p>
        </w:tc>
      </w:tr>
      <w:tr>
        <w:trPr>
          <w:trHeight w:val="690"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83" w:lineRule="auto" w:before="56"/>
              <w:ind w:left="122" w:right="103"/>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普通股股东的净利润</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Arial" w:hAnsi="Arial" w:cs="Arial" w:eastAsia="Arial" w:hint="default"/>
                <w:sz w:val="16"/>
                <w:szCs w:val="16"/>
              </w:rPr>
            </w:pPr>
            <w:r>
              <w:rPr>
                <w:rFonts w:ascii="Arial"/>
                <w:w w:val="105"/>
                <w:sz w:val="16"/>
              </w:rPr>
              <w:t>6.89</w:t>
            </w:r>
            <w:r>
              <w:rPr>
                <w:rFonts w:ascii="Arial"/>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Arial" w:hAnsi="Arial" w:cs="Arial" w:eastAsia="Arial" w:hint="default"/>
                <w:sz w:val="16"/>
                <w:szCs w:val="16"/>
              </w:rPr>
            </w:pPr>
            <w:r>
              <w:rPr>
                <w:rFonts w:ascii="Arial"/>
                <w:spacing w:val="-1"/>
                <w:w w:val="105"/>
                <w:sz w:val="16"/>
              </w:rPr>
              <w:t>0.1133</w:t>
            </w:r>
            <w:r>
              <w:rPr>
                <w:rFonts w:ascii="Arial"/>
                <w:spacing w:val="-1"/>
                <w:sz w:val="16"/>
              </w:rPr>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8"/>
              <w:jc w:val="right"/>
              <w:rPr>
                <w:rFonts w:ascii="Arial" w:hAnsi="Arial" w:cs="Arial" w:eastAsia="Arial" w:hint="default"/>
                <w:sz w:val="16"/>
                <w:szCs w:val="16"/>
              </w:rPr>
            </w:pPr>
            <w:r>
              <w:rPr>
                <w:rFonts w:ascii="Arial"/>
                <w:spacing w:val="-1"/>
                <w:w w:val="105"/>
                <w:sz w:val="16"/>
              </w:rPr>
              <w:t>0.1133</w:t>
            </w:r>
            <w:r>
              <w:rPr>
                <w:rFonts w:ascii="Arial"/>
                <w:spacing w:val="-1"/>
                <w:sz w:val="16"/>
              </w:rPr>
            </w:r>
          </w:p>
        </w:tc>
      </w:tr>
      <w:tr>
        <w:trPr>
          <w:trHeight w:val="344"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Arial" w:hAnsi="Arial" w:cs="Arial" w:eastAsia="Arial" w:hint="default"/>
                <w:sz w:val="16"/>
                <w:szCs w:val="16"/>
              </w:rPr>
            </w:pPr>
            <w:r>
              <w:rPr>
                <w:rFonts w:ascii="Arial"/>
                <w:spacing w:val="-1"/>
                <w:w w:val="105"/>
                <w:sz w:val="16"/>
              </w:rPr>
              <w:t>36,349,438.05</w:t>
            </w:r>
            <w:r>
              <w:rPr>
                <w:rFonts w:ascii="Arial"/>
                <w:spacing w:val="-1"/>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t>---</w:t>
            </w:r>
          </w:p>
        </w:tc>
      </w:tr>
      <w:tr>
        <w:trPr>
          <w:trHeight w:val="106" w:hRule="exact"/>
        </w:trPr>
        <w:tc>
          <w:tcPr>
            <w:tcW w:w="282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1791" w:type="dxa"/>
            <w:tcBorders>
              <w:top w:val="nil" w:sz="6" w:space="0" w:color="auto"/>
              <w:left w:val="single" w:sz="4" w:space="0" w:color="000000"/>
              <w:bottom w:val="nil" w:sz="6" w:space="0" w:color="auto"/>
              <w:right w:val="nil" w:sz="6" w:space="0" w:color="auto"/>
            </w:tcBorders>
          </w:tcPr>
          <w:p>
            <w:pPr/>
          </w:p>
        </w:tc>
      </w:tr>
      <w:tr>
        <w:trPr>
          <w:trHeight w:val="292"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2"/>
              <w:jc w:val="right"/>
              <w:rPr>
                <w:rFonts w:ascii="Arial" w:hAnsi="Arial" w:cs="Arial" w:eastAsia="Arial" w:hint="default"/>
                <w:sz w:val="18"/>
                <w:szCs w:val="18"/>
              </w:rPr>
            </w:pPr>
            <w:r>
              <w:rPr>
                <w:rFonts w:ascii="Arial"/>
                <w:spacing w:val="-1"/>
                <w:w w:val="105"/>
                <w:sz w:val="18"/>
              </w:rPr>
              <w:t>978,552.67</w:t>
            </w:r>
            <w:r>
              <w:rPr>
                <w:rFonts w:ascii="Arial"/>
                <w:spacing w:val="-1"/>
                <w:sz w:val="18"/>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z w:val="18"/>
              </w:rPr>
              <w:t>---</w:t>
            </w:r>
          </w:p>
        </w:tc>
      </w:tr>
      <w:tr>
        <w:trPr>
          <w:trHeight w:val="80" w:hRule="exact"/>
        </w:trPr>
        <w:tc>
          <w:tcPr>
            <w:tcW w:w="282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1791" w:type="dxa"/>
            <w:tcBorders>
              <w:top w:val="nil" w:sz="6" w:space="0" w:color="auto"/>
              <w:left w:val="single" w:sz="4" w:space="0" w:color="000000"/>
              <w:bottom w:val="nil" w:sz="6" w:space="0" w:color="auto"/>
              <w:right w:val="nil" w:sz="6" w:space="0" w:color="auto"/>
            </w:tcBorders>
          </w:tcPr>
          <w:p>
            <w:pPr/>
          </w:p>
        </w:tc>
      </w:tr>
      <w:tr>
        <w:trPr>
          <w:trHeight w:val="568"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83" w:lineRule="auto" w:before="53"/>
              <w:ind w:left="122" w:right="103"/>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普通股股东的净利润</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w w:val="105"/>
                <w:sz w:val="18"/>
              </w:rPr>
              <w:t>35,370,885.38</w:t>
            </w:r>
            <w:r>
              <w:rPr>
                <w:rFonts w:ascii="Arial"/>
                <w:spacing w:val="-1"/>
                <w:sz w:val="18"/>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r>
      <w:tr>
        <w:trPr>
          <w:trHeight w:val="80" w:hRule="exact"/>
        </w:trPr>
        <w:tc>
          <w:tcPr>
            <w:tcW w:w="282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1791" w:type="dxa"/>
            <w:tcBorders>
              <w:top w:val="nil" w:sz="6" w:space="0" w:color="auto"/>
              <w:left w:val="single" w:sz="4" w:space="0" w:color="000000"/>
              <w:bottom w:val="nil" w:sz="6" w:space="0" w:color="auto"/>
              <w:right w:val="nil" w:sz="6" w:space="0" w:color="auto"/>
            </w:tcBorders>
          </w:tcPr>
          <w:p>
            <w:pPr/>
          </w:p>
        </w:tc>
      </w:tr>
      <w:tr>
        <w:trPr>
          <w:trHeight w:val="665"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83" w:lineRule="auto" w:before="56"/>
              <w:ind w:left="122" w:right="103"/>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归属于公司普通股股东的年初净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资产</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Arial" w:hAnsi="Arial" w:cs="Arial" w:eastAsia="Arial" w:hint="default"/>
                <w:sz w:val="16"/>
                <w:szCs w:val="16"/>
              </w:rPr>
            </w:pPr>
            <w:r>
              <w:rPr>
                <w:rFonts w:ascii="Arial"/>
                <w:spacing w:val="-1"/>
                <w:w w:val="105"/>
                <w:sz w:val="16"/>
              </w:rPr>
              <w:t>494,824,099.80</w:t>
            </w:r>
            <w:r>
              <w:rPr>
                <w:rFonts w:ascii="Arial"/>
                <w:spacing w:val="-1"/>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r>
      <w:tr>
        <w:trPr>
          <w:trHeight w:val="646"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85" w:lineRule="auto" w:before="39"/>
              <w:ind w:left="122" w:right="103"/>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归属于公司普通股股东的年末净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资产</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w w:val="105"/>
                <w:sz w:val="16"/>
              </w:rPr>
              <w:t>530,061,107.89</w:t>
            </w:r>
            <w:r>
              <w:rPr>
                <w:rFonts w:ascii="Arial"/>
                <w:spacing w:val="-1"/>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r>
      <w:tr>
        <w:trPr>
          <w:trHeight w:val="360"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年初发行在外普通股股数</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82"/>
              <w:jc w:val="right"/>
              <w:rPr>
                <w:rFonts w:ascii="Arial" w:hAnsi="Arial" w:cs="Arial" w:eastAsia="Arial" w:hint="default"/>
                <w:sz w:val="16"/>
                <w:szCs w:val="16"/>
              </w:rPr>
            </w:pPr>
            <w:r>
              <w:rPr>
                <w:rFonts w:ascii="Arial"/>
                <w:spacing w:val="-1"/>
                <w:w w:val="105"/>
                <w:sz w:val="16"/>
              </w:rPr>
              <w:t>260,130,000.00</w:t>
            </w:r>
            <w:r>
              <w:rPr>
                <w:rFonts w:ascii="Arial"/>
                <w:spacing w:val="-1"/>
                <w:sz w:val="16"/>
              </w:rPr>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w:t>
            </w:r>
          </w:p>
        </w:tc>
      </w:tr>
      <w:tr>
        <w:trPr>
          <w:trHeight w:val="377" w:hRule="exact"/>
        </w:trPr>
        <w:tc>
          <w:tcPr>
            <w:tcW w:w="2823"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年末发行在外普通股股数</w:t>
            </w:r>
          </w:p>
        </w:tc>
        <w:tc>
          <w:tcPr>
            <w:tcW w:w="21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102"/>
              <w:jc w:val="right"/>
              <w:rPr>
                <w:rFonts w:ascii="Arial" w:hAnsi="Arial" w:cs="Arial" w:eastAsia="Arial" w:hint="default"/>
                <w:sz w:val="16"/>
                <w:szCs w:val="16"/>
              </w:rPr>
            </w:pPr>
            <w:r>
              <w:rPr>
                <w:rFonts w:ascii="Arial"/>
                <w:spacing w:val="-1"/>
                <w:w w:val="105"/>
                <w:sz w:val="16"/>
              </w:rPr>
              <w:t>312,156,000.00</w:t>
            </w:r>
            <w:r>
              <w:rPr>
                <w:rFonts w:ascii="Arial"/>
                <w:spacing w:val="-1"/>
                <w:sz w:val="16"/>
              </w:rPr>
            </w:r>
          </w:p>
        </w:tc>
        <w:tc>
          <w:tcPr>
            <w:tcW w:w="17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791"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660" w:right="4955" w:firstLine="0"/>
        <w:jc w:val="left"/>
        <w:rPr>
          <w:rFonts w:ascii="宋体" w:hAnsi="宋体" w:cs="宋体" w:eastAsia="宋体" w:hint="default"/>
          <w:sz w:val="21"/>
          <w:szCs w:val="21"/>
        </w:rPr>
      </w:pPr>
      <w:r>
        <w:rPr/>
        <w:pict>
          <v:group style="position:absolute;margin-left:84.503998pt;margin-top:-93.956352pt;width:425.4pt;height:.5pt;mso-position-horizontal-relative:page;mso-position-vertical-relative:paragraph;z-index:-1122064" coordorigin="1690,-1879" coordsize="8508,10">
            <v:shape style="position:absolute;left:1690;top:-1879;width:2804;height:10" type="#_x0000_t75" stroked="false">
              <v:imagedata r:id="rId530" o:title=""/>
            </v:shape>
            <v:shape style="position:absolute;left:4489;top:-1879;width:3912;height:10" type="#_x0000_t75" stroked="false">
              <v:imagedata r:id="rId531" o:title=""/>
            </v:shape>
            <v:shape style="position:absolute;left:8397;top:-1879;width:1801;height:10" type="#_x0000_t75" stroked="false">
              <v:imagedata r:id="rId532" o:title=""/>
            </v:shape>
            <w10:wrap type="none"/>
          </v:group>
        </w:pict>
      </w:r>
      <w:r>
        <w:rPr/>
        <w:pict>
          <v:group style="position:absolute;margin-left:84.503998pt;margin-top:-61.416351pt;width:425.4pt;height:.5pt;mso-position-horizontal-relative:page;mso-position-vertical-relative:paragraph;z-index:-1122040" coordorigin="1690,-1228" coordsize="8508,10">
            <v:shape style="position:absolute;left:1690;top:-1228;width:2804;height:10" type="#_x0000_t75" stroked="false">
              <v:imagedata r:id="rId530" o:title=""/>
            </v:shape>
            <v:shape style="position:absolute;left:4489;top:-1228;width:3912;height:10" type="#_x0000_t75" stroked="false">
              <v:imagedata r:id="rId531" o:title=""/>
            </v:shape>
            <v:shape style="position:absolute;left:8397;top:-1228;width:1801;height:10" type="#_x0000_t75" stroked="false">
              <v:imagedata r:id="rId532" o:title=""/>
            </v:shape>
            <w10:wrap type="none"/>
          </v:group>
        </w:pict>
      </w:r>
      <w:r>
        <w:rPr/>
        <w:pict>
          <v:group style="position:absolute;margin-left:84.503998pt;margin-top:-47.49633pt;width:425.4pt;height:5.05pt;mso-position-horizontal-relative:page;mso-position-vertical-relative:paragraph;z-index:-1122016" coordorigin="1690,-950" coordsize="8508,101">
            <v:shape style="position:absolute;left:1690;top:-950;width:2823;height:101" type="#_x0000_t75" stroked="false">
              <v:imagedata r:id="rId549" o:title=""/>
            </v:shape>
            <v:shape style="position:absolute;left:4489;top:-859;width:3912;height:10" type="#_x0000_t75" stroked="false">
              <v:imagedata r:id="rId531" o:title=""/>
            </v:shape>
            <v:shape style="position:absolute;left:8397;top:-859;width:1801;height:10" type="#_x0000_t75" stroked="false">
              <v:imagedata r:id="rId532" o:title=""/>
            </v:shape>
            <w10:wrap type="none"/>
          </v:group>
        </w:pict>
      </w:r>
      <w:r>
        <w:rPr/>
        <w:pict>
          <v:shape style="position:absolute;margin-left:346.630005pt;margin-top:43.463657pt;width:.48001pt;height:.12pt;mso-position-horizontal-relative:page;mso-position-vertical-relative:paragraph;z-index:-1121992" type="#_x0000_t75" stroked="false">
            <v:imagedata r:id="rId529" o:title=""/>
          </v:shape>
        </w:pict>
      </w:r>
      <w:r>
        <w:rPr/>
        <w:pict>
          <v:shape style="position:absolute;margin-left:428.109985pt;margin-top:43.463657pt;width:.48001pt;height:.12pt;mso-position-horizontal-relative:page;mso-position-vertical-relative:paragraph;z-index:-1121968" type="#_x0000_t75" stroked="false">
            <v:imagedata r:id="rId529" o:title=""/>
          </v:shape>
        </w:pict>
      </w:r>
      <w:r>
        <w:rPr/>
        <w:pict>
          <v:shape style="position:absolute;margin-left:84.503998pt;margin-top:57.02364pt;width:425.354292pt;height:5.04pt;mso-position-horizontal-relative:page;mso-position-vertical-relative:paragraph;z-index:-1121944" type="#_x0000_t75" stroked="false">
            <v:imagedata r:id="rId540" o:title=""/>
          </v:shape>
        </w:pict>
      </w:r>
      <w:r>
        <w:rPr/>
        <w:pict>
          <v:shape style="position:absolute;margin-left:84.503998pt;margin-top:75.503639pt;width:427.886163pt;height:5.07pt;mso-position-horizontal-relative:page;mso-position-vertical-relative:paragraph;z-index:-1121920" type="#_x0000_t75" stroked="false">
            <v:imagedata r:id="rId550" o:title=""/>
          </v:shape>
        </w:pict>
      </w:r>
      <w:r>
        <w:rPr/>
        <w:pict>
          <v:shape style="position:absolute;margin-left:84.503998pt;margin-top:93.983696pt;width:427.891257pt;height:5.07pt;mso-position-horizontal-relative:page;mso-position-vertical-relative:paragraph;z-index:-1121896" type="#_x0000_t75" stroked="false">
            <v:imagedata r:id="rId551" o:title=""/>
          </v:shape>
        </w:pict>
      </w:r>
      <w:r>
        <w:rPr/>
        <w:pict>
          <v:shape style="position:absolute;margin-left:84.503998pt;margin-top:112.46965pt;width:423.339239pt;height:5.04pt;mso-position-horizontal-relative:page;mso-position-vertical-relative:paragraph;z-index:-1121872" type="#_x0000_t75" stroked="false">
            <v:imagedata r:id="rId552" o:title=""/>
          </v:shape>
        </w:pict>
      </w:r>
      <w:r>
        <w:rPr>
          <w:rFonts w:ascii="宋体" w:hAnsi="宋体" w:cs="宋体" w:eastAsia="宋体" w:hint="default"/>
          <w:b/>
          <w:bCs/>
          <w:sz w:val="21"/>
          <w:szCs w:val="21"/>
        </w:rPr>
        <w:t>(</w:t>
      </w:r>
      <w:r>
        <w:rPr>
          <w:rFonts w:ascii="宋体" w:hAnsi="宋体" w:cs="宋体" w:eastAsia="宋体" w:hint="default"/>
          <w:b/>
          <w:bCs/>
          <w:sz w:val="21"/>
          <w:szCs w:val="21"/>
        </w:rPr>
        <w:t>三十八</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5262"/>
        <w:gridCol w:w="1630"/>
        <w:gridCol w:w="1630"/>
      </w:tblGrid>
      <w:tr>
        <w:trPr>
          <w:trHeight w:val="286" w:hRule="exact"/>
        </w:trPr>
        <w:tc>
          <w:tcPr>
            <w:tcW w:w="5262"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35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30"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left="36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0"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可供出售金融资产产生的利得（损失）金额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172"/>
              <w:jc w:val="right"/>
              <w:rPr>
                <w:rFonts w:ascii="宋体" w:hAnsi="宋体" w:cs="宋体" w:eastAsia="宋体" w:hint="default"/>
                <w:sz w:val="18"/>
                <w:szCs w:val="18"/>
              </w:rPr>
            </w:pPr>
            <w:r>
              <w:rPr>
                <w:rFonts w:ascii="宋体" w:hAnsi="宋体" w:cs="宋体" w:eastAsia="宋体" w:hint="default"/>
                <w:spacing w:val="-1"/>
                <w:sz w:val="18"/>
                <w:szCs w:val="18"/>
              </w:rPr>
              <w:t>前期计入其他综合收益当期转入损益的净额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1"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665"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83" w:lineRule="auto" w:before="56"/>
              <w:ind w:left="122" w:right="103"/>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按照权益法核算的在被投资单位其他综合收益中所享有的份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650"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85" w:lineRule="auto" w:before="39"/>
              <w:ind w:left="122" w:right="104" w:firstLine="273"/>
              <w:jc w:val="left"/>
              <w:rPr>
                <w:rFonts w:ascii="宋体" w:hAnsi="宋体" w:cs="宋体" w:eastAsia="宋体" w:hint="default"/>
                <w:sz w:val="18"/>
                <w:szCs w:val="18"/>
              </w:rPr>
            </w:pPr>
            <w:r>
              <w:rPr>
                <w:rFonts w:ascii="宋体" w:hAnsi="宋体" w:cs="宋体" w:eastAsia="宋体" w:hint="default"/>
                <w:spacing w:val="2"/>
                <w:sz w:val="18"/>
                <w:szCs w:val="18"/>
              </w:rPr>
              <w:t>减：按照权益法核算的在被投资单位其他综合收益中所享有</w:t>
            </w:r>
            <w:r>
              <w:rPr>
                <w:rFonts w:ascii="宋体" w:hAnsi="宋体" w:cs="宋体" w:eastAsia="宋体" w:hint="default"/>
                <w:sz w:val="18"/>
                <w:szCs w:val="18"/>
              </w:rPr>
              <w:t> 的份额产生的所得税影响</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275"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right="1172"/>
              <w:jc w:val="right"/>
              <w:rPr>
                <w:rFonts w:ascii="宋体" w:hAnsi="宋体" w:cs="宋体" w:eastAsia="宋体" w:hint="default"/>
                <w:sz w:val="18"/>
                <w:szCs w:val="18"/>
              </w:rPr>
            </w:pPr>
            <w:r>
              <w:rPr>
                <w:rFonts w:ascii="宋体" w:hAnsi="宋体" w:cs="宋体" w:eastAsia="宋体" w:hint="default"/>
                <w:spacing w:val="-1"/>
                <w:sz w:val="18"/>
                <w:szCs w:val="18"/>
              </w:rPr>
              <w:t>前期计入其他综合收益当期转入损益的净额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70"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377" w:hRule="exact"/>
        </w:trPr>
        <w:tc>
          <w:tcPr>
            <w:tcW w:w="5262"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现金流量套期工具产生的利得（或损失）金额</w:t>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single" w:sz="12" w:space="0" w:color="000000"/>
              <w:right w:val="nil" w:sz="6" w:space="0" w:color="auto"/>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33" w:footer="980" w:top="1120" w:bottom="1160" w:left="1560" w:right="0"/>
        </w:sectPr>
      </w:pPr>
    </w:p>
    <w:p>
      <w:pPr>
        <w:spacing w:line="240" w:lineRule="auto" w:before="1"/>
        <w:rPr>
          <w:rFonts w:ascii="宋体" w:hAnsi="宋体" w:cs="宋体" w:eastAsia="宋体" w:hint="default"/>
          <w:b/>
          <w:bCs/>
          <w:sz w:val="6"/>
          <w:szCs w:val="6"/>
        </w:rPr>
      </w:pPr>
      <w:r>
        <w:rPr/>
        <w:pict>
          <v:shape style="position:absolute;margin-left:346.630005pt;margin-top:73.439980pt;width:.48001pt;height:.12pt;mso-position-horizontal-relative:page;mso-position-vertical-relative:page;z-index:-1121704" type="#_x0000_t75" stroked="false">
            <v:imagedata r:id="rId529" o:title=""/>
          </v:shape>
        </w:pict>
      </w:r>
      <w:r>
        <w:rPr/>
        <w:pict>
          <v:shape style="position:absolute;margin-left:428.109985pt;margin-top:73.439980pt;width:.48001pt;height:.12pt;mso-position-horizontal-relative:page;mso-position-vertical-relative:page;z-index:-1121680" type="#_x0000_t75" stroked="false">
            <v:imagedata r:id="rId529" o:title=""/>
          </v:shape>
        </w:pict>
      </w:r>
      <w:r>
        <w:rPr/>
        <w:pict>
          <v:shape style="position:absolute;margin-left:84.503998pt;margin-top:86.999962pt;width:426.19492pt;height:5.07pt;mso-position-horizontal-relative:page;mso-position-vertical-relative:page;z-index:-1121656" type="#_x0000_t75" stroked="false">
            <v:imagedata r:id="rId555" o:title=""/>
          </v:shape>
        </w:pict>
      </w:r>
      <w:r>
        <w:rPr/>
        <w:pict>
          <v:shape style="position:absolute;margin-left:84.503998pt;margin-top:105.499962pt;width:425.354292pt;height:5.04pt;mso-position-horizontal-relative:page;mso-position-vertical-relative:page;z-index:-1121632" type="#_x0000_t75" stroked="false">
            <v:imagedata r:id="rId540" o:title=""/>
          </v:shape>
        </w:pict>
      </w:r>
      <w:r>
        <w:rPr/>
        <w:pict>
          <v:shape style="position:absolute;margin-left:84.503998pt;margin-top:123.979965pt;width:425.354292pt;height:5.04pt;mso-position-horizontal-relative:page;mso-position-vertical-relative:page;z-index:-1121608" type="#_x0000_t75" stroked="false">
            <v:imagedata r:id="rId540" o:title=""/>
          </v:shape>
        </w:pict>
      </w:r>
      <w:r>
        <w:rPr/>
        <w:pict>
          <v:shape style="position:absolute;margin-left:84.503998pt;margin-top:142.459961pt;width:427.886163pt;height:5.07pt;mso-position-horizontal-relative:page;mso-position-vertical-relative:page;z-index:-1121584" type="#_x0000_t75" stroked="false">
            <v:imagedata r:id="rId556" o:title=""/>
          </v:shape>
        </w:pict>
      </w:r>
      <w:r>
        <w:rPr/>
        <w:pict>
          <v:shape style="position:absolute;margin-left:84.503998pt;margin-top:160.940018pt;width:427.891257pt;height:5.07pt;mso-position-horizontal-relative:page;mso-position-vertical-relative:page;z-index:-1121560" type="#_x0000_t75" stroked="false">
            <v:imagedata r:id="rId557" o:title=""/>
          </v:shape>
        </w:pict>
      </w:r>
      <w:r>
        <w:rPr/>
        <w:pict>
          <v:shape style="position:absolute;margin-left:84.503998pt;margin-top:179.420029pt;width:425.359356pt;height:5.04pt;mso-position-horizontal-relative:page;mso-position-vertical-relative:page;z-index:-1121536" type="#_x0000_t75" stroked="false">
            <v:imagedata r:id="rId540" o:title=""/>
          </v:shape>
        </w:pict>
      </w:r>
      <w:r>
        <w:rPr/>
        <w:pict>
          <v:shape style="position:absolute;margin-left:84.503998pt;margin-top:197.899963pt;width:425.972579pt;height:5.167500pt;mso-position-horizontal-relative:page;mso-position-vertical-relative:page;z-index:-1121512" type="#_x0000_t75" stroked="false">
            <v:imagedata r:id="rId558" o:title=""/>
          </v:shape>
        </w:pict>
      </w: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5262"/>
        <w:gridCol w:w="1630"/>
        <w:gridCol w:w="1630"/>
      </w:tblGrid>
      <w:tr>
        <w:trPr>
          <w:trHeight w:val="286" w:hRule="exact"/>
        </w:trPr>
        <w:tc>
          <w:tcPr>
            <w:tcW w:w="5262"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w:t>
            </w:r>
          </w:p>
        </w:tc>
        <w:tc>
          <w:tcPr>
            <w:tcW w:w="1630" w:type="dxa"/>
            <w:tcBorders>
              <w:top w:val="single" w:sz="12" w:space="0" w:color="000000"/>
              <w:left w:val="single" w:sz="4" w:space="0" w:color="000000"/>
              <w:bottom w:val="nil" w:sz="6" w:space="0" w:color="auto"/>
              <w:right w:val="nil" w:sz="6" w:space="0" w:color="auto"/>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w:t>
            </w:r>
          </w:p>
        </w:tc>
      </w:tr>
      <w:tr>
        <w:trPr>
          <w:trHeight w:val="391"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664"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外币财务报表折算差额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-1,112,429.96</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109,217.14</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92"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-1,112,429.96</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109,217.14</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755"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w:t>
            </w:r>
          </w:p>
        </w:tc>
      </w:tr>
      <w:tr>
        <w:trPr>
          <w:trHeight w:val="80" w:hRule="exact"/>
        </w:trPr>
        <w:tc>
          <w:tcPr>
            <w:tcW w:w="5262"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70" w:hRule="exact"/>
        </w:trPr>
        <w:tc>
          <w:tcPr>
            <w:tcW w:w="526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w:t>
            </w: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z w:val="18"/>
              </w:rPr>
              <w:t>---</w:t>
            </w:r>
          </w:p>
        </w:tc>
      </w:tr>
      <w:tr>
        <w:trPr>
          <w:trHeight w:val="377" w:hRule="exact"/>
        </w:trPr>
        <w:tc>
          <w:tcPr>
            <w:tcW w:w="5262"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-1,112,429.96</w:t>
            </w:r>
          </w:p>
        </w:tc>
        <w:tc>
          <w:tcPr>
            <w:tcW w:w="1630"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109,217.14</w:t>
            </w:r>
          </w:p>
        </w:tc>
      </w:tr>
    </w:tbl>
    <w:p>
      <w:pPr>
        <w:spacing w:line="240" w:lineRule="auto" w:before="11"/>
        <w:rPr>
          <w:rFonts w:ascii="宋体" w:hAnsi="宋体" w:cs="宋体" w:eastAsia="宋体" w:hint="default"/>
          <w:b/>
          <w:bCs/>
          <w:sz w:val="25"/>
          <w:szCs w:val="25"/>
        </w:rPr>
      </w:pPr>
    </w:p>
    <w:p>
      <w:pPr>
        <w:spacing w:before="36"/>
        <w:ind w:left="660" w:right="4955" w:firstLine="0"/>
        <w:jc w:val="left"/>
        <w:rPr>
          <w:rFonts w:ascii="宋体" w:hAnsi="宋体" w:cs="宋体" w:eastAsia="宋体" w:hint="default"/>
          <w:sz w:val="21"/>
          <w:szCs w:val="21"/>
        </w:rPr>
      </w:pPr>
      <w:r>
        <w:rPr/>
        <w:pict>
          <v:shape style="position:absolute;margin-left:84.503998pt;margin-top:-96.966331pt;width:425.354292pt;height:5.04pt;mso-position-horizontal-relative:page;mso-position-vertical-relative:paragraph;z-index:-1121488" type="#_x0000_t75" stroked="false">
            <v:imagedata r:id="rId540" o:title=""/>
          </v:shape>
        </w:pict>
      </w:r>
      <w:r>
        <w:rPr/>
        <w:pict>
          <v:shape style="position:absolute;margin-left:84.503998pt;margin-top:-78.486336pt;width:425.354292pt;height:5.04pt;mso-position-horizontal-relative:page;mso-position-vertical-relative:paragraph;z-index:-1121464" type="#_x0000_t75" stroked="false">
            <v:imagedata r:id="rId540" o:title=""/>
          </v:shape>
        </w:pict>
      </w:r>
      <w:r>
        <w:rPr/>
        <w:pict>
          <v:shape style="position:absolute;margin-left:84.503998pt;margin-top:-60.006332pt;width:427.886163pt;height:5.07pt;mso-position-horizontal-relative:page;mso-position-vertical-relative:paragraph;z-index:-1121440" type="#_x0000_t75" stroked="false">
            <v:imagedata r:id="rId559" o:title=""/>
          </v:shape>
        </w:pict>
      </w:r>
      <w:r>
        <w:rPr/>
        <w:pict>
          <v:shape style="position:absolute;margin-left:84.503998pt;margin-top:-41.496395pt;width:425.349228pt;height:5.04pt;mso-position-horizontal-relative:page;mso-position-vertical-relative:paragraph;z-index:-1121416" type="#_x0000_t75" stroked="false">
            <v:imagedata r:id="rId540" o:title=""/>
          </v:shape>
        </w:pict>
      </w:r>
      <w:r>
        <w:rPr>
          <w:rFonts w:ascii="宋体" w:hAnsi="宋体" w:cs="宋体" w:eastAsia="宋体" w:hint="default"/>
          <w:b/>
          <w:bCs/>
          <w:sz w:val="21"/>
          <w:szCs w:val="21"/>
        </w:rPr>
        <w:t>(</w:t>
      </w:r>
      <w:r>
        <w:rPr>
          <w:rFonts w:ascii="宋体" w:hAnsi="宋体" w:cs="宋体" w:eastAsia="宋体" w:hint="default"/>
          <w:b/>
          <w:bCs/>
          <w:sz w:val="21"/>
          <w:szCs w:val="21"/>
        </w:rPr>
        <w:t>三十九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5"/>
        <w:ind w:left="854" w:right="4955" w:firstLine="0"/>
        <w:jc w:val="left"/>
        <w:rPr>
          <w:rFonts w:ascii="宋体" w:hAnsi="宋体" w:cs="宋体" w:eastAsia="宋体" w:hint="default"/>
          <w:sz w:val="21"/>
          <w:szCs w:val="21"/>
        </w:rPr>
      </w:pPr>
      <w:r>
        <w:rPr/>
        <w:pict>
          <v:group style="position:absolute;margin-left:296.929993pt;margin-top:24.073652pt;width:.5pt;height:58.7pt;mso-position-horizontal-relative:page;mso-position-vertical-relative:paragraph;z-index:-1121392" coordorigin="5939,481" coordsize="10,1174">
            <v:shape style="position:absolute;left:5939;top:481;width:10;height:2" type="#_x0000_t75" stroked="false">
              <v:imagedata r:id="rId529" o:title=""/>
            </v:shape>
            <v:group style="position:absolute;left:5939;top:503;width:10;height:20" coordorigin="5939,503" coordsize="10,20">
              <v:shape style="position:absolute;left:5939;top:503;width:10;height:20" coordorigin="5939,503" coordsize="10,20" path="m5939,522l5948,522,5948,503,5939,503,5939,522xe" filled="true" fillcolor="#000000" stroked="false">
                <v:path arrowok="t"/>
                <v:fill type="solid"/>
              </v:shape>
            </v:group>
            <v:group style="position:absolute;left:5939;top:522;width:10;height:20" coordorigin="5939,522" coordsize="10,20">
              <v:shape style="position:absolute;left:5939;top:522;width:10;height:20" coordorigin="5939,522" coordsize="10,20" path="m5939,541l5948,541,5948,522,5939,522,5939,541xe" filled="true" fillcolor="#000000" stroked="false">
                <v:path arrowok="t"/>
                <v:fill type="solid"/>
              </v:shape>
            </v:group>
            <v:group style="position:absolute;left:5939;top:541;width:10;height:20" coordorigin="5939,541" coordsize="10,20">
              <v:shape style="position:absolute;left:5939;top:541;width:10;height:20" coordorigin="5939,541" coordsize="10,20" path="m5939,561l5948,561,5948,541,5939,541,5939,561xe" filled="true" fillcolor="#000000" stroked="false">
                <v:path arrowok="t"/>
                <v:fill type="solid"/>
              </v:shape>
            </v:group>
            <v:group style="position:absolute;left:5939;top:561;width:10;height:20" coordorigin="5939,561" coordsize="10,20">
              <v:shape style="position:absolute;left:5939;top:561;width:10;height:20" coordorigin="5939,561" coordsize="10,20" path="m5939,580l5948,580,5948,561,5939,561,5939,580xe" filled="true" fillcolor="#000000" stroked="false">
                <v:path arrowok="t"/>
                <v:fill type="solid"/>
              </v:shape>
            </v:group>
            <v:group style="position:absolute;left:5939;top:580;width:10;height:20" coordorigin="5939,580" coordsize="10,20">
              <v:shape style="position:absolute;left:5939;top:580;width:10;height:20" coordorigin="5939,580" coordsize="10,20" path="m5939,599l5948,599,5948,580,5939,580,5939,599xe" filled="true" fillcolor="#000000" stroked="false">
                <v:path arrowok="t"/>
                <v:fill type="solid"/>
              </v:shape>
            </v:group>
            <v:group style="position:absolute;left:5939;top:599;width:10;height:20" coordorigin="5939,599" coordsize="10,20">
              <v:shape style="position:absolute;left:5939;top:599;width:10;height:20" coordorigin="5939,599" coordsize="10,20" path="m5939,618l5948,618,5948,599,5939,599,5939,618xe" filled="true" fillcolor="#000000" stroked="false">
                <v:path arrowok="t"/>
                <v:fill type="solid"/>
              </v:shape>
            </v:group>
            <v:group style="position:absolute;left:5939;top:618;width:10;height:20" coordorigin="5939,618" coordsize="10,20">
              <v:shape style="position:absolute;left:5939;top:618;width:10;height:20" coordorigin="5939,618" coordsize="10,20" path="m5939,637l5948,637,5948,618,5939,618,5939,637xe" filled="true" fillcolor="#000000" stroked="false">
                <v:path arrowok="t"/>
                <v:fill type="solid"/>
              </v:shape>
            </v:group>
            <v:group style="position:absolute;left:5939;top:637;width:10;height:20" coordorigin="5939,637" coordsize="10,20">
              <v:shape style="position:absolute;left:5939;top:637;width:10;height:20" coordorigin="5939,637" coordsize="10,20" path="m5939,657l5948,657,5948,637,5939,637,5939,657xe" filled="true" fillcolor="#000000" stroked="false">
                <v:path arrowok="t"/>
                <v:fill type="solid"/>
              </v:shape>
            </v:group>
            <v:group style="position:absolute;left:5939;top:657;width:10;height:20" coordorigin="5939,657" coordsize="10,20">
              <v:shape style="position:absolute;left:5939;top:657;width:10;height:20" coordorigin="5939,657" coordsize="10,20" path="m5939,676l5948,676,5948,657,5939,657,5939,676xe" filled="true" fillcolor="#000000" stroked="false">
                <v:path arrowok="t"/>
                <v:fill type="solid"/>
              </v:shape>
            </v:group>
            <v:group style="position:absolute;left:5939;top:676;width:10;height:20" coordorigin="5939,676" coordsize="10,20">
              <v:shape style="position:absolute;left:5939;top:676;width:10;height:20" coordorigin="5939,676" coordsize="10,20" path="m5939,695l5948,695,5948,676,5939,676,5939,695xe" filled="true" fillcolor="#000000" stroked="false">
                <v:path arrowok="t"/>
                <v:fill type="solid"/>
              </v:shape>
            </v:group>
            <v:group style="position:absolute;left:5939;top:695;width:10;height:20" coordorigin="5939,695" coordsize="10,20">
              <v:shape style="position:absolute;left:5939;top:695;width:10;height:20" coordorigin="5939,695" coordsize="10,20" path="m5939,714l5948,714,5948,695,5939,695,5939,714xe" filled="true" fillcolor="#000000" stroked="false">
                <v:path arrowok="t"/>
                <v:fill type="solid"/>
              </v:shape>
            </v:group>
            <v:group style="position:absolute;left:5939;top:714;width:10;height:20" coordorigin="5939,714" coordsize="10,20">
              <v:shape style="position:absolute;left:5939;top:714;width:10;height:20" coordorigin="5939,714" coordsize="10,20" path="m5939,733l5948,733,5948,714,5939,714,5939,733xe" filled="true" fillcolor="#000000" stroked="false">
                <v:path arrowok="t"/>
                <v:fill type="solid"/>
              </v:shape>
            </v:group>
            <v:group style="position:absolute;left:5939;top:733;width:10;height:20" coordorigin="5939,733" coordsize="10,20">
              <v:shape style="position:absolute;left:5939;top:733;width:10;height:20" coordorigin="5939,733" coordsize="10,20" path="m5939,753l5948,753,5948,733,5939,733,5939,753xe" filled="true" fillcolor="#000000" stroked="false">
                <v:path arrowok="t"/>
                <v:fill type="solid"/>
              </v:shape>
            </v:group>
            <v:group style="position:absolute;left:5939;top:753;width:10;height:20" coordorigin="5939,753" coordsize="10,20">
              <v:shape style="position:absolute;left:5939;top:753;width:10;height:20" coordorigin="5939,753" coordsize="10,20" path="m5939,772l5948,772,5948,753,5939,753,5939,772xe" filled="true" fillcolor="#000000" stroked="false">
                <v:path arrowok="t"/>
                <v:fill type="solid"/>
              </v:shape>
            </v:group>
            <v:group style="position:absolute;left:5939;top:772;width:10;height:20" coordorigin="5939,772" coordsize="10,20">
              <v:shape style="position:absolute;left:5939;top:772;width:10;height:20" coordorigin="5939,772" coordsize="10,20" path="m5939,791l5948,791,5948,772,5939,772,5939,791xe" filled="true" fillcolor="#000000" stroked="false">
                <v:path arrowok="t"/>
                <v:fill type="solid"/>
              </v:shape>
            </v:group>
            <v:group style="position:absolute;left:5939;top:791;width:10;height:20" coordorigin="5939,791" coordsize="10,20">
              <v:shape style="position:absolute;left:5939;top:791;width:10;height:20" coordorigin="5939,791" coordsize="10,20" path="m5939,810l5948,810,5948,791,5939,791,5939,810xe" filled="true" fillcolor="#000000" stroked="false">
                <v:path arrowok="t"/>
                <v:fill type="solid"/>
              </v:shape>
            </v:group>
            <v:group style="position:absolute;left:5939;top:810;width:10;height:20" coordorigin="5939,810" coordsize="10,20">
              <v:shape style="position:absolute;left:5939;top:810;width:10;height:20" coordorigin="5939,810" coordsize="10,20" path="m5939,829l5948,829,5948,810,5939,810,5939,829xe" filled="true" fillcolor="#000000" stroked="false">
                <v:path arrowok="t"/>
                <v:fill type="solid"/>
              </v:shape>
            </v:group>
            <v:group style="position:absolute;left:5939;top:829;width:10;height:20" coordorigin="5939,829" coordsize="10,20">
              <v:shape style="position:absolute;left:5939;top:829;width:10;height:20" coordorigin="5939,829" coordsize="10,20" path="m5939,849l5948,849,5948,829,5939,829,5939,849xe" filled="true" fillcolor="#000000" stroked="false">
                <v:path arrowok="t"/>
                <v:fill type="solid"/>
              </v:shape>
            </v:group>
            <v:group style="position:absolute;left:5939;top:906;width:10;height:20" coordorigin="5939,906" coordsize="10,20">
              <v:shape style="position:absolute;left:5939;top:906;width:10;height:20" coordorigin="5939,906" coordsize="10,20" path="m5939,925l5948,925,5948,906,5939,906,5939,925xe" filled="true" fillcolor="#000000" stroked="false">
                <v:path arrowok="t"/>
                <v:fill type="solid"/>
              </v:shape>
            </v:group>
            <v:group style="position:absolute;left:5939;top:925;width:10;height:20" coordorigin="5939,925" coordsize="10,20">
              <v:shape style="position:absolute;left:5939;top:925;width:10;height:20" coordorigin="5939,925" coordsize="10,20" path="m5939,945l5948,945,5948,925,5939,925,5939,945xe" filled="true" fillcolor="#000000" stroked="false">
                <v:path arrowok="t"/>
                <v:fill type="solid"/>
              </v:shape>
            </v:group>
            <v:group style="position:absolute;left:5939;top:945;width:10;height:20" coordorigin="5939,945" coordsize="10,20">
              <v:shape style="position:absolute;left:5939;top:945;width:10;height:20" coordorigin="5939,945" coordsize="10,20" path="m5939,964l5948,964,5948,945,5939,945,5939,964xe" filled="true" fillcolor="#000000" stroked="false">
                <v:path arrowok="t"/>
                <v:fill type="solid"/>
              </v:shape>
            </v:group>
            <v:group style="position:absolute;left:5939;top:964;width:10;height:20" coordorigin="5939,964" coordsize="10,20">
              <v:shape style="position:absolute;left:5939;top:964;width:10;height:20" coordorigin="5939,964" coordsize="10,20" path="m5939,983l5948,983,5948,964,5939,964,5939,983xe" filled="true" fillcolor="#000000" stroked="false">
                <v:path arrowok="t"/>
                <v:fill type="solid"/>
              </v:shape>
            </v:group>
            <v:group style="position:absolute;left:5939;top:983;width:10;height:20" coordorigin="5939,983" coordsize="10,20">
              <v:shape style="position:absolute;left:5939;top:983;width:10;height:20" coordorigin="5939,983" coordsize="10,20" path="m5939,1002l5948,1002,5948,983,5939,983,5939,1002xe" filled="true" fillcolor="#000000" stroked="false">
                <v:path arrowok="t"/>
                <v:fill type="solid"/>
              </v:shape>
            </v:group>
            <v:group style="position:absolute;left:5939;top:1002;width:10;height:20" coordorigin="5939,1002" coordsize="10,20">
              <v:shape style="position:absolute;left:5939;top:1002;width:10;height:20" coordorigin="5939,1002" coordsize="10,20" path="m5939,1021l5948,1021,5948,1002,5939,1002,5939,1021xe" filled="true" fillcolor="#000000" stroked="false">
                <v:path arrowok="t"/>
                <v:fill type="solid"/>
              </v:shape>
            </v:group>
            <v:group style="position:absolute;left:5939;top:1021;width:10;height:20" coordorigin="5939,1021" coordsize="10,20">
              <v:shape style="position:absolute;left:5939;top:1021;width:10;height:20" coordorigin="5939,1021" coordsize="10,20" path="m5939,1041l5948,1041,5948,1021,5939,1021,5939,1041xe" filled="true" fillcolor="#000000" stroked="false">
                <v:path arrowok="t"/>
                <v:fill type="solid"/>
              </v:shape>
            </v:group>
            <v:group style="position:absolute;left:5939;top:1041;width:10;height:20" coordorigin="5939,1041" coordsize="10,20">
              <v:shape style="position:absolute;left:5939;top:1041;width:10;height:20" coordorigin="5939,1041" coordsize="10,20" path="m5939,1060l5948,1060,5948,1041,5939,1041,5939,1060xe" filled="true" fillcolor="#000000" stroked="false">
                <v:path arrowok="t"/>
                <v:fill type="solid"/>
              </v:shape>
            </v:group>
            <v:group style="position:absolute;left:5939;top:1060;width:10;height:20" coordorigin="5939,1060" coordsize="10,20">
              <v:shape style="position:absolute;left:5939;top:1060;width:10;height:20" coordorigin="5939,1060" coordsize="10,20" path="m5939,1079l5948,1079,5948,1060,5939,1060,5939,1079xe" filled="true" fillcolor="#000000" stroked="false">
                <v:path arrowok="t"/>
                <v:fill type="solid"/>
              </v:shape>
            </v:group>
            <v:group style="position:absolute;left:5939;top:1079;width:10;height:20" coordorigin="5939,1079" coordsize="10,20">
              <v:shape style="position:absolute;left:5939;top:1079;width:10;height:20" coordorigin="5939,1079" coordsize="10,20" path="m5939,1098l5948,1098,5948,1079,5939,1079,5939,1098xe" filled="true" fillcolor="#000000" stroked="false">
                <v:path arrowok="t"/>
                <v:fill type="solid"/>
              </v:shape>
            </v:group>
            <v:group style="position:absolute;left:5939;top:1098;width:10;height:20" coordorigin="5939,1098" coordsize="10,20">
              <v:shape style="position:absolute;left:5939;top:1098;width:10;height:20" coordorigin="5939,1098" coordsize="10,20" path="m5939,1117l5948,1117,5948,1098,5939,1098,5939,1117xe" filled="true" fillcolor="#000000" stroked="false">
                <v:path arrowok="t"/>
                <v:fill type="solid"/>
              </v:shape>
            </v:group>
            <v:group style="position:absolute;left:5939;top:1117;width:10;height:20" coordorigin="5939,1117" coordsize="10,20">
              <v:shape style="position:absolute;left:5939;top:1117;width:10;height:20" coordorigin="5939,1117" coordsize="10,20" path="m5939,1137l5948,1137,5948,1117,5939,1117,5939,1137xe" filled="true" fillcolor="#000000" stroked="false">
                <v:path arrowok="t"/>
                <v:fill type="solid"/>
              </v:shape>
            </v:group>
            <v:group style="position:absolute;left:5939;top:1137;width:10;height:20" coordorigin="5939,1137" coordsize="10,20">
              <v:shape style="position:absolute;left:5939;top:1137;width:10;height:20" coordorigin="5939,1137" coordsize="10,20" path="m5939,1156l5948,1156,5948,1137,5939,1137,5939,1156xe" filled="true" fillcolor="#000000" stroked="false">
                <v:path arrowok="t"/>
                <v:fill type="solid"/>
              </v:shape>
            </v:group>
            <v:group style="position:absolute;left:5939;top:1156;width:10;height:20" coordorigin="5939,1156" coordsize="10,20">
              <v:shape style="position:absolute;left:5939;top:1156;width:10;height:20" coordorigin="5939,1156" coordsize="10,20" path="m5939,1175l5948,1175,5948,1156,5939,1156,5939,1175xe" filled="true" fillcolor="#000000" stroked="false">
                <v:path arrowok="t"/>
                <v:fill type="solid"/>
              </v:shape>
            </v:group>
            <v:group style="position:absolute;left:5939;top:1175;width:10;height:20" coordorigin="5939,1175" coordsize="10,20">
              <v:shape style="position:absolute;left:5939;top:1175;width:10;height:20" coordorigin="5939,1175" coordsize="10,20" path="m5939,1194l5948,1194,5948,1175,5939,1175,5939,1194xe" filled="true" fillcolor="#000000" stroked="false">
                <v:path arrowok="t"/>
                <v:fill type="solid"/>
              </v:shape>
            </v:group>
            <v:group style="position:absolute;left:5939;top:1194;width:10;height:20" coordorigin="5939,1194" coordsize="10,20">
              <v:shape style="position:absolute;left:5939;top:1194;width:10;height:20" coordorigin="5939,1194" coordsize="10,20" path="m5939,1213l5948,1213,5948,1194,5939,1194,5939,1213xe" filled="true" fillcolor="#000000" stroked="false">
                <v:path arrowok="t"/>
                <v:fill type="solid"/>
              </v:shape>
            </v:group>
            <v:group style="position:absolute;left:5939;top:1213;width:10;height:20" coordorigin="5939,1213" coordsize="10,20">
              <v:shape style="position:absolute;left:5939;top:1213;width:10;height:20" coordorigin="5939,1213" coordsize="10,20" path="m5939,1233l5948,1233,5948,1213,5939,1213,5939,1233xe" filled="true" fillcolor="#000000" stroked="false">
                <v:path arrowok="t"/>
                <v:fill type="solid"/>
              </v:shape>
            </v:group>
            <v:group style="position:absolute;left:5939;top:1233;width:10;height:20" coordorigin="5939,1233" coordsize="10,20">
              <v:shape style="position:absolute;left:5939;top:1233;width:10;height:20" coordorigin="5939,1233" coordsize="10,20" path="m5939,1252l5948,1252,5948,1233,5939,1233,5939,1252xe" filled="true" fillcolor="#000000" stroked="false">
                <v:path arrowok="t"/>
                <v:fill type="solid"/>
              </v:shape>
            </v:group>
            <v:group style="position:absolute;left:5939;top:1309;width:10;height:20" coordorigin="5939,1309" coordsize="10,20">
              <v:shape style="position:absolute;left:5939;top:1309;width:10;height:20" coordorigin="5939,1309" coordsize="10,20" path="m5939,1329l5948,1329,5948,1309,5939,1309,5939,1329xe" filled="true" fillcolor="#000000" stroked="false">
                <v:path arrowok="t"/>
                <v:fill type="solid"/>
              </v:shape>
            </v:group>
            <v:group style="position:absolute;left:5939;top:1329;width:10;height:20" coordorigin="5939,1329" coordsize="10,20">
              <v:shape style="position:absolute;left:5939;top:1329;width:10;height:20" coordorigin="5939,1329" coordsize="10,20" path="m5939,1348l5948,1348,5948,1329,5939,1329,5939,1348xe" filled="true" fillcolor="#000000" stroked="false">
                <v:path arrowok="t"/>
                <v:fill type="solid"/>
              </v:shape>
            </v:group>
            <v:group style="position:absolute;left:5939;top:1348;width:10;height:20" coordorigin="5939,1348" coordsize="10,20">
              <v:shape style="position:absolute;left:5939;top:1348;width:10;height:20" coordorigin="5939,1348" coordsize="10,20" path="m5939,1367l5948,1367,5948,1348,5939,1348,5939,1367xe" filled="true" fillcolor="#000000" stroked="false">
                <v:path arrowok="t"/>
                <v:fill type="solid"/>
              </v:shape>
            </v:group>
            <v:group style="position:absolute;left:5939;top:1367;width:10;height:20" coordorigin="5939,1367" coordsize="10,20">
              <v:shape style="position:absolute;left:5939;top:1367;width:10;height:20" coordorigin="5939,1367" coordsize="10,20" path="m5939,1386l5948,1386,5948,1367,5939,1367,5939,1386xe" filled="true" fillcolor="#000000" stroked="false">
                <v:path arrowok="t"/>
                <v:fill type="solid"/>
              </v:shape>
            </v:group>
            <v:group style="position:absolute;left:5939;top:1386;width:10;height:20" coordorigin="5939,1386" coordsize="10,20">
              <v:shape style="position:absolute;left:5939;top:1386;width:10;height:20" coordorigin="5939,1386" coordsize="10,20" path="m5939,1405l5948,1405,5948,1386,5939,1386,5939,1405xe" filled="true" fillcolor="#000000" stroked="false">
                <v:path arrowok="t"/>
                <v:fill type="solid"/>
              </v:shape>
            </v:group>
            <v:group style="position:absolute;left:5939;top:1405;width:10;height:20" coordorigin="5939,1405" coordsize="10,20">
              <v:shape style="position:absolute;left:5939;top:1405;width:10;height:20" coordorigin="5939,1405" coordsize="10,20" path="m5939,1425l5948,1425,5948,1405,5939,1405,5939,1425xe" filled="true" fillcolor="#000000" stroked="false">
                <v:path arrowok="t"/>
                <v:fill type="solid"/>
              </v:shape>
            </v:group>
            <v:group style="position:absolute;left:5939;top:1425;width:10;height:20" coordorigin="5939,1425" coordsize="10,20">
              <v:shape style="position:absolute;left:5939;top:1425;width:10;height:20" coordorigin="5939,1425" coordsize="10,20" path="m5939,1444l5948,1444,5948,1425,5939,1425,5939,1444xe" filled="true" fillcolor="#000000" stroked="false">
                <v:path arrowok="t"/>
                <v:fill type="solid"/>
              </v:shape>
            </v:group>
            <v:group style="position:absolute;left:5939;top:1444;width:10;height:20" coordorigin="5939,1444" coordsize="10,20">
              <v:shape style="position:absolute;left:5939;top:1444;width:10;height:20" coordorigin="5939,1444" coordsize="10,20" path="m5939,1463l5948,1463,5948,1444,5939,1444,5939,1463xe" filled="true" fillcolor="#000000" stroked="false">
                <v:path arrowok="t"/>
                <v:fill type="solid"/>
              </v:shape>
            </v:group>
            <v:group style="position:absolute;left:5939;top:1463;width:10;height:20" coordorigin="5939,1463" coordsize="10,20">
              <v:shape style="position:absolute;left:5939;top:1463;width:10;height:20" coordorigin="5939,1463" coordsize="10,20" path="m5939,1482l5948,1482,5948,1463,5939,1463,5939,1482xe" filled="true" fillcolor="#000000" stroked="false">
                <v:path arrowok="t"/>
                <v:fill type="solid"/>
              </v:shape>
            </v:group>
            <v:group style="position:absolute;left:5939;top:1482;width:10;height:20" coordorigin="5939,1482" coordsize="10,20">
              <v:shape style="position:absolute;left:5939;top:1482;width:10;height:20" coordorigin="5939,1482" coordsize="10,20" path="m5939,1501l5948,1501,5948,1482,5939,1482,5939,1501xe" filled="true" fillcolor="#000000" stroked="false">
                <v:path arrowok="t"/>
                <v:fill type="solid"/>
              </v:shape>
            </v:group>
            <v:group style="position:absolute;left:5939;top:1501;width:10;height:20" coordorigin="5939,1501" coordsize="10,20">
              <v:shape style="position:absolute;left:5939;top:1501;width:10;height:20" coordorigin="5939,1501" coordsize="10,20" path="m5939,1521l5948,1521,5948,1501,5939,1501,5939,1521xe" filled="true" fillcolor="#000000" stroked="false">
                <v:path arrowok="t"/>
                <v:fill type="solid"/>
              </v:shape>
            </v:group>
            <v:group style="position:absolute;left:5939;top:1521;width:10;height:20" coordorigin="5939,1521" coordsize="10,20">
              <v:shape style="position:absolute;left:5939;top:1521;width:10;height:20" coordorigin="5939,1521" coordsize="10,20" path="m5939,1540l5948,1540,5948,1521,5939,1521,5939,1540xe" filled="true" fillcolor="#000000" stroked="false">
                <v:path arrowok="t"/>
                <v:fill type="solid"/>
              </v:shape>
            </v:group>
            <v:group style="position:absolute;left:5939;top:1540;width:10;height:20" coordorigin="5939,1540" coordsize="10,20">
              <v:shape style="position:absolute;left:5939;top:1540;width:10;height:20" coordorigin="5939,1540" coordsize="10,20" path="m5939,1559l5948,1559,5948,1540,5939,1540,5939,1559xe" filled="true" fillcolor="#000000" stroked="false">
                <v:path arrowok="t"/>
                <v:fill type="solid"/>
              </v:shape>
            </v:group>
            <v:group style="position:absolute;left:5939;top:1559;width:10;height:20" coordorigin="5939,1559" coordsize="10,20">
              <v:shape style="position:absolute;left:5939;top:1559;width:10;height:20" coordorigin="5939,1559" coordsize="10,20" path="m5939,1578l5948,1578,5948,1559,5939,1559,5939,1578xe" filled="true" fillcolor="#000000" stroked="false">
                <v:path arrowok="t"/>
                <v:fill type="solid"/>
              </v:shape>
            </v:group>
            <v:group style="position:absolute;left:5939;top:1578;width:10;height:20" coordorigin="5939,1578" coordsize="10,20">
              <v:shape style="position:absolute;left:5939;top:1578;width:10;height:20" coordorigin="5939,1578" coordsize="10,20" path="m5939,1597l5948,1597,5948,1578,5939,1578,5939,1597xe" filled="true" fillcolor="#000000" stroked="false">
                <v:path arrowok="t"/>
                <v:fill type="solid"/>
              </v:shape>
            </v:group>
            <v:group style="position:absolute;left:5939;top:1597;width:10;height:20" coordorigin="5939,1597" coordsize="10,20">
              <v:shape style="position:absolute;left:5939;top:1597;width:10;height:20" coordorigin="5939,1597" coordsize="10,20" path="m5939,1617l5948,1617,5948,1597,5939,1597,5939,1617xe" filled="true" fillcolor="#000000" stroked="false">
                <v:path arrowok="t"/>
                <v:fill type="solid"/>
              </v:shape>
            </v:group>
            <v:group style="position:absolute;left:5939;top:1617;width:10;height:20" coordorigin="5939,1617" coordsize="10,20">
              <v:shape style="position:absolute;left:5939;top:1617;width:10;height:20" coordorigin="5939,1617" coordsize="10,20" path="m5939,1636l5948,1636,5948,1617,5939,1617,5939,1636xe" filled="true" fillcolor="#000000" stroked="false">
                <v:path arrowok="t"/>
                <v:fill type="solid"/>
              </v:shape>
            </v:group>
            <v:group style="position:absolute;left:5939;top:1636;width:10;height:20" coordorigin="5939,1636" coordsize="10,20">
              <v:shape style="position:absolute;left:5939;top:1636;width:10;height:20" coordorigin="5939,1636" coordsize="10,20" path="m5939,1655l5948,1655,5948,1636,5939,1636,5939,1655xe" filled="true" fillcolor="#000000" stroked="false">
                <v:path arrowok="t"/>
                <v:fill type="solid"/>
              </v:shape>
            </v:group>
            <w10:wrap type="none"/>
          </v:group>
        </w:pict>
      </w:r>
      <w:r>
        <w:rPr>
          <w:rFonts w:ascii="宋体" w:hAnsi="宋体" w:cs="宋体" w:eastAsia="宋体" w:hint="default"/>
          <w:sz w:val="21"/>
          <w:szCs w:val="21"/>
        </w:rPr>
        <w:t>1.</w:t>
      </w:r>
      <w:r>
        <w:rPr>
          <w:rFonts w:ascii="宋体" w:hAnsi="宋体" w:cs="宋体" w:eastAsia="宋体" w:hint="default"/>
          <w:sz w:val="21"/>
          <w:szCs w:val="21"/>
        </w:rPr>
        <w:t>收到的其他与经营活动有关的现金</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207"/>
        <w:gridCol w:w="4300"/>
      </w:tblGrid>
      <w:tr>
        <w:trPr>
          <w:trHeight w:val="415" w:hRule="exact"/>
        </w:trPr>
        <w:tc>
          <w:tcPr>
            <w:tcW w:w="4207"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right="1810"/>
              <w:jc w:val="right"/>
              <w:rPr>
                <w:rFonts w:ascii="宋体" w:hAnsi="宋体" w:cs="宋体" w:eastAsia="宋体" w:hint="default"/>
                <w:sz w:val="18"/>
                <w:szCs w:val="18"/>
              </w:rPr>
            </w:pPr>
            <w:r>
              <w:rPr>
                <w:rFonts w:ascii="宋体" w:hAnsi="宋体" w:cs="宋体" w:eastAsia="宋体" w:hint="default"/>
                <w:sz w:val="18"/>
                <w:szCs w:val="18"/>
              </w:rPr>
              <w:t>项  目</w:t>
            </w:r>
          </w:p>
        </w:tc>
        <w:tc>
          <w:tcPr>
            <w:tcW w:w="4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41"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403" w:hRule="exact"/>
        </w:trPr>
        <w:tc>
          <w:tcPr>
            <w:tcW w:w="420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43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7" name="image505.png" descr=""/>
                  <wp:cNvGraphicFramePr>
                    <a:graphicFrameLocks noChangeAspect="1"/>
                  </wp:cNvGraphicFramePr>
                  <a:graphic>
                    <a:graphicData uri="http://schemas.openxmlformats.org/drawingml/2006/picture">
                      <pic:pic>
                        <pic:nvPicPr>
                          <pic:cNvPr id="18" name="image505.png"/>
                          <pic:cNvPicPr/>
                        </pic:nvPicPr>
                        <pic:blipFill>
                          <a:blip r:embed="rId560"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6"/>
              <w:ind w:right="108"/>
              <w:jc w:val="right"/>
              <w:rPr>
                <w:rFonts w:ascii="宋体" w:hAnsi="宋体" w:cs="宋体" w:eastAsia="宋体" w:hint="default"/>
                <w:sz w:val="18"/>
                <w:szCs w:val="18"/>
              </w:rPr>
            </w:pPr>
            <w:r>
              <w:rPr>
                <w:rFonts w:ascii="宋体"/>
                <w:spacing w:val="-1"/>
                <w:sz w:val="18"/>
              </w:rPr>
              <w:t>5,746,288.77</w:t>
            </w:r>
          </w:p>
        </w:tc>
      </w:tr>
      <w:tr>
        <w:trPr>
          <w:trHeight w:val="403" w:hRule="exact"/>
        </w:trPr>
        <w:tc>
          <w:tcPr>
            <w:tcW w:w="420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3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9" name="image505.png" descr=""/>
                  <wp:cNvGraphicFramePr>
                    <a:graphicFrameLocks noChangeAspect="1"/>
                  </wp:cNvGraphicFramePr>
                  <a:graphic>
                    <a:graphicData uri="http://schemas.openxmlformats.org/drawingml/2006/picture">
                      <pic:pic>
                        <pic:nvPicPr>
                          <pic:cNvPr id="20" name="image505.png"/>
                          <pic:cNvPicPr/>
                        </pic:nvPicPr>
                        <pic:blipFill>
                          <a:blip r:embed="rId560"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110"/>
              <w:jc w:val="right"/>
              <w:rPr>
                <w:rFonts w:ascii="宋体" w:hAnsi="宋体" w:cs="宋体" w:eastAsia="宋体" w:hint="default"/>
                <w:sz w:val="18"/>
                <w:szCs w:val="18"/>
              </w:rPr>
            </w:pPr>
            <w:r>
              <w:rPr>
                <w:rFonts w:ascii="宋体"/>
                <w:spacing w:val="-1"/>
                <w:sz w:val="18"/>
              </w:rPr>
              <w:t>9,790,384.30</w:t>
            </w:r>
          </w:p>
        </w:tc>
      </w:tr>
      <w:tr>
        <w:trPr>
          <w:trHeight w:val="413" w:hRule="exact"/>
        </w:trPr>
        <w:tc>
          <w:tcPr>
            <w:tcW w:w="4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1810"/>
              <w:jc w:val="right"/>
              <w:rPr>
                <w:rFonts w:ascii="宋体" w:hAnsi="宋体" w:cs="宋体" w:eastAsia="宋体" w:hint="default"/>
                <w:sz w:val="18"/>
                <w:szCs w:val="18"/>
              </w:rPr>
            </w:pPr>
            <w:r>
              <w:rPr>
                <w:rFonts w:ascii="宋体" w:hAnsi="宋体" w:cs="宋体" w:eastAsia="宋体" w:hint="default"/>
                <w:sz w:val="18"/>
                <w:szCs w:val="18"/>
              </w:rPr>
              <w:t>合  计</w:t>
            </w:r>
          </w:p>
        </w:tc>
        <w:tc>
          <w:tcPr>
            <w:tcW w:w="430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1" name="image505.png" descr=""/>
                  <wp:cNvGraphicFramePr>
                    <a:graphicFrameLocks noChangeAspect="1"/>
                  </wp:cNvGraphicFramePr>
                  <a:graphic>
                    <a:graphicData uri="http://schemas.openxmlformats.org/drawingml/2006/picture">
                      <pic:pic>
                        <pic:nvPicPr>
                          <pic:cNvPr id="22" name="image505.png"/>
                          <pic:cNvPicPr/>
                        </pic:nvPicPr>
                        <pic:blipFill>
                          <a:blip r:embed="rId560"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9"/>
              <w:ind w:right="108"/>
              <w:jc w:val="right"/>
              <w:rPr>
                <w:rFonts w:ascii="宋体" w:hAnsi="宋体" w:cs="宋体" w:eastAsia="宋体" w:hint="default"/>
                <w:sz w:val="18"/>
                <w:szCs w:val="18"/>
              </w:rPr>
            </w:pPr>
            <w:r>
              <w:rPr>
                <w:rFonts w:ascii="宋体"/>
                <w:spacing w:val="-1"/>
                <w:sz w:val="18"/>
              </w:rPr>
              <w:t>15,536,673.07</w:t>
            </w:r>
          </w:p>
        </w:tc>
      </w:tr>
    </w:tbl>
    <w:p>
      <w:pPr>
        <w:spacing w:before="86"/>
        <w:ind w:left="658" w:right="4955" w:firstLine="0"/>
        <w:jc w:val="left"/>
        <w:rPr>
          <w:rFonts w:ascii="宋体" w:hAnsi="宋体" w:cs="宋体" w:eastAsia="宋体" w:hint="default"/>
          <w:sz w:val="21"/>
          <w:szCs w:val="21"/>
        </w:rPr>
      </w:pPr>
      <w:r>
        <w:rPr/>
        <w:pict>
          <v:group style="position:absolute;margin-left:296.929993pt;margin-top:27.963667pt;width:.5pt;height:64.8pt;mso-position-horizontal-relative:page;mso-position-vertical-relative:paragraph;z-index:-1121368" coordorigin="5939,559" coordsize="10,1296">
            <v:shape style="position:absolute;left:5939;top:559;width:10;height:2" type="#_x0000_t75" stroked="false">
              <v:imagedata r:id="rId561" o:title=""/>
            </v:shape>
            <v:group style="position:absolute;left:5939;top:581;width:10;height:20" coordorigin="5939,581" coordsize="10,20">
              <v:shape style="position:absolute;left:5939;top:581;width:10;height:20" coordorigin="5939,581" coordsize="10,20" path="m5939,600l5948,600,5948,581,5939,581,5939,600xe" filled="true" fillcolor="#000000" stroked="false">
                <v:path arrowok="t"/>
                <v:fill type="solid"/>
              </v:shape>
            </v:group>
            <v:group style="position:absolute;left:5939;top:600;width:10;height:20" coordorigin="5939,600" coordsize="10,20">
              <v:shape style="position:absolute;left:5939;top:600;width:10;height:20" coordorigin="5939,600" coordsize="10,20" path="m5939,619l5948,619,5948,600,5939,600,5939,619xe" filled="true" fillcolor="#000000" stroked="false">
                <v:path arrowok="t"/>
                <v:fill type="solid"/>
              </v:shape>
            </v:group>
            <v:group style="position:absolute;left:5939;top:619;width:10;height:20" coordorigin="5939,619" coordsize="10,20">
              <v:shape style="position:absolute;left:5939;top:619;width:10;height:20" coordorigin="5939,619" coordsize="10,20" path="m5939,638l5948,638,5948,619,5939,619,5939,638xe" filled="true" fillcolor="#000000" stroked="false">
                <v:path arrowok="t"/>
                <v:fill type="solid"/>
              </v:shape>
            </v:group>
            <v:group style="position:absolute;left:5939;top:638;width:10;height:20" coordorigin="5939,638" coordsize="10,20">
              <v:shape style="position:absolute;left:5939;top:638;width:10;height:20" coordorigin="5939,638" coordsize="10,20" path="m5939,658l5948,658,5948,638,5939,638,5939,658xe" filled="true" fillcolor="#000000" stroked="false">
                <v:path arrowok="t"/>
                <v:fill type="solid"/>
              </v:shape>
            </v:group>
            <v:group style="position:absolute;left:5939;top:658;width:10;height:20" coordorigin="5939,658" coordsize="10,20">
              <v:shape style="position:absolute;left:5939;top:658;width:10;height:20" coordorigin="5939,658" coordsize="10,20" path="m5939,677l5948,677,5948,658,5939,658,5939,677xe" filled="true" fillcolor="#000000" stroked="false">
                <v:path arrowok="t"/>
                <v:fill type="solid"/>
              </v:shape>
            </v:group>
            <v:group style="position:absolute;left:5939;top:677;width:10;height:20" coordorigin="5939,677" coordsize="10,20">
              <v:shape style="position:absolute;left:5939;top:677;width:10;height:20" coordorigin="5939,677" coordsize="10,20" path="m5939,696l5948,696,5948,677,5939,677,5939,696xe" filled="true" fillcolor="#000000" stroked="false">
                <v:path arrowok="t"/>
                <v:fill type="solid"/>
              </v:shape>
            </v:group>
            <v:group style="position:absolute;left:5939;top:696;width:10;height:20" coordorigin="5939,696" coordsize="10,20">
              <v:shape style="position:absolute;left:5939;top:696;width:10;height:20" coordorigin="5939,696" coordsize="10,20" path="m5939,715l5948,715,5948,696,5939,696,5939,715xe" filled="true" fillcolor="#000000" stroked="false">
                <v:path arrowok="t"/>
                <v:fill type="solid"/>
              </v:shape>
            </v:group>
            <v:group style="position:absolute;left:5939;top:715;width:10;height:20" coordorigin="5939,715" coordsize="10,20">
              <v:shape style="position:absolute;left:5939;top:715;width:10;height:20" coordorigin="5939,715" coordsize="10,20" path="m5939,734l5948,734,5948,715,5939,715,5939,734xe" filled="true" fillcolor="#000000" stroked="false">
                <v:path arrowok="t"/>
                <v:fill type="solid"/>
              </v:shape>
            </v:group>
            <v:group style="position:absolute;left:5939;top:734;width:10;height:20" coordorigin="5939,734" coordsize="10,20">
              <v:shape style="position:absolute;left:5939;top:734;width:10;height:20" coordorigin="5939,734" coordsize="10,20" path="m5939,754l5948,754,5948,734,5939,734,5939,754xe" filled="true" fillcolor="#000000" stroked="false">
                <v:path arrowok="t"/>
                <v:fill type="solid"/>
              </v:shape>
            </v:group>
            <v:group style="position:absolute;left:5939;top:754;width:10;height:20" coordorigin="5939,754" coordsize="10,20">
              <v:shape style="position:absolute;left:5939;top:754;width:10;height:20" coordorigin="5939,754" coordsize="10,20" path="m5939,773l5948,773,5948,754,5939,754,5939,773xe" filled="true" fillcolor="#000000" stroked="false">
                <v:path arrowok="t"/>
                <v:fill type="solid"/>
              </v:shape>
            </v:group>
            <v:group style="position:absolute;left:5939;top:773;width:10;height:20" coordorigin="5939,773" coordsize="10,20">
              <v:shape style="position:absolute;left:5939;top:773;width:10;height:20" coordorigin="5939,773" coordsize="10,20" path="m5939,792l5948,792,5948,773,5939,773,5939,792xe" filled="true" fillcolor="#000000" stroked="false">
                <v:path arrowok="t"/>
                <v:fill type="solid"/>
              </v:shape>
            </v:group>
            <v:group style="position:absolute;left:5939;top:792;width:10;height:20" coordorigin="5939,792" coordsize="10,20">
              <v:shape style="position:absolute;left:5939;top:792;width:10;height:20" coordorigin="5939,792" coordsize="10,20" path="m5939,811l5948,811,5948,792,5939,792,5939,811xe" filled="true" fillcolor="#000000" stroked="false">
                <v:path arrowok="t"/>
                <v:fill type="solid"/>
              </v:shape>
            </v:group>
            <v:group style="position:absolute;left:5939;top:811;width:10;height:20" coordorigin="5939,811" coordsize="10,20">
              <v:shape style="position:absolute;left:5939;top:811;width:10;height:20" coordorigin="5939,811" coordsize="10,20" path="m5939,830l5948,830,5948,811,5939,811,5939,830xe" filled="true" fillcolor="#000000" stroked="false">
                <v:path arrowok="t"/>
                <v:fill type="solid"/>
              </v:shape>
            </v:group>
            <v:group style="position:absolute;left:5939;top:830;width:10;height:20" coordorigin="5939,830" coordsize="10,20">
              <v:shape style="position:absolute;left:5939;top:830;width:10;height:20" coordorigin="5939,830" coordsize="10,20" path="m5939,850l5948,850,5948,830,5939,830,5939,850xe" filled="true" fillcolor="#000000" stroked="false">
                <v:path arrowok="t"/>
                <v:fill type="solid"/>
              </v:shape>
            </v:group>
            <v:group style="position:absolute;left:5939;top:907;width:10;height:20" coordorigin="5939,907" coordsize="10,20">
              <v:shape style="position:absolute;left:5939;top:907;width:10;height:20" coordorigin="5939,907" coordsize="10,20" path="m5939,926l5948,926,5948,907,5939,907,5939,926xe" filled="true" fillcolor="#000000" stroked="false">
                <v:path arrowok="t"/>
                <v:fill type="solid"/>
              </v:shape>
            </v:group>
            <v:group style="position:absolute;left:5939;top:926;width:10;height:20" coordorigin="5939,926" coordsize="10,20">
              <v:shape style="position:absolute;left:5939;top:926;width:10;height:20" coordorigin="5939,926" coordsize="10,20" path="m5939,946l5948,946,5948,926,5939,926,5939,946xe" filled="true" fillcolor="#000000" stroked="false">
                <v:path arrowok="t"/>
                <v:fill type="solid"/>
              </v:shape>
            </v:group>
            <v:group style="position:absolute;left:5939;top:946;width:10;height:20" coordorigin="5939,946" coordsize="10,20">
              <v:shape style="position:absolute;left:5939;top:946;width:10;height:20" coordorigin="5939,946" coordsize="10,20" path="m5939,965l5948,965,5948,946,5939,946,5939,965xe" filled="true" fillcolor="#000000" stroked="false">
                <v:path arrowok="t"/>
                <v:fill type="solid"/>
              </v:shape>
            </v:group>
            <v:group style="position:absolute;left:5939;top:965;width:10;height:20" coordorigin="5939,965" coordsize="10,20">
              <v:shape style="position:absolute;left:5939;top:965;width:10;height:20" coordorigin="5939,965" coordsize="10,20" path="m5939,984l5948,984,5948,965,5939,965,5939,984xe" filled="true" fillcolor="#000000" stroked="false">
                <v:path arrowok="t"/>
                <v:fill type="solid"/>
              </v:shape>
            </v:group>
            <v:group style="position:absolute;left:5939;top:984;width:10;height:20" coordorigin="5939,984" coordsize="10,20">
              <v:shape style="position:absolute;left:5939;top:984;width:10;height:20" coordorigin="5939,984" coordsize="10,20" path="m5939,1003l5948,1003,5948,984,5939,984,5939,1003xe" filled="true" fillcolor="#000000" stroked="false">
                <v:path arrowok="t"/>
                <v:fill type="solid"/>
              </v:shape>
            </v:group>
            <v:group style="position:absolute;left:5939;top:1003;width:10;height:20" coordorigin="5939,1003" coordsize="10,20">
              <v:shape style="position:absolute;left:5939;top:1003;width:10;height:20" coordorigin="5939,1003" coordsize="10,20" path="m5939,1022l5948,1022,5948,1003,5939,1003,5939,1022xe" filled="true" fillcolor="#000000" stroked="false">
                <v:path arrowok="t"/>
                <v:fill type="solid"/>
              </v:shape>
            </v:group>
            <v:group style="position:absolute;left:5939;top:1022;width:10;height:20" coordorigin="5939,1022" coordsize="10,20">
              <v:shape style="position:absolute;left:5939;top:1022;width:10;height:20" coordorigin="5939,1022" coordsize="10,20" path="m5939,1042l5948,1042,5948,1022,5939,1022,5939,1042xe" filled="true" fillcolor="#000000" stroked="false">
                <v:path arrowok="t"/>
                <v:fill type="solid"/>
              </v:shape>
            </v:group>
            <v:group style="position:absolute;left:5939;top:1042;width:10;height:20" coordorigin="5939,1042" coordsize="10,20">
              <v:shape style="position:absolute;left:5939;top:1042;width:10;height:20" coordorigin="5939,1042" coordsize="10,20" path="m5939,1061l5948,1061,5948,1042,5939,1042,5939,1061xe" filled="true" fillcolor="#000000" stroked="false">
                <v:path arrowok="t"/>
                <v:fill type="solid"/>
              </v:shape>
            </v:group>
            <v:group style="position:absolute;left:5939;top:1061;width:10;height:20" coordorigin="5939,1061" coordsize="10,20">
              <v:shape style="position:absolute;left:5939;top:1061;width:10;height:20" coordorigin="5939,1061" coordsize="10,20" path="m5939,1080l5948,1080,5948,1061,5939,1061,5939,1080xe" filled="true" fillcolor="#000000" stroked="false">
                <v:path arrowok="t"/>
                <v:fill type="solid"/>
              </v:shape>
            </v:group>
            <v:group style="position:absolute;left:5939;top:1080;width:10;height:20" coordorigin="5939,1080" coordsize="10,20">
              <v:shape style="position:absolute;left:5939;top:1080;width:10;height:20" coordorigin="5939,1080" coordsize="10,20" path="m5939,1099l5948,1099,5948,1080,5939,1080,5939,1099xe" filled="true" fillcolor="#000000" stroked="false">
                <v:path arrowok="t"/>
                <v:fill type="solid"/>
              </v:shape>
            </v:group>
            <v:group style="position:absolute;left:5939;top:1099;width:10;height:20" coordorigin="5939,1099" coordsize="10,20">
              <v:shape style="position:absolute;left:5939;top:1099;width:10;height:20" coordorigin="5939,1099" coordsize="10,20" path="m5939,1118l5948,1118,5948,1099,5939,1099,5939,1118xe" filled="true" fillcolor="#000000" stroked="false">
                <v:path arrowok="t"/>
                <v:fill type="solid"/>
              </v:shape>
            </v:group>
            <v:group style="position:absolute;left:5939;top:1118;width:10;height:20" coordorigin="5939,1118" coordsize="10,20">
              <v:shape style="position:absolute;left:5939;top:1118;width:10;height:20" coordorigin="5939,1118" coordsize="10,20" path="m5939,1138l5948,1138,5948,1118,5939,1118,5939,1138xe" filled="true" fillcolor="#000000" stroked="false">
                <v:path arrowok="t"/>
                <v:fill type="solid"/>
              </v:shape>
            </v:group>
            <v:group style="position:absolute;left:5939;top:1138;width:10;height:20" coordorigin="5939,1138" coordsize="10,20">
              <v:shape style="position:absolute;left:5939;top:1138;width:10;height:20" coordorigin="5939,1138" coordsize="10,20" path="m5939,1157l5948,1157,5948,1138,5939,1138,5939,1157xe" filled="true" fillcolor="#000000" stroked="false">
                <v:path arrowok="t"/>
                <v:fill type="solid"/>
              </v:shape>
            </v:group>
            <v:group style="position:absolute;left:5939;top:1157;width:10;height:20" coordorigin="5939,1157" coordsize="10,20">
              <v:shape style="position:absolute;left:5939;top:1157;width:10;height:20" coordorigin="5939,1157" coordsize="10,20" path="m5939,1176l5948,1176,5948,1157,5939,1157,5939,1176xe" filled="true" fillcolor="#000000" stroked="false">
                <v:path arrowok="t"/>
                <v:fill type="solid"/>
              </v:shape>
            </v:group>
            <v:group style="position:absolute;left:5939;top:1238;width:10;height:20" coordorigin="5939,1238" coordsize="10,20">
              <v:shape style="position:absolute;left:5939;top:1238;width:10;height:20" coordorigin="5939,1238" coordsize="10,20" path="m5939,1258l5948,1258,5948,1238,5939,1238,5939,1258xe" filled="true" fillcolor="#000000" stroked="false">
                <v:path arrowok="t"/>
                <v:fill type="solid"/>
              </v:shape>
            </v:group>
            <v:group style="position:absolute;left:5939;top:1258;width:10;height:20" coordorigin="5939,1258" coordsize="10,20">
              <v:shape style="position:absolute;left:5939;top:1258;width:10;height:20" coordorigin="5939,1258" coordsize="10,20" path="m5939,1277l5948,1277,5948,1258,5939,1258,5939,1277xe" filled="true" fillcolor="#000000" stroked="false">
                <v:path arrowok="t"/>
                <v:fill type="solid"/>
              </v:shape>
            </v:group>
            <v:group style="position:absolute;left:5939;top:1277;width:10;height:20" coordorigin="5939,1277" coordsize="10,20">
              <v:shape style="position:absolute;left:5939;top:1277;width:10;height:20" coordorigin="5939,1277" coordsize="10,20" path="m5939,1296l5948,1296,5948,1277,5939,1277,5939,1296xe" filled="true" fillcolor="#000000" stroked="false">
                <v:path arrowok="t"/>
                <v:fill type="solid"/>
              </v:shape>
            </v:group>
            <v:group style="position:absolute;left:5939;top:1296;width:10;height:20" coordorigin="5939,1296" coordsize="10,20">
              <v:shape style="position:absolute;left:5939;top:1296;width:10;height:20" coordorigin="5939,1296" coordsize="10,20" path="m5939,1315l5948,1315,5948,1296,5939,1296,5939,1315xe" filled="true" fillcolor="#000000" stroked="false">
                <v:path arrowok="t"/>
                <v:fill type="solid"/>
              </v:shape>
            </v:group>
            <v:group style="position:absolute;left:5939;top:1315;width:10;height:20" coordorigin="5939,1315" coordsize="10,20">
              <v:shape style="position:absolute;left:5939;top:1315;width:10;height:20" coordorigin="5939,1315" coordsize="10,20" path="m5939,1334l5948,1334,5948,1315,5939,1315,5939,1334xe" filled="true" fillcolor="#000000" stroked="false">
                <v:path arrowok="t"/>
                <v:fill type="solid"/>
              </v:shape>
            </v:group>
            <v:group style="position:absolute;left:5939;top:1334;width:10;height:20" coordorigin="5939,1334" coordsize="10,20">
              <v:shape style="position:absolute;left:5939;top:1334;width:10;height:20" coordorigin="5939,1334" coordsize="10,20" path="m5939,1354l5948,1354,5948,1334,5939,1334,5939,1354xe" filled="true" fillcolor="#000000" stroked="false">
                <v:path arrowok="t"/>
                <v:fill type="solid"/>
              </v:shape>
            </v:group>
            <v:group style="position:absolute;left:5939;top:1354;width:10;height:20" coordorigin="5939,1354" coordsize="10,20">
              <v:shape style="position:absolute;left:5939;top:1354;width:10;height:20" coordorigin="5939,1354" coordsize="10,20" path="m5939,1373l5948,1373,5948,1354,5939,1354,5939,1373xe" filled="true" fillcolor="#000000" stroked="false">
                <v:path arrowok="t"/>
                <v:fill type="solid"/>
              </v:shape>
            </v:group>
            <v:group style="position:absolute;left:5939;top:1373;width:10;height:20" coordorigin="5939,1373" coordsize="10,20">
              <v:shape style="position:absolute;left:5939;top:1373;width:10;height:20" coordorigin="5939,1373" coordsize="10,20" path="m5939,1392l5948,1392,5948,1373,5939,1373,5939,1392xe" filled="true" fillcolor="#000000" stroked="false">
                <v:path arrowok="t"/>
                <v:fill type="solid"/>
              </v:shape>
            </v:group>
            <v:group style="position:absolute;left:5939;top:1392;width:10;height:20" coordorigin="5939,1392" coordsize="10,20">
              <v:shape style="position:absolute;left:5939;top:1392;width:10;height:20" coordorigin="5939,1392" coordsize="10,20" path="m5939,1411l5948,1411,5948,1392,5939,1392,5939,1411xe" filled="true" fillcolor="#000000" stroked="false">
                <v:path arrowok="t"/>
                <v:fill type="solid"/>
              </v:shape>
            </v:group>
            <v:group style="position:absolute;left:5939;top:1411;width:10;height:20" coordorigin="5939,1411" coordsize="10,20">
              <v:shape style="position:absolute;left:5939;top:1411;width:10;height:20" coordorigin="5939,1411" coordsize="10,20" path="m5939,1430l5948,1430,5948,1411,5939,1411,5939,1430xe" filled="true" fillcolor="#000000" stroked="false">
                <v:path arrowok="t"/>
                <v:fill type="solid"/>
              </v:shape>
            </v:group>
            <v:group style="position:absolute;left:5939;top:1430;width:10;height:20" coordorigin="5939,1430" coordsize="10,20">
              <v:shape style="position:absolute;left:5939;top:1430;width:10;height:20" coordorigin="5939,1430" coordsize="10,20" path="m5939,1450l5948,1450,5948,1430,5939,1430,5939,1450xe" filled="true" fillcolor="#000000" stroked="false">
                <v:path arrowok="t"/>
                <v:fill type="solid"/>
              </v:shape>
            </v:group>
            <v:group style="position:absolute;left:5939;top:1450;width:10;height:20" coordorigin="5939,1450" coordsize="10,20">
              <v:shape style="position:absolute;left:5939;top:1450;width:10;height:20" coordorigin="5939,1450" coordsize="10,20" path="m5939,1469l5948,1469,5948,1450,5939,1450,5939,1469xe" filled="true" fillcolor="#000000" stroked="false">
                <v:path arrowok="t"/>
                <v:fill type="solid"/>
              </v:shape>
            </v:group>
            <v:group style="position:absolute;left:5939;top:1469;width:10;height:20" coordorigin="5939,1469" coordsize="10,20">
              <v:shape style="position:absolute;left:5939;top:1469;width:10;height:20" coordorigin="5939,1469" coordsize="10,20" path="m5939,1488l5948,1488,5948,1469,5939,1469,5939,1488xe" filled="true" fillcolor="#000000" stroked="false">
                <v:path arrowok="t"/>
                <v:fill type="solid"/>
              </v:shape>
            </v:group>
            <v:group style="position:absolute;left:5939;top:1488;width:10;height:20" coordorigin="5939,1488" coordsize="10,20">
              <v:shape style="position:absolute;left:5939;top:1488;width:10;height:20" coordorigin="5939,1488" coordsize="10,20" path="m5939,1507l5948,1507,5948,1488,5939,1488,5939,1507xe" filled="true" fillcolor="#000000" stroked="false">
                <v:path arrowok="t"/>
                <v:fill type="solid"/>
              </v:shape>
            </v:group>
            <v:group style="position:absolute;left:5939;top:1567;width:10;height:20" coordorigin="5939,1567" coordsize="10,20">
              <v:shape style="position:absolute;left:5939;top:1567;width:10;height:20" coordorigin="5939,1567" coordsize="10,20" path="m5939,1586l5948,1586,5948,1567,5939,1567,5939,1586xe" filled="true" fillcolor="#000000" stroked="false">
                <v:path arrowok="t"/>
                <v:fill type="solid"/>
              </v:shape>
            </v:group>
            <v:group style="position:absolute;left:5939;top:1586;width:10;height:20" coordorigin="5939,1586" coordsize="10,20">
              <v:shape style="position:absolute;left:5939;top:1586;width:10;height:20" coordorigin="5939,1586" coordsize="10,20" path="m5939,1606l5948,1606,5948,1586,5939,1586,5939,1606xe" filled="true" fillcolor="#000000" stroked="false">
                <v:path arrowok="t"/>
                <v:fill type="solid"/>
              </v:shape>
            </v:group>
            <v:group style="position:absolute;left:5939;top:1606;width:10;height:20" coordorigin="5939,1606" coordsize="10,20">
              <v:shape style="position:absolute;left:5939;top:1606;width:10;height:20" coordorigin="5939,1606" coordsize="10,20" path="m5939,1625l5948,1625,5948,1606,5939,1606,5939,1625xe" filled="true" fillcolor="#000000" stroked="false">
                <v:path arrowok="t"/>
                <v:fill type="solid"/>
              </v:shape>
            </v:group>
            <v:group style="position:absolute;left:5939;top:1625;width:10;height:20" coordorigin="5939,1625" coordsize="10,20">
              <v:shape style="position:absolute;left:5939;top:1625;width:10;height:20" coordorigin="5939,1625" coordsize="10,20" path="m5939,1644l5948,1644,5948,1625,5939,1625,5939,1644xe" filled="true" fillcolor="#000000" stroked="false">
                <v:path arrowok="t"/>
                <v:fill type="solid"/>
              </v:shape>
            </v:group>
            <v:group style="position:absolute;left:5939;top:1644;width:10;height:20" coordorigin="5939,1644" coordsize="10,20">
              <v:shape style="position:absolute;left:5939;top:1644;width:10;height:20" coordorigin="5939,1644" coordsize="10,20" path="m5939,1663l5948,1663,5948,1644,5939,1644,5939,1663xe" filled="true" fillcolor="#000000" stroked="false">
                <v:path arrowok="t"/>
                <v:fill type="solid"/>
              </v:shape>
            </v:group>
            <v:group style="position:absolute;left:5939;top:1663;width:10;height:20" coordorigin="5939,1663" coordsize="10,20">
              <v:shape style="position:absolute;left:5939;top:1663;width:10;height:20" coordorigin="5939,1663" coordsize="10,20" path="m5939,1682l5948,1682,5948,1663,5939,1663,5939,1682xe" filled="true" fillcolor="#000000" stroked="false">
                <v:path arrowok="t"/>
                <v:fill type="solid"/>
              </v:shape>
            </v:group>
            <v:group style="position:absolute;left:5939;top:1682;width:10;height:20" coordorigin="5939,1682" coordsize="10,20">
              <v:shape style="position:absolute;left:5939;top:1682;width:10;height:20" coordorigin="5939,1682" coordsize="10,20" path="m5939,1702l5948,1702,5948,1682,5939,1682,5939,1702xe" filled="true" fillcolor="#000000" stroked="false">
                <v:path arrowok="t"/>
                <v:fill type="solid"/>
              </v:shape>
            </v:group>
            <v:group style="position:absolute;left:5939;top:1702;width:10;height:20" coordorigin="5939,1702" coordsize="10,20">
              <v:shape style="position:absolute;left:5939;top:1702;width:10;height:20" coordorigin="5939,1702" coordsize="10,20" path="m5939,1721l5948,1721,5948,1702,5939,1702,5939,1721xe" filled="true" fillcolor="#000000" stroked="false">
                <v:path arrowok="t"/>
                <v:fill type="solid"/>
              </v:shape>
            </v:group>
            <v:group style="position:absolute;left:5939;top:1721;width:10;height:20" coordorigin="5939,1721" coordsize="10,20">
              <v:shape style="position:absolute;left:5939;top:1721;width:10;height:20" coordorigin="5939,1721" coordsize="10,20" path="m5939,1740l5948,1740,5948,1721,5939,1721,5939,1740xe" filled="true" fillcolor="#000000" stroked="false">
                <v:path arrowok="t"/>
                <v:fill type="solid"/>
              </v:shape>
            </v:group>
            <v:group style="position:absolute;left:5939;top:1740;width:10;height:20" coordorigin="5939,1740" coordsize="10,20">
              <v:shape style="position:absolute;left:5939;top:1740;width:10;height:20" coordorigin="5939,1740" coordsize="10,20" path="m5939,1759l5948,1759,5948,1740,5939,1740,5939,1759xe" filled="true" fillcolor="#000000" stroked="false">
                <v:path arrowok="t"/>
                <v:fill type="solid"/>
              </v:shape>
            </v:group>
            <v:group style="position:absolute;left:5939;top:1759;width:10;height:20" coordorigin="5939,1759" coordsize="10,20">
              <v:shape style="position:absolute;left:5939;top:1759;width:10;height:20" coordorigin="5939,1759" coordsize="10,20" path="m5939,1778l5948,1778,5948,1759,5939,1759,5939,1778xe" filled="true" fillcolor="#000000" stroked="false">
                <v:path arrowok="t"/>
                <v:fill type="solid"/>
              </v:shape>
            </v:group>
            <v:group style="position:absolute;left:5939;top:1778;width:10;height:20" coordorigin="5939,1778" coordsize="10,20">
              <v:shape style="position:absolute;left:5939;top:1778;width:10;height:20" coordorigin="5939,1778" coordsize="10,20" path="m5939,1798l5948,1798,5948,1778,5939,1778,5939,1798xe" filled="true" fillcolor="#000000" stroked="false">
                <v:path arrowok="t"/>
                <v:fill type="solid"/>
              </v:shape>
            </v:group>
            <v:group style="position:absolute;left:5939;top:1798;width:10;height:20" coordorigin="5939,1798" coordsize="10,20">
              <v:shape style="position:absolute;left:5939;top:1798;width:10;height:20" coordorigin="5939,1798" coordsize="10,20" path="m5939,1817l5948,1817,5948,1798,5939,1798,5939,1817xe" filled="true" fillcolor="#000000" stroked="false">
                <v:path arrowok="t"/>
                <v:fill type="solid"/>
              </v:shape>
            </v:group>
            <v:group style="position:absolute;left:5939;top:1817;width:10;height:20" coordorigin="5939,1817" coordsize="10,20">
              <v:shape style="position:absolute;left:5939;top:1817;width:10;height:20" coordorigin="5939,1817" coordsize="10,20" path="m5939,1836l5948,1836,5948,1817,5939,1817,5939,1836xe" filled="true" fillcolor="#000000" stroked="false">
                <v:path arrowok="t"/>
                <v:fill type="solid"/>
              </v:shape>
            </v:group>
            <v:group style="position:absolute;left:5939;top:1836;width:10;height:20" coordorigin="5939,1836" coordsize="10,20">
              <v:shape style="position:absolute;left:5939;top:1836;width:10;height:20" coordorigin="5939,1836" coordsize="10,20" path="m5939,1855l5948,1855,5948,1836,5939,1836,5939,1855xe" filled="true" fillcolor="#000000" stroked="false">
                <v:path arrowok="t"/>
                <v:fill type="solid"/>
              </v:shape>
            </v:group>
            <w10:wrap type="none"/>
          </v:group>
        </w:pict>
      </w:r>
      <w:r>
        <w:rPr>
          <w:rFonts w:ascii="宋体" w:hAnsi="宋体" w:cs="宋体" w:eastAsia="宋体" w:hint="default"/>
          <w:sz w:val="21"/>
          <w:szCs w:val="21"/>
        </w:rPr>
        <w:t>2.</w:t>
      </w:r>
      <w:r>
        <w:rPr>
          <w:rFonts w:ascii="宋体" w:hAnsi="宋体" w:cs="宋体" w:eastAsia="宋体" w:hint="default"/>
          <w:sz w:val="21"/>
          <w:szCs w:val="21"/>
        </w:rPr>
        <w:t>支付的其他与经营活动有关的现金</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207"/>
        <w:gridCol w:w="4300"/>
      </w:tblGrid>
      <w:tr>
        <w:trPr>
          <w:trHeight w:val="338" w:hRule="exact"/>
        </w:trPr>
        <w:tc>
          <w:tcPr>
            <w:tcW w:w="42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1810"/>
              <w:jc w:val="right"/>
              <w:rPr>
                <w:rFonts w:ascii="宋体" w:hAnsi="宋体" w:cs="宋体" w:eastAsia="宋体" w:hint="default"/>
                <w:sz w:val="18"/>
                <w:szCs w:val="18"/>
              </w:rPr>
            </w:pPr>
            <w:r>
              <w:rPr>
                <w:rFonts w:ascii="宋体" w:hAnsi="宋体" w:cs="宋体" w:eastAsia="宋体" w:hint="default"/>
                <w:sz w:val="18"/>
                <w:szCs w:val="18"/>
              </w:rPr>
              <w:t>项  目</w:t>
            </w:r>
          </w:p>
        </w:tc>
        <w:tc>
          <w:tcPr>
            <w:tcW w:w="4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41"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331" w:hRule="exact"/>
        </w:trPr>
        <w:tc>
          <w:tcPr>
            <w:tcW w:w="420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3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3" name="image507.png" descr=""/>
                  <wp:cNvGraphicFramePr>
                    <a:graphicFrameLocks noChangeAspect="1"/>
                  </wp:cNvGraphicFramePr>
                  <a:graphic>
                    <a:graphicData uri="http://schemas.openxmlformats.org/drawingml/2006/picture">
                      <pic:pic>
                        <pic:nvPicPr>
                          <pic:cNvPr id="24" name="image507.png"/>
                          <pic:cNvPicPr/>
                        </pic:nvPicPr>
                        <pic:blipFill>
                          <a:blip r:embed="rId56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108"/>
              <w:jc w:val="right"/>
              <w:rPr>
                <w:rFonts w:ascii="宋体" w:hAnsi="宋体" w:cs="宋体" w:eastAsia="宋体" w:hint="default"/>
                <w:sz w:val="18"/>
                <w:szCs w:val="18"/>
              </w:rPr>
            </w:pPr>
            <w:r>
              <w:rPr>
                <w:rFonts w:ascii="宋体"/>
                <w:spacing w:val="-1"/>
                <w:sz w:val="18"/>
              </w:rPr>
              <w:t>26,813,105.58</w:t>
            </w:r>
          </w:p>
        </w:tc>
      </w:tr>
      <w:tr>
        <w:trPr>
          <w:trHeight w:val="329" w:hRule="exact"/>
        </w:trPr>
        <w:tc>
          <w:tcPr>
            <w:tcW w:w="420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43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5" name="image507.png" descr=""/>
                  <wp:cNvGraphicFramePr>
                    <a:graphicFrameLocks noChangeAspect="1"/>
                  </wp:cNvGraphicFramePr>
                  <a:graphic>
                    <a:graphicData uri="http://schemas.openxmlformats.org/drawingml/2006/picture">
                      <pic:pic>
                        <pic:nvPicPr>
                          <pic:cNvPr id="26" name="image507.png"/>
                          <pic:cNvPicPr/>
                        </pic:nvPicPr>
                        <pic:blipFill>
                          <a:blip r:embed="rId56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08"/>
              <w:jc w:val="right"/>
              <w:rPr>
                <w:rFonts w:ascii="宋体" w:hAnsi="宋体" w:cs="宋体" w:eastAsia="宋体" w:hint="default"/>
                <w:sz w:val="18"/>
                <w:szCs w:val="18"/>
              </w:rPr>
            </w:pPr>
            <w:r>
              <w:rPr>
                <w:rFonts w:ascii="宋体"/>
                <w:spacing w:val="-1"/>
                <w:sz w:val="18"/>
              </w:rPr>
              <w:t>46,671,201.30</w:t>
            </w:r>
          </w:p>
        </w:tc>
      </w:tr>
      <w:tr>
        <w:trPr>
          <w:trHeight w:val="341" w:hRule="exact"/>
        </w:trPr>
        <w:tc>
          <w:tcPr>
            <w:tcW w:w="4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810"/>
              <w:jc w:val="right"/>
              <w:rPr>
                <w:rFonts w:ascii="宋体" w:hAnsi="宋体" w:cs="宋体" w:eastAsia="宋体" w:hint="default"/>
                <w:sz w:val="18"/>
                <w:szCs w:val="18"/>
              </w:rPr>
            </w:pPr>
            <w:r>
              <w:rPr>
                <w:rFonts w:ascii="宋体" w:hAnsi="宋体" w:cs="宋体" w:eastAsia="宋体" w:hint="default"/>
                <w:sz w:val="18"/>
                <w:szCs w:val="18"/>
              </w:rPr>
              <w:t>合  计</w:t>
            </w:r>
          </w:p>
        </w:tc>
        <w:tc>
          <w:tcPr>
            <w:tcW w:w="430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7" name="image507.png" descr=""/>
                  <wp:cNvGraphicFramePr>
                    <a:graphicFrameLocks noChangeAspect="1"/>
                  </wp:cNvGraphicFramePr>
                  <a:graphic>
                    <a:graphicData uri="http://schemas.openxmlformats.org/drawingml/2006/picture">
                      <pic:pic>
                        <pic:nvPicPr>
                          <pic:cNvPr id="28" name="image507.png"/>
                          <pic:cNvPicPr/>
                        </pic:nvPicPr>
                        <pic:blipFill>
                          <a:blip r:embed="rId56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108"/>
              <w:jc w:val="right"/>
              <w:rPr>
                <w:rFonts w:ascii="宋体" w:hAnsi="宋体" w:cs="宋体" w:eastAsia="宋体" w:hint="default"/>
                <w:sz w:val="18"/>
                <w:szCs w:val="18"/>
              </w:rPr>
            </w:pPr>
            <w:r>
              <w:rPr>
                <w:rFonts w:ascii="宋体"/>
                <w:spacing w:val="-1"/>
                <w:sz w:val="18"/>
              </w:rPr>
              <w:t>73,484,306.88</w:t>
            </w:r>
          </w:p>
        </w:tc>
      </w:tr>
    </w:tbl>
    <w:p>
      <w:pPr>
        <w:spacing w:before="86"/>
        <w:ind w:left="658" w:right="4955" w:firstLine="0"/>
        <w:jc w:val="left"/>
        <w:rPr>
          <w:rFonts w:ascii="宋体" w:hAnsi="宋体" w:cs="宋体" w:eastAsia="宋体" w:hint="default"/>
          <w:sz w:val="21"/>
          <w:szCs w:val="21"/>
        </w:rPr>
      </w:pPr>
      <w:r>
        <w:rPr/>
        <w:pict>
          <v:group style="position:absolute;margin-left:296.929993pt;margin-top:27.963684pt;width:.5pt;height:48.4pt;mso-position-horizontal-relative:page;mso-position-vertical-relative:paragraph;z-index:-1121344" coordorigin="5939,559" coordsize="10,968">
            <v:shape style="position:absolute;left:5939;top:559;width:10;height:2" type="#_x0000_t75" stroked="false">
              <v:imagedata r:id="rId563" o:title=""/>
            </v:shape>
            <v:group style="position:absolute;left:5939;top:581;width:10;height:20" coordorigin="5939,581" coordsize="10,20">
              <v:shape style="position:absolute;left:5939;top:581;width:10;height:20" coordorigin="5939,581" coordsize="10,20" path="m5939,600l5948,600,5948,581,5939,581,5939,600xe" filled="true" fillcolor="#000000" stroked="false">
                <v:path arrowok="t"/>
                <v:fill type="solid"/>
              </v:shape>
            </v:group>
            <v:group style="position:absolute;left:5939;top:600;width:10;height:20" coordorigin="5939,600" coordsize="10,20">
              <v:shape style="position:absolute;left:5939;top:600;width:10;height:20" coordorigin="5939,600" coordsize="10,20" path="m5939,619l5948,619,5948,600,5939,600,5939,619xe" filled="true" fillcolor="#000000" stroked="false">
                <v:path arrowok="t"/>
                <v:fill type="solid"/>
              </v:shape>
            </v:group>
            <v:group style="position:absolute;left:5939;top:619;width:10;height:20" coordorigin="5939,619" coordsize="10,20">
              <v:shape style="position:absolute;left:5939;top:619;width:10;height:20" coordorigin="5939,619" coordsize="10,20" path="m5939,638l5948,638,5948,619,5939,619,5939,638xe" filled="true" fillcolor="#000000" stroked="false">
                <v:path arrowok="t"/>
                <v:fill type="solid"/>
              </v:shape>
            </v:group>
            <v:group style="position:absolute;left:5939;top:638;width:10;height:20" coordorigin="5939,638" coordsize="10,20">
              <v:shape style="position:absolute;left:5939;top:638;width:10;height:20" coordorigin="5939,638" coordsize="10,20" path="m5939,658l5948,658,5948,638,5939,638,5939,658xe" filled="true" fillcolor="#000000" stroked="false">
                <v:path arrowok="t"/>
                <v:fill type="solid"/>
              </v:shape>
            </v:group>
            <v:group style="position:absolute;left:5939;top:658;width:10;height:20" coordorigin="5939,658" coordsize="10,20">
              <v:shape style="position:absolute;left:5939;top:658;width:10;height:20" coordorigin="5939,658" coordsize="10,20" path="m5939,677l5948,677,5948,658,5939,658,5939,677xe" filled="true" fillcolor="#000000" stroked="false">
                <v:path arrowok="t"/>
                <v:fill type="solid"/>
              </v:shape>
            </v:group>
            <v:group style="position:absolute;left:5939;top:677;width:10;height:20" coordorigin="5939,677" coordsize="10,20">
              <v:shape style="position:absolute;left:5939;top:677;width:10;height:20" coordorigin="5939,677" coordsize="10,20" path="m5939,696l5948,696,5948,677,5939,677,5939,696xe" filled="true" fillcolor="#000000" stroked="false">
                <v:path arrowok="t"/>
                <v:fill type="solid"/>
              </v:shape>
            </v:group>
            <v:group style="position:absolute;left:5939;top:696;width:10;height:20" coordorigin="5939,696" coordsize="10,20">
              <v:shape style="position:absolute;left:5939;top:696;width:10;height:20" coordorigin="5939,696" coordsize="10,20" path="m5939,715l5948,715,5948,696,5939,696,5939,715xe" filled="true" fillcolor="#000000" stroked="false">
                <v:path arrowok="t"/>
                <v:fill type="solid"/>
              </v:shape>
            </v:group>
            <v:group style="position:absolute;left:5939;top:715;width:10;height:20" coordorigin="5939,715" coordsize="10,20">
              <v:shape style="position:absolute;left:5939;top:715;width:10;height:20" coordorigin="5939,715" coordsize="10,20" path="m5939,734l5948,734,5948,715,5939,715,5939,734xe" filled="true" fillcolor="#000000" stroked="false">
                <v:path arrowok="t"/>
                <v:fill type="solid"/>
              </v:shape>
            </v:group>
            <v:group style="position:absolute;left:5939;top:734;width:10;height:20" coordorigin="5939,734" coordsize="10,20">
              <v:shape style="position:absolute;left:5939;top:734;width:10;height:20" coordorigin="5939,734" coordsize="10,20" path="m5939,754l5948,754,5948,734,5939,734,5939,754xe" filled="true" fillcolor="#000000" stroked="false">
                <v:path arrowok="t"/>
                <v:fill type="solid"/>
              </v:shape>
            </v:group>
            <v:group style="position:absolute;left:5939;top:754;width:10;height:20" coordorigin="5939,754" coordsize="10,20">
              <v:shape style="position:absolute;left:5939;top:754;width:10;height:20" coordorigin="5939,754" coordsize="10,20" path="m5939,773l5948,773,5948,754,5939,754,5939,773xe" filled="true" fillcolor="#000000" stroked="false">
                <v:path arrowok="t"/>
                <v:fill type="solid"/>
              </v:shape>
            </v:group>
            <v:group style="position:absolute;left:5939;top:773;width:10;height:20" coordorigin="5939,773" coordsize="10,20">
              <v:shape style="position:absolute;left:5939;top:773;width:10;height:20" coordorigin="5939,773" coordsize="10,20" path="m5939,792l5948,792,5948,773,5939,773,5939,792xe" filled="true" fillcolor="#000000" stroked="false">
                <v:path arrowok="t"/>
                <v:fill type="solid"/>
              </v:shape>
            </v:group>
            <v:group style="position:absolute;left:5939;top:792;width:10;height:20" coordorigin="5939,792" coordsize="10,20">
              <v:shape style="position:absolute;left:5939;top:792;width:10;height:20" coordorigin="5939,792" coordsize="10,20" path="m5939,811l5948,811,5948,792,5939,792,5939,811xe" filled="true" fillcolor="#000000" stroked="false">
                <v:path arrowok="t"/>
                <v:fill type="solid"/>
              </v:shape>
            </v:group>
            <v:group style="position:absolute;left:5939;top:811;width:10;height:20" coordorigin="5939,811" coordsize="10,20">
              <v:shape style="position:absolute;left:5939;top:811;width:10;height:20" coordorigin="5939,811" coordsize="10,20" path="m5939,830l5948,830,5948,811,5939,811,5939,830xe" filled="true" fillcolor="#000000" stroked="false">
                <v:path arrowok="t"/>
                <v:fill type="solid"/>
              </v:shape>
            </v:group>
            <v:group style="position:absolute;left:5939;top:830;width:10;height:20" coordorigin="5939,830" coordsize="10,20">
              <v:shape style="position:absolute;left:5939;top:830;width:10;height:20" coordorigin="5939,830" coordsize="10,20" path="m5939,850l5948,850,5948,830,5939,830,5939,850xe" filled="true" fillcolor="#000000" stroked="false">
                <v:path arrowok="t"/>
                <v:fill type="solid"/>
              </v:shape>
            </v:group>
            <v:group style="position:absolute;left:5939;top:907;width:10;height:20" coordorigin="5939,907" coordsize="10,20">
              <v:shape style="position:absolute;left:5939;top:907;width:10;height:20" coordorigin="5939,907" coordsize="10,20" path="m5939,926l5948,926,5948,907,5939,907,5939,926xe" filled="true" fillcolor="#000000" stroked="false">
                <v:path arrowok="t"/>
                <v:fill type="solid"/>
              </v:shape>
            </v:group>
            <v:group style="position:absolute;left:5939;top:926;width:10;height:20" coordorigin="5939,926" coordsize="10,20">
              <v:shape style="position:absolute;left:5939;top:926;width:10;height:20" coordorigin="5939,926" coordsize="10,20" path="m5939,946l5948,946,5948,926,5939,926,5939,946xe" filled="true" fillcolor="#000000" stroked="false">
                <v:path arrowok="t"/>
                <v:fill type="solid"/>
              </v:shape>
            </v:group>
            <v:group style="position:absolute;left:5939;top:946;width:10;height:20" coordorigin="5939,946" coordsize="10,20">
              <v:shape style="position:absolute;left:5939;top:946;width:10;height:20" coordorigin="5939,946" coordsize="10,20" path="m5939,965l5948,965,5948,946,5939,946,5939,965xe" filled="true" fillcolor="#000000" stroked="false">
                <v:path arrowok="t"/>
                <v:fill type="solid"/>
              </v:shape>
            </v:group>
            <v:group style="position:absolute;left:5939;top:965;width:10;height:20" coordorigin="5939,965" coordsize="10,20">
              <v:shape style="position:absolute;left:5939;top:965;width:10;height:20" coordorigin="5939,965" coordsize="10,20" path="m5939,984l5948,984,5948,965,5939,965,5939,984xe" filled="true" fillcolor="#000000" stroked="false">
                <v:path arrowok="t"/>
                <v:fill type="solid"/>
              </v:shape>
            </v:group>
            <v:group style="position:absolute;left:5939;top:984;width:10;height:20" coordorigin="5939,984" coordsize="10,20">
              <v:shape style="position:absolute;left:5939;top:984;width:10;height:20" coordorigin="5939,984" coordsize="10,20" path="m5939,1003l5948,1003,5948,984,5939,984,5939,1003xe" filled="true" fillcolor="#000000" stroked="false">
                <v:path arrowok="t"/>
                <v:fill type="solid"/>
              </v:shape>
            </v:group>
            <v:group style="position:absolute;left:5939;top:1003;width:10;height:20" coordorigin="5939,1003" coordsize="10,20">
              <v:shape style="position:absolute;left:5939;top:1003;width:10;height:20" coordorigin="5939,1003" coordsize="10,20" path="m5939,1022l5948,1022,5948,1003,5939,1003,5939,1022xe" filled="true" fillcolor="#000000" stroked="false">
                <v:path arrowok="t"/>
                <v:fill type="solid"/>
              </v:shape>
            </v:group>
            <v:group style="position:absolute;left:5939;top:1022;width:10;height:20" coordorigin="5939,1022" coordsize="10,20">
              <v:shape style="position:absolute;left:5939;top:1022;width:10;height:20" coordorigin="5939,1022" coordsize="10,20" path="m5939,1042l5948,1042,5948,1022,5939,1022,5939,1042xe" filled="true" fillcolor="#000000" stroked="false">
                <v:path arrowok="t"/>
                <v:fill type="solid"/>
              </v:shape>
            </v:group>
            <v:group style="position:absolute;left:5939;top:1042;width:10;height:20" coordorigin="5939,1042" coordsize="10,20">
              <v:shape style="position:absolute;left:5939;top:1042;width:10;height:20" coordorigin="5939,1042" coordsize="10,20" path="m5939,1061l5948,1061,5948,1042,5939,1042,5939,1061xe" filled="true" fillcolor="#000000" stroked="false">
                <v:path arrowok="t"/>
                <v:fill type="solid"/>
              </v:shape>
            </v:group>
            <v:group style="position:absolute;left:5939;top:1061;width:10;height:20" coordorigin="5939,1061" coordsize="10,20">
              <v:shape style="position:absolute;left:5939;top:1061;width:10;height:20" coordorigin="5939,1061" coordsize="10,20" path="m5939,1080l5948,1080,5948,1061,5939,1061,5939,1080xe" filled="true" fillcolor="#000000" stroked="false">
                <v:path arrowok="t"/>
                <v:fill type="solid"/>
              </v:shape>
            </v:group>
            <v:group style="position:absolute;left:5939;top:1080;width:10;height:20" coordorigin="5939,1080" coordsize="10,20">
              <v:shape style="position:absolute;left:5939;top:1080;width:10;height:20" coordorigin="5939,1080" coordsize="10,20" path="m5939,1099l5948,1099,5948,1080,5939,1080,5939,1099xe" filled="true" fillcolor="#000000" stroked="false">
                <v:path arrowok="t"/>
                <v:fill type="solid"/>
              </v:shape>
            </v:group>
            <v:group style="position:absolute;left:5939;top:1099;width:10;height:20" coordorigin="5939,1099" coordsize="10,20">
              <v:shape style="position:absolute;left:5939;top:1099;width:10;height:20" coordorigin="5939,1099" coordsize="10,20" path="m5939,1118l5948,1118,5948,1099,5939,1099,5939,1118xe" filled="true" fillcolor="#000000" stroked="false">
                <v:path arrowok="t"/>
                <v:fill type="solid"/>
              </v:shape>
            </v:group>
            <v:group style="position:absolute;left:5939;top:1118;width:10;height:20" coordorigin="5939,1118" coordsize="10,20">
              <v:shape style="position:absolute;left:5939;top:1118;width:10;height:20" coordorigin="5939,1118" coordsize="10,20" path="m5939,1138l5948,1138,5948,1118,5939,1118,5939,1138xe" filled="true" fillcolor="#000000" stroked="false">
                <v:path arrowok="t"/>
                <v:fill type="solid"/>
              </v:shape>
            </v:group>
            <v:group style="position:absolute;left:5939;top:1138;width:10;height:20" coordorigin="5939,1138" coordsize="10,20">
              <v:shape style="position:absolute;left:5939;top:1138;width:10;height:20" coordorigin="5939,1138" coordsize="10,20" path="m5939,1157l5948,1157,5948,1138,5939,1138,5939,1157xe" filled="true" fillcolor="#000000" stroked="false">
                <v:path arrowok="t"/>
                <v:fill type="solid"/>
              </v:shape>
            </v:group>
            <v:group style="position:absolute;left:5939;top:1157;width:10;height:20" coordorigin="5939,1157" coordsize="10,20">
              <v:shape style="position:absolute;left:5939;top:1157;width:10;height:20" coordorigin="5939,1157" coordsize="10,20" path="m5939,1176l5948,1176,5948,1157,5939,1157,5939,1176xe" filled="true" fillcolor="#000000" stroked="false">
                <v:path arrowok="t"/>
                <v:fill type="solid"/>
              </v:shape>
            </v:group>
            <v:group style="position:absolute;left:5939;top:1238;width:10;height:20" coordorigin="5939,1238" coordsize="10,20">
              <v:shape style="position:absolute;left:5939;top:1238;width:10;height:20" coordorigin="5939,1238" coordsize="10,20" path="m5939,1258l5948,1258,5948,1238,5939,1238,5939,1258xe" filled="true" fillcolor="#000000" stroked="false">
                <v:path arrowok="t"/>
                <v:fill type="solid"/>
              </v:shape>
            </v:group>
            <v:group style="position:absolute;left:5939;top:1258;width:10;height:20" coordorigin="5939,1258" coordsize="10,20">
              <v:shape style="position:absolute;left:5939;top:1258;width:10;height:20" coordorigin="5939,1258" coordsize="10,20" path="m5939,1277l5948,1277,5948,1258,5939,1258,5939,1277xe" filled="true" fillcolor="#000000" stroked="false">
                <v:path arrowok="t"/>
                <v:fill type="solid"/>
              </v:shape>
            </v:group>
            <v:group style="position:absolute;left:5939;top:1277;width:10;height:20" coordorigin="5939,1277" coordsize="10,20">
              <v:shape style="position:absolute;left:5939;top:1277;width:10;height:20" coordorigin="5939,1277" coordsize="10,20" path="m5939,1296l5948,1296,5948,1277,5939,1277,5939,1296xe" filled="true" fillcolor="#000000" stroked="false">
                <v:path arrowok="t"/>
                <v:fill type="solid"/>
              </v:shape>
            </v:group>
            <v:group style="position:absolute;left:5939;top:1296;width:10;height:20" coordorigin="5939,1296" coordsize="10,20">
              <v:shape style="position:absolute;left:5939;top:1296;width:10;height:20" coordorigin="5939,1296" coordsize="10,20" path="m5939,1315l5948,1315,5948,1296,5939,1296,5939,1315xe" filled="true" fillcolor="#000000" stroked="false">
                <v:path arrowok="t"/>
                <v:fill type="solid"/>
              </v:shape>
            </v:group>
            <v:group style="position:absolute;left:5939;top:1315;width:10;height:20" coordorigin="5939,1315" coordsize="10,20">
              <v:shape style="position:absolute;left:5939;top:1315;width:10;height:20" coordorigin="5939,1315" coordsize="10,20" path="m5939,1334l5948,1334,5948,1315,5939,1315,5939,1334xe" filled="true" fillcolor="#000000" stroked="false">
                <v:path arrowok="t"/>
                <v:fill type="solid"/>
              </v:shape>
            </v:group>
            <v:group style="position:absolute;left:5939;top:1334;width:10;height:20" coordorigin="5939,1334" coordsize="10,20">
              <v:shape style="position:absolute;left:5939;top:1334;width:10;height:20" coordorigin="5939,1334" coordsize="10,20" path="m5939,1354l5948,1354,5948,1334,5939,1334,5939,1354xe" filled="true" fillcolor="#000000" stroked="false">
                <v:path arrowok="t"/>
                <v:fill type="solid"/>
              </v:shape>
            </v:group>
            <v:group style="position:absolute;left:5939;top:1354;width:10;height:20" coordorigin="5939,1354" coordsize="10,20">
              <v:shape style="position:absolute;left:5939;top:1354;width:10;height:20" coordorigin="5939,1354" coordsize="10,20" path="m5939,1373l5948,1373,5948,1354,5939,1354,5939,1373xe" filled="true" fillcolor="#000000" stroked="false">
                <v:path arrowok="t"/>
                <v:fill type="solid"/>
              </v:shape>
            </v:group>
            <v:group style="position:absolute;left:5939;top:1373;width:10;height:20" coordorigin="5939,1373" coordsize="10,20">
              <v:shape style="position:absolute;left:5939;top:1373;width:10;height:20" coordorigin="5939,1373" coordsize="10,20" path="m5939,1393l5948,1393,5948,1373,5939,1373,5939,1393xe" filled="true" fillcolor="#000000" stroked="false">
                <v:path arrowok="t"/>
                <v:fill type="solid"/>
              </v:shape>
            </v:group>
            <v:group style="position:absolute;left:5939;top:1393;width:10;height:20" coordorigin="5939,1393" coordsize="10,20">
              <v:shape style="position:absolute;left:5939;top:1393;width:10;height:20" coordorigin="5939,1393" coordsize="10,20" path="m5939,1412l5948,1412,5948,1393,5939,1393,5939,1412xe" filled="true" fillcolor="#000000" stroked="false">
                <v:path arrowok="t"/>
                <v:fill type="solid"/>
              </v:shape>
            </v:group>
            <v:group style="position:absolute;left:5939;top:1412;width:10;height:20" coordorigin="5939,1412" coordsize="10,20">
              <v:shape style="position:absolute;left:5939;top:1412;width:10;height:20" coordorigin="5939,1412" coordsize="10,20" path="m5939,1431l5948,1431,5948,1412,5939,1412,5939,1431xe" filled="true" fillcolor="#000000" stroked="false">
                <v:path arrowok="t"/>
                <v:fill type="solid"/>
              </v:shape>
            </v:group>
            <v:group style="position:absolute;left:5939;top:1431;width:10;height:20" coordorigin="5939,1431" coordsize="10,20">
              <v:shape style="position:absolute;left:5939;top:1431;width:10;height:20" coordorigin="5939,1431" coordsize="10,20" path="m5939,1450l5948,1450,5948,1431,5939,1431,5939,1450xe" filled="true" fillcolor="#000000" stroked="false">
                <v:path arrowok="t"/>
                <v:fill type="solid"/>
              </v:shape>
            </v:group>
            <v:group style="position:absolute;left:5939;top:1450;width:10;height:20" coordorigin="5939,1450" coordsize="10,20">
              <v:shape style="position:absolute;left:5939;top:1450;width:10;height:20" coordorigin="5939,1450" coordsize="10,20" path="m5939,1469l5948,1469,5948,1450,5939,1450,5939,1469xe" filled="true" fillcolor="#000000" stroked="false">
                <v:path arrowok="t"/>
                <v:fill type="solid"/>
              </v:shape>
            </v:group>
            <v:group style="position:absolute;left:5939;top:1469;width:10;height:20" coordorigin="5939,1469" coordsize="10,20">
              <v:shape style="position:absolute;left:5939;top:1469;width:10;height:20" coordorigin="5939,1469" coordsize="10,20" path="m5939,1489l5948,1489,5948,1469,5939,1469,5939,1489xe" filled="true" fillcolor="#000000" stroked="false">
                <v:path arrowok="t"/>
                <v:fill type="solid"/>
              </v:shape>
            </v:group>
            <v:group style="position:absolute;left:5939;top:1489;width:10;height:20" coordorigin="5939,1489" coordsize="10,20">
              <v:shape style="position:absolute;left:5939;top:1489;width:10;height:20" coordorigin="5939,1489" coordsize="10,20" path="m5939,1508l5948,1508,5948,1489,5939,1489,5939,1508xe" filled="true" fillcolor="#000000" stroked="false">
                <v:path arrowok="t"/>
                <v:fill type="solid"/>
              </v:shape>
            </v:group>
            <v:group style="position:absolute;left:5939;top:1508;width:10;height:20" coordorigin="5939,1508" coordsize="10,20">
              <v:shape style="position:absolute;left:5939;top:1508;width:10;height:20" coordorigin="5939,1508" coordsize="10,20" path="m5939,1527l5948,1527,5948,1508,5939,1508,5939,1527xe" filled="true" fillcolor="#000000" stroked="false">
                <v:path arrowok="t"/>
                <v:fill type="solid"/>
              </v:shape>
            </v:group>
            <w10:wrap type="none"/>
          </v:group>
        </w:pict>
      </w:r>
      <w:r>
        <w:rPr>
          <w:rFonts w:ascii="宋体" w:hAnsi="宋体" w:cs="宋体" w:eastAsia="宋体" w:hint="default"/>
          <w:sz w:val="21"/>
          <w:szCs w:val="21"/>
        </w:rPr>
        <w:t>3.</w:t>
      </w:r>
      <w:r>
        <w:rPr>
          <w:rFonts w:ascii="宋体" w:hAnsi="宋体" w:cs="宋体" w:eastAsia="宋体" w:hint="default"/>
          <w:sz w:val="21"/>
          <w:szCs w:val="21"/>
        </w:rPr>
        <w:t>收到的其他与投资活动有关的现金</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773"/>
        <w:gridCol w:w="3734"/>
      </w:tblGrid>
      <w:tr>
        <w:trPr>
          <w:trHeight w:val="338" w:hRule="exact"/>
        </w:trPr>
        <w:tc>
          <w:tcPr>
            <w:tcW w:w="4773" w:type="dxa"/>
            <w:tcBorders>
              <w:top w:val="single" w:sz="12" w:space="0" w:color="000000"/>
              <w:left w:val="nil" w:sz="6" w:space="0" w:color="auto"/>
              <w:bottom w:val="single" w:sz="8" w:space="0" w:color="000000"/>
              <w:right w:val="nil" w:sz="6" w:space="0" w:color="auto"/>
            </w:tcBorders>
          </w:tcPr>
          <w:p>
            <w:pPr>
              <w:pStyle w:val="TableParagraph"/>
              <w:spacing w:line="240" w:lineRule="auto" w:before="20"/>
              <w:ind w:right="520"/>
              <w:jc w:val="center"/>
              <w:rPr>
                <w:rFonts w:ascii="宋体" w:hAnsi="宋体" w:cs="宋体" w:eastAsia="宋体" w:hint="default"/>
                <w:sz w:val="18"/>
                <w:szCs w:val="18"/>
              </w:rPr>
            </w:pPr>
            <w:r>
              <w:rPr>
                <w:rFonts w:ascii="宋体" w:hAnsi="宋体" w:cs="宋体" w:eastAsia="宋体" w:hint="default"/>
                <w:sz w:val="18"/>
                <w:szCs w:val="18"/>
              </w:rPr>
              <w:t>项  目</w:t>
            </w:r>
          </w:p>
        </w:tc>
        <w:tc>
          <w:tcPr>
            <w:tcW w:w="37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522"/>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331" w:hRule="exact"/>
        </w:trPr>
        <w:tc>
          <w:tcPr>
            <w:tcW w:w="477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73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372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29" name="image509.png" descr=""/>
                  <wp:cNvGraphicFramePr>
                    <a:graphicFrameLocks noChangeAspect="1"/>
                  </wp:cNvGraphicFramePr>
                  <a:graphic>
                    <a:graphicData uri="http://schemas.openxmlformats.org/drawingml/2006/picture">
                      <pic:pic>
                        <pic:nvPicPr>
                          <pic:cNvPr id="30" name="image509.png"/>
                          <pic:cNvPicPr/>
                        </pic:nvPicPr>
                        <pic:blipFill>
                          <a:blip r:embed="rId564"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110"/>
              <w:jc w:val="right"/>
              <w:rPr>
                <w:rFonts w:ascii="宋体" w:hAnsi="宋体" w:cs="宋体" w:eastAsia="宋体" w:hint="default"/>
                <w:sz w:val="18"/>
                <w:szCs w:val="18"/>
              </w:rPr>
            </w:pPr>
            <w:r>
              <w:rPr>
                <w:rFonts w:ascii="宋体"/>
                <w:spacing w:val="-1"/>
                <w:sz w:val="18"/>
              </w:rPr>
              <w:t>1,764,262.05</w:t>
            </w:r>
          </w:p>
        </w:tc>
      </w:tr>
      <w:tr>
        <w:trPr>
          <w:trHeight w:val="341" w:hRule="exact"/>
        </w:trPr>
        <w:tc>
          <w:tcPr>
            <w:tcW w:w="4773"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20"/>
              <w:jc w:val="center"/>
              <w:rPr>
                <w:rFonts w:ascii="宋体" w:hAnsi="宋体" w:cs="宋体" w:eastAsia="宋体" w:hint="default"/>
                <w:sz w:val="18"/>
                <w:szCs w:val="18"/>
              </w:rPr>
            </w:pPr>
            <w:r>
              <w:rPr>
                <w:rFonts w:ascii="宋体" w:hAnsi="宋体" w:cs="宋体" w:eastAsia="宋体" w:hint="default"/>
                <w:sz w:val="18"/>
                <w:szCs w:val="18"/>
              </w:rPr>
              <w:t>合  计</w:t>
            </w:r>
          </w:p>
        </w:tc>
        <w:tc>
          <w:tcPr>
            <w:tcW w:w="373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372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1" name="image509.png" descr=""/>
                  <wp:cNvGraphicFramePr>
                    <a:graphicFrameLocks noChangeAspect="1"/>
                  </wp:cNvGraphicFramePr>
                  <a:graphic>
                    <a:graphicData uri="http://schemas.openxmlformats.org/drawingml/2006/picture">
                      <pic:pic>
                        <pic:nvPicPr>
                          <pic:cNvPr id="32" name="image509.png"/>
                          <pic:cNvPicPr/>
                        </pic:nvPicPr>
                        <pic:blipFill>
                          <a:blip r:embed="rId564"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108"/>
              <w:jc w:val="right"/>
              <w:rPr>
                <w:rFonts w:ascii="宋体" w:hAnsi="宋体" w:cs="宋体" w:eastAsia="宋体" w:hint="default"/>
                <w:sz w:val="18"/>
                <w:szCs w:val="18"/>
              </w:rPr>
            </w:pPr>
            <w:r>
              <w:rPr>
                <w:rFonts w:ascii="宋体"/>
                <w:spacing w:val="-1"/>
                <w:sz w:val="18"/>
              </w:rPr>
              <w:t>1,764,262.05</w:t>
            </w:r>
          </w:p>
        </w:tc>
      </w:tr>
    </w:tbl>
    <w:p>
      <w:pPr>
        <w:spacing w:before="86"/>
        <w:ind w:left="658" w:right="4955" w:firstLine="0"/>
        <w:jc w:val="left"/>
        <w:rPr>
          <w:rFonts w:ascii="宋体" w:hAnsi="宋体" w:cs="宋体" w:eastAsia="宋体" w:hint="default"/>
          <w:sz w:val="21"/>
          <w:szCs w:val="21"/>
        </w:rPr>
      </w:pPr>
      <w:r>
        <w:rPr/>
        <w:pict>
          <v:group style="position:absolute;margin-left:296.929993pt;margin-top:27.843674pt;width:.5pt;height:48.15pt;mso-position-horizontal-relative:page;mso-position-vertical-relative:paragraph;z-index:-1121320" coordorigin="5939,557" coordsize="10,963">
            <v:shape style="position:absolute;left:5939;top:557;width:10;height:2" type="#_x0000_t75" stroked="false">
              <v:imagedata r:id="rId564" o:title=""/>
            </v:shape>
            <v:group style="position:absolute;left:5939;top:578;width:10;height:20" coordorigin="5939,578" coordsize="10,20">
              <v:shape style="position:absolute;left:5939;top:578;width:10;height:20" coordorigin="5939,578" coordsize="10,20" path="m5939,598l5948,598,5948,578,5939,578,5939,598xe" filled="true" fillcolor="#000000" stroked="false">
                <v:path arrowok="t"/>
                <v:fill type="solid"/>
              </v:shape>
            </v:group>
            <v:group style="position:absolute;left:5939;top:598;width:10;height:20" coordorigin="5939,598" coordsize="10,20">
              <v:shape style="position:absolute;left:5939;top:598;width:10;height:20" coordorigin="5939,598" coordsize="10,20" path="m5939,617l5948,617,5948,598,5939,598,5939,617xe" filled="true" fillcolor="#000000" stroked="false">
                <v:path arrowok="t"/>
                <v:fill type="solid"/>
              </v:shape>
            </v:group>
            <v:group style="position:absolute;left:5939;top:617;width:10;height:20" coordorigin="5939,617" coordsize="10,20">
              <v:shape style="position:absolute;left:5939;top:617;width:10;height:20" coordorigin="5939,617" coordsize="10,20" path="m5939,636l5948,636,5948,617,5939,617,5939,636xe" filled="true" fillcolor="#000000" stroked="false">
                <v:path arrowok="t"/>
                <v:fill type="solid"/>
              </v:shape>
            </v:group>
            <v:group style="position:absolute;left:5939;top:636;width:10;height:20" coordorigin="5939,636" coordsize="10,20">
              <v:shape style="position:absolute;left:5939;top:636;width:10;height:20" coordorigin="5939,636" coordsize="10,20" path="m5939,655l5948,655,5948,636,5939,636,5939,655xe" filled="true" fillcolor="#000000" stroked="false">
                <v:path arrowok="t"/>
                <v:fill type="solid"/>
              </v:shape>
            </v:group>
            <v:group style="position:absolute;left:5939;top:655;width:10;height:20" coordorigin="5939,655" coordsize="10,20">
              <v:shape style="position:absolute;left:5939;top:655;width:10;height:20" coordorigin="5939,655" coordsize="10,20" path="m5939,674l5948,674,5948,655,5939,655,5939,674xe" filled="true" fillcolor="#000000" stroked="false">
                <v:path arrowok="t"/>
                <v:fill type="solid"/>
              </v:shape>
            </v:group>
            <v:group style="position:absolute;left:5939;top:674;width:10;height:20" coordorigin="5939,674" coordsize="10,20">
              <v:shape style="position:absolute;left:5939;top:674;width:10;height:20" coordorigin="5939,674" coordsize="10,20" path="m5939,694l5948,694,5948,674,5939,674,5939,694xe" filled="true" fillcolor="#000000" stroked="false">
                <v:path arrowok="t"/>
                <v:fill type="solid"/>
              </v:shape>
            </v:group>
            <v:group style="position:absolute;left:5939;top:694;width:10;height:20" coordorigin="5939,694" coordsize="10,20">
              <v:shape style="position:absolute;left:5939;top:694;width:10;height:20" coordorigin="5939,694" coordsize="10,20" path="m5939,713l5948,713,5948,694,5939,694,5939,713xe" filled="true" fillcolor="#000000" stroked="false">
                <v:path arrowok="t"/>
                <v:fill type="solid"/>
              </v:shape>
            </v:group>
            <v:group style="position:absolute;left:5939;top:713;width:10;height:20" coordorigin="5939,713" coordsize="10,20">
              <v:shape style="position:absolute;left:5939;top:713;width:10;height:20" coordorigin="5939,713" coordsize="10,20" path="m5939,732l5948,732,5948,713,5939,713,5939,732xe" filled="true" fillcolor="#000000" stroked="false">
                <v:path arrowok="t"/>
                <v:fill type="solid"/>
              </v:shape>
            </v:group>
            <v:group style="position:absolute;left:5939;top:732;width:10;height:20" coordorigin="5939,732" coordsize="10,20">
              <v:shape style="position:absolute;left:5939;top:732;width:10;height:20" coordorigin="5939,732" coordsize="10,20" path="m5939,751l5948,751,5948,732,5939,732,5939,751xe" filled="true" fillcolor="#000000" stroked="false">
                <v:path arrowok="t"/>
                <v:fill type="solid"/>
              </v:shape>
            </v:group>
            <v:group style="position:absolute;left:5939;top:751;width:10;height:20" coordorigin="5939,751" coordsize="10,20">
              <v:shape style="position:absolute;left:5939;top:751;width:10;height:20" coordorigin="5939,751" coordsize="10,20" path="m5939,770l5948,770,5948,751,5939,751,5939,770xe" filled="true" fillcolor="#000000" stroked="false">
                <v:path arrowok="t"/>
                <v:fill type="solid"/>
              </v:shape>
            </v:group>
            <v:group style="position:absolute;left:5939;top:770;width:10;height:20" coordorigin="5939,770" coordsize="10,20">
              <v:shape style="position:absolute;left:5939;top:770;width:10;height:20" coordorigin="5939,770" coordsize="10,20" path="m5939,790l5948,790,5948,770,5939,770,5939,790xe" filled="true" fillcolor="#000000" stroked="false">
                <v:path arrowok="t"/>
                <v:fill type="solid"/>
              </v:shape>
            </v:group>
            <v:group style="position:absolute;left:5939;top:790;width:10;height:20" coordorigin="5939,790" coordsize="10,20">
              <v:shape style="position:absolute;left:5939;top:790;width:10;height:20" coordorigin="5939,790" coordsize="10,20" path="m5939,809l5948,809,5948,790,5939,790,5939,809xe" filled="true" fillcolor="#000000" stroked="false">
                <v:path arrowok="t"/>
                <v:fill type="solid"/>
              </v:shape>
            </v:group>
            <v:group style="position:absolute;left:5939;top:809;width:10;height:20" coordorigin="5939,809" coordsize="10,20">
              <v:shape style="position:absolute;left:5939;top:809;width:10;height:20" coordorigin="5939,809" coordsize="10,20" path="m5939,828l5948,828,5948,809,5939,809,5939,828xe" filled="true" fillcolor="#000000" stroked="false">
                <v:path arrowok="t"/>
                <v:fill type="solid"/>
              </v:shape>
            </v:group>
            <v:group style="position:absolute;left:5939;top:828;width:10;height:20" coordorigin="5939,828" coordsize="10,20">
              <v:shape style="position:absolute;left:5939;top:828;width:10;height:20" coordorigin="5939,828" coordsize="10,20" path="m5939,847l5948,847,5948,828,5939,828,5939,847xe" filled="true" fillcolor="#000000" stroked="false">
                <v:path arrowok="t"/>
                <v:fill type="solid"/>
              </v:shape>
            </v:group>
            <v:group style="position:absolute;left:5939;top:907;width:10;height:20" coordorigin="5939,907" coordsize="10,20">
              <v:shape style="position:absolute;left:5939;top:907;width:10;height:20" coordorigin="5939,907" coordsize="10,20" path="m5939,926l5948,926,5948,907,5939,907,5939,926xe" filled="true" fillcolor="#000000" stroked="false">
                <v:path arrowok="t"/>
                <v:fill type="solid"/>
              </v:shape>
            </v:group>
            <v:group style="position:absolute;left:5939;top:926;width:10;height:20" coordorigin="5939,926" coordsize="10,20">
              <v:shape style="position:absolute;left:5939;top:926;width:10;height:20" coordorigin="5939,926" coordsize="10,20" path="m5939,946l5948,946,5948,926,5939,926,5939,946xe" filled="true" fillcolor="#000000" stroked="false">
                <v:path arrowok="t"/>
                <v:fill type="solid"/>
              </v:shape>
            </v:group>
            <v:group style="position:absolute;left:5939;top:946;width:10;height:20" coordorigin="5939,946" coordsize="10,20">
              <v:shape style="position:absolute;left:5939;top:946;width:10;height:20" coordorigin="5939,946" coordsize="10,20" path="m5939,965l5948,965,5948,946,5939,946,5939,965xe" filled="true" fillcolor="#000000" stroked="false">
                <v:path arrowok="t"/>
                <v:fill type="solid"/>
              </v:shape>
            </v:group>
            <v:group style="position:absolute;left:5939;top:965;width:10;height:20" coordorigin="5939,965" coordsize="10,20">
              <v:shape style="position:absolute;left:5939;top:965;width:10;height:20" coordorigin="5939,965" coordsize="10,20" path="m5939,984l5948,984,5948,965,5939,965,5939,984xe" filled="true" fillcolor="#000000" stroked="false">
                <v:path arrowok="t"/>
                <v:fill type="solid"/>
              </v:shape>
            </v:group>
            <v:group style="position:absolute;left:5939;top:984;width:10;height:20" coordorigin="5939,984" coordsize="10,20">
              <v:shape style="position:absolute;left:5939;top:984;width:10;height:20" coordorigin="5939,984" coordsize="10,20" path="m5939,1003l5948,1003,5948,984,5939,984,5939,1003xe" filled="true" fillcolor="#000000" stroked="false">
                <v:path arrowok="t"/>
                <v:fill type="solid"/>
              </v:shape>
            </v:group>
            <v:group style="position:absolute;left:5939;top:1003;width:10;height:20" coordorigin="5939,1003" coordsize="10,20">
              <v:shape style="position:absolute;left:5939;top:1003;width:10;height:20" coordorigin="5939,1003" coordsize="10,20" path="m5939,1022l5948,1022,5948,1003,5939,1003,5939,1022xe" filled="true" fillcolor="#000000" stroked="false">
                <v:path arrowok="t"/>
                <v:fill type="solid"/>
              </v:shape>
            </v:group>
            <v:group style="position:absolute;left:5939;top:1022;width:10;height:20" coordorigin="5939,1022" coordsize="10,20">
              <v:shape style="position:absolute;left:5939;top:1022;width:10;height:20" coordorigin="5939,1022" coordsize="10,20" path="m5939,1042l5948,1042,5948,1022,5939,1022,5939,1042xe" filled="true" fillcolor="#000000" stroked="false">
                <v:path arrowok="t"/>
                <v:fill type="solid"/>
              </v:shape>
            </v:group>
            <v:group style="position:absolute;left:5939;top:1042;width:10;height:20" coordorigin="5939,1042" coordsize="10,20">
              <v:shape style="position:absolute;left:5939;top:1042;width:10;height:20" coordorigin="5939,1042" coordsize="10,20" path="m5939,1061l5948,1061,5948,1042,5939,1042,5939,1061xe" filled="true" fillcolor="#000000" stroked="false">
                <v:path arrowok="t"/>
                <v:fill type="solid"/>
              </v:shape>
            </v:group>
            <v:group style="position:absolute;left:5939;top:1061;width:10;height:20" coordorigin="5939,1061" coordsize="10,20">
              <v:shape style="position:absolute;left:5939;top:1061;width:10;height:20" coordorigin="5939,1061" coordsize="10,20" path="m5939,1080l5948,1080,5948,1061,5939,1061,5939,1080xe" filled="true" fillcolor="#000000" stroked="false">
                <v:path arrowok="t"/>
                <v:fill type="solid"/>
              </v:shape>
            </v:group>
            <v:group style="position:absolute;left:5939;top:1080;width:10;height:20" coordorigin="5939,1080" coordsize="10,20">
              <v:shape style="position:absolute;left:5939;top:1080;width:10;height:20" coordorigin="5939,1080" coordsize="10,20" path="m5939,1099l5948,1099,5948,1080,5939,1080,5939,1099xe" filled="true" fillcolor="#000000" stroked="false">
                <v:path arrowok="t"/>
                <v:fill type="solid"/>
              </v:shape>
            </v:group>
            <v:group style="position:absolute;left:5939;top:1099;width:10;height:20" coordorigin="5939,1099" coordsize="10,20">
              <v:shape style="position:absolute;left:5939;top:1099;width:10;height:20" coordorigin="5939,1099" coordsize="10,20" path="m5939,1118l5948,1118,5948,1099,5939,1099,5939,1118xe" filled="true" fillcolor="#000000" stroked="false">
                <v:path arrowok="t"/>
                <v:fill type="solid"/>
              </v:shape>
            </v:group>
            <v:group style="position:absolute;left:5939;top:1118;width:10;height:20" coordorigin="5939,1118" coordsize="10,20">
              <v:shape style="position:absolute;left:5939;top:1118;width:10;height:20" coordorigin="5939,1118" coordsize="10,20" path="m5939,1138l5948,1138,5948,1118,5939,1118,5939,1138xe" filled="true" fillcolor="#000000" stroked="false">
                <v:path arrowok="t"/>
                <v:fill type="solid"/>
              </v:shape>
            </v:group>
            <v:group style="position:absolute;left:5939;top:1138;width:10;height:20" coordorigin="5939,1138" coordsize="10,20">
              <v:shape style="position:absolute;left:5939;top:1138;width:10;height:20" coordorigin="5939,1138" coordsize="10,20" path="m5939,1157l5948,1157,5948,1138,5939,1138,5939,1157xe" filled="true" fillcolor="#000000" stroked="false">
                <v:path arrowok="t"/>
                <v:fill type="solid"/>
              </v:shape>
            </v:group>
            <v:group style="position:absolute;left:5939;top:1157;width:10;height:20" coordorigin="5939,1157" coordsize="10,20">
              <v:shape style="position:absolute;left:5939;top:1157;width:10;height:20" coordorigin="5939,1157" coordsize="10,20" path="m5939,1176l5948,1176,5948,1157,5939,1157,5939,1176xe" filled="true" fillcolor="#000000" stroked="false">
                <v:path arrowok="t"/>
                <v:fill type="solid"/>
              </v:shape>
            </v:group>
            <v:group style="position:absolute;left:5939;top:1231;width:10;height:20" coordorigin="5939,1231" coordsize="10,20">
              <v:shape style="position:absolute;left:5939;top:1231;width:10;height:20" coordorigin="5939,1231" coordsize="10,20" path="m5939,1250l5948,1250,5948,1231,5939,1231,5939,1250xe" filled="true" fillcolor="#000000" stroked="false">
                <v:path arrowok="t"/>
                <v:fill type="solid"/>
              </v:shape>
            </v:group>
            <v:group style="position:absolute;left:5939;top:1250;width:10;height:20" coordorigin="5939,1250" coordsize="10,20">
              <v:shape style="position:absolute;left:5939;top:1250;width:10;height:20" coordorigin="5939,1250" coordsize="10,20" path="m5939,1270l5948,1270,5948,1250,5939,1250,5939,1270xe" filled="true" fillcolor="#000000" stroked="false">
                <v:path arrowok="t"/>
                <v:fill type="solid"/>
              </v:shape>
            </v:group>
            <v:group style="position:absolute;left:5939;top:1270;width:10;height:20" coordorigin="5939,1270" coordsize="10,20">
              <v:shape style="position:absolute;left:5939;top:1270;width:10;height:20" coordorigin="5939,1270" coordsize="10,20" path="m5939,1289l5948,1289,5948,1270,5939,1270,5939,1289xe" filled="true" fillcolor="#000000" stroked="false">
                <v:path arrowok="t"/>
                <v:fill type="solid"/>
              </v:shape>
            </v:group>
            <v:group style="position:absolute;left:5939;top:1289;width:10;height:20" coordorigin="5939,1289" coordsize="10,20">
              <v:shape style="position:absolute;left:5939;top:1289;width:10;height:20" coordorigin="5939,1289" coordsize="10,20" path="m5939,1308l5948,1308,5948,1289,5939,1289,5939,1308xe" filled="true" fillcolor="#000000" stroked="false">
                <v:path arrowok="t"/>
                <v:fill type="solid"/>
              </v:shape>
            </v:group>
            <v:group style="position:absolute;left:5939;top:1308;width:10;height:20" coordorigin="5939,1308" coordsize="10,20">
              <v:shape style="position:absolute;left:5939;top:1308;width:10;height:20" coordorigin="5939,1308" coordsize="10,20" path="m5939,1327l5948,1327,5948,1308,5939,1308,5939,1327xe" filled="true" fillcolor="#000000" stroked="false">
                <v:path arrowok="t"/>
                <v:fill type="solid"/>
              </v:shape>
            </v:group>
            <v:group style="position:absolute;left:5939;top:1327;width:10;height:20" coordorigin="5939,1327" coordsize="10,20">
              <v:shape style="position:absolute;left:5939;top:1327;width:10;height:20" coordorigin="5939,1327" coordsize="10,20" path="m5939,1346l5948,1346,5948,1327,5939,1327,5939,1346xe" filled="true" fillcolor="#000000" stroked="false">
                <v:path arrowok="t"/>
                <v:fill type="solid"/>
              </v:shape>
            </v:group>
            <v:group style="position:absolute;left:5939;top:1346;width:10;height:20" coordorigin="5939,1346" coordsize="10,20">
              <v:shape style="position:absolute;left:5939;top:1346;width:10;height:20" coordorigin="5939,1346" coordsize="10,20" path="m5939,1366l5948,1366,5948,1346,5939,1346,5939,1366xe" filled="true" fillcolor="#000000" stroked="false">
                <v:path arrowok="t"/>
                <v:fill type="solid"/>
              </v:shape>
            </v:group>
            <v:group style="position:absolute;left:5939;top:1366;width:10;height:20" coordorigin="5939,1366" coordsize="10,20">
              <v:shape style="position:absolute;left:5939;top:1366;width:10;height:20" coordorigin="5939,1366" coordsize="10,20" path="m5939,1385l5948,1385,5948,1366,5939,1366,5939,1385xe" filled="true" fillcolor="#000000" stroked="false">
                <v:path arrowok="t"/>
                <v:fill type="solid"/>
              </v:shape>
            </v:group>
            <v:group style="position:absolute;left:5939;top:1385;width:10;height:20" coordorigin="5939,1385" coordsize="10,20">
              <v:shape style="position:absolute;left:5939;top:1385;width:10;height:20" coordorigin="5939,1385" coordsize="10,20" path="m5939,1404l5948,1404,5948,1385,5939,1385,5939,1404xe" filled="true" fillcolor="#000000" stroked="false">
                <v:path arrowok="t"/>
                <v:fill type="solid"/>
              </v:shape>
            </v:group>
            <v:group style="position:absolute;left:5939;top:1404;width:10;height:20" coordorigin="5939,1404" coordsize="10,20">
              <v:shape style="position:absolute;left:5939;top:1404;width:10;height:20" coordorigin="5939,1404" coordsize="10,20" path="m5939,1423l5948,1423,5948,1404,5939,1404,5939,1423xe" filled="true" fillcolor="#000000" stroked="false">
                <v:path arrowok="t"/>
                <v:fill type="solid"/>
              </v:shape>
            </v:group>
            <v:group style="position:absolute;left:5939;top:1423;width:10;height:20" coordorigin="5939,1423" coordsize="10,20">
              <v:shape style="position:absolute;left:5939;top:1423;width:10;height:20" coordorigin="5939,1423" coordsize="10,20" path="m5939,1442l5948,1442,5948,1423,5939,1423,5939,1442xe" filled="true" fillcolor="#000000" stroked="false">
                <v:path arrowok="t"/>
                <v:fill type="solid"/>
              </v:shape>
            </v:group>
            <v:group style="position:absolute;left:5939;top:1442;width:10;height:20" coordorigin="5939,1442" coordsize="10,20">
              <v:shape style="position:absolute;left:5939;top:1442;width:10;height:20" coordorigin="5939,1442" coordsize="10,20" path="m5939,1462l5948,1462,5948,1442,5939,1442,5939,1462xe" filled="true" fillcolor="#000000" stroked="false">
                <v:path arrowok="t"/>
                <v:fill type="solid"/>
              </v:shape>
            </v:group>
            <v:group style="position:absolute;left:5939;top:1462;width:10;height:20" coordorigin="5939,1462" coordsize="10,20">
              <v:shape style="position:absolute;left:5939;top:1462;width:10;height:20" coordorigin="5939,1462" coordsize="10,20" path="m5939,1481l5948,1481,5948,1462,5939,1462,5939,1481xe" filled="true" fillcolor="#000000" stroked="false">
                <v:path arrowok="t"/>
                <v:fill type="solid"/>
              </v:shape>
            </v:group>
            <v:group style="position:absolute;left:5939;top:1481;width:10;height:20" coordorigin="5939,1481" coordsize="10,20">
              <v:shape style="position:absolute;left:5939;top:1481;width:10;height:20" coordorigin="5939,1481" coordsize="10,20" path="m5939,1500l5948,1500,5948,1481,5939,1481,5939,1500xe" filled="true" fillcolor="#000000" stroked="false">
                <v:path arrowok="t"/>
                <v:fill type="solid"/>
              </v:shape>
            </v:group>
            <v:group style="position:absolute;left:5939;top:1500;width:10;height:20" coordorigin="5939,1500" coordsize="10,20">
              <v:shape style="position:absolute;left:5939;top:1500;width:10;height:20" coordorigin="5939,1500" coordsize="10,20" path="m5939,1519l5948,1519,5948,1500,5939,1500,5939,1519xe" filled="true" fillcolor="#000000" stroked="false">
                <v:path arrowok="t"/>
                <v:fill type="solid"/>
              </v:shape>
            </v:group>
            <w10:wrap type="none"/>
          </v:group>
        </w:pict>
      </w:r>
      <w:r>
        <w:rPr>
          <w:rFonts w:ascii="宋体" w:hAnsi="宋体" w:cs="宋体" w:eastAsia="宋体" w:hint="default"/>
          <w:sz w:val="21"/>
          <w:szCs w:val="21"/>
        </w:rPr>
        <w:t>4.</w:t>
      </w:r>
      <w:r>
        <w:rPr>
          <w:rFonts w:ascii="宋体" w:hAnsi="宋体" w:cs="宋体" w:eastAsia="宋体" w:hint="default"/>
          <w:sz w:val="21"/>
          <w:szCs w:val="21"/>
        </w:rPr>
        <w:t>收到的其他与筹资活动有关的现金</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207"/>
        <w:gridCol w:w="4300"/>
      </w:tblGrid>
      <w:tr>
        <w:trPr>
          <w:trHeight w:val="341" w:hRule="exact"/>
        </w:trPr>
        <w:tc>
          <w:tcPr>
            <w:tcW w:w="42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1810"/>
              <w:jc w:val="right"/>
              <w:rPr>
                <w:rFonts w:ascii="宋体" w:hAnsi="宋体" w:cs="宋体" w:eastAsia="宋体" w:hint="default"/>
                <w:sz w:val="18"/>
                <w:szCs w:val="18"/>
              </w:rPr>
            </w:pPr>
            <w:r>
              <w:rPr>
                <w:rFonts w:ascii="宋体" w:hAnsi="宋体" w:cs="宋体" w:eastAsia="宋体" w:hint="default"/>
                <w:sz w:val="18"/>
                <w:szCs w:val="18"/>
              </w:rPr>
              <w:t>项  目</w:t>
            </w:r>
          </w:p>
        </w:tc>
        <w:tc>
          <w:tcPr>
            <w:tcW w:w="4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41"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324" w:hRule="exact"/>
        </w:trPr>
        <w:tc>
          <w:tcPr>
            <w:tcW w:w="420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43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3" name="image509.png" descr=""/>
                  <wp:cNvGraphicFramePr>
                    <a:graphicFrameLocks noChangeAspect="1"/>
                  </wp:cNvGraphicFramePr>
                  <a:graphic>
                    <a:graphicData uri="http://schemas.openxmlformats.org/drawingml/2006/picture">
                      <pic:pic>
                        <pic:nvPicPr>
                          <pic:cNvPr id="34" name="image509.png"/>
                          <pic:cNvPicPr/>
                        </pic:nvPicPr>
                        <pic:blipFill>
                          <a:blip r:embed="rId564"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10"/>
              <w:jc w:val="right"/>
              <w:rPr>
                <w:rFonts w:ascii="宋体" w:hAnsi="宋体" w:cs="宋体" w:eastAsia="宋体" w:hint="default"/>
                <w:sz w:val="18"/>
                <w:szCs w:val="18"/>
              </w:rPr>
            </w:pPr>
            <w:r>
              <w:rPr>
                <w:rFonts w:ascii="宋体"/>
                <w:spacing w:val="-1"/>
                <w:sz w:val="18"/>
              </w:rPr>
              <w:t>463,807,547.42</w:t>
            </w:r>
          </w:p>
        </w:tc>
      </w:tr>
      <w:tr>
        <w:trPr>
          <w:trHeight w:val="341" w:hRule="exact"/>
        </w:trPr>
        <w:tc>
          <w:tcPr>
            <w:tcW w:w="4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1810"/>
              <w:jc w:val="right"/>
              <w:rPr>
                <w:rFonts w:ascii="宋体" w:hAnsi="宋体" w:cs="宋体" w:eastAsia="宋体" w:hint="default"/>
                <w:sz w:val="18"/>
                <w:szCs w:val="18"/>
              </w:rPr>
            </w:pPr>
            <w:r>
              <w:rPr>
                <w:rFonts w:ascii="宋体" w:hAnsi="宋体" w:cs="宋体" w:eastAsia="宋体" w:hint="default"/>
                <w:sz w:val="18"/>
                <w:szCs w:val="18"/>
              </w:rPr>
              <w:t>合  计</w:t>
            </w:r>
          </w:p>
        </w:tc>
        <w:tc>
          <w:tcPr>
            <w:tcW w:w="430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2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5" name="image509.png" descr=""/>
                  <wp:cNvGraphicFramePr>
                    <a:graphicFrameLocks noChangeAspect="1"/>
                  </wp:cNvGraphicFramePr>
                  <a:graphic>
                    <a:graphicData uri="http://schemas.openxmlformats.org/drawingml/2006/picture">
                      <pic:pic>
                        <pic:nvPicPr>
                          <pic:cNvPr id="36" name="image509.png"/>
                          <pic:cNvPicPr/>
                        </pic:nvPicPr>
                        <pic:blipFill>
                          <a:blip r:embed="rId564"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08"/>
              <w:jc w:val="right"/>
              <w:rPr>
                <w:rFonts w:ascii="宋体" w:hAnsi="宋体" w:cs="宋体" w:eastAsia="宋体" w:hint="default"/>
                <w:sz w:val="18"/>
                <w:szCs w:val="18"/>
              </w:rPr>
            </w:pPr>
            <w:r>
              <w:rPr>
                <w:rFonts w:ascii="宋体"/>
                <w:spacing w:val="-1"/>
                <w:sz w:val="18"/>
              </w:rPr>
              <w:t>463,807,547.42</w:t>
            </w:r>
          </w:p>
        </w:tc>
      </w:tr>
    </w:tbl>
    <w:p>
      <w:pPr>
        <w:spacing w:before="86"/>
        <w:ind w:left="658" w:right="4955" w:firstLine="0"/>
        <w:jc w:val="left"/>
        <w:rPr>
          <w:rFonts w:ascii="宋体" w:hAnsi="宋体" w:cs="宋体" w:eastAsia="宋体" w:hint="default"/>
          <w:sz w:val="21"/>
          <w:szCs w:val="21"/>
        </w:rPr>
      </w:pPr>
      <w:r>
        <w:rPr/>
        <w:pict>
          <v:group style="position:absolute;margin-left:296.929993pt;margin-top:27.843672pt;width:.5pt;height:15.5pt;mso-position-horizontal-relative:page;mso-position-vertical-relative:paragraph;z-index:-1121296" coordorigin="5939,557" coordsize="10,310">
            <v:shape style="position:absolute;left:5939;top:557;width:10;height:2" type="#_x0000_t75" stroked="false">
              <v:imagedata r:id="rId565" o:title=""/>
            </v:shape>
            <v:group style="position:absolute;left:5939;top:578;width:10;height:20" coordorigin="5939,578" coordsize="10,20">
              <v:shape style="position:absolute;left:5939;top:578;width:10;height:20" coordorigin="5939,578" coordsize="10,20" path="m5939,598l5948,598,5948,578,5939,578,5939,598xe" filled="true" fillcolor="#000000" stroked="false">
                <v:path arrowok="t"/>
                <v:fill type="solid"/>
              </v:shape>
            </v:group>
            <v:group style="position:absolute;left:5939;top:598;width:10;height:20" coordorigin="5939,598" coordsize="10,20">
              <v:shape style="position:absolute;left:5939;top:598;width:10;height:20" coordorigin="5939,598" coordsize="10,20" path="m5939,617l5948,617,5948,598,5939,598,5939,617xe" filled="true" fillcolor="#000000" stroked="false">
                <v:path arrowok="t"/>
                <v:fill type="solid"/>
              </v:shape>
            </v:group>
            <v:group style="position:absolute;left:5939;top:617;width:10;height:20" coordorigin="5939,617" coordsize="10,20">
              <v:shape style="position:absolute;left:5939;top:617;width:10;height:20" coordorigin="5939,617" coordsize="10,20" path="m5939,636l5948,636,5948,617,5939,617,5939,636xe" filled="true" fillcolor="#000000" stroked="false">
                <v:path arrowok="t"/>
                <v:fill type="solid"/>
              </v:shape>
            </v:group>
            <v:group style="position:absolute;left:5939;top:636;width:10;height:20" coordorigin="5939,636" coordsize="10,20">
              <v:shape style="position:absolute;left:5939;top:636;width:10;height:20" coordorigin="5939,636" coordsize="10,20" path="m5939,655l5948,655,5948,636,5939,636,5939,655xe" filled="true" fillcolor="#000000" stroked="false">
                <v:path arrowok="t"/>
                <v:fill type="solid"/>
              </v:shape>
            </v:group>
            <v:group style="position:absolute;left:5939;top:655;width:10;height:20" coordorigin="5939,655" coordsize="10,20">
              <v:shape style="position:absolute;left:5939;top:655;width:10;height:20" coordorigin="5939,655" coordsize="10,20" path="m5939,674l5948,674,5948,655,5939,655,5939,674xe" filled="true" fillcolor="#000000" stroked="false">
                <v:path arrowok="t"/>
                <v:fill type="solid"/>
              </v:shape>
            </v:group>
            <v:group style="position:absolute;left:5939;top:674;width:10;height:20" coordorigin="5939,674" coordsize="10,20">
              <v:shape style="position:absolute;left:5939;top:674;width:10;height:20" coordorigin="5939,674" coordsize="10,20" path="m5939,694l5948,694,5948,674,5939,674,5939,694xe" filled="true" fillcolor="#000000" stroked="false">
                <v:path arrowok="t"/>
                <v:fill type="solid"/>
              </v:shape>
            </v:group>
            <v:group style="position:absolute;left:5939;top:694;width:10;height:20" coordorigin="5939,694" coordsize="10,20">
              <v:shape style="position:absolute;left:5939;top:694;width:10;height:20" coordorigin="5939,694" coordsize="10,20" path="m5939,713l5948,713,5948,694,5939,694,5939,713xe" filled="true" fillcolor="#000000" stroked="false">
                <v:path arrowok="t"/>
                <v:fill type="solid"/>
              </v:shape>
            </v:group>
            <v:group style="position:absolute;left:5939;top:713;width:10;height:20" coordorigin="5939,713" coordsize="10,20">
              <v:shape style="position:absolute;left:5939;top:713;width:10;height:20" coordorigin="5939,713" coordsize="10,20" path="m5939,732l5948,732,5948,713,5939,713,5939,732xe" filled="true" fillcolor="#000000" stroked="false">
                <v:path arrowok="t"/>
                <v:fill type="solid"/>
              </v:shape>
            </v:group>
            <v:group style="position:absolute;left:5939;top:732;width:10;height:20" coordorigin="5939,732" coordsize="10,20">
              <v:shape style="position:absolute;left:5939;top:732;width:10;height:20" coordorigin="5939,732" coordsize="10,20" path="m5939,751l5948,751,5948,732,5939,732,5939,751xe" filled="true" fillcolor="#000000" stroked="false">
                <v:path arrowok="t"/>
                <v:fill type="solid"/>
              </v:shape>
            </v:group>
            <v:group style="position:absolute;left:5939;top:751;width:10;height:20" coordorigin="5939,751" coordsize="10,20">
              <v:shape style="position:absolute;left:5939;top:751;width:10;height:20" coordorigin="5939,751" coordsize="10,20" path="m5939,770l5948,770,5948,751,5939,751,5939,770xe" filled="true" fillcolor="#000000" stroked="false">
                <v:path arrowok="t"/>
                <v:fill type="solid"/>
              </v:shape>
            </v:group>
            <v:group style="position:absolute;left:5939;top:770;width:10;height:20" coordorigin="5939,770" coordsize="10,20">
              <v:shape style="position:absolute;left:5939;top:770;width:10;height:20" coordorigin="5939,770" coordsize="10,20" path="m5939,790l5948,790,5948,770,5939,770,5939,790xe" filled="true" fillcolor="#000000" stroked="false">
                <v:path arrowok="t"/>
                <v:fill type="solid"/>
              </v:shape>
            </v:group>
            <v:group style="position:absolute;left:5939;top:790;width:10;height:20" coordorigin="5939,790" coordsize="10,20">
              <v:shape style="position:absolute;left:5939;top:790;width:10;height:20" coordorigin="5939,790" coordsize="10,20" path="m5939,809l5948,809,5948,790,5939,790,5939,809xe" filled="true" fillcolor="#000000" stroked="false">
                <v:path arrowok="t"/>
                <v:fill type="solid"/>
              </v:shape>
            </v:group>
            <v:group style="position:absolute;left:5939;top:809;width:10;height:20" coordorigin="5939,809" coordsize="10,20">
              <v:shape style="position:absolute;left:5939;top:809;width:10;height:20" coordorigin="5939,809" coordsize="10,20" path="m5939,828l5948,828,5948,809,5939,809,5939,828xe" filled="true" fillcolor="#000000" stroked="false">
                <v:path arrowok="t"/>
                <v:fill type="solid"/>
              </v:shape>
            </v:group>
            <v:group style="position:absolute;left:5939;top:828;width:10;height:20" coordorigin="5939,828" coordsize="10,20">
              <v:shape style="position:absolute;left:5939;top:828;width:10;height:20" coordorigin="5939,828" coordsize="10,20" path="m5939,847l5948,847,5948,828,5939,828,5939,847xe" filled="true" fillcolor="#000000" stroked="false">
                <v:path arrowok="t"/>
                <v:fill type="solid"/>
              </v:shape>
            </v:group>
            <v:group style="position:absolute;left:5939;top:847;width:10;height:20" coordorigin="5939,847" coordsize="10,20">
              <v:shape style="position:absolute;left:5939;top:847;width:10;height:20" coordorigin="5939,847" coordsize="10,20" path="m5939,866l5948,866,5948,847,5939,847,5939,866xe" filled="true" fillcolor="#000000" stroked="false">
                <v:path arrowok="t"/>
                <v:fill type="solid"/>
              </v:shape>
            </v:group>
            <w10:wrap type="none"/>
          </v:group>
        </w:pict>
      </w:r>
      <w:r>
        <w:rPr>
          <w:rFonts w:ascii="宋体" w:hAnsi="宋体" w:cs="宋体" w:eastAsia="宋体" w:hint="default"/>
          <w:sz w:val="21"/>
          <w:szCs w:val="21"/>
        </w:rPr>
        <w:t>5.</w:t>
      </w:r>
      <w:r>
        <w:rPr>
          <w:rFonts w:ascii="宋体" w:hAnsi="宋体" w:cs="宋体" w:eastAsia="宋体" w:hint="default"/>
          <w:sz w:val="21"/>
          <w:szCs w:val="21"/>
        </w:rPr>
        <w:t>支付的其他与筹资活动有关的现金</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207"/>
        <w:gridCol w:w="4300"/>
      </w:tblGrid>
      <w:tr>
        <w:trPr>
          <w:trHeight w:val="346" w:hRule="exact"/>
        </w:trPr>
        <w:tc>
          <w:tcPr>
            <w:tcW w:w="42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3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1" w:right="0"/>
              <w:jc w:val="center"/>
              <w:rPr>
                <w:rFonts w:ascii="宋体" w:hAnsi="宋体" w:cs="宋体" w:eastAsia="宋体" w:hint="default"/>
                <w:sz w:val="18"/>
                <w:szCs w:val="18"/>
              </w:rPr>
            </w:pPr>
            <w:r>
              <w:rPr>
                <w:rFonts w:ascii="宋体" w:hAnsi="宋体" w:cs="宋体" w:eastAsia="宋体" w:hint="default"/>
                <w:sz w:val="18"/>
                <w:szCs w:val="18"/>
              </w:rPr>
              <w:t>本年金额</w:t>
            </w:r>
          </w:p>
        </w:tc>
      </w:tr>
    </w:tbl>
    <w:p>
      <w:pPr>
        <w:spacing w:after="0" w:line="240" w:lineRule="auto"/>
        <w:jc w:val="center"/>
        <w:rPr>
          <w:rFonts w:ascii="宋体" w:hAnsi="宋体" w:cs="宋体" w:eastAsia="宋体" w:hint="default"/>
          <w:sz w:val="18"/>
          <w:szCs w:val="18"/>
        </w:rPr>
        <w:sectPr>
          <w:headerReference w:type="default" r:id="rId553"/>
          <w:footerReference w:type="default" r:id="rId554"/>
          <w:pgSz w:w="11910" w:h="16840"/>
          <w:pgMar w:header="0" w:footer="960" w:top="1020" w:bottom="1140" w:left="1560" w:right="0"/>
          <w:pgNumType w:start="120"/>
        </w:sectPr>
      </w:pPr>
    </w:p>
    <w:p>
      <w:pPr>
        <w:spacing w:line="240" w:lineRule="auto" w:before="7"/>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765"/>
        <w:gridCol w:w="3742"/>
      </w:tblGrid>
      <w:tr>
        <w:trPr>
          <w:trHeight w:val="663" w:hRule="exact"/>
        </w:trPr>
        <w:tc>
          <w:tcPr>
            <w:tcW w:w="4765" w:type="dxa"/>
            <w:tcBorders>
              <w:top w:val="single" w:sz="12" w:space="0" w:color="000000"/>
              <w:left w:val="nil" w:sz="6" w:space="0" w:color="auto"/>
              <w:bottom w:val="single" w:sz="8"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742"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110"/>
              <w:jc w:val="right"/>
              <w:rPr>
                <w:rFonts w:ascii="宋体" w:hAnsi="宋体" w:cs="宋体" w:eastAsia="宋体" w:hint="default"/>
                <w:sz w:val="18"/>
                <w:szCs w:val="18"/>
              </w:rPr>
            </w:pPr>
            <w:r>
              <w:rPr>
                <w:rFonts w:ascii="宋体"/>
                <w:spacing w:val="-1"/>
                <w:sz w:val="18"/>
              </w:rPr>
              <w:t>320,273,483.14</w:t>
            </w:r>
          </w:p>
        </w:tc>
      </w:tr>
      <w:tr>
        <w:trPr>
          <w:trHeight w:val="334" w:hRule="exact"/>
        </w:trPr>
        <w:tc>
          <w:tcPr>
            <w:tcW w:w="4765"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right="512"/>
              <w:jc w:val="center"/>
              <w:rPr>
                <w:rFonts w:ascii="宋体" w:hAnsi="宋体" w:cs="宋体" w:eastAsia="宋体" w:hint="default"/>
                <w:sz w:val="18"/>
                <w:szCs w:val="18"/>
              </w:rPr>
            </w:pPr>
            <w:r>
              <w:rPr>
                <w:rFonts w:ascii="宋体" w:hAnsi="宋体" w:cs="宋体" w:eastAsia="宋体" w:hint="default"/>
                <w:sz w:val="18"/>
                <w:szCs w:val="18"/>
              </w:rPr>
              <w:t>合  计</w:t>
            </w:r>
          </w:p>
        </w:tc>
        <w:tc>
          <w:tcPr>
            <w:tcW w:w="3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320,273,483.14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636" w:lineRule="auto" w:before="36"/>
        <w:ind w:left="658" w:right="7103" w:firstLine="2"/>
        <w:jc w:val="left"/>
        <w:rPr>
          <w:rFonts w:ascii="宋体" w:hAnsi="宋体" w:cs="宋体" w:eastAsia="宋体" w:hint="default"/>
          <w:sz w:val="21"/>
          <w:szCs w:val="21"/>
        </w:rPr>
      </w:pPr>
      <w:r>
        <w:rPr/>
        <w:pict>
          <v:group style="position:absolute;margin-left:88.463997pt;margin-top:-73.556305pt;width:418.55pt;height:.1pt;mso-position-horizontal-relative:page;mso-position-vertical-relative:paragraph;z-index:-1120600" coordorigin="1769,-1471" coordsize="8371,2">
            <v:shape style="position:absolute;left:1769;top:-1471;width:8371;height:2" coordorigin="1769,-1471" coordsize="8371,0" path="m1769,-1471l10139,-1471e" filled="false" stroked="true" strokeweight=".72pt" strokecolor="#000000">
              <v:path arrowok="t"/>
            </v:shape>
            <w10:wrap type="none"/>
          </v:group>
        </w:pict>
      </w:r>
      <w:r>
        <w:rPr/>
        <w:pict>
          <v:group style="position:absolute;margin-left:296.929993pt;margin-top:-56.396309pt;width:.5pt;height:14.55pt;mso-position-horizontal-relative:page;mso-position-vertical-relative:paragraph;z-index:-1120576" coordorigin="5939,-1128" coordsize="10,291">
            <v:shape style="position:absolute;left:5939;top:-1128;width:10;height:2" type="#_x0000_t75" stroked="false">
              <v:imagedata r:id="rId565" o:title=""/>
            </v:shape>
            <v:group style="position:absolute;left:5939;top:-1106;width:10;height:20" coordorigin="5939,-1106" coordsize="10,20">
              <v:shape style="position:absolute;left:5939;top:-1106;width:10;height:20" coordorigin="5939,-1106" coordsize="10,20" path="m5939,-1087l5948,-1087,5948,-1106,5939,-1106,5939,-1087xe" filled="true" fillcolor="#000000" stroked="false">
                <v:path arrowok="t"/>
                <v:fill type="solid"/>
              </v:shape>
            </v:group>
            <v:group style="position:absolute;left:5939;top:-1087;width:10;height:20" coordorigin="5939,-1087" coordsize="10,20">
              <v:shape style="position:absolute;left:5939;top:-1087;width:10;height:20" coordorigin="5939,-1087" coordsize="10,20" path="m5939,-1068l5948,-1068,5948,-1087,5939,-1087,5939,-1068xe" filled="true" fillcolor="#000000" stroked="false">
                <v:path arrowok="t"/>
                <v:fill type="solid"/>
              </v:shape>
            </v:group>
            <v:group style="position:absolute;left:5939;top:-1068;width:10;height:20" coordorigin="5939,-1068" coordsize="10,20">
              <v:shape style="position:absolute;left:5939;top:-1068;width:10;height:20" coordorigin="5939,-1068" coordsize="10,20" path="m5939,-1049l5948,-1049,5948,-1068,5939,-1068,5939,-1049xe" filled="true" fillcolor="#000000" stroked="false">
                <v:path arrowok="t"/>
                <v:fill type="solid"/>
              </v:shape>
            </v:group>
            <v:group style="position:absolute;left:5939;top:-1049;width:10;height:20" coordorigin="5939,-1049" coordsize="10,20">
              <v:shape style="position:absolute;left:5939;top:-1049;width:10;height:20" coordorigin="5939,-1049" coordsize="10,20" path="m5939,-1030l5948,-1030,5948,-1049,5939,-1049,5939,-1030xe" filled="true" fillcolor="#000000" stroked="false">
                <v:path arrowok="t"/>
                <v:fill type="solid"/>
              </v:shape>
            </v:group>
            <v:group style="position:absolute;left:5939;top:-1030;width:10;height:20" coordorigin="5939,-1030" coordsize="10,20">
              <v:shape style="position:absolute;left:5939;top:-1030;width:10;height:20" coordorigin="5939,-1030" coordsize="10,20" path="m5939,-1010l5948,-1010,5948,-1030,5939,-1030,5939,-1010xe" filled="true" fillcolor="#000000" stroked="false">
                <v:path arrowok="t"/>
                <v:fill type="solid"/>
              </v:shape>
            </v:group>
            <v:group style="position:absolute;left:5939;top:-1010;width:10;height:20" coordorigin="5939,-1010" coordsize="10,20">
              <v:shape style="position:absolute;left:5939;top:-1010;width:10;height:20" coordorigin="5939,-1010" coordsize="10,20" path="m5939,-991l5948,-991,5948,-1010,5939,-1010,5939,-991xe" filled="true" fillcolor="#000000" stroked="false">
                <v:path arrowok="t"/>
                <v:fill type="solid"/>
              </v:shape>
            </v:group>
            <v:group style="position:absolute;left:5939;top:-991;width:10;height:20" coordorigin="5939,-991" coordsize="10,20">
              <v:shape style="position:absolute;left:5939;top:-991;width:10;height:20" coordorigin="5939,-991" coordsize="10,20" path="m5939,-972l5948,-972,5948,-991,5939,-991,5939,-972xe" filled="true" fillcolor="#000000" stroked="false">
                <v:path arrowok="t"/>
                <v:fill type="solid"/>
              </v:shape>
            </v:group>
            <v:group style="position:absolute;left:5939;top:-972;width:10;height:20" coordorigin="5939,-972" coordsize="10,20">
              <v:shape style="position:absolute;left:5939;top:-972;width:10;height:20" coordorigin="5939,-972" coordsize="10,20" path="m5939,-953l5948,-953,5948,-972,5939,-972,5939,-953xe" filled="true" fillcolor="#000000" stroked="false">
                <v:path arrowok="t"/>
                <v:fill type="solid"/>
              </v:shape>
            </v:group>
            <v:group style="position:absolute;left:5939;top:-953;width:10;height:20" coordorigin="5939,-953" coordsize="10,20">
              <v:shape style="position:absolute;left:5939;top:-953;width:10;height:20" coordorigin="5939,-953" coordsize="10,20" path="m5939,-934l5948,-934,5948,-953,5939,-953,5939,-934xe" filled="true" fillcolor="#000000" stroked="false">
                <v:path arrowok="t"/>
                <v:fill type="solid"/>
              </v:shape>
            </v:group>
            <v:group style="position:absolute;left:5939;top:-934;width:10;height:20" coordorigin="5939,-934" coordsize="10,20">
              <v:shape style="position:absolute;left:5939;top:-934;width:10;height:20" coordorigin="5939,-934" coordsize="10,20" path="m5939,-914l5948,-914,5948,-934,5939,-934,5939,-914xe" filled="true" fillcolor="#000000" stroked="false">
                <v:path arrowok="t"/>
                <v:fill type="solid"/>
              </v:shape>
            </v:group>
            <v:group style="position:absolute;left:5939;top:-914;width:10;height:20" coordorigin="5939,-914" coordsize="10,20">
              <v:shape style="position:absolute;left:5939;top:-914;width:10;height:20" coordorigin="5939,-914" coordsize="10,20" path="m5939,-895l5948,-895,5948,-914,5939,-914,5939,-895xe" filled="true" fillcolor="#000000" stroked="false">
                <v:path arrowok="t"/>
                <v:fill type="solid"/>
              </v:shape>
            </v:group>
            <v:group style="position:absolute;left:5939;top:-895;width:10;height:20" coordorigin="5939,-895" coordsize="10,20">
              <v:shape style="position:absolute;left:5939;top:-895;width:10;height:20" coordorigin="5939,-895" coordsize="10,20" path="m5939,-876l5948,-876,5948,-895,5939,-895,5939,-876xe" filled="true" fillcolor="#000000" stroked="false">
                <v:path arrowok="t"/>
                <v:fill type="solid"/>
              </v:shape>
            </v:group>
            <v:group style="position:absolute;left:5939;top:-876;width:10;height:20" coordorigin="5939,-876" coordsize="10,20">
              <v:shape style="position:absolute;left:5939;top:-876;width:10;height:20" coordorigin="5939,-876" coordsize="10,20" path="m5939,-857l5948,-857,5948,-876,5939,-876,5939,-857xe" filled="true" fillcolor="#000000" stroked="false">
                <v:path arrowok="t"/>
                <v:fill type="solid"/>
              </v:shape>
            </v:group>
            <v:group style="position:absolute;left:5939;top:-857;width:10;height:20" coordorigin="5939,-857" coordsize="10,20">
              <v:shape style="position:absolute;left:5939;top:-857;width:10;height:20" coordorigin="5939,-857" coordsize="10,20" path="m5939,-838l5948,-838,5948,-857,5939,-857,5939,-838xe" filled="true" fillcolor="#000000" stroked="false">
                <v:path arrowok="t"/>
                <v:fill type="solid"/>
              </v:shape>
            </v:group>
            <w10:wrap type="none"/>
          </v:group>
        </w:pict>
      </w:r>
      <w:r>
        <w:rPr/>
        <w:pict>
          <v:shape style="position:absolute;margin-left:83.783997pt;margin-top:62.423691pt;width:426.1pt;height:523.0500pt;mso-position-horizontal-relative:page;mso-position-vertical-relative:paragraph;z-index:19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97"/>
                    <w:gridCol w:w="1961"/>
                    <w:gridCol w:w="1964"/>
                  </w:tblGrid>
                  <w:tr>
                    <w:trPr>
                      <w:trHeight w:val="372" w:hRule="exact"/>
                    </w:trPr>
                    <w:tc>
                      <w:tcPr>
                        <w:tcW w:w="4597" w:type="dxa"/>
                        <w:tcBorders>
                          <w:top w:val="single" w:sz="12" w:space="0" w:color="000000"/>
                          <w:left w:val="nil" w:sz="6" w:space="0" w:color="auto"/>
                          <w:bottom w:val="nil" w:sz="6" w:space="0" w:color="auto"/>
                          <w:right w:val="single"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7"/>
                          <w:ind w:left="61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64" w:type="dxa"/>
                        <w:tcBorders>
                          <w:top w:val="single" w:sz="12" w:space="0" w:color="000000"/>
                          <w:left w:val="single" w:sz="4" w:space="0" w:color="000000"/>
                          <w:bottom w:val="nil" w:sz="6" w:space="0" w:color="auto"/>
                          <w:right w:val="nil" w:sz="6" w:space="0" w:color="auto"/>
                        </w:tcBorders>
                      </w:tcPr>
                      <w:p>
                        <w:pPr>
                          <w:pStyle w:val="TableParagraph"/>
                          <w:spacing w:line="240" w:lineRule="auto" w:before="37"/>
                          <w:ind w:left="61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2"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宋体" w:hAnsi="宋体" w:cs="宋体" w:eastAsia="宋体" w:hint="default"/>
                            <w:sz w:val="18"/>
                            <w:szCs w:val="18"/>
                          </w:rPr>
                        </w:pPr>
                        <w:r>
                          <w:rPr>
                            <w:rFonts w:ascii="宋体"/>
                            <w:sz w:val="18"/>
                          </w:rPr>
                          <w:t>---</w:t>
                        </w:r>
                      </w:p>
                    </w:tc>
                  </w:tr>
                  <w:tr>
                    <w:trPr>
                      <w:trHeight w:val="3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36,242,102.67</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pacing w:val="-1"/>
                            <w:sz w:val="18"/>
                          </w:rPr>
                          <w:t>26,239,364.13</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-1,742,642.61</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8,823,367.97</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28,173,675.49</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26,690,874.33</w:t>
                        </w:r>
                      </w:p>
                    </w:tc>
                  </w:tr>
                  <w:tr>
                    <w:trPr>
                      <w:trHeight w:val="274"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3"/>
                          <w:jc w:val="right"/>
                          <w:rPr>
                            <w:rFonts w:ascii="宋体" w:hAnsi="宋体" w:cs="宋体" w:eastAsia="宋体" w:hint="default"/>
                            <w:sz w:val="18"/>
                            <w:szCs w:val="18"/>
                          </w:rPr>
                        </w:pPr>
                        <w:r>
                          <w:rPr>
                            <w:rFonts w:ascii="宋体"/>
                            <w:spacing w:val="-1"/>
                            <w:sz w:val="18"/>
                          </w:rPr>
                          <w:t>1,698,581.00</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105"/>
                          <w:jc w:val="right"/>
                          <w:rPr>
                            <w:rFonts w:ascii="宋体" w:hAnsi="宋体" w:cs="宋体" w:eastAsia="宋体" w:hint="default"/>
                            <w:sz w:val="18"/>
                            <w:szCs w:val="18"/>
                          </w:rPr>
                        </w:pPr>
                        <w:r>
                          <w:rPr>
                            <w:rFonts w:ascii="宋体"/>
                            <w:spacing w:val="-1"/>
                            <w:sz w:val="18"/>
                          </w:rPr>
                          <w:t>1,539,104.47</w:t>
                        </w:r>
                      </w:p>
                    </w:tc>
                  </w:tr>
                  <w:tr>
                    <w:trPr>
                      <w:trHeight w:val="75"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205,797.94</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311,170.44</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534"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3"/>
                          <w:jc w:val="right"/>
                          <w:rPr>
                            <w:rFonts w:ascii="宋体" w:hAnsi="宋体" w:cs="宋体" w:eastAsia="宋体" w:hint="default"/>
                            <w:sz w:val="18"/>
                            <w:szCs w:val="18"/>
                          </w:rPr>
                        </w:pPr>
                        <w:r>
                          <w:rPr>
                            <w:rFonts w:ascii="宋体"/>
                            <w:spacing w:val="-1"/>
                            <w:sz w:val="18"/>
                          </w:rPr>
                          <w:t>2,452,087.66</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80,320.38</w:t>
                        </w:r>
                      </w:p>
                    </w:tc>
                  </w:tr>
                  <w:tr>
                    <w:trPr>
                      <w:trHeight w:val="75"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-3,089,117.29</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3,163,889.37</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7,871,113.08</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8,674,569.47</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7,154,925.85</w:t>
                        </w:r>
                      </w:p>
                    </w:tc>
                    <w:tc>
                      <w:tcPr>
                        <w:tcW w:w="1964" w:type="dxa"/>
                        <w:tcBorders>
                          <w:top w:val="nil" w:sz="6" w:space="0" w:color="auto"/>
                          <w:left w:val="single" w:sz="4" w:space="0" w:color="000000"/>
                          <w:bottom w:val="nil" w:sz="6" w:space="0" w:color="auto"/>
                          <w:right w:val="nil" w:sz="6" w:space="0" w:color="auto"/>
                        </w:tcBorders>
                      </w:tcPr>
                      <w:p>
                        <w:pP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17,408.30</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-4,471,799.29</w:t>
                        </w:r>
                      </w:p>
                    </w:tc>
                  </w:tr>
                  <w:tr>
                    <w:trPr>
                      <w:trHeight w:val="274"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105"/>
                          <w:jc w:val="right"/>
                          <w:rPr>
                            <w:rFonts w:ascii="宋体" w:hAnsi="宋体" w:cs="宋体" w:eastAsia="宋体" w:hint="default"/>
                            <w:sz w:val="18"/>
                            <w:szCs w:val="18"/>
                          </w:rPr>
                        </w:pPr>
                        <w:r>
                          <w:rPr>
                            <w:rFonts w:ascii="宋体"/>
                            <w:sz w:val="18"/>
                          </w:rPr>
                          <w:t>---</w:t>
                        </w:r>
                      </w:p>
                    </w:tc>
                  </w:tr>
                  <w:tr>
                    <w:trPr>
                      <w:trHeight w:val="75"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35,271,973.60</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-70,833,641.51</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33,102,653.88</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-197,989,352.07</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44,137,402.65</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132,015,286.38</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tabs>
                            <w:tab w:pos="664" w:val="left" w:leader="none"/>
                          </w:tabs>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349"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191,495,962.22</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-65,756,845.93</w:t>
                        </w:r>
                      </w:p>
                    </w:tc>
                  </w:tr>
                  <w:tr>
                    <w:trPr>
                      <w:trHeight w:val="274"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3"/>
                          <w:jc w:val="right"/>
                          <w:rPr>
                            <w:rFonts w:ascii="宋体" w:hAnsi="宋体" w:cs="宋体" w:eastAsia="宋体" w:hint="default"/>
                            <w:sz w:val="18"/>
                            <w:szCs w:val="18"/>
                          </w:rPr>
                        </w:pPr>
                        <w:r>
                          <w:rPr>
                            <w:rFonts w:ascii="宋体"/>
                            <w:sz w:val="18"/>
                          </w:rPr>
                          <w:t>---</w:t>
                        </w:r>
                      </w:p>
                    </w:tc>
                  </w:tr>
                  <w:tr>
                    <w:trPr>
                      <w:trHeight w:val="75"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349"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70,023,952.95</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21,700,822.84</w:t>
                        </w:r>
                      </w:p>
                    </w:tc>
                  </w:tr>
                  <w:tr>
                    <w:trPr>
                      <w:trHeight w:val="274"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pacing w:val="-1"/>
                            <w:sz w:val="18"/>
                          </w:rPr>
                          <w:t>21,700,822.84</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pacing w:val="-1"/>
                            <w:sz w:val="18"/>
                          </w:rPr>
                          <w:t>96,425,374.34</w:t>
                        </w:r>
                      </w:p>
                    </w:tc>
                  </w:tr>
                  <w:tr>
                    <w:trPr>
                      <w:trHeight w:val="75"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w:t>
                        </w:r>
                      </w:p>
                    </w:tc>
                  </w:tr>
                  <w:tr>
                    <w:trPr>
                      <w:trHeight w:val="78" w:hRule="exact"/>
                    </w:trPr>
                    <w:tc>
                      <w:tcPr>
                        <w:tcW w:w="4597"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59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9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w:t>
                        </w:r>
                      </w:p>
                    </w:tc>
                  </w:tr>
                  <w:tr>
                    <w:trPr>
                      <w:trHeight w:val="355" w:hRule="exact"/>
                    </w:trPr>
                    <w:tc>
                      <w:tcPr>
                        <w:tcW w:w="4597"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48,323,130.11</w:t>
                        </w:r>
                      </w:p>
                    </w:tc>
                    <w:tc>
                      <w:tcPr>
                        <w:tcW w:w="1964" w:type="dxa"/>
                        <w:tcBorders>
                          <w:top w:val="nil" w:sz="6" w:space="0" w:color="auto"/>
                          <w:left w:val="single" w:sz="4" w:space="0" w:color="000000"/>
                          <w:bottom w:val="single" w:sz="12"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-74,724,551.50</w:t>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现金流量表补充资料</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现金流量表补充资料</w:t>
      </w:r>
    </w:p>
    <w:p>
      <w:pPr>
        <w:spacing w:line="240" w:lineRule="auto" w:before="7"/>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4577;height:10" type="#_x0000_t75" stroked="false">
              <v:imagedata r:id="rId568" o:title=""/>
            </v:shape>
            <v:shape style="position:absolute;left:4573;top:0;width:1966;height:10" type="#_x0000_t75" stroked="false">
              <v:imagedata r:id="rId569" o:title=""/>
            </v:shape>
            <v:shape style="position:absolute;left:6534;top:0;width:1973;height:10" type="#_x0000_t75" stroked="false">
              <v:imagedata r:id="rId570"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4"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13"/>
        <w:rPr>
          <w:rFonts w:ascii="宋体" w:hAnsi="宋体" w:cs="宋体" w:eastAsia="宋体" w:hint="default"/>
          <w:sz w:val="25"/>
          <w:szCs w:val="2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4577;height:10" type="#_x0000_t75" stroked="false">
              <v:imagedata r:id="rId568" o:title=""/>
            </v:shape>
            <v:shape style="position:absolute;left:4573;top:0;width:1966;height:10" type="#_x0000_t75" stroked="false">
              <v:imagedata r:id="rId572" o:title=""/>
            </v:shape>
            <v:shape style="position:absolute;left:6534;top:0;width:1973;height:10" type="#_x0000_t75" stroked="false">
              <v:imagedata r:id="rId573"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110" w:lineRule="exact"/>
        <w:ind w:left="130"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25.4pt;height:5.55pt;mso-position-horizontal-relative:char;mso-position-vertical-relative:line" coordorigin="0,0" coordsize="8508,111">
            <v:shape style="position:absolute;left:0;top:0;width:4597;height:110" type="#_x0000_t75" stroked="false">
              <v:imagedata r:id="rId576" o:title=""/>
            </v:shape>
            <v:shape style="position:absolute;left:4573;top:96;width:1976;height:14" type="#_x0000_t75" stroked="false">
              <v:imagedata r:id="rId570" o:title=""/>
            </v:shape>
            <v:shape style="position:absolute;left:6534;top:101;width:1973;height:10" type="#_x0000_t75" stroked="false">
              <v:imagedata r:id="rId570" o:title=""/>
            </v:shape>
          </v:group>
        </w:pict>
      </w:r>
      <w:r>
        <w:rPr>
          <w:rFonts w:ascii="宋体" w:hAnsi="宋体" w:cs="宋体" w:eastAsia="宋体" w:hint="default"/>
          <w:position w:val="-1"/>
          <w:sz w:val="11"/>
          <w:szCs w:val="11"/>
        </w:rPr>
      </w:r>
    </w:p>
    <w:p>
      <w:pPr>
        <w:spacing w:line="240" w:lineRule="auto" w:before="1"/>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12"/>
        <w:rPr>
          <w:rFonts w:ascii="宋体" w:hAnsi="宋体" w:cs="宋体" w:eastAsia="宋体" w:hint="default"/>
          <w:sz w:val="25"/>
          <w:szCs w:val="2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4577;height:10" type="#_x0000_t75" stroked="false">
              <v:imagedata r:id="rId568" o:title=""/>
            </v:shape>
            <v:shape style="position:absolute;left:4573;top:0;width:1966;height:10" type="#_x0000_t75" stroked="false">
              <v:imagedata r:id="rId572" o:title=""/>
            </v:shape>
            <v:shape style="position:absolute;left:6534;top:0;width:1973;height:10" type="#_x0000_t75" stroked="false">
              <v:imagedata r:id="rId573"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12"/>
        <w:rPr>
          <w:rFonts w:ascii="宋体" w:hAnsi="宋体" w:cs="宋体" w:eastAsia="宋体" w:hint="default"/>
          <w:sz w:val="25"/>
          <w:szCs w:val="2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4577;height:10" type="#_x0000_t75" stroked="false">
              <v:imagedata r:id="rId568" o:title=""/>
            </v:shape>
            <v:shape style="position:absolute;left:4573;top:0;width:1966;height:10" type="#_x0000_t75" stroked="false">
              <v:imagedata r:id="rId569" o:title=""/>
            </v:shape>
            <v:shape style="position:absolute;left:6534;top:0;width:1973;height:10" type="#_x0000_t75" stroked="false">
              <v:imagedata r:id="rId570"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1"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1pt;mso-position-horizontal-relative:char;mso-position-vertical-relative:line" coordorigin="0,0" coordsize="8508,102">
            <v:shape style="position:absolute;left:0;top:0;width:4597;height:101" type="#_x0000_t75" stroked="false">
              <v:imagedata r:id="rId577" o:title=""/>
            </v:shape>
            <v:shape style="position:absolute;left:4573;top:92;width:1966;height:10" type="#_x0000_t75" stroked="false">
              <v:imagedata r:id="rId572" o:title=""/>
            </v:shape>
            <v:shape style="position:absolute;left:6534;top:92;width:1973;height:10" type="#_x0000_t75" stroked="false">
              <v:imagedata r:id="rId573" o:title=""/>
            </v:shape>
          </v:group>
        </w:pict>
      </w:r>
      <w:r>
        <w:rPr>
          <w:rFonts w:ascii="宋体" w:hAnsi="宋体" w:cs="宋体" w:eastAsia="宋体" w:hint="default"/>
          <w:position w:val="-1"/>
          <w:sz w:val="10"/>
          <w:szCs w:val="10"/>
        </w:rPr>
      </w:r>
    </w:p>
    <w:p>
      <w:pPr>
        <w:spacing w:line="240" w:lineRule="auto" w:before="12"/>
        <w:rPr>
          <w:rFonts w:ascii="宋体" w:hAnsi="宋体" w:cs="宋体" w:eastAsia="宋体" w:hint="default"/>
          <w:sz w:val="25"/>
          <w:szCs w:val="2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4577;height:10" type="#_x0000_t75" stroked="false">
              <v:imagedata r:id="rId568" o:title=""/>
            </v:shape>
            <v:shape style="position:absolute;left:4573;top:0;width:1966;height:10" type="#_x0000_t75" stroked="false">
              <v:imagedata r:id="rId569" o:title=""/>
            </v:shape>
            <v:shape style="position:absolute;left:6534;top:0;width:1973;height:10" type="#_x0000_t75" stroked="false">
              <v:imagedata r:id="rId570"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1" o:title=""/>
            </v:shape>
            <v:shape style="position:absolute;left:4573;top:91;width:1966;height:10" type="#_x0000_t75" stroked="false">
              <v:imagedata r:id="rId572" o:title=""/>
            </v:shape>
            <v:shape style="position:absolute;left:6534;top:91;width:1973;height:10" type="#_x0000_t75" stroked="false">
              <v:imagedata r:id="rId573"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05pt;mso-position-horizontal-relative:char;mso-position-vertical-relative:line" coordorigin="0,0" coordsize="8508,101">
            <v:shape style="position:absolute;left:0;top:0;width:4597;height:101" type="#_x0000_t75" stroked="false">
              <v:imagedata r:id="rId575" o:title=""/>
            </v:shape>
            <v:shape style="position:absolute;left:4573;top:91;width:1966;height:10" type="#_x0000_t75" stroked="false">
              <v:imagedata r:id="rId569" o:title=""/>
            </v:shape>
            <v:shape style="position:absolute;left:6534;top:91;width:1973;height:10" type="#_x0000_t75" stroked="false">
              <v:imagedata r:id="rId57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658" w:right="177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本期取得或处置子公司及其他营业单位的相关信息</w:t>
      </w:r>
    </w:p>
    <w:p>
      <w:pPr>
        <w:spacing w:line="240" w:lineRule="auto" w:before="10"/>
        <w:rPr>
          <w:rFonts w:ascii="宋体" w:hAnsi="宋体" w:cs="宋体" w:eastAsia="宋体" w:hint="default"/>
          <w:sz w:val="12"/>
          <w:szCs w:val="12"/>
        </w:rPr>
      </w:pPr>
    </w:p>
    <w:tbl>
      <w:tblPr>
        <w:tblW w:w="0" w:type="auto"/>
        <w:jc w:val="left"/>
        <w:tblInd w:w="194" w:type="dxa"/>
        <w:tblLayout w:type="fixed"/>
        <w:tblCellMar>
          <w:top w:w="0" w:type="dxa"/>
          <w:left w:w="0" w:type="dxa"/>
          <w:bottom w:w="0" w:type="dxa"/>
          <w:right w:w="0" w:type="dxa"/>
        </w:tblCellMar>
        <w:tblLook w:val="01E0"/>
      </w:tblPr>
      <w:tblGrid>
        <w:gridCol w:w="5235"/>
        <w:gridCol w:w="1668"/>
        <w:gridCol w:w="1618"/>
      </w:tblGrid>
      <w:tr>
        <w:trPr>
          <w:trHeight w:val="463" w:hRule="exact"/>
        </w:trPr>
        <w:tc>
          <w:tcPr>
            <w:tcW w:w="523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6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1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上年金额</w:t>
            </w:r>
          </w:p>
        </w:tc>
      </w:tr>
    </w:tbl>
    <w:p>
      <w:pPr>
        <w:spacing w:after="0" w:line="240" w:lineRule="auto"/>
        <w:jc w:val="left"/>
        <w:rPr>
          <w:rFonts w:ascii="宋体" w:hAnsi="宋体" w:cs="宋体" w:eastAsia="宋体" w:hint="default"/>
          <w:sz w:val="18"/>
          <w:szCs w:val="18"/>
        </w:rPr>
        <w:sectPr>
          <w:headerReference w:type="default" r:id="rId566"/>
          <w:footerReference w:type="default" r:id="rId567"/>
          <w:pgSz w:w="11910" w:h="16840"/>
          <w:pgMar w:header="0" w:footer="980" w:top="1020" w:bottom="1160" w:left="1560" w:right="0"/>
          <w:pgNumType w:start="121"/>
        </w:sectPr>
      </w:pPr>
    </w:p>
    <w:p>
      <w:pPr>
        <w:spacing w:line="240" w:lineRule="auto" w:before="6"/>
        <w:rPr>
          <w:rFonts w:ascii="宋体" w:hAnsi="宋体" w:cs="宋体" w:eastAsia="宋体" w:hint="default"/>
          <w:sz w:val="23"/>
          <w:szCs w:val="23"/>
        </w:rPr>
      </w:pPr>
      <w:r>
        <w:rPr/>
        <w:pict>
          <v:shape style="position:absolute;margin-left:349.269989pt;margin-top:73.439980pt;width:.48001pt;height:.12pt;mso-position-horizontal-relative:page;mso-position-vertical-relative:page;z-index:-1120528" type="#_x0000_t75" stroked="false">
            <v:imagedata r:id="rId565" o:title=""/>
          </v:shape>
        </w:pict>
      </w:r>
      <w:r>
        <w:rPr/>
        <w:pict>
          <v:shape style="position:absolute;margin-left:432.670013pt;margin-top:73.439980pt;width:.48001pt;height:.12pt;mso-position-horizontal-relative:page;mso-position-vertical-relative:page;z-index:-1120504" type="#_x0000_t75" stroked="false">
            <v:imagedata r:id="rId565" o:title=""/>
          </v:shape>
        </w:pict>
      </w:r>
      <w:r>
        <w:rPr/>
        <w:pict>
          <v:group style="position:absolute;margin-left:88.463997pt;margin-top:95.060005pt;width:425.4pt;height:.5pt;mso-position-horizontal-relative:page;mso-position-vertical-relative:page;z-index:-1120480" coordorigin="1769,1901" coordsize="8508,10">
            <v:shape style="position:absolute;left:1769;top:1901;width:5216;height:10" type="#_x0000_t75" stroked="false">
              <v:imagedata r:id="rId579" o:title=""/>
            </v:shape>
            <v:shape style="position:absolute;left:6981;top:1901;width:3296;height:10" type="#_x0000_t75" stroked="false">
              <v:imagedata r:id="rId580" o:title=""/>
            </v:shape>
            <w10:wrap type="none"/>
          </v:group>
        </w:pict>
      </w:r>
      <w:r>
        <w:rPr/>
        <w:pict>
          <v:group style="position:absolute;margin-left:88.463997pt;margin-top:117.020004pt;width:425.4pt;height:.5pt;mso-position-horizontal-relative:page;mso-position-vertical-relative:page;z-index:-1120456" coordorigin="1769,2340" coordsize="8508,10">
            <v:shape style="position:absolute;left:1769;top:2340;width:5216;height:10" type="#_x0000_t75" stroked="false">
              <v:imagedata r:id="rId579" o:title=""/>
            </v:shape>
            <v:shape style="position:absolute;left:6981;top:2340;width:3296;height:10" type="#_x0000_t75" stroked="false">
              <v:imagedata r:id="rId581" o:title=""/>
            </v:shape>
            <w10:wrap type="none"/>
          </v:group>
        </w:pict>
      </w:r>
      <w:r>
        <w:rPr/>
        <w:pict>
          <v:group style="position:absolute;margin-left:88.463997pt;margin-top:139.100006pt;width:425.4pt;height:.5pt;mso-position-horizontal-relative:page;mso-position-vertical-relative:page;z-index:-1120432" coordorigin="1769,2782" coordsize="8508,10">
            <v:shape style="position:absolute;left:1769;top:2782;width:5216;height:10" type="#_x0000_t75" stroked="false">
              <v:imagedata r:id="rId579" o:title=""/>
            </v:shape>
            <v:shape style="position:absolute;left:6981;top:2782;width:3296;height:10" type="#_x0000_t75" stroked="false">
              <v:imagedata r:id="rId581" o:title=""/>
            </v:shape>
            <w10:wrap type="none"/>
          </v:group>
        </w:pict>
      </w:r>
      <w:r>
        <w:rPr/>
        <w:pict>
          <v:group style="position:absolute;margin-left:88.463997pt;margin-top:161.059998pt;width:425.4pt;height:.5pt;mso-position-horizontal-relative:page;mso-position-vertical-relative:page;z-index:-1120408" coordorigin="1769,3221" coordsize="8508,10">
            <v:shape style="position:absolute;left:1769;top:3221;width:5216;height:10" type="#_x0000_t75" stroked="false">
              <v:imagedata r:id="rId579" o:title=""/>
            </v:shape>
            <v:shape style="position:absolute;left:6981;top:3221;width:3296;height:10" type="#_x0000_t75" stroked="false">
              <v:imagedata r:id="rId580" o:title=""/>
            </v:shape>
            <w10:wrap type="none"/>
          </v:group>
        </w:pict>
      </w:r>
      <w:r>
        <w:rPr/>
        <w:pict>
          <v:group style="position:absolute;margin-left:88.463997pt;margin-top:183.020004pt;width:425.4pt;height:.5pt;mso-position-horizontal-relative:page;mso-position-vertical-relative:page;z-index:-1120384" coordorigin="1769,3660" coordsize="8508,10">
            <v:shape style="position:absolute;left:1769;top:3660;width:5216;height:10" type="#_x0000_t75" stroked="false">
              <v:imagedata r:id="rId579" o:title=""/>
            </v:shape>
            <v:shape style="position:absolute;left:6981;top:3660;width:3296;height:10" type="#_x0000_t75" stroked="false">
              <v:imagedata r:id="rId581" o:title=""/>
            </v:shape>
            <w10:wrap type="none"/>
          </v:group>
        </w:pict>
      </w:r>
    </w:p>
    <w:tbl>
      <w:tblPr>
        <w:tblW w:w="0" w:type="auto"/>
        <w:jc w:val="left"/>
        <w:tblInd w:w="194" w:type="dxa"/>
        <w:tblLayout w:type="fixed"/>
        <w:tblCellMar>
          <w:top w:w="0" w:type="dxa"/>
          <w:left w:w="0" w:type="dxa"/>
          <w:bottom w:w="0" w:type="dxa"/>
          <w:right w:w="0" w:type="dxa"/>
        </w:tblCellMar>
        <w:tblLook w:val="01E0"/>
      </w:tblPr>
      <w:tblGrid>
        <w:gridCol w:w="5235"/>
        <w:gridCol w:w="1668"/>
        <w:gridCol w:w="1618"/>
      </w:tblGrid>
      <w:tr>
        <w:trPr>
          <w:trHeight w:val="390" w:hRule="exact"/>
        </w:trPr>
        <w:tc>
          <w:tcPr>
            <w:tcW w:w="5235"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403"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6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w:t>
            </w:r>
          </w:p>
        </w:tc>
        <w:tc>
          <w:tcPr>
            <w:tcW w:w="1618"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w:t>
            </w:r>
          </w:p>
        </w:tc>
      </w:tr>
      <w:tr>
        <w:trPr>
          <w:trHeight w:val="439"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取得子公司及其他营业单位的价格</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22,500,000.00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r>
        <w:trPr>
          <w:trHeight w:val="440"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取得子公司及其他营业单位支付的现金和现金等价物</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7,200,000.00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r>
        <w:trPr>
          <w:trHeight w:val="440"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76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8,964,262.05</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r>
      <w:tr>
        <w:trPr>
          <w:trHeight w:val="439"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-1,764,262.05</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r>
        <w:trPr>
          <w:trHeight w:val="440"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27,784,641.04</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r>
        <w:trPr>
          <w:trHeight w:val="440"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7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28,016,628.38</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r>
      <w:tr>
        <w:trPr>
          <w:trHeight w:val="440"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7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11,056,460.13</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r>
        <w:trPr>
          <w:trHeight w:val="441" w:hRule="exact"/>
        </w:trPr>
        <w:tc>
          <w:tcPr>
            <w:tcW w:w="523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7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11,288,447.47</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r>
      <w:tr>
        <w:trPr>
          <w:trHeight w:val="513" w:hRule="exact"/>
        </w:trPr>
        <w:tc>
          <w:tcPr>
            <w:tcW w:w="5235"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7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4"/>
              <w:ind w:right="19"/>
              <w:jc w:val="right"/>
              <w:rPr>
                <w:rFonts w:ascii="宋体" w:hAnsi="宋体" w:cs="宋体" w:eastAsia="宋体" w:hint="default"/>
                <w:sz w:val="18"/>
                <w:szCs w:val="18"/>
              </w:rPr>
            </w:pPr>
            <w:r>
              <w:rPr>
                <w:rFonts w:ascii="宋体"/>
                <w:sz w:val="18"/>
              </w:rPr>
              <w:t>---</w:t>
            </w:r>
          </w:p>
        </w:tc>
        <w:tc>
          <w:tcPr>
            <w:tcW w:w="1618" w:type="dxa"/>
            <w:tcBorders>
              <w:top w:val="nil" w:sz="6" w:space="0" w:color="auto"/>
              <w:left w:val="single" w:sz="4" w:space="0" w:color="000000"/>
              <w:bottom w:val="single" w:sz="12" w:space="0" w:color="000000"/>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sz w:val="18"/>
              </w:rPr>
              <w:t>---</w:t>
            </w:r>
          </w:p>
        </w:tc>
      </w:tr>
    </w:tbl>
    <w:p>
      <w:pPr>
        <w:spacing w:before="86"/>
        <w:ind w:left="658" w:right="4955" w:firstLine="0"/>
        <w:jc w:val="left"/>
        <w:rPr>
          <w:rFonts w:ascii="宋体" w:hAnsi="宋体" w:cs="宋体" w:eastAsia="宋体" w:hint="default"/>
          <w:sz w:val="21"/>
          <w:szCs w:val="21"/>
        </w:rPr>
      </w:pPr>
      <w:r>
        <w:rPr/>
        <w:pict>
          <v:group style="position:absolute;margin-left:88.463997pt;margin-top:-89.546288pt;width:425.4pt;height:.5pt;mso-position-horizontal-relative:page;mso-position-vertical-relative:paragraph;z-index:-1120360" coordorigin="1769,-1791" coordsize="8508,10">
            <v:shape style="position:absolute;left:1769;top:-1791;width:5216;height:10" type="#_x0000_t75" stroked="false">
              <v:imagedata r:id="rId579" o:title=""/>
            </v:shape>
            <v:shape style="position:absolute;left:6981;top:-1791;width:3296;height:10" type="#_x0000_t75" stroked="false">
              <v:imagedata r:id="rId581" o:title=""/>
            </v:shape>
            <w10:wrap type="none"/>
          </v:group>
        </w:pict>
      </w:r>
      <w:r>
        <w:rPr/>
        <w:pict>
          <v:group style="position:absolute;margin-left:88.463997pt;margin-top:-67.586288pt;width:425.4pt;height:.5pt;mso-position-horizontal-relative:page;mso-position-vertical-relative:paragraph;z-index:-1120336" coordorigin="1769,-1352" coordsize="8508,10">
            <v:shape style="position:absolute;left:1769;top:-1352;width:5216;height:10" type="#_x0000_t75" stroked="false">
              <v:imagedata r:id="rId579" o:title=""/>
            </v:shape>
            <v:shape style="position:absolute;left:6981;top:-1352;width:3296;height:10" type="#_x0000_t75" stroked="false">
              <v:imagedata r:id="rId580" o:title=""/>
            </v:shape>
            <w10:wrap type="none"/>
          </v:group>
        </w:pict>
      </w:r>
      <w:r>
        <w:rPr/>
        <w:pict>
          <v:group style="position:absolute;margin-left:88.463997pt;margin-top:-45.506287pt;width:425.4pt;height:.5pt;mso-position-horizontal-relative:page;mso-position-vertical-relative:paragraph;z-index:-1120312" coordorigin="1769,-910" coordsize="8508,10">
            <v:shape style="position:absolute;left:1769;top:-910;width:5216;height:10" type="#_x0000_t75" stroked="false">
              <v:imagedata r:id="rId579" o:title=""/>
            </v:shape>
            <v:shape style="position:absolute;left:6981;top:-910;width:3296;height:10" type="#_x0000_t75" stroked="false">
              <v:imagedata r:id="rId580" o:title=""/>
            </v:shape>
            <w10:wrap type="none"/>
          </v:group>
        </w:pict>
      </w:r>
      <w:r>
        <w:rPr/>
        <w:pict>
          <v:group style="position:absolute;margin-left:88.463997pt;margin-top:-23.516287pt;width:425.4pt;height:.5pt;mso-position-horizontal-relative:page;mso-position-vertical-relative:paragraph;z-index:-1120288" coordorigin="1769,-470" coordsize="8508,10">
            <v:shape style="position:absolute;left:1769;top:-470;width:5216;height:10" type="#_x0000_t75" stroked="false">
              <v:imagedata r:id="rId579" o:title=""/>
            </v:shape>
            <v:shape style="position:absolute;left:6981;top:-470;width:3296;height:10" type="#_x0000_t75" stroked="false">
              <v:imagedata r:id="rId581" o:title=""/>
            </v:shape>
            <w10:wrap type="none"/>
          </v:group>
        </w:pict>
      </w:r>
      <w:r>
        <w:rPr/>
        <w:pict>
          <v:shape style="position:absolute;margin-left:294.649994pt;margin-top:27.843695pt;width:.47998pt;height:.12pt;mso-position-horizontal-relative:page;mso-position-vertical-relative:paragraph;z-index:-1120264" type="#_x0000_t75" stroked="false">
            <v:imagedata r:id="rId582" o:title=""/>
          </v:shape>
        </w:pict>
      </w:r>
      <w:r>
        <w:rPr/>
        <w:pict>
          <v:shape style="position:absolute;margin-left:402.070007pt;margin-top:27.843695pt;width:.48001pt;height:.12pt;mso-position-horizontal-relative:page;mso-position-vertical-relative:paragraph;z-index:-1120240" type="#_x0000_t75" stroked="false">
            <v:imagedata r:id="rId582" o:title=""/>
          </v:shape>
        </w:pict>
      </w:r>
      <w:r>
        <w:rPr/>
        <w:pict>
          <v:group style="position:absolute;margin-left:84.503998pt;margin-top:43.923683pt;width:425.4pt;height:.5pt;mso-position-horizontal-relative:page;mso-position-vertical-relative:paragraph;z-index:-1120216" coordorigin="1690,878" coordsize="8508,10">
            <v:shape style="position:absolute;left:1690;top:878;width:4203;height:10" type="#_x0000_t75" stroked="false">
              <v:imagedata r:id="rId583" o:title=""/>
            </v:shape>
            <v:shape style="position:absolute;left:5888;top:878;width:4309;height:10" type="#_x0000_t75" stroked="false">
              <v:imagedata r:id="rId584" o:title=""/>
            </v:shape>
            <w10:wrap type="none"/>
          </v:group>
        </w:pict>
      </w:r>
      <w:r>
        <w:rPr/>
        <w:pict>
          <v:group style="position:absolute;margin-left:84.503998pt;margin-top:60.363686pt;width:425.4pt;height:.5pt;mso-position-horizontal-relative:page;mso-position-vertical-relative:paragraph;z-index:-1120192" coordorigin="1690,1207" coordsize="8508,10">
            <v:shape style="position:absolute;left:1690;top:1207;width:4203;height:10" type="#_x0000_t75" stroked="false">
              <v:imagedata r:id="rId583" o:title=""/>
            </v:shape>
            <v:shape style="position:absolute;left:5888;top:1207;width:4309;height:10" type="#_x0000_t75" stroked="false">
              <v:imagedata r:id="rId584" o:title=""/>
            </v:shape>
            <w10:wrap type="none"/>
          </v:group>
        </w:pict>
      </w:r>
      <w:r>
        <w:rPr/>
        <w:pict>
          <v:group style="position:absolute;margin-left:84.503998pt;margin-top:72.363701pt;width:425.4pt;height:5.05pt;mso-position-horizontal-relative:page;mso-position-vertical-relative:paragraph;z-index:-1120168" coordorigin="1690,1447" coordsize="8508,101">
            <v:shape style="position:absolute;left:1690;top:1447;width:4222;height:101" type="#_x0000_t75" stroked="false">
              <v:imagedata r:id="rId585" o:title=""/>
            </v:shape>
            <v:shape style="position:absolute;left:5888;top:1538;width:4309;height:10" type="#_x0000_t75" stroked="false">
              <v:imagedata r:id="rId584" o:title=""/>
            </v:shape>
            <w10:wrap type="none"/>
          </v:group>
        </w:pict>
      </w:r>
      <w:r>
        <w:rPr/>
        <w:pict>
          <v:group style="position:absolute;margin-left:84.503998pt;margin-top:93.363686pt;width:425.4pt;height:.5pt;mso-position-horizontal-relative:page;mso-position-vertical-relative:paragraph;z-index:-1120144" coordorigin="1690,1867" coordsize="8508,10">
            <v:shape style="position:absolute;left:1690;top:1867;width:4203;height:10" type="#_x0000_t75" stroked="false">
              <v:imagedata r:id="rId583" o:title=""/>
            </v:shape>
            <v:shape style="position:absolute;left:5888;top:1867;width:4309;height:10" type="#_x0000_t75" stroked="false">
              <v:imagedata r:id="rId584" o:title=""/>
            </v:shape>
            <w10:wrap type="none"/>
          </v:group>
        </w:pict>
      </w:r>
      <w:r>
        <w:rPr/>
        <w:pict>
          <v:group style="position:absolute;margin-left:84.503998pt;margin-top:105.363701pt;width:425.4pt;height:5.05pt;mso-position-horizontal-relative:page;mso-position-vertical-relative:paragraph;z-index:-1120120" coordorigin="1690,2107" coordsize="8508,101">
            <v:shape style="position:absolute;left:1690;top:2107;width:4222;height:101" type="#_x0000_t75" stroked="false">
              <v:imagedata r:id="rId585" o:title=""/>
            </v:shape>
            <v:shape style="position:absolute;left:5888;top:2198;width:4309;height:10" type="#_x0000_t75" stroked="false">
              <v:imagedata r:id="rId584" o:title=""/>
            </v:shape>
            <w10:wrap type="none"/>
          </v:group>
        </w:pict>
      </w:r>
      <w:r>
        <w:rPr>
          <w:rFonts w:ascii="宋体" w:hAnsi="宋体" w:cs="宋体" w:eastAsia="宋体" w:hint="default"/>
          <w:sz w:val="21"/>
          <w:szCs w:val="21"/>
        </w:rPr>
        <w:t>3.</w:t>
      </w:r>
      <w:r>
        <w:rPr>
          <w:rFonts w:ascii="宋体" w:hAnsi="宋体" w:cs="宋体" w:eastAsia="宋体" w:hint="default"/>
          <w:sz w:val="21"/>
          <w:szCs w:val="21"/>
        </w:rPr>
        <w:t>现金和现金等价物的构成：</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222"/>
        <w:gridCol w:w="2148"/>
        <w:gridCol w:w="2151"/>
      </w:tblGrid>
      <w:tr>
        <w:trPr>
          <w:trHeight w:val="342" w:hRule="exact"/>
        </w:trPr>
        <w:tc>
          <w:tcPr>
            <w:tcW w:w="4222"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4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51"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70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0"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一、现</w:t>
            </w:r>
            <w:r>
              <w:rPr>
                <w:rFonts w:ascii="宋体" w:hAnsi="宋体" w:cs="宋体" w:eastAsia="宋体" w:hint="default"/>
                <w:spacing w:val="89"/>
                <w:sz w:val="18"/>
                <w:szCs w:val="18"/>
              </w:rPr>
              <w:t> </w:t>
            </w:r>
            <w:r>
              <w:rPr>
                <w:rFonts w:ascii="宋体" w:hAnsi="宋体" w:cs="宋体" w:eastAsia="宋体" w:hint="default"/>
                <w:sz w:val="18"/>
                <w:szCs w:val="18"/>
              </w:rPr>
              <w:t>金</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pacing w:val="-1"/>
                <w:sz w:val="18"/>
              </w:rPr>
              <w:t>70,023,952.95</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spacing w:val="-1"/>
                <w:sz w:val="18"/>
              </w:rPr>
              <w:t>21,700,822.84</w:t>
            </w:r>
          </w:p>
        </w:tc>
      </w:tr>
      <w:tr>
        <w:trPr>
          <w:trHeight w:val="233"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100,639.53</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40,910.31</w:t>
            </w:r>
          </w:p>
        </w:tc>
      </w:tr>
      <w:tr>
        <w:trPr>
          <w:trHeight w:val="427"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pacing w:val="-1"/>
                <w:sz w:val="18"/>
              </w:rPr>
              <w:t>69,923,313.42</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8"/>
                <w:szCs w:val="18"/>
              </w:rPr>
            </w:pPr>
            <w:r>
              <w:rPr>
                <w:rFonts w:ascii="宋体"/>
                <w:spacing w:val="-1"/>
                <w:sz w:val="18"/>
              </w:rPr>
              <w:t>21,659,912.53</w:t>
            </w:r>
          </w:p>
        </w:tc>
      </w:tr>
      <w:tr>
        <w:trPr>
          <w:trHeight w:val="260"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1214"/>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w:t>
            </w:r>
          </w:p>
        </w:tc>
      </w:tr>
      <w:tr>
        <w:trPr>
          <w:trHeight w:val="73" w:hRule="exact"/>
        </w:trPr>
        <w:tc>
          <w:tcPr>
            <w:tcW w:w="4222" w:type="dxa"/>
            <w:tcBorders>
              <w:top w:val="nil" w:sz="6" w:space="0" w:color="auto"/>
              <w:left w:val="nil" w:sz="6" w:space="0" w:color="auto"/>
              <w:bottom w:val="nil" w:sz="6" w:space="0" w:color="auto"/>
              <w:right w:val="nil" w:sz="6" w:space="0" w:color="auto"/>
            </w:tcBorders>
          </w:tcPr>
          <w:p>
            <w:pPr/>
          </w:p>
        </w:tc>
        <w:tc>
          <w:tcPr>
            <w:tcW w:w="2148" w:type="dxa"/>
            <w:tcBorders>
              <w:top w:val="nil" w:sz="6" w:space="0" w:color="auto"/>
              <w:left w:val="nil" w:sz="6" w:space="0" w:color="auto"/>
              <w:bottom w:val="nil" w:sz="6" w:space="0" w:color="auto"/>
              <w:right w:val="single" w:sz="4" w:space="0" w:color="000000"/>
            </w:tcBorders>
          </w:tcPr>
          <w:p>
            <w:pPr/>
          </w:p>
        </w:tc>
        <w:tc>
          <w:tcPr>
            <w:tcW w:w="2151"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214"/>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260"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w:t>
            </w:r>
          </w:p>
        </w:tc>
      </w:tr>
      <w:tr>
        <w:trPr>
          <w:trHeight w:val="73" w:hRule="exact"/>
        </w:trPr>
        <w:tc>
          <w:tcPr>
            <w:tcW w:w="4222" w:type="dxa"/>
            <w:tcBorders>
              <w:top w:val="nil" w:sz="6" w:space="0" w:color="auto"/>
              <w:left w:val="nil" w:sz="6" w:space="0" w:color="auto"/>
              <w:bottom w:val="nil" w:sz="6" w:space="0" w:color="auto"/>
              <w:right w:val="nil" w:sz="6" w:space="0" w:color="auto"/>
            </w:tcBorders>
          </w:tcPr>
          <w:p>
            <w:pPr/>
          </w:p>
        </w:tc>
        <w:tc>
          <w:tcPr>
            <w:tcW w:w="2148" w:type="dxa"/>
            <w:tcBorders>
              <w:top w:val="nil" w:sz="6" w:space="0" w:color="auto"/>
              <w:left w:val="nil" w:sz="6" w:space="0" w:color="auto"/>
              <w:bottom w:val="nil" w:sz="6" w:space="0" w:color="auto"/>
              <w:right w:val="single" w:sz="4" w:space="0" w:color="000000"/>
            </w:tcBorders>
          </w:tcPr>
          <w:p>
            <w:pPr/>
          </w:p>
        </w:tc>
        <w:tc>
          <w:tcPr>
            <w:tcW w:w="2151"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w:t>
            </w:r>
          </w:p>
        </w:tc>
      </w:tr>
      <w:tr>
        <w:trPr>
          <w:trHeight w:val="333"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w:t>
            </w:r>
          </w:p>
        </w:tc>
      </w:tr>
      <w:tr>
        <w:trPr>
          <w:trHeight w:val="327" w:hRule="exact"/>
        </w:trPr>
        <w:tc>
          <w:tcPr>
            <w:tcW w:w="422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w:t>
            </w:r>
          </w:p>
        </w:tc>
        <w:tc>
          <w:tcPr>
            <w:tcW w:w="215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w:t>
            </w:r>
          </w:p>
        </w:tc>
      </w:tr>
      <w:tr>
        <w:trPr>
          <w:trHeight w:val="338" w:hRule="exact"/>
        </w:trPr>
        <w:tc>
          <w:tcPr>
            <w:tcW w:w="4222"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21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70,023,952.95</w:t>
            </w:r>
          </w:p>
        </w:tc>
        <w:tc>
          <w:tcPr>
            <w:tcW w:w="2151" w:type="dxa"/>
            <w:tcBorders>
              <w:top w:val="nil" w:sz="6" w:space="0" w:color="auto"/>
              <w:left w:val="single" w:sz="4" w:space="0" w:color="000000"/>
              <w:bottom w:val="single" w:sz="12"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spacing w:val="-1"/>
                <w:sz w:val="18"/>
              </w:rPr>
              <w:t>21,700,822.84</w:t>
            </w:r>
          </w:p>
        </w:tc>
      </w:tr>
    </w:tbl>
    <w:p>
      <w:pPr>
        <w:spacing w:line="240" w:lineRule="auto" w:before="10"/>
        <w:rPr>
          <w:rFonts w:ascii="宋体" w:hAnsi="宋体" w:cs="宋体" w:eastAsia="宋体" w:hint="default"/>
          <w:sz w:val="28"/>
          <w:szCs w:val="28"/>
        </w:rPr>
      </w:pPr>
    </w:p>
    <w:p>
      <w:pPr>
        <w:spacing w:before="0"/>
        <w:ind w:left="658" w:right="4955" w:firstLine="0"/>
        <w:jc w:val="left"/>
        <w:rPr>
          <w:rFonts w:ascii="黑体" w:hAnsi="黑体" w:cs="黑体" w:eastAsia="黑体" w:hint="default"/>
          <w:sz w:val="21"/>
          <w:szCs w:val="21"/>
        </w:rPr>
      </w:pPr>
      <w:r>
        <w:rPr/>
        <w:pict>
          <v:group style="position:absolute;margin-left:84.503998pt;margin-top:-102.836342pt;width:425.4pt;height:.5pt;mso-position-horizontal-relative:page;mso-position-vertical-relative:paragraph;z-index:-1120096" coordorigin="1690,-2057" coordsize="8508,10">
            <v:shape style="position:absolute;left:1690;top:-2057;width:4203;height:10" type="#_x0000_t75" stroked="false">
              <v:imagedata r:id="rId583" o:title=""/>
            </v:shape>
            <v:shape style="position:absolute;left:5888;top:-2057;width:4309;height:10" type="#_x0000_t75" stroked="false">
              <v:imagedata r:id="rId584" o:title=""/>
            </v:shape>
            <w10:wrap type="none"/>
          </v:group>
        </w:pict>
      </w:r>
      <w:r>
        <w:rPr/>
        <w:pict>
          <v:group style="position:absolute;margin-left:84.503998pt;margin-top:-90.836319pt;width:425.4pt;height:5.05pt;mso-position-horizontal-relative:page;mso-position-vertical-relative:paragraph;z-index:-1120072" coordorigin="1690,-1817" coordsize="8508,101">
            <v:shape style="position:absolute;left:1690;top:-1817;width:4222;height:101" type="#_x0000_t75" stroked="false">
              <v:imagedata r:id="rId585" o:title=""/>
            </v:shape>
            <v:shape style="position:absolute;left:5888;top:-1726;width:4309;height:10" type="#_x0000_t75" stroked="false">
              <v:imagedata r:id="rId584" o:title=""/>
            </v:shape>
            <w10:wrap type="none"/>
          </v:group>
        </w:pict>
      </w:r>
      <w:r>
        <w:rPr/>
        <w:pict>
          <v:group style="position:absolute;margin-left:84.503998pt;margin-top:-69.816307pt;width:425.4pt;height:.5pt;mso-position-horizontal-relative:page;mso-position-vertical-relative:paragraph;z-index:-1120048" coordorigin="1690,-1396" coordsize="8508,10">
            <v:shape style="position:absolute;left:1690;top:-1396;width:4203;height:10" type="#_x0000_t75" stroked="false">
              <v:imagedata r:id="rId583" o:title=""/>
            </v:shape>
            <v:shape style="position:absolute;left:5888;top:-1396;width:4309;height:10" type="#_x0000_t75" stroked="false">
              <v:imagedata r:id="rId584" o:title=""/>
            </v:shape>
            <w10:wrap type="none"/>
          </v:group>
        </w:pict>
      </w:r>
      <w:r>
        <w:rPr/>
        <w:pict>
          <v:group style="position:absolute;margin-left:84.503998pt;margin-top:-57.816322pt;width:425.4pt;height:5.05pt;mso-position-horizontal-relative:page;mso-position-vertical-relative:paragraph;z-index:-1120024" coordorigin="1690,-1156" coordsize="8508,101">
            <v:shape style="position:absolute;left:1690;top:-1156;width:4222;height:101" type="#_x0000_t75" stroked="false">
              <v:imagedata r:id="rId585" o:title=""/>
            </v:shape>
            <v:shape style="position:absolute;left:5888;top:-1065;width:4309;height:10" type="#_x0000_t75" stroked="false">
              <v:imagedata r:id="rId584" o:title=""/>
            </v:shape>
            <w10:wrap type="none"/>
          </v:group>
        </w:pict>
      </w:r>
      <w:r>
        <w:rPr/>
        <w:pict>
          <v:group style="position:absolute;margin-left:84.503998pt;margin-top:-36.816311pt;width:425.4pt;height:.5pt;mso-position-horizontal-relative:page;mso-position-vertical-relative:paragraph;z-index:-1120000" coordorigin="1690,-736" coordsize="8508,10">
            <v:shape style="position:absolute;left:1690;top:-736;width:4203;height:10" type="#_x0000_t75" stroked="false">
              <v:imagedata r:id="rId583" o:title=""/>
            </v:shape>
            <v:shape style="position:absolute;left:5888;top:-736;width:4309;height:10" type="#_x0000_t75" stroked="false">
              <v:imagedata r:id="rId584" o:title=""/>
            </v:shape>
            <w10:wrap type="none"/>
          </v:group>
        </w:pict>
      </w:r>
      <w:r>
        <w:rPr>
          <w:rFonts w:ascii="黑体" w:hAnsi="黑体" w:cs="黑体" w:eastAsia="黑体" w:hint="default"/>
          <w:sz w:val="21"/>
          <w:szCs w:val="21"/>
        </w:rPr>
        <w:t>六、关联方及关联交易</w:t>
      </w:r>
    </w:p>
    <w:p>
      <w:pPr>
        <w:spacing w:before="133"/>
        <w:ind w:left="660" w:right="49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p>
      <w:pPr>
        <w:spacing w:before="44"/>
        <w:ind w:left="6927" w:right="0" w:firstLine="0"/>
        <w:jc w:val="left"/>
        <w:rPr>
          <w:rFonts w:ascii="宋体" w:hAnsi="宋体" w:cs="宋体" w:eastAsia="宋体" w:hint="default"/>
          <w:sz w:val="18"/>
          <w:szCs w:val="18"/>
        </w:rPr>
      </w:pPr>
      <w:r>
        <w:rPr/>
        <w:pict>
          <v:shape style="position:absolute;margin-left:133.820007pt;margin-top:16.911667pt;width:.47976pt;height:.12pt;mso-position-horizontal-relative:page;mso-position-vertical-relative:paragraph;z-index:-1119976" type="#_x0000_t75" stroked="false">
            <v:imagedata r:id="rId586" o:title=""/>
          </v:shape>
        </w:pict>
      </w:r>
      <w:r>
        <w:rPr/>
        <w:pict>
          <v:shape style="position:absolute;margin-left:178.820007pt;margin-top:16.911667pt;width:.47976pt;height:.12pt;mso-position-horizontal-relative:page;mso-position-vertical-relative:paragraph;z-index:-1119952" type="#_x0000_t75" stroked="false">
            <v:imagedata r:id="rId586" o:title=""/>
          </v:shape>
        </w:pict>
      </w:r>
      <w:r>
        <w:rPr/>
        <w:pict>
          <v:shape style="position:absolute;margin-left:215.690002pt;margin-top:16.911667pt;width:.47976pt;height:.12pt;mso-position-horizontal-relative:page;mso-position-vertical-relative:paragraph;z-index:-1119928" type="#_x0000_t75" stroked="false">
            <v:imagedata r:id="rId586" o:title=""/>
          </v:shape>
        </w:pict>
      </w:r>
      <w:r>
        <w:rPr/>
        <w:pict>
          <v:shape style="position:absolute;margin-left:250.850006pt;margin-top:16.911667pt;width:.47976pt;height:.12pt;mso-position-horizontal-relative:page;mso-position-vertical-relative:paragraph;z-index:-1119904" type="#_x0000_t75" stroked="false">
            <v:imagedata r:id="rId586" o:title=""/>
          </v:shape>
        </w:pict>
      </w:r>
      <w:r>
        <w:rPr/>
        <w:pict>
          <v:shape style="position:absolute;margin-left:282.529999pt;margin-top:16.911667pt;width:.47974pt;height:.12pt;mso-position-horizontal-relative:page;mso-position-vertical-relative:paragraph;z-index:-1119880" type="#_x0000_t75" stroked="false">
            <v:imagedata r:id="rId586" o:title=""/>
          </v:shape>
        </w:pict>
      </w:r>
      <w:r>
        <w:rPr/>
        <w:pict>
          <v:shape style="position:absolute;margin-left:327.549988pt;margin-top:16.911667pt;width:.47977pt;height:.12pt;mso-position-horizontal-relative:page;mso-position-vertical-relative:paragraph;z-index:-1119856" type="#_x0000_t75" stroked="false">
            <v:imagedata r:id="rId586" o:title=""/>
          </v:shape>
        </w:pict>
      </w:r>
      <w:r>
        <w:rPr/>
        <w:pict>
          <v:shape style="position:absolute;margin-left:365.350006pt;margin-top:16.911667pt;width:.47977pt;height:.12pt;mso-position-horizontal-relative:page;mso-position-vertical-relative:paragraph;z-index:-1119832" type="#_x0000_t75" stroked="false">
            <v:imagedata r:id="rId586" o:title=""/>
          </v:shape>
        </w:pict>
      </w:r>
      <w:r>
        <w:rPr/>
        <w:pict>
          <v:shape style="position:absolute;margin-left:405.309998pt;margin-top:16.911667pt;width:.47974pt;height:.12pt;mso-position-horizontal-relative:page;mso-position-vertical-relative:paragraph;z-index:-1119808" type="#_x0000_t75" stroked="false">
            <v:imagedata r:id="rId586" o:title=""/>
          </v:shape>
        </w:pict>
      </w:r>
      <w:r>
        <w:rPr/>
        <w:pict>
          <v:shape style="position:absolute;margin-left:458.73999pt;margin-top:16.911667pt;width:.47977pt;height:.12pt;mso-position-horizontal-relative:page;mso-position-vertical-relative:paragraph;z-index:-1119784" type="#_x0000_t75" stroked="false">
            <v:imagedata r:id="rId586" o:title=""/>
          </v:shape>
        </w:pict>
      </w:r>
      <w:r>
        <w:rPr/>
        <w:pict>
          <v:shape style="position:absolute;margin-left:503.73999pt;margin-top:16.911667pt;width:.47977pt;height:.12pt;mso-position-horizontal-relative:page;mso-position-vertical-relative:paragraph;z-index:-1119760" type="#_x0000_t75" stroked="false">
            <v:imagedata r:id="rId586" o:title=""/>
          </v:shape>
        </w:pict>
      </w:r>
      <w:r>
        <w:rPr/>
        <w:pict>
          <v:group style="position:absolute;margin-left:84.503998pt;margin-top:58.341709pt;width:482.5pt;height:5.2pt;mso-position-horizontal-relative:page;mso-position-vertical-relative:paragraph;z-index:-1119736" coordorigin="1690,1167" coordsize="9650,104">
            <v:shape style="position:absolute;left:1690;top:1167;width:1006;height:103" type="#_x0000_t75" stroked="false">
              <v:imagedata r:id="rId587" o:title=""/>
            </v:shape>
            <v:shape style="position:absolute;left:2672;top:1260;width:905;height:10" type="#_x0000_t75" stroked="false">
              <v:imagedata r:id="rId65" o:title=""/>
            </v:shape>
            <v:shape style="position:absolute;left:3572;top:1260;width:742;height:10" type="#_x0000_t75" stroked="false">
              <v:imagedata r:id="rId168" o:title=""/>
            </v:shape>
            <v:shape style="position:absolute;left:4309;top:1260;width:708;height:10" type="#_x0000_t75" stroked="false">
              <v:imagedata r:id="rId588" o:title=""/>
            </v:shape>
            <v:shape style="position:absolute;left:5012;top:1260;width:638;height:10" type="#_x0000_t75" stroked="false">
              <v:imagedata r:id="rId589" o:title=""/>
            </v:shape>
            <v:shape style="position:absolute;left:5646;top:1260;width:905;height:10" type="#_x0000_t75" stroked="false">
              <v:imagedata r:id="rId590" o:title=""/>
            </v:shape>
            <v:shape style="position:absolute;left:6546;top:1260;width:1560;height:10" type="#_x0000_t75" stroked="false">
              <v:imagedata r:id="rId591" o:title=""/>
            </v:shape>
            <v:shape style="position:absolute;left:8101;top:1260;width:1073;height:10" type="#_x0000_t75" stroked="false">
              <v:imagedata r:id="rId592" o:title=""/>
            </v:shape>
            <v:shape style="position:absolute;left:9170;top:1260;width:2170;height:10" type="#_x0000_t75" stroked="false">
              <v:imagedata r:id="rId593" o:title=""/>
            </v:shape>
            <w10:wrap type="none"/>
          </v:group>
        </w:pict>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006"/>
        <w:gridCol w:w="900"/>
        <w:gridCol w:w="737"/>
        <w:gridCol w:w="703"/>
        <w:gridCol w:w="634"/>
        <w:gridCol w:w="900"/>
        <w:gridCol w:w="756"/>
        <w:gridCol w:w="799"/>
        <w:gridCol w:w="1069"/>
        <w:gridCol w:w="900"/>
        <w:gridCol w:w="1260"/>
      </w:tblGrid>
      <w:tr>
        <w:trPr>
          <w:trHeight w:val="843" w:hRule="exact"/>
        </w:trPr>
        <w:tc>
          <w:tcPr>
            <w:tcW w:w="1006"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83" w:lineRule="auto"/>
              <w:ind w:left="11" w:right="10"/>
              <w:jc w:val="left"/>
              <w:rPr>
                <w:rFonts w:ascii="宋体" w:hAnsi="宋体" w:cs="宋体" w:eastAsia="宋体" w:hint="default"/>
                <w:sz w:val="18"/>
                <w:szCs w:val="18"/>
              </w:rPr>
            </w:pPr>
            <w:r>
              <w:rPr>
                <w:rFonts w:ascii="宋体" w:hAnsi="宋体" w:cs="宋体" w:eastAsia="宋体" w:hint="default"/>
                <w:spacing w:val="40"/>
                <w:sz w:val="18"/>
                <w:szCs w:val="18"/>
              </w:rPr>
              <w:t>企业</w:t>
            </w:r>
            <w:r>
              <w:rPr>
                <w:rFonts w:ascii="宋体" w:hAnsi="宋体" w:cs="宋体" w:eastAsia="宋体" w:hint="default"/>
                <w:spacing w:val="-9"/>
                <w:sz w:val="18"/>
                <w:szCs w:val="18"/>
              </w:rPr>
              <w:t> </w:t>
            </w:r>
            <w:r>
              <w:rPr>
                <w:rFonts w:ascii="宋体" w:hAnsi="宋体" w:cs="宋体" w:eastAsia="宋体" w:hint="default"/>
                <w:sz w:val="18"/>
                <w:szCs w:val="18"/>
              </w:rPr>
              <w:t>类</w:t>
            </w:r>
            <w:r>
              <w:rPr>
                <w:rFonts w:ascii="宋体" w:hAnsi="宋体" w:cs="宋体" w:eastAsia="宋体" w:hint="default"/>
                <w:sz w:val="18"/>
                <w:szCs w:val="18"/>
              </w:rPr>
              <w:t> 型</w:t>
            </w:r>
          </w:p>
        </w:tc>
        <w:tc>
          <w:tcPr>
            <w:tcW w:w="7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83" w:lineRule="auto"/>
              <w:ind w:left="129" w:right="41" w:hanging="89"/>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00"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99" w:type="dxa"/>
            <w:tcBorders>
              <w:top w:val="single" w:sz="12" w:space="0" w:color="000000"/>
              <w:left w:val="single" w:sz="4" w:space="0" w:color="000000"/>
              <w:bottom w:val="nil" w:sz="6" w:space="0" w:color="auto"/>
              <w:right w:val="single" w:sz="4" w:space="0" w:color="000000"/>
            </w:tcBorders>
          </w:tcPr>
          <w:p>
            <w:pPr>
              <w:pStyle w:val="TableParagraph"/>
              <w:spacing w:line="285" w:lineRule="auto" w:before="53"/>
              <w:ind w:left="55" w:right="12"/>
              <w:jc w:val="left"/>
              <w:rPr>
                <w:rFonts w:ascii="宋体" w:hAnsi="宋体" w:cs="宋体" w:eastAsia="宋体" w:hint="default"/>
                <w:sz w:val="18"/>
                <w:szCs w:val="18"/>
              </w:rPr>
            </w:pPr>
            <w:r>
              <w:rPr>
                <w:rFonts w:ascii="宋体" w:hAnsi="宋体" w:cs="宋体" w:eastAsia="宋体" w:hint="default"/>
                <w:sz w:val="18"/>
                <w:szCs w:val="18"/>
              </w:rPr>
              <w:t>对本公司 持股比例</w:t>
            </w:r>
          </w:p>
          <w:p>
            <w:pPr>
              <w:pStyle w:val="TableParagraph"/>
              <w:spacing w:line="240" w:lineRule="auto" w:before="9"/>
              <w:ind w:left="503" w:right="0"/>
              <w:jc w:val="left"/>
              <w:rPr>
                <w:rFonts w:ascii="宋体" w:hAnsi="宋体" w:cs="宋体" w:eastAsia="宋体" w:hint="default"/>
                <w:sz w:val="18"/>
                <w:szCs w:val="18"/>
              </w:rPr>
            </w:pPr>
            <w:r>
              <w:rPr>
                <w:rFonts w:ascii="宋体"/>
                <w:sz w:val="18"/>
              </w:rPr>
              <w:t>(%)</w:t>
            </w:r>
          </w:p>
        </w:tc>
        <w:tc>
          <w:tcPr>
            <w:tcW w:w="1069" w:type="dxa"/>
            <w:tcBorders>
              <w:top w:val="single" w:sz="12" w:space="0" w:color="000000"/>
              <w:left w:val="single" w:sz="4" w:space="0" w:color="000000"/>
              <w:bottom w:val="nil" w:sz="6" w:space="0" w:color="auto"/>
              <w:right w:val="single" w:sz="4" w:space="0" w:color="000000"/>
            </w:tcBorders>
          </w:tcPr>
          <w:p>
            <w:pPr>
              <w:pStyle w:val="TableParagraph"/>
              <w:spacing w:line="285" w:lineRule="auto" w:before="53"/>
              <w:ind w:left="144" w:right="14"/>
              <w:jc w:val="right"/>
              <w:rPr>
                <w:rFonts w:ascii="宋体" w:hAnsi="宋体" w:cs="宋体" w:eastAsia="宋体" w:hint="default"/>
                <w:sz w:val="18"/>
                <w:szCs w:val="18"/>
              </w:rPr>
            </w:pPr>
            <w:r>
              <w:rPr>
                <w:rFonts w:ascii="宋体" w:hAnsi="宋体" w:cs="宋体" w:eastAsia="宋体" w:hint="default"/>
                <w:sz w:val="18"/>
                <w:szCs w:val="18"/>
              </w:rPr>
              <w:t>对本公司的 表决权比例</w:t>
            </w:r>
          </w:p>
          <w:p>
            <w:pPr>
              <w:pStyle w:val="TableParagraph"/>
              <w:spacing w:line="240" w:lineRule="auto" w:before="9"/>
              <w:ind w:right="11"/>
              <w:jc w:val="right"/>
              <w:rPr>
                <w:rFonts w:ascii="宋体" w:hAnsi="宋体" w:cs="宋体" w:eastAsia="宋体" w:hint="default"/>
                <w:sz w:val="18"/>
                <w:szCs w:val="18"/>
              </w:rPr>
            </w:pPr>
            <w:r>
              <w:rPr>
                <w:rFonts w:ascii="宋体"/>
                <w:sz w:val="18"/>
              </w:rPr>
              <w:t>(%)</w:t>
            </w: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85" w:lineRule="auto" w:before="53"/>
              <w:ind w:left="103" w:right="29"/>
              <w:jc w:val="both"/>
              <w:rPr>
                <w:rFonts w:ascii="宋体" w:hAnsi="宋体" w:cs="宋体" w:eastAsia="宋体" w:hint="default"/>
                <w:sz w:val="18"/>
                <w:szCs w:val="18"/>
              </w:rPr>
            </w:pPr>
            <w:r>
              <w:rPr>
                <w:rFonts w:ascii="宋体" w:hAnsi="宋体" w:cs="宋体" w:eastAsia="宋体" w:hint="default"/>
                <w:spacing w:val="48"/>
                <w:sz w:val="18"/>
                <w:szCs w:val="18"/>
              </w:rPr>
              <w:t>本公司</w:t>
            </w:r>
            <w:r>
              <w:rPr>
                <w:rFonts w:ascii="宋体" w:hAnsi="宋体" w:cs="宋体" w:eastAsia="宋体" w:hint="default"/>
                <w:spacing w:val="-18"/>
                <w:sz w:val="18"/>
                <w:szCs w:val="18"/>
              </w:rPr>
              <w:t> </w:t>
            </w:r>
            <w:r>
              <w:rPr>
                <w:rFonts w:ascii="宋体" w:hAnsi="宋体" w:cs="宋体" w:eastAsia="宋体" w:hint="default"/>
                <w:spacing w:val="48"/>
                <w:sz w:val="18"/>
                <w:szCs w:val="18"/>
              </w:rPr>
              <w:t>最终控</w:t>
            </w:r>
            <w:r>
              <w:rPr>
                <w:rFonts w:ascii="宋体" w:hAnsi="宋体" w:cs="宋体" w:eastAsia="宋体" w:hint="default"/>
                <w:spacing w:val="-18"/>
                <w:sz w:val="18"/>
                <w:szCs w:val="18"/>
              </w:rPr>
              <w:t> </w:t>
            </w:r>
            <w:r>
              <w:rPr>
                <w:rFonts w:ascii="宋体" w:hAnsi="宋体" w:cs="宋体" w:eastAsia="宋体" w:hint="default"/>
                <w:sz w:val="18"/>
                <w:szCs w:val="18"/>
              </w:rPr>
              <w:t>制方</w:t>
            </w:r>
          </w:p>
        </w:tc>
        <w:tc>
          <w:tcPr>
            <w:tcW w:w="1260"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39" w:hRule="exact"/>
        </w:trPr>
        <w:tc>
          <w:tcPr>
            <w:tcW w:w="1006" w:type="dxa"/>
            <w:tcBorders>
              <w:top w:val="nil" w:sz="6" w:space="0" w:color="auto"/>
              <w:left w:val="nil" w:sz="6" w:space="0" w:color="auto"/>
              <w:bottom w:val="single" w:sz="12" w:space="0" w:color="000000"/>
              <w:right w:val="single" w:sz="4" w:space="0" w:color="000000"/>
            </w:tcBorders>
          </w:tcPr>
          <w:p>
            <w:pPr>
              <w:pStyle w:val="TableParagraph"/>
              <w:spacing w:line="285" w:lineRule="auto" w:before="157"/>
              <w:ind w:left="31" w:right="-3"/>
              <w:jc w:val="both"/>
              <w:rPr>
                <w:rFonts w:ascii="宋体" w:hAnsi="宋体" w:cs="宋体" w:eastAsia="宋体" w:hint="default"/>
                <w:sz w:val="18"/>
                <w:szCs w:val="18"/>
              </w:rPr>
            </w:pPr>
            <w:r>
              <w:rPr>
                <w:rFonts w:ascii="宋体" w:hAnsi="宋体" w:cs="宋体" w:eastAsia="宋体" w:hint="default"/>
                <w:spacing w:val="14"/>
                <w:sz w:val="18"/>
                <w:szCs w:val="18"/>
              </w:rPr>
              <w:t>深圳市恒顺 昌投资发展 </w:t>
            </w:r>
            <w:r>
              <w:rPr>
                <w:rFonts w:ascii="宋体" w:hAnsi="宋体" w:cs="宋体" w:eastAsia="宋体" w:hint="default"/>
                <w:sz w:val="18"/>
                <w:szCs w:val="18"/>
              </w:rPr>
              <w:t>有限公司</w:t>
            </w:r>
          </w:p>
        </w:tc>
        <w:tc>
          <w:tcPr>
            <w:tcW w:w="90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3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私营</w:t>
            </w:r>
          </w:p>
        </w:tc>
        <w:tc>
          <w:tcPr>
            <w:tcW w:w="70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3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900" w:type="dxa"/>
            <w:vMerge/>
            <w:tcBorders>
              <w:left w:val="single" w:sz="4" w:space="0" w:color="000000"/>
              <w:bottom w:val="single" w:sz="12" w:space="0" w:color="000000"/>
              <w:right w:val="single" w:sz="4" w:space="0" w:color="000000"/>
            </w:tcBorders>
          </w:tcPr>
          <w:p>
            <w:pPr/>
          </w:p>
        </w:tc>
        <w:tc>
          <w:tcPr>
            <w:tcW w:w="75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79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sz w:val="18"/>
              </w:rPr>
              <w:t>51.75</w:t>
            </w:r>
          </w:p>
        </w:tc>
        <w:tc>
          <w:tcPr>
            <w:tcW w:w="106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sz w:val="18"/>
              </w:rPr>
              <w:t>51.75</w:t>
            </w:r>
          </w:p>
        </w:tc>
        <w:tc>
          <w:tcPr>
            <w:tcW w:w="9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83" w:lineRule="auto"/>
              <w:ind w:left="103" w:right="29"/>
              <w:jc w:val="left"/>
              <w:rPr>
                <w:rFonts w:ascii="宋体" w:hAnsi="宋体" w:cs="宋体" w:eastAsia="宋体" w:hint="default"/>
                <w:sz w:val="18"/>
                <w:szCs w:val="18"/>
              </w:rPr>
            </w:pPr>
            <w:r>
              <w:rPr>
                <w:rFonts w:ascii="宋体" w:hAnsi="宋体" w:cs="宋体" w:eastAsia="宋体" w:hint="default"/>
                <w:spacing w:val="48"/>
                <w:sz w:val="18"/>
                <w:szCs w:val="18"/>
              </w:rPr>
              <w:t>陈亚妹</w:t>
            </w:r>
            <w:r>
              <w:rPr>
                <w:rFonts w:ascii="宋体" w:hAnsi="宋体" w:cs="宋体" w:eastAsia="宋体" w:hint="default"/>
                <w:spacing w:val="-18"/>
                <w:sz w:val="18"/>
                <w:szCs w:val="18"/>
              </w:rPr>
              <w:t> </w:t>
            </w:r>
            <w:r>
              <w:rPr>
                <w:rFonts w:ascii="宋体" w:hAnsi="宋体" w:cs="宋体" w:eastAsia="宋体" w:hint="default"/>
                <w:sz w:val="18"/>
                <w:szCs w:val="18"/>
              </w:rPr>
              <w:t>与乔昕</w:t>
            </w:r>
          </w:p>
        </w:tc>
        <w:tc>
          <w:tcPr>
            <w:tcW w:w="1260"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sz w:val="18"/>
              </w:rPr>
              <w:t>77272276-7</w:t>
            </w:r>
          </w:p>
        </w:tc>
      </w:tr>
    </w:tbl>
    <w:p>
      <w:pPr>
        <w:spacing w:line="240" w:lineRule="auto" w:before="0"/>
        <w:rPr>
          <w:rFonts w:ascii="宋体" w:hAnsi="宋体" w:cs="宋体" w:eastAsia="宋体" w:hint="default"/>
          <w:b/>
          <w:bCs/>
          <w:sz w:val="18"/>
          <w:szCs w:val="18"/>
        </w:rPr>
      </w:pPr>
    </w:p>
    <w:p>
      <w:pPr>
        <w:spacing w:before="120"/>
        <w:ind w:left="598" w:right="495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本企业的子公司情况：</w:t>
      </w:r>
      <w:r>
        <w:rPr>
          <w:rFonts w:ascii="宋体" w:hAnsi="宋体" w:cs="宋体" w:eastAsia="宋体" w:hint="default"/>
          <w:sz w:val="18"/>
          <w:szCs w:val="18"/>
        </w:rPr>
      </w:r>
    </w:p>
    <w:p>
      <w:pPr>
        <w:spacing w:line="240" w:lineRule="auto" w:before="7"/>
        <w:rPr>
          <w:rFonts w:ascii="宋体" w:hAnsi="宋体" w:cs="宋体" w:eastAsia="宋体" w:hint="default"/>
          <w:b/>
          <w:bCs/>
          <w:sz w:val="25"/>
          <w:szCs w:val="25"/>
        </w:rPr>
      </w:pPr>
    </w:p>
    <w:p>
      <w:pPr>
        <w:spacing w:before="44"/>
        <w:ind w:left="5821" w:right="1777" w:firstLine="0"/>
        <w:jc w:val="left"/>
        <w:rPr>
          <w:rFonts w:ascii="宋体" w:hAnsi="宋体" w:cs="宋体" w:eastAsia="宋体" w:hint="default"/>
          <w:sz w:val="18"/>
          <w:szCs w:val="18"/>
        </w:rPr>
      </w:pPr>
      <w:r>
        <w:rPr/>
        <w:pict>
          <v:shape style="position:absolute;margin-left:165.619995pt;margin-top:21.107721pt;width:.48001pt;height:.12pt;mso-position-horizontal-relative:page;mso-position-vertical-relative:paragraph;z-index:-1119712" type="#_x0000_t75" stroked="false">
            <v:imagedata r:id="rId586" o:title=""/>
          </v:shape>
        </w:pict>
      </w:r>
      <w:r>
        <w:rPr/>
        <w:pict>
          <v:shape style="position:absolute;margin-left:210.289993pt;margin-top:21.107721pt;width:.48001pt;height:.12pt;mso-position-horizontal-relative:page;mso-position-vertical-relative:paragraph;z-index:-1119688" type="#_x0000_t75" stroked="false">
            <v:imagedata r:id="rId586" o:title=""/>
          </v:shape>
        </w:pict>
      </w:r>
      <w:r>
        <w:rPr/>
        <w:pict>
          <v:shape style="position:absolute;margin-left:245.690002pt;margin-top:21.107721pt;width:.48pt;height:.12pt;mso-position-horizontal-relative:page;mso-position-vertical-relative:paragraph;z-index:-1119664" type="#_x0000_t75" stroked="false">
            <v:imagedata r:id="rId586" o:title=""/>
          </v:shape>
        </w:pict>
      </w:r>
      <w:r>
        <w:rPr/>
        <w:pict>
          <v:shape style="position:absolute;margin-left:281.570007pt;margin-top:21.107721pt;width:.48001pt;height:.12pt;mso-position-horizontal-relative:page;mso-position-vertical-relative:paragraph;z-index:-1119640" type="#_x0000_t75" stroked="false">
            <v:imagedata r:id="rId586" o:title=""/>
          </v:shape>
        </w:pict>
      </w:r>
      <w:r>
        <w:rPr/>
        <w:pict>
          <v:shape style="position:absolute;margin-left:326.350006pt;margin-top:21.107721pt;width:.48001pt;height:.12pt;mso-position-horizontal-relative:page;mso-position-vertical-relative:paragraph;z-index:-1119616" type="#_x0000_t75" stroked="false">
            <v:imagedata r:id="rId586" o:title=""/>
          </v:shape>
        </w:pict>
      </w:r>
      <w:r>
        <w:rPr/>
        <w:pict>
          <v:shape style="position:absolute;margin-left:362.230011pt;margin-top:21.107721pt;width:.48001pt;height:.12pt;mso-position-horizontal-relative:page;mso-position-vertical-relative:paragraph;z-index:-1119592" type="#_x0000_t75" stroked="false">
            <v:imagedata r:id="rId586" o:title=""/>
          </v:shape>
        </w:pict>
      </w:r>
      <w:r>
        <w:rPr/>
        <w:pict>
          <v:shape style="position:absolute;margin-left:424.98999pt;margin-top:21.107721pt;width:.47998pt;height:.12pt;mso-position-horizontal-relative:page;mso-position-vertical-relative:paragraph;z-index:-1119568" type="#_x0000_t75" stroked="false">
            <v:imagedata r:id="rId586" o:title=""/>
          </v:shape>
        </w:pict>
      </w:r>
      <w:r>
        <w:rPr/>
        <w:pict>
          <v:shape style="position:absolute;margin-left:470.26001pt;margin-top:21.107721pt;width:.47998pt;height:.12pt;mso-position-horizontal-relative:page;mso-position-vertical-relative:paragraph;z-index:-1119544" type="#_x0000_t75" stroked="false">
            <v:imagedata r:id="rId586" o:title=""/>
          </v:shape>
        </w:pict>
      </w:r>
      <w:r>
        <w:rPr/>
        <w:pict>
          <v:shape style="position:absolute;margin-left:504.220001pt;margin-top:21.107721pt;width:.48001pt;height:.12pt;mso-position-horizontal-relative:page;mso-position-vertical-relative:paragraph;z-index:-1119520" type="#_x0000_t75" stroked="false">
            <v:imagedata r:id="rId586" o:title=""/>
          </v:shape>
        </w:pict>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9"/>
        <w:rPr>
          <w:rFonts w:ascii="宋体" w:hAnsi="宋体" w:cs="宋体" w:eastAsia="宋体"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1642"/>
        <w:gridCol w:w="893"/>
        <w:gridCol w:w="708"/>
        <w:gridCol w:w="718"/>
        <w:gridCol w:w="896"/>
        <w:gridCol w:w="718"/>
        <w:gridCol w:w="1255"/>
        <w:gridCol w:w="905"/>
        <w:gridCol w:w="679"/>
        <w:gridCol w:w="1354"/>
      </w:tblGrid>
      <w:tr>
        <w:trPr>
          <w:trHeight w:val="391" w:hRule="exact"/>
        </w:trPr>
        <w:tc>
          <w:tcPr>
            <w:tcW w:w="164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6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67"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7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89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法定代</w:t>
            </w:r>
          </w:p>
        </w:tc>
        <w:tc>
          <w:tcPr>
            <w:tcW w:w="7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70"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2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77"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7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5"/>
              <w:ind w:left="153"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135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headerReference w:type="default" r:id="rId578"/>
          <w:pgSz w:w="11910" w:h="16840"/>
          <w:pgMar w:header="933" w:footer="980" w:top="1120" w:bottom="1160" w:left="1560" w:right="0"/>
        </w:sectPr>
      </w:pPr>
    </w:p>
    <w:p>
      <w:pPr>
        <w:spacing w:line="240" w:lineRule="auto" w:before="6"/>
        <w:rPr>
          <w:rFonts w:ascii="宋体" w:hAnsi="宋体" w:cs="宋体" w:eastAsia="宋体" w:hint="default"/>
          <w:b/>
          <w:bCs/>
          <w:sz w:val="23"/>
          <w:szCs w:val="23"/>
        </w:rPr>
      </w:pPr>
      <w:r>
        <w:rPr/>
        <w:pict>
          <v:shape style="position:absolute;margin-left:165.619995pt;margin-top:73.439980pt;width:.48001pt;height:.12pt;mso-position-horizontal-relative:page;mso-position-vertical-relative:page;z-index:-1119496" type="#_x0000_t75" stroked="false">
            <v:imagedata r:id="rId586" o:title=""/>
          </v:shape>
        </w:pict>
      </w:r>
      <w:r>
        <w:rPr/>
        <w:pict>
          <v:shape style="position:absolute;margin-left:210.289993pt;margin-top:73.439980pt;width:.48001pt;height:.12pt;mso-position-horizontal-relative:page;mso-position-vertical-relative:page;z-index:-1119472" type="#_x0000_t75" stroked="false">
            <v:imagedata r:id="rId586" o:title=""/>
          </v:shape>
        </w:pict>
      </w:r>
      <w:r>
        <w:rPr/>
        <w:pict>
          <v:shape style="position:absolute;margin-left:245.690002pt;margin-top:73.439980pt;width:.48pt;height:.12pt;mso-position-horizontal-relative:page;mso-position-vertical-relative:page;z-index:-1119448" type="#_x0000_t75" stroked="false">
            <v:imagedata r:id="rId586" o:title=""/>
          </v:shape>
        </w:pict>
      </w:r>
      <w:r>
        <w:rPr/>
        <w:pict>
          <v:shape style="position:absolute;margin-left:281.570007pt;margin-top:73.439980pt;width:.48001pt;height:.12pt;mso-position-horizontal-relative:page;mso-position-vertical-relative:page;z-index:-1119424" type="#_x0000_t75" stroked="false">
            <v:imagedata r:id="rId586" o:title=""/>
          </v:shape>
        </w:pict>
      </w:r>
      <w:r>
        <w:rPr/>
        <w:pict>
          <v:shape style="position:absolute;margin-left:326.350006pt;margin-top:73.439980pt;width:.48001pt;height:.12pt;mso-position-horizontal-relative:page;mso-position-vertical-relative:page;z-index:-1119400" type="#_x0000_t75" stroked="false">
            <v:imagedata r:id="rId586" o:title=""/>
          </v:shape>
        </w:pict>
      </w:r>
      <w:r>
        <w:rPr/>
        <w:pict>
          <v:shape style="position:absolute;margin-left:362.230011pt;margin-top:73.439980pt;width:.48001pt;height:.12pt;mso-position-horizontal-relative:page;mso-position-vertical-relative:page;z-index:-1119376" type="#_x0000_t75" stroked="false">
            <v:imagedata r:id="rId586" o:title=""/>
          </v:shape>
        </w:pict>
      </w:r>
      <w:r>
        <w:rPr/>
        <w:pict>
          <v:shape style="position:absolute;margin-left:424.98999pt;margin-top:73.439980pt;width:.47998pt;height:.12pt;mso-position-horizontal-relative:page;mso-position-vertical-relative:page;z-index:-1119352" type="#_x0000_t75" stroked="false">
            <v:imagedata r:id="rId586" o:title=""/>
          </v:shape>
        </w:pict>
      </w:r>
      <w:r>
        <w:rPr/>
        <w:pict>
          <v:shape style="position:absolute;margin-left:470.26001pt;margin-top:73.439980pt;width:.47998pt;height:.12pt;mso-position-horizontal-relative:page;mso-position-vertical-relative:page;z-index:-1119328" type="#_x0000_t75" stroked="false">
            <v:imagedata r:id="rId586" o:title=""/>
          </v:shape>
        </w:pict>
      </w:r>
      <w:r>
        <w:rPr/>
        <w:pict>
          <v:shape style="position:absolute;margin-left:504.220001pt;margin-top:73.439980pt;width:.48001pt;height:.12pt;mso-position-horizontal-relative:page;mso-position-vertical-relative:page;z-index:-1119304" type="#_x0000_t75" stroked="false">
            <v:imagedata r:id="rId586" o:title=""/>
          </v:shape>
        </w:pict>
      </w:r>
      <w:r>
        <w:rPr/>
        <w:pict>
          <v:group style="position:absolute;margin-left:84.503998pt;margin-top:98.540024pt;width:487.7pt;height:5.55pt;mso-position-horizontal-relative:page;mso-position-vertical-relative:page;z-index:-1119280" coordorigin="1690,1971" coordsize="9754,111">
            <v:shape style="position:absolute;left:1690;top:1971;width:1642;height:110" type="#_x0000_t75" stroked="false">
              <v:imagedata r:id="rId594" o:title=""/>
            </v:shape>
            <v:shape style="position:absolute;left:3308;top:2067;width:908;height:14" type="#_x0000_t75" stroked="false">
              <v:imagedata r:id="rId595" o:title=""/>
            </v:shape>
            <v:shape style="position:absolute;left:4201;top:2067;width:722;height:14" type="#_x0000_t75" stroked="false">
              <v:imagedata r:id="rId596" o:title=""/>
            </v:shape>
            <v:shape style="position:absolute;left:4909;top:2067;width:732;height:14" type="#_x0000_t75" stroked="false">
              <v:imagedata r:id="rId597" o:title=""/>
            </v:shape>
            <v:shape style="position:absolute;left:5627;top:2067;width:910;height:14" type="#_x0000_t75" stroked="false">
              <v:imagedata r:id="rId598" o:title=""/>
            </v:shape>
            <v:shape style="position:absolute;left:6522;top:2067;width:732;height:14" type="#_x0000_t75" stroked="false">
              <v:imagedata r:id="rId597" o:title=""/>
            </v:shape>
            <v:shape style="position:absolute;left:7240;top:2072;width:2165;height:10" type="#_x0000_t75" stroked="false">
              <v:imagedata r:id="rId599" o:title=""/>
            </v:shape>
            <v:shape style="position:absolute;left:9400;top:2067;width:694;height:14" type="#_x0000_t75" stroked="false">
              <v:imagedata r:id="rId600" o:title=""/>
            </v:shape>
            <v:shape style="position:absolute;left:10080;top:2072;width:1364;height:10" type="#_x0000_t75" stroked="false">
              <v:imagedata r:id="rId601"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642"/>
        <w:gridCol w:w="893"/>
        <w:gridCol w:w="708"/>
        <w:gridCol w:w="718"/>
        <w:gridCol w:w="896"/>
        <w:gridCol w:w="718"/>
        <w:gridCol w:w="1255"/>
        <w:gridCol w:w="905"/>
        <w:gridCol w:w="679"/>
        <w:gridCol w:w="1354"/>
      </w:tblGrid>
      <w:tr>
        <w:trPr>
          <w:trHeight w:val="516" w:hRule="exact"/>
        </w:trPr>
        <w:tc>
          <w:tcPr>
            <w:tcW w:w="1642"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tc>
        <w:tc>
          <w:tcPr>
            <w:tcW w:w="89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left="25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7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7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地</w:t>
            </w:r>
          </w:p>
        </w:tc>
        <w:tc>
          <w:tcPr>
            <w:tcW w:w="8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表人</w:t>
            </w:r>
          </w:p>
        </w:tc>
        <w:tc>
          <w:tcPr>
            <w:tcW w:w="7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left="170"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25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tc>
        <w:tc>
          <w:tcPr>
            <w:tcW w:w="9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679" w:type="dxa"/>
            <w:tcBorders>
              <w:top w:val="single" w:sz="12" w:space="0" w:color="000000"/>
              <w:left w:val="single" w:sz="4" w:space="0" w:color="000000"/>
              <w:bottom w:val="nil" w:sz="6" w:space="0" w:color="auto"/>
              <w:right w:val="single" w:sz="4" w:space="0" w:color="000000"/>
            </w:tcBorders>
          </w:tcPr>
          <w:p>
            <w:pPr>
              <w:pStyle w:val="TableParagraph"/>
              <w:spacing w:line="278" w:lineRule="exact" w:before="3"/>
              <w:ind w:left="108" w:right="107" w:firstLine="45"/>
              <w:jc w:val="left"/>
              <w:rPr>
                <w:rFonts w:ascii="宋体" w:hAnsi="宋体" w:cs="宋体" w:eastAsia="宋体" w:hint="default"/>
                <w:sz w:val="18"/>
                <w:szCs w:val="18"/>
              </w:rPr>
            </w:pPr>
            <w:r>
              <w:rPr>
                <w:rFonts w:ascii="宋体" w:hAnsi="宋体" w:cs="宋体" w:eastAsia="宋体" w:hint="default"/>
                <w:sz w:val="18"/>
                <w:szCs w:val="18"/>
              </w:rPr>
              <w:t>权比 例</w:t>
            </w:r>
            <w:r>
              <w:rPr>
                <w:rFonts w:ascii="宋体" w:hAnsi="宋体" w:cs="宋体" w:eastAsia="宋体" w:hint="default"/>
                <w:sz w:val="18"/>
                <w:szCs w:val="18"/>
              </w:rPr>
              <w:t>(%)</w:t>
            </w:r>
          </w:p>
        </w:tc>
        <w:tc>
          <w:tcPr>
            <w:tcW w:w="1354"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tc>
      </w:tr>
      <w:tr>
        <w:trPr>
          <w:trHeight w:val="758" w:hRule="exact"/>
        </w:trPr>
        <w:tc>
          <w:tcPr>
            <w:tcW w:w="164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83" w:lineRule="auto"/>
              <w:ind w:left="122" w:right="104"/>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67"/>
                <w:sz w:val="18"/>
                <w:szCs w:val="18"/>
              </w:rPr>
              <w:t> </w:t>
            </w:r>
            <w:r>
              <w:rPr>
                <w:rFonts w:ascii="宋体" w:hAnsi="宋体" w:cs="宋体" w:eastAsia="宋体" w:hint="default"/>
                <w:sz w:val="18"/>
                <w:szCs w:val="18"/>
              </w:rPr>
              <w:t>锡</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子</w:t>
            </w:r>
            <w:r>
              <w:rPr>
                <w:rFonts w:ascii="宋体" w:hAnsi="宋体" w:cs="宋体" w:eastAsia="宋体" w:hint="default"/>
                <w:sz w:val="18"/>
                <w:szCs w:val="18"/>
              </w:rPr>
              <w:t> 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83" w:lineRule="auto"/>
              <w:ind w:left="100" w:right="32"/>
              <w:jc w:val="left"/>
              <w:rPr>
                <w:rFonts w:ascii="宋体" w:hAnsi="宋体" w:cs="宋体" w:eastAsia="宋体" w:hint="default"/>
                <w:sz w:val="18"/>
                <w:szCs w:val="18"/>
              </w:rPr>
            </w:pPr>
            <w:r>
              <w:rPr>
                <w:rFonts w:ascii="宋体" w:hAnsi="宋体" w:cs="宋体" w:eastAsia="宋体" w:hint="default"/>
                <w:spacing w:val="46"/>
                <w:sz w:val="18"/>
                <w:szCs w:val="18"/>
              </w:rPr>
              <w:t>全资子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私营</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USD4,800.00</w:t>
            </w:r>
          </w:p>
        </w:tc>
        <w:tc>
          <w:tcPr>
            <w:tcW w:w="9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35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75391655-8</w:t>
            </w:r>
          </w:p>
        </w:tc>
      </w:tr>
      <w:tr>
        <w:trPr>
          <w:trHeight w:val="665" w:hRule="exact"/>
        </w:trPr>
        <w:tc>
          <w:tcPr>
            <w:tcW w:w="1642" w:type="dxa"/>
            <w:tcBorders>
              <w:top w:val="nil" w:sz="6" w:space="0" w:color="auto"/>
              <w:left w:val="nil" w:sz="6" w:space="0" w:color="auto"/>
              <w:bottom w:val="nil" w:sz="6" w:space="0" w:color="auto"/>
              <w:right w:val="single" w:sz="4" w:space="0" w:color="000000"/>
            </w:tcBorders>
          </w:tcPr>
          <w:p>
            <w:pPr>
              <w:pStyle w:val="TableParagraph"/>
              <w:spacing w:line="285" w:lineRule="auto" w:before="53"/>
              <w:ind w:left="122" w:right="104"/>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香</w:t>
            </w:r>
            <w:r>
              <w:rPr>
                <w:rFonts w:ascii="宋体" w:hAnsi="宋体" w:cs="宋体" w:eastAsia="宋体" w:hint="default"/>
                <w:sz w:val="18"/>
                <w:szCs w:val="18"/>
              </w:rPr>
              <w:t> 港）有限公司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83" w:lineRule="auto" w:before="56"/>
              <w:ind w:left="100" w:right="32"/>
              <w:jc w:val="left"/>
              <w:rPr>
                <w:rFonts w:ascii="宋体" w:hAnsi="宋体" w:cs="宋体" w:eastAsia="宋体" w:hint="default"/>
                <w:sz w:val="18"/>
                <w:szCs w:val="18"/>
              </w:rPr>
            </w:pPr>
            <w:r>
              <w:rPr>
                <w:rFonts w:ascii="宋体" w:hAnsi="宋体" w:cs="宋体" w:eastAsia="宋体" w:hint="default"/>
                <w:spacing w:val="46"/>
                <w:sz w:val="18"/>
                <w:szCs w:val="18"/>
              </w:rPr>
              <w:t>全资子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HK50.00</w:t>
            </w:r>
          </w:p>
        </w:tc>
        <w:tc>
          <w:tcPr>
            <w:tcW w:w="9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35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r>
      <w:tr>
        <w:trPr>
          <w:trHeight w:val="643" w:hRule="exact"/>
        </w:trPr>
        <w:tc>
          <w:tcPr>
            <w:tcW w:w="1642" w:type="dxa"/>
            <w:tcBorders>
              <w:top w:val="nil" w:sz="6" w:space="0" w:color="auto"/>
              <w:left w:val="nil" w:sz="6" w:space="0" w:color="auto"/>
              <w:bottom w:val="single" w:sz="12" w:space="0" w:color="000000"/>
              <w:right w:val="single" w:sz="4" w:space="0" w:color="000000"/>
            </w:tcBorders>
          </w:tcPr>
          <w:p>
            <w:pPr>
              <w:pStyle w:val="TableParagraph"/>
              <w:spacing w:line="285" w:lineRule="auto" w:before="39"/>
              <w:ind w:left="122" w:right="104"/>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汇</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z w:val="18"/>
                <w:szCs w:val="18"/>
              </w:rPr>
              <w:t> 科技有限公司</w:t>
            </w:r>
          </w:p>
        </w:tc>
        <w:tc>
          <w:tcPr>
            <w:tcW w:w="893" w:type="dxa"/>
            <w:tcBorders>
              <w:top w:val="nil" w:sz="6" w:space="0" w:color="auto"/>
              <w:left w:val="single" w:sz="4" w:space="0" w:color="000000"/>
              <w:bottom w:val="single" w:sz="12" w:space="0" w:color="000000"/>
              <w:right w:val="single" w:sz="4" w:space="0" w:color="000000"/>
            </w:tcBorders>
          </w:tcPr>
          <w:p>
            <w:pPr>
              <w:pStyle w:val="TableParagraph"/>
              <w:spacing w:line="285" w:lineRule="auto" w:before="39"/>
              <w:ind w:left="100" w:right="32"/>
              <w:jc w:val="left"/>
              <w:rPr>
                <w:rFonts w:ascii="宋体" w:hAnsi="宋体" w:cs="宋体" w:eastAsia="宋体" w:hint="default"/>
                <w:sz w:val="18"/>
                <w:szCs w:val="18"/>
              </w:rPr>
            </w:pPr>
            <w:r>
              <w:rPr>
                <w:rFonts w:ascii="宋体" w:hAnsi="宋体" w:cs="宋体" w:eastAsia="宋体" w:hint="default"/>
                <w:spacing w:val="46"/>
                <w:sz w:val="18"/>
                <w:szCs w:val="18"/>
              </w:rPr>
              <w:t>控股子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7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私营</w:t>
            </w:r>
          </w:p>
        </w:tc>
        <w:tc>
          <w:tcPr>
            <w:tcW w:w="7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7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2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RMB1,140.00</w:t>
            </w:r>
          </w:p>
        </w:tc>
        <w:tc>
          <w:tcPr>
            <w:tcW w:w="9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43.86</w:t>
            </w:r>
          </w:p>
        </w:tc>
        <w:tc>
          <w:tcPr>
            <w:tcW w:w="6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63.86</w:t>
            </w:r>
          </w:p>
        </w:tc>
        <w:tc>
          <w:tcPr>
            <w:tcW w:w="135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750471792</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598" w:right="4955" w:firstLine="0"/>
        <w:jc w:val="left"/>
        <w:rPr>
          <w:rFonts w:ascii="宋体" w:hAnsi="宋体" w:cs="宋体" w:eastAsia="宋体" w:hint="default"/>
          <w:sz w:val="18"/>
          <w:szCs w:val="18"/>
        </w:rPr>
      </w:pPr>
      <w:r>
        <w:rPr/>
        <w:pict>
          <v:group style="position:absolute;margin-left:84.503998pt;margin-top:-95.448219pt;width:487.7pt;height:5.55pt;mso-position-horizontal-relative:page;mso-position-vertical-relative:paragraph;z-index:-1119256" coordorigin="1690,-1909" coordsize="9754,111">
            <v:shape style="position:absolute;left:1690;top:-1909;width:1642;height:110" type="#_x0000_t75" stroked="false">
              <v:imagedata r:id="rId602" o:title=""/>
            </v:shape>
            <v:shape style="position:absolute;left:3308;top:-1813;width:908;height:14" type="#_x0000_t75" stroked="false">
              <v:imagedata r:id="rId603" o:title=""/>
            </v:shape>
            <v:shape style="position:absolute;left:4201;top:-1813;width:722;height:14" type="#_x0000_t75" stroked="false">
              <v:imagedata r:id="rId596" o:title=""/>
            </v:shape>
            <v:shape style="position:absolute;left:4909;top:-1813;width:732;height:14" type="#_x0000_t75" stroked="false">
              <v:imagedata r:id="rId604" o:title=""/>
            </v:shape>
            <v:shape style="position:absolute;left:5627;top:-1813;width:910;height:14" type="#_x0000_t75" stroked="false">
              <v:imagedata r:id="rId598" o:title=""/>
            </v:shape>
            <v:shape style="position:absolute;left:6522;top:-1813;width:732;height:14" type="#_x0000_t75" stroked="false">
              <v:imagedata r:id="rId604" o:title=""/>
            </v:shape>
            <v:shape style="position:absolute;left:7240;top:-1808;width:2165;height:10" type="#_x0000_t75" stroked="false">
              <v:imagedata r:id="rId605" o:title=""/>
            </v:shape>
            <v:shape style="position:absolute;left:9400;top:-1813;width:694;height:14" type="#_x0000_t75" stroked="false">
              <v:imagedata r:id="rId606" o:title=""/>
            </v:shape>
            <v:shape style="position:absolute;left:10080;top:-1808;width:1364;height:10" type="#_x0000_t75" stroked="false">
              <v:imagedata r:id="rId607" o:title=""/>
            </v:shape>
            <w10:wrap type="none"/>
          </v:group>
        </w:pict>
      </w:r>
      <w:r>
        <w:rPr/>
        <w:pict>
          <v:group style="position:absolute;margin-left:84.503998pt;margin-top:-57.888302pt;width:487.7pt;height:.5pt;mso-position-horizontal-relative:page;mso-position-vertical-relative:paragraph;z-index:-1119232" coordorigin="1690,-1158" coordsize="9754,10">
            <v:shape style="position:absolute;left:1690;top:-1158;width:3224;height:10" type="#_x0000_t75" stroked="false">
              <v:imagedata r:id="rId608" o:title=""/>
            </v:shape>
            <v:shape style="position:absolute;left:4909;top:-1158;width:722;height:10" type="#_x0000_t75" stroked="false">
              <v:imagedata r:id="rId609" o:title=""/>
            </v:shape>
            <v:shape style="position:absolute;left:5627;top:-1158;width:900;height:10" type="#_x0000_t75" stroked="false">
              <v:imagedata r:id="rId610" o:title=""/>
            </v:shape>
            <v:shape style="position:absolute;left:6522;top:-1158;width:2883;height:10" type="#_x0000_t75" stroked="false">
              <v:imagedata r:id="rId611" o:title=""/>
            </v:shape>
            <v:shape style="position:absolute;left:9400;top:-1158;width:2043;height:10" type="#_x0000_t75" stroked="false">
              <v:imagedata r:id="rId612"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本公司的合营和联营企业情况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3"/>
          <w:szCs w:val="23"/>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sz w:val="18"/>
          <w:szCs w:val="18"/>
        </w:rPr>
        <w:t>本公司无合营和联营企业。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98" w:right="4955" w:firstLine="0"/>
        <w:jc w:val="left"/>
        <w:rPr>
          <w:rFonts w:ascii="宋体" w:hAnsi="宋体" w:cs="宋体" w:eastAsia="宋体" w:hint="default"/>
          <w:sz w:val="18"/>
          <w:szCs w:val="18"/>
        </w:rPr>
      </w:pPr>
      <w:r>
        <w:rPr/>
        <w:pict>
          <v:shape style="position:absolute;margin-left:259.609985pt;margin-top:40.151711pt;width:.48001pt;height:.12pt;mso-position-horizontal-relative:page;mso-position-vertical-relative:paragraph;z-index:-1119208" type="#_x0000_t75" stroked="false">
            <v:imagedata r:id="rId613" o:title=""/>
          </v:shape>
        </w:pict>
      </w:r>
      <w:r>
        <w:rPr/>
        <w:pict>
          <v:shape style="position:absolute;margin-left:410.350006pt;margin-top:40.151711pt;width:.48001pt;height:.12pt;mso-position-horizontal-relative:page;mso-position-vertical-relative:paragraph;z-index:-1119184" type="#_x0000_t75" stroked="false">
            <v:imagedata r:id="rId613" o:title=""/>
          </v:shape>
        </w:pict>
      </w:r>
      <w:r>
        <w:rPr/>
        <w:pict>
          <v:group style="position:absolute;margin-left:84.503998pt;margin-top:61.751698pt;width:425.4pt;height:.5pt;mso-position-horizontal-relative:page;mso-position-vertical-relative:paragraph;z-index:-1119160" coordorigin="1690,1235" coordsize="8508,10">
            <v:shape style="position:absolute;left:1690;top:1235;width:3502;height:10" type="#_x0000_t75" stroked="false">
              <v:imagedata r:id="rId614" o:title=""/>
            </v:shape>
            <v:shape style="position:absolute;left:5187;top:1235;width:5010;height:10" type="#_x0000_t75" stroked="false">
              <v:imagedata r:id="rId615"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四</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本企业的其他关联方情况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521"/>
        <w:gridCol w:w="3015"/>
        <w:gridCol w:w="1985"/>
      </w:tblGrid>
      <w:tr>
        <w:trPr>
          <w:trHeight w:val="392" w:hRule="exact"/>
        </w:trPr>
        <w:tc>
          <w:tcPr>
            <w:tcW w:w="3521" w:type="dxa"/>
            <w:tcBorders>
              <w:top w:val="single" w:sz="12" w:space="0" w:color="000000"/>
              <w:left w:val="nil" w:sz="6" w:space="0" w:color="auto"/>
              <w:bottom w:val="nil" w:sz="6" w:space="0" w:color="auto"/>
              <w:right w:val="single" w:sz="4" w:space="0" w:color="000000"/>
            </w:tcBorders>
          </w:tcPr>
          <w:p>
            <w:pPr>
              <w:pStyle w:val="TableParagraph"/>
              <w:spacing w:line="253" w:lineRule="exact"/>
              <w:ind w:left="1031"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01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198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37" w:hRule="exact"/>
        </w:trPr>
        <w:tc>
          <w:tcPr>
            <w:tcW w:w="3521"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拉萨市冠德成科技发展有限公司</w:t>
            </w:r>
          </w:p>
        </w:tc>
        <w:tc>
          <w:tcPr>
            <w:tcW w:w="301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7"/>
              <w:jc w:val="right"/>
              <w:rPr>
                <w:rFonts w:ascii="宋体" w:hAnsi="宋体" w:cs="宋体" w:eastAsia="宋体" w:hint="default"/>
                <w:sz w:val="18"/>
                <w:szCs w:val="18"/>
              </w:rPr>
            </w:pPr>
            <w:r>
              <w:rPr>
                <w:rFonts w:ascii="宋体"/>
                <w:spacing w:val="-1"/>
                <w:sz w:val="18"/>
              </w:rPr>
              <w:t>77272102-7</w:t>
            </w:r>
          </w:p>
        </w:tc>
      </w:tr>
      <w:tr>
        <w:trPr>
          <w:trHeight w:val="440" w:hRule="exact"/>
        </w:trPr>
        <w:tc>
          <w:tcPr>
            <w:tcW w:w="352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301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受同一控制人控制的其他企业</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z w:val="18"/>
              </w:rPr>
              <w:t>---</w:t>
            </w:r>
          </w:p>
        </w:tc>
      </w:tr>
      <w:tr>
        <w:trPr>
          <w:trHeight w:val="511" w:hRule="exact"/>
        </w:trPr>
        <w:tc>
          <w:tcPr>
            <w:tcW w:w="3521"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深圳市电明科技有限责任公司</w:t>
            </w:r>
          </w:p>
        </w:tc>
        <w:tc>
          <w:tcPr>
            <w:tcW w:w="30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同一关键管理人员</w:t>
            </w: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pacing w:val="-1"/>
                <w:sz w:val="18"/>
              </w:rPr>
              <w:t>56150681-0</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598" w:right="4955" w:firstLine="0"/>
        <w:jc w:val="left"/>
        <w:rPr>
          <w:rFonts w:ascii="宋体" w:hAnsi="宋体" w:cs="宋体" w:eastAsia="宋体" w:hint="default"/>
          <w:sz w:val="18"/>
          <w:szCs w:val="18"/>
        </w:rPr>
      </w:pPr>
      <w:r>
        <w:rPr/>
        <w:pict>
          <v:group style="position:absolute;margin-left:84.503998pt;margin-top:-67.388275pt;width:425.4pt;height:.5pt;mso-position-horizontal-relative:page;mso-position-vertical-relative:paragraph;z-index:-1119136" coordorigin="1690,-1348" coordsize="8508,10">
            <v:shape style="position:absolute;left:1690;top:-1348;width:3502;height:10" type="#_x0000_t75" stroked="false">
              <v:imagedata r:id="rId614" o:title=""/>
            </v:shape>
            <v:shape style="position:absolute;left:5187;top:-1348;width:5010;height:10" type="#_x0000_t75" stroked="false">
              <v:imagedata r:id="rId616" o:title=""/>
            </v:shape>
            <w10:wrap type="none"/>
          </v:group>
        </w:pict>
      </w:r>
      <w:r>
        <w:rPr/>
        <w:pict>
          <v:group style="position:absolute;margin-left:84.503998pt;margin-top:-45.428246pt;width:425.4pt;height:.5pt;mso-position-horizontal-relative:page;mso-position-vertical-relative:paragraph;z-index:-1119112" coordorigin="1690,-909" coordsize="8508,10">
            <v:shape style="position:absolute;left:1690;top:-909;width:3502;height:10" type="#_x0000_t75" stroked="false">
              <v:imagedata r:id="rId614" o:title=""/>
            </v:shape>
            <v:shape style="position:absolute;left:5187;top:-909;width:5010;height:10" type="#_x0000_t75" stroked="false">
              <v:imagedata r:id="rId615" o:title=""/>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五</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关联方交易</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44"/>
        <w:ind w:left="60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存在控制关系且已纳入本公司合并财务报表范围的子公司，其相互间交易及母子公司交易已作抵销。</w:t>
      </w:r>
    </w:p>
    <w:p>
      <w:pPr>
        <w:spacing w:before="152"/>
        <w:ind w:left="658" w:right="495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本年无购买商品、接受劳务的关联交易。</w:t>
      </w:r>
    </w:p>
    <w:p>
      <w:pPr>
        <w:spacing w:before="133"/>
        <w:ind w:left="658" w:right="4955" w:firstLine="0"/>
        <w:jc w:val="left"/>
        <w:rPr>
          <w:rFonts w:ascii="宋体" w:hAnsi="宋体" w:cs="宋体" w:eastAsia="宋体" w:hint="default"/>
          <w:sz w:val="21"/>
          <w:szCs w:val="21"/>
        </w:rPr>
      </w:pPr>
      <w:r>
        <w:rPr/>
        <w:pict>
          <v:shape style="position:absolute;margin-left:150.259995pt;margin-top:30.313671pt;width:.48pt;height:.12pt;mso-position-horizontal-relative:page;mso-position-vertical-relative:paragraph;z-index:-1119088" type="#_x0000_t75" stroked="false">
            <v:imagedata r:id="rId617" o:title=""/>
          </v:shape>
        </w:pict>
      </w:r>
      <w:r>
        <w:rPr/>
        <w:pict>
          <v:shape style="position:absolute;margin-left:209.449997pt;margin-top:30.313671pt;width:.48pt;height:.12pt;mso-position-horizontal-relative:page;mso-position-vertical-relative:paragraph;z-index:-1119064" type="#_x0000_t75" stroked="false">
            <v:imagedata r:id="rId617" o:title=""/>
          </v:shape>
        </w:pict>
      </w:r>
      <w:r>
        <w:rPr/>
        <w:pict>
          <v:shape style="position:absolute;margin-left:274.010010pt;margin-top:30.313671pt;width:.48001pt;height:.12pt;mso-position-horizontal-relative:page;mso-position-vertical-relative:paragraph;z-index:-1119040" type="#_x0000_t75" stroked="false">
            <v:imagedata r:id="rId617" o:title=""/>
          </v:shape>
        </w:pict>
      </w:r>
      <w:r>
        <w:rPr/>
        <w:pict>
          <v:shape style="position:absolute;margin-left:393.790009pt;margin-top:30.313671pt;width:.48001pt;height:.12pt;mso-position-horizontal-relative:page;mso-position-vertical-relative:paragraph;z-index:-1119016" type="#_x0000_t75" stroked="false">
            <v:imagedata r:id="rId617" o:title=""/>
          </v:shape>
        </w:pict>
      </w:r>
      <w:r>
        <w:rPr/>
        <w:pict>
          <v:group style="position:absolute;margin-left:274.489990pt;margin-top:50.113693pt;width:239.35pt;height:.5pt;mso-position-horizontal-relative:page;mso-position-vertical-relative:paragraph;z-index:-1118992" coordorigin="5490,1002" coordsize="4787,10">
            <v:shape style="position:absolute;left:5490;top:1002;width:1097;height:10" type="#_x0000_t75" stroked="false">
              <v:imagedata r:id="rId618" o:title=""/>
            </v:shape>
            <v:shape style="position:absolute;left:6582;top:1002;width:1294;height:10" type="#_x0000_t75" stroked="false">
              <v:imagedata r:id="rId619" o:title=""/>
            </v:shape>
            <v:shape style="position:absolute;left:7871;top:1002;width:926;height:10" type="#_x0000_t75" stroked="false">
              <v:imagedata r:id="rId620" o:title=""/>
            </v:shape>
            <v:shape style="position:absolute;left:8793;top:1002;width:1484;height:10" type="#_x0000_t75" stroked="false">
              <v:imagedata r:id="rId621" o:title=""/>
            </v:shape>
            <w10:wrap type="none"/>
          </v:group>
        </w:pict>
      </w:r>
      <w:r>
        <w:rPr/>
        <w:pict>
          <v:group style="position:absolute;margin-left:88.463997pt;margin-top:73.633713pt;width:425.4pt;height:5.55pt;mso-position-horizontal-relative:page;mso-position-vertical-relative:paragraph;z-index:-1118968" coordorigin="1769,1473" coordsize="8508,111">
            <v:shape style="position:absolute;left:1769;top:1473;width:1255;height:110" type="#_x0000_t75" stroked="false">
              <v:imagedata r:id="rId622" o:title=""/>
            </v:shape>
            <v:shape style="position:absolute;left:3000;top:1569;width:1198;height:14" type="#_x0000_t75" stroked="false">
              <v:imagedata r:id="rId623" o:title=""/>
            </v:shape>
            <v:shape style="position:absolute;left:4184;top:1569;width:1306;height:14" type="#_x0000_t75" stroked="false">
              <v:imagedata r:id="rId624" o:title=""/>
            </v:shape>
            <v:shape style="position:absolute;left:5475;top:1569;width:1121;height:14" type="#_x0000_t75" stroked="false">
              <v:imagedata r:id="rId625" o:title=""/>
            </v:shape>
            <v:shape style="position:absolute;left:6582;top:1569;width:1303;height:14" type="#_x0000_t75" stroked="false">
              <v:imagedata r:id="rId626" o:title=""/>
            </v:shape>
            <v:shape style="position:absolute;left:7871;top:1573;width:926;height:10" type="#_x0000_t75" stroked="false">
              <v:imagedata r:id="rId620" o:title=""/>
            </v:shape>
            <v:shape style="position:absolute;left:8793;top:1573;width:1484;height:10" type="#_x0000_t75" stroked="false">
              <v:imagedata r:id="rId621" o:title=""/>
            </v:shape>
            <w10:wrap type="none"/>
          </v:group>
        </w:pict>
      </w:r>
      <w:r>
        <w:rPr>
          <w:rFonts w:ascii="宋体" w:hAnsi="宋体" w:cs="宋体" w:eastAsia="宋体" w:hint="default"/>
          <w:sz w:val="21"/>
          <w:szCs w:val="21"/>
        </w:rPr>
        <w:t>3.</w:t>
      </w:r>
      <w:r>
        <w:rPr>
          <w:rFonts w:ascii="宋体" w:hAnsi="宋体" w:cs="宋体" w:eastAsia="宋体" w:hint="default"/>
          <w:sz w:val="21"/>
          <w:szCs w:val="21"/>
        </w:rPr>
        <w:t>本年销售商品、提供劳务的关联交易</w:t>
      </w:r>
    </w:p>
    <w:p>
      <w:pPr>
        <w:spacing w:line="240" w:lineRule="auto" w:before="13"/>
        <w:rPr>
          <w:rFonts w:ascii="宋体" w:hAnsi="宋体" w:cs="宋体" w:eastAsia="宋体" w:hint="default"/>
          <w:sz w:val="12"/>
          <w:szCs w:val="12"/>
        </w:rPr>
      </w:pPr>
    </w:p>
    <w:tbl>
      <w:tblPr>
        <w:tblW w:w="0" w:type="auto"/>
        <w:jc w:val="left"/>
        <w:tblInd w:w="194" w:type="dxa"/>
        <w:tblLayout w:type="fixed"/>
        <w:tblCellMar>
          <w:top w:w="0" w:type="dxa"/>
          <w:left w:w="0" w:type="dxa"/>
          <w:bottom w:w="0" w:type="dxa"/>
          <w:right w:w="0" w:type="dxa"/>
        </w:tblCellMar>
        <w:tblLook w:val="01E0"/>
      </w:tblPr>
      <w:tblGrid>
        <w:gridCol w:w="1255"/>
        <w:gridCol w:w="1184"/>
        <w:gridCol w:w="1291"/>
        <w:gridCol w:w="1107"/>
        <w:gridCol w:w="1289"/>
        <w:gridCol w:w="910"/>
        <w:gridCol w:w="1486"/>
      </w:tblGrid>
      <w:tr>
        <w:trPr>
          <w:trHeight w:val="357" w:hRule="exact"/>
        </w:trPr>
        <w:tc>
          <w:tcPr>
            <w:tcW w:w="1255"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tc>
        <w:tc>
          <w:tcPr>
            <w:tcW w:w="11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tc>
        <w:tc>
          <w:tcPr>
            <w:tcW w:w="1291" w:type="dxa"/>
            <w:vMerge w:val="restart"/>
            <w:tcBorders>
              <w:top w:val="single" w:sz="12" w:space="0" w:color="000000"/>
              <w:left w:val="single" w:sz="4" w:space="0" w:color="000000"/>
              <w:right w:val="single" w:sz="4" w:space="0" w:color="000000"/>
            </w:tcBorders>
          </w:tcPr>
          <w:p>
            <w:pPr>
              <w:pStyle w:val="TableParagraph"/>
              <w:spacing w:line="242" w:lineRule="auto" w:before="99"/>
              <w:ind w:left="100" w:right="98"/>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396"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6"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1255" w:type="dxa"/>
            <w:tcBorders>
              <w:top w:val="nil" w:sz="6" w:space="0" w:color="auto"/>
              <w:left w:val="nil" w:sz="6" w:space="0" w:color="auto"/>
              <w:bottom w:val="nil" w:sz="6" w:space="0" w:color="auto"/>
              <w:right w:val="single" w:sz="4" w:space="0" w:color="000000"/>
            </w:tcBorders>
          </w:tcPr>
          <w:p>
            <w:pPr>
              <w:pStyle w:val="TableParagraph"/>
              <w:spacing w:line="233" w:lineRule="exact"/>
              <w:ind w:left="19"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9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c>
          <w:tcPr>
            <w:tcW w:w="1289" w:type="dxa"/>
            <w:vMerge w:val="restart"/>
            <w:tcBorders>
              <w:top w:val="nil" w:sz="6" w:space="0" w:color="auto"/>
              <w:left w:val="single" w:sz="4" w:space="0" w:color="000000"/>
              <w:right w:val="single" w:sz="4" w:space="0" w:color="000000"/>
            </w:tcBorders>
          </w:tcPr>
          <w:p>
            <w:pPr>
              <w:pStyle w:val="TableParagraph"/>
              <w:spacing w:line="242" w:lineRule="auto" w:before="81"/>
              <w:ind w:left="141" w:right="98" w:hanging="44"/>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宋体" w:hAnsi="宋体" w:cs="宋体" w:eastAsia="宋体" w:hint="default"/>
                <w:sz w:val="18"/>
                <w:szCs w:val="18"/>
              </w:rPr>
              <w:t>(%)</w:t>
            </w:r>
          </w:p>
        </w:tc>
        <w:tc>
          <w:tcPr>
            <w:tcW w:w="910" w:type="dxa"/>
            <w:tcBorders>
              <w:top w:val="nil" w:sz="6" w:space="0" w:color="auto"/>
              <w:left w:val="single" w:sz="4" w:space="0" w:color="000000"/>
              <w:bottom w:val="nil" w:sz="6" w:space="0" w:color="auto"/>
              <w:right w:val="single" w:sz="4" w:space="0" w:color="000000"/>
            </w:tcBorders>
          </w:tcPr>
          <w:p>
            <w:pPr/>
          </w:p>
        </w:tc>
        <w:tc>
          <w:tcPr>
            <w:tcW w:w="1486" w:type="dxa"/>
            <w:vMerge w:val="restart"/>
            <w:tcBorders>
              <w:top w:val="nil" w:sz="6" w:space="0" w:color="auto"/>
              <w:left w:val="single" w:sz="4" w:space="0" w:color="000000"/>
              <w:right w:val="nil" w:sz="6" w:space="0" w:color="auto"/>
            </w:tcBorders>
          </w:tcPr>
          <w:p>
            <w:pPr>
              <w:pStyle w:val="TableParagraph"/>
              <w:spacing w:line="242" w:lineRule="auto" w:before="86"/>
              <w:ind w:left="389" w:right="56" w:hanging="407"/>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宋体" w:hAnsi="宋体" w:cs="宋体" w:eastAsia="宋体" w:hint="default"/>
                <w:sz w:val="18"/>
                <w:szCs w:val="18"/>
              </w:rPr>
              <w:t>(%)</w:t>
            </w:r>
          </w:p>
        </w:tc>
      </w:tr>
      <w:tr>
        <w:trPr>
          <w:trHeight w:val="343" w:hRule="exact"/>
        </w:trPr>
        <w:tc>
          <w:tcPr>
            <w:tcW w:w="1255" w:type="dxa"/>
            <w:tcBorders>
              <w:top w:val="nil" w:sz="6" w:space="0" w:color="auto"/>
              <w:left w:val="nil" w:sz="6" w:space="0" w:color="auto"/>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291" w:type="dxa"/>
            <w:vMerge/>
            <w:tcBorders>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9" w:type="dxa"/>
            <w:vMerge/>
            <w:tcBorders>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86" w:type="dxa"/>
            <w:vMerge/>
            <w:tcBorders>
              <w:left w:val="single" w:sz="4" w:space="0" w:color="000000"/>
              <w:bottom w:val="nil" w:sz="6" w:space="0" w:color="auto"/>
              <w:right w:val="nil" w:sz="6" w:space="0" w:color="auto"/>
            </w:tcBorders>
          </w:tcPr>
          <w:p>
            <w:pPr/>
          </w:p>
        </w:tc>
      </w:tr>
      <w:tr>
        <w:trPr>
          <w:trHeight w:val="873" w:hRule="exact"/>
        </w:trPr>
        <w:tc>
          <w:tcPr>
            <w:tcW w:w="1255" w:type="dxa"/>
            <w:tcBorders>
              <w:top w:val="nil" w:sz="6" w:space="0" w:color="auto"/>
              <w:left w:val="nil" w:sz="6" w:space="0" w:color="auto"/>
              <w:bottom w:val="nil" w:sz="6" w:space="0" w:color="auto"/>
              <w:right w:val="single" w:sz="4" w:space="0" w:color="000000"/>
            </w:tcBorders>
          </w:tcPr>
          <w:p>
            <w:pPr>
              <w:pStyle w:val="TableParagraph"/>
              <w:spacing w:line="244" w:lineRule="auto" w:before="62"/>
              <w:ind w:left="43" w:right="20"/>
              <w:jc w:val="both"/>
              <w:rPr>
                <w:rFonts w:ascii="宋体" w:hAnsi="宋体" w:cs="宋体" w:eastAsia="宋体" w:hint="default"/>
                <w:sz w:val="18"/>
                <w:szCs w:val="18"/>
              </w:rPr>
            </w:pPr>
            <w:r>
              <w:rPr>
                <w:rFonts w:ascii="宋体" w:hAnsi="宋体" w:cs="宋体" w:eastAsia="宋体" w:hint="default"/>
                <w:spacing w:val="17"/>
                <w:sz w:val="18"/>
                <w:szCs w:val="18"/>
              </w:rPr>
              <w:t>深圳市电明科</w:t>
            </w:r>
            <w:r>
              <w:rPr>
                <w:rFonts w:ascii="宋体" w:hAnsi="宋体" w:cs="宋体" w:eastAsia="宋体" w:hint="default"/>
                <w:sz w:val="18"/>
                <w:szCs w:val="18"/>
              </w:rPr>
              <w:t> </w:t>
            </w:r>
            <w:r>
              <w:rPr>
                <w:rFonts w:ascii="宋体" w:hAnsi="宋体" w:cs="宋体" w:eastAsia="宋体" w:hint="default"/>
                <w:spacing w:val="17"/>
                <w:sz w:val="18"/>
                <w:szCs w:val="18"/>
              </w:rPr>
              <w:t>技有限责任公</w:t>
            </w:r>
            <w:r>
              <w:rPr>
                <w:rFonts w:ascii="宋体" w:hAnsi="宋体" w:cs="宋体" w:eastAsia="宋体" w:hint="default"/>
                <w:sz w:val="18"/>
                <w:szCs w:val="18"/>
              </w:rPr>
              <w:t> 司</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9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898,906.83</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0.05</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7"/>
              <w:jc w:val="right"/>
              <w:rPr>
                <w:rFonts w:ascii="宋体" w:hAnsi="宋体" w:cs="宋体" w:eastAsia="宋体" w:hint="default"/>
                <w:sz w:val="18"/>
                <w:szCs w:val="18"/>
              </w:rPr>
            </w:pPr>
            <w:r>
              <w:rPr>
                <w:rFonts w:ascii="宋体"/>
                <w:sz w:val="18"/>
              </w:rPr>
              <w:t>---</w:t>
            </w: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6"/>
              <w:jc w:val="right"/>
              <w:rPr>
                <w:rFonts w:ascii="宋体" w:hAnsi="宋体" w:cs="宋体" w:eastAsia="宋体" w:hint="default"/>
                <w:sz w:val="18"/>
                <w:szCs w:val="18"/>
              </w:rPr>
            </w:pPr>
            <w:r>
              <w:rPr>
                <w:rFonts w:ascii="宋体"/>
                <w:sz w:val="18"/>
              </w:rPr>
              <w:t>---</w:t>
            </w:r>
          </w:p>
        </w:tc>
      </w:tr>
      <w:tr>
        <w:trPr>
          <w:trHeight w:val="398" w:hRule="exact"/>
        </w:trPr>
        <w:tc>
          <w:tcPr>
            <w:tcW w:w="1255"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84" w:type="dxa"/>
            <w:tcBorders>
              <w:top w:val="nil" w:sz="6" w:space="0" w:color="auto"/>
              <w:left w:val="single" w:sz="4" w:space="0" w:color="000000"/>
              <w:bottom w:val="single" w:sz="12" w:space="0" w:color="000000"/>
              <w:right w:val="single" w:sz="4" w:space="0" w:color="000000"/>
            </w:tcBorders>
          </w:tcPr>
          <w:p>
            <w:pPr/>
          </w:p>
        </w:tc>
        <w:tc>
          <w:tcPr>
            <w:tcW w:w="1291" w:type="dxa"/>
            <w:tcBorders>
              <w:top w:val="nil" w:sz="6" w:space="0" w:color="auto"/>
              <w:left w:val="single" w:sz="4" w:space="0" w:color="000000"/>
              <w:bottom w:val="single" w:sz="12" w:space="0" w:color="000000"/>
              <w:right w:val="single" w:sz="4" w:space="0" w:color="000000"/>
            </w:tcBorders>
          </w:tcPr>
          <w:p>
            <w:pPr/>
          </w:p>
        </w:tc>
        <w:tc>
          <w:tcPr>
            <w:tcW w:w="11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pacing w:val="-1"/>
                <w:sz w:val="18"/>
              </w:rPr>
              <w:t>898,906.83</w:t>
            </w:r>
          </w:p>
        </w:tc>
        <w:tc>
          <w:tcPr>
            <w:tcW w:w="12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right="21"/>
              <w:jc w:val="right"/>
              <w:rPr>
                <w:rFonts w:ascii="宋体" w:hAnsi="宋体" w:cs="宋体" w:eastAsia="宋体" w:hint="default"/>
                <w:sz w:val="18"/>
                <w:szCs w:val="18"/>
              </w:rPr>
            </w:pPr>
            <w:r>
              <w:rPr>
                <w:rFonts w:ascii="宋体"/>
                <w:sz w:val="18"/>
              </w:rPr>
              <w:t>0.05</w:t>
            </w:r>
          </w:p>
        </w:tc>
        <w:tc>
          <w:tcPr>
            <w:tcW w:w="910" w:type="dxa"/>
            <w:tcBorders>
              <w:top w:val="nil" w:sz="6" w:space="0" w:color="auto"/>
              <w:left w:val="single" w:sz="4" w:space="0" w:color="000000"/>
              <w:bottom w:val="single" w:sz="12" w:space="0" w:color="000000"/>
              <w:right w:val="single" w:sz="4" w:space="0" w:color="000000"/>
            </w:tcBorders>
          </w:tcPr>
          <w:p>
            <w:pPr/>
          </w:p>
        </w:tc>
        <w:tc>
          <w:tcPr>
            <w:tcW w:w="1486"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658" w:right="4955" w:firstLine="0"/>
        <w:jc w:val="left"/>
        <w:rPr>
          <w:rFonts w:ascii="宋体" w:hAnsi="宋体" w:cs="宋体" w:eastAsia="宋体" w:hint="default"/>
          <w:sz w:val="21"/>
          <w:szCs w:val="21"/>
        </w:rPr>
      </w:pPr>
      <w:r>
        <w:rPr/>
        <w:pict>
          <v:group style="position:absolute;margin-left:88.463997pt;margin-top:-61.056313pt;width:425.4pt;height:.5pt;mso-position-horizontal-relative:page;mso-position-vertical-relative:paragraph;z-index:-1118944" coordorigin="1769,-1221" coordsize="8508,10">
            <v:shape style="position:absolute;left:1769;top:-1221;width:1236;height:10" type="#_x0000_t75" stroked="false">
              <v:imagedata r:id="rId627" o:title=""/>
            </v:shape>
            <v:shape style="position:absolute;left:3000;top:-1221;width:1189;height:10" type="#_x0000_t75" stroked="false">
              <v:imagedata r:id="rId628" o:title=""/>
            </v:shape>
            <v:shape style="position:absolute;left:4184;top:-1221;width:1296;height:10" type="#_x0000_t75" stroked="false">
              <v:imagedata r:id="rId629" o:title=""/>
            </v:shape>
            <v:shape style="position:absolute;left:5475;top:-1221;width:1112;height:10" type="#_x0000_t75" stroked="false">
              <v:imagedata r:id="rId630" o:title=""/>
            </v:shape>
            <v:shape style="position:absolute;left:6582;top:-1221;width:1294;height:10" type="#_x0000_t75" stroked="false">
              <v:imagedata r:id="rId619" o:title=""/>
            </v:shape>
            <v:shape style="position:absolute;left:7871;top:-1221;width:926;height:10" type="#_x0000_t75" stroked="false">
              <v:imagedata r:id="rId620" o:title=""/>
            </v:shape>
            <v:shape style="position:absolute;left:8793;top:-1221;width:1484;height:10" type="#_x0000_t75" stroked="false">
              <v:imagedata r:id="rId621" o:title=""/>
            </v:shape>
            <w10:wrap type="none"/>
          </v:group>
        </w:pict>
      </w:r>
      <w:r>
        <w:rPr/>
        <w:pict>
          <v:shape style="position:absolute;margin-left:149.300003pt;margin-top:23.54361pt;width:.47976pt;height:.12pt;mso-position-horizontal-relative:page;mso-position-vertical-relative:paragraph;z-index:-1118920" type="#_x0000_t75" stroked="false">
            <v:imagedata r:id="rId631" o:title=""/>
          </v:shape>
        </w:pict>
      </w:r>
      <w:r>
        <w:rPr/>
        <w:pict>
          <v:shape style="position:absolute;margin-left:278.690002pt;margin-top:23.54361pt;width:.47977pt;height:.12pt;mso-position-horizontal-relative:page;mso-position-vertical-relative:paragraph;z-index:-1118896" type="#_x0000_t75" stroked="false">
            <v:imagedata r:id="rId631" o:title=""/>
          </v:shape>
        </w:pict>
      </w:r>
      <w:r>
        <w:rPr/>
        <w:pict>
          <v:shape style="position:absolute;margin-left:391.029999pt;margin-top:23.54361pt;width:.47974pt;height:.12pt;mso-position-horizontal-relative:page;mso-position-vertical-relative:paragraph;z-index:-1118872" type="#_x0000_t75" stroked="false">
            <v:imagedata r:id="rId631" o:title=""/>
          </v:shape>
        </w:pict>
      </w:r>
      <w:r>
        <w:rPr>
          <w:rFonts w:ascii="宋体" w:hAnsi="宋体" w:cs="宋体" w:eastAsia="宋体" w:hint="default"/>
          <w:sz w:val="21"/>
          <w:szCs w:val="21"/>
        </w:rPr>
        <w:t>4.</w:t>
      </w:r>
      <w:r>
        <w:rPr>
          <w:rFonts w:ascii="宋体" w:hAnsi="宋体" w:cs="宋体" w:eastAsia="宋体" w:hint="default"/>
          <w:sz w:val="21"/>
          <w:szCs w:val="21"/>
        </w:rPr>
        <w:t>关联方应收应付款项</w:t>
      </w:r>
    </w:p>
    <w:p>
      <w:pPr>
        <w:spacing w:line="240" w:lineRule="auto" w:before="10"/>
        <w:rPr>
          <w:rFonts w:ascii="宋体" w:hAnsi="宋体" w:cs="宋体" w:eastAsia="宋体"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1222"/>
        <w:gridCol w:w="2588"/>
        <w:gridCol w:w="2247"/>
        <w:gridCol w:w="2451"/>
      </w:tblGrid>
      <w:tr>
        <w:trPr>
          <w:trHeight w:val="430" w:hRule="exact"/>
        </w:trPr>
        <w:tc>
          <w:tcPr>
            <w:tcW w:w="122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8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933" w:footer="980" w:top="1120" w:bottom="1160" w:left="1560" w:right="0"/>
        </w:sectPr>
      </w:pPr>
    </w:p>
    <w:p>
      <w:pPr>
        <w:spacing w:line="240" w:lineRule="auto" w:before="6"/>
        <w:rPr>
          <w:rFonts w:ascii="宋体" w:hAnsi="宋体" w:cs="宋体" w:eastAsia="宋体" w:hint="default"/>
          <w:sz w:val="23"/>
          <w:szCs w:val="23"/>
        </w:rPr>
      </w:pPr>
      <w:r>
        <w:rPr/>
        <w:pict>
          <v:group style="position:absolute;margin-left:84.503998pt;margin-top:372.649994pt;width:425.4pt;height:5.05pt;mso-position-horizontal-relative:page;mso-position-vertical-relative:page;z-index:-1118368" coordorigin="1690,7453" coordsize="8508,101">
            <v:shape style="position:absolute;left:1690;top:7453;width:1975;height:101" type="#_x0000_t75" stroked="false">
              <v:imagedata r:id="rId632" o:title=""/>
            </v:shape>
            <v:shape style="position:absolute;left:3641;top:7544;width:958;height:10" type="#_x0000_t75" stroked="false">
              <v:imagedata r:id="rId633" o:title=""/>
            </v:shape>
            <v:shape style="position:absolute;left:4595;top:7544;width:2388;height:10" type="#_x0000_t75" stroked="false">
              <v:imagedata r:id="rId634" o:title=""/>
            </v:shape>
            <v:shape style="position:absolute;left:6978;top:7544;width:1142;height:10" type="#_x0000_t75" stroked="false">
              <v:imagedata r:id="rId635" o:title=""/>
            </v:shape>
            <v:shape style="position:absolute;left:8116;top:7544;width:2081;height:10" type="#_x0000_t75" stroked="false">
              <v:imagedata r:id="rId636" o:title=""/>
            </v:shape>
            <w10:wrap type="none"/>
          </v:group>
        </w:pict>
      </w:r>
      <w:r>
        <w:rPr/>
        <w:pict>
          <v:group style="position:absolute;margin-left:84.503998pt;margin-top:416.689972pt;width:425.4pt;height:.5pt;mso-position-horizontal-relative:page;mso-position-vertical-relative:page;z-index:-1118344" coordorigin="1690,8334" coordsize="8508,10">
            <v:shape style="position:absolute;left:1690;top:8334;width:1956;height:10" type="#_x0000_t75" stroked="false">
              <v:imagedata r:id="rId637" o:title=""/>
            </v:shape>
            <v:shape style="position:absolute;left:3641;top:8334;width:958;height:10" type="#_x0000_t75" stroked="false">
              <v:imagedata r:id="rId633" o:title=""/>
            </v:shape>
            <v:shape style="position:absolute;left:4595;top:8334;width:2388;height:10" type="#_x0000_t75" stroked="false">
              <v:imagedata r:id="rId634" o:title=""/>
            </v:shape>
            <v:shape style="position:absolute;left:6978;top:8334;width:1142;height:10" type="#_x0000_t75" stroked="false">
              <v:imagedata r:id="rId635" o:title=""/>
            </v:shape>
            <v:shape style="position:absolute;left:8116;top:8334;width:2081;height:10" type="#_x0000_t75" stroked="false">
              <v:imagedata r:id="rId636" o:title=""/>
            </v:shape>
            <w10:wrap type="none"/>
          </v:group>
        </w:pict>
      </w:r>
      <w:r>
        <w:rPr/>
        <w:pict>
          <v:group style="position:absolute;margin-left:84.503998pt;margin-top:456.189972pt;width:425.4pt;height:.5pt;mso-position-horizontal-relative:page;mso-position-vertical-relative:page;z-index:-1118320" coordorigin="1690,9124" coordsize="8508,10">
            <v:shape style="position:absolute;left:1690;top:9124;width:1956;height:10" type="#_x0000_t75" stroked="false">
              <v:imagedata r:id="rId637" o:title=""/>
            </v:shape>
            <v:shape style="position:absolute;left:3641;top:9124;width:958;height:10" type="#_x0000_t75" stroked="false">
              <v:imagedata r:id="rId638" o:title=""/>
            </v:shape>
            <v:shape style="position:absolute;left:4595;top:9124;width:2388;height:10" type="#_x0000_t75" stroked="false">
              <v:imagedata r:id="rId639" o:title=""/>
            </v:shape>
            <v:shape style="position:absolute;left:6978;top:9124;width:1142;height:10" type="#_x0000_t75" stroked="false">
              <v:imagedata r:id="rId640" o:title=""/>
            </v:shape>
            <v:shape style="position:absolute;left:8116;top:9124;width:2081;height:10" type="#_x0000_t75" stroked="false">
              <v:imagedata r:id="rId641" o:title=""/>
            </v:shape>
            <w10:wrap type="none"/>
          </v:group>
        </w:pict>
      </w:r>
      <w:r>
        <w:rPr/>
        <w:pict>
          <v:group style="position:absolute;margin-left:84.503998pt;margin-top:495.669983pt;width:425.4pt;height:.5pt;mso-position-horizontal-relative:page;mso-position-vertical-relative:page;z-index:-1118296" coordorigin="1690,9913" coordsize="8508,10">
            <v:shape style="position:absolute;left:1690;top:9913;width:1956;height:10" type="#_x0000_t75" stroked="false">
              <v:imagedata r:id="rId637" o:title=""/>
            </v:shape>
            <v:shape style="position:absolute;left:3641;top:9913;width:958;height:10" type="#_x0000_t75" stroked="false">
              <v:imagedata r:id="rId633" o:title=""/>
            </v:shape>
            <v:shape style="position:absolute;left:4595;top:9913;width:2388;height:10" type="#_x0000_t75" stroked="false">
              <v:imagedata r:id="rId634" o:title=""/>
            </v:shape>
            <v:shape style="position:absolute;left:6978;top:9913;width:1142;height:10" type="#_x0000_t75" stroked="false">
              <v:imagedata r:id="rId635" o:title=""/>
            </v:shape>
            <v:shape style="position:absolute;left:8116;top:9913;width:2081;height:10" type="#_x0000_t75" stroked="false">
              <v:imagedata r:id="rId636" o:title=""/>
            </v:shape>
            <w10:wrap type="none"/>
          </v:group>
        </w:pict>
      </w:r>
      <w:r>
        <w:rPr/>
        <w:pict>
          <v:group style="position:absolute;margin-left:84.503998pt;margin-top:535.149963pt;width:425.4pt;height:.5pt;mso-position-horizontal-relative:page;mso-position-vertical-relative:page;z-index:-1118272" coordorigin="1690,10703" coordsize="8508,10">
            <v:shape style="position:absolute;left:1690;top:10703;width:1956;height:10" type="#_x0000_t75" stroked="false">
              <v:imagedata r:id="rId637" o:title=""/>
            </v:shape>
            <v:shape style="position:absolute;left:3641;top:10703;width:958;height:10" type="#_x0000_t75" stroked="false">
              <v:imagedata r:id="rId633" o:title=""/>
            </v:shape>
            <v:shape style="position:absolute;left:4595;top:10703;width:2388;height:10" type="#_x0000_t75" stroked="false">
              <v:imagedata r:id="rId634" o:title=""/>
            </v:shape>
            <v:shape style="position:absolute;left:6978;top:10703;width:1142;height:10" type="#_x0000_t75" stroked="false">
              <v:imagedata r:id="rId635" o:title=""/>
            </v:shape>
            <v:shape style="position:absolute;left:8116;top:10703;width:2081;height:10" type="#_x0000_t75" stroked="false">
              <v:imagedata r:id="rId636" o:title=""/>
            </v:shape>
            <w10:wrap type="none"/>
          </v:group>
        </w:pict>
      </w:r>
      <w:r>
        <w:rPr/>
        <w:pict>
          <v:group style="position:absolute;margin-left:84.503998pt;margin-top:574.630005pt;width:425.4pt;height:.5pt;mso-position-horizontal-relative:page;mso-position-vertical-relative:page;z-index:-1118248" coordorigin="1690,11493" coordsize="8508,10">
            <v:shape style="position:absolute;left:1690;top:11493;width:1956;height:10" type="#_x0000_t75" stroked="false">
              <v:imagedata r:id="rId637" o:title=""/>
            </v:shape>
            <v:shape style="position:absolute;left:3641;top:11493;width:958;height:10" type="#_x0000_t75" stroked="false">
              <v:imagedata r:id="rId638" o:title=""/>
            </v:shape>
            <v:shape style="position:absolute;left:4595;top:11493;width:2388;height:10" type="#_x0000_t75" stroked="false">
              <v:imagedata r:id="rId639" o:title=""/>
            </v:shape>
            <v:shape style="position:absolute;left:6978;top:11493;width:1142;height:10" type="#_x0000_t75" stroked="false">
              <v:imagedata r:id="rId640" o:title=""/>
            </v:shape>
            <v:shape style="position:absolute;left:8116;top:11493;width:2081;height:10" type="#_x0000_t75" stroked="false">
              <v:imagedata r:id="rId641" o:title=""/>
            </v:shape>
            <w10:wrap type="none"/>
          </v:group>
        </w:pict>
      </w:r>
      <w:r>
        <w:rPr/>
        <w:pict>
          <v:group style="position:absolute;margin-left:84.503998pt;margin-top:609.669983pt;width:425.4pt;height:5.05pt;mso-position-horizontal-relative:page;mso-position-vertical-relative:page;z-index:-1118224" coordorigin="1690,12193" coordsize="8508,101">
            <v:shape style="position:absolute;left:1690;top:12193;width:1975;height:101" type="#_x0000_t75" stroked="false">
              <v:imagedata r:id="rId632" o:title=""/>
            </v:shape>
            <v:shape style="position:absolute;left:3641;top:12285;width:958;height:10" type="#_x0000_t75" stroked="false">
              <v:imagedata r:id="rId633" o:title=""/>
            </v:shape>
            <v:shape style="position:absolute;left:4595;top:12285;width:2388;height:10" type="#_x0000_t75" stroked="false">
              <v:imagedata r:id="rId634" o:title=""/>
            </v:shape>
            <v:shape style="position:absolute;left:6978;top:12285;width:1142;height:10" type="#_x0000_t75" stroked="false">
              <v:imagedata r:id="rId635" o:title=""/>
            </v:shape>
            <v:shape style="position:absolute;left:8116;top:12285;width:2081;height:10" type="#_x0000_t75" stroked="false">
              <v:imagedata r:id="rId636" o:title=""/>
            </v:shape>
            <w10:wrap type="none"/>
          </v:group>
        </w:pict>
      </w:r>
      <w:r>
        <w:rPr/>
        <w:pict>
          <v:group style="position:absolute;margin-left:84.503998pt;margin-top:653.73999pt;width:425.4pt;height:.5pt;mso-position-horizontal-relative:page;mso-position-vertical-relative:page;z-index:-1118200" coordorigin="1690,13075" coordsize="8508,10">
            <v:shape style="position:absolute;left:1690;top:13075;width:1956;height:10" type="#_x0000_t75" stroked="false">
              <v:imagedata r:id="rId637" o:title=""/>
            </v:shape>
            <v:shape style="position:absolute;left:3641;top:13075;width:958;height:10" type="#_x0000_t75" stroked="false">
              <v:imagedata r:id="rId633" o:title=""/>
            </v:shape>
            <v:shape style="position:absolute;left:4595;top:13075;width:2388;height:10" type="#_x0000_t75" stroked="false">
              <v:imagedata r:id="rId634" o:title=""/>
            </v:shape>
            <v:shape style="position:absolute;left:6978;top:13075;width:1142;height:10" type="#_x0000_t75" stroked="false">
              <v:imagedata r:id="rId635" o:title=""/>
            </v:shape>
            <v:shape style="position:absolute;left:8116;top:13075;width:2081;height:10" type="#_x0000_t75" stroked="false">
              <v:imagedata r:id="rId636" o:title=""/>
            </v:shape>
            <w10:wrap type="none"/>
          </v:group>
        </w:pict>
      </w:r>
      <w:r>
        <w:rPr/>
        <w:pict>
          <v:group style="position:absolute;margin-left:84.503998pt;margin-top:693.220032pt;width:425.4pt;height:.5pt;mso-position-horizontal-relative:page;mso-position-vertical-relative:page;z-index:-1118176" coordorigin="1690,13864" coordsize="8508,10">
            <v:shape style="position:absolute;left:1690;top:13864;width:1956;height:10" type="#_x0000_t75" stroked="false">
              <v:imagedata r:id="rId637" o:title=""/>
            </v:shape>
            <v:shape style="position:absolute;left:3641;top:13864;width:958;height:10" type="#_x0000_t75" stroked="false">
              <v:imagedata r:id="rId638" o:title=""/>
            </v:shape>
            <v:shape style="position:absolute;left:4595;top:13864;width:2388;height:10" type="#_x0000_t75" stroked="false">
              <v:imagedata r:id="rId639" o:title=""/>
            </v:shape>
            <v:shape style="position:absolute;left:6978;top:13864;width:1142;height:10" type="#_x0000_t75" stroked="false">
              <v:imagedata r:id="rId640" o:title=""/>
            </v:shape>
            <v:shape style="position:absolute;left:8116;top:13864;width:2081;height:10" type="#_x0000_t75" stroked="false">
              <v:imagedata r:id="rId641" o:title=""/>
            </v:shape>
            <w10:wrap type="none"/>
          </v:group>
        </w:pict>
      </w:r>
      <w:r>
        <w:rPr/>
        <w:pict>
          <v:group style="position:absolute;margin-left:84.503998pt;margin-top:714.819946pt;width:425.4pt;height:31.95pt;mso-position-horizontal-relative:page;mso-position-vertical-relative:page;z-index:-1118152" coordorigin="1690,14296" coordsize="8508,639">
            <v:shape style="position:absolute;left:1690;top:14296;width:1975;height:108" type="#_x0000_t75" stroked="false">
              <v:imagedata r:id="rId642" o:title=""/>
            </v:shape>
            <v:shape style="position:absolute;left:3641;top:14392;width:968;height:12" type="#_x0000_t75" stroked="false">
              <v:imagedata r:id="rId643" o:title=""/>
            </v:shape>
            <v:shape style="position:absolute;left:4595;top:14392;width:1212;height:12" type="#_x0000_t75" stroked="false">
              <v:imagedata r:id="rId644" o:title=""/>
            </v:shape>
            <v:shape style="position:absolute;left:5792;top:14392;width:1200;height:12" type="#_x0000_t75" stroked="false">
              <v:imagedata r:id="rId645" o:title=""/>
            </v:shape>
            <v:shape style="position:absolute;left:6978;top:14392;width:1152;height:12" type="#_x0000_t75" stroked="false">
              <v:imagedata r:id="rId646" o:title=""/>
            </v:shape>
            <v:shape style="position:absolute;left:8116;top:14395;width:2081;height:10" type="#_x0000_t75" stroked="false">
              <v:imagedata r:id="rId636" o:title=""/>
            </v:shape>
            <v:group style="position:absolute;left:3646;top:14404;width:10;height:20" coordorigin="3646,14404" coordsize="10,20">
              <v:shape style="position:absolute;left:3646;top:14404;width:10;height:20" coordorigin="3646,14404" coordsize="10,20" path="m3646,14424l3656,14424,3656,14404,3646,14404,3646,14424xe" filled="true" fillcolor="#000000" stroked="false">
                <v:path arrowok="t"/>
                <v:fill type="solid"/>
              </v:shape>
            </v:group>
            <v:group style="position:absolute;left:3646;top:14424;width:10;height:20" coordorigin="3646,14424" coordsize="10,20">
              <v:shape style="position:absolute;left:3646;top:14424;width:10;height:20" coordorigin="3646,14424" coordsize="10,20" path="m3646,14443l3656,14443,3656,14424,3646,14424,3646,14443xe" filled="true" fillcolor="#000000" stroked="false">
                <v:path arrowok="t"/>
                <v:fill type="solid"/>
              </v:shape>
            </v:group>
            <v:group style="position:absolute;left:3646;top:14443;width:10;height:20" coordorigin="3646,14443" coordsize="10,20">
              <v:shape style="position:absolute;left:3646;top:14443;width:10;height:20" coordorigin="3646,14443" coordsize="10,20" path="m3646,14462l3656,14462,3656,14443,3646,14443,3646,14462xe" filled="true" fillcolor="#000000" stroked="false">
                <v:path arrowok="t"/>
                <v:fill type="solid"/>
              </v:shape>
            </v:group>
            <v:group style="position:absolute;left:3646;top:14462;width:10;height:20" coordorigin="3646,14462" coordsize="10,20">
              <v:shape style="position:absolute;left:3646;top:14462;width:10;height:20" coordorigin="3646,14462" coordsize="10,20" path="m3646,14481l3656,14481,3656,14462,3646,14462,3646,14481xe" filled="true" fillcolor="#000000" stroked="false">
                <v:path arrowok="t"/>
                <v:fill type="solid"/>
              </v:shape>
            </v:group>
            <v:group style="position:absolute;left:3646;top:14481;width:10;height:20" coordorigin="3646,14481" coordsize="10,20">
              <v:shape style="position:absolute;left:3646;top:14481;width:10;height:20" coordorigin="3646,14481" coordsize="10,20" path="m3646,14500l3656,14500,3656,14481,3646,14481,3646,14500xe" filled="true" fillcolor="#000000" stroked="false">
                <v:path arrowok="t"/>
                <v:fill type="solid"/>
              </v:shape>
            </v:group>
            <v:group style="position:absolute;left:3646;top:14500;width:10;height:20" coordorigin="3646,14500" coordsize="10,20">
              <v:shape style="position:absolute;left:3646;top:14500;width:10;height:20" coordorigin="3646,14500" coordsize="10,20" path="m3646,14520l3656,14520,3656,14500,3646,14500,3646,14520xe" filled="true" fillcolor="#000000" stroked="false">
                <v:path arrowok="t"/>
                <v:fill type="solid"/>
              </v:shape>
            </v:group>
            <v:group style="position:absolute;left:3646;top:14520;width:10;height:20" coordorigin="3646,14520" coordsize="10,20">
              <v:shape style="position:absolute;left:3646;top:14520;width:10;height:20" coordorigin="3646,14520" coordsize="10,20" path="m3646,14539l3656,14539,3656,14520,3646,14520,3646,14539xe" filled="true" fillcolor="#000000" stroked="false">
                <v:path arrowok="t"/>
                <v:fill type="solid"/>
              </v:shape>
            </v:group>
            <v:group style="position:absolute;left:3646;top:14539;width:10;height:20" coordorigin="3646,14539" coordsize="10,20">
              <v:shape style="position:absolute;left:3646;top:14539;width:10;height:20" coordorigin="3646,14539" coordsize="10,20" path="m3646,14558l3656,14558,3656,14539,3646,14539,3646,14558xe" filled="true" fillcolor="#000000" stroked="false">
                <v:path arrowok="t"/>
                <v:fill type="solid"/>
              </v:shape>
            </v:group>
            <v:group style="position:absolute;left:3646;top:14558;width:10;height:20" coordorigin="3646,14558" coordsize="10,20">
              <v:shape style="position:absolute;left:3646;top:14558;width:10;height:20" coordorigin="3646,14558" coordsize="10,20" path="m3646,14577l3656,14577,3656,14558,3646,14558,3646,14577xe" filled="true" fillcolor="#000000" stroked="false">
                <v:path arrowok="t"/>
                <v:fill type="solid"/>
              </v:shape>
            </v:group>
            <v:group style="position:absolute;left:3646;top:14577;width:10;height:20" coordorigin="3646,14577" coordsize="10,20">
              <v:shape style="position:absolute;left:3646;top:14577;width:10;height:20" coordorigin="3646,14577" coordsize="10,20" path="m3646,14596l3656,14596,3656,14577,3646,14577,3646,14596xe" filled="true" fillcolor="#000000" stroked="false">
                <v:path arrowok="t"/>
                <v:fill type="solid"/>
              </v:shape>
            </v:group>
            <v:group style="position:absolute;left:3646;top:14596;width:10;height:20" coordorigin="3646,14596" coordsize="10,20">
              <v:shape style="position:absolute;left:3646;top:14596;width:10;height:20" coordorigin="3646,14596" coordsize="10,20" path="m3646,14616l3656,14616,3656,14596,3646,14596,3646,14616xe" filled="true" fillcolor="#000000" stroked="false">
                <v:path arrowok="t"/>
                <v:fill type="solid"/>
              </v:shape>
            </v:group>
            <v:group style="position:absolute;left:3646;top:14616;width:10;height:20" coordorigin="3646,14616" coordsize="10,20">
              <v:shape style="position:absolute;left:3646;top:14616;width:10;height:20" coordorigin="3646,14616" coordsize="10,20" path="m3646,14635l3656,14635,3656,14616,3646,14616,3646,14635xe" filled="true" fillcolor="#000000" stroked="false">
                <v:path arrowok="t"/>
                <v:fill type="solid"/>
              </v:shape>
            </v:group>
            <v:group style="position:absolute;left:3646;top:14635;width:10;height:20" coordorigin="3646,14635" coordsize="10,20">
              <v:shape style="position:absolute;left:3646;top:14635;width:10;height:20" coordorigin="3646,14635" coordsize="10,20" path="m3646,14654l3656,14654,3656,14635,3646,14635,3646,14654xe" filled="true" fillcolor="#000000" stroked="false">
                <v:path arrowok="t"/>
                <v:fill type="solid"/>
              </v:shape>
            </v:group>
            <v:group style="position:absolute;left:3646;top:14654;width:10;height:20" coordorigin="3646,14654" coordsize="10,20">
              <v:shape style="position:absolute;left:3646;top:14654;width:10;height:20" coordorigin="3646,14654" coordsize="10,20" path="m3646,14673l3656,14673,3656,14654,3646,14654,3646,14673xe" filled="true" fillcolor="#000000" stroked="false">
                <v:path arrowok="t"/>
                <v:fill type="solid"/>
              </v:shape>
            </v:group>
            <v:group style="position:absolute;left:3646;top:14673;width:10;height:20" coordorigin="3646,14673" coordsize="10,20">
              <v:shape style="position:absolute;left:3646;top:14673;width:10;height:20" coordorigin="3646,14673" coordsize="10,20" path="m3646,14692l3656,14692,3656,14673,3646,14673,3646,14692xe" filled="true" fillcolor="#000000" stroked="false">
                <v:path arrowok="t"/>
                <v:fill type="solid"/>
              </v:shape>
            </v:group>
            <v:group style="position:absolute;left:3646;top:14692;width:10;height:20" coordorigin="3646,14692" coordsize="10,20">
              <v:shape style="position:absolute;left:3646;top:14692;width:10;height:20" coordorigin="3646,14692" coordsize="10,20" path="m3646,14712l3656,14712,3656,14692,3646,14692,3646,14712xe" filled="true" fillcolor="#000000" stroked="false">
                <v:path arrowok="t"/>
                <v:fill type="solid"/>
              </v:shape>
            </v:group>
            <v:group style="position:absolute;left:3646;top:14712;width:10;height:20" coordorigin="3646,14712" coordsize="10,20">
              <v:shape style="position:absolute;left:3646;top:14712;width:10;height:20" coordorigin="3646,14712" coordsize="10,20" path="m3646,14731l3656,14731,3656,14712,3646,14712,3646,14731xe" filled="true" fillcolor="#000000" stroked="false">
                <v:path arrowok="t"/>
                <v:fill type="solid"/>
              </v:shape>
            </v:group>
            <v:group style="position:absolute;left:3646;top:14731;width:10;height:20" coordorigin="3646,14731" coordsize="10,20">
              <v:shape style="position:absolute;left:3646;top:14731;width:10;height:20" coordorigin="3646,14731" coordsize="10,20" path="m3646,14750l3656,14750,3656,14731,3646,14731,3646,14750xe" filled="true" fillcolor="#000000" stroked="false">
                <v:path arrowok="t"/>
                <v:fill type="solid"/>
              </v:shape>
            </v:group>
            <v:group style="position:absolute;left:3646;top:14750;width:10;height:20" coordorigin="3646,14750" coordsize="10,20">
              <v:shape style="position:absolute;left:3646;top:14750;width:10;height:20" coordorigin="3646,14750" coordsize="10,20" path="m3646,14769l3656,14769,3656,14750,3646,14750,3646,14769xe" filled="true" fillcolor="#000000" stroked="false">
                <v:path arrowok="t"/>
                <v:fill type="solid"/>
              </v:shape>
            </v:group>
            <v:group style="position:absolute;left:3646;top:14769;width:10;height:20" coordorigin="3646,14769" coordsize="10,20">
              <v:shape style="position:absolute;left:3646;top:14769;width:10;height:20" coordorigin="3646,14769" coordsize="10,20" path="m3646,14788l3656,14788,3656,14769,3646,14769,3646,14788xe" filled="true" fillcolor="#000000" stroked="false">
                <v:path arrowok="t"/>
                <v:fill type="solid"/>
              </v:shape>
            </v:group>
            <v:group style="position:absolute;left:3646;top:14788;width:10;height:20" coordorigin="3646,14788" coordsize="10,20">
              <v:shape style="position:absolute;left:3646;top:14788;width:10;height:20" coordorigin="3646,14788" coordsize="10,20" path="m3646,14808l3656,14808,3656,14788,3646,14788,3646,14808xe" filled="true" fillcolor="#000000" stroked="false">
                <v:path arrowok="t"/>
                <v:fill type="solid"/>
              </v:shape>
            </v:group>
            <v:group style="position:absolute;left:3646;top:14808;width:10;height:20" coordorigin="3646,14808" coordsize="10,20">
              <v:shape style="position:absolute;left:3646;top:14808;width:10;height:20" coordorigin="3646,14808" coordsize="10,20" path="m3646,14827l3656,14827,3656,14808,3646,14808,3646,14827xe" filled="true" fillcolor="#000000" stroked="false">
                <v:path arrowok="t"/>
                <v:fill type="solid"/>
              </v:shape>
              <v:shape style="position:absolute;left:1690;top:14827;width:1975;height:108" type="#_x0000_t75" stroked="false">
                <v:imagedata r:id="rId642" o:title=""/>
              </v:shape>
              <v:shape style="position:absolute;left:3641;top:14923;width:968;height:12" type="#_x0000_t75" stroked="false">
                <v:imagedata r:id="rId643" o:title=""/>
              </v:shape>
              <v:shape style="position:absolute;left:4595;top:14923;width:1212;height:12" type="#_x0000_t75" stroked="false">
                <v:imagedata r:id="rId644" o:title=""/>
              </v:shape>
              <v:shape style="position:absolute;left:5792;top:14923;width:1200;height:12" type="#_x0000_t75" stroked="false">
                <v:imagedata r:id="rId645" o:title=""/>
              </v:shape>
              <v:shape style="position:absolute;left:6978;top:14923;width:1152;height:12" type="#_x0000_t75" stroked="false">
                <v:imagedata r:id="rId646" o:title=""/>
              </v:shape>
              <v:shape style="position:absolute;left:8116;top:14925;width:2081;height:10" type="#_x0000_t75" stroked="false">
                <v:imagedata r:id="rId636" o:title=""/>
              </v:shape>
            </v:group>
            <w10:wrap type="none"/>
          </v:group>
        </w:pict>
      </w:r>
    </w:p>
    <w:tbl>
      <w:tblPr>
        <w:tblW w:w="0" w:type="auto"/>
        <w:jc w:val="left"/>
        <w:tblInd w:w="194" w:type="dxa"/>
        <w:tblLayout w:type="fixed"/>
        <w:tblCellMar>
          <w:top w:w="0" w:type="dxa"/>
          <w:left w:w="0" w:type="dxa"/>
          <w:bottom w:w="0" w:type="dxa"/>
          <w:right w:w="0" w:type="dxa"/>
        </w:tblCellMar>
        <w:tblLook w:val="01E0"/>
      </w:tblPr>
      <w:tblGrid>
        <w:gridCol w:w="1236"/>
        <w:gridCol w:w="2588"/>
        <w:gridCol w:w="1150"/>
        <w:gridCol w:w="1097"/>
        <w:gridCol w:w="1078"/>
        <w:gridCol w:w="1373"/>
      </w:tblGrid>
      <w:tr>
        <w:trPr>
          <w:trHeight w:val="422" w:hRule="exact"/>
        </w:trPr>
        <w:tc>
          <w:tcPr>
            <w:tcW w:w="123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8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深圳市电明科技有限责任公司</w:t>
            </w:r>
          </w:p>
        </w:tc>
        <w:tc>
          <w:tcPr>
            <w:tcW w:w="11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2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1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3" w:type="dxa"/>
            <w:tcBorders>
              <w:top w:val="single" w:sz="12" w:space="0" w:color="000000"/>
              <w:left w:val="single" w:sz="4" w:space="0" w:color="000000"/>
              <w:bottom w:val="nil" w:sz="6" w:space="0" w:color="auto"/>
              <w:right w:val="nil" w:sz="6" w:space="0" w:color="auto"/>
            </w:tcBorders>
          </w:tcPr>
          <w:p>
            <w:pPr>
              <w:pStyle w:val="TableParagraph"/>
              <w:spacing w:line="240" w:lineRule="auto" w:before="61"/>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8" w:hRule="exact"/>
        </w:trPr>
        <w:tc>
          <w:tcPr>
            <w:tcW w:w="1236" w:type="dxa"/>
            <w:vMerge/>
            <w:tcBorders>
              <w:left w:val="nil" w:sz="6" w:space="0" w:color="auto"/>
              <w:bottom w:val="nil" w:sz="6" w:space="0" w:color="auto"/>
              <w:right w:val="single" w:sz="4" w:space="0" w:color="000000"/>
            </w:tcBorders>
          </w:tcPr>
          <w:p>
            <w:pPr/>
          </w:p>
        </w:tc>
        <w:tc>
          <w:tcPr>
            <w:tcW w:w="2588" w:type="dxa"/>
            <w:vMerge/>
            <w:tcBorders>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15" w:right="0"/>
              <w:jc w:val="left"/>
              <w:rPr>
                <w:rFonts w:ascii="宋体" w:hAnsi="宋体" w:cs="宋体" w:eastAsia="宋体" w:hint="default"/>
                <w:sz w:val="18"/>
                <w:szCs w:val="18"/>
              </w:rPr>
            </w:pPr>
            <w:r>
              <w:rPr>
                <w:rFonts w:ascii="宋体"/>
                <w:sz w:val="18"/>
              </w:rPr>
              <w:t>784,011.00</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宋体" w:hAnsi="宋体" w:cs="宋体" w:eastAsia="宋体" w:hint="default"/>
                <w:sz w:val="18"/>
                <w:szCs w:val="18"/>
              </w:rPr>
            </w:pPr>
            <w:r>
              <w:rPr>
                <w:rFonts w:ascii="宋体"/>
                <w:spacing w:val="-1"/>
                <w:sz w:val="18"/>
              </w:rPr>
              <w:t>39,200.55</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w:t>
            </w:r>
          </w:p>
        </w:tc>
        <w:tc>
          <w:tcPr>
            <w:tcW w:w="1373"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w:t>
            </w:r>
          </w:p>
        </w:tc>
      </w:tr>
      <w:tr>
        <w:trPr>
          <w:trHeight w:val="514" w:hRule="exact"/>
        </w:trPr>
        <w:tc>
          <w:tcPr>
            <w:tcW w:w="123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4"/>
              <w:ind w:left="35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88" w:type="dxa"/>
            <w:tcBorders>
              <w:top w:val="nil" w:sz="6" w:space="0" w:color="auto"/>
              <w:left w:val="single" w:sz="4" w:space="0" w:color="000000"/>
              <w:bottom w:val="single" w:sz="12" w:space="0" w:color="000000"/>
              <w:right w:val="single" w:sz="4" w:space="0" w:color="000000"/>
            </w:tcBorders>
          </w:tcPr>
          <w:p>
            <w:pPr/>
          </w:p>
        </w:tc>
        <w:tc>
          <w:tcPr>
            <w:tcW w:w="11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left="215" w:right="0"/>
              <w:jc w:val="left"/>
              <w:rPr>
                <w:rFonts w:ascii="宋体" w:hAnsi="宋体" w:cs="宋体" w:eastAsia="宋体" w:hint="default"/>
                <w:sz w:val="18"/>
                <w:szCs w:val="18"/>
              </w:rPr>
            </w:pPr>
            <w:r>
              <w:rPr>
                <w:rFonts w:ascii="宋体"/>
                <w:sz w:val="18"/>
              </w:rPr>
              <w:t>784,011.00</w:t>
            </w:r>
          </w:p>
        </w:tc>
        <w:tc>
          <w:tcPr>
            <w:tcW w:w="10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39,200.55</w:t>
            </w:r>
          </w:p>
        </w:tc>
        <w:tc>
          <w:tcPr>
            <w:tcW w:w="10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1373" w:type="dxa"/>
            <w:tcBorders>
              <w:top w:val="nil" w:sz="6" w:space="0" w:color="auto"/>
              <w:left w:val="single" w:sz="4" w:space="0" w:color="000000"/>
              <w:bottom w:val="single" w:sz="12" w:space="0" w:color="000000"/>
              <w:right w:val="nil" w:sz="6" w:space="0" w:color="auto"/>
            </w:tcBorders>
          </w:tcPr>
          <w:p>
            <w:pPr>
              <w:pStyle w:val="TableParagraph"/>
              <w:spacing w:line="240" w:lineRule="auto" w:before="154"/>
              <w:ind w:right="25"/>
              <w:jc w:val="right"/>
              <w:rPr>
                <w:rFonts w:ascii="宋体" w:hAnsi="宋体" w:cs="宋体" w:eastAsia="宋体" w:hint="default"/>
                <w:sz w:val="18"/>
                <w:szCs w:val="18"/>
              </w:rPr>
            </w:pPr>
            <w:r>
              <w:rPr>
                <w:rFonts w:ascii="宋体"/>
                <w:sz w:val="18"/>
              </w:rPr>
              <w:t>0.00</w:t>
            </w:r>
          </w:p>
        </w:tc>
      </w:tr>
    </w:tbl>
    <w:p>
      <w:pPr>
        <w:spacing w:line="355" w:lineRule="auto" w:before="86"/>
        <w:ind w:left="598" w:right="7997" w:firstLine="60"/>
        <w:jc w:val="left"/>
        <w:rPr>
          <w:rFonts w:ascii="宋体" w:hAnsi="宋体" w:cs="宋体" w:eastAsia="宋体" w:hint="default"/>
          <w:sz w:val="21"/>
          <w:szCs w:val="21"/>
        </w:rPr>
      </w:pPr>
      <w:r>
        <w:rPr/>
        <w:pict>
          <v:shape style="position:absolute;margin-left:149.300003pt;margin-top:-62.176338pt;width:.48pt;height:.12pt;mso-position-horizontal-relative:page;mso-position-vertical-relative:paragraph;z-index:-1118848" type="#_x0000_t75" stroked="false">
            <v:imagedata r:id="rId647" o:title=""/>
          </v:shape>
        </w:pict>
      </w:r>
      <w:r>
        <w:rPr/>
        <w:pict>
          <v:shape style="position:absolute;margin-left:278.690002pt;margin-top:-62.176338pt;width:.48001pt;height:.12pt;mso-position-horizontal-relative:page;mso-position-vertical-relative:paragraph;z-index:-1118824" type="#_x0000_t75" stroked="false">
            <v:imagedata r:id="rId647" o:title=""/>
          </v:shape>
        </w:pict>
      </w:r>
      <w:r>
        <w:rPr/>
        <w:pict>
          <v:shape style="position:absolute;margin-left:336.190002pt;margin-top:-62.176338pt;width:.48001pt;height:.12pt;mso-position-horizontal-relative:page;mso-position-vertical-relative:paragraph;z-index:-1118800" type="#_x0000_t75" stroked="false">
            <v:imagedata r:id="rId647" o:title=""/>
          </v:shape>
        </w:pict>
      </w:r>
      <w:r>
        <w:rPr/>
        <w:pict>
          <v:shape style="position:absolute;margin-left:391.029999pt;margin-top:-62.176338pt;width:.47998pt;height:.12pt;mso-position-horizontal-relative:page;mso-position-vertical-relative:paragraph;z-index:-1118776" type="#_x0000_t75" stroked="false">
            <v:imagedata r:id="rId647" o:title=""/>
          </v:shape>
        </w:pict>
      </w:r>
      <w:r>
        <w:rPr/>
        <w:pict>
          <v:shape style="position:absolute;margin-left:444.940002pt;margin-top:-62.176338pt;width:.47998pt;height:.12pt;mso-position-horizontal-relative:page;mso-position-vertical-relative:paragraph;z-index:-1118752" type="#_x0000_t75" stroked="false">
            <v:imagedata r:id="rId647" o:title=""/>
          </v:shape>
        </w:pict>
      </w:r>
      <w:r>
        <w:rPr/>
        <w:pict>
          <v:group style="position:absolute;margin-left:88.463997pt;margin-top:-42.236378pt;width:425.4pt;height:.5pt;mso-position-horizontal-relative:page;mso-position-vertical-relative:paragraph;z-index:-1118728" coordorigin="1769,-845" coordsize="8508,10">
            <v:shape style="position:absolute;left:1769;top:-845;width:1217;height:10" type="#_x0000_t75" stroked="false">
              <v:imagedata r:id="rId648" o:title=""/>
            </v:shape>
            <v:shape style="position:absolute;left:2981;top:-845;width:4839;height:10" type="#_x0000_t75" stroked="false">
              <v:imagedata r:id="rId649" o:title=""/>
            </v:shape>
            <v:shape style="position:absolute;left:7816;top:-845;width:1083;height:10" type="#_x0000_t75" stroked="false">
              <v:imagedata r:id="rId650" o:title=""/>
            </v:shape>
            <v:shape style="position:absolute;left:8894;top:-845;width:1382;height:10" type="#_x0000_t75" stroked="false">
              <v:imagedata r:id="rId651" o:title=""/>
            </v:shape>
            <w10:wrap type="none"/>
          </v:group>
        </w:pict>
      </w:r>
      <w:r>
        <w:rPr/>
        <w:pict>
          <v:group style="position:absolute;margin-left:88.463997pt;margin-top:-26.396358pt;width:425.4pt;height:5.05pt;mso-position-horizontal-relative:page;mso-position-vertical-relative:paragraph;z-index:-1118704" coordorigin="1769,-528" coordsize="8508,101">
            <v:shape style="position:absolute;left:1769;top:-528;width:1236;height:101" type="#_x0000_t75" stroked="false">
              <v:imagedata r:id="rId652" o:title=""/>
            </v:shape>
            <v:shape style="position:absolute;left:2981;top:-437;width:4839;height:10" type="#_x0000_t75" stroked="false">
              <v:imagedata r:id="rId653" o:title=""/>
            </v:shape>
            <v:shape style="position:absolute;left:7816;top:-437;width:1083;height:10" type="#_x0000_t75" stroked="false">
              <v:imagedata r:id="rId654" o:title=""/>
            </v:shape>
            <v:shape style="position:absolute;left:8894;top:-437;width:1382;height:10" type="#_x0000_t75" stroked="false">
              <v:imagedata r:id="rId655" o:title=""/>
            </v:shape>
            <w10:wrap type="none"/>
          </v:group>
        </w:pict>
      </w:r>
      <w:r>
        <w:rPr/>
        <w:pict>
          <v:shape style="position:absolute;margin-left:193.009995pt;margin-top:48.243664pt;width:.48001pt;height:.12pt;mso-position-horizontal-relative:page;mso-position-vertical-relative:paragraph;z-index:-1118680" type="#_x0000_t75" stroked="false">
            <v:imagedata r:id="rId647" o:title=""/>
          </v:shape>
        </w:pict>
      </w:r>
      <w:r>
        <w:rPr/>
        <w:pict>
          <v:shape style="position:absolute;margin-left:273.649994pt;margin-top:48.243664pt;width:.47998pt;height:.12pt;mso-position-horizontal-relative:page;mso-position-vertical-relative:paragraph;z-index:-1118656" type="#_x0000_t75" stroked="false">
            <v:imagedata r:id="rId647" o:title=""/>
          </v:shape>
        </w:pict>
      </w:r>
      <w:r>
        <w:rPr/>
        <w:pict>
          <v:shape style="position:absolute;margin-left:348.309998pt;margin-top:48.243664pt;width:.47998pt;height:.12pt;mso-position-horizontal-relative:page;mso-position-vertical-relative:paragraph;z-index:-1118632" type="#_x0000_t75" stroked="false">
            <v:imagedata r:id="rId647" o:title=""/>
          </v:shape>
        </w:pict>
      </w:r>
      <w:r>
        <w:rPr/>
        <w:pict>
          <v:shape style="position:absolute;margin-left:429.070007pt;margin-top:48.243664pt;width:.48001pt;height:.12pt;mso-position-horizontal-relative:page;mso-position-vertical-relative:paragraph;z-index:-1118608" type="#_x0000_t75" stroked="false">
            <v:imagedata r:id="rId647" o:title=""/>
          </v:shape>
        </w:pict>
      </w:r>
      <w:r>
        <w:rPr/>
        <w:pict>
          <v:group style="position:absolute;margin-left:88.463997pt;margin-top:68.163681pt;width:425.4pt;height:.5pt;mso-position-horizontal-relative:page;mso-position-vertical-relative:paragraph;z-index:-1118584" coordorigin="1769,1363" coordsize="8508,10">
            <v:shape style="position:absolute;left:1769;top:1363;width:2091;height:10" type="#_x0000_t75" stroked="false">
              <v:imagedata r:id="rId87" o:title=""/>
            </v:shape>
            <v:shape style="position:absolute;left:3855;top:1363;width:1618;height:10" type="#_x0000_t75" stroked="false">
              <v:imagedata r:id="rId656" o:title=""/>
            </v:shape>
            <v:shape style="position:absolute;left:5468;top:1363;width:1498;height:10" type="#_x0000_t75" stroked="false">
              <v:imagedata r:id="rId657" o:title=""/>
            </v:shape>
            <v:shape style="position:absolute;left:6961;top:1363;width:1620;height:10" type="#_x0000_t75" stroked="false">
              <v:imagedata r:id="rId658" o:title=""/>
            </v:shape>
            <v:shape style="position:absolute;left:8577;top:1363;width:1700;height:10" type="#_x0000_t75" stroked="false">
              <v:imagedata r:id="rId659" o:title=""/>
            </v:shape>
            <w10:wrap type="none"/>
          </v:group>
        </w:pict>
      </w:r>
      <w:r>
        <w:rPr>
          <w:rFonts w:ascii="宋体" w:hAnsi="宋体" w:cs="宋体" w:eastAsia="宋体" w:hint="default"/>
          <w:spacing w:val="-1"/>
          <w:sz w:val="21"/>
          <w:szCs w:val="21"/>
        </w:rPr>
        <w:t>5.</w:t>
      </w:r>
      <w:r>
        <w:rPr>
          <w:rFonts w:ascii="宋体" w:hAnsi="宋体" w:cs="宋体" w:eastAsia="宋体" w:hint="default"/>
          <w:spacing w:val="-1"/>
          <w:sz w:val="21"/>
          <w:szCs w:val="21"/>
        </w:rPr>
        <w:t>关联方资金拆借</w:t>
      </w:r>
      <w:r>
        <w:rPr>
          <w:rFonts w:ascii="宋体" w:hAnsi="宋体" w:cs="宋体" w:eastAsia="宋体" w:hint="default"/>
          <w:w w:val="100"/>
          <w:sz w:val="21"/>
          <w:szCs w:val="21"/>
        </w:rPr>
        <w:t> </w:t>
      </w:r>
      <w:r>
        <w:rPr>
          <w:rFonts w:ascii="宋体" w:hAnsi="宋体" w:cs="宋体" w:eastAsia="宋体" w:hint="default"/>
          <w:sz w:val="21"/>
          <w:szCs w:val="21"/>
        </w:rPr>
        <w:t>向关联方拆入资金</w:t>
      </w:r>
    </w:p>
    <w:p>
      <w:pPr>
        <w:spacing w:line="240" w:lineRule="auto" w:before="1"/>
        <w:rPr>
          <w:rFonts w:ascii="宋体" w:hAnsi="宋体" w:cs="宋体" w:eastAsia="宋体" w:hint="default"/>
          <w:sz w:val="5"/>
          <w:szCs w:val="5"/>
        </w:rPr>
      </w:pPr>
    </w:p>
    <w:tbl>
      <w:tblPr>
        <w:tblW w:w="0" w:type="auto"/>
        <w:jc w:val="left"/>
        <w:tblInd w:w="194" w:type="dxa"/>
        <w:tblLayout w:type="fixed"/>
        <w:tblCellMar>
          <w:top w:w="0" w:type="dxa"/>
          <w:left w:w="0" w:type="dxa"/>
          <w:bottom w:w="0" w:type="dxa"/>
          <w:right w:w="0" w:type="dxa"/>
        </w:tblCellMar>
        <w:tblLook w:val="01E0"/>
      </w:tblPr>
      <w:tblGrid>
        <w:gridCol w:w="2110"/>
        <w:gridCol w:w="1613"/>
        <w:gridCol w:w="1493"/>
        <w:gridCol w:w="1615"/>
        <w:gridCol w:w="1690"/>
      </w:tblGrid>
      <w:tr>
        <w:trPr>
          <w:trHeight w:val="405" w:hRule="exact"/>
        </w:trPr>
        <w:tc>
          <w:tcPr>
            <w:tcW w:w="2110" w:type="dxa"/>
            <w:tcBorders>
              <w:top w:val="single" w:sz="12" w:space="0" w:color="000000"/>
              <w:left w:val="nil" w:sz="6" w:space="0" w:color="auto"/>
              <w:bottom w:val="nil" w:sz="6" w:space="0" w:color="auto"/>
              <w:right w:val="single" w:sz="4" w:space="0" w:color="000000"/>
            </w:tcBorders>
          </w:tcPr>
          <w:p>
            <w:pPr>
              <w:pStyle w:val="TableParagraph"/>
              <w:spacing w:line="240" w:lineRule="auto" w:before="61"/>
              <w:ind w:right="771"/>
              <w:jc w:val="right"/>
              <w:rPr>
                <w:rFonts w:ascii="宋体" w:hAnsi="宋体" w:cs="宋体" w:eastAsia="宋体" w:hint="default"/>
                <w:sz w:val="18"/>
                <w:szCs w:val="18"/>
              </w:rPr>
            </w:pPr>
            <w:r>
              <w:rPr>
                <w:rFonts w:ascii="宋体" w:hAnsi="宋体" w:cs="宋体" w:eastAsia="宋体" w:hint="default"/>
                <w:sz w:val="18"/>
                <w:szCs w:val="18"/>
              </w:rPr>
              <w:t>关联方</w:t>
            </w:r>
          </w:p>
        </w:tc>
        <w:tc>
          <w:tcPr>
            <w:tcW w:w="161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left="439" w:right="0"/>
              <w:jc w:val="left"/>
              <w:rPr>
                <w:rFonts w:ascii="宋体" w:hAnsi="宋体" w:cs="宋体" w:eastAsia="宋体" w:hint="default"/>
                <w:sz w:val="18"/>
                <w:szCs w:val="18"/>
              </w:rPr>
            </w:pPr>
            <w:r>
              <w:rPr>
                <w:rFonts w:ascii="宋体" w:hAnsi="宋体" w:cs="宋体" w:eastAsia="宋体" w:hint="default"/>
                <w:sz w:val="18"/>
                <w:szCs w:val="18"/>
              </w:rPr>
              <w:t>拆入金额</w:t>
            </w:r>
          </w:p>
        </w:tc>
        <w:tc>
          <w:tcPr>
            <w:tcW w:w="149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1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90" w:type="dxa"/>
            <w:tcBorders>
              <w:top w:val="single" w:sz="12" w:space="0" w:color="000000"/>
              <w:left w:val="single" w:sz="4" w:space="0" w:color="000000"/>
              <w:bottom w:val="nil" w:sz="6" w:space="0" w:color="auto"/>
              <w:right w:val="nil" w:sz="6" w:space="0" w:color="auto"/>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说 </w:t>
            </w:r>
            <w:r>
              <w:rPr>
                <w:rFonts w:ascii="宋体" w:hAnsi="宋体" w:cs="宋体" w:eastAsia="宋体" w:hint="default"/>
                <w:spacing w:val="2"/>
                <w:sz w:val="18"/>
                <w:szCs w:val="18"/>
              </w:rPr>
              <w:t> </w:t>
            </w:r>
            <w:r>
              <w:rPr>
                <w:rFonts w:ascii="宋体" w:hAnsi="宋体" w:cs="宋体" w:eastAsia="宋体" w:hint="default"/>
                <w:sz w:val="18"/>
                <w:szCs w:val="18"/>
              </w:rPr>
              <w:t>明</w:t>
            </w:r>
          </w:p>
        </w:tc>
      </w:tr>
      <w:tr>
        <w:trPr>
          <w:trHeight w:val="479" w:hRule="exact"/>
        </w:trPr>
        <w:tc>
          <w:tcPr>
            <w:tcW w:w="2110" w:type="dxa"/>
            <w:tcBorders>
              <w:top w:val="nil" w:sz="6" w:space="0" w:color="auto"/>
              <w:left w:val="nil" w:sz="6" w:space="0" w:color="auto"/>
              <w:bottom w:val="nil" w:sz="6" w:space="0" w:color="auto"/>
              <w:right w:val="single" w:sz="4" w:space="0" w:color="000000"/>
            </w:tcBorders>
          </w:tcPr>
          <w:p>
            <w:pPr>
              <w:pStyle w:val="TableParagraph"/>
              <w:spacing w:line="244" w:lineRule="auto" w:before="38"/>
              <w:ind w:left="43" w:right="26"/>
              <w:jc w:val="left"/>
              <w:rPr>
                <w:rFonts w:ascii="宋体" w:hAnsi="宋体" w:cs="宋体" w:eastAsia="宋体" w:hint="default"/>
                <w:sz w:val="18"/>
                <w:szCs w:val="18"/>
              </w:rPr>
            </w:pPr>
            <w:r>
              <w:rPr>
                <w:rFonts w:ascii="宋体" w:hAnsi="宋体" w:cs="宋体" w:eastAsia="宋体" w:hint="default"/>
                <w:spacing w:val="4"/>
                <w:sz w:val="18"/>
                <w:szCs w:val="18"/>
              </w:rPr>
              <w:t>深圳市恒顺昌投资发展有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pacing w:val="-1"/>
                <w:sz w:val="18"/>
              </w:rPr>
              <w:t>2,900,000.00</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 w:right="0"/>
              <w:jc w:val="center"/>
              <w:rPr>
                <w:rFonts w:ascii="宋体" w:hAnsi="宋体" w:cs="宋体" w:eastAsia="宋体" w:hint="default"/>
                <w:sz w:val="18"/>
                <w:szCs w:val="18"/>
              </w:rPr>
            </w:pPr>
            <w:r>
              <w:rPr>
                <w:rFonts w:ascii="宋体"/>
                <w:sz w:val="18"/>
              </w:rPr>
              <w:t>2011-8-22</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4" w:right="0"/>
              <w:jc w:val="center"/>
              <w:rPr>
                <w:rFonts w:ascii="宋体" w:hAnsi="宋体" w:cs="宋体" w:eastAsia="宋体" w:hint="default"/>
                <w:sz w:val="18"/>
                <w:szCs w:val="18"/>
              </w:rPr>
            </w:pPr>
            <w:r>
              <w:rPr>
                <w:rFonts w:ascii="宋体"/>
                <w:sz w:val="18"/>
              </w:rPr>
              <w:t>2011-8-30</w:t>
            </w:r>
          </w:p>
        </w:tc>
        <w:tc>
          <w:tcPr>
            <w:tcW w:w="1690"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公司临时周转借用</w:t>
            </w:r>
          </w:p>
        </w:tc>
      </w:tr>
      <w:tr>
        <w:trPr>
          <w:trHeight w:val="523" w:hRule="exact"/>
        </w:trPr>
        <w:tc>
          <w:tcPr>
            <w:tcW w:w="21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2,900,000.00</w:t>
            </w:r>
          </w:p>
        </w:tc>
        <w:tc>
          <w:tcPr>
            <w:tcW w:w="1493" w:type="dxa"/>
            <w:tcBorders>
              <w:top w:val="nil" w:sz="6" w:space="0" w:color="auto"/>
              <w:left w:val="single" w:sz="4" w:space="0" w:color="000000"/>
              <w:bottom w:val="single" w:sz="12" w:space="0" w:color="000000"/>
              <w:right w:val="single" w:sz="4" w:space="0" w:color="000000"/>
            </w:tcBorders>
          </w:tcPr>
          <w:p>
            <w:pPr/>
          </w:p>
        </w:tc>
        <w:tc>
          <w:tcPr>
            <w:tcW w:w="1615" w:type="dxa"/>
            <w:tcBorders>
              <w:top w:val="nil" w:sz="6" w:space="0" w:color="auto"/>
              <w:left w:val="single" w:sz="4" w:space="0" w:color="000000"/>
              <w:bottom w:val="single" w:sz="12" w:space="0" w:color="000000"/>
              <w:right w:val="single" w:sz="4" w:space="0" w:color="000000"/>
            </w:tcBorders>
          </w:tcPr>
          <w:p>
            <w:pPr/>
          </w:p>
        </w:tc>
        <w:tc>
          <w:tcPr>
            <w:tcW w:w="1690" w:type="dxa"/>
            <w:tcBorders>
              <w:top w:val="nil" w:sz="6" w:space="0" w:color="auto"/>
              <w:left w:val="single" w:sz="4" w:space="0" w:color="000000"/>
              <w:bottom w:val="single" w:sz="12" w:space="0" w:color="000000"/>
              <w:right w:val="nil" w:sz="6" w:space="0" w:color="auto"/>
            </w:tcBorders>
          </w:tcPr>
          <w:p>
            <w:pPr/>
          </w:p>
        </w:tc>
      </w:tr>
    </w:tbl>
    <w:p>
      <w:pPr>
        <w:spacing w:before="88"/>
        <w:ind w:left="598" w:right="4955" w:firstLine="0"/>
        <w:jc w:val="left"/>
        <w:rPr>
          <w:rFonts w:ascii="宋体" w:hAnsi="宋体" w:cs="宋体" w:eastAsia="宋体" w:hint="default"/>
          <w:sz w:val="18"/>
          <w:szCs w:val="18"/>
        </w:rPr>
      </w:pPr>
      <w:r>
        <w:rPr/>
        <w:pict>
          <v:group style="position:absolute;margin-left:88.463997pt;margin-top:-26.878223pt;width:425.4pt;height:5.4pt;mso-position-horizontal-relative:page;mso-position-vertical-relative:paragraph;z-index:-1118560" coordorigin="1769,-538" coordsize="8508,108">
            <v:shape style="position:absolute;left:1769;top:-538;width:2110;height:108" type="#_x0000_t75" stroked="false">
              <v:imagedata r:id="rId660" o:title=""/>
            </v:shape>
            <v:shape style="position:absolute;left:3855;top:-442;width:1627;height:12" type="#_x0000_t75" stroked="false">
              <v:imagedata r:id="rId661" o:title=""/>
            </v:shape>
            <v:shape style="position:absolute;left:5468;top:-442;width:1508;height:12" type="#_x0000_t75" stroked="false">
              <v:imagedata r:id="rId662" o:title=""/>
            </v:shape>
            <v:shape style="position:absolute;left:6961;top:-442;width:1630;height:12" type="#_x0000_t75" stroked="false">
              <v:imagedata r:id="rId348" o:title=""/>
            </v:shape>
            <v:shape style="position:absolute;left:8577;top:-439;width:1700;height:10" type="#_x0000_t75" stroked="false">
              <v:imagedata r:id="rId663" o:title=""/>
            </v:shape>
            <w10:wrap type="none"/>
          </v:group>
        </w:pict>
      </w:r>
      <w:r>
        <w:rPr/>
        <w:pict>
          <v:shape style="position:absolute;margin-left:182.300003pt;margin-top:26.911736pt;width:.48pt;height:.12pt;mso-position-horizontal-relative:page;mso-position-vertical-relative:paragraph;z-index:-1118536" type="#_x0000_t75" stroked="false">
            <v:imagedata r:id="rId664" o:title=""/>
          </v:shape>
        </w:pict>
      </w:r>
      <w:r>
        <w:rPr/>
        <w:pict>
          <v:shape style="position:absolute;margin-left:229.970001pt;margin-top:26.911736pt;width:.48pt;height:.12pt;mso-position-horizontal-relative:page;mso-position-vertical-relative:paragraph;z-index:-1118512" type="#_x0000_t75" stroked="false">
            <v:imagedata r:id="rId664" o:title=""/>
          </v:shape>
        </w:pict>
      </w:r>
      <w:r>
        <w:rPr/>
        <w:pict>
          <v:shape style="position:absolute;margin-left:289.850006pt;margin-top:26.911736pt;width:.48001pt;height:.12pt;mso-position-horizontal-relative:page;mso-position-vertical-relative:paragraph;z-index:-1118488" type="#_x0000_t75" stroked="false">
            <v:imagedata r:id="rId664" o:title=""/>
          </v:shape>
        </w:pict>
      </w:r>
      <w:r>
        <w:rPr/>
        <w:pict>
          <v:shape style="position:absolute;margin-left:349.149994pt;margin-top:26.911736pt;width:.47998pt;height:.12pt;mso-position-horizontal-relative:page;mso-position-vertical-relative:paragraph;z-index:-1118464" type="#_x0000_t75" stroked="false">
            <v:imagedata r:id="rId664" o:title=""/>
          </v:shape>
        </w:pict>
      </w:r>
      <w:r>
        <w:rPr/>
        <w:pict>
          <v:shape style="position:absolute;margin-left:406.029999pt;margin-top:26.911736pt;width:.47998pt;height:.12pt;mso-position-horizontal-relative:page;mso-position-vertical-relative:paragraph;z-index:-1118440" type="#_x0000_t75" stroked="false">
            <v:imagedata r:id="rId664" o:title=""/>
          </v:shape>
        </w:pict>
      </w:r>
      <w:r>
        <w:rPr/>
        <w:pict>
          <v:group style="position:absolute;margin-left:84.503998pt;margin-top:43.951756pt;width:425.4pt;height:.5pt;mso-position-horizontal-relative:page;mso-position-vertical-relative:paragraph;z-index:-1118416" coordorigin="1690,879" coordsize="8508,10">
            <v:shape style="position:absolute;left:1690;top:879;width:1956;height:10" type="#_x0000_t75" stroked="false">
              <v:imagedata r:id="rId637" o:title=""/>
            </v:shape>
            <v:shape style="position:absolute;left:3641;top:879;width:958;height:10" type="#_x0000_t75" stroked="false">
              <v:imagedata r:id="rId633" o:title=""/>
            </v:shape>
            <v:shape style="position:absolute;left:4595;top:879;width:2388;height:10" type="#_x0000_t75" stroked="false">
              <v:imagedata r:id="rId634" o:title=""/>
            </v:shape>
            <v:shape style="position:absolute;left:6978;top:879;width:1142;height:10" type="#_x0000_t75" stroked="false">
              <v:imagedata r:id="rId635" o:title=""/>
            </v:shape>
            <v:shape style="position:absolute;left:8116;top:879;width:2081;height:10" type="#_x0000_t75" stroked="false">
              <v:imagedata r:id="rId636" o:title=""/>
            </v:shape>
            <w10:wrap type="none"/>
          </v:group>
        </w:pict>
      </w:r>
      <w:r>
        <w:rPr/>
        <w:pict>
          <v:group style="position:absolute;margin-left:84.503998pt;margin-top:83.431725pt;width:425.4pt;height:.5pt;mso-position-horizontal-relative:page;mso-position-vertical-relative:paragraph;z-index:-1118392" coordorigin="1690,1669" coordsize="8508,10">
            <v:shape style="position:absolute;left:1690;top:1669;width:1956;height:10" type="#_x0000_t75" stroked="false">
              <v:imagedata r:id="rId637" o:title=""/>
            </v:shape>
            <v:shape style="position:absolute;left:3641;top:1669;width:958;height:10" type="#_x0000_t75" stroked="false">
              <v:imagedata r:id="rId633" o:title=""/>
            </v:shape>
            <v:shape style="position:absolute;left:4595;top:1669;width:2388;height:10" type="#_x0000_t75" stroked="false">
              <v:imagedata r:id="rId634" o:title=""/>
            </v:shape>
            <v:shape style="position:absolute;left:6978;top:1669;width:1142;height:10" type="#_x0000_t75" stroked="false">
              <v:imagedata r:id="rId635" o:title=""/>
            </v:shape>
            <v:shape style="position:absolute;left:8116;top:1669;width:2081;height:10" type="#_x0000_t75" stroked="false">
              <v:imagedata r:id="rId636" o:title=""/>
            </v:shape>
            <w10:wrap type="none"/>
          </v:group>
        </w:pict>
      </w:r>
      <w:r>
        <w:rPr>
          <w:rFonts w:ascii="宋体" w:hAnsi="宋体" w:cs="宋体" w:eastAsia="宋体" w:hint="default"/>
          <w:sz w:val="18"/>
          <w:szCs w:val="18"/>
        </w:rPr>
        <w:t>6.</w:t>
      </w:r>
      <w:r>
        <w:rPr>
          <w:rFonts w:ascii="宋体" w:hAnsi="宋体" w:cs="宋体" w:eastAsia="宋体" w:hint="default"/>
          <w:sz w:val="18"/>
          <w:szCs w:val="18"/>
        </w:rPr>
        <w:t>关联担保情况</w:t>
      </w:r>
    </w:p>
    <w:p>
      <w:pPr>
        <w:spacing w:line="240" w:lineRule="auto" w:before="3"/>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975"/>
        <w:gridCol w:w="953"/>
        <w:gridCol w:w="1198"/>
        <w:gridCol w:w="1186"/>
        <w:gridCol w:w="1138"/>
        <w:gridCol w:w="2072"/>
      </w:tblGrid>
      <w:tr>
        <w:trPr>
          <w:trHeight w:val="354" w:hRule="exact"/>
        </w:trPr>
        <w:tc>
          <w:tcPr>
            <w:tcW w:w="1975" w:type="dxa"/>
            <w:tcBorders>
              <w:top w:val="single" w:sz="12" w:space="0" w:color="000000"/>
              <w:left w:val="nil" w:sz="6" w:space="0" w:color="auto"/>
              <w:bottom w:val="nil" w:sz="6" w:space="0" w:color="auto"/>
              <w:right w:val="single" w:sz="4" w:space="0" w:color="000000"/>
            </w:tcBorders>
          </w:tcPr>
          <w:p>
            <w:pPr>
              <w:pStyle w:val="TableParagraph"/>
              <w:spacing w:line="240" w:lineRule="auto" w:before="39"/>
              <w:ind w:left="923" w:right="0"/>
              <w:jc w:val="left"/>
              <w:rPr>
                <w:rFonts w:ascii="宋体" w:hAnsi="宋体" w:cs="宋体" w:eastAsia="宋体" w:hint="default"/>
                <w:sz w:val="18"/>
                <w:szCs w:val="18"/>
              </w:rPr>
            </w:pPr>
            <w:r>
              <w:rPr>
                <w:rFonts w:ascii="宋体" w:hAnsi="宋体" w:cs="宋体" w:eastAsia="宋体" w:hint="default"/>
                <w:spacing w:val="-29"/>
                <w:sz w:val="18"/>
                <w:szCs w:val="18"/>
              </w:rPr>
              <w:t>担保方</w:t>
            </w:r>
            <w:r>
              <w:rPr>
                <w:rFonts w:ascii="宋体" w:hAnsi="宋体" w:cs="宋体" w:eastAsia="宋体" w:hint="default"/>
                <w:sz w:val="18"/>
                <w:szCs w:val="18"/>
              </w:rPr>
            </w:r>
          </w:p>
        </w:tc>
        <w:tc>
          <w:tcPr>
            <w:tcW w:w="95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168" w:right="0"/>
              <w:jc w:val="left"/>
              <w:rPr>
                <w:rFonts w:ascii="宋体" w:hAnsi="宋体" w:cs="宋体" w:eastAsia="宋体" w:hint="default"/>
                <w:sz w:val="18"/>
                <w:szCs w:val="18"/>
              </w:rPr>
            </w:pPr>
            <w:r>
              <w:rPr>
                <w:rFonts w:ascii="宋体" w:hAnsi="宋体" w:cs="宋体" w:eastAsia="宋体" w:hint="default"/>
                <w:spacing w:val="-29"/>
                <w:sz w:val="18"/>
                <w:szCs w:val="18"/>
              </w:rPr>
              <w:t>被担保方</w:t>
            </w:r>
            <w:r>
              <w:rPr>
                <w:rFonts w:ascii="宋体" w:hAnsi="宋体" w:cs="宋体" w:eastAsia="宋体" w:hint="default"/>
                <w:sz w:val="18"/>
                <w:szCs w:val="18"/>
              </w:rPr>
            </w:r>
          </w:p>
        </w:tc>
        <w:tc>
          <w:tcPr>
            <w:tcW w:w="11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288" w:right="0"/>
              <w:jc w:val="left"/>
              <w:rPr>
                <w:rFonts w:ascii="宋体" w:hAnsi="宋体" w:cs="宋体" w:eastAsia="宋体" w:hint="default"/>
                <w:sz w:val="18"/>
                <w:szCs w:val="18"/>
              </w:rPr>
            </w:pPr>
            <w:r>
              <w:rPr>
                <w:rFonts w:ascii="宋体" w:hAnsi="宋体" w:cs="宋体" w:eastAsia="宋体" w:hint="default"/>
                <w:spacing w:val="-29"/>
                <w:sz w:val="18"/>
                <w:szCs w:val="18"/>
              </w:rPr>
              <w:t>担保金额</w:t>
            </w:r>
            <w:r>
              <w:rPr>
                <w:rFonts w:ascii="宋体" w:hAnsi="宋体" w:cs="宋体" w:eastAsia="宋体" w:hint="default"/>
                <w:sz w:val="18"/>
                <w:szCs w:val="18"/>
              </w:rPr>
            </w:r>
          </w:p>
        </w:tc>
        <w:tc>
          <w:tcPr>
            <w:tcW w:w="11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pacing w:val="-23"/>
                <w:sz w:val="18"/>
                <w:szCs w:val="18"/>
              </w:rPr>
              <w:t>担保起始日</w:t>
            </w:r>
          </w:p>
        </w:tc>
        <w:tc>
          <w:tcPr>
            <w:tcW w:w="11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pacing w:val="-23"/>
                <w:sz w:val="18"/>
                <w:szCs w:val="18"/>
              </w:rPr>
              <w:t>担保到期日</w:t>
            </w:r>
          </w:p>
        </w:tc>
        <w:tc>
          <w:tcPr>
            <w:tcW w:w="2072" w:type="dxa"/>
            <w:tcBorders>
              <w:top w:val="single" w:sz="12" w:space="0" w:color="000000"/>
              <w:left w:val="single" w:sz="4" w:space="0" w:color="000000"/>
              <w:bottom w:val="nil" w:sz="6" w:space="0" w:color="auto"/>
              <w:right w:val="nil" w:sz="6" w:space="0" w:color="auto"/>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pacing w:val="-26"/>
                <w:sz w:val="18"/>
                <w:szCs w:val="18"/>
              </w:rPr>
              <w:t>担保是否已经履行完毕</w:t>
            </w:r>
          </w:p>
        </w:tc>
      </w:tr>
      <w:tr>
        <w:trPr>
          <w:trHeight w:val="811"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before="9"/>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400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2010-10-19</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2011-1-17</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80"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left"/>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p>
          <w:p>
            <w:pPr>
              <w:pStyle w:val="TableParagraph"/>
              <w:spacing w:line="212" w:lineRule="exact" w:before="5"/>
              <w:ind w:left="122" w:right="0"/>
              <w:jc w:val="left"/>
              <w:rPr>
                <w:rFonts w:ascii="宋体" w:hAnsi="宋体" w:cs="宋体" w:eastAsia="宋体" w:hint="default"/>
                <w:sz w:val="18"/>
                <w:szCs w:val="18"/>
              </w:rPr>
            </w:pP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150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2010-11-29</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2011-2-28</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37"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798"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450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2010-12-10</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pacing w:val="-13"/>
                <w:sz w:val="18"/>
              </w:rPr>
              <w:t>2011-3-9</w:t>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450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2010-12-16</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2011-3-15</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280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2010-12-21</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2011-3-21</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0"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450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2011-2-17</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2011-5-17</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400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2011-2-21</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2011-5-22</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44"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150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2011-3-18</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2011-6-16</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799"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1000</w:t>
            </w:r>
            <w:r>
              <w:rPr>
                <w:rFonts w:ascii="宋体" w:hAnsi="宋体" w:cs="宋体" w:eastAsia="宋体" w:hint="default"/>
                <w:spacing w:val="-63"/>
                <w:sz w:val="18"/>
                <w:szCs w:val="18"/>
              </w:rPr>
              <w:t> </w:t>
            </w:r>
            <w:r>
              <w:rPr>
                <w:rFonts w:ascii="宋体" w:hAnsi="宋体" w:cs="宋体" w:eastAsia="宋体" w:hint="default"/>
                <w:spacing w:val="-29"/>
                <w:sz w:val="18"/>
                <w:szCs w:val="18"/>
              </w:rPr>
              <w:t>万人民币</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2011-3-24</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2011-8-23</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6" w:lineRule="auto"/>
              <w:ind w:left="122" w:right="146"/>
              <w:jc w:val="both"/>
              <w:rPr>
                <w:rFonts w:ascii="宋体" w:hAnsi="宋体" w:cs="宋体" w:eastAsia="宋体" w:hint="default"/>
                <w:sz w:val="18"/>
                <w:szCs w:val="18"/>
              </w:rPr>
            </w:pPr>
            <w:r>
              <w:rPr>
                <w:rFonts w:ascii="宋体" w:hAnsi="宋体" w:cs="宋体" w:eastAsia="宋体" w:hint="default"/>
                <w:spacing w:val="-26"/>
                <w:sz w:val="18"/>
                <w:szCs w:val="18"/>
              </w:rPr>
              <w:t>深圳市冠德成科技发展有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限公司和深圳市恒顺昌投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资发展有限公司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500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pacing w:val="-13"/>
                <w:sz w:val="18"/>
              </w:rPr>
              <w:t>2011-6-7</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pacing w:val="-15"/>
                <w:sz w:val="18"/>
              </w:rPr>
              <w:t>2011-8-23</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pacing w:val="-10"/>
                <w:sz w:val="18"/>
                <w:szCs w:val="18"/>
              </w:rPr>
              <w:t>500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spacing w:val="-15"/>
                <w:sz w:val="18"/>
              </w:rPr>
              <w:t>2011-8-26</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spacing w:val="-15"/>
                <w:sz w:val="18"/>
              </w:rPr>
              <w:t>2011-11-24</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53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64" w:lineRule="auto"/>
              <w:ind w:left="122" w:right="151"/>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pacing w:val="-10"/>
                <w:sz w:val="18"/>
                <w:szCs w:val="18"/>
              </w:rPr>
              <w:t>300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spacing w:val="-15"/>
                <w:sz w:val="18"/>
              </w:rPr>
              <w:t>2011-9-20</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spacing w:val="-15"/>
                <w:sz w:val="18"/>
              </w:rPr>
              <w:t>2011-12-19</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1975"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p>
        </w:tc>
        <w:tc>
          <w:tcPr>
            <w:tcW w:w="9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pacing w:val="-10"/>
                <w:sz w:val="18"/>
                <w:szCs w:val="18"/>
              </w:rPr>
              <w:t>200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spacing w:val="-13"/>
                <w:sz w:val="18"/>
              </w:rPr>
              <w:t>2011-11-4</w:t>
            </w:r>
          </w:p>
        </w:tc>
        <w:tc>
          <w:tcPr>
            <w:tcW w:w="1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pacing w:val="-13"/>
                <w:sz w:val="18"/>
              </w:rPr>
              <w:t>2012-2-2</w:t>
            </w:r>
          </w:p>
        </w:tc>
        <w:tc>
          <w:tcPr>
            <w:tcW w:w="2072"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33" w:footer="980" w:top="1120" w:bottom="1160" w:left="1560" w:right="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975"/>
        <w:gridCol w:w="953"/>
        <w:gridCol w:w="1198"/>
        <w:gridCol w:w="1186"/>
        <w:gridCol w:w="1138"/>
        <w:gridCol w:w="2072"/>
      </w:tblGrid>
      <w:tr>
        <w:trPr>
          <w:trHeight w:val="329" w:hRule="exact"/>
        </w:trPr>
        <w:tc>
          <w:tcPr>
            <w:tcW w:w="1975"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953"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198"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18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138"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2072"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r>
      <w:tr>
        <w:trPr>
          <w:trHeight w:val="296" w:hRule="exact"/>
        </w:trPr>
        <w:tc>
          <w:tcPr>
            <w:tcW w:w="1975"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tc>
        <w:tc>
          <w:tcPr>
            <w:tcW w:w="11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tc>
        <w:tc>
          <w:tcPr>
            <w:tcW w:w="11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tc>
        <w:tc>
          <w:tcPr>
            <w:tcW w:w="11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tc>
        <w:tc>
          <w:tcPr>
            <w:tcW w:w="2072" w:type="dxa"/>
            <w:tcBorders>
              <w:top w:val="single" w:sz="12"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tc>
      </w:tr>
      <w:tr>
        <w:trPr>
          <w:trHeight w:val="484"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pacing w:val="-10"/>
                <w:sz w:val="18"/>
                <w:szCs w:val="18"/>
              </w:rPr>
              <w:t>400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0" w:right="0"/>
              <w:jc w:val="left"/>
              <w:rPr>
                <w:rFonts w:ascii="宋体" w:hAnsi="宋体" w:cs="宋体" w:eastAsia="宋体" w:hint="default"/>
                <w:sz w:val="18"/>
                <w:szCs w:val="18"/>
              </w:rPr>
            </w:pPr>
            <w:r>
              <w:rPr>
                <w:rFonts w:ascii="宋体"/>
                <w:spacing w:val="-15"/>
                <w:sz w:val="18"/>
              </w:rPr>
              <w:t>2011-11-17</w:t>
            </w:r>
            <w:r>
              <w:rPr>
                <w:rFonts w:ascii="宋体"/>
                <w:sz w:val="18"/>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spacing w:val="-15"/>
                <w:sz w:val="18"/>
              </w:rPr>
              <w:t>2012-2-15</w:t>
            </w:r>
            <w:r>
              <w:rPr>
                <w:rFonts w:ascii="宋体"/>
                <w:sz w:val="18"/>
              </w:rPr>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93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7"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493"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4" w:lineRule="auto"/>
              <w:ind w:left="122" w:right="146"/>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pacing w:val="-10"/>
                <w:sz w:val="18"/>
                <w:szCs w:val="18"/>
              </w:rPr>
              <w:t>400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spacing w:val="-13"/>
                <w:sz w:val="18"/>
              </w:rPr>
              <w:t>2011-12-6</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spacing w:val="-13"/>
                <w:sz w:val="18"/>
              </w:rPr>
              <w:t>2012-3-5</w:t>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93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 w:hRule="exact"/>
        </w:trPr>
        <w:tc>
          <w:tcPr>
            <w:tcW w:w="197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535" w:hRule="exact"/>
        </w:trPr>
        <w:tc>
          <w:tcPr>
            <w:tcW w:w="1975" w:type="dxa"/>
            <w:tcBorders>
              <w:top w:val="nil" w:sz="6" w:space="0" w:color="auto"/>
              <w:left w:val="nil" w:sz="6" w:space="0" w:color="auto"/>
              <w:bottom w:val="single" w:sz="12" w:space="0" w:color="000000"/>
              <w:right w:val="single" w:sz="4" w:space="0" w:color="000000"/>
            </w:tcBorders>
          </w:tcPr>
          <w:p>
            <w:pPr>
              <w:pStyle w:val="TableParagraph"/>
              <w:spacing w:line="264" w:lineRule="auto"/>
              <w:ind w:left="122" w:right="146"/>
              <w:jc w:val="left"/>
              <w:rPr>
                <w:rFonts w:ascii="宋体" w:hAnsi="宋体" w:cs="宋体" w:eastAsia="宋体" w:hint="default"/>
                <w:sz w:val="18"/>
                <w:szCs w:val="18"/>
              </w:rPr>
            </w:pPr>
            <w:r>
              <w:rPr>
                <w:rFonts w:ascii="宋体" w:hAnsi="宋体" w:cs="宋体" w:eastAsia="宋体" w:hint="default"/>
                <w:spacing w:val="-26"/>
                <w:sz w:val="18"/>
                <w:szCs w:val="18"/>
              </w:rPr>
              <w:t>深圳市恒顺昌投资发展有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9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w:t>
            </w:r>
            <w:r>
              <w:rPr>
                <w:rFonts w:ascii="宋体" w:hAnsi="宋体" w:cs="宋体" w:eastAsia="宋体" w:hint="default"/>
                <w:sz w:val="18"/>
                <w:szCs w:val="18"/>
              </w:rPr>
            </w:r>
          </w:p>
        </w:tc>
        <w:tc>
          <w:tcPr>
            <w:tcW w:w="11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pacing w:val="-10"/>
                <w:sz w:val="18"/>
                <w:szCs w:val="18"/>
              </w:rPr>
              <w:t>200</w:t>
            </w:r>
            <w:r>
              <w:rPr>
                <w:rFonts w:ascii="宋体" w:hAnsi="宋体" w:cs="宋体" w:eastAsia="宋体" w:hint="default"/>
                <w:spacing w:val="-63"/>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1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spacing w:val="-15"/>
                <w:sz w:val="18"/>
              </w:rPr>
              <w:t>2011-12-12</w:t>
            </w:r>
            <w:r>
              <w:rPr>
                <w:rFonts w:ascii="宋体"/>
                <w:sz w:val="18"/>
              </w:rPr>
            </w:r>
          </w:p>
        </w:tc>
        <w:tc>
          <w:tcPr>
            <w:tcW w:w="1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spacing w:val="-13"/>
                <w:sz w:val="18"/>
              </w:rPr>
              <w:t>2012-3-9</w:t>
            </w:r>
          </w:p>
        </w:tc>
        <w:tc>
          <w:tcPr>
            <w:tcW w:w="20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right="931"/>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before="86"/>
        <w:ind w:left="660" w:right="4955" w:firstLine="0"/>
        <w:jc w:val="left"/>
        <w:rPr>
          <w:rFonts w:ascii="宋体" w:hAnsi="宋体" w:cs="宋体" w:eastAsia="宋体" w:hint="default"/>
          <w:sz w:val="21"/>
          <w:szCs w:val="21"/>
        </w:rPr>
      </w:pPr>
      <w:r>
        <w:rPr/>
        <w:pict>
          <v:shape style="position:absolute;margin-left:182.300003pt;margin-top:-94.096321pt;width:.48pt;height:.12pt;mso-position-horizontal-relative:page;mso-position-vertical-relative:paragraph;z-index:-1118128" type="#_x0000_t75" stroked="false">
            <v:imagedata r:id="rId667" o:title=""/>
          </v:shape>
        </w:pict>
      </w:r>
      <w:r>
        <w:rPr/>
        <w:pict>
          <v:shape style="position:absolute;margin-left:229.970001pt;margin-top:-94.096321pt;width:.48pt;height:.12pt;mso-position-horizontal-relative:page;mso-position-vertical-relative:paragraph;z-index:-1118104" type="#_x0000_t75" stroked="false">
            <v:imagedata r:id="rId667" o:title=""/>
          </v:shape>
        </w:pict>
      </w:r>
      <w:r>
        <w:rPr/>
        <w:pict>
          <v:shape style="position:absolute;margin-left:289.850006pt;margin-top:-94.096321pt;width:.48001pt;height:.12pt;mso-position-horizontal-relative:page;mso-position-vertical-relative:paragraph;z-index:-1118080" type="#_x0000_t75" stroked="false">
            <v:imagedata r:id="rId667" o:title=""/>
          </v:shape>
        </w:pict>
      </w:r>
      <w:r>
        <w:rPr/>
        <w:pict>
          <v:shape style="position:absolute;margin-left:349.149994pt;margin-top:-94.096321pt;width:.47998pt;height:.12pt;mso-position-horizontal-relative:page;mso-position-vertical-relative:paragraph;z-index:-1118056" type="#_x0000_t75" stroked="false">
            <v:imagedata r:id="rId667" o:title=""/>
          </v:shape>
        </w:pict>
      </w:r>
      <w:r>
        <w:rPr/>
        <w:pict>
          <v:shape style="position:absolute;margin-left:406.029999pt;margin-top:-94.096321pt;width:.47998pt;height:.12pt;mso-position-horizontal-relative:page;mso-position-vertical-relative:paragraph;z-index:-1118032" type="#_x0000_t75" stroked="false">
            <v:imagedata r:id="rId667" o:title=""/>
          </v:shape>
        </w:pict>
      </w:r>
      <w:r>
        <w:rPr/>
        <w:pict>
          <v:group style="position:absolute;margin-left:84.503998pt;margin-top:-81.016304pt;width:425.4pt;height:.5pt;mso-position-horizontal-relative:page;mso-position-vertical-relative:paragraph;z-index:-1118008" coordorigin="1690,-1620" coordsize="8508,10">
            <v:shape style="position:absolute;left:1690;top:-1620;width:1956;height:10" type="#_x0000_t75" stroked="false">
              <v:imagedata r:id="rId637" o:title=""/>
            </v:shape>
            <v:shape style="position:absolute;left:3641;top:-1620;width:958;height:10" type="#_x0000_t75" stroked="false">
              <v:imagedata r:id="rId633" o:title=""/>
            </v:shape>
            <v:shape style="position:absolute;left:4595;top:-1620;width:2388;height:10" type="#_x0000_t75" stroked="false">
              <v:imagedata r:id="rId634" o:title=""/>
            </v:shape>
            <v:shape style="position:absolute;left:6978;top:-1620;width:1142;height:10" type="#_x0000_t75" stroked="false">
              <v:imagedata r:id="rId635" o:title=""/>
            </v:shape>
            <v:shape style="position:absolute;left:8116;top:-1620;width:2081;height:10" type="#_x0000_t75" stroked="false">
              <v:imagedata r:id="rId636" o:title=""/>
            </v:shape>
            <w10:wrap type="none"/>
          </v:group>
        </w:pict>
      </w:r>
      <w:r>
        <w:rPr/>
        <w:pict>
          <v:group style="position:absolute;margin-left:84.503998pt;margin-top:-59.396339pt;width:425.4pt;height:5.4pt;mso-position-horizontal-relative:page;mso-position-vertical-relative:paragraph;z-index:-1117984" coordorigin="1690,-1188" coordsize="8508,108">
            <v:shape style="position:absolute;left:1690;top:-1188;width:1975;height:108" type="#_x0000_t75" stroked="false">
              <v:imagedata r:id="rId668" o:title=""/>
            </v:shape>
            <v:shape style="position:absolute;left:3641;top:-1092;width:968;height:12" type="#_x0000_t75" stroked="false">
              <v:imagedata r:id="rId669" o:title=""/>
            </v:shape>
            <v:shape style="position:absolute;left:4595;top:-1092;width:1212;height:12" type="#_x0000_t75" stroked="false">
              <v:imagedata r:id="rId670" o:title=""/>
            </v:shape>
            <v:shape style="position:absolute;left:5792;top:-1092;width:1200;height:12" type="#_x0000_t75" stroked="false">
              <v:imagedata r:id="rId671" o:title=""/>
            </v:shape>
            <v:shape style="position:absolute;left:6978;top:-1092;width:1152;height:12" type="#_x0000_t75" stroked="false">
              <v:imagedata r:id="rId672" o:title=""/>
            </v:shape>
            <v:shape style="position:absolute;left:8116;top:-1090;width:2081;height:10" type="#_x0000_t75" stroked="false">
              <v:imagedata r:id="rId641" o:title=""/>
            </v:shape>
            <w10:wrap type="none"/>
          </v:group>
        </w:pict>
      </w:r>
      <w:r>
        <w:rPr/>
        <w:pict>
          <v:group style="position:absolute;margin-left:84.503998pt;margin-top:-32.876282pt;width:425.4pt;height:5.4pt;mso-position-horizontal-relative:page;mso-position-vertical-relative:paragraph;z-index:-1117960" coordorigin="1690,-658" coordsize="8508,108">
            <v:shape style="position:absolute;left:1690;top:-658;width:1975;height:108" type="#_x0000_t75" stroked="false">
              <v:imagedata r:id="rId642" o:title=""/>
            </v:shape>
            <v:shape style="position:absolute;left:3641;top:-562;width:968;height:12" type="#_x0000_t75" stroked="false">
              <v:imagedata r:id="rId643" o:title=""/>
            </v:shape>
            <v:shape style="position:absolute;left:4595;top:-562;width:1212;height:12" type="#_x0000_t75" stroked="false">
              <v:imagedata r:id="rId644" o:title=""/>
            </v:shape>
            <v:shape style="position:absolute;left:5792;top:-562;width:1200;height:12" type="#_x0000_t75" stroked="false">
              <v:imagedata r:id="rId645" o:title=""/>
            </v:shape>
            <v:shape style="position:absolute;left:6978;top:-562;width:1152;height:12" type="#_x0000_t75" stroked="false">
              <v:imagedata r:id="rId646" o:title=""/>
            </v:shape>
            <v:shape style="position:absolute;left:8116;top:-559;width:2081;height:10" type="#_x0000_t75" stroked="false">
              <v:imagedata r:id="rId636" o:title=""/>
            </v:shape>
            <w10:wrap type="none"/>
          </v:group>
        </w:pict>
      </w:r>
      <w:r>
        <w:rPr/>
        <w:pict>
          <v:shape style="position:absolute;margin-left:182.300003pt;margin-top:-1.556321pt;width:.48pt;height:.12pt;mso-position-horizontal-relative:page;mso-position-vertical-relative:paragraph;z-index:22000" type="#_x0000_t75" stroked="false">
            <v:imagedata r:id="rId673" o:title=""/>
          </v:shape>
        </w:pict>
      </w:r>
      <w:r>
        <w:rPr/>
        <w:pict>
          <v:shape style="position:absolute;margin-left:229.970001pt;margin-top:-1.556321pt;width:.48pt;height:.12pt;mso-position-horizontal-relative:page;mso-position-vertical-relative:paragraph;z-index:22024" type="#_x0000_t75" stroked="false">
            <v:imagedata r:id="rId673" o:title=""/>
          </v:shape>
        </w:pict>
      </w:r>
      <w:r>
        <w:rPr/>
        <w:pict>
          <v:shape style="position:absolute;margin-left:289.850006pt;margin-top:-1.556321pt;width:.48001pt;height:.12pt;mso-position-horizontal-relative:page;mso-position-vertical-relative:paragraph;z-index:22048" type="#_x0000_t75" stroked="false">
            <v:imagedata r:id="rId673" o:title=""/>
          </v:shape>
        </w:pict>
      </w:r>
      <w:r>
        <w:rPr/>
        <w:pict>
          <v:shape style="position:absolute;margin-left:349.149994pt;margin-top:-1.556321pt;width:.47998pt;height:.12pt;mso-position-horizontal-relative:page;mso-position-vertical-relative:paragraph;z-index:22072" type="#_x0000_t75" stroked="false">
            <v:imagedata r:id="rId673" o:title=""/>
          </v:shape>
        </w:pict>
      </w:r>
      <w:r>
        <w:rPr/>
        <w:pict>
          <v:shape style="position:absolute;margin-left:406.029999pt;margin-top:-1.556321pt;width:.47998pt;height:.12pt;mso-position-horizontal-relative:page;mso-position-vertical-relative:paragraph;z-index:22096" type="#_x0000_t75" stroked="false">
            <v:imagedata r:id="rId673" o:title=""/>
          </v:shape>
        </w:pict>
      </w:r>
      <w:r>
        <w:rPr>
          <w:rFonts w:ascii="宋体" w:hAnsi="宋体" w:cs="宋体" w:eastAsia="宋体" w:hint="default"/>
          <w:b/>
          <w:bCs/>
          <w:sz w:val="21"/>
          <w:szCs w:val="21"/>
        </w:rPr>
        <w:t>关联担保情况说明：</w:t>
      </w:r>
      <w:r>
        <w:rPr>
          <w:rFonts w:ascii="宋体" w:hAnsi="宋体" w:cs="宋体" w:eastAsia="宋体" w:hint="default"/>
          <w:sz w:val="21"/>
          <w:szCs w:val="21"/>
        </w:rPr>
      </w:r>
    </w:p>
    <w:p>
      <w:pPr>
        <w:spacing w:line="240" w:lineRule="auto" w:before="0"/>
        <w:rPr>
          <w:rFonts w:ascii="宋体" w:hAnsi="宋体" w:cs="宋体" w:eastAsia="宋体" w:hint="default"/>
          <w:b/>
          <w:bCs/>
          <w:sz w:val="10"/>
          <w:szCs w:val="10"/>
        </w:rPr>
      </w:pPr>
    </w:p>
    <w:p>
      <w:pPr>
        <w:spacing w:line="357" w:lineRule="auto" w:before="44"/>
        <w:ind w:left="238" w:right="1794" w:firstLine="359"/>
        <w:jc w:val="both"/>
        <w:rPr>
          <w:rFonts w:ascii="宋体" w:hAnsi="宋体" w:cs="宋体" w:eastAsia="宋体" w:hint="default"/>
          <w:sz w:val="18"/>
          <w:szCs w:val="18"/>
        </w:rPr>
      </w:pPr>
      <w:r>
        <w:rPr>
          <w:rFonts w:ascii="宋体" w:hAnsi="宋体" w:cs="宋体" w:eastAsia="宋体" w:hint="default"/>
          <w:sz w:val="18"/>
          <w:szCs w:val="18"/>
        </w:rPr>
        <w:t>公司上年取得的中国建设银行股份有限公司深圳市分行综合融资额度人民币 </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z w:val="18"/>
          <w:szCs w:val="18"/>
        </w:rPr>
        <w:t>亿元，该融资额度的取 得由其股东深圳市冠德成科技发展有限公司、深圳市恒顺昌投资发展有限公司提供连带保证担保，担保期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限从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日止。</w:t>
      </w:r>
    </w:p>
    <w:p>
      <w:pPr>
        <w:spacing w:before="65"/>
        <w:ind w:left="598" w:right="0" w:firstLine="0"/>
        <w:jc w:val="left"/>
        <w:rPr>
          <w:rFonts w:ascii="宋体" w:hAnsi="宋体" w:cs="宋体" w:eastAsia="宋体" w:hint="default"/>
          <w:sz w:val="18"/>
          <w:szCs w:val="18"/>
        </w:rPr>
      </w:pPr>
      <w:r>
        <w:rPr>
          <w:rFonts w:ascii="宋体" w:hAnsi="宋体" w:cs="宋体" w:eastAsia="宋体" w:hint="default"/>
          <w:sz w:val="18"/>
          <w:szCs w:val="18"/>
        </w:rPr>
        <w:t>公司上年取得的兴业银行股份有限公司深圳南山支行授信额度 </w:t>
      </w:r>
      <w:r>
        <w:rPr>
          <w:rFonts w:ascii="宋体" w:hAnsi="宋体" w:cs="宋体" w:eastAsia="宋体" w:hint="default"/>
          <w:sz w:val="18"/>
          <w:szCs w:val="18"/>
        </w:rPr>
        <w:t>3,000</w:t>
      </w:r>
      <w:r>
        <w:rPr>
          <w:rFonts w:ascii="宋体" w:hAnsi="宋体" w:cs="宋体" w:eastAsia="宋体" w:hint="default"/>
          <w:spacing w:val="-60"/>
          <w:sz w:val="18"/>
          <w:szCs w:val="18"/>
        </w:rPr>
        <w:t> </w:t>
      </w:r>
      <w:r>
        <w:rPr>
          <w:rFonts w:ascii="宋体" w:hAnsi="宋体" w:cs="宋体" w:eastAsia="宋体" w:hint="default"/>
          <w:sz w:val="18"/>
          <w:szCs w:val="18"/>
        </w:rPr>
        <w:t>万美元，该授信额度的取得由其</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股东深圳市冠德成科技发展有限公司</w:t>
      </w:r>
      <w:r>
        <w:rPr>
          <w:rFonts w:ascii="宋体" w:hAnsi="宋体" w:cs="宋体" w:eastAsia="宋体" w:hint="default"/>
          <w:spacing w:val="-92"/>
          <w:sz w:val="18"/>
          <w:szCs w:val="18"/>
        </w:rPr>
        <w:t>、</w:t>
      </w:r>
      <w:r>
        <w:rPr>
          <w:rFonts w:ascii="宋体" w:hAnsi="宋体" w:cs="宋体" w:eastAsia="宋体" w:hint="default"/>
          <w:sz w:val="18"/>
          <w:szCs w:val="18"/>
        </w:rPr>
        <w:t>深圳市恒顺昌投资发</w:t>
      </w:r>
      <w:r>
        <w:rPr>
          <w:rFonts w:ascii="宋体" w:hAnsi="宋体" w:cs="宋体" w:eastAsia="宋体" w:hint="default"/>
          <w:spacing w:val="2"/>
          <w:sz w:val="18"/>
          <w:szCs w:val="18"/>
        </w:rPr>
        <w:t>展</w:t>
      </w:r>
      <w:r>
        <w:rPr>
          <w:rFonts w:ascii="宋体" w:hAnsi="宋体" w:cs="宋体" w:eastAsia="宋体" w:hint="default"/>
          <w:sz w:val="18"/>
          <w:szCs w:val="18"/>
        </w:rPr>
        <w:t>有限公司提供连带保证担保</w:t>
      </w:r>
      <w:r>
        <w:rPr>
          <w:rFonts w:ascii="宋体" w:hAnsi="宋体" w:cs="宋体" w:eastAsia="宋体" w:hint="default"/>
          <w:spacing w:val="-92"/>
          <w:sz w:val="18"/>
          <w:szCs w:val="18"/>
        </w:rPr>
        <w:t>，</w:t>
      </w:r>
      <w:r>
        <w:rPr>
          <w:rFonts w:ascii="宋体" w:hAnsi="宋体" w:cs="宋体" w:eastAsia="宋体" w:hint="default"/>
          <w:spacing w:val="2"/>
          <w:sz w:val="18"/>
          <w:szCs w:val="18"/>
        </w:rPr>
        <w:t>担</w:t>
      </w:r>
      <w:r>
        <w:rPr>
          <w:rFonts w:ascii="宋体" w:hAnsi="宋体" w:cs="宋体" w:eastAsia="宋体" w:hint="default"/>
          <w:sz w:val="18"/>
          <w:szCs w:val="18"/>
        </w:rPr>
        <w:t>保期限从</w:t>
      </w:r>
      <w:r>
        <w:rPr>
          <w:rFonts w:ascii="宋体" w:hAnsi="宋体" w:cs="宋体" w:eastAsia="宋体" w:hint="default"/>
          <w:spacing w:val="-57"/>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0</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日止。</w:t>
      </w:r>
    </w:p>
    <w:p>
      <w:pPr>
        <w:spacing w:line="357" w:lineRule="auto" w:before="153"/>
        <w:ind w:left="238" w:right="1734" w:firstLine="359"/>
        <w:jc w:val="both"/>
        <w:rPr>
          <w:rFonts w:ascii="宋体" w:hAnsi="宋体" w:cs="宋体" w:eastAsia="宋体" w:hint="default"/>
          <w:sz w:val="18"/>
          <w:szCs w:val="18"/>
        </w:rPr>
      </w:pPr>
      <w:r>
        <w:rPr>
          <w:rFonts w:ascii="宋体" w:hAnsi="宋体" w:cs="宋体" w:eastAsia="宋体" w:hint="default"/>
          <w:sz w:val="18"/>
          <w:szCs w:val="18"/>
        </w:rPr>
        <w:t>公司本年取得的中国建设银行股份有限公司深圳市分行综合融资额度人民币</w:t>
      </w:r>
      <w:r>
        <w:rPr>
          <w:rFonts w:ascii="宋体" w:hAnsi="宋体" w:cs="宋体" w:eastAsia="宋体" w:hint="default"/>
          <w:spacing w:val="-42"/>
          <w:sz w:val="18"/>
          <w:szCs w:val="18"/>
        </w:rPr>
        <w:t> </w:t>
      </w:r>
      <w:r>
        <w:rPr>
          <w:rFonts w:ascii="宋体" w:hAnsi="宋体" w:cs="宋体" w:eastAsia="宋体" w:hint="default"/>
          <w:sz w:val="18"/>
          <w:szCs w:val="18"/>
        </w:rPr>
        <w:t>1.82</w:t>
      </w:r>
      <w:r>
        <w:rPr>
          <w:rFonts w:ascii="宋体" w:hAnsi="宋体" w:cs="宋体" w:eastAsia="宋体" w:hint="default"/>
          <w:spacing w:val="-41"/>
          <w:sz w:val="18"/>
          <w:szCs w:val="18"/>
        </w:rPr>
        <w:t> </w:t>
      </w:r>
      <w:r>
        <w:rPr>
          <w:rFonts w:ascii="宋体" w:hAnsi="宋体" w:cs="宋体" w:eastAsia="宋体" w:hint="default"/>
          <w:spacing w:val="-8"/>
          <w:sz w:val="18"/>
          <w:szCs w:val="18"/>
        </w:rPr>
        <w:t>亿元，该融资额度的</w:t>
      </w:r>
      <w:r>
        <w:rPr>
          <w:rFonts w:ascii="宋体" w:hAnsi="宋体" w:cs="宋体" w:eastAsia="宋体" w:hint="default"/>
          <w:sz w:val="18"/>
          <w:szCs w:val="18"/>
        </w:rPr>
        <w:t> 取得由其股东拉萨市冠德成科技发展有限公司、深圳市恒顺昌投资发展有限公司提供连带保证担保，担保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期限从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日止。截止</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日，公司尚未使用该授信额度。</w:t>
      </w:r>
    </w:p>
    <w:p>
      <w:pPr>
        <w:spacing w:before="67"/>
        <w:ind w:left="598" w:right="0" w:firstLine="0"/>
        <w:jc w:val="left"/>
        <w:rPr>
          <w:rFonts w:ascii="宋体" w:hAnsi="宋体" w:cs="宋体" w:eastAsia="宋体" w:hint="default"/>
          <w:sz w:val="18"/>
          <w:szCs w:val="18"/>
        </w:rPr>
      </w:pPr>
      <w:r>
        <w:rPr>
          <w:rFonts w:ascii="宋体" w:hAnsi="宋体" w:cs="宋体" w:eastAsia="宋体" w:hint="default"/>
          <w:sz w:val="18"/>
          <w:szCs w:val="18"/>
        </w:rPr>
        <w:t>公司本年取得的兴业银行股份有限公司深圳南山支行授信额度 </w:t>
      </w:r>
      <w:r>
        <w:rPr>
          <w:rFonts w:ascii="宋体" w:hAnsi="宋体" w:cs="宋体" w:eastAsia="宋体" w:hint="default"/>
          <w:sz w:val="18"/>
          <w:szCs w:val="18"/>
        </w:rPr>
        <w:t>3,000</w:t>
      </w:r>
      <w:r>
        <w:rPr>
          <w:rFonts w:ascii="宋体" w:hAnsi="宋体" w:cs="宋体" w:eastAsia="宋体" w:hint="default"/>
          <w:spacing w:val="-60"/>
          <w:sz w:val="18"/>
          <w:szCs w:val="18"/>
        </w:rPr>
        <w:t> </w:t>
      </w:r>
      <w:r>
        <w:rPr>
          <w:rFonts w:ascii="宋体" w:hAnsi="宋体" w:cs="宋体" w:eastAsia="宋体" w:hint="default"/>
          <w:sz w:val="18"/>
          <w:szCs w:val="18"/>
        </w:rPr>
        <w:t>万美元及等额人民币，该授信额</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度的取得由其股东深圳市恒顺昌投资发展有限公司提供连带保证担保</w:t>
      </w:r>
      <w:r>
        <w:rPr>
          <w:rFonts w:ascii="宋体" w:hAnsi="宋体" w:cs="宋体" w:eastAsia="宋体" w:hint="default"/>
          <w:spacing w:val="-92"/>
          <w:sz w:val="18"/>
          <w:szCs w:val="18"/>
        </w:rPr>
        <w:t>，</w:t>
      </w:r>
      <w:r>
        <w:rPr>
          <w:rFonts w:ascii="宋体" w:hAnsi="宋体" w:cs="宋体" w:eastAsia="宋体" w:hint="default"/>
          <w:sz w:val="18"/>
          <w:szCs w:val="18"/>
        </w:rPr>
        <w:t>担保期限从</w:t>
      </w:r>
      <w:r>
        <w:rPr>
          <w:rFonts w:ascii="宋体" w:hAnsi="宋体" w:cs="宋体" w:eastAsia="宋体" w:hint="default"/>
          <w:spacing w:val="-58"/>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8</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6</w:t>
      </w:r>
      <w:r>
        <w:rPr>
          <w:rFonts w:ascii="宋体" w:hAnsi="宋体" w:cs="宋体" w:eastAsia="宋体" w:hint="default"/>
          <w:spacing w:val="-58"/>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2</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日止。截止</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日，公司在该授信额度下取得的短期借款余额为</w:t>
      </w:r>
      <w:r>
        <w:rPr>
          <w:rFonts w:ascii="宋体" w:hAnsi="宋体" w:cs="宋体" w:eastAsia="宋体" w:hint="default"/>
          <w:spacing w:val="-46"/>
          <w:sz w:val="18"/>
          <w:szCs w:val="18"/>
        </w:rPr>
        <w:t> </w:t>
      </w:r>
      <w:r>
        <w:rPr>
          <w:rFonts w:ascii="宋体" w:hAnsi="宋体" w:cs="宋体" w:eastAsia="宋体" w:hint="default"/>
          <w:sz w:val="18"/>
          <w:szCs w:val="18"/>
        </w:rPr>
        <w:t>1,200</w:t>
      </w:r>
      <w:r>
        <w:rPr>
          <w:rFonts w:ascii="宋体" w:hAnsi="宋体" w:cs="宋体" w:eastAsia="宋体" w:hint="default"/>
          <w:spacing w:val="-44"/>
          <w:sz w:val="18"/>
          <w:szCs w:val="18"/>
        </w:rPr>
        <w:t> </w:t>
      </w:r>
      <w:r>
        <w:rPr>
          <w:rFonts w:ascii="宋体" w:hAnsi="宋体" w:cs="宋体" w:eastAsia="宋体" w:hint="default"/>
          <w:sz w:val="18"/>
          <w:szCs w:val="18"/>
        </w:rPr>
        <w:t>万美元。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658" w:right="4955" w:firstLine="0"/>
        <w:jc w:val="left"/>
        <w:rPr>
          <w:rFonts w:ascii="黑体" w:hAnsi="黑体" w:cs="黑体" w:eastAsia="黑体" w:hint="default"/>
          <w:sz w:val="21"/>
          <w:szCs w:val="21"/>
        </w:rPr>
      </w:pPr>
      <w:r>
        <w:rPr>
          <w:rFonts w:ascii="黑体" w:hAnsi="黑体" w:cs="黑体" w:eastAsia="黑体" w:hint="default"/>
          <w:sz w:val="21"/>
          <w:szCs w:val="21"/>
        </w:rPr>
        <w:t>七、或有事项</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3"/>
          <w:szCs w:val="23"/>
        </w:rPr>
      </w:pPr>
    </w:p>
    <w:p>
      <w:pPr>
        <w:spacing w:line="357" w:lineRule="auto" w:before="0"/>
        <w:ind w:left="238" w:right="1780" w:firstLine="359"/>
        <w:jc w:val="left"/>
        <w:rPr>
          <w:rFonts w:ascii="宋体" w:hAnsi="宋体" w:cs="宋体" w:eastAsia="宋体" w:hint="default"/>
          <w:sz w:val="18"/>
          <w:szCs w:val="18"/>
        </w:rPr>
      </w:pPr>
      <w:r>
        <w:rPr>
          <w:rFonts w:ascii="宋体" w:hAnsi="宋体" w:cs="宋体" w:eastAsia="宋体" w:hint="default"/>
          <w:sz w:val="18"/>
          <w:szCs w:val="18"/>
        </w:rPr>
        <w:t>本公司因建造实益达科技园与湛江市第一建筑工程公司签订工程施工合同，目前工程施工已结束，由 于湛江一建对建造实益达科技园的结算工程款存在异议，故湛江一建于</w:t>
      </w:r>
      <w:r>
        <w:rPr>
          <w:rFonts w:ascii="宋体" w:hAnsi="宋体" w:cs="宋体" w:eastAsia="宋体" w:hint="default"/>
          <w:spacing w:val="-60"/>
          <w:sz w:val="18"/>
          <w:szCs w:val="18"/>
        </w:rPr>
        <w:t> </w:t>
      </w:r>
      <w:r>
        <w:rPr>
          <w:rFonts w:ascii="宋体" w:hAnsi="宋体" w:cs="宋体" w:eastAsia="宋体" w:hint="default"/>
          <w:sz w:val="18"/>
          <w:szCs w:val="18"/>
        </w:rPr>
        <w:t>2010</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月份向深圳市龙岗区人民</w:t>
      </w:r>
    </w:p>
    <w:p>
      <w:pPr>
        <w:spacing w:before="26"/>
        <w:ind w:left="238" w:right="0" w:firstLine="0"/>
        <w:jc w:val="both"/>
        <w:rPr>
          <w:rFonts w:ascii="宋体" w:hAnsi="宋体" w:cs="宋体" w:eastAsia="宋体" w:hint="default"/>
          <w:sz w:val="18"/>
          <w:szCs w:val="18"/>
        </w:rPr>
      </w:pPr>
      <w:r>
        <w:rPr>
          <w:rFonts w:ascii="宋体" w:hAnsi="宋体" w:cs="宋体" w:eastAsia="宋体" w:hint="default"/>
          <w:sz w:val="18"/>
          <w:szCs w:val="18"/>
        </w:rPr>
        <w:t>法院提起诉讼</w:t>
      </w:r>
      <w:r>
        <w:rPr>
          <w:rFonts w:ascii="宋体" w:hAnsi="宋体" w:cs="宋体" w:eastAsia="宋体" w:hint="default"/>
          <w:spacing w:val="-8"/>
          <w:sz w:val="18"/>
          <w:szCs w:val="18"/>
        </w:rPr>
        <w:t>，</w:t>
      </w:r>
      <w:r>
        <w:rPr>
          <w:rFonts w:ascii="宋体" w:hAnsi="宋体" w:cs="宋体" w:eastAsia="宋体" w:hint="default"/>
          <w:sz w:val="18"/>
          <w:szCs w:val="18"/>
        </w:rPr>
        <w:t>分别</w:t>
      </w:r>
      <w:r>
        <w:rPr>
          <w:rFonts w:ascii="宋体" w:hAnsi="宋体" w:cs="宋体" w:eastAsia="宋体" w:hint="default"/>
          <w:spacing w:val="-8"/>
          <w:sz w:val="18"/>
          <w:szCs w:val="18"/>
        </w:rPr>
        <w:t>为</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8"/>
          <w:sz w:val="18"/>
          <w:szCs w:val="18"/>
        </w:rPr>
        <w:t>）</w:t>
      </w:r>
      <w:r>
        <w:rPr>
          <w:rFonts w:ascii="宋体" w:hAnsi="宋体" w:cs="宋体" w:eastAsia="宋体" w:hint="default"/>
          <w:sz w:val="18"/>
          <w:szCs w:val="18"/>
        </w:rPr>
        <w:t>深龙法民三初字第</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3</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9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8"/>
          <w:sz w:val="18"/>
          <w:szCs w:val="18"/>
        </w:rPr>
        <w:t>）</w:t>
      </w:r>
      <w:r>
        <w:rPr>
          <w:rFonts w:ascii="宋体" w:hAnsi="宋体" w:cs="宋体" w:eastAsia="宋体" w:hint="default"/>
          <w:sz w:val="18"/>
          <w:szCs w:val="18"/>
        </w:rPr>
        <w:t>深龙法民三初</w:t>
      </w:r>
      <w:r>
        <w:rPr>
          <w:rFonts w:ascii="宋体" w:hAnsi="宋体" w:cs="宋体" w:eastAsia="宋体" w:hint="default"/>
          <w:spacing w:val="-3"/>
          <w:sz w:val="18"/>
          <w:szCs w:val="18"/>
        </w:rPr>
        <w:t>字</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8"/>
          <w:sz w:val="18"/>
          <w:szCs w:val="18"/>
        </w:rPr>
        <w:t>）深</w:t>
      </w:r>
      <w:r>
        <w:rPr>
          <w:rFonts w:ascii="宋体" w:hAnsi="宋体" w:cs="宋体" w:eastAsia="宋体" w:hint="default"/>
          <w:sz w:val="18"/>
          <w:szCs w:val="18"/>
        </w:rPr>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龙法民三初字第</w:t>
      </w:r>
      <w:r>
        <w:rPr>
          <w:rFonts w:ascii="宋体" w:hAnsi="宋体" w:cs="宋体" w:eastAsia="宋体" w:hint="default"/>
          <w:spacing w:val="-47"/>
          <w:sz w:val="18"/>
          <w:szCs w:val="18"/>
        </w:rPr>
        <w:t> </w:t>
      </w:r>
      <w:r>
        <w:rPr>
          <w:rFonts w:ascii="宋体" w:hAnsi="宋体" w:cs="宋体" w:eastAsia="宋体" w:hint="default"/>
          <w:sz w:val="18"/>
          <w:szCs w:val="18"/>
        </w:rPr>
        <w:t>1427</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12"/>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日公司收到深圳市龙岗区人民法院民事判决书，分别判决如下：</w:t>
      </w:r>
    </w:p>
    <w:p>
      <w:pPr>
        <w:spacing w:before="112"/>
        <w:ind w:left="2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）深龙法民三初字第 </w:t>
      </w:r>
      <w:r>
        <w:rPr>
          <w:rFonts w:ascii="宋体" w:hAnsi="宋体" w:cs="宋体" w:eastAsia="宋体" w:hint="default"/>
          <w:sz w:val="18"/>
          <w:szCs w:val="18"/>
        </w:rPr>
        <w:t>139</w:t>
      </w:r>
      <w:r>
        <w:rPr>
          <w:rFonts w:ascii="宋体" w:hAnsi="宋体" w:cs="宋体" w:eastAsia="宋体" w:hint="default"/>
          <w:spacing w:val="-62"/>
          <w:sz w:val="18"/>
          <w:szCs w:val="18"/>
        </w:rPr>
        <w:t> </w:t>
      </w:r>
      <w:r>
        <w:rPr>
          <w:rFonts w:ascii="宋体" w:hAnsi="宋体" w:cs="宋体" w:eastAsia="宋体" w:hint="default"/>
          <w:sz w:val="18"/>
          <w:szCs w:val="18"/>
        </w:rPr>
        <w:t>号案件判决湛江一建向深圳市实益达科技股份有限公司退还工程款共计人</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7</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8</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及利息</w:t>
      </w:r>
      <w:r>
        <w:rPr>
          <w:rFonts w:ascii="宋体" w:hAnsi="宋体" w:cs="宋体" w:eastAsia="宋体" w:hint="default"/>
          <w:spacing w:val="-121"/>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01</w:t>
      </w:r>
      <w:r>
        <w:rPr>
          <w:rFonts w:ascii="宋体" w:hAnsi="宋体" w:cs="宋体" w:eastAsia="宋体" w:hint="default"/>
          <w:spacing w:val="-1"/>
          <w:sz w:val="18"/>
          <w:szCs w:val="18"/>
        </w:rPr>
        <w:t>0</w:t>
      </w:r>
      <w:r>
        <w:rPr>
          <w:rFonts w:ascii="宋体" w:hAnsi="宋体" w:cs="宋体" w:eastAsia="宋体" w:hint="default"/>
          <w:spacing w:val="-29"/>
          <w:sz w:val="18"/>
          <w:szCs w:val="18"/>
        </w:rPr>
        <w:t>）</w:t>
      </w:r>
      <w:r>
        <w:rPr>
          <w:rFonts w:ascii="宋体" w:hAnsi="宋体" w:cs="宋体" w:eastAsia="宋体" w:hint="default"/>
          <w:sz w:val="18"/>
          <w:szCs w:val="18"/>
        </w:rPr>
        <w:t>深龙法民三初字第</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号案件判决深圳市实益达科技股份有限公司向</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湛江一建支付工程款共计人民币</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7</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元及利息</w:t>
      </w:r>
      <w:r>
        <w:rPr>
          <w:rFonts w:ascii="宋体" w:hAnsi="宋体" w:cs="宋体" w:eastAsia="宋体" w:hint="default"/>
          <w:spacing w:val="-121"/>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01</w:t>
      </w:r>
      <w:r>
        <w:rPr>
          <w:rFonts w:ascii="宋体" w:hAnsi="宋体" w:cs="宋体" w:eastAsia="宋体" w:hint="default"/>
          <w:spacing w:val="-1"/>
          <w:sz w:val="18"/>
          <w:szCs w:val="18"/>
        </w:rPr>
        <w:t>0</w:t>
      </w:r>
      <w:r>
        <w:rPr>
          <w:rFonts w:ascii="宋体" w:hAnsi="宋体" w:cs="宋体" w:eastAsia="宋体" w:hint="default"/>
          <w:spacing w:val="-29"/>
          <w:sz w:val="18"/>
          <w:szCs w:val="18"/>
        </w:rPr>
        <w:t>）</w:t>
      </w:r>
      <w:r>
        <w:rPr>
          <w:rFonts w:ascii="宋体" w:hAnsi="宋体" w:cs="宋体" w:eastAsia="宋体" w:hint="default"/>
          <w:sz w:val="18"/>
          <w:szCs w:val="18"/>
        </w:rPr>
        <w:t>深龙法民三初字第</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号案件判决湛江</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一建向深圳市实益达科技股份有限公司退还工程款共计人民币</w:t>
      </w:r>
      <w:r>
        <w:rPr>
          <w:rFonts w:ascii="宋体" w:hAnsi="宋体" w:cs="宋体" w:eastAsia="宋体" w:hint="default"/>
          <w:spacing w:val="-45"/>
          <w:sz w:val="18"/>
          <w:szCs w:val="18"/>
        </w:rPr>
        <w:t> </w:t>
      </w:r>
      <w:r>
        <w:rPr>
          <w:rFonts w:ascii="宋体" w:hAnsi="宋体" w:cs="宋体" w:eastAsia="宋体" w:hint="default"/>
          <w:sz w:val="18"/>
          <w:szCs w:val="18"/>
        </w:rPr>
        <w:t>70,433.2</w:t>
      </w:r>
      <w:r>
        <w:rPr>
          <w:rFonts w:ascii="宋体" w:hAnsi="宋体" w:cs="宋体" w:eastAsia="宋体" w:hint="default"/>
          <w:spacing w:val="-44"/>
          <w:sz w:val="18"/>
          <w:szCs w:val="18"/>
        </w:rPr>
        <w:t> </w:t>
      </w:r>
      <w:r>
        <w:rPr>
          <w:rFonts w:ascii="宋体" w:hAnsi="宋体" w:cs="宋体" w:eastAsia="宋体" w:hint="default"/>
          <w:sz w:val="18"/>
          <w:szCs w:val="18"/>
        </w:rPr>
        <w:t>元及利息。</w:t>
      </w:r>
    </w:p>
    <w:p>
      <w:pPr>
        <w:spacing w:before="155"/>
        <w:ind w:left="658" w:right="4955" w:firstLine="0"/>
        <w:jc w:val="left"/>
        <w:rPr>
          <w:rFonts w:ascii="黑体" w:hAnsi="黑体" w:cs="黑体" w:eastAsia="黑体" w:hint="default"/>
          <w:sz w:val="21"/>
          <w:szCs w:val="21"/>
        </w:rPr>
      </w:pPr>
      <w:r>
        <w:rPr>
          <w:rFonts w:ascii="黑体" w:hAnsi="黑体" w:cs="黑体" w:eastAsia="黑体" w:hint="default"/>
          <w:sz w:val="21"/>
          <w:szCs w:val="21"/>
        </w:rPr>
        <w:t>八、资产负债表日后事项</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3"/>
          <w:szCs w:val="23"/>
        </w:rPr>
      </w:pPr>
    </w:p>
    <w:p>
      <w:pPr>
        <w:spacing w:before="0"/>
        <w:ind w:left="598" w:right="495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、涉诉事项见附注七。</w:t>
      </w:r>
    </w:p>
    <w:p>
      <w:pPr>
        <w:spacing w:before="155"/>
        <w:ind w:left="598"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2</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9</w:t>
      </w:r>
      <w:r>
        <w:rPr>
          <w:rFonts w:ascii="宋体" w:hAnsi="宋体" w:cs="宋体" w:eastAsia="宋体" w:hint="default"/>
          <w:spacing w:val="-30"/>
          <w:sz w:val="18"/>
          <w:szCs w:val="18"/>
        </w:rPr>
        <w:t> </w:t>
      </w:r>
      <w:r>
        <w:rPr>
          <w:rFonts w:ascii="宋体" w:hAnsi="宋体" w:cs="宋体" w:eastAsia="宋体" w:hint="default"/>
          <w:sz w:val="18"/>
          <w:szCs w:val="18"/>
        </w:rPr>
        <w:t>日，公司非公开发行股票方案已经公司第三届董事会第五次会议审议通过。本次发</w:t>
      </w:r>
    </w:p>
    <w:p>
      <w:pPr>
        <w:spacing w:before="115"/>
        <w:ind w:left="238" w:right="0" w:firstLine="0"/>
        <w:jc w:val="both"/>
        <w:rPr>
          <w:rFonts w:ascii="宋体" w:hAnsi="宋体" w:cs="宋体" w:eastAsia="宋体" w:hint="default"/>
          <w:sz w:val="18"/>
          <w:szCs w:val="18"/>
        </w:rPr>
      </w:pPr>
      <w:r>
        <w:rPr>
          <w:rFonts w:ascii="宋体" w:hAnsi="宋体" w:cs="宋体" w:eastAsia="宋体" w:hint="default"/>
          <w:sz w:val="18"/>
          <w:szCs w:val="18"/>
        </w:rPr>
        <w:t>行后，公司的实际控制人将不会发生变化。本次非公开发行股票数量不超过</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万股</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万股</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57" w:lineRule="auto" w:before="112"/>
        <w:ind w:left="238" w:right="1793" w:firstLine="0"/>
        <w:jc w:val="both"/>
        <w:rPr>
          <w:rFonts w:ascii="宋体" w:hAnsi="宋体" w:cs="宋体" w:eastAsia="宋体" w:hint="default"/>
          <w:sz w:val="18"/>
          <w:szCs w:val="18"/>
        </w:rPr>
      </w:pPr>
      <w:r>
        <w:rPr>
          <w:rFonts w:ascii="宋体" w:hAnsi="宋体" w:cs="宋体" w:eastAsia="宋体" w:hint="default"/>
          <w:spacing w:val="-1"/>
          <w:sz w:val="18"/>
          <w:szCs w:val="18"/>
        </w:rPr>
        <w:t>本次非公开发行的定价基准日为第三届董事会第五次会议决议公告日（</w:t>
      </w:r>
      <w:r>
        <w:rPr>
          <w:rFonts w:ascii="宋体" w:hAnsi="宋体" w:cs="宋体" w:eastAsia="宋体" w:hint="default"/>
          <w:spacing w:val="-1"/>
          <w:sz w:val="18"/>
          <w:szCs w:val="18"/>
        </w:rPr>
        <w:t>2012</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pacing w:val="-12"/>
          <w:sz w:val="18"/>
          <w:szCs w:val="18"/>
        </w:rPr>
        <w:t>日），发行价格不低</w:t>
      </w:r>
      <w:r>
        <w:rPr>
          <w:rFonts w:ascii="宋体" w:hAnsi="宋体" w:cs="宋体" w:eastAsia="宋体" w:hint="default"/>
          <w:sz w:val="18"/>
          <w:szCs w:val="18"/>
        </w:rPr>
        <w:t> 于定价基准日（本次非公开发行股票的董事会决议公告日）前二十个交易日公司股票均价的百分之九十，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5.49</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p>
      <w:pPr>
        <w:spacing w:after="0" w:line="357" w:lineRule="auto"/>
        <w:jc w:val="both"/>
        <w:rPr>
          <w:rFonts w:ascii="宋体" w:hAnsi="宋体" w:cs="宋体" w:eastAsia="宋体" w:hint="default"/>
          <w:sz w:val="18"/>
          <w:szCs w:val="18"/>
        </w:rPr>
        <w:sectPr>
          <w:headerReference w:type="default" r:id="rId665"/>
          <w:footerReference w:type="default" r:id="rId666"/>
          <w:pgSz w:w="11910" w:h="16840"/>
          <w:pgMar w:header="0" w:footer="980" w:top="1020" w:bottom="1160" w:left="1560" w:right="0"/>
          <w:pgNumType w:start="125"/>
        </w:sectPr>
      </w:pPr>
    </w:p>
    <w:p>
      <w:pPr>
        <w:spacing w:line="240" w:lineRule="auto" w:before="8"/>
        <w:rPr>
          <w:rFonts w:ascii="宋体" w:hAnsi="宋体" w:cs="宋体" w:eastAsia="宋体" w:hint="default"/>
          <w:sz w:val="17"/>
          <w:szCs w:val="17"/>
        </w:rPr>
      </w:pPr>
    </w:p>
    <w:p>
      <w:pPr>
        <w:spacing w:before="44"/>
        <w:ind w:left="598"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、利润分配预案：</w:t>
      </w:r>
      <w:r>
        <w:rPr>
          <w:rFonts w:ascii="宋体" w:hAnsi="宋体" w:cs="宋体" w:eastAsia="宋体" w:hint="default"/>
          <w:sz w:val="18"/>
          <w:szCs w:val="18"/>
        </w:rPr>
        <w:t>2012</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2</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29</w:t>
      </w:r>
      <w:r>
        <w:rPr>
          <w:rFonts w:ascii="宋体" w:hAnsi="宋体" w:cs="宋体" w:eastAsia="宋体" w:hint="default"/>
          <w:spacing w:val="-24"/>
          <w:sz w:val="18"/>
          <w:szCs w:val="18"/>
        </w:rPr>
        <w:t> </w:t>
      </w:r>
      <w:r>
        <w:rPr>
          <w:rFonts w:ascii="宋体" w:hAnsi="宋体" w:cs="宋体" w:eastAsia="宋体" w:hint="default"/>
          <w:sz w:val="18"/>
          <w:szCs w:val="18"/>
        </w:rPr>
        <w:t>日本公司董事会向股东大会提议的利润分配方案为：母公司</w:t>
      </w:r>
      <w:r>
        <w:rPr>
          <w:rFonts w:ascii="宋体" w:hAnsi="宋体" w:cs="宋体" w:eastAsia="宋体" w:hint="default"/>
          <w:spacing w:val="-25"/>
          <w:sz w:val="18"/>
          <w:szCs w:val="18"/>
        </w:rPr>
        <w:t> </w:t>
      </w:r>
      <w:r>
        <w:rPr>
          <w:rFonts w:ascii="宋体" w:hAnsi="宋体" w:cs="宋体" w:eastAsia="宋体" w:hint="default"/>
          <w:sz w:val="18"/>
          <w:szCs w:val="18"/>
        </w:rPr>
        <w:t>2011</w:t>
      </w:r>
    </w:p>
    <w:p>
      <w:pPr>
        <w:spacing w:before="115"/>
        <w:ind w:left="238" w:right="0" w:firstLine="0"/>
        <w:jc w:val="left"/>
        <w:rPr>
          <w:rFonts w:ascii="宋体" w:hAnsi="宋体" w:cs="宋体" w:eastAsia="宋体" w:hint="default"/>
          <w:sz w:val="18"/>
          <w:szCs w:val="18"/>
        </w:rPr>
      </w:pPr>
      <w:r>
        <w:rPr>
          <w:rFonts w:ascii="宋体" w:hAnsi="宋体" w:cs="宋体" w:eastAsia="宋体" w:hint="default"/>
          <w:sz w:val="18"/>
          <w:szCs w:val="18"/>
        </w:rPr>
        <w:t>年度实现净利润</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2</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pacing w:val="1"/>
          <w:sz w:val="18"/>
          <w:szCs w:val="18"/>
        </w:rPr>
        <w:t>8</w:t>
      </w:r>
      <w:r>
        <w:rPr>
          <w:rFonts w:ascii="宋体" w:hAnsi="宋体" w:cs="宋体" w:eastAsia="宋体" w:hint="default"/>
          <w:spacing w:val="-2"/>
          <w:sz w:val="18"/>
          <w:szCs w:val="18"/>
        </w:rPr>
        <w:t>.8</w:t>
      </w:r>
      <w:r>
        <w:rPr>
          <w:rFonts w:ascii="宋体" w:hAnsi="宋体" w:cs="宋体" w:eastAsia="宋体" w:hint="default"/>
          <w:sz w:val="18"/>
          <w:szCs w:val="18"/>
        </w:rPr>
        <w:t>4</w:t>
      </w:r>
      <w:r>
        <w:rPr>
          <w:rFonts w:ascii="宋体" w:hAnsi="宋体" w:cs="宋体" w:eastAsia="宋体" w:hint="default"/>
          <w:spacing w:val="-59"/>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按照公司法和公司章程规</w:t>
      </w:r>
      <w:r>
        <w:rPr>
          <w:rFonts w:ascii="宋体" w:hAnsi="宋体" w:cs="宋体" w:eastAsia="宋体" w:hint="default"/>
          <w:spacing w:val="2"/>
          <w:sz w:val="18"/>
          <w:szCs w:val="18"/>
        </w:rPr>
        <w:t>定</w:t>
      </w:r>
      <w:r>
        <w:rPr>
          <w:rFonts w:ascii="宋体" w:hAnsi="宋体" w:cs="宋体" w:eastAsia="宋体" w:hint="default"/>
          <w:sz w:val="18"/>
          <w:szCs w:val="18"/>
        </w:rPr>
        <w:t>按</w:t>
      </w:r>
      <w:r>
        <w:rPr>
          <w:rFonts w:ascii="宋体" w:hAnsi="宋体" w:cs="宋体" w:eastAsia="宋体" w:hint="default"/>
          <w:spacing w:val="-59"/>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z w:val="18"/>
          <w:szCs w:val="18"/>
        </w:rPr>
        <w:t>的比例计提法定公积金</w:t>
      </w:r>
      <w:r>
        <w:rPr>
          <w:rFonts w:ascii="宋体" w:hAnsi="宋体" w:cs="宋体" w:eastAsia="宋体" w:hint="default"/>
          <w:spacing w:val="-92"/>
          <w:sz w:val="18"/>
          <w:szCs w:val="18"/>
        </w:rPr>
        <w:t>；</w:t>
      </w:r>
      <w:r>
        <w:rPr>
          <w:rFonts w:ascii="宋体" w:hAnsi="宋体" w:cs="宋体" w:eastAsia="宋体" w:hint="default"/>
          <w:sz w:val="18"/>
          <w:szCs w:val="18"/>
        </w:rPr>
        <w:t>以本公司</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p>
    <w:p>
      <w:pPr>
        <w:spacing w:before="115"/>
        <w:ind w:left="238" w:right="1777" w:firstLine="0"/>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 </w:t>
      </w:r>
      <w:r>
        <w:rPr>
          <w:rFonts w:ascii="宋体" w:hAnsi="宋体" w:cs="宋体" w:eastAsia="宋体" w:hint="default"/>
          <w:spacing w:val="2"/>
          <w:sz w:val="18"/>
          <w:szCs w:val="18"/>
        </w:rPr>
        <w:t>日股本总数 </w:t>
      </w:r>
      <w:r>
        <w:rPr>
          <w:rFonts w:ascii="宋体" w:hAnsi="宋体" w:cs="宋体" w:eastAsia="宋体" w:hint="default"/>
          <w:sz w:val="18"/>
          <w:szCs w:val="18"/>
        </w:rPr>
        <w:t>312,156,000.00 </w:t>
      </w:r>
      <w:r>
        <w:rPr>
          <w:rFonts w:ascii="宋体" w:hAnsi="宋体" w:cs="宋体" w:eastAsia="宋体" w:hint="default"/>
          <w:spacing w:val="2"/>
          <w:sz w:val="18"/>
          <w:szCs w:val="18"/>
        </w:rPr>
        <w:t>股为基数，按每 </w:t>
      </w:r>
      <w:r>
        <w:rPr>
          <w:rFonts w:ascii="宋体" w:hAnsi="宋体" w:cs="宋体" w:eastAsia="宋体" w:hint="default"/>
          <w:sz w:val="18"/>
          <w:szCs w:val="18"/>
        </w:rPr>
        <w:t>10 </w:t>
      </w:r>
      <w:r>
        <w:rPr>
          <w:rFonts w:ascii="宋体" w:hAnsi="宋体" w:cs="宋体" w:eastAsia="宋体" w:hint="default"/>
          <w:sz w:val="18"/>
          <w:szCs w:val="18"/>
        </w:rPr>
        <w:t>股 </w:t>
      </w:r>
      <w:r>
        <w:rPr>
          <w:rFonts w:ascii="宋体" w:hAnsi="宋体" w:cs="宋体" w:eastAsia="宋体" w:hint="default"/>
          <w:sz w:val="18"/>
          <w:szCs w:val="18"/>
        </w:rPr>
        <w:t>0.8</w:t>
      </w:r>
      <w:r>
        <w:rPr>
          <w:rFonts w:ascii="宋体" w:hAnsi="宋体" w:cs="宋体" w:eastAsia="宋体" w:hint="default"/>
          <w:spacing w:val="30"/>
          <w:sz w:val="18"/>
          <w:szCs w:val="18"/>
        </w:rPr>
        <w:t> </w:t>
      </w:r>
      <w:r>
        <w:rPr>
          <w:rFonts w:ascii="宋体" w:hAnsi="宋体" w:cs="宋体" w:eastAsia="宋体" w:hint="default"/>
          <w:spacing w:val="3"/>
          <w:sz w:val="18"/>
          <w:szCs w:val="18"/>
        </w:rPr>
        <w:t>元分配现金股利，共计分配股利</w:t>
      </w:r>
    </w:p>
    <w:p>
      <w:pPr>
        <w:spacing w:before="115"/>
        <w:ind w:left="238" w:right="4955" w:firstLine="0"/>
        <w:jc w:val="left"/>
        <w:rPr>
          <w:rFonts w:ascii="宋体" w:hAnsi="宋体" w:cs="宋体" w:eastAsia="宋体" w:hint="default"/>
          <w:sz w:val="18"/>
          <w:szCs w:val="18"/>
        </w:rPr>
      </w:pPr>
      <w:r>
        <w:rPr>
          <w:rFonts w:ascii="宋体" w:hAnsi="宋体" w:cs="宋体" w:eastAsia="宋体" w:hint="default"/>
          <w:sz w:val="18"/>
          <w:szCs w:val="18"/>
        </w:rPr>
        <w:t>24,972,480.00</w:t>
      </w:r>
      <w:r>
        <w:rPr>
          <w:rFonts w:ascii="宋体" w:hAnsi="宋体" w:cs="宋体" w:eastAsia="宋体" w:hint="default"/>
          <w:spacing w:val="-52"/>
          <w:sz w:val="18"/>
          <w:szCs w:val="18"/>
        </w:rPr>
        <w:t> </w:t>
      </w:r>
      <w:r>
        <w:rPr>
          <w:rFonts w:ascii="宋体" w:hAnsi="宋体" w:cs="宋体" w:eastAsia="宋体" w:hint="default"/>
          <w:sz w:val="18"/>
          <w:szCs w:val="18"/>
        </w:rPr>
        <w:t>元。该预案尚需本公司股东大会审议通过。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line="712" w:lineRule="auto" w:before="0"/>
        <w:ind w:left="658" w:right="4955" w:firstLine="0"/>
        <w:jc w:val="left"/>
        <w:rPr>
          <w:rFonts w:ascii="黑体" w:hAnsi="黑体" w:cs="黑体" w:eastAsia="黑体" w:hint="default"/>
          <w:sz w:val="21"/>
          <w:szCs w:val="21"/>
        </w:rPr>
      </w:pPr>
      <w:r>
        <w:rPr>
          <w:rFonts w:ascii="黑体" w:hAnsi="黑体" w:cs="黑体" w:eastAsia="黑体" w:hint="default"/>
          <w:sz w:val="21"/>
          <w:szCs w:val="21"/>
        </w:rPr>
        <w:t>九、其他重要事项说明</w:t>
      </w:r>
      <w:r>
        <w:rPr>
          <w:rFonts w:ascii="黑体" w:hAnsi="黑体" w:cs="黑体" w:eastAsia="黑体" w:hint="default"/>
          <w:w w:val="100"/>
          <w:sz w:val="21"/>
          <w:szCs w:val="21"/>
        </w:rPr>
        <w:t> </w:t>
      </w:r>
      <w:r>
        <w:rPr>
          <w:rFonts w:ascii="宋体" w:hAnsi="宋体" w:cs="宋体" w:eastAsia="宋体" w:hint="default"/>
          <w:spacing w:val="-2"/>
          <w:sz w:val="21"/>
          <w:szCs w:val="21"/>
        </w:rPr>
        <w:t>本公司无需要披露的其他重要事项说明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黑体" w:hAnsi="黑体" w:cs="黑体" w:eastAsia="黑体" w:hint="default"/>
          <w:sz w:val="21"/>
          <w:szCs w:val="21"/>
        </w:rPr>
        <w:t>十、母公司财务报表主要项目注释</w:t>
      </w:r>
    </w:p>
    <w:p>
      <w:pPr>
        <w:spacing w:line="355" w:lineRule="auto" w:before="130"/>
        <w:ind w:left="658" w:right="829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应收账款</w:t>
      </w:r>
    </w:p>
    <w:p>
      <w:pPr>
        <w:spacing w:line="240" w:lineRule="auto" w:before="1"/>
        <w:rPr>
          <w:rFonts w:ascii="宋体" w:hAnsi="宋体" w:cs="宋体" w:eastAsia="宋体" w:hint="default"/>
          <w:sz w:val="5"/>
          <w:szCs w:val="5"/>
        </w:rPr>
      </w:pPr>
    </w:p>
    <w:p>
      <w:pPr>
        <w:spacing w:line="2349" w:lineRule="exact"/>
        <w:ind w:left="115"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49.5pt;height:117.5pt;mso-position-horizontal-relative:char;mso-position-vertical-relative:line" coordorigin="0,0" coordsize="8990,2350">
            <v:group style="position:absolute;left:14;top:14;width:1436;height:2" coordorigin="14,14" coordsize="1436,2">
              <v:shape style="position:absolute;left:14;top:14;width:1436;height:2" coordorigin="14,14" coordsize="1436,0" path="m14,14l1450,14e" filled="false" stroked="true" strokeweight="1.44pt" strokecolor="#000000">
                <v:path arrowok="t"/>
              </v:shape>
              <v:shape style="position:absolute;left:1450;top:29;width:10;height:2" type="#_x0000_t75" stroked="false">
                <v:imagedata r:id="rId675" o:title=""/>
              </v:shape>
            </v:group>
            <v:group style="position:absolute;left:1450;top:14;width:29;height:2" coordorigin="1450,14" coordsize="29,2">
              <v:shape style="position:absolute;left:1450;top:14;width:29;height:2" coordorigin="1450,14" coordsize="29,0" path="m1450,14l1478,14e" filled="false" stroked="true" strokeweight="1.44pt" strokecolor="#000000">
                <v:path arrowok="t"/>
              </v:shape>
            </v:group>
            <v:group style="position:absolute;left:1478;top:14;width:3825;height:2" coordorigin="1478,14" coordsize="3825,2">
              <v:shape style="position:absolute;left:1478;top:14;width:3825;height:2" coordorigin="1478,14" coordsize="3825,0" path="m1478,14l5303,14e" filled="false" stroked="true" strokeweight="1.44pt" strokecolor="#000000">
                <v:path arrowok="t"/>
              </v:shape>
              <v:shape style="position:absolute;left:5303;top:29;width:10;height:2" type="#_x0000_t75" stroked="false">
                <v:imagedata r:id="rId675" o:title=""/>
              </v:shape>
            </v:group>
            <v:group style="position:absolute;left:5303;top:14;width:29;height:2" coordorigin="5303,14" coordsize="29,2">
              <v:shape style="position:absolute;left:5303;top:14;width:29;height:2" coordorigin="5303,14" coordsize="29,0" path="m5303,14l5331,14e" filled="false" stroked="true" strokeweight="1.44pt" strokecolor="#000000">
                <v:path arrowok="t"/>
              </v:shape>
            </v:group>
            <v:group style="position:absolute;left:5331;top:14;width:3644;height:2" coordorigin="5331,14" coordsize="3644,2">
              <v:shape style="position:absolute;left:5331;top:14;width:3644;height:2" coordorigin="5331,14" coordsize="3644,0" path="m5331,14l8975,14e" filled="false" stroked="true" strokeweight="1.44pt" strokecolor="#000000">
                <v:path arrowok="t"/>
              </v:shape>
            </v:group>
            <v:group style="position:absolute;left:1450;top:31;width:10;height:20" coordorigin="1450,31" coordsize="10,20">
              <v:shape style="position:absolute;left:1450;top:31;width:10;height:20" coordorigin="1450,31" coordsize="10,20" path="m1450,50l1459,50,1459,31,1450,31,1450,50xe" filled="true" fillcolor="#000000" stroked="false">
                <v:path arrowok="t"/>
                <v:fill type="solid"/>
              </v:shape>
            </v:group>
            <v:group style="position:absolute;left:1450;top:50;width:10;height:20" coordorigin="1450,50" coordsize="10,20">
              <v:shape style="position:absolute;left:1450;top:50;width:10;height:20" coordorigin="1450,50" coordsize="10,20" path="m1450,70l1459,70,1459,50,1450,50,1450,70xe" filled="true" fillcolor="#000000" stroked="false">
                <v:path arrowok="t"/>
                <v:fill type="solid"/>
              </v:shape>
            </v:group>
            <v:group style="position:absolute;left:1450;top:70;width:10;height:20" coordorigin="1450,70" coordsize="10,20">
              <v:shape style="position:absolute;left:1450;top:70;width:10;height:20" coordorigin="1450,70" coordsize="10,20" path="m1450,89l1459,89,1459,70,1450,70,1450,89xe" filled="true" fillcolor="#000000" stroked="false">
                <v:path arrowok="t"/>
                <v:fill type="solid"/>
              </v:shape>
            </v:group>
            <v:group style="position:absolute;left:1450;top:89;width:10;height:20" coordorigin="1450,89" coordsize="10,20">
              <v:shape style="position:absolute;left:1450;top:89;width:10;height:20" coordorigin="1450,89" coordsize="10,20" path="m1450,108l1459,108,1459,89,1450,89,1450,108xe" filled="true" fillcolor="#000000" stroked="false">
                <v:path arrowok="t"/>
                <v:fill type="solid"/>
              </v:shape>
            </v:group>
            <v:group style="position:absolute;left:1450;top:108;width:10;height:20" coordorigin="1450,108" coordsize="10,20">
              <v:shape style="position:absolute;left:1450;top:108;width:10;height:20" coordorigin="1450,108" coordsize="10,20" path="m1450,127l1459,127,1459,108,1450,108,1450,127xe" filled="true" fillcolor="#000000" stroked="false">
                <v:path arrowok="t"/>
                <v:fill type="solid"/>
              </v:shape>
            </v:group>
            <v:group style="position:absolute;left:1450;top:127;width:10;height:20" coordorigin="1450,127" coordsize="10,20">
              <v:shape style="position:absolute;left:1450;top:127;width:10;height:20" coordorigin="1450,127" coordsize="10,20" path="m1450,146l1459,146,1459,127,1450,127,1450,146xe" filled="true" fillcolor="#000000" stroked="false">
                <v:path arrowok="t"/>
                <v:fill type="solid"/>
              </v:shape>
            </v:group>
            <v:group style="position:absolute;left:1450;top:146;width:10;height:20" coordorigin="1450,146" coordsize="10,20">
              <v:shape style="position:absolute;left:1450;top:146;width:10;height:20" coordorigin="1450,146" coordsize="10,20" path="m1450,166l1459,166,1459,146,1450,146,1450,166xe" filled="true" fillcolor="#000000" stroked="false">
                <v:path arrowok="t"/>
                <v:fill type="solid"/>
              </v:shape>
            </v:group>
            <v:group style="position:absolute;left:1450;top:166;width:10;height:20" coordorigin="1450,166" coordsize="10,20">
              <v:shape style="position:absolute;left:1450;top:166;width:10;height:20" coordorigin="1450,166" coordsize="10,20" path="m1450,185l1459,185,1459,166,1450,166,1450,185xe" filled="true" fillcolor="#000000" stroked="false">
                <v:path arrowok="t"/>
                <v:fill type="solid"/>
              </v:shape>
            </v:group>
            <v:group style="position:absolute;left:1450;top:185;width:10;height:20" coordorigin="1450,185" coordsize="10,20">
              <v:shape style="position:absolute;left:1450;top:185;width:10;height:20" coordorigin="1450,185" coordsize="10,20" path="m1450,204l1459,204,1459,185,1450,185,1450,204xe" filled="true" fillcolor="#000000" stroked="false">
                <v:path arrowok="t"/>
                <v:fill type="solid"/>
              </v:shape>
            </v:group>
            <v:group style="position:absolute;left:1450;top:204;width:10;height:20" coordorigin="1450,204" coordsize="10,20">
              <v:shape style="position:absolute;left:1450;top:204;width:10;height:20" coordorigin="1450,204" coordsize="10,20" path="m1450,223l1459,223,1459,204,1450,204,1450,223xe" filled="true" fillcolor="#000000" stroked="false">
                <v:path arrowok="t"/>
                <v:fill type="solid"/>
              </v:shape>
            </v:group>
            <v:group style="position:absolute;left:1450;top:223;width:10;height:20" coordorigin="1450,223" coordsize="10,20">
              <v:shape style="position:absolute;left:1450;top:223;width:10;height:20" coordorigin="1450,223" coordsize="10,20" path="m1450,242l1459,242,1459,223,1450,223,1450,242xe" filled="true" fillcolor="#000000" stroked="false">
                <v:path arrowok="t"/>
                <v:fill type="solid"/>
              </v:shape>
            </v:group>
            <v:group style="position:absolute;left:1450;top:242;width:10;height:20" coordorigin="1450,242" coordsize="10,20">
              <v:shape style="position:absolute;left:1450;top:242;width:10;height:20" coordorigin="1450,242" coordsize="10,20" path="m1450,262l1459,262,1459,242,1450,242,1450,262xe" filled="true" fillcolor="#000000" stroked="false">
                <v:path arrowok="t"/>
                <v:fill type="solid"/>
              </v:shape>
            </v:group>
            <v:group style="position:absolute;left:1450;top:262;width:10;height:20" coordorigin="1450,262" coordsize="10,20">
              <v:shape style="position:absolute;left:1450;top:262;width:10;height:20" coordorigin="1450,262" coordsize="10,20" path="m1450,281l1459,281,1459,262,1450,262,1450,281xe" filled="true" fillcolor="#000000" stroked="false">
                <v:path arrowok="t"/>
                <v:fill type="solid"/>
              </v:shape>
            </v:group>
            <v:group style="position:absolute;left:1450;top:281;width:10;height:20" coordorigin="1450,281" coordsize="10,20">
              <v:shape style="position:absolute;left:1450;top:281;width:10;height:20" coordorigin="1450,281" coordsize="10,20" path="m1450,300l1459,300,1459,281,1450,281,1450,300xe" filled="true" fillcolor="#000000" stroked="false">
                <v:path arrowok="t"/>
                <v:fill type="solid"/>
              </v:shape>
            </v:group>
            <v:group style="position:absolute;left:1450;top:300;width:10;height:20" coordorigin="1450,300" coordsize="10,20">
              <v:shape style="position:absolute;left:1450;top:300;width:10;height:20" coordorigin="1450,300" coordsize="10,20" path="m1450,319l1459,319,1459,300,1450,300,1450,319xe" filled="true" fillcolor="#000000" stroked="false">
                <v:path arrowok="t"/>
                <v:fill type="solid"/>
              </v:shape>
            </v:group>
            <v:group style="position:absolute;left:1450;top:319;width:10;height:20" coordorigin="1450,319" coordsize="10,20">
              <v:shape style="position:absolute;left:1450;top:319;width:10;height:20" coordorigin="1450,319" coordsize="10,20" path="m1450,338l1459,338,1459,319,1450,319,1450,338xe" filled="true" fillcolor="#000000" stroked="false">
                <v:path arrowok="t"/>
                <v:fill type="solid"/>
              </v:shape>
            </v:group>
            <v:group style="position:absolute;left:1450;top:338;width:10;height:20" coordorigin="1450,338" coordsize="10,20">
              <v:shape style="position:absolute;left:1450;top:338;width:10;height:20" coordorigin="1450,338" coordsize="10,20" path="m1450,358l1459,358,1459,338,1450,338,1450,358xe" filled="true" fillcolor="#000000" stroked="false">
                <v:path arrowok="t"/>
                <v:fill type="solid"/>
              </v:shape>
            </v:group>
            <v:group style="position:absolute;left:1450;top:358;width:10;height:20" coordorigin="1450,358" coordsize="10,20">
              <v:shape style="position:absolute;left:1450;top:358;width:10;height:20" coordorigin="1450,358" coordsize="10,20" path="m1450,377l1459,377,1459,358,1450,358,1450,377xe" filled="true" fillcolor="#000000" stroked="false">
                <v:path arrowok="t"/>
                <v:fill type="solid"/>
              </v:shape>
            </v:group>
            <v:group style="position:absolute;left:1450;top:384;width:10;height:2" coordorigin="1450,384" coordsize="10,2">
              <v:shape style="position:absolute;left:1450;top:384;width:10;height:2" coordorigin="1450,384" coordsize="10,0" path="m1450,384l1459,384e" filled="false" stroked="true" strokeweight=".72pt" strokecolor="#000000">
                <v:path arrowok="t"/>
              </v:shape>
            </v:group>
            <v:group style="position:absolute;left:5303;top:31;width:10;height:20" coordorigin="5303,31" coordsize="10,20">
              <v:shape style="position:absolute;left:5303;top:31;width:10;height:20" coordorigin="5303,31" coordsize="10,20" path="m5303,50l5312,50,5312,31,5303,31,5303,50xe" filled="true" fillcolor="#000000" stroked="false">
                <v:path arrowok="t"/>
                <v:fill type="solid"/>
              </v:shape>
            </v:group>
            <v:group style="position:absolute;left:5303;top:50;width:10;height:20" coordorigin="5303,50" coordsize="10,20">
              <v:shape style="position:absolute;left:5303;top:50;width:10;height:20" coordorigin="5303,50" coordsize="10,20" path="m5303,70l5312,70,5312,50,5303,50,5303,70xe" filled="true" fillcolor="#000000" stroked="false">
                <v:path arrowok="t"/>
                <v:fill type="solid"/>
              </v:shape>
            </v:group>
            <v:group style="position:absolute;left:5303;top:70;width:10;height:20" coordorigin="5303,70" coordsize="10,20">
              <v:shape style="position:absolute;left:5303;top:70;width:10;height:20" coordorigin="5303,70" coordsize="10,20" path="m5303,89l5312,89,5312,70,5303,70,5303,89xe" filled="true" fillcolor="#000000" stroked="false">
                <v:path arrowok="t"/>
                <v:fill type="solid"/>
              </v:shape>
            </v:group>
            <v:group style="position:absolute;left:5303;top:89;width:10;height:20" coordorigin="5303,89" coordsize="10,20">
              <v:shape style="position:absolute;left:5303;top:89;width:10;height:20" coordorigin="5303,89" coordsize="10,20" path="m5303,108l5312,108,5312,89,5303,89,5303,108xe" filled="true" fillcolor="#000000" stroked="false">
                <v:path arrowok="t"/>
                <v:fill type="solid"/>
              </v:shape>
            </v:group>
            <v:group style="position:absolute;left:5303;top:108;width:10;height:20" coordorigin="5303,108" coordsize="10,20">
              <v:shape style="position:absolute;left:5303;top:108;width:10;height:20" coordorigin="5303,108" coordsize="10,20" path="m5303,127l5312,127,5312,108,5303,108,5303,127xe" filled="true" fillcolor="#000000" stroked="false">
                <v:path arrowok="t"/>
                <v:fill type="solid"/>
              </v:shape>
            </v:group>
            <v:group style="position:absolute;left:5303;top:127;width:10;height:20" coordorigin="5303,127" coordsize="10,20">
              <v:shape style="position:absolute;left:5303;top:127;width:10;height:20" coordorigin="5303,127" coordsize="10,20" path="m5303,146l5312,146,5312,127,5303,127,5303,146xe" filled="true" fillcolor="#000000" stroked="false">
                <v:path arrowok="t"/>
                <v:fill type="solid"/>
              </v:shape>
            </v:group>
            <v:group style="position:absolute;left:5303;top:146;width:10;height:20" coordorigin="5303,146" coordsize="10,20">
              <v:shape style="position:absolute;left:5303;top:146;width:10;height:20" coordorigin="5303,146" coordsize="10,20" path="m5303,166l5312,166,5312,146,5303,146,5303,166xe" filled="true" fillcolor="#000000" stroked="false">
                <v:path arrowok="t"/>
                <v:fill type="solid"/>
              </v:shape>
            </v:group>
            <v:group style="position:absolute;left:5303;top:166;width:10;height:20" coordorigin="5303,166" coordsize="10,20">
              <v:shape style="position:absolute;left:5303;top:166;width:10;height:20" coordorigin="5303,166" coordsize="10,20" path="m5303,185l5312,185,5312,166,5303,166,5303,185xe" filled="true" fillcolor="#000000" stroked="false">
                <v:path arrowok="t"/>
                <v:fill type="solid"/>
              </v:shape>
            </v:group>
            <v:group style="position:absolute;left:5303;top:185;width:10;height:20" coordorigin="5303,185" coordsize="10,20">
              <v:shape style="position:absolute;left:5303;top:185;width:10;height:20" coordorigin="5303,185" coordsize="10,20" path="m5303,204l5312,204,5312,185,5303,185,5303,204xe" filled="true" fillcolor="#000000" stroked="false">
                <v:path arrowok="t"/>
                <v:fill type="solid"/>
              </v:shape>
            </v:group>
            <v:group style="position:absolute;left:5303;top:204;width:10;height:20" coordorigin="5303,204" coordsize="10,20">
              <v:shape style="position:absolute;left:5303;top:204;width:10;height:20" coordorigin="5303,204" coordsize="10,20" path="m5303,223l5312,223,5312,204,5303,204,5303,223xe" filled="true" fillcolor="#000000" stroked="false">
                <v:path arrowok="t"/>
                <v:fill type="solid"/>
              </v:shape>
            </v:group>
            <v:group style="position:absolute;left:5303;top:223;width:10;height:20" coordorigin="5303,223" coordsize="10,20">
              <v:shape style="position:absolute;left:5303;top:223;width:10;height:20" coordorigin="5303,223" coordsize="10,20" path="m5303,242l5312,242,5312,223,5303,223,5303,242xe" filled="true" fillcolor="#000000" stroked="false">
                <v:path arrowok="t"/>
                <v:fill type="solid"/>
              </v:shape>
            </v:group>
            <v:group style="position:absolute;left:5303;top:242;width:10;height:20" coordorigin="5303,242" coordsize="10,20">
              <v:shape style="position:absolute;left:5303;top:242;width:10;height:20" coordorigin="5303,242" coordsize="10,20" path="m5303,262l5312,262,5312,242,5303,242,5303,262xe" filled="true" fillcolor="#000000" stroked="false">
                <v:path arrowok="t"/>
                <v:fill type="solid"/>
              </v:shape>
            </v:group>
            <v:group style="position:absolute;left:5303;top:262;width:10;height:20" coordorigin="5303,262" coordsize="10,20">
              <v:shape style="position:absolute;left:5303;top:262;width:10;height:20" coordorigin="5303,262" coordsize="10,20" path="m5303,281l5312,281,5312,262,5303,262,5303,281xe" filled="true" fillcolor="#000000" stroked="false">
                <v:path arrowok="t"/>
                <v:fill type="solid"/>
              </v:shape>
            </v:group>
            <v:group style="position:absolute;left:5303;top:281;width:10;height:20" coordorigin="5303,281" coordsize="10,20">
              <v:shape style="position:absolute;left:5303;top:281;width:10;height:20" coordorigin="5303,281" coordsize="10,20" path="m5303,300l5312,300,5312,281,5303,281,5303,300xe" filled="true" fillcolor="#000000" stroked="false">
                <v:path arrowok="t"/>
                <v:fill type="solid"/>
              </v:shape>
              <v:shape style="position:absolute;left:1445;top:300;width:5774;height:101" type="#_x0000_t75" stroked="false">
                <v:imagedata r:id="rId676" o:title=""/>
              </v:shape>
              <v:shape style="position:absolute;left:7214;top:391;width:1762;height:10" type="#_x0000_t75" stroked="false">
                <v:imagedata r:id="rId677" o:title=""/>
              </v:shape>
            </v:group>
            <v:group style="position:absolute;left:1450;top:401;width:10;height:20" coordorigin="1450,401" coordsize="10,20">
              <v:shape style="position:absolute;left:1450;top:401;width:10;height:20" coordorigin="1450,401" coordsize="10,20" path="m1450,420l1459,420,1459,401,1450,401,1450,420xe" filled="true" fillcolor="#000000" stroked="false">
                <v:path arrowok="t"/>
                <v:fill type="solid"/>
              </v:shape>
            </v:group>
            <v:group style="position:absolute;left:1450;top:420;width:10;height:20" coordorigin="1450,420" coordsize="10,20">
              <v:shape style="position:absolute;left:1450;top:420;width:10;height:20" coordorigin="1450,420" coordsize="10,20" path="m1450,439l1459,439,1459,420,1450,420,1450,439xe" filled="true" fillcolor="#000000" stroked="false">
                <v:path arrowok="t"/>
                <v:fill type="solid"/>
              </v:shape>
            </v:group>
            <v:group style="position:absolute;left:1450;top:439;width:10;height:20" coordorigin="1450,439" coordsize="10,20">
              <v:shape style="position:absolute;left:1450;top:439;width:10;height:20" coordorigin="1450,439" coordsize="10,20" path="m1450,458l1459,458,1459,439,1450,439,1450,458xe" filled="true" fillcolor="#000000" stroked="false">
                <v:path arrowok="t"/>
                <v:fill type="solid"/>
              </v:shape>
            </v:group>
            <v:group style="position:absolute;left:1450;top:458;width:10;height:20" coordorigin="1450,458" coordsize="10,20">
              <v:shape style="position:absolute;left:1450;top:458;width:10;height:20" coordorigin="1450,458" coordsize="10,20" path="m1450,478l1459,478,1459,458,1450,458,1450,478xe" filled="true" fillcolor="#000000" stroked="false">
                <v:path arrowok="t"/>
                <v:fill type="solid"/>
              </v:shape>
            </v:group>
            <v:group style="position:absolute;left:1450;top:478;width:10;height:20" coordorigin="1450,478" coordsize="10,20">
              <v:shape style="position:absolute;left:1450;top:478;width:10;height:20" coordorigin="1450,478" coordsize="10,20" path="m1450,497l1459,497,1459,478,1450,478,1450,497xe" filled="true" fillcolor="#000000" stroked="false">
                <v:path arrowok="t"/>
                <v:fill type="solid"/>
              </v:shape>
            </v:group>
            <v:group style="position:absolute;left:1450;top:497;width:10;height:20" coordorigin="1450,497" coordsize="10,20">
              <v:shape style="position:absolute;left:1450;top:497;width:10;height:20" coordorigin="1450,497" coordsize="10,20" path="m1450,516l1459,516,1459,497,1450,497,1450,516xe" filled="true" fillcolor="#000000" stroked="false">
                <v:path arrowok="t"/>
                <v:fill type="solid"/>
              </v:shape>
            </v:group>
            <v:group style="position:absolute;left:1450;top:516;width:10;height:20" coordorigin="1450,516" coordsize="10,20">
              <v:shape style="position:absolute;left:1450;top:516;width:10;height:20" coordorigin="1450,516" coordsize="10,20" path="m1450,535l1459,535,1459,516,1450,516,1450,535xe" filled="true" fillcolor="#000000" stroked="false">
                <v:path arrowok="t"/>
                <v:fill type="solid"/>
              </v:shape>
            </v:group>
            <v:group style="position:absolute;left:1450;top:535;width:10;height:20" coordorigin="1450,535" coordsize="10,20">
              <v:shape style="position:absolute;left:1450;top:535;width:10;height:20" coordorigin="1450,535" coordsize="10,20" path="m1450,554l1459,554,1459,535,1450,535,1450,554xe" filled="true" fillcolor="#000000" stroked="false">
                <v:path arrowok="t"/>
                <v:fill type="solid"/>
              </v:shape>
            </v:group>
            <v:group style="position:absolute;left:1450;top:554;width:10;height:20" coordorigin="1450,554" coordsize="10,20">
              <v:shape style="position:absolute;left:1450;top:554;width:10;height:20" coordorigin="1450,554" coordsize="10,20" path="m1450,574l1459,574,1459,554,1450,554,1450,574xe" filled="true" fillcolor="#000000" stroked="false">
                <v:path arrowok="t"/>
                <v:fill type="solid"/>
              </v:shape>
            </v:group>
            <v:group style="position:absolute;left:1450;top:574;width:10;height:20" coordorigin="1450,574" coordsize="10,20">
              <v:shape style="position:absolute;left:1450;top:574;width:10;height:20" coordorigin="1450,574" coordsize="10,20" path="m1450,593l1459,593,1459,574,1450,574,1450,593xe" filled="true" fillcolor="#000000" stroked="false">
                <v:path arrowok="t"/>
                <v:fill type="solid"/>
              </v:shape>
            </v:group>
            <v:group style="position:absolute;left:1450;top:593;width:10;height:20" coordorigin="1450,593" coordsize="10,20">
              <v:shape style="position:absolute;left:1450;top:593;width:10;height:20" coordorigin="1450,593" coordsize="10,20" path="m1450,612l1459,612,1459,593,1450,593,1450,612xe" filled="true" fillcolor="#000000" stroked="false">
                <v:path arrowok="t"/>
                <v:fill type="solid"/>
              </v:shape>
            </v:group>
            <v:group style="position:absolute;left:1450;top:612;width:10;height:20" coordorigin="1450,612" coordsize="10,20">
              <v:shape style="position:absolute;left:1450;top:612;width:10;height:20" coordorigin="1450,612" coordsize="10,20" path="m1450,631l1459,631,1459,612,1450,612,1450,631xe" filled="true" fillcolor="#000000" stroked="false">
                <v:path arrowok="t"/>
                <v:fill type="solid"/>
              </v:shape>
            </v:group>
            <v:group style="position:absolute;left:1450;top:631;width:10;height:20" coordorigin="1450,631" coordsize="10,20">
              <v:shape style="position:absolute;left:1450;top:631;width:10;height:20" coordorigin="1450,631" coordsize="10,20" path="m1450,650l1459,650,1459,631,1450,631,1450,650xe" filled="true" fillcolor="#000000" stroked="false">
                <v:path arrowok="t"/>
                <v:fill type="solid"/>
              </v:shape>
            </v:group>
            <v:group style="position:absolute;left:1450;top:650;width:10;height:20" coordorigin="1450,650" coordsize="10,20">
              <v:shape style="position:absolute;left:1450;top:650;width:10;height:20" coordorigin="1450,650" coordsize="10,20" path="m1450,670l1459,670,1459,650,1450,650,1450,670xe" filled="true" fillcolor="#000000" stroked="false">
                <v:path arrowok="t"/>
                <v:fill type="solid"/>
              </v:shape>
            </v:group>
            <v:group style="position:absolute;left:3430;top:401;width:10;height:20" coordorigin="3430,401" coordsize="10,20">
              <v:shape style="position:absolute;left:3430;top:401;width:10;height:20" coordorigin="3430,401" coordsize="10,20" path="m3430,420l3440,420,3440,401,3430,401,3430,420xe" filled="true" fillcolor="#000000" stroked="false">
                <v:path arrowok="t"/>
                <v:fill type="solid"/>
              </v:shape>
            </v:group>
            <v:group style="position:absolute;left:3430;top:420;width:10;height:20" coordorigin="3430,420" coordsize="10,20">
              <v:shape style="position:absolute;left:3430;top:420;width:10;height:20" coordorigin="3430,420" coordsize="10,20" path="m3430,439l3440,439,3440,420,3430,420,3430,439xe" filled="true" fillcolor="#000000" stroked="false">
                <v:path arrowok="t"/>
                <v:fill type="solid"/>
              </v:shape>
            </v:group>
            <v:group style="position:absolute;left:3430;top:439;width:10;height:20" coordorigin="3430,439" coordsize="10,20">
              <v:shape style="position:absolute;left:3430;top:439;width:10;height:20" coordorigin="3430,439" coordsize="10,20" path="m3430,458l3440,458,3440,439,3430,439,3430,458xe" filled="true" fillcolor="#000000" stroked="false">
                <v:path arrowok="t"/>
                <v:fill type="solid"/>
              </v:shape>
            </v:group>
            <v:group style="position:absolute;left:3430;top:458;width:10;height:20" coordorigin="3430,458" coordsize="10,20">
              <v:shape style="position:absolute;left:3430;top:458;width:10;height:20" coordorigin="3430,458" coordsize="10,20" path="m3430,478l3440,478,3440,458,3430,458,3430,478xe" filled="true" fillcolor="#000000" stroked="false">
                <v:path arrowok="t"/>
                <v:fill type="solid"/>
              </v:shape>
            </v:group>
            <v:group style="position:absolute;left:3430;top:478;width:10;height:20" coordorigin="3430,478" coordsize="10,20">
              <v:shape style="position:absolute;left:3430;top:478;width:10;height:20" coordorigin="3430,478" coordsize="10,20" path="m3430,497l3440,497,3440,478,3430,478,3430,497xe" filled="true" fillcolor="#000000" stroked="false">
                <v:path arrowok="t"/>
                <v:fill type="solid"/>
              </v:shape>
            </v:group>
            <v:group style="position:absolute;left:3430;top:497;width:10;height:20" coordorigin="3430,497" coordsize="10,20">
              <v:shape style="position:absolute;left:3430;top:497;width:10;height:20" coordorigin="3430,497" coordsize="10,20" path="m3430,516l3440,516,3440,497,3430,497,3430,516xe" filled="true" fillcolor="#000000" stroked="false">
                <v:path arrowok="t"/>
                <v:fill type="solid"/>
              </v:shape>
            </v:group>
            <v:group style="position:absolute;left:3430;top:516;width:10;height:20" coordorigin="3430,516" coordsize="10,20">
              <v:shape style="position:absolute;left:3430;top:516;width:10;height:20" coordorigin="3430,516" coordsize="10,20" path="m3430,535l3440,535,3440,516,3430,516,3430,535xe" filled="true" fillcolor="#000000" stroked="false">
                <v:path arrowok="t"/>
                <v:fill type="solid"/>
              </v:shape>
            </v:group>
            <v:group style="position:absolute;left:3430;top:535;width:10;height:20" coordorigin="3430,535" coordsize="10,20">
              <v:shape style="position:absolute;left:3430;top:535;width:10;height:20" coordorigin="3430,535" coordsize="10,20" path="m3430,554l3440,554,3440,535,3430,535,3430,554xe" filled="true" fillcolor="#000000" stroked="false">
                <v:path arrowok="t"/>
                <v:fill type="solid"/>
              </v:shape>
            </v:group>
            <v:group style="position:absolute;left:3430;top:554;width:10;height:20" coordorigin="3430,554" coordsize="10,20">
              <v:shape style="position:absolute;left:3430;top:554;width:10;height:20" coordorigin="3430,554" coordsize="10,20" path="m3430,574l3440,574,3440,554,3430,554,3430,574xe" filled="true" fillcolor="#000000" stroked="false">
                <v:path arrowok="t"/>
                <v:fill type="solid"/>
              </v:shape>
            </v:group>
            <v:group style="position:absolute;left:3430;top:574;width:10;height:20" coordorigin="3430,574" coordsize="10,20">
              <v:shape style="position:absolute;left:3430;top:574;width:10;height:20" coordorigin="3430,574" coordsize="10,20" path="m3430,593l3440,593,3440,574,3430,574,3430,593xe" filled="true" fillcolor="#000000" stroked="false">
                <v:path arrowok="t"/>
                <v:fill type="solid"/>
              </v:shape>
            </v:group>
            <v:group style="position:absolute;left:3430;top:593;width:10;height:20" coordorigin="3430,593" coordsize="10,20">
              <v:shape style="position:absolute;left:3430;top:593;width:10;height:20" coordorigin="3430,593" coordsize="10,20" path="m3430,612l3440,612,3440,593,3430,593,3430,612xe" filled="true" fillcolor="#000000" stroked="false">
                <v:path arrowok="t"/>
                <v:fill type="solid"/>
              </v:shape>
            </v:group>
            <v:group style="position:absolute;left:3430;top:612;width:10;height:20" coordorigin="3430,612" coordsize="10,20">
              <v:shape style="position:absolute;left:3430;top:612;width:10;height:20" coordorigin="3430,612" coordsize="10,20" path="m3430,631l3440,631,3440,612,3430,612,3430,631xe" filled="true" fillcolor="#000000" stroked="false">
                <v:path arrowok="t"/>
                <v:fill type="solid"/>
              </v:shape>
            </v:group>
            <v:group style="position:absolute;left:3430;top:631;width:10;height:20" coordorigin="3430,631" coordsize="10,20">
              <v:shape style="position:absolute;left:3430;top:631;width:10;height:20" coordorigin="3430,631" coordsize="10,20" path="m3430,650l3440,650,3440,631,3430,631,3430,650xe" filled="true" fillcolor="#000000" stroked="false">
                <v:path arrowok="t"/>
                <v:fill type="solid"/>
              </v:shape>
            </v:group>
            <v:group style="position:absolute;left:3430;top:650;width:10;height:20" coordorigin="3430,650" coordsize="10,20">
              <v:shape style="position:absolute;left:3430;top:650;width:10;height:20" coordorigin="3430,650" coordsize="10,20" path="m3430,670l3440,670,3440,650,3430,650,3430,670xe" filled="true" fillcolor="#000000" stroked="false">
                <v:path arrowok="t"/>
                <v:fill type="solid"/>
              </v:shape>
            </v:group>
            <v:group style="position:absolute;left:3430;top:670;width:10;height:20" coordorigin="3430,670" coordsize="10,20">
              <v:shape style="position:absolute;left:3430;top:670;width:10;height:20" coordorigin="3430,670" coordsize="10,20" path="m3430,689l3440,689,3440,670,3430,670,3430,689xe" filled="true" fillcolor="#000000" stroked="false">
                <v:path arrowok="t"/>
                <v:fill type="solid"/>
              </v:shape>
            </v:group>
            <v:group style="position:absolute;left:3430;top:689;width:10;height:20" coordorigin="3430,689" coordsize="10,20">
              <v:shape style="position:absolute;left:3430;top:689;width:10;height:20" coordorigin="3430,689" coordsize="10,20" path="m3430,708l3440,708,3440,689,3430,689,3430,708xe" filled="true" fillcolor="#000000" stroked="false">
                <v:path arrowok="t"/>
                <v:fill type="solid"/>
              </v:shape>
            </v:group>
            <v:group style="position:absolute;left:3430;top:708;width:10;height:20" coordorigin="3430,708" coordsize="10,20">
              <v:shape style="position:absolute;left:3430;top:708;width:10;height:20" coordorigin="3430,708" coordsize="10,20" path="m3430,727l3440,727,3440,708,3430,708,3430,727xe" filled="true" fillcolor="#000000" stroked="false">
                <v:path arrowok="t"/>
                <v:fill type="solid"/>
              </v:shape>
            </v:group>
            <v:group style="position:absolute;left:3430;top:727;width:10;height:20" coordorigin="3430,727" coordsize="10,20">
              <v:shape style="position:absolute;left:3430;top:727;width:10;height:20" coordorigin="3430,727" coordsize="10,20" path="m3430,746l3440,746,3440,727,3430,727,3430,746xe" filled="true" fillcolor="#000000" stroked="false">
                <v:path arrowok="t"/>
                <v:fill type="solid"/>
              </v:shape>
            </v:group>
            <v:group style="position:absolute;left:3430;top:754;width:10;height:2" coordorigin="3430,754" coordsize="10,2">
              <v:shape style="position:absolute;left:3430;top:754;width:10;height:2" coordorigin="3430,754" coordsize="10,0" path="m3430,754l3440,754e" filled="false" stroked="true" strokeweight=".72pt" strokecolor="#000000">
                <v:path arrowok="t"/>
              </v:shape>
            </v:group>
            <v:group style="position:absolute;left:5303;top:401;width:10;height:20" coordorigin="5303,401" coordsize="10,20">
              <v:shape style="position:absolute;left:5303;top:401;width:10;height:20" coordorigin="5303,401" coordsize="10,20" path="m5303,420l5312,420,5312,401,5303,401,5303,420xe" filled="true" fillcolor="#000000" stroked="false">
                <v:path arrowok="t"/>
                <v:fill type="solid"/>
              </v:shape>
            </v:group>
            <v:group style="position:absolute;left:5303;top:420;width:10;height:20" coordorigin="5303,420" coordsize="10,20">
              <v:shape style="position:absolute;left:5303;top:420;width:10;height:20" coordorigin="5303,420" coordsize="10,20" path="m5303,439l5312,439,5312,420,5303,420,5303,439xe" filled="true" fillcolor="#000000" stroked="false">
                <v:path arrowok="t"/>
                <v:fill type="solid"/>
              </v:shape>
            </v:group>
            <v:group style="position:absolute;left:5303;top:439;width:10;height:20" coordorigin="5303,439" coordsize="10,20">
              <v:shape style="position:absolute;left:5303;top:439;width:10;height:20" coordorigin="5303,439" coordsize="10,20" path="m5303,458l5312,458,5312,439,5303,439,5303,458xe" filled="true" fillcolor="#000000" stroked="false">
                <v:path arrowok="t"/>
                <v:fill type="solid"/>
              </v:shape>
            </v:group>
            <v:group style="position:absolute;left:5303;top:458;width:10;height:20" coordorigin="5303,458" coordsize="10,20">
              <v:shape style="position:absolute;left:5303;top:458;width:10;height:20" coordorigin="5303,458" coordsize="10,20" path="m5303,478l5312,478,5312,458,5303,458,5303,478xe" filled="true" fillcolor="#000000" stroked="false">
                <v:path arrowok="t"/>
                <v:fill type="solid"/>
              </v:shape>
            </v:group>
            <v:group style="position:absolute;left:5303;top:478;width:10;height:20" coordorigin="5303,478" coordsize="10,20">
              <v:shape style="position:absolute;left:5303;top:478;width:10;height:20" coordorigin="5303,478" coordsize="10,20" path="m5303,497l5312,497,5312,478,5303,478,5303,497xe" filled="true" fillcolor="#000000" stroked="false">
                <v:path arrowok="t"/>
                <v:fill type="solid"/>
              </v:shape>
            </v:group>
            <v:group style="position:absolute;left:5303;top:497;width:10;height:20" coordorigin="5303,497" coordsize="10,20">
              <v:shape style="position:absolute;left:5303;top:497;width:10;height:20" coordorigin="5303,497" coordsize="10,20" path="m5303,516l5312,516,5312,497,5303,497,5303,516xe" filled="true" fillcolor="#000000" stroked="false">
                <v:path arrowok="t"/>
                <v:fill type="solid"/>
              </v:shape>
            </v:group>
            <v:group style="position:absolute;left:5303;top:516;width:10;height:20" coordorigin="5303,516" coordsize="10,20">
              <v:shape style="position:absolute;left:5303;top:516;width:10;height:20" coordorigin="5303,516" coordsize="10,20" path="m5303,535l5312,535,5312,516,5303,516,5303,535xe" filled="true" fillcolor="#000000" stroked="false">
                <v:path arrowok="t"/>
                <v:fill type="solid"/>
              </v:shape>
            </v:group>
            <v:group style="position:absolute;left:5303;top:535;width:10;height:20" coordorigin="5303,535" coordsize="10,20">
              <v:shape style="position:absolute;left:5303;top:535;width:10;height:20" coordorigin="5303,535" coordsize="10,20" path="m5303,554l5312,554,5312,535,5303,535,5303,554xe" filled="true" fillcolor="#000000" stroked="false">
                <v:path arrowok="t"/>
                <v:fill type="solid"/>
              </v:shape>
            </v:group>
            <v:group style="position:absolute;left:5303;top:554;width:10;height:20" coordorigin="5303,554" coordsize="10,20">
              <v:shape style="position:absolute;left:5303;top:554;width:10;height:20" coordorigin="5303,554" coordsize="10,20" path="m5303,574l5312,574,5312,554,5303,554,5303,574xe" filled="true" fillcolor="#000000" stroked="false">
                <v:path arrowok="t"/>
                <v:fill type="solid"/>
              </v:shape>
            </v:group>
            <v:group style="position:absolute;left:5303;top:574;width:10;height:20" coordorigin="5303,574" coordsize="10,20">
              <v:shape style="position:absolute;left:5303;top:574;width:10;height:20" coordorigin="5303,574" coordsize="10,20" path="m5303,593l5312,593,5312,574,5303,574,5303,593xe" filled="true" fillcolor="#000000" stroked="false">
                <v:path arrowok="t"/>
                <v:fill type="solid"/>
              </v:shape>
            </v:group>
            <v:group style="position:absolute;left:5303;top:593;width:10;height:20" coordorigin="5303,593" coordsize="10,20">
              <v:shape style="position:absolute;left:5303;top:593;width:10;height:20" coordorigin="5303,593" coordsize="10,20" path="m5303,612l5312,612,5312,593,5303,593,5303,612xe" filled="true" fillcolor="#000000" stroked="false">
                <v:path arrowok="t"/>
                <v:fill type="solid"/>
              </v:shape>
            </v:group>
            <v:group style="position:absolute;left:5303;top:612;width:10;height:20" coordorigin="5303,612" coordsize="10,20">
              <v:shape style="position:absolute;left:5303;top:612;width:10;height:20" coordorigin="5303,612" coordsize="10,20" path="m5303,631l5312,631,5312,612,5303,612,5303,631xe" filled="true" fillcolor="#000000" stroked="false">
                <v:path arrowok="t"/>
                <v:fill type="solid"/>
              </v:shape>
            </v:group>
            <v:group style="position:absolute;left:5303;top:631;width:10;height:20" coordorigin="5303,631" coordsize="10,20">
              <v:shape style="position:absolute;left:5303;top:631;width:10;height:20" coordorigin="5303,631" coordsize="10,20" path="m5303,650l5312,650,5312,631,5303,631,5303,650xe" filled="true" fillcolor="#000000" stroked="false">
                <v:path arrowok="t"/>
                <v:fill type="solid"/>
              </v:shape>
            </v:group>
            <v:group style="position:absolute;left:5303;top:650;width:10;height:20" coordorigin="5303,650" coordsize="10,20">
              <v:shape style="position:absolute;left:5303;top:650;width:10;height:20" coordorigin="5303,650" coordsize="10,20" path="m5303,670l5312,670,5312,650,5303,650,5303,670xe" filled="true" fillcolor="#000000" stroked="false">
                <v:path arrowok="t"/>
                <v:fill type="solid"/>
              </v:shape>
            </v:group>
            <v:group style="position:absolute;left:5303;top:670;width:10;height:20" coordorigin="5303,670" coordsize="10,20">
              <v:shape style="position:absolute;left:5303;top:670;width:10;height:20" coordorigin="5303,670" coordsize="10,20" path="m5303,689l5312,689,5312,670,5303,670,5303,689xe" filled="true" fillcolor="#000000" stroked="false">
                <v:path arrowok="t"/>
                <v:fill type="solid"/>
              </v:shape>
            </v:group>
            <v:group style="position:absolute;left:5303;top:689;width:10;height:20" coordorigin="5303,689" coordsize="10,20">
              <v:shape style="position:absolute;left:5303;top:689;width:10;height:20" coordorigin="5303,689" coordsize="10,20" path="m5303,708l5312,708,5312,689,5303,689,5303,708xe" filled="true" fillcolor="#000000" stroked="false">
                <v:path arrowok="t"/>
                <v:fill type="solid"/>
              </v:shape>
            </v:group>
            <v:group style="position:absolute;left:5303;top:708;width:10;height:20" coordorigin="5303,708" coordsize="10,20">
              <v:shape style="position:absolute;left:5303;top:708;width:10;height:20" coordorigin="5303,708" coordsize="10,20" path="m5303,727l5312,727,5312,708,5303,708,5303,727xe" filled="true" fillcolor="#000000" stroked="false">
                <v:path arrowok="t"/>
                <v:fill type="solid"/>
              </v:shape>
            </v:group>
            <v:group style="position:absolute;left:5303;top:727;width:10;height:20" coordorigin="5303,727" coordsize="10,20">
              <v:shape style="position:absolute;left:5303;top:727;width:10;height:20" coordorigin="5303,727" coordsize="10,20" path="m5303,746l5312,746,5312,727,5303,727,5303,746xe" filled="true" fillcolor="#000000" stroked="false">
                <v:path arrowok="t"/>
                <v:fill type="solid"/>
              </v:shape>
            </v:group>
            <v:group style="position:absolute;left:5303;top:754;width:10;height:2" coordorigin="5303,754" coordsize="10,2">
              <v:shape style="position:absolute;left:5303;top:754;width:10;height:2" coordorigin="5303,754" coordsize="10,0" path="m5303,754l5312,754e" filled="false" stroked="true" strokeweight=".72pt" strokecolor="#000000">
                <v:path arrowok="t"/>
              </v:shape>
            </v:group>
            <v:group style="position:absolute;left:7218;top:401;width:10;height:20" coordorigin="7218,401" coordsize="10,20">
              <v:shape style="position:absolute;left:7218;top:401;width:10;height:20" coordorigin="7218,401" coordsize="10,20" path="m7218,420l7228,420,7228,401,7218,401,7218,420xe" filled="true" fillcolor="#000000" stroked="false">
                <v:path arrowok="t"/>
                <v:fill type="solid"/>
              </v:shape>
            </v:group>
            <v:group style="position:absolute;left:7218;top:420;width:10;height:20" coordorigin="7218,420" coordsize="10,20">
              <v:shape style="position:absolute;left:7218;top:420;width:10;height:20" coordorigin="7218,420" coordsize="10,20" path="m7218,439l7228,439,7228,420,7218,420,7218,439xe" filled="true" fillcolor="#000000" stroked="false">
                <v:path arrowok="t"/>
                <v:fill type="solid"/>
              </v:shape>
            </v:group>
            <v:group style="position:absolute;left:7218;top:439;width:10;height:20" coordorigin="7218,439" coordsize="10,20">
              <v:shape style="position:absolute;left:7218;top:439;width:10;height:20" coordorigin="7218,439" coordsize="10,20" path="m7218,458l7228,458,7228,439,7218,439,7218,458xe" filled="true" fillcolor="#000000" stroked="false">
                <v:path arrowok="t"/>
                <v:fill type="solid"/>
              </v:shape>
            </v:group>
            <v:group style="position:absolute;left:7218;top:458;width:10;height:20" coordorigin="7218,458" coordsize="10,20">
              <v:shape style="position:absolute;left:7218;top:458;width:10;height:20" coordorigin="7218,458" coordsize="10,20" path="m7218,478l7228,478,7228,458,7218,458,7218,478xe" filled="true" fillcolor="#000000" stroked="false">
                <v:path arrowok="t"/>
                <v:fill type="solid"/>
              </v:shape>
            </v:group>
            <v:group style="position:absolute;left:7218;top:478;width:10;height:20" coordorigin="7218,478" coordsize="10,20">
              <v:shape style="position:absolute;left:7218;top:478;width:10;height:20" coordorigin="7218,478" coordsize="10,20" path="m7218,497l7228,497,7228,478,7218,478,7218,497xe" filled="true" fillcolor="#000000" stroked="false">
                <v:path arrowok="t"/>
                <v:fill type="solid"/>
              </v:shape>
            </v:group>
            <v:group style="position:absolute;left:7218;top:497;width:10;height:20" coordorigin="7218,497" coordsize="10,20">
              <v:shape style="position:absolute;left:7218;top:497;width:10;height:20" coordorigin="7218,497" coordsize="10,20" path="m7218,516l7228,516,7228,497,7218,497,7218,516xe" filled="true" fillcolor="#000000" stroked="false">
                <v:path arrowok="t"/>
                <v:fill type="solid"/>
              </v:shape>
            </v:group>
            <v:group style="position:absolute;left:7218;top:516;width:10;height:20" coordorigin="7218,516" coordsize="10,20">
              <v:shape style="position:absolute;left:7218;top:516;width:10;height:20" coordorigin="7218,516" coordsize="10,20" path="m7218,535l7228,535,7228,516,7218,516,7218,535xe" filled="true" fillcolor="#000000" stroked="false">
                <v:path arrowok="t"/>
                <v:fill type="solid"/>
              </v:shape>
            </v:group>
            <v:group style="position:absolute;left:7218;top:535;width:10;height:20" coordorigin="7218,535" coordsize="10,20">
              <v:shape style="position:absolute;left:7218;top:535;width:10;height:20" coordorigin="7218,535" coordsize="10,20" path="m7218,554l7228,554,7228,535,7218,535,7218,554xe" filled="true" fillcolor="#000000" stroked="false">
                <v:path arrowok="t"/>
                <v:fill type="solid"/>
              </v:shape>
            </v:group>
            <v:group style="position:absolute;left:7218;top:554;width:10;height:20" coordorigin="7218,554" coordsize="10,20">
              <v:shape style="position:absolute;left:7218;top:554;width:10;height:20" coordorigin="7218,554" coordsize="10,20" path="m7218,574l7228,574,7228,554,7218,554,7218,574xe" filled="true" fillcolor="#000000" stroked="false">
                <v:path arrowok="t"/>
                <v:fill type="solid"/>
              </v:shape>
            </v:group>
            <v:group style="position:absolute;left:7218;top:574;width:10;height:20" coordorigin="7218,574" coordsize="10,20">
              <v:shape style="position:absolute;left:7218;top:574;width:10;height:20" coordorigin="7218,574" coordsize="10,20" path="m7218,593l7228,593,7228,574,7218,574,7218,593xe" filled="true" fillcolor="#000000" stroked="false">
                <v:path arrowok="t"/>
                <v:fill type="solid"/>
              </v:shape>
            </v:group>
            <v:group style="position:absolute;left:7218;top:593;width:10;height:20" coordorigin="7218,593" coordsize="10,20">
              <v:shape style="position:absolute;left:7218;top:593;width:10;height:20" coordorigin="7218,593" coordsize="10,20" path="m7218,612l7228,612,7228,593,7218,593,7218,612xe" filled="true" fillcolor="#000000" stroked="false">
                <v:path arrowok="t"/>
                <v:fill type="solid"/>
              </v:shape>
            </v:group>
            <v:group style="position:absolute;left:7218;top:612;width:10;height:20" coordorigin="7218,612" coordsize="10,20">
              <v:shape style="position:absolute;left:7218;top:612;width:10;height:20" coordorigin="7218,612" coordsize="10,20" path="m7218,631l7228,631,7228,612,7218,612,7218,631xe" filled="true" fillcolor="#000000" stroked="false">
                <v:path arrowok="t"/>
                <v:fill type="solid"/>
              </v:shape>
            </v:group>
            <v:group style="position:absolute;left:7218;top:631;width:10;height:20" coordorigin="7218,631" coordsize="10,20">
              <v:shape style="position:absolute;left:7218;top:631;width:10;height:20" coordorigin="7218,631" coordsize="10,20" path="m7218,650l7228,650,7228,631,7218,631,7218,650xe" filled="true" fillcolor="#000000" stroked="false">
                <v:path arrowok="t"/>
                <v:fill type="solid"/>
              </v:shape>
            </v:group>
            <v:group style="position:absolute;left:7218;top:650;width:10;height:20" coordorigin="7218,650" coordsize="10,20">
              <v:shape style="position:absolute;left:7218;top:650;width:10;height:20" coordorigin="7218,650" coordsize="10,20" path="m7218,670l7228,670,7228,650,7218,650,7218,670xe" filled="true" fillcolor="#000000" stroked="false">
                <v:path arrowok="t"/>
                <v:fill type="solid"/>
              </v:shape>
            </v:group>
            <v:group style="position:absolute;left:7218;top:670;width:10;height:20" coordorigin="7218,670" coordsize="10,20">
              <v:shape style="position:absolute;left:7218;top:670;width:10;height:20" coordorigin="7218,670" coordsize="10,20" path="m7218,689l7228,689,7228,670,7218,670,7218,689xe" filled="true" fillcolor="#000000" stroked="false">
                <v:path arrowok="t"/>
                <v:fill type="solid"/>
              </v:shape>
            </v:group>
            <v:group style="position:absolute;left:7218;top:689;width:10;height:20" coordorigin="7218,689" coordsize="10,20">
              <v:shape style="position:absolute;left:7218;top:689;width:10;height:20" coordorigin="7218,689" coordsize="10,20" path="m7218,708l7228,708,7228,689,7218,689,7218,708xe" filled="true" fillcolor="#000000" stroked="false">
                <v:path arrowok="t"/>
                <v:fill type="solid"/>
              </v:shape>
            </v:group>
            <v:group style="position:absolute;left:7218;top:708;width:10;height:20" coordorigin="7218,708" coordsize="10,20">
              <v:shape style="position:absolute;left:7218;top:708;width:10;height:20" coordorigin="7218,708" coordsize="10,20" path="m7218,727l7228,727,7228,708,7218,708,7218,727xe" filled="true" fillcolor="#000000" stroked="false">
                <v:path arrowok="t"/>
                <v:fill type="solid"/>
              </v:shape>
            </v:group>
            <v:group style="position:absolute;left:7218;top:727;width:10;height:20" coordorigin="7218,727" coordsize="10,20">
              <v:shape style="position:absolute;left:7218;top:727;width:10;height:20" coordorigin="7218,727" coordsize="10,20" path="m7218,746l7228,746,7228,727,7218,727,7218,746xe" filled="true" fillcolor="#000000" stroked="false">
                <v:path arrowok="t"/>
                <v:fill type="solid"/>
              </v:shape>
            </v:group>
            <v:group style="position:absolute;left:7218;top:754;width:10;height:2" coordorigin="7218,754" coordsize="10,2">
              <v:shape style="position:absolute;left:7218;top:754;width:10;height:2" coordorigin="7218,754" coordsize="10,0" path="m7218,754l7228,754e" filled="false" stroked="true" strokeweight=".72pt" strokecolor="#000000">
                <v:path arrowok="t"/>
              </v:shape>
              <v:shape style="position:absolute;left:1440;top:670;width:1318;height:101" type="#_x0000_t75" stroked="false">
                <v:imagedata r:id="rId678" o:title=""/>
              </v:shape>
              <v:shape style="position:absolute;left:2753;top:761;width:677;height:10" type="#_x0000_t75" stroked="false">
                <v:imagedata r:id="rId679" o:title=""/>
              </v:shape>
              <v:shape style="position:absolute;left:3425;top:761;width:1166;height:10" type="#_x0000_t75" stroked="false">
                <v:imagedata r:id="rId680" o:title=""/>
              </v:shape>
              <v:shape style="position:absolute;left:4587;top:761;width:1918;height:10" type="#_x0000_t75" stroked="false">
                <v:imagedata r:id="rId681" o:title=""/>
              </v:shape>
              <v:shape style="position:absolute;left:6500;top:761;width:718;height:10" type="#_x0000_t75" stroked="false">
                <v:imagedata r:id="rId682" o:title=""/>
              </v:shape>
              <v:shape style="position:absolute;left:7214;top:761;width:1762;height:10" type="#_x0000_t75" stroked="false">
                <v:imagedata r:id="rId683" o:title=""/>
              </v:shape>
            </v:group>
            <v:group style="position:absolute;left:1450;top:770;width:10;height:20" coordorigin="1450,770" coordsize="10,20">
              <v:shape style="position:absolute;left:1450;top:770;width:10;height:20" coordorigin="1450,770" coordsize="10,20" path="m1450,790l1459,790,1459,770,1450,770,1450,790xe" filled="true" fillcolor="#000000" stroked="false">
                <v:path arrowok="t"/>
                <v:fill type="solid"/>
              </v:shape>
            </v:group>
            <v:group style="position:absolute;left:1450;top:790;width:10;height:20" coordorigin="1450,790" coordsize="10,20">
              <v:shape style="position:absolute;left:1450;top:790;width:10;height:20" coordorigin="1450,790" coordsize="10,20" path="m1450,809l1459,809,1459,790,1450,790,1450,809xe" filled="true" fillcolor="#000000" stroked="false">
                <v:path arrowok="t"/>
                <v:fill type="solid"/>
              </v:shape>
            </v:group>
            <v:group style="position:absolute;left:1450;top:809;width:10;height:20" coordorigin="1450,809" coordsize="10,20">
              <v:shape style="position:absolute;left:1450;top:809;width:10;height:20" coordorigin="1450,809" coordsize="10,20" path="m1450,828l1459,828,1459,809,1450,809,1450,828xe" filled="true" fillcolor="#000000" stroked="false">
                <v:path arrowok="t"/>
                <v:fill type="solid"/>
              </v:shape>
            </v:group>
            <v:group style="position:absolute;left:1450;top:828;width:10;height:20" coordorigin="1450,828" coordsize="10,20">
              <v:shape style="position:absolute;left:1450;top:828;width:10;height:20" coordorigin="1450,828" coordsize="10,20" path="m1450,847l1459,847,1459,828,1450,828,1450,847xe" filled="true" fillcolor="#000000" stroked="false">
                <v:path arrowok="t"/>
                <v:fill type="solid"/>
              </v:shape>
            </v:group>
            <v:group style="position:absolute;left:1450;top:847;width:10;height:20" coordorigin="1450,847" coordsize="10,20">
              <v:shape style="position:absolute;left:1450;top:847;width:10;height:20" coordorigin="1450,847" coordsize="10,20" path="m1450,866l1459,866,1459,847,1450,847,1450,866xe" filled="true" fillcolor="#000000" stroked="false">
                <v:path arrowok="t"/>
                <v:fill type="solid"/>
              </v:shape>
            </v:group>
            <v:group style="position:absolute;left:1450;top:866;width:10;height:20" coordorigin="1450,866" coordsize="10,20">
              <v:shape style="position:absolute;left:1450;top:866;width:10;height:20" coordorigin="1450,866" coordsize="10,20" path="m1450,886l1459,886,1459,866,1450,866,1450,886xe" filled="true" fillcolor="#000000" stroked="false">
                <v:path arrowok="t"/>
                <v:fill type="solid"/>
              </v:shape>
            </v:group>
            <v:group style="position:absolute;left:1450;top:886;width:10;height:20" coordorigin="1450,886" coordsize="10,20">
              <v:shape style="position:absolute;left:1450;top:886;width:10;height:20" coordorigin="1450,886" coordsize="10,20" path="m1450,905l1459,905,1459,886,1450,886,1450,905xe" filled="true" fillcolor="#000000" stroked="false">
                <v:path arrowok="t"/>
                <v:fill type="solid"/>
              </v:shape>
            </v:group>
            <v:group style="position:absolute;left:1450;top:905;width:10;height:20" coordorigin="1450,905" coordsize="10,20">
              <v:shape style="position:absolute;left:1450;top:905;width:10;height:20" coordorigin="1450,905" coordsize="10,20" path="m1450,924l1459,924,1459,905,1450,905,1450,924xe" filled="true" fillcolor="#000000" stroked="false">
                <v:path arrowok="t"/>
                <v:fill type="solid"/>
              </v:shape>
            </v:group>
            <v:group style="position:absolute;left:1450;top:924;width:10;height:20" coordorigin="1450,924" coordsize="10,20">
              <v:shape style="position:absolute;left:1450;top:924;width:10;height:20" coordorigin="1450,924" coordsize="10,20" path="m1450,943l1459,943,1459,924,1450,924,1450,943xe" filled="true" fillcolor="#000000" stroked="false">
                <v:path arrowok="t"/>
                <v:fill type="solid"/>
              </v:shape>
            </v:group>
            <v:group style="position:absolute;left:1450;top:943;width:10;height:20" coordorigin="1450,943" coordsize="10,20">
              <v:shape style="position:absolute;left:1450;top:943;width:10;height:20" coordorigin="1450,943" coordsize="10,20" path="m1450,962l1459,962,1459,943,1450,943,1450,962xe" filled="true" fillcolor="#000000" stroked="false">
                <v:path arrowok="t"/>
                <v:fill type="solid"/>
              </v:shape>
            </v:group>
            <v:group style="position:absolute;left:1450;top:962;width:10;height:20" coordorigin="1450,962" coordsize="10,20">
              <v:shape style="position:absolute;left:1450;top:962;width:10;height:20" coordorigin="1450,962" coordsize="10,20" path="m1450,982l1459,982,1459,962,1450,962,1450,982xe" filled="true" fillcolor="#000000" stroked="false">
                <v:path arrowok="t"/>
                <v:fill type="solid"/>
              </v:shape>
            </v:group>
            <v:group style="position:absolute;left:1450;top:982;width:10;height:20" coordorigin="1450,982" coordsize="10,20">
              <v:shape style="position:absolute;left:1450;top:982;width:10;height:20" coordorigin="1450,982" coordsize="10,20" path="m1450,1001l1459,1001,1459,982,1450,982,1450,1001xe" filled="true" fillcolor="#000000" stroked="false">
                <v:path arrowok="t"/>
                <v:fill type="solid"/>
              </v:shape>
            </v:group>
            <v:group style="position:absolute;left:1450;top:1001;width:10;height:20" coordorigin="1450,1001" coordsize="10,20">
              <v:shape style="position:absolute;left:1450;top:1001;width:10;height:20" coordorigin="1450,1001" coordsize="10,20" path="m1450,1020l1459,1020,1459,1001,1450,1001,1450,1020xe" filled="true" fillcolor="#000000" stroked="false">
                <v:path arrowok="t"/>
                <v:fill type="solid"/>
              </v:shape>
            </v:group>
            <v:group style="position:absolute;left:1450;top:1020;width:10;height:20" coordorigin="1450,1020" coordsize="10,20">
              <v:shape style="position:absolute;left:1450;top:1020;width:10;height:20" coordorigin="1450,1020" coordsize="10,20" path="m1450,1039l1459,1039,1459,1020,1450,1020,1450,1039xe" filled="true" fillcolor="#000000" stroked="false">
                <v:path arrowok="t"/>
                <v:fill type="solid"/>
              </v:shape>
            </v:group>
            <v:group style="position:absolute;left:1450;top:1039;width:10;height:20" coordorigin="1450,1039" coordsize="10,20">
              <v:shape style="position:absolute;left:1450;top:1039;width:10;height:20" coordorigin="1450,1039" coordsize="10,20" path="m1450,1058l1459,1058,1459,1039,1450,1039,1450,1058xe" filled="true" fillcolor="#000000" stroked="false">
                <v:path arrowok="t"/>
                <v:fill type="solid"/>
              </v:shape>
            </v:group>
            <v:group style="position:absolute;left:1450;top:1058;width:10;height:20" coordorigin="1450,1058" coordsize="10,20">
              <v:shape style="position:absolute;left:1450;top:1058;width:10;height:20" coordorigin="1450,1058" coordsize="10,20" path="m1450,1078l1459,1078,1459,1058,1450,1058,1450,1078xe" filled="true" fillcolor="#000000" stroked="false">
                <v:path arrowok="t"/>
                <v:fill type="solid"/>
              </v:shape>
            </v:group>
            <v:group style="position:absolute;left:1450;top:1078;width:10;height:20" coordorigin="1450,1078" coordsize="10,20">
              <v:shape style="position:absolute;left:1450;top:1078;width:10;height:20" coordorigin="1450,1078" coordsize="10,20" path="m1450,1097l1459,1097,1459,1078,1450,1078,1450,1097xe" filled="true" fillcolor="#000000" stroked="false">
                <v:path arrowok="t"/>
                <v:fill type="solid"/>
              </v:shape>
            </v:group>
            <v:group style="position:absolute;left:1450;top:1097;width:10;height:20" coordorigin="1450,1097" coordsize="10,20">
              <v:shape style="position:absolute;left:1450;top:1097;width:10;height:20" coordorigin="1450,1097" coordsize="10,20" path="m1450,1116l1459,1116,1459,1097,1450,1097,1450,1116xe" filled="true" fillcolor="#000000" stroked="false">
                <v:path arrowok="t"/>
                <v:fill type="solid"/>
              </v:shape>
            </v:group>
            <v:group style="position:absolute;left:1450;top:1116;width:10;height:20" coordorigin="1450,1116" coordsize="10,20">
              <v:shape style="position:absolute;left:1450;top:1116;width:10;height:20" coordorigin="1450,1116" coordsize="10,20" path="m1450,1135l1459,1135,1459,1116,1450,1116,1450,1135xe" filled="true" fillcolor="#000000" stroked="false">
                <v:path arrowok="t"/>
                <v:fill type="solid"/>
              </v:shape>
            </v:group>
            <v:group style="position:absolute;left:1450;top:1135;width:10;height:20" coordorigin="1450,1135" coordsize="10,20">
              <v:shape style="position:absolute;left:1450;top:1135;width:10;height:20" coordorigin="1450,1135" coordsize="10,20" path="m1450,1154l1459,1154,1459,1135,1450,1135,1450,1154xe" filled="true" fillcolor="#000000" stroked="false">
                <v:path arrowok="t"/>
                <v:fill type="solid"/>
              </v:shape>
            </v:group>
            <v:group style="position:absolute;left:1450;top:1154;width:10;height:20" coordorigin="1450,1154" coordsize="10,20">
              <v:shape style="position:absolute;left:1450;top:1154;width:10;height:20" coordorigin="1450,1154" coordsize="10,20" path="m1450,1174l1459,1174,1459,1154,1450,1154,1450,1174xe" filled="true" fillcolor="#000000" stroked="false">
                <v:path arrowok="t"/>
                <v:fill type="solid"/>
              </v:shape>
            </v:group>
            <v:group style="position:absolute;left:1450;top:1174;width:10;height:20" coordorigin="1450,1174" coordsize="10,20">
              <v:shape style="position:absolute;left:1450;top:1174;width:10;height:20" coordorigin="1450,1174" coordsize="10,20" path="m1450,1193l1459,1193,1459,1174,1450,1174,1450,1193xe" filled="true" fillcolor="#000000" stroked="false">
                <v:path arrowok="t"/>
                <v:fill type="solid"/>
              </v:shape>
            </v:group>
            <v:group style="position:absolute;left:1450;top:1193;width:10;height:20" coordorigin="1450,1193" coordsize="10,20">
              <v:shape style="position:absolute;left:1450;top:1193;width:10;height:20" coordorigin="1450,1193" coordsize="10,20" path="m1450,1212l1459,1212,1459,1193,1450,1193,1450,1212xe" filled="true" fillcolor="#000000" stroked="false">
                <v:path arrowok="t"/>
                <v:fill type="solid"/>
              </v:shape>
            </v:group>
            <v:group style="position:absolute;left:1450;top:1212;width:10;height:20" coordorigin="1450,1212" coordsize="10,20">
              <v:shape style="position:absolute;left:1450;top:1212;width:10;height:20" coordorigin="1450,1212" coordsize="10,20" path="m1450,1231l1459,1231,1459,1212,1450,1212,1450,1231xe" filled="true" fillcolor="#000000" stroked="false">
                <v:path arrowok="t"/>
                <v:fill type="solid"/>
              </v:shape>
            </v:group>
            <v:group style="position:absolute;left:1450;top:1231;width:10;height:20" coordorigin="1450,1231" coordsize="10,20">
              <v:shape style="position:absolute;left:1450;top:1231;width:10;height:20" coordorigin="1450,1231" coordsize="10,20" path="m1450,1250l1459,1250,1459,1231,1450,1231,1450,1250xe" filled="true" fillcolor="#000000" stroked="false">
                <v:path arrowok="t"/>
                <v:fill type="solid"/>
              </v:shape>
            </v:group>
            <v:group style="position:absolute;left:1450;top:1250;width:10;height:20" coordorigin="1450,1250" coordsize="10,20">
              <v:shape style="position:absolute;left:1450;top:1250;width:10;height:20" coordorigin="1450,1250" coordsize="10,20" path="m1450,1270l1459,1270,1459,1250,1450,1250,1450,1270xe" filled="true" fillcolor="#000000" stroked="false">
                <v:path arrowok="t"/>
                <v:fill type="solid"/>
              </v:shape>
            </v:group>
            <v:group style="position:absolute;left:1450;top:1270;width:10;height:20" coordorigin="1450,1270" coordsize="10,20">
              <v:shape style="position:absolute;left:1450;top:1270;width:10;height:20" coordorigin="1450,1270" coordsize="10,20" path="m1450,1289l1459,1289,1459,1270,1450,1270,1450,1289xe" filled="true" fillcolor="#000000" stroked="false">
                <v:path arrowok="t"/>
                <v:fill type="solid"/>
              </v:shape>
            </v:group>
            <v:group style="position:absolute;left:1450;top:1289;width:10;height:20" coordorigin="1450,1289" coordsize="10,20">
              <v:shape style="position:absolute;left:1450;top:1289;width:10;height:20" coordorigin="1450,1289" coordsize="10,20" path="m1450,1308l1459,1308,1459,1289,1450,1289,1450,1308xe" filled="true" fillcolor="#000000" stroked="false">
                <v:path arrowok="t"/>
                <v:fill type="solid"/>
              </v:shape>
            </v:group>
            <v:group style="position:absolute;left:1450;top:1308;width:10;height:20" coordorigin="1450,1308" coordsize="10,20">
              <v:shape style="position:absolute;left:1450;top:1308;width:10;height:20" coordorigin="1450,1308" coordsize="10,20" path="m1450,1327l1459,1327,1459,1308,1450,1308,1450,1327xe" filled="true" fillcolor="#000000" stroked="false">
                <v:path arrowok="t"/>
                <v:fill type="solid"/>
              </v:shape>
            </v:group>
            <v:group style="position:absolute;left:1450;top:1327;width:10;height:20" coordorigin="1450,1327" coordsize="10,20">
              <v:shape style="position:absolute;left:1450;top:1327;width:10;height:20" coordorigin="1450,1327" coordsize="10,20" path="m1450,1346l1459,1346,1459,1327,1450,1327,1450,1346xe" filled="true" fillcolor="#000000" stroked="false">
                <v:path arrowok="t"/>
                <v:fill type="solid"/>
              </v:shape>
            </v:group>
            <v:group style="position:absolute;left:1450;top:1346;width:10;height:20" coordorigin="1450,1346" coordsize="10,20">
              <v:shape style="position:absolute;left:1450;top:1346;width:10;height:20" coordorigin="1450,1346" coordsize="10,20" path="m1450,1366l1459,1366,1459,1346,1450,1346,1450,1366xe" filled="true" fillcolor="#000000" stroked="false">
                <v:path arrowok="t"/>
                <v:fill type="solid"/>
              </v:shape>
            </v:group>
            <v:group style="position:absolute;left:1450;top:1366;width:10;height:20" coordorigin="1450,1366" coordsize="10,20">
              <v:shape style="position:absolute;left:1450;top:1366;width:10;height:20" coordorigin="1450,1366" coordsize="10,20" path="m1450,1385l1459,1385,1459,1366,1450,1366,1450,1385xe" filled="true" fillcolor="#000000" stroked="false">
                <v:path arrowok="t"/>
                <v:fill type="solid"/>
              </v:shape>
            </v:group>
            <v:group style="position:absolute;left:1450;top:1385;width:10;height:20" coordorigin="1450,1385" coordsize="10,20">
              <v:shape style="position:absolute;left:1450;top:1385;width:10;height:20" coordorigin="1450,1385" coordsize="10,20" path="m1450,1404l1459,1404,1459,1385,1450,1385,1450,1404xe" filled="true" fillcolor="#000000" stroked="false">
                <v:path arrowok="t"/>
                <v:fill type="solid"/>
              </v:shape>
            </v:group>
            <v:group style="position:absolute;left:1450;top:1408;width:10;height:2" coordorigin="1450,1408" coordsize="10,2">
              <v:shape style="position:absolute;left:1450;top:1408;width:10;height:2" coordorigin="1450,1408" coordsize="10,0" path="m1450,1408l1459,1408e" filled="false" stroked="true" strokeweight=".35999pt" strokecolor="#000000">
                <v:path arrowok="t"/>
              </v:shape>
            </v:group>
            <v:group style="position:absolute;left:2758;top:770;width:10;height:20" coordorigin="2758,770" coordsize="10,20">
              <v:shape style="position:absolute;left:2758;top:770;width:10;height:20" coordorigin="2758,770" coordsize="10,20" path="m2758,790l2768,790,2768,770,2758,770,2758,790xe" filled="true" fillcolor="#000000" stroked="false">
                <v:path arrowok="t"/>
                <v:fill type="solid"/>
              </v:shape>
            </v:group>
            <v:group style="position:absolute;left:2758;top:790;width:10;height:20" coordorigin="2758,790" coordsize="10,20">
              <v:shape style="position:absolute;left:2758;top:790;width:10;height:20" coordorigin="2758,790" coordsize="10,20" path="m2758,809l2768,809,2768,790,2758,790,2758,809xe" filled="true" fillcolor="#000000" stroked="false">
                <v:path arrowok="t"/>
                <v:fill type="solid"/>
              </v:shape>
            </v:group>
            <v:group style="position:absolute;left:2758;top:809;width:10;height:20" coordorigin="2758,809" coordsize="10,20">
              <v:shape style="position:absolute;left:2758;top:809;width:10;height:20" coordorigin="2758,809" coordsize="10,20" path="m2758,828l2768,828,2768,809,2758,809,2758,828xe" filled="true" fillcolor="#000000" stroked="false">
                <v:path arrowok="t"/>
                <v:fill type="solid"/>
              </v:shape>
            </v:group>
            <v:group style="position:absolute;left:2758;top:828;width:10;height:20" coordorigin="2758,828" coordsize="10,20">
              <v:shape style="position:absolute;left:2758;top:828;width:10;height:20" coordorigin="2758,828" coordsize="10,20" path="m2758,847l2768,847,2768,828,2758,828,2758,847xe" filled="true" fillcolor="#000000" stroked="false">
                <v:path arrowok="t"/>
                <v:fill type="solid"/>
              </v:shape>
            </v:group>
            <v:group style="position:absolute;left:2758;top:847;width:10;height:20" coordorigin="2758,847" coordsize="10,20">
              <v:shape style="position:absolute;left:2758;top:847;width:10;height:20" coordorigin="2758,847" coordsize="10,20" path="m2758,866l2768,866,2768,847,2758,847,2758,866xe" filled="true" fillcolor="#000000" stroked="false">
                <v:path arrowok="t"/>
                <v:fill type="solid"/>
              </v:shape>
            </v:group>
            <v:group style="position:absolute;left:2758;top:866;width:10;height:20" coordorigin="2758,866" coordsize="10,20">
              <v:shape style="position:absolute;left:2758;top:866;width:10;height:20" coordorigin="2758,866" coordsize="10,20" path="m2758,886l2768,886,2768,866,2758,866,2758,886xe" filled="true" fillcolor="#000000" stroked="false">
                <v:path arrowok="t"/>
                <v:fill type="solid"/>
              </v:shape>
            </v:group>
            <v:group style="position:absolute;left:2758;top:886;width:10;height:20" coordorigin="2758,886" coordsize="10,20">
              <v:shape style="position:absolute;left:2758;top:886;width:10;height:20" coordorigin="2758,886" coordsize="10,20" path="m2758,905l2768,905,2768,886,2758,886,2758,905xe" filled="true" fillcolor="#000000" stroked="false">
                <v:path arrowok="t"/>
                <v:fill type="solid"/>
              </v:shape>
            </v:group>
            <v:group style="position:absolute;left:2758;top:905;width:10;height:20" coordorigin="2758,905" coordsize="10,20">
              <v:shape style="position:absolute;left:2758;top:905;width:10;height:20" coordorigin="2758,905" coordsize="10,20" path="m2758,924l2768,924,2768,905,2758,905,2758,924xe" filled="true" fillcolor="#000000" stroked="false">
                <v:path arrowok="t"/>
                <v:fill type="solid"/>
              </v:shape>
            </v:group>
            <v:group style="position:absolute;left:2758;top:924;width:10;height:20" coordorigin="2758,924" coordsize="10,20">
              <v:shape style="position:absolute;left:2758;top:924;width:10;height:20" coordorigin="2758,924" coordsize="10,20" path="m2758,943l2768,943,2768,924,2758,924,2758,943xe" filled="true" fillcolor="#000000" stroked="false">
                <v:path arrowok="t"/>
                <v:fill type="solid"/>
              </v:shape>
            </v:group>
            <v:group style="position:absolute;left:2758;top:943;width:10;height:20" coordorigin="2758,943" coordsize="10,20">
              <v:shape style="position:absolute;left:2758;top:943;width:10;height:20" coordorigin="2758,943" coordsize="10,20" path="m2758,962l2768,962,2768,943,2758,943,2758,962xe" filled="true" fillcolor="#000000" stroked="false">
                <v:path arrowok="t"/>
                <v:fill type="solid"/>
              </v:shape>
            </v:group>
            <v:group style="position:absolute;left:2758;top:962;width:10;height:20" coordorigin="2758,962" coordsize="10,20">
              <v:shape style="position:absolute;left:2758;top:962;width:10;height:20" coordorigin="2758,962" coordsize="10,20" path="m2758,982l2768,982,2768,962,2758,962,2758,982xe" filled="true" fillcolor="#000000" stroked="false">
                <v:path arrowok="t"/>
                <v:fill type="solid"/>
              </v:shape>
            </v:group>
            <v:group style="position:absolute;left:2758;top:982;width:10;height:20" coordorigin="2758,982" coordsize="10,20">
              <v:shape style="position:absolute;left:2758;top:982;width:10;height:20" coordorigin="2758,982" coordsize="10,20" path="m2758,1001l2768,1001,2768,982,2758,982,2758,1001xe" filled="true" fillcolor="#000000" stroked="false">
                <v:path arrowok="t"/>
                <v:fill type="solid"/>
              </v:shape>
            </v:group>
            <v:group style="position:absolute;left:2758;top:1001;width:10;height:20" coordorigin="2758,1001" coordsize="10,20">
              <v:shape style="position:absolute;left:2758;top:1001;width:10;height:20" coordorigin="2758,1001" coordsize="10,20" path="m2758,1020l2768,1020,2768,1001,2758,1001,2758,1020xe" filled="true" fillcolor="#000000" stroked="false">
                <v:path arrowok="t"/>
                <v:fill type="solid"/>
              </v:shape>
            </v:group>
            <v:group style="position:absolute;left:2758;top:1020;width:10;height:20" coordorigin="2758,1020" coordsize="10,20">
              <v:shape style="position:absolute;left:2758;top:1020;width:10;height:20" coordorigin="2758,1020" coordsize="10,20" path="m2758,1039l2768,1039,2768,1020,2758,1020,2758,1039xe" filled="true" fillcolor="#000000" stroked="false">
                <v:path arrowok="t"/>
                <v:fill type="solid"/>
              </v:shape>
            </v:group>
            <v:group style="position:absolute;left:2758;top:1039;width:10;height:20" coordorigin="2758,1039" coordsize="10,20">
              <v:shape style="position:absolute;left:2758;top:1039;width:10;height:20" coordorigin="2758,1039" coordsize="10,20" path="m2758,1058l2768,1058,2768,1039,2758,1039,2758,1058xe" filled="true" fillcolor="#000000" stroked="false">
                <v:path arrowok="t"/>
                <v:fill type="solid"/>
              </v:shape>
            </v:group>
            <v:group style="position:absolute;left:2758;top:1058;width:10;height:20" coordorigin="2758,1058" coordsize="10,20">
              <v:shape style="position:absolute;left:2758;top:1058;width:10;height:20" coordorigin="2758,1058" coordsize="10,20" path="m2758,1078l2768,1078,2768,1058,2758,1058,2758,1078xe" filled="true" fillcolor="#000000" stroked="false">
                <v:path arrowok="t"/>
                <v:fill type="solid"/>
              </v:shape>
            </v:group>
            <v:group style="position:absolute;left:2758;top:1078;width:10;height:20" coordorigin="2758,1078" coordsize="10,20">
              <v:shape style="position:absolute;left:2758;top:1078;width:10;height:20" coordorigin="2758,1078" coordsize="10,20" path="m2758,1097l2768,1097,2768,1078,2758,1078,2758,1097xe" filled="true" fillcolor="#000000" stroked="false">
                <v:path arrowok="t"/>
                <v:fill type="solid"/>
              </v:shape>
            </v:group>
            <v:group style="position:absolute;left:2758;top:1097;width:10;height:20" coordorigin="2758,1097" coordsize="10,20">
              <v:shape style="position:absolute;left:2758;top:1097;width:10;height:20" coordorigin="2758,1097" coordsize="10,20" path="m2758,1116l2768,1116,2768,1097,2758,1097,2758,1116xe" filled="true" fillcolor="#000000" stroked="false">
                <v:path arrowok="t"/>
                <v:fill type="solid"/>
              </v:shape>
            </v:group>
            <v:group style="position:absolute;left:2758;top:1116;width:10;height:20" coordorigin="2758,1116" coordsize="10,20">
              <v:shape style="position:absolute;left:2758;top:1116;width:10;height:20" coordorigin="2758,1116" coordsize="10,20" path="m2758,1135l2768,1135,2768,1116,2758,1116,2758,1135xe" filled="true" fillcolor="#000000" stroked="false">
                <v:path arrowok="t"/>
                <v:fill type="solid"/>
              </v:shape>
            </v:group>
            <v:group style="position:absolute;left:2758;top:1135;width:10;height:20" coordorigin="2758,1135" coordsize="10,20">
              <v:shape style="position:absolute;left:2758;top:1135;width:10;height:20" coordorigin="2758,1135" coordsize="10,20" path="m2758,1154l2768,1154,2768,1135,2758,1135,2758,1154xe" filled="true" fillcolor="#000000" stroked="false">
                <v:path arrowok="t"/>
                <v:fill type="solid"/>
              </v:shape>
            </v:group>
            <v:group style="position:absolute;left:2758;top:1154;width:10;height:20" coordorigin="2758,1154" coordsize="10,20">
              <v:shape style="position:absolute;left:2758;top:1154;width:10;height:20" coordorigin="2758,1154" coordsize="10,20" path="m2758,1174l2768,1174,2768,1154,2758,1154,2758,1174xe" filled="true" fillcolor="#000000" stroked="false">
                <v:path arrowok="t"/>
                <v:fill type="solid"/>
              </v:shape>
            </v:group>
            <v:group style="position:absolute;left:2758;top:1174;width:10;height:20" coordorigin="2758,1174" coordsize="10,20">
              <v:shape style="position:absolute;left:2758;top:1174;width:10;height:20" coordorigin="2758,1174" coordsize="10,20" path="m2758,1193l2768,1193,2768,1174,2758,1174,2758,1193xe" filled="true" fillcolor="#000000" stroked="false">
                <v:path arrowok="t"/>
                <v:fill type="solid"/>
              </v:shape>
            </v:group>
            <v:group style="position:absolute;left:2758;top:1193;width:10;height:20" coordorigin="2758,1193" coordsize="10,20">
              <v:shape style="position:absolute;left:2758;top:1193;width:10;height:20" coordorigin="2758,1193" coordsize="10,20" path="m2758,1212l2768,1212,2768,1193,2758,1193,2758,1212xe" filled="true" fillcolor="#000000" stroked="false">
                <v:path arrowok="t"/>
                <v:fill type="solid"/>
              </v:shape>
            </v:group>
            <v:group style="position:absolute;left:2758;top:1212;width:10;height:20" coordorigin="2758,1212" coordsize="10,20">
              <v:shape style="position:absolute;left:2758;top:1212;width:10;height:20" coordorigin="2758,1212" coordsize="10,20" path="m2758,1231l2768,1231,2768,1212,2758,1212,2758,1231xe" filled="true" fillcolor="#000000" stroked="false">
                <v:path arrowok="t"/>
                <v:fill type="solid"/>
              </v:shape>
            </v:group>
            <v:group style="position:absolute;left:2758;top:1231;width:10;height:20" coordorigin="2758,1231" coordsize="10,20">
              <v:shape style="position:absolute;left:2758;top:1231;width:10;height:20" coordorigin="2758,1231" coordsize="10,20" path="m2758,1250l2768,1250,2768,1231,2758,1231,2758,1250xe" filled="true" fillcolor="#000000" stroked="false">
                <v:path arrowok="t"/>
                <v:fill type="solid"/>
              </v:shape>
            </v:group>
            <v:group style="position:absolute;left:2758;top:1250;width:10;height:20" coordorigin="2758,1250" coordsize="10,20">
              <v:shape style="position:absolute;left:2758;top:1250;width:10;height:20" coordorigin="2758,1250" coordsize="10,20" path="m2758,1270l2768,1270,2768,1250,2758,1250,2758,1270xe" filled="true" fillcolor="#000000" stroked="false">
                <v:path arrowok="t"/>
                <v:fill type="solid"/>
              </v:shape>
            </v:group>
            <v:group style="position:absolute;left:2758;top:1270;width:10;height:20" coordorigin="2758,1270" coordsize="10,20">
              <v:shape style="position:absolute;left:2758;top:1270;width:10;height:20" coordorigin="2758,1270" coordsize="10,20" path="m2758,1289l2768,1289,2768,1270,2758,1270,2758,1289xe" filled="true" fillcolor="#000000" stroked="false">
                <v:path arrowok="t"/>
                <v:fill type="solid"/>
              </v:shape>
            </v:group>
            <v:group style="position:absolute;left:2758;top:1289;width:10;height:20" coordorigin="2758,1289" coordsize="10,20">
              <v:shape style="position:absolute;left:2758;top:1289;width:10;height:20" coordorigin="2758,1289" coordsize="10,20" path="m2758,1308l2768,1308,2768,1289,2758,1289,2758,1308xe" filled="true" fillcolor="#000000" stroked="false">
                <v:path arrowok="t"/>
                <v:fill type="solid"/>
              </v:shape>
            </v:group>
            <v:group style="position:absolute;left:2758;top:1308;width:10;height:20" coordorigin="2758,1308" coordsize="10,20">
              <v:shape style="position:absolute;left:2758;top:1308;width:10;height:20" coordorigin="2758,1308" coordsize="10,20" path="m2758,1327l2768,1327,2768,1308,2758,1308,2758,1327xe" filled="true" fillcolor="#000000" stroked="false">
                <v:path arrowok="t"/>
                <v:fill type="solid"/>
              </v:shape>
            </v:group>
            <v:group style="position:absolute;left:2758;top:1327;width:10;height:20" coordorigin="2758,1327" coordsize="10,20">
              <v:shape style="position:absolute;left:2758;top:1327;width:10;height:20" coordorigin="2758,1327" coordsize="10,20" path="m2758,1346l2768,1346,2768,1327,2758,1327,2758,1346xe" filled="true" fillcolor="#000000" stroked="false">
                <v:path arrowok="t"/>
                <v:fill type="solid"/>
              </v:shape>
            </v:group>
            <v:group style="position:absolute;left:2758;top:1346;width:10;height:20" coordorigin="2758,1346" coordsize="10,20">
              <v:shape style="position:absolute;left:2758;top:1346;width:10;height:20" coordorigin="2758,1346" coordsize="10,20" path="m2758,1366l2768,1366,2768,1346,2758,1346,2758,1366xe" filled="true" fillcolor="#000000" stroked="false">
                <v:path arrowok="t"/>
                <v:fill type="solid"/>
              </v:shape>
            </v:group>
            <v:group style="position:absolute;left:2758;top:1366;width:10;height:20" coordorigin="2758,1366" coordsize="10,20">
              <v:shape style="position:absolute;left:2758;top:1366;width:10;height:20" coordorigin="2758,1366" coordsize="10,20" path="m2758,1385l2768,1385,2768,1366,2758,1366,2758,1385xe" filled="true" fillcolor="#000000" stroked="false">
                <v:path arrowok="t"/>
                <v:fill type="solid"/>
              </v:shape>
            </v:group>
            <v:group style="position:absolute;left:2758;top:1385;width:10;height:20" coordorigin="2758,1385" coordsize="10,20">
              <v:shape style="position:absolute;left:2758;top:1385;width:10;height:20" coordorigin="2758,1385" coordsize="10,20" path="m2758,1404l2768,1404,2768,1385,2758,1385,2758,1404xe" filled="true" fillcolor="#000000" stroked="false">
                <v:path arrowok="t"/>
                <v:fill type="solid"/>
              </v:shape>
            </v:group>
            <v:group style="position:absolute;left:2758;top:1408;width:10;height:2" coordorigin="2758,1408" coordsize="10,2">
              <v:shape style="position:absolute;left:2758;top:1408;width:10;height:2" coordorigin="2758,1408" coordsize="10,0" path="m2758,1408l2768,1408e" filled="false" stroked="true" strokeweight=".35999pt" strokecolor="#000000">
                <v:path arrowok="t"/>
              </v:shape>
            </v:group>
            <v:group style="position:absolute;left:3430;top:770;width:10;height:20" coordorigin="3430,770" coordsize="10,20">
              <v:shape style="position:absolute;left:3430;top:770;width:10;height:20" coordorigin="3430,770" coordsize="10,20" path="m3430,790l3440,790,3440,770,3430,770,3430,790xe" filled="true" fillcolor="#000000" stroked="false">
                <v:path arrowok="t"/>
                <v:fill type="solid"/>
              </v:shape>
            </v:group>
            <v:group style="position:absolute;left:3430;top:790;width:10;height:20" coordorigin="3430,790" coordsize="10,20">
              <v:shape style="position:absolute;left:3430;top:790;width:10;height:20" coordorigin="3430,790" coordsize="10,20" path="m3430,809l3440,809,3440,790,3430,790,3430,809xe" filled="true" fillcolor="#000000" stroked="false">
                <v:path arrowok="t"/>
                <v:fill type="solid"/>
              </v:shape>
            </v:group>
            <v:group style="position:absolute;left:3430;top:809;width:10;height:20" coordorigin="3430,809" coordsize="10,20">
              <v:shape style="position:absolute;left:3430;top:809;width:10;height:20" coordorigin="3430,809" coordsize="10,20" path="m3430,828l3440,828,3440,809,3430,809,3430,828xe" filled="true" fillcolor="#000000" stroked="false">
                <v:path arrowok="t"/>
                <v:fill type="solid"/>
              </v:shape>
            </v:group>
            <v:group style="position:absolute;left:3430;top:828;width:10;height:20" coordorigin="3430,828" coordsize="10,20">
              <v:shape style="position:absolute;left:3430;top:828;width:10;height:20" coordorigin="3430,828" coordsize="10,20" path="m3430,847l3440,847,3440,828,3430,828,3430,847xe" filled="true" fillcolor="#000000" stroked="false">
                <v:path arrowok="t"/>
                <v:fill type="solid"/>
              </v:shape>
            </v:group>
            <v:group style="position:absolute;left:3430;top:847;width:10;height:20" coordorigin="3430,847" coordsize="10,20">
              <v:shape style="position:absolute;left:3430;top:847;width:10;height:20" coordorigin="3430,847" coordsize="10,20" path="m3430,866l3440,866,3440,847,3430,847,3430,866xe" filled="true" fillcolor="#000000" stroked="false">
                <v:path arrowok="t"/>
                <v:fill type="solid"/>
              </v:shape>
            </v:group>
            <v:group style="position:absolute;left:3430;top:866;width:10;height:20" coordorigin="3430,866" coordsize="10,20">
              <v:shape style="position:absolute;left:3430;top:866;width:10;height:20" coordorigin="3430,866" coordsize="10,20" path="m3430,886l3440,886,3440,866,3430,866,3430,886xe" filled="true" fillcolor="#000000" stroked="false">
                <v:path arrowok="t"/>
                <v:fill type="solid"/>
              </v:shape>
            </v:group>
            <v:group style="position:absolute;left:3430;top:886;width:10;height:20" coordorigin="3430,886" coordsize="10,20">
              <v:shape style="position:absolute;left:3430;top:886;width:10;height:20" coordorigin="3430,886" coordsize="10,20" path="m3430,905l3440,905,3440,886,3430,886,3430,905xe" filled="true" fillcolor="#000000" stroked="false">
                <v:path arrowok="t"/>
                <v:fill type="solid"/>
              </v:shape>
            </v:group>
            <v:group style="position:absolute;left:3430;top:905;width:10;height:20" coordorigin="3430,905" coordsize="10,20">
              <v:shape style="position:absolute;left:3430;top:905;width:10;height:20" coordorigin="3430,905" coordsize="10,20" path="m3430,924l3440,924,3440,905,3430,905,3430,924xe" filled="true" fillcolor="#000000" stroked="false">
                <v:path arrowok="t"/>
                <v:fill type="solid"/>
              </v:shape>
            </v:group>
            <v:group style="position:absolute;left:3430;top:924;width:10;height:20" coordorigin="3430,924" coordsize="10,20">
              <v:shape style="position:absolute;left:3430;top:924;width:10;height:20" coordorigin="3430,924" coordsize="10,20" path="m3430,943l3440,943,3440,924,3430,924,3430,943xe" filled="true" fillcolor="#000000" stroked="false">
                <v:path arrowok="t"/>
                <v:fill type="solid"/>
              </v:shape>
            </v:group>
            <v:group style="position:absolute;left:3430;top:943;width:10;height:20" coordorigin="3430,943" coordsize="10,20">
              <v:shape style="position:absolute;left:3430;top:943;width:10;height:20" coordorigin="3430,943" coordsize="10,20" path="m3430,962l3440,962,3440,943,3430,943,3430,962xe" filled="true" fillcolor="#000000" stroked="false">
                <v:path arrowok="t"/>
                <v:fill type="solid"/>
              </v:shape>
            </v:group>
            <v:group style="position:absolute;left:3430;top:962;width:10;height:20" coordorigin="3430,962" coordsize="10,20">
              <v:shape style="position:absolute;left:3430;top:962;width:10;height:20" coordorigin="3430,962" coordsize="10,20" path="m3430,982l3440,982,3440,962,3430,962,3430,982xe" filled="true" fillcolor="#000000" stroked="false">
                <v:path arrowok="t"/>
                <v:fill type="solid"/>
              </v:shape>
            </v:group>
            <v:group style="position:absolute;left:3430;top:982;width:10;height:20" coordorigin="3430,982" coordsize="10,20">
              <v:shape style="position:absolute;left:3430;top:982;width:10;height:20" coordorigin="3430,982" coordsize="10,20" path="m3430,1001l3440,1001,3440,982,3430,982,3430,1001xe" filled="true" fillcolor="#000000" stroked="false">
                <v:path arrowok="t"/>
                <v:fill type="solid"/>
              </v:shape>
            </v:group>
            <v:group style="position:absolute;left:3430;top:1001;width:10;height:20" coordorigin="3430,1001" coordsize="10,20">
              <v:shape style="position:absolute;left:3430;top:1001;width:10;height:20" coordorigin="3430,1001" coordsize="10,20" path="m3430,1020l3440,1020,3440,1001,3430,1001,3430,1020xe" filled="true" fillcolor="#000000" stroked="false">
                <v:path arrowok="t"/>
                <v:fill type="solid"/>
              </v:shape>
            </v:group>
            <v:group style="position:absolute;left:3430;top:1020;width:10;height:20" coordorigin="3430,1020" coordsize="10,20">
              <v:shape style="position:absolute;left:3430;top:1020;width:10;height:20" coordorigin="3430,1020" coordsize="10,20" path="m3430,1039l3440,1039,3440,1020,3430,1020,3430,1039xe" filled="true" fillcolor="#000000" stroked="false">
                <v:path arrowok="t"/>
                <v:fill type="solid"/>
              </v:shape>
            </v:group>
            <v:group style="position:absolute;left:3430;top:1039;width:10;height:20" coordorigin="3430,1039" coordsize="10,20">
              <v:shape style="position:absolute;left:3430;top:1039;width:10;height:20" coordorigin="3430,1039" coordsize="10,20" path="m3430,1058l3440,1058,3440,1039,3430,1039,3430,1058xe" filled="true" fillcolor="#000000" stroked="false">
                <v:path arrowok="t"/>
                <v:fill type="solid"/>
              </v:shape>
            </v:group>
            <v:group style="position:absolute;left:3430;top:1058;width:10;height:20" coordorigin="3430,1058" coordsize="10,20">
              <v:shape style="position:absolute;left:3430;top:1058;width:10;height:20" coordorigin="3430,1058" coordsize="10,20" path="m3430,1078l3440,1078,3440,1058,3430,1058,3430,1078xe" filled="true" fillcolor="#000000" stroked="false">
                <v:path arrowok="t"/>
                <v:fill type="solid"/>
              </v:shape>
            </v:group>
            <v:group style="position:absolute;left:3430;top:1078;width:10;height:20" coordorigin="3430,1078" coordsize="10,20">
              <v:shape style="position:absolute;left:3430;top:1078;width:10;height:20" coordorigin="3430,1078" coordsize="10,20" path="m3430,1097l3440,1097,3440,1078,3430,1078,3430,1097xe" filled="true" fillcolor="#000000" stroked="false">
                <v:path arrowok="t"/>
                <v:fill type="solid"/>
              </v:shape>
            </v:group>
            <v:group style="position:absolute;left:3430;top:1097;width:10;height:20" coordorigin="3430,1097" coordsize="10,20">
              <v:shape style="position:absolute;left:3430;top:1097;width:10;height:20" coordorigin="3430,1097" coordsize="10,20" path="m3430,1116l3440,1116,3440,1097,3430,1097,3430,1116xe" filled="true" fillcolor="#000000" stroked="false">
                <v:path arrowok="t"/>
                <v:fill type="solid"/>
              </v:shape>
            </v:group>
            <v:group style="position:absolute;left:3430;top:1116;width:10;height:20" coordorigin="3430,1116" coordsize="10,20">
              <v:shape style="position:absolute;left:3430;top:1116;width:10;height:20" coordorigin="3430,1116" coordsize="10,20" path="m3430,1135l3440,1135,3440,1116,3430,1116,3430,1135xe" filled="true" fillcolor="#000000" stroked="false">
                <v:path arrowok="t"/>
                <v:fill type="solid"/>
              </v:shape>
            </v:group>
            <v:group style="position:absolute;left:3430;top:1135;width:10;height:20" coordorigin="3430,1135" coordsize="10,20">
              <v:shape style="position:absolute;left:3430;top:1135;width:10;height:20" coordorigin="3430,1135" coordsize="10,20" path="m3430,1154l3440,1154,3440,1135,3430,1135,3430,1154xe" filled="true" fillcolor="#000000" stroked="false">
                <v:path arrowok="t"/>
                <v:fill type="solid"/>
              </v:shape>
            </v:group>
            <v:group style="position:absolute;left:3430;top:1154;width:10;height:20" coordorigin="3430,1154" coordsize="10,20">
              <v:shape style="position:absolute;left:3430;top:1154;width:10;height:20" coordorigin="3430,1154" coordsize="10,20" path="m3430,1174l3440,1174,3440,1154,3430,1154,3430,1174xe" filled="true" fillcolor="#000000" stroked="false">
                <v:path arrowok="t"/>
                <v:fill type="solid"/>
              </v:shape>
            </v:group>
            <v:group style="position:absolute;left:3430;top:1174;width:10;height:20" coordorigin="3430,1174" coordsize="10,20">
              <v:shape style="position:absolute;left:3430;top:1174;width:10;height:20" coordorigin="3430,1174" coordsize="10,20" path="m3430,1193l3440,1193,3440,1174,3430,1174,3430,1193xe" filled="true" fillcolor="#000000" stroked="false">
                <v:path arrowok="t"/>
                <v:fill type="solid"/>
              </v:shape>
            </v:group>
            <v:group style="position:absolute;left:3430;top:1193;width:10;height:20" coordorigin="3430,1193" coordsize="10,20">
              <v:shape style="position:absolute;left:3430;top:1193;width:10;height:20" coordorigin="3430,1193" coordsize="10,20" path="m3430,1212l3440,1212,3440,1193,3430,1193,3430,1212xe" filled="true" fillcolor="#000000" stroked="false">
                <v:path arrowok="t"/>
                <v:fill type="solid"/>
              </v:shape>
            </v:group>
            <v:group style="position:absolute;left:3430;top:1212;width:10;height:20" coordorigin="3430,1212" coordsize="10,20">
              <v:shape style="position:absolute;left:3430;top:1212;width:10;height:20" coordorigin="3430,1212" coordsize="10,20" path="m3430,1231l3440,1231,3440,1212,3430,1212,3430,1231xe" filled="true" fillcolor="#000000" stroked="false">
                <v:path arrowok="t"/>
                <v:fill type="solid"/>
              </v:shape>
            </v:group>
            <v:group style="position:absolute;left:3430;top:1231;width:10;height:20" coordorigin="3430,1231" coordsize="10,20">
              <v:shape style="position:absolute;left:3430;top:1231;width:10;height:20" coordorigin="3430,1231" coordsize="10,20" path="m3430,1250l3440,1250,3440,1231,3430,1231,3430,1250xe" filled="true" fillcolor="#000000" stroked="false">
                <v:path arrowok="t"/>
                <v:fill type="solid"/>
              </v:shape>
            </v:group>
            <v:group style="position:absolute;left:3430;top:1250;width:10;height:20" coordorigin="3430,1250" coordsize="10,20">
              <v:shape style="position:absolute;left:3430;top:1250;width:10;height:20" coordorigin="3430,1250" coordsize="10,20" path="m3430,1270l3440,1270,3440,1250,3430,1250,3430,1270xe" filled="true" fillcolor="#000000" stroked="false">
                <v:path arrowok="t"/>
                <v:fill type="solid"/>
              </v:shape>
            </v:group>
            <v:group style="position:absolute;left:3430;top:1270;width:10;height:20" coordorigin="3430,1270" coordsize="10,20">
              <v:shape style="position:absolute;left:3430;top:1270;width:10;height:20" coordorigin="3430,1270" coordsize="10,20" path="m3430,1289l3440,1289,3440,1270,3430,1270,3430,1289xe" filled="true" fillcolor="#000000" stroked="false">
                <v:path arrowok="t"/>
                <v:fill type="solid"/>
              </v:shape>
            </v:group>
            <v:group style="position:absolute;left:3430;top:1289;width:10;height:20" coordorigin="3430,1289" coordsize="10,20">
              <v:shape style="position:absolute;left:3430;top:1289;width:10;height:20" coordorigin="3430,1289" coordsize="10,20" path="m3430,1308l3440,1308,3440,1289,3430,1289,3430,1308xe" filled="true" fillcolor="#000000" stroked="false">
                <v:path arrowok="t"/>
                <v:fill type="solid"/>
              </v:shape>
            </v:group>
            <v:group style="position:absolute;left:3430;top:1308;width:10;height:20" coordorigin="3430,1308" coordsize="10,20">
              <v:shape style="position:absolute;left:3430;top:1308;width:10;height:20" coordorigin="3430,1308" coordsize="10,20" path="m3430,1327l3440,1327,3440,1308,3430,1308,3430,1327xe" filled="true" fillcolor="#000000" stroked="false">
                <v:path arrowok="t"/>
                <v:fill type="solid"/>
              </v:shape>
            </v:group>
            <v:group style="position:absolute;left:3430;top:1327;width:10;height:20" coordorigin="3430,1327" coordsize="10,20">
              <v:shape style="position:absolute;left:3430;top:1327;width:10;height:20" coordorigin="3430,1327" coordsize="10,20" path="m3430,1346l3440,1346,3440,1327,3430,1327,3430,1346xe" filled="true" fillcolor="#000000" stroked="false">
                <v:path arrowok="t"/>
                <v:fill type="solid"/>
              </v:shape>
            </v:group>
            <v:group style="position:absolute;left:3430;top:1346;width:10;height:20" coordorigin="3430,1346" coordsize="10,20">
              <v:shape style="position:absolute;left:3430;top:1346;width:10;height:20" coordorigin="3430,1346" coordsize="10,20" path="m3430,1366l3440,1366,3440,1346,3430,1346,3430,1366xe" filled="true" fillcolor="#000000" stroked="false">
                <v:path arrowok="t"/>
                <v:fill type="solid"/>
              </v:shape>
            </v:group>
            <v:group style="position:absolute;left:3430;top:1366;width:10;height:20" coordorigin="3430,1366" coordsize="10,20">
              <v:shape style="position:absolute;left:3430;top:1366;width:10;height:20" coordorigin="3430,1366" coordsize="10,20" path="m3430,1385l3440,1385,3440,1366,3430,1366,3430,1385xe" filled="true" fillcolor="#000000" stroked="false">
                <v:path arrowok="t"/>
                <v:fill type="solid"/>
              </v:shape>
            </v:group>
            <v:group style="position:absolute;left:3430;top:1385;width:10;height:20" coordorigin="3430,1385" coordsize="10,20">
              <v:shape style="position:absolute;left:3430;top:1385;width:10;height:20" coordorigin="3430,1385" coordsize="10,20" path="m3430,1404l3440,1404,3440,1385,3430,1385,3430,1404xe" filled="true" fillcolor="#000000" stroked="false">
                <v:path arrowok="t"/>
                <v:fill type="solid"/>
              </v:shape>
            </v:group>
            <v:group style="position:absolute;left:3430;top:1408;width:10;height:2" coordorigin="3430,1408" coordsize="10,2">
              <v:shape style="position:absolute;left:3430;top:1408;width:10;height:2" coordorigin="3430,1408" coordsize="10,0" path="m3430,1408l3440,1408e" filled="false" stroked="true" strokeweight=".35999pt" strokecolor="#000000">
                <v:path arrowok="t"/>
              </v:shape>
            </v:group>
            <v:group style="position:absolute;left:4592;top:770;width:10;height:20" coordorigin="4592,770" coordsize="10,20">
              <v:shape style="position:absolute;left:4592;top:770;width:10;height:20" coordorigin="4592,770" coordsize="10,20" path="m4592,790l4601,790,4601,770,4592,770,4592,790xe" filled="true" fillcolor="#000000" stroked="false">
                <v:path arrowok="t"/>
                <v:fill type="solid"/>
              </v:shape>
            </v:group>
            <v:group style="position:absolute;left:4592;top:790;width:10;height:20" coordorigin="4592,790" coordsize="10,20">
              <v:shape style="position:absolute;left:4592;top:790;width:10;height:20" coordorigin="4592,790" coordsize="10,20" path="m4592,809l4601,809,4601,790,4592,790,4592,809xe" filled="true" fillcolor="#000000" stroked="false">
                <v:path arrowok="t"/>
                <v:fill type="solid"/>
              </v:shape>
            </v:group>
            <v:group style="position:absolute;left:4592;top:809;width:10;height:20" coordorigin="4592,809" coordsize="10,20">
              <v:shape style="position:absolute;left:4592;top:809;width:10;height:20" coordorigin="4592,809" coordsize="10,20" path="m4592,828l4601,828,4601,809,4592,809,4592,828xe" filled="true" fillcolor="#000000" stroked="false">
                <v:path arrowok="t"/>
                <v:fill type="solid"/>
              </v:shape>
            </v:group>
            <v:group style="position:absolute;left:4592;top:828;width:10;height:20" coordorigin="4592,828" coordsize="10,20">
              <v:shape style="position:absolute;left:4592;top:828;width:10;height:20" coordorigin="4592,828" coordsize="10,20" path="m4592,847l4601,847,4601,828,4592,828,4592,847xe" filled="true" fillcolor="#000000" stroked="false">
                <v:path arrowok="t"/>
                <v:fill type="solid"/>
              </v:shape>
            </v:group>
            <v:group style="position:absolute;left:4592;top:847;width:10;height:20" coordorigin="4592,847" coordsize="10,20">
              <v:shape style="position:absolute;left:4592;top:847;width:10;height:20" coordorigin="4592,847" coordsize="10,20" path="m4592,866l4601,866,4601,847,4592,847,4592,866xe" filled="true" fillcolor="#000000" stroked="false">
                <v:path arrowok="t"/>
                <v:fill type="solid"/>
              </v:shape>
            </v:group>
            <v:group style="position:absolute;left:4592;top:866;width:10;height:20" coordorigin="4592,866" coordsize="10,20">
              <v:shape style="position:absolute;left:4592;top:866;width:10;height:20" coordorigin="4592,866" coordsize="10,20" path="m4592,886l4601,886,4601,866,4592,866,4592,886xe" filled="true" fillcolor="#000000" stroked="false">
                <v:path arrowok="t"/>
                <v:fill type="solid"/>
              </v:shape>
            </v:group>
            <v:group style="position:absolute;left:4592;top:886;width:10;height:20" coordorigin="4592,886" coordsize="10,20">
              <v:shape style="position:absolute;left:4592;top:886;width:10;height:20" coordorigin="4592,886" coordsize="10,20" path="m4592,905l4601,905,4601,886,4592,886,4592,905xe" filled="true" fillcolor="#000000" stroked="false">
                <v:path arrowok="t"/>
                <v:fill type="solid"/>
              </v:shape>
            </v:group>
            <v:group style="position:absolute;left:4592;top:905;width:10;height:20" coordorigin="4592,905" coordsize="10,20">
              <v:shape style="position:absolute;left:4592;top:905;width:10;height:20" coordorigin="4592,905" coordsize="10,20" path="m4592,924l4601,924,4601,905,4592,905,4592,924xe" filled="true" fillcolor="#000000" stroked="false">
                <v:path arrowok="t"/>
                <v:fill type="solid"/>
              </v:shape>
            </v:group>
            <v:group style="position:absolute;left:4592;top:924;width:10;height:20" coordorigin="4592,924" coordsize="10,20">
              <v:shape style="position:absolute;left:4592;top:924;width:10;height:20" coordorigin="4592,924" coordsize="10,20" path="m4592,943l4601,943,4601,924,4592,924,4592,943xe" filled="true" fillcolor="#000000" stroked="false">
                <v:path arrowok="t"/>
                <v:fill type="solid"/>
              </v:shape>
            </v:group>
            <v:group style="position:absolute;left:4592;top:943;width:10;height:20" coordorigin="4592,943" coordsize="10,20">
              <v:shape style="position:absolute;left:4592;top:943;width:10;height:20" coordorigin="4592,943" coordsize="10,20" path="m4592,962l4601,962,4601,943,4592,943,4592,962xe" filled="true" fillcolor="#000000" stroked="false">
                <v:path arrowok="t"/>
                <v:fill type="solid"/>
              </v:shape>
            </v:group>
            <v:group style="position:absolute;left:4592;top:962;width:10;height:20" coordorigin="4592,962" coordsize="10,20">
              <v:shape style="position:absolute;left:4592;top:962;width:10;height:20" coordorigin="4592,962" coordsize="10,20" path="m4592,982l4601,982,4601,962,4592,962,4592,982xe" filled="true" fillcolor="#000000" stroked="false">
                <v:path arrowok="t"/>
                <v:fill type="solid"/>
              </v:shape>
            </v:group>
            <v:group style="position:absolute;left:4592;top:982;width:10;height:20" coordorigin="4592,982" coordsize="10,20">
              <v:shape style="position:absolute;left:4592;top:982;width:10;height:20" coordorigin="4592,982" coordsize="10,20" path="m4592,1001l4601,1001,4601,982,4592,982,4592,1001xe" filled="true" fillcolor="#000000" stroked="false">
                <v:path arrowok="t"/>
                <v:fill type="solid"/>
              </v:shape>
            </v:group>
            <v:group style="position:absolute;left:4592;top:1001;width:10;height:20" coordorigin="4592,1001" coordsize="10,20">
              <v:shape style="position:absolute;left:4592;top:1001;width:10;height:20" coordorigin="4592,1001" coordsize="10,20" path="m4592,1020l4601,1020,4601,1001,4592,1001,4592,1020xe" filled="true" fillcolor="#000000" stroked="false">
                <v:path arrowok="t"/>
                <v:fill type="solid"/>
              </v:shape>
            </v:group>
            <v:group style="position:absolute;left:4592;top:1020;width:10;height:20" coordorigin="4592,1020" coordsize="10,20">
              <v:shape style="position:absolute;left:4592;top:1020;width:10;height:20" coordorigin="4592,1020" coordsize="10,20" path="m4592,1039l4601,1039,4601,1020,4592,1020,4592,1039xe" filled="true" fillcolor="#000000" stroked="false">
                <v:path arrowok="t"/>
                <v:fill type="solid"/>
              </v:shape>
            </v:group>
            <v:group style="position:absolute;left:4592;top:1039;width:10;height:20" coordorigin="4592,1039" coordsize="10,20">
              <v:shape style="position:absolute;left:4592;top:1039;width:10;height:20" coordorigin="4592,1039" coordsize="10,20" path="m4592,1058l4601,1058,4601,1039,4592,1039,4592,1058xe" filled="true" fillcolor="#000000" stroked="false">
                <v:path arrowok="t"/>
                <v:fill type="solid"/>
              </v:shape>
            </v:group>
            <v:group style="position:absolute;left:4592;top:1058;width:10;height:20" coordorigin="4592,1058" coordsize="10,20">
              <v:shape style="position:absolute;left:4592;top:1058;width:10;height:20" coordorigin="4592,1058" coordsize="10,20" path="m4592,1078l4601,1078,4601,1058,4592,1058,4592,1078xe" filled="true" fillcolor="#000000" stroked="false">
                <v:path arrowok="t"/>
                <v:fill type="solid"/>
              </v:shape>
            </v:group>
            <v:group style="position:absolute;left:4592;top:1078;width:10;height:20" coordorigin="4592,1078" coordsize="10,20">
              <v:shape style="position:absolute;left:4592;top:1078;width:10;height:20" coordorigin="4592,1078" coordsize="10,20" path="m4592,1097l4601,1097,4601,1078,4592,1078,4592,1097xe" filled="true" fillcolor="#000000" stroked="false">
                <v:path arrowok="t"/>
                <v:fill type="solid"/>
              </v:shape>
            </v:group>
            <v:group style="position:absolute;left:4592;top:1097;width:10;height:20" coordorigin="4592,1097" coordsize="10,20">
              <v:shape style="position:absolute;left:4592;top:1097;width:10;height:20" coordorigin="4592,1097" coordsize="10,20" path="m4592,1116l4601,1116,4601,1097,4592,1097,4592,1116xe" filled="true" fillcolor="#000000" stroked="false">
                <v:path arrowok="t"/>
                <v:fill type="solid"/>
              </v:shape>
            </v:group>
            <v:group style="position:absolute;left:4592;top:1116;width:10;height:20" coordorigin="4592,1116" coordsize="10,20">
              <v:shape style="position:absolute;left:4592;top:1116;width:10;height:20" coordorigin="4592,1116" coordsize="10,20" path="m4592,1135l4601,1135,4601,1116,4592,1116,4592,1135xe" filled="true" fillcolor="#000000" stroked="false">
                <v:path arrowok="t"/>
                <v:fill type="solid"/>
              </v:shape>
            </v:group>
            <v:group style="position:absolute;left:4592;top:1135;width:10;height:20" coordorigin="4592,1135" coordsize="10,20">
              <v:shape style="position:absolute;left:4592;top:1135;width:10;height:20" coordorigin="4592,1135" coordsize="10,20" path="m4592,1154l4601,1154,4601,1135,4592,1135,4592,1154xe" filled="true" fillcolor="#000000" stroked="false">
                <v:path arrowok="t"/>
                <v:fill type="solid"/>
              </v:shape>
            </v:group>
            <v:group style="position:absolute;left:4592;top:1154;width:10;height:20" coordorigin="4592,1154" coordsize="10,20">
              <v:shape style="position:absolute;left:4592;top:1154;width:10;height:20" coordorigin="4592,1154" coordsize="10,20" path="m4592,1174l4601,1174,4601,1154,4592,1154,4592,1174xe" filled="true" fillcolor="#000000" stroked="false">
                <v:path arrowok="t"/>
                <v:fill type="solid"/>
              </v:shape>
            </v:group>
            <v:group style="position:absolute;left:4592;top:1174;width:10;height:20" coordorigin="4592,1174" coordsize="10,20">
              <v:shape style="position:absolute;left:4592;top:1174;width:10;height:20" coordorigin="4592,1174" coordsize="10,20" path="m4592,1193l4601,1193,4601,1174,4592,1174,4592,1193xe" filled="true" fillcolor="#000000" stroked="false">
                <v:path arrowok="t"/>
                <v:fill type="solid"/>
              </v:shape>
            </v:group>
            <v:group style="position:absolute;left:4592;top:1193;width:10;height:20" coordorigin="4592,1193" coordsize="10,20">
              <v:shape style="position:absolute;left:4592;top:1193;width:10;height:20" coordorigin="4592,1193" coordsize="10,20" path="m4592,1212l4601,1212,4601,1193,4592,1193,4592,1212xe" filled="true" fillcolor="#000000" stroked="false">
                <v:path arrowok="t"/>
                <v:fill type="solid"/>
              </v:shape>
            </v:group>
            <v:group style="position:absolute;left:4592;top:1212;width:10;height:20" coordorigin="4592,1212" coordsize="10,20">
              <v:shape style="position:absolute;left:4592;top:1212;width:10;height:20" coordorigin="4592,1212" coordsize="10,20" path="m4592,1231l4601,1231,4601,1212,4592,1212,4592,1231xe" filled="true" fillcolor="#000000" stroked="false">
                <v:path arrowok="t"/>
                <v:fill type="solid"/>
              </v:shape>
            </v:group>
            <v:group style="position:absolute;left:4592;top:1231;width:10;height:20" coordorigin="4592,1231" coordsize="10,20">
              <v:shape style="position:absolute;left:4592;top:1231;width:10;height:20" coordorigin="4592,1231" coordsize="10,20" path="m4592,1250l4601,1250,4601,1231,4592,1231,4592,1250xe" filled="true" fillcolor="#000000" stroked="false">
                <v:path arrowok="t"/>
                <v:fill type="solid"/>
              </v:shape>
            </v:group>
            <v:group style="position:absolute;left:4592;top:1250;width:10;height:20" coordorigin="4592,1250" coordsize="10,20">
              <v:shape style="position:absolute;left:4592;top:1250;width:10;height:20" coordorigin="4592,1250" coordsize="10,20" path="m4592,1270l4601,1270,4601,1250,4592,1250,4592,1270xe" filled="true" fillcolor="#000000" stroked="false">
                <v:path arrowok="t"/>
                <v:fill type="solid"/>
              </v:shape>
            </v:group>
            <v:group style="position:absolute;left:4592;top:1270;width:10;height:20" coordorigin="4592,1270" coordsize="10,20">
              <v:shape style="position:absolute;left:4592;top:1270;width:10;height:20" coordorigin="4592,1270" coordsize="10,20" path="m4592,1289l4601,1289,4601,1270,4592,1270,4592,1289xe" filled="true" fillcolor="#000000" stroked="false">
                <v:path arrowok="t"/>
                <v:fill type="solid"/>
              </v:shape>
            </v:group>
            <v:group style="position:absolute;left:4592;top:1289;width:10;height:20" coordorigin="4592,1289" coordsize="10,20">
              <v:shape style="position:absolute;left:4592;top:1289;width:10;height:20" coordorigin="4592,1289" coordsize="10,20" path="m4592,1308l4601,1308,4601,1289,4592,1289,4592,1308xe" filled="true" fillcolor="#000000" stroked="false">
                <v:path arrowok="t"/>
                <v:fill type="solid"/>
              </v:shape>
            </v:group>
            <v:group style="position:absolute;left:4592;top:1308;width:10;height:20" coordorigin="4592,1308" coordsize="10,20">
              <v:shape style="position:absolute;left:4592;top:1308;width:10;height:20" coordorigin="4592,1308" coordsize="10,20" path="m4592,1327l4601,1327,4601,1308,4592,1308,4592,1327xe" filled="true" fillcolor="#000000" stroked="false">
                <v:path arrowok="t"/>
                <v:fill type="solid"/>
              </v:shape>
            </v:group>
            <v:group style="position:absolute;left:4592;top:1327;width:10;height:20" coordorigin="4592,1327" coordsize="10,20">
              <v:shape style="position:absolute;left:4592;top:1327;width:10;height:20" coordorigin="4592,1327" coordsize="10,20" path="m4592,1346l4601,1346,4601,1327,4592,1327,4592,1346xe" filled="true" fillcolor="#000000" stroked="false">
                <v:path arrowok="t"/>
                <v:fill type="solid"/>
              </v:shape>
            </v:group>
            <v:group style="position:absolute;left:4592;top:1346;width:10;height:20" coordorigin="4592,1346" coordsize="10,20">
              <v:shape style="position:absolute;left:4592;top:1346;width:10;height:20" coordorigin="4592,1346" coordsize="10,20" path="m4592,1366l4601,1366,4601,1346,4592,1346,4592,1366xe" filled="true" fillcolor="#000000" stroked="false">
                <v:path arrowok="t"/>
                <v:fill type="solid"/>
              </v:shape>
            </v:group>
            <v:group style="position:absolute;left:4592;top:1366;width:10;height:20" coordorigin="4592,1366" coordsize="10,20">
              <v:shape style="position:absolute;left:4592;top:1366;width:10;height:20" coordorigin="4592,1366" coordsize="10,20" path="m4592,1385l4601,1385,4601,1366,4592,1366,4592,1385xe" filled="true" fillcolor="#000000" stroked="false">
                <v:path arrowok="t"/>
                <v:fill type="solid"/>
              </v:shape>
            </v:group>
            <v:group style="position:absolute;left:4592;top:1385;width:10;height:20" coordorigin="4592,1385" coordsize="10,20">
              <v:shape style="position:absolute;left:4592;top:1385;width:10;height:20" coordorigin="4592,1385" coordsize="10,20" path="m4592,1404l4601,1404,4601,1385,4592,1385,4592,1404xe" filled="true" fillcolor="#000000" stroked="false">
                <v:path arrowok="t"/>
                <v:fill type="solid"/>
              </v:shape>
            </v:group>
            <v:group style="position:absolute;left:4592;top:1408;width:10;height:2" coordorigin="4592,1408" coordsize="10,2">
              <v:shape style="position:absolute;left:4592;top:1408;width:10;height:2" coordorigin="4592,1408" coordsize="10,0" path="m4592,1408l4601,1408e" filled="false" stroked="true" strokeweight=".35999pt" strokecolor="#000000">
                <v:path arrowok="t"/>
              </v:shape>
            </v:group>
            <v:group style="position:absolute;left:5303;top:770;width:10;height:20" coordorigin="5303,770" coordsize="10,20">
              <v:shape style="position:absolute;left:5303;top:770;width:10;height:20" coordorigin="5303,770" coordsize="10,20" path="m5303,790l5312,790,5312,770,5303,770,5303,790xe" filled="true" fillcolor="#000000" stroked="false">
                <v:path arrowok="t"/>
                <v:fill type="solid"/>
              </v:shape>
            </v:group>
            <v:group style="position:absolute;left:5303;top:790;width:10;height:20" coordorigin="5303,790" coordsize="10,20">
              <v:shape style="position:absolute;left:5303;top:790;width:10;height:20" coordorigin="5303,790" coordsize="10,20" path="m5303,809l5312,809,5312,790,5303,790,5303,809xe" filled="true" fillcolor="#000000" stroked="false">
                <v:path arrowok="t"/>
                <v:fill type="solid"/>
              </v:shape>
            </v:group>
            <v:group style="position:absolute;left:5303;top:809;width:10;height:20" coordorigin="5303,809" coordsize="10,20">
              <v:shape style="position:absolute;left:5303;top:809;width:10;height:20" coordorigin="5303,809" coordsize="10,20" path="m5303,828l5312,828,5312,809,5303,809,5303,828xe" filled="true" fillcolor="#000000" stroked="false">
                <v:path arrowok="t"/>
                <v:fill type="solid"/>
              </v:shape>
            </v:group>
            <v:group style="position:absolute;left:5303;top:828;width:10;height:20" coordorigin="5303,828" coordsize="10,20">
              <v:shape style="position:absolute;left:5303;top:828;width:10;height:20" coordorigin="5303,828" coordsize="10,20" path="m5303,847l5312,847,5312,828,5303,828,5303,847xe" filled="true" fillcolor="#000000" stroked="false">
                <v:path arrowok="t"/>
                <v:fill type="solid"/>
              </v:shape>
            </v:group>
            <v:group style="position:absolute;left:5303;top:847;width:10;height:20" coordorigin="5303,847" coordsize="10,20">
              <v:shape style="position:absolute;left:5303;top:847;width:10;height:20" coordorigin="5303,847" coordsize="10,20" path="m5303,866l5312,866,5312,847,5303,847,5303,866xe" filled="true" fillcolor="#000000" stroked="false">
                <v:path arrowok="t"/>
                <v:fill type="solid"/>
              </v:shape>
            </v:group>
            <v:group style="position:absolute;left:5303;top:866;width:10;height:20" coordorigin="5303,866" coordsize="10,20">
              <v:shape style="position:absolute;left:5303;top:866;width:10;height:20" coordorigin="5303,866" coordsize="10,20" path="m5303,886l5312,886,5312,866,5303,866,5303,886xe" filled="true" fillcolor="#000000" stroked="false">
                <v:path arrowok="t"/>
                <v:fill type="solid"/>
              </v:shape>
            </v:group>
            <v:group style="position:absolute;left:5303;top:886;width:10;height:20" coordorigin="5303,886" coordsize="10,20">
              <v:shape style="position:absolute;left:5303;top:886;width:10;height:20" coordorigin="5303,886" coordsize="10,20" path="m5303,905l5312,905,5312,886,5303,886,5303,905xe" filled="true" fillcolor="#000000" stroked="false">
                <v:path arrowok="t"/>
                <v:fill type="solid"/>
              </v:shape>
            </v:group>
            <v:group style="position:absolute;left:5303;top:905;width:10;height:20" coordorigin="5303,905" coordsize="10,20">
              <v:shape style="position:absolute;left:5303;top:905;width:10;height:20" coordorigin="5303,905" coordsize="10,20" path="m5303,924l5312,924,5312,905,5303,905,5303,924xe" filled="true" fillcolor="#000000" stroked="false">
                <v:path arrowok="t"/>
                <v:fill type="solid"/>
              </v:shape>
            </v:group>
            <v:group style="position:absolute;left:5303;top:924;width:10;height:20" coordorigin="5303,924" coordsize="10,20">
              <v:shape style="position:absolute;left:5303;top:924;width:10;height:20" coordorigin="5303,924" coordsize="10,20" path="m5303,943l5312,943,5312,924,5303,924,5303,943xe" filled="true" fillcolor="#000000" stroked="false">
                <v:path arrowok="t"/>
                <v:fill type="solid"/>
              </v:shape>
            </v:group>
            <v:group style="position:absolute;left:5303;top:943;width:10;height:20" coordorigin="5303,943" coordsize="10,20">
              <v:shape style="position:absolute;left:5303;top:943;width:10;height:20" coordorigin="5303,943" coordsize="10,20" path="m5303,962l5312,962,5312,943,5303,943,5303,962xe" filled="true" fillcolor="#000000" stroked="false">
                <v:path arrowok="t"/>
                <v:fill type="solid"/>
              </v:shape>
            </v:group>
            <v:group style="position:absolute;left:5303;top:962;width:10;height:20" coordorigin="5303,962" coordsize="10,20">
              <v:shape style="position:absolute;left:5303;top:962;width:10;height:20" coordorigin="5303,962" coordsize="10,20" path="m5303,982l5312,982,5312,962,5303,962,5303,982xe" filled="true" fillcolor="#000000" stroked="false">
                <v:path arrowok="t"/>
                <v:fill type="solid"/>
              </v:shape>
            </v:group>
            <v:group style="position:absolute;left:5303;top:982;width:10;height:20" coordorigin="5303,982" coordsize="10,20">
              <v:shape style="position:absolute;left:5303;top:982;width:10;height:20" coordorigin="5303,982" coordsize="10,20" path="m5303,1001l5312,1001,5312,982,5303,982,5303,1001xe" filled="true" fillcolor="#000000" stroked="false">
                <v:path arrowok="t"/>
                <v:fill type="solid"/>
              </v:shape>
            </v:group>
            <v:group style="position:absolute;left:5303;top:1001;width:10;height:20" coordorigin="5303,1001" coordsize="10,20">
              <v:shape style="position:absolute;left:5303;top:1001;width:10;height:20" coordorigin="5303,1001" coordsize="10,20" path="m5303,1020l5312,1020,5312,1001,5303,1001,5303,1020xe" filled="true" fillcolor="#000000" stroked="false">
                <v:path arrowok="t"/>
                <v:fill type="solid"/>
              </v:shape>
            </v:group>
            <v:group style="position:absolute;left:5303;top:1020;width:10;height:20" coordorigin="5303,1020" coordsize="10,20">
              <v:shape style="position:absolute;left:5303;top:1020;width:10;height:20" coordorigin="5303,1020" coordsize="10,20" path="m5303,1039l5312,1039,5312,1020,5303,1020,5303,1039xe" filled="true" fillcolor="#000000" stroked="false">
                <v:path arrowok="t"/>
                <v:fill type="solid"/>
              </v:shape>
            </v:group>
            <v:group style="position:absolute;left:5303;top:1039;width:10;height:20" coordorigin="5303,1039" coordsize="10,20">
              <v:shape style="position:absolute;left:5303;top:1039;width:10;height:20" coordorigin="5303,1039" coordsize="10,20" path="m5303,1058l5312,1058,5312,1039,5303,1039,5303,1058xe" filled="true" fillcolor="#000000" stroked="false">
                <v:path arrowok="t"/>
                <v:fill type="solid"/>
              </v:shape>
            </v:group>
            <v:group style="position:absolute;left:5303;top:1058;width:10;height:20" coordorigin="5303,1058" coordsize="10,20">
              <v:shape style="position:absolute;left:5303;top:1058;width:10;height:20" coordorigin="5303,1058" coordsize="10,20" path="m5303,1078l5312,1078,5312,1058,5303,1058,5303,1078xe" filled="true" fillcolor="#000000" stroked="false">
                <v:path arrowok="t"/>
                <v:fill type="solid"/>
              </v:shape>
            </v:group>
            <v:group style="position:absolute;left:5303;top:1078;width:10;height:20" coordorigin="5303,1078" coordsize="10,20">
              <v:shape style="position:absolute;left:5303;top:1078;width:10;height:20" coordorigin="5303,1078" coordsize="10,20" path="m5303,1097l5312,1097,5312,1078,5303,1078,5303,1097xe" filled="true" fillcolor="#000000" stroked="false">
                <v:path arrowok="t"/>
                <v:fill type="solid"/>
              </v:shape>
            </v:group>
            <v:group style="position:absolute;left:5303;top:1097;width:10;height:20" coordorigin="5303,1097" coordsize="10,20">
              <v:shape style="position:absolute;left:5303;top:1097;width:10;height:20" coordorigin="5303,1097" coordsize="10,20" path="m5303,1116l5312,1116,5312,1097,5303,1097,5303,1116xe" filled="true" fillcolor="#000000" stroked="false">
                <v:path arrowok="t"/>
                <v:fill type="solid"/>
              </v:shape>
            </v:group>
            <v:group style="position:absolute;left:5303;top:1116;width:10;height:20" coordorigin="5303,1116" coordsize="10,20">
              <v:shape style="position:absolute;left:5303;top:1116;width:10;height:20" coordorigin="5303,1116" coordsize="10,20" path="m5303,1135l5312,1135,5312,1116,5303,1116,5303,1135xe" filled="true" fillcolor="#000000" stroked="false">
                <v:path arrowok="t"/>
                <v:fill type="solid"/>
              </v:shape>
            </v:group>
            <v:group style="position:absolute;left:5303;top:1135;width:10;height:20" coordorigin="5303,1135" coordsize="10,20">
              <v:shape style="position:absolute;left:5303;top:1135;width:10;height:20" coordorigin="5303,1135" coordsize="10,20" path="m5303,1154l5312,1154,5312,1135,5303,1135,5303,1154xe" filled="true" fillcolor="#000000" stroked="false">
                <v:path arrowok="t"/>
                <v:fill type="solid"/>
              </v:shape>
            </v:group>
            <v:group style="position:absolute;left:5303;top:1154;width:10;height:20" coordorigin="5303,1154" coordsize="10,20">
              <v:shape style="position:absolute;left:5303;top:1154;width:10;height:20" coordorigin="5303,1154" coordsize="10,20" path="m5303,1174l5312,1174,5312,1154,5303,1154,5303,1174xe" filled="true" fillcolor="#000000" stroked="false">
                <v:path arrowok="t"/>
                <v:fill type="solid"/>
              </v:shape>
            </v:group>
            <v:group style="position:absolute;left:5303;top:1174;width:10;height:20" coordorigin="5303,1174" coordsize="10,20">
              <v:shape style="position:absolute;left:5303;top:1174;width:10;height:20" coordorigin="5303,1174" coordsize="10,20" path="m5303,1193l5312,1193,5312,1174,5303,1174,5303,1193xe" filled="true" fillcolor="#000000" stroked="false">
                <v:path arrowok="t"/>
                <v:fill type="solid"/>
              </v:shape>
            </v:group>
            <v:group style="position:absolute;left:5303;top:1193;width:10;height:20" coordorigin="5303,1193" coordsize="10,20">
              <v:shape style="position:absolute;left:5303;top:1193;width:10;height:20" coordorigin="5303,1193" coordsize="10,20" path="m5303,1212l5312,1212,5312,1193,5303,1193,5303,1212xe" filled="true" fillcolor="#000000" stroked="false">
                <v:path arrowok="t"/>
                <v:fill type="solid"/>
              </v:shape>
            </v:group>
            <v:group style="position:absolute;left:5303;top:1212;width:10;height:20" coordorigin="5303,1212" coordsize="10,20">
              <v:shape style="position:absolute;left:5303;top:1212;width:10;height:20" coordorigin="5303,1212" coordsize="10,20" path="m5303,1231l5312,1231,5312,1212,5303,1212,5303,1231xe" filled="true" fillcolor="#000000" stroked="false">
                <v:path arrowok="t"/>
                <v:fill type="solid"/>
              </v:shape>
            </v:group>
            <v:group style="position:absolute;left:5303;top:1231;width:10;height:20" coordorigin="5303,1231" coordsize="10,20">
              <v:shape style="position:absolute;left:5303;top:1231;width:10;height:20" coordorigin="5303,1231" coordsize="10,20" path="m5303,1250l5312,1250,5312,1231,5303,1231,5303,1250xe" filled="true" fillcolor="#000000" stroked="false">
                <v:path arrowok="t"/>
                <v:fill type="solid"/>
              </v:shape>
            </v:group>
            <v:group style="position:absolute;left:5303;top:1250;width:10;height:20" coordorigin="5303,1250" coordsize="10,20">
              <v:shape style="position:absolute;left:5303;top:1250;width:10;height:20" coordorigin="5303,1250" coordsize="10,20" path="m5303,1270l5312,1270,5312,1250,5303,1250,5303,1270xe" filled="true" fillcolor="#000000" stroked="false">
                <v:path arrowok="t"/>
                <v:fill type="solid"/>
              </v:shape>
            </v:group>
            <v:group style="position:absolute;left:5303;top:1270;width:10;height:20" coordorigin="5303,1270" coordsize="10,20">
              <v:shape style="position:absolute;left:5303;top:1270;width:10;height:20" coordorigin="5303,1270" coordsize="10,20" path="m5303,1289l5312,1289,5312,1270,5303,1270,5303,1289xe" filled="true" fillcolor="#000000" stroked="false">
                <v:path arrowok="t"/>
                <v:fill type="solid"/>
              </v:shape>
            </v:group>
            <v:group style="position:absolute;left:5303;top:1289;width:10;height:20" coordorigin="5303,1289" coordsize="10,20">
              <v:shape style="position:absolute;left:5303;top:1289;width:10;height:20" coordorigin="5303,1289" coordsize="10,20" path="m5303,1308l5312,1308,5312,1289,5303,1289,5303,1308xe" filled="true" fillcolor="#000000" stroked="false">
                <v:path arrowok="t"/>
                <v:fill type="solid"/>
              </v:shape>
            </v:group>
            <v:group style="position:absolute;left:5303;top:1308;width:10;height:20" coordorigin="5303,1308" coordsize="10,20">
              <v:shape style="position:absolute;left:5303;top:1308;width:10;height:20" coordorigin="5303,1308" coordsize="10,20" path="m5303,1327l5312,1327,5312,1308,5303,1308,5303,1327xe" filled="true" fillcolor="#000000" stroked="false">
                <v:path arrowok="t"/>
                <v:fill type="solid"/>
              </v:shape>
            </v:group>
            <v:group style="position:absolute;left:5303;top:1327;width:10;height:20" coordorigin="5303,1327" coordsize="10,20">
              <v:shape style="position:absolute;left:5303;top:1327;width:10;height:20" coordorigin="5303,1327" coordsize="10,20" path="m5303,1346l5312,1346,5312,1327,5303,1327,5303,1346xe" filled="true" fillcolor="#000000" stroked="false">
                <v:path arrowok="t"/>
                <v:fill type="solid"/>
              </v:shape>
            </v:group>
            <v:group style="position:absolute;left:5303;top:1346;width:10;height:20" coordorigin="5303,1346" coordsize="10,20">
              <v:shape style="position:absolute;left:5303;top:1346;width:10;height:20" coordorigin="5303,1346" coordsize="10,20" path="m5303,1366l5312,1366,5312,1346,5303,1346,5303,1366xe" filled="true" fillcolor="#000000" stroked="false">
                <v:path arrowok="t"/>
                <v:fill type="solid"/>
              </v:shape>
            </v:group>
            <v:group style="position:absolute;left:5303;top:1366;width:10;height:20" coordorigin="5303,1366" coordsize="10,20">
              <v:shape style="position:absolute;left:5303;top:1366;width:10;height:20" coordorigin="5303,1366" coordsize="10,20" path="m5303,1385l5312,1385,5312,1366,5303,1366,5303,1385xe" filled="true" fillcolor="#000000" stroked="false">
                <v:path arrowok="t"/>
                <v:fill type="solid"/>
              </v:shape>
            </v:group>
            <v:group style="position:absolute;left:5303;top:1385;width:10;height:20" coordorigin="5303,1385" coordsize="10,20">
              <v:shape style="position:absolute;left:5303;top:1385;width:10;height:20" coordorigin="5303,1385" coordsize="10,20" path="m5303,1404l5312,1404,5312,1385,5303,1385,5303,1404xe" filled="true" fillcolor="#000000" stroked="false">
                <v:path arrowok="t"/>
                <v:fill type="solid"/>
              </v:shape>
            </v:group>
            <v:group style="position:absolute;left:5303;top:1408;width:10;height:2" coordorigin="5303,1408" coordsize="10,2">
              <v:shape style="position:absolute;left:5303;top:1408;width:10;height:2" coordorigin="5303,1408" coordsize="10,0" path="m5303,1408l5312,1408e" filled="false" stroked="true" strokeweight=".35999pt" strokecolor="#000000">
                <v:path arrowok="t"/>
              </v:shape>
            </v:group>
            <v:group style="position:absolute;left:6505;top:770;width:10;height:20" coordorigin="6505,770" coordsize="10,20">
              <v:shape style="position:absolute;left:6505;top:770;width:10;height:20" coordorigin="6505,770" coordsize="10,20" path="m6505,790l6515,790,6515,770,6505,770,6505,790xe" filled="true" fillcolor="#000000" stroked="false">
                <v:path arrowok="t"/>
                <v:fill type="solid"/>
              </v:shape>
            </v:group>
            <v:group style="position:absolute;left:6505;top:790;width:10;height:20" coordorigin="6505,790" coordsize="10,20">
              <v:shape style="position:absolute;left:6505;top:790;width:10;height:20" coordorigin="6505,790" coordsize="10,20" path="m6505,809l6515,809,6515,790,6505,790,6505,809xe" filled="true" fillcolor="#000000" stroked="false">
                <v:path arrowok="t"/>
                <v:fill type="solid"/>
              </v:shape>
            </v:group>
            <v:group style="position:absolute;left:6505;top:809;width:10;height:20" coordorigin="6505,809" coordsize="10,20">
              <v:shape style="position:absolute;left:6505;top:809;width:10;height:20" coordorigin="6505,809" coordsize="10,20" path="m6505,828l6515,828,6515,809,6505,809,6505,828xe" filled="true" fillcolor="#000000" stroked="false">
                <v:path arrowok="t"/>
                <v:fill type="solid"/>
              </v:shape>
            </v:group>
            <v:group style="position:absolute;left:6505;top:828;width:10;height:20" coordorigin="6505,828" coordsize="10,20">
              <v:shape style="position:absolute;left:6505;top:828;width:10;height:20" coordorigin="6505,828" coordsize="10,20" path="m6505,847l6515,847,6515,828,6505,828,6505,847xe" filled="true" fillcolor="#000000" stroked="false">
                <v:path arrowok="t"/>
                <v:fill type="solid"/>
              </v:shape>
            </v:group>
            <v:group style="position:absolute;left:6505;top:847;width:10;height:20" coordorigin="6505,847" coordsize="10,20">
              <v:shape style="position:absolute;left:6505;top:847;width:10;height:20" coordorigin="6505,847" coordsize="10,20" path="m6505,866l6515,866,6515,847,6505,847,6505,866xe" filled="true" fillcolor="#000000" stroked="false">
                <v:path arrowok="t"/>
                <v:fill type="solid"/>
              </v:shape>
            </v:group>
            <v:group style="position:absolute;left:6505;top:866;width:10;height:20" coordorigin="6505,866" coordsize="10,20">
              <v:shape style="position:absolute;left:6505;top:866;width:10;height:20" coordorigin="6505,866" coordsize="10,20" path="m6505,886l6515,886,6515,866,6505,866,6505,886xe" filled="true" fillcolor="#000000" stroked="false">
                <v:path arrowok="t"/>
                <v:fill type="solid"/>
              </v:shape>
            </v:group>
            <v:group style="position:absolute;left:6505;top:886;width:10;height:20" coordorigin="6505,886" coordsize="10,20">
              <v:shape style="position:absolute;left:6505;top:886;width:10;height:20" coordorigin="6505,886" coordsize="10,20" path="m6505,905l6515,905,6515,886,6505,886,6505,905xe" filled="true" fillcolor="#000000" stroked="false">
                <v:path arrowok="t"/>
                <v:fill type="solid"/>
              </v:shape>
            </v:group>
            <v:group style="position:absolute;left:6505;top:905;width:10;height:20" coordorigin="6505,905" coordsize="10,20">
              <v:shape style="position:absolute;left:6505;top:905;width:10;height:20" coordorigin="6505,905" coordsize="10,20" path="m6505,924l6515,924,6515,905,6505,905,6505,924xe" filled="true" fillcolor="#000000" stroked="false">
                <v:path arrowok="t"/>
                <v:fill type="solid"/>
              </v:shape>
            </v:group>
            <v:group style="position:absolute;left:6505;top:924;width:10;height:20" coordorigin="6505,924" coordsize="10,20">
              <v:shape style="position:absolute;left:6505;top:924;width:10;height:20" coordorigin="6505,924" coordsize="10,20" path="m6505,943l6515,943,6515,924,6505,924,6505,943xe" filled="true" fillcolor="#000000" stroked="false">
                <v:path arrowok="t"/>
                <v:fill type="solid"/>
              </v:shape>
            </v:group>
            <v:group style="position:absolute;left:6505;top:943;width:10;height:20" coordorigin="6505,943" coordsize="10,20">
              <v:shape style="position:absolute;left:6505;top:943;width:10;height:20" coordorigin="6505,943" coordsize="10,20" path="m6505,962l6515,962,6515,943,6505,943,6505,962xe" filled="true" fillcolor="#000000" stroked="false">
                <v:path arrowok="t"/>
                <v:fill type="solid"/>
              </v:shape>
            </v:group>
            <v:group style="position:absolute;left:6505;top:962;width:10;height:20" coordorigin="6505,962" coordsize="10,20">
              <v:shape style="position:absolute;left:6505;top:962;width:10;height:20" coordorigin="6505,962" coordsize="10,20" path="m6505,982l6515,982,6515,962,6505,962,6505,982xe" filled="true" fillcolor="#000000" stroked="false">
                <v:path arrowok="t"/>
                <v:fill type="solid"/>
              </v:shape>
            </v:group>
            <v:group style="position:absolute;left:6505;top:982;width:10;height:20" coordorigin="6505,982" coordsize="10,20">
              <v:shape style="position:absolute;left:6505;top:982;width:10;height:20" coordorigin="6505,982" coordsize="10,20" path="m6505,1001l6515,1001,6515,982,6505,982,6505,1001xe" filled="true" fillcolor="#000000" stroked="false">
                <v:path arrowok="t"/>
                <v:fill type="solid"/>
              </v:shape>
            </v:group>
            <v:group style="position:absolute;left:6505;top:1001;width:10;height:20" coordorigin="6505,1001" coordsize="10,20">
              <v:shape style="position:absolute;left:6505;top:1001;width:10;height:20" coordorigin="6505,1001" coordsize="10,20" path="m6505,1020l6515,1020,6515,1001,6505,1001,6505,1020xe" filled="true" fillcolor="#000000" stroked="false">
                <v:path arrowok="t"/>
                <v:fill type="solid"/>
              </v:shape>
            </v:group>
            <v:group style="position:absolute;left:6505;top:1020;width:10;height:20" coordorigin="6505,1020" coordsize="10,20">
              <v:shape style="position:absolute;left:6505;top:1020;width:10;height:20" coordorigin="6505,1020" coordsize="10,20" path="m6505,1039l6515,1039,6515,1020,6505,1020,6505,1039xe" filled="true" fillcolor="#000000" stroked="false">
                <v:path arrowok="t"/>
                <v:fill type="solid"/>
              </v:shape>
            </v:group>
            <v:group style="position:absolute;left:6505;top:1039;width:10;height:20" coordorigin="6505,1039" coordsize="10,20">
              <v:shape style="position:absolute;left:6505;top:1039;width:10;height:20" coordorigin="6505,1039" coordsize="10,20" path="m6505,1058l6515,1058,6515,1039,6505,1039,6505,1058xe" filled="true" fillcolor="#000000" stroked="false">
                <v:path arrowok="t"/>
                <v:fill type="solid"/>
              </v:shape>
            </v:group>
            <v:group style="position:absolute;left:6505;top:1058;width:10;height:20" coordorigin="6505,1058" coordsize="10,20">
              <v:shape style="position:absolute;left:6505;top:1058;width:10;height:20" coordorigin="6505,1058" coordsize="10,20" path="m6505,1078l6515,1078,6515,1058,6505,1058,6505,1078xe" filled="true" fillcolor="#000000" stroked="false">
                <v:path arrowok="t"/>
                <v:fill type="solid"/>
              </v:shape>
            </v:group>
            <v:group style="position:absolute;left:6505;top:1078;width:10;height:20" coordorigin="6505,1078" coordsize="10,20">
              <v:shape style="position:absolute;left:6505;top:1078;width:10;height:20" coordorigin="6505,1078" coordsize="10,20" path="m6505,1097l6515,1097,6515,1078,6505,1078,6505,1097xe" filled="true" fillcolor="#000000" stroked="false">
                <v:path arrowok="t"/>
                <v:fill type="solid"/>
              </v:shape>
            </v:group>
            <v:group style="position:absolute;left:6505;top:1097;width:10;height:20" coordorigin="6505,1097" coordsize="10,20">
              <v:shape style="position:absolute;left:6505;top:1097;width:10;height:20" coordorigin="6505,1097" coordsize="10,20" path="m6505,1116l6515,1116,6515,1097,6505,1097,6505,1116xe" filled="true" fillcolor="#000000" stroked="false">
                <v:path arrowok="t"/>
                <v:fill type="solid"/>
              </v:shape>
            </v:group>
            <v:group style="position:absolute;left:6505;top:1116;width:10;height:20" coordorigin="6505,1116" coordsize="10,20">
              <v:shape style="position:absolute;left:6505;top:1116;width:10;height:20" coordorigin="6505,1116" coordsize="10,20" path="m6505,1135l6515,1135,6515,1116,6505,1116,6505,1135xe" filled="true" fillcolor="#000000" stroked="false">
                <v:path arrowok="t"/>
                <v:fill type="solid"/>
              </v:shape>
            </v:group>
            <v:group style="position:absolute;left:6505;top:1135;width:10;height:20" coordorigin="6505,1135" coordsize="10,20">
              <v:shape style="position:absolute;left:6505;top:1135;width:10;height:20" coordorigin="6505,1135" coordsize="10,20" path="m6505,1154l6515,1154,6515,1135,6505,1135,6505,1154xe" filled="true" fillcolor="#000000" stroked="false">
                <v:path arrowok="t"/>
                <v:fill type="solid"/>
              </v:shape>
            </v:group>
            <v:group style="position:absolute;left:6505;top:1154;width:10;height:20" coordorigin="6505,1154" coordsize="10,20">
              <v:shape style="position:absolute;left:6505;top:1154;width:10;height:20" coordorigin="6505,1154" coordsize="10,20" path="m6505,1174l6515,1174,6515,1154,6505,1154,6505,1174xe" filled="true" fillcolor="#000000" stroked="false">
                <v:path arrowok="t"/>
                <v:fill type="solid"/>
              </v:shape>
            </v:group>
            <v:group style="position:absolute;left:6505;top:1174;width:10;height:20" coordorigin="6505,1174" coordsize="10,20">
              <v:shape style="position:absolute;left:6505;top:1174;width:10;height:20" coordorigin="6505,1174" coordsize="10,20" path="m6505,1193l6515,1193,6515,1174,6505,1174,6505,1193xe" filled="true" fillcolor="#000000" stroked="false">
                <v:path arrowok="t"/>
                <v:fill type="solid"/>
              </v:shape>
            </v:group>
            <v:group style="position:absolute;left:6505;top:1193;width:10;height:20" coordorigin="6505,1193" coordsize="10,20">
              <v:shape style="position:absolute;left:6505;top:1193;width:10;height:20" coordorigin="6505,1193" coordsize="10,20" path="m6505,1212l6515,1212,6515,1193,6505,1193,6505,1212xe" filled="true" fillcolor="#000000" stroked="false">
                <v:path arrowok="t"/>
                <v:fill type="solid"/>
              </v:shape>
            </v:group>
            <v:group style="position:absolute;left:6505;top:1212;width:10;height:20" coordorigin="6505,1212" coordsize="10,20">
              <v:shape style="position:absolute;left:6505;top:1212;width:10;height:20" coordorigin="6505,1212" coordsize="10,20" path="m6505,1231l6515,1231,6515,1212,6505,1212,6505,1231xe" filled="true" fillcolor="#000000" stroked="false">
                <v:path arrowok="t"/>
                <v:fill type="solid"/>
              </v:shape>
            </v:group>
            <v:group style="position:absolute;left:6505;top:1231;width:10;height:20" coordorigin="6505,1231" coordsize="10,20">
              <v:shape style="position:absolute;left:6505;top:1231;width:10;height:20" coordorigin="6505,1231" coordsize="10,20" path="m6505,1250l6515,1250,6515,1231,6505,1231,6505,1250xe" filled="true" fillcolor="#000000" stroked="false">
                <v:path arrowok="t"/>
                <v:fill type="solid"/>
              </v:shape>
            </v:group>
            <v:group style="position:absolute;left:6505;top:1250;width:10;height:20" coordorigin="6505,1250" coordsize="10,20">
              <v:shape style="position:absolute;left:6505;top:1250;width:10;height:20" coordorigin="6505,1250" coordsize="10,20" path="m6505,1270l6515,1270,6515,1250,6505,1250,6505,1270xe" filled="true" fillcolor="#000000" stroked="false">
                <v:path arrowok="t"/>
                <v:fill type="solid"/>
              </v:shape>
            </v:group>
            <v:group style="position:absolute;left:6505;top:1270;width:10;height:20" coordorigin="6505,1270" coordsize="10,20">
              <v:shape style="position:absolute;left:6505;top:1270;width:10;height:20" coordorigin="6505,1270" coordsize="10,20" path="m6505,1289l6515,1289,6515,1270,6505,1270,6505,1289xe" filled="true" fillcolor="#000000" stroked="false">
                <v:path arrowok="t"/>
                <v:fill type="solid"/>
              </v:shape>
            </v:group>
            <v:group style="position:absolute;left:6505;top:1289;width:10;height:20" coordorigin="6505,1289" coordsize="10,20">
              <v:shape style="position:absolute;left:6505;top:1289;width:10;height:20" coordorigin="6505,1289" coordsize="10,20" path="m6505,1308l6515,1308,6515,1289,6505,1289,6505,1308xe" filled="true" fillcolor="#000000" stroked="false">
                <v:path arrowok="t"/>
                <v:fill type="solid"/>
              </v:shape>
            </v:group>
            <v:group style="position:absolute;left:6505;top:1308;width:10;height:20" coordorigin="6505,1308" coordsize="10,20">
              <v:shape style="position:absolute;left:6505;top:1308;width:10;height:20" coordorigin="6505,1308" coordsize="10,20" path="m6505,1327l6515,1327,6515,1308,6505,1308,6505,1327xe" filled="true" fillcolor="#000000" stroked="false">
                <v:path arrowok="t"/>
                <v:fill type="solid"/>
              </v:shape>
            </v:group>
            <v:group style="position:absolute;left:6505;top:1327;width:10;height:20" coordorigin="6505,1327" coordsize="10,20">
              <v:shape style="position:absolute;left:6505;top:1327;width:10;height:20" coordorigin="6505,1327" coordsize="10,20" path="m6505,1346l6515,1346,6515,1327,6505,1327,6505,1346xe" filled="true" fillcolor="#000000" stroked="false">
                <v:path arrowok="t"/>
                <v:fill type="solid"/>
              </v:shape>
            </v:group>
            <v:group style="position:absolute;left:6505;top:1346;width:10;height:20" coordorigin="6505,1346" coordsize="10,20">
              <v:shape style="position:absolute;left:6505;top:1346;width:10;height:20" coordorigin="6505,1346" coordsize="10,20" path="m6505,1366l6515,1366,6515,1346,6505,1346,6505,1366xe" filled="true" fillcolor="#000000" stroked="false">
                <v:path arrowok="t"/>
                <v:fill type="solid"/>
              </v:shape>
            </v:group>
            <v:group style="position:absolute;left:6505;top:1366;width:10;height:20" coordorigin="6505,1366" coordsize="10,20">
              <v:shape style="position:absolute;left:6505;top:1366;width:10;height:20" coordorigin="6505,1366" coordsize="10,20" path="m6505,1385l6515,1385,6515,1366,6505,1366,6505,1385xe" filled="true" fillcolor="#000000" stroked="false">
                <v:path arrowok="t"/>
                <v:fill type="solid"/>
              </v:shape>
            </v:group>
            <v:group style="position:absolute;left:6505;top:1385;width:10;height:20" coordorigin="6505,1385" coordsize="10,20">
              <v:shape style="position:absolute;left:6505;top:1385;width:10;height:20" coordorigin="6505,1385" coordsize="10,20" path="m6505,1404l6515,1404,6515,1385,6505,1385,6505,1404xe" filled="true" fillcolor="#000000" stroked="false">
                <v:path arrowok="t"/>
                <v:fill type="solid"/>
              </v:shape>
            </v:group>
            <v:group style="position:absolute;left:6505;top:1408;width:10;height:2" coordorigin="6505,1408" coordsize="10,2">
              <v:shape style="position:absolute;left:6505;top:1408;width:10;height:2" coordorigin="6505,1408" coordsize="10,0" path="m6505,1408l6515,1408e" filled="false" stroked="true" strokeweight=".35999pt" strokecolor="#000000">
                <v:path arrowok="t"/>
              </v:shape>
            </v:group>
            <v:group style="position:absolute;left:7218;top:770;width:10;height:20" coordorigin="7218,770" coordsize="10,20">
              <v:shape style="position:absolute;left:7218;top:770;width:10;height:20" coordorigin="7218,770" coordsize="10,20" path="m7218,790l7228,790,7228,770,7218,770,7218,790xe" filled="true" fillcolor="#000000" stroked="false">
                <v:path arrowok="t"/>
                <v:fill type="solid"/>
              </v:shape>
            </v:group>
            <v:group style="position:absolute;left:7218;top:790;width:10;height:20" coordorigin="7218,790" coordsize="10,20">
              <v:shape style="position:absolute;left:7218;top:790;width:10;height:20" coordorigin="7218,790" coordsize="10,20" path="m7218,809l7228,809,7228,790,7218,790,7218,809xe" filled="true" fillcolor="#000000" stroked="false">
                <v:path arrowok="t"/>
                <v:fill type="solid"/>
              </v:shape>
            </v:group>
            <v:group style="position:absolute;left:7218;top:809;width:10;height:20" coordorigin="7218,809" coordsize="10,20">
              <v:shape style="position:absolute;left:7218;top:809;width:10;height:20" coordorigin="7218,809" coordsize="10,20" path="m7218,828l7228,828,7228,809,7218,809,7218,828xe" filled="true" fillcolor="#000000" stroked="false">
                <v:path arrowok="t"/>
                <v:fill type="solid"/>
              </v:shape>
            </v:group>
            <v:group style="position:absolute;left:7218;top:828;width:10;height:20" coordorigin="7218,828" coordsize="10,20">
              <v:shape style="position:absolute;left:7218;top:828;width:10;height:20" coordorigin="7218,828" coordsize="10,20" path="m7218,847l7228,847,7228,828,7218,828,7218,847xe" filled="true" fillcolor="#000000" stroked="false">
                <v:path arrowok="t"/>
                <v:fill type="solid"/>
              </v:shape>
            </v:group>
            <v:group style="position:absolute;left:7218;top:847;width:10;height:20" coordorigin="7218,847" coordsize="10,20">
              <v:shape style="position:absolute;left:7218;top:847;width:10;height:20" coordorigin="7218,847" coordsize="10,20" path="m7218,866l7228,866,7228,847,7218,847,7218,866xe" filled="true" fillcolor="#000000" stroked="false">
                <v:path arrowok="t"/>
                <v:fill type="solid"/>
              </v:shape>
            </v:group>
            <v:group style="position:absolute;left:7218;top:866;width:10;height:20" coordorigin="7218,866" coordsize="10,20">
              <v:shape style="position:absolute;left:7218;top:866;width:10;height:20" coordorigin="7218,866" coordsize="10,20" path="m7218,886l7228,886,7228,866,7218,866,7218,886xe" filled="true" fillcolor="#000000" stroked="false">
                <v:path arrowok="t"/>
                <v:fill type="solid"/>
              </v:shape>
            </v:group>
            <v:group style="position:absolute;left:7218;top:886;width:10;height:20" coordorigin="7218,886" coordsize="10,20">
              <v:shape style="position:absolute;left:7218;top:886;width:10;height:20" coordorigin="7218,886" coordsize="10,20" path="m7218,905l7228,905,7228,886,7218,886,7218,905xe" filled="true" fillcolor="#000000" stroked="false">
                <v:path arrowok="t"/>
                <v:fill type="solid"/>
              </v:shape>
            </v:group>
            <v:group style="position:absolute;left:7218;top:905;width:10;height:20" coordorigin="7218,905" coordsize="10,20">
              <v:shape style="position:absolute;left:7218;top:905;width:10;height:20" coordorigin="7218,905" coordsize="10,20" path="m7218,924l7228,924,7228,905,7218,905,7218,924xe" filled="true" fillcolor="#000000" stroked="false">
                <v:path arrowok="t"/>
                <v:fill type="solid"/>
              </v:shape>
            </v:group>
            <v:group style="position:absolute;left:7218;top:924;width:10;height:20" coordorigin="7218,924" coordsize="10,20">
              <v:shape style="position:absolute;left:7218;top:924;width:10;height:20" coordorigin="7218,924" coordsize="10,20" path="m7218,943l7228,943,7228,924,7218,924,7218,943xe" filled="true" fillcolor="#000000" stroked="false">
                <v:path arrowok="t"/>
                <v:fill type="solid"/>
              </v:shape>
            </v:group>
            <v:group style="position:absolute;left:7218;top:943;width:10;height:20" coordorigin="7218,943" coordsize="10,20">
              <v:shape style="position:absolute;left:7218;top:943;width:10;height:20" coordorigin="7218,943" coordsize="10,20" path="m7218,962l7228,962,7228,943,7218,943,7218,962xe" filled="true" fillcolor="#000000" stroked="false">
                <v:path arrowok="t"/>
                <v:fill type="solid"/>
              </v:shape>
            </v:group>
            <v:group style="position:absolute;left:7218;top:962;width:10;height:20" coordorigin="7218,962" coordsize="10,20">
              <v:shape style="position:absolute;left:7218;top:962;width:10;height:20" coordorigin="7218,962" coordsize="10,20" path="m7218,982l7228,982,7228,962,7218,962,7218,982xe" filled="true" fillcolor="#000000" stroked="false">
                <v:path arrowok="t"/>
                <v:fill type="solid"/>
              </v:shape>
            </v:group>
            <v:group style="position:absolute;left:7218;top:982;width:10;height:20" coordorigin="7218,982" coordsize="10,20">
              <v:shape style="position:absolute;left:7218;top:982;width:10;height:20" coordorigin="7218,982" coordsize="10,20" path="m7218,1001l7228,1001,7228,982,7218,982,7218,1001xe" filled="true" fillcolor="#000000" stroked="false">
                <v:path arrowok="t"/>
                <v:fill type="solid"/>
              </v:shape>
            </v:group>
            <v:group style="position:absolute;left:7218;top:1001;width:10;height:20" coordorigin="7218,1001" coordsize="10,20">
              <v:shape style="position:absolute;left:7218;top:1001;width:10;height:20" coordorigin="7218,1001" coordsize="10,20" path="m7218,1020l7228,1020,7228,1001,7218,1001,7218,1020xe" filled="true" fillcolor="#000000" stroked="false">
                <v:path arrowok="t"/>
                <v:fill type="solid"/>
              </v:shape>
            </v:group>
            <v:group style="position:absolute;left:7218;top:1020;width:10;height:20" coordorigin="7218,1020" coordsize="10,20">
              <v:shape style="position:absolute;left:7218;top:1020;width:10;height:20" coordorigin="7218,1020" coordsize="10,20" path="m7218,1039l7228,1039,7228,1020,7218,1020,7218,1039xe" filled="true" fillcolor="#000000" stroked="false">
                <v:path arrowok="t"/>
                <v:fill type="solid"/>
              </v:shape>
            </v:group>
            <v:group style="position:absolute;left:7218;top:1039;width:10;height:20" coordorigin="7218,1039" coordsize="10,20">
              <v:shape style="position:absolute;left:7218;top:1039;width:10;height:20" coordorigin="7218,1039" coordsize="10,20" path="m7218,1058l7228,1058,7228,1039,7218,1039,7218,1058xe" filled="true" fillcolor="#000000" stroked="false">
                <v:path arrowok="t"/>
                <v:fill type="solid"/>
              </v:shape>
            </v:group>
            <v:group style="position:absolute;left:7218;top:1058;width:10;height:20" coordorigin="7218,1058" coordsize="10,20">
              <v:shape style="position:absolute;left:7218;top:1058;width:10;height:20" coordorigin="7218,1058" coordsize="10,20" path="m7218,1078l7228,1078,7228,1058,7218,1058,7218,1078xe" filled="true" fillcolor="#000000" stroked="false">
                <v:path arrowok="t"/>
                <v:fill type="solid"/>
              </v:shape>
            </v:group>
            <v:group style="position:absolute;left:7218;top:1078;width:10;height:20" coordorigin="7218,1078" coordsize="10,20">
              <v:shape style="position:absolute;left:7218;top:1078;width:10;height:20" coordorigin="7218,1078" coordsize="10,20" path="m7218,1097l7228,1097,7228,1078,7218,1078,7218,1097xe" filled="true" fillcolor="#000000" stroked="false">
                <v:path arrowok="t"/>
                <v:fill type="solid"/>
              </v:shape>
            </v:group>
            <v:group style="position:absolute;left:7218;top:1097;width:10;height:20" coordorigin="7218,1097" coordsize="10,20">
              <v:shape style="position:absolute;left:7218;top:1097;width:10;height:20" coordorigin="7218,1097" coordsize="10,20" path="m7218,1116l7228,1116,7228,1097,7218,1097,7218,1116xe" filled="true" fillcolor="#000000" stroked="false">
                <v:path arrowok="t"/>
                <v:fill type="solid"/>
              </v:shape>
            </v:group>
            <v:group style="position:absolute;left:7218;top:1116;width:10;height:20" coordorigin="7218,1116" coordsize="10,20">
              <v:shape style="position:absolute;left:7218;top:1116;width:10;height:20" coordorigin="7218,1116" coordsize="10,20" path="m7218,1135l7228,1135,7228,1116,7218,1116,7218,1135xe" filled="true" fillcolor="#000000" stroked="false">
                <v:path arrowok="t"/>
                <v:fill type="solid"/>
              </v:shape>
            </v:group>
            <v:group style="position:absolute;left:7218;top:1135;width:10;height:20" coordorigin="7218,1135" coordsize="10,20">
              <v:shape style="position:absolute;left:7218;top:1135;width:10;height:20" coordorigin="7218,1135" coordsize="10,20" path="m7218,1154l7228,1154,7228,1135,7218,1135,7218,1154xe" filled="true" fillcolor="#000000" stroked="false">
                <v:path arrowok="t"/>
                <v:fill type="solid"/>
              </v:shape>
            </v:group>
            <v:group style="position:absolute;left:7218;top:1154;width:10;height:20" coordorigin="7218,1154" coordsize="10,20">
              <v:shape style="position:absolute;left:7218;top:1154;width:10;height:20" coordorigin="7218,1154" coordsize="10,20" path="m7218,1174l7228,1174,7228,1154,7218,1154,7218,1174xe" filled="true" fillcolor="#000000" stroked="false">
                <v:path arrowok="t"/>
                <v:fill type="solid"/>
              </v:shape>
            </v:group>
            <v:group style="position:absolute;left:7218;top:1174;width:10;height:20" coordorigin="7218,1174" coordsize="10,20">
              <v:shape style="position:absolute;left:7218;top:1174;width:10;height:20" coordorigin="7218,1174" coordsize="10,20" path="m7218,1193l7228,1193,7228,1174,7218,1174,7218,1193xe" filled="true" fillcolor="#000000" stroked="false">
                <v:path arrowok="t"/>
                <v:fill type="solid"/>
              </v:shape>
            </v:group>
            <v:group style="position:absolute;left:7218;top:1193;width:10;height:20" coordorigin="7218,1193" coordsize="10,20">
              <v:shape style="position:absolute;left:7218;top:1193;width:10;height:20" coordorigin="7218,1193" coordsize="10,20" path="m7218,1212l7228,1212,7228,1193,7218,1193,7218,1212xe" filled="true" fillcolor="#000000" stroked="false">
                <v:path arrowok="t"/>
                <v:fill type="solid"/>
              </v:shape>
            </v:group>
            <v:group style="position:absolute;left:7218;top:1212;width:10;height:20" coordorigin="7218,1212" coordsize="10,20">
              <v:shape style="position:absolute;left:7218;top:1212;width:10;height:20" coordorigin="7218,1212" coordsize="10,20" path="m7218,1231l7228,1231,7228,1212,7218,1212,7218,1231xe" filled="true" fillcolor="#000000" stroked="false">
                <v:path arrowok="t"/>
                <v:fill type="solid"/>
              </v:shape>
            </v:group>
            <v:group style="position:absolute;left:7218;top:1231;width:10;height:20" coordorigin="7218,1231" coordsize="10,20">
              <v:shape style="position:absolute;left:7218;top:1231;width:10;height:20" coordorigin="7218,1231" coordsize="10,20" path="m7218,1250l7228,1250,7228,1231,7218,1231,7218,1250xe" filled="true" fillcolor="#000000" stroked="false">
                <v:path arrowok="t"/>
                <v:fill type="solid"/>
              </v:shape>
            </v:group>
            <v:group style="position:absolute;left:7218;top:1250;width:10;height:20" coordorigin="7218,1250" coordsize="10,20">
              <v:shape style="position:absolute;left:7218;top:1250;width:10;height:20" coordorigin="7218,1250" coordsize="10,20" path="m7218,1270l7228,1270,7228,1250,7218,1250,7218,1270xe" filled="true" fillcolor="#000000" stroked="false">
                <v:path arrowok="t"/>
                <v:fill type="solid"/>
              </v:shape>
            </v:group>
            <v:group style="position:absolute;left:7218;top:1270;width:10;height:20" coordorigin="7218,1270" coordsize="10,20">
              <v:shape style="position:absolute;left:7218;top:1270;width:10;height:20" coordorigin="7218,1270" coordsize="10,20" path="m7218,1289l7228,1289,7228,1270,7218,1270,7218,1289xe" filled="true" fillcolor="#000000" stroked="false">
                <v:path arrowok="t"/>
                <v:fill type="solid"/>
              </v:shape>
            </v:group>
            <v:group style="position:absolute;left:7218;top:1289;width:10;height:20" coordorigin="7218,1289" coordsize="10,20">
              <v:shape style="position:absolute;left:7218;top:1289;width:10;height:20" coordorigin="7218,1289" coordsize="10,20" path="m7218,1308l7228,1308,7228,1289,7218,1289,7218,1308xe" filled="true" fillcolor="#000000" stroked="false">
                <v:path arrowok="t"/>
                <v:fill type="solid"/>
              </v:shape>
            </v:group>
            <v:group style="position:absolute;left:7218;top:1308;width:10;height:20" coordorigin="7218,1308" coordsize="10,20">
              <v:shape style="position:absolute;left:7218;top:1308;width:10;height:20" coordorigin="7218,1308" coordsize="10,20" path="m7218,1327l7228,1327,7228,1308,7218,1308,7218,1327xe" filled="true" fillcolor="#000000" stroked="false">
                <v:path arrowok="t"/>
                <v:fill type="solid"/>
              </v:shape>
            </v:group>
            <v:group style="position:absolute;left:7218;top:1327;width:10;height:20" coordorigin="7218,1327" coordsize="10,20">
              <v:shape style="position:absolute;left:7218;top:1327;width:10;height:20" coordorigin="7218,1327" coordsize="10,20" path="m7218,1346l7228,1346,7228,1327,7218,1327,7218,1346xe" filled="true" fillcolor="#000000" stroked="false">
                <v:path arrowok="t"/>
                <v:fill type="solid"/>
              </v:shape>
            </v:group>
            <v:group style="position:absolute;left:7218;top:1346;width:10;height:20" coordorigin="7218,1346" coordsize="10,20">
              <v:shape style="position:absolute;left:7218;top:1346;width:10;height:20" coordorigin="7218,1346" coordsize="10,20" path="m7218,1366l7228,1366,7228,1346,7218,1346,7218,1366xe" filled="true" fillcolor="#000000" stroked="false">
                <v:path arrowok="t"/>
                <v:fill type="solid"/>
              </v:shape>
            </v:group>
            <v:group style="position:absolute;left:7218;top:1366;width:10;height:20" coordorigin="7218,1366" coordsize="10,20">
              <v:shape style="position:absolute;left:7218;top:1366;width:10;height:20" coordorigin="7218,1366" coordsize="10,20" path="m7218,1385l7228,1385,7228,1366,7218,1366,7218,1385xe" filled="true" fillcolor="#000000" stroked="false">
                <v:path arrowok="t"/>
                <v:fill type="solid"/>
              </v:shape>
            </v:group>
            <v:group style="position:absolute;left:7218;top:1385;width:10;height:20" coordorigin="7218,1385" coordsize="10,20">
              <v:shape style="position:absolute;left:7218;top:1385;width:10;height:20" coordorigin="7218,1385" coordsize="10,20" path="m7218,1404l7228,1404,7228,1385,7218,1385,7218,1404xe" filled="true" fillcolor="#000000" stroked="false">
                <v:path arrowok="t"/>
                <v:fill type="solid"/>
              </v:shape>
            </v:group>
            <v:group style="position:absolute;left:7218;top:1408;width:10;height:2" coordorigin="7218,1408" coordsize="10,2">
              <v:shape style="position:absolute;left:7218;top:1408;width:10;height:2" coordorigin="7218,1408" coordsize="10,0" path="m7218,1408l7228,1408e" filled="false" stroked="true" strokeweight=".35999pt" strokecolor="#000000">
                <v:path arrowok="t"/>
              </v:shape>
            </v:group>
            <v:group style="position:absolute;left:8339;top:770;width:10;height:20" coordorigin="8339,770" coordsize="10,20">
              <v:shape style="position:absolute;left:8339;top:770;width:10;height:20" coordorigin="8339,770" coordsize="10,20" path="m8339,790l8349,790,8349,770,8339,770,8339,790xe" filled="true" fillcolor="#000000" stroked="false">
                <v:path arrowok="t"/>
                <v:fill type="solid"/>
              </v:shape>
            </v:group>
            <v:group style="position:absolute;left:8339;top:790;width:10;height:20" coordorigin="8339,790" coordsize="10,20">
              <v:shape style="position:absolute;left:8339;top:790;width:10;height:20" coordorigin="8339,790" coordsize="10,20" path="m8339,809l8349,809,8349,790,8339,790,8339,809xe" filled="true" fillcolor="#000000" stroked="false">
                <v:path arrowok="t"/>
                <v:fill type="solid"/>
              </v:shape>
            </v:group>
            <v:group style="position:absolute;left:8339;top:809;width:10;height:20" coordorigin="8339,809" coordsize="10,20">
              <v:shape style="position:absolute;left:8339;top:809;width:10;height:20" coordorigin="8339,809" coordsize="10,20" path="m8339,828l8349,828,8349,809,8339,809,8339,828xe" filled="true" fillcolor="#000000" stroked="false">
                <v:path arrowok="t"/>
                <v:fill type="solid"/>
              </v:shape>
            </v:group>
            <v:group style="position:absolute;left:8339;top:828;width:10;height:20" coordorigin="8339,828" coordsize="10,20">
              <v:shape style="position:absolute;left:8339;top:828;width:10;height:20" coordorigin="8339,828" coordsize="10,20" path="m8339,847l8349,847,8349,828,8339,828,8339,847xe" filled="true" fillcolor="#000000" stroked="false">
                <v:path arrowok="t"/>
                <v:fill type="solid"/>
              </v:shape>
            </v:group>
            <v:group style="position:absolute;left:8339;top:847;width:10;height:20" coordorigin="8339,847" coordsize="10,20">
              <v:shape style="position:absolute;left:8339;top:847;width:10;height:20" coordorigin="8339,847" coordsize="10,20" path="m8339,866l8349,866,8349,847,8339,847,8339,866xe" filled="true" fillcolor="#000000" stroked="false">
                <v:path arrowok="t"/>
                <v:fill type="solid"/>
              </v:shape>
            </v:group>
            <v:group style="position:absolute;left:8339;top:866;width:10;height:20" coordorigin="8339,866" coordsize="10,20">
              <v:shape style="position:absolute;left:8339;top:866;width:10;height:20" coordorigin="8339,866" coordsize="10,20" path="m8339,886l8349,886,8349,866,8339,866,8339,886xe" filled="true" fillcolor="#000000" stroked="false">
                <v:path arrowok="t"/>
                <v:fill type="solid"/>
              </v:shape>
            </v:group>
            <v:group style="position:absolute;left:8339;top:886;width:10;height:20" coordorigin="8339,886" coordsize="10,20">
              <v:shape style="position:absolute;left:8339;top:886;width:10;height:20" coordorigin="8339,886" coordsize="10,20" path="m8339,905l8349,905,8349,886,8339,886,8339,905xe" filled="true" fillcolor="#000000" stroked="false">
                <v:path arrowok="t"/>
                <v:fill type="solid"/>
              </v:shape>
            </v:group>
            <v:group style="position:absolute;left:8339;top:905;width:10;height:20" coordorigin="8339,905" coordsize="10,20">
              <v:shape style="position:absolute;left:8339;top:905;width:10;height:20" coordorigin="8339,905" coordsize="10,20" path="m8339,924l8349,924,8349,905,8339,905,8339,924xe" filled="true" fillcolor="#000000" stroked="false">
                <v:path arrowok="t"/>
                <v:fill type="solid"/>
              </v:shape>
            </v:group>
            <v:group style="position:absolute;left:8339;top:924;width:10;height:20" coordorigin="8339,924" coordsize="10,20">
              <v:shape style="position:absolute;left:8339;top:924;width:10;height:20" coordorigin="8339,924" coordsize="10,20" path="m8339,943l8349,943,8349,924,8339,924,8339,943xe" filled="true" fillcolor="#000000" stroked="false">
                <v:path arrowok="t"/>
                <v:fill type="solid"/>
              </v:shape>
            </v:group>
            <v:group style="position:absolute;left:8339;top:943;width:10;height:20" coordorigin="8339,943" coordsize="10,20">
              <v:shape style="position:absolute;left:8339;top:943;width:10;height:20" coordorigin="8339,943" coordsize="10,20" path="m8339,962l8349,962,8349,943,8339,943,8339,962xe" filled="true" fillcolor="#000000" stroked="false">
                <v:path arrowok="t"/>
                <v:fill type="solid"/>
              </v:shape>
            </v:group>
            <v:group style="position:absolute;left:8339;top:962;width:10;height:20" coordorigin="8339,962" coordsize="10,20">
              <v:shape style="position:absolute;left:8339;top:962;width:10;height:20" coordorigin="8339,962" coordsize="10,20" path="m8339,982l8349,982,8349,962,8339,962,8339,982xe" filled="true" fillcolor="#000000" stroked="false">
                <v:path arrowok="t"/>
                <v:fill type="solid"/>
              </v:shape>
            </v:group>
            <v:group style="position:absolute;left:8339;top:982;width:10;height:20" coordorigin="8339,982" coordsize="10,20">
              <v:shape style="position:absolute;left:8339;top:982;width:10;height:20" coordorigin="8339,982" coordsize="10,20" path="m8339,1001l8349,1001,8349,982,8339,982,8339,1001xe" filled="true" fillcolor="#000000" stroked="false">
                <v:path arrowok="t"/>
                <v:fill type="solid"/>
              </v:shape>
            </v:group>
            <v:group style="position:absolute;left:8339;top:1001;width:10;height:20" coordorigin="8339,1001" coordsize="10,20">
              <v:shape style="position:absolute;left:8339;top:1001;width:10;height:20" coordorigin="8339,1001" coordsize="10,20" path="m8339,1020l8349,1020,8349,1001,8339,1001,8339,1020xe" filled="true" fillcolor="#000000" stroked="false">
                <v:path arrowok="t"/>
                <v:fill type="solid"/>
              </v:shape>
            </v:group>
            <v:group style="position:absolute;left:8339;top:1020;width:10;height:20" coordorigin="8339,1020" coordsize="10,20">
              <v:shape style="position:absolute;left:8339;top:1020;width:10;height:20" coordorigin="8339,1020" coordsize="10,20" path="m8339,1039l8349,1039,8349,1020,8339,1020,8339,1039xe" filled="true" fillcolor="#000000" stroked="false">
                <v:path arrowok="t"/>
                <v:fill type="solid"/>
              </v:shape>
            </v:group>
            <v:group style="position:absolute;left:8339;top:1039;width:10;height:20" coordorigin="8339,1039" coordsize="10,20">
              <v:shape style="position:absolute;left:8339;top:1039;width:10;height:20" coordorigin="8339,1039" coordsize="10,20" path="m8339,1058l8349,1058,8349,1039,8339,1039,8339,1058xe" filled="true" fillcolor="#000000" stroked="false">
                <v:path arrowok="t"/>
                <v:fill type="solid"/>
              </v:shape>
            </v:group>
            <v:group style="position:absolute;left:8339;top:1058;width:10;height:20" coordorigin="8339,1058" coordsize="10,20">
              <v:shape style="position:absolute;left:8339;top:1058;width:10;height:20" coordorigin="8339,1058" coordsize="10,20" path="m8339,1078l8349,1078,8349,1058,8339,1058,8339,1078xe" filled="true" fillcolor="#000000" stroked="false">
                <v:path arrowok="t"/>
                <v:fill type="solid"/>
              </v:shape>
            </v:group>
            <v:group style="position:absolute;left:8339;top:1078;width:10;height:20" coordorigin="8339,1078" coordsize="10,20">
              <v:shape style="position:absolute;left:8339;top:1078;width:10;height:20" coordorigin="8339,1078" coordsize="10,20" path="m8339,1097l8349,1097,8349,1078,8339,1078,8339,1097xe" filled="true" fillcolor="#000000" stroked="false">
                <v:path arrowok="t"/>
                <v:fill type="solid"/>
              </v:shape>
            </v:group>
            <v:group style="position:absolute;left:8339;top:1097;width:10;height:20" coordorigin="8339,1097" coordsize="10,20">
              <v:shape style="position:absolute;left:8339;top:1097;width:10;height:20" coordorigin="8339,1097" coordsize="10,20" path="m8339,1116l8349,1116,8349,1097,8339,1097,8339,1116xe" filled="true" fillcolor="#000000" stroked="false">
                <v:path arrowok="t"/>
                <v:fill type="solid"/>
              </v:shape>
            </v:group>
            <v:group style="position:absolute;left:8339;top:1116;width:10;height:20" coordorigin="8339,1116" coordsize="10,20">
              <v:shape style="position:absolute;left:8339;top:1116;width:10;height:20" coordorigin="8339,1116" coordsize="10,20" path="m8339,1135l8349,1135,8349,1116,8339,1116,8339,1135xe" filled="true" fillcolor="#000000" stroked="false">
                <v:path arrowok="t"/>
                <v:fill type="solid"/>
              </v:shape>
            </v:group>
            <v:group style="position:absolute;left:8339;top:1135;width:10;height:20" coordorigin="8339,1135" coordsize="10,20">
              <v:shape style="position:absolute;left:8339;top:1135;width:10;height:20" coordorigin="8339,1135" coordsize="10,20" path="m8339,1154l8349,1154,8349,1135,8339,1135,8339,1154xe" filled="true" fillcolor="#000000" stroked="false">
                <v:path arrowok="t"/>
                <v:fill type="solid"/>
              </v:shape>
            </v:group>
            <v:group style="position:absolute;left:8339;top:1154;width:10;height:20" coordorigin="8339,1154" coordsize="10,20">
              <v:shape style="position:absolute;left:8339;top:1154;width:10;height:20" coordorigin="8339,1154" coordsize="10,20" path="m8339,1174l8349,1174,8349,1154,8339,1154,8339,1174xe" filled="true" fillcolor="#000000" stroked="false">
                <v:path arrowok="t"/>
                <v:fill type="solid"/>
              </v:shape>
            </v:group>
            <v:group style="position:absolute;left:8339;top:1174;width:10;height:20" coordorigin="8339,1174" coordsize="10,20">
              <v:shape style="position:absolute;left:8339;top:1174;width:10;height:20" coordorigin="8339,1174" coordsize="10,20" path="m8339,1193l8349,1193,8349,1174,8339,1174,8339,1193xe" filled="true" fillcolor="#000000" stroked="false">
                <v:path arrowok="t"/>
                <v:fill type="solid"/>
              </v:shape>
            </v:group>
            <v:group style="position:absolute;left:8339;top:1193;width:10;height:20" coordorigin="8339,1193" coordsize="10,20">
              <v:shape style="position:absolute;left:8339;top:1193;width:10;height:20" coordorigin="8339,1193" coordsize="10,20" path="m8339,1212l8349,1212,8349,1193,8339,1193,8339,1212xe" filled="true" fillcolor="#000000" stroked="false">
                <v:path arrowok="t"/>
                <v:fill type="solid"/>
              </v:shape>
            </v:group>
            <v:group style="position:absolute;left:8339;top:1212;width:10;height:20" coordorigin="8339,1212" coordsize="10,20">
              <v:shape style="position:absolute;left:8339;top:1212;width:10;height:20" coordorigin="8339,1212" coordsize="10,20" path="m8339,1231l8349,1231,8349,1212,8339,1212,8339,1231xe" filled="true" fillcolor="#000000" stroked="false">
                <v:path arrowok="t"/>
                <v:fill type="solid"/>
              </v:shape>
            </v:group>
            <v:group style="position:absolute;left:8339;top:1231;width:10;height:20" coordorigin="8339,1231" coordsize="10,20">
              <v:shape style="position:absolute;left:8339;top:1231;width:10;height:20" coordorigin="8339,1231" coordsize="10,20" path="m8339,1250l8349,1250,8349,1231,8339,1231,8339,1250xe" filled="true" fillcolor="#000000" stroked="false">
                <v:path arrowok="t"/>
                <v:fill type="solid"/>
              </v:shape>
            </v:group>
            <v:group style="position:absolute;left:8339;top:1250;width:10;height:20" coordorigin="8339,1250" coordsize="10,20">
              <v:shape style="position:absolute;left:8339;top:1250;width:10;height:20" coordorigin="8339,1250" coordsize="10,20" path="m8339,1270l8349,1270,8349,1250,8339,1250,8339,1270xe" filled="true" fillcolor="#000000" stroked="false">
                <v:path arrowok="t"/>
                <v:fill type="solid"/>
              </v:shape>
            </v:group>
            <v:group style="position:absolute;left:8339;top:1270;width:10;height:20" coordorigin="8339,1270" coordsize="10,20">
              <v:shape style="position:absolute;left:8339;top:1270;width:10;height:20" coordorigin="8339,1270" coordsize="10,20" path="m8339,1289l8349,1289,8349,1270,8339,1270,8339,1289xe" filled="true" fillcolor="#000000" stroked="false">
                <v:path arrowok="t"/>
                <v:fill type="solid"/>
              </v:shape>
            </v:group>
            <v:group style="position:absolute;left:8339;top:1289;width:10;height:20" coordorigin="8339,1289" coordsize="10,20">
              <v:shape style="position:absolute;left:8339;top:1289;width:10;height:20" coordorigin="8339,1289" coordsize="10,20" path="m8339,1308l8349,1308,8349,1289,8339,1289,8339,1308xe" filled="true" fillcolor="#000000" stroked="false">
                <v:path arrowok="t"/>
                <v:fill type="solid"/>
              </v:shape>
            </v:group>
            <v:group style="position:absolute;left:8339;top:1308;width:10;height:20" coordorigin="8339,1308" coordsize="10,20">
              <v:shape style="position:absolute;left:8339;top:1308;width:10;height:20" coordorigin="8339,1308" coordsize="10,20" path="m8339,1327l8349,1327,8349,1308,8339,1308,8339,1327xe" filled="true" fillcolor="#000000" stroked="false">
                <v:path arrowok="t"/>
                <v:fill type="solid"/>
              </v:shape>
            </v:group>
            <v:group style="position:absolute;left:8339;top:1327;width:10;height:20" coordorigin="8339,1327" coordsize="10,20">
              <v:shape style="position:absolute;left:8339;top:1327;width:10;height:20" coordorigin="8339,1327" coordsize="10,20" path="m8339,1346l8349,1346,8349,1327,8339,1327,8339,1346xe" filled="true" fillcolor="#000000" stroked="false">
                <v:path arrowok="t"/>
                <v:fill type="solid"/>
              </v:shape>
            </v:group>
            <v:group style="position:absolute;left:8339;top:1346;width:10;height:20" coordorigin="8339,1346" coordsize="10,20">
              <v:shape style="position:absolute;left:8339;top:1346;width:10;height:20" coordorigin="8339,1346" coordsize="10,20" path="m8339,1366l8349,1366,8349,1346,8339,1346,8339,1366xe" filled="true" fillcolor="#000000" stroked="false">
                <v:path arrowok="t"/>
                <v:fill type="solid"/>
              </v:shape>
            </v:group>
            <v:group style="position:absolute;left:8339;top:1366;width:10;height:20" coordorigin="8339,1366" coordsize="10,20">
              <v:shape style="position:absolute;left:8339;top:1366;width:10;height:20" coordorigin="8339,1366" coordsize="10,20" path="m8339,1385l8349,1385,8349,1366,8339,1366,8339,1385xe" filled="true" fillcolor="#000000" stroked="false">
                <v:path arrowok="t"/>
                <v:fill type="solid"/>
              </v:shape>
            </v:group>
            <v:group style="position:absolute;left:8339;top:1385;width:10;height:20" coordorigin="8339,1385" coordsize="10,20">
              <v:shape style="position:absolute;left:8339;top:1385;width:10;height:20" coordorigin="8339,1385" coordsize="10,20" path="m8339,1404l8349,1404,8349,1385,8339,1385,8339,1404xe" filled="true" fillcolor="#000000" stroked="false">
                <v:path arrowok="t"/>
                <v:fill type="solid"/>
              </v:shape>
            </v:group>
            <v:group style="position:absolute;left:8339;top:1408;width:10;height:2" coordorigin="8339,1408" coordsize="10,2">
              <v:shape style="position:absolute;left:8339;top:1408;width:10;height:2" coordorigin="8339,1408" coordsize="10,0" path="m8339,1408l8349,1408e" filled="false" stroked="true" strokeweight=".35999pt" strokecolor="#000000">
                <v:path arrowok="t"/>
              </v:shape>
              <v:shape style="position:absolute;left:14;top:1411;width:1435;height:10" type="#_x0000_t75" stroked="false">
                <v:imagedata r:id="rId684" o:title=""/>
              </v:shape>
              <v:shape style="position:absolute;left:1445;top:1411;width:1313;height:10" type="#_x0000_t75" stroked="false">
                <v:imagedata r:id="rId685" o:title=""/>
              </v:shape>
              <v:shape style="position:absolute;left:2753;top:1411;width:677;height:10" type="#_x0000_t75" stroked="false">
                <v:imagedata r:id="rId686" o:title=""/>
              </v:shape>
              <v:shape style="position:absolute;left:3425;top:1411;width:1166;height:10" type="#_x0000_t75" stroked="false">
                <v:imagedata r:id="rId687" o:title=""/>
              </v:shape>
              <v:shape style="position:absolute;left:4587;top:1411;width:1918;height:10" type="#_x0000_t75" stroked="false">
                <v:imagedata r:id="rId688" o:title=""/>
              </v:shape>
              <v:shape style="position:absolute;left:6500;top:1411;width:718;height:10" type="#_x0000_t75" stroked="false">
                <v:imagedata r:id="rId689" o:title=""/>
              </v:shape>
              <v:shape style="position:absolute;left:7214;top:1411;width:1762;height:10" type="#_x0000_t75" stroked="false">
                <v:imagedata r:id="rId690" o:title=""/>
              </v:shape>
            </v:group>
            <v:group style="position:absolute;left:1450;top:1421;width:10;height:20" coordorigin="1450,1421" coordsize="10,20">
              <v:shape style="position:absolute;left:1450;top:1421;width:10;height:20" coordorigin="1450,1421" coordsize="10,20" path="m1450,1440l1459,1440,1459,1421,1450,1421,1450,1440xe" filled="true" fillcolor="#000000" stroked="false">
                <v:path arrowok="t"/>
                <v:fill type="solid"/>
              </v:shape>
            </v:group>
            <v:group style="position:absolute;left:1450;top:1440;width:10;height:20" coordorigin="1450,1440" coordsize="10,20">
              <v:shape style="position:absolute;left:1450;top:1440;width:10;height:20" coordorigin="1450,1440" coordsize="10,20" path="m1450,1459l1459,1459,1459,1440,1450,1440,1450,1459xe" filled="true" fillcolor="#000000" stroked="false">
                <v:path arrowok="t"/>
                <v:fill type="solid"/>
              </v:shape>
            </v:group>
            <v:group style="position:absolute;left:1450;top:1459;width:10;height:20" coordorigin="1450,1459" coordsize="10,20">
              <v:shape style="position:absolute;left:1450;top:1459;width:10;height:20" coordorigin="1450,1459" coordsize="10,20" path="m1450,1478l1459,1478,1459,1459,1450,1459,1450,1478xe" filled="true" fillcolor="#000000" stroked="false">
                <v:path arrowok="t"/>
                <v:fill type="solid"/>
              </v:shape>
            </v:group>
            <v:group style="position:absolute;left:1450;top:1478;width:10;height:20" coordorigin="1450,1478" coordsize="10,20">
              <v:shape style="position:absolute;left:1450;top:1478;width:10;height:20" coordorigin="1450,1478" coordsize="10,20" path="m1450,1498l1459,1498,1459,1478,1450,1478,1450,1498xe" filled="true" fillcolor="#000000" stroked="false">
                <v:path arrowok="t"/>
                <v:fill type="solid"/>
              </v:shape>
            </v:group>
            <v:group style="position:absolute;left:1450;top:1498;width:10;height:20" coordorigin="1450,1498" coordsize="10,20">
              <v:shape style="position:absolute;left:1450;top:1498;width:10;height:20" coordorigin="1450,1498" coordsize="10,20" path="m1450,1517l1459,1517,1459,1498,1450,1498,1450,1517xe" filled="true" fillcolor="#000000" stroked="false">
                <v:path arrowok="t"/>
                <v:fill type="solid"/>
              </v:shape>
            </v:group>
            <v:group style="position:absolute;left:1450;top:1517;width:10;height:20" coordorigin="1450,1517" coordsize="10,20">
              <v:shape style="position:absolute;left:1450;top:1517;width:10;height:20" coordorigin="1450,1517" coordsize="10,20" path="m1450,1536l1459,1536,1459,1517,1450,1517,1450,1536xe" filled="true" fillcolor="#000000" stroked="false">
                <v:path arrowok="t"/>
                <v:fill type="solid"/>
              </v:shape>
            </v:group>
            <v:group style="position:absolute;left:1450;top:1536;width:10;height:20" coordorigin="1450,1536" coordsize="10,20">
              <v:shape style="position:absolute;left:1450;top:1536;width:10;height:20" coordorigin="1450,1536" coordsize="10,20" path="m1450,1555l1459,1555,1459,1536,1450,1536,1450,1555xe" filled="true" fillcolor="#000000" stroked="false">
                <v:path arrowok="t"/>
                <v:fill type="solid"/>
              </v:shape>
            </v:group>
            <v:group style="position:absolute;left:1450;top:1555;width:10;height:20" coordorigin="1450,1555" coordsize="10,20">
              <v:shape style="position:absolute;left:1450;top:1555;width:10;height:20" coordorigin="1450,1555" coordsize="10,20" path="m1450,1574l1459,1574,1459,1555,1450,1555,1450,1574xe" filled="true" fillcolor="#000000" stroked="false">
                <v:path arrowok="t"/>
                <v:fill type="solid"/>
              </v:shape>
            </v:group>
            <v:group style="position:absolute;left:1450;top:1574;width:10;height:20" coordorigin="1450,1574" coordsize="10,20">
              <v:shape style="position:absolute;left:1450;top:1574;width:10;height:20" coordorigin="1450,1574" coordsize="10,20" path="m1450,1594l1459,1594,1459,1574,1450,1574,1450,1594xe" filled="true" fillcolor="#000000" stroked="false">
                <v:path arrowok="t"/>
                <v:fill type="solid"/>
              </v:shape>
            </v:group>
            <v:group style="position:absolute;left:1450;top:1594;width:10;height:20" coordorigin="1450,1594" coordsize="10,20">
              <v:shape style="position:absolute;left:1450;top:1594;width:10;height:20" coordorigin="1450,1594" coordsize="10,20" path="m1450,1613l1459,1613,1459,1594,1450,1594,1450,1613xe" filled="true" fillcolor="#000000" stroked="false">
                <v:path arrowok="t"/>
                <v:fill type="solid"/>
              </v:shape>
            </v:group>
            <v:group style="position:absolute;left:1450;top:1613;width:10;height:20" coordorigin="1450,1613" coordsize="10,20">
              <v:shape style="position:absolute;left:1450;top:1613;width:10;height:20" coordorigin="1450,1613" coordsize="10,20" path="m1450,1632l1459,1632,1459,1613,1450,1613,1450,1632xe" filled="true" fillcolor="#000000" stroked="false">
                <v:path arrowok="t"/>
                <v:fill type="solid"/>
              </v:shape>
            </v:group>
            <v:group style="position:absolute;left:1450;top:1632;width:10;height:20" coordorigin="1450,1632" coordsize="10,20">
              <v:shape style="position:absolute;left:1450;top:1632;width:10;height:20" coordorigin="1450,1632" coordsize="10,20" path="m1450,1651l1459,1651,1459,1632,1450,1632,1450,1651xe" filled="true" fillcolor="#000000" stroked="false">
                <v:path arrowok="t"/>
                <v:fill type="solid"/>
              </v:shape>
            </v:group>
            <v:group style="position:absolute;left:1450;top:1651;width:10;height:20" coordorigin="1450,1651" coordsize="10,20">
              <v:shape style="position:absolute;left:1450;top:1651;width:10;height:20" coordorigin="1450,1651" coordsize="10,20" path="m1450,1670l1459,1670,1459,1651,1450,1651,1450,1670xe" filled="true" fillcolor="#000000" stroked="false">
                <v:path arrowok="t"/>
                <v:fill type="solid"/>
              </v:shape>
            </v:group>
            <v:group style="position:absolute;left:1450;top:1670;width:10;height:20" coordorigin="1450,1670" coordsize="10,20">
              <v:shape style="position:absolute;left:1450;top:1670;width:10;height:20" coordorigin="1450,1670" coordsize="10,20" path="m1450,1690l1459,1690,1459,1670,1450,1670,1450,1690xe" filled="true" fillcolor="#000000" stroked="false">
                <v:path arrowok="t"/>
                <v:fill type="solid"/>
              </v:shape>
            </v:group>
            <v:group style="position:absolute;left:1450;top:1690;width:10;height:20" coordorigin="1450,1690" coordsize="10,20">
              <v:shape style="position:absolute;left:1450;top:1690;width:10;height:20" coordorigin="1450,1690" coordsize="10,20" path="m1450,1709l1459,1709,1459,1690,1450,1690,1450,1709xe" filled="true" fillcolor="#000000" stroked="false">
                <v:path arrowok="t"/>
                <v:fill type="solid"/>
              </v:shape>
            </v:group>
            <v:group style="position:absolute;left:1450;top:1709;width:10;height:20" coordorigin="1450,1709" coordsize="10,20">
              <v:shape style="position:absolute;left:1450;top:1709;width:10;height:20" coordorigin="1450,1709" coordsize="10,20" path="m1450,1728l1459,1728,1459,1709,1450,1709,1450,1728xe" filled="true" fillcolor="#000000" stroked="false">
                <v:path arrowok="t"/>
                <v:fill type="solid"/>
              </v:shape>
            </v:group>
            <v:group style="position:absolute;left:1450;top:1728;width:10;height:20" coordorigin="1450,1728" coordsize="10,20">
              <v:shape style="position:absolute;left:1450;top:1728;width:10;height:20" coordorigin="1450,1728" coordsize="10,20" path="m1450,1747l1459,1747,1459,1728,1450,1728,1450,1747xe" filled="true" fillcolor="#000000" stroked="false">
                <v:path arrowok="t"/>
                <v:fill type="solid"/>
              </v:shape>
            </v:group>
            <v:group style="position:absolute;left:1450;top:1747;width:10;height:20" coordorigin="1450,1747" coordsize="10,20">
              <v:shape style="position:absolute;left:1450;top:1747;width:10;height:20" coordorigin="1450,1747" coordsize="10,20" path="m1450,1766l1459,1766,1459,1747,1450,1747,1450,1766xe" filled="true" fillcolor="#000000" stroked="false">
                <v:path arrowok="t"/>
                <v:fill type="solid"/>
              </v:shape>
            </v:group>
            <v:group style="position:absolute;left:1450;top:1766;width:10;height:20" coordorigin="1450,1766" coordsize="10,20">
              <v:shape style="position:absolute;left:1450;top:1766;width:10;height:20" coordorigin="1450,1766" coordsize="10,20" path="m1450,1786l1459,1786,1459,1766,1450,1766,1450,1786xe" filled="true" fillcolor="#000000" stroked="false">
                <v:path arrowok="t"/>
                <v:fill type="solid"/>
              </v:shape>
            </v:group>
            <v:group style="position:absolute;left:1450;top:1786;width:10;height:20" coordorigin="1450,1786" coordsize="10,20">
              <v:shape style="position:absolute;left:1450;top:1786;width:10;height:20" coordorigin="1450,1786" coordsize="10,20" path="m1450,1805l1459,1805,1459,1786,1450,1786,1450,1805xe" filled="true" fillcolor="#000000" stroked="false">
                <v:path arrowok="t"/>
                <v:fill type="solid"/>
              </v:shape>
            </v:group>
            <v:group style="position:absolute;left:1450;top:1805;width:10;height:20" coordorigin="1450,1805" coordsize="10,20">
              <v:shape style="position:absolute;left:1450;top:1805;width:10;height:20" coordorigin="1450,1805" coordsize="10,20" path="m1450,1824l1459,1824,1459,1805,1450,1805,1450,1824xe" filled="true" fillcolor="#000000" stroked="false">
                <v:path arrowok="t"/>
                <v:fill type="solid"/>
              </v:shape>
            </v:group>
            <v:group style="position:absolute;left:1450;top:1824;width:10;height:20" coordorigin="1450,1824" coordsize="10,20">
              <v:shape style="position:absolute;left:1450;top:1824;width:10;height:20" coordorigin="1450,1824" coordsize="10,20" path="m1450,1843l1459,1843,1459,1824,1450,1824,1450,1843xe" filled="true" fillcolor="#000000" stroked="false">
                <v:path arrowok="t"/>
                <v:fill type="solid"/>
              </v:shape>
            </v:group>
            <v:group style="position:absolute;left:1450;top:1843;width:10;height:20" coordorigin="1450,1843" coordsize="10,20">
              <v:shape style="position:absolute;left:1450;top:1843;width:10;height:20" coordorigin="1450,1843" coordsize="10,20" path="m1450,1862l1459,1862,1459,1843,1450,1843,1450,1862xe" filled="true" fillcolor="#000000" stroked="false">
                <v:path arrowok="t"/>
                <v:fill type="solid"/>
              </v:shape>
            </v:group>
            <v:group style="position:absolute;left:1450;top:1862;width:10;height:20" coordorigin="1450,1862" coordsize="10,20">
              <v:shape style="position:absolute;left:1450;top:1862;width:10;height:20" coordorigin="1450,1862" coordsize="10,20" path="m1450,1882l1459,1882,1459,1862,1450,1862,1450,1882xe" filled="true" fillcolor="#000000" stroked="false">
                <v:path arrowok="t"/>
                <v:fill type="solid"/>
              </v:shape>
            </v:group>
            <v:group style="position:absolute;left:1450;top:1882;width:10;height:20" coordorigin="1450,1882" coordsize="10,20">
              <v:shape style="position:absolute;left:1450;top:1882;width:10;height:20" coordorigin="1450,1882" coordsize="10,20" path="m1450,1901l1459,1901,1459,1882,1450,1882,1450,1901xe" filled="true" fillcolor="#000000" stroked="false">
                <v:path arrowok="t"/>
                <v:fill type="solid"/>
              </v:shape>
            </v:group>
            <v:group style="position:absolute;left:1450;top:1901;width:10;height:20" coordorigin="1450,1901" coordsize="10,20">
              <v:shape style="position:absolute;left:1450;top:1901;width:10;height:20" coordorigin="1450,1901" coordsize="10,20" path="m1450,1920l1459,1920,1459,1901,1450,1901,1450,1920xe" filled="true" fillcolor="#000000" stroked="false">
                <v:path arrowok="t"/>
                <v:fill type="solid"/>
              </v:shape>
            </v:group>
            <v:group style="position:absolute;left:1450;top:1920;width:10;height:20" coordorigin="1450,1920" coordsize="10,20">
              <v:shape style="position:absolute;left:1450;top:1920;width:10;height:20" coordorigin="1450,1920" coordsize="10,20" path="m1450,1939l1459,1939,1459,1920,1450,1920,1450,1939xe" filled="true" fillcolor="#000000" stroked="false">
                <v:path arrowok="t"/>
                <v:fill type="solid"/>
              </v:shape>
            </v:group>
            <v:group style="position:absolute;left:1450;top:1939;width:10;height:20" coordorigin="1450,1939" coordsize="10,20">
              <v:shape style="position:absolute;left:1450;top:1939;width:10;height:20" coordorigin="1450,1939" coordsize="10,20" path="m1450,1958l1459,1958,1459,1939,1450,1939,1450,1958xe" filled="true" fillcolor="#000000" stroked="false">
                <v:path arrowok="t"/>
                <v:fill type="solid"/>
              </v:shape>
            </v:group>
            <v:group style="position:absolute;left:1450;top:1958;width:10;height:20" coordorigin="1450,1958" coordsize="10,20">
              <v:shape style="position:absolute;left:1450;top:1958;width:10;height:20" coordorigin="1450,1958" coordsize="10,20" path="m1450,1978l1459,1978,1459,1958,1450,1958,1450,1978xe" filled="true" fillcolor="#000000" stroked="false">
                <v:path arrowok="t"/>
                <v:fill type="solid"/>
              </v:shape>
            </v:group>
            <v:group style="position:absolute;left:1450;top:1978;width:10;height:20" coordorigin="1450,1978" coordsize="10,20">
              <v:shape style="position:absolute;left:1450;top:1978;width:10;height:20" coordorigin="1450,1978" coordsize="10,20" path="m1450,1997l1459,1997,1459,1978,1450,1978,1450,1997xe" filled="true" fillcolor="#000000" stroked="false">
                <v:path arrowok="t"/>
                <v:fill type="solid"/>
              </v:shape>
            </v:group>
            <v:group style="position:absolute;left:1450;top:1997;width:10;height:20" coordorigin="1450,1997" coordsize="10,20">
              <v:shape style="position:absolute;left:1450;top:1997;width:10;height:20" coordorigin="1450,1997" coordsize="10,20" path="m1450,2016l1459,2016,1459,1997,1450,1997,1450,2016xe" filled="true" fillcolor="#000000" stroked="false">
                <v:path arrowok="t"/>
                <v:fill type="solid"/>
              </v:shape>
            </v:group>
            <v:group style="position:absolute;left:1450;top:2016;width:10;height:20" coordorigin="1450,2016" coordsize="10,20">
              <v:shape style="position:absolute;left:1450;top:2016;width:10;height:20" coordorigin="1450,2016" coordsize="10,20" path="m1450,2035l1459,2035,1459,2016,1450,2016,1450,2035xe" filled="true" fillcolor="#000000" stroked="false">
                <v:path arrowok="t"/>
                <v:fill type="solid"/>
              </v:shape>
            </v:group>
            <v:group style="position:absolute;left:1450;top:2035;width:10;height:20" coordorigin="1450,2035" coordsize="10,20">
              <v:shape style="position:absolute;left:1450;top:2035;width:10;height:20" coordorigin="1450,2035" coordsize="10,20" path="m1450,2054l1459,2054,1459,2035,1450,2035,1450,2054xe" filled="true" fillcolor="#000000" stroked="false">
                <v:path arrowok="t"/>
                <v:fill type="solid"/>
              </v:shape>
            </v:group>
            <v:group style="position:absolute;left:1450;top:2054;width:10;height:20" coordorigin="1450,2054" coordsize="10,20">
              <v:shape style="position:absolute;left:1450;top:2054;width:10;height:20" coordorigin="1450,2054" coordsize="10,20" path="m1450,2074l1459,2074,1459,2054,1450,2054,1450,2074xe" filled="true" fillcolor="#000000" stroked="false">
                <v:path arrowok="t"/>
                <v:fill type="solid"/>
              </v:shape>
            </v:group>
            <v:group style="position:absolute;left:1450;top:2074;width:10;height:20" coordorigin="1450,2074" coordsize="10,20">
              <v:shape style="position:absolute;left:1450;top:2074;width:10;height:20" coordorigin="1450,2074" coordsize="10,20" path="m1450,2093l1459,2093,1459,2074,1450,2074,1450,2093xe" filled="true" fillcolor="#000000" stroked="false">
                <v:path arrowok="t"/>
                <v:fill type="solid"/>
              </v:shape>
            </v:group>
            <v:group style="position:absolute;left:1450;top:2093;width:10;height:20" coordorigin="1450,2093" coordsize="10,20">
              <v:shape style="position:absolute;left:1450;top:2093;width:10;height:20" coordorigin="1450,2093" coordsize="10,20" path="m1450,2112l1459,2112,1459,2093,1450,2093,1450,2112xe" filled="true" fillcolor="#000000" stroked="false">
                <v:path arrowok="t"/>
                <v:fill type="solid"/>
              </v:shape>
            </v:group>
            <v:group style="position:absolute;left:1450;top:2112;width:10;height:20" coordorigin="1450,2112" coordsize="10,20">
              <v:shape style="position:absolute;left:1450;top:2112;width:10;height:20" coordorigin="1450,2112" coordsize="10,20" path="m1450,2131l1459,2131,1459,2112,1450,2112,1450,2131xe" filled="true" fillcolor="#000000" stroked="false">
                <v:path arrowok="t"/>
                <v:fill type="solid"/>
              </v:shape>
            </v:group>
            <v:group style="position:absolute;left:1450;top:2131;width:10;height:20" coordorigin="1450,2131" coordsize="10,20">
              <v:shape style="position:absolute;left:1450;top:2131;width:10;height:20" coordorigin="1450,2131" coordsize="10,20" path="m1450,2150l1459,2150,1459,2131,1450,2131,1450,2150xe" filled="true" fillcolor="#000000" stroked="false">
                <v:path arrowok="t"/>
                <v:fill type="solid"/>
              </v:shape>
            </v:group>
            <v:group style="position:absolute;left:1450;top:2150;width:10;height:20" coordorigin="1450,2150" coordsize="10,20">
              <v:shape style="position:absolute;left:1450;top:2150;width:10;height:20" coordorigin="1450,2150" coordsize="10,20" path="m1450,2170l1459,2170,1459,2150,1450,2150,1450,2170xe" filled="true" fillcolor="#000000" stroked="false">
                <v:path arrowok="t"/>
                <v:fill type="solid"/>
              </v:shape>
            </v:group>
            <v:group style="position:absolute;left:1450;top:2170;width:10;height:20" coordorigin="1450,2170" coordsize="10,20">
              <v:shape style="position:absolute;left:1450;top:2170;width:10;height:20" coordorigin="1450,2170" coordsize="10,20" path="m1450,2189l1459,2189,1459,2170,1450,2170,1450,2189xe" filled="true" fillcolor="#000000" stroked="false">
                <v:path arrowok="t"/>
                <v:fill type="solid"/>
              </v:shape>
            </v:group>
            <v:group style="position:absolute;left:1450;top:2189;width:10;height:20" coordorigin="1450,2189" coordsize="10,20">
              <v:shape style="position:absolute;left:1450;top:2189;width:10;height:20" coordorigin="1450,2189" coordsize="10,20" path="m1450,2208l1459,2208,1459,2189,1450,2189,1450,2208xe" filled="true" fillcolor="#000000" stroked="false">
                <v:path arrowok="t"/>
                <v:fill type="solid"/>
              </v:shape>
            </v:group>
            <v:group style="position:absolute;left:1450;top:2208;width:10;height:20" coordorigin="1450,2208" coordsize="10,20">
              <v:shape style="position:absolute;left:1450;top:2208;width:10;height:20" coordorigin="1450,2208" coordsize="10,20" path="m1450,2227l1459,2227,1459,2208,1450,2208,1450,2227xe" filled="true" fillcolor="#000000" stroked="false">
                <v:path arrowok="t"/>
                <v:fill type="solid"/>
              </v:shape>
            </v:group>
            <v:group style="position:absolute;left:1450;top:2227;width:10;height:20" coordorigin="1450,2227" coordsize="10,20">
              <v:shape style="position:absolute;left:1450;top:2227;width:10;height:20" coordorigin="1450,2227" coordsize="10,20" path="m1450,2246l1459,2246,1459,2227,1450,2227,1450,2246xe" filled="true" fillcolor="#000000" stroked="false">
                <v:path arrowok="t"/>
                <v:fill type="solid"/>
              </v:shape>
            </v:group>
            <v:group style="position:absolute;left:2758;top:1421;width:10;height:20" coordorigin="2758,1421" coordsize="10,20">
              <v:shape style="position:absolute;left:2758;top:1421;width:10;height:20" coordorigin="2758,1421" coordsize="10,20" path="m2758,1440l2768,1440,2768,1421,2758,1421,2758,1440xe" filled="true" fillcolor="#000000" stroked="false">
                <v:path arrowok="t"/>
                <v:fill type="solid"/>
              </v:shape>
            </v:group>
            <v:group style="position:absolute;left:2758;top:1440;width:10;height:20" coordorigin="2758,1440" coordsize="10,20">
              <v:shape style="position:absolute;left:2758;top:1440;width:10;height:20" coordorigin="2758,1440" coordsize="10,20" path="m2758,1459l2768,1459,2768,1440,2758,1440,2758,1459xe" filled="true" fillcolor="#000000" stroked="false">
                <v:path arrowok="t"/>
                <v:fill type="solid"/>
              </v:shape>
            </v:group>
            <v:group style="position:absolute;left:2758;top:1459;width:10;height:20" coordorigin="2758,1459" coordsize="10,20">
              <v:shape style="position:absolute;left:2758;top:1459;width:10;height:20" coordorigin="2758,1459" coordsize="10,20" path="m2758,1478l2768,1478,2768,1459,2758,1459,2758,1478xe" filled="true" fillcolor="#000000" stroked="false">
                <v:path arrowok="t"/>
                <v:fill type="solid"/>
              </v:shape>
            </v:group>
            <v:group style="position:absolute;left:2758;top:1478;width:10;height:20" coordorigin="2758,1478" coordsize="10,20">
              <v:shape style="position:absolute;left:2758;top:1478;width:10;height:20" coordorigin="2758,1478" coordsize="10,20" path="m2758,1498l2768,1498,2768,1478,2758,1478,2758,1498xe" filled="true" fillcolor="#000000" stroked="false">
                <v:path arrowok="t"/>
                <v:fill type="solid"/>
              </v:shape>
            </v:group>
            <v:group style="position:absolute;left:2758;top:1498;width:10;height:20" coordorigin="2758,1498" coordsize="10,20">
              <v:shape style="position:absolute;left:2758;top:1498;width:10;height:20" coordorigin="2758,1498" coordsize="10,20" path="m2758,1517l2768,1517,2768,1498,2758,1498,2758,1517xe" filled="true" fillcolor="#000000" stroked="false">
                <v:path arrowok="t"/>
                <v:fill type="solid"/>
              </v:shape>
            </v:group>
            <v:group style="position:absolute;left:2758;top:1517;width:10;height:20" coordorigin="2758,1517" coordsize="10,20">
              <v:shape style="position:absolute;left:2758;top:1517;width:10;height:20" coordorigin="2758,1517" coordsize="10,20" path="m2758,1536l2768,1536,2768,1517,2758,1517,2758,1536xe" filled="true" fillcolor="#000000" stroked="false">
                <v:path arrowok="t"/>
                <v:fill type="solid"/>
              </v:shape>
            </v:group>
            <v:group style="position:absolute;left:2758;top:1536;width:10;height:20" coordorigin="2758,1536" coordsize="10,20">
              <v:shape style="position:absolute;left:2758;top:1536;width:10;height:20" coordorigin="2758,1536" coordsize="10,20" path="m2758,1555l2768,1555,2768,1536,2758,1536,2758,1555xe" filled="true" fillcolor="#000000" stroked="false">
                <v:path arrowok="t"/>
                <v:fill type="solid"/>
              </v:shape>
            </v:group>
            <v:group style="position:absolute;left:2758;top:1555;width:10;height:20" coordorigin="2758,1555" coordsize="10,20">
              <v:shape style="position:absolute;left:2758;top:1555;width:10;height:20" coordorigin="2758,1555" coordsize="10,20" path="m2758,1574l2768,1574,2768,1555,2758,1555,2758,1574xe" filled="true" fillcolor="#000000" stroked="false">
                <v:path arrowok="t"/>
                <v:fill type="solid"/>
              </v:shape>
            </v:group>
            <v:group style="position:absolute;left:2758;top:1574;width:10;height:20" coordorigin="2758,1574" coordsize="10,20">
              <v:shape style="position:absolute;left:2758;top:1574;width:10;height:20" coordorigin="2758,1574" coordsize="10,20" path="m2758,1594l2768,1594,2768,1574,2758,1574,2758,1594xe" filled="true" fillcolor="#000000" stroked="false">
                <v:path arrowok="t"/>
                <v:fill type="solid"/>
              </v:shape>
            </v:group>
            <v:group style="position:absolute;left:2758;top:1594;width:10;height:20" coordorigin="2758,1594" coordsize="10,20">
              <v:shape style="position:absolute;left:2758;top:1594;width:10;height:20" coordorigin="2758,1594" coordsize="10,20" path="m2758,1613l2768,1613,2768,1594,2758,1594,2758,1613xe" filled="true" fillcolor="#000000" stroked="false">
                <v:path arrowok="t"/>
                <v:fill type="solid"/>
              </v:shape>
            </v:group>
            <v:group style="position:absolute;left:2758;top:1613;width:10;height:20" coordorigin="2758,1613" coordsize="10,20">
              <v:shape style="position:absolute;left:2758;top:1613;width:10;height:20" coordorigin="2758,1613" coordsize="10,20" path="m2758,1632l2768,1632,2768,1613,2758,1613,2758,1632xe" filled="true" fillcolor="#000000" stroked="false">
                <v:path arrowok="t"/>
                <v:fill type="solid"/>
              </v:shape>
            </v:group>
            <v:group style="position:absolute;left:2758;top:1632;width:10;height:20" coordorigin="2758,1632" coordsize="10,20">
              <v:shape style="position:absolute;left:2758;top:1632;width:10;height:20" coordorigin="2758,1632" coordsize="10,20" path="m2758,1651l2768,1651,2768,1632,2758,1632,2758,1651xe" filled="true" fillcolor="#000000" stroked="false">
                <v:path arrowok="t"/>
                <v:fill type="solid"/>
              </v:shape>
            </v:group>
            <v:group style="position:absolute;left:2758;top:1651;width:10;height:20" coordorigin="2758,1651" coordsize="10,20">
              <v:shape style="position:absolute;left:2758;top:1651;width:10;height:20" coordorigin="2758,1651" coordsize="10,20" path="m2758,1670l2768,1670,2768,1651,2758,1651,2758,1670xe" filled="true" fillcolor="#000000" stroked="false">
                <v:path arrowok="t"/>
                <v:fill type="solid"/>
              </v:shape>
            </v:group>
            <v:group style="position:absolute;left:2758;top:1670;width:10;height:20" coordorigin="2758,1670" coordsize="10,20">
              <v:shape style="position:absolute;left:2758;top:1670;width:10;height:20" coordorigin="2758,1670" coordsize="10,20" path="m2758,1690l2768,1690,2768,1670,2758,1670,2758,1690xe" filled="true" fillcolor="#000000" stroked="false">
                <v:path arrowok="t"/>
                <v:fill type="solid"/>
              </v:shape>
            </v:group>
            <v:group style="position:absolute;left:2758;top:1690;width:10;height:20" coordorigin="2758,1690" coordsize="10,20">
              <v:shape style="position:absolute;left:2758;top:1690;width:10;height:20" coordorigin="2758,1690" coordsize="10,20" path="m2758,1709l2768,1709,2768,1690,2758,1690,2758,1709xe" filled="true" fillcolor="#000000" stroked="false">
                <v:path arrowok="t"/>
                <v:fill type="solid"/>
              </v:shape>
            </v:group>
            <v:group style="position:absolute;left:2758;top:1709;width:10;height:20" coordorigin="2758,1709" coordsize="10,20">
              <v:shape style="position:absolute;left:2758;top:1709;width:10;height:20" coordorigin="2758,1709" coordsize="10,20" path="m2758,1728l2768,1728,2768,1709,2758,1709,2758,1728xe" filled="true" fillcolor="#000000" stroked="false">
                <v:path arrowok="t"/>
                <v:fill type="solid"/>
              </v:shape>
            </v:group>
            <v:group style="position:absolute;left:2758;top:1728;width:10;height:20" coordorigin="2758,1728" coordsize="10,20">
              <v:shape style="position:absolute;left:2758;top:1728;width:10;height:20" coordorigin="2758,1728" coordsize="10,20" path="m2758,1747l2768,1747,2768,1728,2758,1728,2758,1747xe" filled="true" fillcolor="#000000" stroked="false">
                <v:path arrowok="t"/>
                <v:fill type="solid"/>
              </v:shape>
            </v:group>
            <v:group style="position:absolute;left:2758;top:1747;width:10;height:20" coordorigin="2758,1747" coordsize="10,20">
              <v:shape style="position:absolute;left:2758;top:1747;width:10;height:20" coordorigin="2758,1747" coordsize="10,20" path="m2758,1766l2768,1766,2768,1747,2758,1747,2758,1766xe" filled="true" fillcolor="#000000" stroked="false">
                <v:path arrowok="t"/>
                <v:fill type="solid"/>
              </v:shape>
            </v:group>
            <v:group style="position:absolute;left:2758;top:1766;width:10;height:20" coordorigin="2758,1766" coordsize="10,20">
              <v:shape style="position:absolute;left:2758;top:1766;width:10;height:20" coordorigin="2758,1766" coordsize="10,20" path="m2758,1786l2768,1786,2768,1766,2758,1766,2758,1786xe" filled="true" fillcolor="#000000" stroked="false">
                <v:path arrowok="t"/>
                <v:fill type="solid"/>
              </v:shape>
            </v:group>
            <v:group style="position:absolute;left:2758;top:1786;width:10;height:20" coordorigin="2758,1786" coordsize="10,20">
              <v:shape style="position:absolute;left:2758;top:1786;width:10;height:20" coordorigin="2758,1786" coordsize="10,20" path="m2758,1805l2768,1805,2768,1786,2758,1786,2758,1805xe" filled="true" fillcolor="#000000" stroked="false">
                <v:path arrowok="t"/>
                <v:fill type="solid"/>
              </v:shape>
            </v:group>
            <v:group style="position:absolute;left:2758;top:1805;width:10;height:20" coordorigin="2758,1805" coordsize="10,20">
              <v:shape style="position:absolute;left:2758;top:1805;width:10;height:20" coordorigin="2758,1805" coordsize="10,20" path="m2758,1824l2768,1824,2768,1805,2758,1805,2758,1824xe" filled="true" fillcolor="#000000" stroked="false">
                <v:path arrowok="t"/>
                <v:fill type="solid"/>
              </v:shape>
            </v:group>
            <v:group style="position:absolute;left:2758;top:1824;width:10;height:20" coordorigin="2758,1824" coordsize="10,20">
              <v:shape style="position:absolute;left:2758;top:1824;width:10;height:20" coordorigin="2758,1824" coordsize="10,20" path="m2758,1843l2768,1843,2768,1824,2758,1824,2758,1843xe" filled="true" fillcolor="#000000" stroked="false">
                <v:path arrowok="t"/>
                <v:fill type="solid"/>
              </v:shape>
            </v:group>
            <v:group style="position:absolute;left:2758;top:1843;width:10;height:20" coordorigin="2758,1843" coordsize="10,20">
              <v:shape style="position:absolute;left:2758;top:1843;width:10;height:20" coordorigin="2758,1843" coordsize="10,20" path="m2758,1862l2768,1862,2768,1843,2758,1843,2758,1862xe" filled="true" fillcolor="#000000" stroked="false">
                <v:path arrowok="t"/>
                <v:fill type="solid"/>
              </v:shape>
            </v:group>
            <v:group style="position:absolute;left:2758;top:1862;width:10;height:20" coordorigin="2758,1862" coordsize="10,20">
              <v:shape style="position:absolute;left:2758;top:1862;width:10;height:20" coordorigin="2758,1862" coordsize="10,20" path="m2758,1882l2768,1882,2768,1862,2758,1862,2758,1882xe" filled="true" fillcolor="#000000" stroked="false">
                <v:path arrowok="t"/>
                <v:fill type="solid"/>
              </v:shape>
            </v:group>
            <v:group style="position:absolute;left:2758;top:1882;width:10;height:20" coordorigin="2758,1882" coordsize="10,20">
              <v:shape style="position:absolute;left:2758;top:1882;width:10;height:20" coordorigin="2758,1882" coordsize="10,20" path="m2758,1901l2768,1901,2768,1882,2758,1882,2758,1901xe" filled="true" fillcolor="#000000" stroked="false">
                <v:path arrowok="t"/>
                <v:fill type="solid"/>
              </v:shape>
            </v:group>
            <v:group style="position:absolute;left:2758;top:1901;width:10;height:20" coordorigin="2758,1901" coordsize="10,20">
              <v:shape style="position:absolute;left:2758;top:1901;width:10;height:20" coordorigin="2758,1901" coordsize="10,20" path="m2758,1920l2768,1920,2768,1901,2758,1901,2758,1920xe" filled="true" fillcolor="#000000" stroked="false">
                <v:path arrowok="t"/>
                <v:fill type="solid"/>
              </v:shape>
            </v:group>
            <v:group style="position:absolute;left:2758;top:1920;width:10;height:20" coordorigin="2758,1920" coordsize="10,20">
              <v:shape style="position:absolute;left:2758;top:1920;width:10;height:20" coordorigin="2758,1920" coordsize="10,20" path="m2758,1939l2768,1939,2768,1920,2758,1920,2758,1939xe" filled="true" fillcolor="#000000" stroked="false">
                <v:path arrowok="t"/>
                <v:fill type="solid"/>
              </v:shape>
            </v:group>
            <v:group style="position:absolute;left:2758;top:1939;width:10;height:20" coordorigin="2758,1939" coordsize="10,20">
              <v:shape style="position:absolute;left:2758;top:1939;width:10;height:20" coordorigin="2758,1939" coordsize="10,20" path="m2758,1958l2768,1958,2768,1939,2758,1939,2758,1958xe" filled="true" fillcolor="#000000" stroked="false">
                <v:path arrowok="t"/>
                <v:fill type="solid"/>
              </v:shape>
            </v:group>
            <v:group style="position:absolute;left:2758;top:1958;width:10;height:20" coordorigin="2758,1958" coordsize="10,20">
              <v:shape style="position:absolute;left:2758;top:1958;width:10;height:20" coordorigin="2758,1958" coordsize="10,20" path="m2758,1978l2768,1978,2768,1958,2758,1958,2758,1978xe" filled="true" fillcolor="#000000" stroked="false">
                <v:path arrowok="t"/>
                <v:fill type="solid"/>
              </v:shape>
            </v:group>
            <v:group style="position:absolute;left:2758;top:1978;width:10;height:20" coordorigin="2758,1978" coordsize="10,20">
              <v:shape style="position:absolute;left:2758;top:1978;width:10;height:20" coordorigin="2758,1978" coordsize="10,20" path="m2758,1997l2768,1997,2768,1978,2758,1978,2758,1997xe" filled="true" fillcolor="#000000" stroked="false">
                <v:path arrowok="t"/>
                <v:fill type="solid"/>
              </v:shape>
            </v:group>
            <v:group style="position:absolute;left:2758;top:1997;width:10;height:20" coordorigin="2758,1997" coordsize="10,20">
              <v:shape style="position:absolute;left:2758;top:1997;width:10;height:20" coordorigin="2758,1997" coordsize="10,20" path="m2758,2016l2768,2016,2768,1997,2758,1997,2758,2016xe" filled="true" fillcolor="#000000" stroked="false">
                <v:path arrowok="t"/>
                <v:fill type="solid"/>
              </v:shape>
            </v:group>
            <v:group style="position:absolute;left:2758;top:2016;width:10;height:20" coordorigin="2758,2016" coordsize="10,20">
              <v:shape style="position:absolute;left:2758;top:2016;width:10;height:20" coordorigin="2758,2016" coordsize="10,20" path="m2758,2035l2768,2035,2768,2016,2758,2016,2758,2035xe" filled="true" fillcolor="#000000" stroked="false">
                <v:path arrowok="t"/>
                <v:fill type="solid"/>
              </v:shape>
            </v:group>
            <v:group style="position:absolute;left:2758;top:2035;width:10;height:20" coordorigin="2758,2035" coordsize="10,20">
              <v:shape style="position:absolute;left:2758;top:2035;width:10;height:20" coordorigin="2758,2035" coordsize="10,20" path="m2758,2054l2768,2054,2768,2035,2758,2035,2758,2054xe" filled="true" fillcolor="#000000" stroked="false">
                <v:path arrowok="t"/>
                <v:fill type="solid"/>
              </v:shape>
            </v:group>
            <v:group style="position:absolute;left:2758;top:2054;width:10;height:20" coordorigin="2758,2054" coordsize="10,20">
              <v:shape style="position:absolute;left:2758;top:2054;width:10;height:20" coordorigin="2758,2054" coordsize="10,20" path="m2758,2074l2768,2074,2768,2054,2758,2054,2758,2074xe" filled="true" fillcolor="#000000" stroked="false">
                <v:path arrowok="t"/>
                <v:fill type="solid"/>
              </v:shape>
            </v:group>
            <v:group style="position:absolute;left:2758;top:2074;width:10;height:20" coordorigin="2758,2074" coordsize="10,20">
              <v:shape style="position:absolute;left:2758;top:2074;width:10;height:20" coordorigin="2758,2074" coordsize="10,20" path="m2758,2093l2768,2093,2768,2074,2758,2074,2758,2093xe" filled="true" fillcolor="#000000" stroked="false">
                <v:path arrowok="t"/>
                <v:fill type="solid"/>
              </v:shape>
            </v:group>
            <v:group style="position:absolute;left:2758;top:2093;width:10;height:20" coordorigin="2758,2093" coordsize="10,20">
              <v:shape style="position:absolute;left:2758;top:2093;width:10;height:20" coordorigin="2758,2093" coordsize="10,20" path="m2758,2112l2768,2112,2768,2093,2758,2093,2758,2112xe" filled="true" fillcolor="#000000" stroked="false">
                <v:path arrowok="t"/>
                <v:fill type="solid"/>
              </v:shape>
            </v:group>
            <v:group style="position:absolute;left:2758;top:2112;width:10;height:20" coordorigin="2758,2112" coordsize="10,20">
              <v:shape style="position:absolute;left:2758;top:2112;width:10;height:20" coordorigin="2758,2112" coordsize="10,20" path="m2758,2131l2768,2131,2768,2112,2758,2112,2758,2131xe" filled="true" fillcolor="#000000" stroked="false">
                <v:path arrowok="t"/>
                <v:fill type="solid"/>
              </v:shape>
            </v:group>
            <v:group style="position:absolute;left:2758;top:2131;width:10;height:20" coordorigin="2758,2131" coordsize="10,20">
              <v:shape style="position:absolute;left:2758;top:2131;width:10;height:20" coordorigin="2758,2131" coordsize="10,20" path="m2758,2150l2768,2150,2768,2131,2758,2131,2758,2150xe" filled="true" fillcolor="#000000" stroked="false">
                <v:path arrowok="t"/>
                <v:fill type="solid"/>
              </v:shape>
            </v:group>
            <v:group style="position:absolute;left:2758;top:2150;width:10;height:20" coordorigin="2758,2150" coordsize="10,20">
              <v:shape style="position:absolute;left:2758;top:2150;width:10;height:20" coordorigin="2758,2150" coordsize="10,20" path="m2758,2170l2768,2170,2768,2150,2758,2150,2758,2170xe" filled="true" fillcolor="#000000" stroked="false">
                <v:path arrowok="t"/>
                <v:fill type="solid"/>
              </v:shape>
            </v:group>
            <v:group style="position:absolute;left:2758;top:2170;width:10;height:20" coordorigin="2758,2170" coordsize="10,20">
              <v:shape style="position:absolute;left:2758;top:2170;width:10;height:20" coordorigin="2758,2170" coordsize="10,20" path="m2758,2189l2768,2189,2768,2170,2758,2170,2758,2189xe" filled="true" fillcolor="#000000" stroked="false">
                <v:path arrowok="t"/>
                <v:fill type="solid"/>
              </v:shape>
            </v:group>
            <v:group style="position:absolute;left:2758;top:2189;width:10;height:20" coordorigin="2758,2189" coordsize="10,20">
              <v:shape style="position:absolute;left:2758;top:2189;width:10;height:20" coordorigin="2758,2189" coordsize="10,20" path="m2758,2208l2768,2208,2768,2189,2758,2189,2758,2208xe" filled="true" fillcolor="#000000" stroked="false">
                <v:path arrowok="t"/>
                <v:fill type="solid"/>
              </v:shape>
            </v:group>
            <v:group style="position:absolute;left:2758;top:2208;width:10;height:20" coordorigin="2758,2208" coordsize="10,20">
              <v:shape style="position:absolute;left:2758;top:2208;width:10;height:20" coordorigin="2758,2208" coordsize="10,20" path="m2758,2227l2768,2227,2768,2208,2758,2208,2758,2227xe" filled="true" fillcolor="#000000" stroked="false">
                <v:path arrowok="t"/>
                <v:fill type="solid"/>
              </v:shape>
            </v:group>
            <v:group style="position:absolute;left:2758;top:2227;width:10;height:20" coordorigin="2758,2227" coordsize="10,20">
              <v:shape style="position:absolute;left:2758;top:2227;width:10;height:20" coordorigin="2758,2227" coordsize="10,20" path="m2758,2246l2768,2246,2768,2227,2758,2227,2758,2246xe" filled="true" fillcolor="#000000" stroked="false">
                <v:path arrowok="t"/>
                <v:fill type="solid"/>
              </v:shape>
            </v:group>
            <v:group style="position:absolute;left:2758;top:2246;width:10;height:20" coordorigin="2758,2246" coordsize="10,20">
              <v:shape style="position:absolute;left:2758;top:2246;width:10;height:20" coordorigin="2758,2246" coordsize="10,20" path="m2758,2266l2768,2266,2768,2246,2758,2246,2758,2266xe" filled="true" fillcolor="#000000" stroked="false">
                <v:path arrowok="t"/>
                <v:fill type="solid"/>
              </v:shape>
            </v:group>
            <v:group style="position:absolute;left:2758;top:2266;width:10;height:20" coordorigin="2758,2266" coordsize="10,20">
              <v:shape style="position:absolute;left:2758;top:2266;width:10;height:20" coordorigin="2758,2266" coordsize="10,20" path="m2758,2285l2768,2285,2768,2266,2758,2266,2758,2285xe" filled="true" fillcolor="#000000" stroked="false">
                <v:path arrowok="t"/>
                <v:fill type="solid"/>
              </v:shape>
            </v:group>
            <v:group style="position:absolute;left:2758;top:2285;width:10;height:20" coordorigin="2758,2285" coordsize="10,20">
              <v:shape style="position:absolute;left:2758;top:2285;width:10;height:20" coordorigin="2758,2285" coordsize="10,20" path="m2758,2304l2768,2304,2768,2285,2758,2285,2758,2304xe" filled="true" fillcolor="#000000" stroked="false">
                <v:path arrowok="t"/>
                <v:fill type="solid"/>
              </v:shape>
            </v:group>
            <v:group style="position:absolute;left:2758;top:2304;width:10;height:20" coordorigin="2758,2304" coordsize="10,20">
              <v:shape style="position:absolute;left:2758;top:2304;width:10;height:20" coordorigin="2758,2304" coordsize="10,20" path="m2758,2323l2768,2323,2768,2304,2758,2304,2758,2323xe" filled="true" fillcolor="#000000" stroked="false">
                <v:path arrowok="t"/>
                <v:fill type="solid"/>
              </v:shape>
            </v:group>
            <v:group style="position:absolute;left:2758;top:2332;width:10;height:2" coordorigin="2758,2332" coordsize="10,2">
              <v:shape style="position:absolute;left:2758;top:2332;width:10;height:2" coordorigin="2758,2332" coordsize="10,0" path="m2758,2332l2768,2332e" filled="false" stroked="true" strokeweight=".84pt" strokecolor="#000000">
                <v:path arrowok="t"/>
              </v:shape>
            </v:group>
            <v:group style="position:absolute;left:3430;top:1421;width:10;height:20" coordorigin="3430,1421" coordsize="10,20">
              <v:shape style="position:absolute;left:3430;top:1421;width:10;height:20" coordorigin="3430,1421" coordsize="10,20" path="m3430,1440l3440,1440,3440,1421,3430,1421,3430,1440xe" filled="true" fillcolor="#000000" stroked="false">
                <v:path arrowok="t"/>
                <v:fill type="solid"/>
              </v:shape>
            </v:group>
            <v:group style="position:absolute;left:3430;top:1440;width:10;height:20" coordorigin="3430,1440" coordsize="10,20">
              <v:shape style="position:absolute;left:3430;top:1440;width:10;height:20" coordorigin="3430,1440" coordsize="10,20" path="m3430,1459l3440,1459,3440,1440,3430,1440,3430,1459xe" filled="true" fillcolor="#000000" stroked="false">
                <v:path arrowok="t"/>
                <v:fill type="solid"/>
              </v:shape>
            </v:group>
            <v:group style="position:absolute;left:3430;top:1459;width:10;height:20" coordorigin="3430,1459" coordsize="10,20">
              <v:shape style="position:absolute;left:3430;top:1459;width:10;height:20" coordorigin="3430,1459" coordsize="10,20" path="m3430,1478l3440,1478,3440,1459,3430,1459,3430,1478xe" filled="true" fillcolor="#000000" stroked="false">
                <v:path arrowok="t"/>
                <v:fill type="solid"/>
              </v:shape>
            </v:group>
            <v:group style="position:absolute;left:3430;top:1478;width:10;height:20" coordorigin="3430,1478" coordsize="10,20">
              <v:shape style="position:absolute;left:3430;top:1478;width:10;height:20" coordorigin="3430,1478" coordsize="10,20" path="m3430,1498l3440,1498,3440,1478,3430,1478,3430,1498xe" filled="true" fillcolor="#000000" stroked="false">
                <v:path arrowok="t"/>
                <v:fill type="solid"/>
              </v:shape>
            </v:group>
            <v:group style="position:absolute;left:3430;top:1498;width:10;height:20" coordorigin="3430,1498" coordsize="10,20">
              <v:shape style="position:absolute;left:3430;top:1498;width:10;height:20" coordorigin="3430,1498" coordsize="10,20" path="m3430,1517l3440,1517,3440,1498,3430,1498,3430,1517xe" filled="true" fillcolor="#000000" stroked="false">
                <v:path arrowok="t"/>
                <v:fill type="solid"/>
              </v:shape>
            </v:group>
            <v:group style="position:absolute;left:3430;top:1517;width:10;height:20" coordorigin="3430,1517" coordsize="10,20">
              <v:shape style="position:absolute;left:3430;top:1517;width:10;height:20" coordorigin="3430,1517" coordsize="10,20" path="m3430,1536l3440,1536,3440,1517,3430,1517,3430,1536xe" filled="true" fillcolor="#000000" stroked="false">
                <v:path arrowok="t"/>
                <v:fill type="solid"/>
              </v:shape>
            </v:group>
            <v:group style="position:absolute;left:3430;top:1536;width:10;height:20" coordorigin="3430,1536" coordsize="10,20">
              <v:shape style="position:absolute;left:3430;top:1536;width:10;height:20" coordorigin="3430,1536" coordsize="10,20" path="m3430,1555l3440,1555,3440,1536,3430,1536,3430,1555xe" filled="true" fillcolor="#000000" stroked="false">
                <v:path arrowok="t"/>
                <v:fill type="solid"/>
              </v:shape>
            </v:group>
            <v:group style="position:absolute;left:3430;top:1555;width:10;height:20" coordorigin="3430,1555" coordsize="10,20">
              <v:shape style="position:absolute;left:3430;top:1555;width:10;height:20" coordorigin="3430,1555" coordsize="10,20" path="m3430,1574l3440,1574,3440,1555,3430,1555,3430,1574xe" filled="true" fillcolor="#000000" stroked="false">
                <v:path arrowok="t"/>
                <v:fill type="solid"/>
              </v:shape>
            </v:group>
            <v:group style="position:absolute;left:3430;top:1574;width:10;height:20" coordorigin="3430,1574" coordsize="10,20">
              <v:shape style="position:absolute;left:3430;top:1574;width:10;height:20" coordorigin="3430,1574" coordsize="10,20" path="m3430,1594l3440,1594,3440,1574,3430,1574,3430,1594xe" filled="true" fillcolor="#000000" stroked="false">
                <v:path arrowok="t"/>
                <v:fill type="solid"/>
              </v:shape>
            </v:group>
            <v:group style="position:absolute;left:3430;top:1594;width:10;height:20" coordorigin="3430,1594" coordsize="10,20">
              <v:shape style="position:absolute;left:3430;top:1594;width:10;height:20" coordorigin="3430,1594" coordsize="10,20" path="m3430,1613l3440,1613,3440,1594,3430,1594,3430,1613xe" filled="true" fillcolor="#000000" stroked="false">
                <v:path arrowok="t"/>
                <v:fill type="solid"/>
              </v:shape>
            </v:group>
            <v:group style="position:absolute;left:3430;top:1613;width:10;height:20" coordorigin="3430,1613" coordsize="10,20">
              <v:shape style="position:absolute;left:3430;top:1613;width:10;height:20" coordorigin="3430,1613" coordsize="10,20" path="m3430,1632l3440,1632,3440,1613,3430,1613,3430,1632xe" filled="true" fillcolor="#000000" stroked="false">
                <v:path arrowok="t"/>
                <v:fill type="solid"/>
              </v:shape>
            </v:group>
            <v:group style="position:absolute;left:3430;top:1632;width:10;height:20" coordorigin="3430,1632" coordsize="10,20">
              <v:shape style="position:absolute;left:3430;top:1632;width:10;height:20" coordorigin="3430,1632" coordsize="10,20" path="m3430,1651l3440,1651,3440,1632,3430,1632,3430,1651xe" filled="true" fillcolor="#000000" stroked="false">
                <v:path arrowok="t"/>
                <v:fill type="solid"/>
              </v:shape>
            </v:group>
            <v:group style="position:absolute;left:3430;top:1651;width:10;height:20" coordorigin="3430,1651" coordsize="10,20">
              <v:shape style="position:absolute;left:3430;top:1651;width:10;height:20" coordorigin="3430,1651" coordsize="10,20" path="m3430,1670l3440,1670,3440,1651,3430,1651,3430,1670xe" filled="true" fillcolor="#000000" stroked="false">
                <v:path arrowok="t"/>
                <v:fill type="solid"/>
              </v:shape>
            </v:group>
            <v:group style="position:absolute;left:3430;top:1670;width:10;height:20" coordorigin="3430,1670" coordsize="10,20">
              <v:shape style="position:absolute;left:3430;top:1670;width:10;height:20" coordorigin="3430,1670" coordsize="10,20" path="m3430,1690l3440,1690,3440,1670,3430,1670,3430,1690xe" filled="true" fillcolor="#000000" stroked="false">
                <v:path arrowok="t"/>
                <v:fill type="solid"/>
              </v:shape>
            </v:group>
            <v:group style="position:absolute;left:3430;top:1690;width:10;height:20" coordorigin="3430,1690" coordsize="10,20">
              <v:shape style="position:absolute;left:3430;top:1690;width:10;height:20" coordorigin="3430,1690" coordsize="10,20" path="m3430,1709l3440,1709,3440,1690,3430,1690,3430,1709xe" filled="true" fillcolor="#000000" stroked="false">
                <v:path arrowok="t"/>
                <v:fill type="solid"/>
              </v:shape>
            </v:group>
            <v:group style="position:absolute;left:3430;top:1709;width:10;height:20" coordorigin="3430,1709" coordsize="10,20">
              <v:shape style="position:absolute;left:3430;top:1709;width:10;height:20" coordorigin="3430,1709" coordsize="10,20" path="m3430,1728l3440,1728,3440,1709,3430,1709,3430,1728xe" filled="true" fillcolor="#000000" stroked="false">
                <v:path arrowok="t"/>
                <v:fill type="solid"/>
              </v:shape>
            </v:group>
            <v:group style="position:absolute;left:3430;top:1728;width:10;height:20" coordorigin="3430,1728" coordsize="10,20">
              <v:shape style="position:absolute;left:3430;top:1728;width:10;height:20" coordorigin="3430,1728" coordsize="10,20" path="m3430,1747l3440,1747,3440,1728,3430,1728,3430,1747xe" filled="true" fillcolor="#000000" stroked="false">
                <v:path arrowok="t"/>
                <v:fill type="solid"/>
              </v:shape>
            </v:group>
            <v:group style="position:absolute;left:3430;top:1747;width:10;height:20" coordorigin="3430,1747" coordsize="10,20">
              <v:shape style="position:absolute;left:3430;top:1747;width:10;height:20" coordorigin="3430,1747" coordsize="10,20" path="m3430,1766l3440,1766,3440,1747,3430,1747,3430,1766xe" filled="true" fillcolor="#000000" stroked="false">
                <v:path arrowok="t"/>
                <v:fill type="solid"/>
              </v:shape>
            </v:group>
            <v:group style="position:absolute;left:3430;top:1766;width:10;height:20" coordorigin="3430,1766" coordsize="10,20">
              <v:shape style="position:absolute;left:3430;top:1766;width:10;height:20" coordorigin="3430,1766" coordsize="10,20" path="m3430,1786l3440,1786,3440,1766,3430,1766,3430,1786xe" filled="true" fillcolor="#000000" stroked="false">
                <v:path arrowok="t"/>
                <v:fill type="solid"/>
              </v:shape>
            </v:group>
            <v:group style="position:absolute;left:3430;top:1786;width:10;height:20" coordorigin="3430,1786" coordsize="10,20">
              <v:shape style="position:absolute;left:3430;top:1786;width:10;height:20" coordorigin="3430,1786" coordsize="10,20" path="m3430,1805l3440,1805,3440,1786,3430,1786,3430,1805xe" filled="true" fillcolor="#000000" stroked="false">
                <v:path arrowok="t"/>
                <v:fill type="solid"/>
              </v:shape>
            </v:group>
            <v:group style="position:absolute;left:3430;top:1805;width:10;height:20" coordorigin="3430,1805" coordsize="10,20">
              <v:shape style="position:absolute;left:3430;top:1805;width:10;height:20" coordorigin="3430,1805" coordsize="10,20" path="m3430,1824l3440,1824,3440,1805,3430,1805,3430,1824xe" filled="true" fillcolor="#000000" stroked="false">
                <v:path arrowok="t"/>
                <v:fill type="solid"/>
              </v:shape>
            </v:group>
            <v:group style="position:absolute;left:3430;top:1824;width:10;height:20" coordorigin="3430,1824" coordsize="10,20">
              <v:shape style="position:absolute;left:3430;top:1824;width:10;height:20" coordorigin="3430,1824" coordsize="10,20" path="m3430,1843l3440,1843,3440,1824,3430,1824,3430,1843xe" filled="true" fillcolor="#000000" stroked="false">
                <v:path arrowok="t"/>
                <v:fill type="solid"/>
              </v:shape>
            </v:group>
            <v:group style="position:absolute;left:3430;top:1843;width:10;height:20" coordorigin="3430,1843" coordsize="10,20">
              <v:shape style="position:absolute;left:3430;top:1843;width:10;height:20" coordorigin="3430,1843" coordsize="10,20" path="m3430,1862l3440,1862,3440,1843,3430,1843,3430,1862xe" filled="true" fillcolor="#000000" stroked="false">
                <v:path arrowok="t"/>
                <v:fill type="solid"/>
              </v:shape>
            </v:group>
            <v:group style="position:absolute;left:3430;top:1862;width:10;height:20" coordorigin="3430,1862" coordsize="10,20">
              <v:shape style="position:absolute;left:3430;top:1862;width:10;height:20" coordorigin="3430,1862" coordsize="10,20" path="m3430,1882l3440,1882,3440,1862,3430,1862,3430,1882xe" filled="true" fillcolor="#000000" stroked="false">
                <v:path arrowok="t"/>
                <v:fill type="solid"/>
              </v:shape>
            </v:group>
            <v:group style="position:absolute;left:3430;top:1882;width:10;height:20" coordorigin="3430,1882" coordsize="10,20">
              <v:shape style="position:absolute;left:3430;top:1882;width:10;height:20" coordorigin="3430,1882" coordsize="10,20" path="m3430,1901l3440,1901,3440,1882,3430,1882,3430,1901xe" filled="true" fillcolor="#000000" stroked="false">
                <v:path arrowok="t"/>
                <v:fill type="solid"/>
              </v:shape>
            </v:group>
            <v:group style="position:absolute;left:3430;top:1901;width:10;height:20" coordorigin="3430,1901" coordsize="10,20">
              <v:shape style="position:absolute;left:3430;top:1901;width:10;height:20" coordorigin="3430,1901" coordsize="10,20" path="m3430,1920l3440,1920,3440,1901,3430,1901,3430,1920xe" filled="true" fillcolor="#000000" stroked="false">
                <v:path arrowok="t"/>
                <v:fill type="solid"/>
              </v:shape>
            </v:group>
            <v:group style="position:absolute;left:3430;top:1920;width:10;height:20" coordorigin="3430,1920" coordsize="10,20">
              <v:shape style="position:absolute;left:3430;top:1920;width:10;height:20" coordorigin="3430,1920" coordsize="10,20" path="m3430,1939l3440,1939,3440,1920,3430,1920,3430,1939xe" filled="true" fillcolor="#000000" stroked="false">
                <v:path arrowok="t"/>
                <v:fill type="solid"/>
              </v:shape>
            </v:group>
            <v:group style="position:absolute;left:3430;top:1939;width:10;height:20" coordorigin="3430,1939" coordsize="10,20">
              <v:shape style="position:absolute;left:3430;top:1939;width:10;height:20" coordorigin="3430,1939" coordsize="10,20" path="m3430,1958l3440,1958,3440,1939,3430,1939,3430,1958xe" filled="true" fillcolor="#000000" stroked="false">
                <v:path arrowok="t"/>
                <v:fill type="solid"/>
              </v:shape>
            </v:group>
            <v:group style="position:absolute;left:3430;top:1958;width:10;height:20" coordorigin="3430,1958" coordsize="10,20">
              <v:shape style="position:absolute;left:3430;top:1958;width:10;height:20" coordorigin="3430,1958" coordsize="10,20" path="m3430,1978l3440,1978,3440,1958,3430,1958,3430,1978xe" filled="true" fillcolor="#000000" stroked="false">
                <v:path arrowok="t"/>
                <v:fill type="solid"/>
              </v:shape>
            </v:group>
            <v:group style="position:absolute;left:3430;top:1978;width:10;height:20" coordorigin="3430,1978" coordsize="10,20">
              <v:shape style="position:absolute;left:3430;top:1978;width:10;height:20" coordorigin="3430,1978" coordsize="10,20" path="m3430,1997l3440,1997,3440,1978,3430,1978,3430,1997xe" filled="true" fillcolor="#000000" stroked="false">
                <v:path arrowok="t"/>
                <v:fill type="solid"/>
              </v:shape>
            </v:group>
            <v:group style="position:absolute;left:3430;top:1997;width:10;height:20" coordorigin="3430,1997" coordsize="10,20">
              <v:shape style="position:absolute;left:3430;top:1997;width:10;height:20" coordorigin="3430,1997" coordsize="10,20" path="m3430,2016l3440,2016,3440,1997,3430,1997,3430,2016xe" filled="true" fillcolor="#000000" stroked="false">
                <v:path arrowok="t"/>
                <v:fill type="solid"/>
              </v:shape>
            </v:group>
            <v:group style="position:absolute;left:3430;top:2016;width:10;height:20" coordorigin="3430,2016" coordsize="10,20">
              <v:shape style="position:absolute;left:3430;top:2016;width:10;height:20" coordorigin="3430,2016" coordsize="10,20" path="m3430,2035l3440,2035,3440,2016,3430,2016,3430,2035xe" filled="true" fillcolor="#000000" stroked="false">
                <v:path arrowok="t"/>
                <v:fill type="solid"/>
              </v:shape>
            </v:group>
            <v:group style="position:absolute;left:3430;top:2035;width:10;height:20" coordorigin="3430,2035" coordsize="10,20">
              <v:shape style="position:absolute;left:3430;top:2035;width:10;height:20" coordorigin="3430,2035" coordsize="10,20" path="m3430,2054l3440,2054,3440,2035,3430,2035,3430,2054xe" filled="true" fillcolor="#000000" stroked="false">
                <v:path arrowok="t"/>
                <v:fill type="solid"/>
              </v:shape>
            </v:group>
            <v:group style="position:absolute;left:3430;top:2054;width:10;height:20" coordorigin="3430,2054" coordsize="10,20">
              <v:shape style="position:absolute;left:3430;top:2054;width:10;height:20" coordorigin="3430,2054" coordsize="10,20" path="m3430,2074l3440,2074,3440,2054,3430,2054,3430,2074xe" filled="true" fillcolor="#000000" stroked="false">
                <v:path arrowok="t"/>
                <v:fill type="solid"/>
              </v:shape>
            </v:group>
            <v:group style="position:absolute;left:3430;top:2074;width:10;height:20" coordorigin="3430,2074" coordsize="10,20">
              <v:shape style="position:absolute;left:3430;top:2074;width:10;height:20" coordorigin="3430,2074" coordsize="10,20" path="m3430,2093l3440,2093,3440,2074,3430,2074,3430,2093xe" filled="true" fillcolor="#000000" stroked="false">
                <v:path arrowok="t"/>
                <v:fill type="solid"/>
              </v:shape>
            </v:group>
            <v:group style="position:absolute;left:3430;top:2093;width:10;height:20" coordorigin="3430,2093" coordsize="10,20">
              <v:shape style="position:absolute;left:3430;top:2093;width:10;height:20" coordorigin="3430,2093" coordsize="10,20" path="m3430,2112l3440,2112,3440,2093,3430,2093,3430,2112xe" filled="true" fillcolor="#000000" stroked="false">
                <v:path arrowok="t"/>
                <v:fill type="solid"/>
              </v:shape>
            </v:group>
            <v:group style="position:absolute;left:3430;top:2112;width:10;height:20" coordorigin="3430,2112" coordsize="10,20">
              <v:shape style="position:absolute;left:3430;top:2112;width:10;height:20" coordorigin="3430,2112" coordsize="10,20" path="m3430,2131l3440,2131,3440,2112,3430,2112,3430,2131xe" filled="true" fillcolor="#000000" stroked="false">
                <v:path arrowok="t"/>
                <v:fill type="solid"/>
              </v:shape>
            </v:group>
            <v:group style="position:absolute;left:3430;top:2131;width:10;height:20" coordorigin="3430,2131" coordsize="10,20">
              <v:shape style="position:absolute;left:3430;top:2131;width:10;height:20" coordorigin="3430,2131" coordsize="10,20" path="m3430,2150l3440,2150,3440,2131,3430,2131,3430,2150xe" filled="true" fillcolor="#000000" stroked="false">
                <v:path arrowok="t"/>
                <v:fill type="solid"/>
              </v:shape>
            </v:group>
            <v:group style="position:absolute;left:3430;top:2150;width:10;height:20" coordorigin="3430,2150" coordsize="10,20">
              <v:shape style="position:absolute;left:3430;top:2150;width:10;height:20" coordorigin="3430,2150" coordsize="10,20" path="m3430,2170l3440,2170,3440,2150,3430,2150,3430,2170xe" filled="true" fillcolor="#000000" stroked="false">
                <v:path arrowok="t"/>
                <v:fill type="solid"/>
              </v:shape>
            </v:group>
            <v:group style="position:absolute;left:3430;top:2170;width:10;height:20" coordorigin="3430,2170" coordsize="10,20">
              <v:shape style="position:absolute;left:3430;top:2170;width:10;height:20" coordorigin="3430,2170" coordsize="10,20" path="m3430,2189l3440,2189,3440,2170,3430,2170,3430,2189xe" filled="true" fillcolor="#000000" stroked="false">
                <v:path arrowok="t"/>
                <v:fill type="solid"/>
              </v:shape>
            </v:group>
            <v:group style="position:absolute;left:3430;top:2189;width:10;height:20" coordorigin="3430,2189" coordsize="10,20">
              <v:shape style="position:absolute;left:3430;top:2189;width:10;height:20" coordorigin="3430,2189" coordsize="10,20" path="m3430,2208l3440,2208,3440,2189,3430,2189,3430,2208xe" filled="true" fillcolor="#000000" stroked="false">
                <v:path arrowok="t"/>
                <v:fill type="solid"/>
              </v:shape>
            </v:group>
            <v:group style="position:absolute;left:3430;top:2208;width:10;height:20" coordorigin="3430,2208" coordsize="10,20">
              <v:shape style="position:absolute;left:3430;top:2208;width:10;height:20" coordorigin="3430,2208" coordsize="10,20" path="m3430,2227l3440,2227,3440,2208,3430,2208,3430,2227xe" filled="true" fillcolor="#000000" stroked="false">
                <v:path arrowok="t"/>
                <v:fill type="solid"/>
              </v:shape>
            </v:group>
            <v:group style="position:absolute;left:3430;top:2227;width:10;height:20" coordorigin="3430,2227" coordsize="10,20">
              <v:shape style="position:absolute;left:3430;top:2227;width:10;height:20" coordorigin="3430,2227" coordsize="10,20" path="m3430,2246l3440,2246,3440,2227,3430,2227,3430,2246xe" filled="true" fillcolor="#000000" stroked="false">
                <v:path arrowok="t"/>
                <v:fill type="solid"/>
              </v:shape>
            </v:group>
            <v:group style="position:absolute;left:3430;top:2246;width:10;height:20" coordorigin="3430,2246" coordsize="10,20">
              <v:shape style="position:absolute;left:3430;top:2246;width:10;height:20" coordorigin="3430,2246" coordsize="10,20" path="m3430,2266l3440,2266,3440,2246,3430,2246,3430,2266xe" filled="true" fillcolor="#000000" stroked="false">
                <v:path arrowok="t"/>
                <v:fill type="solid"/>
              </v:shape>
            </v:group>
            <v:group style="position:absolute;left:3430;top:2266;width:10;height:20" coordorigin="3430,2266" coordsize="10,20">
              <v:shape style="position:absolute;left:3430;top:2266;width:10;height:20" coordorigin="3430,2266" coordsize="10,20" path="m3430,2285l3440,2285,3440,2266,3430,2266,3430,2285xe" filled="true" fillcolor="#000000" stroked="false">
                <v:path arrowok="t"/>
                <v:fill type="solid"/>
              </v:shape>
            </v:group>
            <v:group style="position:absolute;left:3430;top:2285;width:10;height:20" coordorigin="3430,2285" coordsize="10,20">
              <v:shape style="position:absolute;left:3430;top:2285;width:10;height:20" coordorigin="3430,2285" coordsize="10,20" path="m3430,2304l3440,2304,3440,2285,3430,2285,3430,2304xe" filled="true" fillcolor="#000000" stroked="false">
                <v:path arrowok="t"/>
                <v:fill type="solid"/>
              </v:shape>
            </v:group>
            <v:group style="position:absolute;left:3430;top:2304;width:10;height:20" coordorigin="3430,2304" coordsize="10,20">
              <v:shape style="position:absolute;left:3430;top:2304;width:10;height:20" coordorigin="3430,2304" coordsize="10,20" path="m3430,2323l3440,2323,3440,2304,3430,2304,3430,2323xe" filled="true" fillcolor="#000000" stroked="false">
                <v:path arrowok="t"/>
                <v:fill type="solid"/>
              </v:shape>
            </v:group>
            <v:group style="position:absolute;left:3430;top:2332;width:10;height:2" coordorigin="3430,2332" coordsize="10,2">
              <v:shape style="position:absolute;left:3430;top:2332;width:10;height:2" coordorigin="3430,2332" coordsize="10,0" path="m3430,2332l3440,2332e" filled="false" stroked="true" strokeweight=".84pt" strokecolor="#000000">
                <v:path arrowok="t"/>
              </v:shape>
            </v:group>
            <v:group style="position:absolute;left:4592;top:1421;width:10;height:20" coordorigin="4592,1421" coordsize="10,20">
              <v:shape style="position:absolute;left:4592;top:1421;width:10;height:20" coordorigin="4592,1421" coordsize="10,20" path="m4592,1440l4601,1440,4601,1421,4592,1421,4592,1440xe" filled="true" fillcolor="#000000" stroked="false">
                <v:path arrowok="t"/>
                <v:fill type="solid"/>
              </v:shape>
            </v:group>
            <v:group style="position:absolute;left:4592;top:1440;width:10;height:20" coordorigin="4592,1440" coordsize="10,20">
              <v:shape style="position:absolute;left:4592;top:1440;width:10;height:20" coordorigin="4592,1440" coordsize="10,20" path="m4592,1459l4601,1459,4601,1440,4592,1440,4592,1459xe" filled="true" fillcolor="#000000" stroked="false">
                <v:path arrowok="t"/>
                <v:fill type="solid"/>
              </v:shape>
            </v:group>
            <v:group style="position:absolute;left:4592;top:1459;width:10;height:20" coordorigin="4592,1459" coordsize="10,20">
              <v:shape style="position:absolute;left:4592;top:1459;width:10;height:20" coordorigin="4592,1459" coordsize="10,20" path="m4592,1478l4601,1478,4601,1459,4592,1459,4592,1478xe" filled="true" fillcolor="#000000" stroked="false">
                <v:path arrowok="t"/>
                <v:fill type="solid"/>
              </v:shape>
            </v:group>
            <v:group style="position:absolute;left:4592;top:1478;width:10;height:20" coordorigin="4592,1478" coordsize="10,20">
              <v:shape style="position:absolute;left:4592;top:1478;width:10;height:20" coordorigin="4592,1478" coordsize="10,20" path="m4592,1498l4601,1498,4601,1478,4592,1478,4592,1498xe" filled="true" fillcolor="#000000" stroked="false">
                <v:path arrowok="t"/>
                <v:fill type="solid"/>
              </v:shape>
            </v:group>
            <v:group style="position:absolute;left:4592;top:1498;width:10;height:20" coordorigin="4592,1498" coordsize="10,20">
              <v:shape style="position:absolute;left:4592;top:1498;width:10;height:20" coordorigin="4592,1498" coordsize="10,20" path="m4592,1517l4601,1517,4601,1498,4592,1498,4592,1517xe" filled="true" fillcolor="#000000" stroked="false">
                <v:path arrowok="t"/>
                <v:fill type="solid"/>
              </v:shape>
            </v:group>
            <v:group style="position:absolute;left:4592;top:1517;width:10;height:20" coordorigin="4592,1517" coordsize="10,20">
              <v:shape style="position:absolute;left:4592;top:1517;width:10;height:20" coordorigin="4592,1517" coordsize="10,20" path="m4592,1536l4601,1536,4601,1517,4592,1517,4592,1536xe" filled="true" fillcolor="#000000" stroked="false">
                <v:path arrowok="t"/>
                <v:fill type="solid"/>
              </v:shape>
            </v:group>
            <v:group style="position:absolute;left:4592;top:1536;width:10;height:20" coordorigin="4592,1536" coordsize="10,20">
              <v:shape style="position:absolute;left:4592;top:1536;width:10;height:20" coordorigin="4592,1536" coordsize="10,20" path="m4592,1555l4601,1555,4601,1536,4592,1536,4592,1555xe" filled="true" fillcolor="#000000" stroked="false">
                <v:path arrowok="t"/>
                <v:fill type="solid"/>
              </v:shape>
            </v:group>
            <v:group style="position:absolute;left:4592;top:1555;width:10;height:20" coordorigin="4592,1555" coordsize="10,20">
              <v:shape style="position:absolute;left:4592;top:1555;width:10;height:20" coordorigin="4592,1555" coordsize="10,20" path="m4592,1574l4601,1574,4601,1555,4592,1555,4592,1574xe" filled="true" fillcolor="#000000" stroked="false">
                <v:path arrowok="t"/>
                <v:fill type="solid"/>
              </v:shape>
            </v:group>
            <v:group style="position:absolute;left:4592;top:1574;width:10;height:20" coordorigin="4592,1574" coordsize="10,20">
              <v:shape style="position:absolute;left:4592;top:1574;width:10;height:20" coordorigin="4592,1574" coordsize="10,20" path="m4592,1594l4601,1594,4601,1574,4592,1574,4592,1594xe" filled="true" fillcolor="#000000" stroked="false">
                <v:path arrowok="t"/>
                <v:fill type="solid"/>
              </v:shape>
            </v:group>
            <v:group style="position:absolute;left:4592;top:1594;width:10;height:20" coordorigin="4592,1594" coordsize="10,20">
              <v:shape style="position:absolute;left:4592;top:1594;width:10;height:20" coordorigin="4592,1594" coordsize="10,20" path="m4592,1613l4601,1613,4601,1594,4592,1594,4592,1613xe" filled="true" fillcolor="#000000" stroked="false">
                <v:path arrowok="t"/>
                <v:fill type="solid"/>
              </v:shape>
            </v:group>
            <v:group style="position:absolute;left:4592;top:1613;width:10;height:20" coordorigin="4592,1613" coordsize="10,20">
              <v:shape style="position:absolute;left:4592;top:1613;width:10;height:20" coordorigin="4592,1613" coordsize="10,20" path="m4592,1632l4601,1632,4601,1613,4592,1613,4592,1632xe" filled="true" fillcolor="#000000" stroked="false">
                <v:path arrowok="t"/>
                <v:fill type="solid"/>
              </v:shape>
            </v:group>
            <v:group style="position:absolute;left:4592;top:1632;width:10;height:20" coordorigin="4592,1632" coordsize="10,20">
              <v:shape style="position:absolute;left:4592;top:1632;width:10;height:20" coordorigin="4592,1632" coordsize="10,20" path="m4592,1651l4601,1651,4601,1632,4592,1632,4592,1651xe" filled="true" fillcolor="#000000" stroked="false">
                <v:path arrowok="t"/>
                <v:fill type="solid"/>
              </v:shape>
            </v:group>
            <v:group style="position:absolute;left:4592;top:1651;width:10;height:20" coordorigin="4592,1651" coordsize="10,20">
              <v:shape style="position:absolute;left:4592;top:1651;width:10;height:20" coordorigin="4592,1651" coordsize="10,20" path="m4592,1670l4601,1670,4601,1651,4592,1651,4592,1670xe" filled="true" fillcolor="#000000" stroked="false">
                <v:path arrowok="t"/>
                <v:fill type="solid"/>
              </v:shape>
            </v:group>
            <v:group style="position:absolute;left:4592;top:1670;width:10;height:20" coordorigin="4592,1670" coordsize="10,20">
              <v:shape style="position:absolute;left:4592;top:1670;width:10;height:20" coordorigin="4592,1670" coordsize="10,20" path="m4592,1690l4601,1690,4601,1670,4592,1670,4592,1690xe" filled="true" fillcolor="#000000" stroked="false">
                <v:path arrowok="t"/>
                <v:fill type="solid"/>
              </v:shape>
            </v:group>
            <v:group style="position:absolute;left:4592;top:1690;width:10;height:20" coordorigin="4592,1690" coordsize="10,20">
              <v:shape style="position:absolute;left:4592;top:1690;width:10;height:20" coordorigin="4592,1690" coordsize="10,20" path="m4592,1709l4601,1709,4601,1690,4592,1690,4592,1709xe" filled="true" fillcolor="#000000" stroked="false">
                <v:path arrowok="t"/>
                <v:fill type="solid"/>
              </v:shape>
            </v:group>
            <v:group style="position:absolute;left:4592;top:1709;width:10;height:20" coordorigin="4592,1709" coordsize="10,20">
              <v:shape style="position:absolute;left:4592;top:1709;width:10;height:20" coordorigin="4592,1709" coordsize="10,20" path="m4592,1728l4601,1728,4601,1709,4592,1709,4592,1728xe" filled="true" fillcolor="#000000" stroked="false">
                <v:path arrowok="t"/>
                <v:fill type="solid"/>
              </v:shape>
            </v:group>
            <v:group style="position:absolute;left:4592;top:1728;width:10;height:20" coordorigin="4592,1728" coordsize="10,20">
              <v:shape style="position:absolute;left:4592;top:1728;width:10;height:20" coordorigin="4592,1728" coordsize="10,20" path="m4592,1747l4601,1747,4601,1728,4592,1728,4592,1747xe" filled="true" fillcolor="#000000" stroked="false">
                <v:path arrowok="t"/>
                <v:fill type="solid"/>
              </v:shape>
            </v:group>
            <v:group style="position:absolute;left:4592;top:1747;width:10;height:20" coordorigin="4592,1747" coordsize="10,20">
              <v:shape style="position:absolute;left:4592;top:1747;width:10;height:20" coordorigin="4592,1747" coordsize="10,20" path="m4592,1766l4601,1766,4601,1747,4592,1747,4592,1766xe" filled="true" fillcolor="#000000" stroked="false">
                <v:path arrowok="t"/>
                <v:fill type="solid"/>
              </v:shape>
            </v:group>
            <v:group style="position:absolute;left:4592;top:1766;width:10;height:20" coordorigin="4592,1766" coordsize="10,20">
              <v:shape style="position:absolute;left:4592;top:1766;width:10;height:20" coordorigin="4592,1766" coordsize="10,20" path="m4592,1786l4601,1786,4601,1766,4592,1766,4592,1786xe" filled="true" fillcolor="#000000" stroked="false">
                <v:path arrowok="t"/>
                <v:fill type="solid"/>
              </v:shape>
            </v:group>
            <v:group style="position:absolute;left:4592;top:1786;width:10;height:20" coordorigin="4592,1786" coordsize="10,20">
              <v:shape style="position:absolute;left:4592;top:1786;width:10;height:20" coordorigin="4592,1786" coordsize="10,20" path="m4592,1805l4601,1805,4601,1786,4592,1786,4592,1805xe" filled="true" fillcolor="#000000" stroked="false">
                <v:path arrowok="t"/>
                <v:fill type="solid"/>
              </v:shape>
            </v:group>
            <v:group style="position:absolute;left:4592;top:1805;width:10;height:20" coordorigin="4592,1805" coordsize="10,20">
              <v:shape style="position:absolute;left:4592;top:1805;width:10;height:20" coordorigin="4592,1805" coordsize="10,20" path="m4592,1824l4601,1824,4601,1805,4592,1805,4592,1824xe" filled="true" fillcolor="#000000" stroked="false">
                <v:path arrowok="t"/>
                <v:fill type="solid"/>
              </v:shape>
            </v:group>
            <v:group style="position:absolute;left:4592;top:1824;width:10;height:20" coordorigin="4592,1824" coordsize="10,20">
              <v:shape style="position:absolute;left:4592;top:1824;width:10;height:20" coordorigin="4592,1824" coordsize="10,20" path="m4592,1843l4601,1843,4601,1824,4592,1824,4592,1843xe" filled="true" fillcolor="#000000" stroked="false">
                <v:path arrowok="t"/>
                <v:fill type="solid"/>
              </v:shape>
            </v:group>
            <v:group style="position:absolute;left:4592;top:1843;width:10;height:20" coordorigin="4592,1843" coordsize="10,20">
              <v:shape style="position:absolute;left:4592;top:1843;width:10;height:20" coordorigin="4592,1843" coordsize="10,20" path="m4592,1862l4601,1862,4601,1843,4592,1843,4592,1862xe" filled="true" fillcolor="#000000" stroked="false">
                <v:path arrowok="t"/>
                <v:fill type="solid"/>
              </v:shape>
            </v:group>
            <v:group style="position:absolute;left:4592;top:1862;width:10;height:20" coordorigin="4592,1862" coordsize="10,20">
              <v:shape style="position:absolute;left:4592;top:1862;width:10;height:20" coordorigin="4592,1862" coordsize="10,20" path="m4592,1882l4601,1882,4601,1862,4592,1862,4592,1882xe" filled="true" fillcolor="#000000" stroked="false">
                <v:path arrowok="t"/>
                <v:fill type="solid"/>
              </v:shape>
            </v:group>
            <v:group style="position:absolute;left:4592;top:1882;width:10;height:20" coordorigin="4592,1882" coordsize="10,20">
              <v:shape style="position:absolute;left:4592;top:1882;width:10;height:20" coordorigin="4592,1882" coordsize="10,20" path="m4592,1901l4601,1901,4601,1882,4592,1882,4592,1901xe" filled="true" fillcolor="#000000" stroked="false">
                <v:path arrowok="t"/>
                <v:fill type="solid"/>
              </v:shape>
            </v:group>
            <v:group style="position:absolute;left:4592;top:1901;width:10;height:20" coordorigin="4592,1901" coordsize="10,20">
              <v:shape style="position:absolute;left:4592;top:1901;width:10;height:20" coordorigin="4592,1901" coordsize="10,20" path="m4592,1920l4601,1920,4601,1901,4592,1901,4592,1920xe" filled="true" fillcolor="#000000" stroked="false">
                <v:path arrowok="t"/>
                <v:fill type="solid"/>
              </v:shape>
            </v:group>
            <v:group style="position:absolute;left:4592;top:1920;width:10;height:20" coordorigin="4592,1920" coordsize="10,20">
              <v:shape style="position:absolute;left:4592;top:1920;width:10;height:20" coordorigin="4592,1920" coordsize="10,20" path="m4592,1939l4601,1939,4601,1920,4592,1920,4592,1939xe" filled="true" fillcolor="#000000" stroked="false">
                <v:path arrowok="t"/>
                <v:fill type="solid"/>
              </v:shape>
            </v:group>
            <v:group style="position:absolute;left:4592;top:1939;width:10;height:20" coordorigin="4592,1939" coordsize="10,20">
              <v:shape style="position:absolute;left:4592;top:1939;width:10;height:20" coordorigin="4592,1939" coordsize="10,20" path="m4592,1958l4601,1958,4601,1939,4592,1939,4592,1958xe" filled="true" fillcolor="#000000" stroked="false">
                <v:path arrowok="t"/>
                <v:fill type="solid"/>
              </v:shape>
            </v:group>
            <v:group style="position:absolute;left:4592;top:1958;width:10;height:20" coordorigin="4592,1958" coordsize="10,20">
              <v:shape style="position:absolute;left:4592;top:1958;width:10;height:20" coordorigin="4592,1958" coordsize="10,20" path="m4592,1978l4601,1978,4601,1958,4592,1958,4592,1978xe" filled="true" fillcolor="#000000" stroked="false">
                <v:path arrowok="t"/>
                <v:fill type="solid"/>
              </v:shape>
            </v:group>
            <v:group style="position:absolute;left:4592;top:1978;width:10;height:20" coordorigin="4592,1978" coordsize="10,20">
              <v:shape style="position:absolute;left:4592;top:1978;width:10;height:20" coordorigin="4592,1978" coordsize="10,20" path="m4592,1997l4601,1997,4601,1978,4592,1978,4592,1997xe" filled="true" fillcolor="#000000" stroked="false">
                <v:path arrowok="t"/>
                <v:fill type="solid"/>
              </v:shape>
            </v:group>
            <v:group style="position:absolute;left:4592;top:1997;width:10;height:20" coordorigin="4592,1997" coordsize="10,20">
              <v:shape style="position:absolute;left:4592;top:1997;width:10;height:20" coordorigin="4592,1997" coordsize="10,20" path="m4592,2016l4601,2016,4601,1997,4592,1997,4592,2016xe" filled="true" fillcolor="#000000" stroked="false">
                <v:path arrowok="t"/>
                <v:fill type="solid"/>
              </v:shape>
            </v:group>
            <v:group style="position:absolute;left:4592;top:2016;width:10;height:20" coordorigin="4592,2016" coordsize="10,20">
              <v:shape style="position:absolute;left:4592;top:2016;width:10;height:20" coordorigin="4592,2016" coordsize="10,20" path="m4592,2035l4601,2035,4601,2016,4592,2016,4592,2035xe" filled="true" fillcolor="#000000" stroked="false">
                <v:path arrowok="t"/>
                <v:fill type="solid"/>
              </v:shape>
            </v:group>
            <v:group style="position:absolute;left:4592;top:2035;width:10;height:20" coordorigin="4592,2035" coordsize="10,20">
              <v:shape style="position:absolute;left:4592;top:2035;width:10;height:20" coordorigin="4592,2035" coordsize="10,20" path="m4592,2054l4601,2054,4601,2035,4592,2035,4592,2054xe" filled="true" fillcolor="#000000" stroked="false">
                <v:path arrowok="t"/>
                <v:fill type="solid"/>
              </v:shape>
            </v:group>
            <v:group style="position:absolute;left:4592;top:2054;width:10;height:20" coordorigin="4592,2054" coordsize="10,20">
              <v:shape style="position:absolute;left:4592;top:2054;width:10;height:20" coordorigin="4592,2054" coordsize="10,20" path="m4592,2074l4601,2074,4601,2054,4592,2054,4592,2074xe" filled="true" fillcolor="#000000" stroked="false">
                <v:path arrowok="t"/>
                <v:fill type="solid"/>
              </v:shape>
            </v:group>
            <v:group style="position:absolute;left:4592;top:2074;width:10;height:20" coordorigin="4592,2074" coordsize="10,20">
              <v:shape style="position:absolute;left:4592;top:2074;width:10;height:20" coordorigin="4592,2074" coordsize="10,20" path="m4592,2093l4601,2093,4601,2074,4592,2074,4592,2093xe" filled="true" fillcolor="#000000" stroked="false">
                <v:path arrowok="t"/>
                <v:fill type="solid"/>
              </v:shape>
            </v:group>
            <v:group style="position:absolute;left:4592;top:2093;width:10;height:20" coordorigin="4592,2093" coordsize="10,20">
              <v:shape style="position:absolute;left:4592;top:2093;width:10;height:20" coordorigin="4592,2093" coordsize="10,20" path="m4592,2112l4601,2112,4601,2093,4592,2093,4592,2112xe" filled="true" fillcolor="#000000" stroked="false">
                <v:path arrowok="t"/>
                <v:fill type="solid"/>
              </v:shape>
            </v:group>
            <v:group style="position:absolute;left:4592;top:2112;width:10;height:20" coordorigin="4592,2112" coordsize="10,20">
              <v:shape style="position:absolute;left:4592;top:2112;width:10;height:20" coordorigin="4592,2112" coordsize="10,20" path="m4592,2131l4601,2131,4601,2112,4592,2112,4592,2131xe" filled="true" fillcolor="#000000" stroked="false">
                <v:path arrowok="t"/>
                <v:fill type="solid"/>
              </v:shape>
            </v:group>
            <v:group style="position:absolute;left:4592;top:2131;width:10;height:20" coordorigin="4592,2131" coordsize="10,20">
              <v:shape style="position:absolute;left:4592;top:2131;width:10;height:20" coordorigin="4592,2131" coordsize="10,20" path="m4592,2150l4601,2150,4601,2131,4592,2131,4592,2150xe" filled="true" fillcolor="#000000" stroked="false">
                <v:path arrowok="t"/>
                <v:fill type="solid"/>
              </v:shape>
            </v:group>
            <v:group style="position:absolute;left:4592;top:2150;width:10;height:20" coordorigin="4592,2150" coordsize="10,20">
              <v:shape style="position:absolute;left:4592;top:2150;width:10;height:20" coordorigin="4592,2150" coordsize="10,20" path="m4592,2170l4601,2170,4601,2150,4592,2150,4592,2170xe" filled="true" fillcolor="#000000" stroked="false">
                <v:path arrowok="t"/>
                <v:fill type="solid"/>
              </v:shape>
            </v:group>
            <v:group style="position:absolute;left:4592;top:2170;width:10;height:20" coordorigin="4592,2170" coordsize="10,20">
              <v:shape style="position:absolute;left:4592;top:2170;width:10;height:20" coordorigin="4592,2170" coordsize="10,20" path="m4592,2189l4601,2189,4601,2170,4592,2170,4592,2189xe" filled="true" fillcolor="#000000" stroked="false">
                <v:path arrowok="t"/>
                <v:fill type="solid"/>
              </v:shape>
            </v:group>
            <v:group style="position:absolute;left:4592;top:2189;width:10;height:20" coordorigin="4592,2189" coordsize="10,20">
              <v:shape style="position:absolute;left:4592;top:2189;width:10;height:20" coordorigin="4592,2189" coordsize="10,20" path="m4592,2208l4601,2208,4601,2189,4592,2189,4592,2208xe" filled="true" fillcolor="#000000" stroked="false">
                <v:path arrowok="t"/>
                <v:fill type="solid"/>
              </v:shape>
            </v:group>
            <v:group style="position:absolute;left:4592;top:2208;width:10;height:20" coordorigin="4592,2208" coordsize="10,20">
              <v:shape style="position:absolute;left:4592;top:2208;width:10;height:20" coordorigin="4592,2208" coordsize="10,20" path="m4592,2227l4601,2227,4601,2208,4592,2208,4592,2227xe" filled="true" fillcolor="#000000" stroked="false">
                <v:path arrowok="t"/>
                <v:fill type="solid"/>
              </v:shape>
            </v:group>
            <v:group style="position:absolute;left:4592;top:2227;width:10;height:20" coordorigin="4592,2227" coordsize="10,20">
              <v:shape style="position:absolute;left:4592;top:2227;width:10;height:20" coordorigin="4592,2227" coordsize="10,20" path="m4592,2246l4601,2246,4601,2227,4592,2227,4592,2246xe" filled="true" fillcolor="#000000" stroked="false">
                <v:path arrowok="t"/>
                <v:fill type="solid"/>
              </v:shape>
            </v:group>
            <v:group style="position:absolute;left:4592;top:2246;width:10;height:20" coordorigin="4592,2246" coordsize="10,20">
              <v:shape style="position:absolute;left:4592;top:2246;width:10;height:20" coordorigin="4592,2246" coordsize="10,20" path="m4592,2266l4601,2266,4601,2246,4592,2246,4592,2266xe" filled="true" fillcolor="#000000" stroked="false">
                <v:path arrowok="t"/>
                <v:fill type="solid"/>
              </v:shape>
            </v:group>
            <v:group style="position:absolute;left:4592;top:2266;width:10;height:20" coordorigin="4592,2266" coordsize="10,20">
              <v:shape style="position:absolute;left:4592;top:2266;width:10;height:20" coordorigin="4592,2266" coordsize="10,20" path="m4592,2285l4601,2285,4601,2266,4592,2266,4592,2285xe" filled="true" fillcolor="#000000" stroked="false">
                <v:path arrowok="t"/>
                <v:fill type="solid"/>
              </v:shape>
            </v:group>
            <v:group style="position:absolute;left:4592;top:2285;width:10;height:20" coordorigin="4592,2285" coordsize="10,20">
              <v:shape style="position:absolute;left:4592;top:2285;width:10;height:20" coordorigin="4592,2285" coordsize="10,20" path="m4592,2304l4601,2304,4601,2285,4592,2285,4592,2304xe" filled="true" fillcolor="#000000" stroked="false">
                <v:path arrowok="t"/>
                <v:fill type="solid"/>
              </v:shape>
            </v:group>
            <v:group style="position:absolute;left:4592;top:2304;width:10;height:20" coordorigin="4592,2304" coordsize="10,20">
              <v:shape style="position:absolute;left:4592;top:2304;width:10;height:20" coordorigin="4592,2304" coordsize="10,20" path="m4592,2323l4601,2323,4601,2304,4592,2304,4592,2323xe" filled="true" fillcolor="#000000" stroked="false">
                <v:path arrowok="t"/>
                <v:fill type="solid"/>
              </v:shape>
            </v:group>
            <v:group style="position:absolute;left:4592;top:2332;width:10;height:2" coordorigin="4592,2332" coordsize="10,2">
              <v:shape style="position:absolute;left:4592;top:2332;width:10;height:2" coordorigin="4592,2332" coordsize="10,0" path="m4592,2332l4601,2332e" filled="false" stroked="true" strokeweight=".84pt" strokecolor="#000000">
                <v:path arrowok="t"/>
              </v:shape>
            </v:group>
            <v:group style="position:absolute;left:5303;top:1421;width:10;height:20" coordorigin="5303,1421" coordsize="10,20">
              <v:shape style="position:absolute;left:5303;top:1421;width:10;height:20" coordorigin="5303,1421" coordsize="10,20" path="m5303,1440l5312,1440,5312,1421,5303,1421,5303,1440xe" filled="true" fillcolor="#000000" stroked="false">
                <v:path arrowok="t"/>
                <v:fill type="solid"/>
              </v:shape>
            </v:group>
            <v:group style="position:absolute;left:5303;top:1440;width:10;height:20" coordorigin="5303,1440" coordsize="10,20">
              <v:shape style="position:absolute;left:5303;top:1440;width:10;height:20" coordorigin="5303,1440" coordsize="10,20" path="m5303,1459l5312,1459,5312,1440,5303,1440,5303,1459xe" filled="true" fillcolor="#000000" stroked="false">
                <v:path arrowok="t"/>
                <v:fill type="solid"/>
              </v:shape>
            </v:group>
            <v:group style="position:absolute;left:5303;top:1459;width:10;height:20" coordorigin="5303,1459" coordsize="10,20">
              <v:shape style="position:absolute;left:5303;top:1459;width:10;height:20" coordorigin="5303,1459" coordsize="10,20" path="m5303,1478l5312,1478,5312,1459,5303,1459,5303,1478xe" filled="true" fillcolor="#000000" stroked="false">
                <v:path arrowok="t"/>
                <v:fill type="solid"/>
              </v:shape>
            </v:group>
            <v:group style="position:absolute;left:5303;top:1478;width:10;height:20" coordorigin="5303,1478" coordsize="10,20">
              <v:shape style="position:absolute;left:5303;top:1478;width:10;height:20" coordorigin="5303,1478" coordsize="10,20" path="m5303,1498l5312,1498,5312,1478,5303,1478,5303,1498xe" filled="true" fillcolor="#000000" stroked="false">
                <v:path arrowok="t"/>
                <v:fill type="solid"/>
              </v:shape>
            </v:group>
            <v:group style="position:absolute;left:5303;top:1498;width:10;height:20" coordorigin="5303,1498" coordsize="10,20">
              <v:shape style="position:absolute;left:5303;top:1498;width:10;height:20" coordorigin="5303,1498" coordsize="10,20" path="m5303,1517l5312,1517,5312,1498,5303,1498,5303,1517xe" filled="true" fillcolor="#000000" stroked="false">
                <v:path arrowok="t"/>
                <v:fill type="solid"/>
              </v:shape>
            </v:group>
            <v:group style="position:absolute;left:5303;top:1517;width:10;height:20" coordorigin="5303,1517" coordsize="10,20">
              <v:shape style="position:absolute;left:5303;top:1517;width:10;height:20" coordorigin="5303,1517" coordsize="10,20" path="m5303,1536l5312,1536,5312,1517,5303,1517,5303,1536xe" filled="true" fillcolor="#000000" stroked="false">
                <v:path arrowok="t"/>
                <v:fill type="solid"/>
              </v:shape>
            </v:group>
            <v:group style="position:absolute;left:5303;top:1536;width:10;height:20" coordorigin="5303,1536" coordsize="10,20">
              <v:shape style="position:absolute;left:5303;top:1536;width:10;height:20" coordorigin="5303,1536" coordsize="10,20" path="m5303,1555l5312,1555,5312,1536,5303,1536,5303,1555xe" filled="true" fillcolor="#000000" stroked="false">
                <v:path arrowok="t"/>
                <v:fill type="solid"/>
              </v:shape>
            </v:group>
            <v:group style="position:absolute;left:5303;top:1555;width:10;height:20" coordorigin="5303,1555" coordsize="10,20">
              <v:shape style="position:absolute;left:5303;top:1555;width:10;height:20" coordorigin="5303,1555" coordsize="10,20" path="m5303,1574l5312,1574,5312,1555,5303,1555,5303,1574xe" filled="true" fillcolor="#000000" stroked="false">
                <v:path arrowok="t"/>
                <v:fill type="solid"/>
              </v:shape>
            </v:group>
            <v:group style="position:absolute;left:5303;top:1574;width:10;height:20" coordorigin="5303,1574" coordsize="10,20">
              <v:shape style="position:absolute;left:5303;top:1574;width:10;height:20" coordorigin="5303,1574" coordsize="10,20" path="m5303,1594l5312,1594,5312,1574,5303,1574,5303,1594xe" filled="true" fillcolor="#000000" stroked="false">
                <v:path arrowok="t"/>
                <v:fill type="solid"/>
              </v:shape>
            </v:group>
            <v:group style="position:absolute;left:5303;top:1594;width:10;height:20" coordorigin="5303,1594" coordsize="10,20">
              <v:shape style="position:absolute;left:5303;top:1594;width:10;height:20" coordorigin="5303,1594" coordsize="10,20" path="m5303,1613l5312,1613,5312,1594,5303,1594,5303,1613xe" filled="true" fillcolor="#000000" stroked="false">
                <v:path arrowok="t"/>
                <v:fill type="solid"/>
              </v:shape>
            </v:group>
            <v:group style="position:absolute;left:5303;top:1613;width:10;height:20" coordorigin="5303,1613" coordsize="10,20">
              <v:shape style="position:absolute;left:5303;top:1613;width:10;height:20" coordorigin="5303,1613" coordsize="10,20" path="m5303,1632l5312,1632,5312,1613,5303,1613,5303,1632xe" filled="true" fillcolor="#000000" stroked="false">
                <v:path arrowok="t"/>
                <v:fill type="solid"/>
              </v:shape>
            </v:group>
            <v:group style="position:absolute;left:5303;top:1632;width:10;height:20" coordorigin="5303,1632" coordsize="10,20">
              <v:shape style="position:absolute;left:5303;top:1632;width:10;height:20" coordorigin="5303,1632" coordsize="10,20" path="m5303,1651l5312,1651,5312,1632,5303,1632,5303,1651xe" filled="true" fillcolor="#000000" stroked="false">
                <v:path arrowok="t"/>
                <v:fill type="solid"/>
              </v:shape>
            </v:group>
            <v:group style="position:absolute;left:5303;top:1651;width:10;height:20" coordorigin="5303,1651" coordsize="10,20">
              <v:shape style="position:absolute;left:5303;top:1651;width:10;height:20" coordorigin="5303,1651" coordsize="10,20" path="m5303,1670l5312,1670,5312,1651,5303,1651,5303,1670xe" filled="true" fillcolor="#000000" stroked="false">
                <v:path arrowok="t"/>
                <v:fill type="solid"/>
              </v:shape>
            </v:group>
            <v:group style="position:absolute;left:5303;top:1670;width:10;height:20" coordorigin="5303,1670" coordsize="10,20">
              <v:shape style="position:absolute;left:5303;top:1670;width:10;height:20" coordorigin="5303,1670" coordsize="10,20" path="m5303,1690l5312,1690,5312,1670,5303,1670,5303,1690xe" filled="true" fillcolor="#000000" stroked="false">
                <v:path arrowok="t"/>
                <v:fill type="solid"/>
              </v:shape>
            </v:group>
            <v:group style="position:absolute;left:5303;top:1690;width:10;height:20" coordorigin="5303,1690" coordsize="10,20">
              <v:shape style="position:absolute;left:5303;top:1690;width:10;height:20" coordorigin="5303,1690" coordsize="10,20" path="m5303,1709l5312,1709,5312,1690,5303,1690,5303,1709xe" filled="true" fillcolor="#000000" stroked="false">
                <v:path arrowok="t"/>
                <v:fill type="solid"/>
              </v:shape>
            </v:group>
            <v:group style="position:absolute;left:5303;top:1709;width:10;height:20" coordorigin="5303,1709" coordsize="10,20">
              <v:shape style="position:absolute;left:5303;top:1709;width:10;height:20" coordorigin="5303,1709" coordsize="10,20" path="m5303,1728l5312,1728,5312,1709,5303,1709,5303,1728xe" filled="true" fillcolor="#000000" stroked="false">
                <v:path arrowok="t"/>
                <v:fill type="solid"/>
              </v:shape>
            </v:group>
            <v:group style="position:absolute;left:5303;top:1728;width:10;height:20" coordorigin="5303,1728" coordsize="10,20">
              <v:shape style="position:absolute;left:5303;top:1728;width:10;height:20" coordorigin="5303,1728" coordsize="10,20" path="m5303,1747l5312,1747,5312,1728,5303,1728,5303,1747xe" filled="true" fillcolor="#000000" stroked="false">
                <v:path arrowok="t"/>
                <v:fill type="solid"/>
              </v:shape>
            </v:group>
            <v:group style="position:absolute;left:5303;top:1747;width:10;height:20" coordorigin="5303,1747" coordsize="10,20">
              <v:shape style="position:absolute;left:5303;top:1747;width:10;height:20" coordorigin="5303,1747" coordsize="10,20" path="m5303,1766l5312,1766,5312,1747,5303,1747,5303,1766xe" filled="true" fillcolor="#000000" stroked="false">
                <v:path arrowok="t"/>
                <v:fill type="solid"/>
              </v:shape>
            </v:group>
            <v:group style="position:absolute;left:5303;top:1766;width:10;height:20" coordorigin="5303,1766" coordsize="10,20">
              <v:shape style="position:absolute;left:5303;top:1766;width:10;height:20" coordorigin="5303,1766" coordsize="10,20" path="m5303,1786l5312,1786,5312,1766,5303,1766,5303,1786xe" filled="true" fillcolor="#000000" stroked="false">
                <v:path arrowok="t"/>
                <v:fill type="solid"/>
              </v:shape>
            </v:group>
            <v:group style="position:absolute;left:5303;top:1786;width:10;height:20" coordorigin="5303,1786" coordsize="10,20">
              <v:shape style="position:absolute;left:5303;top:1786;width:10;height:20" coordorigin="5303,1786" coordsize="10,20" path="m5303,1805l5312,1805,5312,1786,5303,1786,5303,1805xe" filled="true" fillcolor="#000000" stroked="false">
                <v:path arrowok="t"/>
                <v:fill type="solid"/>
              </v:shape>
            </v:group>
            <v:group style="position:absolute;left:5303;top:1805;width:10;height:20" coordorigin="5303,1805" coordsize="10,20">
              <v:shape style="position:absolute;left:5303;top:1805;width:10;height:20" coordorigin="5303,1805" coordsize="10,20" path="m5303,1824l5312,1824,5312,1805,5303,1805,5303,1824xe" filled="true" fillcolor="#000000" stroked="false">
                <v:path arrowok="t"/>
                <v:fill type="solid"/>
              </v:shape>
            </v:group>
            <v:group style="position:absolute;left:5303;top:1824;width:10;height:20" coordorigin="5303,1824" coordsize="10,20">
              <v:shape style="position:absolute;left:5303;top:1824;width:10;height:20" coordorigin="5303,1824" coordsize="10,20" path="m5303,1843l5312,1843,5312,1824,5303,1824,5303,1843xe" filled="true" fillcolor="#000000" stroked="false">
                <v:path arrowok="t"/>
                <v:fill type="solid"/>
              </v:shape>
            </v:group>
            <v:group style="position:absolute;left:5303;top:1843;width:10;height:20" coordorigin="5303,1843" coordsize="10,20">
              <v:shape style="position:absolute;left:5303;top:1843;width:10;height:20" coordorigin="5303,1843" coordsize="10,20" path="m5303,1862l5312,1862,5312,1843,5303,1843,5303,1862xe" filled="true" fillcolor="#000000" stroked="false">
                <v:path arrowok="t"/>
                <v:fill type="solid"/>
              </v:shape>
            </v:group>
            <v:group style="position:absolute;left:5303;top:1862;width:10;height:20" coordorigin="5303,1862" coordsize="10,20">
              <v:shape style="position:absolute;left:5303;top:1862;width:10;height:20" coordorigin="5303,1862" coordsize="10,20" path="m5303,1882l5312,1882,5312,1862,5303,1862,5303,1882xe" filled="true" fillcolor="#000000" stroked="false">
                <v:path arrowok="t"/>
                <v:fill type="solid"/>
              </v:shape>
            </v:group>
            <v:group style="position:absolute;left:5303;top:1882;width:10;height:20" coordorigin="5303,1882" coordsize="10,20">
              <v:shape style="position:absolute;left:5303;top:1882;width:10;height:20" coordorigin="5303,1882" coordsize="10,20" path="m5303,1901l5312,1901,5312,1882,5303,1882,5303,1901xe" filled="true" fillcolor="#000000" stroked="false">
                <v:path arrowok="t"/>
                <v:fill type="solid"/>
              </v:shape>
            </v:group>
            <v:group style="position:absolute;left:5303;top:1901;width:10;height:20" coordorigin="5303,1901" coordsize="10,20">
              <v:shape style="position:absolute;left:5303;top:1901;width:10;height:20" coordorigin="5303,1901" coordsize="10,20" path="m5303,1920l5312,1920,5312,1901,5303,1901,5303,1920xe" filled="true" fillcolor="#000000" stroked="false">
                <v:path arrowok="t"/>
                <v:fill type="solid"/>
              </v:shape>
            </v:group>
            <v:group style="position:absolute;left:5303;top:1920;width:10;height:20" coordorigin="5303,1920" coordsize="10,20">
              <v:shape style="position:absolute;left:5303;top:1920;width:10;height:20" coordorigin="5303,1920" coordsize="10,20" path="m5303,1939l5312,1939,5312,1920,5303,1920,5303,1939xe" filled="true" fillcolor="#000000" stroked="false">
                <v:path arrowok="t"/>
                <v:fill type="solid"/>
              </v:shape>
            </v:group>
            <v:group style="position:absolute;left:5303;top:1939;width:10;height:20" coordorigin="5303,1939" coordsize="10,20">
              <v:shape style="position:absolute;left:5303;top:1939;width:10;height:20" coordorigin="5303,1939" coordsize="10,20" path="m5303,1958l5312,1958,5312,1939,5303,1939,5303,1958xe" filled="true" fillcolor="#000000" stroked="false">
                <v:path arrowok="t"/>
                <v:fill type="solid"/>
              </v:shape>
            </v:group>
            <v:group style="position:absolute;left:5303;top:1958;width:10;height:20" coordorigin="5303,1958" coordsize="10,20">
              <v:shape style="position:absolute;left:5303;top:1958;width:10;height:20" coordorigin="5303,1958" coordsize="10,20" path="m5303,1978l5312,1978,5312,1958,5303,1958,5303,1978xe" filled="true" fillcolor="#000000" stroked="false">
                <v:path arrowok="t"/>
                <v:fill type="solid"/>
              </v:shape>
            </v:group>
            <v:group style="position:absolute;left:5303;top:1978;width:10;height:20" coordorigin="5303,1978" coordsize="10,20">
              <v:shape style="position:absolute;left:5303;top:1978;width:10;height:20" coordorigin="5303,1978" coordsize="10,20" path="m5303,1997l5312,1997,5312,1978,5303,1978,5303,1997xe" filled="true" fillcolor="#000000" stroked="false">
                <v:path arrowok="t"/>
                <v:fill type="solid"/>
              </v:shape>
            </v:group>
            <v:group style="position:absolute;left:5303;top:1997;width:10;height:20" coordorigin="5303,1997" coordsize="10,20">
              <v:shape style="position:absolute;left:5303;top:1997;width:10;height:20" coordorigin="5303,1997" coordsize="10,20" path="m5303,2016l5312,2016,5312,1997,5303,1997,5303,2016xe" filled="true" fillcolor="#000000" stroked="false">
                <v:path arrowok="t"/>
                <v:fill type="solid"/>
              </v:shape>
            </v:group>
            <v:group style="position:absolute;left:5303;top:2016;width:10;height:20" coordorigin="5303,2016" coordsize="10,20">
              <v:shape style="position:absolute;left:5303;top:2016;width:10;height:20" coordorigin="5303,2016" coordsize="10,20" path="m5303,2035l5312,2035,5312,2016,5303,2016,5303,2035xe" filled="true" fillcolor="#000000" stroked="false">
                <v:path arrowok="t"/>
                <v:fill type="solid"/>
              </v:shape>
            </v:group>
            <v:group style="position:absolute;left:5303;top:2035;width:10;height:20" coordorigin="5303,2035" coordsize="10,20">
              <v:shape style="position:absolute;left:5303;top:2035;width:10;height:20" coordorigin="5303,2035" coordsize="10,20" path="m5303,2054l5312,2054,5312,2035,5303,2035,5303,2054xe" filled="true" fillcolor="#000000" stroked="false">
                <v:path arrowok="t"/>
                <v:fill type="solid"/>
              </v:shape>
            </v:group>
            <v:group style="position:absolute;left:5303;top:2054;width:10;height:20" coordorigin="5303,2054" coordsize="10,20">
              <v:shape style="position:absolute;left:5303;top:2054;width:10;height:20" coordorigin="5303,2054" coordsize="10,20" path="m5303,2074l5312,2074,5312,2054,5303,2054,5303,2074xe" filled="true" fillcolor="#000000" stroked="false">
                <v:path arrowok="t"/>
                <v:fill type="solid"/>
              </v:shape>
            </v:group>
            <v:group style="position:absolute;left:5303;top:2074;width:10;height:20" coordorigin="5303,2074" coordsize="10,20">
              <v:shape style="position:absolute;left:5303;top:2074;width:10;height:20" coordorigin="5303,2074" coordsize="10,20" path="m5303,2093l5312,2093,5312,2074,5303,2074,5303,2093xe" filled="true" fillcolor="#000000" stroked="false">
                <v:path arrowok="t"/>
                <v:fill type="solid"/>
              </v:shape>
            </v:group>
            <v:group style="position:absolute;left:5303;top:2093;width:10;height:20" coordorigin="5303,2093" coordsize="10,20">
              <v:shape style="position:absolute;left:5303;top:2093;width:10;height:20" coordorigin="5303,2093" coordsize="10,20" path="m5303,2112l5312,2112,5312,2093,5303,2093,5303,2112xe" filled="true" fillcolor="#000000" stroked="false">
                <v:path arrowok="t"/>
                <v:fill type="solid"/>
              </v:shape>
            </v:group>
            <v:group style="position:absolute;left:5303;top:2112;width:10;height:20" coordorigin="5303,2112" coordsize="10,20">
              <v:shape style="position:absolute;left:5303;top:2112;width:10;height:20" coordorigin="5303,2112" coordsize="10,20" path="m5303,2131l5312,2131,5312,2112,5303,2112,5303,2131xe" filled="true" fillcolor="#000000" stroked="false">
                <v:path arrowok="t"/>
                <v:fill type="solid"/>
              </v:shape>
            </v:group>
            <v:group style="position:absolute;left:5303;top:2131;width:10;height:20" coordorigin="5303,2131" coordsize="10,20">
              <v:shape style="position:absolute;left:5303;top:2131;width:10;height:20" coordorigin="5303,2131" coordsize="10,20" path="m5303,2150l5312,2150,5312,2131,5303,2131,5303,2150xe" filled="true" fillcolor="#000000" stroked="false">
                <v:path arrowok="t"/>
                <v:fill type="solid"/>
              </v:shape>
            </v:group>
            <v:group style="position:absolute;left:5303;top:2150;width:10;height:20" coordorigin="5303,2150" coordsize="10,20">
              <v:shape style="position:absolute;left:5303;top:2150;width:10;height:20" coordorigin="5303,2150" coordsize="10,20" path="m5303,2170l5312,2170,5312,2150,5303,2150,5303,2170xe" filled="true" fillcolor="#000000" stroked="false">
                <v:path arrowok="t"/>
                <v:fill type="solid"/>
              </v:shape>
            </v:group>
            <v:group style="position:absolute;left:5303;top:2170;width:10;height:20" coordorigin="5303,2170" coordsize="10,20">
              <v:shape style="position:absolute;left:5303;top:2170;width:10;height:20" coordorigin="5303,2170" coordsize="10,20" path="m5303,2189l5312,2189,5312,2170,5303,2170,5303,2189xe" filled="true" fillcolor="#000000" stroked="false">
                <v:path arrowok="t"/>
                <v:fill type="solid"/>
              </v:shape>
            </v:group>
            <v:group style="position:absolute;left:5303;top:2189;width:10;height:20" coordorigin="5303,2189" coordsize="10,20">
              <v:shape style="position:absolute;left:5303;top:2189;width:10;height:20" coordorigin="5303,2189" coordsize="10,20" path="m5303,2208l5312,2208,5312,2189,5303,2189,5303,2208xe" filled="true" fillcolor="#000000" stroked="false">
                <v:path arrowok="t"/>
                <v:fill type="solid"/>
              </v:shape>
            </v:group>
            <v:group style="position:absolute;left:5303;top:2208;width:10;height:20" coordorigin="5303,2208" coordsize="10,20">
              <v:shape style="position:absolute;left:5303;top:2208;width:10;height:20" coordorigin="5303,2208" coordsize="10,20" path="m5303,2227l5312,2227,5312,2208,5303,2208,5303,2227xe" filled="true" fillcolor="#000000" stroked="false">
                <v:path arrowok="t"/>
                <v:fill type="solid"/>
              </v:shape>
            </v:group>
            <v:group style="position:absolute;left:5303;top:2227;width:10;height:20" coordorigin="5303,2227" coordsize="10,20">
              <v:shape style="position:absolute;left:5303;top:2227;width:10;height:20" coordorigin="5303,2227" coordsize="10,20" path="m5303,2246l5312,2246,5312,2227,5303,2227,5303,2246xe" filled="true" fillcolor="#000000" stroked="false">
                <v:path arrowok="t"/>
                <v:fill type="solid"/>
              </v:shape>
            </v:group>
            <v:group style="position:absolute;left:5303;top:2246;width:10;height:20" coordorigin="5303,2246" coordsize="10,20">
              <v:shape style="position:absolute;left:5303;top:2246;width:10;height:20" coordorigin="5303,2246" coordsize="10,20" path="m5303,2266l5312,2266,5312,2246,5303,2246,5303,2266xe" filled="true" fillcolor="#000000" stroked="false">
                <v:path arrowok="t"/>
                <v:fill type="solid"/>
              </v:shape>
            </v:group>
            <v:group style="position:absolute;left:5303;top:2266;width:10;height:20" coordorigin="5303,2266" coordsize="10,20">
              <v:shape style="position:absolute;left:5303;top:2266;width:10;height:20" coordorigin="5303,2266" coordsize="10,20" path="m5303,2285l5312,2285,5312,2266,5303,2266,5303,2285xe" filled="true" fillcolor="#000000" stroked="false">
                <v:path arrowok="t"/>
                <v:fill type="solid"/>
              </v:shape>
            </v:group>
            <v:group style="position:absolute;left:5303;top:2285;width:10;height:20" coordorigin="5303,2285" coordsize="10,20">
              <v:shape style="position:absolute;left:5303;top:2285;width:10;height:20" coordorigin="5303,2285" coordsize="10,20" path="m5303,2304l5312,2304,5312,2285,5303,2285,5303,2304xe" filled="true" fillcolor="#000000" stroked="false">
                <v:path arrowok="t"/>
                <v:fill type="solid"/>
              </v:shape>
            </v:group>
            <v:group style="position:absolute;left:5303;top:2304;width:10;height:20" coordorigin="5303,2304" coordsize="10,20">
              <v:shape style="position:absolute;left:5303;top:2304;width:10;height:20" coordorigin="5303,2304" coordsize="10,20" path="m5303,2323l5312,2323,5312,2304,5303,2304,5303,2323xe" filled="true" fillcolor="#000000" stroked="false">
                <v:path arrowok="t"/>
                <v:fill type="solid"/>
              </v:shape>
            </v:group>
            <v:group style="position:absolute;left:5303;top:2332;width:10;height:2" coordorigin="5303,2332" coordsize="10,2">
              <v:shape style="position:absolute;left:5303;top:2332;width:10;height:2" coordorigin="5303,2332" coordsize="10,0" path="m5303,2332l5312,2332e" filled="false" stroked="true" strokeweight=".84pt" strokecolor="#000000">
                <v:path arrowok="t"/>
              </v:shape>
            </v:group>
            <v:group style="position:absolute;left:6505;top:1421;width:10;height:20" coordorigin="6505,1421" coordsize="10,20">
              <v:shape style="position:absolute;left:6505;top:1421;width:10;height:20" coordorigin="6505,1421" coordsize="10,20" path="m6505,1440l6515,1440,6515,1421,6505,1421,6505,1440xe" filled="true" fillcolor="#000000" stroked="false">
                <v:path arrowok="t"/>
                <v:fill type="solid"/>
              </v:shape>
            </v:group>
            <v:group style="position:absolute;left:6505;top:1440;width:10;height:20" coordorigin="6505,1440" coordsize="10,20">
              <v:shape style="position:absolute;left:6505;top:1440;width:10;height:20" coordorigin="6505,1440" coordsize="10,20" path="m6505,1459l6515,1459,6515,1440,6505,1440,6505,1459xe" filled="true" fillcolor="#000000" stroked="false">
                <v:path arrowok="t"/>
                <v:fill type="solid"/>
              </v:shape>
            </v:group>
            <v:group style="position:absolute;left:6505;top:1459;width:10;height:20" coordorigin="6505,1459" coordsize="10,20">
              <v:shape style="position:absolute;left:6505;top:1459;width:10;height:20" coordorigin="6505,1459" coordsize="10,20" path="m6505,1478l6515,1478,6515,1459,6505,1459,6505,1478xe" filled="true" fillcolor="#000000" stroked="false">
                <v:path arrowok="t"/>
                <v:fill type="solid"/>
              </v:shape>
            </v:group>
            <v:group style="position:absolute;left:6505;top:1478;width:10;height:20" coordorigin="6505,1478" coordsize="10,20">
              <v:shape style="position:absolute;left:6505;top:1478;width:10;height:20" coordorigin="6505,1478" coordsize="10,20" path="m6505,1498l6515,1498,6515,1478,6505,1478,6505,1498xe" filled="true" fillcolor="#000000" stroked="false">
                <v:path arrowok="t"/>
                <v:fill type="solid"/>
              </v:shape>
            </v:group>
            <v:group style="position:absolute;left:6505;top:1498;width:10;height:20" coordorigin="6505,1498" coordsize="10,20">
              <v:shape style="position:absolute;left:6505;top:1498;width:10;height:20" coordorigin="6505,1498" coordsize="10,20" path="m6505,1517l6515,1517,6515,1498,6505,1498,6505,1517xe" filled="true" fillcolor="#000000" stroked="false">
                <v:path arrowok="t"/>
                <v:fill type="solid"/>
              </v:shape>
            </v:group>
            <v:group style="position:absolute;left:6505;top:1517;width:10;height:20" coordorigin="6505,1517" coordsize="10,20">
              <v:shape style="position:absolute;left:6505;top:1517;width:10;height:20" coordorigin="6505,1517" coordsize="10,20" path="m6505,1536l6515,1536,6515,1517,6505,1517,6505,1536xe" filled="true" fillcolor="#000000" stroked="false">
                <v:path arrowok="t"/>
                <v:fill type="solid"/>
              </v:shape>
            </v:group>
            <v:group style="position:absolute;left:6505;top:1536;width:10;height:20" coordorigin="6505,1536" coordsize="10,20">
              <v:shape style="position:absolute;left:6505;top:1536;width:10;height:20" coordorigin="6505,1536" coordsize="10,20" path="m6505,1555l6515,1555,6515,1536,6505,1536,6505,1555xe" filled="true" fillcolor="#000000" stroked="false">
                <v:path arrowok="t"/>
                <v:fill type="solid"/>
              </v:shape>
            </v:group>
            <v:group style="position:absolute;left:6505;top:1555;width:10;height:20" coordorigin="6505,1555" coordsize="10,20">
              <v:shape style="position:absolute;left:6505;top:1555;width:10;height:20" coordorigin="6505,1555" coordsize="10,20" path="m6505,1574l6515,1574,6515,1555,6505,1555,6505,1574xe" filled="true" fillcolor="#000000" stroked="false">
                <v:path arrowok="t"/>
                <v:fill type="solid"/>
              </v:shape>
            </v:group>
            <v:group style="position:absolute;left:6505;top:1574;width:10;height:20" coordorigin="6505,1574" coordsize="10,20">
              <v:shape style="position:absolute;left:6505;top:1574;width:10;height:20" coordorigin="6505,1574" coordsize="10,20" path="m6505,1594l6515,1594,6515,1574,6505,1574,6505,1594xe" filled="true" fillcolor="#000000" stroked="false">
                <v:path arrowok="t"/>
                <v:fill type="solid"/>
              </v:shape>
            </v:group>
            <v:group style="position:absolute;left:6505;top:1594;width:10;height:20" coordorigin="6505,1594" coordsize="10,20">
              <v:shape style="position:absolute;left:6505;top:1594;width:10;height:20" coordorigin="6505,1594" coordsize="10,20" path="m6505,1613l6515,1613,6515,1594,6505,1594,6505,1613xe" filled="true" fillcolor="#000000" stroked="false">
                <v:path arrowok="t"/>
                <v:fill type="solid"/>
              </v:shape>
            </v:group>
            <v:group style="position:absolute;left:6505;top:1613;width:10;height:20" coordorigin="6505,1613" coordsize="10,20">
              <v:shape style="position:absolute;left:6505;top:1613;width:10;height:20" coordorigin="6505,1613" coordsize="10,20" path="m6505,1632l6515,1632,6515,1613,6505,1613,6505,1632xe" filled="true" fillcolor="#000000" stroked="false">
                <v:path arrowok="t"/>
                <v:fill type="solid"/>
              </v:shape>
            </v:group>
            <v:group style="position:absolute;left:6505;top:1632;width:10;height:20" coordorigin="6505,1632" coordsize="10,20">
              <v:shape style="position:absolute;left:6505;top:1632;width:10;height:20" coordorigin="6505,1632" coordsize="10,20" path="m6505,1651l6515,1651,6515,1632,6505,1632,6505,1651xe" filled="true" fillcolor="#000000" stroked="false">
                <v:path arrowok="t"/>
                <v:fill type="solid"/>
              </v:shape>
            </v:group>
            <v:group style="position:absolute;left:6505;top:1651;width:10;height:20" coordorigin="6505,1651" coordsize="10,20">
              <v:shape style="position:absolute;left:6505;top:1651;width:10;height:20" coordorigin="6505,1651" coordsize="10,20" path="m6505,1670l6515,1670,6515,1651,6505,1651,6505,1670xe" filled="true" fillcolor="#000000" stroked="false">
                <v:path arrowok="t"/>
                <v:fill type="solid"/>
              </v:shape>
            </v:group>
            <v:group style="position:absolute;left:6505;top:1670;width:10;height:20" coordorigin="6505,1670" coordsize="10,20">
              <v:shape style="position:absolute;left:6505;top:1670;width:10;height:20" coordorigin="6505,1670" coordsize="10,20" path="m6505,1690l6515,1690,6515,1670,6505,1670,6505,1690xe" filled="true" fillcolor="#000000" stroked="false">
                <v:path arrowok="t"/>
                <v:fill type="solid"/>
              </v:shape>
            </v:group>
            <v:group style="position:absolute;left:6505;top:1690;width:10;height:20" coordorigin="6505,1690" coordsize="10,20">
              <v:shape style="position:absolute;left:6505;top:1690;width:10;height:20" coordorigin="6505,1690" coordsize="10,20" path="m6505,1709l6515,1709,6515,1690,6505,1690,6505,1709xe" filled="true" fillcolor="#000000" stroked="false">
                <v:path arrowok="t"/>
                <v:fill type="solid"/>
              </v:shape>
            </v:group>
            <v:group style="position:absolute;left:6505;top:1709;width:10;height:20" coordorigin="6505,1709" coordsize="10,20">
              <v:shape style="position:absolute;left:6505;top:1709;width:10;height:20" coordorigin="6505,1709" coordsize="10,20" path="m6505,1728l6515,1728,6515,1709,6505,1709,6505,1728xe" filled="true" fillcolor="#000000" stroked="false">
                <v:path arrowok="t"/>
                <v:fill type="solid"/>
              </v:shape>
            </v:group>
            <v:group style="position:absolute;left:6505;top:1728;width:10;height:20" coordorigin="6505,1728" coordsize="10,20">
              <v:shape style="position:absolute;left:6505;top:1728;width:10;height:20" coordorigin="6505,1728" coordsize="10,20" path="m6505,1747l6515,1747,6515,1728,6505,1728,6505,1747xe" filled="true" fillcolor="#000000" stroked="false">
                <v:path arrowok="t"/>
                <v:fill type="solid"/>
              </v:shape>
            </v:group>
            <v:group style="position:absolute;left:6505;top:1747;width:10;height:20" coordorigin="6505,1747" coordsize="10,20">
              <v:shape style="position:absolute;left:6505;top:1747;width:10;height:20" coordorigin="6505,1747" coordsize="10,20" path="m6505,1766l6515,1766,6515,1747,6505,1747,6505,1766xe" filled="true" fillcolor="#000000" stroked="false">
                <v:path arrowok="t"/>
                <v:fill type="solid"/>
              </v:shape>
            </v:group>
            <v:group style="position:absolute;left:6505;top:1766;width:10;height:20" coordorigin="6505,1766" coordsize="10,20">
              <v:shape style="position:absolute;left:6505;top:1766;width:10;height:20" coordorigin="6505,1766" coordsize="10,20" path="m6505,1786l6515,1786,6515,1766,6505,1766,6505,1786xe" filled="true" fillcolor="#000000" stroked="false">
                <v:path arrowok="t"/>
                <v:fill type="solid"/>
              </v:shape>
            </v:group>
            <v:group style="position:absolute;left:6505;top:1786;width:10;height:20" coordorigin="6505,1786" coordsize="10,20">
              <v:shape style="position:absolute;left:6505;top:1786;width:10;height:20" coordorigin="6505,1786" coordsize="10,20" path="m6505,1805l6515,1805,6515,1786,6505,1786,6505,1805xe" filled="true" fillcolor="#000000" stroked="false">
                <v:path arrowok="t"/>
                <v:fill type="solid"/>
              </v:shape>
            </v:group>
            <v:group style="position:absolute;left:6505;top:1805;width:10;height:20" coordorigin="6505,1805" coordsize="10,20">
              <v:shape style="position:absolute;left:6505;top:1805;width:10;height:20" coordorigin="6505,1805" coordsize="10,20" path="m6505,1824l6515,1824,6515,1805,6505,1805,6505,1824xe" filled="true" fillcolor="#000000" stroked="false">
                <v:path arrowok="t"/>
                <v:fill type="solid"/>
              </v:shape>
            </v:group>
            <v:group style="position:absolute;left:6505;top:1824;width:10;height:20" coordorigin="6505,1824" coordsize="10,20">
              <v:shape style="position:absolute;left:6505;top:1824;width:10;height:20" coordorigin="6505,1824" coordsize="10,20" path="m6505,1843l6515,1843,6515,1824,6505,1824,6505,1843xe" filled="true" fillcolor="#000000" stroked="false">
                <v:path arrowok="t"/>
                <v:fill type="solid"/>
              </v:shape>
            </v:group>
            <v:group style="position:absolute;left:6505;top:1843;width:10;height:20" coordorigin="6505,1843" coordsize="10,20">
              <v:shape style="position:absolute;left:6505;top:1843;width:10;height:20" coordorigin="6505,1843" coordsize="10,20" path="m6505,1862l6515,1862,6515,1843,6505,1843,6505,1862xe" filled="true" fillcolor="#000000" stroked="false">
                <v:path arrowok="t"/>
                <v:fill type="solid"/>
              </v:shape>
            </v:group>
            <v:group style="position:absolute;left:6505;top:1862;width:10;height:20" coordorigin="6505,1862" coordsize="10,20">
              <v:shape style="position:absolute;left:6505;top:1862;width:10;height:20" coordorigin="6505,1862" coordsize="10,20" path="m6505,1882l6515,1882,6515,1862,6505,1862,6505,1882xe" filled="true" fillcolor="#000000" stroked="false">
                <v:path arrowok="t"/>
                <v:fill type="solid"/>
              </v:shape>
            </v:group>
            <v:group style="position:absolute;left:6505;top:1882;width:10;height:20" coordorigin="6505,1882" coordsize="10,20">
              <v:shape style="position:absolute;left:6505;top:1882;width:10;height:20" coordorigin="6505,1882" coordsize="10,20" path="m6505,1901l6515,1901,6515,1882,6505,1882,6505,1901xe" filled="true" fillcolor="#000000" stroked="false">
                <v:path arrowok="t"/>
                <v:fill type="solid"/>
              </v:shape>
            </v:group>
            <v:group style="position:absolute;left:6505;top:1901;width:10;height:20" coordorigin="6505,1901" coordsize="10,20">
              <v:shape style="position:absolute;left:6505;top:1901;width:10;height:20" coordorigin="6505,1901" coordsize="10,20" path="m6505,1920l6515,1920,6515,1901,6505,1901,6505,1920xe" filled="true" fillcolor="#000000" stroked="false">
                <v:path arrowok="t"/>
                <v:fill type="solid"/>
              </v:shape>
            </v:group>
            <v:group style="position:absolute;left:6505;top:1920;width:10;height:20" coordorigin="6505,1920" coordsize="10,20">
              <v:shape style="position:absolute;left:6505;top:1920;width:10;height:20" coordorigin="6505,1920" coordsize="10,20" path="m6505,1939l6515,1939,6515,1920,6505,1920,6505,1939xe" filled="true" fillcolor="#000000" stroked="false">
                <v:path arrowok="t"/>
                <v:fill type="solid"/>
              </v:shape>
            </v:group>
            <v:group style="position:absolute;left:6505;top:1939;width:10;height:20" coordorigin="6505,1939" coordsize="10,20">
              <v:shape style="position:absolute;left:6505;top:1939;width:10;height:20" coordorigin="6505,1939" coordsize="10,20" path="m6505,1958l6515,1958,6515,1939,6505,1939,6505,1958xe" filled="true" fillcolor="#000000" stroked="false">
                <v:path arrowok="t"/>
                <v:fill type="solid"/>
              </v:shape>
            </v:group>
            <v:group style="position:absolute;left:6505;top:1958;width:10;height:20" coordorigin="6505,1958" coordsize="10,20">
              <v:shape style="position:absolute;left:6505;top:1958;width:10;height:20" coordorigin="6505,1958" coordsize="10,20" path="m6505,1978l6515,1978,6515,1958,6505,1958,6505,1978xe" filled="true" fillcolor="#000000" stroked="false">
                <v:path arrowok="t"/>
                <v:fill type="solid"/>
              </v:shape>
            </v:group>
            <v:group style="position:absolute;left:6505;top:1978;width:10;height:20" coordorigin="6505,1978" coordsize="10,20">
              <v:shape style="position:absolute;left:6505;top:1978;width:10;height:20" coordorigin="6505,1978" coordsize="10,20" path="m6505,1997l6515,1997,6515,1978,6505,1978,6505,1997xe" filled="true" fillcolor="#000000" stroked="false">
                <v:path arrowok="t"/>
                <v:fill type="solid"/>
              </v:shape>
            </v:group>
            <v:group style="position:absolute;left:6505;top:1997;width:10;height:20" coordorigin="6505,1997" coordsize="10,20">
              <v:shape style="position:absolute;left:6505;top:1997;width:10;height:20" coordorigin="6505,1997" coordsize="10,20" path="m6505,2016l6515,2016,6515,1997,6505,1997,6505,2016xe" filled="true" fillcolor="#000000" stroked="false">
                <v:path arrowok="t"/>
                <v:fill type="solid"/>
              </v:shape>
            </v:group>
            <v:group style="position:absolute;left:6505;top:2016;width:10;height:20" coordorigin="6505,2016" coordsize="10,20">
              <v:shape style="position:absolute;left:6505;top:2016;width:10;height:20" coordorigin="6505,2016" coordsize="10,20" path="m6505,2035l6515,2035,6515,2016,6505,2016,6505,2035xe" filled="true" fillcolor="#000000" stroked="false">
                <v:path arrowok="t"/>
                <v:fill type="solid"/>
              </v:shape>
            </v:group>
            <v:group style="position:absolute;left:6505;top:2035;width:10;height:20" coordorigin="6505,2035" coordsize="10,20">
              <v:shape style="position:absolute;left:6505;top:2035;width:10;height:20" coordorigin="6505,2035" coordsize="10,20" path="m6505,2054l6515,2054,6515,2035,6505,2035,6505,2054xe" filled="true" fillcolor="#000000" stroked="false">
                <v:path arrowok="t"/>
                <v:fill type="solid"/>
              </v:shape>
            </v:group>
            <v:group style="position:absolute;left:6505;top:2054;width:10;height:20" coordorigin="6505,2054" coordsize="10,20">
              <v:shape style="position:absolute;left:6505;top:2054;width:10;height:20" coordorigin="6505,2054" coordsize="10,20" path="m6505,2074l6515,2074,6515,2054,6505,2054,6505,2074xe" filled="true" fillcolor="#000000" stroked="false">
                <v:path arrowok="t"/>
                <v:fill type="solid"/>
              </v:shape>
            </v:group>
            <v:group style="position:absolute;left:6505;top:2074;width:10;height:20" coordorigin="6505,2074" coordsize="10,20">
              <v:shape style="position:absolute;left:6505;top:2074;width:10;height:20" coordorigin="6505,2074" coordsize="10,20" path="m6505,2093l6515,2093,6515,2074,6505,2074,6505,2093xe" filled="true" fillcolor="#000000" stroked="false">
                <v:path arrowok="t"/>
                <v:fill type="solid"/>
              </v:shape>
            </v:group>
            <v:group style="position:absolute;left:6505;top:2093;width:10;height:20" coordorigin="6505,2093" coordsize="10,20">
              <v:shape style="position:absolute;left:6505;top:2093;width:10;height:20" coordorigin="6505,2093" coordsize="10,20" path="m6505,2112l6515,2112,6515,2093,6505,2093,6505,2112xe" filled="true" fillcolor="#000000" stroked="false">
                <v:path arrowok="t"/>
                <v:fill type="solid"/>
              </v:shape>
            </v:group>
            <v:group style="position:absolute;left:6505;top:2112;width:10;height:20" coordorigin="6505,2112" coordsize="10,20">
              <v:shape style="position:absolute;left:6505;top:2112;width:10;height:20" coordorigin="6505,2112" coordsize="10,20" path="m6505,2131l6515,2131,6515,2112,6505,2112,6505,2131xe" filled="true" fillcolor="#000000" stroked="false">
                <v:path arrowok="t"/>
                <v:fill type="solid"/>
              </v:shape>
            </v:group>
            <v:group style="position:absolute;left:6505;top:2131;width:10;height:20" coordorigin="6505,2131" coordsize="10,20">
              <v:shape style="position:absolute;left:6505;top:2131;width:10;height:20" coordorigin="6505,2131" coordsize="10,20" path="m6505,2150l6515,2150,6515,2131,6505,2131,6505,2150xe" filled="true" fillcolor="#000000" stroked="false">
                <v:path arrowok="t"/>
                <v:fill type="solid"/>
              </v:shape>
            </v:group>
            <v:group style="position:absolute;left:6505;top:2150;width:10;height:20" coordorigin="6505,2150" coordsize="10,20">
              <v:shape style="position:absolute;left:6505;top:2150;width:10;height:20" coordorigin="6505,2150" coordsize="10,20" path="m6505,2170l6515,2170,6515,2150,6505,2150,6505,2170xe" filled="true" fillcolor="#000000" stroked="false">
                <v:path arrowok="t"/>
                <v:fill type="solid"/>
              </v:shape>
            </v:group>
            <v:group style="position:absolute;left:6505;top:2170;width:10;height:20" coordorigin="6505,2170" coordsize="10,20">
              <v:shape style="position:absolute;left:6505;top:2170;width:10;height:20" coordorigin="6505,2170" coordsize="10,20" path="m6505,2189l6515,2189,6515,2170,6505,2170,6505,2189xe" filled="true" fillcolor="#000000" stroked="false">
                <v:path arrowok="t"/>
                <v:fill type="solid"/>
              </v:shape>
            </v:group>
            <v:group style="position:absolute;left:6505;top:2189;width:10;height:20" coordorigin="6505,2189" coordsize="10,20">
              <v:shape style="position:absolute;left:6505;top:2189;width:10;height:20" coordorigin="6505,2189" coordsize="10,20" path="m6505,2208l6515,2208,6515,2189,6505,2189,6505,2208xe" filled="true" fillcolor="#000000" stroked="false">
                <v:path arrowok="t"/>
                <v:fill type="solid"/>
              </v:shape>
            </v:group>
            <v:group style="position:absolute;left:6505;top:2208;width:10;height:20" coordorigin="6505,2208" coordsize="10,20">
              <v:shape style="position:absolute;left:6505;top:2208;width:10;height:20" coordorigin="6505,2208" coordsize="10,20" path="m6505,2227l6515,2227,6515,2208,6505,2208,6505,2227xe" filled="true" fillcolor="#000000" stroked="false">
                <v:path arrowok="t"/>
                <v:fill type="solid"/>
              </v:shape>
            </v:group>
            <v:group style="position:absolute;left:6505;top:2227;width:10;height:20" coordorigin="6505,2227" coordsize="10,20">
              <v:shape style="position:absolute;left:6505;top:2227;width:10;height:20" coordorigin="6505,2227" coordsize="10,20" path="m6505,2246l6515,2246,6515,2227,6505,2227,6505,2246xe" filled="true" fillcolor="#000000" stroked="false">
                <v:path arrowok="t"/>
                <v:fill type="solid"/>
              </v:shape>
            </v:group>
            <v:group style="position:absolute;left:6505;top:2246;width:10;height:20" coordorigin="6505,2246" coordsize="10,20">
              <v:shape style="position:absolute;left:6505;top:2246;width:10;height:20" coordorigin="6505,2246" coordsize="10,20" path="m6505,2266l6515,2266,6515,2246,6505,2246,6505,2266xe" filled="true" fillcolor="#000000" stroked="false">
                <v:path arrowok="t"/>
                <v:fill type="solid"/>
              </v:shape>
            </v:group>
            <v:group style="position:absolute;left:6505;top:2266;width:10;height:20" coordorigin="6505,2266" coordsize="10,20">
              <v:shape style="position:absolute;left:6505;top:2266;width:10;height:20" coordorigin="6505,2266" coordsize="10,20" path="m6505,2285l6515,2285,6515,2266,6505,2266,6505,2285xe" filled="true" fillcolor="#000000" stroked="false">
                <v:path arrowok="t"/>
                <v:fill type="solid"/>
              </v:shape>
            </v:group>
            <v:group style="position:absolute;left:6505;top:2285;width:10;height:20" coordorigin="6505,2285" coordsize="10,20">
              <v:shape style="position:absolute;left:6505;top:2285;width:10;height:20" coordorigin="6505,2285" coordsize="10,20" path="m6505,2304l6515,2304,6515,2285,6505,2285,6505,2304xe" filled="true" fillcolor="#000000" stroked="false">
                <v:path arrowok="t"/>
                <v:fill type="solid"/>
              </v:shape>
            </v:group>
            <v:group style="position:absolute;left:6505;top:2304;width:10;height:20" coordorigin="6505,2304" coordsize="10,20">
              <v:shape style="position:absolute;left:6505;top:2304;width:10;height:20" coordorigin="6505,2304" coordsize="10,20" path="m6505,2323l6515,2323,6515,2304,6505,2304,6505,2323xe" filled="true" fillcolor="#000000" stroked="false">
                <v:path arrowok="t"/>
                <v:fill type="solid"/>
              </v:shape>
            </v:group>
            <v:group style="position:absolute;left:6505;top:2332;width:10;height:2" coordorigin="6505,2332" coordsize="10,2">
              <v:shape style="position:absolute;left:6505;top:2332;width:10;height:2" coordorigin="6505,2332" coordsize="10,0" path="m6505,2332l6515,2332e" filled="false" stroked="true" strokeweight=".84pt" strokecolor="#000000">
                <v:path arrowok="t"/>
              </v:shape>
            </v:group>
            <v:group style="position:absolute;left:7218;top:1421;width:10;height:20" coordorigin="7218,1421" coordsize="10,20">
              <v:shape style="position:absolute;left:7218;top:1421;width:10;height:20" coordorigin="7218,1421" coordsize="10,20" path="m7218,1440l7228,1440,7228,1421,7218,1421,7218,1440xe" filled="true" fillcolor="#000000" stroked="false">
                <v:path arrowok="t"/>
                <v:fill type="solid"/>
              </v:shape>
            </v:group>
            <v:group style="position:absolute;left:7218;top:1440;width:10;height:20" coordorigin="7218,1440" coordsize="10,20">
              <v:shape style="position:absolute;left:7218;top:1440;width:10;height:20" coordorigin="7218,1440" coordsize="10,20" path="m7218,1459l7228,1459,7228,1440,7218,1440,7218,1459xe" filled="true" fillcolor="#000000" stroked="false">
                <v:path arrowok="t"/>
                <v:fill type="solid"/>
              </v:shape>
            </v:group>
            <v:group style="position:absolute;left:7218;top:1459;width:10;height:20" coordorigin="7218,1459" coordsize="10,20">
              <v:shape style="position:absolute;left:7218;top:1459;width:10;height:20" coordorigin="7218,1459" coordsize="10,20" path="m7218,1478l7228,1478,7228,1459,7218,1459,7218,1478xe" filled="true" fillcolor="#000000" stroked="false">
                <v:path arrowok="t"/>
                <v:fill type="solid"/>
              </v:shape>
            </v:group>
            <v:group style="position:absolute;left:7218;top:1478;width:10;height:20" coordorigin="7218,1478" coordsize="10,20">
              <v:shape style="position:absolute;left:7218;top:1478;width:10;height:20" coordorigin="7218,1478" coordsize="10,20" path="m7218,1498l7228,1498,7228,1478,7218,1478,7218,1498xe" filled="true" fillcolor="#000000" stroked="false">
                <v:path arrowok="t"/>
                <v:fill type="solid"/>
              </v:shape>
            </v:group>
            <v:group style="position:absolute;left:7218;top:1498;width:10;height:20" coordorigin="7218,1498" coordsize="10,20">
              <v:shape style="position:absolute;left:7218;top:1498;width:10;height:20" coordorigin="7218,1498" coordsize="10,20" path="m7218,1517l7228,1517,7228,1498,7218,1498,7218,1517xe" filled="true" fillcolor="#000000" stroked="false">
                <v:path arrowok="t"/>
                <v:fill type="solid"/>
              </v:shape>
            </v:group>
            <v:group style="position:absolute;left:7218;top:1517;width:10;height:20" coordorigin="7218,1517" coordsize="10,20">
              <v:shape style="position:absolute;left:7218;top:1517;width:10;height:20" coordorigin="7218,1517" coordsize="10,20" path="m7218,1536l7228,1536,7228,1517,7218,1517,7218,1536xe" filled="true" fillcolor="#000000" stroked="false">
                <v:path arrowok="t"/>
                <v:fill type="solid"/>
              </v:shape>
            </v:group>
            <v:group style="position:absolute;left:7218;top:1536;width:10;height:20" coordorigin="7218,1536" coordsize="10,20">
              <v:shape style="position:absolute;left:7218;top:1536;width:10;height:20" coordorigin="7218,1536" coordsize="10,20" path="m7218,1555l7228,1555,7228,1536,7218,1536,7218,1555xe" filled="true" fillcolor="#000000" stroked="false">
                <v:path arrowok="t"/>
                <v:fill type="solid"/>
              </v:shape>
            </v:group>
            <v:group style="position:absolute;left:7218;top:1555;width:10;height:20" coordorigin="7218,1555" coordsize="10,20">
              <v:shape style="position:absolute;left:7218;top:1555;width:10;height:20" coordorigin="7218,1555" coordsize="10,20" path="m7218,1574l7228,1574,7228,1555,7218,1555,7218,1574xe" filled="true" fillcolor="#000000" stroked="false">
                <v:path arrowok="t"/>
                <v:fill type="solid"/>
              </v:shape>
            </v:group>
            <v:group style="position:absolute;left:7218;top:1574;width:10;height:20" coordorigin="7218,1574" coordsize="10,20">
              <v:shape style="position:absolute;left:7218;top:1574;width:10;height:20" coordorigin="7218,1574" coordsize="10,20" path="m7218,1594l7228,1594,7228,1574,7218,1574,7218,1594xe" filled="true" fillcolor="#000000" stroked="false">
                <v:path arrowok="t"/>
                <v:fill type="solid"/>
              </v:shape>
            </v:group>
            <v:group style="position:absolute;left:7218;top:1594;width:10;height:20" coordorigin="7218,1594" coordsize="10,20">
              <v:shape style="position:absolute;left:7218;top:1594;width:10;height:20" coordorigin="7218,1594" coordsize="10,20" path="m7218,1613l7228,1613,7228,1594,7218,1594,7218,1613xe" filled="true" fillcolor="#000000" stroked="false">
                <v:path arrowok="t"/>
                <v:fill type="solid"/>
              </v:shape>
            </v:group>
            <v:group style="position:absolute;left:7218;top:1613;width:10;height:20" coordorigin="7218,1613" coordsize="10,20">
              <v:shape style="position:absolute;left:7218;top:1613;width:10;height:20" coordorigin="7218,1613" coordsize="10,20" path="m7218,1632l7228,1632,7228,1613,7218,1613,7218,1632xe" filled="true" fillcolor="#000000" stroked="false">
                <v:path arrowok="t"/>
                <v:fill type="solid"/>
              </v:shape>
            </v:group>
            <v:group style="position:absolute;left:7218;top:1632;width:10;height:20" coordorigin="7218,1632" coordsize="10,20">
              <v:shape style="position:absolute;left:7218;top:1632;width:10;height:20" coordorigin="7218,1632" coordsize="10,20" path="m7218,1651l7228,1651,7228,1632,7218,1632,7218,1651xe" filled="true" fillcolor="#000000" stroked="false">
                <v:path arrowok="t"/>
                <v:fill type="solid"/>
              </v:shape>
            </v:group>
            <v:group style="position:absolute;left:7218;top:1651;width:10;height:20" coordorigin="7218,1651" coordsize="10,20">
              <v:shape style="position:absolute;left:7218;top:1651;width:10;height:20" coordorigin="7218,1651" coordsize="10,20" path="m7218,1670l7228,1670,7228,1651,7218,1651,7218,1670xe" filled="true" fillcolor="#000000" stroked="false">
                <v:path arrowok="t"/>
                <v:fill type="solid"/>
              </v:shape>
            </v:group>
            <v:group style="position:absolute;left:7218;top:1670;width:10;height:20" coordorigin="7218,1670" coordsize="10,20">
              <v:shape style="position:absolute;left:7218;top:1670;width:10;height:20" coordorigin="7218,1670" coordsize="10,20" path="m7218,1690l7228,1690,7228,1670,7218,1670,7218,1690xe" filled="true" fillcolor="#000000" stroked="false">
                <v:path arrowok="t"/>
                <v:fill type="solid"/>
              </v:shape>
            </v:group>
            <v:group style="position:absolute;left:7218;top:1690;width:10;height:20" coordorigin="7218,1690" coordsize="10,20">
              <v:shape style="position:absolute;left:7218;top:1690;width:10;height:20" coordorigin="7218,1690" coordsize="10,20" path="m7218,1709l7228,1709,7228,1690,7218,1690,7218,1709xe" filled="true" fillcolor="#000000" stroked="false">
                <v:path arrowok="t"/>
                <v:fill type="solid"/>
              </v:shape>
            </v:group>
            <v:group style="position:absolute;left:7218;top:1709;width:10;height:20" coordorigin="7218,1709" coordsize="10,20">
              <v:shape style="position:absolute;left:7218;top:1709;width:10;height:20" coordorigin="7218,1709" coordsize="10,20" path="m7218,1728l7228,1728,7228,1709,7218,1709,7218,1728xe" filled="true" fillcolor="#000000" stroked="false">
                <v:path arrowok="t"/>
                <v:fill type="solid"/>
              </v:shape>
            </v:group>
            <v:group style="position:absolute;left:7218;top:1728;width:10;height:20" coordorigin="7218,1728" coordsize="10,20">
              <v:shape style="position:absolute;left:7218;top:1728;width:10;height:20" coordorigin="7218,1728" coordsize="10,20" path="m7218,1747l7228,1747,7228,1728,7218,1728,7218,1747xe" filled="true" fillcolor="#000000" stroked="false">
                <v:path arrowok="t"/>
                <v:fill type="solid"/>
              </v:shape>
            </v:group>
            <v:group style="position:absolute;left:7218;top:1747;width:10;height:20" coordorigin="7218,1747" coordsize="10,20">
              <v:shape style="position:absolute;left:7218;top:1747;width:10;height:20" coordorigin="7218,1747" coordsize="10,20" path="m7218,1766l7228,1766,7228,1747,7218,1747,7218,1766xe" filled="true" fillcolor="#000000" stroked="false">
                <v:path arrowok="t"/>
                <v:fill type="solid"/>
              </v:shape>
            </v:group>
            <v:group style="position:absolute;left:7218;top:1766;width:10;height:20" coordorigin="7218,1766" coordsize="10,20">
              <v:shape style="position:absolute;left:7218;top:1766;width:10;height:20" coordorigin="7218,1766" coordsize="10,20" path="m7218,1786l7228,1786,7228,1766,7218,1766,7218,1786xe" filled="true" fillcolor="#000000" stroked="false">
                <v:path arrowok="t"/>
                <v:fill type="solid"/>
              </v:shape>
            </v:group>
            <v:group style="position:absolute;left:7218;top:1786;width:10;height:20" coordorigin="7218,1786" coordsize="10,20">
              <v:shape style="position:absolute;left:7218;top:1786;width:10;height:20" coordorigin="7218,1786" coordsize="10,20" path="m7218,1805l7228,1805,7228,1786,7218,1786,7218,1805xe" filled="true" fillcolor="#000000" stroked="false">
                <v:path arrowok="t"/>
                <v:fill type="solid"/>
              </v:shape>
            </v:group>
            <v:group style="position:absolute;left:7218;top:1805;width:10;height:20" coordorigin="7218,1805" coordsize="10,20">
              <v:shape style="position:absolute;left:7218;top:1805;width:10;height:20" coordorigin="7218,1805" coordsize="10,20" path="m7218,1824l7228,1824,7228,1805,7218,1805,7218,1824xe" filled="true" fillcolor="#000000" stroked="false">
                <v:path arrowok="t"/>
                <v:fill type="solid"/>
              </v:shape>
            </v:group>
            <v:group style="position:absolute;left:7218;top:1824;width:10;height:20" coordorigin="7218,1824" coordsize="10,20">
              <v:shape style="position:absolute;left:7218;top:1824;width:10;height:20" coordorigin="7218,1824" coordsize="10,20" path="m7218,1843l7228,1843,7228,1824,7218,1824,7218,1843xe" filled="true" fillcolor="#000000" stroked="false">
                <v:path arrowok="t"/>
                <v:fill type="solid"/>
              </v:shape>
            </v:group>
            <v:group style="position:absolute;left:7218;top:1843;width:10;height:20" coordorigin="7218,1843" coordsize="10,20">
              <v:shape style="position:absolute;left:7218;top:1843;width:10;height:20" coordorigin="7218,1843" coordsize="10,20" path="m7218,1862l7228,1862,7228,1843,7218,1843,7218,1862xe" filled="true" fillcolor="#000000" stroked="false">
                <v:path arrowok="t"/>
                <v:fill type="solid"/>
              </v:shape>
            </v:group>
            <v:group style="position:absolute;left:7218;top:1862;width:10;height:20" coordorigin="7218,1862" coordsize="10,20">
              <v:shape style="position:absolute;left:7218;top:1862;width:10;height:20" coordorigin="7218,1862" coordsize="10,20" path="m7218,1882l7228,1882,7228,1862,7218,1862,7218,1882xe" filled="true" fillcolor="#000000" stroked="false">
                <v:path arrowok="t"/>
                <v:fill type="solid"/>
              </v:shape>
            </v:group>
            <v:group style="position:absolute;left:7218;top:1882;width:10;height:20" coordorigin="7218,1882" coordsize="10,20">
              <v:shape style="position:absolute;left:7218;top:1882;width:10;height:20" coordorigin="7218,1882" coordsize="10,20" path="m7218,1901l7228,1901,7228,1882,7218,1882,7218,1901xe" filled="true" fillcolor="#000000" stroked="false">
                <v:path arrowok="t"/>
                <v:fill type="solid"/>
              </v:shape>
            </v:group>
            <v:group style="position:absolute;left:7218;top:1901;width:10;height:20" coordorigin="7218,1901" coordsize="10,20">
              <v:shape style="position:absolute;left:7218;top:1901;width:10;height:20" coordorigin="7218,1901" coordsize="10,20" path="m7218,1920l7228,1920,7228,1901,7218,1901,7218,1920xe" filled="true" fillcolor="#000000" stroked="false">
                <v:path arrowok="t"/>
                <v:fill type="solid"/>
              </v:shape>
            </v:group>
            <v:group style="position:absolute;left:7218;top:1920;width:10;height:20" coordorigin="7218,1920" coordsize="10,20">
              <v:shape style="position:absolute;left:7218;top:1920;width:10;height:20" coordorigin="7218,1920" coordsize="10,20" path="m7218,1939l7228,1939,7228,1920,7218,1920,7218,1939xe" filled="true" fillcolor="#000000" stroked="false">
                <v:path arrowok="t"/>
                <v:fill type="solid"/>
              </v:shape>
            </v:group>
            <v:group style="position:absolute;left:7218;top:1939;width:10;height:20" coordorigin="7218,1939" coordsize="10,20">
              <v:shape style="position:absolute;left:7218;top:1939;width:10;height:20" coordorigin="7218,1939" coordsize="10,20" path="m7218,1958l7228,1958,7228,1939,7218,1939,7218,1958xe" filled="true" fillcolor="#000000" stroked="false">
                <v:path arrowok="t"/>
                <v:fill type="solid"/>
              </v:shape>
            </v:group>
            <v:group style="position:absolute;left:7218;top:1958;width:10;height:20" coordorigin="7218,1958" coordsize="10,20">
              <v:shape style="position:absolute;left:7218;top:1958;width:10;height:20" coordorigin="7218,1958" coordsize="10,20" path="m7218,1978l7228,1978,7228,1958,7218,1958,7218,1978xe" filled="true" fillcolor="#000000" stroked="false">
                <v:path arrowok="t"/>
                <v:fill type="solid"/>
              </v:shape>
            </v:group>
            <v:group style="position:absolute;left:7218;top:1978;width:10;height:20" coordorigin="7218,1978" coordsize="10,20">
              <v:shape style="position:absolute;left:7218;top:1978;width:10;height:20" coordorigin="7218,1978" coordsize="10,20" path="m7218,1997l7228,1997,7228,1978,7218,1978,7218,1997xe" filled="true" fillcolor="#000000" stroked="false">
                <v:path arrowok="t"/>
                <v:fill type="solid"/>
              </v:shape>
            </v:group>
            <v:group style="position:absolute;left:7218;top:1997;width:10;height:20" coordorigin="7218,1997" coordsize="10,20">
              <v:shape style="position:absolute;left:7218;top:1997;width:10;height:20" coordorigin="7218,1997" coordsize="10,20" path="m7218,2016l7228,2016,7228,1997,7218,1997,7218,2016xe" filled="true" fillcolor="#000000" stroked="false">
                <v:path arrowok="t"/>
                <v:fill type="solid"/>
              </v:shape>
            </v:group>
            <v:group style="position:absolute;left:7218;top:2016;width:10;height:20" coordorigin="7218,2016" coordsize="10,20">
              <v:shape style="position:absolute;left:7218;top:2016;width:10;height:20" coordorigin="7218,2016" coordsize="10,20" path="m7218,2035l7228,2035,7228,2016,7218,2016,7218,2035xe" filled="true" fillcolor="#000000" stroked="false">
                <v:path arrowok="t"/>
                <v:fill type="solid"/>
              </v:shape>
            </v:group>
            <v:group style="position:absolute;left:7218;top:2035;width:10;height:20" coordorigin="7218,2035" coordsize="10,20">
              <v:shape style="position:absolute;left:7218;top:2035;width:10;height:20" coordorigin="7218,2035" coordsize="10,20" path="m7218,2054l7228,2054,7228,2035,7218,2035,7218,2054xe" filled="true" fillcolor="#000000" stroked="false">
                <v:path arrowok="t"/>
                <v:fill type="solid"/>
              </v:shape>
            </v:group>
            <v:group style="position:absolute;left:7218;top:2054;width:10;height:20" coordorigin="7218,2054" coordsize="10,20">
              <v:shape style="position:absolute;left:7218;top:2054;width:10;height:20" coordorigin="7218,2054" coordsize="10,20" path="m7218,2074l7228,2074,7228,2054,7218,2054,7218,2074xe" filled="true" fillcolor="#000000" stroked="false">
                <v:path arrowok="t"/>
                <v:fill type="solid"/>
              </v:shape>
            </v:group>
            <v:group style="position:absolute;left:7218;top:2074;width:10;height:20" coordorigin="7218,2074" coordsize="10,20">
              <v:shape style="position:absolute;left:7218;top:2074;width:10;height:20" coordorigin="7218,2074" coordsize="10,20" path="m7218,2093l7228,2093,7228,2074,7218,2074,7218,2093xe" filled="true" fillcolor="#000000" stroked="false">
                <v:path arrowok="t"/>
                <v:fill type="solid"/>
              </v:shape>
            </v:group>
            <v:group style="position:absolute;left:7218;top:2093;width:10;height:20" coordorigin="7218,2093" coordsize="10,20">
              <v:shape style="position:absolute;left:7218;top:2093;width:10;height:20" coordorigin="7218,2093" coordsize="10,20" path="m7218,2112l7228,2112,7228,2093,7218,2093,7218,2112xe" filled="true" fillcolor="#000000" stroked="false">
                <v:path arrowok="t"/>
                <v:fill type="solid"/>
              </v:shape>
            </v:group>
            <v:group style="position:absolute;left:7218;top:2112;width:10;height:20" coordorigin="7218,2112" coordsize="10,20">
              <v:shape style="position:absolute;left:7218;top:2112;width:10;height:20" coordorigin="7218,2112" coordsize="10,20" path="m7218,2131l7228,2131,7228,2112,7218,2112,7218,2131xe" filled="true" fillcolor="#000000" stroked="false">
                <v:path arrowok="t"/>
                <v:fill type="solid"/>
              </v:shape>
            </v:group>
            <v:group style="position:absolute;left:7218;top:2131;width:10;height:20" coordorigin="7218,2131" coordsize="10,20">
              <v:shape style="position:absolute;left:7218;top:2131;width:10;height:20" coordorigin="7218,2131" coordsize="10,20" path="m7218,2150l7228,2150,7228,2131,7218,2131,7218,2150xe" filled="true" fillcolor="#000000" stroked="false">
                <v:path arrowok="t"/>
                <v:fill type="solid"/>
              </v:shape>
            </v:group>
            <v:group style="position:absolute;left:7218;top:2150;width:10;height:20" coordorigin="7218,2150" coordsize="10,20">
              <v:shape style="position:absolute;left:7218;top:2150;width:10;height:20" coordorigin="7218,2150" coordsize="10,20" path="m7218,2170l7228,2170,7228,2150,7218,2150,7218,2170xe" filled="true" fillcolor="#000000" stroked="false">
                <v:path arrowok="t"/>
                <v:fill type="solid"/>
              </v:shape>
            </v:group>
            <v:group style="position:absolute;left:7218;top:2170;width:10;height:20" coordorigin="7218,2170" coordsize="10,20">
              <v:shape style="position:absolute;left:7218;top:2170;width:10;height:20" coordorigin="7218,2170" coordsize="10,20" path="m7218,2189l7228,2189,7228,2170,7218,2170,7218,2189xe" filled="true" fillcolor="#000000" stroked="false">
                <v:path arrowok="t"/>
                <v:fill type="solid"/>
              </v:shape>
            </v:group>
            <v:group style="position:absolute;left:7218;top:2189;width:10;height:20" coordorigin="7218,2189" coordsize="10,20">
              <v:shape style="position:absolute;left:7218;top:2189;width:10;height:20" coordorigin="7218,2189" coordsize="10,20" path="m7218,2208l7228,2208,7228,2189,7218,2189,7218,2208xe" filled="true" fillcolor="#000000" stroked="false">
                <v:path arrowok="t"/>
                <v:fill type="solid"/>
              </v:shape>
            </v:group>
            <v:group style="position:absolute;left:7218;top:2208;width:10;height:20" coordorigin="7218,2208" coordsize="10,20">
              <v:shape style="position:absolute;left:7218;top:2208;width:10;height:20" coordorigin="7218,2208" coordsize="10,20" path="m7218,2227l7228,2227,7228,2208,7218,2208,7218,2227xe" filled="true" fillcolor="#000000" stroked="false">
                <v:path arrowok="t"/>
                <v:fill type="solid"/>
              </v:shape>
            </v:group>
            <v:group style="position:absolute;left:7218;top:2227;width:10;height:20" coordorigin="7218,2227" coordsize="10,20">
              <v:shape style="position:absolute;left:7218;top:2227;width:10;height:20" coordorigin="7218,2227" coordsize="10,20" path="m7218,2246l7228,2246,7228,2227,7218,2227,7218,2246xe" filled="true" fillcolor="#000000" stroked="false">
                <v:path arrowok="t"/>
                <v:fill type="solid"/>
              </v:shape>
            </v:group>
            <v:group style="position:absolute;left:7218;top:2246;width:10;height:20" coordorigin="7218,2246" coordsize="10,20">
              <v:shape style="position:absolute;left:7218;top:2246;width:10;height:20" coordorigin="7218,2246" coordsize="10,20" path="m7218,2266l7228,2266,7228,2246,7218,2246,7218,2266xe" filled="true" fillcolor="#000000" stroked="false">
                <v:path arrowok="t"/>
                <v:fill type="solid"/>
              </v:shape>
            </v:group>
            <v:group style="position:absolute;left:7218;top:2266;width:10;height:20" coordorigin="7218,2266" coordsize="10,20">
              <v:shape style="position:absolute;left:7218;top:2266;width:10;height:20" coordorigin="7218,2266" coordsize="10,20" path="m7218,2285l7228,2285,7228,2266,7218,2266,7218,2285xe" filled="true" fillcolor="#000000" stroked="false">
                <v:path arrowok="t"/>
                <v:fill type="solid"/>
              </v:shape>
            </v:group>
            <v:group style="position:absolute;left:7218;top:2285;width:10;height:20" coordorigin="7218,2285" coordsize="10,20">
              <v:shape style="position:absolute;left:7218;top:2285;width:10;height:20" coordorigin="7218,2285" coordsize="10,20" path="m7218,2304l7228,2304,7228,2285,7218,2285,7218,2304xe" filled="true" fillcolor="#000000" stroked="false">
                <v:path arrowok="t"/>
                <v:fill type="solid"/>
              </v:shape>
            </v:group>
            <v:group style="position:absolute;left:7218;top:2304;width:10;height:20" coordorigin="7218,2304" coordsize="10,20">
              <v:shape style="position:absolute;left:7218;top:2304;width:10;height:20" coordorigin="7218,2304" coordsize="10,20" path="m7218,2323l7228,2323,7228,2304,7218,2304,7218,2323xe" filled="true" fillcolor="#000000" stroked="false">
                <v:path arrowok="t"/>
                <v:fill type="solid"/>
              </v:shape>
            </v:group>
            <v:group style="position:absolute;left:7218;top:2332;width:10;height:2" coordorigin="7218,2332" coordsize="10,2">
              <v:shape style="position:absolute;left:7218;top:2332;width:10;height:2" coordorigin="7218,2332" coordsize="10,0" path="m7218,2332l7228,2332e" filled="false" stroked="true" strokeweight=".84pt" strokecolor="#000000">
                <v:path arrowok="t"/>
              </v:shape>
            </v:group>
            <v:group style="position:absolute;left:8339;top:1421;width:10;height:20" coordorigin="8339,1421" coordsize="10,20">
              <v:shape style="position:absolute;left:8339;top:1421;width:10;height:20" coordorigin="8339,1421" coordsize="10,20" path="m8339,1440l8349,1440,8349,1421,8339,1421,8339,1440xe" filled="true" fillcolor="#000000" stroked="false">
                <v:path arrowok="t"/>
                <v:fill type="solid"/>
              </v:shape>
            </v:group>
            <v:group style="position:absolute;left:8339;top:1440;width:10;height:20" coordorigin="8339,1440" coordsize="10,20">
              <v:shape style="position:absolute;left:8339;top:1440;width:10;height:20" coordorigin="8339,1440" coordsize="10,20" path="m8339,1459l8349,1459,8349,1440,8339,1440,8339,1459xe" filled="true" fillcolor="#000000" stroked="false">
                <v:path arrowok="t"/>
                <v:fill type="solid"/>
              </v:shape>
            </v:group>
            <v:group style="position:absolute;left:8339;top:1459;width:10;height:20" coordorigin="8339,1459" coordsize="10,20">
              <v:shape style="position:absolute;left:8339;top:1459;width:10;height:20" coordorigin="8339,1459" coordsize="10,20" path="m8339,1478l8349,1478,8349,1459,8339,1459,8339,1478xe" filled="true" fillcolor="#000000" stroked="false">
                <v:path arrowok="t"/>
                <v:fill type="solid"/>
              </v:shape>
            </v:group>
            <v:group style="position:absolute;left:8339;top:1478;width:10;height:20" coordorigin="8339,1478" coordsize="10,20">
              <v:shape style="position:absolute;left:8339;top:1478;width:10;height:20" coordorigin="8339,1478" coordsize="10,20" path="m8339,1498l8349,1498,8349,1478,8339,1478,8339,1498xe" filled="true" fillcolor="#000000" stroked="false">
                <v:path arrowok="t"/>
                <v:fill type="solid"/>
              </v:shape>
            </v:group>
            <v:group style="position:absolute;left:8339;top:1498;width:10;height:20" coordorigin="8339,1498" coordsize="10,20">
              <v:shape style="position:absolute;left:8339;top:1498;width:10;height:20" coordorigin="8339,1498" coordsize="10,20" path="m8339,1517l8349,1517,8349,1498,8339,1498,8339,1517xe" filled="true" fillcolor="#000000" stroked="false">
                <v:path arrowok="t"/>
                <v:fill type="solid"/>
              </v:shape>
            </v:group>
            <v:group style="position:absolute;left:8339;top:1517;width:10;height:20" coordorigin="8339,1517" coordsize="10,20">
              <v:shape style="position:absolute;left:8339;top:1517;width:10;height:20" coordorigin="8339,1517" coordsize="10,20" path="m8339,1536l8349,1536,8349,1517,8339,1517,8339,1536xe" filled="true" fillcolor="#000000" stroked="false">
                <v:path arrowok="t"/>
                <v:fill type="solid"/>
              </v:shape>
            </v:group>
            <v:group style="position:absolute;left:8339;top:1536;width:10;height:20" coordorigin="8339,1536" coordsize="10,20">
              <v:shape style="position:absolute;left:8339;top:1536;width:10;height:20" coordorigin="8339,1536" coordsize="10,20" path="m8339,1555l8349,1555,8349,1536,8339,1536,8339,1555xe" filled="true" fillcolor="#000000" stroked="false">
                <v:path arrowok="t"/>
                <v:fill type="solid"/>
              </v:shape>
            </v:group>
            <v:group style="position:absolute;left:8339;top:1555;width:10;height:20" coordorigin="8339,1555" coordsize="10,20">
              <v:shape style="position:absolute;left:8339;top:1555;width:10;height:20" coordorigin="8339,1555" coordsize="10,20" path="m8339,1574l8349,1574,8349,1555,8339,1555,8339,1574xe" filled="true" fillcolor="#000000" stroked="false">
                <v:path arrowok="t"/>
                <v:fill type="solid"/>
              </v:shape>
            </v:group>
            <v:group style="position:absolute;left:8339;top:1574;width:10;height:20" coordorigin="8339,1574" coordsize="10,20">
              <v:shape style="position:absolute;left:8339;top:1574;width:10;height:20" coordorigin="8339,1574" coordsize="10,20" path="m8339,1594l8349,1594,8349,1574,8339,1574,8339,1594xe" filled="true" fillcolor="#000000" stroked="false">
                <v:path arrowok="t"/>
                <v:fill type="solid"/>
              </v:shape>
            </v:group>
            <v:group style="position:absolute;left:8339;top:1594;width:10;height:20" coordorigin="8339,1594" coordsize="10,20">
              <v:shape style="position:absolute;left:8339;top:1594;width:10;height:20" coordorigin="8339,1594" coordsize="10,20" path="m8339,1613l8349,1613,8349,1594,8339,1594,8339,1613xe" filled="true" fillcolor="#000000" stroked="false">
                <v:path arrowok="t"/>
                <v:fill type="solid"/>
              </v:shape>
            </v:group>
            <v:group style="position:absolute;left:8339;top:1613;width:10;height:20" coordorigin="8339,1613" coordsize="10,20">
              <v:shape style="position:absolute;left:8339;top:1613;width:10;height:20" coordorigin="8339,1613" coordsize="10,20" path="m8339,1632l8349,1632,8349,1613,8339,1613,8339,1632xe" filled="true" fillcolor="#000000" stroked="false">
                <v:path arrowok="t"/>
                <v:fill type="solid"/>
              </v:shape>
            </v:group>
            <v:group style="position:absolute;left:8339;top:1632;width:10;height:20" coordorigin="8339,1632" coordsize="10,20">
              <v:shape style="position:absolute;left:8339;top:1632;width:10;height:20" coordorigin="8339,1632" coordsize="10,20" path="m8339,1651l8349,1651,8349,1632,8339,1632,8339,1651xe" filled="true" fillcolor="#000000" stroked="false">
                <v:path arrowok="t"/>
                <v:fill type="solid"/>
              </v:shape>
            </v:group>
            <v:group style="position:absolute;left:8339;top:1651;width:10;height:20" coordorigin="8339,1651" coordsize="10,20">
              <v:shape style="position:absolute;left:8339;top:1651;width:10;height:20" coordorigin="8339,1651" coordsize="10,20" path="m8339,1670l8349,1670,8349,1651,8339,1651,8339,1670xe" filled="true" fillcolor="#000000" stroked="false">
                <v:path arrowok="t"/>
                <v:fill type="solid"/>
              </v:shape>
            </v:group>
            <v:group style="position:absolute;left:8339;top:1670;width:10;height:20" coordorigin="8339,1670" coordsize="10,20">
              <v:shape style="position:absolute;left:8339;top:1670;width:10;height:20" coordorigin="8339,1670" coordsize="10,20" path="m8339,1690l8349,1690,8349,1670,8339,1670,8339,1690xe" filled="true" fillcolor="#000000" stroked="false">
                <v:path arrowok="t"/>
                <v:fill type="solid"/>
              </v:shape>
            </v:group>
            <v:group style="position:absolute;left:8339;top:1690;width:10;height:20" coordorigin="8339,1690" coordsize="10,20">
              <v:shape style="position:absolute;left:8339;top:1690;width:10;height:20" coordorigin="8339,1690" coordsize="10,20" path="m8339,1709l8349,1709,8349,1690,8339,1690,8339,1709xe" filled="true" fillcolor="#000000" stroked="false">
                <v:path arrowok="t"/>
                <v:fill type="solid"/>
              </v:shape>
            </v:group>
            <v:group style="position:absolute;left:8339;top:1709;width:10;height:20" coordorigin="8339,1709" coordsize="10,20">
              <v:shape style="position:absolute;left:8339;top:1709;width:10;height:20" coordorigin="8339,1709" coordsize="10,20" path="m8339,1728l8349,1728,8349,1709,8339,1709,8339,1728xe" filled="true" fillcolor="#000000" stroked="false">
                <v:path arrowok="t"/>
                <v:fill type="solid"/>
              </v:shape>
            </v:group>
            <v:group style="position:absolute;left:8339;top:1728;width:10;height:20" coordorigin="8339,1728" coordsize="10,20">
              <v:shape style="position:absolute;left:8339;top:1728;width:10;height:20" coordorigin="8339,1728" coordsize="10,20" path="m8339,1747l8349,1747,8349,1728,8339,1728,8339,1747xe" filled="true" fillcolor="#000000" stroked="false">
                <v:path arrowok="t"/>
                <v:fill type="solid"/>
              </v:shape>
            </v:group>
            <v:group style="position:absolute;left:8339;top:1747;width:10;height:20" coordorigin="8339,1747" coordsize="10,20">
              <v:shape style="position:absolute;left:8339;top:1747;width:10;height:20" coordorigin="8339,1747" coordsize="10,20" path="m8339,1766l8349,1766,8349,1747,8339,1747,8339,1766xe" filled="true" fillcolor="#000000" stroked="false">
                <v:path arrowok="t"/>
                <v:fill type="solid"/>
              </v:shape>
            </v:group>
            <v:group style="position:absolute;left:8339;top:1766;width:10;height:20" coordorigin="8339,1766" coordsize="10,20">
              <v:shape style="position:absolute;left:8339;top:1766;width:10;height:20" coordorigin="8339,1766" coordsize="10,20" path="m8339,1786l8349,1786,8349,1766,8339,1766,8339,1786xe" filled="true" fillcolor="#000000" stroked="false">
                <v:path arrowok="t"/>
                <v:fill type="solid"/>
              </v:shape>
            </v:group>
            <v:group style="position:absolute;left:8339;top:1786;width:10;height:20" coordorigin="8339,1786" coordsize="10,20">
              <v:shape style="position:absolute;left:8339;top:1786;width:10;height:20" coordorigin="8339,1786" coordsize="10,20" path="m8339,1805l8349,1805,8349,1786,8339,1786,8339,1805xe" filled="true" fillcolor="#000000" stroked="false">
                <v:path arrowok="t"/>
                <v:fill type="solid"/>
              </v:shape>
            </v:group>
            <v:group style="position:absolute;left:8339;top:1805;width:10;height:20" coordorigin="8339,1805" coordsize="10,20">
              <v:shape style="position:absolute;left:8339;top:1805;width:10;height:20" coordorigin="8339,1805" coordsize="10,20" path="m8339,1824l8349,1824,8349,1805,8339,1805,8339,1824xe" filled="true" fillcolor="#000000" stroked="false">
                <v:path arrowok="t"/>
                <v:fill type="solid"/>
              </v:shape>
            </v:group>
            <v:group style="position:absolute;left:8339;top:1824;width:10;height:20" coordorigin="8339,1824" coordsize="10,20">
              <v:shape style="position:absolute;left:8339;top:1824;width:10;height:20" coordorigin="8339,1824" coordsize="10,20" path="m8339,1843l8349,1843,8349,1824,8339,1824,8339,1843xe" filled="true" fillcolor="#000000" stroked="false">
                <v:path arrowok="t"/>
                <v:fill type="solid"/>
              </v:shape>
            </v:group>
            <v:group style="position:absolute;left:8339;top:1843;width:10;height:20" coordorigin="8339,1843" coordsize="10,20">
              <v:shape style="position:absolute;left:8339;top:1843;width:10;height:20" coordorigin="8339,1843" coordsize="10,20" path="m8339,1862l8349,1862,8349,1843,8339,1843,8339,1862xe" filled="true" fillcolor="#000000" stroked="false">
                <v:path arrowok="t"/>
                <v:fill type="solid"/>
              </v:shape>
            </v:group>
            <v:group style="position:absolute;left:8339;top:1862;width:10;height:20" coordorigin="8339,1862" coordsize="10,20">
              <v:shape style="position:absolute;left:8339;top:1862;width:10;height:20" coordorigin="8339,1862" coordsize="10,20" path="m8339,1882l8349,1882,8349,1862,8339,1862,8339,1882xe" filled="true" fillcolor="#000000" stroked="false">
                <v:path arrowok="t"/>
                <v:fill type="solid"/>
              </v:shape>
            </v:group>
            <v:group style="position:absolute;left:8339;top:1882;width:10;height:20" coordorigin="8339,1882" coordsize="10,20">
              <v:shape style="position:absolute;left:8339;top:1882;width:10;height:20" coordorigin="8339,1882" coordsize="10,20" path="m8339,1901l8349,1901,8349,1882,8339,1882,8339,1901xe" filled="true" fillcolor="#000000" stroked="false">
                <v:path arrowok="t"/>
                <v:fill type="solid"/>
              </v:shape>
            </v:group>
            <v:group style="position:absolute;left:8339;top:1901;width:10;height:20" coordorigin="8339,1901" coordsize="10,20">
              <v:shape style="position:absolute;left:8339;top:1901;width:10;height:20" coordorigin="8339,1901" coordsize="10,20" path="m8339,1920l8349,1920,8349,1901,8339,1901,8339,1920xe" filled="true" fillcolor="#000000" stroked="false">
                <v:path arrowok="t"/>
                <v:fill type="solid"/>
              </v:shape>
            </v:group>
            <v:group style="position:absolute;left:8339;top:1920;width:10;height:20" coordorigin="8339,1920" coordsize="10,20">
              <v:shape style="position:absolute;left:8339;top:1920;width:10;height:20" coordorigin="8339,1920" coordsize="10,20" path="m8339,1939l8349,1939,8349,1920,8339,1920,8339,1939xe" filled="true" fillcolor="#000000" stroked="false">
                <v:path arrowok="t"/>
                <v:fill type="solid"/>
              </v:shape>
            </v:group>
            <v:group style="position:absolute;left:8339;top:1939;width:10;height:20" coordorigin="8339,1939" coordsize="10,20">
              <v:shape style="position:absolute;left:8339;top:1939;width:10;height:20" coordorigin="8339,1939" coordsize="10,20" path="m8339,1958l8349,1958,8349,1939,8339,1939,8339,1958xe" filled="true" fillcolor="#000000" stroked="false">
                <v:path arrowok="t"/>
                <v:fill type="solid"/>
              </v:shape>
            </v:group>
            <v:group style="position:absolute;left:8339;top:1958;width:10;height:20" coordorigin="8339,1958" coordsize="10,20">
              <v:shape style="position:absolute;left:8339;top:1958;width:10;height:20" coordorigin="8339,1958" coordsize="10,20" path="m8339,1978l8349,1978,8349,1958,8339,1958,8339,1978xe" filled="true" fillcolor="#000000" stroked="false">
                <v:path arrowok="t"/>
                <v:fill type="solid"/>
              </v:shape>
            </v:group>
            <v:group style="position:absolute;left:8339;top:1978;width:10;height:20" coordorigin="8339,1978" coordsize="10,20">
              <v:shape style="position:absolute;left:8339;top:1978;width:10;height:20" coordorigin="8339,1978" coordsize="10,20" path="m8339,1997l8349,1997,8349,1978,8339,1978,8339,1997xe" filled="true" fillcolor="#000000" stroked="false">
                <v:path arrowok="t"/>
                <v:fill type="solid"/>
              </v:shape>
            </v:group>
            <v:group style="position:absolute;left:8339;top:1997;width:10;height:20" coordorigin="8339,1997" coordsize="10,20">
              <v:shape style="position:absolute;left:8339;top:1997;width:10;height:20" coordorigin="8339,1997" coordsize="10,20" path="m8339,2016l8349,2016,8349,1997,8339,1997,8339,2016xe" filled="true" fillcolor="#000000" stroked="false">
                <v:path arrowok="t"/>
                <v:fill type="solid"/>
              </v:shape>
            </v:group>
            <v:group style="position:absolute;left:8339;top:2016;width:10;height:20" coordorigin="8339,2016" coordsize="10,20">
              <v:shape style="position:absolute;left:8339;top:2016;width:10;height:20" coordorigin="8339,2016" coordsize="10,20" path="m8339,2035l8349,2035,8349,2016,8339,2016,8339,2035xe" filled="true" fillcolor="#000000" stroked="false">
                <v:path arrowok="t"/>
                <v:fill type="solid"/>
              </v:shape>
            </v:group>
            <v:group style="position:absolute;left:8339;top:2035;width:10;height:20" coordorigin="8339,2035" coordsize="10,20">
              <v:shape style="position:absolute;left:8339;top:2035;width:10;height:20" coordorigin="8339,2035" coordsize="10,20" path="m8339,2054l8349,2054,8349,2035,8339,2035,8339,2054xe" filled="true" fillcolor="#000000" stroked="false">
                <v:path arrowok="t"/>
                <v:fill type="solid"/>
              </v:shape>
            </v:group>
            <v:group style="position:absolute;left:8339;top:2054;width:10;height:20" coordorigin="8339,2054" coordsize="10,20">
              <v:shape style="position:absolute;left:8339;top:2054;width:10;height:20" coordorigin="8339,2054" coordsize="10,20" path="m8339,2074l8349,2074,8349,2054,8339,2054,8339,2074xe" filled="true" fillcolor="#000000" stroked="false">
                <v:path arrowok="t"/>
                <v:fill type="solid"/>
              </v:shape>
            </v:group>
            <v:group style="position:absolute;left:8339;top:2074;width:10;height:20" coordorigin="8339,2074" coordsize="10,20">
              <v:shape style="position:absolute;left:8339;top:2074;width:10;height:20" coordorigin="8339,2074" coordsize="10,20" path="m8339,2093l8349,2093,8349,2074,8339,2074,8339,2093xe" filled="true" fillcolor="#000000" stroked="false">
                <v:path arrowok="t"/>
                <v:fill type="solid"/>
              </v:shape>
            </v:group>
            <v:group style="position:absolute;left:8339;top:2093;width:10;height:20" coordorigin="8339,2093" coordsize="10,20">
              <v:shape style="position:absolute;left:8339;top:2093;width:10;height:20" coordorigin="8339,2093" coordsize="10,20" path="m8339,2112l8349,2112,8349,2093,8339,2093,8339,2112xe" filled="true" fillcolor="#000000" stroked="false">
                <v:path arrowok="t"/>
                <v:fill type="solid"/>
              </v:shape>
            </v:group>
            <v:group style="position:absolute;left:8339;top:2112;width:10;height:20" coordorigin="8339,2112" coordsize="10,20">
              <v:shape style="position:absolute;left:8339;top:2112;width:10;height:20" coordorigin="8339,2112" coordsize="10,20" path="m8339,2131l8349,2131,8349,2112,8339,2112,8339,2131xe" filled="true" fillcolor="#000000" stroked="false">
                <v:path arrowok="t"/>
                <v:fill type="solid"/>
              </v:shape>
            </v:group>
            <v:group style="position:absolute;left:8339;top:2131;width:10;height:20" coordorigin="8339,2131" coordsize="10,20">
              <v:shape style="position:absolute;left:8339;top:2131;width:10;height:20" coordorigin="8339,2131" coordsize="10,20" path="m8339,2150l8349,2150,8349,2131,8339,2131,8339,2150xe" filled="true" fillcolor="#000000" stroked="false">
                <v:path arrowok="t"/>
                <v:fill type="solid"/>
              </v:shape>
            </v:group>
            <v:group style="position:absolute;left:8339;top:2150;width:10;height:20" coordorigin="8339,2150" coordsize="10,20">
              <v:shape style="position:absolute;left:8339;top:2150;width:10;height:20" coordorigin="8339,2150" coordsize="10,20" path="m8339,2170l8349,2170,8349,2150,8339,2150,8339,2170xe" filled="true" fillcolor="#000000" stroked="false">
                <v:path arrowok="t"/>
                <v:fill type="solid"/>
              </v:shape>
            </v:group>
            <v:group style="position:absolute;left:8339;top:2170;width:10;height:20" coordorigin="8339,2170" coordsize="10,20">
              <v:shape style="position:absolute;left:8339;top:2170;width:10;height:20" coordorigin="8339,2170" coordsize="10,20" path="m8339,2189l8349,2189,8349,2170,8339,2170,8339,2189xe" filled="true" fillcolor="#000000" stroked="false">
                <v:path arrowok="t"/>
                <v:fill type="solid"/>
              </v:shape>
            </v:group>
            <v:group style="position:absolute;left:8339;top:2189;width:10;height:20" coordorigin="8339,2189" coordsize="10,20">
              <v:shape style="position:absolute;left:8339;top:2189;width:10;height:20" coordorigin="8339,2189" coordsize="10,20" path="m8339,2208l8349,2208,8349,2189,8339,2189,8339,2208xe" filled="true" fillcolor="#000000" stroked="false">
                <v:path arrowok="t"/>
                <v:fill type="solid"/>
              </v:shape>
            </v:group>
            <v:group style="position:absolute;left:8339;top:2208;width:10;height:20" coordorigin="8339,2208" coordsize="10,20">
              <v:shape style="position:absolute;left:8339;top:2208;width:10;height:20" coordorigin="8339,2208" coordsize="10,20" path="m8339,2227l8349,2227,8349,2208,8339,2208,8339,2227xe" filled="true" fillcolor="#000000" stroked="false">
                <v:path arrowok="t"/>
                <v:fill type="solid"/>
              </v:shape>
            </v:group>
            <v:group style="position:absolute;left:8339;top:2227;width:10;height:20" coordorigin="8339,2227" coordsize="10,20">
              <v:shape style="position:absolute;left:8339;top:2227;width:10;height:20" coordorigin="8339,2227" coordsize="10,20" path="m8339,2246l8349,2246,8349,2227,8339,2227,8339,2246xe" filled="true" fillcolor="#000000" stroked="false">
                <v:path arrowok="t"/>
                <v:fill type="solid"/>
              </v:shape>
            </v:group>
            <v:group style="position:absolute;left:8339;top:2246;width:10;height:20" coordorigin="8339,2246" coordsize="10,20">
              <v:shape style="position:absolute;left:8339;top:2246;width:10;height:20" coordorigin="8339,2246" coordsize="10,20" path="m8339,2266l8349,2266,8349,2246,8339,2246,8339,2266xe" filled="true" fillcolor="#000000" stroked="false">
                <v:path arrowok="t"/>
                <v:fill type="solid"/>
              </v:shape>
            </v:group>
            <v:group style="position:absolute;left:8339;top:2266;width:10;height:20" coordorigin="8339,2266" coordsize="10,20">
              <v:shape style="position:absolute;left:8339;top:2266;width:10;height:20" coordorigin="8339,2266" coordsize="10,20" path="m8339,2285l8349,2285,8349,2266,8339,2266,8339,2285xe" filled="true" fillcolor="#000000" stroked="false">
                <v:path arrowok="t"/>
                <v:fill type="solid"/>
              </v:shape>
            </v:group>
            <v:group style="position:absolute;left:8339;top:2285;width:10;height:20" coordorigin="8339,2285" coordsize="10,20">
              <v:shape style="position:absolute;left:8339;top:2285;width:10;height:20" coordorigin="8339,2285" coordsize="10,20" path="m8339,2304l8349,2304,8349,2285,8339,2285,8339,2304xe" filled="true" fillcolor="#000000" stroked="false">
                <v:path arrowok="t"/>
                <v:fill type="solid"/>
              </v:shape>
            </v:group>
            <v:group style="position:absolute;left:8339;top:2304;width:10;height:20" coordorigin="8339,2304" coordsize="10,20">
              <v:shape style="position:absolute;left:8339;top:2304;width:10;height:20" coordorigin="8339,2304" coordsize="10,20" path="m8339,2323l8349,2323,8349,2304,8339,2304,8339,2323xe" filled="true" fillcolor="#000000" stroked="false">
                <v:path arrowok="t"/>
                <v:fill type="solid"/>
              </v:shape>
            </v:group>
            <v:group style="position:absolute;left:8339;top:2332;width:10;height:2" coordorigin="8339,2332" coordsize="10,2">
              <v:shape style="position:absolute;left:8339;top:2332;width:10;height:2" coordorigin="8339,2332" coordsize="10,0" path="m8339,2332l8349,2332e" filled="false" stroked="true" strokeweight=".84pt" strokecolor="#000000">
                <v:path arrowok="t"/>
              </v:shape>
              <v:shape style="position:absolute;left:14;top:2246;width:1454;height:103" type="#_x0000_t75" stroked="false">
                <v:imagedata r:id="rId691" o:title=""/>
              </v:shape>
              <v:shape style="position:absolute;left:1445;top:2340;width:1313;height:10" type="#_x0000_t75" stroked="false">
                <v:imagedata r:id="rId685" o:title=""/>
              </v:shape>
              <v:shape style="position:absolute;left:2753;top:2340;width:677;height:10" type="#_x0000_t75" stroked="false">
                <v:imagedata r:id="rId686" o:title=""/>
              </v:shape>
              <v:shape style="position:absolute;left:3425;top:2340;width:1166;height:10" type="#_x0000_t75" stroked="false">
                <v:imagedata r:id="rId687" o:title=""/>
              </v:shape>
              <v:shape style="position:absolute;left:4587;top:2340;width:1918;height:10" type="#_x0000_t75" stroked="false">
                <v:imagedata r:id="rId688" o:title=""/>
              </v:shape>
              <v:shape style="position:absolute;left:6500;top:2340;width:718;height:10" type="#_x0000_t75" stroked="false">
                <v:imagedata r:id="rId689" o:title=""/>
              </v:shape>
              <v:shape style="position:absolute;left:7214;top:2340;width:1762;height:10" type="#_x0000_t75" stroked="false">
                <v:imagedata r:id="rId690" o:title=""/>
              </v:shape>
              <v:shape style="position:absolute;left:3080;top:16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年末金额</w:t>
                      </w:r>
                    </w:p>
                  </w:txbxContent>
                </v:textbox>
                <w10:wrap type="none"/>
              </v:shape>
              <v:shape style="position:absolute;left:6839;top:16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年初金额</w:t>
                      </w:r>
                    </w:p>
                  </w:txbxContent>
                </v:textbox>
                <w10:wrap type="none"/>
              </v:shape>
              <v:shape style="position:absolute;left:2144;top:53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4071;top:53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5963;top:53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7797;top:535;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509;top:674;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 </w:t>
                      </w:r>
                      <w:r>
                        <w:rPr>
                          <w:rFonts w:ascii="宋体" w:hAnsi="宋体" w:cs="宋体" w:eastAsia="宋体" w:hint="default"/>
                          <w:spacing w:val="3"/>
                          <w:sz w:val="15"/>
                          <w:szCs w:val="15"/>
                        </w:rPr>
                        <w:t> </w:t>
                      </w:r>
                      <w:r>
                        <w:rPr>
                          <w:rFonts w:ascii="宋体" w:hAnsi="宋体" w:cs="宋体" w:eastAsia="宋体" w:hint="default"/>
                          <w:sz w:val="15"/>
                          <w:szCs w:val="15"/>
                        </w:rPr>
                        <w:t>类</w:t>
                      </w:r>
                    </w:p>
                  </w:txbxContent>
                </v:textbox>
                <w10:wrap type="none"/>
              </v:shape>
              <v:shape style="position:absolute;left:1831;top:1044;width:45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2948;top:904;width:303;height:430" type="#_x0000_t202" filled="false" stroked="false">
                <v:textbox inset="0,0,0,0">
                  <w:txbxContent>
                    <w:p>
                      <w:pPr>
                        <w:spacing w:line="151" w:lineRule="exact" w:before="0"/>
                        <w:ind w:left="38"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spacing w:before="82"/>
                        <w:ind w:left="38"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3790;top:1044;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4799;top:904;width:303;height:430" type="#_x0000_t202" filled="false" stroked="false">
                <v:textbox inset="0,0,0,0">
                  <w:txbxContent>
                    <w:p>
                      <w:pPr>
                        <w:spacing w:line="151" w:lineRule="exact" w:before="0"/>
                        <w:ind w:left="38"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spacing w:before="82"/>
                        <w:ind w:left="38"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5679;top:1044;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6716;top:904;width:303;height:430" type="#_x0000_t202" filled="false" stroked="false">
                <v:textbox inset="0,0,0,0">
                  <w:txbxContent>
                    <w:p>
                      <w:pPr>
                        <w:spacing w:line="151" w:lineRule="exact" w:before="0"/>
                        <w:ind w:left="36"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spacing w:before="82"/>
                        <w:ind w:left="36"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7557;top:1044;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额</w:t>
                      </w:r>
                    </w:p>
                  </w:txbxContent>
                </v:textbox>
                <w10:wrap type="none"/>
              </v:shape>
              <v:shape style="position:absolute;left:8507;top:904;width:303;height:430" type="#_x0000_t202" filled="false" stroked="false">
                <v:textbox inset="0,0,0,0">
                  <w:txbxContent>
                    <w:p>
                      <w:pPr>
                        <w:spacing w:line="151" w:lineRule="exact" w:before="0"/>
                        <w:ind w:left="38"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spacing w:before="82"/>
                        <w:ind w:left="38"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134;top:1555;width:1203;height:711"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w:t>
                      </w:r>
                    </w:p>
                    <w:p>
                      <w:pPr>
                        <w:spacing w:line="280" w:lineRule="exact" w:before="33"/>
                        <w:ind w:left="299" w:right="0" w:hanging="300"/>
                        <w:jc w:val="left"/>
                        <w:rPr>
                          <w:rFonts w:ascii="宋体" w:hAnsi="宋体" w:cs="宋体" w:eastAsia="宋体" w:hint="default"/>
                          <w:sz w:val="15"/>
                          <w:szCs w:val="15"/>
                        </w:rPr>
                      </w:pPr>
                      <w:r>
                        <w:rPr>
                          <w:rFonts w:ascii="宋体" w:hAnsi="宋体" w:cs="宋体" w:eastAsia="宋体" w:hint="default"/>
                          <w:spacing w:val="-2"/>
                          <w:sz w:val="15"/>
                          <w:szCs w:val="15"/>
                        </w:rPr>
                        <w:t>项计提坏账准备的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应收账款</w:t>
                      </w:r>
                    </w:p>
                  </w:txbxContent>
                </v:textbox>
                <w10:wrap type="none"/>
              </v:shape>
              <v:shape style="position:absolute;left:1620;top:1836;width:976;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pacing w:val="-2"/>
                          <w:sz w:val="15"/>
                        </w:rPr>
                        <w:t>12,991,779.08</w:t>
                      </w:r>
                    </w:p>
                  </w:txbxContent>
                </v:textbox>
                <w10:wrap type="none"/>
              </v:shape>
              <v:shape style="position:absolute;left:2948;top:1836;width:30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sz w:val="15"/>
                        </w:rPr>
                        <w:t>9.93</w:t>
                      </w:r>
                    </w:p>
                  </w:txbxContent>
                </v:textbox>
                <w10:wrap type="none"/>
              </v:shape>
              <v:shape style="position:absolute;left:4217;top:1811;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4926;top:1811;width:2092;height:180" type="#_x0000_t202" filled="false" stroked="false">
                <v:textbox inset="0,0,0,0">
                  <w:txbxContent>
                    <w:p>
                      <w:pPr>
                        <w:tabs>
                          <w:tab w:pos="530" w:val="left" w:leader="none"/>
                          <w:tab w:pos="1790" w:val="left" w:leader="none"/>
                        </w:tabs>
                        <w:spacing w:line="180" w:lineRule="exact" w:before="0"/>
                        <w:ind w:left="0" w:right="0" w:firstLine="0"/>
                        <w:jc w:val="left"/>
                        <w:rPr>
                          <w:rFonts w:ascii="宋体" w:hAnsi="宋体" w:cs="宋体" w:eastAsia="宋体" w:hint="default"/>
                          <w:sz w:val="15"/>
                          <w:szCs w:val="15"/>
                        </w:rPr>
                      </w:pPr>
                      <w:r>
                        <w:rPr>
                          <w:rFonts w:ascii="宋体"/>
                          <w:sz w:val="18"/>
                        </w:rPr>
                        <w:t>---</w:t>
                        <w:tab/>
                      </w:r>
                      <w:r>
                        <w:rPr>
                          <w:rFonts w:ascii="宋体"/>
                          <w:spacing w:val="-2"/>
                          <w:sz w:val="15"/>
                        </w:rPr>
                        <w:t>8,539,620.85</w:t>
                        <w:tab/>
                      </w:r>
                      <w:r>
                        <w:rPr>
                          <w:rFonts w:ascii="宋体"/>
                          <w:spacing w:val="-1"/>
                          <w:sz w:val="15"/>
                        </w:rPr>
                        <w:t>8.57</w:t>
                      </w:r>
                    </w:p>
                  </w:txbxContent>
                </v:textbox>
                <w10:wrap type="none"/>
              </v:shape>
              <v:shape style="position:absolute;left:7446;top:1836;width:1362;height:152" type="#_x0000_t202" filled="false" stroked="false">
                <v:textbox inset="0,0,0,0">
                  <w:txbxContent>
                    <w:p>
                      <w:pPr>
                        <w:tabs>
                          <w:tab w:pos="1060" w:val="left" w:leader="none"/>
                        </w:tabs>
                        <w:spacing w:line="151" w:lineRule="exact" w:before="0"/>
                        <w:ind w:left="0" w:right="0" w:firstLine="0"/>
                        <w:jc w:val="left"/>
                        <w:rPr>
                          <w:rFonts w:ascii="宋体" w:hAnsi="宋体" w:cs="宋体" w:eastAsia="宋体" w:hint="default"/>
                          <w:sz w:val="15"/>
                          <w:szCs w:val="15"/>
                        </w:rPr>
                      </w:pPr>
                      <w:r>
                        <w:rPr>
                          <w:rFonts w:ascii="宋体"/>
                          <w:spacing w:val="-2"/>
                          <w:sz w:val="15"/>
                        </w:rPr>
                        <w:t>58,434.76</w:t>
                        <w:tab/>
                      </w:r>
                      <w:r>
                        <w:rPr>
                          <w:rFonts w:ascii="宋体"/>
                          <w:spacing w:val="-1"/>
                          <w:sz w:val="15"/>
                        </w:rPr>
                        <w:t>0.68</w:t>
                      </w:r>
                    </w:p>
                  </w:txbxContent>
                </v:textbox>
                <w10:wrap type="none"/>
              </v:shape>
            </v:group>
          </v:group>
        </w:pict>
      </w:r>
      <w:r>
        <w:rPr>
          <w:rFonts w:ascii="宋体" w:hAnsi="宋体" w:cs="宋体" w:eastAsia="宋体" w:hint="default"/>
          <w:position w:val="-46"/>
          <w:sz w:val="20"/>
          <w:szCs w:val="20"/>
        </w:rPr>
      </w:r>
    </w:p>
    <w:p>
      <w:pPr>
        <w:spacing w:before="90"/>
        <w:ind w:left="3542" w:right="4663" w:firstLine="0"/>
        <w:jc w:val="center"/>
        <w:rPr>
          <w:rFonts w:ascii="宋体" w:hAnsi="宋体" w:cs="宋体" w:eastAsia="宋体" w:hint="default"/>
          <w:sz w:val="15"/>
          <w:szCs w:val="15"/>
        </w:rPr>
      </w:pPr>
      <w:r>
        <w:rPr/>
        <w:pict>
          <v:group style="position:absolute;margin-left:84.503998pt;margin-top:31.979763pt;width:448.05pt;height:5.2pt;mso-position-horizontal-relative:page;mso-position-vertical-relative:paragraph;z-index:-1117264" coordorigin="1690,640" coordsize="8961,104">
            <v:shape style="position:absolute;left:1690;top:640;width:1454;height:103" type="#_x0000_t75" stroked="false">
              <v:imagedata r:id="rId692" o:title=""/>
            </v:shape>
            <v:shape style="position:absolute;left:3120;top:733;width:1313;height:10" type="#_x0000_t75" stroked="false">
              <v:imagedata r:id="rId92" o:title=""/>
            </v:shape>
            <v:shape style="position:absolute;left:4429;top:733;width:677;height:10" type="#_x0000_t75" stroked="false">
              <v:imagedata r:id="rId679" o:title=""/>
            </v:shape>
            <v:shape style="position:absolute;left:5101;top:733;width:1166;height:10" type="#_x0000_t75" stroked="false">
              <v:imagedata r:id="rId680" o:title=""/>
            </v:shape>
            <v:shape style="position:absolute;left:6263;top:733;width:1918;height:10" type="#_x0000_t75" stroked="false">
              <v:imagedata r:id="rId681" o:title=""/>
            </v:shape>
            <v:shape style="position:absolute;left:8176;top:733;width:718;height:10" type="#_x0000_t75" stroked="false">
              <v:imagedata r:id="rId682" o:title=""/>
            </v:shape>
            <v:shape style="position:absolute;left:8889;top:733;width:1762;height:10" type="#_x0000_t75" stroked="false">
              <v:imagedata r:id="rId683" o:title=""/>
            </v:shape>
            <w10:wrap type="none"/>
          </v:group>
        </w:pict>
      </w:r>
      <w:r>
        <w:rPr/>
        <w:pict>
          <v:group style="position:absolute;margin-left:84.503998pt;margin-top:50.579731pt;width:448.05pt;height:5.05pt;mso-position-horizontal-relative:page;mso-position-vertical-relative:paragraph;z-index:-1117240" coordorigin="1690,1012" coordsize="8961,101">
            <v:shape style="position:absolute;left:1690;top:1012;width:1454;height:101" type="#_x0000_t75" stroked="false">
              <v:imagedata r:id="rId693" o:title=""/>
            </v:shape>
            <v:shape style="position:absolute;left:3120;top:1103;width:1313;height:10" type="#_x0000_t75" stroked="false">
              <v:imagedata r:id="rId685" o:title=""/>
            </v:shape>
            <v:shape style="position:absolute;left:4429;top:1103;width:677;height:10" type="#_x0000_t75" stroked="false">
              <v:imagedata r:id="rId686" o:title=""/>
            </v:shape>
            <v:shape style="position:absolute;left:5101;top:1103;width:1166;height:10" type="#_x0000_t75" stroked="false">
              <v:imagedata r:id="rId687" o:title=""/>
            </v:shape>
            <v:shape style="position:absolute;left:6263;top:1103;width:1918;height:10" type="#_x0000_t75" stroked="false">
              <v:imagedata r:id="rId688" o:title=""/>
            </v:shape>
            <v:shape style="position:absolute;left:8176;top:1103;width:718;height:10" type="#_x0000_t75" stroked="false">
              <v:imagedata r:id="rId689" o:title=""/>
            </v:shape>
            <v:shape style="position:absolute;left:8889;top:1103;width:1762;height:10" type="#_x0000_t75" stroked="false">
              <v:imagedata r:id="rId690" o:title=""/>
            </v:shape>
            <w10:wrap type="none"/>
          </v:group>
        </w:pict>
      </w:r>
      <w:r>
        <w:rPr>
          <w:rFonts w:ascii="宋体" w:hAnsi="宋体" w:cs="宋体" w:eastAsia="宋体" w:hint="default"/>
          <w:sz w:val="15"/>
          <w:szCs w:val="15"/>
        </w:rPr>
        <w:t>按组合计提坏账准备的应收账款</w:t>
      </w:r>
    </w:p>
    <w:p>
      <w:pPr>
        <w:spacing w:line="240" w:lineRule="auto" w:before="9"/>
        <w:rPr>
          <w:rFonts w:ascii="宋体" w:hAnsi="宋体" w:cs="宋体" w:eastAsia="宋体" w:hint="default"/>
          <w:sz w:val="5"/>
          <w:szCs w:val="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05pt;height:.5pt;mso-position-horizontal-relative:char;mso-position-vertical-relative:line" coordorigin="0,0" coordsize="8961,10">
            <v:shape style="position:absolute;left:0;top:0;width:1435;height:10" type="#_x0000_t75" stroked="false">
              <v:imagedata r:id="rId684" o:title=""/>
            </v:shape>
            <v:shape style="position:absolute;left:1430;top:0;width:1313;height:10" type="#_x0000_t75" stroked="false">
              <v:imagedata r:id="rId92" o:title=""/>
            </v:shape>
            <v:shape style="position:absolute;left:2739;top:0;width:677;height:10" type="#_x0000_t75" stroked="false">
              <v:imagedata r:id="rId679" o:title=""/>
            </v:shape>
            <v:shape style="position:absolute;left:3411;top:0;width:1166;height:10" type="#_x0000_t75" stroked="false">
              <v:imagedata r:id="rId680" o:title=""/>
            </v:shape>
            <v:shape style="position:absolute;left:4573;top:0;width:1918;height:10" type="#_x0000_t75" stroked="false">
              <v:imagedata r:id="rId681" o:title=""/>
            </v:shape>
            <v:shape style="position:absolute;left:6486;top:0;width:718;height:10" type="#_x0000_t75" stroked="false">
              <v:imagedata r:id="rId682" o:title=""/>
            </v:shape>
            <v:shape style="position:absolute;left:7199;top:0;width:1762;height:10" type="#_x0000_t75" stroked="false">
              <v:imagedata r:id="rId683" o:title=""/>
            </v:shape>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1454"/>
        <w:gridCol w:w="1309"/>
        <w:gridCol w:w="672"/>
        <w:gridCol w:w="1162"/>
        <w:gridCol w:w="711"/>
        <w:gridCol w:w="1202"/>
        <w:gridCol w:w="713"/>
        <w:gridCol w:w="1121"/>
        <w:gridCol w:w="631"/>
      </w:tblGrid>
      <w:tr>
        <w:trPr>
          <w:trHeight w:val="288"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20" w:right="0"/>
              <w:jc w:val="center"/>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宋体" w:hAnsi="宋体" w:cs="宋体" w:eastAsia="宋体" w:hint="default"/>
                <w:sz w:val="15"/>
                <w:szCs w:val="15"/>
              </w:rPr>
              <w:t>1</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宋体" w:hAnsi="宋体" w:cs="宋体" w:eastAsia="宋体" w:hint="default"/>
                <w:sz w:val="15"/>
                <w:szCs w:val="15"/>
              </w:rPr>
            </w:pPr>
            <w:r>
              <w:rPr>
                <w:rFonts w:ascii="宋体"/>
                <w:sz w:val="15"/>
              </w:rPr>
              <w:t>117,867,768.45</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 w:right="0"/>
              <w:jc w:val="center"/>
              <w:rPr>
                <w:rFonts w:ascii="宋体" w:hAnsi="宋体" w:cs="宋体" w:eastAsia="宋体" w:hint="default"/>
                <w:sz w:val="15"/>
                <w:szCs w:val="15"/>
              </w:rPr>
            </w:pPr>
            <w:r>
              <w:rPr>
                <w:rFonts w:ascii="宋体"/>
                <w:sz w:val="15"/>
              </w:rPr>
              <w:t>90.06</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
              <w:jc w:val="center"/>
              <w:rPr>
                <w:rFonts w:ascii="宋体" w:hAnsi="宋体" w:cs="宋体" w:eastAsia="宋体" w:hint="default"/>
                <w:sz w:val="15"/>
                <w:szCs w:val="15"/>
              </w:rPr>
            </w:pPr>
            <w:r>
              <w:rPr>
                <w:rFonts w:ascii="宋体"/>
                <w:sz w:val="15"/>
              </w:rPr>
              <w:t>5,911,571.04</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3"/>
              <w:jc w:val="center"/>
              <w:rPr>
                <w:rFonts w:ascii="宋体" w:hAnsi="宋体" w:cs="宋体" w:eastAsia="宋体" w:hint="default"/>
                <w:sz w:val="15"/>
                <w:szCs w:val="15"/>
              </w:rPr>
            </w:pPr>
            <w:r>
              <w:rPr>
                <w:rFonts w:ascii="宋体"/>
                <w:sz w:val="15"/>
              </w:rPr>
              <w:t>5.02</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4"/>
              <w:jc w:val="center"/>
              <w:rPr>
                <w:rFonts w:ascii="宋体" w:hAnsi="宋体" w:cs="宋体" w:eastAsia="宋体" w:hint="default"/>
                <w:sz w:val="15"/>
                <w:szCs w:val="15"/>
              </w:rPr>
            </w:pPr>
            <w:r>
              <w:rPr>
                <w:rFonts w:ascii="宋体"/>
                <w:sz w:val="15"/>
              </w:rPr>
              <w:t>91,012,453.60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
              <w:jc w:val="center"/>
              <w:rPr>
                <w:rFonts w:ascii="宋体" w:hAnsi="宋体" w:cs="宋体" w:eastAsia="宋体" w:hint="default"/>
                <w:sz w:val="15"/>
                <w:szCs w:val="15"/>
              </w:rPr>
            </w:pPr>
            <w:r>
              <w:rPr>
                <w:rFonts w:ascii="宋体"/>
                <w:sz w:val="15"/>
              </w:rPr>
              <w:t>91.37</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2"/>
              <w:jc w:val="right"/>
              <w:rPr>
                <w:rFonts w:ascii="宋体" w:hAnsi="宋体" w:cs="宋体" w:eastAsia="宋体" w:hint="default"/>
                <w:sz w:val="15"/>
                <w:szCs w:val="15"/>
              </w:rPr>
            </w:pPr>
            <w:r>
              <w:rPr>
                <w:rFonts w:ascii="宋体"/>
                <w:spacing w:val="-2"/>
                <w:sz w:val="15"/>
              </w:rPr>
              <w:t>5,108,561.77</w:t>
            </w:r>
          </w:p>
        </w:tc>
        <w:tc>
          <w:tcPr>
            <w:tcW w:w="631"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64"/>
              <w:jc w:val="right"/>
              <w:rPr>
                <w:rFonts w:ascii="宋体" w:hAnsi="宋体" w:cs="宋体" w:eastAsia="宋体" w:hint="default"/>
                <w:sz w:val="15"/>
                <w:szCs w:val="15"/>
              </w:rPr>
            </w:pPr>
            <w:r>
              <w:rPr>
                <w:rFonts w:ascii="宋体"/>
                <w:spacing w:val="-1"/>
                <w:sz w:val="15"/>
              </w:rPr>
              <w:t>5.61</w:t>
            </w:r>
          </w:p>
        </w:tc>
      </w:tr>
      <w:tr>
        <w:trPr>
          <w:trHeight w:val="84" w:hRule="exact"/>
        </w:trPr>
        <w:tc>
          <w:tcPr>
            <w:tcW w:w="14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21" w:right="0"/>
              <w:jc w:val="center"/>
              <w:rPr>
                <w:rFonts w:ascii="宋体" w:hAnsi="宋体" w:cs="宋体" w:eastAsia="宋体" w:hint="default"/>
                <w:sz w:val="15"/>
                <w:szCs w:val="15"/>
              </w:rPr>
            </w:pPr>
            <w:r>
              <w:rPr>
                <w:rFonts w:ascii="宋体" w:hAnsi="宋体" w:cs="宋体" w:eastAsia="宋体" w:hint="default"/>
                <w:sz w:val="15"/>
                <w:szCs w:val="15"/>
              </w:rPr>
              <w:t>组合小计</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0"/>
              <w:jc w:val="center"/>
              <w:rPr>
                <w:rFonts w:ascii="宋体" w:hAnsi="宋体" w:cs="宋体" w:eastAsia="宋体" w:hint="default"/>
                <w:sz w:val="15"/>
                <w:szCs w:val="15"/>
              </w:rPr>
            </w:pPr>
            <w:r>
              <w:rPr>
                <w:rFonts w:ascii="宋体"/>
                <w:sz w:val="15"/>
              </w:rPr>
              <w:t>117,867,768.45</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 w:right="0"/>
              <w:jc w:val="center"/>
              <w:rPr>
                <w:rFonts w:ascii="宋体" w:hAnsi="宋体" w:cs="宋体" w:eastAsia="宋体" w:hint="default"/>
                <w:sz w:val="15"/>
                <w:szCs w:val="15"/>
              </w:rPr>
            </w:pPr>
            <w:r>
              <w:rPr>
                <w:rFonts w:ascii="宋体"/>
                <w:sz w:val="15"/>
              </w:rPr>
              <w:t>90.06</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
              <w:jc w:val="center"/>
              <w:rPr>
                <w:rFonts w:ascii="宋体" w:hAnsi="宋体" w:cs="宋体" w:eastAsia="宋体" w:hint="default"/>
                <w:sz w:val="15"/>
                <w:szCs w:val="15"/>
              </w:rPr>
            </w:pPr>
            <w:r>
              <w:rPr>
                <w:rFonts w:ascii="宋体"/>
                <w:sz w:val="15"/>
              </w:rPr>
              <w:t>5,911,571.04</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3"/>
              <w:jc w:val="center"/>
              <w:rPr>
                <w:rFonts w:ascii="宋体" w:hAnsi="宋体" w:cs="宋体" w:eastAsia="宋体" w:hint="default"/>
                <w:sz w:val="15"/>
                <w:szCs w:val="15"/>
              </w:rPr>
            </w:pPr>
            <w:r>
              <w:rPr>
                <w:rFonts w:ascii="宋体"/>
                <w:sz w:val="15"/>
              </w:rPr>
              <w:t>5.02</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4"/>
              <w:jc w:val="center"/>
              <w:rPr>
                <w:rFonts w:ascii="宋体" w:hAnsi="宋体" w:cs="宋体" w:eastAsia="宋体" w:hint="default"/>
                <w:sz w:val="15"/>
                <w:szCs w:val="15"/>
              </w:rPr>
            </w:pPr>
            <w:r>
              <w:rPr>
                <w:rFonts w:ascii="宋体"/>
                <w:sz w:val="15"/>
              </w:rPr>
              <w:t>91,012,453.60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
              <w:jc w:val="center"/>
              <w:rPr>
                <w:rFonts w:ascii="宋体" w:hAnsi="宋体" w:cs="宋体" w:eastAsia="宋体" w:hint="default"/>
                <w:sz w:val="15"/>
                <w:szCs w:val="15"/>
              </w:rPr>
            </w:pPr>
            <w:r>
              <w:rPr>
                <w:rFonts w:ascii="宋体"/>
                <w:sz w:val="15"/>
              </w:rPr>
              <w:t>91.37</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宋体" w:hAnsi="宋体" w:cs="宋体" w:eastAsia="宋体" w:hint="default"/>
                <w:sz w:val="15"/>
                <w:szCs w:val="15"/>
              </w:rPr>
            </w:pPr>
            <w:r>
              <w:rPr>
                <w:rFonts w:ascii="宋体"/>
                <w:spacing w:val="-2"/>
                <w:sz w:val="15"/>
              </w:rPr>
              <w:t>5,108,561.77</w:t>
            </w:r>
          </w:p>
        </w:tc>
        <w:tc>
          <w:tcPr>
            <w:tcW w:w="631"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64"/>
              <w:jc w:val="right"/>
              <w:rPr>
                <w:rFonts w:ascii="宋体" w:hAnsi="宋体" w:cs="宋体" w:eastAsia="宋体" w:hint="default"/>
                <w:sz w:val="15"/>
                <w:szCs w:val="15"/>
              </w:rPr>
            </w:pPr>
            <w:r>
              <w:rPr>
                <w:rFonts w:ascii="宋体"/>
                <w:spacing w:val="-1"/>
                <w:sz w:val="15"/>
              </w:rPr>
              <w:t>5.61</w:t>
            </w:r>
          </w:p>
        </w:tc>
      </w:tr>
      <w:tr>
        <w:trPr>
          <w:trHeight w:val="84" w:hRule="exact"/>
        </w:trPr>
        <w:tc>
          <w:tcPr>
            <w:tcW w:w="14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nil" w:sz="6" w:space="0" w:color="auto"/>
            </w:tcBorders>
          </w:tcPr>
          <w:p>
            <w:pPr/>
          </w:p>
        </w:tc>
      </w:tr>
      <w:tr>
        <w:trPr>
          <w:trHeight w:val="63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340" w:lineRule="auto" w:before="89"/>
              <w:ind w:left="134" w:right="110"/>
              <w:jc w:val="left"/>
              <w:rPr>
                <w:rFonts w:ascii="宋体" w:hAnsi="宋体" w:cs="宋体" w:eastAsia="宋体" w:hint="default"/>
                <w:sz w:val="15"/>
                <w:szCs w:val="15"/>
              </w:rPr>
            </w:pPr>
            <w:r>
              <w:rPr>
                <w:rFonts w:ascii="宋体" w:hAnsi="宋体" w:cs="宋体" w:eastAsia="宋体" w:hint="default"/>
                <w:spacing w:val="-2"/>
                <w:sz w:val="15"/>
                <w:szCs w:val="15"/>
              </w:rPr>
              <w:t>单项金额虽不重大</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但单项计提坏账准</w:t>
            </w:r>
          </w:p>
        </w:tc>
        <w:tc>
          <w:tcPr>
            <w:tcW w:w="13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21,279.26</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0.01</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21,279.26</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100.00</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61,351.10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0.06</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63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2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9" w:right="0"/>
              <w:jc w:val="center"/>
              <w:rPr>
                <w:rFonts w:ascii="宋体" w:hAnsi="宋体" w:cs="宋体" w:eastAsia="宋体" w:hint="default"/>
                <w:sz w:val="15"/>
                <w:szCs w:val="15"/>
              </w:rPr>
            </w:pPr>
            <w:r>
              <w:rPr>
                <w:rFonts w:ascii="宋体" w:hAnsi="宋体" w:cs="宋体" w:eastAsia="宋体" w:hint="default"/>
                <w:sz w:val="15"/>
                <w:szCs w:val="15"/>
              </w:rPr>
              <w:t>备的应收账款</w:t>
            </w:r>
          </w:p>
        </w:tc>
        <w:tc>
          <w:tcPr>
            <w:tcW w:w="1309"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nil" w:sz="6" w:space="0" w:color="auto"/>
            </w:tcBorders>
          </w:tcPr>
          <w:p>
            <w:pPr/>
          </w:p>
        </w:tc>
      </w:tr>
      <w:tr>
        <w:trPr>
          <w:trHeight w:val="84" w:hRule="exact"/>
        </w:trPr>
        <w:tc>
          <w:tcPr>
            <w:tcW w:w="14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631" w:type="dxa"/>
            <w:tcBorders>
              <w:top w:val="nil" w:sz="6" w:space="0" w:color="auto"/>
              <w:left w:val="single" w:sz="4" w:space="0" w:color="000000"/>
              <w:bottom w:val="nil" w:sz="6" w:space="0" w:color="auto"/>
              <w:right w:val="nil" w:sz="6" w:space="0" w:color="auto"/>
            </w:tcBorders>
          </w:tcPr>
          <w:p>
            <w:pPr/>
          </w:p>
        </w:tc>
      </w:tr>
      <w:tr>
        <w:trPr>
          <w:trHeight w:val="456" w:hRule="exact"/>
        </w:trPr>
        <w:tc>
          <w:tcPr>
            <w:tcW w:w="1454" w:type="dxa"/>
            <w:tcBorders>
              <w:top w:val="nil" w:sz="6" w:space="0" w:color="auto"/>
              <w:left w:val="nil" w:sz="6" w:space="0" w:color="auto"/>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 w:right="0"/>
              <w:jc w:val="center"/>
              <w:rPr>
                <w:rFonts w:ascii="宋体" w:hAnsi="宋体" w:cs="宋体" w:eastAsia="宋体" w:hint="default"/>
                <w:sz w:val="15"/>
                <w:szCs w:val="15"/>
              </w:rPr>
            </w:pPr>
            <w:r>
              <w:rPr>
                <w:rFonts w:ascii="宋体"/>
                <w:sz w:val="15"/>
              </w:rPr>
              <w:t>130,880,826.79</w:t>
            </w:r>
          </w:p>
        </w:tc>
        <w:tc>
          <w:tcPr>
            <w:tcW w:w="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sz w:val="15"/>
              </w:rPr>
              <w:t>100.00</w:t>
            </w:r>
          </w:p>
        </w:tc>
        <w:tc>
          <w:tcPr>
            <w:tcW w:w="11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sz w:val="15"/>
              </w:rPr>
              <w:t>5,932,850.30</w:t>
            </w:r>
          </w:p>
        </w:tc>
        <w:tc>
          <w:tcPr>
            <w:tcW w:w="7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
              <w:jc w:val="center"/>
              <w:rPr>
                <w:rFonts w:ascii="宋体" w:hAnsi="宋体" w:cs="宋体" w:eastAsia="宋体" w:hint="default"/>
                <w:sz w:val="15"/>
                <w:szCs w:val="15"/>
              </w:rPr>
            </w:pPr>
            <w:r>
              <w:rPr>
                <w:rFonts w:ascii="宋体"/>
                <w:sz w:val="15"/>
              </w:rPr>
              <w:t>4.53</w:t>
            </w:r>
          </w:p>
        </w:tc>
        <w:tc>
          <w:tcPr>
            <w:tcW w:w="12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5"/>
                <w:szCs w:val="15"/>
              </w:rPr>
            </w:pPr>
            <w:r>
              <w:rPr>
                <w:rFonts w:ascii="宋体"/>
                <w:sz w:val="15"/>
              </w:rPr>
              <w:t>99,613,425.55</w:t>
            </w:r>
          </w:p>
        </w:tc>
        <w:tc>
          <w:tcPr>
            <w:tcW w:w="7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1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5,166,996.53</w:t>
            </w:r>
          </w:p>
        </w:tc>
        <w:tc>
          <w:tcPr>
            <w:tcW w:w="631" w:type="dxa"/>
            <w:tcBorders>
              <w:top w:val="nil" w:sz="6" w:space="0" w:color="auto"/>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4"/>
              <w:jc w:val="right"/>
              <w:rPr>
                <w:rFonts w:ascii="宋体" w:hAnsi="宋体" w:cs="宋体" w:eastAsia="宋体" w:hint="default"/>
                <w:sz w:val="15"/>
                <w:szCs w:val="15"/>
              </w:rPr>
            </w:pPr>
            <w:r>
              <w:rPr>
                <w:rFonts w:ascii="宋体"/>
                <w:spacing w:val="-1"/>
                <w:sz w:val="15"/>
              </w:rPr>
              <w:t>5.19</w:t>
            </w:r>
          </w:p>
        </w:tc>
      </w:tr>
    </w:tbl>
    <w:p>
      <w:pPr>
        <w:spacing w:before="71"/>
        <w:ind w:left="658" w:right="1777" w:firstLine="0"/>
        <w:jc w:val="left"/>
        <w:rPr>
          <w:rFonts w:ascii="宋体" w:hAnsi="宋体" w:cs="宋体" w:eastAsia="宋体" w:hint="default"/>
          <w:sz w:val="21"/>
          <w:szCs w:val="21"/>
        </w:rPr>
      </w:pPr>
      <w:r>
        <w:rPr/>
        <w:pict>
          <v:group style="position:absolute;margin-left:84.503998pt;margin-top:-29.426352pt;width:448.05pt;height:5.2pt;mso-position-horizontal-relative:page;mso-position-vertical-relative:paragraph;z-index:-1117216" coordorigin="1690,-589" coordsize="8961,104">
            <v:shape style="position:absolute;left:1690;top:-589;width:1454;height:103" type="#_x0000_t75" stroked="false">
              <v:imagedata r:id="rId691" o:title=""/>
            </v:shape>
            <v:shape style="position:absolute;left:3120;top:-495;width:1313;height:10" type="#_x0000_t75" stroked="false">
              <v:imagedata r:id="rId685" o:title=""/>
            </v:shape>
            <v:shape style="position:absolute;left:4429;top:-495;width:677;height:10" type="#_x0000_t75" stroked="false">
              <v:imagedata r:id="rId686" o:title=""/>
            </v:shape>
            <v:shape style="position:absolute;left:5101;top:-495;width:1166;height:10" type="#_x0000_t75" stroked="false">
              <v:imagedata r:id="rId687" o:title=""/>
            </v:shape>
            <v:shape style="position:absolute;left:6263;top:-495;width:1918;height:10" type="#_x0000_t75" stroked="false">
              <v:imagedata r:id="rId688" o:title=""/>
            </v:shape>
            <v:shape style="position:absolute;left:8176;top:-495;width:718;height:10" type="#_x0000_t75" stroked="false">
              <v:imagedata r:id="rId689" o:title=""/>
            </v:shape>
            <v:shape style="position:absolute;left:8889;top:-495;width:1762;height:10" type="#_x0000_t75" stroked="false">
              <v:imagedata r:id="rId690" o:title=""/>
            </v:shape>
            <w10:wrap type="none"/>
          </v:group>
        </w:pict>
      </w:r>
      <w:r>
        <w:rPr/>
        <w:pict>
          <v:group style="position:absolute;margin-left:83.783997pt;margin-top:25.653669pt;width:449.5pt;height:38.550pt;mso-position-horizontal-relative:page;mso-position-vertical-relative:paragraph;z-index:-1117144" coordorigin="1676,513" coordsize="8990,771">
            <v:group style="position:absolute;left:1690;top:527;width:1061;height:2" coordorigin="1690,527" coordsize="1061,2">
              <v:shape style="position:absolute;left:1690;top:527;width:1061;height:2" coordorigin="1690,527" coordsize="1061,0" path="m1690,527l2751,527e" filled="false" stroked="true" strokeweight="1.44pt" strokecolor="#000000">
                <v:path arrowok="t"/>
              </v:shape>
              <v:shape style="position:absolute;left:2751;top:542;width:10;height:2" type="#_x0000_t75" stroked="false">
                <v:imagedata r:id="rId694" o:title=""/>
              </v:shape>
            </v:group>
            <v:group style="position:absolute;left:2751;top:527;width:29;height:2" coordorigin="2751,527" coordsize="29,2">
              <v:shape style="position:absolute;left:2751;top:527;width:29;height:2" coordorigin="2751,527" coordsize="29,0" path="m2751,527l2780,527e" filled="false" stroked="true" strokeweight="1.44pt" strokecolor="#000000">
                <v:path arrowok="t"/>
              </v:shape>
            </v:group>
            <v:group style="position:absolute;left:2780;top:527;width:3949;height:2" coordorigin="2780,527" coordsize="3949,2">
              <v:shape style="position:absolute;left:2780;top:527;width:3949;height:2" coordorigin="2780,527" coordsize="3949,0" path="m2780,527l6729,527e" filled="false" stroked="true" strokeweight="1.44pt" strokecolor="#000000">
                <v:path arrowok="t"/>
              </v:shape>
              <v:shape style="position:absolute;left:6729;top:542;width:10;height:2" type="#_x0000_t75" stroked="false">
                <v:imagedata r:id="rId694" o:title=""/>
              </v:shape>
            </v:group>
            <v:group style="position:absolute;left:6729;top:527;width:29;height:2" coordorigin="6729,527" coordsize="29,2">
              <v:shape style="position:absolute;left:6729;top:527;width:29;height:2" coordorigin="6729,527" coordsize="29,0" path="m6729,527l6757,527e" filled="false" stroked="true" strokeweight="1.44pt" strokecolor="#000000">
                <v:path arrowok="t"/>
              </v:shape>
            </v:group>
            <v:group style="position:absolute;left:6757;top:527;width:3894;height:2" coordorigin="6757,527" coordsize="3894,2">
              <v:shape style="position:absolute;left:6757;top:527;width:3894;height:2" coordorigin="6757,527" coordsize="3894,0" path="m6757,527l10651,527e" filled="false" stroked="true" strokeweight="1.44pt" strokecolor="#000000">
                <v:path arrowok="t"/>
              </v:shape>
            </v:group>
            <v:group style="position:absolute;left:2751;top:544;width:10;height:20" coordorigin="2751,544" coordsize="10,20">
              <v:shape style="position:absolute;left:2751;top:544;width:10;height:20" coordorigin="2751,544" coordsize="10,20" path="m2751,563l2760,563,2760,544,2751,544,2751,563xe" filled="true" fillcolor="#000000" stroked="false">
                <v:path arrowok="t"/>
                <v:fill type="solid"/>
              </v:shape>
            </v:group>
            <v:group style="position:absolute;left:2751;top:563;width:10;height:20" coordorigin="2751,563" coordsize="10,20">
              <v:shape style="position:absolute;left:2751;top:563;width:10;height:20" coordorigin="2751,563" coordsize="10,20" path="m2751,583l2760,583,2760,563,2751,563,2751,583xe" filled="true" fillcolor="#000000" stroked="false">
                <v:path arrowok="t"/>
                <v:fill type="solid"/>
              </v:shape>
            </v:group>
            <v:group style="position:absolute;left:2751;top:583;width:10;height:20" coordorigin="2751,583" coordsize="10,20">
              <v:shape style="position:absolute;left:2751;top:583;width:10;height:20" coordorigin="2751,583" coordsize="10,20" path="m2751,602l2760,602,2760,583,2751,583,2751,602xe" filled="true" fillcolor="#000000" stroked="false">
                <v:path arrowok="t"/>
                <v:fill type="solid"/>
              </v:shape>
            </v:group>
            <v:group style="position:absolute;left:2751;top:602;width:10;height:20" coordorigin="2751,602" coordsize="10,20">
              <v:shape style="position:absolute;left:2751;top:602;width:10;height:20" coordorigin="2751,602" coordsize="10,20" path="m2751,621l2760,621,2760,602,2751,602,2751,621xe" filled="true" fillcolor="#000000" stroked="false">
                <v:path arrowok="t"/>
                <v:fill type="solid"/>
              </v:shape>
            </v:group>
            <v:group style="position:absolute;left:2751;top:621;width:10;height:20" coordorigin="2751,621" coordsize="10,20">
              <v:shape style="position:absolute;left:2751;top:621;width:10;height:20" coordorigin="2751,621" coordsize="10,20" path="m2751,640l2760,640,2760,621,2751,621,2751,640xe" filled="true" fillcolor="#000000" stroked="false">
                <v:path arrowok="t"/>
                <v:fill type="solid"/>
              </v:shape>
            </v:group>
            <v:group style="position:absolute;left:2751;top:640;width:10;height:20" coordorigin="2751,640" coordsize="10,20">
              <v:shape style="position:absolute;left:2751;top:640;width:10;height:20" coordorigin="2751,640" coordsize="10,20" path="m2751,659l2760,659,2760,640,2751,640,2751,659xe" filled="true" fillcolor="#000000" stroked="false">
                <v:path arrowok="t"/>
                <v:fill type="solid"/>
              </v:shape>
            </v:group>
            <v:group style="position:absolute;left:2751;top:659;width:10;height:20" coordorigin="2751,659" coordsize="10,20">
              <v:shape style="position:absolute;left:2751;top:659;width:10;height:20" coordorigin="2751,659" coordsize="10,20" path="m2751,679l2760,679,2760,659,2751,659,2751,679xe" filled="true" fillcolor="#000000" stroked="false">
                <v:path arrowok="t"/>
                <v:fill type="solid"/>
              </v:shape>
            </v:group>
            <v:group style="position:absolute;left:2751;top:679;width:10;height:20" coordorigin="2751,679" coordsize="10,20">
              <v:shape style="position:absolute;left:2751;top:679;width:10;height:20" coordorigin="2751,679" coordsize="10,20" path="m2751,698l2760,698,2760,679,2751,679,2751,698xe" filled="true" fillcolor="#000000" stroked="false">
                <v:path arrowok="t"/>
                <v:fill type="solid"/>
              </v:shape>
            </v:group>
            <v:group style="position:absolute;left:2751;top:698;width:10;height:20" coordorigin="2751,698" coordsize="10,20">
              <v:shape style="position:absolute;left:2751;top:698;width:10;height:20" coordorigin="2751,698" coordsize="10,20" path="m2751,717l2760,717,2760,698,2751,698,2751,717xe" filled="true" fillcolor="#000000" stroked="false">
                <v:path arrowok="t"/>
                <v:fill type="solid"/>
              </v:shape>
            </v:group>
            <v:group style="position:absolute;left:2751;top:717;width:10;height:20" coordorigin="2751,717" coordsize="10,20">
              <v:shape style="position:absolute;left:2751;top:717;width:10;height:20" coordorigin="2751,717" coordsize="10,20" path="m2751,736l2760,736,2760,717,2751,717,2751,736xe" filled="true" fillcolor="#000000" stroked="false">
                <v:path arrowok="t"/>
                <v:fill type="solid"/>
              </v:shape>
            </v:group>
            <v:group style="position:absolute;left:2751;top:736;width:10;height:20" coordorigin="2751,736" coordsize="10,20">
              <v:shape style="position:absolute;left:2751;top:736;width:10;height:20" coordorigin="2751,736" coordsize="10,20" path="m2751,755l2760,755,2760,736,2751,736,2751,755xe" filled="true" fillcolor="#000000" stroked="false">
                <v:path arrowok="t"/>
                <v:fill type="solid"/>
              </v:shape>
            </v:group>
            <v:group style="position:absolute;left:2751;top:755;width:10;height:20" coordorigin="2751,755" coordsize="10,20">
              <v:shape style="position:absolute;left:2751;top:755;width:10;height:20" coordorigin="2751,755" coordsize="10,20" path="m2751,775l2760,775,2760,755,2751,755,2751,775xe" filled="true" fillcolor="#000000" stroked="false">
                <v:path arrowok="t"/>
                <v:fill type="solid"/>
              </v:shape>
            </v:group>
            <v:group style="position:absolute;left:2751;top:775;width:10;height:20" coordorigin="2751,775" coordsize="10,20">
              <v:shape style="position:absolute;left:2751;top:775;width:10;height:20" coordorigin="2751,775" coordsize="10,20" path="m2751,794l2760,794,2760,775,2751,775,2751,794xe" filled="true" fillcolor="#000000" stroked="false">
                <v:path arrowok="t"/>
                <v:fill type="solid"/>
              </v:shape>
            </v:group>
            <v:group style="position:absolute;left:2751;top:794;width:10;height:20" coordorigin="2751,794" coordsize="10,20">
              <v:shape style="position:absolute;left:2751;top:794;width:10;height:20" coordorigin="2751,794" coordsize="10,20" path="m2751,813l2760,813,2760,794,2751,794,2751,813xe" filled="true" fillcolor="#000000" stroked="false">
                <v:path arrowok="t"/>
                <v:fill type="solid"/>
              </v:shape>
            </v:group>
            <v:group style="position:absolute;left:2751;top:813;width:10;height:20" coordorigin="2751,813" coordsize="10,20">
              <v:shape style="position:absolute;left:2751;top:813;width:10;height:20" coordorigin="2751,813" coordsize="10,20" path="m2751,832l2760,832,2760,813,2751,813,2751,832xe" filled="true" fillcolor="#000000" stroked="false">
                <v:path arrowok="t"/>
                <v:fill type="solid"/>
              </v:shape>
            </v:group>
            <v:group style="position:absolute;left:2751;top:832;width:10;height:20" coordorigin="2751,832" coordsize="10,20">
              <v:shape style="position:absolute;left:2751;top:832;width:10;height:20" coordorigin="2751,832" coordsize="10,20" path="m2751,851l2760,851,2760,832,2751,832,2751,851xe" filled="true" fillcolor="#000000" stroked="false">
                <v:path arrowok="t"/>
                <v:fill type="solid"/>
              </v:shape>
            </v:group>
            <v:group style="position:absolute;left:2751;top:851;width:10;height:20" coordorigin="2751,851" coordsize="10,20">
              <v:shape style="position:absolute;left:2751;top:851;width:10;height:20" coordorigin="2751,851" coordsize="10,20" path="m2751,871l2760,871,2760,851,2751,851,2751,871xe" filled="true" fillcolor="#000000" stroked="false">
                <v:path arrowok="t"/>
                <v:fill type="solid"/>
              </v:shape>
            </v:group>
            <v:group style="position:absolute;left:2751;top:871;width:10;height:20" coordorigin="2751,871" coordsize="10,20">
              <v:shape style="position:absolute;left:2751;top:871;width:10;height:20" coordorigin="2751,871" coordsize="10,20" path="m2751,890l2760,890,2760,871,2751,871,2751,890xe" filled="true" fillcolor="#000000" stroked="false">
                <v:path arrowok="t"/>
                <v:fill type="solid"/>
              </v:shape>
            </v:group>
            <v:group style="position:absolute;left:2751;top:897;width:10;height:2" coordorigin="2751,897" coordsize="10,2">
              <v:shape style="position:absolute;left:2751;top:897;width:10;height:2" coordorigin="2751,897" coordsize="10,0" path="m2751,897l2760,897e" filled="false" stroked="true" strokeweight=".72003pt" strokecolor="#000000">
                <v:path arrowok="t"/>
              </v:shape>
            </v:group>
            <v:group style="position:absolute;left:6729;top:544;width:10;height:20" coordorigin="6729,544" coordsize="10,20">
              <v:shape style="position:absolute;left:6729;top:544;width:10;height:20" coordorigin="6729,544" coordsize="10,20" path="m6729,563l6738,563,6738,544,6729,544,6729,563xe" filled="true" fillcolor="#000000" stroked="false">
                <v:path arrowok="t"/>
                <v:fill type="solid"/>
              </v:shape>
            </v:group>
            <v:group style="position:absolute;left:6729;top:563;width:10;height:20" coordorigin="6729,563" coordsize="10,20">
              <v:shape style="position:absolute;left:6729;top:563;width:10;height:20" coordorigin="6729,563" coordsize="10,20" path="m6729,583l6738,583,6738,563,6729,563,6729,583xe" filled="true" fillcolor="#000000" stroked="false">
                <v:path arrowok="t"/>
                <v:fill type="solid"/>
              </v:shape>
            </v:group>
            <v:group style="position:absolute;left:6729;top:583;width:10;height:20" coordorigin="6729,583" coordsize="10,20">
              <v:shape style="position:absolute;left:6729;top:583;width:10;height:20" coordorigin="6729,583" coordsize="10,20" path="m6729,602l6738,602,6738,583,6729,583,6729,602xe" filled="true" fillcolor="#000000" stroked="false">
                <v:path arrowok="t"/>
                <v:fill type="solid"/>
              </v:shape>
            </v:group>
            <v:group style="position:absolute;left:6729;top:602;width:10;height:20" coordorigin="6729,602" coordsize="10,20">
              <v:shape style="position:absolute;left:6729;top:602;width:10;height:20" coordorigin="6729,602" coordsize="10,20" path="m6729,621l6738,621,6738,602,6729,602,6729,621xe" filled="true" fillcolor="#000000" stroked="false">
                <v:path arrowok="t"/>
                <v:fill type="solid"/>
              </v:shape>
            </v:group>
            <v:group style="position:absolute;left:6729;top:621;width:10;height:20" coordorigin="6729,621" coordsize="10,20">
              <v:shape style="position:absolute;left:6729;top:621;width:10;height:20" coordorigin="6729,621" coordsize="10,20" path="m6729,640l6738,640,6738,621,6729,621,6729,640xe" filled="true" fillcolor="#000000" stroked="false">
                <v:path arrowok="t"/>
                <v:fill type="solid"/>
              </v:shape>
            </v:group>
            <v:group style="position:absolute;left:6729;top:640;width:10;height:20" coordorigin="6729,640" coordsize="10,20">
              <v:shape style="position:absolute;left:6729;top:640;width:10;height:20" coordorigin="6729,640" coordsize="10,20" path="m6729,659l6738,659,6738,640,6729,640,6729,659xe" filled="true" fillcolor="#000000" stroked="false">
                <v:path arrowok="t"/>
                <v:fill type="solid"/>
              </v:shape>
            </v:group>
            <v:group style="position:absolute;left:6729;top:659;width:10;height:20" coordorigin="6729,659" coordsize="10,20">
              <v:shape style="position:absolute;left:6729;top:659;width:10;height:20" coordorigin="6729,659" coordsize="10,20" path="m6729,679l6738,679,6738,659,6729,659,6729,679xe" filled="true" fillcolor="#000000" stroked="false">
                <v:path arrowok="t"/>
                <v:fill type="solid"/>
              </v:shape>
            </v:group>
            <v:group style="position:absolute;left:6729;top:679;width:10;height:20" coordorigin="6729,679" coordsize="10,20">
              <v:shape style="position:absolute;left:6729;top:679;width:10;height:20" coordorigin="6729,679" coordsize="10,20" path="m6729,698l6738,698,6738,679,6729,679,6729,698xe" filled="true" fillcolor="#000000" stroked="false">
                <v:path arrowok="t"/>
                <v:fill type="solid"/>
              </v:shape>
            </v:group>
            <v:group style="position:absolute;left:6729;top:698;width:10;height:20" coordorigin="6729,698" coordsize="10,20">
              <v:shape style="position:absolute;left:6729;top:698;width:10;height:20" coordorigin="6729,698" coordsize="10,20" path="m6729,717l6738,717,6738,698,6729,698,6729,717xe" filled="true" fillcolor="#000000" stroked="false">
                <v:path arrowok="t"/>
                <v:fill type="solid"/>
              </v:shape>
            </v:group>
            <v:group style="position:absolute;left:6729;top:717;width:10;height:20" coordorigin="6729,717" coordsize="10,20">
              <v:shape style="position:absolute;left:6729;top:717;width:10;height:20" coordorigin="6729,717" coordsize="10,20" path="m6729,736l6738,736,6738,717,6729,717,6729,736xe" filled="true" fillcolor="#000000" stroked="false">
                <v:path arrowok="t"/>
                <v:fill type="solid"/>
              </v:shape>
            </v:group>
            <v:group style="position:absolute;left:6729;top:736;width:10;height:20" coordorigin="6729,736" coordsize="10,20">
              <v:shape style="position:absolute;left:6729;top:736;width:10;height:20" coordorigin="6729,736" coordsize="10,20" path="m6729,755l6738,755,6738,736,6729,736,6729,755xe" filled="true" fillcolor="#000000" stroked="false">
                <v:path arrowok="t"/>
                <v:fill type="solid"/>
              </v:shape>
            </v:group>
            <v:group style="position:absolute;left:6729;top:755;width:10;height:20" coordorigin="6729,755" coordsize="10,20">
              <v:shape style="position:absolute;left:6729;top:755;width:10;height:20" coordorigin="6729,755" coordsize="10,20" path="m6729,775l6738,775,6738,755,6729,755,6729,775xe" filled="true" fillcolor="#000000" stroked="false">
                <v:path arrowok="t"/>
                <v:fill type="solid"/>
              </v:shape>
            </v:group>
            <v:group style="position:absolute;left:6729;top:775;width:10;height:20" coordorigin="6729,775" coordsize="10,20">
              <v:shape style="position:absolute;left:6729;top:775;width:10;height:20" coordorigin="6729,775" coordsize="10,20" path="m6729,794l6738,794,6738,775,6729,775,6729,794xe" filled="true" fillcolor="#000000" stroked="false">
                <v:path arrowok="t"/>
                <v:fill type="solid"/>
              </v:shape>
            </v:group>
            <v:group style="position:absolute;left:6729;top:794;width:10;height:20" coordorigin="6729,794" coordsize="10,20">
              <v:shape style="position:absolute;left:6729;top:794;width:10;height:20" coordorigin="6729,794" coordsize="10,20" path="m6729,813l6738,813,6738,794,6729,794,6729,813xe" filled="true" fillcolor="#000000" stroked="false">
                <v:path arrowok="t"/>
                <v:fill type="solid"/>
              </v:shape>
              <v:shape style="position:absolute;left:2746;top:813;width:4002;height:101" type="#_x0000_t75" stroked="false">
                <v:imagedata r:id="rId695" o:title=""/>
              </v:shape>
              <v:shape style="position:absolute;left:6724;top:904;width:2487;height:10" type="#_x0000_t75" stroked="false">
                <v:imagedata r:id="rId696" o:title=""/>
              </v:shape>
              <v:shape style="position:absolute;left:9206;top:904;width:1445;height:10" type="#_x0000_t75" stroked="false">
                <v:imagedata r:id="rId336" o:title=""/>
              </v:shape>
            </v:group>
            <v:group style="position:absolute;left:2751;top:914;width:10;height:20" coordorigin="2751,914" coordsize="10,20">
              <v:shape style="position:absolute;left:2751;top:914;width:10;height:20" coordorigin="2751,914" coordsize="10,20" path="m2751,933l2760,933,2760,914,2751,914,2751,933xe" filled="true" fillcolor="#000000" stroked="false">
                <v:path arrowok="t"/>
                <v:fill type="solid"/>
              </v:shape>
            </v:group>
            <v:group style="position:absolute;left:2751;top:933;width:10;height:20" coordorigin="2751,933" coordsize="10,20">
              <v:shape style="position:absolute;left:2751;top:933;width:10;height:20" coordorigin="2751,933" coordsize="10,20" path="m2751,952l2760,952,2760,933,2751,933,2751,952xe" filled="true" fillcolor="#000000" stroked="false">
                <v:path arrowok="t"/>
                <v:fill type="solid"/>
              </v:shape>
            </v:group>
            <v:group style="position:absolute;left:2751;top:952;width:10;height:20" coordorigin="2751,952" coordsize="10,20">
              <v:shape style="position:absolute;left:2751;top:952;width:10;height:20" coordorigin="2751,952" coordsize="10,20" path="m2751,971l2760,971,2760,952,2751,952,2751,971xe" filled="true" fillcolor="#000000" stroked="false">
                <v:path arrowok="t"/>
                <v:fill type="solid"/>
              </v:shape>
            </v:group>
            <v:group style="position:absolute;left:2751;top:971;width:10;height:20" coordorigin="2751,971" coordsize="10,20">
              <v:shape style="position:absolute;left:2751;top:971;width:10;height:20" coordorigin="2751,971" coordsize="10,20" path="m2751,991l2760,991,2760,971,2751,971,2751,991xe" filled="true" fillcolor="#000000" stroked="false">
                <v:path arrowok="t"/>
                <v:fill type="solid"/>
              </v:shape>
            </v:group>
            <v:group style="position:absolute;left:2751;top:991;width:10;height:20" coordorigin="2751,991" coordsize="10,20">
              <v:shape style="position:absolute;left:2751;top:991;width:10;height:20" coordorigin="2751,991" coordsize="10,20" path="m2751,1010l2760,1010,2760,991,2751,991,2751,1010xe" filled="true" fillcolor="#000000" stroked="false">
                <v:path arrowok="t"/>
                <v:fill type="solid"/>
              </v:shape>
            </v:group>
            <v:group style="position:absolute;left:2751;top:1010;width:10;height:20" coordorigin="2751,1010" coordsize="10,20">
              <v:shape style="position:absolute;left:2751;top:1010;width:10;height:20" coordorigin="2751,1010" coordsize="10,20" path="m2751,1029l2760,1029,2760,1010,2751,1010,2751,1029xe" filled="true" fillcolor="#000000" stroked="false">
                <v:path arrowok="t"/>
                <v:fill type="solid"/>
              </v:shape>
            </v:group>
            <v:group style="position:absolute;left:2751;top:1029;width:10;height:20" coordorigin="2751,1029" coordsize="10,20">
              <v:shape style="position:absolute;left:2751;top:1029;width:10;height:20" coordorigin="2751,1029" coordsize="10,20" path="m2751,1049l2760,1049,2760,1029,2751,1029,2751,1049xe" filled="true" fillcolor="#000000" stroked="false">
                <v:path arrowok="t"/>
                <v:fill type="solid"/>
              </v:shape>
            </v:group>
            <v:group style="position:absolute;left:2751;top:1049;width:10;height:20" coordorigin="2751,1049" coordsize="10,20">
              <v:shape style="position:absolute;left:2751;top:1049;width:10;height:20" coordorigin="2751,1049" coordsize="10,20" path="m2751,1068l2760,1068,2760,1049,2751,1049,2751,1068xe" filled="true" fillcolor="#000000" stroked="false">
                <v:path arrowok="t"/>
                <v:fill type="solid"/>
              </v:shape>
            </v:group>
            <v:group style="position:absolute;left:2751;top:1068;width:10;height:20" coordorigin="2751,1068" coordsize="10,20">
              <v:shape style="position:absolute;left:2751;top:1068;width:10;height:20" coordorigin="2751,1068" coordsize="10,20" path="m2751,1087l2760,1087,2760,1068,2751,1068,2751,1087xe" filled="true" fillcolor="#000000" stroked="false">
                <v:path arrowok="t"/>
                <v:fill type="solid"/>
              </v:shape>
            </v:group>
            <v:group style="position:absolute;left:2751;top:1087;width:10;height:20" coordorigin="2751,1087" coordsize="10,20">
              <v:shape style="position:absolute;left:2751;top:1087;width:10;height:20" coordorigin="2751,1087" coordsize="10,20" path="m2751,1106l2760,1106,2760,1087,2751,1087,2751,1106xe" filled="true" fillcolor="#000000" stroked="false">
                <v:path arrowok="t"/>
                <v:fill type="solid"/>
              </v:shape>
            </v:group>
            <v:group style="position:absolute;left:2751;top:1106;width:10;height:20" coordorigin="2751,1106" coordsize="10,20">
              <v:shape style="position:absolute;left:2751;top:1106;width:10;height:20" coordorigin="2751,1106" coordsize="10,20" path="m2751,1126l2760,1126,2760,1106,2751,1106,2751,1126xe" filled="true" fillcolor="#000000" stroked="false">
                <v:path arrowok="t"/>
                <v:fill type="solid"/>
              </v:shape>
            </v:group>
            <v:group style="position:absolute;left:2751;top:1126;width:10;height:20" coordorigin="2751,1126" coordsize="10,20">
              <v:shape style="position:absolute;left:2751;top:1126;width:10;height:20" coordorigin="2751,1126" coordsize="10,20" path="m2751,1145l2760,1145,2760,1126,2751,1126,2751,1145xe" filled="true" fillcolor="#000000" stroked="false">
                <v:path arrowok="t"/>
                <v:fill type="solid"/>
              </v:shape>
            </v:group>
            <v:group style="position:absolute;left:2751;top:1145;width:10;height:20" coordorigin="2751,1145" coordsize="10,20">
              <v:shape style="position:absolute;left:2751;top:1145;width:10;height:20" coordorigin="2751,1145" coordsize="10,20" path="m2751,1164l2760,1164,2760,1145,2751,1145,2751,1164xe" filled="true" fillcolor="#000000" stroked="false">
                <v:path arrowok="t"/>
                <v:fill type="solid"/>
              </v:shape>
            </v:group>
            <v:group style="position:absolute;left:2751;top:1164;width:10;height:20" coordorigin="2751,1164" coordsize="10,20">
              <v:shape style="position:absolute;left:2751;top:1164;width:10;height:20" coordorigin="2751,1164" coordsize="10,20" path="m2751,1183l2760,1183,2760,1164,2751,1164,2751,1183xe" filled="true" fillcolor="#000000" stroked="false">
                <v:path arrowok="t"/>
                <v:fill type="solid"/>
              </v:shape>
              <v:shape style="position:absolute;left:2741;top:1183;width:1688;height:101" type="#_x0000_t75" stroked="false">
                <v:imagedata r:id="rId697" o:title=""/>
              </v:shape>
              <v:shape style="position:absolute;left:4424;top:1274;width:938;height:10" type="#_x0000_t75" stroked="false">
                <v:imagedata r:id="rId698" o:title=""/>
              </v:shape>
              <v:shape style="position:absolute;left:6719;top:1183;width:1558;height:101" type="#_x0000_t75" stroked="false">
                <v:imagedata r:id="rId699" o:title=""/>
              </v:shape>
              <v:shape style="position:absolute;left:8272;top:1274;width:939;height:10" type="#_x0000_t75" stroked="false">
                <v:imagedata r:id="rId698" o:title=""/>
              </v:shape>
              <v:shape style="position:absolute;left:4383;top:65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8332;top:65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pict>
          <v:group style="position:absolute;margin-left:84.503998pt;margin-top:77.643707pt;width:448.05pt;height:5.05pt;mso-position-horizontal-relative:page;mso-position-vertical-relative:paragraph;z-index:-1117120" coordorigin="1690,1553" coordsize="8961,101">
            <v:shape style="position:absolute;left:1690;top:1553;width:1080;height:101" type="#_x0000_t75" stroked="false">
              <v:imagedata r:id="rId700" o:title=""/>
            </v:shape>
            <v:shape style="position:absolute;left:2746;top:1644;width:1683;height:10" type="#_x0000_t75" stroked="false">
              <v:imagedata r:id="rId86" o:title=""/>
            </v:shape>
            <v:shape style="position:absolute;left:4424;top:1644;width:938;height:10" type="#_x0000_t75" stroked="false">
              <v:imagedata r:id="rId701" o:title=""/>
            </v:shape>
            <v:shape style="position:absolute;left:5358;top:1644;width:1371;height:10" type="#_x0000_t75" stroked="false">
              <v:imagedata r:id="rId702" o:title=""/>
            </v:shape>
            <v:shape style="position:absolute;left:6724;top:1644;width:1553;height:10" type="#_x0000_t75" stroked="false">
              <v:imagedata r:id="rId177" o:title=""/>
            </v:shape>
            <v:shape style="position:absolute;left:8272;top:1644;width:939;height:10" type="#_x0000_t75" stroked="false">
              <v:imagedata r:id="rId701" o:title=""/>
            </v:shape>
            <v:shape style="position:absolute;left:9206;top:1644;width:1445;height:10" type="#_x0000_t75" stroked="false">
              <v:imagedata r:id="rId336" o:title=""/>
            </v:shape>
            <w10:wrap type="none"/>
          </v:group>
        </w:pict>
      </w:r>
      <w:r>
        <w:rPr/>
        <w:pict>
          <v:group style="position:absolute;margin-left:84.503998pt;margin-top:96.12365pt;width:448.05pt;height:5.05pt;mso-position-horizontal-relative:page;mso-position-vertical-relative:paragraph;z-index:-1117096" coordorigin="1690,1922" coordsize="8961,101">
            <v:shape style="position:absolute;left:1690;top:1922;width:1080;height:101" type="#_x0000_t75" stroked="false">
              <v:imagedata r:id="rId703" o:title=""/>
            </v:shape>
            <v:shape style="position:absolute;left:2746;top:2014;width:1683;height:10" type="#_x0000_t75" stroked="false">
              <v:imagedata r:id="rId86" o:title=""/>
            </v:shape>
            <v:shape style="position:absolute;left:4424;top:2014;width:938;height:10" type="#_x0000_t75" stroked="false">
              <v:imagedata r:id="rId701" o:title=""/>
            </v:shape>
            <v:shape style="position:absolute;left:5358;top:2014;width:1371;height:10" type="#_x0000_t75" stroked="false">
              <v:imagedata r:id="rId702" o:title=""/>
            </v:shape>
            <v:shape style="position:absolute;left:6724;top:2014;width:1553;height:10" type="#_x0000_t75" stroked="false">
              <v:imagedata r:id="rId177" o:title=""/>
            </v:shape>
            <v:shape style="position:absolute;left:8272;top:2014;width:939;height:10" type="#_x0000_t75" stroked="false">
              <v:imagedata r:id="rId701" o:title=""/>
            </v:shape>
            <v:shape style="position:absolute;left:9206;top:2014;width:1445;height:10" type="#_x0000_t75" stroked="false">
              <v:imagedata r:id="rId336" o:title=""/>
            </v:shape>
            <w10:wrap type="none"/>
          </v:group>
        </w:pic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080"/>
        <w:gridCol w:w="1678"/>
        <w:gridCol w:w="934"/>
        <w:gridCol w:w="1366"/>
        <w:gridCol w:w="1548"/>
        <w:gridCol w:w="934"/>
        <w:gridCol w:w="1435"/>
      </w:tblGrid>
      <w:tr>
        <w:trPr>
          <w:trHeight w:val="292"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9"/>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34" w:type="dxa"/>
            <w:tcBorders>
              <w:top w:val="nil" w:sz="6" w:space="0" w:color="auto"/>
              <w:left w:val="nil" w:sz="6" w:space="0" w:color="auto"/>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248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5" w:type="dxa"/>
            <w:tcBorders>
              <w:top w:val="nil" w:sz="6" w:space="0" w:color="auto"/>
              <w:left w:val="single" w:sz="4" w:space="0" w:color="000000"/>
              <w:bottom w:val="nil" w:sz="6" w:space="0" w:color="auto"/>
              <w:right w:val="nil" w:sz="6" w:space="0" w:color="auto"/>
            </w:tcBorders>
          </w:tcPr>
          <w:p>
            <w:pPr/>
          </w:p>
        </w:tc>
      </w:tr>
      <w:tr>
        <w:trPr>
          <w:trHeight w:val="78" w:hRule="exact"/>
        </w:trPr>
        <w:tc>
          <w:tcPr>
            <w:tcW w:w="108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nil" w:sz="6" w:space="0" w:color="auto"/>
            </w:tcBorders>
          </w:tcPr>
          <w:p>
            <w:pPr/>
          </w:p>
        </w:tc>
        <w:tc>
          <w:tcPr>
            <w:tcW w:w="2482" w:type="dxa"/>
            <w:gridSpan w:val="2"/>
            <w:tcBorders>
              <w:top w:val="nil" w:sz="6" w:space="0" w:color="auto"/>
              <w:left w:val="nil" w:sz="6" w:space="0" w:color="auto"/>
              <w:bottom w:val="nil" w:sz="6" w:space="0" w:color="auto"/>
              <w:right w:val="single" w:sz="4" w:space="0" w:color="000000"/>
            </w:tcBorders>
          </w:tcPr>
          <w:p>
            <w:pPr/>
          </w:p>
        </w:tc>
        <w:tc>
          <w:tcPr>
            <w:tcW w:w="1435" w:type="dxa"/>
            <w:vMerge w:val="restart"/>
            <w:tcBorders>
              <w:top w:val="nil" w:sz="6" w:space="0" w:color="auto"/>
              <w:left w:val="single" w:sz="4" w:space="0" w:color="000000"/>
              <w:right w:val="nil" w:sz="6" w:space="0" w:color="auto"/>
            </w:tcBorders>
          </w:tcPr>
          <w:p>
            <w:pPr>
              <w:pStyle w:val="TableParagraph"/>
              <w:spacing w:line="182" w:lineRule="exact"/>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9" w:hRule="exact"/>
        </w:trPr>
        <w:tc>
          <w:tcPr>
            <w:tcW w:w="1080" w:type="dxa"/>
            <w:tcBorders>
              <w:top w:val="nil" w:sz="6" w:space="0" w:color="auto"/>
              <w:left w:val="nil" w:sz="6" w:space="0" w:color="auto"/>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105" w:lineRule="exact"/>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5" w:type="dxa"/>
            <w:vMerge/>
            <w:tcBorders>
              <w:left w:val="single" w:sz="4" w:space="0" w:color="000000"/>
              <w:right w:val="nil" w:sz="6" w:space="0" w:color="auto"/>
            </w:tcBorders>
          </w:tcPr>
          <w:p>
            <w:pPr/>
          </w:p>
        </w:tc>
      </w:tr>
      <w:tr>
        <w:trPr>
          <w:trHeight w:val="80" w:hRule="exact"/>
        </w:trPr>
        <w:tc>
          <w:tcPr>
            <w:tcW w:w="108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435" w:type="dxa"/>
            <w:vMerge/>
            <w:tcBorders>
              <w:left w:val="single" w:sz="4" w:space="0" w:color="000000"/>
              <w:bottom w:val="nil" w:sz="6" w:space="0" w:color="auto"/>
              <w:right w:val="nil" w:sz="6" w:space="0" w:color="auto"/>
            </w:tcBorders>
          </w:tcPr>
          <w:p>
            <w:pPr/>
          </w:p>
        </w:tc>
      </w:tr>
      <w:tr>
        <w:trPr>
          <w:trHeight w:val="289" w:hRule="exact"/>
        </w:trPr>
        <w:tc>
          <w:tcPr>
            <w:tcW w:w="108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2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sz w:val="18"/>
              </w:rPr>
              <w:t>117,805,676.77</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99.93</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5,890,283.84</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87,373,991.02</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96.00</w:t>
            </w:r>
          </w:p>
        </w:tc>
        <w:tc>
          <w:tcPr>
            <w:tcW w:w="14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4,368,699.55</w:t>
            </w:r>
          </w:p>
        </w:tc>
      </w:tr>
      <w:tr>
        <w:trPr>
          <w:trHeight w:val="80" w:hRule="exact"/>
        </w:trPr>
        <w:tc>
          <w:tcPr>
            <w:tcW w:w="108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1080"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right="27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36,834.02</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0.03</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7,366.80</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3,610,556.52</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3.97</w:t>
            </w:r>
          </w:p>
        </w:tc>
        <w:tc>
          <w:tcPr>
            <w:tcW w:w="143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108"/>
              <w:jc w:val="right"/>
              <w:rPr>
                <w:rFonts w:ascii="宋体" w:hAnsi="宋体" w:cs="宋体" w:eastAsia="宋体" w:hint="default"/>
                <w:sz w:val="18"/>
                <w:szCs w:val="18"/>
              </w:rPr>
            </w:pPr>
            <w:r>
              <w:rPr>
                <w:rFonts w:ascii="宋体"/>
                <w:spacing w:val="-1"/>
                <w:sz w:val="18"/>
              </w:rPr>
              <w:t>722,111.30</w:t>
            </w:r>
          </w:p>
        </w:tc>
      </w:tr>
      <w:tr>
        <w:trPr>
          <w:trHeight w:val="80" w:hRule="exact"/>
        </w:trPr>
        <w:tc>
          <w:tcPr>
            <w:tcW w:w="108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289" w:hRule="exact"/>
        </w:trPr>
        <w:tc>
          <w:tcPr>
            <w:tcW w:w="108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27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22,674.52</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0.02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11,337.26</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20,310.28</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0.02</w:t>
            </w:r>
          </w:p>
        </w:tc>
        <w:tc>
          <w:tcPr>
            <w:tcW w:w="14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10,155.14</w:t>
            </w:r>
          </w:p>
        </w:tc>
      </w:tr>
      <w:tr>
        <w:trPr>
          <w:trHeight w:val="80" w:hRule="exact"/>
        </w:trPr>
        <w:tc>
          <w:tcPr>
            <w:tcW w:w="1080"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108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27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2,583.14</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0.02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2,583.14</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7,595.78</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0.01</w:t>
            </w:r>
          </w:p>
        </w:tc>
        <w:tc>
          <w:tcPr>
            <w:tcW w:w="1435"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7,595.78</w:t>
            </w:r>
          </w:p>
        </w:tc>
      </w:tr>
      <w:tr>
        <w:trPr>
          <w:trHeight w:val="377" w:hRule="exact"/>
        </w:trPr>
        <w:tc>
          <w:tcPr>
            <w:tcW w:w="1080"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right="25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left="304" w:right="0"/>
              <w:jc w:val="left"/>
              <w:rPr>
                <w:rFonts w:ascii="宋体" w:hAnsi="宋体" w:cs="宋体" w:eastAsia="宋体" w:hint="default"/>
                <w:sz w:val="18"/>
                <w:szCs w:val="18"/>
              </w:rPr>
            </w:pPr>
            <w:r>
              <w:rPr>
                <w:rFonts w:ascii="宋体"/>
                <w:sz w:val="18"/>
              </w:rPr>
              <w:t>117,867,768.45</w:t>
            </w:r>
          </w:p>
        </w:tc>
        <w:tc>
          <w:tcPr>
            <w:tcW w:w="9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100.00</w:t>
            </w:r>
          </w:p>
        </w:tc>
        <w:tc>
          <w:tcPr>
            <w:tcW w:w="13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5,911,571.04</w:t>
            </w:r>
          </w:p>
        </w:tc>
        <w:tc>
          <w:tcPr>
            <w:tcW w:w="1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91,012,453.60</w:t>
            </w:r>
          </w:p>
        </w:tc>
        <w:tc>
          <w:tcPr>
            <w:tcW w:w="9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100.00</w:t>
            </w:r>
          </w:p>
        </w:tc>
        <w:tc>
          <w:tcPr>
            <w:tcW w:w="14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5,108,561.77</w:t>
            </w:r>
          </w:p>
        </w:tc>
      </w:tr>
    </w:tbl>
    <w:p>
      <w:pPr>
        <w:spacing w:before="86"/>
        <w:ind w:left="658" w:right="1777" w:firstLine="0"/>
        <w:jc w:val="left"/>
        <w:rPr>
          <w:rFonts w:ascii="宋体" w:hAnsi="宋体" w:cs="宋体" w:eastAsia="宋体" w:hint="default"/>
          <w:sz w:val="21"/>
          <w:szCs w:val="21"/>
        </w:rPr>
      </w:pPr>
      <w:r>
        <w:rPr/>
        <w:pict>
          <v:group style="position:absolute;margin-left:84.503998pt;margin-top:-61.672344pt;width:448.05pt;height:5.2pt;mso-position-horizontal-relative:page;mso-position-vertical-relative:paragraph;z-index:-1117072" coordorigin="1690,-1233" coordsize="8961,104">
            <v:shape style="position:absolute;left:1690;top:-1233;width:1080;height:103" type="#_x0000_t75" stroked="false">
              <v:imagedata r:id="rId704" o:title=""/>
            </v:shape>
            <v:shape style="position:absolute;left:2746;top:-1140;width:1683;height:10" type="#_x0000_t75" stroked="false">
              <v:imagedata r:id="rId705" o:title=""/>
            </v:shape>
            <v:shape style="position:absolute;left:4424;top:-1140;width:938;height:10" type="#_x0000_t75" stroked="false">
              <v:imagedata r:id="rId698" o:title=""/>
            </v:shape>
            <v:shape style="position:absolute;left:5358;top:-1140;width:1371;height:10" type="#_x0000_t75" stroked="false">
              <v:imagedata r:id="rId706" o:title=""/>
            </v:shape>
            <v:shape style="position:absolute;left:6724;top:-1140;width:1553;height:10" type="#_x0000_t75" stroked="false">
              <v:imagedata r:id="rId182" o:title=""/>
            </v:shape>
            <v:shape style="position:absolute;left:8272;top:-1140;width:939;height:10" type="#_x0000_t75" stroked="false">
              <v:imagedata r:id="rId698" o:title=""/>
            </v:shape>
            <v:shape style="position:absolute;left:9206;top:-1140;width:1445;height:10" type="#_x0000_t75" stroked="false">
              <v:imagedata r:id="rId342" o:title=""/>
            </v:shape>
            <w10:wrap type="none"/>
          </v:group>
        </w:pict>
      </w:r>
      <w:r>
        <w:rPr/>
        <w:pict>
          <v:group style="position:absolute;margin-left:84.503998pt;margin-top:-43.072285pt;width:448.05pt;height:5.05pt;mso-position-horizontal-relative:page;mso-position-vertical-relative:paragraph;z-index:-1117048" coordorigin="1690,-861" coordsize="8961,101">
            <v:shape style="position:absolute;left:1690;top:-861;width:1080;height:101" type="#_x0000_t75" stroked="false">
              <v:imagedata r:id="rId707" o:title=""/>
            </v:shape>
            <v:shape style="position:absolute;left:2746;top:-770;width:1683;height:10" type="#_x0000_t75" stroked="false">
              <v:imagedata r:id="rId86" o:title=""/>
            </v:shape>
            <v:shape style="position:absolute;left:4424;top:-770;width:938;height:10" type="#_x0000_t75" stroked="false">
              <v:imagedata r:id="rId701" o:title=""/>
            </v:shape>
            <v:shape style="position:absolute;left:5358;top:-770;width:1371;height:10" type="#_x0000_t75" stroked="false">
              <v:imagedata r:id="rId702" o:title=""/>
            </v:shape>
            <v:shape style="position:absolute;left:6724;top:-770;width:1553;height:10" type="#_x0000_t75" stroked="false">
              <v:imagedata r:id="rId177" o:title=""/>
            </v:shape>
            <v:shape style="position:absolute;left:8272;top:-770;width:939;height:10" type="#_x0000_t75" stroked="false">
              <v:imagedata r:id="rId701" o:title=""/>
            </v:shape>
            <v:shape style="position:absolute;left:9206;top:-770;width:1445;height:10" type="#_x0000_t75" stroked="false">
              <v:imagedata r:id="rId336" o:title=""/>
            </v:shape>
            <w10:wrap type="none"/>
          </v:group>
        </w:pict>
      </w:r>
      <w:r>
        <w:rPr/>
        <w:pict>
          <v:group style="position:absolute;margin-left:84.503998pt;margin-top:-24.592344pt;width:448.05pt;height:5.05pt;mso-position-horizontal-relative:page;mso-position-vertical-relative:paragraph;z-index:-1117024" coordorigin="1690,-492" coordsize="8961,101">
            <v:shape style="position:absolute;left:1690;top:-492;width:1080;height:101" type="#_x0000_t75" stroked="false">
              <v:imagedata r:id="rId708" o:title=""/>
            </v:shape>
            <v:shape style="position:absolute;left:2746;top:-401;width:1683;height:10" type="#_x0000_t75" stroked="false">
              <v:imagedata r:id="rId86" o:title=""/>
            </v:shape>
            <v:shape style="position:absolute;left:4424;top:-401;width:938;height:10" type="#_x0000_t75" stroked="false">
              <v:imagedata r:id="rId701" o:title=""/>
            </v:shape>
            <v:shape style="position:absolute;left:5358;top:-401;width:1371;height:10" type="#_x0000_t75" stroked="false">
              <v:imagedata r:id="rId702" o:title=""/>
            </v:shape>
            <v:shape style="position:absolute;left:6724;top:-401;width:1553;height:10" type="#_x0000_t75" stroked="false">
              <v:imagedata r:id="rId177" o:title=""/>
            </v:shape>
            <v:shape style="position:absolute;left:8272;top:-401;width:939;height:10" type="#_x0000_t75" stroked="false">
              <v:imagedata r:id="rId701" o:title=""/>
            </v:shape>
            <v:shape style="position:absolute;left:9206;top:-401;width:1445;height:10" type="#_x0000_t75" stroked="false">
              <v:imagedata r:id="rId336" o:title=""/>
            </v:shape>
            <w10:wrap type="none"/>
          </v:group>
        </w:pict>
      </w:r>
      <w:r>
        <w:rPr>
          <w:rFonts w:ascii="宋体" w:hAnsi="宋体" w:cs="宋体" w:eastAsia="宋体" w:hint="default"/>
          <w:sz w:val="21"/>
          <w:szCs w:val="21"/>
        </w:rPr>
        <w:t>3.</w:t>
      </w:r>
      <w:r>
        <w:rPr>
          <w:rFonts w:ascii="宋体" w:hAnsi="宋体" w:cs="宋体" w:eastAsia="宋体" w:hint="default"/>
          <w:sz w:val="21"/>
          <w:szCs w:val="21"/>
        </w:rPr>
        <w:t>年末单项金额重大单独进行减值测试的应收账款坏账准备计提</w:t>
      </w:r>
    </w:p>
    <w:p>
      <w:pPr>
        <w:spacing w:after="0"/>
        <w:jc w:val="left"/>
        <w:rPr>
          <w:rFonts w:ascii="宋体" w:hAnsi="宋体" w:cs="宋体" w:eastAsia="宋体" w:hint="default"/>
          <w:sz w:val="21"/>
          <w:szCs w:val="21"/>
        </w:rPr>
        <w:sectPr>
          <w:headerReference w:type="default" r:id="rId674"/>
          <w:pgSz w:w="11910" w:h="16840"/>
          <w:pgMar w:header="933" w:footer="980" w:top="1120" w:bottom="1160" w:left="1560" w:right="0"/>
        </w:sectPr>
      </w:pPr>
    </w:p>
    <w:p>
      <w:pPr>
        <w:spacing w:line="240" w:lineRule="auto" w:before="6"/>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814"/>
        <w:gridCol w:w="2038"/>
        <w:gridCol w:w="1450"/>
        <w:gridCol w:w="1649"/>
        <w:gridCol w:w="2024"/>
      </w:tblGrid>
      <w:tr>
        <w:trPr>
          <w:trHeight w:val="342" w:hRule="exact"/>
        </w:trPr>
        <w:tc>
          <w:tcPr>
            <w:tcW w:w="1814" w:type="dxa"/>
            <w:tcBorders>
              <w:top w:val="single" w:sz="12" w:space="0" w:color="000000"/>
              <w:left w:val="nil" w:sz="6" w:space="0" w:color="auto"/>
              <w:bottom w:val="nil" w:sz="6" w:space="0" w:color="auto"/>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12" w:space="0" w:color="000000"/>
              <w:left w:val="single" w:sz="4" w:space="0" w:color="000000"/>
              <w:right w:val="single" w:sz="4" w:space="0" w:color="000000"/>
            </w:tcBorders>
          </w:tcPr>
          <w:p>
            <w:pPr>
              <w:pStyle w:val="TableParagraph"/>
              <w:spacing w:line="240" w:lineRule="auto" w:before="17"/>
              <w:ind w:left="179"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649" w:type="dxa"/>
            <w:vMerge w:val="restart"/>
            <w:tcBorders>
              <w:top w:val="single" w:sz="12" w:space="0" w:color="000000"/>
              <w:left w:val="single" w:sz="4" w:space="0" w:color="000000"/>
              <w:right w:val="single" w:sz="4"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024" w:type="dxa"/>
            <w:tcBorders>
              <w:top w:val="single" w:sz="12" w:space="0" w:color="000000"/>
              <w:left w:val="single" w:sz="4" w:space="0" w:color="000000"/>
              <w:bottom w:val="nil" w:sz="6" w:space="0" w:color="auto"/>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理 </w:t>
            </w:r>
            <w:r>
              <w:rPr>
                <w:rFonts w:ascii="宋体" w:hAnsi="宋体" w:cs="宋体" w:eastAsia="宋体" w:hint="default"/>
                <w:spacing w:val="2"/>
                <w:sz w:val="18"/>
                <w:szCs w:val="18"/>
              </w:rPr>
              <w:t> </w:t>
            </w:r>
            <w:r>
              <w:rPr>
                <w:rFonts w:ascii="宋体" w:hAnsi="宋体" w:cs="宋体" w:eastAsia="宋体" w:hint="default"/>
                <w:sz w:val="18"/>
                <w:szCs w:val="18"/>
              </w:rPr>
              <w:t>由</w:t>
            </w:r>
          </w:p>
        </w:tc>
      </w:tr>
      <w:tr>
        <w:trPr>
          <w:trHeight w:val="464"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4" w:lineRule="auto" w:before="19"/>
              <w:ind w:left="122" w:right="65"/>
              <w:jc w:val="left"/>
              <w:rPr>
                <w:rFonts w:ascii="宋体" w:hAnsi="宋体" w:cs="宋体" w:eastAsia="宋体" w:hint="default"/>
                <w:sz w:val="18"/>
                <w:szCs w:val="18"/>
              </w:rPr>
            </w:pPr>
            <w:r>
              <w:rPr>
                <w:rFonts w:ascii="宋体" w:hAnsi="宋体" w:cs="宋体" w:eastAsia="宋体" w:hint="default"/>
                <w:sz w:val="18"/>
                <w:szCs w:val="18"/>
              </w:rPr>
              <w:t>实益达科技（香港） 有限公司</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12,991,779.08</w:t>
            </w:r>
          </w:p>
        </w:tc>
        <w:tc>
          <w:tcPr>
            <w:tcW w:w="1450" w:type="dxa"/>
            <w:vMerge/>
            <w:tcBorders>
              <w:left w:val="single" w:sz="4" w:space="0" w:color="000000"/>
              <w:right w:val="single" w:sz="4" w:space="0" w:color="000000"/>
            </w:tcBorders>
          </w:tcPr>
          <w:p>
            <w:pPr/>
          </w:p>
        </w:tc>
        <w:tc>
          <w:tcPr>
            <w:tcW w:w="16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nil" w:sz="6" w:space="0" w:color="auto"/>
            </w:tcBorders>
          </w:tcPr>
          <w:p>
            <w:pPr>
              <w:pStyle w:val="TableParagraph"/>
              <w:spacing w:line="240" w:lineRule="auto" w:before="139"/>
              <w:ind w:right="9"/>
              <w:jc w:val="center"/>
              <w:rPr>
                <w:rFonts w:ascii="宋体" w:hAnsi="宋体" w:cs="宋体" w:eastAsia="宋体" w:hint="default"/>
                <w:sz w:val="18"/>
                <w:szCs w:val="18"/>
              </w:rPr>
            </w:pPr>
            <w:r>
              <w:rPr>
                <w:rFonts w:ascii="宋体" w:hAnsi="宋体" w:cs="宋体" w:eastAsia="宋体" w:hint="default"/>
                <w:sz w:val="18"/>
                <w:szCs w:val="18"/>
              </w:rPr>
              <w:t>合并范围内子公司</w:t>
            </w:r>
          </w:p>
        </w:tc>
      </w:tr>
      <w:tr>
        <w:trPr>
          <w:trHeight w:val="461" w:hRule="exact"/>
        </w:trPr>
        <w:tc>
          <w:tcPr>
            <w:tcW w:w="18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12,991,779.08</w:t>
            </w:r>
          </w:p>
        </w:tc>
        <w:tc>
          <w:tcPr>
            <w:tcW w:w="1450" w:type="dxa"/>
            <w:vMerge/>
            <w:tcBorders>
              <w:left w:val="single" w:sz="4" w:space="0" w:color="000000"/>
              <w:bottom w:val="single" w:sz="12" w:space="0" w:color="000000"/>
              <w:right w:val="single" w:sz="4" w:space="0" w:color="000000"/>
            </w:tcBorders>
          </w:tcPr>
          <w:p>
            <w:pPr/>
          </w:p>
        </w:tc>
        <w:tc>
          <w:tcPr>
            <w:tcW w:w="1649" w:type="dxa"/>
            <w:vMerge/>
            <w:tcBorders>
              <w:left w:val="single" w:sz="4" w:space="0" w:color="000000"/>
              <w:bottom w:val="single" w:sz="12" w:space="0" w:color="000000"/>
              <w:right w:val="single" w:sz="4" w:space="0" w:color="000000"/>
            </w:tcBorders>
          </w:tcPr>
          <w:p>
            <w:pPr/>
          </w:p>
        </w:tc>
        <w:tc>
          <w:tcPr>
            <w:tcW w:w="2024" w:type="dxa"/>
            <w:tcBorders>
              <w:top w:val="nil" w:sz="6" w:space="0" w:color="auto"/>
              <w:left w:val="single" w:sz="4" w:space="0" w:color="000000"/>
              <w:bottom w:val="single" w:sz="12" w:space="0" w:color="000000"/>
              <w:right w:val="nil" w:sz="6" w:space="0" w:color="auto"/>
            </w:tcBorders>
          </w:tcPr>
          <w:p>
            <w:pPr/>
          </w:p>
        </w:tc>
      </w:tr>
    </w:tbl>
    <w:p>
      <w:pPr>
        <w:spacing w:before="86"/>
        <w:ind w:left="658" w:right="1777" w:firstLine="0"/>
        <w:jc w:val="left"/>
        <w:rPr>
          <w:rFonts w:ascii="宋体" w:hAnsi="宋体" w:cs="宋体" w:eastAsia="宋体" w:hint="default"/>
          <w:sz w:val="21"/>
          <w:szCs w:val="21"/>
        </w:rPr>
      </w:pPr>
      <w:r>
        <w:rPr/>
        <w:pict>
          <v:shape style="position:absolute;margin-left:174.259995pt;margin-top:-63.37635pt;width:.48pt;height:.12pt;mso-position-horizontal-relative:page;mso-position-vertical-relative:paragraph;z-index:-1116976" type="#_x0000_t75" stroked="false">
            <v:imagedata r:id="rId709" o:title=""/>
          </v:shape>
        </w:pict>
      </w:r>
      <w:r>
        <w:rPr/>
        <w:pict>
          <v:shape style="position:absolute;margin-left:276.170013pt;margin-top:-63.37635pt;width:.48001pt;height:.12pt;mso-position-horizontal-relative:page;mso-position-vertical-relative:paragraph;z-index:-1116952" type="#_x0000_t75" stroked="false">
            <v:imagedata r:id="rId709" o:title=""/>
          </v:shape>
        </w:pict>
      </w:r>
      <w:r>
        <w:rPr/>
        <w:pict>
          <v:shape style="position:absolute;margin-left:348.670013pt;margin-top:-63.37635pt;width:.48001pt;height:.12pt;mso-position-horizontal-relative:page;mso-position-vertical-relative:paragraph;z-index:-1116928" type="#_x0000_t75" stroked="false">
            <v:imagedata r:id="rId709" o:title=""/>
          </v:shape>
        </w:pict>
      </w:r>
      <w:r>
        <w:rPr/>
        <w:pict>
          <v:shape style="position:absolute;margin-left:431.109985pt;margin-top:-63.37635pt;width:.48001pt;height:.12pt;mso-position-horizontal-relative:page;mso-position-vertical-relative:paragraph;z-index:-1116904" type="#_x0000_t75" stroked="false">
            <v:imagedata r:id="rId709" o:title=""/>
          </v:shape>
        </w:pict>
      </w:r>
      <w:r>
        <w:rPr/>
        <w:pict>
          <v:group style="position:absolute;margin-left:84.503998pt;margin-top:-47.276329pt;width:448.05pt;height:.5pt;mso-position-horizontal-relative:page;mso-position-vertical-relative:paragraph;z-index:-1116880" coordorigin="1690,-946" coordsize="8961,10">
            <v:shape style="position:absolute;left:1690;top:-946;width:1795;height:10" type="#_x0000_t75" stroked="false">
              <v:imagedata r:id="rId710" o:title=""/>
            </v:shape>
            <v:shape style="position:absolute;left:3480;top:-946;width:2043;height:10" type="#_x0000_t75" stroked="false">
              <v:imagedata r:id="rId711" o:title=""/>
            </v:shape>
            <v:shape style="position:absolute;left:5519;top:-946;width:5132;height:10" type="#_x0000_t75" stroked="false">
              <v:imagedata r:id="rId712" o:title=""/>
            </v:shape>
            <w10:wrap type="none"/>
          </v:group>
        </w:pict>
      </w:r>
      <w:r>
        <w:rPr/>
        <w:pict>
          <v:group style="position:absolute;margin-left:84.503998pt;margin-top:-23.75631pt;width:448.05pt;height:5.4pt;mso-position-horizontal-relative:page;mso-position-vertical-relative:paragraph;z-index:-1116856" coordorigin="1690,-475" coordsize="8961,108">
            <v:shape style="position:absolute;left:1690;top:-475;width:1814;height:108" type="#_x0000_t75" stroked="false">
              <v:imagedata r:id="rId713" o:title=""/>
            </v:shape>
            <v:shape style="position:absolute;left:3480;top:-379;width:2053;height:12" type="#_x0000_t75" stroked="false">
              <v:imagedata r:id="rId714" o:title=""/>
            </v:shape>
            <v:shape style="position:absolute;left:5519;top:-379;width:1464;height:12" type="#_x0000_t75" stroked="false">
              <v:imagedata r:id="rId715" o:title=""/>
            </v:shape>
            <v:shape style="position:absolute;left:6969;top:-379;width:1663;height:12" type="#_x0000_t75" stroked="false">
              <v:imagedata r:id="rId716" o:title=""/>
            </v:shape>
            <v:shape style="position:absolute;left:8617;top:-377;width:2033;height:10" type="#_x0000_t75" stroked="false">
              <v:imagedata r:id="rId717" o:title=""/>
            </v:shape>
            <w10:wrap type="none"/>
          </v:group>
        </w:pict>
      </w:r>
      <w:r>
        <w:rPr/>
        <w:pict>
          <v:shape style="position:absolute;margin-left:174.259995pt;margin-top:27.96365pt;width:.48pt;height:.12pt;mso-position-horizontal-relative:page;mso-position-vertical-relative:paragraph;z-index:-1116832" type="#_x0000_t75" stroked="false">
            <v:imagedata r:id="rId718" o:title=""/>
          </v:shape>
        </w:pict>
      </w:r>
      <w:r>
        <w:rPr/>
        <w:pict>
          <v:shape style="position:absolute;margin-left:276.170013pt;margin-top:27.96365pt;width:.48001pt;height:.12pt;mso-position-horizontal-relative:page;mso-position-vertical-relative:paragraph;z-index:-1116808" type="#_x0000_t75" stroked="false">
            <v:imagedata r:id="rId718" o:title=""/>
          </v:shape>
        </w:pict>
      </w:r>
      <w:r>
        <w:rPr/>
        <w:pict>
          <v:shape style="position:absolute;margin-left:348.670013pt;margin-top:27.96365pt;width:.48001pt;height:.12pt;mso-position-horizontal-relative:page;mso-position-vertical-relative:paragraph;z-index:-1116784" type="#_x0000_t75" stroked="false">
            <v:imagedata r:id="rId718" o:title=""/>
          </v:shape>
        </w:pict>
      </w:r>
      <w:r>
        <w:rPr/>
        <w:pict>
          <v:shape style="position:absolute;margin-left:431.109985pt;margin-top:27.96365pt;width:.48001pt;height:.12pt;mso-position-horizontal-relative:page;mso-position-vertical-relative:paragraph;z-index:-1116760" type="#_x0000_t75" stroked="false">
            <v:imagedata r:id="rId718" o:title=""/>
          </v:shape>
        </w:pict>
      </w:r>
      <w:r>
        <w:rPr/>
        <w:pict>
          <v:group style="position:absolute;margin-left:84.503998pt;margin-top:43.923672pt;width:448.05pt;height:.5pt;mso-position-horizontal-relative:page;mso-position-vertical-relative:paragraph;z-index:-1116736" coordorigin="1690,878" coordsize="8961,10">
            <v:shape style="position:absolute;left:1690;top:878;width:1795;height:10" type="#_x0000_t75" stroked="false">
              <v:imagedata r:id="rId710" o:title=""/>
            </v:shape>
            <v:shape style="position:absolute;left:3480;top:878;width:2043;height:10" type="#_x0000_t75" stroked="false">
              <v:imagedata r:id="rId711" o:title=""/>
            </v:shape>
            <v:shape style="position:absolute;left:5519;top:878;width:5132;height:10" type="#_x0000_t75" stroked="false">
              <v:imagedata r:id="rId712" o:title=""/>
            </v:shape>
            <w10:wrap type="none"/>
          </v:group>
        </w:pict>
      </w:r>
      <w:r>
        <w:rPr>
          <w:rFonts w:ascii="宋体" w:hAnsi="宋体" w:cs="宋体" w:eastAsia="宋体" w:hint="default"/>
          <w:sz w:val="21"/>
          <w:szCs w:val="21"/>
        </w:rPr>
        <w:t>4.</w:t>
      </w:r>
      <w:r>
        <w:rPr>
          <w:rFonts w:ascii="宋体" w:hAnsi="宋体" w:cs="宋体" w:eastAsia="宋体" w:hint="default"/>
          <w:sz w:val="21"/>
          <w:szCs w:val="21"/>
        </w:rPr>
        <w:t>年末单项金额虽不重大但单独进行减值测试的应收账款坏账准备计提</w:t>
      </w:r>
    </w:p>
    <w:p>
      <w:pPr>
        <w:spacing w:line="240" w:lineRule="auto" w:before="1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814"/>
        <w:gridCol w:w="2038"/>
        <w:gridCol w:w="1450"/>
        <w:gridCol w:w="1649"/>
        <w:gridCol w:w="2024"/>
      </w:tblGrid>
      <w:tr>
        <w:trPr>
          <w:trHeight w:val="341" w:hRule="exact"/>
        </w:trPr>
        <w:tc>
          <w:tcPr>
            <w:tcW w:w="1814" w:type="dxa"/>
            <w:tcBorders>
              <w:top w:val="single" w:sz="12" w:space="0" w:color="000000"/>
              <w:left w:val="nil" w:sz="6" w:space="0" w:color="auto"/>
              <w:bottom w:val="nil" w:sz="6" w:space="0" w:color="auto"/>
              <w:right w:val="single" w:sz="4" w:space="0" w:color="000000"/>
            </w:tcBorders>
          </w:tcPr>
          <w:p>
            <w:pPr>
              <w:pStyle w:val="TableParagraph"/>
              <w:spacing w:line="240" w:lineRule="auto" w:before="15"/>
              <w:ind w:left="55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left="6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坏账准备金额</w:t>
            </w:r>
          </w:p>
        </w:tc>
        <w:tc>
          <w:tcPr>
            <w:tcW w:w="164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024" w:type="dxa"/>
            <w:tcBorders>
              <w:top w:val="single" w:sz="12" w:space="0" w:color="000000"/>
              <w:left w:val="single" w:sz="4" w:space="0" w:color="000000"/>
              <w:bottom w:val="nil" w:sz="6" w:space="0" w:color="auto"/>
              <w:right w:val="nil" w:sz="6" w:space="0" w:color="auto"/>
            </w:tcBorders>
          </w:tcPr>
          <w:p>
            <w:pPr>
              <w:pStyle w:val="TableParagraph"/>
              <w:spacing w:line="240" w:lineRule="auto" w:before="15"/>
              <w:ind w:right="4"/>
              <w:jc w:val="center"/>
              <w:rPr>
                <w:rFonts w:ascii="宋体" w:hAnsi="宋体" w:cs="宋体" w:eastAsia="宋体" w:hint="default"/>
                <w:sz w:val="18"/>
                <w:szCs w:val="18"/>
              </w:rPr>
            </w:pPr>
            <w:r>
              <w:rPr>
                <w:rFonts w:ascii="宋体" w:hAnsi="宋体" w:cs="宋体" w:eastAsia="宋体" w:hint="default"/>
                <w:sz w:val="18"/>
                <w:szCs w:val="18"/>
              </w:rPr>
              <w:t>理 </w:t>
            </w:r>
            <w:r>
              <w:rPr>
                <w:rFonts w:ascii="宋体" w:hAnsi="宋体" w:cs="宋体" w:eastAsia="宋体" w:hint="default"/>
                <w:spacing w:val="2"/>
                <w:sz w:val="18"/>
                <w:szCs w:val="18"/>
              </w:rPr>
              <w:t> </w:t>
            </w:r>
            <w:r>
              <w:rPr>
                <w:rFonts w:ascii="宋体" w:hAnsi="宋体" w:cs="宋体" w:eastAsia="宋体" w:hint="default"/>
                <w:sz w:val="18"/>
                <w:szCs w:val="18"/>
              </w:rPr>
              <w:t>由</w:t>
            </w:r>
          </w:p>
        </w:tc>
      </w:tr>
      <w:tr>
        <w:trPr>
          <w:trHeight w:val="463" w:hRule="exact"/>
        </w:trPr>
        <w:tc>
          <w:tcPr>
            <w:tcW w:w="1814" w:type="dxa"/>
            <w:tcBorders>
              <w:top w:val="nil" w:sz="6" w:space="0" w:color="auto"/>
              <w:left w:val="nil" w:sz="6" w:space="0" w:color="auto"/>
              <w:bottom w:val="nil" w:sz="6" w:space="0" w:color="auto"/>
              <w:right w:val="single" w:sz="4" w:space="0" w:color="000000"/>
            </w:tcBorders>
          </w:tcPr>
          <w:p>
            <w:pPr>
              <w:pStyle w:val="TableParagraph"/>
              <w:tabs>
                <w:tab w:pos="808" w:val="left" w:leader="none"/>
              </w:tabs>
              <w:spacing w:line="242" w:lineRule="auto" w:before="20"/>
              <w:ind w:left="122" w:right="101"/>
              <w:jc w:val="left"/>
              <w:rPr>
                <w:rFonts w:ascii="宋体" w:hAnsi="宋体" w:cs="宋体" w:eastAsia="宋体" w:hint="default"/>
                <w:sz w:val="18"/>
                <w:szCs w:val="18"/>
              </w:rPr>
            </w:pPr>
            <w:r>
              <w:rPr>
                <w:rFonts w:ascii="宋体"/>
                <w:sz w:val="18"/>
              </w:rPr>
              <w:t>FRIWO</w:t>
              <w:tab/>
              <w:t>ELECTRICAL CO.,LTD</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607" w:right="0"/>
              <w:jc w:val="left"/>
              <w:rPr>
                <w:rFonts w:ascii="宋体" w:hAnsi="宋体" w:cs="宋体" w:eastAsia="宋体" w:hint="default"/>
                <w:sz w:val="18"/>
                <w:szCs w:val="18"/>
              </w:rPr>
            </w:pPr>
            <w:r>
              <w:rPr>
                <w:rFonts w:ascii="宋体"/>
                <w:sz w:val="18"/>
              </w:rPr>
              <w:t>13,683.48</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13,683.48</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sz w:val="18"/>
              </w:rPr>
              <w:t>100.00</w:t>
            </w:r>
          </w:p>
        </w:tc>
        <w:tc>
          <w:tcPr>
            <w:tcW w:w="2024"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9"/>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37"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华立南方</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653" w:right="0"/>
              <w:jc w:val="left"/>
              <w:rPr>
                <w:rFonts w:ascii="宋体" w:hAnsi="宋体" w:cs="宋体" w:eastAsia="宋体" w:hint="default"/>
                <w:sz w:val="18"/>
                <w:szCs w:val="18"/>
              </w:rPr>
            </w:pPr>
            <w:r>
              <w:rPr>
                <w:rFonts w:ascii="宋体"/>
                <w:sz w:val="18"/>
              </w:rPr>
              <w:t>7,595.78</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7,595.78</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100.00</w:t>
            </w:r>
          </w:p>
        </w:tc>
        <w:tc>
          <w:tcPr>
            <w:tcW w:w="2024"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9"/>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7" w:hRule="exact"/>
        </w:trPr>
        <w:tc>
          <w:tcPr>
            <w:tcW w:w="1814"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sz w:val="18"/>
              </w:rPr>
              <w:t>21,279.26</w:t>
            </w:r>
          </w:p>
        </w:tc>
        <w:tc>
          <w:tcPr>
            <w:tcW w:w="14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21,279.26</w:t>
            </w:r>
          </w:p>
        </w:tc>
        <w:tc>
          <w:tcPr>
            <w:tcW w:w="16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100.00</w:t>
            </w:r>
          </w:p>
        </w:tc>
        <w:tc>
          <w:tcPr>
            <w:tcW w:w="2024" w:type="dxa"/>
            <w:tcBorders>
              <w:top w:val="nil" w:sz="6" w:space="0" w:color="auto"/>
              <w:left w:val="single" w:sz="4" w:space="0" w:color="000000"/>
              <w:bottom w:val="single" w:sz="12" w:space="0" w:color="000000"/>
              <w:right w:val="nil" w:sz="6" w:space="0" w:color="auto"/>
            </w:tcBorders>
          </w:tcPr>
          <w:p>
            <w:pPr/>
          </w:p>
        </w:tc>
      </w:tr>
    </w:tbl>
    <w:p>
      <w:pPr>
        <w:spacing w:before="107"/>
        <w:ind w:left="658" w:right="4955" w:firstLine="0"/>
        <w:jc w:val="left"/>
        <w:rPr>
          <w:rFonts w:ascii="宋体" w:hAnsi="宋体" w:cs="宋体" w:eastAsia="宋体" w:hint="default"/>
          <w:sz w:val="21"/>
          <w:szCs w:val="21"/>
        </w:rPr>
      </w:pPr>
      <w:r>
        <w:rPr/>
        <w:pict>
          <v:group style="position:absolute;margin-left:84.503998pt;margin-top:-40.466331pt;width:448.05pt;height:5.55pt;mso-position-horizontal-relative:page;mso-position-vertical-relative:paragraph;z-index:-1116712" coordorigin="1690,-809" coordsize="8961,111">
            <v:shape style="position:absolute;left:1690;top:-809;width:1814;height:110" type="#_x0000_t75" stroked="false">
              <v:imagedata r:id="rId719" o:title=""/>
            </v:shape>
            <v:shape style="position:absolute;left:3480;top:-713;width:2053;height:14" type="#_x0000_t75" stroked="false">
              <v:imagedata r:id="rId720" o:title=""/>
            </v:shape>
            <v:shape style="position:absolute;left:5519;top:-713;width:1464;height:14" type="#_x0000_t75" stroked="false">
              <v:imagedata r:id="rId721" o:title=""/>
            </v:shape>
            <v:shape style="position:absolute;left:6969;top:-713;width:1663;height:14" type="#_x0000_t75" stroked="false">
              <v:imagedata r:id="rId722" o:title=""/>
            </v:shape>
            <v:shape style="position:absolute;left:8617;top:-709;width:2033;height:10" type="#_x0000_t75" stroked="false">
              <v:imagedata r:id="rId723" o:title=""/>
            </v:shape>
            <w10:wrap type="none"/>
          </v:group>
        </w:pict>
      </w:r>
      <w:r>
        <w:rPr/>
        <w:pict>
          <v:group style="position:absolute;margin-left:84.503998pt;margin-top:-18.986292pt;width:448.05pt;height:.5pt;mso-position-horizontal-relative:page;mso-position-vertical-relative:paragraph;z-index:-1116688" coordorigin="1690,-380" coordsize="8961,10">
            <v:shape style="position:absolute;left:1690;top:-380;width:1795;height:10" type="#_x0000_t75" stroked="false">
              <v:imagedata r:id="rId710" o:title=""/>
            </v:shape>
            <v:shape style="position:absolute;left:3480;top:-380;width:2043;height:10" type="#_x0000_t75" stroked="false">
              <v:imagedata r:id="rId711" o:title=""/>
            </v:shape>
            <v:shape style="position:absolute;left:5519;top:-380;width:5132;height:10" type="#_x0000_t75" stroked="false">
              <v:imagedata r:id="rId712" o:title=""/>
            </v:shape>
            <w10:wrap type="none"/>
          </v:group>
        </w:pict>
      </w:r>
      <w:r>
        <w:rPr>
          <w:rFonts w:ascii="宋体" w:hAnsi="宋体" w:cs="宋体" w:eastAsia="宋体" w:hint="default"/>
          <w:sz w:val="21"/>
          <w:szCs w:val="21"/>
        </w:rPr>
        <w:t>5.</w:t>
      </w:r>
      <w:r>
        <w:rPr>
          <w:rFonts w:ascii="宋体" w:hAnsi="宋体" w:cs="宋体" w:eastAsia="宋体" w:hint="default"/>
          <w:sz w:val="21"/>
          <w:szCs w:val="21"/>
        </w:rPr>
        <w:t>本报告期不存在实际核销的应收账款。</w:t>
      </w:r>
    </w:p>
    <w:p>
      <w:pPr>
        <w:spacing w:before="165"/>
        <w:ind w:left="658" w:right="1777"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年末应收账款中无持本公司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before="164"/>
        <w:ind w:left="658" w:right="4955" w:firstLine="0"/>
        <w:jc w:val="left"/>
        <w:rPr>
          <w:rFonts w:ascii="宋体" w:hAnsi="宋体" w:cs="宋体" w:eastAsia="宋体" w:hint="default"/>
          <w:sz w:val="21"/>
          <w:szCs w:val="21"/>
        </w:rPr>
      </w:pPr>
      <w:r>
        <w:rPr/>
        <w:pict>
          <v:shape style="position:absolute;margin-left:215.210007pt;margin-top:32.343678pt;width:.48001pt;height:.12pt;mso-position-horizontal-relative:page;mso-position-vertical-relative:paragraph;z-index:-1116664" type="#_x0000_t75" stroked="false">
            <v:imagedata r:id="rId724" o:title=""/>
          </v:shape>
        </w:pict>
      </w:r>
      <w:r>
        <w:rPr/>
        <w:pict>
          <v:shape style="position:absolute;margin-left:269.690002pt;margin-top:32.343678pt;width:.48001pt;height:.12pt;mso-position-horizontal-relative:page;mso-position-vertical-relative:paragraph;z-index:-1116640" type="#_x0000_t75" stroked="false">
            <v:imagedata r:id="rId724" o:title=""/>
          </v:shape>
        </w:pict>
      </w:r>
      <w:r>
        <w:rPr/>
        <w:pict>
          <v:shape style="position:absolute;margin-left:346.029999pt;margin-top:32.343678pt;width:.47998pt;height:.12pt;mso-position-horizontal-relative:page;mso-position-vertical-relative:paragraph;z-index:-1116616" type="#_x0000_t75" stroked="false">
            <v:imagedata r:id="rId724" o:title=""/>
          </v:shape>
        </w:pict>
      </w:r>
      <w:r>
        <w:rPr/>
        <w:pict>
          <v:shape style="position:absolute;margin-left:457.779999pt;margin-top:32.343678pt;width:.48001pt;height:.12pt;mso-position-horizontal-relative:page;mso-position-vertical-relative:paragraph;z-index:-1116592" type="#_x0000_t75" stroked="false">
            <v:imagedata r:id="rId724" o:title=""/>
          </v:shape>
        </w:pict>
      </w:r>
      <w:r>
        <w:rPr/>
        <w:pict>
          <v:group style="position:absolute;margin-left:84.503998pt;margin-top:55.503685pt;width:448.05pt;height:5.3pt;mso-position-horizontal-relative:page;mso-position-vertical-relative:paragraph;z-index:-1116568" coordorigin="1690,1110" coordsize="8961,106">
            <v:shape style="position:absolute;left:1690;top:1110;width:2633;height:106" type="#_x0000_t75" stroked="false">
              <v:imagedata r:id="rId725" o:title=""/>
            </v:shape>
            <v:shape style="position:absolute;left:4299;top:1206;width:2621;height:10" type="#_x0000_t75" stroked="false">
              <v:imagedata r:id="rId726" o:title=""/>
            </v:shape>
            <v:shape style="position:absolute;left:6916;top:1206;width:2240;height:10" type="#_x0000_t75" stroked="false">
              <v:imagedata r:id="rId727" o:title=""/>
            </v:shape>
            <v:shape style="position:absolute;left:9151;top:1206;width:1500;height:10" type="#_x0000_t75" stroked="false">
              <v:imagedata r:id="rId728" o:title=""/>
            </v:shape>
            <w10:wrap type="none"/>
          </v:group>
        </w:pict>
      </w:r>
      <w:r>
        <w:rPr/>
        <w:pict>
          <v:group style="position:absolute;margin-left:84.503998pt;margin-top:76.50367pt;width:448.05pt;height:.5pt;mso-position-horizontal-relative:page;mso-position-vertical-relative:paragraph;z-index:-1116544" coordorigin="1690,1530" coordsize="8961,10">
            <v:shape style="position:absolute;left:1690;top:1530;width:2614;height:10" type="#_x0000_t75" stroked="false">
              <v:imagedata r:id="rId729" o:title=""/>
            </v:shape>
            <v:shape style="position:absolute;left:4299;top:1530;width:2621;height:10" type="#_x0000_t75" stroked="false">
              <v:imagedata r:id="rId726" o:title=""/>
            </v:shape>
            <v:shape style="position:absolute;left:6916;top:1530;width:2240;height:10" type="#_x0000_t75" stroked="false">
              <v:imagedata r:id="rId727" o:title=""/>
            </v:shape>
            <v:shape style="position:absolute;left:9151;top:1530;width:1500;height:10" type="#_x0000_t75" stroked="false">
              <v:imagedata r:id="rId728" o:title=""/>
            </v:shape>
            <w10:wrap type="none"/>
          </v:group>
        </w:pict>
      </w:r>
      <w:r>
        <w:rPr>
          <w:rFonts w:ascii="宋体" w:hAnsi="宋体" w:cs="宋体" w:eastAsia="宋体" w:hint="default"/>
          <w:sz w:val="21"/>
          <w:szCs w:val="21"/>
        </w:rPr>
        <w:t>7.</w:t>
      </w:r>
      <w:r>
        <w:rPr>
          <w:rFonts w:ascii="宋体" w:hAnsi="宋体" w:cs="宋体" w:eastAsia="宋体" w:hint="default"/>
          <w:sz w:val="21"/>
          <w:szCs w:val="21"/>
        </w:rPr>
        <w:t>应收账款金额前五名单位情况：</w:t>
      </w:r>
    </w:p>
    <w:p>
      <w:pPr>
        <w:spacing w:line="240" w:lineRule="auto" w:before="9"/>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633"/>
        <w:gridCol w:w="1090"/>
        <w:gridCol w:w="1527"/>
        <w:gridCol w:w="2235"/>
        <w:gridCol w:w="1490"/>
      </w:tblGrid>
      <w:tr>
        <w:trPr>
          <w:trHeight w:val="478" w:hRule="exact"/>
        </w:trPr>
        <w:tc>
          <w:tcPr>
            <w:tcW w:w="2633" w:type="dxa"/>
            <w:tcBorders>
              <w:top w:val="single" w:sz="12" w:space="0" w:color="000000"/>
              <w:left w:val="nil" w:sz="6" w:space="0" w:color="auto"/>
              <w:bottom w:val="nil" w:sz="6" w:space="0" w:color="auto"/>
              <w:right w:val="single" w:sz="4" w:space="0" w:color="000000"/>
            </w:tcBorders>
          </w:tcPr>
          <w:p>
            <w:pPr>
              <w:pStyle w:val="TableParagraph"/>
              <w:spacing w:line="240" w:lineRule="auto" w:before="140"/>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90" w:type="dxa"/>
            <w:tcBorders>
              <w:top w:val="single" w:sz="12" w:space="0" w:color="000000"/>
              <w:left w:val="single" w:sz="4" w:space="0" w:color="000000"/>
              <w:bottom w:val="nil" w:sz="6" w:space="0" w:color="auto"/>
              <w:right w:val="single" w:sz="4" w:space="0" w:color="000000"/>
            </w:tcBorders>
          </w:tcPr>
          <w:p>
            <w:pPr>
              <w:pStyle w:val="TableParagraph"/>
              <w:spacing w:line="244" w:lineRule="auto" w:before="20"/>
              <w:ind w:left="357" w:right="18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2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23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pacing w:val="2"/>
                <w:sz w:val="18"/>
                <w:szCs w:val="18"/>
              </w:rPr>
              <w:t> </w:t>
            </w:r>
            <w:r>
              <w:rPr>
                <w:rFonts w:ascii="宋体" w:hAnsi="宋体" w:cs="宋体" w:eastAsia="宋体" w:hint="default"/>
                <w:sz w:val="18"/>
                <w:szCs w:val="18"/>
              </w:rPr>
              <w:t>限</w:t>
            </w:r>
          </w:p>
        </w:tc>
        <w:tc>
          <w:tcPr>
            <w:tcW w:w="1490" w:type="dxa"/>
            <w:tcBorders>
              <w:top w:val="single" w:sz="12" w:space="0" w:color="000000"/>
              <w:left w:val="single" w:sz="4" w:space="0" w:color="000000"/>
              <w:bottom w:val="nil" w:sz="6" w:space="0" w:color="auto"/>
              <w:right w:val="nil" w:sz="6" w:space="0" w:color="auto"/>
            </w:tcBorders>
          </w:tcPr>
          <w:p>
            <w:pPr>
              <w:pStyle w:val="TableParagraph"/>
              <w:spacing w:line="244" w:lineRule="auto" w:before="20"/>
              <w:ind w:left="333" w:right="113" w:hanging="224"/>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宋体" w:hAnsi="宋体" w:cs="宋体" w:eastAsia="宋体" w:hint="default"/>
                <w:sz w:val="18"/>
                <w:szCs w:val="18"/>
              </w:rPr>
              <w:t>(%)</w:t>
            </w:r>
          </w:p>
        </w:tc>
      </w:tr>
      <w:tr>
        <w:trPr>
          <w:trHeight w:val="423"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sz w:val="18"/>
              </w:rPr>
              <w:t>Perception Digital</w:t>
            </w:r>
            <w:r>
              <w:rPr>
                <w:rFonts w:ascii="宋体"/>
                <w:spacing w:val="-11"/>
                <w:sz w:val="18"/>
              </w:rPr>
              <w:t> </w:t>
            </w:r>
            <w:r>
              <w:rPr>
                <w:rFonts w:ascii="宋体"/>
                <w:sz w:val="18"/>
              </w:rPr>
              <w:t>LIMITED</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82,478,947.05</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63.02</w:t>
            </w:r>
          </w:p>
        </w:tc>
      </w:tr>
      <w:tr>
        <w:trPr>
          <w:trHeight w:val="556"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6"/>
              <w:jc w:val="right"/>
              <w:rPr>
                <w:rFonts w:ascii="宋体" w:hAnsi="宋体" w:cs="宋体" w:eastAsia="宋体" w:hint="default"/>
                <w:sz w:val="18"/>
                <w:szCs w:val="18"/>
              </w:rPr>
            </w:pPr>
            <w:r>
              <w:rPr>
                <w:rFonts w:ascii="宋体"/>
                <w:spacing w:val="-1"/>
                <w:sz w:val="18"/>
              </w:rPr>
              <w:t>12,991,779.08</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34" w:lineRule="exact" w:before="15"/>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宋体" w:hAnsi="宋体" w:cs="宋体" w:eastAsia="宋体" w:hint="default"/>
                <w:sz w:val="18"/>
                <w:szCs w:val="18"/>
              </w:rPr>
              <w:t>8,008,798.41</w:t>
            </w:r>
            <w:r>
              <w:rPr>
                <w:rFonts w:ascii="宋体" w:hAnsi="宋体" w:cs="宋体" w:eastAsia="宋体" w:hint="default"/>
                <w:sz w:val="18"/>
                <w:szCs w:val="18"/>
              </w:rPr>
              <w:t>；</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4,982,980.67</w:t>
            </w:r>
          </w:p>
        </w:tc>
        <w:tc>
          <w:tcPr>
            <w:tcW w:w="149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9.93</w:t>
            </w:r>
          </w:p>
        </w:tc>
      </w:tr>
      <w:tr>
        <w:trPr>
          <w:trHeight w:val="557" w:hRule="exact"/>
        </w:trPr>
        <w:tc>
          <w:tcPr>
            <w:tcW w:w="2633" w:type="dxa"/>
            <w:tcBorders>
              <w:top w:val="nil" w:sz="6" w:space="0" w:color="auto"/>
              <w:left w:val="nil" w:sz="6" w:space="0" w:color="auto"/>
              <w:bottom w:val="nil" w:sz="6" w:space="0" w:color="auto"/>
              <w:right w:val="single" w:sz="4" w:space="0" w:color="000000"/>
            </w:tcBorders>
          </w:tcPr>
          <w:p>
            <w:pPr>
              <w:pStyle w:val="TableParagraph"/>
              <w:tabs>
                <w:tab w:pos="1009" w:val="left" w:leader="none"/>
                <w:tab w:pos="1985" w:val="left" w:leader="none"/>
              </w:tabs>
              <w:spacing w:line="232" w:lineRule="exact" w:before="41"/>
              <w:ind w:left="122" w:right="102"/>
              <w:jc w:val="left"/>
              <w:rPr>
                <w:rFonts w:ascii="宋体" w:hAnsi="宋体" w:cs="宋体" w:eastAsia="宋体" w:hint="default"/>
                <w:sz w:val="18"/>
                <w:szCs w:val="18"/>
              </w:rPr>
            </w:pPr>
            <w:r>
              <w:rPr>
                <w:rFonts w:ascii="宋体"/>
                <w:sz w:val="18"/>
              </w:rPr>
              <w:t>Philips</w:t>
              <w:tab/>
            </w:r>
            <w:r>
              <w:rPr>
                <w:rFonts w:ascii="宋体"/>
                <w:spacing w:val="-1"/>
                <w:sz w:val="18"/>
              </w:rPr>
              <w:t>Assembly</w:t>
              <w:tab/>
              <w:t>Centre</w:t>
            </w:r>
            <w:r>
              <w:rPr>
                <w:rFonts w:ascii="宋体"/>
                <w:spacing w:val="-88"/>
                <w:sz w:val="18"/>
              </w:rPr>
              <w:t> </w:t>
            </w:r>
            <w:r>
              <w:rPr>
                <w:rFonts w:ascii="宋体"/>
                <w:spacing w:val="-88"/>
                <w:sz w:val="18"/>
              </w:rPr>
            </w:r>
            <w:r>
              <w:rPr>
                <w:rFonts w:ascii="宋体"/>
                <w:sz w:val="18"/>
              </w:rPr>
              <w:t>Hungary</w:t>
            </w:r>
            <w:r>
              <w:rPr>
                <w:rFonts w:ascii="宋体"/>
                <w:spacing w:val="-2"/>
                <w:sz w:val="18"/>
              </w:rPr>
              <w:t> </w:t>
            </w:r>
            <w:r>
              <w:rPr>
                <w:rFonts w:ascii="宋体"/>
                <w:sz w:val="18"/>
              </w:rPr>
              <w:t>Ltd</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6"/>
              <w:jc w:val="right"/>
              <w:rPr>
                <w:rFonts w:ascii="宋体" w:hAnsi="宋体" w:cs="宋体" w:eastAsia="宋体" w:hint="default"/>
                <w:sz w:val="18"/>
                <w:szCs w:val="18"/>
              </w:rPr>
            </w:pPr>
            <w:r>
              <w:rPr>
                <w:rFonts w:ascii="宋体"/>
                <w:spacing w:val="-1"/>
                <w:sz w:val="18"/>
              </w:rPr>
              <w:t>6,469,174.62</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0"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105"/>
              <w:jc w:val="right"/>
              <w:rPr>
                <w:rFonts w:ascii="宋体" w:hAnsi="宋体" w:cs="宋体" w:eastAsia="宋体" w:hint="default"/>
                <w:sz w:val="18"/>
                <w:szCs w:val="18"/>
              </w:rPr>
            </w:pPr>
            <w:r>
              <w:rPr>
                <w:rFonts w:ascii="宋体"/>
                <w:sz w:val="18"/>
              </w:rPr>
              <w:t>4.94</w:t>
            </w:r>
          </w:p>
        </w:tc>
      </w:tr>
      <w:tr>
        <w:trPr>
          <w:trHeight w:val="324"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上海鼎为通讯电子有限公司</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4,233,091.83</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0"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z w:val="18"/>
              </w:rPr>
              <w:t>3.23</w:t>
            </w:r>
          </w:p>
        </w:tc>
      </w:tr>
      <w:tr>
        <w:trPr>
          <w:trHeight w:val="324"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创新科技有限公司</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5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3,812,235.83</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0"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z w:val="18"/>
              </w:rPr>
              <w:t>2.91</w:t>
            </w:r>
          </w:p>
        </w:tc>
      </w:tr>
      <w:tr>
        <w:trPr>
          <w:trHeight w:val="337" w:hRule="exact"/>
        </w:trPr>
        <w:tc>
          <w:tcPr>
            <w:tcW w:w="2633"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90" w:type="dxa"/>
            <w:tcBorders>
              <w:top w:val="nil" w:sz="6" w:space="0" w:color="auto"/>
              <w:left w:val="single" w:sz="4" w:space="0" w:color="000000"/>
              <w:bottom w:val="single" w:sz="12" w:space="0" w:color="000000"/>
              <w:right w:val="single" w:sz="4" w:space="0" w:color="000000"/>
            </w:tcBorders>
          </w:tcPr>
          <w:p>
            <w:pPr/>
          </w:p>
        </w:tc>
        <w:tc>
          <w:tcPr>
            <w:tcW w:w="15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109,985,228.41</w:t>
            </w:r>
          </w:p>
        </w:tc>
        <w:tc>
          <w:tcPr>
            <w:tcW w:w="2235" w:type="dxa"/>
            <w:tcBorders>
              <w:top w:val="nil" w:sz="6" w:space="0" w:color="auto"/>
              <w:left w:val="single" w:sz="4" w:space="0" w:color="000000"/>
              <w:bottom w:val="single" w:sz="12" w:space="0" w:color="000000"/>
              <w:right w:val="single" w:sz="4" w:space="0" w:color="000000"/>
            </w:tcBorders>
          </w:tcPr>
          <w:p>
            <w:pPr/>
          </w:p>
        </w:tc>
        <w:tc>
          <w:tcPr>
            <w:tcW w:w="1490"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z w:val="18"/>
              </w:rPr>
              <w:t>84.03</w:t>
            </w:r>
          </w:p>
        </w:tc>
      </w:tr>
    </w:tbl>
    <w:p>
      <w:pPr>
        <w:spacing w:before="86"/>
        <w:ind w:left="658" w:right="4955" w:firstLine="0"/>
        <w:jc w:val="left"/>
        <w:rPr>
          <w:rFonts w:ascii="宋体" w:hAnsi="宋体" w:cs="宋体" w:eastAsia="宋体" w:hint="default"/>
          <w:sz w:val="21"/>
          <w:szCs w:val="21"/>
        </w:rPr>
      </w:pPr>
      <w:r>
        <w:rPr/>
        <w:pict>
          <v:group style="position:absolute;margin-left:84.503998pt;margin-top:-77.896332pt;width:448.05pt;height:.5pt;mso-position-horizontal-relative:page;mso-position-vertical-relative:paragraph;z-index:-1116520" coordorigin="1690,-1558" coordsize="8961,10">
            <v:shape style="position:absolute;left:1690;top:-1558;width:2614;height:10" type="#_x0000_t75" stroked="false">
              <v:imagedata r:id="rId729" o:title=""/>
            </v:shape>
            <v:shape style="position:absolute;left:4299;top:-1558;width:2621;height:10" type="#_x0000_t75" stroked="false">
              <v:imagedata r:id="rId730" o:title=""/>
            </v:shape>
            <v:shape style="position:absolute;left:6916;top:-1558;width:2240;height:10" type="#_x0000_t75" stroked="false">
              <v:imagedata r:id="rId731" o:title=""/>
            </v:shape>
            <v:shape style="position:absolute;left:9151;top:-1558;width:1500;height:10" type="#_x0000_t75" stroked="false">
              <v:imagedata r:id="rId657" o:title=""/>
            </v:shape>
            <w10:wrap type="none"/>
          </v:group>
        </w:pict>
      </w:r>
      <w:r>
        <w:rPr/>
        <w:pict>
          <v:group style="position:absolute;margin-left:84.503998pt;margin-top:-50.056328pt;width:448.05pt;height:.5pt;mso-position-horizontal-relative:page;mso-position-vertical-relative:paragraph;z-index:-1116496" coordorigin="1690,-1001" coordsize="8961,10">
            <v:shape style="position:absolute;left:1690;top:-1001;width:2614;height:10" type="#_x0000_t75" stroked="false">
              <v:imagedata r:id="rId729" o:title=""/>
            </v:shape>
            <v:shape style="position:absolute;left:4299;top:-1001;width:2621;height:10" type="#_x0000_t75" stroked="false">
              <v:imagedata r:id="rId726" o:title=""/>
            </v:shape>
            <v:shape style="position:absolute;left:6916;top:-1001;width:2240;height:10" type="#_x0000_t75" stroked="false">
              <v:imagedata r:id="rId727" o:title=""/>
            </v:shape>
            <v:shape style="position:absolute;left:9151;top:-1001;width:1500;height:10" type="#_x0000_t75" stroked="false">
              <v:imagedata r:id="rId728" o:title=""/>
            </v:shape>
            <w10:wrap type="none"/>
          </v:group>
        </w:pict>
      </w:r>
      <w:r>
        <w:rPr/>
        <w:pict>
          <v:group style="position:absolute;margin-left:84.503998pt;margin-top:-33.8563pt;width:448.05pt;height:.5pt;mso-position-horizontal-relative:page;mso-position-vertical-relative:paragraph;z-index:-1116472" coordorigin="1690,-677" coordsize="8961,10">
            <v:shape style="position:absolute;left:1690;top:-677;width:2614;height:10" type="#_x0000_t75" stroked="false">
              <v:imagedata r:id="rId729" o:title=""/>
            </v:shape>
            <v:shape style="position:absolute;left:4299;top:-677;width:2621;height:10" type="#_x0000_t75" stroked="false">
              <v:imagedata r:id="rId726" o:title=""/>
            </v:shape>
            <v:shape style="position:absolute;left:6916;top:-677;width:2240;height:10" type="#_x0000_t75" stroked="false">
              <v:imagedata r:id="rId727" o:title=""/>
            </v:shape>
            <v:shape style="position:absolute;left:9151;top:-677;width:1500;height:10" type="#_x0000_t75" stroked="false">
              <v:imagedata r:id="rId728" o:title=""/>
            </v:shape>
            <w10:wrap type="none"/>
          </v:group>
        </w:pict>
      </w:r>
      <w:r>
        <w:rPr/>
        <w:pict>
          <v:group style="position:absolute;margin-left:84.503998pt;margin-top:-17.636299pt;width:448.05pt;height:.5pt;mso-position-horizontal-relative:page;mso-position-vertical-relative:paragraph;z-index:-1116448" coordorigin="1690,-353" coordsize="8961,10">
            <v:shape style="position:absolute;left:1690;top:-353;width:2614;height:10" type="#_x0000_t75" stroked="false">
              <v:imagedata r:id="rId729" o:title=""/>
            </v:shape>
            <v:shape style="position:absolute;left:4299;top:-353;width:2621;height:10" type="#_x0000_t75" stroked="false">
              <v:imagedata r:id="rId726" o:title=""/>
            </v:shape>
            <v:shape style="position:absolute;left:6916;top:-353;width:2240;height:10" type="#_x0000_t75" stroked="false">
              <v:imagedata r:id="rId727" o:title=""/>
            </v:shape>
            <v:shape style="position:absolute;left:9151;top:-353;width:1500;height:10" type="#_x0000_t75" stroked="false">
              <v:imagedata r:id="rId728" o:title=""/>
            </v:shape>
            <w10:wrap type="none"/>
          </v:group>
        </w:pict>
      </w:r>
      <w:r>
        <w:rPr/>
        <w:pict>
          <v:shape style="position:absolute;margin-left:240.889999pt;margin-top:27.843651pt;width:.47988pt;height:.12pt;mso-position-horizontal-relative:page;mso-position-vertical-relative:paragraph;z-index:-1116424" type="#_x0000_t75" stroked="false">
            <v:imagedata r:id="rId724" o:title=""/>
          </v:shape>
        </w:pict>
      </w:r>
      <w:r>
        <w:rPr/>
        <w:pict>
          <v:shape style="position:absolute;margin-left:326.109985pt;margin-top:27.843651pt;width:.47989pt;height:.12pt;mso-position-horizontal-relative:page;mso-position-vertical-relative:paragraph;z-index:-1116400" type="#_x0000_t75" stroked="false">
            <v:imagedata r:id="rId724" o:title=""/>
          </v:shape>
        </w:pict>
      </w:r>
      <w:r>
        <w:rPr/>
        <w:pict>
          <v:shape style="position:absolute;margin-left:434.589996pt;margin-top:27.843651pt;width:.47986pt;height:.12pt;mso-position-horizontal-relative:page;mso-position-vertical-relative:paragraph;z-index:-1116376" type="#_x0000_t75" stroked="false">
            <v:imagedata r:id="rId724" o:title=""/>
          </v:shape>
        </w:pict>
      </w:r>
      <w:r>
        <w:rPr/>
        <w:pict>
          <v:group style="position:absolute;margin-left:84.503998pt;margin-top:51.003719pt;width:448.05pt;height:5.4pt;mso-position-horizontal-relative:page;mso-position-vertical-relative:paragraph;z-index:-1116352" coordorigin="1690,1020" coordsize="8961,108">
            <v:shape style="position:absolute;left:1690;top:1020;width:3147;height:108" type="#_x0000_t75" stroked="false">
              <v:imagedata r:id="rId732" o:title=""/>
            </v:shape>
            <v:shape style="position:absolute;left:4813;top:1116;width:1719;height:12" type="#_x0000_t75" stroked="false">
              <v:imagedata r:id="rId733" o:title=""/>
            </v:shape>
            <v:shape style="position:absolute;left:6517;top:1116;width:2184;height:12" type="#_x0000_t75" stroked="false">
              <v:imagedata r:id="rId734" o:title=""/>
            </v:shape>
            <v:shape style="position:absolute;left:8687;top:1118;width:1964;height:10" type="#_x0000_t75" stroked="false">
              <v:imagedata r:id="rId735" o:title=""/>
            </v:shape>
            <w10:wrap type="none"/>
          </v:group>
        </w:pict>
      </w:r>
      <w:r>
        <w:rPr>
          <w:rFonts w:ascii="宋体" w:hAnsi="宋体" w:cs="宋体" w:eastAsia="宋体" w:hint="default"/>
          <w:sz w:val="21"/>
          <w:szCs w:val="21"/>
        </w:rPr>
        <w:t>8.</w:t>
      </w:r>
      <w:r>
        <w:rPr>
          <w:rFonts w:ascii="宋体" w:hAnsi="宋体" w:cs="宋体" w:eastAsia="宋体" w:hint="default"/>
          <w:sz w:val="21"/>
          <w:szCs w:val="21"/>
        </w:rPr>
        <w:t>应收关联方账款情况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147"/>
        <w:gridCol w:w="1704"/>
        <w:gridCol w:w="2170"/>
        <w:gridCol w:w="1954"/>
      </w:tblGrid>
      <w:tr>
        <w:trPr>
          <w:trHeight w:val="478" w:hRule="exact"/>
        </w:trPr>
        <w:tc>
          <w:tcPr>
            <w:tcW w:w="3147" w:type="dxa"/>
            <w:tcBorders>
              <w:top w:val="single" w:sz="12" w:space="0" w:color="000000"/>
              <w:left w:val="nil" w:sz="6" w:space="0" w:color="auto"/>
              <w:bottom w:val="nil" w:sz="6" w:space="0" w:color="auto"/>
              <w:right w:val="single"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1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54" w:type="dxa"/>
            <w:tcBorders>
              <w:top w:val="single" w:sz="12" w:space="0" w:color="000000"/>
              <w:left w:val="single" w:sz="4" w:space="0" w:color="000000"/>
              <w:bottom w:val="nil" w:sz="6" w:space="0" w:color="auto"/>
              <w:right w:val="nil" w:sz="6" w:space="0" w:color="auto"/>
            </w:tcBorders>
          </w:tcPr>
          <w:p>
            <w:pPr>
              <w:pStyle w:val="TableParagraph"/>
              <w:spacing w:line="242" w:lineRule="auto" w:before="22"/>
              <w:ind w:left="747" w:right="165" w:hanging="586"/>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宋体" w:hAnsi="宋体" w:cs="宋体" w:eastAsia="宋体" w:hint="default"/>
                <w:sz w:val="18"/>
                <w:szCs w:val="18"/>
              </w:rPr>
              <w:t>(%)</w:t>
            </w:r>
          </w:p>
        </w:tc>
      </w:tr>
      <w:tr>
        <w:trPr>
          <w:trHeight w:val="439" w:hRule="exact"/>
        </w:trPr>
        <w:tc>
          <w:tcPr>
            <w:tcW w:w="3147" w:type="dxa"/>
            <w:tcBorders>
              <w:top w:val="nil" w:sz="6" w:space="0" w:color="auto"/>
              <w:left w:val="nil" w:sz="6" w:space="0" w:color="auto"/>
              <w:bottom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12,991,779.08</w:t>
            </w:r>
          </w:p>
        </w:tc>
        <w:tc>
          <w:tcPr>
            <w:tcW w:w="1954"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9.93</w:t>
            </w:r>
          </w:p>
        </w:tc>
      </w:tr>
      <w:tr>
        <w:trPr>
          <w:trHeight w:val="336" w:hRule="exact"/>
        </w:trPr>
        <w:tc>
          <w:tcPr>
            <w:tcW w:w="3147"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4" w:type="dxa"/>
            <w:tcBorders>
              <w:top w:val="nil" w:sz="6" w:space="0" w:color="auto"/>
              <w:left w:val="single" w:sz="4" w:space="0" w:color="000000"/>
              <w:bottom w:val="single" w:sz="12" w:space="0" w:color="000000"/>
              <w:right w:val="single" w:sz="4" w:space="0" w:color="000000"/>
            </w:tcBorders>
          </w:tcPr>
          <w:p>
            <w:pPr/>
          </w:p>
        </w:tc>
        <w:tc>
          <w:tcPr>
            <w:tcW w:w="21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12,991,779.08</w:t>
            </w:r>
          </w:p>
        </w:tc>
        <w:tc>
          <w:tcPr>
            <w:tcW w:w="1954"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712" w:lineRule="auto" w:before="0"/>
        <w:ind w:left="658" w:right="8084" w:firstLine="2"/>
        <w:jc w:val="left"/>
        <w:rPr>
          <w:rFonts w:ascii="宋体" w:hAnsi="宋体" w:cs="宋体" w:eastAsia="宋体" w:hint="default"/>
          <w:sz w:val="21"/>
          <w:szCs w:val="21"/>
        </w:rPr>
      </w:pPr>
      <w:r>
        <w:rPr/>
        <w:pict>
          <v:group style="position:absolute;margin-left:84.503998pt;margin-top:-47.256344pt;width:448.05pt;height:5.05pt;mso-position-horizontal-relative:page;mso-position-vertical-relative:paragraph;z-index:-1116328" coordorigin="1690,-945" coordsize="8961,101">
            <v:shape style="position:absolute;left:1690;top:-945;width:3147;height:101" type="#_x0000_t75" stroked="false">
              <v:imagedata r:id="rId736" o:title=""/>
            </v:shape>
            <v:shape style="position:absolute;left:4813;top:-854;width:3879;height:10" type="#_x0000_t75" stroked="false">
              <v:imagedata r:id="rId737" o:title=""/>
            </v:shape>
            <v:shape style="position:absolute;left:8687;top:-854;width:1964;height:10" type="#_x0000_t75" stroked="false">
              <v:imagedata r:id="rId738" o:title=""/>
            </v:shape>
            <w10:wrap type="none"/>
          </v:group>
        </w:pict>
      </w:r>
      <w:r>
        <w:rPr/>
        <w:pict>
          <v:shape style="position:absolute;margin-left:132.979996pt;margin-top:64.373672pt;width:.48001pt;height:.12pt;mso-position-horizontal-relative:page;mso-position-vertical-relative:paragraph;z-index:-1116304" type="#_x0000_t75" stroked="false">
            <v:imagedata r:id="rId724" o:title=""/>
          </v:shape>
        </w:pict>
      </w:r>
      <w:r>
        <w:rPr/>
        <w:pict>
          <v:shape style="position:absolute;margin-left:345.429993pt;margin-top:64.373672pt;width:.47998pt;height:.12pt;mso-position-horizontal-relative:page;mso-position-vertical-relative:paragraph;z-index:23656" type="#_x0000_t75" stroked="false">
            <v:imagedata r:id="rId724" o:title=""/>
          </v:shape>
        </w:pict>
      </w:r>
      <w:r>
        <w:rPr/>
        <w:pict>
          <v:shape style="position:absolute;margin-left:83.783997pt;margin-top:62.933674pt;width:448.8pt;height:123.6pt;mso-position-horizontal-relative:page;mso-position-vertical-relative:paragraph;z-index:23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9"/>
                    <w:gridCol w:w="1421"/>
                    <w:gridCol w:w="1141"/>
                    <w:gridCol w:w="971"/>
                    <w:gridCol w:w="716"/>
                    <w:gridCol w:w="1308"/>
                    <w:gridCol w:w="670"/>
                    <w:gridCol w:w="1152"/>
                    <w:gridCol w:w="607"/>
                  </w:tblGrid>
                  <w:tr>
                    <w:trPr>
                      <w:trHeight w:val="341" w:hRule="exact"/>
                    </w:trPr>
                    <w:tc>
                      <w:tcPr>
                        <w:tcW w:w="989" w:type="dxa"/>
                        <w:tcBorders>
                          <w:top w:val="single" w:sz="12"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tc>
                    <w:tc>
                      <w:tcPr>
                        <w:tcW w:w="1421" w:type="dxa"/>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tc>
                    <w:tc>
                      <w:tcPr>
                        <w:tcW w:w="114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pacing w:val="-24"/>
                            <w:sz w:val="18"/>
                            <w:szCs w:val="18"/>
                          </w:rPr>
                          <w:t>年末金额</w:t>
                        </w:r>
                        <w:r>
                          <w:rPr>
                            <w:rFonts w:ascii="宋体" w:hAnsi="宋体" w:cs="宋体" w:eastAsia="宋体" w:hint="default"/>
                            <w:sz w:val="18"/>
                            <w:szCs w:val="18"/>
                          </w:rPr>
                        </w:r>
                      </w:p>
                    </w:tc>
                    <w:tc>
                      <w:tcPr>
                        <w:tcW w:w="971" w:type="dxa"/>
                        <w:tcBorders>
                          <w:top w:val="single" w:sz="12" w:space="0" w:color="000000"/>
                          <w:left w:val="nil" w:sz="6" w:space="0" w:color="auto"/>
                          <w:bottom w:val="nil" w:sz="6" w:space="0" w:color="auto"/>
                          <w:right w:val="nil" w:sz="6" w:space="0" w:color="auto"/>
                        </w:tcBorders>
                      </w:tcPr>
                      <w:p>
                        <w:pPr/>
                      </w:p>
                    </w:tc>
                    <w:tc>
                      <w:tcPr>
                        <w:tcW w:w="716" w:type="dxa"/>
                        <w:tcBorders>
                          <w:top w:val="single" w:sz="12"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tc>
                    <w:tc>
                      <w:tcPr>
                        <w:tcW w:w="1308" w:type="dxa"/>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tc>
                    <w:tc>
                      <w:tcPr>
                        <w:tcW w:w="1822"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spacing w:val="-24"/>
                            <w:sz w:val="18"/>
                            <w:szCs w:val="18"/>
                          </w:rPr>
                          <w:t>年初金额</w:t>
                        </w:r>
                        <w:r>
                          <w:rPr>
                            <w:rFonts w:ascii="宋体" w:hAnsi="宋体" w:cs="宋体" w:eastAsia="宋体" w:hint="default"/>
                            <w:sz w:val="18"/>
                            <w:szCs w:val="18"/>
                          </w:rPr>
                        </w:r>
                      </w:p>
                    </w:tc>
                    <w:tc>
                      <w:tcPr>
                        <w:tcW w:w="607" w:type="dxa"/>
                        <w:tcBorders>
                          <w:top w:val="single" w:sz="12" w:space="0" w:color="000000"/>
                          <w:left w:val="nil" w:sz="6" w:space="0" w:color="auto"/>
                          <w:bottom w:val="nil" w:sz="6" w:space="0" w:color="auto"/>
                          <w:right w:val="nil" w:sz="6" w:space="0" w:color="auto"/>
                        </w:tcBorders>
                      </w:tcPr>
                      <w:p>
                        <w:pPr/>
                      </w:p>
                    </w:tc>
                  </w:tr>
                  <w:tr>
                    <w:trPr>
                      <w:trHeight w:val="372"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78" w:right="0"/>
                          <w:jc w:val="left"/>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20"/>
                            <w:sz w:val="18"/>
                            <w:szCs w:val="18"/>
                          </w:rPr>
                          <w:t> </w:t>
                        </w:r>
                        <w:r>
                          <w:rPr>
                            <w:rFonts w:ascii="宋体" w:hAnsi="宋体" w:cs="宋体" w:eastAsia="宋体" w:hint="default"/>
                            <w:sz w:val="18"/>
                            <w:szCs w:val="18"/>
                          </w:rPr>
                          <w:t>类</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784" w:right="0"/>
                          <w:jc w:val="left"/>
                          <w:rPr>
                            <w:rFonts w:ascii="宋体" w:hAnsi="宋体" w:cs="宋体" w:eastAsia="宋体" w:hint="default"/>
                            <w:sz w:val="18"/>
                            <w:szCs w:val="18"/>
                          </w:rPr>
                        </w:pPr>
                        <w:r>
                          <w:rPr>
                            <w:rFonts w:ascii="宋体" w:hAnsi="宋体" w:cs="宋体" w:eastAsia="宋体" w:hint="default"/>
                            <w:spacing w:val="-24"/>
                            <w:sz w:val="18"/>
                            <w:szCs w:val="18"/>
                          </w:rPr>
                          <w:t>账面余额</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8"/>
                            <w:szCs w:val="18"/>
                          </w:rPr>
                        </w:pPr>
                        <w:r>
                          <w:rPr>
                            <w:rFonts w:ascii="宋体" w:hAnsi="宋体" w:cs="宋体" w:eastAsia="宋体" w:hint="default"/>
                            <w:spacing w:val="-24"/>
                            <w:sz w:val="18"/>
                            <w:szCs w:val="18"/>
                          </w:rPr>
                          <w:t>坏账准备</w:t>
                        </w:r>
                        <w:r>
                          <w:rPr>
                            <w:rFonts w:ascii="宋体" w:hAnsi="宋体" w:cs="宋体" w:eastAsia="宋体" w:hint="default"/>
                            <w:sz w:val="18"/>
                            <w:szCs w:val="18"/>
                          </w:rPr>
                        </w:r>
                      </w:p>
                    </w:tc>
                    <w:tc>
                      <w:tcPr>
                        <w:tcW w:w="716" w:type="dxa"/>
                        <w:tcBorders>
                          <w:top w:val="nil" w:sz="6" w:space="0" w:color="auto"/>
                          <w:left w:val="nil" w:sz="6" w:space="0" w:color="auto"/>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left="672" w:right="0"/>
                          <w:jc w:val="left"/>
                          <w:rPr>
                            <w:rFonts w:ascii="宋体" w:hAnsi="宋体" w:cs="宋体" w:eastAsia="宋体" w:hint="default"/>
                            <w:sz w:val="18"/>
                            <w:szCs w:val="18"/>
                          </w:rPr>
                        </w:pPr>
                        <w:r>
                          <w:rPr>
                            <w:rFonts w:ascii="宋体" w:hAnsi="宋体" w:cs="宋体" w:eastAsia="宋体" w:hint="default"/>
                            <w:spacing w:val="-24"/>
                            <w:sz w:val="18"/>
                            <w:szCs w:val="18"/>
                          </w:rPr>
                          <w:t>账面余额</w:t>
                        </w:r>
                        <w:r>
                          <w:rPr>
                            <w:rFonts w:ascii="宋体" w:hAnsi="宋体" w:cs="宋体" w:eastAsia="宋体" w:hint="default"/>
                            <w:sz w:val="18"/>
                            <w:szCs w:val="18"/>
                          </w:rPr>
                        </w:r>
                      </w:p>
                    </w:tc>
                    <w:tc>
                      <w:tcPr>
                        <w:tcW w:w="670" w:type="dxa"/>
                        <w:tcBorders>
                          <w:top w:val="nil" w:sz="6" w:space="0" w:color="auto"/>
                          <w:left w:val="nil" w:sz="6" w:space="0" w:color="auto"/>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nil" w:sz="6" w:space="0" w:color="auto"/>
                        </w:tcBorders>
                      </w:tcPr>
                      <w:p>
                        <w:pPr>
                          <w:pStyle w:val="TableParagraph"/>
                          <w:spacing w:line="240" w:lineRule="auto" w:before="8"/>
                          <w:ind w:left="561" w:right="-39"/>
                          <w:jc w:val="left"/>
                          <w:rPr>
                            <w:rFonts w:ascii="宋体" w:hAnsi="宋体" w:cs="宋体" w:eastAsia="宋体" w:hint="default"/>
                            <w:sz w:val="18"/>
                            <w:szCs w:val="18"/>
                          </w:rPr>
                        </w:pPr>
                        <w:r>
                          <w:rPr>
                            <w:rFonts w:ascii="宋体" w:hAnsi="宋体" w:cs="宋体" w:eastAsia="宋体" w:hint="default"/>
                            <w:spacing w:val="-24"/>
                            <w:sz w:val="18"/>
                            <w:szCs w:val="18"/>
                          </w:rPr>
                          <w:t>坏账准备</w:t>
                        </w:r>
                        <w:r>
                          <w:rPr>
                            <w:rFonts w:ascii="宋体" w:hAnsi="宋体" w:cs="宋体" w:eastAsia="宋体" w:hint="default"/>
                            <w:sz w:val="18"/>
                            <w:szCs w:val="18"/>
                          </w:rPr>
                        </w:r>
                      </w:p>
                    </w:tc>
                    <w:tc>
                      <w:tcPr>
                        <w:tcW w:w="607" w:type="dxa"/>
                        <w:tcBorders>
                          <w:top w:val="nil" w:sz="6" w:space="0" w:color="auto"/>
                          <w:left w:val="nil" w:sz="6" w:space="0" w:color="auto"/>
                          <w:bottom w:val="nil" w:sz="6" w:space="0" w:color="auto"/>
                          <w:right w:val="nil" w:sz="6" w:space="0" w:color="auto"/>
                        </w:tcBorders>
                      </w:tcPr>
                      <w:p>
                        <w:pPr/>
                      </w:p>
                    </w:tc>
                  </w:tr>
                  <w:tr>
                    <w:trPr>
                      <w:trHeight w:val="498" w:hRule="exact"/>
                    </w:trPr>
                    <w:tc>
                      <w:tcPr>
                        <w:tcW w:w="989"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pacing w:val="-24"/>
                            <w:sz w:val="18"/>
                            <w:szCs w:val="18"/>
                          </w:rPr>
                          <w:t>金额</w:t>
                        </w:r>
                        <w:r>
                          <w:rPr>
                            <w:rFonts w:ascii="宋体" w:hAnsi="宋体" w:cs="宋体" w:eastAsia="宋体" w:hint="default"/>
                            <w:sz w:val="18"/>
                            <w:szCs w:val="18"/>
                          </w:rPr>
                        </w:r>
                      </w:p>
                    </w:tc>
                    <w:tc>
                      <w:tcPr>
                        <w:tcW w:w="114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pacing w:val="-17"/>
                            <w:sz w:val="18"/>
                            <w:szCs w:val="18"/>
                          </w:rPr>
                          <w:t>比例</w:t>
                        </w:r>
                        <w:r>
                          <w:rPr>
                            <w:rFonts w:ascii="宋体" w:hAnsi="宋体" w:cs="宋体" w:eastAsia="宋体" w:hint="default"/>
                            <w:spacing w:val="-17"/>
                            <w:sz w:val="18"/>
                            <w:szCs w:val="18"/>
                          </w:rPr>
                          <w:t>(%)</w:t>
                        </w:r>
                        <w:r>
                          <w:rPr>
                            <w:rFonts w:ascii="宋体" w:hAnsi="宋体" w:cs="宋体" w:eastAsia="宋体" w:hint="default"/>
                            <w:sz w:val="18"/>
                            <w:szCs w:val="18"/>
                          </w:rPr>
                        </w:r>
                      </w:p>
                    </w:tc>
                    <w:tc>
                      <w:tcPr>
                        <w:tcW w:w="971"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5" w:right="0"/>
                          <w:jc w:val="left"/>
                          <w:rPr>
                            <w:rFonts w:ascii="宋体" w:hAnsi="宋体" w:cs="宋体" w:eastAsia="宋体" w:hint="default"/>
                            <w:sz w:val="18"/>
                            <w:szCs w:val="18"/>
                          </w:rPr>
                        </w:pPr>
                        <w:r>
                          <w:rPr>
                            <w:rFonts w:ascii="宋体" w:hAnsi="宋体" w:cs="宋体" w:eastAsia="宋体" w:hint="default"/>
                            <w:spacing w:val="-24"/>
                            <w:sz w:val="18"/>
                            <w:szCs w:val="18"/>
                          </w:rPr>
                          <w:t>金额</w:t>
                        </w:r>
                        <w:r>
                          <w:rPr>
                            <w:rFonts w:ascii="宋体" w:hAnsi="宋体" w:cs="宋体" w:eastAsia="宋体" w:hint="default"/>
                            <w:sz w:val="18"/>
                            <w:szCs w:val="18"/>
                          </w:rPr>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54" w:right="0" w:hanging="39"/>
                          <w:jc w:val="left"/>
                          <w:rPr>
                            <w:rFonts w:ascii="宋体" w:hAnsi="宋体" w:cs="宋体" w:eastAsia="宋体" w:hint="default"/>
                            <w:sz w:val="18"/>
                            <w:szCs w:val="18"/>
                          </w:rPr>
                        </w:pPr>
                        <w:r>
                          <w:rPr>
                            <w:rFonts w:ascii="宋体" w:hAnsi="宋体" w:cs="宋体" w:eastAsia="宋体" w:hint="default"/>
                            <w:spacing w:val="-24"/>
                            <w:sz w:val="18"/>
                            <w:szCs w:val="18"/>
                          </w:rPr>
                          <w:t>比例</w:t>
                        </w:r>
                        <w:r>
                          <w:rPr>
                            <w:rFonts w:ascii="宋体" w:hAnsi="宋体" w:cs="宋体" w:eastAsia="宋体" w:hint="default"/>
                            <w:sz w:val="18"/>
                            <w:szCs w:val="18"/>
                          </w:rPr>
                        </w:r>
                      </w:p>
                      <w:p>
                        <w:pPr>
                          <w:pStyle w:val="TableParagraph"/>
                          <w:spacing w:line="234" w:lineRule="exact"/>
                          <w:ind w:left="254" w:right="0"/>
                          <w:jc w:val="left"/>
                          <w:rPr>
                            <w:rFonts w:ascii="宋体" w:hAnsi="宋体" w:cs="宋体" w:eastAsia="宋体" w:hint="default"/>
                            <w:sz w:val="18"/>
                            <w:szCs w:val="18"/>
                          </w:rPr>
                        </w:pPr>
                        <w:r>
                          <w:rPr>
                            <w:rFonts w:ascii="宋体"/>
                            <w:spacing w:val="-11"/>
                            <w:sz w:val="18"/>
                          </w:rPr>
                          <w:t>(%)</w:t>
                        </w:r>
                        <w:r>
                          <w:rPr>
                            <w:rFonts w:ascii="宋体"/>
                            <w:sz w:val="18"/>
                          </w:rPr>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pacing w:val="-24"/>
                            <w:sz w:val="18"/>
                            <w:szCs w:val="18"/>
                          </w:rPr>
                          <w:t>金额</w:t>
                        </w:r>
                        <w:r>
                          <w:rPr>
                            <w:rFonts w:ascii="宋体" w:hAnsi="宋体" w:cs="宋体" w:eastAsia="宋体" w:hint="default"/>
                            <w:sz w:val="18"/>
                            <w:szCs w:val="18"/>
                          </w:rPr>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11" w:right="0" w:hanging="39"/>
                          <w:jc w:val="left"/>
                          <w:rPr>
                            <w:rFonts w:ascii="宋体" w:hAnsi="宋体" w:cs="宋体" w:eastAsia="宋体" w:hint="default"/>
                            <w:sz w:val="18"/>
                            <w:szCs w:val="18"/>
                          </w:rPr>
                        </w:pPr>
                        <w:r>
                          <w:rPr>
                            <w:rFonts w:ascii="宋体" w:hAnsi="宋体" w:cs="宋体" w:eastAsia="宋体" w:hint="default"/>
                            <w:spacing w:val="-24"/>
                            <w:sz w:val="18"/>
                            <w:szCs w:val="18"/>
                          </w:rPr>
                          <w:t>比例</w:t>
                        </w:r>
                        <w:r>
                          <w:rPr>
                            <w:rFonts w:ascii="宋体" w:hAnsi="宋体" w:cs="宋体" w:eastAsia="宋体" w:hint="default"/>
                            <w:sz w:val="18"/>
                            <w:szCs w:val="18"/>
                          </w:rPr>
                        </w:r>
                      </w:p>
                      <w:p>
                        <w:pPr>
                          <w:pStyle w:val="TableParagraph"/>
                          <w:spacing w:line="234" w:lineRule="exact"/>
                          <w:ind w:left="211" w:right="0"/>
                          <w:jc w:val="left"/>
                          <w:rPr>
                            <w:rFonts w:ascii="宋体" w:hAnsi="宋体" w:cs="宋体" w:eastAsia="宋体" w:hint="default"/>
                            <w:sz w:val="18"/>
                            <w:szCs w:val="18"/>
                          </w:rPr>
                        </w:pPr>
                        <w:r>
                          <w:rPr>
                            <w:rFonts w:ascii="宋体"/>
                            <w:spacing w:val="-11"/>
                            <w:sz w:val="18"/>
                          </w:rPr>
                          <w:t>(%)</w:t>
                        </w:r>
                        <w:r>
                          <w:rPr>
                            <w:rFonts w:ascii="宋体"/>
                            <w:sz w:val="18"/>
                          </w:rPr>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pacing w:val="-24"/>
                            <w:sz w:val="18"/>
                            <w:szCs w:val="18"/>
                          </w:rPr>
                          <w:t>金额</w:t>
                        </w:r>
                        <w:r>
                          <w:rPr>
                            <w:rFonts w:ascii="宋体" w:hAnsi="宋体" w:cs="宋体" w:eastAsia="宋体" w:hint="default"/>
                            <w:sz w:val="18"/>
                            <w:szCs w:val="18"/>
                          </w:rPr>
                        </w:r>
                      </w:p>
                    </w:tc>
                    <w:tc>
                      <w:tcPr>
                        <w:tcW w:w="607" w:type="dxa"/>
                        <w:tcBorders>
                          <w:top w:val="nil" w:sz="6" w:space="0" w:color="auto"/>
                          <w:left w:val="single" w:sz="4" w:space="0" w:color="000000"/>
                          <w:bottom w:val="nil" w:sz="6" w:space="0" w:color="auto"/>
                          <w:right w:val="nil" w:sz="6" w:space="0" w:color="auto"/>
                        </w:tcBorders>
                      </w:tcPr>
                      <w:p>
                        <w:pPr>
                          <w:pStyle w:val="TableParagraph"/>
                          <w:spacing w:line="192" w:lineRule="exact"/>
                          <w:ind w:left="180" w:right="0" w:hanging="39"/>
                          <w:jc w:val="left"/>
                          <w:rPr>
                            <w:rFonts w:ascii="宋体" w:hAnsi="宋体" w:cs="宋体" w:eastAsia="宋体" w:hint="default"/>
                            <w:sz w:val="18"/>
                            <w:szCs w:val="18"/>
                          </w:rPr>
                        </w:pPr>
                        <w:r>
                          <w:rPr>
                            <w:rFonts w:ascii="宋体" w:hAnsi="宋体" w:cs="宋体" w:eastAsia="宋体" w:hint="default"/>
                            <w:spacing w:val="-24"/>
                            <w:sz w:val="18"/>
                            <w:szCs w:val="18"/>
                          </w:rPr>
                          <w:t>比例</w:t>
                        </w:r>
                        <w:r>
                          <w:rPr>
                            <w:rFonts w:ascii="宋体" w:hAnsi="宋体" w:cs="宋体" w:eastAsia="宋体" w:hint="default"/>
                            <w:sz w:val="18"/>
                            <w:szCs w:val="18"/>
                          </w:rPr>
                        </w:r>
                      </w:p>
                      <w:p>
                        <w:pPr>
                          <w:pStyle w:val="TableParagraph"/>
                          <w:spacing w:line="234" w:lineRule="exact"/>
                          <w:ind w:left="180" w:right="0"/>
                          <w:jc w:val="left"/>
                          <w:rPr>
                            <w:rFonts w:ascii="宋体" w:hAnsi="宋体" w:cs="宋体" w:eastAsia="宋体" w:hint="default"/>
                            <w:sz w:val="18"/>
                            <w:szCs w:val="18"/>
                          </w:rPr>
                        </w:pPr>
                        <w:r>
                          <w:rPr>
                            <w:rFonts w:ascii="宋体"/>
                            <w:spacing w:val="-11"/>
                            <w:sz w:val="18"/>
                          </w:rPr>
                          <w:t>(%)</w:t>
                        </w:r>
                        <w:r>
                          <w:rPr>
                            <w:rFonts w:ascii="宋体"/>
                            <w:sz w:val="18"/>
                          </w:rPr>
                        </w:r>
                      </w:p>
                    </w:tc>
                  </w:tr>
                  <w:tr>
                    <w:trPr>
                      <w:trHeight w:val="1232" w:hRule="exact"/>
                    </w:trPr>
                    <w:tc>
                      <w:tcPr>
                        <w:tcW w:w="989" w:type="dxa"/>
                        <w:tcBorders>
                          <w:top w:val="nil" w:sz="6" w:space="0" w:color="auto"/>
                          <w:left w:val="nil" w:sz="6" w:space="0" w:color="auto"/>
                          <w:bottom w:val="single" w:sz="12" w:space="0" w:color="000000"/>
                          <w:right w:val="single" w:sz="4" w:space="0" w:color="000000"/>
                        </w:tcBorders>
                      </w:tcPr>
                      <w:p>
                        <w:pPr>
                          <w:pStyle w:val="TableParagraph"/>
                          <w:spacing w:line="237" w:lineRule="auto" w:before="18"/>
                          <w:ind w:left="122" w:right="53"/>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87"/>
                            <w:sz w:val="18"/>
                            <w:szCs w:val="18"/>
                          </w:rPr>
                          <w:t> </w:t>
                        </w:r>
                        <w:r>
                          <w:rPr>
                            <w:rFonts w:ascii="宋体" w:hAnsi="宋体" w:cs="宋体" w:eastAsia="宋体" w:hint="default"/>
                            <w:spacing w:val="15"/>
                            <w:sz w:val="18"/>
                            <w:szCs w:val="18"/>
                          </w:rPr>
                          <w:t>重大并单</w:t>
                        </w:r>
                        <w:r>
                          <w:rPr>
                            <w:rFonts w:ascii="宋体" w:hAnsi="宋体" w:cs="宋体" w:eastAsia="宋体" w:hint="default"/>
                            <w:spacing w:val="-87"/>
                            <w:sz w:val="18"/>
                            <w:szCs w:val="18"/>
                          </w:rPr>
                          <w:t> </w:t>
                        </w:r>
                        <w:r>
                          <w:rPr>
                            <w:rFonts w:ascii="宋体" w:hAnsi="宋体" w:cs="宋体" w:eastAsia="宋体" w:hint="default"/>
                            <w:spacing w:val="15"/>
                            <w:sz w:val="18"/>
                            <w:szCs w:val="18"/>
                          </w:rPr>
                          <w:t>项计提坏</w:t>
                        </w:r>
                        <w:r>
                          <w:rPr>
                            <w:rFonts w:ascii="宋体" w:hAnsi="宋体" w:cs="宋体" w:eastAsia="宋体" w:hint="default"/>
                            <w:spacing w:val="-87"/>
                            <w:sz w:val="18"/>
                            <w:szCs w:val="18"/>
                          </w:rPr>
                          <w:t> </w:t>
                        </w:r>
                        <w:r>
                          <w:rPr>
                            <w:rFonts w:ascii="宋体" w:hAnsi="宋体" w:cs="宋体" w:eastAsia="宋体" w:hint="default"/>
                            <w:spacing w:val="15"/>
                            <w:sz w:val="18"/>
                            <w:szCs w:val="18"/>
                          </w:rPr>
                          <w:t>账准备的</w:t>
                        </w:r>
                        <w:r>
                          <w:rPr>
                            <w:rFonts w:ascii="宋体" w:hAnsi="宋体" w:cs="宋体" w:eastAsia="宋体" w:hint="default"/>
                            <w:spacing w:val="-87"/>
                            <w:sz w:val="18"/>
                            <w:szCs w:val="18"/>
                          </w:rPr>
                          <w:t> </w:t>
                        </w:r>
                        <w:r>
                          <w:rPr>
                            <w:rFonts w:ascii="宋体" w:hAnsi="宋体" w:cs="宋体" w:eastAsia="宋体" w:hint="default"/>
                            <w:spacing w:val="15"/>
                            <w:sz w:val="18"/>
                            <w:szCs w:val="18"/>
                          </w:rPr>
                          <w:t>其他应收</w:t>
                        </w:r>
                        <w:r>
                          <w:rPr>
                            <w:rFonts w:ascii="宋体" w:hAnsi="宋体" w:cs="宋体" w:eastAsia="宋体" w:hint="default"/>
                            <w:spacing w:val="-69"/>
                            <w:sz w:val="18"/>
                            <w:szCs w:val="18"/>
                          </w:rPr>
                          <w:t> </w:t>
                        </w:r>
                        <w:r>
                          <w:rPr>
                            <w:rFonts w:ascii="宋体" w:hAnsi="宋体" w:cs="宋体" w:eastAsia="宋体" w:hint="default"/>
                            <w:sz w:val="18"/>
                            <w:szCs w:val="18"/>
                          </w:rPr>
                        </w:r>
                      </w:p>
                    </w:tc>
                    <w:tc>
                      <w:tcPr>
                        <w:tcW w:w="142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sz w:val="18"/>
                          </w:rPr>
                          <w:t>12,902,921.45</w:t>
                        </w:r>
                      </w:p>
                    </w:tc>
                    <w:tc>
                      <w:tcPr>
                        <w:tcW w:w="1141"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sz w:val="18"/>
                          </w:rPr>
                          <w:t>79.87</w:t>
                        </w:r>
                      </w:p>
                    </w:tc>
                    <w:tc>
                      <w:tcPr>
                        <w:tcW w:w="971"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sz w:val="18"/>
                          </w:rPr>
                          <w:t>---</w:t>
                        </w:r>
                      </w:p>
                    </w:tc>
                    <w:tc>
                      <w:tcPr>
                        <w:tcW w:w="130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pacing w:val="-12"/>
                            <w:sz w:val="18"/>
                          </w:rPr>
                          <w:t>120,773,390.12</w:t>
                        </w:r>
                      </w:p>
                    </w:tc>
                    <w:tc>
                      <w:tcPr>
                        <w:tcW w:w="67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spacing w:val="-10"/>
                            <w:sz w:val="18"/>
                          </w:rPr>
                          <w:t>97.52</w:t>
                        </w:r>
                      </w:p>
                    </w:tc>
                    <w:tc>
                      <w:tcPr>
                        <w:tcW w:w="115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607"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其他应收款</w:t>
      </w:r>
    </w:p>
    <w:p>
      <w:pPr>
        <w:spacing w:line="240" w:lineRule="auto" w:before="8"/>
        <w:rPr>
          <w:rFonts w:ascii="宋体" w:hAnsi="宋体" w:cs="宋体" w:eastAsia="宋体" w:hint="default"/>
          <w:sz w:val="7"/>
          <w:szCs w:val="7"/>
        </w:rPr>
      </w:pPr>
    </w:p>
    <w:p>
      <w:pPr>
        <w:spacing w:line="2078" w:lineRule="exact"/>
        <w:ind w:left="130"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48.05pt;height:103.95pt;mso-position-horizontal-relative:char;mso-position-vertical-relative:line" coordorigin="0,0" coordsize="8961,2079">
            <v:shape style="position:absolute;left:979;top:0;width:2187;height:10" type="#_x0000_t75" stroked="false">
              <v:imagedata r:id="rId739" o:title=""/>
            </v:shape>
            <v:shape style="position:absolute;left:3161;top:0;width:2057;height:10" type="#_x0000_t75" stroked="false">
              <v:imagedata r:id="rId740" o:title=""/>
            </v:shape>
            <v:shape style="position:absolute;left:5214;top:0;width:1983;height:10" type="#_x0000_t75" stroked="false">
              <v:imagedata r:id="rId741" o:title=""/>
            </v:shape>
            <v:shape style="position:absolute;left:7192;top:0;width:1769;height:10" type="#_x0000_t75" stroked="false">
              <v:imagedata r:id="rId742" o:title=""/>
            </v:shape>
            <v:group style="position:absolute;left:3166;top:10;width:10;height:20" coordorigin="3166,10" coordsize="10,20">
              <v:shape style="position:absolute;left:3166;top:10;width:10;height:20" coordorigin="3166,10" coordsize="10,20" path="m3166,29l3176,29,3176,10,3166,10,3166,29xe" filled="true" fillcolor="#000000" stroked="false">
                <v:path arrowok="t"/>
                <v:fill type="solid"/>
              </v:shape>
            </v:group>
            <v:group style="position:absolute;left:3166;top:29;width:10;height:20" coordorigin="3166,29" coordsize="10,20">
              <v:shape style="position:absolute;left:3166;top:29;width:10;height:20" coordorigin="3166,29" coordsize="10,20" path="m3166,48l3176,48,3176,29,3166,29,3166,48xe" filled="true" fillcolor="#000000" stroked="false">
                <v:path arrowok="t"/>
                <v:fill type="solid"/>
              </v:shape>
            </v:group>
            <v:group style="position:absolute;left:3166;top:48;width:10;height:20" coordorigin="3166,48" coordsize="10,20">
              <v:shape style="position:absolute;left:3166;top:48;width:10;height:20" coordorigin="3166,48" coordsize="10,20" path="m3166,67l3176,67,3176,48,3166,48,3166,67xe" filled="true" fillcolor="#000000" stroked="false">
                <v:path arrowok="t"/>
                <v:fill type="solid"/>
              </v:shape>
            </v:group>
            <v:group style="position:absolute;left:3166;top:67;width:10;height:20" coordorigin="3166,67" coordsize="10,20">
              <v:shape style="position:absolute;left:3166;top:67;width:10;height:20" coordorigin="3166,67" coordsize="10,20" path="m3166,86l3176,86,3176,67,3166,67,3166,86xe" filled="true" fillcolor="#000000" stroked="false">
                <v:path arrowok="t"/>
                <v:fill type="solid"/>
              </v:shape>
            </v:group>
            <v:group style="position:absolute;left:3166;top:86;width:10;height:20" coordorigin="3166,86" coordsize="10,20">
              <v:shape style="position:absolute;left:3166;top:86;width:10;height:20" coordorigin="3166,86" coordsize="10,20" path="m3166,106l3176,106,3176,86,3166,86,3166,106xe" filled="true" fillcolor="#000000" stroked="false">
                <v:path arrowok="t"/>
                <v:fill type="solid"/>
              </v:shape>
            </v:group>
            <v:group style="position:absolute;left:3166;top:106;width:10;height:20" coordorigin="3166,106" coordsize="10,20">
              <v:shape style="position:absolute;left:3166;top:106;width:10;height:20" coordorigin="3166,106" coordsize="10,20" path="m3166,125l3176,125,3176,106,3166,106,3166,125xe" filled="true" fillcolor="#000000" stroked="false">
                <v:path arrowok="t"/>
                <v:fill type="solid"/>
              </v:shape>
            </v:group>
            <v:group style="position:absolute;left:3166;top:125;width:10;height:20" coordorigin="3166,125" coordsize="10,20">
              <v:shape style="position:absolute;left:3166;top:125;width:10;height:20" coordorigin="3166,125" coordsize="10,20" path="m3166,144l3176,144,3176,125,3166,125,3166,144xe" filled="true" fillcolor="#000000" stroked="false">
                <v:path arrowok="t"/>
                <v:fill type="solid"/>
              </v:shape>
            </v:group>
            <v:group style="position:absolute;left:3166;top:144;width:10;height:20" coordorigin="3166,144" coordsize="10,20">
              <v:shape style="position:absolute;left:3166;top:144;width:10;height:20" coordorigin="3166,144" coordsize="10,20" path="m3166,163l3176,163,3176,144,3166,144,3166,163xe" filled="true" fillcolor="#000000" stroked="false">
                <v:path arrowok="t"/>
                <v:fill type="solid"/>
              </v:shape>
            </v:group>
            <v:group style="position:absolute;left:3166;top:163;width:10;height:20" coordorigin="3166,163" coordsize="10,20">
              <v:shape style="position:absolute;left:3166;top:163;width:10;height:20" coordorigin="3166,163" coordsize="10,20" path="m3166,182l3176,182,3176,163,3166,163,3166,182xe" filled="true" fillcolor="#000000" stroked="false">
                <v:path arrowok="t"/>
                <v:fill type="solid"/>
              </v:shape>
            </v:group>
            <v:group style="position:absolute;left:3166;top:182;width:10;height:20" coordorigin="3166,182" coordsize="10,20">
              <v:shape style="position:absolute;left:3166;top:182;width:10;height:20" coordorigin="3166,182" coordsize="10,20" path="m3166,202l3176,202,3176,182,3166,182,3166,202xe" filled="true" fillcolor="#000000" stroked="false">
                <v:path arrowok="t"/>
                <v:fill type="solid"/>
              </v:shape>
            </v:group>
            <v:group style="position:absolute;left:3166;top:202;width:10;height:20" coordorigin="3166,202" coordsize="10,20">
              <v:shape style="position:absolute;left:3166;top:202;width:10;height:20" coordorigin="3166,202" coordsize="10,20" path="m3166,221l3176,221,3176,202,3166,202,3166,221xe" filled="true" fillcolor="#000000" stroked="false">
                <v:path arrowok="t"/>
                <v:fill type="solid"/>
              </v:shape>
            </v:group>
            <v:group style="position:absolute;left:3166;top:221;width:10;height:20" coordorigin="3166,221" coordsize="10,20">
              <v:shape style="position:absolute;left:3166;top:221;width:10;height:20" coordorigin="3166,221" coordsize="10,20" path="m3166,240l3176,240,3176,221,3166,221,3166,240xe" filled="true" fillcolor="#000000" stroked="false">
                <v:path arrowok="t"/>
                <v:fill type="solid"/>
              </v:shape>
            </v:group>
            <v:group style="position:absolute;left:3166;top:240;width:10;height:20" coordorigin="3166,240" coordsize="10,20">
              <v:shape style="position:absolute;left:3166;top:240;width:10;height:20" coordorigin="3166,240" coordsize="10,20" path="m3166,259l3176,259,3176,240,3166,240,3166,259xe" filled="true" fillcolor="#000000" stroked="false">
                <v:path arrowok="t"/>
                <v:fill type="solid"/>
              </v:shape>
            </v:group>
            <v:group style="position:absolute;left:3166;top:259;width:10;height:20" coordorigin="3166,259" coordsize="10,20">
              <v:shape style="position:absolute;left:3166;top:259;width:10;height:20" coordorigin="3166,259" coordsize="10,20" path="m3166,278l3176,278,3176,259,3166,259,3166,278xe" filled="true" fillcolor="#000000" stroked="false">
                <v:path arrowok="t"/>
                <v:fill type="solid"/>
              </v:shape>
            </v:group>
            <v:group style="position:absolute;left:3166;top:278;width:10;height:20" coordorigin="3166,278" coordsize="10,20">
              <v:shape style="position:absolute;left:3166;top:278;width:10;height:20" coordorigin="3166,278" coordsize="10,20" path="m3166,298l3176,298,3176,278,3166,278,3166,298xe" filled="true" fillcolor="#000000" stroked="false">
                <v:path arrowok="t"/>
                <v:fill type="solid"/>
              </v:shape>
            </v:group>
            <v:group style="position:absolute;left:3166;top:298;width:10;height:20" coordorigin="3166,298" coordsize="10,20">
              <v:shape style="position:absolute;left:3166;top:298;width:10;height:20" coordorigin="3166,298" coordsize="10,20" path="m3166,317l3176,317,3176,298,3166,298,3166,317xe" filled="true" fillcolor="#000000" stroked="false">
                <v:path arrowok="t"/>
                <v:fill type="solid"/>
              </v:shape>
              <v:shape style="position:absolute;left:960;top:221;width:1431;height:110" type="#_x0000_t75" stroked="false">
                <v:imagedata r:id="rId743" o:title=""/>
              </v:shape>
              <v:shape style="position:absolute;left:2386;top:317;width:790;height:14" type="#_x0000_t75" stroked="false">
                <v:imagedata r:id="rId744" o:title=""/>
              </v:shape>
              <v:shape style="position:absolute;left:3161;top:322;width:3365;height:10" type="#_x0000_t75" stroked="false">
                <v:imagedata r:id="rId745" o:title=""/>
              </v:shape>
              <v:shape style="position:absolute;left:6522;top:317;width:685;height:14" type="#_x0000_t75" stroked="false">
                <v:imagedata r:id="rId746" o:title=""/>
              </v:shape>
              <v:shape style="position:absolute;left:7192;top:322;width:1157;height:10" type="#_x0000_t75" stroked="false">
                <v:imagedata r:id="rId747" o:title=""/>
              </v:shape>
              <v:shape style="position:absolute;left:8344;top:322;width:617;height:10" type="#_x0000_t75" stroked="false">
                <v:imagedata r:id="rId748" o:title=""/>
              </v:shape>
            </v:group>
            <v:group style="position:absolute;left:3166;top:331;width:10;height:20" coordorigin="3166,331" coordsize="10,20">
              <v:shape style="position:absolute;left:3166;top:331;width:10;height:20" coordorigin="3166,331" coordsize="10,20" path="m3166,350l3176,350,3176,331,3166,331,3166,350xe" filled="true" fillcolor="#000000" stroked="false">
                <v:path arrowok="t"/>
                <v:fill type="solid"/>
              </v:shape>
            </v:group>
            <v:group style="position:absolute;left:3166;top:350;width:10;height:20" coordorigin="3166,350" coordsize="10,20">
              <v:shape style="position:absolute;left:3166;top:350;width:10;height:20" coordorigin="3166,350" coordsize="10,20" path="m3166,370l3176,370,3176,350,3166,350,3166,370xe" filled="true" fillcolor="#000000" stroked="false">
                <v:path arrowok="t"/>
                <v:fill type="solid"/>
              </v:shape>
            </v:group>
            <v:group style="position:absolute;left:3166;top:370;width:10;height:20" coordorigin="3166,370" coordsize="10,20">
              <v:shape style="position:absolute;left:3166;top:370;width:10;height:20" coordorigin="3166,370" coordsize="10,20" path="m3166,389l3176,389,3176,370,3166,370,3166,389xe" filled="true" fillcolor="#000000" stroked="false">
                <v:path arrowok="t"/>
                <v:fill type="solid"/>
              </v:shape>
            </v:group>
            <v:group style="position:absolute;left:3166;top:389;width:10;height:20" coordorigin="3166,389" coordsize="10,20">
              <v:shape style="position:absolute;left:3166;top:389;width:10;height:20" coordorigin="3166,389" coordsize="10,20" path="m3166,408l3176,408,3176,389,3166,389,3166,408xe" filled="true" fillcolor="#000000" stroked="false">
                <v:path arrowok="t"/>
                <v:fill type="solid"/>
              </v:shape>
            </v:group>
            <v:group style="position:absolute;left:3166;top:408;width:10;height:20" coordorigin="3166,408" coordsize="10,20">
              <v:shape style="position:absolute;left:3166;top:408;width:10;height:20" coordorigin="3166,408" coordsize="10,20" path="m3166,427l3176,427,3176,408,3166,408,3166,427xe" filled="true" fillcolor="#000000" stroked="false">
                <v:path arrowok="t"/>
                <v:fill type="solid"/>
              </v:shape>
            </v:group>
            <v:group style="position:absolute;left:3166;top:427;width:10;height:20" coordorigin="3166,427" coordsize="10,20">
              <v:shape style="position:absolute;left:3166;top:427;width:10;height:20" coordorigin="3166,427" coordsize="10,20" path="m3166,446l3176,446,3176,427,3166,427,3166,446xe" filled="true" fillcolor="#000000" stroked="false">
                <v:path arrowok="t"/>
                <v:fill type="solid"/>
              </v:shape>
            </v:group>
            <v:group style="position:absolute;left:3166;top:446;width:10;height:20" coordorigin="3166,446" coordsize="10,20">
              <v:shape style="position:absolute;left:3166;top:446;width:10;height:20" coordorigin="3166,446" coordsize="10,20" path="m3166,466l3176,466,3176,446,3166,446,3166,466xe" filled="true" fillcolor="#000000" stroked="false">
                <v:path arrowok="t"/>
                <v:fill type="solid"/>
              </v:shape>
            </v:group>
            <v:group style="position:absolute;left:3166;top:466;width:10;height:20" coordorigin="3166,466" coordsize="10,20">
              <v:shape style="position:absolute;left:3166;top:466;width:10;height:20" coordorigin="3166,466" coordsize="10,20" path="m3166,485l3176,485,3176,466,3166,466,3166,485xe" filled="true" fillcolor="#000000" stroked="false">
                <v:path arrowok="t"/>
                <v:fill type="solid"/>
              </v:shape>
            </v:group>
            <v:group style="position:absolute;left:3166;top:485;width:10;height:20" coordorigin="3166,485" coordsize="10,20">
              <v:shape style="position:absolute;left:3166;top:485;width:10;height:20" coordorigin="3166,485" coordsize="10,20" path="m3166,504l3176,504,3176,485,3166,485,3166,504xe" filled="true" fillcolor="#000000" stroked="false">
                <v:path arrowok="t"/>
                <v:fill type="solid"/>
              </v:shape>
            </v:group>
            <v:group style="position:absolute;left:3166;top:504;width:10;height:20" coordorigin="3166,504" coordsize="10,20">
              <v:shape style="position:absolute;left:3166;top:504;width:10;height:20" coordorigin="3166,504" coordsize="10,20" path="m3166,523l3176,523,3176,504,3166,504,3166,523xe" filled="true" fillcolor="#000000" stroked="false">
                <v:path arrowok="t"/>
                <v:fill type="solid"/>
              </v:shape>
            </v:group>
            <v:group style="position:absolute;left:3166;top:523;width:10;height:20" coordorigin="3166,523" coordsize="10,20">
              <v:shape style="position:absolute;left:3166;top:523;width:10;height:20" coordorigin="3166,523" coordsize="10,20" path="m3166,542l3176,542,3176,523,3166,523,3166,542xe" filled="true" fillcolor="#000000" stroked="false">
                <v:path arrowok="t"/>
                <v:fill type="solid"/>
              </v:shape>
            </v:group>
            <v:group style="position:absolute;left:3166;top:542;width:10;height:20" coordorigin="3166,542" coordsize="10,20">
              <v:shape style="position:absolute;left:3166;top:542;width:10;height:20" coordorigin="3166,542" coordsize="10,20" path="m3166,562l3176,562,3176,542,3166,542,3166,562xe" filled="true" fillcolor="#000000" stroked="false">
                <v:path arrowok="t"/>
                <v:fill type="solid"/>
              </v:shape>
            </v:group>
            <v:group style="position:absolute;left:3166;top:562;width:10;height:20" coordorigin="3166,562" coordsize="10,20">
              <v:shape style="position:absolute;left:3166;top:562;width:10;height:20" coordorigin="3166,562" coordsize="10,20" path="m3166,581l3176,581,3176,562,3166,562,3166,581xe" filled="true" fillcolor="#000000" stroked="false">
                <v:path arrowok="t"/>
                <v:fill type="solid"/>
              </v:shape>
            </v:group>
            <v:group style="position:absolute;left:3166;top:581;width:10;height:20" coordorigin="3166,581" coordsize="10,20">
              <v:shape style="position:absolute;left:3166;top:581;width:10;height:20" coordorigin="3166,581" coordsize="10,20" path="m3166,600l3176,600,3176,581,3166,581,3166,600xe" filled="true" fillcolor="#000000" stroked="false">
                <v:path arrowok="t"/>
                <v:fill type="solid"/>
              </v:shape>
            </v:group>
            <v:group style="position:absolute;left:3166;top:600;width:10;height:20" coordorigin="3166,600" coordsize="10,20">
              <v:shape style="position:absolute;left:3166;top:600;width:10;height:20" coordorigin="3166,600" coordsize="10,20" path="m3166,619l3176,619,3176,600,3166,600,3166,619xe" filled="true" fillcolor="#000000" stroked="false">
                <v:path arrowok="t"/>
                <v:fill type="solid"/>
              </v:shape>
            </v:group>
            <v:group style="position:absolute;left:3166;top:619;width:10;height:20" coordorigin="3166,619" coordsize="10,20">
              <v:shape style="position:absolute;left:3166;top:619;width:10;height:20" coordorigin="3166,619" coordsize="10,20" path="m3166,638l3176,638,3176,619,3166,619,3166,638xe" filled="true" fillcolor="#000000" stroked="false">
                <v:path arrowok="t"/>
                <v:fill type="solid"/>
              </v:shape>
            </v:group>
            <v:group style="position:absolute;left:3166;top:638;width:10;height:20" coordorigin="3166,638" coordsize="10,20">
              <v:shape style="position:absolute;left:3166;top:638;width:10;height:20" coordorigin="3166,638" coordsize="10,20" path="m3166,658l3176,658,3176,638,3166,638,3166,658xe" filled="true" fillcolor="#000000" stroked="false">
                <v:path arrowok="t"/>
                <v:fill type="solid"/>
              </v:shape>
            </v:group>
            <v:group style="position:absolute;left:3166;top:658;width:10;height:20" coordorigin="3166,658" coordsize="10,20">
              <v:shape style="position:absolute;left:3166;top:658;width:10;height:20" coordorigin="3166,658" coordsize="10,20" path="m3166,677l3176,677,3176,658,3166,658,3166,677xe" filled="true" fillcolor="#000000" stroked="false">
                <v:path arrowok="t"/>
                <v:fill type="solid"/>
              </v:shape>
            </v:group>
            <v:group style="position:absolute;left:3166;top:677;width:10;height:20" coordorigin="3166,677" coordsize="10,20">
              <v:shape style="position:absolute;left:3166;top:677;width:10;height:20" coordorigin="3166,677" coordsize="10,20" path="m3166,696l3176,696,3176,677,3166,677,3166,696xe" filled="true" fillcolor="#000000" stroked="false">
                <v:path arrowok="t"/>
                <v:fill type="solid"/>
              </v:shape>
            </v:group>
            <v:group style="position:absolute;left:3166;top:696;width:10;height:20" coordorigin="3166,696" coordsize="10,20">
              <v:shape style="position:absolute;left:3166;top:696;width:10;height:20" coordorigin="3166,696" coordsize="10,20" path="m3166,715l3176,715,3176,696,3166,696,3166,715xe" filled="true" fillcolor="#000000" stroked="false">
                <v:path arrowok="t"/>
                <v:fill type="solid"/>
              </v:shape>
            </v:group>
            <v:group style="position:absolute;left:3166;top:715;width:10;height:20" coordorigin="3166,715" coordsize="10,20">
              <v:shape style="position:absolute;left:3166;top:715;width:10;height:20" coordorigin="3166,715" coordsize="10,20" path="m3166,734l3176,734,3176,715,3166,715,3166,734xe" filled="true" fillcolor="#000000" stroked="false">
                <v:path arrowok="t"/>
                <v:fill type="solid"/>
              </v:shape>
            </v:group>
            <v:group style="position:absolute;left:3166;top:734;width:10;height:20" coordorigin="3166,734" coordsize="10,20">
              <v:shape style="position:absolute;left:3166;top:734;width:10;height:20" coordorigin="3166,734" coordsize="10,20" path="m3166,754l3176,754,3176,734,3166,734,3166,754xe" filled="true" fillcolor="#000000" stroked="false">
                <v:path arrowok="t"/>
                <v:fill type="solid"/>
              </v:shape>
            </v:group>
            <v:group style="position:absolute;left:3166;top:754;width:10;height:20" coordorigin="3166,754" coordsize="10,20">
              <v:shape style="position:absolute;left:3166;top:754;width:10;height:20" coordorigin="3166,754" coordsize="10,20" path="m3166,773l3176,773,3176,754,3166,754,3166,773xe" filled="true" fillcolor="#000000" stroked="false">
                <v:path arrowok="t"/>
                <v:fill type="solid"/>
              </v:shape>
            </v:group>
            <v:group style="position:absolute;left:3166;top:773;width:10;height:20" coordorigin="3166,773" coordsize="10,20">
              <v:shape style="position:absolute;left:3166;top:773;width:10;height:20" coordorigin="3166,773" coordsize="10,20" path="m3166,792l3176,792,3176,773,3166,773,3166,792xe" filled="true" fillcolor="#000000" stroked="false">
                <v:path arrowok="t"/>
                <v:fill type="solid"/>
              </v:shape>
            </v:group>
            <v:group style="position:absolute;left:3166;top:792;width:10;height:20" coordorigin="3166,792" coordsize="10,20">
              <v:shape style="position:absolute;left:3166;top:792;width:10;height:20" coordorigin="3166,792" coordsize="10,20" path="m3166,811l3176,811,3176,792,3166,792,3166,811xe" filled="true" fillcolor="#000000" stroked="false">
                <v:path arrowok="t"/>
                <v:fill type="solid"/>
              </v:shape>
            </v:group>
            <v:group style="position:absolute;left:3166;top:811;width:10;height:20" coordorigin="3166,811" coordsize="10,20">
              <v:shape style="position:absolute;left:3166;top:811;width:10;height:20" coordorigin="3166,811" coordsize="10,20" path="m3166,830l3176,830,3176,811,3166,811,3166,830xe" filled="true" fillcolor="#000000" stroked="false">
                <v:path arrowok="t"/>
                <v:fill type="solid"/>
              </v:shape>
            </v:group>
            <v:group style="position:absolute;left:3166;top:830;width:10;height:20" coordorigin="3166,830" coordsize="10,20">
              <v:shape style="position:absolute;left:3166;top:830;width:10;height:20" coordorigin="3166,830" coordsize="10,20" path="m3166,850l3176,850,3176,830,3166,830,3166,850xe" filled="true" fillcolor="#000000" stroked="false">
                <v:path arrowok="t"/>
                <v:fill type="solid"/>
              </v:shape>
            </v:group>
            <v:group style="position:absolute;left:3166;top:850;width:10;height:20" coordorigin="3166,850" coordsize="10,20">
              <v:shape style="position:absolute;left:3166;top:850;width:10;height:20" coordorigin="3166,850" coordsize="10,20" path="m3166,869l3176,869,3176,850,3166,850,3166,869xe" filled="true" fillcolor="#000000" stroked="false">
                <v:path arrowok="t"/>
                <v:fill type="solid"/>
              </v:shape>
            </v:group>
            <v:group style="position:absolute;left:3166;top:874;width:10;height:2" coordorigin="3166,874" coordsize="10,2">
              <v:shape style="position:absolute;left:3166;top:874;width:10;height:2" coordorigin="3166,874" coordsize="10,0" path="m3166,874l3176,874e" filled="false" stroked="true" strokeweight=".47998pt" strokecolor="#000000">
                <v:path arrowok="t"/>
              </v:shape>
              <v:shape style="position:absolute;left:0;top:878;width:970;height:10" type="#_x0000_t75" stroked="false">
                <v:imagedata r:id="rId749" o:title=""/>
              </v:shape>
              <v:shape style="position:absolute;left:965;top:878;width:1426;height:10" type="#_x0000_t75" stroked="false">
                <v:imagedata r:id="rId750" o:title=""/>
              </v:shape>
              <v:shape style="position:absolute;left:2386;top:878;width:780;height:10" type="#_x0000_t75" stroked="false">
                <v:imagedata r:id="rId751" o:title=""/>
              </v:shape>
              <v:shape style="position:absolute;left:3161;top:878;width:3365;height:10" type="#_x0000_t75" stroked="false">
                <v:imagedata r:id="rId752" o:title=""/>
              </v:shape>
              <v:shape style="position:absolute;left:6522;top:878;width:1827;height:10" type="#_x0000_t75" stroked="false">
                <v:imagedata r:id="rId753" o:title=""/>
              </v:shape>
              <v:shape style="position:absolute;left:8344;top:878;width:617;height:10" type="#_x0000_t75" stroked="false">
                <v:imagedata r:id="rId754" o:title=""/>
              </v:shape>
            </v:group>
            <v:group style="position:absolute;left:3166;top:888;width:10;height:20" coordorigin="3166,888" coordsize="10,20">
              <v:shape style="position:absolute;left:3166;top:888;width:10;height:20" coordorigin="3166,888" coordsize="10,20" path="m3166,907l3176,907,3176,888,3166,888,3166,907xe" filled="true" fillcolor="#000000" stroked="false">
                <v:path arrowok="t"/>
                <v:fill type="solid"/>
              </v:shape>
            </v:group>
            <v:group style="position:absolute;left:3166;top:907;width:10;height:20" coordorigin="3166,907" coordsize="10,20">
              <v:shape style="position:absolute;left:3166;top:907;width:10;height:20" coordorigin="3166,907" coordsize="10,20" path="m3166,926l3176,926,3176,907,3166,907,3166,926xe" filled="true" fillcolor="#000000" stroked="false">
                <v:path arrowok="t"/>
                <v:fill type="solid"/>
              </v:shape>
            </v:group>
            <v:group style="position:absolute;left:3166;top:926;width:10;height:20" coordorigin="3166,926" coordsize="10,20">
              <v:shape style="position:absolute;left:3166;top:926;width:10;height:20" coordorigin="3166,926" coordsize="10,20" path="m3166,946l3176,946,3176,926,3166,926,3166,946xe" filled="true" fillcolor="#000000" stroked="false">
                <v:path arrowok="t"/>
                <v:fill type="solid"/>
              </v:shape>
            </v:group>
            <v:group style="position:absolute;left:3166;top:946;width:10;height:20" coordorigin="3166,946" coordsize="10,20">
              <v:shape style="position:absolute;left:3166;top:946;width:10;height:20" coordorigin="3166,946" coordsize="10,20" path="m3166,965l3176,965,3176,946,3166,946,3166,965xe" filled="true" fillcolor="#000000" stroked="false">
                <v:path arrowok="t"/>
                <v:fill type="solid"/>
              </v:shape>
            </v:group>
            <v:group style="position:absolute;left:3166;top:965;width:10;height:20" coordorigin="3166,965" coordsize="10,20">
              <v:shape style="position:absolute;left:3166;top:965;width:10;height:20" coordorigin="3166,965" coordsize="10,20" path="m3166,984l3176,984,3176,965,3166,965,3166,984xe" filled="true" fillcolor="#000000" stroked="false">
                <v:path arrowok="t"/>
                <v:fill type="solid"/>
              </v:shape>
            </v:group>
            <v:group style="position:absolute;left:3166;top:984;width:10;height:20" coordorigin="3166,984" coordsize="10,20">
              <v:shape style="position:absolute;left:3166;top:984;width:10;height:20" coordorigin="3166,984" coordsize="10,20" path="m3166,1003l3176,1003,3176,984,3166,984,3166,1003xe" filled="true" fillcolor="#000000" stroked="false">
                <v:path arrowok="t"/>
                <v:fill type="solid"/>
              </v:shape>
            </v:group>
            <v:group style="position:absolute;left:3166;top:1003;width:10;height:20" coordorigin="3166,1003" coordsize="10,20">
              <v:shape style="position:absolute;left:3166;top:1003;width:10;height:20" coordorigin="3166,1003" coordsize="10,20" path="m3166,1022l3176,1022,3176,1003,3166,1003,3166,1022xe" filled="true" fillcolor="#000000" stroked="false">
                <v:path arrowok="t"/>
                <v:fill type="solid"/>
              </v:shape>
            </v:group>
            <v:group style="position:absolute;left:3166;top:1022;width:10;height:20" coordorigin="3166,1022" coordsize="10,20">
              <v:shape style="position:absolute;left:3166;top:1022;width:10;height:20" coordorigin="3166,1022" coordsize="10,20" path="m3166,1042l3176,1042,3176,1022,3166,1022,3166,1042xe" filled="true" fillcolor="#000000" stroked="false">
                <v:path arrowok="t"/>
                <v:fill type="solid"/>
              </v:shape>
            </v:group>
            <v:group style="position:absolute;left:3166;top:1042;width:10;height:20" coordorigin="3166,1042" coordsize="10,20">
              <v:shape style="position:absolute;left:3166;top:1042;width:10;height:20" coordorigin="3166,1042" coordsize="10,20" path="m3166,1061l3176,1061,3176,1042,3166,1042,3166,1061xe" filled="true" fillcolor="#000000" stroked="false">
                <v:path arrowok="t"/>
                <v:fill type="solid"/>
              </v:shape>
            </v:group>
            <v:group style="position:absolute;left:3166;top:1061;width:10;height:20" coordorigin="3166,1061" coordsize="10,20">
              <v:shape style="position:absolute;left:3166;top:1061;width:10;height:20" coordorigin="3166,1061" coordsize="10,20" path="m3166,1080l3176,1080,3176,1061,3166,1061,3166,1080xe" filled="true" fillcolor="#000000" stroked="false">
                <v:path arrowok="t"/>
                <v:fill type="solid"/>
              </v:shape>
            </v:group>
            <v:group style="position:absolute;left:3166;top:1080;width:10;height:20" coordorigin="3166,1080" coordsize="10,20">
              <v:shape style="position:absolute;left:3166;top:1080;width:10;height:20" coordorigin="3166,1080" coordsize="10,20" path="m3166,1099l3176,1099,3176,1080,3166,1080,3166,1099xe" filled="true" fillcolor="#000000" stroked="false">
                <v:path arrowok="t"/>
                <v:fill type="solid"/>
              </v:shape>
            </v:group>
            <v:group style="position:absolute;left:3166;top:1099;width:10;height:20" coordorigin="3166,1099" coordsize="10,20">
              <v:shape style="position:absolute;left:3166;top:1099;width:10;height:20" coordorigin="3166,1099" coordsize="10,20" path="m3166,1118l3176,1118,3176,1099,3166,1099,3166,1118xe" filled="true" fillcolor="#000000" stroked="false">
                <v:path arrowok="t"/>
                <v:fill type="solid"/>
              </v:shape>
            </v:group>
            <v:group style="position:absolute;left:3166;top:1118;width:10;height:20" coordorigin="3166,1118" coordsize="10,20">
              <v:shape style="position:absolute;left:3166;top:1118;width:10;height:20" coordorigin="3166,1118" coordsize="10,20" path="m3166,1138l3176,1138,3176,1118,3166,1118,3166,1138xe" filled="true" fillcolor="#000000" stroked="false">
                <v:path arrowok="t"/>
                <v:fill type="solid"/>
              </v:shape>
            </v:group>
            <v:group style="position:absolute;left:3166;top:1138;width:10;height:20" coordorigin="3166,1138" coordsize="10,20">
              <v:shape style="position:absolute;left:3166;top:1138;width:10;height:20" coordorigin="3166,1138" coordsize="10,20" path="m3166,1157l3176,1157,3176,1138,3166,1138,3166,1157xe" filled="true" fillcolor="#000000" stroked="false">
                <v:path arrowok="t"/>
                <v:fill type="solid"/>
              </v:shape>
            </v:group>
            <v:group style="position:absolute;left:3166;top:1157;width:10;height:20" coordorigin="3166,1157" coordsize="10,20">
              <v:shape style="position:absolute;left:3166;top:1157;width:10;height:20" coordorigin="3166,1157" coordsize="10,20" path="m3166,1176l3176,1176,3176,1157,3166,1157,3166,1176xe" filled="true" fillcolor="#000000" stroked="false">
                <v:path arrowok="t"/>
                <v:fill type="solid"/>
              </v:shape>
            </v:group>
            <v:group style="position:absolute;left:3166;top:1176;width:10;height:20" coordorigin="3166,1176" coordsize="10,20">
              <v:shape style="position:absolute;left:3166;top:1176;width:10;height:20" coordorigin="3166,1176" coordsize="10,20" path="m3166,1195l3176,1195,3176,1176,3166,1176,3166,1195xe" filled="true" fillcolor="#000000" stroked="false">
                <v:path arrowok="t"/>
                <v:fill type="solid"/>
              </v:shape>
            </v:group>
            <v:group style="position:absolute;left:3166;top:1195;width:10;height:20" coordorigin="3166,1195" coordsize="10,20">
              <v:shape style="position:absolute;left:3166;top:1195;width:10;height:20" coordorigin="3166,1195" coordsize="10,20" path="m3166,1214l3176,1214,3176,1195,3166,1195,3166,1214xe" filled="true" fillcolor="#000000" stroked="false">
                <v:path arrowok="t"/>
                <v:fill type="solid"/>
              </v:shape>
            </v:group>
            <v:group style="position:absolute;left:3166;top:1214;width:10;height:20" coordorigin="3166,1214" coordsize="10,20">
              <v:shape style="position:absolute;left:3166;top:1214;width:10;height:20" coordorigin="3166,1214" coordsize="10,20" path="m3166,1234l3176,1234,3176,1214,3166,1214,3166,1234xe" filled="true" fillcolor="#000000" stroked="false">
                <v:path arrowok="t"/>
                <v:fill type="solid"/>
              </v:shape>
            </v:group>
            <v:group style="position:absolute;left:3166;top:1234;width:10;height:20" coordorigin="3166,1234" coordsize="10,20">
              <v:shape style="position:absolute;left:3166;top:1234;width:10;height:20" coordorigin="3166,1234" coordsize="10,20" path="m3166,1253l3176,1253,3176,1234,3166,1234,3166,1253xe" filled="true" fillcolor="#000000" stroked="false">
                <v:path arrowok="t"/>
                <v:fill type="solid"/>
              </v:shape>
            </v:group>
            <v:group style="position:absolute;left:3166;top:1253;width:10;height:20" coordorigin="3166,1253" coordsize="10,20">
              <v:shape style="position:absolute;left:3166;top:1253;width:10;height:20" coordorigin="3166,1253" coordsize="10,20" path="m3166,1272l3176,1272,3176,1253,3166,1253,3166,1272xe" filled="true" fillcolor="#000000" stroked="false">
                <v:path arrowok="t"/>
                <v:fill type="solid"/>
              </v:shape>
            </v:group>
            <v:group style="position:absolute;left:3166;top:1272;width:10;height:20" coordorigin="3166,1272" coordsize="10,20">
              <v:shape style="position:absolute;left:3166;top:1272;width:10;height:20" coordorigin="3166,1272" coordsize="10,20" path="m3166,1291l3176,1291,3176,1272,3166,1272,3166,1291xe" filled="true" fillcolor="#000000" stroked="false">
                <v:path arrowok="t"/>
                <v:fill type="solid"/>
              </v:shape>
            </v:group>
            <v:group style="position:absolute;left:3166;top:1291;width:10;height:20" coordorigin="3166,1291" coordsize="10,20">
              <v:shape style="position:absolute;left:3166;top:1291;width:10;height:20" coordorigin="3166,1291" coordsize="10,20" path="m3166,1310l3176,1310,3176,1291,3166,1291,3166,1310xe" filled="true" fillcolor="#000000" stroked="false">
                <v:path arrowok="t"/>
                <v:fill type="solid"/>
              </v:shape>
            </v:group>
            <v:group style="position:absolute;left:3166;top:1310;width:10;height:20" coordorigin="3166,1310" coordsize="10,20">
              <v:shape style="position:absolute;left:3166;top:1310;width:10;height:20" coordorigin="3166,1310" coordsize="10,20" path="m3166,1330l3176,1330,3176,1310,3166,1310,3166,1330xe" filled="true" fillcolor="#000000" stroked="false">
                <v:path arrowok="t"/>
                <v:fill type="solid"/>
              </v:shape>
            </v:group>
            <v:group style="position:absolute;left:3166;top:1330;width:10;height:20" coordorigin="3166,1330" coordsize="10,20">
              <v:shape style="position:absolute;left:3166;top:1330;width:10;height:20" coordorigin="3166,1330" coordsize="10,20" path="m3166,1349l3176,1349,3176,1330,3166,1330,3166,1349xe" filled="true" fillcolor="#000000" stroked="false">
                <v:path arrowok="t"/>
                <v:fill type="solid"/>
              </v:shape>
            </v:group>
            <v:group style="position:absolute;left:3166;top:1349;width:10;height:20" coordorigin="3166,1349" coordsize="10,20">
              <v:shape style="position:absolute;left:3166;top:1349;width:10;height:20" coordorigin="3166,1349" coordsize="10,20" path="m3166,1368l3176,1368,3176,1349,3166,1349,3166,1368xe" filled="true" fillcolor="#000000" stroked="false">
                <v:path arrowok="t"/>
                <v:fill type="solid"/>
              </v:shape>
            </v:group>
            <v:group style="position:absolute;left:3166;top:1368;width:10;height:20" coordorigin="3166,1368" coordsize="10,20">
              <v:shape style="position:absolute;left:3166;top:1368;width:10;height:20" coordorigin="3166,1368" coordsize="10,20" path="m3166,1387l3176,1387,3176,1368,3166,1368,3166,1387xe" filled="true" fillcolor="#000000" stroked="false">
                <v:path arrowok="t"/>
                <v:fill type="solid"/>
              </v:shape>
            </v:group>
            <v:group style="position:absolute;left:3166;top:1387;width:10;height:20" coordorigin="3166,1387" coordsize="10,20">
              <v:shape style="position:absolute;left:3166;top:1387;width:10;height:20" coordorigin="3166,1387" coordsize="10,20" path="m3166,1406l3176,1406,3176,1387,3166,1387,3166,1406xe" filled="true" fillcolor="#000000" stroked="false">
                <v:path arrowok="t"/>
                <v:fill type="solid"/>
              </v:shape>
            </v:group>
            <v:group style="position:absolute;left:3166;top:1406;width:10;height:20" coordorigin="3166,1406" coordsize="10,20">
              <v:shape style="position:absolute;left:3166;top:1406;width:10;height:20" coordorigin="3166,1406" coordsize="10,20" path="m3166,1426l3176,1426,3176,1406,3166,1406,3166,1426xe" filled="true" fillcolor="#000000" stroked="false">
                <v:path arrowok="t"/>
                <v:fill type="solid"/>
              </v:shape>
            </v:group>
            <v:group style="position:absolute;left:3166;top:1426;width:10;height:20" coordorigin="3166,1426" coordsize="10,20">
              <v:shape style="position:absolute;left:3166;top:1426;width:10;height:20" coordorigin="3166,1426" coordsize="10,20" path="m3166,1445l3176,1445,3176,1426,3166,1426,3166,1445xe" filled="true" fillcolor="#000000" stroked="false">
                <v:path arrowok="t"/>
                <v:fill type="solid"/>
              </v:shape>
            </v:group>
            <v:group style="position:absolute;left:3166;top:1445;width:10;height:20" coordorigin="3166,1445" coordsize="10,20">
              <v:shape style="position:absolute;left:3166;top:1445;width:10;height:20" coordorigin="3166,1445" coordsize="10,20" path="m3166,1464l3176,1464,3176,1445,3166,1445,3166,1464xe" filled="true" fillcolor="#000000" stroked="false">
                <v:path arrowok="t"/>
                <v:fill type="solid"/>
              </v:shape>
            </v:group>
            <v:group style="position:absolute;left:3166;top:1464;width:10;height:20" coordorigin="3166,1464" coordsize="10,20">
              <v:shape style="position:absolute;left:3166;top:1464;width:10;height:20" coordorigin="3166,1464" coordsize="10,20" path="m3166,1483l3176,1483,3176,1464,3166,1464,3166,1483xe" filled="true" fillcolor="#000000" stroked="false">
                <v:path arrowok="t"/>
                <v:fill type="solid"/>
              </v:shape>
            </v:group>
            <v:group style="position:absolute;left:3166;top:1483;width:10;height:20" coordorigin="3166,1483" coordsize="10,20">
              <v:shape style="position:absolute;left:3166;top:1483;width:10;height:20" coordorigin="3166,1483" coordsize="10,20" path="m3166,1502l3176,1502,3176,1483,3166,1483,3166,1502xe" filled="true" fillcolor="#000000" stroked="false">
                <v:path arrowok="t"/>
                <v:fill type="solid"/>
              </v:shape>
            </v:group>
            <v:group style="position:absolute;left:3166;top:1502;width:10;height:20" coordorigin="3166,1502" coordsize="10,20">
              <v:shape style="position:absolute;left:3166;top:1502;width:10;height:20" coordorigin="3166,1502" coordsize="10,20" path="m3166,1522l3176,1522,3176,1502,3166,1502,3166,1522xe" filled="true" fillcolor="#000000" stroked="false">
                <v:path arrowok="t"/>
                <v:fill type="solid"/>
              </v:shape>
            </v:group>
            <v:group style="position:absolute;left:3166;top:1522;width:10;height:20" coordorigin="3166,1522" coordsize="10,20">
              <v:shape style="position:absolute;left:3166;top:1522;width:10;height:20" coordorigin="3166,1522" coordsize="10,20" path="m3166,1541l3176,1541,3176,1522,3166,1522,3166,1541xe" filled="true" fillcolor="#000000" stroked="false">
                <v:path arrowok="t"/>
                <v:fill type="solid"/>
              </v:shape>
            </v:group>
            <v:group style="position:absolute;left:3166;top:1541;width:10;height:20" coordorigin="3166,1541" coordsize="10,20">
              <v:shape style="position:absolute;left:3166;top:1541;width:10;height:20" coordorigin="3166,1541" coordsize="10,20" path="m3166,1560l3176,1560,3176,1541,3166,1541,3166,1560xe" filled="true" fillcolor="#000000" stroked="false">
                <v:path arrowok="t"/>
                <v:fill type="solid"/>
              </v:shape>
            </v:group>
            <v:group style="position:absolute;left:3166;top:1560;width:10;height:20" coordorigin="3166,1560" coordsize="10,20">
              <v:shape style="position:absolute;left:3166;top:1560;width:10;height:20" coordorigin="3166,1560" coordsize="10,20" path="m3166,1579l3176,1579,3176,1560,3166,1560,3166,1579xe" filled="true" fillcolor="#000000" stroked="false">
                <v:path arrowok="t"/>
                <v:fill type="solid"/>
              </v:shape>
            </v:group>
            <v:group style="position:absolute;left:3166;top:1579;width:10;height:20" coordorigin="3166,1579" coordsize="10,20">
              <v:shape style="position:absolute;left:3166;top:1579;width:10;height:20" coordorigin="3166,1579" coordsize="10,20" path="m3166,1598l3176,1598,3176,1579,3166,1579,3166,1598xe" filled="true" fillcolor="#000000" stroked="false">
                <v:path arrowok="t"/>
                <v:fill type="solid"/>
              </v:shape>
            </v:group>
            <v:group style="position:absolute;left:3166;top:1598;width:10;height:20" coordorigin="3166,1598" coordsize="10,20">
              <v:shape style="position:absolute;left:3166;top:1598;width:10;height:20" coordorigin="3166,1598" coordsize="10,20" path="m3166,1618l3176,1618,3176,1598,3166,1598,3166,1618xe" filled="true" fillcolor="#000000" stroked="false">
                <v:path arrowok="t"/>
                <v:fill type="solid"/>
              </v:shape>
            </v:group>
            <v:group style="position:absolute;left:3166;top:1618;width:10;height:20" coordorigin="3166,1618" coordsize="10,20">
              <v:shape style="position:absolute;left:3166;top:1618;width:10;height:20" coordorigin="3166,1618" coordsize="10,20" path="m3166,1637l3176,1637,3176,1618,3166,1618,3166,1637xe" filled="true" fillcolor="#000000" stroked="false">
                <v:path arrowok="t"/>
                <v:fill type="solid"/>
              </v:shape>
            </v:group>
            <v:group style="position:absolute;left:3166;top:1637;width:10;height:20" coordorigin="3166,1637" coordsize="10,20">
              <v:shape style="position:absolute;left:3166;top:1637;width:10;height:20" coordorigin="3166,1637" coordsize="10,20" path="m3166,1656l3176,1656,3176,1637,3166,1637,3166,1656xe" filled="true" fillcolor="#000000" stroked="false">
                <v:path arrowok="t"/>
                <v:fill type="solid"/>
              </v:shape>
            </v:group>
            <v:group style="position:absolute;left:3166;top:1656;width:10;height:20" coordorigin="3166,1656" coordsize="10,20">
              <v:shape style="position:absolute;left:3166;top:1656;width:10;height:20" coordorigin="3166,1656" coordsize="10,20" path="m3166,1675l3176,1675,3176,1656,3166,1656,3166,1675xe" filled="true" fillcolor="#000000" stroked="false">
                <v:path arrowok="t"/>
                <v:fill type="solid"/>
              </v:shape>
            </v:group>
            <v:group style="position:absolute;left:3166;top:1675;width:10;height:20" coordorigin="3166,1675" coordsize="10,20">
              <v:shape style="position:absolute;left:3166;top:1675;width:10;height:20" coordorigin="3166,1675" coordsize="10,20" path="m3166,1694l3176,1694,3176,1675,3166,1675,3166,1694xe" filled="true" fillcolor="#000000" stroked="false">
                <v:path arrowok="t"/>
                <v:fill type="solid"/>
              </v:shape>
            </v:group>
            <v:group style="position:absolute;left:3166;top:1694;width:10;height:20" coordorigin="3166,1694" coordsize="10,20">
              <v:shape style="position:absolute;left:3166;top:1694;width:10;height:20" coordorigin="3166,1694" coordsize="10,20" path="m3166,1714l3176,1714,3176,1694,3166,1694,3166,1714xe" filled="true" fillcolor="#000000" stroked="false">
                <v:path arrowok="t"/>
                <v:fill type="solid"/>
              </v:shape>
            </v:group>
            <v:group style="position:absolute;left:3166;top:1714;width:10;height:20" coordorigin="3166,1714" coordsize="10,20">
              <v:shape style="position:absolute;left:3166;top:1714;width:10;height:20" coordorigin="3166,1714" coordsize="10,20" path="m3166,1733l3176,1733,3176,1714,3166,1714,3166,1733xe" filled="true" fillcolor="#000000" stroked="false">
                <v:path arrowok="t"/>
                <v:fill type="solid"/>
              </v:shape>
            </v:group>
            <v:group style="position:absolute;left:3166;top:1733;width:10;height:20" coordorigin="3166,1733" coordsize="10,20">
              <v:shape style="position:absolute;left:3166;top:1733;width:10;height:20" coordorigin="3166,1733" coordsize="10,20" path="m3166,1752l3176,1752,3176,1733,3166,1733,3166,1752xe" filled="true" fillcolor="#000000" stroked="false">
                <v:path arrowok="t"/>
                <v:fill type="solid"/>
              </v:shape>
            </v:group>
            <v:group style="position:absolute;left:3166;top:1752;width:10;height:20" coordorigin="3166,1752" coordsize="10,20">
              <v:shape style="position:absolute;left:3166;top:1752;width:10;height:20" coordorigin="3166,1752" coordsize="10,20" path="m3166,1771l3176,1771,3176,1752,3166,1752,3166,1771xe" filled="true" fillcolor="#000000" stroked="false">
                <v:path arrowok="t"/>
                <v:fill type="solid"/>
              </v:shape>
            </v:group>
            <v:group style="position:absolute;left:3166;top:1771;width:10;height:20" coordorigin="3166,1771" coordsize="10,20">
              <v:shape style="position:absolute;left:3166;top:1771;width:10;height:20" coordorigin="3166,1771" coordsize="10,20" path="m3166,1790l3176,1790,3176,1771,3166,1771,3166,1790xe" filled="true" fillcolor="#000000" stroked="false">
                <v:path arrowok="t"/>
                <v:fill type="solid"/>
              </v:shape>
            </v:group>
            <v:group style="position:absolute;left:3166;top:1790;width:10;height:20" coordorigin="3166,1790" coordsize="10,20">
              <v:shape style="position:absolute;left:3166;top:1790;width:10;height:20" coordorigin="3166,1790" coordsize="10,20" path="m3166,1810l3176,1810,3176,1790,3166,1790,3166,1810xe" filled="true" fillcolor="#000000" stroked="false">
                <v:path arrowok="t"/>
                <v:fill type="solid"/>
              </v:shape>
            </v:group>
            <v:group style="position:absolute;left:3166;top:1810;width:10;height:20" coordorigin="3166,1810" coordsize="10,20">
              <v:shape style="position:absolute;left:3166;top:1810;width:10;height:20" coordorigin="3166,1810" coordsize="10,20" path="m3166,1829l3176,1829,3176,1810,3166,1810,3166,1829xe" filled="true" fillcolor="#000000" stroked="false">
                <v:path arrowok="t"/>
                <v:fill type="solid"/>
              </v:shape>
            </v:group>
            <v:group style="position:absolute;left:3166;top:1829;width:10;height:20" coordorigin="3166,1829" coordsize="10,20">
              <v:shape style="position:absolute;left:3166;top:1829;width:10;height:20" coordorigin="3166,1829" coordsize="10,20" path="m3166,1848l3176,1848,3176,1829,3166,1829,3166,1848xe" filled="true" fillcolor="#000000" stroked="false">
                <v:path arrowok="t"/>
                <v:fill type="solid"/>
              </v:shape>
            </v:group>
            <v:group style="position:absolute;left:3166;top:1848;width:10;height:20" coordorigin="3166,1848" coordsize="10,20">
              <v:shape style="position:absolute;left:3166;top:1848;width:10;height:20" coordorigin="3166,1848" coordsize="10,20" path="m3166,1867l3176,1867,3176,1848,3166,1848,3166,1867xe" filled="true" fillcolor="#000000" stroked="false">
                <v:path arrowok="t"/>
                <v:fill type="solid"/>
              </v:shape>
            </v:group>
            <v:group style="position:absolute;left:3166;top:1867;width:10;height:20" coordorigin="3166,1867" coordsize="10,20">
              <v:shape style="position:absolute;left:3166;top:1867;width:10;height:20" coordorigin="3166,1867" coordsize="10,20" path="m3166,1886l3176,1886,3176,1867,3166,1867,3166,1886xe" filled="true" fillcolor="#000000" stroked="false">
                <v:path arrowok="t"/>
                <v:fill type="solid"/>
              </v:shape>
            </v:group>
            <v:group style="position:absolute;left:3166;top:1886;width:10;height:20" coordorigin="3166,1886" coordsize="10,20">
              <v:shape style="position:absolute;left:3166;top:1886;width:10;height:20" coordorigin="3166,1886" coordsize="10,20" path="m3166,1906l3176,1906,3176,1886,3166,1886,3166,1906xe" filled="true" fillcolor="#000000" stroked="false">
                <v:path arrowok="t"/>
                <v:fill type="solid"/>
              </v:shape>
            </v:group>
            <v:group style="position:absolute;left:3166;top:1906;width:10;height:20" coordorigin="3166,1906" coordsize="10,20">
              <v:shape style="position:absolute;left:3166;top:1906;width:10;height:20" coordorigin="3166,1906" coordsize="10,20" path="m3166,1925l3176,1925,3176,1906,3166,1906,3166,1925xe" filled="true" fillcolor="#000000" stroked="false">
                <v:path arrowok="t"/>
                <v:fill type="solid"/>
              </v:shape>
            </v:group>
            <v:group style="position:absolute;left:3166;top:1925;width:10;height:20" coordorigin="3166,1925" coordsize="10,20">
              <v:shape style="position:absolute;left:3166;top:1925;width:10;height:20" coordorigin="3166,1925" coordsize="10,20" path="m3166,1944l3176,1944,3176,1925,3166,1925,3166,1944xe" filled="true" fillcolor="#000000" stroked="false">
                <v:path arrowok="t"/>
                <v:fill type="solid"/>
              </v:shape>
            </v:group>
            <v:group style="position:absolute;left:3166;top:1944;width:10;height:20" coordorigin="3166,1944" coordsize="10,20">
              <v:shape style="position:absolute;left:3166;top:1944;width:10;height:20" coordorigin="3166,1944" coordsize="10,20" path="m3166,1963l3176,1963,3176,1944,3166,1944,3166,1963xe" filled="true" fillcolor="#000000" stroked="false">
                <v:path arrowok="t"/>
                <v:fill type="solid"/>
              </v:shape>
            </v:group>
            <v:group style="position:absolute;left:3166;top:1963;width:10;height:20" coordorigin="3166,1963" coordsize="10,20">
              <v:shape style="position:absolute;left:3166;top:1963;width:10;height:20" coordorigin="3166,1963" coordsize="10,20" path="m3166,1982l3176,1982,3176,1963,3166,1963,3166,1982xe" filled="true" fillcolor="#000000" stroked="false">
                <v:path arrowok="t"/>
                <v:fill type="solid"/>
              </v:shape>
            </v:group>
            <v:group style="position:absolute;left:3166;top:1982;width:10;height:20" coordorigin="3166,1982" coordsize="10,20">
              <v:shape style="position:absolute;left:3166;top:1982;width:10;height:20" coordorigin="3166,1982" coordsize="10,20" path="m3166,2002l3176,2002,3176,1982,3166,1982,3166,2002xe" filled="true" fillcolor="#000000" stroked="false">
                <v:path arrowok="t"/>
                <v:fill type="solid"/>
              </v:shape>
            </v:group>
            <v:group style="position:absolute;left:3166;top:2002;width:10;height:20" coordorigin="3166,2002" coordsize="10,20">
              <v:shape style="position:absolute;left:3166;top:2002;width:10;height:20" coordorigin="3166,2002" coordsize="10,20" path="m3166,2021l3176,2021,3176,2002,3166,2002,3166,2021xe" filled="true" fillcolor="#000000" stroked="false">
                <v:path arrowok="t"/>
                <v:fill type="solid"/>
              </v:shape>
            </v:group>
            <v:group style="position:absolute;left:3166;top:2021;width:10;height:20" coordorigin="3166,2021" coordsize="10,20">
              <v:shape style="position:absolute;left:3166;top:2021;width:10;height:20" coordorigin="3166,2021" coordsize="10,20" path="m3166,2040l3176,2040,3176,2021,3166,2021,3166,2040xe" filled="true" fillcolor="#000000" stroked="false">
                <v:path arrowok="t"/>
                <v:fill type="solid"/>
              </v:shape>
            </v:group>
            <v:group style="position:absolute;left:3166;top:2040;width:10;height:20" coordorigin="3166,2040" coordsize="10,20">
              <v:shape style="position:absolute;left:3166;top:2040;width:10;height:20" coordorigin="3166,2040" coordsize="10,20" path="m3166,2059l3176,2059,3176,2040,3166,2040,3166,2059xe" filled="true" fillcolor="#000000" stroked="false">
                <v:path arrowok="t"/>
                <v:fill type="solid"/>
              </v:shape>
            </v:group>
            <v:group style="position:absolute;left:3166;top:2059;width:10;height:20" coordorigin="3166,2059" coordsize="10,20">
              <v:shape style="position:absolute;left:3166;top:2059;width:10;height:20" coordorigin="3166,2059" coordsize="10,20" path="m3166,2078l3176,2078,3176,2059,3166,2059,3166,2078xe" filled="true" fillcolor="#000000" stroked="false">
                <v:path arrowok="t"/>
                <v:fill type="solid"/>
              </v:shape>
            </v:group>
          </v:group>
        </w:pict>
      </w:r>
      <w:r>
        <w:rPr>
          <w:rFonts w:ascii="宋体" w:hAnsi="宋体" w:cs="宋体" w:eastAsia="宋体" w:hint="default"/>
          <w:position w:val="-41"/>
          <w:sz w:val="20"/>
          <w:szCs w:val="20"/>
        </w:rPr>
      </w:r>
    </w:p>
    <w:p>
      <w:pPr>
        <w:spacing w:after="0" w:line="2078" w:lineRule="exact"/>
        <w:rPr>
          <w:rFonts w:ascii="宋体" w:hAnsi="宋体" w:cs="宋体" w:eastAsia="宋体" w:hint="default"/>
          <w:sz w:val="20"/>
          <w:szCs w:val="20"/>
        </w:rPr>
        <w:sectPr>
          <w:pgSz w:w="11910" w:h="16840"/>
          <w:pgMar w:header="933" w:footer="980" w:top="1120" w:bottom="1160" w:left="1560" w:right="0"/>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258" w:right="0" w:firstLine="0"/>
        <w:jc w:val="left"/>
        <w:rPr>
          <w:rFonts w:ascii="宋体" w:hAnsi="宋体" w:cs="宋体" w:eastAsia="宋体" w:hint="default"/>
          <w:sz w:val="18"/>
          <w:szCs w:val="18"/>
        </w:rPr>
      </w:pPr>
      <w:r>
        <w:rPr/>
        <w:pict>
          <v:shape style="position:absolute;margin-left:132.979996pt;margin-top:1.511699pt;width:.48001pt;height:.12pt;mso-position-horizontal-relative:page;mso-position-vertical-relative:paragraph;z-index:23872" type="#_x0000_t75" stroked="false">
            <v:imagedata r:id="rId724" o:title=""/>
          </v:shape>
        </w:pict>
      </w:r>
      <w:r>
        <w:rPr/>
        <w:pict>
          <v:shape style="position:absolute;margin-left:204.050003pt;margin-top:1.511699pt;width:.48pt;height:.12pt;mso-position-horizontal-relative:page;mso-position-vertical-relative:paragraph;z-index:23896" type="#_x0000_t75" stroked="false">
            <v:imagedata r:id="rId724" o:title=""/>
          </v:shape>
        </w:pict>
      </w:r>
      <w:r>
        <w:rPr/>
        <w:pict>
          <v:shape style="position:absolute;margin-left:242.809998pt;margin-top:1.511699pt;width:.48pt;height:.12pt;mso-position-horizontal-relative:page;mso-position-vertical-relative:paragraph;z-index:23920" type="#_x0000_t75" stroked="false">
            <v:imagedata r:id="rId724" o:title=""/>
          </v:shape>
        </w:pict>
      </w:r>
      <w:r>
        <w:rPr/>
        <w:pict>
          <v:shape style="position:absolute;margin-left:307.609985pt;margin-top:1.511699pt;width:.48001pt;height:.12pt;mso-position-horizontal-relative:page;mso-position-vertical-relative:paragraph;z-index:23944" type="#_x0000_t75" stroked="false">
            <v:imagedata r:id="rId724" o:title=""/>
          </v:shape>
        </w:pict>
      </w:r>
      <w:r>
        <w:rPr/>
        <w:pict>
          <v:shape style="position:absolute;margin-left:345.429993pt;margin-top:1.511699pt;width:.47998pt;height:.12pt;mso-position-horizontal-relative:page;mso-position-vertical-relative:paragraph;z-index:23968" type="#_x0000_t75" stroked="false">
            <v:imagedata r:id="rId724" o:title=""/>
          </v:shape>
        </w:pict>
      </w:r>
      <w:r>
        <w:rPr/>
        <w:pict>
          <v:shape style="position:absolute;margin-left:410.829987pt;margin-top:1.511699pt;width:.48001pt;height:.12pt;mso-position-horizontal-relative:page;mso-position-vertical-relative:paragraph;z-index:23992" type="#_x0000_t75" stroked="false">
            <v:imagedata r:id="rId724" o:title=""/>
          </v:shape>
        </w:pict>
      </w:r>
      <w:r>
        <w:rPr/>
        <w:pict>
          <v:shape style="position:absolute;margin-left:444.339996pt;margin-top:1.511699pt;width:.48001pt;height:.12pt;mso-position-horizontal-relative:page;mso-position-vertical-relative:paragraph;z-index:24016" type="#_x0000_t75" stroked="false">
            <v:imagedata r:id="rId724" o:title=""/>
          </v:shape>
        </w:pict>
      </w:r>
      <w:r>
        <w:rPr/>
        <w:pict>
          <v:shape style="position:absolute;margin-left:501.940002pt;margin-top:1.511699pt;width:.47998pt;height:.12pt;mso-position-horizontal-relative:page;mso-position-vertical-relative:paragraph;z-index:24040" type="#_x0000_t75" stroked="false">
            <v:imagedata r:id="rId724" o:title=""/>
          </v:shape>
        </w:pict>
      </w:r>
      <w:r>
        <w:rPr/>
        <w:pict>
          <v:group style="position:absolute;margin-left:84.503998pt;margin-top:10.271739pt;width:448.05pt;height:5.4pt;mso-position-horizontal-relative:page;mso-position-vertical-relative:paragraph;z-index:-1115872" coordorigin="1690,205" coordsize="8961,108">
            <v:shape style="position:absolute;left:1690;top:205;width:989;height:108" type="#_x0000_t75" stroked="false">
              <v:imagedata r:id="rId757" o:title=""/>
            </v:shape>
            <v:shape style="position:absolute;left:2655;top:301;width:1436;height:12" type="#_x0000_t75" stroked="false">
              <v:imagedata r:id="rId758" o:title=""/>
            </v:shape>
            <v:shape style="position:absolute;left:4076;top:301;width:790;height:12" type="#_x0000_t75" stroked="false">
              <v:imagedata r:id="rId759" o:title=""/>
            </v:shape>
            <v:shape style="position:absolute;left:4851;top:301;width:1310;height:12" type="#_x0000_t75" stroked="false">
              <v:imagedata r:id="rId760" o:title=""/>
            </v:shape>
            <v:shape style="position:absolute;left:6147;top:301;width:771;height:12" type="#_x0000_t75" stroked="false">
              <v:imagedata r:id="rId761" o:title=""/>
            </v:shape>
            <v:shape style="position:absolute;left:6904;top:301;width:1322;height:12" type="#_x0000_t75" stroked="false">
              <v:imagedata r:id="rId78" o:title=""/>
            </v:shape>
            <v:shape style="position:absolute;left:8212;top:301;width:685;height:12" type="#_x0000_t75" stroked="false">
              <v:imagedata r:id="rId762" o:title=""/>
            </v:shape>
            <v:shape style="position:absolute;left:8882;top:301;width:1166;height:12" type="#_x0000_t75" stroked="false">
              <v:imagedata r:id="rId680" o:title=""/>
            </v:shape>
            <v:shape style="position:absolute;left:10034;top:304;width:617;height:10" type="#_x0000_t75" stroked="false">
              <v:imagedata r:id="rId748" o:title=""/>
            </v:shape>
            <w10:wrap type="none"/>
          </v:group>
        </w:pict>
      </w:r>
      <w:r>
        <w:rPr/>
        <w:pict>
          <v:shape style="position:absolute;margin-left:83.783997pt;margin-top:-16.008301pt;width:448.8pt;height:160.35pt;mso-position-horizontal-relative:page;mso-position-vertical-relative:paragraph;z-index:24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5"/>
                    <w:gridCol w:w="1385"/>
                    <w:gridCol w:w="775"/>
                    <w:gridCol w:w="1296"/>
                    <w:gridCol w:w="756"/>
                    <w:gridCol w:w="1308"/>
                    <w:gridCol w:w="670"/>
                    <w:gridCol w:w="1152"/>
                    <w:gridCol w:w="607"/>
                  </w:tblGrid>
                  <w:tr>
                    <w:trPr>
                      <w:trHeight w:val="329" w:hRule="exact"/>
                    </w:trPr>
                    <w:tc>
                      <w:tcPr>
                        <w:tcW w:w="1025"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385"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775"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29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756"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308"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670"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1152"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c>
                      <w:tcPr>
                        <w:tcW w:w="607" w:type="dxa"/>
                        <w:tcBorders>
                          <w:top w:val="single" w:sz="6"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tc>
                  </w:tr>
                  <w:tr>
                    <w:trPr>
                      <w:trHeight w:val="122" w:hRule="exact"/>
                    </w:trPr>
                    <w:tc>
                      <w:tcPr>
                        <w:tcW w:w="1025" w:type="dxa"/>
                        <w:tcBorders>
                          <w:top w:val="single" w:sz="12" w:space="0" w:color="000000"/>
                          <w:left w:val="nil" w:sz="6" w:space="0" w:color="auto"/>
                          <w:bottom w:val="nil" w:sz="6" w:space="0" w:color="auto"/>
                          <w:right w:val="nil" w:sz="6" w:space="0" w:color="auto"/>
                        </w:tcBorders>
                      </w:tcPr>
                      <w:p>
                        <w:pPr>
                          <w:pStyle w:val="TableParagraph"/>
                          <w:spacing w:line="20" w:lineRule="exact"/>
                          <w:ind w:left="983" w:right="-1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37" name="image663.png" descr=""/>
                              <wp:cNvGraphicFramePr>
                                <a:graphicFrameLocks noChangeAspect="1"/>
                              </wp:cNvGraphicFramePr>
                              <a:graphic>
                                <a:graphicData uri="http://schemas.openxmlformats.org/drawingml/2006/picture">
                                  <pic:pic>
                                    <pic:nvPicPr>
                                      <pic:cNvPr id="38" name="image663.png"/>
                                      <pic:cNvPicPr/>
                                    </pic:nvPicPr>
                                    <pic:blipFill>
                                      <a:blip r:embed="rId724"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tc>
                    <w:tc>
                      <w:tcPr>
                        <w:tcW w:w="1385" w:type="dxa"/>
                        <w:tcBorders>
                          <w:top w:val="single" w:sz="12" w:space="0" w:color="000000"/>
                          <w:left w:val="nil" w:sz="6" w:space="0" w:color="auto"/>
                          <w:bottom w:val="nil" w:sz="6" w:space="0" w:color="auto"/>
                          <w:right w:val="single" w:sz="4" w:space="0" w:color="000000"/>
                        </w:tcBorders>
                      </w:tcPr>
                      <w:p>
                        <w:pPr/>
                      </w:p>
                    </w:tc>
                    <w:tc>
                      <w:tcPr>
                        <w:tcW w:w="775" w:type="dxa"/>
                        <w:tcBorders>
                          <w:top w:val="single" w:sz="12" w:space="0" w:color="000000"/>
                          <w:left w:val="single" w:sz="4" w:space="0" w:color="000000"/>
                          <w:bottom w:val="nil" w:sz="6" w:space="0" w:color="auto"/>
                          <w:right w:val="single" w:sz="4" w:space="0" w:color="000000"/>
                        </w:tcBorders>
                      </w:tcPr>
                      <w:p>
                        <w:pPr/>
                      </w:p>
                    </w:tc>
                    <w:tc>
                      <w:tcPr>
                        <w:tcW w:w="1296" w:type="dxa"/>
                        <w:tcBorders>
                          <w:top w:val="single" w:sz="12" w:space="0" w:color="000000"/>
                          <w:left w:val="single" w:sz="4" w:space="0" w:color="000000"/>
                          <w:bottom w:val="nil" w:sz="6" w:space="0" w:color="auto"/>
                          <w:right w:val="single" w:sz="4" w:space="0" w:color="000000"/>
                        </w:tcBorders>
                      </w:tcPr>
                      <w:p>
                        <w:pPr/>
                      </w:p>
                    </w:tc>
                    <w:tc>
                      <w:tcPr>
                        <w:tcW w:w="756" w:type="dxa"/>
                        <w:tcBorders>
                          <w:top w:val="single" w:sz="12" w:space="0" w:color="000000"/>
                          <w:left w:val="single" w:sz="4" w:space="0" w:color="000000"/>
                          <w:bottom w:val="nil" w:sz="6" w:space="0" w:color="auto"/>
                          <w:right w:val="single" w:sz="4" w:space="0" w:color="000000"/>
                        </w:tcBorders>
                      </w:tcPr>
                      <w:p>
                        <w:pPr/>
                      </w:p>
                    </w:tc>
                    <w:tc>
                      <w:tcPr>
                        <w:tcW w:w="1308" w:type="dxa"/>
                        <w:tcBorders>
                          <w:top w:val="single" w:sz="12" w:space="0" w:color="000000"/>
                          <w:left w:val="single" w:sz="4" w:space="0" w:color="000000"/>
                          <w:bottom w:val="nil" w:sz="6" w:space="0" w:color="auto"/>
                          <w:right w:val="single" w:sz="4" w:space="0" w:color="000000"/>
                        </w:tcBorders>
                      </w:tcPr>
                      <w:p>
                        <w:pPr/>
                      </w:p>
                    </w:tc>
                    <w:tc>
                      <w:tcPr>
                        <w:tcW w:w="670" w:type="dxa"/>
                        <w:tcBorders>
                          <w:top w:val="single" w:sz="12" w:space="0" w:color="000000"/>
                          <w:left w:val="single" w:sz="4" w:space="0" w:color="000000"/>
                          <w:bottom w:val="nil" w:sz="6" w:space="0" w:color="auto"/>
                          <w:right w:val="single" w:sz="4" w:space="0" w:color="000000"/>
                        </w:tcBorders>
                      </w:tcPr>
                      <w:p>
                        <w:pPr/>
                      </w:p>
                    </w:tc>
                    <w:tc>
                      <w:tcPr>
                        <w:tcW w:w="1152" w:type="dxa"/>
                        <w:tcBorders>
                          <w:top w:val="single" w:sz="12" w:space="0" w:color="000000"/>
                          <w:left w:val="single" w:sz="4" w:space="0" w:color="000000"/>
                          <w:bottom w:val="nil" w:sz="6" w:space="0" w:color="auto"/>
                          <w:right w:val="single" w:sz="4" w:space="0" w:color="000000"/>
                        </w:tcBorders>
                      </w:tcPr>
                      <w:p>
                        <w:pPr/>
                      </w:p>
                    </w:tc>
                    <w:tc>
                      <w:tcPr>
                        <w:tcW w:w="607" w:type="dxa"/>
                        <w:tcBorders>
                          <w:top w:val="single" w:sz="12" w:space="0" w:color="000000"/>
                          <w:left w:val="single" w:sz="4" w:space="0" w:color="000000"/>
                          <w:bottom w:val="nil" w:sz="6" w:space="0" w:color="auto"/>
                          <w:right w:val="nil" w:sz="6" w:space="0" w:color="auto"/>
                        </w:tcBorders>
                      </w:tcPr>
                      <w:p>
                        <w:pPr/>
                      </w:p>
                    </w:tc>
                  </w:tr>
                  <w:tr>
                    <w:trPr>
                      <w:trHeight w:val="49" w:hRule="exact"/>
                    </w:trPr>
                    <w:tc>
                      <w:tcPr>
                        <w:tcW w:w="102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nil" w:sz="6" w:space="0" w:color="auto"/>
                        </w:tcBorders>
                      </w:tcPr>
                      <w:p>
                        <w:pPr/>
                      </w:p>
                    </w:tc>
                  </w:tr>
                  <w:tr>
                    <w:trPr>
                      <w:trHeight w:val="451" w:hRule="exact"/>
                    </w:trPr>
                    <w:tc>
                      <w:tcPr>
                        <w:tcW w:w="897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24"/>
                            <w:sz w:val="18"/>
                            <w:szCs w:val="18"/>
                          </w:rPr>
                          <w:t>按组合计提坏账准备的其他应收款</w:t>
                        </w:r>
                        <w:r>
                          <w:rPr>
                            <w:rFonts w:ascii="宋体" w:hAnsi="宋体" w:cs="宋体" w:eastAsia="宋体" w:hint="default"/>
                            <w:sz w:val="18"/>
                            <w:szCs w:val="18"/>
                          </w:rPr>
                        </w:r>
                      </w:p>
                    </w:tc>
                  </w:tr>
                  <w:tr>
                    <w:trPr>
                      <w:trHeight w:val="316" w:hRule="exact"/>
                    </w:trPr>
                    <w:tc>
                      <w:tcPr>
                        <w:tcW w:w="1025"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4"/>
                            <w:sz w:val="18"/>
                            <w:szCs w:val="18"/>
                          </w:rPr>
                          <w:t>组合</w:t>
                        </w:r>
                        <w:r>
                          <w:rPr>
                            <w:rFonts w:ascii="宋体" w:hAnsi="宋体" w:cs="宋体" w:eastAsia="宋体" w:hint="default"/>
                            <w:spacing w:val="-4"/>
                            <w:sz w:val="18"/>
                            <w:szCs w:val="18"/>
                          </w:rPr>
                          <w:t>1</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93" w:right="0"/>
                          <w:jc w:val="center"/>
                          <w:rPr>
                            <w:rFonts w:ascii="宋体" w:hAnsi="宋体" w:cs="宋体" w:eastAsia="宋体" w:hint="default"/>
                            <w:sz w:val="18"/>
                            <w:szCs w:val="18"/>
                          </w:rPr>
                        </w:pPr>
                        <w:r>
                          <w:rPr>
                            <w:rFonts w:ascii="宋体"/>
                            <w:sz w:val="18"/>
                          </w:rPr>
                          <w:t>2,683,995.85</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16.61</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587,856.62</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21.90</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66"/>
                          <w:jc w:val="right"/>
                          <w:rPr>
                            <w:rFonts w:ascii="宋体" w:hAnsi="宋体" w:cs="宋体" w:eastAsia="宋体" w:hint="default"/>
                            <w:sz w:val="18"/>
                            <w:szCs w:val="18"/>
                          </w:rPr>
                        </w:pPr>
                        <w:r>
                          <w:rPr>
                            <w:rFonts w:ascii="宋体"/>
                            <w:spacing w:val="-12"/>
                            <w:sz w:val="18"/>
                          </w:rPr>
                          <w:t>3,070,021.00</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spacing w:val="-9"/>
                            <w:sz w:val="18"/>
                          </w:rPr>
                          <w:t>2.48</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2"/>
                            <w:sz w:val="18"/>
                          </w:rPr>
                          <w:t>1,118,634.81</w:t>
                        </w:r>
                      </w:p>
                    </w:tc>
                    <w:tc>
                      <w:tcPr>
                        <w:tcW w:w="60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92"/>
                          <w:jc w:val="right"/>
                          <w:rPr>
                            <w:rFonts w:ascii="宋体" w:hAnsi="宋体" w:cs="宋体" w:eastAsia="宋体" w:hint="default"/>
                            <w:sz w:val="18"/>
                            <w:szCs w:val="18"/>
                          </w:rPr>
                        </w:pPr>
                        <w:r>
                          <w:rPr>
                            <w:rFonts w:ascii="宋体"/>
                            <w:spacing w:val="-10"/>
                            <w:sz w:val="18"/>
                          </w:rPr>
                          <w:t>36.43</w:t>
                        </w:r>
                      </w:p>
                    </w:tc>
                  </w:tr>
                  <w:tr>
                    <w:trPr>
                      <w:trHeight w:val="324" w:hRule="exact"/>
                    </w:trPr>
                    <w:tc>
                      <w:tcPr>
                        <w:tcW w:w="1025"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24"/>
                            <w:sz w:val="18"/>
                            <w:szCs w:val="18"/>
                          </w:rPr>
                          <w:t>组合小计</w:t>
                        </w:r>
                        <w:r>
                          <w:rPr>
                            <w:rFonts w:ascii="宋体" w:hAnsi="宋体" w:cs="宋体" w:eastAsia="宋体" w:hint="default"/>
                            <w:sz w:val="18"/>
                            <w:szCs w:val="18"/>
                          </w:rPr>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3" w:right="0"/>
                          <w:jc w:val="center"/>
                          <w:rPr>
                            <w:rFonts w:ascii="宋体" w:hAnsi="宋体" w:cs="宋体" w:eastAsia="宋体" w:hint="default"/>
                            <w:sz w:val="18"/>
                            <w:szCs w:val="18"/>
                          </w:rPr>
                        </w:pPr>
                        <w:r>
                          <w:rPr>
                            <w:rFonts w:ascii="宋体"/>
                            <w:sz w:val="18"/>
                          </w:rPr>
                          <w:t>2,683,995.85</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z w:val="18"/>
                          </w:rPr>
                          <w:t>16.61</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sz w:val="18"/>
                          </w:rPr>
                          <w:t>587,856.62</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89" w:right="0"/>
                          <w:jc w:val="center"/>
                          <w:rPr>
                            <w:rFonts w:ascii="宋体" w:hAnsi="宋体" w:cs="宋体" w:eastAsia="宋体" w:hint="default"/>
                            <w:sz w:val="18"/>
                            <w:szCs w:val="18"/>
                          </w:rPr>
                        </w:pPr>
                        <w:r>
                          <w:rPr>
                            <w:rFonts w:ascii="宋体"/>
                            <w:sz w:val="18"/>
                          </w:rPr>
                          <w:t>21.90</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66"/>
                          <w:jc w:val="right"/>
                          <w:rPr>
                            <w:rFonts w:ascii="宋体" w:hAnsi="宋体" w:cs="宋体" w:eastAsia="宋体" w:hint="default"/>
                            <w:sz w:val="18"/>
                            <w:szCs w:val="18"/>
                          </w:rPr>
                        </w:pPr>
                        <w:r>
                          <w:rPr>
                            <w:rFonts w:ascii="宋体"/>
                            <w:spacing w:val="-12"/>
                            <w:sz w:val="18"/>
                          </w:rPr>
                          <w:t>3,070,021.00</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72" w:right="0"/>
                          <w:jc w:val="left"/>
                          <w:rPr>
                            <w:rFonts w:ascii="宋体" w:hAnsi="宋体" w:cs="宋体" w:eastAsia="宋体" w:hint="default"/>
                            <w:sz w:val="18"/>
                            <w:szCs w:val="18"/>
                          </w:rPr>
                        </w:pPr>
                        <w:r>
                          <w:rPr>
                            <w:rFonts w:ascii="宋体"/>
                            <w:spacing w:val="-9"/>
                            <w:sz w:val="18"/>
                          </w:rPr>
                          <w:t>2.48</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87"/>
                          <w:jc w:val="right"/>
                          <w:rPr>
                            <w:rFonts w:ascii="宋体" w:hAnsi="宋体" w:cs="宋体" w:eastAsia="宋体" w:hint="default"/>
                            <w:sz w:val="18"/>
                            <w:szCs w:val="18"/>
                          </w:rPr>
                        </w:pPr>
                        <w:r>
                          <w:rPr>
                            <w:rFonts w:ascii="宋体"/>
                            <w:spacing w:val="-12"/>
                            <w:sz w:val="18"/>
                          </w:rPr>
                          <w:t>1,118,634.81</w:t>
                        </w:r>
                      </w:p>
                    </w:tc>
                    <w:tc>
                      <w:tcPr>
                        <w:tcW w:w="607"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2"/>
                          <w:jc w:val="right"/>
                          <w:rPr>
                            <w:rFonts w:ascii="宋体" w:hAnsi="宋体" w:cs="宋体" w:eastAsia="宋体" w:hint="default"/>
                            <w:sz w:val="18"/>
                            <w:szCs w:val="18"/>
                          </w:rPr>
                        </w:pPr>
                        <w:r>
                          <w:rPr>
                            <w:rFonts w:ascii="宋体"/>
                            <w:spacing w:val="-10"/>
                            <w:sz w:val="18"/>
                          </w:rPr>
                          <w:t>36.43</w:t>
                        </w:r>
                      </w:p>
                    </w:tc>
                  </w:tr>
                  <w:tr>
                    <w:trPr>
                      <w:trHeight w:val="1186" w:hRule="exact"/>
                    </w:trPr>
                    <w:tc>
                      <w:tcPr>
                        <w:tcW w:w="1025" w:type="dxa"/>
                        <w:tcBorders>
                          <w:top w:val="nil" w:sz="6" w:space="0" w:color="auto"/>
                          <w:left w:val="nil" w:sz="6" w:space="0" w:color="auto"/>
                          <w:bottom w:val="nil" w:sz="6" w:space="0" w:color="auto"/>
                          <w:right w:val="single" w:sz="4" w:space="0" w:color="000000"/>
                        </w:tcBorders>
                      </w:tcPr>
                      <w:p>
                        <w:pPr>
                          <w:pStyle w:val="TableParagraph"/>
                          <w:spacing w:line="237" w:lineRule="auto" w:before="18"/>
                          <w:ind w:left="122" w:right="79"/>
                          <w:jc w:val="both"/>
                          <w:rPr>
                            <w:rFonts w:ascii="宋体" w:hAnsi="宋体" w:cs="宋体" w:eastAsia="宋体" w:hint="default"/>
                            <w:sz w:val="18"/>
                            <w:szCs w:val="18"/>
                          </w:rPr>
                        </w:pPr>
                        <w:r>
                          <w:rPr>
                            <w:rFonts w:ascii="宋体" w:hAnsi="宋体" w:cs="宋体" w:eastAsia="宋体" w:hint="default"/>
                            <w:spacing w:val="-18"/>
                            <w:sz w:val="18"/>
                            <w:szCs w:val="18"/>
                          </w:rPr>
                          <w:t>单项金额虽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不重大但单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项计提坏账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准备的其他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应收款</w:t>
                        </w:r>
                        <w:r>
                          <w:rPr>
                            <w:rFonts w:ascii="宋体" w:hAnsi="宋体" w:cs="宋体" w:eastAsia="宋体" w:hint="default"/>
                            <w:sz w:val="18"/>
                            <w:szCs w:val="18"/>
                          </w:rPr>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567,372.73</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3.52</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sz w:val="18"/>
                          </w:rPr>
                          <w:t>567,372.73</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sz w:val="18"/>
                          </w:rPr>
                          <w:t>---</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60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80" w:hRule="exact"/>
                    </w:trPr>
                    <w:tc>
                      <w:tcPr>
                        <w:tcW w:w="102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nil" w:sz="6" w:space="0" w:color="auto"/>
                        </w:tcBorders>
                      </w:tcPr>
                      <w:p>
                        <w:pPr/>
                      </w:p>
                    </w:tc>
                  </w:tr>
                  <w:tr>
                    <w:trPr>
                      <w:trHeight w:val="329" w:hRule="exact"/>
                    </w:trPr>
                    <w:tc>
                      <w:tcPr>
                        <w:tcW w:w="1025"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0"/>
                            <w:sz w:val="18"/>
                            <w:szCs w:val="18"/>
                          </w:rPr>
                          <w:t> </w:t>
                        </w:r>
                        <w:r>
                          <w:rPr>
                            <w:rFonts w:ascii="宋体" w:hAnsi="宋体" w:cs="宋体" w:eastAsia="宋体" w:hint="default"/>
                            <w:sz w:val="18"/>
                            <w:szCs w:val="18"/>
                          </w:rPr>
                          <w:t>计</w:t>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16,154,290.03</w:t>
                        </w:r>
                      </w:p>
                    </w:tc>
                    <w:tc>
                      <w:tcPr>
                        <w:tcW w:w="7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1,155,229.35</w:t>
                        </w:r>
                      </w:p>
                    </w:tc>
                    <w:tc>
                      <w:tcPr>
                        <w:tcW w:w="7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left="176" w:right="0"/>
                          <w:jc w:val="center"/>
                          <w:rPr>
                            <w:rFonts w:ascii="宋体" w:hAnsi="宋体" w:cs="宋体" w:eastAsia="宋体" w:hint="default"/>
                            <w:sz w:val="18"/>
                            <w:szCs w:val="18"/>
                          </w:rPr>
                        </w:pPr>
                        <w:r>
                          <w:rPr>
                            <w:rFonts w:ascii="宋体"/>
                            <w:sz w:val="18"/>
                          </w:rPr>
                          <w:t>7.15</w:t>
                        </w:r>
                      </w:p>
                    </w:tc>
                    <w:tc>
                      <w:tcPr>
                        <w:tcW w:w="13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2"/>
                            <w:sz w:val="18"/>
                          </w:rPr>
                          <w:t>123,843,411.12</w:t>
                        </w:r>
                      </w:p>
                    </w:tc>
                    <w:tc>
                      <w:tcPr>
                        <w:tcW w:w="6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8"/>
                            <w:szCs w:val="18"/>
                          </w:rPr>
                        </w:pPr>
                        <w:r>
                          <w:rPr>
                            <w:rFonts w:ascii="宋体"/>
                            <w:spacing w:val="-11"/>
                            <w:sz w:val="18"/>
                          </w:rPr>
                          <w:t>100</w:t>
                        </w:r>
                        <w:r>
                          <w:rPr>
                            <w:rFonts w:ascii="宋体"/>
                            <w:sz w:val="18"/>
                          </w:rPr>
                        </w:r>
                      </w:p>
                    </w:tc>
                    <w:tc>
                      <w:tcPr>
                        <w:tcW w:w="11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2"/>
                            <w:sz w:val="18"/>
                          </w:rPr>
                          <w:t>1,118,634.81</w:t>
                        </w:r>
                      </w:p>
                    </w:tc>
                    <w:tc>
                      <w:tcPr>
                        <w:tcW w:w="607"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133"/>
                          <w:jc w:val="right"/>
                          <w:rPr>
                            <w:rFonts w:ascii="宋体" w:hAnsi="宋体" w:cs="宋体" w:eastAsia="宋体" w:hint="default"/>
                            <w:sz w:val="18"/>
                            <w:szCs w:val="18"/>
                          </w:rPr>
                        </w:pPr>
                        <w:r>
                          <w:rPr>
                            <w:rFonts w:ascii="宋体"/>
                            <w:spacing w:val="-9"/>
                            <w:sz w:val="18"/>
                          </w:rPr>
                          <w:t>0.90</w:t>
                        </w:r>
                      </w:p>
                    </w:tc>
                  </w:tr>
                </w:tbl>
                <w:p>
                  <w:pPr/>
                </w:p>
              </w:txbxContent>
            </v:textbox>
            <w10:wrap type="none"/>
          </v:shape>
        </w:pict>
      </w:r>
      <w:r>
        <w:rPr>
          <w:rFonts w:ascii="宋体" w:hAnsi="宋体" w:cs="宋体" w:eastAsia="宋体" w:hint="default"/>
          <w:sz w:val="18"/>
          <w:szCs w:val="18"/>
        </w:rPr>
        <w:t>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48.05pt;height:.5pt;mso-position-horizontal-relative:char;mso-position-vertical-relative:line" coordorigin="0,0" coordsize="8961,10">
            <v:shape style="position:absolute;left:0;top:0;width:1006;height:10" type="#_x0000_t75" stroked="false">
              <v:imagedata r:id="rId763" o:title=""/>
            </v:shape>
            <v:shape style="position:absolute;left:1001;top:0;width:1390;height:10" type="#_x0000_t75" stroked="false">
              <v:imagedata r:id="rId764" o:title=""/>
            </v:shape>
            <v:shape style="position:absolute;left:2386;top:0;width:780;height:10" type="#_x0000_t75" stroked="false">
              <v:imagedata r:id="rId751" o:title=""/>
            </v:shape>
            <v:shape style="position:absolute;left:3161;top:0;width:3365;height:10" type="#_x0000_t75" stroked="false">
              <v:imagedata r:id="rId752" o:title=""/>
            </v:shape>
            <v:shape style="position:absolute;left:6522;top:0;width:1827;height:10" type="#_x0000_t75" stroked="false">
              <v:imagedata r:id="rId753" o:title=""/>
            </v:shape>
            <v:shape style="position:absolute;left:8344;top:0;width:617;height:10" type="#_x0000_t75" stroked="false">
              <v:imagedata r:id="rId754"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48.05pt;height:.5pt;mso-position-horizontal-relative:char;mso-position-vertical-relative:line" coordorigin="0,0" coordsize="8961,10">
            <v:shape style="position:absolute;left:0;top:0;width:1006;height:10" type="#_x0000_t75" stroked="false">
              <v:imagedata r:id="rId763" o:title=""/>
            </v:shape>
            <v:shape style="position:absolute;left:1001;top:0;width:1390;height:10" type="#_x0000_t75" stroked="false">
              <v:imagedata r:id="rId454" o:title=""/>
            </v:shape>
            <v:shape style="position:absolute;left:2386;top:0;width:780;height:10" type="#_x0000_t75" stroked="false">
              <v:imagedata r:id="rId765" o:title=""/>
            </v:shape>
            <v:shape style="position:absolute;left:3161;top:0;width:3365;height:10" type="#_x0000_t75" stroked="false">
              <v:imagedata r:id="rId745" o:title=""/>
            </v:shape>
            <v:shape style="position:absolute;left:6522;top:0;width:1827;height:10" type="#_x0000_t75" stroked="false">
              <v:imagedata r:id="rId766" o:title=""/>
            </v:shape>
            <v:shape style="position:absolute;left:8344;top:0;width:617;height:10" type="#_x0000_t75" stroked="false">
              <v:imagedata r:id="rId748"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48.05pt;height:.5pt;mso-position-horizontal-relative:char;mso-position-vertical-relative:line" coordorigin="0,0" coordsize="8961,10">
            <v:shape style="position:absolute;left:0;top:0;width:1006;height:10" type="#_x0000_t75" stroked="false">
              <v:imagedata r:id="rId763" o:title=""/>
            </v:shape>
            <v:shape style="position:absolute;left:1001;top:0;width:1390;height:10" type="#_x0000_t75" stroked="false">
              <v:imagedata r:id="rId454" o:title=""/>
            </v:shape>
            <v:shape style="position:absolute;left:2386;top:0;width:780;height:10" type="#_x0000_t75" stroked="false">
              <v:imagedata r:id="rId765" o:title=""/>
            </v:shape>
            <v:shape style="position:absolute;left:3161;top:0;width:3365;height:10" type="#_x0000_t75" stroked="false">
              <v:imagedata r:id="rId745" o:title=""/>
            </v:shape>
            <v:shape style="position:absolute;left:6522;top:0;width:1827;height:10" type="#_x0000_t75" stroked="false">
              <v:imagedata r:id="rId766" o:title=""/>
            </v:shape>
            <v:shape style="position:absolute;left:8344;top:0;width:617;height:10" type="#_x0000_t75" stroked="false">
              <v:imagedata r:id="rId748"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line="105" w:lineRule="exact"/>
        <w:ind w:left="15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8.05pt;height:5.3pt;mso-position-horizontal-relative:char;mso-position-vertical-relative:line" coordorigin="0,0" coordsize="8961,106">
            <v:shape style="position:absolute;left:0;top:0;width:1025;height:106" type="#_x0000_t75" stroked="false">
              <v:imagedata r:id="rId767" o:title=""/>
            </v:shape>
            <v:shape style="position:absolute;left:1001;top:96;width:1390;height:10" type="#_x0000_t75" stroked="false">
              <v:imagedata r:id="rId454" o:title=""/>
            </v:shape>
            <v:shape style="position:absolute;left:2386;top:96;width:780;height:10" type="#_x0000_t75" stroked="false">
              <v:imagedata r:id="rId765" o:title=""/>
            </v:shape>
            <v:shape style="position:absolute;left:3161;top:96;width:3365;height:10" type="#_x0000_t75" stroked="false">
              <v:imagedata r:id="rId745" o:title=""/>
            </v:shape>
            <v:shape style="position:absolute;left:6522;top:96;width:1827;height:10" type="#_x0000_t75" stroked="false">
              <v:imagedata r:id="rId766" o:title=""/>
            </v:shape>
            <v:shape style="position:absolute;left:8344;top:96;width:617;height:10" type="#_x0000_t75" stroked="false">
              <v:imagedata r:id="rId748"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before="168"/>
        <w:ind w:left="678" w:right="0" w:firstLine="0"/>
        <w:jc w:val="left"/>
        <w:rPr>
          <w:rFonts w:ascii="宋体" w:hAnsi="宋体" w:cs="宋体" w:eastAsia="宋体" w:hint="default"/>
          <w:sz w:val="21"/>
          <w:szCs w:val="21"/>
        </w:rPr>
      </w:pPr>
      <w:r>
        <w:rPr/>
        <w:pict>
          <v:group style="position:absolute;margin-left:83.783997pt;margin-top:30.503647pt;width:470.75pt;height:139.85pt;mso-position-horizontal-relative:page;mso-position-vertical-relative:paragraph;z-index:-1115680" coordorigin="1676,610" coordsize="9415,2797">
            <v:group style="position:absolute;left:1690;top:624;width:1500;height:2" coordorigin="1690,624" coordsize="1500,2">
              <v:shape style="position:absolute;left:1690;top:624;width:1500;height:2" coordorigin="1690,624" coordsize="1500,0" path="m1690,624l3190,624e" filled="false" stroked="true" strokeweight="1.44pt" strokecolor="#000000">
                <v:path arrowok="t"/>
              </v:shape>
              <v:shape style="position:absolute;left:3190;top:639;width:10;height:2" type="#_x0000_t75" stroked="false">
                <v:imagedata r:id="rId724" o:title=""/>
              </v:shape>
            </v:group>
            <v:group style="position:absolute;left:3190;top:624;width:29;height:2" coordorigin="3190,624" coordsize="29,2">
              <v:shape style="position:absolute;left:3190;top:624;width:29;height:2" coordorigin="3190,624" coordsize="29,0" path="m3190,624l3219,624e" filled="false" stroked="true" strokeweight="1.44pt" strokecolor="#000000">
                <v:path arrowok="t"/>
              </v:shape>
            </v:group>
            <v:group style="position:absolute;left:3219;top:624;width:4012;height:2" coordorigin="3219,624" coordsize="4012,2">
              <v:shape style="position:absolute;left:3219;top:624;width:4012;height:2" coordorigin="3219,624" coordsize="4012,0" path="m3219,624l7230,624e" filled="false" stroked="true" strokeweight="1.44pt" strokecolor="#000000">
                <v:path arrowok="t"/>
              </v:shape>
              <v:shape style="position:absolute;left:7230;top:639;width:10;height:2" type="#_x0000_t75" stroked="false">
                <v:imagedata r:id="rId724" o:title=""/>
              </v:shape>
            </v:group>
            <v:group style="position:absolute;left:7230;top:624;width:29;height:2" coordorigin="7230,624" coordsize="29,2">
              <v:shape style="position:absolute;left:7230;top:624;width:29;height:2" coordorigin="7230,624" coordsize="29,0" path="m7230,624l7259,624e" filled="false" stroked="true" strokeweight="1.44pt" strokecolor="#000000">
                <v:path arrowok="t"/>
              </v:shape>
            </v:group>
            <v:group style="position:absolute;left:7259;top:624;width:3817;height:2" coordorigin="7259,624" coordsize="3817,2">
              <v:shape style="position:absolute;left:7259;top:624;width:3817;height:2" coordorigin="7259,624" coordsize="3817,0" path="m7259,624l11075,624e" filled="false" stroked="true" strokeweight="1.44pt" strokecolor="#000000">
                <v:path arrowok="t"/>
              </v:shape>
            </v:group>
            <v:group style="position:absolute;left:3190;top:641;width:10;height:20" coordorigin="3190,641" coordsize="10,20">
              <v:shape style="position:absolute;left:3190;top:641;width:10;height:20" coordorigin="3190,641" coordsize="10,20" path="m3190,660l3200,660,3200,641,3190,641,3190,660xe" filled="true" fillcolor="#000000" stroked="false">
                <v:path arrowok="t"/>
                <v:fill type="solid"/>
              </v:shape>
            </v:group>
            <v:group style="position:absolute;left:3190;top:660;width:10;height:20" coordorigin="3190,660" coordsize="10,20">
              <v:shape style="position:absolute;left:3190;top:660;width:10;height:20" coordorigin="3190,660" coordsize="10,20" path="m3190,680l3200,680,3200,660,3190,660,3190,680xe" filled="true" fillcolor="#000000" stroked="false">
                <v:path arrowok="t"/>
                <v:fill type="solid"/>
              </v:shape>
            </v:group>
            <v:group style="position:absolute;left:3190;top:680;width:10;height:20" coordorigin="3190,680" coordsize="10,20">
              <v:shape style="position:absolute;left:3190;top:680;width:10;height:20" coordorigin="3190,680" coordsize="10,20" path="m3190,699l3200,699,3200,680,3190,680,3190,699xe" filled="true" fillcolor="#000000" stroked="false">
                <v:path arrowok="t"/>
                <v:fill type="solid"/>
              </v:shape>
            </v:group>
            <v:group style="position:absolute;left:3190;top:699;width:10;height:20" coordorigin="3190,699" coordsize="10,20">
              <v:shape style="position:absolute;left:3190;top:699;width:10;height:20" coordorigin="3190,699" coordsize="10,20" path="m3190,718l3200,718,3200,699,3190,699,3190,718xe" filled="true" fillcolor="#000000" stroked="false">
                <v:path arrowok="t"/>
                <v:fill type="solid"/>
              </v:shape>
            </v:group>
            <v:group style="position:absolute;left:3190;top:718;width:10;height:20" coordorigin="3190,718" coordsize="10,20">
              <v:shape style="position:absolute;left:3190;top:718;width:10;height:20" coordorigin="3190,718" coordsize="10,20" path="m3190,737l3200,737,3200,718,3190,718,3190,737xe" filled="true" fillcolor="#000000" stroked="false">
                <v:path arrowok="t"/>
                <v:fill type="solid"/>
              </v:shape>
            </v:group>
            <v:group style="position:absolute;left:3190;top:737;width:10;height:20" coordorigin="3190,737" coordsize="10,20">
              <v:shape style="position:absolute;left:3190;top:737;width:10;height:20" coordorigin="3190,737" coordsize="10,20" path="m3190,756l3200,756,3200,737,3190,737,3190,756xe" filled="true" fillcolor="#000000" stroked="false">
                <v:path arrowok="t"/>
                <v:fill type="solid"/>
              </v:shape>
            </v:group>
            <v:group style="position:absolute;left:3190;top:756;width:10;height:20" coordorigin="3190,756" coordsize="10,20">
              <v:shape style="position:absolute;left:3190;top:756;width:10;height:20" coordorigin="3190,756" coordsize="10,20" path="m3190,776l3200,776,3200,756,3190,756,3190,776xe" filled="true" fillcolor="#000000" stroked="false">
                <v:path arrowok="t"/>
                <v:fill type="solid"/>
              </v:shape>
            </v:group>
            <v:group style="position:absolute;left:3190;top:776;width:10;height:20" coordorigin="3190,776" coordsize="10,20">
              <v:shape style="position:absolute;left:3190;top:776;width:10;height:20" coordorigin="3190,776" coordsize="10,20" path="m3190,795l3200,795,3200,776,3190,776,3190,795xe" filled="true" fillcolor="#000000" stroked="false">
                <v:path arrowok="t"/>
                <v:fill type="solid"/>
              </v:shape>
            </v:group>
            <v:group style="position:absolute;left:3190;top:795;width:10;height:20" coordorigin="3190,795" coordsize="10,20">
              <v:shape style="position:absolute;left:3190;top:795;width:10;height:20" coordorigin="3190,795" coordsize="10,20" path="m3190,814l3200,814,3200,795,3190,795,3190,814xe" filled="true" fillcolor="#000000" stroked="false">
                <v:path arrowok="t"/>
                <v:fill type="solid"/>
              </v:shape>
            </v:group>
            <v:group style="position:absolute;left:3190;top:814;width:10;height:20" coordorigin="3190,814" coordsize="10,20">
              <v:shape style="position:absolute;left:3190;top:814;width:10;height:20" coordorigin="3190,814" coordsize="10,20" path="m3190,833l3200,833,3200,814,3190,814,3190,833xe" filled="true" fillcolor="#000000" stroked="false">
                <v:path arrowok="t"/>
                <v:fill type="solid"/>
              </v:shape>
            </v:group>
            <v:group style="position:absolute;left:3190;top:833;width:10;height:20" coordorigin="3190,833" coordsize="10,20">
              <v:shape style="position:absolute;left:3190;top:833;width:10;height:20" coordorigin="3190,833" coordsize="10,20" path="m3190,852l3200,852,3200,833,3190,833,3190,852xe" filled="true" fillcolor="#000000" stroked="false">
                <v:path arrowok="t"/>
                <v:fill type="solid"/>
              </v:shape>
            </v:group>
            <v:group style="position:absolute;left:3190;top:852;width:10;height:20" coordorigin="3190,852" coordsize="10,20">
              <v:shape style="position:absolute;left:3190;top:852;width:10;height:20" coordorigin="3190,852" coordsize="10,20" path="m3190,872l3200,872,3200,852,3190,852,3190,872xe" filled="true" fillcolor="#000000" stroked="false">
                <v:path arrowok="t"/>
                <v:fill type="solid"/>
              </v:shape>
            </v:group>
            <v:group style="position:absolute;left:3190;top:872;width:10;height:20" coordorigin="3190,872" coordsize="10,20">
              <v:shape style="position:absolute;left:3190;top:872;width:10;height:20" coordorigin="3190,872" coordsize="10,20" path="m3190,891l3200,891,3200,872,3190,872,3190,891xe" filled="true" fillcolor="#000000" stroked="false">
                <v:path arrowok="t"/>
                <v:fill type="solid"/>
              </v:shape>
            </v:group>
            <v:group style="position:absolute;left:3190;top:891;width:10;height:20" coordorigin="3190,891" coordsize="10,20">
              <v:shape style="position:absolute;left:3190;top:891;width:10;height:20" coordorigin="3190,891" coordsize="10,20" path="m3190,910l3200,910,3200,891,3190,891,3190,910xe" filled="true" fillcolor="#000000" stroked="false">
                <v:path arrowok="t"/>
                <v:fill type="solid"/>
              </v:shape>
            </v:group>
            <v:group style="position:absolute;left:3190;top:910;width:10;height:20" coordorigin="3190,910" coordsize="10,20">
              <v:shape style="position:absolute;left:3190;top:910;width:10;height:20" coordorigin="3190,910" coordsize="10,20" path="m3190,929l3200,929,3200,910,3190,910,3190,929xe" filled="true" fillcolor="#000000" stroked="false">
                <v:path arrowok="t"/>
                <v:fill type="solid"/>
              </v:shape>
            </v:group>
            <v:group style="position:absolute;left:3190;top:929;width:10;height:20" coordorigin="3190,929" coordsize="10,20">
              <v:shape style="position:absolute;left:3190;top:929;width:10;height:20" coordorigin="3190,929" coordsize="10,20" path="m3190,948l3200,948,3200,929,3190,929,3190,948xe" filled="true" fillcolor="#000000" stroked="false">
                <v:path arrowok="t"/>
                <v:fill type="solid"/>
              </v:shape>
            </v:group>
            <v:group style="position:absolute;left:3190;top:954;width:10;height:2" coordorigin="3190,954" coordsize="10,2">
              <v:shape style="position:absolute;left:3190;top:954;width:10;height:2" coordorigin="3190,954" coordsize="10,0" path="m3190,954l3200,954e" filled="false" stroked="true" strokeweight=".599980pt" strokecolor="#000000">
                <v:path arrowok="t"/>
              </v:shape>
            </v:group>
            <v:group style="position:absolute;left:7230;top:641;width:10;height:20" coordorigin="7230,641" coordsize="10,20">
              <v:shape style="position:absolute;left:7230;top:641;width:10;height:20" coordorigin="7230,641" coordsize="10,20" path="m7230,660l7240,660,7240,641,7230,641,7230,660xe" filled="true" fillcolor="#000000" stroked="false">
                <v:path arrowok="t"/>
                <v:fill type="solid"/>
              </v:shape>
            </v:group>
            <v:group style="position:absolute;left:7230;top:660;width:10;height:20" coordorigin="7230,660" coordsize="10,20">
              <v:shape style="position:absolute;left:7230;top:660;width:10;height:20" coordorigin="7230,660" coordsize="10,20" path="m7230,680l7240,680,7240,660,7230,660,7230,680xe" filled="true" fillcolor="#000000" stroked="false">
                <v:path arrowok="t"/>
                <v:fill type="solid"/>
              </v:shape>
            </v:group>
            <v:group style="position:absolute;left:7230;top:680;width:10;height:20" coordorigin="7230,680" coordsize="10,20">
              <v:shape style="position:absolute;left:7230;top:680;width:10;height:20" coordorigin="7230,680" coordsize="10,20" path="m7230,699l7240,699,7240,680,7230,680,7230,699xe" filled="true" fillcolor="#000000" stroked="false">
                <v:path arrowok="t"/>
                <v:fill type="solid"/>
              </v:shape>
            </v:group>
            <v:group style="position:absolute;left:7230;top:699;width:10;height:20" coordorigin="7230,699" coordsize="10,20">
              <v:shape style="position:absolute;left:7230;top:699;width:10;height:20" coordorigin="7230,699" coordsize="10,20" path="m7230,718l7240,718,7240,699,7230,699,7230,718xe" filled="true" fillcolor="#000000" stroked="false">
                <v:path arrowok="t"/>
                <v:fill type="solid"/>
              </v:shape>
            </v:group>
            <v:group style="position:absolute;left:7230;top:718;width:10;height:20" coordorigin="7230,718" coordsize="10,20">
              <v:shape style="position:absolute;left:7230;top:718;width:10;height:20" coordorigin="7230,718" coordsize="10,20" path="m7230,737l7240,737,7240,718,7230,718,7230,737xe" filled="true" fillcolor="#000000" stroked="false">
                <v:path arrowok="t"/>
                <v:fill type="solid"/>
              </v:shape>
            </v:group>
            <v:group style="position:absolute;left:7230;top:737;width:10;height:20" coordorigin="7230,737" coordsize="10,20">
              <v:shape style="position:absolute;left:7230;top:737;width:10;height:20" coordorigin="7230,737" coordsize="10,20" path="m7230,756l7240,756,7240,737,7230,737,7230,756xe" filled="true" fillcolor="#000000" stroked="false">
                <v:path arrowok="t"/>
                <v:fill type="solid"/>
              </v:shape>
            </v:group>
            <v:group style="position:absolute;left:7230;top:756;width:10;height:20" coordorigin="7230,756" coordsize="10,20">
              <v:shape style="position:absolute;left:7230;top:756;width:10;height:20" coordorigin="7230,756" coordsize="10,20" path="m7230,776l7240,776,7240,756,7230,756,7230,776xe" filled="true" fillcolor="#000000" stroked="false">
                <v:path arrowok="t"/>
                <v:fill type="solid"/>
              </v:shape>
            </v:group>
            <v:group style="position:absolute;left:7230;top:776;width:10;height:20" coordorigin="7230,776" coordsize="10,20">
              <v:shape style="position:absolute;left:7230;top:776;width:10;height:20" coordorigin="7230,776" coordsize="10,20" path="m7230,795l7240,795,7240,776,7230,776,7230,795xe" filled="true" fillcolor="#000000" stroked="false">
                <v:path arrowok="t"/>
                <v:fill type="solid"/>
              </v:shape>
            </v:group>
            <v:group style="position:absolute;left:7230;top:795;width:10;height:20" coordorigin="7230,795" coordsize="10,20">
              <v:shape style="position:absolute;left:7230;top:795;width:10;height:20" coordorigin="7230,795" coordsize="10,20" path="m7230,814l7240,814,7240,795,7230,795,7230,814xe" filled="true" fillcolor="#000000" stroked="false">
                <v:path arrowok="t"/>
                <v:fill type="solid"/>
              </v:shape>
            </v:group>
            <v:group style="position:absolute;left:7230;top:814;width:10;height:20" coordorigin="7230,814" coordsize="10,20">
              <v:shape style="position:absolute;left:7230;top:814;width:10;height:20" coordorigin="7230,814" coordsize="10,20" path="m7230,833l7240,833,7240,814,7230,814,7230,833xe" filled="true" fillcolor="#000000" stroked="false">
                <v:path arrowok="t"/>
                <v:fill type="solid"/>
              </v:shape>
            </v:group>
            <v:group style="position:absolute;left:7230;top:833;width:10;height:20" coordorigin="7230,833" coordsize="10,20">
              <v:shape style="position:absolute;left:7230;top:833;width:10;height:20" coordorigin="7230,833" coordsize="10,20" path="m7230,852l7240,852,7240,833,7230,833,7230,852xe" filled="true" fillcolor="#000000" stroked="false">
                <v:path arrowok="t"/>
                <v:fill type="solid"/>
              </v:shape>
            </v:group>
            <v:group style="position:absolute;left:7230;top:852;width:10;height:20" coordorigin="7230,852" coordsize="10,20">
              <v:shape style="position:absolute;left:7230;top:852;width:10;height:20" coordorigin="7230,852" coordsize="10,20" path="m7230,872l7240,872,7240,852,7230,852,7230,872xe" filled="true" fillcolor="#000000" stroked="false">
                <v:path arrowok="t"/>
                <v:fill type="solid"/>
              </v:shape>
            </v:group>
            <v:group style="position:absolute;left:7230;top:872;width:10;height:20" coordorigin="7230,872" coordsize="10,20">
              <v:shape style="position:absolute;left:7230;top:872;width:10;height:20" coordorigin="7230,872" coordsize="10,20" path="m7230,891l7240,891,7240,872,7230,872,7230,891xe" filled="true" fillcolor="#000000" stroked="false">
                <v:path arrowok="t"/>
                <v:fill type="solid"/>
              </v:shape>
            </v:group>
            <v:group style="position:absolute;left:7230;top:891;width:10;height:20" coordorigin="7230,891" coordsize="10,20">
              <v:shape style="position:absolute;left:7230;top:891;width:10;height:20" coordorigin="7230,891" coordsize="10,20" path="m7230,910l7240,910,7240,891,7230,891,7230,910xe" filled="true" fillcolor="#000000" stroked="false">
                <v:path arrowok="t"/>
                <v:fill type="solid"/>
              </v:shape>
            </v:group>
            <v:group style="position:absolute;left:7230;top:910;width:10;height:20" coordorigin="7230,910" coordsize="10,20">
              <v:shape style="position:absolute;left:7230;top:910;width:10;height:20" coordorigin="7230,910" coordsize="10,20" path="m7230,929l7240,929,7240,910,7230,910,7230,929xe" filled="true" fillcolor="#000000" stroked="false">
                <v:path arrowok="t"/>
                <v:fill type="solid"/>
              </v:shape>
            </v:group>
            <v:group style="position:absolute;left:7230;top:929;width:10;height:20" coordorigin="7230,929" coordsize="10,20">
              <v:shape style="position:absolute;left:7230;top:929;width:10;height:20" coordorigin="7230,929" coordsize="10,20" path="m7230,948l7240,948,7240,929,7230,929,7230,948xe" filled="true" fillcolor="#000000" stroked="false">
                <v:path arrowok="t"/>
                <v:fill type="solid"/>
              </v:shape>
            </v:group>
            <v:group style="position:absolute;left:7230;top:954;width:10;height:2" coordorigin="7230,954" coordsize="10,2">
              <v:shape style="position:absolute;left:7230;top:954;width:10;height:2" coordorigin="7230,954" coordsize="10,0" path="m7230,954l7240,954e" filled="false" stroked="true" strokeweight=".599980pt" strokecolor="#000000">
                <v:path arrowok="t"/>
              </v:shape>
            </v:group>
            <v:group style="position:absolute;left:3190;top:965;width:10;height:2" coordorigin="3190,965" coordsize="10,2">
              <v:shape style="position:absolute;left:3190;top:965;width:10;height:2" coordorigin="3190,965" coordsize="10,0" path="m3190,965l3200,965e" filled="false" stroked="true" strokeweight=".47998pt" strokecolor="#000000">
                <v:path arrowok="t"/>
              </v:shape>
              <v:shape style="position:absolute;left:3200;top:960;width:1287;height:10" type="#_x0000_t75" stroked="false">
                <v:imagedata r:id="rId768" o:title=""/>
              </v:shape>
              <v:shape style="position:absolute;left:4482;top:960;width:761;height:10" type="#_x0000_t75" stroked="false">
                <v:imagedata r:id="rId769" o:title=""/>
              </v:shape>
              <v:shape style="position:absolute;left:5238;top:960;width:1992;height:10" type="#_x0000_t75" stroked="false">
                <v:imagedata r:id="rId770" o:title=""/>
              </v:shape>
              <v:shape style="position:absolute;left:7225;top:960;width:1210;height:10" type="#_x0000_t75" stroked="false">
                <v:imagedata r:id="rId771" o:title=""/>
              </v:shape>
              <v:shape style="position:absolute;left:8430;top:960;width:2645;height:10" type="#_x0000_t75" stroked="false">
                <v:imagedata r:id="rId772" o:title=""/>
              </v:shape>
            </v:group>
            <v:group style="position:absolute;left:3190;top:970;width:10;height:20" coordorigin="3190,970" coordsize="10,20">
              <v:shape style="position:absolute;left:3190;top:970;width:10;height:20" coordorigin="3190,970" coordsize="10,20" path="m3190,989l3200,989,3200,970,3190,970,3190,989xe" filled="true" fillcolor="#000000" stroked="false">
                <v:path arrowok="t"/>
                <v:fill type="solid"/>
              </v:shape>
            </v:group>
            <v:group style="position:absolute;left:3190;top:989;width:10;height:20" coordorigin="3190,989" coordsize="10,20">
              <v:shape style="position:absolute;left:3190;top:989;width:10;height:20" coordorigin="3190,989" coordsize="10,20" path="m3190,1008l3200,1008,3200,989,3190,989,3190,1008xe" filled="true" fillcolor="#000000" stroked="false">
                <v:path arrowok="t"/>
                <v:fill type="solid"/>
              </v:shape>
            </v:group>
            <v:group style="position:absolute;left:3190;top:1008;width:10;height:20" coordorigin="3190,1008" coordsize="10,20">
              <v:shape style="position:absolute;left:3190;top:1008;width:10;height:20" coordorigin="3190,1008" coordsize="10,20" path="m3190,1028l3200,1028,3200,1008,3190,1008,3190,1028xe" filled="true" fillcolor="#000000" stroked="false">
                <v:path arrowok="t"/>
                <v:fill type="solid"/>
              </v:shape>
            </v:group>
            <v:group style="position:absolute;left:3190;top:1028;width:10;height:20" coordorigin="3190,1028" coordsize="10,20">
              <v:shape style="position:absolute;left:3190;top:1028;width:10;height:20" coordorigin="3190,1028" coordsize="10,20" path="m3190,1047l3200,1047,3200,1028,3190,1028,3190,1047xe" filled="true" fillcolor="#000000" stroked="false">
                <v:path arrowok="t"/>
                <v:fill type="solid"/>
              </v:shape>
            </v:group>
            <v:group style="position:absolute;left:3190;top:1047;width:10;height:20" coordorigin="3190,1047" coordsize="10,20">
              <v:shape style="position:absolute;left:3190;top:1047;width:10;height:20" coordorigin="3190,1047" coordsize="10,20" path="m3190,1066l3200,1066,3200,1047,3190,1047,3190,1066xe" filled="true" fillcolor="#000000" stroked="false">
                <v:path arrowok="t"/>
                <v:fill type="solid"/>
              </v:shape>
            </v:group>
            <v:group style="position:absolute;left:3190;top:1066;width:10;height:20" coordorigin="3190,1066" coordsize="10,20">
              <v:shape style="position:absolute;left:3190;top:1066;width:10;height:20" coordorigin="3190,1066" coordsize="10,20" path="m3190,1085l3200,1085,3200,1066,3190,1066,3190,1085xe" filled="true" fillcolor="#000000" stroked="false">
                <v:path arrowok="t"/>
                <v:fill type="solid"/>
              </v:shape>
            </v:group>
            <v:group style="position:absolute;left:3190;top:1085;width:10;height:20" coordorigin="3190,1085" coordsize="10,20">
              <v:shape style="position:absolute;left:3190;top:1085;width:10;height:20" coordorigin="3190,1085" coordsize="10,20" path="m3190,1105l3200,1105,3200,1085,3190,1085,3190,1105xe" filled="true" fillcolor="#000000" stroked="false">
                <v:path arrowok="t"/>
                <v:fill type="solid"/>
              </v:shape>
            </v:group>
            <v:group style="position:absolute;left:3190;top:1105;width:10;height:20" coordorigin="3190,1105" coordsize="10,20">
              <v:shape style="position:absolute;left:3190;top:1105;width:10;height:20" coordorigin="3190,1105" coordsize="10,20" path="m3190,1124l3200,1124,3200,1105,3190,1105,3190,1124xe" filled="true" fillcolor="#000000" stroked="false">
                <v:path arrowok="t"/>
                <v:fill type="solid"/>
              </v:shape>
            </v:group>
            <v:group style="position:absolute;left:3190;top:1124;width:10;height:20" coordorigin="3190,1124" coordsize="10,20">
              <v:shape style="position:absolute;left:3190;top:1124;width:10;height:20" coordorigin="3190,1124" coordsize="10,20" path="m3190,1143l3200,1143,3200,1124,3190,1124,3190,1143xe" filled="true" fillcolor="#000000" stroked="false">
                <v:path arrowok="t"/>
                <v:fill type="solid"/>
              </v:shape>
            </v:group>
            <v:group style="position:absolute;left:3190;top:1143;width:10;height:20" coordorigin="3190,1143" coordsize="10,20">
              <v:shape style="position:absolute;left:3190;top:1143;width:10;height:20" coordorigin="3190,1143" coordsize="10,20" path="m3190,1163l3200,1163,3200,1143,3190,1143,3190,1163xe" filled="true" fillcolor="#000000" stroked="false">
                <v:path arrowok="t"/>
                <v:fill type="solid"/>
              </v:shape>
            </v:group>
            <v:group style="position:absolute;left:3190;top:1163;width:10;height:20" coordorigin="3190,1163" coordsize="10,20">
              <v:shape style="position:absolute;left:3190;top:1163;width:10;height:20" coordorigin="3190,1163" coordsize="10,20" path="m3190,1182l3200,1182,3200,1163,3190,1163,3190,1182xe" filled="true" fillcolor="#000000" stroked="false">
                <v:path arrowok="t"/>
                <v:fill type="solid"/>
              </v:shape>
            </v:group>
            <v:group style="position:absolute;left:3190;top:1182;width:10;height:20" coordorigin="3190,1182" coordsize="10,20">
              <v:shape style="position:absolute;left:3190;top:1182;width:10;height:20" coordorigin="3190,1182" coordsize="10,20" path="m3190,1201l3200,1201,3200,1182,3190,1182,3190,1201xe" filled="true" fillcolor="#000000" stroked="false">
                <v:path arrowok="t"/>
                <v:fill type="solid"/>
              </v:shape>
            </v:group>
            <v:group style="position:absolute;left:3190;top:1201;width:10;height:20" coordorigin="3190,1201" coordsize="10,20">
              <v:shape style="position:absolute;left:3190;top:1201;width:10;height:20" coordorigin="3190,1201" coordsize="10,20" path="m3190,1220l3200,1220,3200,1201,3190,1201,3190,1220xe" filled="true" fillcolor="#000000" stroked="false">
                <v:path arrowok="t"/>
                <v:fill type="solid"/>
              </v:shape>
            </v:group>
            <v:group style="position:absolute;left:3190;top:1220;width:10;height:20" coordorigin="3190,1220" coordsize="10,20">
              <v:shape style="position:absolute;left:3190;top:1220;width:10;height:20" coordorigin="3190,1220" coordsize="10,20" path="m3190,1239l3200,1239,3200,1220,3190,1220,3190,1239xe" filled="true" fillcolor="#000000" stroked="false">
                <v:path arrowok="t"/>
                <v:fill type="solid"/>
              </v:shape>
            </v:group>
            <v:group style="position:absolute;left:3190;top:1239;width:10;height:20" coordorigin="3190,1239" coordsize="10,20">
              <v:shape style="position:absolute;left:3190;top:1239;width:10;height:20" coordorigin="3190,1239" coordsize="10,20" path="m3190,1259l3200,1259,3200,1239,3190,1239,3190,1259xe" filled="true" fillcolor="#000000" stroked="false">
                <v:path arrowok="t"/>
                <v:fill type="solid"/>
              </v:shape>
            </v:group>
            <v:group style="position:absolute;left:3190;top:1259;width:10;height:20" coordorigin="3190,1259" coordsize="10,20">
              <v:shape style="position:absolute;left:3190;top:1259;width:10;height:20" coordorigin="3190,1259" coordsize="10,20" path="m3190,1278l3200,1278,3200,1259,3190,1259,3190,1278xe" filled="true" fillcolor="#000000" stroked="false">
                <v:path arrowok="t"/>
                <v:fill type="solid"/>
              </v:shape>
            </v:group>
            <v:group style="position:absolute;left:3190;top:1278;width:10;height:20" coordorigin="3190,1278" coordsize="10,20">
              <v:shape style="position:absolute;left:3190;top:1278;width:10;height:20" coordorigin="3190,1278" coordsize="10,20" path="m3190,1297l3200,1297,3200,1278,3190,1278,3190,1297xe" filled="true" fillcolor="#000000" stroked="false">
                <v:path arrowok="t"/>
                <v:fill type="solid"/>
              </v:shape>
            </v:group>
            <v:group style="position:absolute;left:3190;top:1297;width:10;height:20" coordorigin="3190,1297" coordsize="10,20">
              <v:shape style="position:absolute;left:3190;top:1297;width:10;height:20" coordorigin="3190,1297" coordsize="10,20" path="m3190,1316l3200,1316,3200,1297,3190,1297,3190,1316xe" filled="true" fillcolor="#000000" stroked="false">
                <v:path arrowok="t"/>
                <v:fill type="solid"/>
              </v:shape>
            </v:group>
            <v:group style="position:absolute;left:3190;top:1316;width:10;height:20" coordorigin="3190,1316" coordsize="10,20">
              <v:shape style="position:absolute;left:3190;top:1316;width:10;height:20" coordorigin="3190,1316" coordsize="10,20" path="m3190,1335l3200,1335,3200,1316,3190,1316,3190,1335xe" filled="true" fillcolor="#000000" stroked="false">
                <v:path arrowok="t"/>
                <v:fill type="solid"/>
              </v:shape>
            </v:group>
            <v:group style="position:absolute;left:3190;top:1335;width:10;height:20" coordorigin="3190,1335" coordsize="10,20">
              <v:shape style="position:absolute;left:3190;top:1335;width:10;height:20" coordorigin="3190,1335" coordsize="10,20" path="m3190,1355l3200,1355,3200,1335,3190,1335,3190,1355xe" filled="true" fillcolor="#000000" stroked="false">
                <v:path arrowok="t"/>
                <v:fill type="solid"/>
              </v:shape>
            </v:group>
            <v:group style="position:absolute;left:3190;top:1355;width:10;height:20" coordorigin="3190,1355" coordsize="10,20">
              <v:shape style="position:absolute;left:3190;top:1355;width:10;height:20" coordorigin="3190,1355" coordsize="10,20" path="m3190,1374l3200,1374,3200,1355,3190,1355,3190,1374xe" filled="true" fillcolor="#000000" stroked="false">
                <v:path arrowok="t"/>
                <v:fill type="solid"/>
              </v:shape>
            </v:group>
            <v:group style="position:absolute;left:3190;top:1374;width:10;height:20" coordorigin="3190,1374" coordsize="10,20">
              <v:shape style="position:absolute;left:3190;top:1374;width:10;height:20" coordorigin="3190,1374" coordsize="10,20" path="m3190,1393l3200,1393,3200,1374,3190,1374,3190,1393xe" filled="true" fillcolor="#000000" stroked="false">
                <v:path arrowok="t"/>
                <v:fill type="solid"/>
              </v:shape>
            </v:group>
            <v:group style="position:absolute;left:3190;top:1393;width:10;height:20" coordorigin="3190,1393" coordsize="10,20">
              <v:shape style="position:absolute;left:3190;top:1393;width:10;height:20" coordorigin="3190,1393" coordsize="10,20" path="m3190,1412l3200,1412,3200,1393,3190,1393,3190,1412xe" filled="true" fillcolor="#000000" stroked="false">
                <v:path arrowok="t"/>
                <v:fill type="solid"/>
              </v:shape>
            </v:group>
            <v:group style="position:absolute;left:3190;top:1412;width:10;height:20" coordorigin="3190,1412" coordsize="10,20">
              <v:shape style="position:absolute;left:3190;top:1412;width:10;height:20" coordorigin="3190,1412" coordsize="10,20" path="m3190,1431l3200,1431,3200,1412,3190,1412,3190,1431xe" filled="true" fillcolor="#000000" stroked="false">
                <v:path arrowok="t"/>
                <v:fill type="solid"/>
              </v:shape>
            </v:group>
            <v:group style="position:absolute;left:3190;top:1431;width:10;height:20" coordorigin="3190,1431" coordsize="10,20">
              <v:shape style="position:absolute;left:3190;top:1431;width:10;height:20" coordorigin="3190,1431" coordsize="10,20" path="m3190,1451l3200,1451,3200,1431,3190,1431,3190,1451xe" filled="true" fillcolor="#000000" stroked="false">
                <v:path arrowok="t"/>
                <v:fill type="solid"/>
              </v:shape>
            </v:group>
            <v:group style="position:absolute;left:3190;top:1451;width:10;height:20" coordorigin="3190,1451" coordsize="10,20">
              <v:shape style="position:absolute;left:3190;top:1451;width:10;height:20" coordorigin="3190,1451" coordsize="10,20" path="m3190,1470l3200,1470,3200,1451,3190,1451,3190,1470xe" filled="true" fillcolor="#000000" stroked="false">
                <v:path arrowok="t"/>
                <v:fill type="solid"/>
              </v:shape>
            </v:group>
            <v:group style="position:absolute;left:3190;top:1470;width:10;height:20" coordorigin="3190,1470" coordsize="10,20">
              <v:shape style="position:absolute;left:3190;top:1470;width:10;height:20" coordorigin="3190,1470" coordsize="10,20" path="m3190,1489l3200,1489,3200,1470,3190,1470,3190,1489xe" filled="true" fillcolor="#000000" stroked="false">
                <v:path arrowok="t"/>
                <v:fill type="solid"/>
              </v:shape>
            </v:group>
            <v:group style="position:absolute;left:3190;top:1489;width:10;height:20" coordorigin="3190,1489" coordsize="10,20">
              <v:shape style="position:absolute;left:3190;top:1489;width:10;height:20" coordorigin="3190,1489" coordsize="10,20" path="m3190,1508l3200,1508,3200,1489,3190,1489,3190,1508xe" filled="true" fillcolor="#000000" stroked="false">
                <v:path arrowok="t"/>
                <v:fill type="solid"/>
              </v:shape>
            </v:group>
            <v:group style="position:absolute;left:3190;top:1508;width:10;height:20" coordorigin="3190,1508" coordsize="10,20">
              <v:shape style="position:absolute;left:3190;top:1508;width:10;height:20" coordorigin="3190,1508" coordsize="10,20" path="m3190,1527l3200,1527,3200,1508,3190,1508,3190,1527xe" filled="true" fillcolor="#000000" stroked="false">
                <v:path arrowok="t"/>
                <v:fill type="solid"/>
              </v:shape>
            </v:group>
            <v:group style="position:absolute;left:3190;top:1527;width:10;height:20" coordorigin="3190,1527" coordsize="10,20">
              <v:shape style="position:absolute;left:3190;top:1527;width:10;height:20" coordorigin="3190,1527" coordsize="10,20" path="m3190,1547l3200,1547,3200,1527,3190,1527,3190,1547xe" filled="true" fillcolor="#000000" stroked="false">
                <v:path arrowok="t"/>
                <v:fill type="solid"/>
              </v:shape>
            </v:group>
            <v:group style="position:absolute;left:3190;top:1547;width:10;height:20" coordorigin="3190,1547" coordsize="10,20">
              <v:shape style="position:absolute;left:3190;top:1547;width:10;height:20" coordorigin="3190,1547" coordsize="10,20" path="m3190,1566l3200,1566,3200,1547,3190,1547,3190,1566xe" filled="true" fillcolor="#000000" stroked="false">
                <v:path arrowok="t"/>
                <v:fill type="solid"/>
              </v:shape>
            </v:group>
            <v:group style="position:absolute;left:3190;top:1566;width:10;height:20" coordorigin="3190,1566" coordsize="10,20">
              <v:shape style="position:absolute;left:3190;top:1566;width:10;height:20" coordorigin="3190,1566" coordsize="10,20" path="m3190,1585l3200,1585,3200,1566,3190,1566,3190,1585xe" filled="true" fillcolor="#000000" stroked="false">
                <v:path arrowok="t"/>
                <v:fill type="solid"/>
              </v:shape>
            </v:group>
            <v:group style="position:absolute;left:3190;top:1585;width:10;height:20" coordorigin="3190,1585" coordsize="10,20">
              <v:shape style="position:absolute;left:3190;top:1585;width:10;height:20" coordorigin="3190,1585" coordsize="10,20" path="m3190,1604l3200,1604,3200,1585,3190,1585,3190,1604xe" filled="true" fillcolor="#000000" stroked="false">
                <v:path arrowok="t"/>
                <v:fill type="solid"/>
              </v:shape>
            </v:group>
            <v:group style="position:absolute;left:3190;top:1604;width:10;height:20" coordorigin="3190,1604" coordsize="10,20">
              <v:shape style="position:absolute;left:3190;top:1604;width:10;height:20" coordorigin="3190,1604" coordsize="10,20" path="m3190,1623l3200,1623,3200,1604,3190,1604,3190,1623xe" filled="true" fillcolor="#000000" stroked="false">
                <v:path arrowok="t"/>
                <v:fill type="solid"/>
              </v:shape>
            </v:group>
            <v:group style="position:absolute;left:3190;top:1623;width:10;height:20" coordorigin="3190,1623" coordsize="10,20">
              <v:shape style="position:absolute;left:3190;top:1623;width:10;height:20" coordorigin="3190,1623" coordsize="10,20" path="m3190,1643l3200,1643,3200,1623,3190,1623,3190,1643xe" filled="true" fillcolor="#000000" stroked="false">
                <v:path arrowok="t"/>
                <v:fill type="solid"/>
              </v:shape>
            </v:group>
            <v:group style="position:absolute;left:3190;top:1643;width:10;height:20" coordorigin="3190,1643" coordsize="10,20">
              <v:shape style="position:absolute;left:3190;top:1643;width:10;height:20" coordorigin="3190,1643" coordsize="10,20" path="m3190,1662l3200,1662,3200,1643,3190,1643,3190,1662xe" filled="true" fillcolor="#000000" stroked="false">
                <v:path arrowok="t"/>
                <v:fill type="solid"/>
              </v:shape>
            </v:group>
            <v:group style="position:absolute;left:3190;top:1662;width:10;height:20" coordorigin="3190,1662" coordsize="10,20">
              <v:shape style="position:absolute;left:3190;top:1662;width:10;height:20" coordorigin="3190,1662" coordsize="10,20" path="m3190,1681l3200,1681,3200,1662,3190,1662,3190,1681xe" filled="true" fillcolor="#000000" stroked="false">
                <v:path arrowok="t"/>
                <v:fill type="solid"/>
              </v:shape>
            </v:group>
            <v:group style="position:absolute;left:3190;top:1681;width:10;height:20" coordorigin="3190,1681" coordsize="10,20">
              <v:shape style="position:absolute;left:3190;top:1681;width:10;height:20" coordorigin="3190,1681" coordsize="10,20" path="m3190,1700l3200,1700,3200,1681,3190,1681,3190,1700xe" filled="true" fillcolor="#000000" stroked="false">
                <v:path arrowok="t"/>
                <v:fill type="solid"/>
              </v:shape>
            </v:group>
            <v:group style="position:absolute;left:3190;top:1700;width:10;height:20" coordorigin="3190,1700" coordsize="10,20">
              <v:shape style="position:absolute;left:3190;top:1700;width:10;height:20" coordorigin="3190,1700" coordsize="10,20" path="m3190,1719l3200,1719,3200,1700,3190,1700,3190,1719xe" filled="true" fillcolor="#000000" stroked="false">
                <v:path arrowok="t"/>
                <v:fill type="solid"/>
              </v:shape>
            </v:group>
            <v:group style="position:absolute;left:3190;top:1719;width:10;height:20" coordorigin="3190,1719" coordsize="10,20">
              <v:shape style="position:absolute;left:3190;top:1719;width:10;height:20" coordorigin="3190,1719" coordsize="10,20" path="m3190,1739l3200,1739,3200,1719,3190,1719,3190,1739xe" filled="true" fillcolor="#000000" stroked="false">
                <v:path arrowok="t"/>
                <v:fill type="solid"/>
              </v:shape>
            </v:group>
            <v:group style="position:absolute;left:3190;top:1739;width:10;height:20" coordorigin="3190,1739" coordsize="10,20">
              <v:shape style="position:absolute;left:3190;top:1739;width:10;height:20" coordorigin="3190,1739" coordsize="10,20" path="m3190,1758l3200,1758,3200,1739,3190,1739,3190,1758xe" filled="true" fillcolor="#000000" stroked="false">
                <v:path arrowok="t"/>
                <v:fill type="solid"/>
              </v:shape>
            </v:group>
            <v:group style="position:absolute;left:3190;top:1764;width:10;height:2" coordorigin="3190,1764" coordsize="10,2">
              <v:shape style="position:absolute;left:3190;top:1764;width:10;height:2" coordorigin="3190,1764" coordsize="10,0" path="m3190,1764l3200,1764e" filled="false" stroked="true" strokeweight=".599980pt" strokecolor="#000000">
                <v:path arrowok="t"/>
              </v:shape>
            </v:group>
            <v:group style="position:absolute;left:4487;top:970;width:10;height:20" coordorigin="4487,970" coordsize="10,20">
              <v:shape style="position:absolute;left:4487;top:970;width:10;height:20" coordorigin="4487,970" coordsize="10,20" path="m4487,989l4496,989,4496,970,4487,970,4487,989xe" filled="true" fillcolor="#000000" stroked="false">
                <v:path arrowok="t"/>
                <v:fill type="solid"/>
              </v:shape>
            </v:group>
            <v:group style="position:absolute;left:4487;top:989;width:10;height:20" coordorigin="4487,989" coordsize="10,20">
              <v:shape style="position:absolute;left:4487;top:989;width:10;height:20" coordorigin="4487,989" coordsize="10,20" path="m4487,1008l4496,1008,4496,989,4487,989,4487,1008xe" filled="true" fillcolor="#000000" stroked="false">
                <v:path arrowok="t"/>
                <v:fill type="solid"/>
              </v:shape>
            </v:group>
            <v:group style="position:absolute;left:4487;top:1008;width:10;height:20" coordorigin="4487,1008" coordsize="10,20">
              <v:shape style="position:absolute;left:4487;top:1008;width:10;height:20" coordorigin="4487,1008" coordsize="10,20" path="m4487,1028l4496,1028,4496,1008,4487,1008,4487,1028xe" filled="true" fillcolor="#000000" stroked="false">
                <v:path arrowok="t"/>
                <v:fill type="solid"/>
              </v:shape>
            </v:group>
            <v:group style="position:absolute;left:4487;top:1028;width:10;height:20" coordorigin="4487,1028" coordsize="10,20">
              <v:shape style="position:absolute;left:4487;top:1028;width:10;height:20" coordorigin="4487,1028" coordsize="10,20" path="m4487,1047l4496,1047,4496,1028,4487,1028,4487,1047xe" filled="true" fillcolor="#000000" stroked="false">
                <v:path arrowok="t"/>
                <v:fill type="solid"/>
              </v:shape>
            </v:group>
            <v:group style="position:absolute;left:4487;top:1047;width:10;height:20" coordorigin="4487,1047" coordsize="10,20">
              <v:shape style="position:absolute;left:4487;top:1047;width:10;height:20" coordorigin="4487,1047" coordsize="10,20" path="m4487,1066l4496,1066,4496,1047,4487,1047,4487,1066xe" filled="true" fillcolor="#000000" stroked="false">
                <v:path arrowok="t"/>
                <v:fill type="solid"/>
              </v:shape>
            </v:group>
            <v:group style="position:absolute;left:4487;top:1066;width:10;height:20" coordorigin="4487,1066" coordsize="10,20">
              <v:shape style="position:absolute;left:4487;top:1066;width:10;height:20" coordorigin="4487,1066" coordsize="10,20" path="m4487,1085l4496,1085,4496,1066,4487,1066,4487,1085xe" filled="true" fillcolor="#000000" stroked="false">
                <v:path arrowok="t"/>
                <v:fill type="solid"/>
              </v:shape>
            </v:group>
            <v:group style="position:absolute;left:4487;top:1085;width:10;height:20" coordorigin="4487,1085" coordsize="10,20">
              <v:shape style="position:absolute;left:4487;top:1085;width:10;height:20" coordorigin="4487,1085" coordsize="10,20" path="m4487,1105l4496,1105,4496,1085,4487,1085,4487,1105xe" filled="true" fillcolor="#000000" stroked="false">
                <v:path arrowok="t"/>
                <v:fill type="solid"/>
              </v:shape>
            </v:group>
            <v:group style="position:absolute;left:4487;top:1105;width:10;height:20" coordorigin="4487,1105" coordsize="10,20">
              <v:shape style="position:absolute;left:4487;top:1105;width:10;height:20" coordorigin="4487,1105" coordsize="10,20" path="m4487,1124l4496,1124,4496,1105,4487,1105,4487,1124xe" filled="true" fillcolor="#000000" stroked="false">
                <v:path arrowok="t"/>
                <v:fill type="solid"/>
              </v:shape>
            </v:group>
            <v:group style="position:absolute;left:4487;top:1124;width:10;height:20" coordorigin="4487,1124" coordsize="10,20">
              <v:shape style="position:absolute;left:4487;top:1124;width:10;height:20" coordorigin="4487,1124" coordsize="10,20" path="m4487,1143l4496,1143,4496,1124,4487,1124,4487,1143xe" filled="true" fillcolor="#000000" stroked="false">
                <v:path arrowok="t"/>
                <v:fill type="solid"/>
              </v:shape>
            </v:group>
            <v:group style="position:absolute;left:4487;top:1143;width:10;height:20" coordorigin="4487,1143" coordsize="10,20">
              <v:shape style="position:absolute;left:4487;top:1143;width:10;height:20" coordorigin="4487,1143" coordsize="10,20" path="m4487,1163l4496,1163,4496,1143,4487,1143,4487,1163xe" filled="true" fillcolor="#000000" stroked="false">
                <v:path arrowok="t"/>
                <v:fill type="solid"/>
              </v:shape>
            </v:group>
            <v:group style="position:absolute;left:4487;top:1163;width:10;height:20" coordorigin="4487,1163" coordsize="10,20">
              <v:shape style="position:absolute;left:4487;top:1163;width:10;height:20" coordorigin="4487,1163" coordsize="10,20" path="m4487,1182l4496,1182,4496,1163,4487,1163,4487,1182xe" filled="true" fillcolor="#000000" stroked="false">
                <v:path arrowok="t"/>
                <v:fill type="solid"/>
              </v:shape>
            </v:group>
            <v:group style="position:absolute;left:4487;top:1182;width:10;height:20" coordorigin="4487,1182" coordsize="10,20">
              <v:shape style="position:absolute;left:4487;top:1182;width:10;height:20" coordorigin="4487,1182" coordsize="10,20" path="m4487,1201l4496,1201,4496,1182,4487,1182,4487,1201xe" filled="true" fillcolor="#000000" stroked="false">
                <v:path arrowok="t"/>
                <v:fill type="solid"/>
              </v:shape>
            </v:group>
            <v:group style="position:absolute;left:4487;top:1201;width:10;height:20" coordorigin="4487,1201" coordsize="10,20">
              <v:shape style="position:absolute;left:4487;top:1201;width:10;height:20" coordorigin="4487,1201" coordsize="10,20" path="m4487,1220l4496,1220,4496,1201,4487,1201,4487,1220xe" filled="true" fillcolor="#000000" stroked="false">
                <v:path arrowok="t"/>
                <v:fill type="solid"/>
              </v:shape>
            </v:group>
            <v:group style="position:absolute;left:4487;top:1220;width:10;height:20" coordorigin="4487,1220" coordsize="10,20">
              <v:shape style="position:absolute;left:4487;top:1220;width:10;height:20" coordorigin="4487,1220" coordsize="10,20" path="m4487,1239l4496,1239,4496,1220,4487,1220,4487,1239xe" filled="true" fillcolor="#000000" stroked="false">
                <v:path arrowok="t"/>
                <v:fill type="solid"/>
              </v:shape>
            </v:group>
            <v:group style="position:absolute;left:4487;top:1239;width:10;height:20" coordorigin="4487,1239" coordsize="10,20">
              <v:shape style="position:absolute;left:4487;top:1239;width:10;height:20" coordorigin="4487,1239" coordsize="10,20" path="m4487,1259l4496,1259,4496,1239,4487,1239,4487,1259xe" filled="true" fillcolor="#000000" stroked="false">
                <v:path arrowok="t"/>
                <v:fill type="solid"/>
              </v:shape>
            </v:group>
            <v:group style="position:absolute;left:4487;top:1259;width:10;height:20" coordorigin="4487,1259" coordsize="10,20">
              <v:shape style="position:absolute;left:4487;top:1259;width:10;height:20" coordorigin="4487,1259" coordsize="10,20" path="m4487,1278l4496,1278,4496,1259,4487,1259,4487,1278xe" filled="true" fillcolor="#000000" stroked="false">
                <v:path arrowok="t"/>
                <v:fill type="solid"/>
              </v:shape>
            </v:group>
            <v:group style="position:absolute;left:4487;top:1278;width:10;height:20" coordorigin="4487,1278" coordsize="10,20">
              <v:shape style="position:absolute;left:4487;top:1278;width:10;height:20" coordorigin="4487,1278" coordsize="10,20" path="m4487,1297l4496,1297,4496,1278,4487,1278,4487,1297xe" filled="true" fillcolor="#000000" stroked="false">
                <v:path arrowok="t"/>
                <v:fill type="solid"/>
              </v:shape>
            </v:group>
            <v:group style="position:absolute;left:4487;top:1297;width:10;height:20" coordorigin="4487,1297" coordsize="10,20">
              <v:shape style="position:absolute;left:4487;top:1297;width:10;height:20" coordorigin="4487,1297" coordsize="10,20" path="m4487,1316l4496,1316,4496,1297,4487,1297,4487,1316xe" filled="true" fillcolor="#000000" stroked="false">
                <v:path arrowok="t"/>
                <v:fill type="solid"/>
              </v:shape>
            </v:group>
            <v:group style="position:absolute;left:4487;top:1316;width:10;height:20" coordorigin="4487,1316" coordsize="10,20">
              <v:shape style="position:absolute;left:4487;top:1316;width:10;height:20" coordorigin="4487,1316" coordsize="10,20" path="m4487,1335l4496,1335,4496,1316,4487,1316,4487,1335xe" filled="true" fillcolor="#000000" stroked="false">
                <v:path arrowok="t"/>
                <v:fill type="solid"/>
              </v:shape>
            </v:group>
            <v:group style="position:absolute;left:4487;top:1335;width:10;height:20" coordorigin="4487,1335" coordsize="10,20">
              <v:shape style="position:absolute;left:4487;top:1335;width:10;height:20" coordorigin="4487,1335" coordsize="10,20" path="m4487,1355l4496,1355,4496,1335,4487,1335,4487,1355xe" filled="true" fillcolor="#000000" stroked="false">
                <v:path arrowok="t"/>
                <v:fill type="solid"/>
              </v:shape>
            </v:group>
            <v:group style="position:absolute;left:4487;top:1355;width:10;height:20" coordorigin="4487,1355" coordsize="10,20">
              <v:shape style="position:absolute;left:4487;top:1355;width:10;height:20" coordorigin="4487,1355" coordsize="10,20" path="m4487,1374l4496,1374,4496,1355,4487,1355,4487,1374xe" filled="true" fillcolor="#000000" stroked="false">
                <v:path arrowok="t"/>
                <v:fill type="solid"/>
              </v:shape>
            </v:group>
            <v:group style="position:absolute;left:4487;top:1374;width:10;height:20" coordorigin="4487,1374" coordsize="10,20">
              <v:shape style="position:absolute;left:4487;top:1374;width:10;height:20" coordorigin="4487,1374" coordsize="10,20" path="m4487,1393l4496,1393,4496,1374,4487,1374,4487,1393xe" filled="true" fillcolor="#000000" stroked="false">
                <v:path arrowok="t"/>
                <v:fill type="solid"/>
              </v:shape>
            </v:group>
            <v:group style="position:absolute;left:4487;top:1393;width:10;height:20" coordorigin="4487,1393" coordsize="10,20">
              <v:shape style="position:absolute;left:4487;top:1393;width:10;height:20" coordorigin="4487,1393" coordsize="10,20" path="m4487,1412l4496,1412,4496,1393,4487,1393,4487,1412xe" filled="true" fillcolor="#000000" stroked="false">
                <v:path arrowok="t"/>
                <v:fill type="solid"/>
              </v:shape>
            </v:group>
            <v:group style="position:absolute;left:4487;top:1412;width:10;height:20" coordorigin="4487,1412" coordsize="10,20">
              <v:shape style="position:absolute;left:4487;top:1412;width:10;height:20" coordorigin="4487,1412" coordsize="10,20" path="m4487,1431l4496,1431,4496,1412,4487,1412,4487,1431xe" filled="true" fillcolor="#000000" stroked="false">
                <v:path arrowok="t"/>
                <v:fill type="solid"/>
              </v:shape>
            </v:group>
            <v:group style="position:absolute;left:4487;top:1431;width:10;height:20" coordorigin="4487,1431" coordsize="10,20">
              <v:shape style="position:absolute;left:4487;top:1431;width:10;height:20" coordorigin="4487,1431" coordsize="10,20" path="m4487,1451l4496,1451,4496,1431,4487,1431,4487,1451xe" filled="true" fillcolor="#000000" stroked="false">
                <v:path arrowok="t"/>
                <v:fill type="solid"/>
              </v:shape>
            </v:group>
            <v:group style="position:absolute;left:4487;top:1451;width:10;height:20" coordorigin="4487,1451" coordsize="10,20">
              <v:shape style="position:absolute;left:4487;top:1451;width:10;height:20" coordorigin="4487,1451" coordsize="10,20" path="m4487,1470l4496,1470,4496,1451,4487,1451,4487,1470xe" filled="true" fillcolor="#000000" stroked="false">
                <v:path arrowok="t"/>
                <v:fill type="solid"/>
              </v:shape>
            </v:group>
            <v:group style="position:absolute;left:4487;top:1470;width:10;height:20" coordorigin="4487,1470" coordsize="10,20">
              <v:shape style="position:absolute;left:4487;top:1470;width:10;height:20" coordorigin="4487,1470" coordsize="10,20" path="m4487,1489l4496,1489,4496,1470,4487,1470,4487,1489xe" filled="true" fillcolor="#000000" stroked="false">
                <v:path arrowok="t"/>
                <v:fill type="solid"/>
              </v:shape>
            </v:group>
            <v:group style="position:absolute;left:4487;top:1489;width:10;height:20" coordorigin="4487,1489" coordsize="10,20">
              <v:shape style="position:absolute;left:4487;top:1489;width:10;height:20" coordorigin="4487,1489" coordsize="10,20" path="m4487,1508l4496,1508,4496,1489,4487,1489,4487,1508xe" filled="true" fillcolor="#000000" stroked="false">
                <v:path arrowok="t"/>
                <v:fill type="solid"/>
              </v:shape>
            </v:group>
            <v:group style="position:absolute;left:4487;top:1508;width:10;height:20" coordorigin="4487,1508" coordsize="10,20">
              <v:shape style="position:absolute;left:4487;top:1508;width:10;height:20" coordorigin="4487,1508" coordsize="10,20" path="m4487,1527l4496,1527,4496,1508,4487,1508,4487,1527xe" filled="true" fillcolor="#000000" stroked="false">
                <v:path arrowok="t"/>
                <v:fill type="solid"/>
              </v:shape>
            </v:group>
            <v:group style="position:absolute;left:4487;top:1527;width:10;height:20" coordorigin="4487,1527" coordsize="10,20">
              <v:shape style="position:absolute;left:4487;top:1527;width:10;height:20" coordorigin="4487,1527" coordsize="10,20" path="m4487,1547l4496,1547,4496,1527,4487,1527,4487,1547xe" filled="true" fillcolor="#000000" stroked="false">
                <v:path arrowok="t"/>
                <v:fill type="solid"/>
              </v:shape>
            </v:group>
            <v:group style="position:absolute;left:4487;top:1547;width:10;height:20" coordorigin="4487,1547" coordsize="10,20">
              <v:shape style="position:absolute;left:4487;top:1547;width:10;height:20" coordorigin="4487,1547" coordsize="10,20" path="m4487,1566l4496,1566,4496,1547,4487,1547,4487,1566xe" filled="true" fillcolor="#000000" stroked="false">
                <v:path arrowok="t"/>
                <v:fill type="solid"/>
              </v:shape>
            </v:group>
            <v:group style="position:absolute;left:4487;top:1566;width:10;height:20" coordorigin="4487,1566" coordsize="10,20">
              <v:shape style="position:absolute;left:4487;top:1566;width:10;height:20" coordorigin="4487,1566" coordsize="10,20" path="m4487,1585l4496,1585,4496,1566,4487,1566,4487,1585xe" filled="true" fillcolor="#000000" stroked="false">
                <v:path arrowok="t"/>
                <v:fill type="solid"/>
              </v:shape>
            </v:group>
            <v:group style="position:absolute;left:4487;top:1585;width:10;height:20" coordorigin="4487,1585" coordsize="10,20">
              <v:shape style="position:absolute;left:4487;top:1585;width:10;height:20" coordorigin="4487,1585" coordsize="10,20" path="m4487,1604l4496,1604,4496,1585,4487,1585,4487,1604xe" filled="true" fillcolor="#000000" stroked="false">
                <v:path arrowok="t"/>
                <v:fill type="solid"/>
              </v:shape>
            </v:group>
            <v:group style="position:absolute;left:4487;top:1604;width:10;height:20" coordorigin="4487,1604" coordsize="10,20">
              <v:shape style="position:absolute;left:4487;top:1604;width:10;height:20" coordorigin="4487,1604" coordsize="10,20" path="m4487,1623l4496,1623,4496,1604,4487,1604,4487,1623xe" filled="true" fillcolor="#000000" stroked="false">
                <v:path arrowok="t"/>
                <v:fill type="solid"/>
              </v:shape>
            </v:group>
            <v:group style="position:absolute;left:4487;top:1623;width:10;height:20" coordorigin="4487,1623" coordsize="10,20">
              <v:shape style="position:absolute;left:4487;top:1623;width:10;height:20" coordorigin="4487,1623" coordsize="10,20" path="m4487,1643l4496,1643,4496,1623,4487,1623,4487,1643xe" filled="true" fillcolor="#000000" stroked="false">
                <v:path arrowok="t"/>
                <v:fill type="solid"/>
              </v:shape>
            </v:group>
            <v:group style="position:absolute;left:4487;top:1643;width:10;height:20" coordorigin="4487,1643" coordsize="10,20">
              <v:shape style="position:absolute;left:4487;top:1643;width:10;height:20" coordorigin="4487,1643" coordsize="10,20" path="m4487,1662l4496,1662,4496,1643,4487,1643,4487,1662xe" filled="true" fillcolor="#000000" stroked="false">
                <v:path arrowok="t"/>
                <v:fill type="solid"/>
              </v:shape>
            </v:group>
            <v:group style="position:absolute;left:4487;top:1662;width:10;height:20" coordorigin="4487,1662" coordsize="10,20">
              <v:shape style="position:absolute;left:4487;top:1662;width:10;height:20" coordorigin="4487,1662" coordsize="10,20" path="m4487,1681l4496,1681,4496,1662,4487,1662,4487,1681xe" filled="true" fillcolor="#000000" stroked="false">
                <v:path arrowok="t"/>
                <v:fill type="solid"/>
              </v:shape>
            </v:group>
            <v:group style="position:absolute;left:4487;top:1681;width:10;height:20" coordorigin="4487,1681" coordsize="10,20">
              <v:shape style="position:absolute;left:4487;top:1681;width:10;height:20" coordorigin="4487,1681" coordsize="10,20" path="m4487,1700l4496,1700,4496,1681,4487,1681,4487,1700xe" filled="true" fillcolor="#000000" stroked="false">
                <v:path arrowok="t"/>
                <v:fill type="solid"/>
              </v:shape>
            </v:group>
            <v:group style="position:absolute;left:4487;top:1700;width:10;height:20" coordorigin="4487,1700" coordsize="10,20">
              <v:shape style="position:absolute;left:4487;top:1700;width:10;height:20" coordorigin="4487,1700" coordsize="10,20" path="m4487,1719l4496,1719,4496,1700,4487,1700,4487,1719xe" filled="true" fillcolor="#000000" stroked="false">
                <v:path arrowok="t"/>
                <v:fill type="solid"/>
              </v:shape>
            </v:group>
            <v:group style="position:absolute;left:4487;top:1719;width:10;height:20" coordorigin="4487,1719" coordsize="10,20">
              <v:shape style="position:absolute;left:4487;top:1719;width:10;height:20" coordorigin="4487,1719" coordsize="10,20" path="m4487,1739l4496,1739,4496,1719,4487,1719,4487,1739xe" filled="true" fillcolor="#000000" stroked="false">
                <v:path arrowok="t"/>
                <v:fill type="solid"/>
              </v:shape>
            </v:group>
            <v:group style="position:absolute;left:4487;top:1739;width:10;height:20" coordorigin="4487,1739" coordsize="10,20">
              <v:shape style="position:absolute;left:4487;top:1739;width:10;height:20" coordorigin="4487,1739" coordsize="10,20" path="m4487,1758l4496,1758,4496,1739,4487,1739,4487,1758xe" filled="true" fillcolor="#000000" stroked="false">
                <v:path arrowok="t"/>
                <v:fill type="solid"/>
              </v:shape>
            </v:group>
            <v:group style="position:absolute;left:4487;top:1764;width:10;height:2" coordorigin="4487,1764" coordsize="10,2">
              <v:shape style="position:absolute;left:4487;top:1764;width:10;height:2" coordorigin="4487,1764" coordsize="10,0" path="m4487,1764l4496,1764e" filled="false" stroked="true" strokeweight=".599980pt" strokecolor="#000000">
                <v:path arrowok="t"/>
              </v:shape>
            </v:group>
            <v:group style="position:absolute;left:5243;top:970;width:10;height:20" coordorigin="5243,970" coordsize="10,20">
              <v:shape style="position:absolute;left:5243;top:970;width:10;height:20" coordorigin="5243,970" coordsize="10,20" path="m5243,989l5252,989,5252,970,5243,970,5243,989xe" filled="true" fillcolor="#000000" stroked="false">
                <v:path arrowok="t"/>
                <v:fill type="solid"/>
              </v:shape>
            </v:group>
            <v:group style="position:absolute;left:5243;top:989;width:10;height:20" coordorigin="5243,989" coordsize="10,20">
              <v:shape style="position:absolute;left:5243;top:989;width:10;height:20" coordorigin="5243,989" coordsize="10,20" path="m5243,1008l5252,1008,5252,989,5243,989,5243,1008xe" filled="true" fillcolor="#000000" stroked="false">
                <v:path arrowok="t"/>
                <v:fill type="solid"/>
              </v:shape>
            </v:group>
            <v:group style="position:absolute;left:5243;top:1008;width:10;height:20" coordorigin="5243,1008" coordsize="10,20">
              <v:shape style="position:absolute;left:5243;top:1008;width:10;height:20" coordorigin="5243,1008" coordsize="10,20" path="m5243,1028l5252,1028,5252,1008,5243,1008,5243,1028xe" filled="true" fillcolor="#000000" stroked="false">
                <v:path arrowok="t"/>
                <v:fill type="solid"/>
              </v:shape>
            </v:group>
            <v:group style="position:absolute;left:5243;top:1028;width:10;height:20" coordorigin="5243,1028" coordsize="10,20">
              <v:shape style="position:absolute;left:5243;top:1028;width:10;height:20" coordorigin="5243,1028" coordsize="10,20" path="m5243,1047l5252,1047,5252,1028,5243,1028,5243,1047xe" filled="true" fillcolor="#000000" stroked="false">
                <v:path arrowok="t"/>
                <v:fill type="solid"/>
              </v:shape>
            </v:group>
            <v:group style="position:absolute;left:5243;top:1047;width:10;height:20" coordorigin="5243,1047" coordsize="10,20">
              <v:shape style="position:absolute;left:5243;top:1047;width:10;height:20" coordorigin="5243,1047" coordsize="10,20" path="m5243,1066l5252,1066,5252,1047,5243,1047,5243,1066xe" filled="true" fillcolor="#000000" stroked="false">
                <v:path arrowok="t"/>
                <v:fill type="solid"/>
              </v:shape>
            </v:group>
            <v:group style="position:absolute;left:5243;top:1066;width:10;height:20" coordorigin="5243,1066" coordsize="10,20">
              <v:shape style="position:absolute;left:5243;top:1066;width:10;height:20" coordorigin="5243,1066" coordsize="10,20" path="m5243,1085l5252,1085,5252,1066,5243,1066,5243,1085xe" filled="true" fillcolor="#000000" stroked="false">
                <v:path arrowok="t"/>
                <v:fill type="solid"/>
              </v:shape>
            </v:group>
            <v:group style="position:absolute;left:5243;top:1085;width:10;height:20" coordorigin="5243,1085" coordsize="10,20">
              <v:shape style="position:absolute;left:5243;top:1085;width:10;height:20" coordorigin="5243,1085" coordsize="10,20" path="m5243,1105l5252,1105,5252,1085,5243,1085,5243,1105xe" filled="true" fillcolor="#000000" stroked="false">
                <v:path arrowok="t"/>
                <v:fill type="solid"/>
              </v:shape>
            </v:group>
            <v:group style="position:absolute;left:5243;top:1105;width:10;height:20" coordorigin="5243,1105" coordsize="10,20">
              <v:shape style="position:absolute;left:5243;top:1105;width:10;height:20" coordorigin="5243,1105" coordsize="10,20" path="m5243,1124l5252,1124,5252,1105,5243,1105,5243,1124xe" filled="true" fillcolor="#000000" stroked="false">
                <v:path arrowok="t"/>
                <v:fill type="solid"/>
              </v:shape>
            </v:group>
            <v:group style="position:absolute;left:5243;top:1124;width:10;height:20" coordorigin="5243,1124" coordsize="10,20">
              <v:shape style="position:absolute;left:5243;top:1124;width:10;height:20" coordorigin="5243,1124" coordsize="10,20" path="m5243,1143l5252,1143,5252,1124,5243,1124,5243,1143xe" filled="true" fillcolor="#000000" stroked="false">
                <v:path arrowok="t"/>
                <v:fill type="solid"/>
              </v:shape>
            </v:group>
            <v:group style="position:absolute;left:5243;top:1143;width:10;height:20" coordorigin="5243,1143" coordsize="10,20">
              <v:shape style="position:absolute;left:5243;top:1143;width:10;height:20" coordorigin="5243,1143" coordsize="10,20" path="m5243,1163l5252,1163,5252,1143,5243,1143,5243,1163xe" filled="true" fillcolor="#000000" stroked="false">
                <v:path arrowok="t"/>
                <v:fill type="solid"/>
              </v:shape>
            </v:group>
            <v:group style="position:absolute;left:5243;top:1163;width:10;height:20" coordorigin="5243,1163" coordsize="10,20">
              <v:shape style="position:absolute;left:5243;top:1163;width:10;height:20" coordorigin="5243,1163" coordsize="10,20" path="m5243,1182l5252,1182,5252,1163,5243,1163,5243,1182xe" filled="true" fillcolor="#000000" stroked="false">
                <v:path arrowok="t"/>
                <v:fill type="solid"/>
              </v:shape>
            </v:group>
            <v:group style="position:absolute;left:5243;top:1182;width:10;height:20" coordorigin="5243,1182" coordsize="10,20">
              <v:shape style="position:absolute;left:5243;top:1182;width:10;height:20" coordorigin="5243,1182" coordsize="10,20" path="m5243,1201l5252,1201,5252,1182,5243,1182,5243,1201xe" filled="true" fillcolor="#000000" stroked="false">
                <v:path arrowok="t"/>
                <v:fill type="solid"/>
              </v:shape>
            </v:group>
            <v:group style="position:absolute;left:5243;top:1201;width:10;height:20" coordorigin="5243,1201" coordsize="10,20">
              <v:shape style="position:absolute;left:5243;top:1201;width:10;height:20" coordorigin="5243,1201" coordsize="10,20" path="m5243,1220l5252,1220,5252,1201,5243,1201,5243,1220xe" filled="true" fillcolor="#000000" stroked="false">
                <v:path arrowok="t"/>
                <v:fill type="solid"/>
              </v:shape>
            </v:group>
            <v:group style="position:absolute;left:5243;top:1220;width:10;height:20" coordorigin="5243,1220" coordsize="10,20">
              <v:shape style="position:absolute;left:5243;top:1220;width:10;height:20" coordorigin="5243,1220" coordsize="10,20" path="m5243,1239l5252,1239,5252,1220,5243,1220,5243,1239xe" filled="true" fillcolor="#000000" stroked="false">
                <v:path arrowok="t"/>
                <v:fill type="solid"/>
              </v:shape>
            </v:group>
            <v:group style="position:absolute;left:5243;top:1239;width:10;height:20" coordorigin="5243,1239" coordsize="10,20">
              <v:shape style="position:absolute;left:5243;top:1239;width:10;height:20" coordorigin="5243,1239" coordsize="10,20" path="m5243,1259l5252,1259,5252,1239,5243,1239,5243,1259xe" filled="true" fillcolor="#000000" stroked="false">
                <v:path arrowok="t"/>
                <v:fill type="solid"/>
              </v:shape>
            </v:group>
            <v:group style="position:absolute;left:5243;top:1259;width:10;height:20" coordorigin="5243,1259" coordsize="10,20">
              <v:shape style="position:absolute;left:5243;top:1259;width:10;height:20" coordorigin="5243,1259" coordsize="10,20" path="m5243,1278l5252,1278,5252,1259,5243,1259,5243,1278xe" filled="true" fillcolor="#000000" stroked="false">
                <v:path arrowok="t"/>
                <v:fill type="solid"/>
              </v:shape>
            </v:group>
            <v:group style="position:absolute;left:5243;top:1278;width:10;height:20" coordorigin="5243,1278" coordsize="10,20">
              <v:shape style="position:absolute;left:5243;top:1278;width:10;height:20" coordorigin="5243,1278" coordsize="10,20" path="m5243,1297l5252,1297,5252,1278,5243,1278,5243,1297xe" filled="true" fillcolor="#000000" stroked="false">
                <v:path arrowok="t"/>
                <v:fill type="solid"/>
              </v:shape>
            </v:group>
            <v:group style="position:absolute;left:5243;top:1297;width:10;height:20" coordorigin="5243,1297" coordsize="10,20">
              <v:shape style="position:absolute;left:5243;top:1297;width:10;height:20" coordorigin="5243,1297" coordsize="10,20" path="m5243,1316l5252,1316,5252,1297,5243,1297,5243,1316xe" filled="true" fillcolor="#000000" stroked="false">
                <v:path arrowok="t"/>
                <v:fill type="solid"/>
              </v:shape>
            </v:group>
            <v:group style="position:absolute;left:5243;top:1316;width:10;height:20" coordorigin="5243,1316" coordsize="10,20">
              <v:shape style="position:absolute;left:5243;top:1316;width:10;height:20" coordorigin="5243,1316" coordsize="10,20" path="m5243,1335l5252,1335,5252,1316,5243,1316,5243,1335xe" filled="true" fillcolor="#000000" stroked="false">
                <v:path arrowok="t"/>
                <v:fill type="solid"/>
              </v:shape>
            </v:group>
            <v:group style="position:absolute;left:5243;top:1335;width:10;height:20" coordorigin="5243,1335" coordsize="10,20">
              <v:shape style="position:absolute;left:5243;top:1335;width:10;height:20" coordorigin="5243,1335" coordsize="10,20" path="m5243,1355l5252,1355,5252,1335,5243,1335,5243,1355xe" filled="true" fillcolor="#000000" stroked="false">
                <v:path arrowok="t"/>
                <v:fill type="solid"/>
              </v:shape>
            </v:group>
            <v:group style="position:absolute;left:5243;top:1355;width:10;height:20" coordorigin="5243,1355" coordsize="10,20">
              <v:shape style="position:absolute;left:5243;top:1355;width:10;height:20" coordorigin="5243,1355" coordsize="10,20" path="m5243,1374l5252,1374,5252,1355,5243,1355,5243,1374xe" filled="true" fillcolor="#000000" stroked="false">
                <v:path arrowok="t"/>
                <v:fill type="solid"/>
              </v:shape>
            </v:group>
            <v:group style="position:absolute;left:5243;top:1374;width:10;height:20" coordorigin="5243,1374" coordsize="10,20">
              <v:shape style="position:absolute;left:5243;top:1374;width:10;height:20" coordorigin="5243,1374" coordsize="10,20" path="m5243,1393l5252,1393,5252,1374,5243,1374,5243,1393xe" filled="true" fillcolor="#000000" stroked="false">
                <v:path arrowok="t"/>
                <v:fill type="solid"/>
              </v:shape>
            </v:group>
            <v:group style="position:absolute;left:5243;top:1393;width:10;height:20" coordorigin="5243,1393" coordsize="10,20">
              <v:shape style="position:absolute;left:5243;top:1393;width:10;height:20" coordorigin="5243,1393" coordsize="10,20" path="m5243,1412l5252,1412,5252,1393,5243,1393,5243,1412xe" filled="true" fillcolor="#000000" stroked="false">
                <v:path arrowok="t"/>
                <v:fill type="solid"/>
              </v:shape>
            </v:group>
            <v:group style="position:absolute;left:5243;top:1412;width:10;height:20" coordorigin="5243,1412" coordsize="10,20">
              <v:shape style="position:absolute;left:5243;top:1412;width:10;height:20" coordorigin="5243,1412" coordsize="10,20" path="m5243,1431l5252,1431,5252,1412,5243,1412,5243,1431xe" filled="true" fillcolor="#000000" stroked="false">
                <v:path arrowok="t"/>
                <v:fill type="solid"/>
              </v:shape>
            </v:group>
            <v:group style="position:absolute;left:5243;top:1431;width:10;height:20" coordorigin="5243,1431" coordsize="10,20">
              <v:shape style="position:absolute;left:5243;top:1431;width:10;height:20" coordorigin="5243,1431" coordsize="10,20" path="m5243,1451l5252,1451,5252,1431,5243,1431,5243,1451xe" filled="true" fillcolor="#000000" stroked="false">
                <v:path arrowok="t"/>
                <v:fill type="solid"/>
              </v:shape>
            </v:group>
            <v:group style="position:absolute;left:5243;top:1451;width:10;height:20" coordorigin="5243,1451" coordsize="10,20">
              <v:shape style="position:absolute;left:5243;top:1451;width:10;height:20" coordorigin="5243,1451" coordsize="10,20" path="m5243,1470l5252,1470,5252,1451,5243,1451,5243,1470xe" filled="true" fillcolor="#000000" stroked="false">
                <v:path arrowok="t"/>
                <v:fill type="solid"/>
              </v:shape>
            </v:group>
            <v:group style="position:absolute;left:5243;top:1470;width:10;height:20" coordorigin="5243,1470" coordsize="10,20">
              <v:shape style="position:absolute;left:5243;top:1470;width:10;height:20" coordorigin="5243,1470" coordsize="10,20" path="m5243,1489l5252,1489,5252,1470,5243,1470,5243,1489xe" filled="true" fillcolor="#000000" stroked="false">
                <v:path arrowok="t"/>
                <v:fill type="solid"/>
              </v:shape>
            </v:group>
            <v:group style="position:absolute;left:5243;top:1489;width:10;height:20" coordorigin="5243,1489" coordsize="10,20">
              <v:shape style="position:absolute;left:5243;top:1489;width:10;height:20" coordorigin="5243,1489" coordsize="10,20" path="m5243,1508l5252,1508,5252,1489,5243,1489,5243,1508xe" filled="true" fillcolor="#000000" stroked="false">
                <v:path arrowok="t"/>
                <v:fill type="solid"/>
              </v:shape>
            </v:group>
            <v:group style="position:absolute;left:5243;top:1508;width:10;height:20" coordorigin="5243,1508" coordsize="10,20">
              <v:shape style="position:absolute;left:5243;top:1508;width:10;height:20" coordorigin="5243,1508" coordsize="10,20" path="m5243,1527l5252,1527,5252,1508,5243,1508,5243,1527xe" filled="true" fillcolor="#000000" stroked="false">
                <v:path arrowok="t"/>
                <v:fill type="solid"/>
              </v:shape>
            </v:group>
            <v:group style="position:absolute;left:5243;top:1527;width:10;height:20" coordorigin="5243,1527" coordsize="10,20">
              <v:shape style="position:absolute;left:5243;top:1527;width:10;height:20" coordorigin="5243,1527" coordsize="10,20" path="m5243,1547l5252,1547,5252,1527,5243,1527,5243,1547xe" filled="true" fillcolor="#000000" stroked="false">
                <v:path arrowok="t"/>
                <v:fill type="solid"/>
              </v:shape>
            </v:group>
            <v:group style="position:absolute;left:5243;top:1547;width:10;height:20" coordorigin="5243,1547" coordsize="10,20">
              <v:shape style="position:absolute;left:5243;top:1547;width:10;height:20" coordorigin="5243,1547" coordsize="10,20" path="m5243,1566l5252,1566,5252,1547,5243,1547,5243,1566xe" filled="true" fillcolor="#000000" stroked="false">
                <v:path arrowok="t"/>
                <v:fill type="solid"/>
              </v:shape>
            </v:group>
            <v:group style="position:absolute;left:5243;top:1566;width:10;height:20" coordorigin="5243,1566" coordsize="10,20">
              <v:shape style="position:absolute;left:5243;top:1566;width:10;height:20" coordorigin="5243,1566" coordsize="10,20" path="m5243,1585l5252,1585,5252,1566,5243,1566,5243,1585xe" filled="true" fillcolor="#000000" stroked="false">
                <v:path arrowok="t"/>
                <v:fill type="solid"/>
              </v:shape>
            </v:group>
            <v:group style="position:absolute;left:5243;top:1585;width:10;height:20" coordorigin="5243,1585" coordsize="10,20">
              <v:shape style="position:absolute;left:5243;top:1585;width:10;height:20" coordorigin="5243,1585" coordsize="10,20" path="m5243,1604l5252,1604,5252,1585,5243,1585,5243,1604xe" filled="true" fillcolor="#000000" stroked="false">
                <v:path arrowok="t"/>
                <v:fill type="solid"/>
              </v:shape>
            </v:group>
            <v:group style="position:absolute;left:5243;top:1604;width:10;height:20" coordorigin="5243,1604" coordsize="10,20">
              <v:shape style="position:absolute;left:5243;top:1604;width:10;height:20" coordorigin="5243,1604" coordsize="10,20" path="m5243,1623l5252,1623,5252,1604,5243,1604,5243,1623xe" filled="true" fillcolor="#000000" stroked="false">
                <v:path arrowok="t"/>
                <v:fill type="solid"/>
              </v:shape>
            </v:group>
            <v:group style="position:absolute;left:5243;top:1623;width:10;height:20" coordorigin="5243,1623" coordsize="10,20">
              <v:shape style="position:absolute;left:5243;top:1623;width:10;height:20" coordorigin="5243,1623" coordsize="10,20" path="m5243,1643l5252,1643,5252,1623,5243,1623,5243,1643xe" filled="true" fillcolor="#000000" stroked="false">
                <v:path arrowok="t"/>
                <v:fill type="solid"/>
              </v:shape>
            </v:group>
            <v:group style="position:absolute;left:5243;top:1643;width:10;height:20" coordorigin="5243,1643" coordsize="10,20">
              <v:shape style="position:absolute;left:5243;top:1643;width:10;height:20" coordorigin="5243,1643" coordsize="10,20" path="m5243,1662l5252,1662,5252,1643,5243,1643,5243,1662xe" filled="true" fillcolor="#000000" stroked="false">
                <v:path arrowok="t"/>
                <v:fill type="solid"/>
              </v:shape>
            </v:group>
            <v:group style="position:absolute;left:5243;top:1662;width:10;height:20" coordorigin="5243,1662" coordsize="10,20">
              <v:shape style="position:absolute;left:5243;top:1662;width:10;height:20" coordorigin="5243,1662" coordsize="10,20" path="m5243,1681l5252,1681,5252,1662,5243,1662,5243,1681xe" filled="true" fillcolor="#000000" stroked="false">
                <v:path arrowok="t"/>
                <v:fill type="solid"/>
              </v:shape>
            </v:group>
            <v:group style="position:absolute;left:5243;top:1681;width:10;height:20" coordorigin="5243,1681" coordsize="10,20">
              <v:shape style="position:absolute;left:5243;top:1681;width:10;height:20" coordorigin="5243,1681" coordsize="10,20" path="m5243,1700l5252,1700,5252,1681,5243,1681,5243,1700xe" filled="true" fillcolor="#000000" stroked="false">
                <v:path arrowok="t"/>
                <v:fill type="solid"/>
              </v:shape>
            </v:group>
            <v:group style="position:absolute;left:5243;top:1700;width:10;height:20" coordorigin="5243,1700" coordsize="10,20">
              <v:shape style="position:absolute;left:5243;top:1700;width:10;height:20" coordorigin="5243,1700" coordsize="10,20" path="m5243,1719l5252,1719,5252,1700,5243,1700,5243,1719xe" filled="true" fillcolor="#000000" stroked="false">
                <v:path arrowok="t"/>
                <v:fill type="solid"/>
              </v:shape>
            </v:group>
            <v:group style="position:absolute;left:5243;top:1719;width:10;height:20" coordorigin="5243,1719" coordsize="10,20">
              <v:shape style="position:absolute;left:5243;top:1719;width:10;height:20" coordorigin="5243,1719" coordsize="10,20" path="m5243,1739l5252,1739,5252,1719,5243,1719,5243,1739xe" filled="true" fillcolor="#000000" stroked="false">
                <v:path arrowok="t"/>
                <v:fill type="solid"/>
              </v:shape>
            </v:group>
            <v:group style="position:absolute;left:5243;top:1739;width:10;height:20" coordorigin="5243,1739" coordsize="10,20">
              <v:shape style="position:absolute;left:5243;top:1739;width:10;height:20" coordorigin="5243,1739" coordsize="10,20" path="m5243,1758l5252,1758,5252,1739,5243,1739,5243,1758xe" filled="true" fillcolor="#000000" stroked="false">
                <v:path arrowok="t"/>
                <v:fill type="solid"/>
              </v:shape>
            </v:group>
            <v:group style="position:absolute;left:5243;top:1764;width:10;height:2" coordorigin="5243,1764" coordsize="10,2">
              <v:shape style="position:absolute;left:5243;top:1764;width:10;height:2" coordorigin="5243,1764" coordsize="10,0" path="m5243,1764l5252,1764e" filled="false" stroked="true" strokeweight=".599980pt" strokecolor="#000000">
                <v:path arrowok="t"/>
              </v:shape>
            </v:group>
            <v:group style="position:absolute;left:6378;top:970;width:10;height:20" coordorigin="6378,970" coordsize="10,20">
              <v:shape style="position:absolute;left:6378;top:970;width:10;height:20" coordorigin="6378,970" coordsize="10,20" path="m6378,989l6388,989,6388,970,6378,970,6378,989xe" filled="true" fillcolor="#000000" stroked="false">
                <v:path arrowok="t"/>
                <v:fill type="solid"/>
              </v:shape>
            </v:group>
            <v:group style="position:absolute;left:6378;top:989;width:10;height:20" coordorigin="6378,989" coordsize="10,20">
              <v:shape style="position:absolute;left:6378;top:989;width:10;height:20" coordorigin="6378,989" coordsize="10,20" path="m6378,1008l6388,1008,6388,989,6378,989,6378,1008xe" filled="true" fillcolor="#000000" stroked="false">
                <v:path arrowok="t"/>
                <v:fill type="solid"/>
              </v:shape>
            </v:group>
            <v:group style="position:absolute;left:6378;top:1008;width:10;height:20" coordorigin="6378,1008" coordsize="10,20">
              <v:shape style="position:absolute;left:6378;top:1008;width:10;height:20" coordorigin="6378,1008" coordsize="10,20" path="m6378,1028l6388,1028,6388,1008,6378,1008,6378,1028xe" filled="true" fillcolor="#000000" stroked="false">
                <v:path arrowok="t"/>
                <v:fill type="solid"/>
              </v:shape>
            </v:group>
            <v:group style="position:absolute;left:6378;top:1028;width:10;height:20" coordorigin="6378,1028" coordsize="10,20">
              <v:shape style="position:absolute;left:6378;top:1028;width:10;height:20" coordorigin="6378,1028" coordsize="10,20" path="m6378,1047l6388,1047,6388,1028,6378,1028,6378,1047xe" filled="true" fillcolor="#000000" stroked="false">
                <v:path arrowok="t"/>
                <v:fill type="solid"/>
              </v:shape>
            </v:group>
            <v:group style="position:absolute;left:6378;top:1047;width:10;height:20" coordorigin="6378,1047" coordsize="10,20">
              <v:shape style="position:absolute;left:6378;top:1047;width:10;height:20" coordorigin="6378,1047" coordsize="10,20" path="m6378,1066l6388,1066,6388,1047,6378,1047,6378,1066xe" filled="true" fillcolor="#000000" stroked="false">
                <v:path arrowok="t"/>
                <v:fill type="solid"/>
              </v:shape>
            </v:group>
            <v:group style="position:absolute;left:6378;top:1066;width:10;height:20" coordorigin="6378,1066" coordsize="10,20">
              <v:shape style="position:absolute;left:6378;top:1066;width:10;height:20" coordorigin="6378,1066" coordsize="10,20" path="m6378,1085l6388,1085,6388,1066,6378,1066,6378,1085xe" filled="true" fillcolor="#000000" stroked="false">
                <v:path arrowok="t"/>
                <v:fill type="solid"/>
              </v:shape>
            </v:group>
            <v:group style="position:absolute;left:6378;top:1085;width:10;height:20" coordorigin="6378,1085" coordsize="10,20">
              <v:shape style="position:absolute;left:6378;top:1085;width:10;height:20" coordorigin="6378,1085" coordsize="10,20" path="m6378,1105l6388,1105,6388,1085,6378,1085,6378,1105xe" filled="true" fillcolor="#000000" stroked="false">
                <v:path arrowok="t"/>
                <v:fill type="solid"/>
              </v:shape>
            </v:group>
            <v:group style="position:absolute;left:6378;top:1105;width:10;height:20" coordorigin="6378,1105" coordsize="10,20">
              <v:shape style="position:absolute;left:6378;top:1105;width:10;height:20" coordorigin="6378,1105" coordsize="10,20" path="m6378,1124l6388,1124,6388,1105,6378,1105,6378,1124xe" filled="true" fillcolor="#000000" stroked="false">
                <v:path arrowok="t"/>
                <v:fill type="solid"/>
              </v:shape>
            </v:group>
            <v:group style="position:absolute;left:6378;top:1124;width:10;height:20" coordorigin="6378,1124" coordsize="10,20">
              <v:shape style="position:absolute;left:6378;top:1124;width:10;height:20" coordorigin="6378,1124" coordsize="10,20" path="m6378,1143l6388,1143,6388,1124,6378,1124,6378,1143xe" filled="true" fillcolor="#000000" stroked="false">
                <v:path arrowok="t"/>
                <v:fill type="solid"/>
              </v:shape>
            </v:group>
            <v:group style="position:absolute;left:6378;top:1143;width:10;height:20" coordorigin="6378,1143" coordsize="10,20">
              <v:shape style="position:absolute;left:6378;top:1143;width:10;height:20" coordorigin="6378,1143" coordsize="10,20" path="m6378,1163l6388,1163,6388,1143,6378,1143,6378,1163xe" filled="true" fillcolor="#000000" stroked="false">
                <v:path arrowok="t"/>
                <v:fill type="solid"/>
              </v:shape>
            </v:group>
            <v:group style="position:absolute;left:6378;top:1163;width:10;height:20" coordorigin="6378,1163" coordsize="10,20">
              <v:shape style="position:absolute;left:6378;top:1163;width:10;height:20" coordorigin="6378,1163" coordsize="10,20" path="m6378,1182l6388,1182,6388,1163,6378,1163,6378,1182xe" filled="true" fillcolor="#000000" stroked="false">
                <v:path arrowok="t"/>
                <v:fill type="solid"/>
              </v:shape>
            </v:group>
            <v:group style="position:absolute;left:6378;top:1182;width:10;height:20" coordorigin="6378,1182" coordsize="10,20">
              <v:shape style="position:absolute;left:6378;top:1182;width:10;height:20" coordorigin="6378,1182" coordsize="10,20" path="m6378,1201l6388,1201,6388,1182,6378,1182,6378,1201xe" filled="true" fillcolor="#000000" stroked="false">
                <v:path arrowok="t"/>
                <v:fill type="solid"/>
              </v:shape>
            </v:group>
            <v:group style="position:absolute;left:6378;top:1201;width:10;height:20" coordorigin="6378,1201" coordsize="10,20">
              <v:shape style="position:absolute;left:6378;top:1201;width:10;height:20" coordorigin="6378,1201" coordsize="10,20" path="m6378,1220l6388,1220,6388,1201,6378,1201,6378,1220xe" filled="true" fillcolor="#000000" stroked="false">
                <v:path arrowok="t"/>
                <v:fill type="solid"/>
              </v:shape>
            </v:group>
            <v:group style="position:absolute;left:6378;top:1220;width:10;height:20" coordorigin="6378,1220" coordsize="10,20">
              <v:shape style="position:absolute;left:6378;top:1220;width:10;height:20" coordorigin="6378,1220" coordsize="10,20" path="m6378,1239l6388,1239,6388,1220,6378,1220,6378,1239xe" filled="true" fillcolor="#000000" stroked="false">
                <v:path arrowok="t"/>
                <v:fill type="solid"/>
              </v:shape>
            </v:group>
            <v:group style="position:absolute;left:6378;top:1239;width:10;height:20" coordorigin="6378,1239" coordsize="10,20">
              <v:shape style="position:absolute;left:6378;top:1239;width:10;height:20" coordorigin="6378,1239" coordsize="10,20" path="m6378,1259l6388,1259,6388,1239,6378,1239,6378,1259xe" filled="true" fillcolor="#000000" stroked="false">
                <v:path arrowok="t"/>
                <v:fill type="solid"/>
              </v:shape>
            </v:group>
            <v:group style="position:absolute;left:6378;top:1259;width:10;height:20" coordorigin="6378,1259" coordsize="10,20">
              <v:shape style="position:absolute;left:6378;top:1259;width:10;height:20" coordorigin="6378,1259" coordsize="10,20" path="m6378,1278l6388,1278,6388,1259,6378,1259,6378,1278xe" filled="true" fillcolor="#000000" stroked="false">
                <v:path arrowok="t"/>
                <v:fill type="solid"/>
              </v:shape>
            </v:group>
            <v:group style="position:absolute;left:6378;top:1278;width:10;height:20" coordorigin="6378,1278" coordsize="10,20">
              <v:shape style="position:absolute;left:6378;top:1278;width:10;height:20" coordorigin="6378,1278" coordsize="10,20" path="m6378,1297l6388,1297,6388,1278,6378,1278,6378,1297xe" filled="true" fillcolor="#000000" stroked="false">
                <v:path arrowok="t"/>
                <v:fill type="solid"/>
              </v:shape>
            </v:group>
            <v:group style="position:absolute;left:6378;top:1297;width:10;height:20" coordorigin="6378,1297" coordsize="10,20">
              <v:shape style="position:absolute;left:6378;top:1297;width:10;height:20" coordorigin="6378,1297" coordsize="10,20" path="m6378,1316l6388,1316,6388,1297,6378,1297,6378,1316xe" filled="true" fillcolor="#000000" stroked="false">
                <v:path arrowok="t"/>
                <v:fill type="solid"/>
              </v:shape>
            </v:group>
            <v:group style="position:absolute;left:6378;top:1316;width:10;height:20" coordorigin="6378,1316" coordsize="10,20">
              <v:shape style="position:absolute;left:6378;top:1316;width:10;height:20" coordorigin="6378,1316" coordsize="10,20" path="m6378,1335l6388,1335,6388,1316,6378,1316,6378,1335xe" filled="true" fillcolor="#000000" stroked="false">
                <v:path arrowok="t"/>
                <v:fill type="solid"/>
              </v:shape>
            </v:group>
            <v:group style="position:absolute;left:6378;top:1335;width:10;height:20" coordorigin="6378,1335" coordsize="10,20">
              <v:shape style="position:absolute;left:6378;top:1335;width:10;height:20" coordorigin="6378,1335" coordsize="10,20" path="m6378,1355l6388,1355,6388,1335,6378,1335,6378,1355xe" filled="true" fillcolor="#000000" stroked="false">
                <v:path arrowok="t"/>
                <v:fill type="solid"/>
              </v:shape>
            </v:group>
            <v:group style="position:absolute;left:6378;top:1355;width:10;height:20" coordorigin="6378,1355" coordsize="10,20">
              <v:shape style="position:absolute;left:6378;top:1355;width:10;height:20" coordorigin="6378,1355" coordsize="10,20" path="m6378,1374l6388,1374,6388,1355,6378,1355,6378,1374xe" filled="true" fillcolor="#000000" stroked="false">
                <v:path arrowok="t"/>
                <v:fill type="solid"/>
              </v:shape>
            </v:group>
            <v:group style="position:absolute;left:6378;top:1374;width:10;height:20" coordorigin="6378,1374" coordsize="10,20">
              <v:shape style="position:absolute;left:6378;top:1374;width:10;height:20" coordorigin="6378,1374" coordsize="10,20" path="m6378,1393l6388,1393,6388,1374,6378,1374,6378,1393xe" filled="true" fillcolor="#000000" stroked="false">
                <v:path arrowok="t"/>
                <v:fill type="solid"/>
              </v:shape>
            </v:group>
            <v:group style="position:absolute;left:6378;top:1393;width:10;height:20" coordorigin="6378,1393" coordsize="10,20">
              <v:shape style="position:absolute;left:6378;top:1393;width:10;height:20" coordorigin="6378,1393" coordsize="10,20" path="m6378,1412l6388,1412,6388,1393,6378,1393,6378,1412xe" filled="true" fillcolor="#000000" stroked="false">
                <v:path arrowok="t"/>
                <v:fill type="solid"/>
              </v:shape>
            </v:group>
            <v:group style="position:absolute;left:6378;top:1412;width:10;height:20" coordorigin="6378,1412" coordsize="10,20">
              <v:shape style="position:absolute;left:6378;top:1412;width:10;height:20" coordorigin="6378,1412" coordsize="10,20" path="m6378,1431l6388,1431,6388,1412,6378,1412,6378,1431xe" filled="true" fillcolor="#000000" stroked="false">
                <v:path arrowok="t"/>
                <v:fill type="solid"/>
              </v:shape>
            </v:group>
            <v:group style="position:absolute;left:6378;top:1431;width:10;height:20" coordorigin="6378,1431" coordsize="10,20">
              <v:shape style="position:absolute;left:6378;top:1431;width:10;height:20" coordorigin="6378,1431" coordsize="10,20" path="m6378,1451l6388,1451,6388,1431,6378,1431,6378,1451xe" filled="true" fillcolor="#000000" stroked="false">
                <v:path arrowok="t"/>
                <v:fill type="solid"/>
              </v:shape>
            </v:group>
            <v:group style="position:absolute;left:6378;top:1451;width:10;height:20" coordorigin="6378,1451" coordsize="10,20">
              <v:shape style="position:absolute;left:6378;top:1451;width:10;height:20" coordorigin="6378,1451" coordsize="10,20" path="m6378,1470l6388,1470,6388,1451,6378,1451,6378,1470xe" filled="true" fillcolor="#000000" stroked="false">
                <v:path arrowok="t"/>
                <v:fill type="solid"/>
              </v:shape>
            </v:group>
            <v:group style="position:absolute;left:6378;top:1470;width:10;height:20" coordorigin="6378,1470" coordsize="10,20">
              <v:shape style="position:absolute;left:6378;top:1470;width:10;height:20" coordorigin="6378,1470" coordsize="10,20" path="m6378,1489l6388,1489,6388,1470,6378,1470,6378,1489xe" filled="true" fillcolor="#000000" stroked="false">
                <v:path arrowok="t"/>
                <v:fill type="solid"/>
              </v:shape>
            </v:group>
            <v:group style="position:absolute;left:6378;top:1489;width:10;height:20" coordorigin="6378,1489" coordsize="10,20">
              <v:shape style="position:absolute;left:6378;top:1489;width:10;height:20" coordorigin="6378,1489" coordsize="10,20" path="m6378,1508l6388,1508,6388,1489,6378,1489,6378,1508xe" filled="true" fillcolor="#000000" stroked="false">
                <v:path arrowok="t"/>
                <v:fill type="solid"/>
              </v:shape>
            </v:group>
            <v:group style="position:absolute;left:6378;top:1508;width:10;height:20" coordorigin="6378,1508" coordsize="10,20">
              <v:shape style="position:absolute;left:6378;top:1508;width:10;height:20" coordorigin="6378,1508" coordsize="10,20" path="m6378,1527l6388,1527,6388,1508,6378,1508,6378,1527xe" filled="true" fillcolor="#000000" stroked="false">
                <v:path arrowok="t"/>
                <v:fill type="solid"/>
              </v:shape>
            </v:group>
            <v:group style="position:absolute;left:6378;top:1527;width:10;height:20" coordorigin="6378,1527" coordsize="10,20">
              <v:shape style="position:absolute;left:6378;top:1527;width:10;height:20" coordorigin="6378,1527" coordsize="10,20" path="m6378,1547l6388,1547,6388,1527,6378,1527,6378,1547xe" filled="true" fillcolor="#000000" stroked="false">
                <v:path arrowok="t"/>
                <v:fill type="solid"/>
              </v:shape>
            </v:group>
            <v:group style="position:absolute;left:6378;top:1547;width:10;height:20" coordorigin="6378,1547" coordsize="10,20">
              <v:shape style="position:absolute;left:6378;top:1547;width:10;height:20" coordorigin="6378,1547" coordsize="10,20" path="m6378,1566l6388,1566,6388,1547,6378,1547,6378,1566xe" filled="true" fillcolor="#000000" stroked="false">
                <v:path arrowok="t"/>
                <v:fill type="solid"/>
              </v:shape>
            </v:group>
            <v:group style="position:absolute;left:6378;top:1566;width:10;height:20" coordorigin="6378,1566" coordsize="10,20">
              <v:shape style="position:absolute;left:6378;top:1566;width:10;height:20" coordorigin="6378,1566" coordsize="10,20" path="m6378,1585l6388,1585,6388,1566,6378,1566,6378,1585xe" filled="true" fillcolor="#000000" stroked="false">
                <v:path arrowok="t"/>
                <v:fill type="solid"/>
              </v:shape>
            </v:group>
            <v:group style="position:absolute;left:6378;top:1585;width:10;height:20" coordorigin="6378,1585" coordsize="10,20">
              <v:shape style="position:absolute;left:6378;top:1585;width:10;height:20" coordorigin="6378,1585" coordsize="10,20" path="m6378,1604l6388,1604,6388,1585,6378,1585,6378,1604xe" filled="true" fillcolor="#000000" stroked="false">
                <v:path arrowok="t"/>
                <v:fill type="solid"/>
              </v:shape>
            </v:group>
            <v:group style="position:absolute;left:6378;top:1604;width:10;height:20" coordorigin="6378,1604" coordsize="10,20">
              <v:shape style="position:absolute;left:6378;top:1604;width:10;height:20" coordorigin="6378,1604" coordsize="10,20" path="m6378,1623l6388,1623,6388,1604,6378,1604,6378,1623xe" filled="true" fillcolor="#000000" stroked="false">
                <v:path arrowok="t"/>
                <v:fill type="solid"/>
              </v:shape>
            </v:group>
            <v:group style="position:absolute;left:6378;top:1623;width:10;height:20" coordorigin="6378,1623" coordsize="10,20">
              <v:shape style="position:absolute;left:6378;top:1623;width:10;height:20" coordorigin="6378,1623" coordsize="10,20" path="m6378,1643l6388,1643,6388,1623,6378,1623,6378,1643xe" filled="true" fillcolor="#000000" stroked="false">
                <v:path arrowok="t"/>
                <v:fill type="solid"/>
              </v:shape>
            </v:group>
            <v:group style="position:absolute;left:6378;top:1643;width:10;height:20" coordorigin="6378,1643" coordsize="10,20">
              <v:shape style="position:absolute;left:6378;top:1643;width:10;height:20" coordorigin="6378,1643" coordsize="10,20" path="m6378,1662l6388,1662,6388,1643,6378,1643,6378,1662xe" filled="true" fillcolor="#000000" stroked="false">
                <v:path arrowok="t"/>
                <v:fill type="solid"/>
              </v:shape>
            </v:group>
            <v:group style="position:absolute;left:6378;top:1662;width:10;height:20" coordorigin="6378,1662" coordsize="10,20">
              <v:shape style="position:absolute;left:6378;top:1662;width:10;height:20" coordorigin="6378,1662" coordsize="10,20" path="m6378,1681l6388,1681,6388,1662,6378,1662,6378,1681xe" filled="true" fillcolor="#000000" stroked="false">
                <v:path arrowok="t"/>
                <v:fill type="solid"/>
              </v:shape>
            </v:group>
            <v:group style="position:absolute;left:6378;top:1681;width:10;height:20" coordorigin="6378,1681" coordsize="10,20">
              <v:shape style="position:absolute;left:6378;top:1681;width:10;height:20" coordorigin="6378,1681" coordsize="10,20" path="m6378,1700l6388,1700,6388,1681,6378,1681,6378,1700xe" filled="true" fillcolor="#000000" stroked="false">
                <v:path arrowok="t"/>
                <v:fill type="solid"/>
              </v:shape>
            </v:group>
            <v:group style="position:absolute;left:6378;top:1700;width:10;height:20" coordorigin="6378,1700" coordsize="10,20">
              <v:shape style="position:absolute;left:6378;top:1700;width:10;height:20" coordorigin="6378,1700" coordsize="10,20" path="m6378,1719l6388,1719,6388,1700,6378,1700,6378,1719xe" filled="true" fillcolor="#000000" stroked="false">
                <v:path arrowok="t"/>
                <v:fill type="solid"/>
              </v:shape>
            </v:group>
            <v:group style="position:absolute;left:6378;top:1719;width:10;height:20" coordorigin="6378,1719" coordsize="10,20">
              <v:shape style="position:absolute;left:6378;top:1719;width:10;height:20" coordorigin="6378,1719" coordsize="10,20" path="m6378,1739l6388,1739,6388,1719,6378,1719,6378,1739xe" filled="true" fillcolor="#000000" stroked="false">
                <v:path arrowok="t"/>
                <v:fill type="solid"/>
              </v:shape>
            </v:group>
            <v:group style="position:absolute;left:6378;top:1739;width:10;height:20" coordorigin="6378,1739" coordsize="10,20">
              <v:shape style="position:absolute;left:6378;top:1739;width:10;height:20" coordorigin="6378,1739" coordsize="10,20" path="m6378,1758l6388,1758,6388,1739,6378,1739,6378,1758xe" filled="true" fillcolor="#000000" stroked="false">
                <v:path arrowok="t"/>
                <v:fill type="solid"/>
              </v:shape>
            </v:group>
            <v:group style="position:absolute;left:6378;top:1764;width:10;height:2" coordorigin="6378,1764" coordsize="10,2">
              <v:shape style="position:absolute;left:6378;top:1764;width:10;height:2" coordorigin="6378,1764" coordsize="10,0" path="m6378,1764l6388,1764e" filled="false" stroked="true" strokeweight=".599980pt" strokecolor="#000000">
                <v:path arrowok="t"/>
              </v:shape>
            </v:group>
            <v:group style="position:absolute;left:7230;top:970;width:10;height:20" coordorigin="7230,970" coordsize="10,20">
              <v:shape style="position:absolute;left:7230;top:970;width:10;height:20" coordorigin="7230,970" coordsize="10,20" path="m7230,989l7240,989,7240,970,7230,970,7230,989xe" filled="true" fillcolor="#000000" stroked="false">
                <v:path arrowok="t"/>
                <v:fill type="solid"/>
              </v:shape>
            </v:group>
            <v:group style="position:absolute;left:7230;top:989;width:10;height:20" coordorigin="7230,989" coordsize="10,20">
              <v:shape style="position:absolute;left:7230;top:989;width:10;height:20" coordorigin="7230,989" coordsize="10,20" path="m7230,1008l7240,1008,7240,989,7230,989,7230,1008xe" filled="true" fillcolor="#000000" stroked="false">
                <v:path arrowok="t"/>
                <v:fill type="solid"/>
              </v:shape>
            </v:group>
            <v:group style="position:absolute;left:7230;top:1008;width:10;height:20" coordorigin="7230,1008" coordsize="10,20">
              <v:shape style="position:absolute;left:7230;top:1008;width:10;height:20" coordorigin="7230,1008" coordsize="10,20" path="m7230,1028l7240,1028,7240,1008,7230,1008,7230,1028xe" filled="true" fillcolor="#000000" stroked="false">
                <v:path arrowok="t"/>
                <v:fill type="solid"/>
              </v:shape>
            </v:group>
            <v:group style="position:absolute;left:7230;top:1028;width:10;height:20" coordorigin="7230,1028" coordsize="10,20">
              <v:shape style="position:absolute;left:7230;top:1028;width:10;height:20" coordorigin="7230,1028" coordsize="10,20" path="m7230,1047l7240,1047,7240,1028,7230,1028,7230,1047xe" filled="true" fillcolor="#000000" stroked="false">
                <v:path arrowok="t"/>
                <v:fill type="solid"/>
              </v:shape>
            </v:group>
            <v:group style="position:absolute;left:7230;top:1047;width:10;height:20" coordorigin="7230,1047" coordsize="10,20">
              <v:shape style="position:absolute;left:7230;top:1047;width:10;height:20" coordorigin="7230,1047" coordsize="10,20" path="m7230,1066l7240,1066,7240,1047,7230,1047,7230,1066xe" filled="true" fillcolor="#000000" stroked="false">
                <v:path arrowok="t"/>
                <v:fill type="solid"/>
              </v:shape>
            </v:group>
            <v:group style="position:absolute;left:7230;top:1066;width:10;height:20" coordorigin="7230,1066" coordsize="10,20">
              <v:shape style="position:absolute;left:7230;top:1066;width:10;height:20" coordorigin="7230,1066" coordsize="10,20" path="m7230,1085l7240,1085,7240,1066,7230,1066,7230,1085xe" filled="true" fillcolor="#000000" stroked="false">
                <v:path arrowok="t"/>
                <v:fill type="solid"/>
              </v:shape>
            </v:group>
            <v:group style="position:absolute;left:7230;top:1085;width:10;height:20" coordorigin="7230,1085" coordsize="10,20">
              <v:shape style="position:absolute;left:7230;top:1085;width:10;height:20" coordorigin="7230,1085" coordsize="10,20" path="m7230,1105l7240,1105,7240,1085,7230,1085,7230,1105xe" filled="true" fillcolor="#000000" stroked="false">
                <v:path arrowok="t"/>
                <v:fill type="solid"/>
              </v:shape>
            </v:group>
            <v:group style="position:absolute;left:7230;top:1105;width:10;height:20" coordorigin="7230,1105" coordsize="10,20">
              <v:shape style="position:absolute;left:7230;top:1105;width:10;height:20" coordorigin="7230,1105" coordsize="10,20" path="m7230,1124l7240,1124,7240,1105,7230,1105,7230,1124xe" filled="true" fillcolor="#000000" stroked="false">
                <v:path arrowok="t"/>
                <v:fill type="solid"/>
              </v:shape>
            </v:group>
            <v:group style="position:absolute;left:7230;top:1124;width:10;height:20" coordorigin="7230,1124" coordsize="10,20">
              <v:shape style="position:absolute;left:7230;top:1124;width:10;height:20" coordorigin="7230,1124" coordsize="10,20" path="m7230,1143l7240,1143,7240,1124,7230,1124,7230,1143xe" filled="true" fillcolor="#000000" stroked="false">
                <v:path arrowok="t"/>
                <v:fill type="solid"/>
              </v:shape>
            </v:group>
            <v:group style="position:absolute;left:7230;top:1143;width:10;height:20" coordorigin="7230,1143" coordsize="10,20">
              <v:shape style="position:absolute;left:7230;top:1143;width:10;height:20" coordorigin="7230,1143" coordsize="10,20" path="m7230,1163l7240,1163,7240,1143,7230,1143,7230,1163xe" filled="true" fillcolor="#000000" stroked="false">
                <v:path arrowok="t"/>
                <v:fill type="solid"/>
              </v:shape>
            </v:group>
            <v:group style="position:absolute;left:7230;top:1163;width:10;height:20" coordorigin="7230,1163" coordsize="10,20">
              <v:shape style="position:absolute;left:7230;top:1163;width:10;height:20" coordorigin="7230,1163" coordsize="10,20" path="m7230,1182l7240,1182,7240,1163,7230,1163,7230,1182xe" filled="true" fillcolor="#000000" stroked="false">
                <v:path arrowok="t"/>
                <v:fill type="solid"/>
              </v:shape>
            </v:group>
            <v:group style="position:absolute;left:7230;top:1182;width:10;height:20" coordorigin="7230,1182" coordsize="10,20">
              <v:shape style="position:absolute;left:7230;top:1182;width:10;height:20" coordorigin="7230,1182" coordsize="10,20" path="m7230,1201l7240,1201,7240,1182,7230,1182,7230,1201xe" filled="true" fillcolor="#000000" stroked="false">
                <v:path arrowok="t"/>
                <v:fill type="solid"/>
              </v:shape>
            </v:group>
            <v:group style="position:absolute;left:7230;top:1201;width:10;height:20" coordorigin="7230,1201" coordsize="10,20">
              <v:shape style="position:absolute;left:7230;top:1201;width:10;height:20" coordorigin="7230,1201" coordsize="10,20" path="m7230,1220l7240,1220,7240,1201,7230,1201,7230,1220xe" filled="true" fillcolor="#000000" stroked="false">
                <v:path arrowok="t"/>
                <v:fill type="solid"/>
              </v:shape>
            </v:group>
            <v:group style="position:absolute;left:7230;top:1220;width:10;height:20" coordorigin="7230,1220" coordsize="10,20">
              <v:shape style="position:absolute;left:7230;top:1220;width:10;height:20" coordorigin="7230,1220" coordsize="10,20" path="m7230,1239l7240,1239,7240,1220,7230,1220,7230,1239xe" filled="true" fillcolor="#000000" stroked="false">
                <v:path arrowok="t"/>
                <v:fill type="solid"/>
              </v:shape>
            </v:group>
            <v:group style="position:absolute;left:7230;top:1239;width:10;height:20" coordorigin="7230,1239" coordsize="10,20">
              <v:shape style="position:absolute;left:7230;top:1239;width:10;height:20" coordorigin="7230,1239" coordsize="10,20" path="m7230,1259l7240,1259,7240,1239,7230,1239,7230,1259xe" filled="true" fillcolor="#000000" stroked="false">
                <v:path arrowok="t"/>
                <v:fill type="solid"/>
              </v:shape>
            </v:group>
            <v:group style="position:absolute;left:7230;top:1259;width:10;height:20" coordorigin="7230,1259" coordsize="10,20">
              <v:shape style="position:absolute;left:7230;top:1259;width:10;height:20" coordorigin="7230,1259" coordsize="10,20" path="m7230,1278l7240,1278,7240,1259,7230,1259,7230,1278xe" filled="true" fillcolor="#000000" stroked="false">
                <v:path arrowok="t"/>
                <v:fill type="solid"/>
              </v:shape>
            </v:group>
            <v:group style="position:absolute;left:7230;top:1278;width:10;height:20" coordorigin="7230,1278" coordsize="10,20">
              <v:shape style="position:absolute;left:7230;top:1278;width:10;height:20" coordorigin="7230,1278" coordsize="10,20" path="m7230,1297l7240,1297,7240,1278,7230,1278,7230,1297xe" filled="true" fillcolor="#000000" stroked="false">
                <v:path arrowok="t"/>
                <v:fill type="solid"/>
              </v:shape>
            </v:group>
            <v:group style="position:absolute;left:7230;top:1297;width:10;height:20" coordorigin="7230,1297" coordsize="10,20">
              <v:shape style="position:absolute;left:7230;top:1297;width:10;height:20" coordorigin="7230,1297" coordsize="10,20" path="m7230,1316l7240,1316,7240,1297,7230,1297,7230,1316xe" filled="true" fillcolor="#000000" stroked="false">
                <v:path arrowok="t"/>
                <v:fill type="solid"/>
              </v:shape>
            </v:group>
            <v:group style="position:absolute;left:7230;top:1316;width:10;height:20" coordorigin="7230,1316" coordsize="10,20">
              <v:shape style="position:absolute;left:7230;top:1316;width:10;height:20" coordorigin="7230,1316" coordsize="10,20" path="m7230,1335l7240,1335,7240,1316,7230,1316,7230,1335xe" filled="true" fillcolor="#000000" stroked="false">
                <v:path arrowok="t"/>
                <v:fill type="solid"/>
              </v:shape>
            </v:group>
            <v:group style="position:absolute;left:7230;top:1335;width:10;height:20" coordorigin="7230,1335" coordsize="10,20">
              <v:shape style="position:absolute;left:7230;top:1335;width:10;height:20" coordorigin="7230,1335" coordsize="10,20" path="m7230,1355l7240,1355,7240,1335,7230,1335,7230,1355xe" filled="true" fillcolor="#000000" stroked="false">
                <v:path arrowok="t"/>
                <v:fill type="solid"/>
              </v:shape>
            </v:group>
            <v:group style="position:absolute;left:7230;top:1355;width:10;height:20" coordorigin="7230,1355" coordsize="10,20">
              <v:shape style="position:absolute;left:7230;top:1355;width:10;height:20" coordorigin="7230,1355" coordsize="10,20" path="m7230,1374l7240,1374,7240,1355,7230,1355,7230,1374xe" filled="true" fillcolor="#000000" stroked="false">
                <v:path arrowok="t"/>
                <v:fill type="solid"/>
              </v:shape>
            </v:group>
            <v:group style="position:absolute;left:7230;top:1374;width:10;height:20" coordorigin="7230,1374" coordsize="10,20">
              <v:shape style="position:absolute;left:7230;top:1374;width:10;height:20" coordorigin="7230,1374" coordsize="10,20" path="m7230,1393l7240,1393,7240,1374,7230,1374,7230,1393xe" filled="true" fillcolor="#000000" stroked="false">
                <v:path arrowok="t"/>
                <v:fill type="solid"/>
              </v:shape>
            </v:group>
            <v:group style="position:absolute;left:7230;top:1393;width:10;height:20" coordorigin="7230,1393" coordsize="10,20">
              <v:shape style="position:absolute;left:7230;top:1393;width:10;height:20" coordorigin="7230,1393" coordsize="10,20" path="m7230,1412l7240,1412,7240,1393,7230,1393,7230,1412xe" filled="true" fillcolor="#000000" stroked="false">
                <v:path arrowok="t"/>
                <v:fill type="solid"/>
              </v:shape>
            </v:group>
            <v:group style="position:absolute;left:7230;top:1412;width:10;height:20" coordorigin="7230,1412" coordsize="10,20">
              <v:shape style="position:absolute;left:7230;top:1412;width:10;height:20" coordorigin="7230,1412" coordsize="10,20" path="m7230,1431l7240,1431,7240,1412,7230,1412,7230,1431xe" filled="true" fillcolor="#000000" stroked="false">
                <v:path arrowok="t"/>
                <v:fill type="solid"/>
              </v:shape>
            </v:group>
            <v:group style="position:absolute;left:7230;top:1431;width:10;height:20" coordorigin="7230,1431" coordsize="10,20">
              <v:shape style="position:absolute;left:7230;top:1431;width:10;height:20" coordorigin="7230,1431" coordsize="10,20" path="m7230,1451l7240,1451,7240,1431,7230,1431,7230,1451xe" filled="true" fillcolor="#000000" stroked="false">
                <v:path arrowok="t"/>
                <v:fill type="solid"/>
              </v:shape>
            </v:group>
            <v:group style="position:absolute;left:7230;top:1451;width:10;height:20" coordorigin="7230,1451" coordsize="10,20">
              <v:shape style="position:absolute;left:7230;top:1451;width:10;height:20" coordorigin="7230,1451" coordsize="10,20" path="m7230,1470l7240,1470,7240,1451,7230,1451,7230,1470xe" filled="true" fillcolor="#000000" stroked="false">
                <v:path arrowok="t"/>
                <v:fill type="solid"/>
              </v:shape>
            </v:group>
            <v:group style="position:absolute;left:7230;top:1470;width:10;height:20" coordorigin="7230,1470" coordsize="10,20">
              <v:shape style="position:absolute;left:7230;top:1470;width:10;height:20" coordorigin="7230,1470" coordsize="10,20" path="m7230,1489l7240,1489,7240,1470,7230,1470,7230,1489xe" filled="true" fillcolor="#000000" stroked="false">
                <v:path arrowok="t"/>
                <v:fill type="solid"/>
              </v:shape>
            </v:group>
            <v:group style="position:absolute;left:7230;top:1489;width:10;height:20" coordorigin="7230,1489" coordsize="10,20">
              <v:shape style="position:absolute;left:7230;top:1489;width:10;height:20" coordorigin="7230,1489" coordsize="10,20" path="m7230,1508l7240,1508,7240,1489,7230,1489,7230,1508xe" filled="true" fillcolor="#000000" stroked="false">
                <v:path arrowok="t"/>
                <v:fill type="solid"/>
              </v:shape>
            </v:group>
            <v:group style="position:absolute;left:7230;top:1508;width:10;height:20" coordorigin="7230,1508" coordsize="10,20">
              <v:shape style="position:absolute;left:7230;top:1508;width:10;height:20" coordorigin="7230,1508" coordsize="10,20" path="m7230,1527l7240,1527,7240,1508,7230,1508,7230,1527xe" filled="true" fillcolor="#000000" stroked="false">
                <v:path arrowok="t"/>
                <v:fill type="solid"/>
              </v:shape>
            </v:group>
            <v:group style="position:absolute;left:7230;top:1527;width:10;height:20" coordorigin="7230,1527" coordsize="10,20">
              <v:shape style="position:absolute;left:7230;top:1527;width:10;height:20" coordorigin="7230,1527" coordsize="10,20" path="m7230,1547l7240,1547,7240,1527,7230,1527,7230,1547xe" filled="true" fillcolor="#000000" stroked="false">
                <v:path arrowok="t"/>
                <v:fill type="solid"/>
              </v:shape>
            </v:group>
            <v:group style="position:absolute;left:7230;top:1547;width:10;height:20" coordorigin="7230,1547" coordsize="10,20">
              <v:shape style="position:absolute;left:7230;top:1547;width:10;height:20" coordorigin="7230,1547" coordsize="10,20" path="m7230,1566l7240,1566,7240,1547,7230,1547,7230,1566xe" filled="true" fillcolor="#000000" stroked="false">
                <v:path arrowok="t"/>
                <v:fill type="solid"/>
              </v:shape>
            </v:group>
            <v:group style="position:absolute;left:7230;top:1566;width:10;height:20" coordorigin="7230,1566" coordsize="10,20">
              <v:shape style="position:absolute;left:7230;top:1566;width:10;height:20" coordorigin="7230,1566" coordsize="10,20" path="m7230,1585l7240,1585,7240,1566,7230,1566,7230,1585xe" filled="true" fillcolor="#000000" stroked="false">
                <v:path arrowok="t"/>
                <v:fill type="solid"/>
              </v:shape>
            </v:group>
            <v:group style="position:absolute;left:7230;top:1585;width:10;height:20" coordorigin="7230,1585" coordsize="10,20">
              <v:shape style="position:absolute;left:7230;top:1585;width:10;height:20" coordorigin="7230,1585" coordsize="10,20" path="m7230,1604l7240,1604,7240,1585,7230,1585,7230,1604xe" filled="true" fillcolor="#000000" stroked="false">
                <v:path arrowok="t"/>
                <v:fill type="solid"/>
              </v:shape>
            </v:group>
            <v:group style="position:absolute;left:7230;top:1604;width:10;height:20" coordorigin="7230,1604" coordsize="10,20">
              <v:shape style="position:absolute;left:7230;top:1604;width:10;height:20" coordorigin="7230,1604" coordsize="10,20" path="m7230,1623l7240,1623,7240,1604,7230,1604,7230,1623xe" filled="true" fillcolor="#000000" stroked="false">
                <v:path arrowok="t"/>
                <v:fill type="solid"/>
              </v:shape>
            </v:group>
            <v:group style="position:absolute;left:7230;top:1623;width:10;height:20" coordorigin="7230,1623" coordsize="10,20">
              <v:shape style="position:absolute;left:7230;top:1623;width:10;height:20" coordorigin="7230,1623" coordsize="10,20" path="m7230,1643l7240,1643,7240,1623,7230,1623,7230,1643xe" filled="true" fillcolor="#000000" stroked="false">
                <v:path arrowok="t"/>
                <v:fill type="solid"/>
              </v:shape>
            </v:group>
            <v:group style="position:absolute;left:7230;top:1643;width:10;height:20" coordorigin="7230,1643" coordsize="10,20">
              <v:shape style="position:absolute;left:7230;top:1643;width:10;height:20" coordorigin="7230,1643" coordsize="10,20" path="m7230,1662l7240,1662,7240,1643,7230,1643,7230,1662xe" filled="true" fillcolor="#000000" stroked="false">
                <v:path arrowok="t"/>
                <v:fill type="solid"/>
              </v:shape>
            </v:group>
            <v:group style="position:absolute;left:7230;top:1662;width:10;height:20" coordorigin="7230,1662" coordsize="10,20">
              <v:shape style="position:absolute;left:7230;top:1662;width:10;height:20" coordorigin="7230,1662" coordsize="10,20" path="m7230,1681l7240,1681,7240,1662,7230,1662,7230,1681xe" filled="true" fillcolor="#000000" stroked="false">
                <v:path arrowok="t"/>
                <v:fill type="solid"/>
              </v:shape>
            </v:group>
            <v:group style="position:absolute;left:7230;top:1681;width:10;height:20" coordorigin="7230,1681" coordsize="10,20">
              <v:shape style="position:absolute;left:7230;top:1681;width:10;height:20" coordorigin="7230,1681" coordsize="10,20" path="m7230,1700l7240,1700,7240,1681,7230,1681,7230,1700xe" filled="true" fillcolor="#000000" stroked="false">
                <v:path arrowok="t"/>
                <v:fill type="solid"/>
              </v:shape>
            </v:group>
            <v:group style="position:absolute;left:7230;top:1700;width:10;height:20" coordorigin="7230,1700" coordsize="10,20">
              <v:shape style="position:absolute;left:7230;top:1700;width:10;height:20" coordorigin="7230,1700" coordsize="10,20" path="m7230,1719l7240,1719,7240,1700,7230,1700,7230,1719xe" filled="true" fillcolor="#000000" stroked="false">
                <v:path arrowok="t"/>
                <v:fill type="solid"/>
              </v:shape>
            </v:group>
            <v:group style="position:absolute;left:7230;top:1719;width:10;height:20" coordorigin="7230,1719" coordsize="10,20">
              <v:shape style="position:absolute;left:7230;top:1719;width:10;height:20" coordorigin="7230,1719" coordsize="10,20" path="m7230,1739l7240,1739,7240,1719,7230,1719,7230,1739xe" filled="true" fillcolor="#000000" stroked="false">
                <v:path arrowok="t"/>
                <v:fill type="solid"/>
              </v:shape>
            </v:group>
            <v:group style="position:absolute;left:7230;top:1739;width:10;height:20" coordorigin="7230,1739" coordsize="10,20">
              <v:shape style="position:absolute;left:7230;top:1739;width:10;height:20" coordorigin="7230,1739" coordsize="10,20" path="m7230,1758l7240,1758,7240,1739,7230,1739,7230,1758xe" filled="true" fillcolor="#000000" stroked="false">
                <v:path arrowok="t"/>
                <v:fill type="solid"/>
              </v:shape>
            </v:group>
            <v:group style="position:absolute;left:7230;top:1764;width:10;height:2" coordorigin="7230,1764" coordsize="10,2">
              <v:shape style="position:absolute;left:7230;top:1764;width:10;height:2" coordorigin="7230,1764" coordsize="10,0" path="m7230,1764l7240,1764e" filled="false" stroked="true" strokeweight=".599980pt" strokecolor="#000000">
                <v:path arrowok="t"/>
              </v:shape>
            </v:group>
            <v:group style="position:absolute;left:8435;top:970;width:10;height:20" coordorigin="8435,970" coordsize="10,20">
              <v:shape style="position:absolute;left:8435;top:970;width:10;height:20" coordorigin="8435,970" coordsize="10,20" path="m8435,989l8445,989,8445,970,8435,970,8435,989xe" filled="true" fillcolor="#000000" stroked="false">
                <v:path arrowok="t"/>
                <v:fill type="solid"/>
              </v:shape>
            </v:group>
            <v:group style="position:absolute;left:8435;top:989;width:10;height:20" coordorigin="8435,989" coordsize="10,20">
              <v:shape style="position:absolute;left:8435;top:989;width:10;height:20" coordorigin="8435,989" coordsize="10,20" path="m8435,1008l8445,1008,8445,989,8435,989,8435,1008xe" filled="true" fillcolor="#000000" stroked="false">
                <v:path arrowok="t"/>
                <v:fill type="solid"/>
              </v:shape>
            </v:group>
            <v:group style="position:absolute;left:8435;top:1008;width:10;height:20" coordorigin="8435,1008" coordsize="10,20">
              <v:shape style="position:absolute;left:8435;top:1008;width:10;height:20" coordorigin="8435,1008" coordsize="10,20" path="m8435,1028l8445,1028,8445,1008,8435,1008,8435,1028xe" filled="true" fillcolor="#000000" stroked="false">
                <v:path arrowok="t"/>
                <v:fill type="solid"/>
              </v:shape>
            </v:group>
            <v:group style="position:absolute;left:8435;top:1028;width:10;height:20" coordorigin="8435,1028" coordsize="10,20">
              <v:shape style="position:absolute;left:8435;top:1028;width:10;height:20" coordorigin="8435,1028" coordsize="10,20" path="m8435,1047l8445,1047,8445,1028,8435,1028,8435,1047xe" filled="true" fillcolor="#000000" stroked="false">
                <v:path arrowok="t"/>
                <v:fill type="solid"/>
              </v:shape>
            </v:group>
            <v:group style="position:absolute;left:8435;top:1047;width:10;height:20" coordorigin="8435,1047" coordsize="10,20">
              <v:shape style="position:absolute;left:8435;top:1047;width:10;height:20" coordorigin="8435,1047" coordsize="10,20" path="m8435,1066l8445,1066,8445,1047,8435,1047,8435,1066xe" filled="true" fillcolor="#000000" stroked="false">
                <v:path arrowok="t"/>
                <v:fill type="solid"/>
              </v:shape>
            </v:group>
            <v:group style="position:absolute;left:8435;top:1066;width:10;height:20" coordorigin="8435,1066" coordsize="10,20">
              <v:shape style="position:absolute;left:8435;top:1066;width:10;height:20" coordorigin="8435,1066" coordsize="10,20" path="m8435,1085l8445,1085,8445,1066,8435,1066,8435,1085xe" filled="true" fillcolor="#000000" stroked="false">
                <v:path arrowok="t"/>
                <v:fill type="solid"/>
              </v:shape>
            </v:group>
            <v:group style="position:absolute;left:8435;top:1085;width:10;height:20" coordorigin="8435,1085" coordsize="10,20">
              <v:shape style="position:absolute;left:8435;top:1085;width:10;height:20" coordorigin="8435,1085" coordsize="10,20" path="m8435,1105l8445,1105,8445,1085,8435,1085,8435,1105xe" filled="true" fillcolor="#000000" stroked="false">
                <v:path arrowok="t"/>
                <v:fill type="solid"/>
              </v:shape>
            </v:group>
            <v:group style="position:absolute;left:8435;top:1105;width:10;height:20" coordorigin="8435,1105" coordsize="10,20">
              <v:shape style="position:absolute;left:8435;top:1105;width:10;height:20" coordorigin="8435,1105" coordsize="10,20" path="m8435,1124l8445,1124,8445,1105,8435,1105,8435,1124xe" filled="true" fillcolor="#000000" stroked="false">
                <v:path arrowok="t"/>
                <v:fill type="solid"/>
              </v:shape>
            </v:group>
            <v:group style="position:absolute;left:8435;top:1124;width:10;height:20" coordorigin="8435,1124" coordsize="10,20">
              <v:shape style="position:absolute;left:8435;top:1124;width:10;height:20" coordorigin="8435,1124" coordsize="10,20" path="m8435,1143l8445,1143,8445,1124,8435,1124,8435,1143xe" filled="true" fillcolor="#000000" stroked="false">
                <v:path arrowok="t"/>
                <v:fill type="solid"/>
              </v:shape>
            </v:group>
            <v:group style="position:absolute;left:8435;top:1143;width:10;height:20" coordorigin="8435,1143" coordsize="10,20">
              <v:shape style="position:absolute;left:8435;top:1143;width:10;height:20" coordorigin="8435,1143" coordsize="10,20" path="m8435,1163l8445,1163,8445,1143,8435,1143,8435,1163xe" filled="true" fillcolor="#000000" stroked="false">
                <v:path arrowok="t"/>
                <v:fill type="solid"/>
              </v:shape>
            </v:group>
            <v:group style="position:absolute;left:8435;top:1163;width:10;height:20" coordorigin="8435,1163" coordsize="10,20">
              <v:shape style="position:absolute;left:8435;top:1163;width:10;height:20" coordorigin="8435,1163" coordsize="10,20" path="m8435,1182l8445,1182,8445,1163,8435,1163,8435,1182xe" filled="true" fillcolor="#000000" stroked="false">
                <v:path arrowok="t"/>
                <v:fill type="solid"/>
              </v:shape>
            </v:group>
            <v:group style="position:absolute;left:8435;top:1182;width:10;height:20" coordorigin="8435,1182" coordsize="10,20">
              <v:shape style="position:absolute;left:8435;top:1182;width:10;height:20" coordorigin="8435,1182" coordsize="10,20" path="m8435,1201l8445,1201,8445,1182,8435,1182,8435,1201xe" filled="true" fillcolor="#000000" stroked="false">
                <v:path arrowok="t"/>
                <v:fill type="solid"/>
              </v:shape>
            </v:group>
            <v:group style="position:absolute;left:8435;top:1201;width:10;height:20" coordorigin="8435,1201" coordsize="10,20">
              <v:shape style="position:absolute;left:8435;top:1201;width:10;height:20" coordorigin="8435,1201" coordsize="10,20" path="m8435,1220l8445,1220,8445,1201,8435,1201,8435,1220xe" filled="true" fillcolor="#000000" stroked="false">
                <v:path arrowok="t"/>
                <v:fill type="solid"/>
              </v:shape>
            </v:group>
            <v:group style="position:absolute;left:8435;top:1220;width:10;height:20" coordorigin="8435,1220" coordsize="10,20">
              <v:shape style="position:absolute;left:8435;top:1220;width:10;height:20" coordorigin="8435,1220" coordsize="10,20" path="m8435,1239l8445,1239,8445,1220,8435,1220,8435,1239xe" filled="true" fillcolor="#000000" stroked="false">
                <v:path arrowok="t"/>
                <v:fill type="solid"/>
              </v:shape>
            </v:group>
            <v:group style="position:absolute;left:8435;top:1239;width:10;height:20" coordorigin="8435,1239" coordsize="10,20">
              <v:shape style="position:absolute;left:8435;top:1239;width:10;height:20" coordorigin="8435,1239" coordsize="10,20" path="m8435,1259l8445,1259,8445,1239,8435,1239,8435,1259xe" filled="true" fillcolor="#000000" stroked="false">
                <v:path arrowok="t"/>
                <v:fill type="solid"/>
              </v:shape>
            </v:group>
            <v:group style="position:absolute;left:8435;top:1259;width:10;height:20" coordorigin="8435,1259" coordsize="10,20">
              <v:shape style="position:absolute;left:8435;top:1259;width:10;height:20" coordorigin="8435,1259" coordsize="10,20" path="m8435,1278l8445,1278,8445,1259,8435,1259,8435,1278xe" filled="true" fillcolor="#000000" stroked="false">
                <v:path arrowok="t"/>
                <v:fill type="solid"/>
              </v:shape>
            </v:group>
            <v:group style="position:absolute;left:8435;top:1278;width:10;height:20" coordorigin="8435,1278" coordsize="10,20">
              <v:shape style="position:absolute;left:8435;top:1278;width:10;height:20" coordorigin="8435,1278" coordsize="10,20" path="m8435,1297l8445,1297,8445,1278,8435,1278,8435,1297xe" filled="true" fillcolor="#000000" stroked="false">
                <v:path arrowok="t"/>
                <v:fill type="solid"/>
              </v:shape>
            </v:group>
            <v:group style="position:absolute;left:8435;top:1297;width:10;height:20" coordorigin="8435,1297" coordsize="10,20">
              <v:shape style="position:absolute;left:8435;top:1297;width:10;height:20" coordorigin="8435,1297" coordsize="10,20" path="m8435,1316l8445,1316,8445,1297,8435,1297,8435,1316xe" filled="true" fillcolor="#000000" stroked="false">
                <v:path arrowok="t"/>
                <v:fill type="solid"/>
              </v:shape>
            </v:group>
            <v:group style="position:absolute;left:8435;top:1316;width:10;height:20" coordorigin="8435,1316" coordsize="10,20">
              <v:shape style="position:absolute;left:8435;top:1316;width:10;height:20" coordorigin="8435,1316" coordsize="10,20" path="m8435,1335l8445,1335,8445,1316,8435,1316,8435,1335xe" filled="true" fillcolor="#000000" stroked="false">
                <v:path arrowok="t"/>
                <v:fill type="solid"/>
              </v:shape>
            </v:group>
            <v:group style="position:absolute;left:8435;top:1335;width:10;height:20" coordorigin="8435,1335" coordsize="10,20">
              <v:shape style="position:absolute;left:8435;top:1335;width:10;height:20" coordorigin="8435,1335" coordsize="10,20" path="m8435,1355l8445,1355,8445,1335,8435,1335,8435,1355xe" filled="true" fillcolor="#000000" stroked="false">
                <v:path arrowok="t"/>
                <v:fill type="solid"/>
              </v:shape>
            </v:group>
            <v:group style="position:absolute;left:8435;top:1355;width:10;height:20" coordorigin="8435,1355" coordsize="10,20">
              <v:shape style="position:absolute;left:8435;top:1355;width:10;height:20" coordorigin="8435,1355" coordsize="10,20" path="m8435,1374l8445,1374,8445,1355,8435,1355,8435,1374xe" filled="true" fillcolor="#000000" stroked="false">
                <v:path arrowok="t"/>
                <v:fill type="solid"/>
              </v:shape>
            </v:group>
            <v:group style="position:absolute;left:8435;top:1374;width:10;height:20" coordorigin="8435,1374" coordsize="10,20">
              <v:shape style="position:absolute;left:8435;top:1374;width:10;height:20" coordorigin="8435,1374" coordsize="10,20" path="m8435,1393l8445,1393,8445,1374,8435,1374,8435,1393xe" filled="true" fillcolor="#000000" stroked="false">
                <v:path arrowok="t"/>
                <v:fill type="solid"/>
              </v:shape>
            </v:group>
            <v:group style="position:absolute;left:8435;top:1393;width:10;height:20" coordorigin="8435,1393" coordsize="10,20">
              <v:shape style="position:absolute;left:8435;top:1393;width:10;height:20" coordorigin="8435,1393" coordsize="10,20" path="m8435,1412l8445,1412,8445,1393,8435,1393,8435,1412xe" filled="true" fillcolor="#000000" stroked="false">
                <v:path arrowok="t"/>
                <v:fill type="solid"/>
              </v:shape>
            </v:group>
            <v:group style="position:absolute;left:8435;top:1412;width:10;height:20" coordorigin="8435,1412" coordsize="10,20">
              <v:shape style="position:absolute;left:8435;top:1412;width:10;height:20" coordorigin="8435,1412" coordsize="10,20" path="m8435,1431l8445,1431,8445,1412,8435,1412,8435,1431xe" filled="true" fillcolor="#000000" stroked="false">
                <v:path arrowok="t"/>
                <v:fill type="solid"/>
              </v:shape>
            </v:group>
            <v:group style="position:absolute;left:8435;top:1431;width:10;height:20" coordorigin="8435,1431" coordsize="10,20">
              <v:shape style="position:absolute;left:8435;top:1431;width:10;height:20" coordorigin="8435,1431" coordsize="10,20" path="m8435,1451l8445,1451,8445,1431,8435,1431,8435,1451xe" filled="true" fillcolor="#000000" stroked="false">
                <v:path arrowok="t"/>
                <v:fill type="solid"/>
              </v:shape>
            </v:group>
            <v:group style="position:absolute;left:8435;top:1451;width:10;height:20" coordorigin="8435,1451" coordsize="10,20">
              <v:shape style="position:absolute;left:8435;top:1451;width:10;height:20" coordorigin="8435,1451" coordsize="10,20" path="m8435,1470l8445,1470,8445,1451,8435,1451,8435,1470xe" filled="true" fillcolor="#000000" stroked="false">
                <v:path arrowok="t"/>
                <v:fill type="solid"/>
              </v:shape>
            </v:group>
            <v:group style="position:absolute;left:8435;top:1470;width:10;height:20" coordorigin="8435,1470" coordsize="10,20">
              <v:shape style="position:absolute;left:8435;top:1470;width:10;height:20" coordorigin="8435,1470" coordsize="10,20" path="m8435,1489l8445,1489,8445,1470,8435,1470,8435,1489xe" filled="true" fillcolor="#000000" stroked="false">
                <v:path arrowok="t"/>
                <v:fill type="solid"/>
              </v:shape>
            </v:group>
            <v:group style="position:absolute;left:8435;top:1489;width:10;height:20" coordorigin="8435,1489" coordsize="10,20">
              <v:shape style="position:absolute;left:8435;top:1489;width:10;height:20" coordorigin="8435,1489" coordsize="10,20" path="m8435,1508l8445,1508,8445,1489,8435,1489,8435,1508xe" filled="true" fillcolor="#000000" stroked="false">
                <v:path arrowok="t"/>
                <v:fill type="solid"/>
              </v:shape>
            </v:group>
            <v:group style="position:absolute;left:8435;top:1508;width:10;height:20" coordorigin="8435,1508" coordsize="10,20">
              <v:shape style="position:absolute;left:8435;top:1508;width:10;height:20" coordorigin="8435,1508" coordsize="10,20" path="m8435,1527l8445,1527,8445,1508,8435,1508,8435,1527xe" filled="true" fillcolor="#000000" stroked="false">
                <v:path arrowok="t"/>
                <v:fill type="solid"/>
              </v:shape>
            </v:group>
            <v:group style="position:absolute;left:8435;top:1527;width:10;height:20" coordorigin="8435,1527" coordsize="10,20">
              <v:shape style="position:absolute;left:8435;top:1527;width:10;height:20" coordorigin="8435,1527" coordsize="10,20" path="m8435,1547l8445,1547,8445,1527,8435,1527,8435,1547xe" filled="true" fillcolor="#000000" stroked="false">
                <v:path arrowok="t"/>
                <v:fill type="solid"/>
              </v:shape>
            </v:group>
            <v:group style="position:absolute;left:8435;top:1547;width:10;height:20" coordorigin="8435,1547" coordsize="10,20">
              <v:shape style="position:absolute;left:8435;top:1547;width:10;height:20" coordorigin="8435,1547" coordsize="10,20" path="m8435,1566l8445,1566,8445,1547,8435,1547,8435,1566xe" filled="true" fillcolor="#000000" stroked="false">
                <v:path arrowok="t"/>
                <v:fill type="solid"/>
              </v:shape>
            </v:group>
            <v:group style="position:absolute;left:8435;top:1566;width:10;height:20" coordorigin="8435,1566" coordsize="10,20">
              <v:shape style="position:absolute;left:8435;top:1566;width:10;height:20" coordorigin="8435,1566" coordsize="10,20" path="m8435,1585l8445,1585,8445,1566,8435,1566,8435,1585xe" filled="true" fillcolor="#000000" stroked="false">
                <v:path arrowok="t"/>
                <v:fill type="solid"/>
              </v:shape>
            </v:group>
            <v:group style="position:absolute;left:8435;top:1585;width:10;height:20" coordorigin="8435,1585" coordsize="10,20">
              <v:shape style="position:absolute;left:8435;top:1585;width:10;height:20" coordorigin="8435,1585" coordsize="10,20" path="m8435,1604l8445,1604,8445,1585,8435,1585,8435,1604xe" filled="true" fillcolor="#000000" stroked="false">
                <v:path arrowok="t"/>
                <v:fill type="solid"/>
              </v:shape>
            </v:group>
            <v:group style="position:absolute;left:8435;top:1604;width:10;height:20" coordorigin="8435,1604" coordsize="10,20">
              <v:shape style="position:absolute;left:8435;top:1604;width:10;height:20" coordorigin="8435,1604" coordsize="10,20" path="m8435,1623l8445,1623,8445,1604,8435,1604,8435,1623xe" filled="true" fillcolor="#000000" stroked="false">
                <v:path arrowok="t"/>
                <v:fill type="solid"/>
              </v:shape>
            </v:group>
            <v:group style="position:absolute;left:8435;top:1623;width:10;height:20" coordorigin="8435,1623" coordsize="10,20">
              <v:shape style="position:absolute;left:8435;top:1623;width:10;height:20" coordorigin="8435,1623" coordsize="10,20" path="m8435,1643l8445,1643,8445,1623,8435,1623,8435,1643xe" filled="true" fillcolor="#000000" stroked="false">
                <v:path arrowok="t"/>
                <v:fill type="solid"/>
              </v:shape>
            </v:group>
            <v:group style="position:absolute;left:8435;top:1643;width:10;height:20" coordorigin="8435,1643" coordsize="10,20">
              <v:shape style="position:absolute;left:8435;top:1643;width:10;height:20" coordorigin="8435,1643" coordsize="10,20" path="m8435,1662l8445,1662,8445,1643,8435,1643,8435,1662xe" filled="true" fillcolor="#000000" stroked="false">
                <v:path arrowok="t"/>
                <v:fill type="solid"/>
              </v:shape>
            </v:group>
            <v:group style="position:absolute;left:8435;top:1662;width:10;height:20" coordorigin="8435,1662" coordsize="10,20">
              <v:shape style="position:absolute;left:8435;top:1662;width:10;height:20" coordorigin="8435,1662" coordsize="10,20" path="m8435,1681l8445,1681,8445,1662,8435,1662,8435,1681xe" filled="true" fillcolor="#000000" stroked="false">
                <v:path arrowok="t"/>
                <v:fill type="solid"/>
              </v:shape>
            </v:group>
            <v:group style="position:absolute;left:8435;top:1681;width:10;height:20" coordorigin="8435,1681" coordsize="10,20">
              <v:shape style="position:absolute;left:8435;top:1681;width:10;height:20" coordorigin="8435,1681" coordsize="10,20" path="m8435,1700l8445,1700,8445,1681,8435,1681,8435,1700xe" filled="true" fillcolor="#000000" stroked="false">
                <v:path arrowok="t"/>
                <v:fill type="solid"/>
              </v:shape>
            </v:group>
            <v:group style="position:absolute;left:8435;top:1700;width:10;height:20" coordorigin="8435,1700" coordsize="10,20">
              <v:shape style="position:absolute;left:8435;top:1700;width:10;height:20" coordorigin="8435,1700" coordsize="10,20" path="m8435,1719l8445,1719,8445,1700,8435,1700,8435,1719xe" filled="true" fillcolor="#000000" stroked="false">
                <v:path arrowok="t"/>
                <v:fill type="solid"/>
              </v:shape>
            </v:group>
            <v:group style="position:absolute;left:8435;top:1719;width:10;height:20" coordorigin="8435,1719" coordsize="10,20">
              <v:shape style="position:absolute;left:8435;top:1719;width:10;height:20" coordorigin="8435,1719" coordsize="10,20" path="m8435,1739l8445,1739,8445,1719,8435,1719,8435,1739xe" filled="true" fillcolor="#000000" stroked="false">
                <v:path arrowok="t"/>
                <v:fill type="solid"/>
              </v:shape>
            </v:group>
            <v:group style="position:absolute;left:8435;top:1739;width:10;height:20" coordorigin="8435,1739" coordsize="10,20">
              <v:shape style="position:absolute;left:8435;top:1739;width:10;height:20" coordorigin="8435,1739" coordsize="10,20" path="m8435,1758l8445,1758,8445,1739,8435,1739,8435,1758xe" filled="true" fillcolor="#000000" stroked="false">
                <v:path arrowok="t"/>
                <v:fill type="solid"/>
              </v:shape>
            </v:group>
            <v:group style="position:absolute;left:8435;top:1764;width:10;height:2" coordorigin="8435,1764" coordsize="10,2">
              <v:shape style="position:absolute;left:8435;top:1764;width:10;height:2" coordorigin="8435,1764" coordsize="10,0" path="m8435,1764l8445,1764e" filled="false" stroked="true" strokeweight=".599980pt" strokecolor="#000000">
                <v:path arrowok="t"/>
              </v:shape>
            </v:group>
            <v:group style="position:absolute;left:9206;top:970;width:10;height:20" coordorigin="9206,970" coordsize="10,20">
              <v:shape style="position:absolute;left:9206;top:970;width:10;height:20" coordorigin="9206,970" coordsize="10,20" path="m9206,989l9216,989,9216,970,9206,970,9206,989xe" filled="true" fillcolor="#000000" stroked="false">
                <v:path arrowok="t"/>
                <v:fill type="solid"/>
              </v:shape>
            </v:group>
            <v:group style="position:absolute;left:9206;top:989;width:10;height:20" coordorigin="9206,989" coordsize="10,20">
              <v:shape style="position:absolute;left:9206;top:989;width:10;height:20" coordorigin="9206,989" coordsize="10,20" path="m9206,1008l9216,1008,9216,989,9206,989,9206,1008xe" filled="true" fillcolor="#000000" stroked="false">
                <v:path arrowok="t"/>
                <v:fill type="solid"/>
              </v:shape>
            </v:group>
            <v:group style="position:absolute;left:9206;top:1008;width:10;height:20" coordorigin="9206,1008" coordsize="10,20">
              <v:shape style="position:absolute;left:9206;top:1008;width:10;height:20" coordorigin="9206,1008" coordsize="10,20" path="m9206,1028l9216,1028,9216,1008,9206,1008,9206,1028xe" filled="true" fillcolor="#000000" stroked="false">
                <v:path arrowok="t"/>
                <v:fill type="solid"/>
              </v:shape>
            </v:group>
            <v:group style="position:absolute;left:9206;top:1028;width:10;height:20" coordorigin="9206,1028" coordsize="10,20">
              <v:shape style="position:absolute;left:9206;top:1028;width:10;height:20" coordorigin="9206,1028" coordsize="10,20" path="m9206,1047l9216,1047,9216,1028,9206,1028,9206,1047xe" filled="true" fillcolor="#000000" stroked="false">
                <v:path arrowok="t"/>
                <v:fill type="solid"/>
              </v:shape>
            </v:group>
            <v:group style="position:absolute;left:9206;top:1047;width:10;height:20" coordorigin="9206,1047" coordsize="10,20">
              <v:shape style="position:absolute;left:9206;top:1047;width:10;height:20" coordorigin="9206,1047" coordsize="10,20" path="m9206,1066l9216,1066,9216,1047,9206,1047,9206,1066xe" filled="true" fillcolor="#000000" stroked="false">
                <v:path arrowok="t"/>
                <v:fill type="solid"/>
              </v:shape>
            </v:group>
            <v:group style="position:absolute;left:9206;top:1066;width:10;height:20" coordorigin="9206,1066" coordsize="10,20">
              <v:shape style="position:absolute;left:9206;top:1066;width:10;height:20" coordorigin="9206,1066" coordsize="10,20" path="m9206,1085l9216,1085,9216,1066,9206,1066,9206,1085xe" filled="true" fillcolor="#000000" stroked="false">
                <v:path arrowok="t"/>
                <v:fill type="solid"/>
              </v:shape>
            </v:group>
            <v:group style="position:absolute;left:9206;top:1085;width:10;height:20" coordorigin="9206,1085" coordsize="10,20">
              <v:shape style="position:absolute;left:9206;top:1085;width:10;height:20" coordorigin="9206,1085" coordsize="10,20" path="m9206,1105l9216,1105,9216,1085,9206,1085,9206,1105xe" filled="true" fillcolor="#000000" stroked="false">
                <v:path arrowok="t"/>
                <v:fill type="solid"/>
              </v:shape>
            </v:group>
            <v:group style="position:absolute;left:9206;top:1105;width:10;height:20" coordorigin="9206,1105" coordsize="10,20">
              <v:shape style="position:absolute;left:9206;top:1105;width:10;height:20" coordorigin="9206,1105" coordsize="10,20" path="m9206,1124l9216,1124,9216,1105,9206,1105,9206,1124xe" filled="true" fillcolor="#000000" stroked="false">
                <v:path arrowok="t"/>
                <v:fill type="solid"/>
              </v:shape>
            </v:group>
            <v:group style="position:absolute;left:9206;top:1124;width:10;height:20" coordorigin="9206,1124" coordsize="10,20">
              <v:shape style="position:absolute;left:9206;top:1124;width:10;height:20" coordorigin="9206,1124" coordsize="10,20" path="m9206,1143l9216,1143,9216,1124,9206,1124,9206,1143xe" filled="true" fillcolor="#000000" stroked="false">
                <v:path arrowok="t"/>
                <v:fill type="solid"/>
              </v:shape>
            </v:group>
            <v:group style="position:absolute;left:9206;top:1143;width:10;height:20" coordorigin="9206,1143" coordsize="10,20">
              <v:shape style="position:absolute;left:9206;top:1143;width:10;height:20" coordorigin="9206,1143" coordsize="10,20" path="m9206,1163l9216,1163,9216,1143,9206,1143,9206,1163xe" filled="true" fillcolor="#000000" stroked="false">
                <v:path arrowok="t"/>
                <v:fill type="solid"/>
              </v:shape>
            </v:group>
            <v:group style="position:absolute;left:9206;top:1163;width:10;height:20" coordorigin="9206,1163" coordsize="10,20">
              <v:shape style="position:absolute;left:9206;top:1163;width:10;height:20" coordorigin="9206,1163" coordsize="10,20" path="m9206,1182l9216,1182,9216,1163,9206,1163,9206,1182xe" filled="true" fillcolor="#000000" stroked="false">
                <v:path arrowok="t"/>
                <v:fill type="solid"/>
              </v:shape>
            </v:group>
            <v:group style="position:absolute;left:9206;top:1182;width:10;height:20" coordorigin="9206,1182" coordsize="10,20">
              <v:shape style="position:absolute;left:9206;top:1182;width:10;height:20" coordorigin="9206,1182" coordsize="10,20" path="m9206,1201l9216,1201,9216,1182,9206,1182,9206,1201xe" filled="true" fillcolor="#000000" stroked="false">
                <v:path arrowok="t"/>
                <v:fill type="solid"/>
              </v:shape>
            </v:group>
            <v:group style="position:absolute;left:9206;top:1201;width:10;height:20" coordorigin="9206,1201" coordsize="10,20">
              <v:shape style="position:absolute;left:9206;top:1201;width:10;height:20" coordorigin="9206,1201" coordsize="10,20" path="m9206,1220l9216,1220,9216,1201,9206,1201,9206,1220xe" filled="true" fillcolor="#000000" stroked="false">
                <v:path arrowok="t"/>
                <v:fill type="solid"/>
              </v:shape>
            </v:group>
            <v:group style="position:absolute;left:9206;top:1220;width:10;height:20" coordorigin="9206,1220" coordsize="10,20">
              <v:shape style="position:absolute;left:9206;top:1220;width:10;height:20" coordorigin="9206,1220" coordsize="10,20" path="m9206,1239l9216,1239,9216,1220,9206,1220,9206,1239xe" filled="true" fillcolor="#000000" stroked="false">
                <v:path arrowok="t"/>
                <v:fill type="solid"/>
              </v:shape>
            </v:group>
            <v:group style="position:absolute;left:9206;top:1239;width:10;height:20" coordorigin="9206,1239" coordsize="10,20">
              <v:shape style="position:absolute;left:9206;top:1239;width:10;height:20" coordorigin="9206,1239" coordsize="10,20" path="m9206,1259l9216,1259,9216,1239,9206,1239,9206,1259xe" filled="true" fillcolor="#000000" stroked="false">
                <v:path arrowok="t"/>
                <v:fill type="solid"/>
              </v:shape>
            </v:group>
            <v:group style="position:absolute;left:9206;top:1259;width:10;height:20" coordorigin="9206,1259" coordsize="10,20">
              <v:shape style="position:absolute;left:9206;top:1259;width:10;height:20" coordorigin="9206,1259" coordsize="10,20" path="m9206,1278l9216,1278,9216,1259,9206,1259,9206,1278xe" filled="true" fillcolor="#000000" stroked="false">
                <v:path arrowok="t"/>
                <v:fill type="solid"/>
              </v:shape>
            </v:group>
            <v:group style="position:absolute;left:9206;top:1278;width:10;height:20" coordorigin="9206,1278" coordsize="10,20">
              <v:shape style="position:absolute;left:9206;top:1278;width:10;height:20" coordorigin="9206,1278" coordsize="10,20" path="m9206,1297l9216,1297,9216,1278,9206,1278,9206,1297xe" filled="true" fillcolor="#000000" stroked="false">
                <v:path arrowok="t"/>
                <v:fill type="solid"/>
              </v:shape>
            </v:group>
            <v:group style="position:absolute;left:9206;top:1297;width:10;height:20" coordorigin="9206,1297" coordsize="10,20">
              <v:shape style="position:absolute;left:9206;top:1297;width:10;height:20" coordorigin="9206,1297" coordsize="10,20" path="m9206,1316l9216,1316,9216,1297,9206,1297,9206,1316xe" filled="true" fillcolor="#000000" stroked="false">
                <v:path arrowok="t"/>
                <v:fill type="solid"/>
              </v:shape>
            </v:group>
            <v:group style="position:absolute;left:9206;top:1316;width:10;height:20" coordorigin="9206,1316" coordsize="10,20">
              <v:shape style="position:absolute;left:9206;top:1316;width:10;height:20" coordorigin="9206,1316" coordsize="10,20" path="m9206,1335l9216,1335,9216,1316,9206,1316,9206,1335xe" filled="true" fillcolor="#000000" stroked="false">
                <v:path arrowok="t"/>
                <v:fill type="solid"/>
              </v:shape>
            </v:group>
            <v:group style="position:absolute;left:9206;top:1335;width:10;height:20" coordorigin="9206,1335" coordsize="10,20">
              <v:shape style="position:absolute;left:9206;top:1335;width:10;height:20" coordorigin="9206,1335" coordsize="10,20" path="m9206,1355l9216,1355,9216,1335,9206,1335,9206,1355xe" filled="true" fillcolor="#000000" stroked="false">
                <v:path arrowok="t"/>
                <v:fill type="solid"/>
              </v:shape>
            </v:group>
            <v:group style="position:absolute;left:9206;top:1355;width:10;height:20" coordorigin="9206,1355" coordsize="10,20">
              <v:shape style="position:absolute;left:9206;top:1355;width:10;height:20" coordorigin="9206,1355" coordsize="10,20" path="m9206,1374l9216,1374,9216,1355,9206,1355,9206,1374xe" filled="true" fillcolor="#000000" stroked="false">
                <v:path arrowok="t"/>
                <v:fill type="solid"/>
              </v:shape>
            </v:group>
            <v:group style="position:absolute;left:9206;top:1374;width:10;height:20" coordorigin="9206,1374" coordsize="10,20">
              <v:shape style="position:absolute;left:9206;top:1374;width:10;height:20" coordorigin="9206,1374" coordsize="10,20" path="m9206,1393l9216,1393,9216,1374,9206,1374,9206,1393xe" filled="true" fillcolor="#000000" stroked="false">
                <v:path arrowok="t"/>
                <v:fill type="solid"/>
              </v:shape>
            </v:group>
            <v:group style="position:absolute;left:9206;top:1393;width:10;height:20" coordorigin="9206,1393" coordsize="10,20">
              <v:shape style="position:absolute;left:9206;top:1393;width:10;height:20" coordorigin="9206,1393" coordsize="10,20" path="m9206,1412l9216,1412,9216,1393,9206,1393,9206,1412xe" filled="true" fillcolor="#000000" stroked="false">
                <v:path arrowok="t"/>
                <v:fill type="solid"/>
              </v:shape>
            </v:group>
            <v:group style="position:absolute;left:9206;top:1412;width:10;height:20" coordorigin="9206,1412" coordsize="10,20">
              <v:shape style="position:absolute;left:9206;top:1412;width:10;height:20" coordorigin="9206,1412" coordsize="10,20" path="m9206,1431l9216,1431,9216,1412,9206,1412,9206,1431xe" filled="true" fillcolor="#000000" stroked="false">
                <v:path arrowok="t"/>
                <v:fill type="solid"/>
              </v:shape>
            </v:group>
            <v:group style="position:absolute;left:9206;top:1431;width:10;height:20" coordorigin="9206,1431" coordsize="10,20">
              <v:shape style="position:absolute;left:9206;top:1431;width:10;height:20" coordorigin="9206,1431" coordsize="10,20" path="m9206,1451l9216,1451,9216,1431,9206,1431,9206,1451xe" filled="true" fillcolor="#000000" stroked="false">
                <v:path arrowok="t"/>
                <v:fill type="solid"/>
              </v:shape>
            </v:group>
            <v:group style="position:absolute;left:9206;top:1451;width:10;height:20" coordorigin="9206,1451" coordsize="10,20">
              <v:shape style="position:absolute;left:9206;top:1451;width:10;height:20" coordorigin="9206,1451" coordsize="10,20" path="m9206,1470l9216,1470,9216,1451,9206,1451,9206,1470xe" filled="true" fillcolor="#000000" stroked="false">
                <v:path arrowok="t"/>
                <v:fill type="solid"/>
              </v:shape>
            </v:group>
            <v:group style="position:absolute;left:9206;top:1470;width:10;height:20" coordorigin="9206,1470" coordsize="10,20">
              <v:shape style="position:absolute;left:9206;top:1470;width:10;height:20" coordorigin="9206,1470" coordsize="10,20" path="m9206,1489l9216,1489,9216,1470,9206,1470,9206,1489xe" filled="true" fillcolor="#000000" stroked="false">
                <v:path arrowok="t"/>
                <v:fill type="solid"/>
              </v:shape>
            </v:group>
            <v:group style="position:absolute;left:9206;top:1489;width:10;height:20" coordorigin="9206,1489" coordsize="10,20">
              <v:shape style="position:absolute;left:9206;top:1489;width:10;height:20" coordorigin="9206,1489" coordsize="10,20" path="m9206,1508l9216,1508,9216,1489,9206,1489,9206,1508xe" filled="true" fillcolor="#000000" stroked="false">
                <v:path arrowok="t"/>
                <v:fill type="solid"/>
              </v:shape>
            </v:group>
            <v:group style="position:absolute;left:9206;top:1508;width:10;height:20" coordorigin="9206,1508" coordsize="10,20">
              <v:shape style="position:absolute;left:9206;top:1508;width:10;height:20" coordorigin="9206,1508" coordsize="10,20" path="m9206,1527l9216,1527,9216,1508,9206,1508,9206,1527xe" filled="true" fillcolor="#000000" stroked="false">
                <v:path arrowok="t"/>
                <v:fill type="solid"/>
              </v:shape>
            </v:group>
            <v:group style="position:absolute;left:9206;top:1527;width:10;height:20" coordorigin="9206,1527" coordsize="10,20">
              <v:shape style="position:absolute;left:9206;top:1527;width:10;height:20" coordorigin="9206,1527" coordsize="10,20" path="m9206,1547l9216,1547,9216,1527,9206,1527,9206,1547xe" filled="true" fillcolor="#000000" stroked="false">
                <v:path arrowok="t"/>
                <v:fill type="solid"/>
              </v:shape>
            </v:group>
            <v:group style="position:absolute;left:9206;top:1547;width:10;height:20" coordorigin="9206,1547" coordsize="10,20">
              <v:shape style="position:absolute;left:9206;top:1547;width:10;height:20" coordorigin="9206,1547" coordsize="10,20" path="m9206,1566l9216,1566,9216,1547,9206,1547,9206,1566xe" filled="true" fillcolor="#000000" stroked="false">
                <v:path arrowok="t"/>
                <v:fill type="solid"/>
              </v:shape>
            </v:group>
            <v:group style="position:absolute;left:9206;top:1566;width:10;height:20" coordorigin="9206,1566" coordsize="10,20">
              <v:shape style="position:absolute;left:9206;top:1566;width:10;height:20" coordorigin="9206,1566" coordsize="10,20" path="m9206,1585l9216,1585,9216,1566,9206,1566,9206,1585xe" filled="true" fillcolor="#000000" stroked="false">
                <v:path arrowok="t"/>
                <v:fill type="solid"/>
              </v:shape>
            </v:group>
            <v:group style="position:absolute;left:9206;top:1585;width:10;height:20" coordorigin="9206,1585" coordsize="10,20">
              <v:shape style="position:absolute;left:9206;top:1585;width:10;height:20" coordorigin="9206,1585" coordsize="10,20" path="m9206,1604l9216,1604,9216,1585,9206,1585,9206,1604xe" filled="true" fillcolor="#000000" stroked="false">
                <v:path arrowok="t"/>
                <v:fill type="solid"/>
              </v:shape>
            </v:group>
            <v:group style="position:absolute;left:9206;top:1604;width:10;height:20" coordorigin="9206,1604" coordsize="10,20">
              <v:shape style="position:absolute;left:9206;top:1604;width:10;height:20" coordorigin="9206,1604" coordsize="10,20" path="m9206,1623l9216,1623,9216,1604,9206,1604,9206,1623xe" filled="true" fillcolor="#000000" stroked="false">
                <v:path arrowok="t"/>
                <v:fill type="solid"/>
              </v:shape>
            </v:group>
            <v:group style="position:absolute;left:9206;top:1623;width:10;height:20" coordorigin="9206,1623" coordsize="10,20">
              <v:shape style="position:absolute;left:9206;top:1623;width:10;height:20" coordorigin="9206,1623" coordsize="10,20" path="m9206,1643l9216,1643,9216,1623,9206,1623,9206,1643xe" filled="true" fillcolor="#000000" stroked="false">
                <v:path arrowok="t"/>
                <v:fill type="solid"/>
              </v:shape>
            </v:group>
            <v:group style="position:absolute;left:9206;top:1643;width:10;height:20" coordorigin="9206,1643" coordsize="10,20">
              <v:shape style="position:absolute;left:9206;top:1643;width:10;height:20" coordorigin="9206,1643" coordsize="10,20" path="m9206,1662l9216,1662,9216,1643,9206,1643,9206,1662xe" filled="true" fillcolor="#000000" stroked="false">
                <v:path arrowok="t"/>
                <v:fill type="solid"/>
              </v:shape>
            </v:group>
            <v:group style="position:absolute;left:9206;top:1662;width:10;height:20" coordorigin="9206,1662" coordsize="10,20">
              <v:shape style="position:absolute;left:9206;top:1662;width:10;height:20" coordorigin="9206,1662" coordsize="10,20" path="m9206,1681l9216,1681,9216,1662,9206,1662,9206,1681xe" filled="true" fillcolor="#000000" stroked="false">
                <v:path arrowok="t"/>
                <v:fill type="solid"/>
              </v:shape>
            </v:group>
            <v:group style="position:absolute;left:9206;top:1681;width:10;height:20" coordorigin="9206,1681" coordsize="10,20">
              <v:shape style="position:absolute;left:9206;top:1681;width:10;height:20" coordorigin="9206,1681" coordsize="10,20" path="m9206,1700l9216,1700,9216,1681,9206,1681,9206,1700xe" filled="true" fillcolor="#000000" stroked="false">
                <v:path arrowok="t"/>
                <v:fill type="solid"/>
              </v:shape>
            </v:group>
            <v:group style="position:absolute;left:9206;top:1700;width:10;height:20" coordorigin="9206,1700" coordsize="10,20">
              <v:shape style="position:absolute;left:9206;top:1700;width:10;height:20" coordorigin="9206,1700" coordsize="10,20" path="m9206,1719l9216,1719,9216,1700,9206,1700,9206,1719xe" filled="true" fillcolor="#000000" stroked="false">
                <v:path arrowok="t"/>
                <v:fill type="solid"/>
              </v:shape>
            </v:group>
            <v:group style="position:absolute;left:9206;top:1719;width:10;height:20" coordorigin="9206,1719" coordsize="10,20">
              <v:shape style="position:absolute;left:9206;top:1719;width:10;height:20" coordorigin="9206,1719" coordsize="10,20" path="m9206,1739l9216,1739,9216,1719,9206,1719,9206,1739xe" filled="true" fillcolor="#000000" stroked="false">
                <v:path arrowok="t"/>
                <v:fill type="solid"/>
              </v:shape>
            </v:group>
            <v:group style="position:absolute;left:9206;top:1739;width:10;height:20" coordorigin="9206,1739" coordsize="10,20">
              <v:shape style="position:absolute;left:9206;top:1739;width:10;height:20" coordorigin="9206,1739" coordsize="10,20" path="m9206,1758l9216,1758,9216,1739,9206,1739,9206,1758xe" filled="true" fillcolor="#000000" stroked="false">
                <v:path arrowok="t"/>
                <v:fill type="solid"/>
              </v:shape>
            </v:group>
            <v:group style="position:absolute;left:9206;top:1764;width:10;height:2" coordorigin="9206,1764" coordsize="10,2">
              <v:shape style="position:absolute;left:9206;top:1764;width:10;height:2" coordorigin="9206,1764" coordsize="10,0" path="m9206,1764l9216,1764e" filled="false" stroked="true" strokeweight=".599980pt" strokecolor="#000000">
                <v:path arrowok="t"/>
              </v:shape>
            </v:group>
            <v:group style="position:absolute;left:10310;top:970;width:10;height:20" coordorigin="10310,970" coordsize="10,20">
              <v:shape style="position:absolute;left:10310;top:970;width:10;height:20" coordorigin="10310,970" coordsize="10,20" path="m10310,989l10320,989,10320,970,10310,970,10310,989xe" filled="true" fillcolor="#000000" stroked="false">
                <v:path arrowok="t"/>
                <v:fill type="solid"/>
              </v:shape>
            </v:group>
            <v:group style="position:absolute;left:10310;top:989;width:10;height:20" coordorigin="10310,989" coordsize="10,20">
              <v:shape style="position:absolute;left:10310;top:989;width:10;height:20" coordorigin="10310,989" coordsize="10,20" path="m10310,1008l10320,1008,10320,989,10310,989,10310,1008xe" filled="true" fillcolor="#000000" stroked="false">
                <v:path arrowok="t"/>
                <v:fill type="solid"/>
              </v:shape>
            </v:group>
            <v:group style="position:absolute;left:10310;top:1008;width:10;height:20" coordorigin="10310,1008" coordsize="10,20">
              <v:shape style="position:absolute;left:10310;top:1008;width:10;height:20" coordorigin="10310,1008" coordsize="10,20" path="m10310,1028l10320,1028,10320,1008,10310,1008,10310,1028xe" filled="true" fillcolor="#000000" stroked="false">
                <v:path arrowok="t"/>
                <v:fill type="solid"/>
              </v:shape>
            </v:group>
            <v:group style="position:absolute;left:10310;top:1028;width:10;height:20" coordorigin="10310,1028" coordsize="10,20">
              <v:shape style="position:absolute;left:10310;top:1028;width:10;height:20" coordorigin="10310,1028" coordsize="10,20" path="m10310,1047l10320,1047,10320,1028,10310,1028,10310,1047xe" filled="true" fillcolor="#000000" stroked="false">
                <v:path arrowok="t"/>
                <v:fill type="solid"/>
              </v:shape>
            </v:group>
            <v:group style="position:absolute;left:10310;top:1047;width:10;height:20" coordorigin="10310,1047" coordsize="10,20">
              <v:shape style="position:absolute;left:10310;top:1047;width:10;height:20" coordorigin="10310,1047" coordsize="10,20" path="m10310,1066l10320,1066,10320,1047,10310,1047,10310,1066xe" filled="true" fillcolor="#000000" stroked="false">
                <v:path arrowok="t"/>
                <v:fill type="solid"/>
              </v:shape>
            </v:group>
            <v:group style="position:absolute;left:10310;top:1066;width:10;height:20" coordorigin="10310,1066" coordsize="10,20">
              <v:shape style="position:absolute;left:10310;top:1066;width:10;height:20" coordorigin="10310,1066" coordsize="10,20" path="m10310,1085l10320,1085,10320,1066,10310,1066,10310,1085xe" filled="true" fillcolor="#000000" stroked="false">
                <v:path arrowok="t"/>
                <v:fill type="solid"/>
              </v:shape>
            </v:group>
            <v:group style="position:absolute;left:10310;top:1085;width:10;height:20" coordorigin="10310,1085" coordsize="10,20">
              <v:shape style="position:absolute;left:10310;top:1085;width:10;height:20" coordorigin="10310,1085" coordsize="10,20" path="m10310,1105l10320,1105,10320,1085,10310,1085,10310,1105xe" filled="true" fillcolor="#000000" stroked="false">
                <v:path arrowok="t"/>
                <v:fill type="solid"/>
              </v:shape>
            </v:group>
            <v:group style="position:absolute;left:10310;top:1105;width:10;height:20" coordorigin="10310,1105" coordsize="10,20">
              <v:shape style="position:absolute;left:10310;top:1105;width:10;height:20" coordorigin="10310,1105" coordsize="10,20" path="m10310,1124l10320,1124,10320,1105,10310,1105,10310,1124xe" filled="true" fillcolor="#000000" stroked="false">
                <v:path arrowok="t"/>
                <v:fill type="solid"/>
              </v:shape>
            </v:group>
            <v:group style="position:absolute;left:10310;top:1124;width:10;height:20" coordorigin="10310,1124" coordsize="10,20">
              <v:shape style="position:absolute;left:10310;top:1124;width:10;height:20" coordorigin="10310,1124" coordsize="10,20" path="m10310,1143l10320,1143,10320,1124,10310,1124,10310,1143xe" filled="true" fillcolor="#000000" stroked="false">
                <v:path arrowok="t"/>
                <v:fill type="solid"/>
              </v:shape>
            </v:group>
            <v:group style="position:absolute;left:10310;top:1143;width:10;height:20" coordorigin="10310,1143" coordsize="10,20">
              <v:shape style="position:absolute;left:10310;top:1143;width:10;height:20" coordorigin="10310,1143" coordsize="10,20" path="m10310,1163l10320,1163,10320,1143,10310,1143,10310,1163xe" filled="true" fillcolor="#000000" stroked="false">
                <v:path arrowok="t"/>
                <v:fill type="solid"/>
              </v:shape>
            </v:group>
            <v:group style="position:absolute;left:10310;top:1163;width:10;height:20" coordorigin="10310,1163" coordsize="10,20">
              <v:shape style="position:absolute;left:10310;top:1163;width:10;height:20" coordorigin="10310,1163" coordsize="10,20" path="m10310,1182l10320,1182,10320,1163,10310,1163,10310,1182xe" filled="true" fillcolor="#000000" stroked="false">
                <v:path arrowok="t"/>
                <v:fill type="solid"/>
              </v:shape>
            </v:group>
            <v:group style="position:absolute;left:10310;top:1182;width:10;height:20" coordorigin="10310,1182" coordsize="10,20">
              <v:shape style="position:absolute;left:10310;top:1182;width:10;height:20" coordorigin="10310,1182" coordsize="10,20" path="m10310,1201l10320,1201,10320,1182,10310,1182,10310,1201xe" filled="true" fillcolor="#000000" stroked="false">
                <v:path arrowok="t"/>
                <v:fill type="solid"/>
              </v:shape>
            </v:group>
            <v:group style="position:absolute;left:10310;top:1201;width:10;height:20" coordorigin="10310,1201" coordsize="10,20">
              <v:shape style="position:absolute;left:10310;top:1201;width:10;height:20" coordorigin="10310,1201" coordsize="10,20" path="m10310,1220l10320,1220,10320,1201,10310,1201,10310,1220xe" filled="true" fillcolor="#000000" stroked="false">
                <v:path arrowok="t"/>
                <v:fill type="solid"/>
              </v:shape>
            </v:group>
            <v:group style="position:absolute;left:10310;top:1220;width:10;height:20" coordorigin="10310,1220" coordsize="10,20">
              <v:shape style="position:absolute;left:10310;top:1220;width:10;height:20" coordorigin="10310,1220" coordsize="10,20" path="m10310,1239l10320,1239,10320,1220,10310,1220,10310,1239xe" filled="true" fillcolor="#000000" stroked="false">
                <v:path arrowok="t"/>
                <v:fill type="solid"/>
              </v:shape>
            </v:group>
            <v:group style="position:absolute;left:10310;top:1239;width:10;height:20" coordorigin="10310,1239" coordsize="10,20">
              <v:shape style="position:absolute;left:10310;top:1239;width:10;height:20" coordorigin="10310,1239" coordsize="10,20" path="m10310,1259l10320,1259,10320,1239,10310,1239,10310,1259xe" filled="true" fillcolor="#000000" stroked="false">
                <v:path arrowok="t"/>
                <v:fill type="solid"/>
              </v:shape>
            </v:group>
            <v:group style="position:absolute;left:10310;top:1259;width:10;height:20" coordorigin="10310,1259" coordsize="10,20">
              <v:shape style="position:absolute;left:10310;top:1259;width:10;height:20" coordorigin="10310,1259" coordsize="10,20" path="m10310,1278l10320,1278,10320,1259,10310,1259,10310,1278xe" filled="true" fillcolor="#000000" stroked="false">
                <v:path arrowok="t"/>
                <v:fill type="solid"/>
              </v:shape>
            </v:group>
            <v:group style="position:absolute;left:10310;top:1278;width:10;height:20" coordorigin="10310,1278" coordsize="10,20">
              <v:shape style="position:absolute;left:10310;top:1278;width:10;height:20" coordorigin="10310,1278" coordsize="10,20" path="m10310,1297l10320,1297,10320,1278,10310,1278,10310,1297xe" filled="true" fillcolor="#000000" stroked="false">
                <v:path arrowok="t"/>
                <v:fill type="solid"/>
              </v:shape>
            </v:group>
            <v:group style="position:absolute;left:10310;top:1297;width:10;height:20" coordorigin="10310,1297" coordsize="10,20">
              <v:shape style="position:absolute;left:10310;top:1297;width:10;height:20" coordorigin="10310,1297" coordsize="10,20" path="m10310,1316l10320,1316,10320,1297,10310,1297,10310,1316xe" filled="true" fillcolor="#000000" stroked="false">
                <v:path arrowok="t"/>
                <v:fill type="solid"/>
              </v:shape>
            </v:group>
            <v:group style="position:absolute;left:10310;top:1316;width:10;height:20" coordorigin="10310,1316" coordsize="10,20">
              <v:shape style="position:absolute;left:10310;top:1316;width:10;height:20" coordorigin="10310,1316" coordsize="10,20" path="m10310,1335l10320,1335,10320,1316,10310,1316,10310,1335xe" filled="true" fillcolor="#000000" stroked="false">
                <v:path arrowok="t"/>
                <v:fill type="solid"/>
              </v:shape>
            </v:group>
            <v:group style="position:absolute;left:10310;top:1335;width:10;height:20" coordorigin="10310,1335" coordsize="10,20">
              <v:shape style="position:absolute;left:10310;top:1335;width:10;height:20" coordorigin="10310,1335" coordsize="10,20" path="m10310,1355l10320,1355,10320,1335,10310,1335,10310,1355xe" filled="true" fillcolor="#000000" stroked="false">
                <v:path arrowok="t"/>
                <v:fill type="solid"/>
              </v:shape>
            </v:group>
            <v:group style="position:absolute;left:10310;top:1355;width:10;height:20" coordorigin="10310,1355" coordsize="10,20">
              <v:shape style="position:absolute;left:10310;top:1355;width:10;height:20" coordorigin="10310,1355" coordsize="10,20" path="m10310,1374l10320,1374,10320,1355,10310,1355,10310,1374xe" filled="true" fillcolor="#000000" stroked="false">
                <v:path arrowok="t"/>
                <v:fill type="solid"/>
              </v:shape>
            </v:group>
            <v:group style="position:absolute;left:10310;top:1374;width:10;height:20" coordorigin="10310,1374" coordsize="10,20">
              <v:shape style="position:absolute;left:10310;top:1374;width:10;height:20" coordorigin="10310,1374" coordsize="10,20" path="m10310,1393l10320,1393,10320,1374,10310,1374,10310,1393xe" filled="true" fillcolor="#000000" stroked="false">
                <v:path arrowok="t"/>
                <v:fill type="solid"/>
              </v:shape>
            </v:group>
            <v:group style="position:absolute;left:10310;top:1393;width:10;height:20" coordorigin="10310,1393" coordsize="10,20">
              <v:shape style="position:absolute;left:10310;top:1393;width:10;height:20" coordorigin="10310,1393" coordsize="10,20" path="m10310,1412l10320,1412,10320,1393,10310,1393,10310,1412xe" filled="true" fillcolor="#000000" stroked="false">
                <v:path arrowok="t"/>
                <v:fill type="solid"/>
              </v:shape>
            </v:group>
            <v:group style="position:absolute;left:10310;top:1412;width:10;height:20" coordorigin="10310,1412" coordsize="10,20">
              <v:shape style="position:absolute;left:10310;top:1412;width:10;height:20" coordorigin="10310,1412" coordsize="10,20" path="m10310,1431l10320,1431,10320,1412,10310,1412,10310,1431xe" filled="true" fillcolor="#000000" stroked="false">
                <v:path arrowok="t"/>
                <v:fill type="solid"/>
              </v:shape>
            </v:group>
            <v:group style="position:absolute;left:10310;top:1431;width:10;height:20" coordorigin="10310,1431" coordsize="10,20">
              <v:shape style="position:absolute;left:10310;top:1431;width:10;height:20" coordorigin="10310,1431" coordsize="10,20" path="m10310,1451l10320,1451,10320,1431,10310,1431,10310,1451xe" filled="true" fillcolor="#000000" stroked="false">
                <v:path arrowok="t"/>
                <v:fill type="solid"/>
              </v:shape>
            </v:group>
            <v:group style="position:absolute;left:10310;top:1451;width:10;height:20" coordorigin="10310,1451" coordsize="10,20">
              <v:shape style="position:absolute;left:10310;top:1451;width:10;height:20" coordorigin="10310,1451" coordsize="10,20" path="m10310,1470l10320,1470,10320,1451,10310,1451,10310,1470xe" filled="true" fillcolor="#000000" stroked="false">
                <v:path arrowok="t"/>
                <v:fill type="solid"/>
              </v:shape>
            </v:group>
            <v:group style="position:absolute;left:10310;top:1470;width:10;height:20" coordorigin="10310,1470" coordsize="10,20">
              <v:shape style="position:absolute;left:10310;top:1470;width:10;height:20" coordorigin="10310,1470" coordsize="10,20" path="m10310,1489l10320,1489,10320,1470,10310,1470,10310,1489xe" filled="true" fillcolor="#000000" stroked="false">
                <v:path arrowok="t"/>
                <v:fill type="solid"/>
              </v:shape>
            </v:group>
            <v:group style="position:absolute;left:10310;top:1489;width:10;height:20" coordorigin="10310,1489" coordsize="10,20">
              <v:shape style="position:absolute;left:10310;top:1489;width:10;height:20" coordorigin="10310,1489" coordsize="10,20" path="m10310,1508l10320,1508,10320,1489,10310,1489,10310,1508xe" filled="true" fillcolor="#000000" stroked="false">
                <v:path arrowok="t"/>
                <v:fill type="solid"/>
              </v:shape>
            </v:group>
            <v:group style="position:absolute;left:10310;top:1508;width:10;height:20" coordorigin="10310,1508" coordsize="10,20">
              <v:shape style="position:absolute;left:10310;top:1508;width:10;height:20" coordorigin="10310,1508" coordsize="10,20" path="m10310,1527l10320,1527,10320,1508,10310,1508,10310,1527xe" filled="true" fillcolor="#000000" stroked="false">
                <v:path arrowok="t"/>
                <v:fill type="solid"/>
              </v:shape>
            </v:group>
            <v:group style="position:absolute;left:10310;top:1527;width:10;height:20" coordorigin="10310,1527" coordsize="10,20">
              <v:shape style="position:absolute;left:10310;top:1527;width:10;height:20" coordorigin="10310,1527" coordsize="10,20" path="m10310,1547l10320,1547,10320,1527,10310,1527,10310,1547xe" filled="true" fillcolor="#000000" stroked="false">
                <v:path arrowok="t"/>
                <v:fill type="solid"/>
              </v:shape>
            </v:group>
            <v:group style="position:absolute;left:10310;top:1547;width:10;height:20" coordorigin="10310,1547" coordsize="10,20">
              <v:shape style="position:absolute;left:10310;top:1547;width:10;height:20" coordorigin="10310,1547" coordsize="10,20" path="m10310,1566l10320,1566,10320,1547,10310,1547,10310,1566xe" filled="true" fillcolor="#000000" stroked="false">
                <v:path arrowok="t"/>
                <v:fill type="solid"/>
              </v:shape>
            </v:group>
            <v:group style="position:absolute;left:10310;top:1566;width:10;height:20" coordorigin="10310,1566" coordsize="10,20">
              <v:shape style="position:absolute;left:10310;top:1566;width:10;height:20" coordorigin="10310,1566" coordsize="10,20" path="m10310,1585l10320,1585,10320,1566,10310,1566,10310,1585xe" filled="true" fillcolor="#000000" stroked="false">
                <v:path arrowok="t"/>
                <v:fill type="solid"/>
              </v:shape>
            </v:group>
            <v:group style="position:absolute;left:10310;top:1585;width:10;height:20" coordorigin="10310,1585" coordsize="10,20">
              <v:shape style="position:absolute;left:10310;top:1585;width:10;height:20" coordorigin="10310,1585" coordsize="10,20" path="m10310,1604l10320,1604,10320,1585,10310,1585,10310,1604xe" filled="true" fillcolor="#000000" stroked="false">
                <v:path arrowok="t"/>
                <v:fill type="solid"/>
              </v:shape>
            </v:group>
            <v:group style="position:absolute;left:10310;top:1604;width:10;height:20" coordorigin="10310,1604" coordsize="10,20">
              <v:shape style="position:absolute;left:10310;top:1604;width:10;height:20" coordorigin="10310,1604" coordsize="10,20" path="m10310,1623l10320,1623,10320,1604,10310,1604,10310,1623xe" filled="true" fillcolor="#000000" stroked="false">
                <v:path arrowok="t"/>
                <v:fill type="solid"/>
              </v:shape>
            </v:group>
            <v:group style="position:absolute;left:10310;top:1623;width:10;height:20" coordorigin="10310,1623" coordsize="10,20">
              <v:shape style="position:absolute;left:10310;top:1623;width:10;height:20" coordorigin="10310,1623" coordsize="10,20" path="m10310,1643l10320,1643,10320,1623,10310,1623,10310,1643xe" filled="true" fillcolor="#000000" stroked="false">
                <v:path arrowok="t"/>
                <v:fill type="solid"/>
              </v:shape>
            </v:group>
            <v:group style="position:absolute;left:10310;top:1643;width:10;height:20" coordorigin="10310,1643" coordsize="10,20">
              <v:shape style="position:absolute;left:10310;top:1643;width:10;height:20" coordorigin="10310,1643" coordsize="10,20" path="m10310,1662l10320,1662,10320,1643,10310,1643,10310,1662xe" filled="true" fillcolor="#000000" stroked="false">
                <v:path arrowok="t"/>
                <v:fill type="solid"/>
              </v:shape>
            </v:group>
            <v:group style="position:absolute;left:10310;top:1662;width:10;height:20" coordorigin="10310,1662" coordsize="10,20">
              <v:shape style="position:absolute;left:10310;top:1662;width:10;height:20" coordorigin="10310,1662" coordsize="10,20" path="m10310,1681l10320,1681,10320,1662,10310,1662,10310,1681xe" filled="true" fillcolor="#000000" stroked="false">
                <v:path arrowok="t"/>
                <v:fill type="solid"/>
              </v:shape>
            </v:group>
            <v:group style="position:absolute;left:10310;top:1681;width:10;height:20" coordorigin="10310,1681" coordsize="10,20">
              <v:shape style="position:absolute;left:10310;top:1681;width:10;height:20" coordorigin="10310,1681" coordsize="10,20" path="m10310,1700l10320,1700,10320,1681,10310,1681,10310,1700xe" filled="true" fillcolor="#000000" stroked="false">
                <v:path arrowok="t"/>
                <v:fill type="solid"/>
              </v:shape>
            </v:group>
            <v:group style="position:absolute;left:10310;top:1700;width:10;height:20" coordorigin="10310,1700" coordsize="10,20">
              <v:shape style="position:absolute;left:10310;top:1700;width:10;height:20" coordorigin="10310,1700" coordsize="10,20" path="m10310,1719l10320,1719,10320,1700,10310,1700,10310,1719xe" filled="true" fillcolor="#000000" stroked="false">
                <v:path arrowok="t"/>
                <v:fill type="solid"/>
              </v:shape>
            </v:group>
            <v:group style="position:absolute;left:10310;top:1719;width:10;height:20" coordorigin="10310,1719" coordsize="10,20">
              <v:shape style="position:absolute;left:10310;top:1719;width:10;height:20" coordorigin="10310,1719" coordsize="10,20" path="m10310,1739l10320,1739,10320,1719,10310,1719,10310,1739xe" filled="true" fillcolor="#000000" stroked="false">
                <v:path arrowok="t"/>
                <v:fill type="solid"/>
              </v:shape>
            </v:group>
            <v:group style="position:absolute;left:10310;top:1739;width:10;height:20" coordorigin="10310,1739" coordsize="10,20">
              <v:shape style="position:absolute;left:10310;top:1739;width:10;height:20" coordorigin="10310,1739" coordsize="10,20" path="m10310,1758l10320,1758,10320,1739,10310,1739,10310,1758xe" filled="true" fillcolor="#000000" stroked="false">
                <v:path arrowok="t"/>
                <v:fill type="solid"/>
              </v:shape>
            </v:group>
            <v:group style="position:absolute;left:10310;top:1764;width:10;height:2" coordorigin="10310,1764" coordsize="10,2">
              <v:shape style="position:absolute;left:10310;top:1764;width:10;height:2" coordorigin="10310,1764" coordsize="10,0" path="m10310,1764l10320,1764e" filled="false" stroked="true" strokeweight=".599980pt" strokecolor="#000000">
                <v:path arrowok="t"/>
              </v:shape>
              <v:shape style="position:absolute;left:1690;top:1770;width:1500;height:10" type="#_x0000_t75" stroked="false">
                <v:imagedata r:id="rId773" o:title=""/>
              </v:shape>
              <v:shape style="position:absolute;left:3185;top:1770;width:1301;height:10" type="#_x0000_t75" stroked="false">
                <v:imagedata r:id="rId774" o:title=""/>
              </v:shape>
              <v:shape style="position:absolute;left:4482;top:1770;width:761;height:10" type="#_x0000_t75" stroked="false">
                <v:imagedata r:id="rId769" o:title=""/>
              </v:shape>
              <v:shape style="position:absolute;left:5238;top:1770;width:1992;height:10" type="#_x0000_t75" stroked="false">
                <v:imagedata r:id="rId770" o:title=""/>
              </v:shape>
              <v:shape style="position:absolute;left:7225;top:1770;width:1210;height:10" type="#_x0000_t75" stroked="false">
                <v:imagedata r:id="rId771" o:title=""/>
              </v:shape>
              <v:shape style="position:absolute;left:8430;top:1770;width:2645;height:10" type="#_x0000_t75" stroked="false">
                <v:imagedata r:id="rId772" o:title=""/>
              </v:shape>
            </v:group>
            <v:group style="position:absolute;left:3190;top:1779;width:10;height:20" coordorigin="3190,1779" coordsize="10,20">
              <v:shape style="position:absolute;left:3190;top:1779;width:10;height:20" coordorigin="3190,1779" coordsize="10,20" path="m3190,1799l3200,1799,3200,1779,3190,1779,3190,1799xe" filled="true" fillcolor="#000000" stroked="false">
                <v:path arrowok="t"/>
                <v:fill type="solid"/>
              </v:shape>
            </v:group>
            <v:group style="position:absolute;left:3190;top:1799;width:10;height:20" coordorigin="3190,1799" coordsize="10,20">
              <v:shape style="position:absolute;left:3190;top:1799;width:10;height:20" coordorigin="3190,1799" coordsize="10,20" path="m3190,1818l3200,1818,3200,1799,3190,1799,3190,1818xe" filled="true" fillcolor="#000000" stroked="false">
                <v:path arrowok="t"/>
                <v:fill type="solid"/>
              </v:shape>
            </v:group>
            <v:group style="position:absolute;left:3190;top:1818;width:10;height:20" coordorigin="3190,1818" coordsize="10,20">
              <v:shape style="position:absolute;left:3190;top:1818;width:10;height:20" coordorigin="3190,1818" coordsize="10,20" path="m3190,1837l3200,1837,3200,1818,3190,1818,3190,1837xe" filled="true" fillcolor="#000000" stroked="false">
                <v:path arrowok="t"/>
                <v:fill type="solid"/>
              </v:shape>
            </v:group>
            <v:group style="position:absolute;left:3190;top:1837;width:10;height:20" coordorigin="3190,1837" coordsize="10,20">
              <v:shape style="position:absolute;left:3190;top:1837;width:10;height:20" coordorigin="3190,1837" coordsize="10,20" path="m3190,1856l3200,1856,3200,1837,3190,1837,3190,1856xe" filled="true" fillcolor="#000000" stroked="false">
                <v:path arrowok="t"/>
                <v:fill type="solid"/>
              </v:shape>
            </v:group>
            <v:group style="position:absolute;left:3190;top:1856;width:10;height:20" coordorigin="3190,1856" coordsize="10,20">
              <v:shape style="position:absolute;left:3190;top:1856;width:10;height:20" coordorigin="3190,1856" coordsize="10,20" path="m3190,1875l3200,1875,3200,1856,3190,1856,3190,1875xe" filled="true" fillcolor="#000000" stroked="false">
                <v:path arrowok="t"/>
                <v:fill type="solid"/>
              </v:shape>
            </v:group>
            <v:group style="position:absolute;left:3190;top:1875;width:10;height:20" coordorigin="3190,1875" coordsize="10,20">
              <v:shape style="position:absolute;left:3190;top:1875;width:10;height:20" coordorigin="3190,1875" coordsize="10,20" path="m3190,1895l3200,1895,3200,1875,3190,1875,3190,1895xe" filled="true" fillcolor="#000000" stroked="false">
                <v:path arrowok="t"/>
                <v:fill type="solid"/>
              </v:shape>
            </v:group>
            <v:group style="position:absolute;left:3190;top:1895;width:10;height:20" coordorigin="3190,1895" coordsize="10,20">
              <v:shape style="position:absolute;left:3190;top:1895;width:10;height:20" coordorigin="3190,1895" coordsize="10,20" path="m3190,1914l3200,1914,3200,1895,3190,1895,3190,1914xe" filled="true" fillcolor="#000000" stroked="false">
                <v:path arrowok="t"/>
                <v:fill type="solid"/>
              </v:shape>
            </v:group>
            <v:group style="position:absolute;left:3190;top:1914;width:10;height:20" coordorigin="3190,1914" coordsize="10,20">
              <v:shape style="position:absolute;left:3190;top:1914;width:10;height:20" coordorigin="3190,1914" coordsize="10,20" path="m3190,1933l3200,1933,3200,1914,3190,1914,3190,1933xe" filled="true" fillcolor="#000000" stroked="false">
                <v:path arrowok="t"/>
                <v:fill type="solid"/>
              </v:shape>
            </v:group>
            <v:group style="position:absolute;left:3190;top:1933;width:10;height:20" coordorigin="3190,1933" coordsize="10,20">
              <v:shape style="position:absolute;left:3190;top:1933;width:10;height:20" coordorigin="3190,1933" coordsize="10,20" path="m3190,1952l3200,1952,3200,1933,3190,1933,3190,1952xe" filled="true" fillcolor="#000000" stroked="false">
                <v:path arrowok="t"/>
                <v:fill type="solid"/>
              </v:shape>
            </v:group>
            <v:group style="position:absolute;left:3190;top:1952;width:10;height:20" coordorigin="3190,1952" coordsize="10,20">
              <v:shape style="position:absolute;left:3190;top:1952;width:10;height:20" coordorigin="3190,1952" coordsize="10,20" path="m3190,1971l3200,1971,3200,1952,3190,1952,3190,1971xe" filled="true" fillcolor="#000000" stroked="false">
                <v:path arrowok="t"/>
                <v:fill type="solid"/>
              </v:shape>
            </v:group>
            <v:group style="position:absolute;left:3190;top:1971;width:10;height:20" coordorigin="3190,1971" coordsize="10,20">
              <v:shape style="position:absolute;left:3190;top:1971;width:10;height:20" coordorigin="3190,1971" coordsize="10,20" path="m3190,1991l3200,1991,3200,1971,3190,1971,3190,1991xe" filled="true" fillcolor="#000000" stroked="false">
                <v:path arrowok="t"/>
                <v:fill type="solid"/>
              </v:shape>
            </v:group>
            <v:group style="position:absolute;left:3190;top:1991;width:10;height:20" coordorigin="3190,1991" coordsize="10,20">
              <v:shape style="position:absolute;left:3190;top:1991;width:10;height:20" coordorigin="3190,1991" coordsize="10,20" path="m3190,2010l3200,2010,3200,1991,3190,1991,3190,2010xe" filled="true" fillcolor="#000000" stroked="false">
                <v:path arrowok="t"/>
                <v:fill type="solid"/>
              </v:shape>
            </v:group>
            <v:group style="position:absolute;left:4487;top:1779;width:10;height:20" coordorigin="4487,1779" coordsize="10,20">
              <v:shape style="position:absolute;left:4487;top:1779;width:10;height:20" coordorigin="4487,1779" coordsize="10,20" path="m4487,1799l4496,1799,4496,1779,4487,1779,4487,1799xe" filled="true" fillcolor="#000000" stroked="false">
                <v:path arrowok="t"/>
                <v:fill type="solid"/>
              </v:shape>
            </v:group>
            <v:group style="position:absolute;left:4487;top:1799;width:10;height:20" coordorigin="4487,1799" coordsize="10,20">
              <v:shape style="position:absolute;left:4487;top:1799;width:10;height:20" coordorigin="4487,1799" coordsize="10,20" path="m4487,1818l4496,1818,4496,1799,4487,1799,4487,1818xe" filled="true" fillcolor="#000000" stroked="false">
                <v:path arrowok="t"/>
                <v:fill type="solid"/>
              </v:shape>
            </v:group>
            <v:group style="position:absolute;left:4487;top:1818;width:10;height:20" coordorigin="4487,1818" coordsize="10,20">
              <v:shape style="position:absolute;left:4487;top:1818;width:10;height:20" coordorigin="4487,1818" coordsize="10,20" path="m4487,1837l4496,1837,4496,1818,4487,1818,4487,1837xe" filled="true" fillcolor="#000000" stroked="false">
                <v:path arrowok="t"/>
                <v:fill type="solid"/>
              </v:shape>
            </v:group>
            <v:group style="position:absolute;left:4487;top:1837;width:10;height:20" coordorigin="4487,1837" coordsize="10,20">
              <v:shape style="position:absolute;left:4487;top:1837;width:10;height:20" coordorigin="4487,1837" coordsize="10,20" path="m4487,1856l4496,1856,4496,1837,4487,1837,4487,1856xe" filled="true" fillcolor="#000000" stroked="false">
                <v:path arrowok="t"/>
                <v:fill type="solid"/>
              </v:shape>
            </v:group>
            <v:group style="position:absolute;left:4487;top:1856;width:10;height:20" coordorigin="4487,1856" coordsize="10,20">
              <v:shape style="position:absolute;left:4487;top:1856;width:10;height:20" coordorigin="4487,1856" coordsize="10,20" path="m4487,1875l4496,1875,4496,1856,4487,1856,4487,1875xe" filled="true" fillcolor="#000000" stroked="false">
                <v:path arrowok="t"/>
                <v:fill type="solid"/>
              </v:shape>
            </v:group>
            <v:group style="position:absolute;left:4487;top:1875;width:10;height:20" coordorigin="4487,1875" coordsize="10,20">
              <v:shape style="position:absolute;left:4487;top:1875;width:10;height:20" coordorigin="4487,1875" coordsize="10,20" path="m4487,1895l4496,1895,4496,1875,4487,1875,4487,1895xe" filled="true" fillcolor="#000000" stroked="false">
                <v:path arrowok="t"/>
                <v:fill type="solid"/>
              </v:shape>
            </v:group>
            <v:group style="position:absolute;left:4487;top:1895;width:10;height:20" coordorigin="4487,1895" coordsize="10,20">
              <v:shape style="position:absolute;left:4487;top:1895;width:10;height:20" coordorigin="4487,1895" coordsize="10,20" path="m4487,1914l4496,1914,4496,1895,4487,1895,4487,1914xe" filled="true" fillcolor="#000000" stroked="false">
                <v:path arrowok="t"/>
                <v:fill type="solid"/>
              </v:shape>
            </v:group>
            <v:group style="position:absolute;left:4487;top:1914;width:10;height:20" coordorigin="4487,1914" coordsize="10,20">
              <v:shape style="position:absolute;left:4487;top:1914;width:10;height:20" coordorigin="4487,1914" coordsize="10,20" path="m4487,1933l4496,1933,4496,1914,4487,1914,4487,1933xe" filled="true" fillcolor="#000000" stroked="false">
                <v:path arrowok="t"/>
                <v:fill type="solid"/>
              </v:shape>
            </v:group>
            <v:group style="position:absolute;left:4487;top:1933;width:10;height:20" coordorigin="4487,1933" coordsize="10,20">
              <v:shape style="position:absolute;left:4487;top:1933;width:10;height:20" coordorigin="4487,1933" coordsize="10,20" path="m4487,1952l4496,1952,4496,1933,4487,1933,4487,1952xe" filled="true" fillcolor="#000000" stroked="false">
                <v:path arrowok="t"/>
                <v:fill type="solid"/>
              </v:shape>
            </v:group>
            <v:group style="position:absolute;left:4487;top:1952;width:10;height:20" coordorigin="4487,1952" coordsize="10,20">
              <v:shape style="position:absolute;left:4487;top:1952;width:10;height:20" coordorigin="4487,1952" coordsize="10,20" path="m4487,1971l4496,1971,4496,1952,4487,1952,4487,1971xe" filled="true" fillcolor="#000000" stroked="false">
                <v:path arrowok="t"/>
                <v:fill type="solid"/>
              </v:shape>
            </v:group>
            <v:group style="position:absolute;left:4487;top:1971;width:10;height:20" coordorigin="4487,1971" coordsize="10,20">
              <v:shape style="position:absolute;left:4487;top:1971;width:10;height:20" coordorigin="4487,1971" coordsize="10,20" path="m4487,1991l4496,1991,4496,1971,4487,1971,4487,1991xe" filled="true" fillcolor="#000000" stroked="false">
                <v:path arrowok="t"/>
                <v:fill type="solid"/>
              </v:shape>
            </v:group>
            <v:group style="position:absolute;left:4487;top:1991;width:10;height:20" coordorigin="4487,1991" coordsize="10,20">
              <v:shape style="position:absolute;left:4487;top:1991;width:10;height:20" coordorigin="4487,1991" coordsize="10,20" path="m4487,2010l4496,2010,4496,1991,4487,1991,4487,2010xe" filled="true" fillcolor="#000000" stroked="false">
                <v:path arrowok="t"/>
                <v:fill type="solid"/>
              </v:shape>
            </v:group>
            <v:group style="position:absolute;left:4487;top:2010;width:10;height:20" coordorigin="4487,2010" coordsize="10,20">
              <v:shape style="position:absolute;left:4487;top:2010;width:10;height:20" coordorigin="4487,2010" coordsize="10,20" path="m4487,2029l4496,2029,4496,2010,4487,2010,4487,2029xe" filled="true" fillcolor="#000000" stroked="false">
                <v:path arrowok="t"/>
                <v:fill type="solid"/>
              </v:shape>
            </v:group>
            <v:group style="position:absolute;left:4487;top:2029;width:10;height:20" coordorigin="4487,2029" coordsize="10,20">
              <v:shape style="position:absolute;left:4487;top:2029;width:10;height:20" coordorigin="4487,2029" coordsize="10,20" path="m4487,2048l4496,2048,4496,2029,4487,2029,4487,2048xe" filled="true" fillcolor="#000000" stroked="false">
                <v:path arrowok="t"/>
                <v:fill type="solid"/>
              </v:shape>
            </v:group>
            <v:group style="position:absolute;left:4487;top:2048;width:10;height:20" coordorigin="4487,2048" coordsize="10,20">
              <v:shape style="position:absolute;left:4487;top:2048;width:10;height:20" coordorigin="4487,2048" coordsize="10,20" path="m4487,2067l4496,2067,4496,2048,4487,2048,4487,2067xe" filled="true" fillcolor="#000000" stroked="false">
                <v:path arrowok="t"/>
                <v:fill type="solid"/>
              </v:shape>
            </v:group>
            <v:group style="position:absolute;left:4487;top:2067;width:10;height:20" coordorigin="4487,2067" coordsize="10,20">
              <v:shape style="position:absolute;left:4487;top:2067;width:10;height:20" coordorigin="4487,2067" coordsize="10,20" path="m4487,2087l4496,2087,4496,2067,4487,2067,4487,2087xe" filled="true" fillcolor="#000000" stroked="false">
                <v:path arrowok="t"/>
                <v:fill type="solid"/>
              </v:shape>
            </v:group>
            <v:group style="position:absolute;left:4487;top:2094;width:10;height:2" coordorigin="4487,2094" coordsize="10,2">
              <v:shape style="position:absolute;left:4487;top:2094;width:10;height:2" coordorigin="4487,2094" coordsize="10,0" path="m4487,2094l4496,2094e" filled="false" stroked="true" strokeweight=".72003pt" strokecolor="#000000">
                <v:path arrowok="t"/>
              </v:shape>
            </v:group>
            <v:group style="position:absolute;left:5243;top:1779;width:10;height:20" coordorigin="5243,1779" coordsize="10,20">
              <v:shape style="position:absolute;left:5243;top:1779;width:10;height:20" coordorigin="5243,1779" coordsize="10,20" path="m5243,1799l5252,1799,5252,1779,5243,1779,5243,1799xe" filled="true" fillcolor="#000000" stroked="false">
                <v:path arrowok="t"/>
                <v:fill type="solid"/>
              </v:shape>
            </v:group>
            <v:group style="position:absolute;left:5243;top:1799;width:10;height:20" coordorigin="5243,1799" coordsize="10,20">
              <v:shape style="position:absolute;left:5243;top:1799;width:10;height:20" coordorigin="5243,1799" coordsize="10,20" path="m5243,1818l5252,1818,5252,1799,5243,1799,5243,1818xe" filled="true" fillcolor="#000000" stroked="false">
                <v:path arrowok="t"/>
                <v:fill type="solid"/>
              </v:shape>
            </v:group>
            <v:group style="position:absolute;left:5243;top:1818;width:10;height:20" coordorigin="5243,1818" coordsize="10,20">
              <v:shape style="position:absolute;left:5243;top:1818;width:10;height:20" coordorigin="5243,1818" coordsize="10,20" path="m5243,1837l5252,1837,5252,1818,5243,1818,5243,1837xe" filled="true" fillcolor="#000000" stroked="false">
                <v:path arrowok="t"/>
                <v:fill type="solid"/>
              </v:shape>
            </v:group>
            <v:group style="position:absolute;left:5243;top:1837;width:10;height:20" coordorigin="5243,1837" coordsize="10,20">
              <v:shape style="position:absolute;left:5243;top:1837;width:10;height:20" coordorigin="5243,1837" coordsize="10,20" path="m5243,1856l5252,1856,5252,1837,5243,1837,5243,1856xe" filled="true" fillcolor="#000000" stroked="false">
                <v:path arrowok="t"/>
                <v:fill type="solid"/>
              </v:shape>
            </v:group>
            <v:group style="position:absolute;left:5243;top:1856;width:10;height:20" coordorigin="5243,1856" coordsize="10,20">
              <v:shape style="position:absolute;left:5243;top:1856;width:10;height:20" coordorigin="5243,1856" coordsize="10,20" path="m5243,1875l5252,1875,5252,1856,5243,1856,5243,1875xe" filled="true" fillcolor="#000000" stroked="false">
                <v:path arrowok="t"/>
                <v:fill type="solid"/>
              </v:shape>
            </v:group>
            <v:group style="position:absolute;left:5243;top:1875;width:10;height:20" coordorigin="5243,1875" coordsize="10,20">
              <v:shape style="position:absolute;left:5243;top:1875;width:10;height:20" coordorigin="5243,1875" coordsize="10,20" path="m5243,1895l5252,1895,5252,1875,5243,1875,5243,1895xe" filled="true" fillcolor="#000000" stroked="false">
                <v:path arrowok="t"/>
                <v:fill type="solid"/>
              </v:shape>
            </v:group>
            <v:group style="position:absolute;left:5243;top:1895;width:10;height:20" coordorigin="5243,1895" coordsize="10,20">
              <v:shape style="position:absolute;left:5243;top:1895;width:10;height:20" coordorigin="5243,1895" coordsize="10,20" path="m5243,1914l5252,1914,5252,1895,5243,1895,5243,1914xe" filled="true" fillcolor="#000000" stroked="false">
                <v:path arrowok="t"/>
                <v:fill type="solid"/>
              </v:shape>
            </v:group>
            <v:group style="position:absolute;left:5243;top:1914;width:10;height:20" coordorigin="5243,1914" coordsize="10,20">
              <v:shape style="position:absolute;left:5243;top:1914;width:10;height:20" coordorigin="5243,1914" coordsize="10,20" path="m5243,1933l5252,1933,5252,1914,5243,1914,5243,1933xe" filled="true" fillcolor="#000000" stroked="false">
                <v:path arrowok="t"/>
                <v:fill type="solid"/>
              </v:shape>
            </v:group>
            <v:group style="position:absolute;left:5243;top:1933;width:10;height:20" coordorigin="5243,1933" coordsize="10,20">
              <v:shape style="position:absolute;left:5243;top:1933;width:10;height:20" coordorigin="5243,1933" coordsize="10,20" path="m5243,1952l5252,1952,5252,1933,5243,1933,5243,1952xe" filled="true" fillcolor="#000000" stroked="false">
                <v:path arrowok="t"/>
                <v:fill type="solid"/>
              </v:shape>
            </v:group>
            <v:group style="position:absolute;left:5243;top:1952;width:10;height:20" coordorigin="5243,1952" coordsize="10,20">
              <v:shape style="position:absolute;left:5243;top:1952;width:10;height:20" coordorigin="5243,1952" coordsize="10,20" path="m5243,1971l5252,1971,5252,1952,5243,1952,5243,1971xe" filled="true" fillcolor="#000000" stroked="false">
                <v:path arrowok="t"/>
                <v:fill type="solid"/>
              </v:shape>
            </v:group>
            <v:group style="position:absolute;left:5243;top:1971;width:10;height:20" coordorigin="5243,1971" coordsize="10,20">
              <v:shape style="position:absolute;left:5243;top:1971;width:10;height:20" coordorigin="5243,1971" coordsize="10,20" path="m5243,1991l5252,1991,5252,1971,5243,1971,5243,1991xe" filled="true" fillcolor="#000000" stroked="false">
                <v:path arrowok="t"/>
                <v:fill type="solid"/>
              </v:shape>
            </v:group>
            <v:group style="position:absolute;left:5243;top:1991;width:10;height:20" coordorigin="5243,1991" coordsize="10,20">
              <v:shape style="position:absolute;left:5243;top:1991;width:10;height:20" coordorigin="5243,1991" coordsize="10,20" path="m5243,2010l5252,2010,5252,1991,5243,1991,5243,2010xe" filled="true" fillcolor="#000000" stroked="false">
                <v:path arrowok="t"/>
                <v:fill type="solid"/>
              </v:shape>
            </v:group>
            <v:group style="position:absolute;left:5243;top:2010;width:10;height:20" coordorigin="5243,2010" coordsize="10,20">
              <v:shape style="position:absolute;left:5243;top:2010;width:10;height:20" coordorigin="5243,2010" coordsize="10,20" path="m5243,2029l5252,2029,5252,2010,5243,2010,5243,2029xe" filled="true" fillcolor="#000000" stroked="false">
                <v:path arrowok="t"/>
                <v:fill type="solid"/>
              </v:shape>
            </v:group>
            <v:group style="position:absolute;left:5243;top:2029;width:10;height:20" coordorigin="5243,2029" coordsize="10,20">
              <v:shape style="position:absolute;left:5243;top:2029;width:10;height:20" coordorigin="5243,2029" coordsize="10,20" path="m5243,2048l5252,2048,5252,2029,5243,2029,5243,2048xe" filled="true" fillcolor="#000000" stroked="false">
                <v:path arrowok="t"/>
                <v:fill type="solid"/>
              </v:shape>
            </v:group>
            <v:group style="position:absolute;left:5243;top:2048;width:10;height:20" coordorigin="5243,2048" coordsize="10,20">
              <v:shape style="position:absolute;left:5243;top:2048;width:10;height:20" coordorigin="5243,2048" coordsize="10,20" path="m5243,2067l5252,2067,5252,2048,5243,2048,5243,2067xe" filled="true" fillcolor="#000000" stroked="false">
                <v:path arrowok="t"/>
                <v:fill type="solid"/>
              </v:shape>
            </v:group>
            <v:group style="position:absolute;left:5243;top:2067;width:10;height:20" coordorigin="5243,2067" coordsize="10,20">
              <v:shape style="position:absolute;left:5243;top:2067;width:10;height:20" coordorigin="5243,2067" coordsize="10,20" path="m5243,2087l5252,2087,5252,2067,5243,2067,5243,2087xe" filled="true" fillcolor="#000000" stroked="false">
                <v:path arrowok="t"/>
                <v:fill type="solid"/>
              </v:shape>
            </v:group>
            <v:group style="position:absolute;left:5243;top:2094;width:10;height:2" coordorigin="5243,2094" coordsize="10,2">
              <v:shape style="position:absolute;left:5243;top:2094;width:10;height:2" coordorigin="5243,2094" coordsize="10,0" path="m5243,2094l5252,2094e" filled="false" stroked="true" strokeweight=".72003pt" strokecolor="#000000">
                <v:path arrowok="t"/>
              </v:shape>
            </v:group>
            <v:group style="position:absolute;left:6378;top:1779;width:10;height:20" coordorigin="6378,1779" coordsize="10,20">
              <v:shape style="position:absolute;left:6378;top:1779;width:10;height:20" coordorigin="6378,1779" coordsize="10,20" path="m6378,1799l6388,1799,6388,1779,6378,1779,6378,1799xe" filled="true" fillcolor="#000000" stroked="false">
                <v:path arrowok="t"/>
                <v:fill type="solid"/>
              </v:shape>
            </v:group>
            <v:group style="position:absolute;left:6378;top:1799;width:10;height:20" coordorigin="6378,1799" coordsize="10,20">
              <v:shape style="position:absolute;left:6378;top:1799;width:10;height:20" coordorigin="6378,1799" coordsize="10,20" path="m6378,1818l6388,1818,6388,1799,6378,1799,6378,1818xe" filled="true" fillcolor="#000000" stroked="false">
                <v:path arrowok="t"/>
                <v:fill type="solid"/>
              </v:shape>
            </v:group>
            <v:group style="position:absolute;left:6378;top:1818;width:10;height:20" coordorigin="6378,1818" coordsize="10,20">
              <v:shape style="position:absolute;left:6378;top:1818;width:10;height:20" coordorigin="6378,1818" coordsize="10,20" path="m6378,1837l6388,1837,6388,1818,6378,1818,6378,1837xe" filled="true" fillcolor="#000000" stroked="false">
                <v:path arrowok="t"/>
                <v:fill type="solid"/>
              </v:shape>
            </v:group>
            <v:group style="position:absolute;left:6378;top:1837;width:10;height:20" coordorigin="6378,1837" coordsize="10,20">
              <v:shape style="position:absolute;left:6378;top:1837;width:10;height:20" coordorigin="6378,1837" coordsize="10,20" path="m6378,1856l6388,1856,6388,1837,6378,1837,6378,1856xe" filled="true" fillcolor="#000000" stroked="false">
                <v:path arrowok="t"/>
                <v:fill type="solid"/>
              </v:shape>
            </v:group>
            <v:group style="position:absolute;left:6378;top:1856;width:10;height:20" coordorigin="6378,1856" coordsize="10,20">
              <v:shape style="position:absolute;left:6378;top:1856;width:10;height:20" coordorigin="6378,1856" coordsize="10,20" path="m6378,1875l6388,1875,6388,1856,6378,1856,6378,1875xe" filled="true" fillcolor="#000000" stroked="false">
                <v:path arrowok="t"/>
                <v:fill type="solid"/>
              </v:shape>
            </v:group>
            <v:group style="position:absolute;left:6378;top:1875;width:10;height:20" coordorigin="6378,1875" coordsize="10,20">
              <v:shape style="position:absolute;left:6378;top:1875;width:10;height:20" coordorigin="6378,1875" coordsize="10,20" path="m6378,1895l6388,1895,6388,1875,6378,1875,6378,1895xe" filled="true" fillcolor="#000000" stroked="false">
                <v:path arrowok="t"/>
                <v:fill type="solid"/>
              </v:shape>
            </v:group>
            <v:group style="position:absolute;left:6378;top:1895;width:10;height:20" coordorigin="6378,1895" coordsize="10,20">
              <v:shape style="position:absolute;left:6378;top:1895;width:10;height:20" coordorigin="6378,1895" coordsize="10,20" path="m6378,1914l6388,1914,6388,1895,6378,1895,6378,1914xe" filled="true" fillcolor="#000000" stroked="false">
                <v:path arrowok="t"/>
                <v:fill type="solid"/>
              </v:shape>
            </v:group>
            <v:group style="position:absolute;left:6378;top:1914;width:10;height:20" coordorigin="6378,1914" coordsize="10,20">
              <v:shape style="position:absolute;left:6378;top:1914;width:10;height:20" coordorigin="6378,1914" coordsize="10,20" path="m6378,1933l6388,1933,6388,1914,6378,1914,6378,1933xe" filled="true" fillcolor="#000000" stroked="false">
                <v:path arrowok="t"/>
                <v:fill type="solid"/>
              </v:shape>
            </v:group>
            <v:group style="position:absolute;left:6378;top:1933;width:10;height:20" coordorigin="6378,1933" coordsize="10,20">
              <v:shape style="position:absolute;left:6378;top:1933;width:10;height:20" coordorigin="6378,1933" coordsize="10,20" path="m6378,1952l6388,1952,6388,1933,6378,1933,6378,1952xe" filled="true" fillcolor="#000000" stroked="false">
                <v:path arrowok="t"/>
                <v:fill type="solid"/>
              </v:shape>
            </v:group>
            <v:group style="position:absolute;left:6378;top:1952;width:10;height:20" coordorigin="6378,1952" coordsize="10,20">
              <v:shape style="position:absolute;left:6378;top:1952;width:10;height:20" coordorigin="6378,1952" coordsize="10,20" path="m6378,1971l6388,1971,6388,1952,6378,1952,6378,1971xe" filled="true" fillcolor="#000000" stroked="false">
                <v:path arrowok="t"/>
                <v:fill type="solid"/>
              </v:shape>
            </v:group>
            <v:group style="position:absolute;left:6378;top:1971;width:10;height:20" coordorigin="6378,1971" coordsize="10,20">
              <v:shape style="position:absolute;left:6378;top:1971;width:10;height:20" coordorigin="6378,1971" coordsize="10,20" path="m6378,1991l6388,1991,6388,1971,6378,1971,6378,1991xe" filled="true" fillcolor="#000000" stroked="false">
                <v:path arrowok="t"/>
                <v:fill type="solid"/>
              </v:shape>
            </v:group>
            <v:group style="position:absolute;left:6378;top:1991;width:10;height:20" coordorigin="6378,1991" coordsize="10,20">
              <v:shape style="position:absolute;left:6378;top:1991;width:10;height:20" coordorigin="6378,1991" coordsize="10,20" path="m6378,2010l6388,2010,6388,1991,6378,1991,6378,2010xe" filled="true" fillcolor="#000000" stroked="false">
                <v:path arrowok="t"/>
                <v:fill type="solid"/>
              </v:shape>
            </v:group>
            <v:group style="position:absolute;left:6378;top:2010;width:10;height:20" coordorigin="6378,2010" coordsize="10,20">
              <v:shape style="position:absolute;left:6378;top:2010;width:10;height:20" coordorigin="6378,2010" coordsize="10,20" path="m6378,2029l6388,2029,6388,2010,6378,2010,6378,2029xe" filled="true" fillcolor="#000000" stroked="false">
                <v:path arrowok="t"/>
                <v:fill type="solid"/>
              </v:shape>
            </v:group>
            <v:group style="position:absolute;left:6378;top:2029;width:10;height:20" coordorigin="6378,2029" coordsize="10,20">
              <v:shape style="position:absolute;left:6378;top:2029;width:10;height:20" coordorigin="6378,2029" coordsize="10,20" path="m6378,2048l6388,2048,6388,2029,6378,2029,6378,2048xe" filled="true" fillcolor="#000000" stroked="false">
                <v:path arrowok="t"/>
                <v:fill type="solid"/>
              </v:shape>
            </v:group>
            <v:group style="position:absolute;left:6378;top:2048;width:10;height:20" coordorigin="6378,2048" coordsize="10,20">
              <v:shape style="position:absolute;left:6378;top:2048;width:10;height:20" coordorigin="6378,2048" coordsize="10,20" path="m6378,2067l6388,2067,6388,2048,6378,2048,6378,2067xe" filled="true" fillcolor="#000000" stroked="false">
                <v:path arrowok="t"/>
                <v:fill type="solid"/>
              </v:shape>
            </v:group>
            <v:group style="position:absolute;left:6378;top:2067;width:10;height:20" coordorigin="6378,2067" coordsize="10,20">
              <v:shape style="position:absolute;left:6378;top:2067;width:10;height:20" coordorigin="6378,2067" coordsize="10,20" path="m6378,2087l6388,2087,6388,2067,6378,2067,6378,2087xe" filled="true" fillcolor="#000000" stroked="false">
                <v:path arrowok="t"/>
                <v:fill type="solid"/>
              </v:shape>
            </v:group>
            <v:group style="position:absolute;left:6378;top:2094;width:10;height:2" coordorigin="6378,2094" coordsize="10,2">
              <v:shape style="position:absolute;left:6378;top:2094;width:10;height:2" coordorigin="6378,2094" coordsize="10,0" path="m6378,2094l6388,2094e" filled="false" stroked="true" strokeweight=".72003pt" strokecolor="#000000">
                <v:path arrowok="t"/>
              </v:shape>
            </v:group>
            <v:group style="position:absolute;left:7230;top:1779;width:10;height:20" coordorigin="7230,1779" coordsize="10,20">
              <v:shape style="position:absolute;left:7230;top:1779;width:10;height:20" coordorigin="7230,1779" coordsize="10,20" path="m7230,1799l7240,1799,7240,1779,7230,1779,7230,1799xe" filled="true" fillcolor="#000000" stroked="false">
                <v:path arrowok="t"/>
                <v:fill type="solid"/>
              </v:shape>
            </v:group>
            <v:group style="position:absolute;left:7230;top:1799;width:10;height:20" coordorigin="7230,1799" coordsize="10,20">
              <v:shape style="position:absolute;left:7230;top:1799;width:10;height:20" coordorigin="7230,1799" coordsize="10,20" path="m7230,1818l7240,1818,7240,1799,7230,1799,7230,1818xe" filled="true" fillcolor="#000000" stroked="false">
                <v:path arrowok="t"/>
                <v:fill type="solid"/>
              </v:shape>
            </v:group>
            <v:group style="position:absolute;left:7230;top:1818;width:10;height:20" coordorigin="7230,1818" coordsize="10,20">
              <v:shape style="position:absolute;left:7230;top:1818;width:10;height:20" coordorigin="7230,1818" coordsize="10,20" path="m7230,1837l7240,1837,7240,1818,7230,1818,7230,1837xe" filled="true" fillcolor="#000000" stroked="false">
                <v:path arrowok="t"/>
                <v:fill type="solid"/>
              </v:shape>
            </v:group>
            <v:group style="position:absolute;left:7230;top:1837;width:10;height:20" coordorigin="7230,1837" coordsize="10,20">
              <v:shape style="position:absolute;left:7230;top:1837;width:10;height:20" coordorigin="7230,1837" coordsize="10,20" path="m7230,1856l7240,1856,7240,1837,7230,1837,7230,1856xe" filled="true" fillcolor="#000000" stroked="false">
                <v:path arrowok="t"/>
                <v:fill type="solid"/>
              </v:shape>
            </v:group>
            <v:group style="position:absolute;left:7230;top:1856;width:10;height:20" coordorigin="7230,1856" coordsize="10,20">
              <v:shape style="position:absolute;left:7230;top:1856;width:10;height:20" coordorigin="7230,1856" coordsize="10,20" path="m7230,1875l7240,1875,7240,1856,7230,1856,7230,1875xe" filled="true" fillcolor="#000000" stroked="false">
                <v:path arrowok="t"/>
                <v:fill type="solid"/>
              </v:shape>
            </v:group>
            <v:group style="position:absolute;left:7230;top:1875;width:10;height:20" coordorigin="7230,1875" coordsize="10,20">
              <v:shape style="position:absolute;left:7230;top:1875;width:10;height:20" coordorigin="7230,1875" coordsize="10,20" path="m7230,1895l7240,1895,7240,1875,7230,1875,7230,1895xe" filled="true" fillcolor="#000000" stroked="false">
                <v:path arrowok="t"/>
                <v:fill type="solid"/>
              </v:shape>
            </v:group>
            <v:group style="position:absolute;left:7230;top:1895;width:10;height:20" coordorigin="7230,1895" coordsize="10,20">
              <v:shape style="position:absolute;left:7230;top:1895;width:10;height:20" coordorigin="7230,1895" coordsize="10,20" path="m7230,1914l7240,1914,7240,1895,7230,1895,7230,1914xe" filled="true" fillcolor="#000000" stroked="false">
                <v:path arrowok="t"/>
                <v:fill type="solid"/>
              </v:shape>
            </v:group>
            <v:group style="position:absolute;left:7230;top:1914;width:10;height:20" coordorigin="7230,1914" coordsize="10,20">
              <v:shape style="position:absolute;left:7230;top:1914;width:10;height:20" coordorigin="7230,1914" coordsize="10,20" path="m7230,1933l7240,1933,7240,1914,7230,1914,7230,1933xe" filled="true" fillcolor="#000000" stroked="false">
                <v:path arrowok="t"/>
                <v:fill type="solid"/>
              </v:shape>
            </v:group>
            <v:group style="position:absolute;left:7230;top:1933;width:10;height:20" coordorigin="7230,1933" coordsize="10,20">
              <v:shape style="position:absolute;left:7230;top:1933;width:10;height:20" coordorigin="7230,1933" coordsize="10,20" path="m7230,1952l7240,1952,7240,1933,7230,1933,7230,1952xe" filled="true" fillcolor="#000000" stroked="false">
                <v:path arrowok="t"/>
                <v:fill type="solid"/>
              </v:shape>
            </v:group>
            <v:group style="position:absolute;left:7230;top:1952;width:10;height:20" coordorigin="7230,1952" coordsize="10,20">
              <v:shape style="position:absolute;left:7230;top:1952;width:10;height:20" coordorigin="7230,1952" coordsize="10,20" path="m7230,1971l7240,1971,7240,1952,7230,1952,7230,1971xe" filled="true" fillcolor="#000000" stroked="false">
                <v:path arrowok="t"/>
                <v:fill type="solid"/>
              </v:shape>
            </v:group>
            <v:group style="position:absolute;left:7230;top:1971;width:10;height:20" coordorigin="7230,1971" coordsize="10,20">
              <v:shape style="position:absolute;left:7230;top:1971;width:10;height:20" coordorigin="7230,1971" coordsize="10,20" path="m7230,1991l7240,1991,7240,1971,7230,1971,7230,1991xe" filled="true" fillcolor="#000000" stroked="false">
                <v:path arrowok="t"/>
                <v:fill type="solid"/>
              </v:shape>
            </v:group>
            <v:group style="position:absolute;left:7230;top:1991;width:10;height:20" coordorigin="7230,1991" coordsize="10,20">
              <v:shape style="position:absolute;left:7230;top:1991;width:10;height:20" coordorigin="7230,1991" coordsize="10,20" path="m7230,2010l7240,2010,7240,1991,7230,1991,7230,2010xe" filled="true" fillcolor="#000000" stroked="false">
                <v:path arrowok="t"/>
                <v:fill type="solid"/>
              </v:shape>
            </v:group>
            <v:group style="position:absolute;left:7230;top:2010;width:10;height:20" coordorigin="7230,2010" coordsize="10,20">
              <v:shape style="position:absolute;left:7230;top:2010;width:10;height:20" coordorigin="7230,2010" coordsize="10,20" path="m7230,2029l7240,2029,7240,2010,7230,2010,7230,2029xe" filled="true" fillcolor="#000000" stroked="false">
                <v:path arrowok="t"/>
                <v:fill type="solid"/>
              </v:shape>
            </v:group>
            <v:group style="position:absolute;left:7230;top:2029;width:10;height:20" coordorigin="7230,2029" coordsize="10,20">
              <v:shape style="position:absolute;left:7230;top:2029;width:10;height:20" coordorigin="7230,2029" coordsize="10,20" path="m7230,2048l7240,2048,7240,2029,7230,2029,7230,2048xe" filled="true" fillcolor="#000000" stroked="false">
                <v:path arrowok="t"/>
                <v:fill type="solid"/>
              </v:shape>
            </v:group>
            <v:group style="position:absolute;left:7230;top:2048;width:10;height:20" coordorigin="7230,2048" coordsize="10,20">
              <v:shape style="position:absolute;left:7230;top:2048;width:10;height:20" coordorigin="7230,2048" coordsize="10,20" path="m7230,2067l7240,2067,7240,2048,7230,2048,7230,2067xe" filled="true" fillcolor="#000000" stroked="false">
                <v:path arrowok="t"/>
                <v:fill type="solid"/>
              </v:shape>
            </v:group>
            <v:group style="position:absolute;left:7230;top:2067;width:10;height:20" coordorigin="7230,2067" coordsize="10,20">
              <v:shape style="position:absolute;left:7230;top:2067;width:10;height:20" coordorigin="7230,2067" coordsize="10,20" path="m7230,2087l7240,2087,7240,2067,7230,2067,7230,2087xe" filled="true" fillcolor="#000000" stroked="false">
                <v:path arrowok="t"/>
                <v:fill type="solid"/>
              </v:shape>
            </v:group>
            <v:group style="position:absolute;left:7230;top:2094;width:10;height:2" coordorigin="7230,2094" coordsize="10,2">
              <v:shape style="position:absolute;left:7230;top:2094;width:10;height:2" coordorigin="7230,2094" coordsize="10,0" path="m7230,2094l7240,2094e" filled="false" stroked="true" strokeweight=".72003pt" strokecolor="#000000">
                <v:path arrowok="t"/>
              </v:shape>
            </v:group>
            <v:group style="position:absolute;left:8435;top:1779;width:10;height:20" coordorigin="8435,1779" coordsize="10,20">
              <v:shape style="position:absolute;left:8435;top:1779;width:10;height:20" coordorigin="8435,1779" coordsize="10,20" path="m8435,1799l8445,1799,8445,1779,8435,1779,8435,1799xe" filled="true" fillcolor="#000000" stroked="false">
                <v:path arrowok="t"/>
                <v:fill type="solid"/>
              </v:shape>
            </v:group>
            <v:group style="position:absolute;left:8435;top:1799;width:10;height:20" coordorigin="8435,1799" coordsize="10,20">
              <v:shape style="position:absolute;left:8435;top:1799;width:10;height:20" coordorigin="8435,1799" coordsize="10,20" path="m8435,1818l8445,1818,8445,1799,8435,1799,8435,1818xe" filled="true" fillcolor="#000000" stroked="false">
                <v:path arrowok="t"/>
                <v:fill type="solid"/>
              </v:shape>
            </v:group>
            <v:group style="position:absolute;left:8435;top:1818;width:10;height:20" coordorigin="8435,1818" coordsize="10,20">
              <v:shape style="position:absolute;left:8435;top:1818;width:10;height:20" coordorigin="8435,1818" coordsize="10,20" path="m8435,1837l8445,1837,8445,1818,8435,1818,8435,1837xe" filled="true" fillcolor="#000000" stroked="false">
                <v:path arrowok="t"/>
                <v:fill type="solid"/>
              </v:shape>
            </v:group>
            <v:group style="position:absolute;left:8435;top:1837;width:10;height:20" coordorigin="8435,1837" coordsize="10,20">
              <v:shape style="position:absolute;left:8435;top:1837;width:10;height:20" coordorigin="8435,1837" coordsize="10,20" path="m8435,1856l8445,1856,8445,1837,8435,1837,8435,1856xe" filled="true" fillcolor="#000000" stroked="false">
                <v:path arrowok="t"/>
                <v:fill type="solid"/>
              </v:shape>
            </v:group>
            <v:group style="position:absolute;left:8435;top:1856;width:10;height:20" coordorigin="8435,1856" coordsize="10,20">
              <v:shape style="position:absolute;left:8435;top:1856;width:10;height:20" coordorigin="8435,1856" coordsize="10,20" path="m8435,1875l8445,1875,8445,1856,8435,1856,8435,1875xe" filled="true" fillcolor="#000000" stroked="false">
                <v:path arrowok="t"/>
                <v:fill type="solid"/>
              </v:shape>
            </v:group>
            <v:group style="position:absolute;left:8435;top:1875;width:10;height:20" coordorigin="8435,1875" coordsize="10,20">
              <v:shape style="position:absolute;left:8435;top:1875;width:10;height:20" coordorigin="8435,1875" coordsize="10,20" path="m8435,1895l8445,1895,8445,1875,8435,1875,8435,1895xe" filled="true" fillcolor="#000000" stroked="false">
                <v:path arrowok="t"/>
                <v:fill type="solid"/>
              </v:shape>
            </v:group>
            <v:group style="position:absolute;left:8435;top:1895;width:10;height:20" coordorigin="8435,1895" coordsize="10,20">
              <v:shape style="position:absolute;left:8435;top:1895;width:10;height:20" coordorigin="8435,1895" coordsize="10,20" path="m8435,1914l8445,1914,8445,1895,8435,1895,8435,1914xe" filled="true" fillcolor="#000000" stroked="false">
                <v:path arrowok="t"/>
                <v:fill type="solid"/>
              </v:shape>
            </v:group>
            <v:group style="position:absolute;left:8435;top:1914;width:10;height:20" coordorigin="8435,1914" coordsize="10,20">
              <v:shape style="position:absolute;left:8435;top:1914;width:10;height:20" coordorigin="8435,1914" coordsize="10,20" path="m8435,1933l8445,1933,8445,1914,8435,1914,8435,1933xe" filled="true" fillcolor="#000000" stroked="false">
                <v:path arrowok="t"/>
                <v:fill type="solid"/>
              </v:shape>
            </v:group>
            <v:group style="position:absolute;left:8435;top:1933;width:10;height:20" coordorigin="8435,1933" coordsize="10,20">
              <v:shape style="position:absolute;left:8435;top:1933;width:10;height:20" coordorigin="8435,1933" coordsize="10,20" path="m8435,1952l8445,1952,8445,1933,8435,1933,8435,1952xe" filled="true" fillcolor="#000000" stroked="false">
                <v:path arrowok="t"/>
                <v:fill type="solid"/>
              </v:shape>
            </v:group>
            <v:group style="position:absolute;left:8435;top:1952;width:10;height:20" coordorigin="8435,1952" coordsize="10,20">
              <v:shape style="position:absolute;left:8435;top:1952;width:10;height:20" coordorigin="8435,1952" coordsize="10,20" path="m8435,1971l8445,1971,8445,1952,8435,1952,8435,1971xe" filled="true" fillcolor="#000000" stroked="false">
                <v:path arrowok="t"/>
                <v:fill type="solid"/>
              </v:shape>
            </v:group>
            <v:group style="position:absolute;left:8435;top:1971;width:10;height:20" coordorigin="8435,1971" coordsize="10,20">
              <v:shape style="position:absolute;left:8435;top:1971;width:10;height:20" coordorigin="8435,1971" coordsize="10,20" path="m8435,1991l8445,1991,8445,1971,8435,1971,8435,1991xe" filled="true" fillcolor="#000000" stroked="false">
                <v:path arrowok="t"/>
                <v:fill type="solid"/>
              </v:shape>
            </v:group>
            <v:group style="position:absolute;left:8435;top:1991;width:10;height:20" coordorigin="8435,1991" coordsize="10,20">
              <v:shape style="position:absolute;left:8435;top:1991;width:10;height:20" coordorigin="8435,1991" coordsize="10,20" path="m8435,2010l8445,2010,8445,1991,8435,1991,8435,2010xe" filled="true" fillcolor="#000000" stroked="false">
                <v:path arrowok="t"/>
                <v:fill type="solid"/>
              </v:shape>
            </v:group>
            <v:group style="position:absolute;left:8435;top:2010;width:10;height:20" coordorigin="8435,2010" coordsize="10,20">
              <v:shape style="position:absolute;left:8435;top:2010;width:10;height:20" coordorigin="8435,2010" coordsize="10,20" path="m8435,2029l8445,2029,8445,2010,8435,2010,8435,2029xe" filled="true" fillcolor="#000000" stroked="false">
                <v:path arrowok="t"/>
                <v:fill type="solid"/>
              </v:shape>
            </v:group>
            <v:group style="position:absolute;left:8435;top:2029;width:10;height:20" coordorigin="8435,2029" coordsize="10,20">
              <v:shape style="position:absolute;left:8435;top:2029;width:10;height:20" coordorigin="8435,2029" coordsize="10,20" path="m8435,2048l8445,2048,8445,2029,8435,2029,8435,2048xe" filled="true" fillcolor="#000000" stroked="false">
                <v:path arrowok="t"/>
                <v:fill type="solid"/>
              </v:shape>
            </v:group>
            <v:group style="position:absolute;left:8435;top:2048;width:10;height:20" coordorigin="8435,2048" coordsize="10,20">
              <v:shape style="position:absolute;left:8435;top:2048;width:10;height:20" coordorigin="8435,2048" coordsize="10,20" path="m8435,2067l8445,2067,8445,2048,8435,2048,8435,2067xe" filled="true" fillcolor="#000000" stroked="false">
                <v:path arrowok="t"/>
                <v:fill type="solid"/>
              </v:shape>
            </v:group>
            <v:group style="position:absolute;left:8435;top:2067;width:10;height:20" coordorigin="8435,2067" coordsize="10,20">
              <v:shape style="position:absolute;left:8435;top:2067;width:10;height:20" coordorigin="8435,2067" coordsize="10,20" path="m8435,2087l8445,2087,8445,2067,8435,2067,8435,2087xe" filled="true" fillcolor="#000000" stroked="false">
                <v:path arrowok="t"/>
                <v:fill type="solid"/>
              </v:shape>
            </v:group>
            <v:group style="position:absolute;left:8435;top:2094;width:10;height:2" coordorigin="8435,2094" coordsize="10,2">
              <v:shape style="position:absolute;left:8435;top:2094;width:10;height:2" coordorigin="8435,2094" coordsize="10,0" path="m8435,2094l8445,2094e" filled="false" stroked="true" strokeweight=".72003pt" strokecolor="#000000">
                <v:path arrowok="t"/>
              </v:shape>
            </v:group>
            <v:group style="position:absolute;left:9206;top:1779;width:10;height:20" coordorigin="9206,1779" coordsize="10,20">
              <v:shape style="position:absolute;left:9206;top:1779;width:10;height:20" coordorigin="9206,1779" coordsize="10,20" path="m9206,1799l9216,1799,9216,1779,9206,1779,9206,1799xe" filled="true" fillcolor="#000000" stroked="false">
                <v:path arrowok="t"/>
                <v:fill type="solid"/>
              </v:shape>
            </v:group>
            <v:group style="position:absolute;left:9206;top:1799;width:10;height:20" coordorigin="9206,1799" coordsize="10,20">
              <v:shape style="position:absolute;left:9206;top:1799;width:10;height:20" coordorigin="9206,1799" coordsize="10,20" path="m9206,1818l9216,1818,9216,1799,9206,1799,9206,1818xe" filled="true" fillcolor="#000000" stroked="false">
                <v:path arrowok="t"/>
                <v:fill type="solid"/>
              </v:shape>
            </v:group>
            <v:group style="position:absolute;left:9206;top:1818;width:10;height:20" coordorigin="9206,1818" coordsize="10,20">
              <v:shape style="position:absolute;left:9206;top:1818;width:10;height:20" coordorigin="9206,1818" coordsize="10,20" path="m9206,1837l9216,1837,9216,1818,9206,1818,9206,1837xe" filled="true" fillcolor="#000000" stroked="false">
                <v:path arrowok="t"/>
                <v:fill type="solid"/>
              </v:shape>
            </v:group>
            <v:group style="position:absolute;left:9206;top:1837;width:10;height:20" coordorigin="9206,1837" coordsize="10,20">
              <v:shape style="position:absolute;left:9206;top:1837;width:10;height:20" coordorigin="9206,1837" coordsize="10,20" path="m9206,1856l9216,1856,9216,1837,9206,1837,9206,1856xe" filled="true" fillcolor="#000000" stroked="false">
                <v:path arrowok="t"/>
                <v:fill type="solid"/>
              </v:shape>
            </v:group>
            <v:group style="position:absolute;left:9206;top:1856;width:10;height:20" coordorigin="9206,1856" coordsize="10,20">
              <v:shape style="position:absolute;left:9206;top:1856;width:10;height:20" coordorigin="9206,1856" coordsize="10,20" path="m9206,1875l9216,1875,9216,1856,9206,1856,9206,1875xe" filled="true" fillcolor="#000000" stroked="false">
                <v:path arrowok="t"/>
                <v:fill type="solid"/>
              </v:shape>
            </v:group>
            <v:group style="position:absolute;left:9206;top:1875;width:10;height:20" coordorigin="9206,1875" coordsize="10,20">
              <v:shape style="position:absolute;left:9206;top:1875;width:10;height:20" coordorigin="9206,1875" coordsize="10,20" path="m9206,1895l9216,1895,9216,1875,9206,1875,9206,1895xe" filled="true" fillcolor="#000000" stroked="false">
                <v:path arrowok="t"/>
                <v:fill type="solid"/>
              </v:shape>
            </v:group>
            <v:group style="position:absolute;left:9206;top:1895;width:10;height:20" coordorigin="9206,1895" coordsize="10,20">
              <v:shape style="position:absolute;left:9206;top:1895;width:10;height:20" coordorigin="9206,1895" coordsize="10,20" path="m9206,1914l9216,1914,9216,1895,9206,1895,9206,1914xe" filled="true" fillcolor="#000000" stroked="false">
                <v:path arrowok="t"/>
                <v:fill type="solid"/>
              </v:shape>
            </v:group>
            <v:group style="position:absolute;left:9206;top:1914;width:10;height:20" coordorigin="9206,1914" coordsize="10,20">
              <v:shape style="position:absolute;left:9206;top:1914;width:10;height:20" coordorigin="9206,1914" coordsize="10,20" path="m9206,1933l9216,1933,9216,1914,9206,1914,9206,1933xe" filled="true" fillcolor="#000000" stroked="false">
                <v:path arrowok="t"/>
                <v:fill type="solid"/>
              </v:shape>
            </v:group>
            <v:group style="position:absolute;left:9206;top:1933;width:10;height:20" coordorigin="9206,1933" coordsize="10,20">
              <v:shape style="position:absolute;left:9206;top:1933;width:10;height:20" coordorigin="9206,1933" coordsize="10,20" path="m9206,1952l9216,1952,9216,1933,9206,1933,9206,1952xe" filled="true" fillcolor="#000000" stroked="false">
                <v:path arrowok="t"/>
                <v:fill type="solid"/>
              </v:shape>
            </v:group>
            <v:group style="position:absolute;left:9206;top:1952;width:10;height:20" coordorigin="9206,1952" coordsize="10,20">
              <v:shape style="position:absolute;left:9206;top:1952;width:10;height:20" coordorigin="9206,1952" coordsize="10,20" path="m9206,1971l9216,1971,9216,1952,9206,1952,9206,1971xe" filled="true" fillcolor="#000000" stroked="false">
                <v:path arrowok="t"/>
                <v:fill type="solid"/>
              </v:shape>
            </v:group>
            <v:group style="position:absolute;left:9206;top:1971;width:10;height:20" coordorigin="9206,1971" coordsize="10,20">
              <v:shape style="position:absolute;left:9206;top:1971;width:10;height:20" coordorigin="9206,1971" coordsize="10,20" path="m9206,1991l9216,1991,9216,1971,9206,1971,9206,1991xe" filled="true" fillcolor="#000000" stroked="false">
                <v:path arrowok="t"/>
                <v:fill type="solid"/>
              </v:shape>
            </v:group>
            <v:group style="position:absolute;left:9206;top:1991;width:10;height:20" coordorigin="9206,1991" coordsize="10,20">
              <v:shape style="position:absolute;left:9206;top:1991;width:10;height:20" coordorigin="9206,1991" coordsize="10,20" path="m9206,2010l9216,2010,9216,1991,9206,1991,9206,2010xe" filled="true" fillcolor="#000000" stroked="false">
                <v:path arrowok="t"/>
                <v:fill type="solid"/>
              </v:shape>
            </v:group>
            <v:group style="position:absolute;left:9206;top:2010;width:10;height:20" coordorigin="9206,2010" coordsize="10,20">
              <v:shape style="position:absolute;left:9206;top:2010;width:10;height:20" coordorigin="9206,2010" coordsize="10,20" path="m9206,2029l9216,2029,9216,2010,9206,2010,9206,2029xe" filled="true" fillcolor="#000000" stroked="false">
                <v:path arrowok="t"/>
                <v:fill type="solid"/>
              </v:shape>
            </v:group>
            <v:group style="position:absolute;left:9206;top:2029;width:10;height:20" coordorigin="9206,2029" coordsize="10,20">
              <v:shape style="position:absolute;left:9206;top:2029;width:10;height:20" coordorigin="9206,2029" coordsize="10,20" path="m9206,2048l9216,2048,9216,2029,9206,2029,9206,2048xe" filled="true" fillcolor="#000000" stroked="false">
                <v:path arrowok="t"/>
                <v:fill type="solid"/>
              </v:shape>
            </v:group>
            <v:group style="position:absolute;left:9206;top:2048;width:10;height:20" coordorigin="9206,2048" coordsize="10,20">
              <v:shape style="position:absolute;left:9206;top:2048;width:10;height:20" coordorigin="9206,2048" coordsize="10,20" path="m9206,2067l9216,2067,9216,2048,9206,2048,9206,2067xe" filled="true" fillcolor="#000000" stroked="false">
                <v:path arrowok="t"/>
                <v:fill type="solid"/>
              </v:shape>
            </v:group>
            <v:group style="position:absolute;left:9206;top:2067;width:10;height:20" coordorigin="9206,2067" coordsize="10,20">
              <v:shape style="position:absolute;left:9206;top:2067;width:10;height:20" coordorigin="9206,2067" coordsize="10,20" path="m9206,2087l9216,2087,9216,2067,9206,2067,9206,2087xe" filled="true" fillcolor="#000000" stroked="false">
                <v:path arrowok="t"/>
                <v:fill type="solid"/>
              </v:shape>
            </v:group>
            <v:group style="position:absolute;left:9206;top:2094;width:10;height:2" coordorigin="9206,2094" coordsize="10,2">
              <v:shape style="position:absolute;left:9206;top:2094;width:10;height:2" coordorigin="9206,2094" coordsize="10,0" path="m9206,2094l9216,2094e" filled="false" stroked="true" strokeweight=".72003pt" strokecolor="#000000">
                <v:path arrowok="t"/>
              </v:shape>
            </v:group>
            <v:group style="position:absolute;left:10310;top:1779;width:10;height:20" coordorigin="10310,1779" coordsize="10,20">
              <v:shape style="position:absolute;left:10310;top:1779;width:10;height:20" coordorigin="10310,1779" coordsize="10,20" path="m10310,1799l10320,1799,10320,1779,10310,1779,10310,1799xe" filled="true" fillcolor="#000000" stroked="false">
                <v:path arrowok="t"/>
                <v:fill type="solid"/>
              </v:shape>
            </v:group>
            <v:group style="position:absolute;left:10310;top:1799;width:10;height:20" coordorigin="10310,1799" coordsize="10,20">
              <v:shape style="position:absolute;left:10310;top:1799;width:10;height:20" coordorigin="10310,1799" coordsize="10,20" path="m10310,1818l10320,1818,10320,1799,10310,1799,10310,1818xe" filled="true" fillcolor="#000000" stroked="false">
                <v:path arrowok="t"/>
                <v:fill type="solid"/>
              </v:shape>
            </v:group>
            <v:group style="position:absolute;left:10310;top:1818;width:10;height:20" coordorigin="10310,1818" coordsize="10,20">
              <v:shape style="position:absolute;left:10310;top:1818;width:10;height:20" coordorigin="10310,1818" coordsize="10,20" path="m10310,1837l10320,1837,10320,1818,10310,1818,10310,1837xe" filled="true" fillcolor="#000000" stroked="false">
                <v:path arrowok="t"/>
                <v:fill type="solid"/>
              </v:shape>
            </v:group>
            <v:group style="position:absolute;left:10310;top:1837;width:10;height:20" coordorigin="10310,1837" coordsize="10,20">
              <v:shape style="position:absolute;left:10310;top:1837;width:10;height:20" coordorigin="10310,1837" coordsize="10,20" path="m10310,1856l10320,1856,10320,1837,10310,1837,10310,1856xe" filled="true" fillcolor="#000000" stroked="false">
                <v:path arrowok="t"/>
                <v:fill type="solid"/>
              </v:shape>
            </v:group>
            <v:group style="position:absolute;left:10310;top:1856;width:10;height:20" coordorigin="10310,1856" coordsize="10,20">
              <v:shape style="position:absolute;left:10310;top:1856;width:10;height:20" coordorigin="10310,1856" coordsize="10,20" path="m10310,1875l10320,1875,10320,1856,10310,1856,10310,1875xe" filled="true" fillcolor="#000000" stroked="false">
                <v:path arrowok="t"/>
                <v:fill type="solid"/>
              </v:shape>
            </v:group>
            <v:group style="position:absolute;left:10310;top:1875;width:10;height:20" coordorigin="10310,1875" coordsize="10,20">
              <v:shape style="position:absolute;left:10310;top:1875;width:10;height:20" coordorigin="10310,1875" coordsize="10,20" path="m10310,1895l10320,1895,10320,1875,10310,1875,10310,1895xe" filled="true" fillcolor="#000000" stroked="false">
                <v:path arrowok="t"/>
                <v:fill type="solid"/>
              </v:shape>
            </v:group>
            <v:group style="position:absolute;left:10310;top:1895;width:10;height:20" coordorigin="10310,1895" coordsize="10,20">
              <v:shape style="position:absolute;left:10310;top:1895;width:10;height:20" coordorigin="10310,1895" coordsize="10,20" path="m10310,1914l10320,1914,10320,1895,10310,1895,10310,1914xe" filled="true" fillcolor="#000000" stroked="false">
                <v:path arrowok="t"/>
                <v:fill type="solid"/>
              </v:shape>
            </v:group>
            <v:group style="position:absolute;left:10310;top:1914;width:10;height:20" coordorigin="10310,1914" coordsize="10,20">
              <v:shape style="position:absolute;left:10310;top:1914;width:10;height:20" coordorigin="10310,1914" coordsize="10,20" path="m10310,1933l10320,1933,10320,1914,10310,1914,10310,1933xe" filled="true" fillcolor="#000000" stroked="false">
                <v:path arrowok="t"/>
                <v:fill type="solid"/>
              </v:shape>
            </v:group>
            <v:group style="position:absolute;left:10310;top:1933;width:10;height:20" coordorigin="10310,1933" coordsize="10,20">
              <v:shape style="position:absolute;left:10310;top:1933;width:10;height:20" coordorigin="10310,1933" coordsize="10,20" path="m10310,1952l10320,1952,10320,1933,10310,1933,10310,1952xe" filled="true" fillcolor="#000000" stroked="false">
                <v:path arrowok="t"/>
                <v:fill type="solid"/>
              </v:shape>
            </v:group>
            <v:group style="position:absolute;left:10310;top:1952;width:10;height:20" coordorigin="10310,1952" coordsize="10,20">
              <v:shape style="position:absolute;left:10310;top:1952;width:10;height:20" coordorigin="10310,1952" coordsize="10,20" path="m10310,1971l10320,1971,10320,1952,10310,1952,10310,1971xe" filled="true" fillcolor="#000000" stroked="false">
                <v:path arrowok="t"/>
                <v:fill type="solid"/>
              </v:shape>
            </v:group>
            <v:group style="position:absolute;left:10310;top:1971;width:10;height:20" coordorigin="10310,1971" coordsize="10,20">
              <v:shape style="position:absolute;left:10310;top:1971;width:10;height:20" coordorigin="10310,1971" coordsize="10,20" path="m10310,1991l10320,1991,10320,1971,10310,1971,10310,1991xe" filled="true" fillcolor="#000000" stroked="false">
                <v:path arrowok="t"/>
                <v:fill type="solid"/>
              </v:shape>
            </v:group>
            <v:group style="position:absolute;left:10310;top:1991;width:10;height:20" coordorigin="10310,1991" coordsize="10,20">
              <v:shape style="position:absolute;left:10310;top:1991;width:10;height:20" coordorigin="10310,1991" coordsize="10,20" path="m10310,2010l10320,2010,10320,1991,10310,1991,10310,2010xe" filled="true" fillcolor="#000000" stroked="false">
                <v:path arrowok="t"/>
                <v:fill type="solid"/>
              </v:shape>
            </v:group>
            <v:group style="position:absolute;left:10310;top:2010;width:10;height:20" coordorigin="10310,2010" coordsize="10,20">
              <v:shape style="position:absolute;left:10310;top:2010;width:10;height:20" coordorigin="10310,2010" coordsize="10,20" path="m10310,2029l10320,2029,10320,2010,10310,2010,10310,2029xe" filled="true" fillcolor="#000000" stroked="false">
                <v:path arrowok="t"/>
                <v:fill type="solid"/>
              </v:shape>
            </v:group>
            <v:group style="position:absolute;left:10310;top:2029;width:10;height:20" coordorigin="10310,2029" coordsize="10,20">
              <v:shape style="position:absolute;left:10310;top:2029;width:10;height:20" coordorigin="10310,2029" coordsize="10,20" path="m10310,2048l10320,2048,10320,2029,10310,2029,10310,2048xe" filled="true" fillcolor="#000000" stroked="false">
                <v:path arrowok="t"/>
                <v:fill type="solid"/>
              </v:shape>
            </v:group>
            <v:group style="position:absolute;left:10310;top:2048;width:10;height:20" coordorigin="10310,2048" coordsize="10,20">
              <v:shape style="position:absolute;left:10310;top:2048;width:10;height:20" coordorigin="10310,2048" coordsize="10,20" path="m10310,2067l10320,2067,10320,2048,10310,2048,10310,2067xe" filled="true" fillcolor="#000000" stroked="false">
                <v:path arrowok="t"/>
                <v:fill type="solid"/>
              </v:shape>
            </v:group>
            <v:group style="position:absolute;left:10310;top:2067;width:10;height:20" coordorigin="10310,2067" coordsize="10,20">
              <v:shape style="position:absolute;left:10310;top:2067;width:10;height:20" coordorigin="10310,2067" coordsize="10,20" path="m10310,2087l10320,2087,10320,2067,10310,2067,10310,2087xe" filled="true" fillcolor="#000000" stroked="false">
                <v:path arrowok="t"/>
                <v:fill type="solid"/>
              </v:shape>
            </v:group>
            <v:group style="position:absolute;left:10310;top:2094;width:10;height:2" coordorigin="10310,2094" coordsize="10,2">
              <v:shape style="position:absolute;left:10310;top:2094;width:10;height:2" coordorigin="10310,2094" coordsize="10,0" path="m10310,2094l10320,2094e" filled="false" stroked="true" strokeweight=".72003pt" strokecolor="#000000">
                <v:path arrowok="t"/>
              </v:shape>
              <v:shape style="position:absolute;left:1690;top:2010;width:1519;height:101" type="#_x0000_t75" stroked="false">
                <v:imagedata r:id="rId775" o:title=""/>
              </v:shape>
              <v:shape style="position:absolute;left:3185;top:2101;width:1301;height:10" type="#_x0000_t75" stroked="false">
                <v:imagedata r:id="rId774" o:title=""/>
              </v:shape>
              <v:shape style="position:absolute;left:4482;top:2101;width:761;height:10" type="#_x0000_t75" stroked="false">
                <v:imagedata r:id="rId769" o:title=""/>
              </v:shape>
              <v:shape style="position:absolute;left:5238;top:2101;width:1992;height:10" type="#_x0000_t75" stroked="false">
                <v:imagedata r:id="rId770" o:title=""/>
              </v:shape>
              <v:shape style="position:absolute;left:7225;top:2101;width:1210;height:10" type="#_x0000_t75" stroked="false">
                <v:imagedata r:id="rId771" o:title=""/>
              </v:shape>
              <v:shape style="position:absolute;left:8430;top:2101;width:2645;height:10" type="#_x0000_t75" stroked="false">
                <v:imagedata r:id="rId772" o:title=""/>
              </v:shape>
            </v:group>
            <v:group style="position:absolute;left:4487;top:2111;width:10;height:20" coordorigin="4487,2111" coordsize="10,20">
              <v:shape style="position:absolute;left:4487;top:2111;width:10;height:20" coordorigin="4487,2111" coordsize="10,20" path="m4487,2130l4496,2130,4496,2111,4487,2111,4487,2130xe" filled="true" fillcolor="#000000" stroked="false">
                <v:path arrowok="t"/>
                <v:fill type="solid"/>
              </v:shape>
            </v:group>
            <v:group style="position:absolute;left:4487;top:2130;width:10;height:20" coordorigin="4487,2130" coordsize="10,20">
              <v:shape style="position:absolute;left:4487;top:2130;width:10;height:20" coordorigin="4487,2130" coordsize="10,20" path="m4487,2149l4496,2149,4496,2130,4487,2130,4487,2149xe" filled="true" fillcolor="#000000" stroked="false">
                <v:path arrowok="t"/>
                <v:fill type="solid"/>
              </v:shape>
            </v:group>
            <v:group style="position:absolute;left:4487;top:2149;width:10;height:20" coordorigin="4487,2149" coordsize="10,20">
              <v:shape style="position:absolute;left:4487;top:2149;width:10;height:20" coordorigin="4487,2149" coordsize="10,20" path="m4487,2168l4496,2168,4496,2149,4487,2149,4487,2168xe" filled="true" fillcolor="#000000" stroked="false">
                <v:path arrowok="t"/>
                <v:fill type="solid"/>
              </v:shape>
            </v:group>
            <v:group style="position:absolute;left:4487;top:2168;width:10;height:20" coordorigin="4487,2168" coordsize="10,20">
              <v:shape style="position:absolute;left:4487;top:2168;width:10;height:20" coordorigin="4487,2168" coordsize="10,20" path="m4487,2187l4496,2187,4496,2168,4487,2168,4487,2187xe" filled="true" fillcolor="#000000" stroked="false">
                <v:path arrowok="t"/>
                <v:fill type="solid"/>
              </v:shape>
            </v:group>
            <v:group style="position:absolute;left:4487;top:2187;width:10;height:20" coordorigin="4487,2187" coordsize="10,20">
              <v:shape style="position:absolute;left:4487;top:2187;width:10;height:20" coordorigin="4487,2187" coordsize="10,20" path="m4487,2207l4496,2207,4496,2187,4487,2187,4487,2207xe" filled="true" fillcolor="#000000" stroked="false">
                <v:path arrowok="t"/>
                <v:fill type="solid"/>
              </v:shape>
            </v:group>
            <v:group style="position:absolute;left:4487;top:2207;width:10;height:20" coordorigin="4487,2207" coordsize="10,20">
              <v:shape style="position:absolute;left:4487;top:2207;width:10;height:20" coordorigin="4487,2207" coordsize="10,20" path="m4487,2226l4496,2226,4496,2207,4487,2207,4487,2226xe" filled="true" fillcolor="#000000" stroked="false">
                <v:path arrowok="t"/>
                <v:fill type="solid"/>
              </v:shape>
            </v:group>
            <v:group style="position:absolute;left:4487;top:2226;width:10;height:20" coordorigin="4487,2226" coordsize="10,20">
              <v:shape style="position:absolute;left:4487;top:2226;width:10;height:20" coordorigin="4487,2226" coordsize="10,20" path="m4487,2245l4496,2245,4496,2226,4487,2226,4487,2245xe" filled="true" fillcolor="#000000" stroked="false">
                <v:path arrowok="t"/>
                <v:fill type="solid"/>
              </v:shape>
            </v:group>
            <v:group style="position:absolute;left:4487;top:2245;width:10;height:20" coordorigin="4487,2245" coordsize="10,20">
              <v:shape style="position:absolute;left:4487;top:2245;width:10;height:20" coordorigin="4487,2245" coordsize="10,20" path="m4487,2264l4496,2264,4496,2245,4487,2245,4487,2264xe" filled="true" fillcolor="#000000" stroked="false">
                <v:path arrowok="t"/>
                <v:fill type="solid"/>
              </v:shape>
            </v:group>
            <v:group style="position:absolute;left:4487;top:2264;width:10;height:20" coordorigin="4487,2264" coordsize="10,20">
              <v:shape style="position:absolute;left:4487;top:2264;width:10;height:20" coordorigin="4487,2264" coordsize="10,20" path="m4487,2283l4496,2283,4496,2264,4487,2264,4487,2283xe" filled="true" fillcolor="#000000" stroked="false">
                <v:path arrowok="t"/>
                <v:fill type="solid"/>
              </v:shape>
            </v:group>
            <v:group style="position:absolute;left:4487;top:2283;width:10;height:20" coordorigin="4487,2283" coordsize="10,20">
              <v:shape style="position:absolute;left:4487;top:2283;width:10;height:20" coordorigin="4487,2283" coordsize="10,20" path="m4487,2303l4496,2303,4496,2283,4487,2283,4487,2303xe" filled="true" fillcolor="#000000" stroked="false">
                <v:path arrowok="t"/>
                <v:fill type="solid"/>
              </v:shape>
            </v:group>
            <v:group style="position:absolute;left:4487;top:2303;width:10;height:20" coordorigin="4487,2303" coordsize="10,20">
              <v:shape style="position:absolute;left:4487;top:2303;width:10;height:20" coordorigin="4487,2303" coordsize="10,20" path="m4487,2322l4496,2322,4496,2303,4487,2303,4487,2322xe" filled="true" fillcolor="#000000" stroked="false">
                <v:path arrowok="t"/>
                <v:fill type="solid"/>
              </v:shape>
            </v:group>
            <v:group style="position:absolute;left:4487;top:2322;width:10;height:20" coordorigin="4487,2322" coordsize="10,20">
              <v:shape style="position:absolute;left:4487;top:2322;width:10;height:20" coordorigin="4487,2322" coordsize="10,20" path="m4487,2341l4496,2341,4496,2322,4487,2322,4487,2341xe" filled="true" fillcolor="#000000" stroked="false">
                <v:path arrowok="t"/>
                <v:fill type="solid"/>
              </v:shape>
            </v:group>
            <v:group style="position:absolute;left:4487;top:2341;width:10;height:20" coordorigin="4487,2341" coordsize="10,20">
              <v:shape style="position:absolute;left:4487;top:2341;width:10;height:20" coordorigin="4487,2341" coordsize="10,20" path="m4487,2360l4496,2360,4496,2341,4487,2341,4487,2360xe" filled="true" fillcolor="#000000" stroked="false">
                <v:path arrowok="t"/>
                <v:fill type="solid"/>
              </v:shape>
            </v:group>
            <v:group style="position:absolute;left:4487;top:2360;width:10;height:20" coordorigin="4487,2360" coordsize="10,20">
              <v:shape style="position:absolute;left:4487;top:2360;width:10;height:20" coordorigin="4487,2360" coordsize="10,20" path="m4487,2379l4496,2379,4496,2360,4487,2360,4487,2379xe" filled="true" fillcolor="#000000" stroked="false">
                <v:path arrowok="t"/>
                <v:fill type="solid"/>
              </v:shape>
            </v:group>
            <v:group style="position:absolute;left:4487;top:2379;width:10;height:20" coordorigin="4487,2379" coordsize="10,20">
              <v:shape style="position:absolute;left:4487;top:2379;width:10;height:20" coordorigin="4487,2379" coordsize="10,20" path="m4487,2399l4496,2399,4496,2379,4487,2379,4487,2399xe" filled="true" fillcolor="#000000" stroked="false">
                <v:path arrowok="t"/>
                <v:fill type="solid"/>
              </v:shape>
            </v:group>
            <v:group style="position:absolute;left:4487;top:2399;width:10;height:20" coordorigin="4487,2399" coordsize="10,20">
              <v:shape style="position:absolute;left:4487;top:2399;width:10;height:20" coordorigin="4487,2399" coordsize="10,20" path="m4487,2418l4496,2418,4496,2399,4487,2399,4487,2418xe" filled="true" fillcolor="#000000" stroked="false">
                <v:path arrowok="t"/>
                <v:fill type="solid"/>
              </v:shape>
            </v:group>
            <v:group style="position:absolute;left:4487;top:2424;width:10;height:2" coordorigin="4487,2424" coordsize="10,2">
              <v:shape style="position:absolute;left:4487;top:2424;width:10;height:2" coordorigin="4487,2424" coordsize="10,0" path="m4487,2424l4496,2424e" filled="false" stroked="true" strokeweight=".600010pt" strokecolor="#000000">
                <v:path arrowok="t"/>
              </v:shape>
            </v:group>
            <v:group style="position:absolute;left:5243;top:2111;width:10;height:20" coordorigin="5243,2111" coordsize="10,20">
              <v:shape style="position:absolute;left:5243;top:2111;width:10;height:20" coordorigin="5243,2111" coordsize="10,20" path="m5243,2130l5252,2130,5252,2111,5243,2111,5243,2130xe" filled="true" fillcolor="#000000" stroked="false">
                <v:path arrowok="t"/>
                <v:fill type="solid"/>
              </v:shape>
            </v:group>
            <v:group style="position:absolute;left:5243;top:2130;width:10;height:20" coordorigin="5243,2130" coordsize="10,20">
              <v:shape style="position:absolute;left:5243;top:2130;width:10;height:20" coordorigin="5243,2130" coordsize="10,20" path="m5243,2149l5252,2149,5252,2130,5243,2130,5243,2149xe" filled="true" fillcolor="#000000" stroked="false">
                <v:path arrowok="t"/>
                <v:fill type="solid"/>
              </v:shape>
            </v:group>
            <v:group style="position:absolute;left:5243;top:2149;width:10;height:20" coordorigin="5243,2149" coordsize="10,20">
              <v:shape style="position:absolute;left:5243;top:2149;width:10;height:20" coordorigin="5243,2149" coordsize="10,20" path="m5243,2168l5252,2168,5252,2149,5243,2149,5243,2168xe" filled="true" fillcolor="#000000" stroked="false">
                <v:path arrowok="t"/>
                <v:fill type="solid"/>
              </v:shape>
            </v:group>
            <v:group style="position:absolute;left:5243;top:2168;width:10;height:20" coordorigin="5243,2168" coordsize="10,20">
              <v:shape style="position:absolute;left:5243;top:2168;width:10;height:20" coordorigin="5243,2168" coordsize="10,20" path="m5243,2187l5252,2187,5252,2168,5243,2168,5243,2187xe" filled="true" fillcolor="#000000" stroked="false">
                <v:path arrowok="t"/>
                <v:fill type="solid"/>
              </v:shape>
            </v:group>
            <v:group style="position:absolute;left:5243;top:2187;width:10;height:20" coordorigin="5243,2187" coordsize="10,20">
              <v:shape style="position:absolute;left:5243;top:2187;width:10;height:20" coordorigin="5243,2187" coordsize="10,20" path="m5243,2207l5252,2207,5252,2187,5243,2187,5243,2207xe" filled="true" fillcolor="#000000" stroked="false">
                <v:path arrowok="t"/>
                <v:fill type="solid"/>
              </v:shape>
            </v:group>
            <v:group style="position:absolute;left:5243;top:2207;width:10;height:20" coordorigin="5243,2207" coordsize="10,20">
              <v:shape style="position:absolute;left:5243;top:2207;width:10;height:20" coordorigin="5243,2207" coordsize="10,20" path="m5243,2226l5252,2226,5252,2207,5243,2207,5243,2226xe" filled="true" fillcolor="#000000" stroked="false">
                <v:path arrowok="t"/>
                <v:fill type="solid"/>
              </v:shape>
            </v:group>
            <v:group style="position:absolute;left:5243;top:2226;width:10;height:20" coordorigin="5243,2226" coordsize="10,20">
              <v:shape style="position:absolute;left:5243;top:2226;width:10;height:20" coordorigin="5243,2226" coordsize="10,20" path="m5243,2245l5252,2245,5252,2226,5243,2226,5243,2245xe" filled="true" fillcolor="#000000" stroked="false">
                <v:path arrowok="t"/>
                <v:fill type="solid"/>
              </v:shape>
            </v:group>
            <v:group style="position:absolute;left:5243;top:2245;width:10;height:20" coordorigin="5243,2245" coordsize="10,20">
              <v:shape style="position:absolute;left:5243;top:2245;width:10;height:20" coordorigin="5243,2245" coordsize="10,20" path="m5243,2264l5252,2264,5252,2245,5243,2245,5243,2264xe" filled="true" fillcolor="#000000" stroked="false">
                <v:path arrowok="t"/>
                <v:fill type="solid"/>
              </v:shape>
            </v:group>
            <v:group style="position:absolute;left:5243;top:2264;width:10;height:20" coordorigin="5243,2264" coordsize="10,20">
              <v:shape style="position:absolute;left:5243;top:2264;width:10;height:20" coordorigin="5243,2264" coordsize="10,20" path="m5243,2283l5252,2283,5252,2264,5243,2264,5243,2283xe" filled="true" fillcolor="#000000" stroked="false">
                <v:path arrowok="t"/>
                <v:fill type="solid"/>
              </v:shape>
            </v:group>
            <v:group style="position:absolute;left:5243;top:2283;width:10;height:20" coordorigin="5243,2283" coordsize="10,20">
              <v:shape style="position:absolute;left:5243;top:2283;width:10;height:20" coordorigin="5243,2283" coordsize="10,20" path="m5243,2303l5252,2303,5252,2283,5243,2283,5243,2303xe" filled="true" fillcolor="#000000" stroked="false">
                <v:path arrowok="t"/>
                <v:fill type="solid"/>
              </v:shape>
            </v:group>
            <v:group style="position:absolute;left:5243;top:2303;width:10;height:20" coordorigin="5243,2303" coordsize="10,20">
              <v:shape style="position:absolute;left:5243;top:2303;width:10;height:20" coordorigin="5243,2303" coordsize="10,20" path="m5243,2322l5252,2322,5252,2303,5243,2303,5243,2322xe" filled="true" fillcolor="#000000" stroked="false">
                <v:path arrowok="t"/>
                <v:fill type="solid"/>
              </v:shape>
            </v:group>
            <v:group style="position:absolute;left:5243;top:2322;width:10;height:20" coordorigin="5243,2322" coordsize="10,20">
              <v:shape style="position:absolute;left:5243;top:2322;width:10;height:20" coordorigin="5243,2322" coordsize="10,20" path="m5243,2341l5252,2341,5252,2322,5243,2322,5243,2341xe" filled="true" fillcolor="#000000" stroked="false">
                <v:path arrowok="t"/>
                <v:fill type="solid"/>
              </v:shape>
            </v:group>
            <v:group style="position:absolute;left:5243;top:2341;width:10;height:20" coordorigin="5243,2341" coordsize="10,20">
              <v:shape style="position:absolute;left:5243;top:2341;width:10;height:20" coordorigin="5243,2341" coordsize="10,20" path="m5243,2360l5252,2360,5252,2341,5243,2341,5243,2360xe" filled="true" fillcolor="#000000" stroked="false">
                <v:path arrowok="t"/>
                <v:fill type="solid"/>
              </v:shape>
            </v:group>
            <v:group style="position:absolute;left:5243;top:2360;width:10;height:20" coordorigin="5243,2360" coordsize="10,20">
              <v:shape style="position:absolute;left:5243;top:2360;width:10;height:20" coordorigin="5243,2360" coordsize="10,20" path="m5243,2379l5252,2379,5252,2360,5243,2360,5243,2379xe" filled="true" fillcolor="#000000" stroked="false">
                <v:path arrowok="t"/>
                <v:fill type="solid"/>
              </v:shape>
            </v:group>
            <v:group style="position:absolute;left:5243;top:2379;width:10;height:20" coordorigin="5243,2379" coordsize="10,20">
              <v:shape style="position:absolute;left:5243;top:2379;width:10;height:20" coordorigin="5243,2379" coordsize="10,20" path="m5243,2399l5252,2399,5252,2379,5243,2379,5243,2399xe" filled="true" fillcolor="#000000" stroked="false">
                <v:path arrowok="t"/>
                <v:fill type="solid"/>
              </v:shape>
            </v:group>
            <v:group style="position:absolute;left:5243;top:2399;width:10;height:20" coordorigin="5243,2399" coordsize="10,20">
              <v:shape style="position:absolute;left:5243;top:2399;width:10;height:20" coordorigin="5243,2399" coordsize="10,20" path="m5243,2418l5252,2418,5252,2399,5243,2399,5243,2418xe" filled="true" fillcolor="#000000" stroked="false">
                <v:path arrowok="t"/>
                <v:fill type="solid"/>
              </v:shape>
            </v:group>
            <v:group style="position:absolute;left:5243;top:2424;width:10;height:2" coordorigin="5243,2424" coordsize="10,2">
              <v:shape style="position:absolute;left:5243;top:2424;width:10;height:2" coordorigin="5243,2424" coordsize="10,0" path="m5243,2424l5252,2424e" filled="false" stroked="true" strokeweight=".600010pt" strokecolor="#000000">
                <v:path arrowok="t"/>
              </v:shape>
            </v:group>
            <v:group style="position:absolute;left:6378;top:2111;width:10;height:20" coordorigin="6378,2111" coordsize="10,20">
              <v:shape style="position:absolute;left:6378;top:2111;width:10;height:20" coordorigin="6378,2111" coordsize="10,20" path="m6378,2130l6388,2130,6388,2111,6378,2111,6378,2130xe" filled="true" fillcolor="#000000" stroked="false">
                <v:path arrowok="t"/>
                <v:fill type="solid"/>
              </v:shape>
            </v:group>
            <v:group style="position:absolute;left:6378;top:2130;width:10;height:20" coordorigin="6378,2130" coordsize="10,20">
              <v:shape style="position:absolute;left:6378;top:2130;width:10;height:20" coordorigin="6378,2130" coordsize="10,20" path="m6378,2149l6388,2149,6388,2130,6378,2130,6378,2149xe" filled="true" fillcolor="#000000" stroked="false">
                <v:path arrowok="t"/>
                <v:fill type="solid"/>
              </v:shape>
            </v:group>
            <v:group style="position:absolute;left:6378;top:2149;width:10;height:20" coordorigin="6378,2149" coordsize="10,20">
              <v:shape style="position:absolute;left:6378;top:2149;width:10;height:20" coordorigin="6378,2149" coordsize="10,20" path="m6378,2168l6388,2168,6388,2149,6378,2149,6378,2168xe" filled="true" fillcolor="#000000" stroked="false">
                <v:path arrowok="t"/>
                <v:fill type="solid"/>
              </v:shape>
            </v:group>
            <v:group style="position:absolute;left:6378;top:2168;width:10;height:20" coordorigin="6378,2168" coordsize="10,20">
              <v:shape style="position:absolute;left:6378;top:2168;width:10;height:20" coordorigin="6378,2168" coordsize="10,20" path="m6378,2187l6388,2187,6388,2168,6378,2168,6378,2187xe" filled="true" fillcolor="#000000" stroked="false">
                <v:path arrowok="t"/>
                <v:fill type="solid"/>
              </v:shape>
            </v:group>
            <v:group style="position:absolute;left:6378;top:2187;width:10;height:20" coordorigin="6378,2187" coordsize="10,20">
              <v:shape style="position:absolute;left:6378;top:2187;width:10;height:20" coordorigin="6378,2187" coordsize="10,20" path="m6378,2207l6388,2207,6388,2187,6378,2187,6378,2207xe" filled="true" fillcolor="#000000" stroked="false">
                <v:path arrowok="t"/>
                <v:fill type="solid"/>
              </v:shape>
            </v:group>
            <v:group style="position:absolute;left:6378;top:2207;width:10;height:20" coordorigin="6378,2207" coordsize="10,20">
              <v:shape style="position:absolute;left:6378;top:2207;width:10;height:20" coordorigin="6378,2207" coordsize="10,20" path="m6378,2226l6388,2226,6388,2207,6378,2207,6378,2226xe" filled="true" fillcolor="#000000" stroked="false">
                <v:path arrowok="t"/>
                <v:fill type="solid"/>
              </v:shape>
            </v:group>
            <v:group style="position:absolute;left:6378;top:2226;width:10;height:20" coordorigin="6378,2226" coordsize="10,20">
              <v:shape style="position:absolute;left:6378;top:2226;width:10;height:20" coordorigin="6378,2226" coordsize="10,20" path="m6378,2245l6388,2245,6388,2226,6378,2226,6378,2245xe" filled="true" fillcolor="#000000" stroked="false">
                <v:path arrowok="t"/>
                <v:fill type="solid"/>
              </v:shape>
            </v:group>
            <v:group style="position:absolute;left:6378;top:2245;width:10;height:20" coordorigin="6378,2245" coordsize="10,20">
              <v:shape style="position:absolute;left:6378;top:2245;width:10;height:20" coordorigin="6378,2245" coordsize="10,20" path="m6378,2264l6388,2264,6388,2245,6378,2245,6378,2264xe" filled="true" fillcolor="#000000" stroked="false">
                <v:path arrowok="t"/>
                <v:fill type="solid"/>
              </v:shape>
            </v:group>
            <v:group style="position:absolute;left:6378;top:2264;width:10;height:20" coordorigin="6378,2264" coordsize="10,20">
              <v:shape style="position:absolute;left:6378;top:2264;width:10;height:20" coordorigin="6378,2264" coordsize="10,20" path="m6378,2283l6388,2283,6388,2264,6378,2264,6378,2283xe" filled="true" fillcolor="#000000" stroked="false">
                <v:path arrowok="t"/>
                <v:fill type="solid"/>
              </v:shape>
            </v:group>
            <v:group style="position:absolute;left:6378;top:2283;width:10;height:20" coordorigin="6378,2283" coordsize="10,20">
              <v:shape style="position:absolute;left:6378;top:2283;width:10;height:20" coordorigin="6378,2283" coordsize="10,20" path="m6378,2303l6388,2303,6388,2283,6378,2283,6378,2303xe" filled="true" fillcolor="#000000" stroked="false">
                <v:path arrowok="t"/>
                <v:fill type="solid"/>
              </v:shape>
            </v:group>
            <v:group style="position:absolute;left:6378;top:2303;width:10;height:20" coordorigin="6378,2303" coordsize="10,20">
              <v:shape style="position:absolute;left:6378;top:2303;width:10;height:20" coordorigin="6378,2303" coordsize="10,20" path="m6378,2322l6388,2322,6388,2303,6378,2303,6378,2322xe" filled="true" fillcolor="#000000" stroked="false">
                <v:path arrowok="t"/>
                <v:fill type="solid"/>
              </v:shape>
            </v:group>
            <v:group style="position:absolute;left:6378;top:2322;width:10;height:20" coordorigin="6378,2322" coordsize="10,20">
              <v:shape style="position:absolute;left:6378;top:2322;width:10;height:20" coordorigin="6378,2322" coordsize="10,20" path="m6378,2341l6388,2341,6388,2322,6378,2322,6378,2341xe" filled="true" fillcolor="#000000" stroked="false">
                <v:path arrowok="t"/>
                <v:fill type="solid"/>
              </v:shape>
            </v:group>
            <v:group style="position:absolute;left:6378;top:2341;width:10;height:20" coordorigin="6378,2341" coordsize="10,20">
              <v:shape style="position:absolute;left:6378;top:2341;width:10;height:20" coordorigin="6378,2341" coordsize="10,20" path="m6378,2360l6388,2360,6388,2341,6378,2341,6378,2360xe" filled="true" fillcolor="#000000" stroked="false">
                <v:path arrowok="t"/>
                <v:fill type="solid"/>
              </v:shape>
            </v:group>
            <v:group style="position:absolute;left:6378;top:2360;width:10;height:20" coordorigin="6378,2360" coordsize="10,20">
              <v:shape style="position:absolute;left:6378;top:2360;width:10;height:20" coordorigin="6378,2360" coordsize="10,20" path="m6378,2379l6388,2379,6388,2360,6378,2360,6378,2379xe" filled="true" fillcolor="#000000" stroked="false">
                <v:path arrowok="t"/>
                <v:fill type="solid"/>
              </v:shape>
            </v:group>
            <v:group style="position:absolute;left:6378;top:2379;width:10;height:20" coordorigin="6378,2379" coordsize="10,20">
              <v:shape style="position:absolute;left:6378;top:2379;width:10;height:20" coordorigin="6378,2379" coordsize="10,20" path="m6378,2399l6388,2399,6388,2379,6378,2379,6378,2399xe" filled="true" fillcolor="#000000" stroked="false">
                <v:path arrowok="t"/>
                <v:fill type="solid"/>
              </v:shape>
            </v:group>
            <v:group style="position:absolute;left:6378;top:2399;width:10;height:20" coordorigin="6378,2399" coordsize="10,20">
              <v:shape style="position:absolute;left:6378;top:2399;width:10;height:20" coordorigin="6378,2399" coordsize="10,20" path="m6378,2418l6388,2418,6388,2399,6378,2399,6378,2418xe" filled="true" fillcolor="#000000" stroked="false">
                <v:path arrowok="t"/>
                <v:fill type="solid"/>
              </v:shape>
            </v:group>
            <v:group style="position:absolute;left:6378;top:2424;width:10;height:2" coordorigin="6378,2424" coordsize="10,2">
              <v:shape style="position:absolute;left:6378;top:2424;width:10;height:2" coordorigin="6378,2424" coordsize="10,0" path="m6378,2424l6388,2424e" filled="false" stroked="true" strokeweight=".600010pt" strokecolor="#000000">
                <v:path arrowok="t"/>
              </v:shape>
            </v:group>
            <v:group style="position:absolute;left:7230;top:2111;width:10;height:20" coordorigin="7230,2111" coordsize="10,20">
              <v:shape style="position:absolute;left:7230;top:2111;width:10;height:20" coordorigin="7230,2111" coordsize="10,20" path="m7230,2130l7240,2130,7240,2111,7230,2111,7230,2130xe" filled="true" fillcolor="#000000" stroked="false">
                <v:path arrowok="t"/>
                <v:fill type="solid"/>
              </v:shape>
            </v:group>
            <v:group style="position:absolute;left:7230;top:2130;width:10;height:20" coordorigin="7230,2130" coordsize="10,20">
              <v:shape style="position:absolute;left:7230;top:2130;width:10;height:20" coordorigin="7230,2130" coordsize="10,20" path="m7230,2149l7240,2149,7240,2130,7230,2130,7230,2149xe" filled="true" fillcolor="#000000" stroked="false">
                <v:path arrowok="t"/>
                <v:fill type="solid"/>
              </v:shape>
            </v:group>
            <v:group style="position:absolute;left:7230;top:2149;width:10;height:20" coordorigin="7230,2149" coordsize="10,20">
              <v:shape style="position:absolute;left:7230;top:2149;width:10;height:20" coordorigin="7230,2149" coordsize="10,20" path="m7230,2168l7240,2168,7240,2149,7230,2149,7230,2168xe" filled="true" fillcolor="#000000" stroked="false">
                <v:path arrowok="t"/>
                <v:fill type="solid"/>
              </v:shape>
            </v:group>
            <v:group style="position:absolute;left:7230;top:2168;width:10;height:20" coordorigin="7230,2168" coordsize="10,20">
              <v:shape style="position:absolute;left:7230;top:2168;width:10;height:20" coordorigin="7230,2168" coordsize="10,20" path="m7230,2187l7240,2187,7240,2168,7230,2168,7230,2187xe" filled="true" fillcolor="#000000" stroked="false">
                <v:path arrowok="t"/>
                <v:fill type="solid"/>
              </v:shape>
            </v:group>
            <v:group style="position:absolute;left:7230;top:2187;width:10;height:20" coordorigin="7230,2187" coordsize="10,20">
              <v:shape style="position:absolute;left:7230;top:2187;width:10;height:20" coordorigin="7230,2187" coordsize="10,20" path="m7230,2207l7240,2207,7240,2187,7230,2187,7230,2207xe" filled="true" fillcolor="#000000" stroked="false">
                <v:path arrowok="t"/>
                <v:fill type="solid"/>
              </v:shape>
            </v:group>
            <v:group style="position:absolute;left:7230;top:2207;width:10;height:20" coordorigin="7230,2207" coordsize="10,20">
              <v:shape style="position:absolute;left:7230;top:2207;width:10;height:20" coordorigin="7230,2207" coordsize="10,20" path="m7230,2226l7240,2226,7240,2207,7230,2207,7230,2226xe" filled="true" fillcolor="#000000" stroked="false">
                <v:path arrowok="t"/>
                <v:fill type="solid"/>
              </v:shape>
            </v:group>
            <v:group style="position:absolute;left:7230;top:2226;width:10;height:20" coordorigin="7230,2226" coordsize="10,20">
              <v:shape style="position:absolute;left:7230;top:2226;width:10;height:20" coordorigin="7230,2226" coordsize="10,20" path="m7230,2245l7240,2245,7240,2226,7230,2226,7230,2245xe" filled="true" fillcolor="#000000" stroked="false">
                <v:path arrowok="t"/>
                <v:fill type="solid"/>
              </v:shape>
            </v:group>
            <v:group style="position:absolute;left:7230;top:2245;width:10;height:20" coordorigin="7230,2245" coordsize="10,20">
              <v:shape style="position:absolute;left:7230;top:2245;width:10;height:20" coordorigin="7230,2245" coordsize="10,20" path="m7230,2264l7240,2264,7240,2245,7230,2245,7230,2264xe" filled="true" fillcolor="#000000" stroked="false">
                <v:path arrowok="t"/>
                <v:fill type="solid"/>
              </v:shape>
            </v:group>
            <v:group style="position:absolute;left:7230;top:2264;width:10;height:20" coordorigin="7230,2264" coordsize="10,20">
              <v:shape style="position:absolute;left:7230;top:2264;width:10;height:20" coordorigin="7230,2264" coordsize="10,20" path="m7230,2283l7240,2283,7240,2264,7230,2264,7230,2283xe" filled="true" fillcolor="#000000" stroked="false">
                <v:path arrowok="t"/>
                <v:fill type="solid"/>
              </v:shape>
            </v:group>
            <v:group style="position:absolute;left:7230;top:2283;width:10;height:20" coordorigin="7230,2283" coordsize="10,20">
              <v:shape style="position:absolute;left:7230;top:2283;width:10;height:20" coordorigin="7230,2283" coordsize="10,20" path="m7230,2303l7240,2303,7240,2283,7230,2283,7230,2303xe" filled="true" fillcolor="#000000" stroked="false">
                <v:path arrowok="t"/>
                <v:fill type="solid"/>
              </v:shape>
            </v:group>
            <v:group style="position:absolute;left:7230;top:2303;width:10;height:20" coordorigin="7230,2303" coordsize="10,20">
              <v:shape style="position:absolute;left:7230;top:2303;width:10;height:20" coordorigin="7230,2303" coordsize="10,20" path="m7230,2322l7240,2322,7240,2303,7230,2303,7230,2322xe" filled="true" fillcolor="#000000" stroked="false">
                <v:path arrowok="t"/>
                <v:fill type="solid"/>
              </v:shape>
            </v:group>
            <v:group style="position:absolute;left:7230;top:2322;width:10;height:20" coordorigin="7230,2322" coordsize="10,20">
              <v:shape style="position:absolute;left:7230;top:2322;width:10;height:20" coordorigin="7230,2322" coordsize="10,20" path="m7230,2341l7240,2341,7240,2322,7230,2322,7230,2341xe" filled="true" fillcolor="#000000" stroked="false">
                <v:path arrowok="t"/>
                <v:fill type="solid"/>
              </v:shape>
            </v:group>
            <v:group style="position:absolute;left:7230;top:2341;width:10;height:20" coordorigin="7230,2341" coordsize="10,20">
              <v:shape style="position:absolute;left:7230;top:2341;width:10;height:20" coordorigin="7230,2341" coordsize="10,20" path="m7230,2360l7240,2360,7240,2341,7230,2341,7230,2360xe" filled="true" fillcolor="#000000" stroked="false">
                <v:path arrowok="t"/>
                <v:fill type="solid"/>
              </v:shape>
            </v:group>
            <v:group style="position:absolute;left:7230;top:2360;width:10;height:20" coordorigin="7230,2360" coordsize="10,20">
              <v:shape style="position:absolute;left:7230;top:2360;width:10;height:20" coordorigin="7230,2360" coordsize="10,20" path="m7230,2379l7240,2379,7240,2360,7230,2360,7230,2379xe" filled="true" fillcolor="#000000" stroked="false">
                <v:path arrowok="t"/>
                <v:fill type="solid"/>
              </v:shape>
            </v:group>
            <v:group style="position:absolute;left:7230;top:2379;width:10;height:20" coordorigin="7230,2379" coordsize="10,20">
              <v:shape style="position:absolute;left:7230;top:2379;width:10;height:20" coordorigin="7230,2379" coordsize="10,20" path="m7230,2399l7240,2399,7240,2379,7230,2379,7230,2399xe" filled="true" fillcolor="#000000" stroked="false">
                <v:path arrowok="t"/>
                <v:fill type="solid"/>
              </v:shape>
            </v:group>
            <v:group style="position:absolute;left:7230;top:2399;width:10;height:20" coordorigin="7230,2399" coordsize="10,20">
              <v:shape style="position:absolute;left:7230;top:2399;width:10;height:20" coordorigin="7230,2399" coordsize="10,20" path="m7230,2418l7240,2418,7240,2399,7230,2399,7230,2418xe" filled="true" fillcolor="#000000" stroked="false">
                <v:path arrowok="t"/>
                <v:fill type="solid"/>
              </v:shape>
            </v:group>
            <v:group style="position:absolute;left:7230;top:2424;width:10;height:2" coordorigin="7230,2424" coordsize="10,2">
              <v:shape style="position:absolute;left:7230;top:2424;width:10;height:2" coordorigin="7230,2424" coordsize="10,0" path="m7230,2424l7240,2424e" filled="false" stroked="true" strokeweight=".600010pt" strokecolor="#000000">
                <v:path arrowok="t"/>
              </v:shape>
            </v:group>
            <v:group style="position:absolute;left:8435;top:2111;width:10;height:20" coordorigin="8435,2111" coordsize="10,20">
              <v:shape style="position:absolute;left:8435;top:2111;width:10;height:20" coordorigin="8435,2111" coordsize="10,20" path="m8435,2130l8445,2130,8445,2111,8435,2111,8435,2130xe" filled="true" fillcolor="#000000" stroked="false">
                <v:path arrowok="t"/>
                <v:fill type="solid"/>
              </v:shape>
            </v:group>
            <v:group style="position:absolute;left:8435;top:2130;width:10;height:20" coordorigin="8435,2130" coordsize="10,20">
              <v:shape style="position:absolute;left:8435;top:2130;width:10;height:20" coordorigin="8435,2130" coordsize="10,20" path="m8435,2149l8445,2149,8445,2130,8435,2130,8435,2149xe" filled="true" fillcolor="#000000" stroked="false">
                <v:path arrowok="t"/>
                <v:fill type="solid"/>
              </v:shape>
            </v:group>
            <v:group style="position:absolute;left:8435;top:2149;width:10;height:20" coordorigin="8435,2149" coordsize="10,20">
              <v:shape style="position:absolute;left:8435;top:2149;width:10;height:20" coordorigin="8435,2149" coordsize="10,20" path="m8435,2168l8445,2168,8445,2149,8435,2149,8435,2168xe" filled="true" fillcolor="#000000" stroked="false">
                <v:path arrowok="t"/>
                <v:fill type="solid"/>
              </v:shape>
            </v:group>
            <v:group style="position:absolute;left:8435;top:2168;width:10;height:20" coordorigin="8435,2168" coordsize="10,20">
              <v:shape style="position:absolute;left:8435;top:2168;width:10;height:20" coordorigin="8435,2168" coordsize="10,20" path="m8435,2187l8445,2187,8445,2168,8435,2168,8435,2187xe" filled="true" fillcolor="#000000" stroked="false">
                <v:path arrowok="t"/>
                <v:fill type="solid"/>
              </v:shape>
            </v:group>
            <v:group style="position:absolute;left:8435;top:2187;width:10;height:20" coordorigin="8435,2187" coordsize="10,20">
              <v:shape style="position:absolute;left:8435;top:2187;width:10;height:20" coordorigin="8435,2187" coordsize="10,20" path="m8435,2207l8445,2207,8445,2187,8435,2187,8435,2207xe" filled="true" fillcolor="#000000" stroked="false">
                <v:path arrowok="t"/>
                <v:fill type="solid"/>
              </v:shape>
            </v:group>
            <v:group style="position:absolute;left:8435;top:2207;width:10;height:20" coordorigin="8435,2207" coordsize="10,20">
              <v:shape style="position:absolute;left:8435;top:2207;width:10;height:20" coordorigin="8435,2207" coordsize="10,20" path="m8435,2226l8445,2226,8445,2207,8435,2207,8435,2226xe" filled="true" fillcolor="#000000" stroked="false">
                <v:path arrowok="t"/>
                <v:fill type="solid"/>
              </v:shape>
            </v:group>
            <v:group style="position:absolute;left:8435;top:2226;width:10;height:20" coordorigin="8435,2226" coordsize="10,20">
              <v:shape style="position:absolute;left:8435;top:2226;width:10;height:20" coordorigin="8435,2226" coordsize="10,20" path="m8435,2245l8445,2245,8445,2226,8435,2226,8435,2245xe" filled="true" fillcolor="#000000" stroked="false">
                <v:path arrowok="t"/>
                <v:fill type="solid"/>
              </v:shape>
            </v:group>
            <v:group style="position:absolute;left:8435;top:2245;width:10;height:20" coordorigin="8435,2245" coordsize="10,20">
              <v:shape style="position:absolute;left:8435;top:2245;width:10;height:20" coordorigin="8435,2245" coordsize="10,20" path="m8435,2264l8445,2264,8445,2245,8435,2245,8435,2264xe" filled="true" fillcolor="#000000" stroked="false">
                <v:path arrowok="t"/>
                <v:fill type="solid"/>
              </v:shape>
            </v:group>
            <v:group style="position:absolute;left:8435;top:2264;width:10;height:20" coordorigin="8435,2264" coordsize="10,20">
              <v:shape style="position:absolute;left:8435;top:2264;width:10;height:20" coordorigin="8435,2264" coordsize="10,20" path="m8435,2283l8445,2283,8445,2264,8435,2264,8435,2283xe" filled="true" fillcolor="#000000" stroked="false">
                <v:path arrowok="t"/>
                <v:fill type="solid"/>
              </v:shape>
            </v:group>
            <v:group style="position:absolute;left:8435;top:2283;width:10;height:20" coordorigin="8435,2283" coordsize="10,20">
              <v:shape style="position:absolute;left:8435;top:2283;width:10;height:20" coordorigin="8435,2283" coordsize="10,20" path="m8435,2303l8445,2303,8445,2283,8435,2283,8435,2303xe" filled="true" fillcolor="#000000" stroked="false">
                <v:path arrowok="t"/>
                <v:fill type="solid"/>
              </v:shape>
            </v:group>
            <v:group style="position:absolute;left:8435;top:2303;width:10;height:20" coordorigin="8435,2303" coordsize="10,20">
              <v:shape style="position:absolute;left:8435;top:2303;width:10;height:20" coordorigin="8435,2303" coordsize="10,20" path="m8435,2322l8445,2322,8445,2303,8435,2303,8435,2322xe" filled="true" fillcolor="#000000" stroked="false">
                <v:path arrowok="t"/>
                <v:fill type="solid"/>
              </v:shape>
            </v:group>
            <v:group style="position:absolute;left:8435;top:2322;width:10;height:20" coordorigin="8435,2322" coordsize="10,20">
              <v:shape style="position:absolute;left:8435;top:2322;width:10;height:20" coordorigin="8435,2322" coordsize="10,20" path="m8435,2341l8445,2341,8445,2322,8435,2322,8435,2341xe" filled="true" fillcolor="#000000" stroked="false">
                <v:path arrowok="t"/>
                <v:fill type="solid"/>
              </v:shape>
            </v:group>
            <v:group style="position:absolute;left:8435;top:2341;width:10;height:20" coordorigin="8435,2341" coordsize="10,20">
              <v:shape style="position:absolute;left:8435;top:2341;width:10;height:20" coordorigin="8435,2341" coordsize="10,20" path="m8435,2360l8445,2360,8445,2341,8435,2341,8435,2360xe" filled="true" fillcolor="#000000" stroked="false">
                <v:path arrowok="t"/>
                <v:fill type="solid"/>
              </v:shape>
            </v:group>
            <v:group style="position:absolute;left:8435;top:2360;width:10;height:20" coordorigin="8435,2360" coordsize="10,20">
              <v:shape style="position:absolute;left:8435;top:2360;width:10;height:20" coordorigin="8435,2360" coordsize="10,20" path="m8435,2379l8445,2379,8445,2360,8435,2360,8435,2379xe" filled="true" fillcolor="#000000" stroked="false">
                <v:path arrowok="t"/>
                <v:fill type="solid"/>
              </v:shape>
            </v:group>
            <v:group style="position:absolute;left:8435;top:2379;width:10;height:20" coordorigin="8435,2379" coordsize="10,20">
              <v:shape style="position:absolute;left:8435;top:2379;width:10;height:20" coordorigin="8435,2379" coordsize="10,20" path="m8435,2399l8445,2399,8445,2379,8435,2379,8435,2399xe" filled="true" fillcolor="#000000" stroked="false">
                <v:path arrowok="t"/>
                <v:fill type="solid"/>
              </v:shape>
            </v:group>
            <v:group style="position:absolute;left:8435;top:2399;width:10;height:20" coordorigin="8435,2399" coordsize="10,20">
              <v:shape style="position:absolute;left:8435;top:2399;width:10;height:20" coordorigin="8435,2399" coordsize="10,20" path="m8435,2418l8445,2418,8445,2399,8435,2399,8435,2418xe" filled="true" fillcolor="#000000" stroked="false">
                <v:path arrowok="t"/>
                <v:fill type="solid"/>
              </v:shape>
            </v:group>
            <v:group style="position:absolute;left:8435;top:2424;width:10;height:2" coordorigin="8435,2424" coordsize="10,2">
              <v:shape style="position:absolute;left:8435;top:2424;width:10;height:2" coordorigin="8435,2424" coordsize="10,0" path="m8435,2424l8445,2424e" filled="false" stroked="true" strokeweight=".600010pt" strokecolor="#000000">
                <v:path arrowok="t"/>
              </v:shape>
            </v:group>
            <v:group style="position:absolute;left:9206;top:2111;width:10;height:20" coordorigin="9206,2111" coordsize="10,20">
              <v:shape style="position:absolute;left:9206;top:2111;width:10;height:20" coordorigin="9206,2111" coordsize="10,20" path="m9206,2130l9216,2130,9216,2111,9206,2111,9206,2130xe" filled="true" fillcolor="#000000" stroked="false">
                <v:path arrowok="t"/>
                <v:fill type="solid"/>
              </v:shape>
            </v:group>
            <v:group style="position:absolute;left:9206;top:2130;width:10;height:20" coordorigin="9206,2130" coordsize="10,20">
              <v:shape style="position:absolute;left:9206;top:2130;width:10;height:20" coordorigin="9206,2130" coordsize="10,20" path="m9206,2149l9216,2149,9216,2130,9206,2130,9206,2149xe" filled="true" fillcolor="#000000" stroked="false">
                <v:path arrowok="t"/>
                <v:fill type="solid"/>
              </v:shape>
            </v:group>
            <v:group style="position:absolute;left:9206;top:2149;width:10;height:20" coordorigin="9206,2149" coordsize="10,20">
              <v:shape style="position:absolute;left:9206;top:2149;width:10;height:20" coordorigin="9206,2149" coordsize="10,20" path="m9206,2168l9216,2168,9216,2149,9206,2149,9206,2168xe" filled="true" fillcolor="#000000" stroked="false">
                <v:path arrowok="t"/>
                <v:fill type="solid"/>
              </v:shape>
            </v:group>
            <v:group style="position:absolute;left:9206;top:2168;width:10;height:20" coordorigin="9206,2168" coordsize="10,20">
              <v:shape style="position:absolute;left:9206;top:2168;width:10;height:20" coordorigin="9206,2168" coordsize="10,20" path="m9206,2187l9216,2187,9216,2168,9206,2168,9206,2187xe" filled="true" fillcolor="#000000" stroked="false">
                <v:path arrowok="t"/>
                <v:fill type="solid"/>
              </v:shape>
            </v:group>
            <v:group style="position:absolute;left:9206;top:2187;width:10;height:20" coordorigin="9206,2187" coordsize="10,20">
              <v:shape style="position:absolute;left:9206;top:2187;width:10;height:20" coordorigin="9206,2187" coordsize="10,20" path="m9206,2207l9216,2207,9216,2187,9206,2187,9206,2207xe" filled="true" fillcolor="#000000" stroked="false">
                <v:path arrowok="t"/>
                <v:fill type="solid"/>
              </v:shape>
            </v:group>
            <v:group style="position:absolute;left:9206;top:2207;width:10;height:20" coordorigin="9206,2207" coordsize="10,20">
              <v:shape style="position:absolute;left:9206;top:2207;width:10;height:20" coordorigin="9206,2207" coordsize="10,20" path="m9206,2226l9216,2226,9216,2207,9206,2207,9206,2226xe" filled="true" fillcolor="#000000" stroked="false">
                <v:path arrowok="t"/>
                <v:fill type="solid"/>
              </v:shape>
            </v:group>
            <v:group style="position:absolute;left:9206;top:2226;width:10;height:20" coordorigin="9206,2226" coordsize="10,20">
              <v:shape style="position:absolute;left:9206;top:2226;width:10;height:20" coordorigin="9206,2226" coordsize="10,20" path="m9206,2245l9216,2245,9216,2226,9206,2226,9206,2245xe" filled="true" fillcolor="#000000" stroked="false">
                <v:path arrowok="t"/>
                <v:fill type="solid"/>
              </v:shape>
            </v:group>
            <v:group style="position:absolute;left:9206;top:2245;width:10;height:20" coordorigin="9206,2245" coordsize="10,20">
              <v:shape style="position:absolute;left:9206;top:2245;width:10;height:20" coordorigin="9206,2245" coordsize="10,20" path="m9206,2264l9216,2264,9216,2245,9206,2245,9206,2264xe" filled="true" fillcolor="#000000" stroked="false">
                <v:path arrowok="t"/>
                <v:fill type="solid"/>
              </v:shape>
            </v:group>
            <v:group style="position:absolute;left:9206;top:2264;width:10;height:20" coordorigin="9206,2264" coordsize="10,20">
              <v:shape style="position:absolute;left:9206;top:2264;width:10;height:20" coordorigin="9206,2264" coordsize="10,20" path="m9206,2283l9216,2283,9216,2264,9206,2264,9206,2283xe" filled="true" fillcolor="#000000" stroked="false">
                <v:path arrowok="t"/>
                <v:fill type="solid"/>
              </v:shape>
            </v:group>
            <v:group style="position:absolute;left:9206;top:2283;width:10;height:20" coordorigin="9206,2283" coordsize="10,20">
              <v:shape style="position:absolute;left:9206;top:2283;width:10;height:20" coordorigin="9206,2283" coordsize="10,20" path="m9206,2303l9216,2303,9216,2283,9206,2283,9206,2303xe" filled="true" fillcolor="#000000" stroked="false">
                <v:path arrowok="t"/>
                <v:fill type="solid"/>
              </v:shape>
            </v:group>
            <v:group style="position:absolute;left:9206;top:2303;width:10;height:20" coordorigin="9206,2303" coordsize="10,20">
              <v:shape style="position:absolute;left:9206;top:2303;width:10;height:20" coordorigin="9206,2303" coordsize="10,20" path="m9206,2322l9216,2322,9216,2303,9206,2303,9206,2322xe" filled="true" fillcolor="#000000" stroked="false">
                <v:path arrowok="t"/>
                <v:fill type="solid"/>
              </v:shape>
            </v:group>
            <v:group style="position:absolute;left:9206;top:2322;width:10;height:20" coordorigin="9206,2322" coordsize="10,20">
              <v:shape style="position:absolute;left:9206;top:2322;width:10;height:20" coordorigin="9206,2322" coordsize="10,20" path="m9206,2341l9216,2341,9216,2322,9206,2322,9206,2341xe" filled="true" fillcolor="#000000" stroked="false">
                <v:path arrowok="t"/>
                <v:fill type="solid"/>
              </v:shape>
            </v:group>
            <v:group style="position:absolute;left:9206;top:2341;width:10;height:20" coordorigin="9206,2341" coordsize="10,20">
              <v:shape style="position:absolute;left:9206;top:2341;width:10;height:20" coordorigin="9206,2341" coordsize="10,20" path="m9206,2360l9216,2360,9216,2341,9206,2341,9206,2360xe" filled="true" fillcolor="#000000" stroked="false">
                <v:path arrowok="t"/>
                <v:fill type="solid"/>
              </v:shape>
            </v:group>
            <v:group style="position:absolute;left:9206;top:2360;width:10;height:20" coordorigin="9206,2360" coordsize="10,20">
              <v:shape style="position:absolute;left:9206;top:2360;width:10;height:20" coordorigin="9206,2360" coordsize="10,20" path="m9206,2379l9216,2379,9216,2360,9206,2360,9206,2379xe" filled="true" fillcolor="#000000" stroked="false">
                <v:path arrowok="t"/>
                <v:fill type="solid"/>
              </v:shape>
            </v:group>
            <v:group style="position:absolute;left:9206;top:2379;width:10;height:20" coordorigin="9206,2379" coordsize="10,20">
              <v:shape style="position:absolute;left:9206;top:2379;width:10;height:20" coordorigin="9206,2379" coordsize="10,20" path="m9206,2399l9216,2399,9216,2379,9206,2379,9206,2399xe" filled="true" fillcolor="#000000" stroked="false">
                <v:path arrowok="t"/>
                <v:fill type="solid"/>
              </v:shape>
            </v:group>
            <v:group style="position:absolute;left:9206;top:2399;width:10;height:20" coordorigin="9206,2399" coordsize="10,20">
              <v:shape style="position:absolute;left:9206;top:2399;width:10;height:20" coordorigin="9206,2399" coordsize="10,20" path="m9206,2418l9216,2418,9216,2399,9206,2399,9206,2418xe" filled="true" fillcolor="#000000" stroked="false">
                <v:path arrowok="t"/>
                <v:fill type="solid"/>
              </v:shape>
            </v:group>
            <v:group style="position:absolute;left:9206;top:2424;width:10;height:2" coordorigin="9206,2424" coordsize="10,2">
              <v:shape style="position:absolute;left:9206;top:2424;width:10;height:2" coordorigin="9206,2424" coordsize="10,0" path="m9206,2424l9216,2424e" filled="false" stroked="true" strokeweight=".600010pt" strokecolor="#000000">
                <v:path arrowok="t"/>
              </v:shape>
            </v:group>
            <v:group style="position:absolute;left:10310;top:2111;width:10;height:20" coordorigin="10310,2111" coordsize="10,20">
              <v:shape style="position:absolute;left:10310;top:2111;width:10;height:20" coordorigin="10310,2111" coordsize="10,20" path="m10310,2130l10320,2130,10320,2111,10310,2111,10310,2130xe" filled="true" fillcolor="#000000" stroked="false">
                <v:path arrowok="t"/>
                <v:fill type="solid"/>
              </v:shape>
            </v:group>
            <v:group style="position:absolute;left:10310;top:2130;width:10;height:20" coordorigin="10310,2130" coordsize="10,20">
              <v:shape style="position:absolute;left:10310;top:2130;width:10;height:20" coordorigin="10310,2130" coordsize="10,20" path="m10310,2149l10320,2149,10320,2130,10310,2130,10310,2149xe" filled="true" fillcolor="#000000" stroked="false">
                <v:path arrowok="t"/>
                <v:fill type="solid"/>
              </v:shape>
            </v:group>
            <v:group style="position:absolute;left:10310;top:2149;width:10;height:20" coordorigin="10310,2149" coordsize="10,20">
              <v:shape style="position:absolute;left:10310;top:2149;width:10;height:20" coordorigin="10310,2149" coordsize="10,20" path="m10310,2168l10320,2168,10320,2149,10310,2149,10310,2168xe" filled="true" fillcolor="#000000" stroked="false">
                <v:path arrowok="t"/>
                <v:fill type="solid"/>
              </v:shape>
            </v:group>
            <v:group style="position:absolute;left:10310;top:2168;width:10;height:20" coordorigin="10310,2168" coordsize="10,20">
              <v:shape style="position:absolute;left:10310;top:2168;width:10;height:20" coordorigin="10310,2168" coordsize="10,20" path="m10310,2187l10320,2187,10320,2168,10310,2168,10310,2187xe" filled="true" fillcolor="#000000" stroked="false">
                <v:path arrowok="t"/>
                <v:fill type="solid"/>
              </v:shape>
            </v:group>
            <v:group style="position:absolute;left:10310;top:2187;width:10;height:20" coordorigin="10310,2187" coordsize="10,20">
              <v:shape style="position:absolute;left:10310;top:2187;width:10;height:20" coordorigin="10310,2187" coordsize="10,20" path="m10310,2207l10320,2207,10320,2187,10310,2187,10310,2207xe" filled="true" fillcolor="#000000" stroked="false">
                <v:path arrowok="t"/>
                <v:fill type="solid"/>
              </v:shape>
            </v:group>
            <v:group style="position:absolute;left:10310;top:2207;width:10;height:20" coordorigin="10310,2207" coordsize="10,20">
              <v:shape style="position:absolute;left:10310;top:2207;width:10;height:20" coordorigin="10310,2207" coordsize="10,20" path="m10310,2226l10320,2226,10320,2207,10310,2207,10310,2226xe" filled="true" fillcolor="#000000" stroked="false">
                <v:path arrowok="t"/>
                <v:fill type="solid"/>
              </v:shape>
            </v:group>
            <v:group style="position:absolute;left:10310;top:2226;width:10;height:20" coordorigin="10310,2226" coordsize="10,20">
              <v:shape style="position:absolute;left:10310;top:2226;width:10;height:20" coordorigin="10310,2226" coordsize="10,20" path="m10310,2245l10320,2245,10320,2226,10310,2226,10310,2245xe" filled="true" fillcolor="#000000" stroked="false">
                <v:path arrowok="t"/>
                <v:fill type="solid"/>
              </v:shape>
            </v:group>
            <v:group style="position:absolute;left:10310;top:2245;width:10;height:20" coordorigin="10310,2245" coordsize="10,20">
              <v:shape style="position:absolute;left:10310;top:2245;width:10;height:20" coordorigin="10310,2245" coordsize="10,20" path="m10310,2264l10320,2264,10320,2245,10310,2245,10310,2264xe" filled="true" fillcolor="#000000" stroked="false">
                <v:path arrowok="t"/>
                <v:fill type="solid"/>
              </v:shape>
            </v:group>
            <v:group style="position:absolute;left:10310;top:2264;width:10;height:20" coordorigin="10310,2264" coordsize="10,20">
              <v:shape style="position:absolute;left:10310;top:2264;width:10;height:20" coordorigin="10310,2264" coordsize="10,20" path="m10310,2283l10320,2283,10320,2264,10310,2264,10310,2283xe" filled="true" fillcolor="#000000" stroked="false">
                <v:path arrowok="t"/>
                <v:fill type="solid"/>
              </v:shape>
            </v:group>
            <v:group style="position:absolute;left:10310;top:2283;width:10;height:20" coordorigin="10310,2283" coordsize="10,20">
              <v:shape style="position:absolute;left:10310;top:2283;width:10;height:20" coordorigin="10310,2283" coordsize="10,20" path="m10310,2303l10320,2303,10320,2283,10310,2283,10310,2303xe" filled="true" fillcolor="#000000" stroked="false">
                <v:path arrowok="t"/>
                <v:fill type="solid"/>
              </v:shape>
            </v:group>
            <v:group style="position:absolute;left:10310;top:2303;width:10;height:20" coordorigin="10310,2303" coordsize="10,20">
              <v:shape style="position:absolute;left:10310;top:2303;width:10;height:20" coordorigin="10310,2303" coordsize="10,20" path="m10310,2322l10320,2322,10320,2303,10310,2303,10310,2322xe" filled="true" fillcolor="#000000" stroked="false">
                <v:path arrowok="t"/>
                <v:fill type="solid"/>
              </v:shape>
            </v:group>
            <v:group style="position:absolute;left:10310;top:2322;width:10;height:20" coordorigin="10310,2322" coordsize="10,20">
              <v:shape style="position:absolute;left:10310;top:2322;width:10;height:20" coordorigin="10310,2322" coordsize="10,20" path="m10310,2341l10320,2341,10320,2322,10310,2322,10310,2341xe" filled="true" fillcolor="#000000" stroked="false">
                <v:path arrowok="t"/>
                <v:fill type="solid"/>
              </v:shape>
            </v:group>
            <v:group style="position:absolute;left:10310;top:2341;width:10;height:20" coordorigin="10310,2341" coordsize="10,20">
              <v:shape style="position:absolute;left:10310;top:2341;width:10;height:20" coordorigin="10310,2341" coordsize="10,20" path="m10310,2360l10320,2360,10320,2341,10310,2341,10310,2360xe" filled="true" fillcolor="#000000" stroked="false">
                <v:path arrowok="t"/>
                <v:fill type="solid"/>
              </v:shape>
            </v:group>
            <v:group style="position:absolute;left:10310;top:2360;width:10;height:20" coordorigin="10310,2360" coordsize="10,20">
              <v:shape style="position:absolute;left:10310;top:2360;width:10;height:20" coordorigin="10310,2360" coordsize="10,20" path="m10310,2379l10320,2379,10320,2360,10310,2360,10310,2379xe" filled="true" fillcolor="#000000" stroked="false">
                <v:path arrowok="t"/>
                <v:fill type="solid"/>
              </v:shape>
            </v:group>
            <v:group style="position:absolute;left:10310;top:2379;width:10;height:20" coordorigin="10310,2379" coordsize="10,20">
              <v:shape style="position:absolute;left:10310;top:2379;width:10;height:20" coordorigin="10310,2379" coordsize="10,20" path="m10310,2399l10320,2399,10320,2379,10310,2379,10310,2399xe" filled="true" fillcolor="#000000" stroked="false">
                <v:path arrowok="t"/>
                <v:fill type="solid"/>
              </v:shape>
            </v:group>
            <v:group style="position:absolute;left:10310;top:2399;width:10;height:20" coordorigin="10310,2399" coordsize="10,20">
              <v:shape style="position:absolute;left:10310;top:2399;width:10;height:20" coordorigin="10310,2399" coordsize="10,20" path="m10310,2418l10320,2418,10320,2399,10310,2399,10310,2418xe" filled="true" fillcolor="#000000" stroked="false">
                <v:path arrowok="t"/>
                <v:fill type="solid"/>
              </v:shape>
            </v:group>
            <v:group style="position:absolute;left:10310;top:2424;width:10;height:2" coordorigin="10310,2424" coordsize="10,2">
              <v:shape style="position:absolute;left:10310;top:2424;width:10;height:2" coordorigin="10310,2424" coordsize="10,0" path="m10310,2424l10320,2424e" filled="false" stroked="true" strokeweight=".600010pt" strokecolor="#000000">
                <v:path arrowok="t"/>
              </v:shape>
              <v:shape style="position:absolute;left:1690;top:2430;width:1500;height:10" type="#_x0000_t75" stroked="false">
                <v:imagedata r:id="rId773" o:title=""/>
              </v:shape>
              <v:shape style="position:absolute;left:3185;top:2430;width:1301;height:10" type="#_x0000_t75" stroked="false">
                <v:imagedata r:id="rId774" o:title=""/>
              </v:shape>
              <v:shape style="position:absolute;left:4482;top:2430;width:761;height:10" type="#_x0000_t75" stroked="false">
                <v:imagedata r:id="rId769" o:title=""/>
              </v:shape>
              <v:shape style="position:absolute;left:5238;top:2430;width:1992;height:10" type="#_x0000_t75" stroked="false">
                <v:imagedata r:id="rId770" o:title=""/>
              </v:shape>
              <v:shape style="position:absolute;left:7225;top:2430;width:1210;height:10" type="#_x0000_t75" stroked="false">
                <v:imagedata r:id="rId771" o:title=""/>
              </v:shape>
              <v:shape style="position:absolute;left:8430;top:2430;width:2645;height:10" type="#_x0000_t75" stroked="false">
                <v:imagedata r:id="rId772" o:title=""/>
              </v:shape>
            </v:group>
            <v:group style="position:absolute;left:4487;top:2439;width:10;height:20" coordorigin="4487,2439" coordsize="10,20">
              <v:shape style="position:absolute;left:4487;top:2439;width:10;height:20" coordorigin="4487,2439" coordsize="10,20" path="m4487,2459l4496,2459,4496,2439,4487,2439,4487,2459xe" filled="true" fillcolor="#000000" stroked="false">
                <v:path arrowok="t"/>
                <v:fill type="solid"/>
              </v:shape>
            </v:group>
            <v:group style="position:absolute;left:4487;top:2459;width:10;height:20" coordorigin="4487,2459" coordsize="10,20">
              <v:shape style="position:absolute;left:4487;top:2459;width:10;height:20" coordorigin="4487,2459" coordsize="10,20" path="m4487,2478l4496,2478,4496,2459,4487,2459,4487,2478xe" filled="true" fillcolor="#000000" stroked="false">
                <v:path arrowok="t"/>
                <v:fill type="solid"/>
              </v:shape>
            </v:group>
            <v:group style="position:absolute;left:4487;top:2478;width:10;height:20" coordorigin="4487,2478" coordsize="10,20">
              <v:shape style="position:absolute;left:4487;top:2478;width:10;height:20" coordorigin="4487,2478" coordsize="10,20" path="m4487,2497l4496,2497,4496,2478,4487,2478,4487,2497xe" filled="true" fillcolor="#000000" stroked="false">
                <v:path arrowok="t"/>
                <v:fill type="solid"/>
              </v:shape>
            </v:group>
            <v:group style="position:absolute;left:4487;top:2497;width:10;height:20" coordorigin="4487,2497" coordsize="10,20">
              <v:shape style="position:absolute;left:4487;top:2497;width:10;height:20" coordorigin="4487,2497" coordsize="10,20" path="m4487,2516l4496,2516,4496,2497,4487,2497,4487,2516xe" filled="true" fillcolor="#000000" stroked="false">
                <v:path arrowok="t"/>
                <v:fill type="solid"/>
              </v:shape>
            </v:group>
            <v:group style="position:absolute;left:4487;top:2516;width:10;height:20" coordorigin="4487,2516" coordsize="10,20">
              <v:shape style="position:absolute;left:4487;top:2516;width:10;height:20" coordorigin="4487,2516" coordsize="10,20" path="m4487,2535l4496,2535,4496,2516,4487,2516,4487,2535xe" filled="true" fillcolor="#000000" stroked="false">
                <v:path arrowok="t"/>
                <v:fill type="solid"/>
              </v:shape>
            </v:group>
            <v:group style="position:absolute;left:4487;top:2535;width:10;height:20" coordorigin="4487,2535" coordsize="10,20">
              <v:shape style="position:absolute;left:4487;top:2535;width:10;height:20" coordorigin="4487,2535" coordsize="10,20" path="m4487,2555l4496,2555,4496,2535,4487,2535,4487,2555xe" filled="true" fillcolor="#000000" stroked="false">
                <v:path arrowok="t"/>
                <v:fill type="solid"/>
              </v:shape>
            </v:group>
            <v:group style="position:absolute;left:4487;top:2555;width:10;height:20" coordorigin="4487,2555" coordsize="10,20">
              <v:shape style="position:absolute;left:4487;top:2555;width:10;height:20" coordorigin="4487,2555" coordsize="10,20" path="m4487,2574l4496,2574,4496,2555,4487,2555,4487,2574xe" filled="true" fillcolor="#000000" stroked="false">
                <v:path arrowok="t"/>
                <v:fill type="solid"/>
              </v:shape>
            </v:group>
            <v:group style="position:absolute;left:4487;top:2574;width:10;height:20" coordorigin="4487,2574" coordsize="10,20">
              <v:shape style="position:absolute;left:4487;top:2574;width:10;height:20" coordorigin="4487,2574" coordsize="10,20" path="m4487,2593l4496,2593,4496,2574,4487,2574,4487,2593xe" filled="true" fillcolor="#000000" stroked="false">
                <v:path arrowok="t"/>
                <v:fill type="solid"/>
              </v:shape>
            </v:group>
            <v:group style="position:absolute;left:4487;top:2593;width:10;height:20" coordorigin="4487,2593" coordsize="10,20">
              <v:shape style="position:absolute;left:4487;top:2593;width:10;height:20" coordorigin="4487,2593" coordsize="10,20" path="m4487,2612l4496,2612,4496,2593,4487,2593,4487,2612xe" filled="true" fillcolor="#000000" stroked="false">
                <v:path arrowok="t"/>
                <v:fill type="solid"/>
              </v:shape>
            </v:group>
            <v:group style="position:absolute;left:4487;top:2612;width:10;height:20" coordorigin="4487,2612" coordsize="10,20">
              <v:shape style="position:absolute;left:4487;top:2612;width:10;height:20" coordorigin="4487,2612" coordsize="10,20" path="m4487,2631l4496,2631,4496,2612,4487,2612,4487,2631xe" filled="true" fillcolor="#000000" stroked="false">
                <v:path arrowok="t"/>
                <v:fill type="solid"/>
              </v:shape>
            </v:group>
            <v:group style="position:absolute;left:4487;top:2631;width:10;height:20" coordorigin="4487,2631" coordsize="10,20">
              <v:shape style="position:absolute;left:4487;top:2631;width:10;height:20" coordorigin="4487,2631" coordsize="10,20" path="m4487,2651l4496,2651,4496,2631,4487,2631,4487,2651xe" filled="true" fillcolor="#000000" stroked="false">
                <v:path arrowok="t"/>
                <v:fill type="solid"/>
              </v:shape>
            </v:group>
            <v:group style="position:absolute;left:4487;top:2651;width:10;height:20" coordorigin="4487,2651" coordsize="10,20">
              <v:shape style="position:absolute;left:4487;top:2651;width:10;height:20" coordorigin="4487,2651" coordsize="10,20" path="m4487,2670l4496,2670,4496,2651,4487,2651,4487,2670xe" filled="true" fillcolor="#000000" stroked="false">
                <v:path arrowok="t"/>
                <v:fill type="solid"/>
              </v:shape>
            </v:group>
            <v:group style="position:absolute;left:4487;top:2670;width:10;height:20" coordorigin="4487,2670" coordsize="10,20">
              <v:shape style="position:absolute;left:4487;top:2670;width:10;height:20" coordorigin="4487,2670" coordsize="10,20" path="m4487,2689l4496,2689,4496,2670,4487,2670,4487,2689xe" filled="true" fillcolor="#000000" stroked="false">
                <v:path arrowok="t"/>
                <v:fill type="solid"/>
              </v:shape>
            </v:group>
            <v:group style="position:absolute;left:4487;top:2689;width:10;height:20" coordorigin="4487,2689" coordsize="10,20">
              <v:shape style="position:absolute;left:4487;top:2689;width:10;height:20" coordorigin="4487,2689" coordsize="10,20" path="m4487,2708l4496,2708,4496,2689,4487,2689,4487,2708xe" filled="true" fillcolor="#000000" stroked="false">
                <v:path arrowok="t"/>
                <v:fill type="solid"/>
              </v:shape>
            </v:group>
            <v:group style="position:absolute;left:4487;top:2708;width:10;height:20" coordorigin="4487,2708" coordsize="10,20">
              <v:shape style="position:absolute;left:4487;top:2708;width:10;height:20" coordorigin="4487,2708" coordsize="10,20" path="m4487,2727l4496,2727,4496,2708,4487,2708,4487,2727xe" filled="true" fillcolor="#000000" stroked="false">
                <v:path arrowok="t"/>
                <v:fill type="solid"/>
              </v:shape>
            </v:group>
            <v:group style="position:absolute;left:4487;top:2727;width:10;height:20" coordorigin="4487,2727" coordsize="10,20">
              <v:shape style="position:absolute;left:4487;top:2727;width:10;height:20" coordorigin="4487,2727" coordsize="10,20" path="m4487,2747l4496,2747,4496,2727,4487,2727,4487,2747xe" filled="true" fillcolor="#000000" stroked="false">
                <v:path arrowok="t"/>
                <v:fill type="solid"/>
              </v:shape>
            </v:group>
            <v:group style="position:absolute;left:4487;top:2754;width:10;height:2" coordorigin="4487,2754" coordsize="10,2">
              <v:shape style="position:absolute;left:4487;top:2754;width:10;height:2" coordorigin="4487,2754" coordsize="10,0" path="m4487,2754l4496,2754e" filled="false" stroked="true" strokeweight=".72pt" strokecolor="#000000">
                <v:path arrowok="t"/>
              </v:shape>
            </v:group>
            <v:group style="position:absolute;left:5243;top:2439;width:10;height:20" coordorigin="5243,2439" coordsize="10,20">
              <v:shape style="position:absolute;left:5243;top:2439;width:10;height:20" coordorigin="5243,2439" coordsize="10,20" path="m5243,2459l5252,2459,5252,2439,5243,2439,5243,2459xe" filled="true" fillcolor="#000000" stroked="false">
                <v:path arrowok="t"/>
                <v:fill type="solid"/>
              </v:shape>
            </v:group>
            <v:group style="position:absolute;left:5243;top:2459;width:10;height:20" coordorigin="5243,2459" coordsize="10,20">
              <v:shape style="position:absolute;left:5243;top:2459;width:10;height:20" coordorigin="5243,2459" coordsize="10,20" path="m5243,2478l5252,2478,5252,2459,5243,2459,5243,2478xe" filled="true" fillcolor="#000000" stroked="false">
                <v:path arrowok="t"/>
                <v:fill type="solid"/>
              </v:shape>
            </v:group>
            <v:group style="position:absolute;left:5243;top:2478;width:10;height:20" coordorigin="5243,2478" coordsize="10,20">
              <v:shape style="position:absolute;left:5243;top:2478;width:10;height:20" coordorigin="5243,2478" coordsize="10,20" path="m5243,2497l5252,2497,5252,2478,5243,2478,5243,2497xe" filled="true" fillcolor="#000000" stroked="false">
                <v:path arrowok="t"/>
                <v:fill type="solid"/>
              </v:shape>
            </v:group>
            <v:group style="position:absolute;left:5243;top:2497;width:10;height:20" coordorigin="5243,2497" coordsize="10,20">
              <v:shape style="position:absolute;left:5243;top:2497;width:10;height:20" coordorigin="5243,2497" coordsize="10,20" path="m5243,2516l5252,2516,5252,2497,5243,2497,5243,2516xe" filled="true" fillcolor="#000000" stroked="false">
                <v:path arrowok="t"/>
                <v:fill type="solid"/>
              </v:shape>
            </v:group>
            <v:group style="position:absolute;left:5243;top:2516;width:10;height:20" coordorigin="5243,2516" coordsize="10,20">
              <v:shape style="position:absolute;left:5243;top:2516;width:10;height:20" coordorigin="5243,2516" coordsize="10,20" path="m5243,2535l5252,2535,5252,2516,5243,2516,5243,2535xe" filled="true" fillcolor="#000000" stroked="false">
                <v:path arrowok="t"/>
                <v:fill type="solid"/>
              </v:shape>
            </v:group>
            <v:group style="position:absolute;left:5243;top:2535;width:10;height:20" coordorigin="5243,2535" coordsize="10,20">
              <v:shape style="position:absolute;left:5243;top:2535;width:10;height:20" coordorigin="5243,2535" coordsize="10,20" path="m5243,2555l5252,2555,5252,2535,5243,2535,5243,2555xe" filled="true" fillcolor="#000000" stroked="false">
                <v:path arrowok="t"/>
                <v:fill type="solid"/>
              </v:shape>
            </v:group>
            <v:group style="position:absolute;left:5243;top:2555;width:10;height:20" coordorigin="5243,2555" coordsize="10,20">
              <v:shape style="position:absolute;left:5243;top:2555;width:10;height:20" coordorigin="5243,2555" coordsize="10,20" path="m5243,2574l5252,2574,5252,2555,5243,2555,5243,2574xe" filled="true" fillcolor="#000000" stroked="false">
                <v:path arrowok="t"/>
                <v:fill type="solid"/>
              </v:shape>
            </v:group>
            <v:group style="position:absolute;left:5243;top:2574;width:10;height:20" coordorigin="5243,2574" coordsize="10,20">
              <v:shape style="position:absolute;left:5243;top:2574;width:10;height:20" coordorigin="5243,2574" coordsize="10,20" path="m5243,2593l5252,2593,5252,2574,5243,2574,5243,2593xe" filled="true" fillcolor="#000000" stroked="false">
                <v:path arrowok="t"/>
                <v:fill type="solid"/>
              </v:shape>
            </v:group>
            <v:group style="position:absolute;left:5243;top:2593;width:10;height:20" coordorigin="5243,2593" coordsize="10,20">
              <v:shape style="position:absolute;left:5243;top:2593;width:10;height:20" coordorigin="5243,2593" coordsize="10,20" path="m5243,2612l5252,2612,5252,2593,5243,2593,5243,2612xe" filled="true" fillcolor="#000000" stroked="false">
                <v:path arrowok="t"/>
                <v:fill type="solid"/>
              </v:shape>
            </v:group>
            <v:group style="position:absolute;left:5243;top:2612;width:10;height:20" coordorigin="5243,2612" coordsize="10,20">
              <v:shape style="position:absolute;left:5243;top:2612;width:10;height:20" coordorigin="5243,2612" coordsize="10,20" path="m5243,2631l5252,2631,5252,2612,5243,2612,5243,2631xe" filled="true" fillcolor="#000000" stroked="false">
                <v:path arrowok="t"/>
                <v:fill type="solid"/>
              </v:shape>
            </v:group>
            <v:group style="position:absolute;left:5243;top:2631;width:10;height:20" coordorigin="5243,2631" coordsize="10,20">
              <v:shape style="position:absolute;left:5243;top:2631;width:10;height:20" coordorigin="5243,2631" coordsize="10,20" path="m5243,2651l5252,2651,5252,2631,5243,2631,5243,2651xe" filled="true" fillcolor="#000000" stroked="false">
                <v:path arrowok="t"/>
                <v:fill type="solid"/>
              </v:shape>
            </v:group>
            <v:group style="position:absolute;left:5243;top:2651;width:10;height:20" coordorigin="5243,2651" coordsize="10,20">
              <v:shape style="position:absolute;left:5243;top:2651;width:10;height:20" coordorigin="5243,2651" coordsize="10,20" path="m5243,2670l5252,2670,5252,2651,5243,2651,5243,2670xe" filled="true" fillcolor="#000000" stroked="false">
                <v:path arrowok="t"/>
                <v:fill type="solid"/>
              </v:shape>
            </v:group>
            <v:group style="position:absolute;left:5243;top:2670;width:10;height:20" coordorigin="5243,2670" coordsize="10,20">
              <v:shape style="position:absolute;left:5243;top:2670;width:10;height:20" coordorigin="5243,2670" coordsize="10,20" path="m5243,2689l5252,2689,5252,2670,5243,2670,5243,2689xe" filled="true" fillcolor="#000000" stroked="false">
                <v:path arrowok="t"/>
                <v:fill type="solid"/>
              </v:shape>
            </v:group>
            <v:group style="position:absolute;left:5243;top:2689;width:10;height:20" coordorigin="5243,2689" coordsize="10,20">
              <v:shape style="position:absolute;left:5243;top:2689;width:10;height:20" coordorigin="5243,2689" coordsize="10,20" path="m5243,2708l5252,2708,5252,2689,5243,2689,5243,2708xe" filled="true" fillcolor="#000000" stroked="false">
                <v:path arrowok="t"/>
                <v:fill type="solid"/>
              </v:shape>
            </v:group>
            <v:group style="position:absolute;left:5243;top:2708;width:10;height:20" coordorigin="5243,2708" coordsize="10,20">
              <v:shape style="position:absolute;left:5243;top:2708;width:10;height:20" coordorigin="5243,2708" coordsize="10,20" path="m5243,2727l5252,2727,5252,2708,5243,2708,5243,2727xe" filled="true" fillcolor="#000000" stroked="false">
                <v:path arrowok="t"/>
                <v:fill type="solid"/>
              </v:shape>
            </v:group>
            <v:group style="position:absolute;left:5243;top:2727;width:10;height:20" coordorigin="5243,2727" coordsize="10,20">
              <v:shape style="position:absolute;left:5243;top:2727;width:10;height:20" coordorigin="5243,2727" coordsize="10,20" path="m5243,2747l5252,2747,5252,2727,5243,2727,5243,2747xe" filled="true" fillcolor="#000000" stroked="false">
                <v:path arrowok="t"/>
                <v:fill type="solid"/>
              </v:shape>
            </v:group>
            <v:group style="position:absolute;left:5243;top:2754;width:10;height:2" coordorigin="5243,2754" coordsize="10,2">
              <v:shape style="position:absolute;left:5243;top:2754;width:10;height:2" coordorigin="5243,2754" coordsize="10,0" path="m5243,2754l5252,2754e" filled="false" stroked="true" strokeweight=".72pt" strokecolor="#000000">
                <v:path arrowok="t"/>
              </v:shape>
            </v:group>
            <v:group style="position:absolute;left:6378;top:2439;width:10;height:20" coordorigin="6378,2439" coordsize="10,20">
              <v:shape style="position:absolute;left:6378;top:2439;width:10;height:20" coordorigin="6378,2439" coordsize="10,20" path="m6378,2459l6388,2459,6388,2439,6378,2439,6378,2459xe" filled="true" fillcolor="#000000" stroked="false">
                <v:path arrowok="t"/>
                <v:fill type="solid"/>
              </v:shape>
            </v:group>
            <v:group style="position:absolute;left:6378;top:2459;width:10;height:20" coordorigin="6378,2459" coordsize="10,20">
              <v:shape style="position:absolute;left:6378;top:2459;width:10;height:20" coordorigin="6378,2459" coordsize="10,20" path="m6378,2478l6388,2478,6388,2459,6378,2459,6378,2478xe" filled="true" fillcolor="#000000" stroked="false">
                <v:path arrowok="t"/>
                <v:fill type="solid"/>
              </v:shape>
            </v:group>
            <v:group style="position:absolute;left:6378;top:2478;width:10;height:20" coordorigin="6378,2478" coordsize="10,20">
              <v:shape style="position:absolute;left:6378;top:2478;width:10;height:20" coordorigin="6378,2478" coordsize="10,20" path="m6378,2497l6388,2497,6388,2478,6378,2478,6378,2497xe" filled="true" fillcolor="#000000" stroked="false">
                <v:path arrowok="t"/>
                <v:fill type="solid"/>
              </v:shape>
            </v:group>
            <v:group style="position:absolute;left:6378;top:2497;width:10;height:20" coordorigin="6378,2497" coordsize="10,20">
              <v:shape style="position:absolute;left:6378;top:2497;width:10;height:20" coordorigin="6378,2497" coordsize="10,20" path="m6378,2516l6388,2516,6388,2497,6378,2497,6378,2516xe" filled="true" fillcolor="#000000" stroked="false">
                <v:path arrowok="t"/>
                <v:fill type="solid"/>
              </v:shape>
            </v:group>
            <v:group style="position:absolute;left:6378;top:2516;width:10;height:20" coordorigin="6378,2516" coordsize="10,20">
              <v:shape style="position:absolute;left:6378;top:2516;width:10;height:20" coordorigin="6378,2516" coordsize="10,20" path="m6378,2535l6388,2535,6388,2516,6378,2516,6378,2535xe" filled="true" fillcolor="#000000" stroked="false">
                <v:path arrowok="t"/>
                <v:fill type="solid"/>
              </v:shape>
            </v:group>
            <v:group style="position:absolute;left:6378;top:2535;width:10;height:20" coordorigin="6378,2535" coordsize="10,20">
              <v:shape style="position:absolute;left:6378;top:2535;width:10;height:20" coordorigin="6378,2535" coordsize="10,20" path="m6378,2555l6388,2555,6388,2535,6378,2535,6378,2555xe" filled="true" fillcolor="#000000" stroked="false">
                <v:path arrowok="t"/>
                <v:fill type="solid"/>
              </v:shape>
            </v:group>
            <v:group style="position:absolute;left:6378;top:2555;width:10;height:20" coordorigin="6378,2555" coordsize="10,20">
              <v:shape style="position:absolute;left:6378;top:2555;width:10;height:20" coordorigin="6378,2555" coordsize="10,20" path="m6378,2574l6388,2574,6388,2555,6378,2555,6378,2574xe" filled="true" fillcolor="#000000" stroked="false">
                <v:path arrowok="t"/>
                <v:fill type="solid"/>
              </v:shape>
            </v:group>
            <v:group style="position:absolute;left:6378;top:2574;width:10;height:20" coordorigin="6378,2574" coordsize="10,20">
              <v:shape style="position:absolute;left:6378;top:2574;width:10;height:20" coordorigin="6378,2574" coordsize="10,20" path="m6378,2593l6388,2593,6388,2574,6378,2574,6378,2593xe" filled="true" fillcolor="#000000" stroked="false">
                <v:path arrowok="t"/>
                <v:fill type="solid"/>
              </v:shape>
            </v:group>
            <v:group style="position:absolute;left:6378;top:2593;width:10;height:20" coordorigin="6378,2593" coordsize="10,20">
              <v:shape style="position:absolute;left:6378;top:2593;width:10;height:20" coordorigin="6378,2593" coordsize="10,20" path="m6378,2612l6388,2612,6388,2593,6378,2593,6378,2612xe" filled="true" fillcolor="#000000" stroked="false">
                <v:path arrowok="t"/>
                <v:fill type="solid"/>
              </v:shape>
            </v:group>
            <v:group style="position:absolute;left:6378;top:2612;width:10;height:20" coordorigin="6378,2612" coordsize="10,20">
              <v:shape style="position:absolute;left:6378;top:2612;width:10;height:20" coordorigin="6378,2612" coordsize="10,20" path="m6378,2631l6388,2631,6388,2612,6378,2612,6378,2631xe" filled="true" fillcolor="#000000" stroked="false">
                <v:path arrowok="t"/>
                <v:fill type="solid"/>
              </v:shape>
            </v:group>
            <v:group style="position:absolute;left:6378;top:2631;width:10;height:20" coordorigin="6378,2631" coordsize="10,20">
              <v:shape style="position:absolute;left:6378;top:2631;width:10;height:20" coordorigin="6378,2631" coordsize="10,20" path="m6378,2651l6388,2651,6388,2631,6378,2631,6378,2651xe" filled="true" fillcolor="#000000" stroked="false">
                <v:path arrowok="t"/>
                <v:fill type="solid"/>
              </v:shape>
            </v:group>
            <v:group style="position:absolute;left:6378;top:2651;width:10;height:20" coordorigin="6378,2651" coordsize="10,20">
              <v:shape style="position:absolute;left:6378;top:2651;width:10;height:20" coordorigin="6378,2651" coordsize="10,20" path="m6378,2670l6388,2670,6388,2651,6378,2651,6378,2670xe" filled="true" fillcolor="#000000" stroked="false">
                <v:path arrowok="t"/>
                <v:fill type="solid"/>
              </v:shape>
            </v:group>
            <v:group style="position:absolute;left:6378;top:2670;width:10;height:20" coordorigin="6378,2670" coordsize="10,20">
              <v:shape style="position:absolute;left:6378;top:2670;width:10;height:20" coordorigin="6378,2670" coordsize="10,20" path="m6378,2689l6388,2689,6388,2670,6378,2670,6378,2689xe" filled="true" fillcolor="#000000" stroked="false">
                <v:path arrowok="t"/>
                <v:fill type="solid"/>
              </v:shape>
            </v:group>
            <v:group style="position:absolute;left:6378;top:2689;width:10;height:20" coordorigin="6378,2689" coordsize="10,20">
              <v:shape style="position:absolute;left:6378;top:2689;width:10;height:20" coordorigin="6378,2689" coordsize="10,20" path="m6378,2708l6388,2708,6388,2689,6378,2689,6378,2708xe" filled="true" fillcolor="#000000" stroked="false">
                <v:path arrowok="t"/>
                <v:fill type="solid"/>
              </v:shape>
            </v:group>
            <v:group style="position:absolute;left:6378;top:2708;width:10;height:20" coordorigin="6378,2708" coordsize="10,20">
              <v:shape style="position:absolute;left:6378;top:2708;width:10;height:20" coordorigin="6378,2708" coordsize="10,20" path="m6378,2727l6388,2727,6388,2708,6378,2708,6378,2727xe" filled="true" fillcolor="#000000" stroked="false">
                <v:path arrowok="t"/>
                <v:fill type="solid"/>
              </v:shape>
            </v:group>
            <v:group style="position:absolute;left:6378;top:2727;width:10;height:20" coordorigin="6378,2727" coordsize="10,20">
              <v:shape style="position:absolute;left:6378;top:2727;width:10;height:20" coordorigin="6378,2727" coordsize="10,20" path="m6378,2747l6388,2747,6388,2727,6378,2727,6378,2747xe" filled="true" fillcolor="#000000" stroked="false">
                <v:path arrowok="t"/>
                <v:fill type="solid"/>
              </v:shape>
            </v:group>
            <v:group style="position:absolute;left:6378;top:2754;width:10;height:2" coordorigin="6378,2754" coordsize="10,2">
              <v:shape style="position:absolute;left:6378;top:2754;width:10;height:2" coordorigin="6378,2754" coordsize="10,0" path="m6378,2754l6388,2754e" filled="false" stroked="true" strokeweight=".72pt" strokecolor="#000000">
                <v:path arrowok="t"/>
              </v:shape>
            </v:group>
            <v:group style="position:absolute;left:7230;top:2439;width:10;height:20" coordorigin="7230,2439" coordsize="10,20">
              <v:shape style="position:absolute;left:7230;top:2439;width:10;height:20" coordorigin="7230,2439" coordsize="10,20" path="m7230,2459l7240,2459,7240,2439,7230,2439,7230,2459xe" filled="true" fillcolor="#000000" stroked="false">
                <v:path arrowok="t"/>
                <v:fill type="solid"/>
              </v:shape>
            </v:group>
            <v:group style="position:absolute;left:7230;top:2459;width:10;height:20" coordorigin="7230,2459" coordsize="10,20">
              <v:shape style="position:absolute;left:7230;top:2459;width:10;height:20" coordorigin="7230,2459" coordsize="10,20" path="m7230,2478l7240,2478,7240,2459,7230,2459,7230,2478xe" filled="true" fillcolor="#000000" stroked="false">
                <v:path arrowok="t"/>
                <v:fill type="solid"/>
              </v:shape>
            </v:group>
            <v:group style="position:absolute;left:7230;top:2478;width:10;height:20" coordorigin="7230,2478" coordsize="10,20">
              <v:shape style="position:absolute;left:7230;top:2478;width:10;height:20" coordorigin="7230,2478" coordsize="10,20" path="m7230,2497l7240,2497,7240,2478,7230,2478,7230,2497xe" filled="true" fillcolor="#000000" stroked="false">
                <v:path arrowok="t"/>
                <v:fill type="solid"/>
              </v:shape>
            </v:group>
            <v:group style="position:absolute;left:7230;top:2497;width:10;height:20" coordorigin="7230,2497" coordsize="10,20">
              <v:shape style="position:absolute;left:7230;top:2497;width:10;height:20" coordorigin="7230,2497" coordsize="10,20" path="m7230,2516l7240,2516,7240,2497,7230,2497,7230,2516xe" filled="true" fillcolor="#000000" stroked="false">
                <v:path arrowok="t"/>
                <v:fill type="solid"/>
              </v:shape>
            </v:group>
            <v:group style="position:absolute;left:7230;top:2516;width:10;height:20" coordorigin="7230,2516" coordsize="10,20">
              <v:shape style="position:absolute;left:7230;top:2516;width:10;height:20" coordorigin="7230,2516" coordsize="10,20" path="m7230,2535l7240,2535,7240,2516,7230,2516,7230,2535xe" filled="true" fillcolor="#000000" stroked="false">
                <v:path arrowok="t"/>
                <v:fill type="solid"/>
              </v:shape>
            </v:group>
            <v:group style="position:absolute;left:7230;top:2535;width:10;height:20" coordorigin="7230,2535" coordsize="10,20">
              <v:shape style="position:absolute;left:7230;top:2535;width:10;height:20" coordorigin="7230,2535" coordsize="10,20" path="m7230,2555l7240,2555,7240,2535,7230,2535,7230,2555xe" filled="true" fillcolor="#000000" stroked="false">
                <v:path arrowok="t"/>
                <v:fill type="solid"/>
              </v:shape>
            </v:group>
            <v:group style="position:absolute;left:7230;top:2555;width:10;height:20" coordorigin="7230,2555" coordsize="10,20">
              <v:shape style="position:absolute;left:7230;top:2555;width:10;height:20" coordorigin="7230,2555" coordsize="10,20" path="m7230,2574l7240,2574,7240,2555,7230,2555,7230,2574xe" filled="true" fillcolor="#000000" stroked="false">
                <v:path arrowok="t"/>
                <v:fill type="solid"/>
              </v:shape>
            </v:group>
            <v:group style="position:absolute;left:7230;top:2574;width:10;height:20" coordorigin="7230,2574" coordsize="10,20">
              <v:shape style="position:absolute;left:7230;top:2574;width:10;height:20" coordorigin="7230,2574" coordsize="10,20" path="m7230,2593l7240,2593,7240,2574,7230,2574,7230,2593xe" filled="true" fillcolor="#000000" stroked="false">
                <v:path arrowok="t"/>
                <v:fill type="solid"/>
              </v:shape>
            </v:group>
            <v:group style="position:absolute;left:7230;top:2593;width:10;height:20" coordorigin="7230,2593" coordsize="10,20">
              <v:shape style="position:absolute;left:7230;top:2593;width:10;height:20" coordorigin="7230,2593" coordsize="10,20" path="m7230,2612l7240,2612,7240,2593,7230,2593,7230,2612xe" filled="true" fillcolor="#000000" stroked="false">
                <v:path arrowok="t"/>
                <v:fill type="solid"/>
              </v:shape>
            </v:group>
            <v:group style="position:absolute;left:7230;top:2612;width:10;height:20" coordorigin="7230,2612" coordsize="10,20">
              <v:shape style="position:absolute;left:7230;top:2612;width:10;height:20" coordorigin="7230,2612" coordsize="10,20" path="m7230,2631l7240,2631,7240,2612,7230,2612,7230,2631xe" filled="true" fillcolor="#000000" stroked="false">
                <v:path arrowok="t"/>
                <v:fill type="solid"/>
              </v:shape>
            </v:group>
            <v:group style="position:absolute;left:7230;top:2631;width:10;height:20" coordorigin="7230,2631" coordsize="10,20">
              <v:shape style="position:absolute;left:7230;top:2631;width:10;height:20" coordorigin="7230,2631" coordsize="10,20" path="m7230,2651l7240,2651,7240,2631,7230,2631,7230,2651xe" filled="true" fillcolor="#000000" stroked="false">
                <v:path arrowok="t"/>
                <v:fill type="solid"/>
              </v:shape>
            </v:group>
            <v:group style="position:absolute;left:7230;top:2651;width:10;height:20" coordorigin="7230,2651" coordsize="10,20">
              <v:shape style="position:absolute;left:7230;top:2651;width:10;height:20" coordorigin="7230,2651" coordsize="10,20" path="m7230,2670l7240,2670,7240,2651,7230,2651,7230,2670xe" filled="true" fillcolor="#000000" stroked="false">
                <v:path arrowok="t"/>
                <v:fill type="solid"/>
              </v:shape>
            </v:group>
            <v:group style="position:absolute;left:7230;top:2670;width:10;height:20" coordorigin="7230,2670" coordsize="10,20">
              <v:shape style="position:absolute;left:7230;top:2670;width:10;height:20" coordorigin="7230,2670" coordsize="10,20" path="m7230,2689l7240,2689,7240,2670,7230,2670,7230,2689xe" filled="true" fillcolor="#000000" stroked="false">
                <v:path arrowok="t"/>
                <v:fill type="solid"/>
              </v:shape>
            </v:group>
            <v:group style="position:absolute;left:7230;top:2689;width:10;height:20" coordorigin="7230,2689" coordsize="10,20">
              <v:shape style="position:absolute;left:7230;top:2689;width:10;height:20" coordorigin="7230,2689" coordsize="10,20" path="m7230,2708l7240,2708,7240,2689,7230,2689,7230,2708xe" filled="true" fillcolor="#000000" stroked="false">
                <v:path arrowok="t"/>
                <v:fill type="solid"/>
              </v:shape>
            </v:group>
            <v:group style="position:absolute;left:7230;top:2708;width:10;height:20" coordorigin="7230,2708" coordsize="10,20">
              <v:shape style="position:absolute;left:7230;top:2708;width:10;height:20" coordorigin="7230,2708" coordsize="10,20" path="m7230,2727l7240,2727,7240,2708,7230,2708,7230,2727xe" filled="true" fillcolor="#000000" stroked="false">
                <v:path arrowok="t"/>
                <v:fill type="solid"/>
              </v:shape>
            </v:group>
            <v:group style="position:absolute;left:7230;top:2727;width:10;height:20" coordorigin="7230,2727" coordsize="10,20">
              <v:shape style="position:absolute;left:7230;top:2727;width:10;height:20" coordorigin="7230,2727" coordsize="10,20" path="m7230,2747l7240,2747,7240,2727,7230,2727,7230,2747xe" filled="true" fillcolor="#000000" stroked="false">
                <v:path arrowok="t"/>
                <v:fill type="solid"/>
              </v:shape>
            </v:group>
            <v:group style="position:absolute;left:7230;top:2754;width:10;height:2" coordorigin="7230,2754" coordsize="10,2">
              <v:shape style="position:absolute;left:7230;top:2754;width:10;height:2" coordorigin="7230,2754" coordsize="10,0" path="m7230,2754l7240,2754e" filled="false" stroked="true" strokeweight=".72pt" strokecolor="#000000">
                <v:path arrowok="t"/>
              </v:shape>
            </v:group>
            <v:group style="position:absolute;left:8435;top:2439;width:10;height:20" coordorigin="8435,2439" coordsize="10,20">
              <v:shape style="position:absolute;left:8435;top:2439;width:10;height:20" coordorigin="8435,2439" coordsize="10,20" path="m8435,2459l8445,2459,8445,2439,8435,2439,8435,2459xe" filled="true" fillcolor="#000000" stroked="false">
                <v:path arrowok="t"/>
                <v:fill type="solid"/>
              </v:shape>
            </v:group>
            <v:group style="position:absolute;left:8435;top:2459;width:10;height:20" coordorigin="8435,2459" coordsize="10,20">
              <v:shape style="position:absolute;left:8435;top:2459;width:10;height:20" coordorigin="8435,2459" coordsize="10,20" path="m8435,2478l8445,2478,8445,2459,8435,2459,8435,2478xe" filled="true" fillcolor="#000000" stroked="false">
                <v:path arrowok="t"/>
                <v:fill type="solid"/>
              </v:shape>
            </v:group>
            <v:group style="position:absolute;left:8435;top:2478;width:10;height:20" coordorigin="8435,2478" coordsize="10,20">
              <v:shape style="position:absolute;left:8435;top:2478;width:10;height:20" coordorigin="8435,2478" coordsize="10,20" path="m8435,2497l8445,2497,8445,2478,8435,2478,8435,2497xe" filled="true" fillcolor="#000000" stroked="false">
                <v:path arrowok="t"/>
                <v:fill type="solid"/>
              </v:shape>
            </v:group>
            <v:group style="position:absolute;left:8435;top:2497;width:10;height:20" coordorigin="8435,2497" coordsize="10,20">
              <v:shape style="position:absolute;left:8435;top:2497;width:10;height:20" coordorigin="8435,2497" coordsize="10,20" path="m8435,2516l8445,2516,8445,2497,8435,2497,8435,2516xe" filled="true" fillcolor="#000000" stroked="false">
                <v:path arrowok="t"/>
                <v:fill type="solid"/>
              </v:shape>
            </v:group>
            <v:group style="position:absolute;left:8435;top:2516;width:10;height:20" coordorigin="8435,2516" coordsize="10,20">
              <v:shape style="position:absolute;left:8435;top:2516;width:10;height:20" coordorigin="8435,2516" coordsize="10,20" path="m8435,2535l8445,2535,8445,2516,8435,2516,8435,2535xe" filled="true" fillcolor="#000000" stroked="false">
                <v:path arrowok="t"/>
                <v:fill type="solid"/>
              </v:shape>
            </v:group>
            <v:group style="position:absolute;left:8435;top:2535;width:10;height:20" coordorigin="8435,2535" coordsize="10,20">
              <v:shape style="position:absolute;left:8435;top:2535;width:10;height:20" coordorigin="8435,2535" coordsize="10,20" path="m8435,2555l8445,2555,8445,2535,8435,2535,8435,2555xe" filled="true" fillcolor="#000000" stroked="false">
                <v:path arrowok="t"/>
                <v:fill type="solid"/>
              </v:shape>
            </v:group>
            <v:group style="position:absolute;left:8435;top:2555;width:10;height:20" coordorigin="8435,2555" coordsize="10,20">
              <v:shape style="position:absolute;left:8435;top:2555;width:10;height:20" coordorigin="8435,2555" coordsize="10,20" path="m8435,2574l8445,2574,8445,2555,8435,2555,8435,2574xe" filled="true" fillcolor="#000000" stroked="false">
                <v:path arrowok="t"/>
                <v:fill type="solid"/>
              </v:shape>
            </v:group>
            <v:group style="position:absolute;left:8435;top:2574;width:10;height:20" coordorigin="8435,2574" coordsize="10,20">
              <v:shape style="position:absolute;left:8435;top:2574;width:10;height:20" coordorigin="8435,2574" coordsize="10,20" path="m8435,2593l8445,2593,8445,2574,8435,2574,8435,2593xe" filled="true" fillcolor="#000000" stroked="false">
                <v:path arrowok="t"/>
                <v:fill type="solid"/>
              </v:shape>
            </v:group>
            <v:group style="position:absolute;left:8435;top:2593;width:10;height:20" coordorigin="8435,2593" coordsize="10,20">
              <v:shape style="position:absolute;left:8435;top:2593;width:10;height:20" coordorigin="8435,2593" coordsize="10,20" path="m8435,2612l8445,2612,8445,2593,8435,2593,8435,2612xe" filled="true" fillcolor="#000000" stroked="false">
                <v:path arrowok="t"/>
                <v:fill type="solid"/>
              </v:shape>
            </v:group>
            <v:group style="position:absolute;left:8435;top:2612;width:10;height:20" coordorigin="8435,2612" coordsize="10,20">
              <v:shape style="position:absolute;left:8435;top:2612;width:10;height:20" coordorigin="8435,2612" coordsize="10,20" path="m8435,2631l8445,2631,8445,2612,8435,2612,8435,2631xe" filled="true" fillcolor="#000000" stroked="false">
                <v:path arrowok="t"/>
                <v:fill type="solid"/>
              </v:shape>
            </v:group>
            <v:group style="position:absolute;left:8435;top:2631;width:10;height:20" coordorigin="8435,2631" coordsize="10,20">
              <v:shape style="position:absolute;left:8435;top:2631;width:10;height:20" coordorigin="8435,2631" coordsize="10,20" path="m8435,2651l8445,2651,8445,2631,8435,2631,8435,2651xe" filled="true" fillcolor="#000000" stroked="false">
                <v:path arrowok="t"/>
                <v:fill type="solid"/>
              </v:shape>
            </v:group>
            <v:group style="position:absolute;left:8435;top:2651;width:10;height:20" coordorigin="8435,2651" coordsize="10,20">
              <v:shape style="position:absolute;left:8435;top:2651;width:10;height:20" coordorigin="8435,2651" coordsize="10,20" path="m8435,2670l8445,2670,8445,2651,8435,2651,8435,2670xe" filled="true" fillcolor="#000000" stroked="false">
                <v:path arrowok="t"/>
                <v:fill type="solid"/>
              </v:shape>
            </v:group>
            <v:group style="position:absolute;left:8435;top:2670;width:10;height:20" coordorigin="8435,2670" coordsize="10,20">
              <v:shape style="position:absolute;left:8435;top:2670;width:10;height:20" coordorigin="8435,2670" coordsize="10,20" path="m8435,2689l8445,2689,8445,2670,8435,2670,8435,2689xe" filled="true" fillcolor="#000000" stroked="false">
                <v:path arrowok="t"/>
                <v:fill type="solid"/>
              </v:shape>
            </v:group>
            <v:group style="position:absolute;left:8435;top:2689;width:10;height:20" coordorigin="8435,2689" coordsize="10,20">
              <v:shape style="position:absolute;left:8435;top:2689;width:10;height:20" coordorigin="8435,2689" coordsize="10,20" path="m8435,2708l8445,2708,8445,2689,8435,2689,8435,2708xe" filled="true" fillcolor="#000000" stroked="false">
                <v:path arrowok="t"/>
                <v:fill type="solid"/>
              </v:shape>
            </v:group>
            <v:group style="position:absolute;left:8435;top:2708;width:10;height:20" coordorigin="8435,2708" coordsize="10,20">
              <v:shape style="position:absolute;left:8435;top:2708;width:10;height:20" coordorigin="8435,2708" coordsize="10,20" path="m8435,2727l8445,2727,8445,2708,8435,2708,8435,2727xe" filled="true" fillcolor="#000000" stroked="false">
                <v:path arrowok="t"/>
                <v:fill type="solid"/>
              </v:shape>
            </v:group>
            <v:group style="position:absolute;left:8435;top:2727;width:10;height:20" coordorigin="8435,2727" coordsize="10,20">
              <v:shape style="position:absolute;left:8435;top:2727;width:10;height:20" coordorigin="8435,2727" coordsize="10,20" path="m8435,2747l8445,2747,8445,2727,8435,2727,8435,2747xe" filled="true" fillcolor="#000000" stroked="false">
                <v:path arrowok="t"/>
                <v:fill type="solid"/>
              </v:shape>
            </v:group>
            <v:group style="position:absolute;left:8435;top:2754;width:10;height:2" coordorigin="8435,2754" coordsize="10,2">
              <v:shape style="position:absolute;left:8435;top:2754;width:10;height:2" coordorigin="8435,2754" coordsize="10,0" path="m8435,2754l8445,2754e" filled="false" stroked="true" strokeweight=".72pt" strokecolor="#000000">
                <v:path arrowok="t"/>
              </v:shape>
            </v:group>
            <v:group style="position:absolute;left:9206;top:2439;width:10;height:20" coordorigin="9206,2439" coordsize="10,20">
              <v:shape style="position:absolute;left:9206;top:2439;width:10;height:20" coordorigin="9206,2439" coordsize="10,20" path="m9206,2459l9216,2459,9216,2439,9206,2439,9206,2459xe" filled="true" fillcolor="#000000" stroked="false">
                <v:path arrowok="t"/>
                <v:fill type="solid"/>
              </v:shape>
            </v:group>
            <v:group style="position:absolute;left:9206;top:2459;width:10;height:20" coordorigin="9206,2459" coordsize="10,20">
              <v:shape style="position:absolute;left:9206;top:2459;width:10;height:20" coordorigin="9206,2459" coordsize="10,20" path="m9206,2478l9216,2478,9216,2459,9206,2459,9206,2478xe" filled="true" fillcolor="#000000" stroked="false">
                <v:path arrowok="t"/>
                <v:fill type="solid"/>
              </v:shape>
            </v:group>
            <v:group style="position:absolute;left:9206;top:2478;width:10;height:20" coordorigin="9206,2478" coordsize="10,20">
              <v:shape style="position:absolute;left:9206;top:2478;width:10;height:20" coordorigin="9206,2478" coordsize="10,20" path="m9206,2497l9216,2497,9216,2478,9206,2478,9206,2497xe" filled="true" fillcolor="#000000" stroked="false">
                <v:path arrowok="t"/>
                <v:fill type="solid"/>
              </v:shape>
            </v:group>
            <v:group style="position:absolute;left:9206;top:2497;width:10;height:20" coordorigin="9206,2497" coordsize="10,20">
              <v:shape style="position:absolute;left:9206;top:2497;width:10;height:20" coordorigin="9206,2497" coordsize="10,20" path="m9206,2516l9216,2516,9216,2497,9206,2497,9206,2516xe" filled="true" fillcolor="#000000" stroked="false">
                <v:path arrowok="t"/>
                <v:fill type="solid"/>
              </v:shape>
            </v:group>
            <v:group style="position:absolute;left:9206;top:2516;width:10;height:20" coordorigin="9206,2516" coordsize="10,20">
              <v:shape style="position:absolute;left:9206;top:2516;width:10;height:20" coordorigin="9206,2516" coordsize="10,20" path="m9206,2535l9216,2535,9216,2516,9206,2516,9206,2535xe" filled="true" fillcolor="#000000" stroked="false">
                <v:path arrowok="t"/>
                <v:fill type="solid"/>
              </v:shape>
            </v:group>
            <v:group style="position:absolute;left:9206;top:2535;width:10;height:20" coordorigin="9206,2535" coordsize="10,20">
              <v:shape style="position:absolute;left:9206;top:2535;width:10;height:20" coordorigin="9206,2535" coordsize="10,20" path="m9206,2555l9216,2555,9216,2535,9206,2535,9206,2555xe" filled="true" fillcolor="#000000" stroked="false">
                <v:path arrowok="t"/>
                <v:fill type="solid"/>
              </v:shape>
            </v:group>
            <v:group style="position:absolute;left:9206;top:2555;width:10;height:20" coordorigin="9206,2555" coordsize="10,20">
              <v:shape style="position:absolute;left:9206;top:2555;width:10;height:20" coordorigin="9206,2555" coordsize="10,20" path="m9206,2574l9216,2574,9216,2555,9206,2555,9206,2574xe" filled="true" fillcolor="#000000" stroked="false">
                <v:path arrowok="t"/>
                <v:fill type="solid"/>
              </v:shape>
            </v:group>
            <v:group style="position:absolute;left:9206;top:2574;width:10;height:20" coordorigin="9206,2574" coordsize="10,20">
              <v:shape style="position:absolute;left:9206;top:2574;width:10;height:20" coordorigin="9206,2574" coordsize="10,20" path="m9206,2593l9216,2593,9216,2574,9206,2574,9206,2593xe" filled="true" fillcolor="#000000" stroked="false">
                <v:path arrowok="t"/>
                <v:fill type="solid"/>
              </v:shape>
            </v:group>
            <v:group style="position:absolute;left:9206;top:2593;width:10;height:20" coordorigin="9206,2593" coordsize="10,20">
              <v:shape style="position:absolute;left:9206;top:2593;width:10;height:20" coordorigin="9206,2593" coordsize="10,20" path="m9206,2612l9216,2612,9216,2593,9206,2593,9206,2612xe" filled="true" fillcolor="#000000" stroked="false">
                <v:path arrowok="t"/>
                <v:fill type="solid"/>
              </v:shape>
            </v:group>
            <v:group style="position:absolute;left:9206;top:2612;width:10;height:20" coordorigin="9206,2612" coordsize="10,20">
              <v:shape style="position:absolute;left:9206;top:2612;width:10;height:20" coordorigin="9206,2612" coordsize="10,20" path="m9206,2631l9216,2631,9216,2612,9206,2612,9206,2631xe" filled="true" fillcolor="#000000" stroked="false">
                <v:path arrowok="t"/>
                <v:fill type="solid"/>
              </v:shape>
            </v:group>
            <v:group style="position:absolute;left:9206;top:2631;width:10;height:20" coordorigin="9206,2631" coordsize="10,20">
              <v:shape style="position:absolute;left:9206;top:2631;width:10;height:20" coordorigin="9206,2631" coordsize="10,20" path="m9206,2651l9216,2651,9216,2631,9206,2631,9206,2651xe" filled="true" fillcolor="#000000" stroked="false">
                <v:path arrowok="t"/>
                <v:fill type="solid"/>
              </v:shape>
            </v:group>
            <v:group style="position:absolute;left:9206;top:2651;width:10;height:20" coordorigin="9206,2651" coordsize="10,20">
              <v:shape style="position:absolute;left:9206;top:2651;width:10;height:20" coordorigin="9206,2651" coordsize="10,20" path="m9206,2670l9216,2670,9216,2651,9206,2651,9206,2670xe" filled="true" fillcolor="#000000" stroked="false">
                <v:path arrowok="t"/>
                <v:fill type="solid"/>
              </v:shape>
            </v:group>
            <v:group style="position:absolute;left:9206;top:2670;width:10;height:20" coordorigin="9206,2670" coordsize="10,20">
              <v:shape style="position:absolute;left:9206;top:2670;width:10;height:20" coordorigin="9206,2670" coordsize="10,20" path="m9206,2689l9216,2689,9216,2670,9206,2670,9206,2689xe" filled="true" fillcolor="#000000" stroked="false">
                <v:path arrowok="t"/>
                <v:fill type="solid"/>
              </v:shape>
            </v:group>
            <v:group style="position:absolute;left:9206;top:2689;width:10;height:20" coordorigin="9206,2689" coordsize="10,20">
              <v:shape style="position:absolute;left:9206;top:2689;width:10;height:20" coordorigin="9206,2689" coordsize="10,20" path="m9206,2708l9216,2708,9216,2689,9206,2689,9206,2708xe" filled="true" fillcolor="#000000" stroked="false">
                <v:path arrowok="t"/>
                <v:fill type="solid"/>
              </v:shape>
            </v:group>
            <v:group style="position:absolute;left:9206;top:2708;width:10;height:20" coordorigin="9206,2708" coordsize="10,20">
              <v:shape style="position:absolute;left:9206;top:2708;width:10;height:20" coordorigin="9206,2708" coordsize="10,20" path="m9206,2727l9216,2727,9216,2708,9206,2708,9206,2727xe" filled="true" fillcolor="#000000" stroked="false">
                <v:path arrowok="t"/>
                <v:fill type="solid"/>
              </v:shape>
            </v:group>
            <v:group style="position:absolute;left:9206;top:2727;width:10;height:20" coordorigin="9206,2727" coordsize="10,20">
              <v:shape style="position:absolute;left:9206;top:2727;width:10;height:20" coordorigin="9206,2727" coordsize="10,20" path="m9206,2747l9216,2747,9216,2727,9206,2727,9206,2747xe" filled="true" fillcolor="#000000" stroked="false">
                <v:path arrowok="t"/>
                <v:fill type="solid"/>
              </v:shape>
            </v:group>
            <v:group style="position:absolute;left:9206;top:2754;width:10;height:2" coordorigin="9206,2754" coordsize="10,2">
              <v:shape style="position:absolute;left:9206;top:2754;width:10;height:2" coordorigin="9206,2754" coordsize="10,0" path="m9206,2754l9216,2754e" filled="false" stroked="true" strokeweight=".72pt" strokecolor="#000000">
                <v:path arrowok="t"/>
              </v:shape>
            </v:group>
            <v:group style="position:absolute;left:10310;top:2439;width:10;height:20" coordorigin="10310,2439" coordsize="10,20">
              <v:shape style="position:absolute;left:10310;top:2439;width:10;height:20" coordorigin="10310,2439" coordsize="10,20" path="m10310,2459l10320,2459,10320,2439,10310,2439,10310,2459xe" filled="true" fillcolor="#000000" stroked="false">
                <v:path arrowok="t"/>
                <v:fill type="solid"/>
              </v:shape>
            </v:group>
            <v:group style="position:absolute;left:10310;top:2459;width:10;height:20" coordorigin="10310,2459" coordsize="10,20">
              <v:shape style="position:absolute;left:10310;top:2459;width:10;height:20" coordorigin="10310,2459" coordsize="10,20" path="m10310,2478l10320,2478,10320,2459,10310,2459,10310,2478xe" filled="true" fillcolor="#000000" stroked="false">
                <v:path arrowok="t"/>
                <v:fill type="solid"/>
              </v:shape>
            </v:group>
            <v:group style="position:absolute;left:10310;top:2478;width:10;height:20" coordorigin="10310,2478" coordsize="10,20">
              <v:shape style="position:absolute;left:10310;top:2478;width:10;height:20" coordorigin="10310,2478" coordsize="10,20" path="m10310,2497l10320,2497,10320,2478,10310,2478,10310,2497xe" filled="true" fillcolor="#000000" stroked="false">
                <v:path arrowok="t"/>
                <v:fill type="solid"/>
              </v:shape>
            </v:group>
            <v:group style="position:absolute;left:10310;top:2497;width:10;height:20" coordorigin="10310,2497" coordsize="10,20">
              <v:shape style="position:absolute;left:10310;top:2497;width:10;height:20" coordorigin="10310,2497" coordsize="10,20" path="m10310,2516l10320,2516,10320,2497,10310,2497,10310,2516xe" filled="true" fillcolor="#000000" stroked="false">
                <v:path arrowok="t"/>
                <v:fill type="solid"/>
              </v:shape>
            </v:group>
            <v:group style="position:absolute;left:10310;top:2516;width:10;height:20" coordorigin="10310,2516" coordsize="10,20">
              <v:shape style="position:absolute;left:10310;top:2516;width:10;height:20" coordorigin="10310,2516" coordsize="10,20" path="m10310,2535l10320,2535,10320,2516,10310,2516,10310,2535xe" filled="true" fillcolor="#000000" stroked="false">
                <v:path arrowok="t"/>
                <v:fill type="solid"/>
              </v:shape>
            </v:group>
            <v:group style="position:absolute;left:10310;top:2535;width:10;height:20" coordorigin="10310,2535" coordsize="10,20">
              <v:shape style="position:absolute;left:10310;top:2535;width:10;height:20" coordorigin="10310,2535" coordsize="10,20" path="m10310,2555l10320,2555,10320,2535,10310,2535,10310,2555xe" filled="true" fillcolor="#000000" stroked="false">
                <v:path arrowok="t"/>
                <v:fill type="solid"/>
              </v:shape>
            </v:group>
            <v:group style="position:absolute;left:10310;top:2555;width:10;height:20" coordorigin="10310,2555" coordsize="10,20">
              <v:shape style="position:absolute;left:10310;top:2555;width:10;height:20" coordorigin="10310,2555" coordsize="10,20" path="m10310,2574l10320,2574,10320,2555,10310,2555,10310,2574xe" filled="true" fillcolor="#000000" stroked="false">
                <v:path arrowok="t"/>
                <v:fill type="solid"/>
              </v:shape>
            </v:group>
            <v:group style="position:absolute;left:10310;top:2574;width:10;height:20" coordorigin="10310,2574" coordsize="10,20">
              <v:shape style="position:absolute;left:10310;top:2574;width:10;height:20" coordorigin="10310,2574" coordsize="10,20" path="m10310,2593l10320,2593,10320,2574,10310,2574,10310,2593xe" filled="true" fillcolor="#000000" stroked="false">
                <v:path arrowok="t"/>
                <v:fill type="solid"/>
              </v:shape>
            </v:group>
            <v:group style="position:absolute;left:10310;top:2593;width:10;height:20" coordorigin="10310,2593" coordsize="10,20">
              <v:shape style="position:absolute;left:10310;top:2593;width:10;height:20" coordorigin="10310,2593" coordsize="10,20" path="m10310,2612l10320,2612,10320,2593,10310,2593,10310,2612xe" filled="true" fillcolor="#000000" stroked="false">
                <v:path arrowok="t"/>
                <v:fill type="solid"/>
              </v:shape>
            </v:group>
            <v:group style="position:absolute;left:10310;top:2612;width:10;height:20" coordorigin="10310,2612" coordsize="10,20">
              <v:shape style="position:absolute;left:10310;top:2612;width:10;height:20" coordorigin="10310,2612" coordsize="10,20" path="m10310,2631l10320,2631,10320,2612,10310,2612,10310,2631xe" filled="true" fillcolor="#000000" stroked="false">
                <v:path arrowok="t"/>
                <v:fill type="solid"/>
              </v:shape>
            </v:group>
            <v:group style="position:absolute;left:10310;top:2631;width:10;height:20" coordorigin="10310,2631" coordsize="10,20">
              <v:shape style="position:absolute;left:10310;top:2631;width:10;height:20" coordorigin="10310,2631" coordsize="10,20" path="m10310,2651l10320,2651,10320,2631,10310,2631,10310,2651xe" filled="true" fillcolor="#000000" stroked="false">
                <v:path arrowok="t"/>
                <v:fill type="solid"/>
              </v:shape>
            </v:group>
            <v:group style="position:absolute;left:10310;top:2651;width:10;height:20" coordorigin="10310,2651" coordsize="10,20">
              <v:shape style="position:absolute;left:10310;top:2651;width:10;height:20" coordorigin="10310,2651" coordsize="10,20" path="m10310,2670l10320,2670,10320,2651,10310,2651,10310,2670xe" filled="true" fillcolor="#000000" stroked="false">
                <v:path arrowok="t"/>
                <v:fill type="solid"/>
              </v:shape>
            </v:group>
            <v:group style="position:absolute;left:10310;top:2670;width:10;height:20" coordorigin="10310,2670" coordsize="10,20">
              <v:shape style="position:absolute;left:10310;top:2670;width:10;height:20" coordorigin="10310,2670" coordsize="10,20" path="m10310,2689l10320,2689,10320,2670,10310,2670,10310,2689xe" filled="true" fillcolor="#000000" stroked="false">
                <v:path arrowok="t"/>
                <v:fill type="solid"/>
              </v:shape>
            </v:group>
            <v:group style="position:absolute;left:10310;top:2689;width:10;height:20" coordorigin="10310,2689" coordsize="10,20">
              <v:shape style="position:absolute;left:10310;top:2689;width:10;height:20" coordorigin="10310,2689" coordsize="10,20" path="m10310,2708l10320,2708,10320,2689,10310,2689,10310,2708xe" filled="true" fillcolor="#000000" stroked="false">
                <v:path arrowok="t"/>
                <v:fill type="solid"/>
              </v:shape>
            </v:group>
            <v:group style="position:absolute;left:10310;top:2708;width:10;height:20" coordorigin="10310,2708" coordsize="10,20">
              <v:shape style="position:absolute;left:10310;top:2708;width:10;height:20" coordorigin="10310,2708" coordsize="10,20" path="m10310,2727l10320,2727,10320,2708,10310,2708,10310,2727xe" filled="true" fillcolor="#000000" stroked="false">
                <v:path arrowok="t"/>
                <v:fill type="solid"/>
              </v:shape>
            </v:group>
            <v:group style="position:absolute;left:10310;top:2727;width:10;height:20" coordorigin="10310,2727" coordsize="10,20">
              <v:shape style="position:absolute;left:10310;top:2727;width:10;height:20" coordorigin="10310,2727" coordsize="10,20" path="m10310,2747l10320,2747,10320,2727,10310,2727,10310,2747xe" filled="true" fillcolor="#000000" stroked="false">
                <v:path arrowok="t"/>
                <v:fill type="solid"/>
              </v:shape>
            </v:group>
            <v:group style="position:absolute;left:10310;top:2754;width:10;height:2" coordorigin="10310,2754" coordsize="10,2">
              <v:shape style="position:absolute;left:10310;top:2754;width:10;height:2" coordorigin="10310,2754" coordsize="10,0" path="m10310,2754l10320,2754e" filled="false" stroked="true" strokeweight=".72pt" strokecolor="#000000">
                <v:path arrowok="t"/>
              </v:shape>
              <v:shape style="position:absolute;left:1690;top:2670;width:1519;height:101" type="#_x0000_t75" stroked="false">
                <v:imagedata r:id="rId775" o:title=""/>
              </v:shape>
              <v:shape style="position:absolute;left:3185;top:2761;width:1301;height:10" type="#_x0000_t75" stroked="false">
                <v:imagedata r:id="rId774" o:title=""/>
              </v:shape>
              <v:shape style="position:absolute;left:4482;top:2761;width:761;height:10" type="#_x0000_t75" stroked="false">
                <v:imagedata r:id="rId769" o:title=""/>
              </v:shape>
              <v:shape style="position:absolute;left:5238;top:2761;width:1992;height:10" type="#_x0000_t75" stroked="false">
                <v:imagedata r:id="rId770" o:title=""/>
              </v:shape>
              <v:shape style="position:absolute;left:7225;top:2761;width:1210;height:10" type="#_x0000_t75" stroked="false">
                <v:imagedata r:id="rId771" o:title=""/>
              </v:shape>
              <v:shape style="position:absolute;left:8430;top:2761;width:2645;height:10" type="#_x0000_t75" stroked="false">
                <v:imagedata r:id="rId772" o:title=""/>
              </v:shape>
            </v:group>
            <v:group style="position:absolute;left:4487;top:2771;width:10;height:20" coordorigin="4487,2771" coordsize="10,20">
              <v:shape style="position:absolute;left:4487;top:2771;width:10;height:20" coordorigin="4487,2771" coordsize="10,20" path="m4487,2790l4496,2790,4496,2771,4487,2771,4487,2790xe" filled="true" fillcolor="#000000" stroked="false">
                <v:path arrowok="t"/>
                <v:fill type="solid"/>
              </v:shape>
            </v:group>
            <v:group style="position:absolute;left:4487;top:2790;width:10;height:20" coordorigin="4487,2790" coordsize="10,20">
              <v:shape style="position:absolute;left:4487;top:2790;width:10;height:20" coordorigin="4487,2790" coordsize="10,20" path="m4487,2809l4496,2809,4496,2790,4487,2790,4487,2809xe" filled="true" fillcolor="#000000" stroked="false">
                <v:path arrowok="t"/>
                <v:fill type="solid"/>
              </v:shape>
            </v:group>
            <v:group style="position:absolute;left:4487;top:2809;width:10;height:20" coordorigin="4487,2809" coordsize="10,20">
              <v:shape style="position:absolute;left:4487;top:2809;width:10;height:20" coordorigin="4487,2809" coordsize="10,20" path="m4487,2828l4496,2828,4496,2809,4487,2809,4487,2828xe" filled="true" fillcolor="#000000" stroked="false">
                <v:path arrowok="t"/>
                <v:fill type="solid"/>
              </v:shape>
            </v:group>
            <v:group style="position:absolute;left:4487;top:2828;width:10;height:20" coordorigin="4487,2828" coordsize="10,20">
              <v:shape style="position:absolute;left:4487;top:2828;width:10;height:20" coordorigin="4487,2828" coordsize="10,20" path="m4487,2847l4496,2847,4496,2828,4487,2828,4487,2847xe" filled="true" fillcolor="#000000" stroked="false">
                <v:path arrowok="t"/>
                <v:fill type="solid"/>
              </v:shape>
            </v:group>
            <v:group style="position:absolute;left:4487;top:2847;width:10;height:20" coordorigin="4487,2847" coordsize="10,20">
              <v:shape style="position:absolute;left:4487;top:2847;width:10;height:20" coordorigin="4487,2847" coordsize="10,20" path="m4487,2867l4496,2867,4496,2847,4487,2847,4487,2867xe" filled="true" fillcolor="#000000" stroked="false">
                <v:path arrowok="t"/>
                <v:fill type="solid"/>
              </v:shape>
            </v:group>
            <v:group style="position:absolute;left:4487;top:2867;width:10;height:20" coordorigin="4487,2867" coordsize="10,20">
              <v:shape style="position:absolute;left:4487;top:2867;width:10;height:20" coordorigin="4487,2867" coordsize="10,20" path="m4487,2886l4496,2886,4496,2867,4487,2867,4487,2886xe" filled="true" fillcolor="#000000" stroked="false">
                <v:path arrowok="t"/>
                <v:fill type="solid"/>
              </v:shape>
            </v:group>
            <v:group style="position:absolute;left:4487;top:2886;width:10;height:20" coordorigin="4487,2886" coordsize="10,20">
              <v:shape style="position:absolute;left:4487;top:2886;width:10;height:20" coordorigin="4487,2886" coordsize="10,20" path="m4487,2905l4496,2905,4496,2886,4487,2886,4487,2905xe" filled="true" fillcolor="#000000" stroked="false">
                <v:path arrowok="t"/>
                <v:fill type="solid"/>
              </v:shape>
            </v:group>
            <v:group style="position:absolute;left:4487;top:2905;width:10;height:20" coordorigin="4487,2905" coordsize="10,20">
              <v:shape style="position:absolute;left:4487;top:2905;width:10;height:20" coordorigin="4487,2905" coordsize="10,20" path="m4487,2924l4496,2924,4496,2905,4487,2905,4487,2924xe" filled="true" fillcolor="#000000" stroked="false">
                <v:path arrowok="t"/>
                <v:fill type="solid"/>
              </v:shape>
            </v:group>
            <v:group style="position:absolute;left:4487;top:2924;width:10;height:20" coordorigin="4487,2924" coordsize="10,20">
              <v:shape style="position:absolute;left:4487;top:2924;width:10;height:20" coordorigin="4487,2924" coordsize="10,20" path="m4487,2943l4496,2943,4496,2924,4487,2924,4487,2943xe" filled="true" fillcolor="#000000" stroked="false">
                <v:path arrowok="t"/>
                <v:fill type="solid"/>
              </v:shape>
            </v:group>
            <v:group style="position:absolute;left:4487;top:2943;width:10;height:20" coordorigin="4487,2943" coordsize="10,20">
              <v:shape style="position:absolute;left:4487;top:2943;width:10;height:20" coordorigin="4487,2943" coordsize="10,20" path="m4487,2963l4496,2963,4496,2943,4487,2943,4487,2963xe" filled="true" fillcolor="#000000" stroked="false">
                <v:path arrowok="t"/>
                <v:fill type="solid"/>
              </v:shape>
            </v:group>
            <v:group style="position:absolute;left:4487;top:2963;width:10;height:20" coordorigin="4487,2963" coordsize="10,20">
              <v:shape style="position:absolute;left:4487;top:2963;width:10;height:20" coordorigin="4487,2963" coordsize="10,20" path="m4487,2982l4496,2982,4496,2963,4487,2963,4487,2982xe" filled="true" fillcolor="#000000" stroked="false">
                <v:path arrowok="t"/>
                <v:fill type="solid"/>
              </v:shape>
            </v:group>
            <v:group style="position:absolute;left:4487;top:2982;width:10;height:20" coordorigin="4487,2982" coordsize="10,20">
              <v:shape style="position:absolute;left:4487;top:2982;width:10;height:20" coordorigin="4487,2982" coordsize="10,20" path="m4487,3001l4496,3001,4496,2982,4487,2982,4487,3001xe" filled="true" fillcolor="#000000" stroked="false">
                <v:path arrowok="t"/>
                <v:fill type="solid"/>
              </v:shape>
            </v:group>
            <v:group style="position:absolute;left:4487;top:3001;width:10;height:20" coordorigin="4487,3001" coordsize="10,20">
              <v:shape style="position:absolute;left:4487;top:3001;width:10;height:20" coordorigin="4487,3001" coordsize="10,20" path="m4487,3020l4496,3020,4496,3001,4487,3001,4487,3020xe" filled="true" fillcolor="#000000" stroked="false">
                <v:path arrowok="t"/>
                <v:fill type="solid"/>
              </v:shape>
            </v:group>
            <v:group style="position:absolute;left:4487;top:3020;width:10;height:20" coordorigin="4487,3020" coordsize="10,20">
              <v:shape style="position:absolute;left:4487;top:3020;width:10;height:20" coordorigin="4487,3020" coordsize="10,20" path="m4487,3039l4496,3039,4496,3020,4487,3020,4487,3039xe" filled="true" fillcolor="#000000" stroked="false">
                <v:path arrowok="t"/>
                <v:fill type="solid"/>
              </v:shape>
            </v:group>
            <v:group style="position:absolute;left:4487;top:3039;width:10;height:20" coordorigin="4487,3039" coordsize="10,20">
              <v:shape style="position:absolute;left:4487;top:3039;width:10;height:20" coordorigin="4487,3039" coordsize="10,20" path="m4487,3059l4496,3059,4496,3039,4487,3039,4487,3059xe" filled="true" fillcolor="#000000" stroked="false">
                <v:path arrowok="t"/>
                <v:fill type="solid"/>
              </v:shape>
            </v:group>
            <v:group style="position:absolute;left:4487;top:3059;width:10;height:20" coordorigin="4487,3059" coordsize="10,20">
              <v:shape style="position:absolute;left:4487;top:3059;width:10;height:20" coordorigin="4487,3059" coordsize="10,20" path="m4487,3078l4496,3078,4496,3059,4487,3059,4487,3078xe" filled="true" fillcolor="#000000" stroked="false">
                <v:path arrowok="t"/>
                <v:fill type="solid"/>
              </v:shape>
            </v:group>
            <v:group style="position:absolute;left:4487;top:3084;width:10;height:2" coordorigin="4487,3084" coordsize="10,2">
              <v:shape style="position:absolute;left:4487;top:3084;width:10;height:2" coordorigin="4487,3084" coordsize="10,0" path="m4487,3084l4496,3084e" filled="false" stroked="true" strokeweight=".600010pt" strokecolor="#000000">
                <v:path arrowok="t"/>
              </v:shape>
            </v:group>
            <v:group style="position:absolute;left:5243;top:2771;width:10;height:20" coordorigin="5243,2771" coordsize="10,20">
              <v:shape style="position:absolute;left:5243;top:2771;width:10;height:20" coordorigin="5243,2771" coordsize="10,20" path="m5243,2790l5252,2790,5252,2771,5243,2771,5243,2790xe" filled="true" fillcolor="#000000" stroked="false">
                <v:path arrowok="t"/>
                <v:fill type="solid"/>
              </v:shape>
            </v:group>
            <v:group style="position:absolute;left:5243;top:2790;width:10;height:20" coordorigin="5243,2790" coordsize="10,20">
              <v:shape style="position:absolute;left:5243;top:2790;width:10;height:20" coordorigin="5243,2790" coordsize="10,20" path="m5243,2809l5252,2809,5252,2790,5243,2790,5243,2809xe" filled="true" fillcolor="#000000" stroked="false">
                <v:path arrowok="t"/>
                <v:fill type="solid"/>
              </v:shape>
            </v:group>
            <v:group style="position:absolute;left:5243;top:2809;width:10;height:20" coordorigin="5243,2809" coordsize="10,20">
              <v:shape style="position:absolute;left:5243;top:2809;width:10;height:20" coordorigin="5243,2809" coordsize="10,20" path="m5243,2828l5252,2828,5252,2809,5243,2809,5243,2828xe" filled="true" fillcolor="#000000" stroked="false">
                <v:path arrowok="t"/>
                <v:fill type="solid"/>
              </v:shape>
            </v:group>
            <v:group style="position:absolute;left:5243;top:2828;width:10;height:20" coordorigin="5243,2828" coordsize="10,20">
              <v:shape style="position:absolute;left:5243;top:2828;width:10;height:20" coordorigin="5243,2828" coordsize="10,20" path="m5243,2847l5252,2847,5252,2828,5243,2828,5243,2847xe" filled="true" fillcolor="#000000" stroked="false">
                <v:path arrowok="t"/>
                <v:fill type="solid"/>
              </v:shape>
            </v:group>
            <v:group style="position:absolute;left:5243;top:2847;width:10;height:20" coordorigin="5243,2847" coordsize="10,20">
              <v:shape style="position:absolute;left:5243;top:2847;width:10;height:20" coordorigin="5243,2847" coordsize="10,20" path="m5243,2867l5252,2867,5252,2847,5243,2847,5243,2867xe" filled="true" fillcolor="#000000" stroked="false">
                <v:path arrowok="t"/>
                <v:fill type="solid"/>
              </v:shape>
            </v:group>
            <v:group style="position:absolute;left:5243;top:2867;width:10;height:20" coordorigin="5243,2867" coordsize="10,20">
              <v:shape style="position:absolute;left:5243;top:2867;width:10;height:20" coordorigin="5243,2867" coordsize="10,20" path="m5243,2886l5252,2886,5252,2867,5243,2867,5243,2886xe" filled="true" fillcolor="#000000" stroked="false">
                <v:path arrowok="t"/>
                <v:fill type="solid"/>
              </v:shape>
            </v:group>
            <v:group style="position:absolute;left:5243;top:2886;width:10;height:20" coordorigin="5243,2886" coordsize="10,20">
              <v:shape style="position:absolute;left:5243;top:2886;width:10;height:20" coordorigin="5243,2886" coordsize="10,20" path="m5243,2905l5252,2905,5252,2886,5243,2886,5243,2905xe" filled="true" fillcolor="#000000" stroked="false">
                <v:path arrowok="t"/>
                <v:fill type="solid"/>
              </v:shape>
            </v:group>
            <v:group style="position:absolute;left:5243;top:2905;width:10;height:20" coordorigin="5243,2905" coordsize="10,20">
              <v:shape style="position:absolute;left:5243;top:2905;width:10;height:20" coordorigin="5243,2905" coordsize="10,20" path="m5243,2924l5252,2924,5252,2905,5243,2905,5243,2924xe" filled="true" fillcolor="#000000" stroked="false">
                <v:path arrowok="t"/>
                <v:fill type="solid"/>
              </v:shape>
            </v:group>
            <v:group style="position:absolute;left:5243;top:2924;width:10;height:20" coordorigin="5243,2924" coordsize="10,20">
              <v:shape style="position:absolute;left:5243;top:2924;width:10;height:20" coordorigin="5243,2924" coordsize="10,20" path="m5243,2943l5252,2943,5252,2924,5243,2924,5243,2943xe" filled="true" fillcolor="#000000" stroked="false">
                <v:path arrowok="t"/>
                <v:fill type="solid"/>
              </v:shape>
            </v:group>
            <v:group style="position:absolute;left:5243;top:2943;width:10;height:20" coordorigin="5243,2943" coordsize="10,20">
              <v:shape style="position:absolute;left:5243;top:2943;width:10;height:20" coordorigin="5243,2943" coordsize="10,20" path="m5243,2963l5252,2963,5252,2943,5243,2943,5243,2963xe" filled="true" fillcolor="#000000" stroked="false">
                <v:path arrowok="t"/>
                <v:fill type="solid"/>
              </v:shape>
            </v:group>
            <v:group style="position:absolute;left:5243;top:2963;width:10;height:20" coordorigin="5243,2963" coordsize="10,20">
              <v:shape style="position:absolute;left:5243;top:2963;width:10;height:20" coordorigin="5243,2963" coordsize="10,20" path="m5243,2982l5252,2982,5252,2963,5243,2963,5243,2982xe" filled="true" fillcolor="#000000" stroked="false">
                <v:path arrowok="t"/>
                <v:fill type="solid"/>
              </v:shape>
            </v:group>
            <v:group style="position:absolute;left:5243;top:2982;width:10;height:20" coordorigin="5243,2982" coordsize="10,20">
              <v:shape style="position:absolute;left:5243;top:2982;width:10;height:20" coordorigin="5243,2982" coordsize="10,20" path="m5243,3001l5252,3001,5252,2982,5243,2982,5243,3001xe" filled="true" fillcolor="#000000" stroked="false">
                <v:path arrowok="t"/>
                <v:fill type="solid"/>
              </v:shape>
            </v:group>
            <v:group style="position:absolute;left:5243;top:3001;width:10;height:20" coordorigin="5243,3001" coordsize="10,20">
              <v:shape style="position:absolute;left:5243;top:3001;width:10;height:20" coordorigin="5243,3001" coordsize="10,20" path="m5243,3020l5252,3020,5252,3001,5243,3001,5243,3020xe" filled="true" fillcolor="#000000" stroked="false">
                <v:path arrowok="t"/>
                <v:fill type="solid"/>
              </v:shape>
            </v:group>
            <v:group style="position:absolute;left:5243;top:3020;width:10;height:20" coordorigin="5243,3020" coordsize="10,20">
              <v:shape style="position:absolute;left:5243;top:3020;width:10;height:20" coordorigin="5243,3020" coordsize="10,20" path="m5243,3039l5252,3039,5252,3020,5243,3020,5243,3039xe" filled="true" fillcolor="#000000" stroked="false">
                <v:path arrowok="t"/>
                <v:fill type="solid"/>
              </v:shape>
            </v:group>
            <v:group style="position:absolute;left:5243;top:3039;width:10;height:20" coordorigin="5243,3039" coordsize="10,20">
              <v:shape style="position:absolute;left:5243;top:3039;width:10;height:20" coordorigin="5243,3039" coordsize="10,20" path="m5243,3059l5252,3059,5252,3039,5243,3039,5243,3059xe" filled="true" fillcolor="#000000" stroked="false">
                <v:path arrowok="t"/>
                <v:fill type="solid"/>
              </v:shape>
            </v:group>
            <v:group style="position:absolute;left:5243;top:3059;width:10;height:20" coordorigin="5243,3059" coordsize="10,20">
              <v:shape style="position:absolute;left:5243;top:3059;width:10;height:20" coordorigin="5243,3059" coordsize="10,20" path="m5243,3078l5252,3078,5252,3059,5243,3059,5243,3078xe" filled="true" fillcolor="#000000" stroked="false">
                <v:path arrowok="t"/>
                <v:fill type="solid"/>
              </v:shape>
            </v:group>
            <v:group style="position:absolute;left:5243;top:3084;width:10;height:2" coordorigin="5243,3084" coordsize="10,2">
              <v:shape style="position:absolute;left:5243;top:3084;width:10;height:2" coordorigin="5243,3084" coordsize="10,0" path="m5243,3084l5252,3084e" filled="false" stroked="true" strokeweight=".600010pt" strokecolor="#000000">
                <v:path arrowok="t"/>
              </v:shape>
            </v:group>
            <v:group style="position:absolute;left:6378;top:2771;width:10;height:20" coordorigin="6378,2771" coordsize="10,20">
              <v:shape style="position:absolute;left:6378;top:2771;width:10;height:20" coordorigin="6378,2771" coordsize="10,20" path="m6378,2790l6388,2790,6388,2771,6378,2771,6378,2790xe" filled="true" fillcolor="#000000" stroked="false">
                <v:path arrowok="t"/>
                <v:fill type="solid"/>
              </v:shape>
            </v:group>
            <v:group style="position:absolute;left:6378;top:2790;width:10;height:20" coordorigin="6378,2790" coordsize="10,20">
              <v:shape style="position:absolute;left:6378;top:2790;width:10;height:20" coordorigin="6378,2790" coordsize="10,20" path="m6378,2809l6388,2809,6388,2790,6378,2790,6378,2809xe" filled="true" fillcolor="#000000" stroked="false">
                <v:path arrowok="t"/>
                <v:fill type="solid"/>
              </v:shape>
            </v:group>
            <v:group style="position:absolute;left:6378;top:2809;width:10;height:20" coordorigin="6378,2809" coordsize="10,20">
              <v:shape style="position:absolute;left:6378;top:2809;width:10;height:20" coordorigin="6378,2809" coordsize="10,20" path="m6378,2828l6388,2828,6388,2809,6378,2809,6378,2828xe" filled="true" fillcolor="#000000" stroked="false">
                <v:path arrowok="t"/>
                <v:fill type="solid"/>
              </v:shape>
            </v:group>
            <v:group style="position:absolute;left:6378;top:2828;width:10;height:20" coordorigin="6378,2828" coordsize="10,20">
              <v:shape style="position:absolute;left:6378;top:2828;width:10;height:20" coordorigin="6378,2828" coordsize="10,20" path="m6378,2847l6388,2847,6388,2828,6378,2828,6378,2847xe" filled="true" fillcolor="#000000" stroked="false">
                <v:path arrowok="t"/>
                <v:fill type="solid"/>
              </v:shape>
            </v:group>
            <v:group style="position:absolute;left:6378;top:2847;width:10;height:20" coordorigin="6378,2847" coordsize="10,20">
              <v:shape style="position:absolute;left:6378;top:2847;width:10;height:20" coordorigin="6378,2847" coordsize="10,20" path="m6378,2867l6388,2867,6388,2847,6378,2847,6378,2867xe" filled="true" fillcolor="#000000" stroked="false">
                <v:path arrowok="t"/>
                <v:fill type="solid"/>
              </v:shape>
            </v:group>
            <v:group style="position:absolute;left:6378;top:2867;width:10;height:20" coordorigin="6378,2867" coordsize="10,20">
              <v:shape style="position:absolute;left:6378;top:2867;width:10;height:20" coordorigin="6378,2867" coordsize="10,20" path="m6378,2886l6388,2886,6388,2867,6378,2867,6378,2886xe" filled="true" fillcolor="#000000" stroked="false">
                <v:path arrowok="t"/>
                <v:fill type="solid"/>
              </v:shape>
            </v:group>
            <v:group style="position:absolute;left:6378;top:2886;width:10;height:20" coordorigin="6378,2886" coordsize="10,20">
              <v:shape style="position:absolute;left:6378;top:2886;width:10;height:20" coordorigin="6378,2886" coordsize="10,20" path="m6378,2905l6388,2905,6388,2886,6378,2886,6378,2905xe" filled="true" fillcolor="#000000" stroked="false">
                <v:path arrowok="t"/>
                <v:fill type="solid"/>
              </v:shape>
            </v:group>
            <v:group style="position:absolute;left:6378;top:2905;width:10;height:20" coordorigin="6378,2905" coordsize="10,20">
              <v:shape style="position:absolute;left:6378;top:2905;width:10;height:20" coordorigin="6378,2905" coordsize="10,20" path="m6378,2924l6388,2924,6388,2905,6378,2905,6378,2924xe" filled="true" fillcolor="#000000" stroked="false">
                <v:path arrowok="t"/>
                <v:fill type="solid"/>
              </v:shape>
            </v:group>
            <v:group style="position:absolute;left:6378;top:2924;width:10;height:20" coordorigin="6378,2924" coordsize="10,20">
              <v:shape style="position:absolute;left:6378;top:2924;width:10;height:20" coordorigin="6378,2924" coordsize="10,20" path="m6378,2943l6388,2943,6388,2924,6378,2924,6378,2943xe" filled="true" fillcolor="#000000" stroked="false">
                <v:path arrowok="t"/>
                <v:fill type="solid"/>
              </v:shape>
            </v:group>
            <v:group style="position:absolute;left:6378;top:2943;width:10;height:20" coordorigin="6378,2943" coordsize="10,20">
              <v:shape style="position:absolute;left:6378;top:2943;width:10;height:20" coordorigin="6378,2943" coordsize="10,20" path="m6378,2963l6388,2963,6388,2943,6378,2943,6378,2963xe" filled="true" fillcolor="#000000" stroked="false">
                <v:path arrowok="t"/>
                <v:fill type="solid"/>
              </v:shape>
            </v:group>
            <v:group style="position:absolute;left:6378;top:2963;width:10;height:20" coordorigin="6378,2963" coordsize="10,20">
              <v:shape style="position:absolute;left:6378;top:2963;width:10;height:20" coordorigin="6378,2963" coordsize="10,20" path="m6378,2982l6388,2982,6388,2963,6378,2963,6378,2982xe" filled="true" fillcolor="#000000" stroked="false">
                <v:path arrowok="t"/>
                <v:fill type="solid"/>
              </v:shape>
            </v:group>
            <v:group style="position:absolute;left:6378;top:2982;width:10;height:20" coordorigin="6378,2982" coordsize="10,20">
              <v:shape style="position:absolute;left:6378;top:2982;width:10;height:20" coordorigin="6378,2982" coordsize="10,20" path="m6378,3001l6388,3001,6388,2982,6378,2982,6378,3001xe" filled="true" fillcolor="#000000" stroked="false">
                <v:path arrowok="t"/>
                <v:fill type="solid"/>
              </v:shape>
            </v:group>
            <v:group style="position:absolute;left:6378;top:3001;width:10;height:20" coordorigin="6378,3001" coordsize="10,20">
              <v:shape style="position:absolute;left:6378;top:3001;width:10;height:20" coordorigin="6378,3001" coordsize="10,20" path="m6378,3020l6388,3020,6388,3001,6378,3001,6378,3020xe" filled="true" fillcolor="#000000" stroked="false">
                <v:path arrowok="t"/>
                <v:fill type="solid"/>
              </v:shape>
            </v:group>
            <v:group style="position:absolute;left:6378;top:3020;width:10;height:20" coordorigin="6378,3020" coordsize="10,20">
              <v:shape style="position:absolute;left:6378;top:3020;width:10;height:20" coordorigin="6378,3020" coordsize="10,20" path="m6378,3039l6388,3039,6388,3020,6378,3020,6378,3039xe" filled="true" fillcolor="#000000" stroked="false">
                <v:path arrowok="t"/>
                <v:fill type="solid"/>
              </v:shape>
            </v:group>
            <v:group style="position:absolute;left:6378;top:3039;width:10;height:20" coordorigin="6378,3039" coordsize="10,20">
              <v:shape style="position:absolute;left:6378;top:3039;width:10;height:20" coordorigin="6378,3039" coordsize="10,20" path="m6378,3059l6388,3059,6388,3039,6378,3039,6378,3059xe" filled="true" fillcolor="#000000" stroked="false">
                <v:path arrowok="t"/>
                <v:fill type="solid"/>
              </v:shape>
            </v:group>
            <v:group style="position:absolute;left:6378;top:3059;width:10;height:20" coordorigin="6378,3059" coordsize="10,20">
              <v:shape style="position:absolute;left:6378;top:3059;width:10;height:20" coordorigin="6378,3059" coordsize="10,20" path="m6378,3078l6388,3078,6388,3059,6378,3059,6378,3078xe" filled="true" fillcolor="#000000" stroked="false">
                <v:path arrowok="t"/>
                <v:fill type="solid"/>
              </v:shape>
            </v:group>
            <v:group style="position:absolute;left:6378;top:3084;width:10;height:2" coordorigin="6378,3084" coordsize="10,2">
              <v:shape style="position:absolute;left:6378;top:3084;width:10;height:2" coordorigin="6378,3084" coordsize="10,0" path="m6378,3084l6388,3084e" filled="false" stroked="true" strokeweight=".600010pt" strokecolor="#000000">
                <v:path arrowok="t"/>
              </v:shape>
            </v:group>
            <v:group style="position:absolute;left:7230;top:2771;width:10;height:20" coordorigin="7230,2771" coordsize="10,20">
              <v:shape style="position:absolute;left:7230;top:2771;width:10;height:20" coordorigin="7230,2771" coordsize="10,20" path="m7230,2790l7240,2790,7240,2771,7230,2771,7230,2790xe" filled="true" fillcolor="#000000" stroked="false">
                <v:path arrowok="t"/>
                <v:fill type="solid"/>
              </v:shape>
            </v:group>
            <v:group style="position:absolute;left:7230;top:2790;width:10;height:20" coordorigin="7230,2790" coordsize="10,20">
              <v:shape style="position:absolute;left:7230;top:2790;width:10;height:20" coordorigin="7230,2790" coordsize="10,20" path="m7230,2809l7240,2809,7240,2790,7230,2790,7230,2809xe" filled="true" fillcolor="#000000" stroked="false">
                <v:path arrowok="t"/>
                <v:fill type="solid"/>
              </v:shape>
            </v:group>
            <v:group style="position:absolute;left:7230;top:2809;width:10;height:20" coordorigin="7230,2809" coordsize="10,20">
              <v:shape style="position:absolute;left:7230;top:2809;width:10;height:20" coordorigin="7230,2809" coordsize="10,20" path="m7230,2828l7240,2828,7240,2809,7230,2809,7230,2828xe" filled="true" fillcolor="#000000" stroked="false">
                <v:path arrowok="t"/>
                <v:fill type="solid"/>
              </v:shape>
            </v:group>
            <v:group style="position:absolute;left:7230;top:2828;width:10;height:20" coordorigin="7230,2828" coordsize="10,20">
              <v:shape style="position:absolute;left:7230;top:2828;width:10;height:20" coordorigin="7230,2828" coordsize="10,20" path="m7230,2847l7240,2847,7240,2828,7230,2828,7230,2847xe" filled="true" fillcolor="#000000" stroked="false">
                <v:path arrowok="t"/>
                <v:fill type="solid"/>
              </v:shape>
            </v:group>
            <v:group style="position:absolute;left:7230;top:2847;width:10;height:20" coordorigin="7230,2847" coordsize="10,20">
              <v:shape style="position:absolute;left:7230;top:2847;width:10;height:20" coordorigin="7230,2847" coordsize="10,20" path="m7230,2867l7240,2867,7240,2847,7230,2847,7230,2867xe" filled="true" fillcolor="#000000" stroked="false">
                <v:path arrowok="t"/>
                <v:fill type="solid"/>
              </v:shape>
            </v:group>
            <v:group style="position:absolute;left:7230;top:2867;width:10;height:20" coordorigin="7230,2867" coordsize="10,20">
              <v:shape style="position:absolute;left:7230;top:2867;width:10;height:20" coordorigin="7230,2867" coordsize="10,20" path="m7230,2886l7240,2886,7240,2867,7230,2867,7230,2886xe" filled="true" fillcolor="#000000" stroked="false">
                <v:path arrowok="t"/>
                <v:fill type="solid"/>
              </v:shape>
            </v:group>
            <v:group style="position:absolute;left:7230;top:2886;width:10;height:20" coordorigin="7230,2886" coordsize="10,20">
              <v:shape style="position:absolute;left:7230;top:2886;width:10;height:20" coordorigin="7230,2886" coordsize="10,20" path="m7230,2905l7240,2905,7240,2886,7230,2886,7230,2905xe" filled="true" fillcolor="#000000" stroked="false">
                <v:path arrowok="t"/>
                <v:fill type="solid"/>
              </v:shape>
            </v:group>
            <v:group style="position:absolute;left:7230;top:2905;width:10;height:20" coordorigin="7230,2905" coordsize="10,20">
              <v:shape style="position:absolute;left:7230;top:2905;width:10;height:20" coordorigin="7230,2905" coordsize="10,20" path="m7230,2924l7240,2924,7240,2905,7230,2905,7230,2924xe" filled="true" fillcolor="#000000" stroked="false">
                <v:path arrowok="t"/>
                <v:fill type="solid"/>
              </v:shape>
            </v:group>
            <v:group style="position:absolute;left:7230;top:2924;width:10;height:20" coordorigin="7230,2924" coordsize="10,20">
              <v:shape style="position:absolute;left:7230;top:2924;width:10;height:20" coordorigin="7230,2924" coordsize="10,20" path="m7230,2943l7240,2943,7240,2924,7230,2924,7230,2943xe" filled="true" fillcolor="#000000" stroked="false">
                <v:path arrowok="t"/>
                <v:fill type="solid"/>
              </v:shape>
            </v:group>
            <v:group style="position:absolute;left:7230;top:2943;width:10;height:20" coordorigin="7230,2943" coordsize="10,20">
              <v:shape style="position:absolute;left:7230;top:2943;width:10;height:20" coordorigin="7230,2943" coordsize="10,20" path="m7230,2963l7240,2963,7240,2943,7230,2943,7230,2963xe" filled="true" fillcolor="#000000" stroked="false">
                <v:path arrowok="t"/>
                <v:fill type="solid"/>
              </v:shape>
            </v:group>
            <v:group style="position:absolute;left:7230;top:2963;width:10;height:20" coordorigin="7230,2963" coordsize="10,20">
              <v:shape style="position:absolute;left:7230;top:2963;width:10;height:20" coordorigin="7230,2963" coordsize="10,20" path="m7230,2982l7240,2982,7240,2963,7230,2963,7230,2982xe" filled="true" fillcolor="#000000" stroked="false">
                <v:path arrowok="t"/>
                <v:fill type="solid"/>
              </v:shape>
            </v:group>
            <v:group style="position:absolute;left:7230;top:2982;width:10;height:20" coordorigin="7230,2982" coordsize="10,20">
              <v:shape style="position:absolute;left:7230;top:2982;width:10;height:20" coordorigin="7230,2982" coordsize="10,20" path="m7230,3001l7240,3001,7240,2982,7230,2982,7230,3001xe" filled="true" fillcolor="#000000" stroked="false">
                <v:path arrowok="t"/>
                <v:fill type="solid"/>
              </v:shape>
            </v:group>
            <v:group style="position:absolute;left:7230;top:3001;width:10;height:20" coordorigin="7230,3001" coordsize="10,20">
              <v:shape style="position:absolute;left:7230;top:3001;width:10;height:20" coordorigin="7230,3001" coordsize="10,20" path="m7230,3020l7240,3020,7240,3001,7230,3001,7230,3020xe" filled="true" fillcolor="#000000" stroked="false">
                <v:path arrowok="t"/>
                <v:fill type="solid"/>
              </v:shape>
            </v:group>
            <v:group style="position:absolute;left:7230;top:3020;width:10;height:20" coordorigin="7230,3020" coordsize="10,20">
              <v:shape style="position:absolute;left:7230;top:3020;width:10;height:20" coordorigin="7230,3020" coordsize="10,20" path="m7230,3039l7240,3039,7240,3020,7230,3020,7230,3039xe" filled="true" fillcolor="#000000" stroked="false">
                <v:path arrowok="t"/>
                <v:fill type="solid"/>
              </v:shape>
            </v:group>
            <v:group style="position:absolute;left:7230;top:3039;width:10;height:20" coordorigin="7230,3039" coordsize="10,20">
              <v:shape style="position:absolute;left:7230;top:3039;width:10;height:20" coordorigin="7230,3039" coordsize="10,20" path="m7230,3059l7240,3059,7240,3039,7230,3039,7230,3059xe" filled="true" fillcolor="#000000" stroked="false">
                <v:path arrowok="t"/>
                <v:fill type="solid"/>
              </v:shape>
            </v:group>
            <v:group style="position:absolute;left:7230;top:3059;width:10;height:20" coordorigin="7230,3059" coordsize="10,20">
              <v:shape style="position:absolute;left:7230;top:3059;width:10;height:20" coordorigin="7230,3059" coordsize="10,20" path="m7230,3078l7240,3078,7240,3059,7230,3059,7230,3078xe" filled="true" fillcolor="#000000" stroked="false">
                <v:path arrowok="t"/>
                <v:fill type="solid"/>
              </v:shape>
            </v:group>
            <v:group style="position:absolute;left:7230;top:3084;width:10;height:2" coordorigin="7230,3084" coordsize="10,2">
              <v:shape style="position:absolute;left:7230;top:3084;width:10;height:2" coordorigin="7230,3084" coordsize="10,0" path="m7230,3084l7240,3084e" filled="false" stroked="true" strokeweight=".600010pt" strokecolor="#000000">
                <v:path arrowok="t"/>
              </v:shape>
            </v:group>
            <v:group style="position:absolute;left:8435;top:2771;width:10;height:20" coordorigin="8435,2771" coordsize="10,20">
              <v:shape style="position:absolute;left:8435;top:2771;width:10;height:20" coordorigin="8435,2771" coordsize="10,20" path="m8435,2790l8445,2790,8445,2771,8435,2771,8435,2790xe" filled="true" fillcolor="#000000" stroked="false">
                <v:path arrowok="t"/>
                <v:fill type="solid"/>
              </v:shape>
            </v:group>
            <v:group style="position:absolute;left:8435;top:2790;width:10;height:20" coordorigin="8435,2790" coordsize="10,20">
              <v:shape style="position:absolute;left:8435;top:2790;width:10;height:20" coordorigin="8435,2790" coordsize="10,20" path="m8435,2809l8445,2809,8445,2790,8435,2790,8435,2809xe" filled="true" fillcolor="#000000" stroked="false">
                <v:path arrowok="t"/>
                <v:fill type="solid"/>
              </v:shape>
            </v:group>
            <v:group style="position:absolute;left:8435;top:2809;width:10;height:20" coordorigin="8435,2809" coordsize="10,20">
              <v:shape style="position:absolute;left:8435;top:2809;width:10;height:20" coordorigin="8435,2809" coordsize="10,20" path="m8435,2828l8445,2828,8445,2809,8435,2809,8435,2828xe" filled="true" fillcolor="#000000" stroked="false">
                <v:path arrowok="t"/>
                <v:fill type="solid"/>
              </v:shape>
            </v:group>
            <v:group style="position:absolute;left:8435;top:2828;width:10;height:20" coordorigin="8435,2828" coordsize="10,20">
              <v:shape style="position:absolute;left:8435;top:2828;width:10;height:20" coordorigin="8435,2828" coordsize="10,20" path="m8435,2847l8445,2847,8445,2828,8435,2828,8435,2847xe" filled="true" fillcolor="#000000" stroked="false">
                <v:path arrowok="t"/>
                <v:fill type="solid"/>
              </v:shape>
            </v:group>
            <v:group style="position:absolute;left:8435;top:2847;width:10;height:20" coordorigin="8435,2847" coordsize="10,20">
              <v:shape style="position:absolute;left:8435;top:2847;width:10;height:20" coordorigin="8435,2847" coordsize="10,20" path="m8435,2867l8445,2867,8445,2847,8435,2847,8435,2867xe" filled="true" fillcolor="#000000" stroked="false">
                <v:path arrowok="t"/>
                <v:fill type="solid"/>
              </v:shape>
            </v:group>
            <v:group style="position:absolute;left:8435;top:2867;width:10;height:20" coordorigin="8435,2867" coordsize="10,20">
              <v:shape style="position:absolute;left:8435;top:2867;width:10;height:20" coordorigin="8435,2867" coordsize="10,20" path="m8435,2886l8445,2886,8445,2867,8435,2867,8435,2886xe" filled="true" fillcolor="#000000" stroked="false">
                <v:path arrowok="t"/>
                <v:fill type="solid"/>
              </v:shape>
            </v:group>
            <v:group style="position:absolute;left:8435;top:2886;width:10;height:20" coordorigin="8435,2886" coordsize="10,20">
              <v:shape style="position:absolute;left:8435;top:2886;width:10;height:20" coordorigin="8435,2886" coordsize="10,20" path="m8435,2905l8445,2905,8445,2886,8435,2886,8435,2905xe" filled="true" fillcolor="#000000" stroked="false">
                <v:path arrowok="t"/>
                <v:fill type="solid"/>
              </v:shape>
            </v:group>
            <v:group style="position:absolute;left:8435;top:2905;width:10;height:20" coordorigin="8435,2905" coordsize="10,20">
              <v:shape style="position:absolute;left:8435;top:2905;width:10;height:20" coordorigin="8435,2905" coordsize="10,20" path="m8435,2924l8445,2924,8445,2905,8435,2905,8435,2924xe" filled="true" fillcolor="#000000" stroked="false">
                <v:path arrowok="t"/>
                <v:fill type="solid"/>
              </v:shape>
            </v:group>
            <v:group style="position:absolute;left:8435;top:2924;width:10;height:20" coordorigin="8435,2924" coordsize="10,20">
              <v:shape style="position:absolute;left:8435;top:2924;width:10;height:20" coordorigin="8435,2924" coordsize="10,20" path="m8435,2943l8445,2943,8445,2924,8435,2924,8435,2943xe" filled="true" fillcolor="#000000" stroked="false">
                <v:path arrowok="t"/>
                <v:fill type="solid"/>
              </v:shape>
            </v:group>
            <v:group style="position:absolute;left:8435;top:2943;width:10;height:20" coordorigin="8435,2943" coordsize="10,20">
              <v:shape style="position:absolute;left:8435;top:2943;width:10;height:20" coordorigin="8435,2943" coordsize="10,20" path="m8435,2963l8445,2963,8445,2943,8435,2943,8435,2963xe" filled="true" fillcolor="#000000" stroked="false">
                <v:path arrowok="t"/>
                <v:fill type="solid"/>
              </v:shape>
            </v:group>
            <v:group style="position:absolute;left:8435;top:2963;width:10;height:20" coordorigin="8435,2963" coordsize="10,20">
              <v:shape style="position:absolute;left:8435;top:2963;width:10;height:20" coordorigin="8435,2963" coordsize="10,20" path="m8435,2982l8445,2982,8445,2963,8435,2963,8435,2982xe" filled="true" fillcolor="#000000" stroked="false">
                <v:path arrowok="t"/>
                <v:fill type="solid"/>
              </v:shape>
            </v:group>
            <v:group style="position:absolute;left:8435;top:2982;width:10;height:20" coordorigin="8435,2982" coordsize="10,20">
              <v:shape style="position:absolute;left:8435;top:2982;width:10;height:20" coordorigin="8435,2982" coordsize="10,20" path="m8435,3001l8445,3001,8445,2982,8435,2982,8435,3001xe" filled="true" fillcolor="#000000" stroked="false">
                <v:path arrowok="t"/>
                <v:fill type="solid"/>
              </v:shape>
            </v:group>
            <v:group style="position:absolute;left:8435;top:3001;width:10;height:20" coordorigin="8435,3001" coordsize="10,20">
              <v:shape style="position:absolute;left:8435;top:3001;width:10;height:20" coordorigin="8435,3001" coordsize="10,20" path="m8435,3020l8445,3020,8445,3001,8435,3001,8435,3020xe" filled="true" fillcolor="#000000" stroked="false">
                <v:path arrowok="t"/>
                <v:fill type="solid"/>
              </v:shape>
            </v:group>
            <v:group style="position:absolute;left:8435;top:3020;width:10;height:20" coordorigin="8435,3020" coordsize="10,20">
              <v:shape style="position:absolute;left:8435;top:3020;width:10;height:20" coordorigin="8435,3020" coordsize="10,20" path="m8435,3039l8445,3039,8445,3020,8435,3020,8435,3039xe" filled="true" fillcolor="#000000" stroked="false">
                <v:path arrowok="t"/>
                <v:fill type="solid"/>
              </v:shape>
            </v:group>
            <v:group style="position:absolute;left:8435;top:3039;width:10;height:20" coordorigin="8435,3039" coordsize="10,20">
              <v:shape style="position:absolute;left:8435;top:3039;width:10;height:20" coordorigin="8435,3039" coordsize="10,20" path="m8435,3059l8445,3059,8445,3039,8435,3039,8435,3059xe" filled="true" fillcolor="#000000" stroked="false">
                <v:path arrowok="t"/>
                <v:fill type="solid"/>
              </v:shape>
            </v:group>
            <v:group style="position:absolute;left:8435;top:3059;width:10;height:20" coordorigin="8435,3059" coordsize="10,20">
              <v:shape style="position:absolute;left:8435;top:3059;width:10;height:20" coordorigin="8435,3059" coordsize="10,20" path="m8435,3078l8445,3078,8445,3059,8435,3059,8435,3078xe" filled="true" fillcolor="#000000" stroked="false">
                <v:path arrowok="t"/>
                <v:fill type="solid"/>
              </v:shape>
            </v:group>
            <v:group style="position:absolute;left:8435;top:3084;width:10;height:2" coordorigin="8435,3084" coordsize="10,2">
              <v:shape style="position:absolute;left:8435;top:3084;width:10;height:2" coordorigin="8435,3084" coordsize="10,0" path="m8435,3084l8445,3084e" filled="false" stroked="true" strokeweight=".600010pt" strokecolor="#000000">
                <v:path arrowok="t"/>
              </v:shape>
            </v:group>
            <v:group style="position:absolute;left:9206;top:2771;width:10;height:20" coordorigin="9206,2771" coordsize="10,20">
              <v:shape style="position:absolute;left:9206;top:2771;width:10;height:20" coordorigin="9206,2771" coordsize="10,20" path="m9206,2790l9216,2790,9216,2771,9206,2771,9206,2790xe" filled="true" fillcolor="#000000" stroked="false">
                <v:path arrowok="t"/>
                <v:fill type="solid"/>
              </v:shape>
            </v:group>
            <v:group style="position:absolute;left:9206;top:2790;width:10;height:20" coordorigin="9206,2790" coordsize="10,20">
              <v:shape style="position:absolute;left:9206;top:2790;width:10;height:20" coordorigin="9206,2790" coordsize="10,20" path="m9206,2809l9216,2809,9216,2790,9206,2790,9206,2809xe" filled="true" fillcolor="#000000" stroked="false">
                <v:path arrowok="t"/>
                <v:fill type="solid"/>
              </v:shape>
            </v:group>
            <v:group style="position:absolute;left:9206;top:2809;width:10;height:20" coordorigin="9206,2809" coordsize="10,20">
              <v:shape style="position:absolute;left:9206;top:2809;width:10;height:20" coordorigin="9206,2809" coordsize="10,20" path="m9206,2828l9216,2828,9216,2809,9206,2809,9206,2828xe" filled="true" fillcolor="#000000" stroked="false">
                <v:path arrowok="t"/>
                <v:fill type="solid"/>
              </v:shape>
            </v:group>
            <v:group style="position:absolute;left:9206;top:2828;width:10;height:20" coordorigin="9206,2828" coordsize="10,20">
              <v:shape style="position:absolute;left:9206;top:2828;width:10;height:20" coordorigin="9206,2828" coordsize="10,20" path="m9206,2847l9216,2847,9216,2828,9206,2828,9206,2847xe" filled="true" fillcolor="#000000" stroked="false">
                <v:path arrowok="t"/>
                <v:fill type="solid"/>
              </v:shape>
            </v:group>
            <v:group style="position:absolute;left:9206;top:2847;width:10;height:20" coordorigin="9206,2847" coordsize="10,20">
              <v:shape style="position:absolute;left:9206;top:2847;width:10;height:20" coordorigin="9206,2847" coordsize="10,20" path="m9206,2867l9216,2867,9216,2847,9206,2847,9206,2867xe" filled="true" fillcolor="#000000" stroked="false">
                <v:path arrowok="t"/>
                <v:fill type="solid"/>
              </v:shape>
            </v:group>
            <v:group style="position:absolute;left:9206;top:2867;width:10;height:20" coordorigin="9206,2867" coordsize="10,20">
              <v:shape style="position:absolute;left:9206;top:2867;width:10;height:20" coordorigin="9206,2867" coordsize="10,20" path="m9206,2886l9216,2886,9216,2867,9206,2867,9206,2886xe" filled="true" fillcolor="#000000" stroked="false">
                <v:path arrowok="t"/>
                <v:fill type="solid"/>
              </v:shape>
            </v:group>
            <v:group style="position:absolute;left:9206;top:2886;width:10;height:20" coordorigin="9206,2886" coordsize="10,20">
              <v:shape style="position:absolute;left:9206;top:2886;width:10;height:20" coordorigin="9206,2886" coordsize="10,20" path="m9206,2905l9216,2905,9216,2886,9206,2886,9206,2905xe" filled="true" fillcolor="#000000" stroked="false">
                <v:path arrowok="t"/>
                <v:fill type="solid"/>
              </v:shape>
            </v:group>
            <v:group style="position:absolute;left:9206;top:2905;width:10;height:20" coordorigin="9206,2905" coordsize="10,20">
              <v:shape style="position:absolute;left:9206;top:2905;width:10;height:20" coordorigin="9206,2905" coordsize="10,20" path="m9206,2924l9216,2924,9216,2905,9206,2905,9206,2924xe" filled="true" fillcolor="#000000" stroked="false">
                <v:path arrowok="t"/>
                <v:fill type="solid"/>
              </v:shape>
            </v:group>
            <v:group style="position:absolute;left:9206;top:2924;width:10;height:20" coordorigin="9206,2924" coordsize="10,20">
              <v:shape style="position:absolute;left:9206;top:2924;width:10;height:20" coordorigin="9206,2924" coordsize="10,20" path="m9206,2943l9216,2943,9216,2924,9206,2924,9206,2943xe" filled="true" fillcolor="#000000" stroked="false">
                <v:path arrowok="t"/>
                <v:fill type="solid"/>
              </v:shape>
            </v:group>
            <v:group style="position:absolute;left:9206;top:2943;width:10;height:20" coordorigin="9206,2943" coordsize="10,20">
              <v:shape style="position:absolute;left:9206;top:2943;width:10;height:20" coordorigin="9206,2943" coordsize="10,20" path="m9206,2963l9216,2963,9216,2943,9206,2943,9206,2963xe" filled="true" fillcolor="#000000" stroked="false">
                <v:path arrowok="t"/>
                <v:fill type="solid"/>
              </v:shape>
            </v:group>
            <v:group style="position:absolute;left:9206;top:2963;width:10;height:20" coordorigin="9206,2963" coordsize="10,20">
              <v:shape style="position:absolute;left:9206;top:2963;width:10;height:20" coordorigin="9206,2963" coordsize="10,20" path="m9206,2982l9216,2982,9216,2963,9206,2963,9206,2982xe" filled="true" fillcolor="#000000" stroked="false">
                <v:path arrowok="t"/>
                <v:fill type="solid"/>
              </v:shape>
            </v:group>
            <v:group style="position:absolute;left:9206;top:2982;width:10;height:20" coordorigin="9206,2982" coordsize="10,20">
              <v:shape style="position:absolute;left:9206;top:2982;width:10;height:20" coordorigin="9206,2982" coordsize="10,20" path="m9206,3001l9216,3001,9216,2982,9206,2982,9206,3001xe" filled="true" fillcolor="#000000" stroked="false">
                <v:path arrowok="t"/>
                <v:fill type="solid"/>
              </v:shape>
            </v:group>
            <v:group style="position:absolute;left:9206;top:3001;width:10;height:20" coordorigin="9206,3001" coordsize="10,20">
              <v:shape style="position:absolute;left:9206;top:3001;width:10;height:20" coordorigin="9206,3001" coordsize="10,20" path="m9206,3020l9216,3020,9216,3001,9206,3001,9206,3020xe" filled="true" fillcolor="#000000" stroked="false">
                <v:path arrowok="t"/>
                <v:fill type="solid"/>
              </v:shape>
            </v:group>
            <v:group style="position:absolute;left:9206;top:3020;width:10;height:20" coordorigin="9206,3020" coordsize="10,20">
              <v:shape style="position:absolute;left:9206;top:3020;width:10;height:20" coordorigin="9206,3020" coordsize="10,20" path="m9206,3039l9216,3039,9216,3020,9206,3020,9206,3039xe" filled="true" fillcolor="#000000" stroked="false">
                <v:path arrowok="t"/>
                <v:fill type="solid"/>
              </v:shape>
            </v:group>
            <v:group style="position:absolute;left:9206;top:3039;width:10;height:20" coordorigin="9206,3039" coordsize="10,20">
              <v:shape style="position:absolute;left:9206;top:3039;width:10;height:20" coordorigin="9206,3039" coordsize="10,20" path="m9206,3059l9216,3059,9216,3039,9206,3039,9206,3059xe" filled="true" fillcolor="#000000" stroked="false">
                <v:path arrowok="t"/>
                <v:fill type="solid"/>
              </v:shape>
            </v:group>
            <v:group style="position:absolute;left:9206;top:3059;width:10;height:20" coordorigin="9206,3059" coordsize="10,20">
              <v:shape style="position:absolute;left:9206;top:3059;width:10;height:20" coordorigin="9206,3059" coordsize="10,20" path="m9206,3078l9216,3078,9216,3059,9206,3059,9206,3078xe" filled="true" fillcolor="#000000" stroked="false">
                <v:path arrowok="t"/>
                <v:fill type="solid"/>
              </v:shape>
            </v:group>
            <v:group style="position:absolute;left:9206;top:3084;width:10;height:2" coordorigin="9206,3084" coordsize="10,2">
              <v:shape style="position:absolute;left:9206;top:3084;width:10;height:2" coordorigin="9206,3084" coordsize="10,0" path="m9206,3084l9216,3084e" filled="false" stroked="true" strokeweight=".600010pt" strokecolor="#000000">
                <v:path arrowok="t"/>
              </v:shape>
            </v:group>
            <v:group style="position:absolute;left:10310;top:2771;width:10;height:20" coordorigin="10310,2771" coordsize="10,20">
              <v:shape style="position:absolute;left:10310;top:2771;width:10;height:20" coordorigin="10310,2771" coordsize="10,20" path="m10310,2790l10320,2790,10320,2771,10310,2771,10310,2790xe" filled="true" fillcolor="#000000" stroked="false">
                <v:path arrowok="t"/>
                <v:fill type="solid"/>
              </v:shape>
            </v:group>
            <v:group style="position:absolute;left:10310;top:2790;width:10;height:20" coordorigin="10310,2790" coordsize="10,20">
              <v:shape style="position:absolute;left:10310;top:2790;width:10;height:20" coordorigin="10310,2790" coordsize="10,20" path="m10310,2809l10320,2809,10320,2790,10310,2790,10310,2809xe" filled="true" fillcolor="#000000" stroked="false">
                <v:path arrowok="t"/>
                <v:fill type="solid"/>
              </v:shape>
            </v:group>
            <v:group style="position:absolute;left:10310;top:2809;width:10;height:20" coordorigin="10310,2809" coordsize="10,20">
              <v:shape style="position:absolute;left:10310;top:2809;width:10;height:20" coordorigin="10310,2809" coordsize="10,20" path="m10310,2828l10320,2828,10320,2809,10310,2809,10310,2828xe" filled="true" fillcolor="#000000" stroked="false">
                <v:path arrowok="t"/>
                <v:fill type="solid"/>
              </v:shape>
            </v:group>
            <v:group style="position:absolute;left:10310;top:2828;width:10;height:20" coordorigin="10310,2828" coordsize="10,20">
              <v:shape style="position:absolute;left:10310;top:2828;width:10;height:20" coordorigin="10310,2828" coordsize="10,20" path="m10310,2847l10320,2847,10320,2828,10310,2828,10310,2847xe" filled="true" fillcolor="#000000" stroked="false">
                <v:path arrowok="t"/>
                <v:fill type="solid"/>
              </v:shape>
            </v:group>
            <v:group style="position:absolute;left:10310;top:2847;width:10;height:20" coordorigin="10310,2847" coordsize="10,20">
              <v:shape style="position:absolute;left:10310;top:2847;width:10;height:20" coordorigin="10310,2847" coordsize="10,20" path="m10310,2867l10320,2867,10320,2847,10310,2847,10310,2867xe" filled="true" fillcolor="#000000" stroked="false">
                <v:path arrowok="t"/>
                <v:fill type="solid"/>
              </v:shape>
            </v:group>
            <v:group style="position:absolute;left:10310;top:2867;width:10;height:20" coordorigin="10310,2867" coordsize="10,20">
              <v:shape style="position:absolute;left:10310;top:2867;width:10;height:20" coordorigin="10310,2867" coordsize="10,20" path="m10310,2886l10320,2886,10320,2867,10310,2867,10310,2886xe" filled="true" fillcolor="#000000" stroked="false">
                <v:path arrowok="t"/>
                <v:fill type="solid"/>
              </v:shape>
            </v:group>
            <v:group style="position:absolute;left:10310;top:2886;width:10;height:20" coordorigin="10310,2886" coordsize="10,20">
              <v:shape style="position:absolute;left:10310;top:2886;width:10;height:20" coordorigin="10310,2886" coordsize="10,20" path="m10310,2905l10320,2905,10320,2886,10310,2886,10310,2905xe" filled="true" fillcolor="#000000" stroked="false">
                <v:path arrowok="t"/>
                <v:fill type="solid"/>
              </v:shape>
            </v:group>
            <v:group style="position:absolute;left:10310;top:2905;width:10;height:20" coordorigin="10310,2905" coordsize="10,20">
              <v:shape style="position:absolute;left:10310;top:2905;width:10;height:20" coordorigin="10310,2905" coordsize="10,20" path="m10310,2924l10320,2924,10320,2905,10310,2905,10310,2924xe" filled="true" fillcolor="#000000" stroked="false">
                <v:path arrowok="t"/>
                <v:fill type="solid"/>
              </v:shape>
            </v:group>
            <v:group style="position:absolute;left:10310;top:2924;width:10;height:20" coordorigin="10310,2924" coordsize="10,20">
              <v:shape style="position:absolute;left:10310;top:2924;width:10;height:20" coordorigin="10310,2924" coordsize="10,20" path="m10310,2943l10320,2943,10320,2924,10310,2924,10310,2943xe" filled="true" fillcolor="#000000" stroked="false">
                <v:path arrowok="t"/>
                <v:fill type="solid"/>
              </v:shape>
            </v:group>
            <v:group style="position:absolute;left:10310;top:2943;width:10;height:20" coordorigin="10310,2943" coordsize="10,20">
              <v:shape style="position:absolute;left:10310;top:2943;width:10;height:20" coordorigin="10310,2943" coordsize="10,20" path="m10310,2963l10320,2963,10320,2943,10310,2943,10310,2963xe" filled="true" fillcolor="#000000" stroked="false">
                <v:path arrowok="t"/>
                <v:fill type="solid"/>
              </v:shape>
            </v:group>
            <v:group style="position:absolute;left:10310;top:2963;width:10;height:20" coordorigin="10310,2963" coordsize="10,20">
              <v:shape style="position:absolute;left:10310;top:2963;width:10;height:20" coordorigin="10310,2963" coordsize="10,20" path="m10310,2982l10320,2982,10320,2963,10310,2963,10310,2982xe" filled="true" fillcolor="#000000" stroked="false">
                <v:path arrowok="t"/>
                <v:fill type="solid"/>
              </v:shape>
            </v:group>
            <v:group style="position:absolute;left:10310;top:2982;width:10;height:20" coordorigin="10310,2982" coordsize="10,20">
              <v:shape style="position:absolute;left:10310;top:2982;width:10;height:20" coordorigin="10310,2982" coordsize="10,20" path="m10310,3001l10320,3001,10320,2982,10310,2982,10310,3001xe" filled="true" fillcolor="#000000" stroked="false">
                <v:path arrowok="t"/>
                <v:fill type="solid"/>
              </v:shape>
            </v:group>
            <v:group style="position:absolute;left:10310;top:3001;width:10;height:20" coordorigin="10310,3001" coordsize="10,20">
              <v:shape style="position:absolute;left:10310;top:3001;width:10;height:20" coordorigin="10310,3001" coordsize="10,20" path="m10310,3020l10320,3020,10320,3001,10310,3001,10310,3020xe" filled="true" fillcolor="#000000" stroked="false">
                <v:path arrowok="t"/>
                <v:fill type="solid"/>
              </v:shape>
            </v:group>
            <v:group style="position:absolute;left:10310;top:3020;width:10;height:20" coordorigin="10310,3020" coordsize="10,20">
              <v:shape style="position:absolute;left:10310;top:3020;width:10;height:20" coordorigin="10310,3020" coordsize="10,20" path="m10310,3039l10320,3039,10320,3020,10310,3020,10310,3039xe" filled="true" fillcolor="#000000" stroked="false">
                <v:path arrowok="t"/>
                <v:fill type="solid"/>
              </v:shape>
            </v:group>
            <v:group style="position:absolute;left:10310;top:3039;width:10;height:20" coordorigin="10310,3039" coordsize="10,20">
              <v:shape style="position:absolute;left:10310;top:3039;width:10;height:20" coordorigin="10310,3039" coordsize="10,20" path="m10310,3059l10320,3059,10320,3039,10310,3039,10310,3059xe" filled="true" fillcolor="#000000" stroked="false">
                <v:path arrowok="t"/>
                <v:fill type="solid"/>
              </v:shape>
            </v:group>
            <v:group style="position:absolute;left:10310;top:3059;width:10;height:20" coordorigin="10310,3059" coordsize="10,20">
              <v:shape style="position:absolute;left:10310;top:3059;width:10;height:20" coordorigin="10310,3059" coordsize="10,20" path="m10310,3078l10320,3078,10320,3059,10310,3059,10310,3078xe" filled="true" fillcolor="#000000" stroked="false">
                <v:path arrowok="t"/>
                <v:fill type="solid"/>
              </v:shape>
            </v:group>
            <v:group style="position:absolute;left:10310;top:3084;width:10;height:2" coordorigin="10310,3084" coordsize="10,2">
              <v:shape style="position:absolute;left:10310;top:3084;width:10;height:2" coordorigin="10310,3084" coordsize="10,0" path="m10310,3084l10320,3084e" filled="false" stroked="true" strokeweight=".600010pt" strokecolor="#000000">
                <v:path arrowok="t"/>
              </v:shape>
              <v:shape style="position:absolute;left:1690;top:3090;width:1500;height:10" type="#_x0000_t75" stroked="false">
                <v:imagedata r:id="rId773" o:title=""/>
              </v:shape>
              <v:shape style="position:absolute;left:3185;top:3090;width:1301;height:10" type="#_x0000_t75" stroked="false">
                <v:imagedata r:id="rId774" o:title=""/>
              </v:shape>
              <v:shape style="position:absolute;left:4482;top:3090;width:761;height:10" type="#_x0000_t75" stroked="false">
                <v:imagedata r:id="rId769" o:title=""/>
              </v:shape>
              <v:shape style="position:absolute;left:5238;top:3090;width:1992;height:10" type="#_x0000_t75" stroked="false">
                <v:imagedata r:id="rId770" o:title=""/>
              </v:shape>
              <v:shape style="position:absolute;left:7225;top:3090;width:1210;height:10" type="#_x0000_t75" stroked="false">
                <v:imagedata r:id="rId771" o:title=""/>
              </v:shape>
              <v:shape style="position:absolute;left:8430;top:3090;width:2645;height:10" type="#_x0000_t75" stroked="false">
                <v:imagedata r:id="rId772" o:title=""/>
              </v:shape>
            </v:group>
            <v:group style="position:absolute;left:4487;top:3099;width:10;height:20" coordorigin="4487,3099" coordsize="10,20">
              <v:shape style="position:absolute;left:4487;top:3099;width:10;height:20" coordorigin="4487,3099" coordsize="10,20" path="m4487,3119l4496,3119,4496,3099,4487,3099,4487,3119xe" filled="true" fillcolor="#000000" stroked="false">
                <v:path arrowok="t"/>
                <v:fill type="solid"/>
              </v:shape>
            </v:group>
            <v:group style="position:absolute;left:4487;top:3119;width:10;height:20" coordorigin="4487,3119" coordsize="10,20">
              <v:shape style="position:absolute;left:4487;top:3119;width:10;height:20" coordorigin="4487,3119" coordsize="10,20" path="m4487,3138l4496,3138,4496,3119,4487,3119,4487,3138xe" filled="true" fillcolor="#000000" stroked="false">
                <v:path arrowok="t"/>
                <v:fill type="solid"/>
              </v:shape>
            </v:group>
            <v:group style="position:absolute;left:4487;top:3138;width:10;height:20" coordorigin="4487,3138" coordsize="10,20">
              <v:shape style="position:absolute;left:4487;top:3138;width:10;height:20" coordorigin="4487,3138" coordsize="10,20" path="m4487,3157l4496,3157,4496,3138,4487,3138,4487,3157xe" filled="true" fillcolor="#000000" stroked="false">
                <v:path arrowok="t"/>
                <v:fill type="solid"/>
              </v:shape>
            </v:group>
            <v:group style="position:absolute;left:4487;top:3157;width:10;height:20" coordorigin="4487,3157" coordsize="10,20">
              <v:shape style="position:absolute;left:4487;top:3157;width:10;height:20" coordorigin="4487,3157" coordsize="10,20" path="m4487,3176l4496,3176,4496,3157,4487,3157,4487,3176xe" filled="true" fillcolor="#000000" stroked="false">
                <v:path arrowok="t"/>
                <v:fill type="solid"/>
              </v:shape>
            </v:group>
            <v:group style="position:absolute;left:4487;top:3176;width:10;height:20" coordorigin="4487,3176" coordsize="10,20">
              <v:shape style="position:absolute;left:4487;top:3176;width:10;height:20" coordorigin="4487,3176" coordsize="10,20" path="m4487,3195l4496,3195,4496,3176,4487,3176,4487,3195xe" filled="true" fillcolor="#000000" stroked="false">
                <v:path arrowok="t"/>
                <v:fill type="solid"/>
              </v:shape>
            </v:group>
            <v:group style="position:absolute;left:4487;top:3195;width:10;height:20" coordorigin="4487,3195" coordsize="10,20">
              <v:shape style="position:absolute;left:4487;top:3195;width:10;height:20" coordorigin="4487,3195" coordsize="10,20" path="m4487,3215l4496,3215,4496,3195,4487,3195,4487,3215xe" filled="true" fillcolor="#000000" stroked="false">
                <v:path arrowok="t"/>
                <v:fill type="solid"/>
              </v:shape>
            </v:group>
            <v:group style="position:absolute;left:4487;top:3215;width:10;height:20" coordorigin="4487,3215" coordsize="10,20">
              <v:shape style="position:absolute;left:4487;top:3215;width:10;height:20" coordorigin="4487,3215" coordsize="10,20" path="m4487,3234l4496,3234,4496,3215,4487,3215,4487,3234xe" filled="true" fillcolor="#000000" stroked="false">
                <v:path arrowok="t"/>
                <v:fill type="solid"/>
              </v:shape>
            </v:group>
            <v:group style="position:absolute;left:4487;top:3234;width:10;height:20" coordorigin="4487,3234" coordsize="10,20">
              <v:shape style="position:absolute;left:4487;top:3234;width:10;height:20" coordorigin="4487,3234" coordsize="10,20" path="m4487,3253l4496,3253,4496,3234,4487,3234,4487,3253xe" filled="true" fillcolor="#000000" stroked="false">
                <v:path arrowok="t"/>
                <v:fill type="solid"/>
              </v:shape>
            </v:group>
            <v:group style="position:absolute;left:4487;top:3253;width:10;height:20" coordorigin="4487,3253" coordsize="10,20">
              <v:shape style="position:absolute;left:4487;top:3253;width:10;height:20" coordorigin="4487,3253" coordsize="10,20" path="m4487,3272l4496,3272,4496,3253,4487,3253,4487,3272xe" filled="true" fillcolor="#000000" stroked="false">
                <v:path arrowok="t"/>
                <v:fill type="solid"/>
              </v:shape>
            </v:group>
            <v:group style="position:absolute;left:4487;top:3272;width:10;height:20" coordorigin="4487,3272" coordsize="10,20">
              <v:shape style="position:absolute;left:4487;top:3272;width:10;height:20" coordorigin="4487,3272" coordsize="10,20" path="m4487,3291l4496,3291,4496,3272,4487,3272,4487,3291xe" filled="true" fillcolor="#000000" stroked="false">
                <v:path arrowok="t"/>
                <v:fill type="solid"/>
              </v:shape>
            </v:group>
            <v:group style="position:absolute;left:4487;top:3291;width:10;height:20" coordorigin="4487,3291" coordsize="10,20">
              <v:shape style="position:absolute;left:4487;top:3291;width:10;height:20" coordorigin="4487,3291" coordsize="10,20" path="m4487,3311l4496,3311,4496,3291,4487,3291,4487,3311xe" filled="true" fillcolor="#000000" stroked="false">
                <v:path arrowok="t"/>
                <v:fill type="solid"/>
              </v:shape>
            </v:group>
            <v:group style="position:absolute;left:4487;top:3311;width:10;height:20" coordorigin="4487,3311" coordsize="10,20">
              <v:shape style="position:absolute;left:4487;top:3311;width:10;height:20" coordorigin="4487,3311" coordsize="10,20" path="m4487,3330l4496,3330,4496,3311,4487,3311,4487,3330xe" filled="true" fillcolor="#000000" stroked="false">
                <v:path arrowok="t"/>
                <v:fill type="solid"/>
              </v:shape>
            </v:group>
            <v:group style="position:absolute;left:4487;top:3330;width:10;height:20" coordorigin="4487,3330" coordsize="10,20">
              <v:shape style="position:absolute;left:4487;top:3330;width:10;height:20" coordorigin="4487,3330" coordsize="10,20" path="m4487,3349l4496,3349,4496,3330,4487,3330,4487,3349xe" filled="true" fillcolor="#000000" stroked="false">
                <v:path arrowok="t"/>
                <v:fill type="solid"/>
              </v:shape>
            </v:group>
            <v:group style="position:absolute;left:4487;top:3349;width:10;height:20" coordorigin="4487,3349" coordsize="10,20">
              <v:shape style="position:absolute;left:4487;top:3349;width:10;height:20" coordorigin="4487,3349" coordsize="10,20" path="m4487,3368l4496,3368,4496,3349,4487,3349,4487,3368xe" filled="true" fillcolor="#000000" stroked="false">
                <v:path arrowok="t"/>
                <v:fill type="solid"/>
              </v:shape>
            </v:group>
            <v:group style="position:absolute;left:4487;top:3368;width:10;height:20" coordorigin="4487,3368" coordsize="10,20">
              <v:shape style="position:absolute;left:4487;top:3368;width:10;height:20" coordorigin="4487,3368" coordsize="10,20" path="m4487,3387l4496,3387,4496,3368,4487,3368,4487,3387xe" filled="true" fillcolor="#000000" stroked="false">
                <v:path arrowok="t"/>
                <v:fill type="solid"/>
              </v:shape>
            </v:group>
            <v:group style="position:absolute;left:4487;top:3387;width:10;height:20" coordorigin="4487,3387" coordsize="10,20">
              <v:shape style="position:absolute;left:4487;top:3387;width:10;height:20" coordorigin="4487,3387" coordsize="10,20" path="m4487,3407l4496,3407,4496,3387,4487,3387,4487,3407xe" filled="true" fillcolor="#000000" stroked="false">
                <v:path arrowok="t"/>
                <v:fill type="solid"/>
              </v:shape>
            </v:group>
            <v:group style="position:absolute;left:5243;top:3099;width:10;height:20" coordorigin="5243,3099" coordsize="10,20">
              <v:shape style="position:absolute;left:5243;top:3099;width:10;height:20" coordorigin="5243,3099" coordsize="10,20" path="m5243,3119l5252,3119,5252,3099,5243,3099,5243,3119xe" filled="true" fillcolor="#000000" stroked="false">
                <v:path arrowok="t"/>
                <v:fill type="solid"/>
              </v:shape>
            </v:group>
            <v:group style="position:absolute;left:5243;top:3119;width:10;height:20" coordorigin="5243,3119" coordsize="10,20">
              <v:shape style="position:absolute;left:5243;top:3119;width:10;height:20" coordorigin="5243,3119" coordsize="10,20" path="m5243,3138l5252,3138,5252,3119,5243,3119,5243,3138xe" filled="true" fillcolor="#000000" stroked="false">
                <v:path arrowok="t"/>
                <v:fill type="solid"/>
              </v:shape>
            </v:group>
            <v:group style="position:absolute;left:5243;top:3138;width:10;height:20" coordorigin="5243,3138" coordsize="10,20">
              <v:shape style="position:absolute;left:5243;top:3138;width:10;height:20" coordorigin="5243,3138" coordsize="10,20" path="m5243,3157l5252,3157,5252,3138,5243,3138,5243,3157xe" filled="true" fillcolor="#000000" stroked="false">
                <v:path arrowok="t"/>
                <v:fill type="solid"/>
              </v:shape>
            </v:group>
            <v:group style="position:absolute;left:5243;top:3157;width:10;height:20" coordorigin="5243,3157" coordsize="10,20">
              <v:shape style="position:absolute;left:5243;top:3157;width:10;height:20" coordorigin="5243,3157" coordsize="10,20" path="m5243,3176l5252,3176,5252,3157,5243,3157,5243,3176xe" filled="true" fillcolor="#000000" stroked="false">
                <v:path arrowok="t"/>
                <v:fill type="solid"/>
              </v:shape>
            </v:group>
            <v:group style="position:absolute;left:5243;top:3176;width:10;height:20" coordorigin="5243,3176" coordsize="10,20">
              <v:shape style="position:absolute;left:5243;top:3176;width:10;height:20" coordorigin="5243,3176" coordsize="10,20" path="m5243,3195l5252,3195,5252,3176,5243,3176,5243,3195xe" filled="true" fillcolor="#000000" stroked="false">
                <v:path arrowok="t"/>
                <v:fill type="solid"/>
              </v:shape>
            </v:group>
            <v:group style="position:absolute;left:5243;top:3195;width:10;height:20" coordorigin="5243,3195" coordsize="10,20">
              <v:shape style="position:absolute;left:5243;top:3195;width:10;height:20" coordorigin="5243,3195" coordsize="10,20" path="m5243,3215l5252,3215,5252,3195,5243,3195,5243,3215xe" filled="true" fillcolor="#000000" stroked="false">
                <v:path arrowok="t"/>
                <v:fill type="solid"/>
              </v:shape>
            </v:group>
            <v:group style="position:absolute;left:5243;top:3215;width:10;height:20" coordorigin="5243,3215" coordsize="10,20">
              <v:shape style="position:absolute;left:5243;top:3215;width:10;height:20" coordorigin="5243,3215" coordsize="10,20" path="m5243,3234l5252,3234,5252,3215,5243,3215,5243,3234xe" filled="true" fillcolor="#000000" stroked="false">
                <v:path arrowok="t"/>
                <v:fill type="solid"/>
              </v:shape>
            </v:group>
            <v:group style="position:absolute;left:5243;top:3234;width:10;height:20" coordorigin="5243,3234" coordsize="10,20">
              <v:shape style="position:absolute;left:5243;top:3234;width:10;height:20" coordorigin="5243,3234" coordsize="10,20" path="m5243,3253l5252,3253,5252,3234,5243,3234,5243,3253xe" filled="true" fillcolor="#000000" stroked="false">
                <v:path arrowok="t"/>
                <v:fill type="solid"/>
              </v:shape>
            </v:group>
            <v:group style="position:absolute;left:5243;top:3253;width:10;height:20" coordorigin="5243,3253" coordsize="10,20">
              <v:shape style="position:absolute;left:5243;top:3253;width:10;height:20" coordorigin="5243,3253" coordsize="10,20" path="m5243,3272l5252,3272,5252,3253,5243,3253,5243,3272xe" filled="true" fillcolor="#000000" stroked="false">
                <v:path arrowok="t"/>
                <v:fill type="solid"/>
              </v:shape>
            </v:group>
            <v:group style="position:absolute;left:5243;top:3272;width:10;height:20" coordorigin="5243,3272" coordsize="10,20">
              <v:shape style="position:absolute;left:5243;top:3272;width:10;height:20" coordorigin="5243,3272" coordsize="10,20" path="m5243,3291l5252,3291,5252,3272,5243,3272,5243,3291xe" filled="true" fillcolor="#000000" stroked="false">
                <v:path arrowok="t"/>
                <v:fill type="solid"/>
              </v:shape>
            </v:group>
            <v:group style="position:absolute;left:5243;top:3291;width:10;height:20" coordorigin="5243,3291" coordsize="10,20">
              <v:shape style="position:absolute;left:5243;top:3291;width:10;height:20" coordorigin="5243,3291" coordsize="10,20" path="m5243,3311l5252,3311,5252,3291,5243,3291,5243,3311xe" filled="true" fillcolor="#000000" stroked="false">
                <v:path arrowok="t"/>
                <v:fill type="solid"/>
              </v:shape>
            </v:group>
            <v:group style="position:absolute;left:5243;top:3311;width:10;height:20" coordorigin="5243,3311" coordsize="10,20">
              <v:shape style="position:absolute;left:5243;top:3311;width:10;height:20" coordorigin="5243,3311" coordsize="10,20" path="m5243,3330l5252,3330,5252,3311,5243,3311,5243,3330xe" filled="true" fillcolor="#000000" stroked="false">
                <v:path arrowok="t"/>
                <v:fill type="solid"/>
              </v:shape>
            </v:group>
            <v:group style="position:absolute;left:5243;top:3330;width:10;height:20" coordorigin="5243,3330" coordsize="10,20">
              <v:shape style="position:absolute;left:5243;top:3330;width:10;height:20" coordorigin="5243,3330" coordsize="10,20" path="m5243,3349l5252,3349,5252,3330,5243,3330,5243,3349xe" filled="true" fillcolor="#000000" stroked="false">
                <v:path arrowok="t"/>
                <v:fill type="solid"/>
              </v:shape>
            </v:group>
            <v:group style="position:absolute;left:5243;top:3349;width:10;height:20" coordorigin="5243,3349" coordsize="10,20">
              <v:shape style="position:absolute;left:5243;top:3349;width:10;height:20" coordorigin="5243,3349" coordsize="10,20" path="m5243,3368l5252,3368,5252,3349,5243,3349,5243,3368xe" filled="true" fillcolor="#000000" stroked="false">
                <v:path arrowok="t"/>
                <v:fill type="solid"/>
              </v:shape>
            </v:group>
            <v:group style="position:absolute;left:5243;top:3368;width:10;height:20" coordorigin="5243,3368" coordsize="10,20">
              <v:shape style="position:absolute;left:5243;top:3368;width:10;height:20" coordorigin="5243,3368" coordsize="10,20" path="m5243,3387l5252,3387,5252,3368,5243,3368,5243,3387xe" filled="true" fillcolor="#000000" stroked="false">
                <v:path arrowok="t"/>
                <v:fill type="solid"/>
              </v:shape>
            </v:group>
            <v:group style="position:absolute;left:5243;top:3387;width:10;height:20" coordorigin="5243,3387" coordsize="10,20">
              <v:shape style="position:absolute;left:5243;top:3387;width:10;height:20" coordorigin="5243,3387" coordsize="10,20" path="m5243,3407l5252,3407,5252,3387,5243,3387,5243,3407xe" filled="true" fillcolor="#000000" stroked="false">
                <v:path arrowok="t"/>
                <v:fill type="solid"/>
              </v:shape>
            </v:group>
            <v:group style="position:absolute;left:6378;top:3099;width:10;height:20" coordorigin="6378,3099" coordsize="10,20">
              <v:shape style="position:absolute;left:6378;top:3099;width:10;height:20" coordorigin="6378,3099" coordsize="10,20" path="m6378,3119l6388,3119,6388,3099,6378,3099,6378,3119xe" filled="true" fillcolor="#000000" stroked="false">
                <v:path arrowok="t"/>
                <v:fill type="solid"/>
              </v:shape>
            </v:group>
            <v:group style="position:absolute;left:6378;top:3119;width:10;height:20" coordorigin="6378,3119" coordsize="10,20">
              <v:shape style="position:absolute;left:6378;top:3119;width:10;height:20" coordorigin="6378,3119" coordsize="10,20" path="m6378,3138l6388,3138,6388,3119,6378,3119,6378,3138xe" filled="true" fillcolor="#000000" stroked="false">
                <v:path arrowok="t"/>
                <v:fill type="solid"/>
              </v:shape>
            </v:group>
            <v:group style="position:absolute;left:6378;top:3138;width:10;height:20" coordorigin="6378,3138" coordsize="10,20">
              <v:shape style="position:absolute;left:6378;top:3138;width:10;height:20" coordorigin="6378,3138" coordsize="10,20" path="m6378,3157l6388,3157,6388,3138,6378,3138,6378,3157xe" filled="true" fillcolor="#000000" stroked="false">
                <v:path arrowok="t"/>
                <v:fill type="solid"/>
              </v:shape>
            </v:group>
            <v:group style="position:absolute;left:6378;top:3157;width:10;height:20" coordorigin="6378,3157" coordsize="10,20">
              <v:shape style="position:absolute;left:6378;top:3157;width:10;height:20" coordorigin="6378,3157" coordsize="10,20" path="m6378,3176l6388,3176,6388,3157,6378,3157,6378,3176xe" filled="true" fillcolor="#000000" stroked="false">
                <v:path arrowok="t"/>
                <v:fill type="solid"/>
              </v:shape>
            </v:group>
            <v:group style="position:absolute;left:6378;top:3176;width:10;height:20" coordorigin="6378,3176" coordsize="10,20">
              <v:shape style="position:absolute;left:6378;top:3176;width:10;height:20" coordorigin="6378,3176" coordsize="10,20" path="m6378,3195l6388,3195,6388,3176,6378,3176,6378,3195xe" filled="true" fillcolor="#000000" stroked="false">
                <v:path arrowok="t"/>
                <v:fill type="solid"/>
              </v:shape>
            </v:group>
            <v:group style="position:absolute;left:6378;top:3195;width:10;height:20" coordorigin="6378,3195" coordsize="10,20">
              <v:shape style="position:absolute;left:6378;top:3195;width:10;height:20" coordorigin="6378,3195" coordsize="10,20" path="m6378,3215l6388,3215,6388,3195,6378,3195,6378,3215xe" filled="true" fillcolor="#000000" stroked="false">
                <v:path arrowok="t"/>
                <v:fill type="solid"/>
              </v:shape>
            </v:group>
            <v:group style="position:absolute;left:6378;top:3215;width:10;height:20" coordorigin="6378,3215" coordsize="10,20">
              <v:shape style="position:absolute;left:6378;top:3215;width:10;height:20" coordorigin="6378,3215" coordsize="10,20" path="m6378,3234l6388,3234,6388,3215,6378,3215,6378,3234xe" filled="true" fillcolor="#000000" stroked="false">
                <v:path arrowok="t"/>
                <v:fill type="solid"/>
              </v:shape>
            </v:group>
            <v:group style="position:absolute;left:6378;top:3234;width:10;height:20" coordorigin="6378,3234" coordsize="10,20">
              <v:shape style="position:absolute;left:6378;top:3234;width:10;height:20" coordorigin="6378,3234" coordsize="10,20" path="m6378,3253l6388,3253,6388,3234,6378,3234,6378,3253xe" filled="true" fillcolor="#000000" stroked="false">
                <v:path arrowok="t"/>
                <v:fill type="solid"/>
              </v:shape>
            </v:group>
            <v:group style="position:absolute;left:6378;top:3253;width:10;height:20" coordorigin="6378,3253" coordsize="10,20">
              <v:shape style="position:absolute;left:6378;top:3253;width:10;height:20" coordorigin="6378,3253" coordsize="10,20" path="m6378,3272l6388,3272,6388,3253,6378,3253,6378,3272xe" filled="true" fillcolor="#000000" stroked="false">
                <v:path arrowok="t"/>
                <v:fill type="solid"/>
              </v:shape>
            </v:group>
            <v:group style="position:absolute;left:6378;top:3272;width:10;height:20" coordorigin="6378,3272" coordsize="10,20">
              <v:shape style="position:absolute;left:6378;top:3272;width:10;height:20" coordorigin="6378,3272" coordsize="10,20" path="m6378,3291l6388,3291,6388,3272,6378,3272,6378,3291xe" filled="true" fillcolor="#000000" stroked="false">
                <v:path arrowok="t"/>
                <v:fill type="solid"/>
              </v:shape>
            </v:group>
            <v:group style="position:absolute;left:6378;top:3291;width:10;height:20" coordorigin="6378,3291" coordsize="10,20">
              <v:shape style="position:absolute;left:6378;top:3291;width:10;height:20" coordorigin="6378,3291" coordsize="10,20" path="m6378,3311l6388,3311,6388,3291,6378,3291,6378,3311xe" filled="true" fillcolor="#000000" stroked="false">
                <v:path arrowok="t"/>
                <v:fill type="solid"/>
              </v:shape>
            </v:group>
            <v:group style="position:absolute;left:6378;top:3311;width:10;height:20" coordorigin="6378,3311" coordsize="10,20">
              <v:shape style="position:absolute;left:6378;top:3311;width:10;height:20" coordorigin="6378,3311" coordsize="10,20" path="m6378,3330l6388,3330,6388,3311,6378,3311,6378,3330xe" filled="true" fillcolor="#000000" stroked="false">
                <v:path arrowok="t"/>
                <v:fill type="solid"/>
              </v:shape>
            </v:group>
            <v:group style="position:absolute;left:6378;top:3330;width:10;height:20" coordorigin="6378,3330" coordsize="10,20">
              <v:shape style="position:absolute;left:6378;top:3330;width:10;height:20" coordorigin="6378,3330" coordsize="10,20" path="m6378,3349l6388,3349,6388,3330,6378,3330,6378,3349xe" filled="true" fillcolor="#000000" stroked="false">
                <v:path arrowok="t"/>
                <v:fill type="solid"/>
              </v:shape>
            </v:group>
            <v:group style="position:absolute;left:6378;top:3349;width:10;height:20" coordorigin="6378,3349" coordsize="10,20">
              <v:shape style="position:absolute;left:6378;top:3349;width:10;height:20" coordorigin="6378,3349" coordsize="10,20" path="m6378,3368l6388,3368,6388,3349,6378,3349,6378,3368xe" filled="true" fillcolor="#000000" stroked="false">
                <v:path arrowok="t"/>
                <v:fill type="solid"/>
              </v:shape>
            </v:group>
            <v:group style="position:absolute;left:6378;top:3368;width:10;height:20" coordorigin="6378,3368" coordsize="10,20">
              <v:shape style="position:absolute;left:6378;top:3368;width:10;height:20" coordorigin="6378,3368" coordsize="10,20" path="m6378,3387l6388,3387,6388,3368,6378,3368,6378,3387xe" filled="true" fillcolor="#000000" stroked="false">
                <v:path arrowok="t"/>
                <v:fill type="solid"/>
              </v:shape>
            </v:group>
            <v:group style="position:absolute;left:6378;top:3387;width:10;height:20" coordorigin="6378,3387" coordsize="10,20">
              <v:shape style="position:absolute;left:6378;top:3387;width:10;height:20" coordorigin="6378,3387" coordsize="10,20" path="m6378,3407l6388,3407,6388,3387,6378,3387,6378,3407xe" filled="true" fillcolor="#000000" stroked="false">
                <v:path arrowok="t"/>
                <v:fill type="solid"/>
              </v:shape>
            </v:group>
            <v:group style="position:absolute;left:7230;top:3099;width:10;height:20" coordorigin="7230,3099" coordsize="10,20">
              <v:shape style="position:absolute;left:7230;top:3099;width:10;height:20" coordorigin="7230,3099" coordsize="10,20" path="m7230,3119l7240,3119,7240,3099,7230,3099,7230,3119xe" filled="true" fillcolor="#000000" stroked="false">
                <v:path arrowok="t"/>
                <v:fill type="solid"/>
              </v:shape>
            </v:group>
            <v:group style="position:absolute;left:7230;top:3119;width:10;height:20" coordorigin="7230,3119" coordsize="10,20">
              <v:shape style="position:absolute;left:7230;top:3119;width:10;height:20" coordorigin="7230,3119" coordsize="10,20" path="m7230,3138l7240,3138,7240,3119,7230,3119,7230,3138xe" filled="true" fillcolor="#000000" stroked="false">
                <v:path arrowok="t"/>
                <v:fill type="solid"/>
              </v:shape>
            </v:group>
            <v:group style="position:absolute;left:7230;top:3138;width:10;height:20" coordorigin="7230,3138" coordsize="10,20">
              <v:shape style="position:absolute;left:7230;top:3138;width:10;height:20" coordorigin="7230,3138" coordsize="10,20" path="m7230,3157l7240,3157,7240,3138,7230,3138,7230,3157xe" filled="true" fillcolor="#000000" stroked="false">
                <v:path arrowok="t"/>
                <v:fill type="solid"/>
              </v:shape>
            </v:group>
            <v:group style="position:absolute;left:7230;top:3157;width:10;height:20" coordorigin="7230,3157" coordsize="10,20">
              <v:shape style="position:absolute;left:7230;top:3157;width:10;height:20" coordorigin="7230,3157" coordsize="10,20" path="m7230,3176l7240,3176,7240,3157,7230,3157,7230,3176xe" filled="true" fillcolor="#000000" stroked="false">
                <v:path arrowok="t"/>
                <v:fill type="solid"/>
              </v:shape>
            </v:group>
            <v:group style="position:absolute;left:7230;top:3176;width:10;height:20" coordorigin="7230,3176" coordsize="10,20">
              <v:shape style="position:absolute;left:7230;top:3176;width:10;height:20" coordorigin="7230,3176" coordsize="10,20" path="m7230,3195l7240,3195,7240,3176,7230,3176,7230,3195xe" filled="true" fillcolor="#000000" stroked="false">
                <v:path arrowok="t"/>
                <v:fill type="solid"/>
              </v:shape>
            </v:group>
            <v:group style="position:absolute;left:7230;top:3195;width:10;height:20" coordorigin="7230,3195" coordsize="10,20">
              <v:shape style="position:absolute;left:7230;top:3195;width:10;height:20" coordorigin="7230,3195" coordsize="10,20" path="m7230,3215l7240,3215,7240,3195,7230,3195,7230,3215xe" filled="true" fillcolor="#000000" stroked="false">
                <v:path arrowok="t"/>
                <v:fill type="solid"/>
              </v:shape>
            </v:group>
            <v:group style="position:absolute;left:7230;top:3215;width:10;height:20" coordorigin="7230,3215" coordsize="10,20">
              <v:shape style="position:absolute;left:7230;top:3215;width:10;height:20" coordorigin="7230,3215" coordsize="10,20" path="m7230,3234l7240,3234,7240,3215,7230,3215,7230,3234xe" filled="true" fillcolor="#000000" stroked="false">
                <v:path arrowok="t"/>
                <v:fill type="solid"/>
              </v:shape>
            </v:group>
            <v:group style="position:absolute;left:7230;top:3234;width:10;height:20" coordorigin="7230,3234" coordsize="10,20">
              <v:shape style="position:absolute;left:7230;top:3234;width:10;height:20" coordorigin="7230,3234" coordsize="10,20" path="m7230,3253l7240,3253,7240,3234,7230,3234,7230,3253xe" filled="true" fillcolor="#000000" stroked="false">
                <v:path arrowok="t"/>
                <v:fill type="solid"/>
              </v:shape>
            </v:group>
            <v:group style="position:absolute;left:7230;top:3253;width:10;height:20" coordorigin="7230,3253" coordsize="10,20">
              <v:shape style="position:absolute;left:7230;top:3253;width:10;height:20" coordorigin="7230,3253" coordsize="10,20" path="m7230,3272l7240,3272,7240,3253,7230,3253,7230,3272xe" filled="true" fillcolor="#000000" stroked="false">
                <v:path arrowok="t"/>
                <v:fill type="solid"/>
              </v:shape>
            </v:group>
            <v:group style="position:absolute;left:7230;top:3272;width:10;height:20" coordorigin="7230,3272" coordsize="10,20">
              <v:shape style="position:absolute;left:7230;top:3272;width:10;height:20" coordorigin="7230,3272" coordsize="10,20" path="m7230,3291l7240,3291,7240,3272,7230,3272,7230,3291xe" filled="true" fillcolor="#000000" stroked="false">
                <v:path arrowok="t"/>
                <v:fill type="solid"/>
              </v:shape>
            </v:group>
            <v:group style="position:absolute;left:7230;top:3291;width:10;height:20" coordorigin="7230,3291" coordsize="10,20">
              <v:shape style="position:absolute;left:7230;top:3291;width:10;height:20" coordorigin="7230,3291" coordsize="10,20" path="m7230,3311l7240,3311,7240,3291,7230,3291,7230,3311xe" filled="true" fillcolor="#000000" stroked="false">
                <v:path arrowok="t"/>
                <v:fill type="solid"/>
              </v:shape>
            </v:group>
            <v:group style="position:absolute;left:7230;top:3311;width:10;height:20" coordorigin="7230,3311" coordsize="10,20">
              <v:shape style="position:absolute;left:7230;top:3311;width:10;height:20" coordorigin="7230,3311" coordsize="10,20" path="m7230,3330l7240,3330,7240,3311,7230,3311,7230,3330xe" filled="true" fillcolor="#000000" stroked="false">
                <v:path arrowok="t"/>
                <v:fill type="solid"/>
              </v:shape>
            </v:group>
            <v:group style="position:absolute;left:7230;top:3330;width:10;height:20" coordorigin="7230,3330" coordsize="10,20">
              <v:shape style="position:absolute;left:7230;top:3330;width:10;height:20" coordorigin="7230,3330" coordsize="10,20" path="m7230,3349l7240,3349,7240,3330,7230,3330,7230,3349xe" filled="true" fillcolor="#000000" stroked="false">
                <v:path arrowok="t"/>
                <v:fill type="solid"/>
              </v:shape>
            </v:group>
            <v:group style="position:absolute;left:7230;top:3349;width:10;height:20" coordorigin="7230,3349" coordsize="10,20">
              <v:shape style="position:absolute;left:7230;top:3349;width:10;height:20" coordorigin="7230,3349" coordsize="10,20" path="m7230,3368l7240,3368,7240,3349,7230,3349,7230,3368xe" filled="true" fillcolor="#000000" stroked="false">
                <v:path arrowok="t"/>
                <v:fill type="solid"/>
              </v:shape>
            </v:group>
            <v:group style="position:absolute;left:7230;top:3368;width:10;height:20" coordorigin="7230,3368" coordsize="10,20">
              <v:shape style="position:absolute;left:7230;top:3368;width:10;height:20" coordorigin="7230,3368" coordsize="10,20" path="m7230,3387l7240,3387,7240,3368,7230,3368,7230,3387xe" filled="true" fillcolor="#000000" stroked="false">
                <v:path arrowok="t"/>
                <v:fill type="solid"/>
              </v:shape>
            </v:group>
            <v:group style="position:absolute;left:7230;top:3387;width:10;height:20" coordorigin="7230,3387" coordsize="10,20">
              <v:shape style="position:absolute;left:7230;top:3387;width:10;height:20" coordorigin="7230,3387" coordsize="10,20" path="m7230,3407l7240,3407,7240,3387,7230,3387,7230,3407xe" filled="true" fillcolor="#000000" stroked="false">
                <v:path arrowok="t"/>
                <v:fill type="solid"/>
              </v:shape>
            </v:group>
            <v:group style="position:absolute;left:8435;top:3099;width:10;height:20" coordorigin="8435,3099" coordsize="10,20">
              <v:shape style="position:absolute;left:8435;top:3099;width:10;height:20" coordorigin="8435,3099" coordsize="10,20" path="m8435,3119l8445,3119,8445,3099,8435,3099,8435,3119xe" filled="true" fillcolor="#000000" stroked="false">
                <v:path arrowok="t"/>
                <v:fill type="solid"/>
              </v:shape>
            </v:group>
            <v:group style="position:absolute;left:8435;top:3119;width:10;height:20" coordorigin="8435,3119" coordsize="10,20">
              <v:shape style="position:absolute;left:8435;top:3119;width:10;height:20" coordorigin="8435,3119" coordsize="10,20" path="m8435,3138l8445,3138,8445,3119,8435,3119,8435,3138xe" filled="true" fillcolor="#000000" stroked="false">
                <v:path arrowok="t"/>
                <v:fill type="solid"/>
              </v:shape>
            </v:group>
            <v:group style="position:absolute;left:8435;top:3138;width:10;height:20" coordorigin="8435,3138" coordsize="10,20">
              <v:shape style="position:absolute;left:8435;top:3138;width:10;height:20" coordorigin="8435,3138" coordsize="10,20" path="m8435,3157l8445,3157,8445,3138,8435,3138,8435,3157xe" filled="true" fillcolor="#000000" stroked="false">
                <v:path arrowok="t"/>
                <v:fill type="solid"/>
              </v:shape>
            </v:group>
            <v:group style="position:absolute;left:8435;top:3157;width:10;height:20" coordorigin="8435,3157" coordsize="10,20">
              <v:shape style="position:absolute;left:8435;top:3157;width:10;height:20" coordorigin="8435,3157" coordsize="10,20" path="m8435,3176l8445,3176,8445,3157,8435,3157,8435,3176xe" filled="true" fillcolor="#000000" stroked="false">
                <v:path arrowok="t"/>
                <v:fill type="solid"/>
              </v:shape>
            </v:group>
            <v:group style="position:absolute;left:8435;top:3176;width:10;height:20" coordorigin="8435,3176" coordsize="10,20">
              <v:shape style="position:absolute;left:8435;top:3176;width:10;height:20" coordorigin="8435,3176" coordsize="10,20" path="m8435,3195l8445,3195,8445,3176,8435,3176,8435,3195xe" filled="true" fillcolor="#000000" stroked="false">
                <v:path arrowok="t"/>
                <v:fill type="solid"/>
              </v:shape>
            </v:group>
            <v:group style="position:absolute;left:8435;top:3195;width:10;height:20" coordorigin="8435,3195" coordsize="10,20">
              <v:shape style="position:absolute;left:8435;top:3195;width:10;height:20" coordorigin="8435,3195" coordsize="10,20" path="m8435,3215l8445,3215,8445,3195,8435,3195,8435,3215xe" filled="true" fillcolor="#000000" stroked="false">
                <v:path arrowok="t"/>
                <v:fill type="solid"/>
              </v:shape>
            </v:group>
            <v:group style="position:absolute;left:8435;top:3215;width:10;height:20" coordorigin="8435,3215" coordsize="10,20">
              <v:shape style="position:absolute;left:8435;top:3215;width:10;height:20" coordorigin="8435,3215" coordsize="10,20" path="m8435,3234l8445,3234,8445,3215,8435,3215,8435,3234xe" filled="true" fillcolor="#000000" stroked="false">
                <v:path arrowok="t"/>
                <v:fill type="solid"/>
              </v:shape>
            </v:group>
            <v:group style="position:absolute;left:8435;top:3234;width:10;height:20" coordorigin="8435,3234" coordsize="10,20">
              <v:shape style="position:absolute;left:8435;top:3234;width:10;height:20" coordorigin="8435,3234" coordsize="10,20" path="m8435,3253l8445,3253,8445,3234,8435,3234,8435,3253xe" filled="true" fillcolor="#000000" stroked="false">
                <v:path arrowok="t"/>
                <v:fill type="solid"/>
              </v:shape>
            </v:group>
            <v:group style="position:absolute;left:8435;top:3253;width:10;height:20" coordorigin="8435,3253" coordsize="10,20">
              <v:shape style="position:absolute;left:8435;top:3253;width:10;height:20" coordorigin="8435,3253" coordsize="10,20" path="m8435,3272l8445,3272,8445,3253,8435,3253,8435,3272xe" filled="true" fillcolor="#000000" stroked="false">
                <v:path arrowok="t"/>
                <v:fill type="solid"/>
              </v:shape>
            </v:group>
            <v:group style="position:absolute;left:8435;top:3272;width:10;height:20" coordorigin="8435,3272" coordsize="10,20">
              <v:shape style="position:absolute;left:8435;top:3272;width:10;height:20" coordorigin="8435,3272" coordsize="10,20" path="m8435,3291l8445,3291,8445,3272,8435,3272,8435,3291xe" filled="true" fillcolor="#000000" stroked="false">
                <v:path arrowok="t"/>
                <v:fill type="solid"/>
              </v:shape>
            </v:group>
            <v:group style="position:absolute;left:8435;top:3291;width:10;height:20" coordorigin="8435,3291" coordsize="10,20">
              <v:shape style="position:absolute;left:8435;top:3291;width:10;height:20" coordorigin="8435,3291" coordsize="10,20" path="m8435,3311l8445,3311,8445,3291,8435,3291,8435,3311xe" filled="true" fillcolor="#000000" stroked="false">
                <v:path arrowok="t"/>
                <v:fill type="solid"/>
              </v:shape>
            </v:group>
            <v:group style="position:absolute;left:8435;top:3311;width:10;height:20" coordorigin="8435,3311" coordsize="10,20">
              <v:shape style="position:absolute;left:8435;top:3311;width:10;height:20" coordorigin="8435,3311" coordsize="10,20" path="m8435,3330l8445,3330,8445,3311,8435,3311,8435,3330xe" filled="true" fillcolor="#000000" stroked="false">
                <v:path arrowok="t"/>
                <v:fill type="solid"/>
              </v:shape>
            </v:group>
            <v:group style="position:absolute;left:8435;top:3330;width:10;height:20" coordorigin="8435,3330" coordsize="10,20">
              <v:shape style="position:absolute;left:8435;top:3330;width:10;height:20" coordorigin="8435,3330" coordsize="10,20" path="m8435,3349l8445,3349,8445,3330,8435,3330,8435,3349xe" filled="true" fillcolor="#000000" stroked="false">
                <v:path arrowok="t"/>
                <v:fill type="solid"/>
              </v:shape>
            </v:group>
            <v:group style="position:absolute;left:8435;top:3349;width:10;height:20" coordorigin="8435,3349" coordsize="10,20">
              <v:shape style="position:absolute;left:8435;top:3349;width:10;height:20" coordorigin="8435,3349" coordsize="10,20" path="m8435,3368l8445,3368,8445,3349,8435,3349,8435,3368xe" filled="true" fillcolor="#000000" stroked="false">
                <v:path arrowok="t"/>
                <v:fill type="solid"/>
              </v:shape>
            </v:group>
            <v:group style="position:absolute;left:8435;top:3368;width:10;height:20" coordorigin="8435,3368" coordsize="10,20">
              <v:shape style="position:absolute;left:8435;top:3368;width:10;height:20" coordorigin="8435,3368" coordsize="10,20" path="m8435,3387l8445,3387,8445,3368,8435,3368,8435,3387xe" filled="true" fillcolor="#000000" stroked="false">
                <v:path arrowok="t"/>
                <v:fill type="solid"/>
              </v:shape>
            </v:group>
            <v:group style="position:absolute;left:8435;top:3387;width:10;height:20" coordorigin="8435,3387" coordsize="10,20">
              <v:shape style="position:absolute;left:8435;top:3387;width:10;height:20" coordorigin="8435,3387" coordsize="10,20" path="m8435,3407l8445,3407,8445,3387,8435,3387,8435,3407xe" filled="true" fillcolor="#000000" stroked="false">
                <v:path arrowok="t"/>
                <v:fill type="solid"/>
              </v:shape>
            </v:group>
            <v:group style="position:absolute;left:9206;top:3099;width:10;height:20" coordorigin="9206,3099" coordsize="10,20">
              <v:shape style="position:absolute;left:9206;top:3099;width:10;height:20" coordorigin="9206,3099" coordsize="10,20" path="m9206,3119l9216,3119,9216,3099,9206,3099,9206,3119xe" filled="true" fillcolor="#000000" stroked="false">
                <v:path arrowok="t"/>
                <v:fill type="solid"/>
              </v:shape>
            </v:group>
            <v:group style="position:absolute;left:9206;top:3119;width:10;height:20" coordorigin="9206,3119" coordsize="10,20">
              <v:shape style="position:absolute;left:9206;top:3119;width:10;height:20" coordorigin="9206,3119" coordsize="10,20" path="m9206,3138l9216,3138,9216,3119,9206,3119,9206,3138xe" filled="true" fillcolor="#000000" stroked="false">
                <v:path arrowok="t"/>
                <v:fill type="solid"/>
              </v:shape>
            </v:group>
            <v:group style="position:absolute;left:9206;top:3138;width:10;height:20" coordorigin="9206,3138" coordsize="10,20">
              <v:shape style="position:absolute;left:9206;top:3138;width:10;height:20" coordorigin="9206,3138" coordsize="10,20" path="m9206,3157l9216,3157,9216,3138,9206,3138,9206,3157xe" filled="true" fillcolor="#000000" stroked="false">
                <v:path arrowok="t"/>
                <v:fill type="solid"/>
              </v:shape>
            </v:group>
            <v:group style="position:absolute;left:9206;top:3157;width:10;height:20" coordorigin="9206,3157" coordsize="10,20">
              <v:shape style="position:absolute;left:9206;top:3157;width:10;height:20" coordorigin="9206,3157" coordsize="10,20" path="m9206,3176l9216,3176,9216,3157,9206,3157,9206,3176xe" filled="true" fillcolor="#000000" stroked="false">
                <v:path arrowok="t"/>
                <v:fill type="solid"/>
              </v:shape>
            </v:group>
            <v:group style="position:absolute;left:9206;top:3176;width:10;height:20" coordorigin="9206,3176" coordsize="10,20">
              <v:shape style="position:absolute;left:9206;top:3176;width:10;height:20" coordorigin="9206,3176" coordsize="10,20" path="m9206,3195l9216,3195,9216,3176,9206,3176,9206,3195xe" filled="true" fillcolor="#000000" stroked="false">
                <v:path arrowok="t"/>
                <v:fill type="solid"/>
              </v:shape>
            </v:group>
            <v:group style="position:absolute;left:9206;top:3195;width:10;height:20" coordorigin="9206,3195" coordsize="10,20">
              <v:shape style="position:absolute;left:9206;top:3195;width:10;height:20" coordorigin="9206,3195" coordsize="10,20" path="m9206,3215l9216,3215,9216,3195,9206,3195,9206,3215xe" filled="true" fillcolor="#000000" stroked="false">
                <v:path arrowok="t"/>
                <v:fill type="solid"/>
              </v:shape>
            </v:group>
            <v:group style="position:absolute;left:9206;top:3215;width:10;height:20" coordorigin="9206,3215" coordsize="10,20">
              <v:shape style="position:absolute;left:9206;top:3215;width:10;height:20" coordorigin="9206,3215" coordsize="10,20" path="m9206,3234l9216,3234,9216,3215,9206,3215,9206,3234xe" filled="true" fillcolor="#000000" stroked="false">
                <v:path arrowok="t"/>
                <v:fill type="solid"/>
              </v:shape>
            </v:group>
            <v:group style="position:absolute;left:9206;top:3234;width:10;height:20" coordorigin="9206,3234" coordsize="10,20">
              <v:shape style="position:absolute;left:9206;top:3234;width:10;height:20" coordorigin="9206,3234" coordsize="10,20" path="m9206,3253l9216,3253,9216,3234,9206,3234,9206,3253xe" filled="true" fillcolor="#000000" stroked="false">
                <v:path arrowok="t"/>
                <v:fill type="solid"/>
              </v:shape>
            </v:group>
            <v:group style="position:absolute;left:9206;top:3253;width:10;height:20" coordorigin="9206,3253" coordsize="10,20">
              <v:shape style="position:absolute;left:9206;top:3253;width:10;height:20" coordorigin="9206,3253" coordsize="10,20" path="m9206,3272l9216,3272,9216,3253,9206,3253,9206,3272xe" filled="true" fillcolor="#000000" stroked="false">
                <v:path arrowok="t"/>
                <v:fill type="solid"/>
              </v:shape>
            </v:group>
            <v:group style="position:absolute;left:9206;top:3272;width:10;height:20" coordorigin="9206,3272" coordsize="10,20">
              <v:shape style="position:absolute;left:9206;top:3272;width:10;height:20" coordorigin="9206,3272" coordsize="10,20" path="m9206,3291l9216,3291,9216,3272,9206,3272,9206,3291xe" filled="true" fillcolor="#000000" stroked="false">
                <v:path arrowok="t"/>
                <v:fill type="solid"/>
              </v:shape>
            </v:group>
            <v:group style="position:absolute;left:9206;top:3291;width:10;height:20" coordorigin="9206,3291" coordsize="10,20">
              <v:shape style="position:absolute;left:9206;top:3291;width:10;height:20" coordorigin="9206,3291" coordsize="10,20" path="m9206,3311l9216,3311,9216,3291,9206,3291,9206,3311xe" filled="true" fillcolor="#000000" stroked="false">
                <v:path arrowok="t"/>
                <v:fill type="solid"/>
              </v:shape>
            </v:group>
            <v:group style="position:absolute;left:9206;top:3311;width:10;height:20" coordorigin="9206,3311" coordsize="10,20">
              <v:shape style="position:absolute;left:9206;top:3311;width:10;height:20" coordorigin="9206,3311" coordsize="10,20" path="m9206,3330l9216,3330,9216,3311,9206,3311,9206,3330xe" filled="true" fillcolor="#000000" stroked="false">
                <v:path arrowok="t"/>
                <v:fill type="solid"/>
              </v:shape>
            </v:group>
            <v:group style="position:absolute;left:9206;top:3330;width:10;height:20" coordorigin="9206,3330" coordsize="10,20">
              <v:shape style="position:absolute;left:9206;top:3330;width:10;height:20" coordorigin="9206,3330" coordsize="10,20" path="m9206,3349l9216,3349,9216,3330,9206,3330,9206,3349xe" filled="true" fillcolor="#000000" stroked="false">
                <v:path arrowok="t"/>
                <v:fill type="solid"/>
              </v:shape>
            </v:group>
            <v:group style="position:absolute;left:9206;top:3349;width:10;height:20" coordorigin="9206,3349" coordsize="10,20">
              <v:shape style="position:absolute;left:9206;top:3349;width:10;height:20" coordorigin="9206,3349" coordsize="10,20" path="m9206,3368l9216,3368,9216,3349,9206,3349,9206,3368xe" filled="true" fillcolor="#000000" stroked="false">
                <v:path arrowok="t"/>
                <v:fill type="solid"/>
              </v:shape>
            </v:group>
            <v:group style="position:absolute;left:9206;top:3368;width:10;height:20" coordorigin="9206,3368" coordsize="10,20">
              <v:shape style="position:absolute;left:9206;top:3368;width:10;height:20" coordorigin="9206,3368" coordsize="10,20" path="m9206,3387l9216,3387,9216,3368,9206,3368,9206,3387xe" filled="true" fillcolor="#000000" stroked="false">
                <v:path arrowok="t"/>
                <v:fill type="solid"/>
              </v:shape>
            </v:group>
            <v:group style="position:absolute;left:9206;top:3387;width:10;height:20" coordorigin="9206,3387" coordsize="10,20">
              <v:shape style="position:absolute;left:9206;top:3387;width:10;height:20" coordorigin="9206,3387" coordsize="10,20" path="m9206,3407l9216,3407,9216,3387,9206,3387,9206,3407xe" filled="true" fillcolor="#000000" stroked="false">
                <v:path arrowok="t"/>
                <v:fill type="solid"/>
              </v:shape>
            </v:group>
            <v:group style="position:absolute;left:10310;top:3099;width:10;height:20" coordorigin="10310,3099" coordsize="10,20">
              <v:shape style="position:absolute;left:10310;top:3099;width:10;height:20" coordorigin="10310,3099" coordsize="10,20" path="m10310,3119l10320,3119,10320,3099,10310,3099,10310,3119xe" filled="true" fillcolor="#000000" stroked="false">
                <v:path arrowok="t"/>
                <v:fill type="solid"/>
              </v:shape>
            </v:group>
            <v:group style="position:absolute;left:10310;top:3119;width:10;height:20" coordorigin="10310,3119" coordsize="10,20">
              <v:shape style="position:absolute;left:10310;top:3119;width:10;height:20" coordorigin="10310,3119" coordsize="10,20" path="m10310,3138l10320,3138,10320,3119,10310,3119,10310,3138xe" filled="true" fillcolor="#000000" stroked="false">
                <v:path arrowok="t"/>
                <v:fill type="solid"/>
              </v:shape>
            </v:group>
            <v:group style="position:absolute;left:10310;top:3138;width:10;height:20" coordorigin="10310,3138" coordsize="10,20">
              <v:shape style="position:absolute;left:10310;top:3138;width:10;height:20" coordorigin="10310,3138" coordsize="10,20" path="m10310,3157l10320,3157,10320,3138,10310,3138,10310,3157xe" filled="true" fillcolor="#000000" stroked="false">
                <v:path arrowok="t"/>
                <v:fill type="solid"/>
              </v:shape>
            </v:group>
            <v:group style="position:absolute;left:10310;top:3157;width:10;height:20" coordorigin="10310,3157" coordsize="10,20">
              <v:shape style="position:absolute;left:10310;top:3157;width:10;height:20" coordorigin="10310,3157" coordsize="10,20" path="m10310,3176l10320,3176,10320,3157,10310,3157,10310,3176xe" filled="true" fillcolor="#000000" stroked="false">
                <v:path arrowok="t"/>
                <v:fill type="solid"/>
              </v:shape>
            </v:group>
            <v:group style="position:absolute;left:10310;top:3176;width:10;height:20" coordorigin="10310,3176" coordsize="10,20">
              <v:shape style="position:absolute;left:10310;top:3176;width:10;height:20" coordorigin="10310,3176" coordsize="10,20" path="m10310,3195l10320,3195,10320,3176,10310,3176,10310,3195xe" filled="true" fillcolor="#000000" stroked="false">
                <v:path arrowok="t"/>
                <v:fill type="solid"/>
              </v:shape>
            </v:group>
            <v:group style="position:absolute;left:10310;top:3195;width:10;height:20" coordorigin="10310,3195" coordsize="10,20">
              <v:shape style="position:absolute;left:10310;top:3195;width:10;height:20" coordorigin="10310,3195" coordsize="10,20" path="m10310,3215l10320,3215,10320,3195,10310,3195,10310,3215xe" filled="true" fillcolor="#000000" stroked="false">
                <v:path arrowok="t"/>
                <v:fill type="solid"/>
              </v:shape>
            </v:group>
            <v:group style="position:absolute;left:10310;top:3215;width:10;height:20" coordorigin="10310,3215" coordsize="10,20">
              <v:shape style="position:absolute;left:10310;top:3215;width:10;height:20" coordorigin="10310,3215" coordsize="10,20" path="m10310,3234l10320,3234,10320,3215,10310,3215,10310,3234xe" filled="true" fillcolor="#000000" stroked="false">
                <v:path arrowok="t"/>
                <v:fill type="solid"/>
              </v:shape>
            </v:group>
            <v:group style="position:absolute;left:10310;top:3234;width:10;height:20" coordorigin="10310,3234" coordsize="10,20">
              <v:shape style="position:absolute;left:10310;top:3234;width:10;height:20" coordorigin="10310,3234" coordsize="10,20" path="m10310,3253l10320,3253,10320,3234,10310,3234,10310,3253xe" filled="true" fillcolor="#000000" stroked="false">
                <v:path arrowok="t"/>
                <v:fill type="solid"/>
              </v:shape>
            </v:group>
            <v:group style="position:absolute;left:10310;top:3253;width:10;height:20" coordorigin="10310,3253" coordsize="10,20">
              <v:shape style="position:absolute;left:10310;top:3253;width:10;height:20" coordorigin="10310,3253" coordsize="10,20" path="m10310,3272l10320,3272,10320,3253,10310,3253,10310,3272xe" filled="true" fillcolor="#000000" stroked="false">
                <v:path arrowok="t"/>
                <v:fill type="solid"/>
              </v:shape>
            </v:group>
            <v:group style="position:absolute;left:10310;top:3272;width:10;height:20" coordorigin="10310,3272" coordsize="10,20">
              <v:shape style="position:absolute;left:10310;top:3272;width:10;height:20" coordorigin="10310,3272" coordsize="10,20" path="m10310,3291l10320,3291,10320,3272,10310,3272,10310,3291xe" filled="true" fillcolor="#000000" stroked="false">
                <v:path arrowok="t"/>
                <v:fill type="solid"/>
              </v:shape>
            </v:group>
            <v:group style="position:absolute;left:10310;top:3291;width:10;height:20" coordorigin="10310,3291" coordsize="10,20">
              <v:shape style="position:absolute;left:10310;top:3291;width:10;height:20" coordorigin="10310,3291" coordsize="10,20" path="m10310,3311l10320,3311,10320,3291,10310,3291,10310,3311xe" filled="true" fillcolor="#000000" stroked="false">
                <v:path arrowok="t"/>
                <v:fill type="solid"/>
              </v:shape>
            </v:group>
            <v:group style="position:absolute;left:10310;top:3311;width:10;height:20" coordorigin="10310,3311" coordsize="10,20">
              <v:shape style="position:absolute;left:10310;top:3311;width:10;height:20" coordorigin="10310,3311" coordsize="10,20" path="m10310,3330l10320,3330,10320,3311,10310,3311,10310,3330xe" filled="true" fillcolor="#000000" stroked="false">
                <v:path arrowok="t"/>
                <v:fill type="solid"/>
              </v:shape>
            </v:group>
            <v:group style="position:absolute;left:10310;top:3330;width:10;height:20" coordorigin="10310,3330" coordsize="10,20">
              <v:shape style="position:absolute;left:10310;top:3330;width:10;height:20" coordorigin="10310,3330" coordsize="10,20" path="m10310,3349l10320,3349,10320,3330,10310,3330,10310,3349xe" filled="true" fillcolor="#000000" stroked="false">
                <v:path arrowok="t"/>
                <v:fill type="solid"/>
              </v:shape>
            </v:group>
            <v:group style="position:absolute;left:10310;top:3349;width:10;height:20" coordorigin="10310,3349" coordsize="10,20">
              <v:shape style="position:absolute;left:10310;top:3349;width:10;height:20" coordorigin="10310,3349" coordsize="10,20" path="m10310,3368l10320,3368,10320,3349,10310,3349,10310,3368xe" filled="true" fillcolor="#000000" stroked="false">
                <v:path arrowok="t"/>
                <v:fill type="solid"/>
              </v:shape>
            </v:group>
            <v:group style="position:absolute;left:10310;top:3368;width:10;height:20" coordorigin="10310,3368" coordsize="10,20">
              <v:shape style="position:absolute;left:10310;top:3368;width:10;height:20" coordorigin="10310,3368" coordsize="10,20" path="m10310,3387l10320,3387,10320,3368,10310,3368,10310,3387xe" filled="true" fillcolor="#000000" stroked="false">
                <v:path arrowok="t"/>
                <v:fill type="solid"/>
              </v:shape>
            </v:group>
            <v:group style="position:absolute;left:10310;top:3387;width:10;height:20" coordorigin="10310,3387" coordsize="10,20">
              <v:shape style="position:absolute;left:10310;top:3387;width:10;height:20" coordorigin="10310,3387" coordsize="10,20" path="m10310,3407l10320,3407,10320,3387,10310,3387,10310,3407xe" filled="true" fillcolor="#000000" stroked="false">
                <v:path arrowok="t"/>
                <v:fill type="solid"/>
              </v:shape>
              <v:shape style="position:absolute;left:4993;top:717;width:47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2"/>
                          <w:sz w:val="18"/>
                          <w:szCs w:val="18"/>
                        </w:rPr>
                        <w:t>年末数</w:t>
                      </w:r>
                    </w:p>
                  </w:txbxContent>
                </v:textbox>
                <w10:wrap type="none"/>
              </v:shape>
              <v:shape style="position:absolute;left:8932;top:717;width:4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3"/>
                          <w:sz w:val="18"/>
                          <w:szCs w:val="18"/>
                        </w:rPr>
                        <w:t>年初数</w:t>
                      </w:r>
                      <w:r>
                        <w:rPr>
                          <w:rFonts w:ascii="宋体" w:hAnsi="宋体" w:cs="宋体" w:eastAsia="宋体" w:hint="default"/>
                          <w:sz w:val="18"/>
                          <w:szCs w:val="18"/>
                        </w:rPr>
                      </w:r>
                    </w:p>
                  </w:txbxContent>
                </v:textbox>
                <w10:wrap type="none"/>
              </v:shape>
              <v:shape style="position:absolute;left:2235;top:1121;width:4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
                          <w:sz w:val="18"/>
                          <w:szCs w:val="18"/>
                        </w:rPr>
                        <w:t> </w:t>
                      </w:r>
                      <w:r>
                        <w:rPr>
                          <w:rFonts w:ascii="宋体" w:hAnsi="宋体" w:cs="宋体" w:eastAsia="宋体" w:hint="default"/>
                          <w:sz w:val="18"/>
                          <w:szCs w:val="18"/>
                        </w:rPr>
                        <w:t>龄</w:t>
                      </w:r>
                    </w:p>
                  </w:txbxContent>
                </v:textbox>
                <w10:wrap type="none"/>
              </v:shape>
              <v:shape style="position:absolute;left:3545;top:1286;width:6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账面余额</w:t>
                      </w:r>
                    </w:p>
                  </w:txbxContent>
                </v:textbox>
                <w10:wrap type="none"/>
              </v:shape>
              <v:shape style="position:absolute;left:4599;top:1286;width:1544;height:180" type="#_x0000_t202" filled="false" stroked="false">
                <v:textbox inset="0,0,0,0">
                  <w:txbxContent>
                    <w:p>
                      <w:pPr>
                        <w:tabs>
                          <w:tab w:pos="9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4"/>
                          <w:sz w:val="18"/>
                          <w:szCs w:val="18"/>
                        </w:rPr>
                        <w:t>比</w:t>
                      </w:r>
                      <w:r>
                        <w:rPr>
                          <w:rFonts w:ascii="宋体" w:hAnsi="宋体" w:cs="宋体" w:eastAsia="宋体" w:hint="default"/>
                          <w:spacing w:val="-85"/>
                          <w:sz w:val="18"/>
                          <w:szCs w:val="18"/>
                        </w:rPr>
                        <w:t>例</w:t>
                      </w:r>
                      <w:r>
                        <w:rPr>
                          <w:rFonts w:ascii="宋体" w:hAnsi="宋体" w:cs="宋体" w:eastAsia="宋体" w:hint="default"/>
                          <w:spacing w:val="-34"/>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w:t>
                        <w:tab/>
                      </w:r>
                      <w:r>
                        <w:rPr>
                          <w:rFonts w:ascii="宋体" w:hAnsi="宋体" w:cs="宋体" w:eastAsia="宋体" w:hint="default"/>
                          <w:spacing w:val="-34"/>
                          <w:sz w:val="18"/>
                          <w:szCs w:val="18"/>
                        </w:rPr>
                        <w:t>坏</w:t>
                      </w:r>
                      <w:r>
                        <w:rPr>
                          <w:rFonts w:ascii="宋体" w:hAnsi="宋体" w:cs="宋体" w:eastAsia="宋体" w:hint="default"/>
                          <w:spacing w:val="-32"/>
                          <w:sz w:val="18"/>
                          <w:szCs w:val="18"/>
                        </w:rPr>
                        <w:t>账准</w:t>
                      </w:r>
                      <w:r>
                        <w:rPr>
                          <w:rFonts w:ascii="宋体" w:hAnsi="宋体" w:cs="宋体" w:eastAsia="宋体" w:hint="default"/>
                          <w:sz w:val="18"/>
                          <w:szCs w:val="18"/>
                        </w:rPr>
                        <w:t>备</w:t>
                      </w:r>
                    </w:p>
                  </w:txbxContent>
                </v:textbox>
                <w10:wrap type="none"/>
              </v:shape>
              <v:shape style="position:absolute;left:6491;top:1166;width:696;height:420" type="#_x0000_t202" filled="false" stroked="false">
                <v:textbox inset="0,0,0,0">
                  <w:txbxContent>
                    <w:p>
                      <w:pPr>
                        <w:spacing w:line="180" w:lineRule="exact" w:before="0"/>
                        <w:ind w:left="0" w:right="0" w:firstLine="19"/>
                        <w:jc w:val="left"/>
                        <w:rPr>
                          <w:rFonts w:ascii="宋体" w:hAnsi="宋体" w:cs="宋体" w:eastAsia="宋体" w:hint="default"/>
                          <w:sz w:val="18"/>
                          <w:szCs w:val="18"/>
                        </w:rPr>
                      </w:pPr>
                      <w:r>
                        <w:rPr>
                          <w:rFonts w:ascii="宋体" w:hAnsi="宋体" w:cs="宋体" w:eastAsia="宋体" w:hint="default"/>
                          <w:spacing w:val="-25"/>
                          <w:sz w:val="18"/>
                          <w:szCs w:val="18"/>
                        </w:rPr>
                        <w:t>坏账准备</w:t>
                      </w:r>
                    </w:p>
                    <w:p>
                      <w:pPr>
                        <w:spacing w:before="4"/>
                        <w:ind w:left="0" w:right="0" w:firstLine="0"/>
                        <w:jc w:val="left"/>
                        <w:rPr>
                          <w:rFonts w:ascii="宋体" w:hAnsi="宋体" w:cs="宋体" w:eastAsia="宋体" w:hint="default"/>
                          <w:sz w:val="18"/>
                          <w:szCs w:val="18"/>
                        </w:rPr>
                      </w:pPr>
                      <w:r>
                        <w:rPr>
                          <w:rFonts w:ascii="宋体" w:hAnsi="宋体" w:cs="宋体" w:eastAsia="宋体" w:hint="default"/>
                          <w:spacing w:val="-24"/>
                          <w:sz w:val="18"/>
                          <w:szCs w:val="18"/>
                        </w:rPr>
                        <w:t>比例（</w:t>
                      </w:r>
                      <w:r>
                        <w:rPr>
                          <w:rFonts w:ascii="宋体" w:hAnsi="宋体" w:cs="宋体" w:eastAsia="宋体" w:hint="default"/>
                          <w:spacing w:val="-24"/>
                          <w:sz w:val="18"/>
                          <w:szCs w:val="18"/>
                        </w:rPr>
                        <w:t>%</w:t>
                      </w:r>
                      <w:r>
                        <w:rPr>
                          <w:rFonts w:ascii="宋体" w:hAnsi="宋体" w:cs="宋体" w:eastAsia="宋体" w:hint="default"/>
                          <w:spacing w:val="-24"/>
                          <w:sz w:val="18"/>
                          <w:szCs w:val="18"/>
                        </w:rPr>
                        <w:t>）</w:t>
                      </w:r>
                    </w:p>
                  </w:txbxContent>
                </v:textbox>
                <w10:wrap type="none"/>
              </v:shape>
              <v:shape style="position:absolute;left:7537;top:1046;width:3411;height:423" type="#_x0000_t202" filled="false" stroked="false">
                <v:textbox inset="0,0,0,0">
                  <w:txbxContent>
                    <w:p>
                      <w:pPr>
                        <w:spacing w:line="180" w:lineRule="exact" w:before="0"/>
                        <w:ind w:left="0" w:right="0" w:firstLine="2935"/>
                        <w:jc w:val="left"/>
                        <w:rPr>
                          <w:rFonts w:ascii="宋体" w:hAnsi="宋体" w:cs="宋体" w:eastAsia="宋体" w:hint="default"/>
                          <w:sz w:val="18"/>
                          <w:szCs w:val="18"/>
                        </w:rPr>
                      </w:pPr>
                      <w:r>
                        <w:rPr>
                          <w:rFonts w:ascii="宋体" w:hAnsi="宋体" w:cs="宋体" w:eastAsia="宋体" w:hint="default"/>
                          <w:spacing w:val="-22"/>
                          <w:sz w:val="18"/>
                          <w:szCs w:val="18"/>
                        </w:rPr>
                        <w:t>坏账准</w:t>
                      </w:r>
                    </w:p>
                    <w:p>
                      <w:pPr>
                        <w:tabs>
                          <w:tab w:pos="1007" w:val="left" w:leader="none"/>
                          <w:tab w:pos="1927" w:val="left" w:leader="none"/>
                          <w:tab w:pos="2935" w:val="left" w:leader="none"/>
                        </w:tabs>
                        <w:spacing w:before="7"/>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账面余额</w:t>
                        <w:tab/>
                      </w:r>
                      <w:r>
                        <w:rPr>
                          <w:rFonts w:ascii="宋体" w:hAnsi="宋体" w:cs="宋体" w:eastAsia="宋体" w:hint="default"/>
                          <w:spacing w:val="-31"/>
                          <w:sz w:val="18"/>
                          <w:szCs w:val="18"/>
                        </w:rPr>
                        <w:t>比例（</w:t>
                      </w:r>
                      <w:r>
                        <w:rPr>
                          <w:rFonts w:ascii="宋体" w:hAnsi="宋体" w:cs="宋体" w:eastAsia="宋体" w:hint="default"/>
                          <w:spacing w:val="-31"/>
                          <w:sz w:val="18"/>
                          <w:szCs w:val="18"/>
                        </w:rPr>
                        <w:t>%</w:t>
                      </w:r>
                      <w:r>
                        <w:rPr>
                          <w:rFonts w:ascii="宋体" w:hAnsi="宋体" w:cs="宋体" w:eastAsia="宋体" w:hint="default"/>
                          <w:spacing w:val="-31"/>
                          <w:sz w:val="18"/>
                          <w:szCs w:val="18"/>
                        </w:rPr>
                        <w:t>）</w:t>
                        <w:tab/>
                      </w:r>
                      <w:r>
                        <w:rPr>
                          <w:rFonts w:ascii="宋体" w:hAnsi="宋体" w:cs="宋体" w:eastAsia="宋体" w:hint="default"/>
                          <w:spacing w:val="-25"/>
                          <w:sz w:val="18"/>
                          <w:szCs w:val="18"/>
                        </w:rPr>
                        <w:t>坏账准备</w:t>
                        <w:tab/>
                      </w:r>
                      <w:r>
                        <w:rPr>
                          <w:rFonts w:ascii="宋体" w:hAnsi="宋体" w:cs="宋体" w:eastAsia="宋体" w:hint="default"/>
                          <w:spacing w:val="-22"/>
                          <w:sz w:val="18"/>
                          <w:szCs w:val="18"/>
                        </w:rPr>
                        <w:t>备比例</w:t>
                      </w:r>
                    </w:p>
                  </w:txbxContent>
                </v:textbox>
                <w10:wrap type="none"/>
              </v:shape>
            </v:group>
            <w10:wrap type="none"/>
          </v:group>
        </w:pic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223" w:type="dxa"/>
        <w:tblLayout w:type="fixed"/>
        <w:tblCellMar>
          <w:top w:w="0" w:type="dxa"/>
          <w:left w:w="0" w:type="dxa"/>
          <w:bottom w:w="0" w:type="dxa"/>
          <w:right w:w="0" w:type="dxa"/>
        </w:tblCellMar>
        <w:tblLook w:val="01E0"/>
      </w:tblPr>
      <w:tblGrid>
        <w:gridCol w:w="1432"/>
        <w:gridCol w:w="1297"/>
        <w:gridCol w:w="756"/>
        <w:gridCol w:w="1136"/>
        <w:gridCol w:w="852"/>
        <w:gridCol w:w="1205"/>
        <w:gridCol w:w="771"/>
        <w:gridCol w:w="1104"/>
        <w:gridCol w:w="693"/>
      </w:tblGrid>
      <w:tr>
        <w:trPr>
          <w:trHeight w:val="511"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pacing w:val="-19"/>
                <w:sz w:val="18"/>
                <w:szCs w:val="18"/>
              </w:rPr>
              <w:t>年以内</w:t>
            </w:r>
            <w:r>
              <w:rPr>
                <w:rFonts w:ascii="宋体" w:hAnsi="宋体" w:cs="宋体" w:eastAsia="宋体" w:hint="default"/>
                <w:spacing w:val="-19"/>
                <w:sz w:val="18"/>
                <w:szCs w:val="18"/>
              </w:rPr>
              <w:t>(</w:t>
            </w:r>
            <w:r>
              <w:rPr>
                <w:rFonts w:ascii="宋体" w:hAnsi="宋体" w:cs="宋体" w:eastAsia="宋体" w:hint="default"/>
                <w:spacing w:val="-19"/>
                <w:sz w:val="18"/>
                <w:szCs w:val="18"/>
              </w:rPr>
              <w:t>含</w:t>
            </w:r>
            <w:r>
              <w:rPr>
                <w:rFonts w:ascii="宋体" w:hAnsi="宋体" w:cs="宋体" w:eastAsia="宋体" w:hint="default"/>
                <w:spacing w:val="-19"/>
                <w:sz w:val="18"/>
                <w:szCs w:val="18"/>
              </w:rPr>
              <w:t>1</w:t>
            </w:r>
            <w:r>
              <w:rPr>
                <w:rFonts w:ascii="宋体" w:hAnsi="宋体" w:cs="宋体" w:eastAsia="宋体" w:hint="default"/>
                <w:spacing w:val="-67"/>
                <w:sz w:val="18"/>
                <w:szCs w:val="18"/>
              </w:rPr>
              <w:t> </w:t>
            </w:r>
            <w:r>
              <w:rPr>
                <w:rFonts w:ascii="宋体" w:hAnsi="宋体" w:cs="宋体" w:eastAsia="宋体" w:hint="default"/>
                <w:spacing w:val="-17"/>
                <w:sz w:val="18"/>
                <w:szCs w:val="18"/>
              </w:rPr>
              <w:t>年</w:t>
            </w:r>
            <w:r>
              <w:rPr>
                <w:rFonts w:ascii="宋体" w:hAnsi="宋体" w:cs="宋体" w:eastAsia="宋体" w:hint="default"/>
                <w:spacing w:val="-17"/>
                <w:sz w:val="18"/>
                <w:szCs w:val="18"/>
              </w:rPr>
              <w:t>)</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1,275,660.75</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47.53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sz w:val="18"/>
              </w:rPr>
              <w:t>63,783.04</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9"/>
              <w:jc w:val="right"/>
              <w:rPr>
                <w:rFonts w:ascii="宋体" w:hAnsi="宋体" w:cs="宋体" w:eastAsia="宋体" w:hint="default"/>
                <w:sz w:val="18"/>
                <w:szCs w:val="18"/>
              </w:rPr>
            </w:pPr>
            <w:r>
              <w:rPr>
                <w:rFonts w:ascii="宋体"/>
                <w:sz w:val="18"/>
              </w:rPr>
              <w:t>5.00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7"/>
                <w:sz w:val="18"/>
              </w:rPr>
              <w:t>1,465,497.70</w:t>
            </w:r>
            <w:r>
              <w:rPr>
                <w:rFonts w:ascii="宋体"/>
                <w:sz w:val="18"/>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pacing w:val="-16"/>
                <w:w w:val="95"/>
                <w:sz w:val="18"/>
              </w:rPr>
              <w:t>47.74</w:t>
            </w:r>
            <w:r>
              <w:rPr>
                <w:rFonts w:ascii="宋体"/>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87"/>
              <w:jc w:val="right"/>
              <w:rPr>
                <w:rFonts w:ascii="宋体" w:hAnsi="宋体" w:cs="宋体" w:eastAsia="宋体" w:hint="default"/>
                <w:sz w:val="18"/>
                <w:szCs w:val="18"/>
              </w:rPr>
            </w:pPr>
            <w:r>
              <w:rPr>
                <w:rFonts w:ascii="宋体"/>
                <w:spacing w:val="-15"/>
                <w:sz w:val="18"/>
              </w:rPr>
              <w:t>348,787.16</w:t>
            </w:r>
          </w:p>
        </w:tc>
        <w:tc>
          <w:tcPr>
            <w:tcW w:w="693" w:type="dxa"/>
            <w:tcBorders>
              <w:top w:val="nil" w:sz="6" w:space="0" w:color="auto"/>
              <w:left w:val="nil" w:sz="6" w:space="0" w:color="auto"/>
              <w:bottom w:val="nil" w:sz="6" w:space="0" w:color="auto"/>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w:t>
            </w:r>
            <w:r>
              <w:rPr>
                <w:rFonts w:ascii="宋体" w:hAnsi="宋体" w:cs="宋体" w:eastAsia="宋体" w:hint="default"/>
                <w:spacing w:val="-17"/>
                <w:sz w:val="18"/>
                <w:szCs w:val="18"/>
              </w:rPr>
              <w:t>）</w:t>
            </w:r>
          </w:p>
          <w:p>
            <w:pPr>
              <w:pStyle w:val="TableParagraph"/>
              <w:spacing w:line="240" w:lineRule="auto" w:before="95"/>
              <w:ind w:left="285" w:right="0"/>
              <w:jc w:val="left"/>
              <w:rPr>
                <w:rFonts w:ascii="宋体" w:hAnsi="宋体" w:cs="宋体" w:eastAsia="宋体" w:hint="default"/>
                <w:sz w:val="18"/>
                <w:szCs w:val="18"/>
              </w:rPr>
            </w:pPr>
            <w:r>
              <w:rPr>
                <w:rFonts w:ascii="宋体"/>
                <w:spacing w:val="-16"/>
                <w:sz w:val="18"/>
              </w:rPr>
              <w:t>23.80</w:t>
            </w:r>
            <w:r>
              <w:rPr>
                <w:rFonts w:ascii="宋体"/>
                <w:sz w:val="18"/>
              </w:rPr>
            </w:r>
          </w:p>
        </w:tc>
      </w:tr>
      <w:tr>
        <w:trPr>
          <w:trHeight w:val="73" w:hRule="exact"/>
        </w:trPr>
        <w:tc>
          <w:tcPr>
            <w:tcW w:w="1432"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693" w:type="dxa"/>
            <w:tcBorders>
              <w:top w:val="nil" w:sz="6" w:space="0" w:color="auto"/>
              <w:left w:val="nil" w:sz="6" w:space="0" w:color="auto"/>
              <w:bottom w:val="nil" w:sz="6" w:space="0" w:color="auto"/>
              <w:right w:val="nil" w:sz="6" w:space="0" w:color="auto"/>
            </w:tcBorders>
          </w:tcPr>
          <w:p>
            <w:pPr/>
          </w:p>
        </w:tc>
      </w:tr>
      <w:tr>
        <w:trPr>
          <w:trHeight w:val="327" w:hRule="exact"/>
        </w:trPr>
        <w:tc>
          <w:tcPr>
            <w:tcW w:w="143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54"/>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pacing w:val="-11"/>
                <w:sz w:val="18"/>
                <w:szCs w:val="18"/>
              </w:rPr>
              <w:t>年至</w:t>
            </w:r>
            <w:r>
              <w:rPr>
                <w:rFonts w:ascii="宋体" w:hAnsi="宋体" w:cs="宋体" w:eastAsia="宋体" w:hint="default"/>
                <w:spacing w:val="-11"/>
                <w:sz w:val="18"/>
                <w:szCs w:val="18"/>
              </w:rPr>
              <w:t>2</w:t>
            </w:r>
            <w:r>
              <w:rPr>
                <w:rFonts w:ascii="宋体" w:hAnsi="宋体" w:cs="宋体" w:eastAsia="宋体" w:hint="default"/>
                <w:spacing w:val="-69"/>
                <w:sz w:val="18"/>
                <w:szCs w:val="18"/>
              </w:rPr>
              <w:t> </w:t>
            </w:r>
            <w:r>
              <w:rPr>
                <w:rFonts w:ascii="宋体" w:hAnsi="宋体" w:cs="宋体" w:eastAsia="宋体" w:hint="default"/>
                <w:spacing w:val="-12"/>
                <w:sz w:val="18"/>
                <w:szCs w:val="18"/>
              </w:rPr>
              <w:t>年</w:t>
            </w:r>
            <w:r>
              <w:rPr>
                <w:rFonts w:ascii="宋体" w:hAnsi="宋体" w:cs="宋体" w:eastAsia="宋体" w:hint="default"/>
                <w:spacing w:val="-12"/>
                <w:sz w:val="18"/>
                <w:szCs w:val="18"/>
              </w:rPr>
              <w:t>(</w:t>
            </w:r>
            <w:r>
              <w:rPr>
                <w:rFonts w:ascii="宋体" w:hAnsi="宋体" w:cs="宋体" w:eastAsia="宋体" w:hint="default"/>
                <w:spacing w:val="-12"/>
                <w:sz w:val="18"/>
                <w:szCs w:val="18"/>
              </w:rPr>
              <w:t>含</w:t>
            </w:r>
            <w:r>
              <w:rPr>
                <w:rFonts w:ascii="宋体" w:hAnsi="宋体" w:cs="宋体" w:eastAsia="宋体" w:hint="default"/>
                <w:spacing w:val="-12"/>
                <w:sz w:val="18"/>
                <w:szCs w:val="18"/>
              </w:rPr>
              <w:t>2</w:t>
            </w:r>
            <w:r>
              <w:rPr>
                <w:rFonts w:ascii="宋体" w:hAnsi="宋体" w:cs="宋体" w:eastAsia="宋体" w:hint="default"/>
                <w:spacing w:val="-69"/>
                <w:sz w:val="18"/>
                <w:szCs w:val="18"/>
              </w:rPr>
              <w:t> </w:t>
            </w:r>
            <w:r>
              <w:rPr>
                <w:rFonts w:ascii="宋体" w:hAnsi="宋体" w:cs="宋体" w:eastAsia="宋体" w:hint="default"/>
                <w:spacing w:val="-17"/>
                <w:sz w:val="18"/>
                <w:szCs w:val="18"/>
              </w:rPr>
              <w:t>年</w:t>
            </w:r>
            <w:r>
              <w:rPr>
                <w:rFonts w:ascii="宋体" w:hAnsi="宋体" w:cs="宋体" w:eastAsia="宋体" w:hint="default"/>
                <w:spacing w:val="-17"/>
                <w:sz w:val="18"/>
                <w:szCs w:val="18"/>
              </w:rPr>
              <w:t>)</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1,070,074.95</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39.87</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sz w:val="18"/>
              </w:rPr>
              <w:t>214,014.99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z w:val="18"/>
              </w:rPr>
              <w:t>20.00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7"/>
                <w:sz w:val="18"/>
              </w:rPr>
              <w:t>1,031,205.91</w:t>
            </w:r>
            <w:r>
              <w:rPr>
                <w:rFonts w:ascii="宋体"/>
                <w:sz w:val="18"/>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6"/>
                <w:w w:val="95"/>
                <w:sz w:val="18"/>
              </w:rPr>
              <w:t>33.59</w:t>
            </w:r>
            <w:r>
              <w:rPr>
                <w:rFonts w:ascii="宋体"/>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8"/>
                <w:szCs w:val="18"/>
              </w:rPr>
            </w:pPr>
            <w:r>
              <w:rPr>
                <w:rFonts w:ascii="宋体"/>
                <w:spacing w:val="-15"/>
                <w:sz w:val="18"/>
              </w:rPr>
              <w:t>206,241.18</w:t>
            </w:r>
          </w:p>
        </w:tc>
        <w:tc>
          <w:tcPr>
            <w:tcW w:w="6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pacing w:val="-16"/>
                <w:w w:val="95"/>
                <w:sz w:val="18"/>
              </w:rPr>
              <w:t>20.00</w:t>
            </w:r>
            <w:r>
              <w:rPr>
                <w:rFonts w:ascii="宋体"/>
                <w:w w:val="95"/>
                <w:sz w:val="18"/>
              </w:rPr>
            </w:r>
          </w:p>
        </w:tc>
      </w:tr>
      <w:tr>
        <w:trPr>
          <w:trHeight w:val="260" w:hRule="exact"/>
        </w:trPr>
        <w:tc>
          <w:tcPr>
            <w:tcW w:w="143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54"/>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9"/>
                <w:sz w:val="18"/>
                <w:szCs w:val="18"/>
              </w:rPr>
              <w:t> </w:t>
            </w:r>
            <w:r>
              <w:rPr>
                <w:rFonts w:ascii="宋体" w:hAnsi="宋体" w:cs="宋体" w:eastAsia="宋体" w:hint="default"/>
                <w:spacing w:val="-11"/>
                <w:sz w:val="18"/>
                <w:szCs w:val="18"/>
              </w:rPr>
              <w:t>年至</w:t>
            </w:r>
            <w:r>
              <w:rPr>
                <w:rFonts w:ascii="宋体" w:hAnsi="宋体" w:cs="宋体" w:eastAsia="宋体" w:hint="default"/>
                <w:spacing w:val="-11"/>
                <w:sz w:val="18"/>
                <w:szCs w:val="18"/>
              </w:rPr>
              <w:t>3</w:t>
            </w:r>
            <w:r>
              <w:rPr>
                <w:rFonts w:ascii="宋体" w:hAnsi="宋体" w:cs="宋体" w:eastAsia="宋体" w:hint="default"/>
                <w:spacing w:val="-69"/>
                <w:sz w:val="18"/>
                <w:szCs w:val="18"/>
              </w:rPr>
              <w:t> </w:t>
            </w:r>
            <w:r>
              <w:rPr>
                <w:rFonts w:ascii="宋体" w:hAnsi="宋体" w:cs="宋体" w:eastAsia="宋体" w:hint="default"/>
                <w:spacing w:val="-12"/>
                <w:sz w:val="18"/>
                <w:szCs w:val="18"/>
              </w:rPr>
              <w:t>年</w:t>
            </w:r>
            <w:r>
              <w:rPr>
                <w:rFonts w:ascii="宋体" w:hAnsi="宋体" w:cs="宋体" w:eastAsia="宋体" w:hint="default"/>
                <w:spacing w:val="-12"/>
                <w:sz w:val="18"/>
                <w:szCs w:val="18"/>
              </w:rPr>
              <w:t>(</w:t>
            </w:r>
            <w:r>
              <w:rPr>
                <w:rFonts w:ascii="宋体" w:hAnsi="宋体" w:cs="宋体" w:eastAsia="宋体" w:hint="default"/>
                <w:spacing w:val="-12"/>
                <w:sz w:val="18"/>
                <w:szCs w:val="18"/>
              </w:rPr>
              <w:t>含</w:t>
            </w:r>
            <w:r>
              <w:rPr>
                <w:rFonts w:ascii="宋体" w:hAnsi="宋体" w:cs="宋体" w:eastAsia="宋体" w:hint="default"/>
                <w:spacing w:val="-12"/>
                <w:sz w:val="18"/>
                <w:szCs w:val="18"/>
              </w:rPr>
              <w:t>3</w:t>
            </w:r>
            <w:r>
              <w:rPr>
                <w:rFonts w:ascii="宋体" w:hAnsi="宋体" w:cs="宋体" w:eastAsia="宋体" w:hint="default"/>
                <w:spacing w:val="-69"/>
                <w:sz w:val="18"/>
                <w:szCs w:val="18"/>
              </w:rPr>
              <w:t> </w:t>
            </w:r>
            <w:r>
              <w:rPr>
                <w:rFonts w:ascii="宋体" w:hAnsi="宋体" w:cs="宋体" w:eastAsia="宋体" w:hint="default"/>
                <w:spacing w:val="-17"/>
                <w:sz w:val="18"/>
                <w:szCs w:val="18"/>
              </w:rPr>
              <w:t>年</w:t>
            </w:r>
            <w:r>
              <w:rPr>
                <w:rFonts w:ascii="宋体" w:hAnsi="宋体" w:cs="宋体" w:eastAsia="宋体" w:hint="default"/>
                <w:spacing w:val="-17"/>
                <w:sz w:val="18"/>
                <w:szCs w:val="18"/>
              </w:rPr>
              <w:t>)</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56,403.12</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2.10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sz w:val="18"/>
              </w:rPr>
              <w:t>28,201.56</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50.00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6"/>
                <w:sz w:val="18"/>
              </w:rPr>
              <w:t>19,421.85</w:t>
            </w:r>
            <w:r>
              <w:rPr>
                <w:rFonts w:ascii="宋体"/>
                <w:sz w:val="18"/>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6"/>
                <w:w w:val="95"/>
                <w:sz w:val="18"/>
              </w:rPr>
              <w:t>0.63</w:t>
            </w:r>
            <w:r>
              <w:rPr>
                <w:rFonts w:ascii="宋体"/>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6"/>
                <w:sz w:val="18"/>
              </w:rPr>
              <w:t>9,710.93</w:t>
            </w:r>
            <w:r>
              <w:rPr>
                <w:rFonts w:ascii="宋体"/>
                <w:sz w:val="18"/>
              </w:rPr>
            </w:r>
          </w:p>
        </w:tc>
        <w:tc>
          <w:tcPr>
            <w:tcW w:w="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pacing w:val="-16"/>
                <w:w w:val="95"/>
                <w:sz w:val="18"/>
              </w:rPr>
              <w:t>50.00</w:t>
            </w:r>
            <w:r>
              <w:rPr>
                <w:rFonts w:ascii="宋体"/>
                <w:w w:val="95"/>
                <w:sz w:val="18"/>
              </w:rPr>
            </w:r>
          </w:p>
        </w:tc>
      </w:tr>
      <w:tr>
        <w:trPr>
          <w:trHeight w:val="73" w:hRule="exact"/>
        </w:trPr>
        <w:tc>
          <w:tcPr>
            <w:tcW w:w="1432"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693" w:type="dxa"/>
            <w:tcBorders>
              <w:top w:val="nil" w:sz="6" w:space="0" w:color="auto"/>
              <w:left w:val="nil" w:sz="6" w:space="0" w:color="auto"/>
              <w:bottom w:val="nil" w:sz="6" w:space="0" w:color="auto"/>
              <w:right w:val="nil" w:sz="6" w:space="0" w:color="auto"/>
            </w:tcBorders>
          </w:tcPr>
          <w:p>
            <w:pPr/>
          </w:p>
        </w:tc>
      </w:tr>
      <w:tr>
        <w:trPr>
          <w:trHeight w:val="328" w:hRule="exact"/>
        </w:trPr>
        <w:tc>
          <w:tcPr>
            <w:tcW w:w="143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3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0"/>
                <w:sz w:val="18"/>
                <w:szCs w:val="18"/>
              </w:rPr>
              <w:t> </w:t>
            </w:r>
            <w:r>
              <w:rPr>
                <w:rFonts w:ascii="宋体" w:hAnsi="宋体" w:cs="宋体" w:eastAsia="宋体" w:hint="default"/>
                <w:spacing w:val="-22"/>
                <w:sz w:val="18"/>
                <w:szCs w:val="18"/>
              </w:rPr>
              <w:t>年以上</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281,857.03</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10.50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sz w:val="18"/>
              </w:rPr>
              <w:t>281,857.03</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宋体" w:hAnsi="宋体" w:cs="宋体" w:eastAsia="宋体" w:hint="default"/>
                <w:sz w:val="18"/>
                <w:szCs w:val="18"/>
              </w:rPr>
            </w:pPr>
            <w:r>
              <w:rPr>
                <w:rFonts w:ascii="宋体"/>
                <w:spacing w:val="-1"/>
                <w:sz w:val="18"/>
              </w:rPr>
              <w:t>100.00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0"/>
              <w:jc w:val="right"/>
              <w:rPr>
                <w:rFonts w:ascii="宋体" w:hAnsi="宋体" w:cs="宋体" w:eastAsia="宋体" w:hint="default"/>
                <w:sz w:val="18"/>
                <w:szCs w:val="18"/>
              </w:rPr>
            </w:pPr>
            <w:r>
              <w:rPr>
                <w:rFonts w:ascii="宋体"/>
                <w:spacing w:val="-15"/>
                <w:sz w:val="18"/>
              </w:rPr>
              <w:t>553,895.54</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6"/>
                <w:w w:val="95"/>
                <w:sz w:val="18"/>
              </w:rPr>
              <w:t>18.04</w:t>
            </w:r>
            <w:r>
              <w:rPr>
                <w:rFonts w:ascii="宋体"/>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7"/>
              <w:jc w:val="right"/>
              <w:rPr>
                <w:rFonts w:ascii="宋体" w:hAnsi="宋体" w:cs="宋体" w:eastAsia="宋体" w:hint="default"/>
                <w:sz w:val="18"/>
                <w:szCs w:val="18"/>
              </w:rPr>
            </w:pPr>
            <w:r>
              <w:rPr>
                <w:rFonts w:ascii="宋体"/>
                <w:spacing w:val="-15"/>
                <w:sz w:val="18"/>
              </w:rPr>
              <w:t>553,895.54</w:t>
            </w:r>
          </w:p>
        </w:tc>
        <w:tc>
          <w:tcPr>
            <w:tcW w:w="6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pacing w:val="-16"/>
                <w:sz w:val="18"/>
              </w:rPr>
              <w:t>100.00</w:t>
            </w:r>
            <w:r>
              <w:rPr>
                <w:rFonts w:ascii="宋体"/>
                <w:sz w:val="18"/>
              </w:rPr>
            </w:r>
          </w:p>
        </w:tc>
      </w:tr>
      <w:tr>
        <w:trPr>
          <w:trHeight w:val="337" w:hRule="exact"/>
        </w:trPr>
        <w:tc>
          <w:tcPr>
            <w:tcW w:w="1432"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37"/>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297"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2,683,995.85</w:t>
            </w:r>
          </w:p>
        </w:tc>
        <w:tc>
          <w:tcPr>
            <w:tcW w:w="75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100.00</w:t>
            </w:r>
          </w:p>
        </w:tc>
        <w:tc>
          <w:tcPr>
            <w:tcW w:w="113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07" w:right="0"/>
              <w:jc w:val="left"/>
              <w:rPr>
                <w:rFonts w:ascii="宋体" w:hAnsi="宋体" w:cs="宋体" w:eastAsia="宋体" w:hint="default"/>
                <w:sz w:val="18"/>
                <w:szCs w:val="18"/>
              </w:rPr>
            </w:pPr>
            <w:r>
              <w:rPr>
                <w:rFonts w:ascii="宋体"/>
                <w:sz w:val="18"/>
              </w:rPr>
              <w:t>587,856.62</w:t>
            </w:r>
          </w:p>
        </w:tc>
        <w:tc>
          <w:tcPr>
            <w:tcW w:w="852"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21.90</w:t>
            </w: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7"/>
                <w:sz w:val="18"/>
              </w:rPr>
              <w:t>3,070,021.00</w:t>
            </w:r>
            <w:r>
              <w:rPr>
                <w:rFonts w:ascii="宋体"/>
                <w:sz w:val="18"/>
              </w:rPr>
            </w:r>
          </w:p>
        </w:tc>
        <w:tc>
          <w:tcPr>
            <w:tcW w:w="771"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6"/>
                <w:sz w:val="18"/>
              </w:rPr>
              <w:t>100.00</w:t>
            </w:r>
            <w:r>
              <w:rPr>
                <w:rFonts w:ascii="宋体"/>
                <w:sz w:val="18"/>
              </w:rPr>
            </w: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pacing w:val="-17"/>
                <w:sz w:val="18"/>
              </w:rPr>
              <w:t>1,118,634.81</w:t>
            </w:r>
            <w:r>
              <w:rPr>
                <w:rFonts w:ascii="宋体"/>
                <w:sz w:val="18"/>
              </w:rPr>
            </w:r>
          </w:p>
        </w:tc>
        <w:tc>
          <w:tcPr>
            <w:tcW w:w="693"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spacing w:val="-16"/>
                <w:w w:val="95"/>
                <w:sz w:val="18"/>
              </w:rPr>
              <w:t>36.44</w:t>
            </w:r>
            <w:r>
              <w:rPr>
                <w:rFonts w:ascii="宋体"/>
                <w:w w:val="95"/>
                <w:sz w:val="18"/>
              </w:rPr>
            </w:r>
          </w:p>
        </w:tc>
      </w:tr>
    </w:tbl>
    <w:p>
      <w:pPr>
        <w:spacing w:before="71"/>
        <w:ind w:left="678" w:right="0" w:firstLine="0"/>
        <w:jc w:val="left"/>
        <w:rPr>
          <w:rFonts w:ascii="宋体" w:hAnsi="宋体" w:cs="宋体" w:eastAsia="宋体" w:hint="default"/>
          <w:sz w:val="21"/>
          <w:szCs w:val="21"/>
        </w:rPr>
      </w:pPr>
      <w:r>
        <w:rPr/>
        <w:pict>
          <v:shape style="position:absolute;margin-left:83.783997pt;margin-top:25.773663pt;width:460.05pt;height:77.2pt;mso-position-horizontal-relative:page;mso-position-vertical-relative:paragraph;z-index:24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6"/>
                    <w:gridCol w:w="1490"/>
                    <w:gridCol w:w="1520"/>
                    <w:gridCol w:w="1428"/>
                    <w:gridCol w:w="2436"/>
                  </w:tblGrid>
                  <w:tr>
                    <w:trPr>
                      <w:trHeight w:val="304" w:hRule="exact"/>
                    </w:trPr>
                    <w:tc>
                      <w:tcPr>
                        <w:tcW w:w="2326" w:type="dxa"/>
                        <w:tcBorders>
                          <w:top w:val="single" w:sz="12" w:space="0" w:color="000000"/>
                          <w:left w:val="nil" w:sz="6" w:space="0" w:color="auto"/>
                          <w:bottom w:val="nil" w:sz="6" w:space="0" w:color="auto"/>
                          <w:right w:val="single" w:sz="4" w:space="0" w:color="000000"/>
                        </w:tcBorders>
                      </w:tcPr>
                      <w:p>
                        <w:pPr>
                          <w:pStyle w:val="TableParagraph"/>
                          <w:spacing w:line="225" w:lineRule="exact"/>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90" w:type="dxa"/>
                        <w:tcBorders>
                          <w:top w:val="single" w:sz="12" w:space="0" w:color="000000"/>
                          <w:left w:val="single" w:sz="4" w:space="0" w:color="000000"/>
                          <w:bottom w:val="nil" w:sz="6" w:space="0" w:color="auto"/>
                          <w:right w:val="single" w:sz="4" w:space="0" w:color="000000"/>
                        </w:tcBorders>
                      </w:tcPr>
                      <w:p>
                        <w:pPr>
                          <w:pStyle w:val="TableParagraph"/>
                          <w:spacing w:line="225" w:lineRule="exact"/>
                          <w:ind w:left="434" w:right="0"/>
                          <w:jc w:val="left"/>
                          <w:rPr>
                            <w:rFonts w:ascii="宋体" w:hAnsi="宋体" w:cs="宋体" w:eastAsia="宋体" w:hint="default"/>
                            <w:sz w:val="18"/>
                            <w:szCs w:val="18"/>
                          </w:rPr>
                        </w:pPr>
                        <w:r>
                          <w:rPr>
                            <w:rFonts w:ascii="宋体" w:hAnsi="宋体" w:cs="宋体" w:eastAsia="宋体" w:hint="default"/>
                            <w:spacing w:val="-29"/>
                            <w:sz w:val="18"/>
                            <w:szCs w:val="18"/>
                          </w:rPr>
                          <w:t>账面余额</w:t>
                        </w:r>
                        <w:r>
                          <w:rPr>
                            <w:rFonts w:ascii="宋体" w:hAnsi="宋体" w:cs="宋体" w:eastAsia="宋体" w:hint="default"/>
                            <w:sz w:val="18"/>
                            <w:szCs w:val="18"/>
                          </w:rPr>
                        </w:r>
                      </w:p>
                    </w:tc>
                    <w:tc>
                      <w:tcPr>
                        <w:tcW w:w="1520" w:type="dxa"/>
                        <w:tcBorders>
                          <w:top w:val="single" w:sz="12" w:space="0" w:color="000000"/>
                          <w:left w:val="single" w:sz="4" w:space="0" w:color="000000"/>
                          <w:bottom w:val="nil" w:sz="6" w:space="0" w:color="auto"/>
                          <w:right w:val="single" w:sz="4"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pacing w:val="-24"/>
                            <w:sz w:val="18"/>
                            <w:szCs w:val="18"/>
                          </w:rPr>
                          <w:t>坏账准备金额</w:t>
                        </w:r>
                      </w:p>
                    </w:tc>
                    <w:tc>
                      <w:tcPr>
                        <w:tcW w:w="1428" w:type="dxa"/>
                        <w:tcBorders>
                          <w:top w:val="single" w:sz="12" w:space="0" w:color="000000"/>
                          <w:left w:val="single" w:sz="4" w:space="0" w:color="000000"/>
                          <w:bottom w:val="nil" w:sz="6" w:space="0" w:color="auto"/>
                          <w:right w:val="single" w:sz="4"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pacing w:val="-23"/>
                            <w:sz w:val="18"/>
                            <w:szCs w:val="18"/>
                          </w:rPr>
                          <w:t>计提比例</w:t>
                        </w:r>
                        <w:r>
                          <w:rPr>
                            <w:rFonts w:ascii="宋体" w:hAnsi="宋体" w:cs="宋体" w:eastAsia="宋体" w:hint="default"/>
                            <w:spacing w:val="-23"/>
                            <w:sz w:val="18"/>
                            <w:szCs w:val="18"/>
                          </w:rPr>
                          <w:t>(%)</w:t>
                        </w:r>
                        <w:r>
                          <w:rPr>
                            <w:rFonts w:ascii="宋体" w:hAnsi="宋体" w:cs="宋体" w:eastAsia="宋体" w:hint="default"/>
                            <w:sz w:val="18"/>
                            <w:szCs w:val="18"/>
                          </w:rPr>
                        </w:r>
                      </w:p>
                    </w:tc>
                    <w:tc>
                      <w:tcPr>
                        <w:tcW w:w="2436" w:type="dxa"/>
                        <w:tcBorders>
                          <w:top w:val="single" w:sz="12" w:space="0" w:color="000000"/>
                          <w:left w:val="single" w:sz="4" w:space="0" w:color="000000"/>
                          <w:bottom w:val="nil" w:sz="6" w:space="0" w:color="auto"/>
                          <w:right w:val="nil" w:sz="6" w:space="0" w:color="auto"/>
                        </w:tcBorders>
                      </w:tcPr>
                      <w:p>
                        <w:pPr>
                          <w:pStyle w:val="TableParagraph"/>
                          <w:spacing w:line="225" w:lineRule="exact"/>
                          <w:ind w:left="17" w:right="0"/>
                          <w:jc w:val="center"/>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6"/>
                            <w:sz w:val="18"/>
                            <w:szCs w:val="18"/>
                          </w:rPr>
                          <w:t> </w:t>
                        </w:r>
                        <w:r>
                          <w:rPr>
                            <w:rFonts w:ascii="宋体" w:hAnsi="宋体" w:cs="宋体" w:eastAsia="宋体" w:hint="default"/>
                            <w:sz w:val="18"/>
                            <w:szCs w:val="18"/>
                          </w:rPr>
                          <w:t>由</w:t>
                        </w:r>
                      </w:p>
                    </w:tc>
                  </w:tr>
                  <w:tr>
                    <w:trPr>
                      <w:trHeight w:val="549"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34" w:lineRule="exact" w:before="32"/>
                          <w:ind w:left="122" w:right="104"/>
                          <w:jc w:val="left"/>
                          <w:rPr>
                            <w:rFonts w:ascii="宋体" w:hAnsi="宋体" w:cs="宋体" w:eastAsia="宋体" w:hint="default"/>
                            <w:sz w:val="18"/>
                            <w:szCs w:val="18"/>
                          </w:rPr>
                        </w:pPr>
                        <w:r>
                          <w:rPr>
                            <w:rFonts w:ascii="宋体" w:hAnsi="宋体" w:cs="宋体" w:eastAsia="宋体" w:hint="default"/>
                            <w:spacing w:val="-6"/>
                            <w:sz w:val="18"/>
                            <w:szCs w:val="18"/>
                          </w:rPr>
                          <w:t>实益达科技（香港）有限公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17"/>
                          <w:jc w:val="right"/>
                          <w:rPr>
                            <w:rFonts w:ascii="宋体" w:hAnsi="宋体" w:cs="宋体" w:eastAsia="宋体" w:hint="default"/>
                            <w:sz w:val="18"/>
                            <w:szCs w:val="18"/>
                          </w:rPr>
                        </w:pPr>
                        <w:r>
                          <w:rPr>
                            <w:rFonts w:ascii="宋体"/>
                            <w:spacing w:val="-1"/>
                            <w:sz w:val="18"/>
                          </w:rPr>
                          <w:t>4,652,937.11</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w:t>
                        </w:r>
                      </w:p>
                    </w:tc>
                    <w:tc>
                      <w:tcPr>
                        <w:tcW w:w="2436"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left="670"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325"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深圳国库</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17"/>
                          <w:jc w:val="right"/>
                          <w:rPr>
                            <w:rFonts w:ascii="宋体" w:hAnsi="宋体" w:cs="宋体" w:eastAsia="宋体" w:hint="default"/>
                            <w:sz w:val="18"/>
                            <w:szCs w:val="18"/>
                          </w:rPr>
                        </w:pPr>
                        <w:r>
                          <w:rPr>
                            <w:rFonts w:ascii="宋体"/>
                            <w:spacing w:val="-1"/>
                            <w:sz w:val="18"/>
                          </w:rPr>
                          <w:t>8,249,984.34</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243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603" w:right="0"/>
                          <w:jc w:val="left"/>
                          <w:rPr>
                            <w:rFonts w:ascii="宋体" w:hAnsi="宋体" w:cs="宋体" w:eastAsia="宋体" w:hint="default"/>
                            <w:sz w:val="18"/>
                            <w:szCs w:val="18"/>
                          </w:rPr>
                        </w:pPr>
                        <w:r>
                          <w:rPr>
                            <w:rFonts w:ascii="宋体" w:hAnsi="宋体" w:cs="宋体" w:eastAsia="宋体" w:hint="default"/>
                            <w:spacing w:val="-25"/>
                            <w:sz w:val="18"/>
                            <w:szCs w:val="18"/>
                          </w:rPr>
                          <w:t>预计不会发生坏账</w:t>
                        </w:r>
                      </w:p>
                    </w:tc>
                  </w:tr>
                  <w:tr>
                    <w:trPr>
                      <w:trHeight w:val="337" w:hRule="exact"/>
                    </w:trPr>
                    <w:tc>
                      <w:tcPr>
                        <w:tcW w:w="23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17"/>
                          <w:jc w:val="right"/>
                          <w:rPr>
                            <w:rFonts w:ascii="宋体" w:hAnsi="宋体" w:cs="宋体" w:eastAsia="宋体" w:hint="default"/>
                            <w:sz w:val="18"/>
                            <w:szCs w:val="18"/>
                          </w:rPr>
                        </w:pPr>
                        <w:r>
                          <w:rPr>
                            <w:rFonts w:ascii="宋体"/>
                            <w:spacing w:val="-1"/>
                            <w:sz w:val="18"/>
                          </w:rPr>
                          <w:t>12,902,921.45</w:t>
                        </w:r>
                      </w:p>
                    </w:tc>
                    <w:tc>
                      <w:tcPr>
                        <w:tcW w:w="1520" w:type="dxa"/>
                        <w:tcBorders>
                          <w:top w:val="nil" w:sz="6" w:space="0" w:color="auto"/>
                          <w:left w:val="single" w:sz="4" w:space="0" w:color="000000"/>
                          <w:bottom w:val="single" w:sz="12" w:space="0" w:color="000000"/>
                          <w:right w:val="single" w:sz="4" w:space="0" w:color="000000"/>
                        </w:tcBorders>
                      </w:tcPr>
                      <w:p>
                        <w:pPr/>
                      </w:p>
                    </w:tc>
                    <w:tc>
                      <w:tcPr>
                        <w:tcW w:w="1428" w:type="dxa"/>
                        <w:tcBorders>
                          <w:top w:val="nil" w:sz="6" w:space="0" w:color="auto"/>
                          <w:left w:val="single" w:sz="4" w:space="0" w:color="000000"/>
                          <w:bottom w:val="single" w:sz="12" w:space="0" w:color="000000"/>
                          <w:right w:val="single" w:sz="4" w:space="0" w:color="000000"/>
                        </w:tcBorders>
                      </w:tcPr>
                      <w:p>
                        <w:pPr/>
                      </w:p>
                    </w:tc>
                    <w:tc>
                      <w:tcPr>
                        <w:tcW w:w="2436"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z w:val="21"/>
          <w:szCs w:val="21"/>
        </w:rPr>
        <w:t>年末单项金额重大单独进行减值测试的其他应收款坏账准备计提：</w:t>
      </w:r>
    </w:p>
    <w:p>
      <w:pPr>
        <w:spacing w:line="240" w:lineRule="auto" w:before="2"/>
        <w:rPr>
          <w:rFonts w:ascii="宋体" w:hAnsi="宋体" w:cs="宋体" w:eastAsia="宋体" w:hint="default"/>
          <w:sz w:val="15"/>
          <w:szCs w:val="15"/>
        </w:rPr>
      </w:pPr>
    </w:p>
    <w:p>
      <w:pPr>
        <w:tabs>
          <w:tab w:pos="3947" w:val="left" w:leader="none"/>
          <w:tab w:pos="5467" w:val="left" w:leader="none"/>
          <w:tab w:pos="6895" w:val="left" w:leader="none"/>
        </w:tabs>
        <w:spacing w:line="20" w:lineRule="exact"/>
        <w:ind w:left="2457"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39" name="image713.png" descr=""/>
            <wp:cNvGraphicFramePr>
              <a:graphicFrameLocks noChangeAspect="1"/>
            </wp:cNvGraphicFramePr>
            <a:graphic>
              <a:graphicData uri="http://schemas.openxmlformats.org/drawingml/2006/picture">
                <pic:pic>
                  <pic:nvPicPr>
                    <pic:cNvPr id="40" name="image713.png"/>
                    <pic:cNvPicPr/>
                  </pic:nvPicPr>
                  <pic:blipFill>
                    <a:blip r:embed="rId776"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41" name="image713.png" descr=""/>
            <wp:cNvGraphicFramePr>
              <a:graphicFrameLocks noChangeAspect="1"/>
            </wp:cNvGraphicFramePr>
            <a:graphic>
              <a:graphicData uri="http://schemas.openxmlformats.org/drawingml/2006/picture">
                <pic:pic>
                  <pic:nvPicPr>
                    <pic:cNvPr id="42" name="image713.png"/>
                    <pic:cNvPicPr/>
                  </pic:nvPicPr>
                  <pic:blipFill>
                    <a:blip r:embed="rId776"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43" name="image713.png" descr=""/>
            <wp:cNvGraphicFramePr>
              <a:graphicFrameLocks noChangeAspect="1"/>
            </wp:cNvGraphicFramePr>
            <a:graphic>
              <a:graphicData uri="http://schemas.openxmlformats.org/drawingml/2006/picture">
                <pic:pic>
                  <pic:nvPicPr>
                    <pic:cNvPr id="44" name="image713.png"/>
                    <pic:cNvPicPr/>
                  </pic:nvPicPr>
                  <pic:blipFill>
                    <a:blip r:embed="rId776"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45" name="image713.png" descr=""/>
            <wp:cNvGraphicFramePr>
              <a:graphicFrameLocks noChangeAspect="1"/>
            </wp:cNvGraphicFramePr>
            <a:graphic>
              <a:graphicData uri="http://schemas.openxmlformats.org/drawingml/2006/picture">
                <pic:pic>
                  <pic:nvPicPr>
                    <pic:cNvPr id="46" name="image713.png"/>
                    <pic:cNvPicPr/>
                  </pic:nvPicPr>
                  <pic:blipFill>
                    <a:blip r:embed="rId776" cstate="print"/>
                    <a:stretch>
                      <a:fillRect/>
                    </a:stretch>
                  </pic:blipFill>
                  <pic:spPr>
                    <a:xfrm>
                      <a:off x="0" y="0"/>
                      <a:ext cx="6095" cy="1524"/>
                    </a:xfrm>
                    <a:prstGeom prst="rect">
                      <a:avLst/>
                    </a:prstGeom>
                  </pic:spPr>
                </pic:pic>
              </a:graphicData>
            </a:graphic>
          </wp:inline>
        </w:drawing>
      </w:r>
      <w:r>
        <w:rPr>
          <w:rFonts w:ascii="宋体"/>
          <w:sz w:val="2"/>
        </w:rPr>
      </w:r>
    </w:p>
    <w:p>
      <w:pPr>
        <w:spacing w:line="240" w:lineRule="auto" w:before="12"/>
        <w:rPr>
          <w:rFonts w:ascii="宋体" w:hAnsi="宋体" w:cs="宋体" w:eastAsia="宋体" w:hint="default"/>
          <w:sz w:val="19"/>
          <w:szCs w:val="19"/>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59.35pt;height:.5pt;mso-position-horizontal-relative:char;mso-position-vertical-relative:line" coordorigin="0,0" coordsize="9187,10">
            <v:shape style="position:absolute;left:0;top:0;width:2307;height:10" type="#_x0000_t75" stroked="false">
              <v:imagedata r:id="rId777" o:title=""/>
            </v:shape>
            <v:shape style="position:absolute;left:2302;top:0;width:1495;height:10" type="#_x0000_t75" stroked="false">
              <v:imagedata r:id="rId778" o:title=""/>
            </v:shape>
            <v:shape style="position:absolute;left:3793;top:0;width:2952;height:10" type="#_x0000_t75" stroked="false">
              <v:imagedata r:id="rId779" o:title=""/>
            </v:shape>
            <v:shape style="position:absolute;left:6740;top:0;width:2446;height:10" type="#_x0000_t75" stroked="false">
              <v:imagedata r:id="rId78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59.35pt;height:.5pt;mso-position-horizontal-relative:char;mso-position-vertical-relative:line" coordorigin="0,0" coordsize="9187,10">
            <v:shape style="position:absolute;left:0;top:0;width:2307;height:10" type="#_x0000_t75" stroked="false">
              <v:imagedata r:id="rId777" o:title=""/>
            </v:shape>
            <v:shape style="position:absolute;left:2302;top:0;width:1495;height:10" type="#_x0000_t75" stroked="false">
              <v:imagedata r:id="rId778" o:title=""/>
            </v:shape>
            <v:shape style="position:absolute;left:3793;top:0;width:2952;height:10" type="#_x0000_t75" stroked="false">
              <v:imagedata r:id="rId779" o:title=""/>
            </v:shape>
            <v:shape style="position:absolute;left:6740;top:0;width:2446;height:10" type="#_x0000_t75" stroked="false">
              <v:imagedata r:id="rId780"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59.35pt;height:.5pt;mso-position-horizontal-relative:char;mso-position-vertical-relative:line" coordorigin="0,0" coordsize="9187,10">
            <v:shape style="position:absolute;left:0;top:0;width:2307;height:10" type="#_x0000_t75" stroked="false">
              <v:imagedata r:id="rId777" o:title=""/>
            </v:shape>
            <v:shape style="position:absolute;left:2302;top:0;width:1495;height:10" type="#_x0000_t75" stroked="false">
              <v:imagedata r:id="rId778" o:title=""/>
            </v:shape>
            <v:shape style="position:absolute;left:3793;top:0;width:2952;height:10" type="#_x0000_t75" stroked="false">
              <v:imagedata r:id="rId779" o:title=""/>
            </v:shape>
            <v:shape style="position:absolute;left:6740;top:0;width:2446;height:10" type="#_x0000_t75" stroked="false">
              <v:imagedata r:id="rId780"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22"/>
          <w:szCs w:val="22"/>
        </w:rPr>
      </w:pPr>
    </w:p>
    <w:p>
      <w:pPr>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本报告期不存在实际核销的其他应收款情况。</w:t>
      </w:r>
    </w:p>
    <w:p>
      <w:pPr>
        <w:spacing w:before="133"/>
        <w:ind w:left="678"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before="133"/>
        <w:ind w:left="678" w:right="0" w:firstLine="0"/>
        <w:jc w:val="left"/>
        <w:rPr>
          <w:rFonts w:ascii="宋体" w:hAnsi="宋体" w:cs="宋体" w:eastAsia="宋体" w:hint="default"/>
          <w:sz w:val="21"/>
          <w:szCs w:val="21"/>
        </w:rPr>
      </w:pPr>
      <w:r>
        <w:rPr/>
        <w:pict>
          <v:shape style="position:absolute;margin-left:182.300003pt;margin-top:30.193663pt;width:.48pt;height:.12pt;mso-position-horizontal-relative:page;mso-position-vertical-relative:paragraph;z-index:-1115656" type="#_x0000_t75" stroked="false">
            <v:imagedata r:id="rId776" o:title=""/>
          </v:shape>
        </w:pict>
      </w:r>
      <w:r>
        <w:rPr/>
        <w:pict>
          <v:shape style="position:absolute;margin-left:268.970001pt;margin-top:30.193663pt;width:.48001pt;height:.12pt;mso-position-horizontal-relative:page;mso-position-vertical-relative:paragraph;z-index:-1115632" type="#_x0000_t75" stroked="false">
            <v:imagedata r:id="rId776" o:title=""/>
          </v:shape>
        </w:pict>
      </w:r>
      <w:r>
        <w:rPr/>
        <w:pict>
          <v:shape style="position:absolute;margin-left:355.51001pt;margin-top:30.193663pt;width:.48001pt;height:.12pt;mso-position-horizontal-relative:page;mso-position-vertical-relative:paragraph;z-index:-1115608" type="#_x0000_t75" stroked="false">
            <v:imagedata r:id="rId776" o:title=""/>
          </v:shape>
        </w:pict>
      </w:r>
      <w:r>
        <w:rPr/>
        <w:pict>
          <v:shape style="position:absolute;margin-left:413.350006pt;margin-top:30.193663pt;width:.48001pt;height:.12pt;mso-position-horizontal-relative:page;mso-position-vertical-relative:paragraph;z-index:-1115584" type="#_x0000_t75" stroked="false">
            <v:imagedata r:id="rId776" o:title=""/>
          </v:shape>
        </w:pict>
      </w:r>
      <w:r>
        <w:rPr/>
        <w:pict>
          <v:group style="position:absolute;margin-left:84.503998pt;margin-top:53.353642pt;width:425.4pt;height:5.4pt;mso-position-horizontal-relative:page;mso-position-vertical-relative:paragraph;z-index:-1115560" coordorigin="1690,1067" coordsize="8508,108">
            <v:shape style="position:absolute;left:1690;top:1067;width:1975;height:108" type="#_x0000_t75" stroked="false">
              <v:imagedata r:id="rId642" o:title=""/>
            </v:shape>
            <v:shape style="position:absolute;left:3641;top:1163;width:1748;height:12" type="#_x0000_t75" stroked="false">
              <v:imagedata r:id="rId781" o:title=""/>
            </v:shape>
            <v:shape style="position:absolute;left:5375;top:1163;width:1745;height:12" type="#_x0000_t75" stroked="false">
              <v:imagedata r:id="rId782" o:title=""/>
            </v:shape>
            <v:shape style="position:absolute;left:7105;top:1163;width:1171;height:12" type="#_x0000_t75" stroked="false">
              <v:imagedata r:id="rId783" o:title=""/>
            </v:shape>
            <v:shape style="position:absolute;left:8262;top:1165;width:1935;height:10" type="#_x0000_t75" stroked="false">
              <v:imagedata r:id="rId784" o:title=""/>
            </v:shape>
            <w10:wrap type="none"/>
          </v:group>
        </w:pict>
      </w:r>
      <w:r>
        <w:rPr/>
        <w:pict>
          <v:group style="position:absolute;margin-left:84.503998pt;margin-top:70.273705pt;width:425.4pt;height:5.05pt;mso-position-horizontal-relative:page;mso-position-vertical-relative:paragraph;z-index:-1115536" coordorigin="1690,1405" coordsize="8508,101">
            <v:shape style="position:absolute;left:1690;top:1405;width:1975;height:101" type="#_x0000_t75" stroked="false">
              <v:imagedata r:id="rId785" o:title=""/>
            </v:shape>
            <v:shape style="position:absolute;left:3641;top:1497;width:1738;height:10" type="#_x0000_t75" stroked="false">
              <v:imagedata r:id="rId786" o:title=""/>
            </v:shape>
            <v:shape style="position:absolute;left:5375;top:1497;width:1736;height:10" type="#_x0000_t75" stroked="false">
              <v:imagedata r:id="rId787" o:title=""/>
            </v:shape>
            <v:shape style="position:absolute;left:7105;top:1497;width:1162;height:10" type="#_x0000_t75" stroked="false">
              <v:imagedata r:id="rId788" o:title=""/>
            </v:shape>
            <v:shape style="position:absolute;left:8262;top:1497;width:1935;height:10" type="#_x0000_t75" stroked="false">
              <v:imagedata r:id="rId789" o:title=""/>
            </v:shape>
            <w10:wrap type="none"/>
          </v:group>
        </w:pict>
      </w:r>
      <w:r>
        <w:rPr/>
        <w:pict>
          <v:group style="position:absolute;margin-left:84.503998pt;margin-top:102.679634pt;width:425.4pt;height:.550pt;mso-position-horizontal-relative:page;mso-position-vertical-relative:paragraph;z-index:-1115512" coordorigin="1690,2054" coordsize="8508,11">
            <v:shape style="position:absolute;left:1690;top:2054;width:1956;height:10" type="#_x0000_t75" stroked="false">
              <v:imagedata r:id="rId637" o:title=""/>
            </v:shape>
            <v:shape style="position:absolute;left:3641;top:2054;width:1738;height:10" type="#_x0000_t75" stroked="false">
              <v:imagedata r:id="rId790" o:title=""/>
            </v:shape>
            <v:shape style="position:absolute;left:5374;top:2054;width:1736;height:10" type="#_x0000_t75" stroked="false">
              <v:imagedata r:id="rId791" o:title=""/>
            </v:shape>
            <v:shape style="position:absolute;left:7105;top:2054;width:1162;height:10" type="#_x0000_t75" stroked="false">
              <v:imagedata r:id="rId792" o:title=""/>
            </v:shape>
            <v:shape style="position:absolute;left:8262;top:2054;width:1935;height:10" type="#_x0000_t75" stroked="false">
              <v:imagedata r:id="rId793" o:title=""/>
            </v:shape>
            <w10:wrap type="none"/>
          </v:group>
        </w:pict>
      </w:r>
      <w:r>
        <w:rPr>
          <w:rFonts w:ascii="宋体" w:hAnsi="宋体" w:cs="宋体" w:eastAsia="宋体" w:hint="default"/>
          <w:sz w:val="21"/>
          <w:szCs w:val="21"/>
        </w:rPr>
        <w:t>6.</w:t>
      </w:r>
      <w:r>
        <w:rPr>
          <w:rFonts w:ascii="宋体" w:hAnsi="宋体" w:cs="宋体" w:eastAsia="宋体" w:hint="default"/>
          <w:sz w:val="21"/>
          <w:szCs w:val="21"/>
        </w:rPr>
        <w:t>其他应收款金额前五名单位情况：</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1975"/>
        <w:gridCol w:w="1733"/>
        <w:gridCol w:w="1731"/>
        <w:gridCol w:w="1157"/>
        <w:gridCol w:w="1925"/>
      </w:tblGrid>
      <w:tr>
        <w:trPr>
          <w:trHeight w:val="478" w:hRule="exact"/>
        </w:trPr>
        <w:tc>
          <w:tcPr>
            <w:tcW w:w="1975" w:type="dxa"/>
            <w:tcBorders>
              <w:top w:val="single" w:sz="12" w:space="0" w:color="000000"/>
              <w:left w:val="nil" w:sz="6" w:space="0" w:color="auto"/>
              <w:bottom w:val="nil" w:sz="6" w:space="0" w:color="auto"/>
              <w:right w:val="single" w:sz="4" w:space="0" w:color="000000"/>
            </w:tcBorders>
          </w:tcPr>
          <w:p>
            <w:pPr>
              <w:pStyle w:val="TableParagraph"/>
              <w:spacing w:line="240" w:lineRule="auto" w:before="142"/>
              <w:ind w:left="6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3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3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25" w:type="dxa"/>
            <w:tcBorders>
              <w:top w:val="single" w:sz="12" w:space="0" w:color="000000"/>
              <w:left w:val="single" w:sz="4" w:space="0" w:color="000000"/>
              <w:bottom w:val="nil" w:sz="6" w:space="0" w:color="auto"/>
              <w:right w:val="nil" w:sz="6" w:space="0" w:color="auto"/>
            </w:tcBorders>
          </w:tcPr>
          <w:p>
            <w:pPr>
              <w:pStyle w:val="TableParagraph"/>
              <w:spacing w:line="244" w:lineRule="auto" w:before="22"/>
              <w:ind w:left="638" w:right="154" w:hanging="495"/>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宋体" w:hAnsi="宋体" w:cs="宋体" w:eastAsia="宋体" w:hint="default"/>
                <w:sz w:val="18"/>
                <w:szCs w:val="18"/>
              </w:rPr>
              <w:t>(%)</w:t>
            </w:r>
          </w:p>
        </w:tc>
      </w:tr>
      <w:tr>
        <w:trPr>
          <w:trHeight w:val="364"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深圳国库</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政府机构</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8,249,984.34</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736"/>
              <w:jc w:val="right"/>
              <w:rPr>
                <w:rFonts w:ascii="宋体" w:hAnsi="宋体" w:cs="宋体" w:eastAsia="宋体" w:hint="default"/>
                <w:sz w:val="18"/>
                <w:szCs w:val="18"/>
              </w:rPr>
            </w:pPr>
            <w:r>
              <w:rPr>
                <w:rFonts w:ascii="宋体"/>
                <w:sz w:val="18"/>
              </w:rPr>
              <w:t>51.07</w:t>
            </w:r>
          </w:p>
        </w:tc>
      </w:tr>
      <w:tr>
        <w:trPr>
          <w:trHeight w:val="75" w:hRule="exact"/>
        </w:trPr>
        <w:tc>
          <w:tcPr>
            <w:tcW w:w="197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547"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32" w:lineRule="exact" w:before="33"/>
              <w:ind w:left="122" w:right="98"/>
              <w:jc w:val="left"/>
              <w:rPr>
                <w:rFonts w:ascii="宋体" w:hAnsi="宋体" w:cs="宋体" w:eastAsia="宋体" w:hint="default"/>
                <w:sz w:val="18"/>
                <w:szCs w:val="18"/>
              </w:rPr>
            </w:pPr>
            <w:r>
              <w:rPr>
                <w:rFonts w:ascii="宋体" w:hAnsi="宋体" w:cs="宋体" w:eastAsia="宋体" w:hint="default"/>
                <w:spacing w:val="-6"/>
                <w:sz w:val="18"/>
                <w:szCs w:val="18"/>
              </w:rPr>
              <w:t>实益达科技（香港）有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4,652,937.11</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736"/>
              <w:jc w:val="right"/>
              <w:rPr>
                <w:rFonts w:ascii="宋体" w:hAnsi="宋体" w:cs="宋体" w:eastAsia="宋体" w:hint="default"/>
                <w:sz w:val="18"/>
                <w:szCs w:val="18"/>
              </w:rPr>
            </w:pPr>
            <w:r>
              <w:rPr>
                <w:rFonts w:ascii="宋体"/>
                <w:sz w:val="18"/>
              </w:rPr>
              <w:t>28.80</w:t>
            </w:r>
          </w:p>
        </w:tc>
      </w:tr>
      <w:tr>
        <w:trPr>
          <w:trHeight w:val="339"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湛江一建</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厂房工程承包商</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pacing w:val="-1"/>
                <w:sz w:val="18"/>
              </w:rPr>
              <w:t>723,731.50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781"/>
              <w:jc w:val="right"/>
              <w:rPr>
                <w:rFonts w:ascii="宋体" w:hAnsi="宋体" w:cs="宋体" w:eastAsia="宋体" w:hint="default"/>
                <w:sz w:val="18"/>
                <w:szCs w:val="18"/>
              </w:rPr>
            </w:pPr>
            <w:r>
              <w:rPr>
                <w:rFonts w:ascii="宋体"/>
                <w:sz w:val="18"/>
              </w:rPr>
              <w:t>4.48</w:t>
            </w:r>
          </w:p>
        </w:tc>
      </w:tr>
      <w:tr>
        <w:trPr>
          <w:trHeight w:val="257"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龙岗财政局</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政府机构</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pacing w:val="-1"/>
                <w:sz w:val="18"/>
              </w:rPr>
              <w:t>345,275.00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781"/>
              <w:jc w:val="right"/>
              <w:rPr>
                <w:rFonts w:ascii="宋体" w:hAnsi="宋体" w:cs="宋体" w:eastAsia="宋体" w:hint="default"/>
                <w:sz w:val="18"/>
                <w:szCs w:val="18"/>
              </w:rPr>
            </w:pPr>
            <w:r>
              <w:rPr>
                <w:rFonts w:ascii="宋体"/>
                <w:sz w:val="18"/>
              </w:rPr>
              <w:t>2.14</w:t>
            </w:r>
          </w:p>
        </w:tc>
      </w:tr>
      <w:tr>
        <w:trPr>
          <w:trHeight w:val="75" w:hRule="exact"/>
        </w:trPr>
        <w:tc>
          <w:tcPr>
            <w:tcW w:w="197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607" w:hRule="exact"/>
        </w:trPr>
        <w:tc>
          <w:tcPr>
            <w:tcW w:w="1975" w:type="dxa"/>
            <w:tcBorders>
              <w:top w:val="nil" w:sz="6" w:space="0" w:color="auto"/>
              <w:left w:val="nil" w:sz="6" w:space="0" w:color="auto"/>
              <w:bottom w:val="nil" w:sz="6" w:space="0" w:color="auto"/>
              <w:right w:val="single" w:sz="4" w:space="0" w:color="000000"/>
            </w:tcBorders>
          </w:tcPr>
          <w:p>
            <w:pPr>
              <w:pStyle w:val="TableParagraph"/>
              <w:spacing w:line="260" w:lineRule="exact" w:before="32"/>
              <w:ind w:left="122" w:right="115"/>
              <w:jc w:val="left"/>
              <w:rPr>
                <w:rFonts w:ascii="宋体" w:hAnsi="宋体" w:cs="宋体" w:eastAsia="宋体" w:hint="default"/>
                <w:sz w:val="20"/>
                <w:szCs w:val="20"/>
              </w:rPr>
            </w:pPr>
            <w:r>
              <w:rPr>
                <w:rFonts w:ascii="宋体" w:hAnsi="宋体" w:cs="宋体" w:eastAsia="宋体" w:hint="default"/>
                <w:sz w:val="20"/>
                <w:szCs w:val="20"/>
              </w:rPr>
              <w:t>创智成</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179,953.70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0"/>
              <w:jc w:val="center"/>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49"/>
              <w:ind w:right="781"/>
              <w:jc w:val="right"/>
              <w:rPr>
                <w:rFonts w:ascii="宋体" w:hAnsi="宋体" w:cs="宋体" w:eastAsia="宋体" w:hint="default"/>
                <w:sz w:val="18"/>
                <w:szCs w:val="18"/>
              </w:rPr>
            </w:pPr>
            <w:r>
              <w:rPr>
                <w:rFonts w:ascii="宋体"/>
                <w:sz w:val="18"/>
              </w:rPr>
              <w:t>1.11</w:t>
            </w:r>
          </w:p>
        </w:tc>
      </w:tr>
      <w:tr>
        <w:trPr>
          <w:trHeight w:val="336" w:hRule="exact"/>
        </w:trPr>
        <w:tc>
          <w:tcPr>
            <w:tcW w:w="1975"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3" w:type="dxa"/>
            <w:tcBorders>
              <w:top w:val="nil" w:sz="6" w:space="0" w:color="auto"/>
              <w:left w:val="single" w:sz="4" w:space="0" w:color="000000"/>
              <w:bottom w:val="single" w:sz="12" w:space="0" w:color="000000"/>
              <w:right w:val="single" w:sz="4" w:space="0" w:color="000000"/>
            </w:tcBorders>
          </w:tcPr>
          <w:p>
            <w:pPr/>
          </w:p>
        </w:tc>
        <w:tc>
          <w:tcPr>
            <w:tcW w:w="17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14,151,881.65</w:t>
            </w:r>
          </w:p>
        </w:tc>
        <w:tc>
          <w:tcPr>
            <w:tcW w:w="1157" w:type="dxa"/>
            <w:tcBorders>
              <w:top w:val="nil" w:sz="6" w:space="0" w:color="auto"/>
              <w:left w:val="single" w:sz="4" w:space="0" w:color="000000"/>
              <w:bottom w:val="single" w:sz="12" w:space="0" w:color="000000"/>
              <w:right w:val="single" w:sz="4" w:space="0" w:color="000000"/>
            </w:tcBorders>
          </w:tcPr>
          <w:p>
            <w:pPr/>
          </w:p>
        </w:tc>
        <w:tc>
          <w:tcPr>
            <w:tcW w:w="1925"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736"/>
              <w:jc w:val="right"/>
              <w:rPr>
                <w:rFonts w:ascii="宋体" w:hAnsi="宋体" w:cs="宋体" w:eastAsia="宋体" w:hint="default"/>
                <w:sz w:val="18"/>
                <w:szCs w:val="18"/>
              </w:rPr>
            </w:pPr>
            <w:r>
              <w:rPr>
                <w:rFonts w:ascii="宋体"/>
                <w:sz w:val="18"/>
              </w:rPr>
              <w:t>87.60</w:t>
            </w:r>
          </w:p>
        </w:tc>
      </w:tr>
    </w:tbl>
    <w:p>
      <w:pPr>
        <w:spacing w:before="87"/>
        <w:ind w:left="618" w:right="0" w:firstLine="0"/>
        <w:jc w:val="left"/>
        <w:rPr>
          <w:rFonts w:ascii="宋体" w:hAnsi="宋体" w:cs="宋体" w:eastAsia="宋体" w:hint="default"/>
          <w:sz w:val="18"/>
          <w:szCs w:val="18"/>
        </w:rPr>
      </w:pPr>
      <w:r>
        <w:rPr/>
        <w:pict>
          <v:group style="position:absolute;margin-left:84.503998pt;margin-top:-64.938324pt;width:425.4pt;height:.5pt;mso-position-horizontal-relative:page;mso-position-vertical-relative:paragraph;z-index:-1115488" coordorigin="1690,-1299" coordsize="8508,10">
            <v:shape style="position:absolute;left:1690;top:-1299;width:1956;height:10" type="#_x0000_t75" stroked="false">
              <v:imagedata r:id="rId637" o:title=""/>
            </v:shape>
            <v:shape style="position:absolute;left:3641;top:-1299;width:1738;height:10" type="#_x0000_t75" stroked="false">
              <v:imagedata r:id="rId786" o:title=""/>
            </v:shape>
            <v:shape style="position:absolute;left:5375;top:-1299;width:1736;height:10" type="#_x0000_t75" stroked="false">
              <v:imagedata r:id="rId787" o:title=""/>
            </v:shape>
            <v:shape style="position:absolute;left:7105;top:-1299;width:1162;height:10" type="#_x0000_t75" stroked="false">
              <v:imagedata r:id="rId788" o:title=""/>
            </v:shape>
            <v:shape style="position:absolute;left:8262;top:-1299;width:1935;height:10" type="#_x0000_t75" stroked="false">
              <v:imagedata r:id="rId789" o:title=""/>
            </v:shape>
            <w10:wrap type="none"/>
          </v:group>
        </w:pict>
      </w:r>
      <w:r>
        <w:rPr/>
        <w:pict>
          <v:group style="position:absolute;margin-left:84.503998pt;margin-top:-52.938301pt;width:425.4pt;height:5.05pt;mso-position-horizontal-relative:page;mso-position-vertical-relative:paragraph;z-index:-1115464" coordorigin="1690,-1059" coordsize="8508,101">
            <v:shape style="position:absolute;left:1690;top:-1059;width:1975;height:101" type="#_x0000_t75" stroked="false">
              <v:imagedata r:id="rId785" o:title=""/>
            </v:shape>
            <v:shape style="position:absolute;left:3641;top:-968;width:1738;height:10" type="#_x0000_t75" stroked="false">
              <v:imagedata r:id="rId794" o:title=""/>
            </v:shape>
            <v:shape style="position:absolute;left:5375;top:-968;width:1736;height:10" type="#_x0000_t75" stroked="false">
              <v:imagedata r:id="rId795" o:title=""/>
            </v:shape>
            <v:shape style="position:absolute;left:7105;top:-968;width:1162;height:10" type="#_x0000_t75" stroked="false">
              <v:imagedata r:id="rId796" o:title=""/>
            </v:shape>
            <v:shape style="position:absolute;left:8262;top:-968;width:1935;height:10" type="#_x0000_t75" stroked="false">
              <v:imagedata r:id="rId784" o:title=""/>
            </v:shape>
            <w10:wrap type="none"/>
          </v:group>
        </w:pict>
      </w:r>
      <w:r>
        <w:rPr/>
        <w:pict>
          <v:group style="position:absolute;margin-left:84.503998pt;margin-top:-22.938301pt;width:425.4pt;height:5.4pt;mso-position-horizontal-relative:page;mso-position-vertical-relative:paragraph;z-index:-1115440" coordorigin="1690,-459" coordsize="8508,108">
            <v:shape style="position:absolute;left:1690;top:-459;width:1975;height:108" type="#_x0000_t75" stroked="false">
              <v:imagedata r:id="rId668" o:title=""/>
            </v:shape>
            <v:shape style="position:absolute;left:3641;top:-363;width:1748;height:12" type="#_x0000_t75" stroked="false">
              <v:imagedata r:id="rId797" o:title=""/>
            </v:shape>
            <v:shape style="position:absolute;left:5375;top:-363;width:1745;height:12" type="#_x0000_t75" stroked="false">
              <v:imagedata r:id="rId798" o:title=""/>
            </v:shape>
            <v:shape style="position:absolute;left:7105;top:-363;width:1171;height:12" type="#_x0000_t75" stroked="false">
              <v:imagedata r:id="rId799" o:title=""/>
            </v:shape>
            <v:shape style="position:absolute;left:8262;top:-360;width:1935;height:10" type="#_x0000_t75" stroked="false">
              <v:imagedata r:id="rId784" o:title=""/>
            </v:shape>
            <w10:wrap type="none"/>
          </v:group>
        </w:pict>
      </w:r>
      <w:r>
        <w:rPr/>
        <w:pict>
          <v:shape style="position:absolute;margin-left:167.179993pt;margin-top:26.98172pt;width:.48pt;height:.12pt;mso-position-horizontal-relative:page;mso-position-vertical-relative:paragraph;z-index:24520" type="#_x0000_t75" stroked="false">
            <v:imagedata r:id="rId800" o:title=""/>
          </v:shape>
        </w:pict>
      </w:r>
      <w:r>
        <w:rPr/>
        <w:pict>
          <v:shape style="position:absolute;margin-left:209.690002pt;margin-top:26.98172pt;width:.48pt;height:.12pt;mso-position-horizontal-relative:page;mso-position-vertical-relative:paragraph;z-index:24544" type="#_x0000_t75" stroked="false">
            <v:imagedata r:id="rId800" o:title=""/>
          </v:shape>
        </w:pict>
      </w:r>
      <w:r>
        <w:rPr/>
        <w:pict>
          <v:shape style="position:absolute;margin-left:300.290009pt;margin-top:26.98172pt;width:.48001pt;height:.12pt;mso-position-horizontal-relative:page;mso-position-vertical-relative:paragraph;z-index:24568" type="#_x0000_t75" stroked="false">
            <v:imagedata r:id="rId800" o:title=""/>
          </v:shape>
        </w:pict>
      </w:r>
      <w:r>
        <w:rPr/>
        <w:pict>
          <v:shape style="position:absolute;margin-left:374.109985pt;margin-top:26.98172pt;width:.48001pt;height:.12pt;mso-position-horizontal-relative:page;mso-position-vertical-relative:paragraph;z-index:24592" type="#_x0000_t75" stroked="false">
            <v:imagedata r:id="rId800" o:title=""/>
          </v:shape>
        </w:pict>
      </w:r>
      <w:r>
        <w:rPr/>
        <w:pict>
          <v:shape style="position:absolute;margin-left:438.910004pt;margin-top:26.98172pt;width:.48001pt;height:.12pt;mso-position-horizontal-relative:page;mso-position-vertical-relative:paragraph;z-index:24616" type="#_x0000_t75" stroked="false">
            <v:imagedata r:id="rId800" o:title=""/>
          </v:shape>
        </w:pict>
      </w:r>
      <w:r>
        <w:rPr/>
        <w:pict>
          <v:shape style="position:absolute;margin-left:167.179993pt;margin-top:54.937717pt;width:.48pt;height:.12pt;mso-position-horizontal-relative:page;mso-position-vertical-relative:paragraph;z-index:24640" type="#_x0000_t75" stroked="false">
            <v:imagedata r:id="rId800" o:title=""/>
          </v:shape>
        </w:pict>
      </w:r>
      <w:r>
        <w:rPr/>
        <w:pict>
          <v:shape style="position:absolute;margin-left:209.690002pt;margin-top:54.937717pt;width:.48pt;height:.12pt;mso-position-horizontal-relative:page;mso-position-vertical-relative:paragraph;z-index:24664" type="#_x0000_t75" stroked="false">
            <v:imagedata r:id="rId800" o:title=""/>
          </v:shape>
        </w:pict>
      </w:r>
      <w:r>
        <w:rPr/>
        <w:pict>
          <v:shape style="position:absolute;margin-left:300.290009pt;margin-top:54.937717pt;width:.48001pt;height:.12pt;mso-position-horizontal-relative:page;mso-position-vertical-relative:paragraph;z-index:24688" type="#_x0000_t75" stroked="false">
            <v:imagedata r:id="rId800" o:title=""/>
          </v:shape>
        </w:pict>
      </w:r>
      <w:r>
        <w:rPr/>
        <w:pict>
          <v:shape style="position:absolute;margin-left:374.109985pt;margin-top:54.937717pt;width:.48001pt;height:.12pt;mso-position-horizontal-relative:page;mso-position-vertical-relative:paragraph;z-index:24712" type="#_x0000_t75" stroked="false">
            <v:imagedata r:id="rId800" o:title=""/>
          </v:shape>
        </w:pict>
      </w:r>
      <w:r>
        <w:rPr/>
        <w:pict>
          <v:shape style="position:absolute;margin-left:438.910004pt;margin-top:54.937717pt;width:.48001pt;height:.12pt;mso-position-horizontal-relative:page;mso-position-vertical-relative:paragraph;z-index:24736" type="#_x0000_t75" stroked="false">
            <v:imagedata r:id="rId800" o:title=""/>
          </v:shape>
        </w:pict>
      </w:r>
      <w:r>
        <w:rPr>
          <w:rFonts w:ascii="宋体" w:hAnsi="宋体" w:cs="宋体" w:eastAsia="宋体" w:hint="default"/>
          <w:sz w:val="18"/>
          <w:szCs w:val="18"/>
        </w:rPr>
        <w:t>7.</w:t>
      </w:r>
      <w:r>
        <w:rPr>
          <w:rFonts w:ascii="宋体" w:hAnsi="宋体" w:cs="宋体" w:eastAsia="宋体" w:hint="default"/>
          <w:sz w:val="18"/>
          <w:szCs w:val="18"/>
        </w:rPr>
        <w:t>年末其他应收关联方款项情况</w:t>
      </w:r>
    </w:p>
    <w:p>
      <w:pPr>
        <w:spacing w:line="240" w:lineRule="auto" w:before="5"/>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698"/>
        <w:gridCol w:w="850"/>
        <w:gridCol w:w="1812"/>
        <w:gridCol w:w="1476"/>
        <w:gridCol w:w="1296"/>
        <w:gridCol w:w="1425"/>
      </w:tblGrid>
      <w:tr>
        <w:trPr>
          <w:trHeight w:val="590" w:hRule="exact"/>
        </w:trPr>
        <w:tc>
          <w:tcPr>
            <w:tcW w:w="169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left="50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12" w:space="0" w:color="000000"/>
              <w:left w:val="single" w:sz="4" w:space="0" w:color="000000"/>
              <w:bottom w:val="single" w:sz="12" w:space="0" w:color="000000"/>
              <w:right w:val="single" w:sz="4" w:space="0" w:color="000000"/>
            </w:tcBorders>
          </w:tcPr>
          <w:p>
            <w:pPr>
              <w:pStyle w:val="TableParagraph"/>
              <w:spacing w:line="242" w:lineRule="auto" w:before="22"/>
              <w:ind w:left="151" w:right="147"/>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8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451"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25" w:type="dxa"/>
            <w:tcBorders>
              <w:top w:val="single" w:sz="12" w:space="0" w:color="000000"/>
              <w:left w:val="single" w:sz="4" w:space="0" w:color="000000"/>
              <w:bottom w:val="single" w:sz="12" w:space="0" w:color="000000"/>
              <w:right w:val="nil" w:sz="6" w:space="0" w:color="auto"/>
            </w:tcBorders>
          </w:tcPr>
          <w:p>
            <w:pPr>
              <w:pStyle w:val="TableParagraph"/>
              <w:spacing w:line="242" w:lineRule="auto" w:before="22"/>
              <w:ind w:left="108" w:right="135" w:firstLine="45"/>
              <w:jc w:val="left"/>
              <w:rPr>
                <w:rFonts w:ascii="宋体" w:hAnsi="宋体" w:cs="宋体" w:eastAsia="宋体" w:hint="default"/>
                <w:sz w:val="18"/>
                <w:szCs w:val="18"/>
              </w:rPr>
            </w:pPr>
            <w:r>
              <w:rPr>
                <w:rFonts w:ascii="宋体" w:hAnsi="宋体" w:cs="宋体" w:eastAsia="宋体" w:hint="default"/>
                <w:sz w:val="18"/>
                <w:szCs w:val="18"/>
              </w:rPr>
              <w:t>占其他应收款 总额的比例</w:t>
            </w:r>
            <w:r>
              <w:rPr>
                <w:rFonts w:ascii="宋体" w:hAnsi="宋体" w:cs="宋体" w:eastAsia="宋体" w:hint="default"/>
                <w:sz w:val="18"/>
                <w:szCs w:val="18"/>
              </w:rPr>
              <w:t>(%)</w:t>
            </w:r>
          </w:p>
        </w:tc>
      </w:tr>
    </w:tbl>
    <w:p>
      <w:pPr>
        <w:spacing w:after="0" w:line="242" w:lineRule="auto"/>
        <w:jc w:val="left"/>
        <w:rPr>
          <w:rFonts w:ascii="宋体" w:hAnsi="宋体" w:cs="宋体" w:eastAsia="宋体" w:hint="default"/>
          <w:sz w:val="18"/>
          <w:szCs w:val="18"/>
        </w:rPr>
        <w:sectPr>
          <w:headerReference w:type="default" r:id="rId755"/>
          <w:footerReference w:type="default" r:id="rId756"/>
          <w:pgSz w:w="11910" w:h="16840"/>
          <w:pgMar w:header="0" w:footer="980" w:top="1020" w:bottom="1160" w:left="1540" w:right="0"/>
          <w:pgNumType w:start="128"/>
        </w:sectPr>
      </w:pPr>
    </w:p>
    <w:p>
      <w:pPr>
        <w:spacing w:line="240" w:lineRule="auto" w:before="11"/>
        <w:rPr>
          <w:rFonts w:ascii="Times New Roman" w:hAnsi="Times New Roman" w:cs="Times New Roman" w:eastAsia="Times New Roman" w:hint="default"/>
          <w:sz w:val="6"/>
          <w:szCs w:val="6"/>
        </w:rPr>
      </w:pPr>
      <w:r>
        <w:rPr/>
        <w:pict>
          <v:shape style="position:absolute;margin-left:167.179993pt;margin-top:73.439980pt;width:.48pt;height:.12pt;mso-position-horizontal-relative:page;mso-position-vertical-relative:page;z-index:-1115104" type="#_x0000_t75" stroked="false">
            <v:imagedata r:id="rId800" o:title=""/>
          </v:shape>
        </w:pict>
      </w:r>
      <w:r>
        <w:rPr/>
        <w:pict>
          <v:shape style="position:absolute;margin-left:209.690002pt;margin-top:73.439980pt;width:.48pt;height:.12pt;mso-position-horizontal-relative:page;mso-position-vertical-relative:page;z-index:-1115080" type="#_x0000_t75" stroked="false">
            <v:imagedata r:id="rId800" o:title=""/>
          </v:shape>
        </w:pict>
      </w:r>
      <w:r>
        <w:rPr/>
        <w:pict>
          <v:shape style="position:absolute;margin-left:300.290009pt;margin-top:73.439980pt;width:.48001pt;height:.12pt;mso-position-horizontal-relative:page;mso-position-vertical-relative:page;z-index:-1115056" type="#_x0000_t75" stroked="false">
            <v:imagedata r:id="rId800" o:title=""/>
          </v:shape>
        </w:pict>
      </w:r>
      <w:r>
        <w:rPr/>
        <w:pict>
          <v:shape style="position:absolute;margin-left:374.109985pt;margin-top:73.439980pt;width:.48001pt;height:.12pt;mso-position-horizontal-relative:page;mso-position-vertical-relative:page;z-index:-1115032" type="#_x0000_t75" stroked="false">
            <v:imagedata r:id="rId800" o:title=""/>
          </v:shape>
        </w:pict>
      </w:r>
      <w:r>
        <w:rPr/>
        <w:pict>
          <v:shape style="position:absolute;margin-left:438.910004pt;margin-top:73.439980pt;width:.48001pt;height:.12pt;mso-position-horizontal-relative:page;mso-position-vertical-relative:page;z-index:-1115008" type="#_x0000_t75" stroked="false">
            <v:imagedata r:id="rId800" o:title=""/>
          </v:shape>
        </w:pict>
      </w:r>
      <w:r>
        <w:rPr/>
        <w:pict>
          <v:group style="position:absolute;margin-left:84.503998pt;margin-top:100.819946pt;width:424.65pt;height:.5pt;mso-position-horizontal-relative:page;mso-position-vertical-relative:page;z-index:-1114984" coordorigin="1690,2016" coordsize="8493,10">
            <v:shape style="position:absolute;left:1690;top:2016;width:1654;height:10" type="#_x0000_t75" stroked="false">
              <v:imagedata r:id="rId803" o:title=""/>
            </v:shape>
            <v:shape style="position:absolute;left:3339;top:2016;width:855;height:10" type="#_x0000_t75" stroked="false">
              <v:imagedata r:id="rId804" o:title=""/>
            </v:shape>
            <v:shape style="position:absolute;left:4189;top:2016;width:5994;height:10" type="#_x0000_t75" stroked="false">
              <v:imagedata r:id="rId805" o:title=""/>
            </v:shape>
            <w10:wrap type="none"/>
          </v:group>
        </w:pict>
      </w: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673"/>
        <w:gridCol w:w="850"/>
        <w:gridCol w:w="1812"/>
        <w:gridCol w:w="1476"/>
        <w:gridCol w:w="1296"/>
        <w:gridCol w:w="1400"/>
      </w:tblGrid>
      <w:tr>
        <w:trPr>
          <w:trHeight w:val="566" w:hRule="exact"/>
        </w:trPr>
        <w:tc>
          <w:tcPr>
            <w:tcW w:w="1673" w:type="dxa"/>
            <w:tcBorders>
              <w:top w:val="single" w:sz="12" w:space="0" w:color="000000"/>
              <w:left w:val="nil" w:sz="6" w:space="0" w:color="auto"/>
              <w:bottom w:val="nil" w:sz="6" w:space="0" w:color="auto"/>
              <w:right w:val="single" w:sz="4" w:space="0" w:color="000000"/>
            </w:tcBorders>
          </w:tcPr>
          <w:p>
            <w:pPr>
              <w:pStyle w:val="TableParagraph"/>
              <w:spacing w:line="230" w:lineRule="exact" w:before="36"/>
              <w:ind w:left="122" w:right="12"/>
              <w:jc w:val="left"/>
              <w:rPr>
                <w:rFonts w:ascii="宋体" w:hAnsi="宋体" w:cs="宋体" w:eastAsia="宋体" w:hint="default"/>
                <w:sz w:val="18"/>
                <w:szCs w:val="18"/>
              </w:rPr>
            </w:pPr>
            <w:r>
              <w:rPr>
                <w:rFonts w:ascii="宋体" w:hAnsi="宋体" w:cs="宋体" w:eastAsia="宋体" w:hint="default"/>
                <w:spacing w:val="-10"/>
                <w:sz w:val="18"/>
                <w:szCs w:val="18"/>
              </w:rPr>
              <w:t>实益达科技（香港）</w:t>
            </w:r>
            <w:r>
              <w:rPr>
                <w:rFonts w:ascii="宋体" w:hAnsi="宋体" w:cs="宋体" w:eastAsia="宋体" w:hint="default"/>
                <w:sz w:val="18"/>
                <w:szCs w:val="18"/>
              </w:rPr>
              <w:t> 有限公司</w:t>
            </w:r>
          </w:p>
        </w:tc>
        <w:tc>
          <w:tcPr>
            <w:tcW w:w="850" w:type="dxa"/>
            <w:vMerge w:val="restart"/>
            <w:tcBorders>
              <w:top w:val="single" w:sz="12" w:space="0" w:color="000000"/>
              <w:left w:val="single" w:sz="4" w:space="0" w:color="000000"/>
              <w:right w:val="single" w:sz="4" w:space="0" w:color="000000"/>
            </w:tcBorders>
          </w:tcPr>
          <w:p>
            <w:pPr>
              <w:pStyle w:val="TableParagraph"/>
              <w:spacing w:line="240" w:lineRule="auto" w:before="135"/>
              <w:ind w:left="15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12" w:type="dxa"/>
            <w:vMerge w:val="restart"/>
            <w:tcBorders>
              <w:top w:val="single" w:sz="12" w:space="0" w:color="000000"/>
              <w:left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4,652,937.11</w:t>
            </w:r>
          </w:p>
        </w:tc>
        <w:tc>
          <w:tcPr>
            <w:tcW w:w="1296" w:type="dxa"/>
            <w:vMerge w:val="restart"/>
            <w:tcBorders>
              <w:top w:val="single" w:sz="12" w:space="0" w:color="000000"/>
              <w:left w:val="single" w:sz="4" w:space="0" w:color="000000"/>
              <w:right w:val="single" w:sz="4" w:space="0" w:color="000000"/>
            </w:tcBorders>
          </w:tcPr>
          <w:p>
            <w:pPr>
              <w:pStyle w:val="TableParagraph"/>
              <w:spacing w:line="240" w:lineRule="auto" w:before="112"/>
              <w:ind w:left="26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0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6"/>
              <w:ind w:right="3"/>
              <w:jc w:val="center"/>
              <w:rPr>
                <w:rFonts w:ascii="宋体" w:hAnsi="宋体" w:cs="宋体" w:eastAsia="宋体" w:hint="default"/>
                <w:sz w:val="18"/>
                <w:szCs w:val="18"/>
              </w:rPr>
            </w:pPr>
            <w:r>
              <w:rPr>
                <w:rFonts w:ascii="宋体"/>
                <w:sz w:val="18"/>
              </w:rPr>
              <w:t>28.80</w:t>
            </w:r>
          </w:p>
        </w:tc>
      </w:tr>
      <w:tr>
        <w:trPr>
          <w:trHeight w:val="342" w:hRule="exact"/>
        </w:trPr>
        <w:tc>
          <w:tcPr>
            <w:tcW w:w="1673" w:type="dxa"/>
            <w:tcBorders>
              <w:top w:val="nil" w:sz="6" w:space="0" w:color="auto"/>
              <w:left w:val="nil" w:sz="6" w:space="0" w:color="auto"/>
              <w:bottom w:val="single" w:sz="12" w:space="0" w:color="000000"/>
              <w:right w:val="single" w:sz="4" w:space="0" w:color="000000"/>
            </w:tcBorders>
          </w:tcPr>
          <w:p>
            <w:pPr>
              <w:pStyle w:val="TableParagraph"/>
              <w:spacing w:line="240" w:lineRule="auto" w:before="28"/>
              <w:ind w:left="57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50" w:type="dxa"/>
            <w:vMerge/>
            <w:tcBorders>
              <w:left w:val="single" w:sz="4" w:space="0" w:color="000000"/>
              <w:bottom w:val="single" w:sz="12" w:space="0" w:color="000000"/>
              <w:right w:val="single" w:sz="4" w:space="0" w:color="000000"/>
            </w:tcBorders>
          </w:tcPr>
          <w:p>
            <w:pPr/>
          </w:p>
        </w:tc>
        <w:tc>
          <w:tcPr>
            <w:tcW w:w="1812" w:type="dxa"/>
            <w:vMerge/>
            <w:tcBorders>
              <w:left w:val="single" w:sz="4" w:space="0" w:color="000000"/>
              <w:bottom w:val="single" w:sz="12" w:space="0" w:color="000000"/>
              <w:right w:val="single" w:sz="4" w:space="0" w:color="000000"/>
            </w:tcBorders>
          </w:tcPr>
          <w:p>
            <w:pP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4,652,937.11</w:t>
            </w:r>
          </w:p>
        </w:tc>
        <w:tc>
          <w:tcPr>
            <w:tcW w:w="1296" w:type="dxa"/>
            <w:vMerge/>
            <w:tcBorders>
              <w:left w:val="single" w:sz="4" w:space="0" w:color="000000"/>
              <w:bottom w:val="single" w:sz="12" w:space="0" w:color="000000"/>
              <w:right w:val="single" w:sz="4" w:space="0" w:color="000000"/>
            </w:tcBorders>
          </w:tcPr>
          <w:p>
            <w:pPr/>
          </w:p>
        </w:tc>
        <w:tc>
          <w:tcPr>
            <w:tcW w:w="14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right="3"/>
              <w:jc w:val="center"/>
              <w:rPr>
                <w:rFonts w:ascii="宋体" w:hAnsi="宋体" w:cs="宋体" w:eastAsia="宋体" w:hint="default"/>
                <w:sz w:val="18"/>
                <w:szCs w:val="18"/>
              </w:rPr>
            </w:pPr>
            <w:r>
              <w:rPr>
                <w:rFonts w:ascii="宋体"/>
                <w:sz w:val="18"/>
              </w:rPr>
              <w:t>28.80</w:t>
            </w:r>
          </w:p>
        </w:tc>
      </w:tr>
    </w:tbl>
    <w:p>
      <w:pPr>
        <w:spacing w:after="0" w:line="240" w:lineRule="auto"/>
        <w:jc w:val="center"/>
        <w:rPr>
          <w:rFonts w:ascii="宋体" w:hAnsi="宋体" w:cs="宋体" w:eastAsia="宋体" w:hint="default"/>
          <w:sz w:val="18"/>
          <w:szCs w:val="18"/>
        </w:rPr>
        <w:sectPr>
          <w:headerReference w:type="default" r:id="rId801"/>
          <w:footerReference w:type="default" r:id="rId802"/>
          <w:pgSz w:w="11910" w:h="16840"/>
          <w:pgMar w:header="0" w:footer="960" w:top="1020" w:bottom="1140" w:left="1560" w:right="0"/>
          <w:pgNumType w:start="129"/>
        </w:sectPr>
      </w:pPr>
    </w:p>
    <w:p>
      <w:pPr>
        <w:spacing w:line="240" w:lineRule="auto" w:before="3"/>
        <w:rPr>
          <w:rFonts w:ascii="Times New Roman" w:hAnsi="Times New Roman" w:cs="Times New Roman" w:eastAsia="Times New Roman" w:hint="default"/>
          <w:sz w:val="6"/>
          <w:szCs w:val="6"/>
        </w:rPr>
      </w:pPr>
      <w:r>
        <w:rPr/>
        <w:pict>
          <v:group style="position:absolute;margin-left:740.650024pt;margin-top:536.333923pt;width:101.25pt;height:58.95pt;mso-position-horizontal-relative:page;mso-position-vertical-relative:page;z-index:25024" coordorigin="14813,10727" coordsize="2025,1179">
            <v:shape style="position:absolute;left:14813;top:10750;width:2025;height:1155" type="#_x0000_t75" stroked="false">
              <v:imagedata r:id="rId5" o:title=""/>
            </v:shape>
            <v:shape style="position:absolute;left:15129;top:1072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5"/>
        <w:ind w:left="662" w:right="83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10"/>
          <w:szCs w:val="10"/>
        </w:rPr>
      </w:pPr>
    </w:p>
    <w:p>
      <w:pPr>
        <w:spacing w:before="44"/>
        <w:ind w:left="0" w:right="1918" w:firstLine="0"/>
        <w:jc w:val="right"/>
        <w:rPr>
          <w:rFonts w:ascii="宋体" w:hAnsi="宋体" w:cs="宋体" w:eastAsia="宋体" w:hint="default"/>
          <w:sz w:val="18"/>
          <w:szCs w:val="18"/>
        </w:rPr>
      </w:pPr>
      <w:r>
        <w:rPr/>
        <w:pict>
          <v:group style="position:absolute;margin-left:65.160004pt;margin-top:17.511724pt;width:711pt;height:237.05pt;mso-position-horizontal-relative:page;mso-position-vertical-relative:paragraph;z-index:-1113352" coordorigin="1303,350" coordsize="14220,4741">
            <v:group style="position:absolute;left:1332;top:365;width:1496;height:2" coordorigin="1332,365" coordsize="1496,2">
              <v:shape style="position:absolute;left:1332;top:365;width:1496;height:2" coordorigin="1332,365" coordsize="1496,0" path="m1332,365l2828,365e" filled="false" stroked="true" strokeweight="1.44pt" strokecolor="#000000">
                <v:path arrowok="t"/>
              </v:shape>
              <v:shape style="position:absolute;left:2828;top:379;width:10;height:2" type="#_x0000_t75" stroked="false">
                <v:imagedata r:id="rId808" o:title=""/>
              </v:shape>
            </v:group>
            <v:group style="position:absolute;left:2828;top:365;width:29;height:2" coordorigin="2828,365" coordsize="29,2">
              <v:shape style="position:absolute;left:2828;top:365;width:29;height:2" coordorigin="2828,365" coordsize="29,0" path="m2828,365l2856,365e" filled="false" stroked="true" strokeweight="1.44pt" strokecolor="#000000">
                <v:path arrowok="t"/>
              </v:shape>
            </v:group>
            <v:group style="position:absolute;left:2856;top:365;width:845;height:2" coordorigin="2856,365" coordsize="845,2">
              <v:shape style="position:absolute;left:2856;top:365;width:845;height:2" coordorigin="2856,365" coordsize="845,0" path="m2856,365l3701,365e" filled="false" stroked="true" strokeweight="1.44pt" strokecolor="#000000">
                <v:path arrowok="t"/>
              </v:shape>
              <v:shape style="position:absolute;left:3701;top:379;width:10;height:2" type="#_x0000_t75" stroked="false">
                <v:imagedata r:id="rId808" o:title=""/>
              </v:shape>
            </v:group>
            <v:group style="position:absolute;left:3701;top:365;width:29;height:2" coordorigin="3701,365" coordsize="29,2">
              <v:shape style="position:absolute;left:3701;top:365;width:29;height:2" coordorigin="3701,365" coordsize="29,0" path="m3701,365l3730,365e" filled="false" stroked="true" strokeweight="1.44pt" strokecolor="#000000">
                <v:path arrowok="t"/>
              </v:shape>
            </v:group>
            <v:group style="position:absolute;left:3730;top:365;width:1253;height:2" coordorigin="3730,365" coordsize="1253,2">
              <v:shape style="position:absolute;left:3730;top:365;width:1253;height:2" coordorigin="3730,365" coordsize="1253,0" path="m3730,365l4983,365e" filled="false" stroked="true" strokeweight="1.44pt" strokecolor="#000000">
                <v:path arrowok="t"/>
              </v:shape>
              <v:shape style="position:absolute;left:4983;top:379;width:10;height:2" type="#_x0000_t75" stroked="false">
                <v:imagedata r:id="rId808" o:title=""/>
              </v:shape>
            </v:group>
            <v:group style="position:absolute;left:4983;top:365;width:29;height:2" coordorigin="4983,365" coordsize="29,2">
              <v:shape style="position:absolute;left:4983;top:365;width:29;height:2" coordorigin="4983,365" coordsize="29,0" path="m4983,365l5012,365e" filled="false" stroked="true" strokeweight="1.44pt" strokecolor="#000000">
                <v:path arrowok="t"/>
              </v:shape>
            </v:group>
            <v:group style="position:absolute;left:5012;top:365;width:1211;height:2" coordorigin="5012,365" coordsize="1211,2">
              <v:shape style="position:absolute;left:5012;top:365;width:1211;height:2" coordorigin="5012,365" coordsize="1211,0" path="m5012,365l6222,365e" filled="false" stroked="true" strokeweight="1.44pt" strokecolor="#000000">
                <v:path arrowok="t"/>
              </v:shape>
              <v:shape style="position:absolute;left:6222;top:379;width:10;height:2" type="#_x0000_t75" stroked="false">
                <v:imagedata r:id="rId808" o:title=""/>
              </v:shape>
            </v:group>
            <v:group style="position:absolute;left:6222;top:365;width:29;height:2" coordorigin="6222,365" coordsize="29,2">
              <v:shape style="position:absolute;left:6222;top:365;width:29;height:2" coordorigin="6222,365" coordsize="29,0" path="m6222,365l6251,365e" filled="false" stroked="true" strokeweight="1.44pt" strokecolor="#000000">
                <v:path arrowok="t"/>
              </v:shape>
            </v:group>
            <v:group style="position:absolute;left:6251;top:365;width:1292;height:2" coordorigin="6251,365" coordsize="1292,2">
              <v:shape style="position:absolute;left:6251;top:365;width:1292;height:2" coordorigin="6251,365" coordsize="1292,0" path="m6251,365l7542,365e" filled="false" stroked="true" strokeweight="1.44pt" strokecolor="#000000">
                <v:path arrowok="t"/>
              </v:shape>
              <v:shape style="position:absolute;left:7542;top:379;width:10;height:2" type="#_x0000_t75" stroked="false">
                <v:imagedata r:id="rId808" o:title=""/>
              </v:shape>
            </v:group>
            <v:group style="position:absolute;left:7542;top:365;width:29;height:2" coordorigin="7542,365" coordsize="29,2">
              <v:shape style="position:absolute;left:7542;top:365;width:29;height:2" coordorigin="7542,365" coordsize="29,0" path="m7542,365l7571,365e" filled="false" stroked="true" strokeweight="1.44pt" strokecolor="#000000">
                <v:path arrowok="t"/>
              </v:shape>
            </v:group>
            <v:group style="position:absolute;left:7571;top:365;width:1289;height:2" coordorigin="7571,365" coordsize="1289,2">
              <v:shape style="position:absolute;left:7571;top:365;width:1289;height:2" coordorigin="7571,365" coordsize="1289,0" path="m7571,365l8859,365e" filled="false" stroked="true" strokeweight="1.44pt" strokecolor="#000000">
                <v:path arrowok="t"/>
              </v:shape>
              <v:shape style="position:absolute;left:8859;top:379;width:10;height:2" type="#_x0000_t75" stroked="false">
                <v:imagedata r:id="rId808" o:title=""/>
              </v:shape>
            </v:group>
            <v:group style="position:absolute;left:8859;top:365;width:29;height:2" coordorigin="8859,365" coordsize="29,2">
              <v:shape style="position:absolute;left:8859;top:365;width:29;height:2" coordorigin="8859,365" coordsize="29,0" path="m8859,365l8888,365e" filled="false" stroked="true" strokeweight="1.44pt" strokecolor="#000000">
                <v:path arrowok="t"/>
              </v:shape>
            </v:group>
            <v:group style="position:absolute;left:8888;top:365;width:1177;height:2" coordorigin="8888,365" coordsize="1177,2">
              <v:shape style="position:absolute;left:8888;top:365;width:1177;height:2" coordorigin="8888,365" coordsize="1177,0" path="m8888,365l10065,365e" filled="false" stroked="true" strokeweight="1.44pt" strokecolor="#000000">
                <v:path arrowok="t"/>
              </v:shape>
              <v:shape style="position:absolute;left:10065;top:379;width:10;height:2" type="#_x0000_t75" stroked="false">
                <v:imagedata r:id="rId808" o:title=""/>
              </v:shape>
            </v:group>
            <v:group style="position:absolute;left:10065;top:365;width:29;height:2" coordorigin="10065,365" coordsize="29,2">
              <v:shape style="position:absolute;left:10065;top:365;width:29;height:2" coordorigin="10065,365" coordsize="29,0" path="m10065,365l10093,365e" filled="false" stroked="true" strokeweight="1.44pt" strokecolor="#000000">
                <v:path arrowok="t"/>
              </v:shape>
            </v:group>
            <v:group style="position:absolute;left:10093;top:365;width:944;height:2" coordorigin="10093,365" coordsize="944,2">
              <v:shape style="position:absolute;left:10093;top:365;width:944;height:2" coordorigin="10093,365" coordsize="944,0" path="m10093,365l11037,365e" filled="false" stroked="true" strokeweight="1.44pt" strokecolor="#000000">
                <v:path arrowok="t"/>
              </v:shape>
              <v:shape style="position:absolute;left:11037;top:379;width:10;height:2" type="#_x0000_t75" stroked="false">
                <v:imagedata r:id="rId808" o:title=""/>
              </v:shape>
            </v:group>
            <v:group style="position:absolute;left:11037;top:365;width:29;height:2" coordorigin="11037,365" coordsize="29,2">
              <v:shape style="position:absolute;left:11037;top:365;width:29;height:2" coordorigin="11037,365" coordsize="29,0" path="m11037,365l11065,365e" filled="false" stroked="true" strokeweight="1.44pt" strokecolor="#000000">
                <v:path arrowok="t"/>
              </v:shape>
            </v:group>
            <v:group style="position:absolute;left:11065;top:365;width:1253;height:2" coordorigin="11065,365" coordsize="1253,2">
              <v:shape style="position:absolute;left:11065;top:365;width:1253;height:2" coordorigin="11065,365" coordsize="1253,0" path="m11065,365l12318,365e" filled="false" stroked="true" strokeweight="1.44pt" strokecolor="#000000">
                <v:path arrowok="t"/>
              </v:shape>
              <v:shape style="position:absolute;left:12318;top:379;width:10;height:2" type="#_x0000_t75" stroked="false">
                <v:imagedata r:id="rId808" o:title=""/>
              </v:shape>
            </v:group>
            <v:group style="position:absolute;left:12318;top:365;width:29;height:2" coordorigin="12318,365" coordsize="29,2">
              <v:shape style="position:absolute;left:12318;top:365;width:29;height:2" coordorigin="12318,365" coordsize="29,0" path="m12318,365l12347,365e" filled="false" stroked="true" strokeweight="1.44pt" strokecolor="#000000">
                <v:path arrowok="t"/>
              </v:shape>
            </v:group>
            <v:group style="position:absolute;left:12347;top:365;width:997;height:2" coordorigin="12347,365" coordsize="997,2">
              <v:shape style="position:absolute;left:12347;top:365;width:997;height:2" coordorigin="12347,365" coordsize="997,0" path="m12347,365l13343,365e" filled="false" stroked="true" strokeweight="1.44pt" strokecolor="#000000">
                <v:path arrowok="t"/>
              </v:shape>
              <v:shape style="position:absolute;left:13344;top:379;width:10;height:2" type="#_x0000_t75" stroked="false">
                <v:imagedata r:id="rId808" o:title=""/>
              </v:shape>
            </v:group>
            <v:group style="position:absolute;left:13344;top:365;width:29;height:2" coordorigin="13344,365" coordsize="29,2">
              <v:shape style="position:absolute;left:13344;top:365;width:29;height:2" coordorigin="13344,365" coordsize="29,0" path="m13344,365l13372,365e" filled="false" stroked="true" strokeweight="1.44pt" strokecolor="#000000">
                <v:path arrowok="t"/>
              </v:shape>
            </v:group>
            <v:group style="position:absolute;left:13372;top:365;width:1052;height:2" coordorigin="13372,365" coordsize="1052,2">
              <v:shape style="position:absolute;left:13372;top:365;width:1052;height:2" coordorigin="13372,365" coordsize="1052,0" path="m13372,365l14424,365e" filled="false" stroked="true" strokeweight="1.44pt" strokecolor="#000000">
                <v:path arrowok="t"/>
              </v:shape>
              <v:shape style="position:absolute;left:14424;top:379;width:10;height:2" type="#_x0000_t75" stroked="false">
                <v:imagedata r:id="rId808" o:title=""/>
              </v:shape>
            </v:group>
            <v:group style="position:absolute;left:14424;top:365;width:29;height:2" coordorigin="14424,365" coordsize="29,2">
              <v:shape style="position:absolute;left:14424;top:365;width:29;height:2" coordorigin="14424,365" coordsize="29,0" path="m14424,365l14452,365e" filled="false" stroked="true" strokeweight="1.44pt" strokecolor="#000000">
                <v:path arrowok="t"/>
              </v:shape>
            </v:group>
            <v:group style="position:absolute;left:14452;top:365;width:1056;height:2" coordorigin="14452,365" coordsize="1056,2">
              <v:shape style="position:absolute;left:14452;top:365;width:1056;height:2" coordorigin="14452,365" coordsize="1056,0" path="m14452,365l15508,365e" filled="false" stroked="true" strokeweight="1.44pt" strokecolor="#000000">
                <v:path arrowok="t"/>
              </v:shape>
            </v:group>
            <v:group style="position:absolute;left:2828;top:381;width:10;height:20" coordorigin="2828,381" coordsize="10,20">
              <v:shape style="position:absolute;left:2828;top:381;width:10;height:20" coordorigin="2828,381" coordsize="10,20" path="m2828,401l2837,401,2837,381,2828,381,2828,401xe" filled="true" fillcolor="#000000" stroked="false">
                <v:path arrowok="t"/>
                <v:fill type="solid"/>
              </v:shape>
            </v:group>
            <v:group style="position:absolute;left:2828;top:401;width:10;height:20" coordorigin="2828,401" coordsize="10,20">
              <v:shape style="position:absolute;left:2828;top:401;width:10;height:20" coordorigin="2828,401" coordsize="10,20" path="m2828,420l2837,420,2837,401,2828,401,2828,420xe" filled="true" fillcolor="#000000" stroked="false">
                <v:path arrowok="t"/>
                <v:fill type="solid"/>
              </v:shape>
            </v:group>
            <v:group style="position:absolute;left:2828;top:420;width:10;height:20" coordorigin="2828,420" coordsize="10,20">
              <v:shape style="position:absolute;left:2828;top:420;width:10;height:20" coordorigin="2828,420" coordsize="10,20" path="m2828,439l2837,439,2837,420,2828,420,2828,439xe" filled="true" fillcolor="#000000" stroked="false">
                <v:path arrowok="t"/>
                <v:fill type="solid"/>
              </v:shape>
            </v:group>
            <v:group style="position:absolute;left:2828;top:439;width:10;height:20" coordorigin="2828,439" coordsize="10,20">
              <v:shape style="position:absolute;left:2828;top:439;width:10;height:20" coordorigin="2828,439" coordsize="10,20" path="m2828,458l2837,458,2837,439,2828,439,2828,458xe" filled="true" fillcolor="#000000" stroked="false">
                <v:path arrowok="t"/>
                <v:fill type="solid"/>
              </v:shape>
            </v:group>
            <v:group style="position:absolute;left:2828;top:458;width:10;height:20" coordorigin="2828,458" coordsize="10,20">
              <v:shape style="position:absolute;left:2828;top:458;width:10;height:20" coordorigin="2828,458" coordsize="10,20" path="m2828,477l2837,477,2837,458,2828,458,2828,477xe" filled="true" fillcolor="#000000" stroked="false">
                <v:path arrowok="t"/>
                <v:fill type="solid"/>
              </v:shape>
            </v:group>
            <v:group style="position:absolute;left:2828;top:477;width:10;height:20" coordorigin="2828,477" coordsize="10,20">
              <v:shape style="position:absolute;left:2828;top:477;width:10;height:20" coordorigin="2828,477" coordsize="10,20" path="m2828,497l2837,497,2837,477,2828,477,2828,497xe" filled="true" fillcolor="#000000" stroked="false">
                <v:path arrowok="t"/>
                <v:fill type="solid"/>
              </v:shape>
            </v:group>
            <v:group style="position:absolute;left:2828;top:497;width:10;height:20" coordorigin="2828,497" coordsize="10,20">
              <v:shape style="position:absolute;left:2828;top:497;width:10;height:20" coordorigin="2828,497" coordsize="10,20" path="m2828,516l2837,516,2837,497,2828,497,2828,516xe" filled="true" fillcolor="#000000" stroked="false">
                <v:path arrowok="t"/>
                <v:fill type="solid"/>
              </v:shape>
            </v:group>
            <v:group style="position:absolute;left:2828;top:516;width:10;height:20" coordorigin="2828,516" coordsize="10,20">
              <v:shape style="position:absolute;left:2828;top:516;width:10;height:20" coordorigin="2828,516" coordsize="10,20" path="m2828,535l2837,535,2837,516,2828,516,2828,535xe" filled="true" fillcolor="#000000" stroked="false">
                <v:path arrowok="t"/>
                <v:fill type="solid"/>
              </v:shape>
            </v:group>
            <v:group style="position:absolute;left:2828;top:535;width:10;height:20" coordorigin="2828,535" coordsize="10,20">
              <v:shape style="position:absolute;left:2828;top:535;width:10;height:20" coordorigin="2828,535" coordsize="10,20" path="m2828,554l2837,554,2837,535,2828,535,2828,554xe" filled="true" fillcolor="#000000" stroked="false">
                <v:path arrowok="t"/>
                <v:fill type="solid"/>
              </v:shape>
            </v:group>
            <v:group style="position:absolute;left:2828;top:554;width:10;height:20" coordorigin="2828,554" coordsize="10,20">
              <v:shape style="position:absolute;left:2828;top:554;width:10;height:20" coordorigin="2828,554" coordsize="10,20" path="m2828,573l2837,573,2837,554,2828,554,2828,573xe" filled="true" fillcolor="#000000" stroked="false">
                <v:path arrowok="t"/>
                <v:fill type="solid"/>
              </v:shape>
            </v:group>
            <v:group style="position:absolute;left:2828;top:573;width:10;height:20" coordorigin="2828,573" coordsize="10,20">
              <v:shape style="position:absolute;left:2828;top:573;width:10;height:20" coordorigin="2828,573" coordsize="10,20" path="m2828,593l2837,593,2837,573,2828,573,2828,593xe" filled="true" fillcolor="#000000" stroked="false">
                <v:path arrowok="t"/>
                <v:fill type="solid"/>
              </v:shape>
            </v:group>
            <v:group style="position:absolute;left:2828;top:593;width:10;height:20" coordorigin="2828,593" coordsize="10,20">
              <v:shape style="position:absolute;left:2828;top:593;width:10;height:20" coordorigin="2828,593" coordsize="10,20" path="m2828,612l2837,612,2837,593,2828,593,2828,612xe" filled="true" fillcolor="#000000" stroked="false">
                <v:path arrowok="t"/>
                <v:fill type="solid"/>
              </v:shape>
            </v:group>
            <v:group style="position:absolute;left:2828;top:612;width:10;height:20" coordorigin="2828,612" coordsize="10,20">
              <v:shape style="position:absolute;left:2828;top:612;width:10;height:20" coordorigin="2828,612" coordsize="10,20" path="m2828,631l2837,631,2837,612,2828,612,2828,631xe" filled="true" fillcolor="#000000" stroked="false">
                <v:path arrowok="t"/>
                <v:fill type="solid"/>
              </v:shape>
            </v:group>
            <v:group style="position:absolute;left:2828;top:631;width:10;height:20" coordorigin="2828,631" coordsize="10,20">
              <v:shape style="position:absolute;left:2828;top:631;width:10;height:20" coordorigin="2828,631" coordsize="10,20" path="m2828,650l2837,650,2837,631,2828,631,2828,650xe" filled="true" fillcolor="#000000" stroked="false">
                <v:path arrowok="t"/>
                <v:fill type="solid"/>
              </v:shape>
            </v:group>
            <v:group style="position:absolute;left:2828;top:650;width:10;height:20" coordorigin="2828,650" coordsize="10,20">
              <v:shape style="position:absolute;left:2828;top:650;width:10;height:20" coordorigin="2828,650" coordsize="10,20" path="m2828,669l2837,669,2837,650,2828,650,2828,669xe" filled="true" fillcolor="#000000" stroked="false">
                <v:path arrowok="t"/>
                <v:fill type="solid"/>
              </v:shape>
            </v:group>
            <v:group style="position:absolute;left:2828;top:669;width:10;height:20" coordorigin="2828,669" coordsize="10,20">
              <v:shape style="position:absolute;left:2828;top:669;width:10;height:20" coordorigin="2828,669" coordsize="10,20" path="m2828,689l2837,689,2837,669,2828,669,2828,689xe" filled="true" fillcolor="#000000" stroked="false">
                <v:path arrowok="t"/>
                <v:fill type="solid"/>
              </v:shape>
            </v:group>
            <v:group style="position:absolute;left:2828;top:689;width:10;height:20" coordorigin="2828,689" coordsize="10,20">
              <v:shape style="position:absolute;left:2828;top:689;width:10;height:20" coordorigin="2828,689" coordsize="10,20" path="m2828,708l2837,708,2837,689,2828,689,2828,708xe" filled="true" fillcolor="#000000" stroked="false">
                <v:path arrowok="t"/>
                <v:fill type="solid"/>
              </v:shape>
            </v:group>
            <v:group style="position:absolute;left:2828;top:708;width:10;height:20" coordorigin="2828,708" coordsize="10,20">
              <v:shape style="position:absolute;left:2828;top:708;width:10;height:20" coordorigin="2828,708" coordsize="10,20" path="m2828,727l2837,727,2837,708,2828,708,2828,727xe" filled="true" fillcolor="#000000" stroked="false">
                <v:path arrowok="t"/>
                <v:fill type="solid"/>
              </v:shape>
            </v:group>
            <v:group style="position:absolute;left:2828;top:727;width:10;height:20" coordorigin="2828,727" coordsize="10,20">
              <v:shape style="position:absolute;left:2828;top:727;width:10;height:20" coordorigin="2828,727" coordsize="10,20" path="m2828,746l2837,746,2837,727,2828,727,2828,746xe" filled="true" fillcolor="#000000" stroked="false">
                <v:path arrowok="t"/>
                <v:fill type="solid"/>
              </v:shape>
            </v:group>
            <v:group style="position:absolute;left:2828;top:746;width:10;height:20" coordorigin="2828,746" coordsize="10,20">
              <v:shape style="position:absolute;left:2828;top:746;width:10;height:20" coordorigin="2828,746" coordsize="10,20" path="m2828,765l2837,765,2837,746,2828,746,2828,765xe" filled="true" fillcolor="#000000" stroked="false">
                <v:path arrowok="t"/>
                <v:fill type="solid"/>
              </v:shape>
            </v:group>
            <v:group style="position:absolute;left:2828;top:765;width:10;height:20" coordorigin="2828,765" coordsize="10,20">
              <v:shape style="position:absolute;left:2828;top:765;width:10;height:20" coordorigin="2828,765" coordsize="10,20" path="m2828,785l2837,785,2837,765,2828,765,2828,785xe" filled="true" fillcolor="#000000" stroked="false">
                <v:path arrowok="t"/>
                <v:fill type="solid"/>
              </v:shape>
            </v:group>
            <v:group style="position:absolute;left:2828;top:785;width:10;height:20" coordorigin="2828,785" coordsize="10,20">
              <v:shape style="position:absolute;left:2828;top:785;width:10;height:20" coordorigin="2828,785" coordsize="10,20" path="m2828,804l2837,804,2837,785,2828,785,2828,804xe" filled="true" fillcolor="#000000" stroked="false">
                <v:path arrowok="t"/>
                <v:fill type="solid"/>
              </v:shape>
            </v:group>
            <v:group style="position:absolute;left:2828;top:804;width:10;height:20" coordorigin="2828,804" coordsize="10,20">
              <v:shape style="position:absolute;left:2828;top:804;width:10;height:20" coordorigin="2828,804" coordsize="10,20" path="m2828,823l2837,823,2837,804,2828,804,2828,823xe" filled="true" fillcolor="#000000" stroked="false">
                <v:path arrowok="t"/>
                <v:fill type="solid"/>
              </v:shape>
            </v:group>
            <v:group style="position:absolute;left:2828;top:823;width:10;height:20" coordorigin="2828,823" coordsize="10,20">
              <v:shape style="position:absolute;left:2828;top:823;width:10;height:20" coordorigin="2828,823" coordsize="10,20" path="m2828,842l2837,842,2837,823,2828,823,2828,842xe" filled="true" fillcolor="#000000" stroked="false">
                <v:path arrowok="t"/>
                <v:fill type="solid"/>
              </v:shape>
            </v:group>
            <v:group style="position:absolute;left:2828;top:842;width:10;height:20" coordorigin="2828,842" coordsize="10,20">
              <v:shape style="position:absolute;left:2828;top:842;width:10;height:20" coordorigin="2828,842" coordsize="10,20" path="m2828,861l2837,861,2837,842,2828,842,2828,861xe" filled="true" fillcolor="#000000" stroked="false">
                <v:path arrowok="t"/>
                <v:fill type="solid"/>
              </v:shape>
            </v:group>
            <v:group style="position:absolute;left:2828;top:861;width:10;height:20" coordorigin="2828,861" coordsize="10,20">
              <v:shape style="position:absolute;left:2828;top:861;width:10;height:20" coordorigin="2828,861" coordsize="10,20" path="m2828,881l2837,881,2837,861,2828,861,2828,881xe" filled="true" fillcolor="#000000" stroked="false">
                <v:path arrowok="t"/>
                <v:fill type="solid"/>
              </v:shape>
            </v:group>
            <v:group style="position:absolute;left:2828;top:881;width:10;height:20" coordorigin="2828,881" coordsize="10,20">
              <v:shape style="position:absolute;left:2828;top:881;width:10;height:20" coordorigin="2828,881" coordsize="10,20" path="m2828,900l2837,900,2837,881,2828,881,2828,900xe" filled="true" fillcolor="#000000" stroked="false">
                <v:path arrowok="t"/>
                <v:fill type="solid"/>
              </v:shape>
            </v:group>
            <v:group style="position:absolute;left:2828;top:900;width:10;height:20" coordorigin="2828,900" coordsize="10,20">
              <v:shape style="position:absolute;left:2828;top:900;width:10;height:20" coordorigin="2828,900" coordsize="10,20" path="m2828,919l2837,919,2837,900,2828,900,2828,919xe" filled="true" fillcolor="#000000" stroked="false">
                <v:path arrowok="t"/>
                <v:fill type="solid"/>
              </v:shape>
            </v:group>
            <v:group style="position:absolute;left:2828;top:919;width:10;height:20" coordorigin="2828,919" coordsize="10,20">
              <v:shape style="position:absolute;left:2828;top:919;width:10;height:20" coordorigin="2828,919" coordsize="10,20" path="m2828,938l2837,938,2837,919,2828,919,2828,938xe" filled="true" fillcolor="#000000" stroked="false">
                <v:path arrowok="t"/>
                <v:fill type="solid"/>
              </v:shape>
            </v:group>
            <v:group style="position:absolute;left:2828;top:938;width:10;height:20" coordorigin="2828,938" coordsize="10,20">
              <v:shape style="position:absolute;left:2828;top:938;width:10;height:20" coordorigin="2828,938" coordsize="10,20" path="m2828,957l2837,957,2837,938,2828,938,2828,957xe" filled="true" fillcolor="#000000" stroked="false">
                <v:path arrowok="t"/>
                <v:fill type="solid"/>
              </v:shape>
            </v:group>
            <v:group style="position:absolute;left:2828;top:957;width:10;height:20" coordorigin="2828,957" coordsize="10,20">
              <v:shape style="position:absolute;left:2828;top:957;width:10;height:20" coordorigin="2828,957" coordsize="10,20" path="m2828,977l2837,977,2837,957,2828,957,2828,977xe" filled="true" fillcolor="#000000" stroked="false">
                <v:path arrowok="t"/>
                <v:fill type="solid"/>
              </v:shape>
            </v:group>
            <v:group style="position:absolute;left:2828;top:977;width:10;height:20" coordorigin="2828,977" coordsize="10,20">
              <v:shape style="position:absolute;left:2828;top:977;width:10;height:20" coordorigin="2828,977" coordsize="10,20" path="m2828,996l2837,996,2837,977,2828,977,2828,996xe" filled="true" fillcolor="#000000" stroked="false">
                <v:path arrowok="t"/>
                <v:fill type="solid"/>
              </v:shape>
            </v:group>
            <v:group style="position:absolute;left:2828;top:996;width:10;height:20" coordorigin="2828,996" coordsize="10,20">
              <v:shape style="position:absolute;left:2828;top:996;width:10;height:20" coordorigin="2828,996" coordsize="10,20" path="m2828,1015l2837,1015,2837,996,2828,996,2828,1015xe" filled="true" fillcolor="#000000" stroked="false">
                <v:path arrowok="t"/>
                <v:fill type="solid"/>
              </v:shape>
            </v:group>
            <v:group style="position:absolute;left:2828;top:1015;width:10;height:20" coordorigin="2828,1015" coordsize="10,20">
              <v:shape style="position:absolute;left:2828;top:1015;width:10;height:20" coordorigin="2828,1015" coordsize="10,20" path="m2828,1034l2837,1034,2837,1015,2828,1015,2828,1034xe" filled="true" fillcolor="#000000" stroked="false">
                <v:path arrowok="t"/>
                <v:fill type="solid"/>
              </v:shape>
            </v:group>
            <v:group style="position:absolute;left:2828;top:1034;width:10;height:20" coordorigin="2828,1034" coordsize="10,20">
              <v:shape style="position:absolute;left:2828;top:1034;width:10;height:20" coordorigin="2828,1034" coordsize="10,20" path="m2828,1053l2837,1053,2837,1034,2828,1034,2828,1053xe" filled="true" fillcolor="#000000" stroked="false">
                <v:path arrowok="t"/>
                <v:fill type="solid"/>
              </v:shape>
            </v:group>
            <v:group style="position:absolute;left:2828;top:1053;width:10;height:20" coordorigin="2828,1053" coordsize="10,20">
              <v:shape style="position:absolute;left:2828;top:1053;width:10;height:20" coordorigin="2828,1053" coordsize="10,20" path="m2828,1073l2837,1073,2837,1053,2828,1053,2828,1073xe" filled="true" fillcolor="#000000" stroked="false">
                <v:path arrowok="t"/>
                <v:fill type="solid"/>
              </v:shape>
            </v:group>
            <v:group style="position:absolute;left:2828;top:1073;width:10;height:20" coordorigin="2828,1073" coordsize="10,20">
              <v:shape style="position:absolute;left:2828;top:1073;width:10;height:20" coordorigin="2828,1073" coordsize="10,20" path="m2828,1092l2837,1092,2837,1073,2828,1073,2828,1092xe" filled="true" fillcolor="#000000" stroked="false">
                <v:path arrowok="t"/>
                <v:fill type="solid"/>
              </v:shape>
            </v:group>
            <v:group style="position:absolute;left:2828;top:1092;width:10;height:20" coordorigin="2828,1092" coordsize="10,20">
              <v:shape style="position:absolute;left:2828;top:1092;width:10;height:20" coordorigin="2828,1092" coordsize="10,20" path="m2828,1111l2837,1111,2837,1092,2828,1092,2828,1111xe" filled="true" fillcolor="#000000" stroked="false">
                <v:path arrowok="t"/>
                <v:fill type="solid"/>
              </v:shape>
            </v:group>
            <v:group style="position:absolute;left:2828;top:1111;width:10;height:20" coordorigin="2828,1111" coordsize="10,20">
              <v:shape style="position:absolute;left:2828;top:1111;width:10;height:20" coordorigin="2828,1111" coordsize="10,20" path="m2828,1130l2837,1130,2837,1111,2828,1111,2828,1130xe" filled="true" fillcolor="#000000" stroked="false">
                <v:path arrowok="t"/>
                <v:fill type="solid"/>
              </v:shape>
            </v:group>
            <v:group style="position:absolute;left:2828;top:1130;width:10;height:20" coordorigin="2828,1130" coordsize="10,20">
              <v:shape style="position:absolute;left:2828;top:1130;width:10;height:20" coordorigin="2828,1130" coordsize="10,20" path="m2828,1149l2837,1149,2837,1130,2828,1130,2828,1149xe" filled="true" fillcolor="#000000" stroked="false">
                <v:path arrowok="t"/>
                <v:fill type="solid"/>
              </v:shape>
            </v:group>
            <v:group style="position:absolute;left:2828;top:1149;width:10;height:20" coordorigin="2828,1149" coordsize="10,20">
              <v:shape style="position:absolute;left:2828;top:1149;width:10;height:20" coordorigin="2828,1149" coordsize="10,20" path="m2828,1169l2837,1169,2837,1149,2828,1149,2828,1169xe" filled="true" fillcolor="#000000" stroked="false">
                <v:path arrowok="t"/>
                <v:fill type="solid"/>
              </v:shape>
            </v:group>
            <v:group style="position:absolute;left:2828;top:1169;width:10;height:20" coordorigin="2828,1169" coordsize="10,20">
              <v:shape style="position:absolute;left:2828;top:1169;width:10;height:20" coordorigin="2828,1169" coordsize="10,20" path="m2828,1188l2837,1188,2837,1169,2828,1169,2828,1188xe" filled="true" fillcolor="#000000" stroked="false">
                <v:path arrowok="t"/>
                <v:fill type="solid"/>
              </v:shape>
            </v:group>
            <v:group style="position:absolute;left:2828;top:1188;width:10;height:20" coordorigin="2828,1188" coordsize="10,20">
              <v:shape style="position:absolute;left:2828;top:1188;width:10;height:20" coordorigin="2828,1188" coordsize="10,20" path="m2828,1207l2837,1207,2837,1188,2828,1188,2828,1207xe" filled="true" fillcolor="#000000" stroked="false">
                <v:path arrowok="t"/>
                <v:fill type="solid"/>
              </v:shape>
            </v:group>
            <v:group style="position:absolute;left:2828;top:1207;width:10;height:20" coordorigin="2828,1207" coordsize="10,20">
              <v:shape style="position:absolute;left:2828;top:1207;width:10;height:20" coordorigin="2828,1207" coordsize="10,20" path="m2828,1226l2837,1226,2837,1207,2828,1207,2828,1226xe" filled="true" fillcolor="#000000" stroked="false">
                <v:path arrowok="t"/>
                <v:fill type="solid"/>
              </v:shape>
            </v:group>
            <v:group style="position:absolute;left:2828;top:1226;width:10;height:20" coordorigin="2828,1226" coordsize="10,20">
              <v:shape style="position:absolute;left:2828;top:1226;width:10;height:20" coordorigin="2828,1226" coordsize="10,20" path="m2828,1245l2837,1245,2837,1226,2828,1226,2828,1245xe" filled="true" fillcolor="#000000" stroked="false">
                <v:path arrowok="t"/>
                <v:fill type="solid"/>
              </v:shape>
            </v:group>
            <v:group style="position:absolute;left:2828;top:1245;width:10;height:20" coordorigin="2828,1245" coordsize="10,20">
              <v:shape style="position:absolute;left:2828;top:1245;width:10;height:20" coordorigin="2828,1245" coordsize="10,20" path="m2828,1265l2837,1265,2837,1245,2828,1245,2828,1265xe" filled="true" fillcolor="#000000" stroked="false">
                <v:path arrowok="t"/>
                <v:fill type="solid"/>
              </v:shape>
            </v:group>
            <v:group style="position:absolute;left:2828;top:1265;width:10;height:20" coordorigin="2828,1265" coordsize="10,20">
              <v:shape style="position:absolute;left:2828;top:1265;width:10;height:20" coordorigin="2828,1265" coordsize="10,20" path="m2828,1284l2837,1284,2837,1265,2828,1265,2828,1284xe" filled="true" fillcolor="#000000" stroked="false">
                <v:path arrowok="t"/>
                <v:fill type="solid"/>
              </v:shape>
            </v:group>
            <v:group style="position:absolute;left:2828;top:1284;width:10;height:20" coordorigin="2828,1284" coordsize="10,20">
              <v:shape style="position:absolute;left:2828;top:1284;width:10;height:20" coordorigin="2828,1284" coordsize="10,20" path="m2828,1303l2837,1303,2837,1284,2828,1284,2828,1303xe" filled="true" fillcolor="#000000" stroked="false">
                <v:path arrowok="t"/>
                <v:fill type="solid"/>
              </v:shape>
            </v:group>
            <v:group style="position:absolute;left:2828;top:1303;width:10;height:20" coordorigin="2828,1303" coordsize="10,20">
              <v:shape style="position:absolute;left:2828;top:1303;width:10;height:20" coordorigin="2828,1303" coordsize="10,20" path="m2828,1322l2837,1322,2837,1303,2828,1303,2828,1322xe" filled="true" fillcolor="#000000" stroked="false">
                <v:path arrowok="t"/>
                <v:fill type="solid"/>
              </v:shape>
            </v:group>
            <v:group style="position:absolute;left:2828;top:1322;width:10;height:20" coordorigin="2828,1322" coordsize="10,20">
              <v:shape style="position:absolute;left:2828;top:1322;width:10;height:20" coordorigin="2828,1322" coordsize="10,20" path="m2828,1341l2837,1341,2837,1322,2828,1322,2828,1341xe" filled="true" fillcolor="#000000" stroked="false">
                <v:path arrowok="t"/>
                <v:fill type="solid"/>
              </v:shape>
            </v:group>
            <v:group style="position:absolute;left:2828;top:1341;width:10;height:20" coordorigin="2828,1341" coordsize="10,20">
              <v:shape style="position:absolute;left:2828;top:1341;width:10;height:20" coordorigin="2828,1341" coordsize="10,20" path="m2828,1361l2837,1361,2837,1341,2828,1341,2828,1361xe" filled="true" fillcolor="#000000" stroked="false">
                <v:path arrowok="t"/>
                <v:fill type="solid"/>
              </v:shape>
            </v:group>
            <v:group style="position:absolute;left:2828;top:1361;width:10;height:20" coordorigin="2828,1361" coordsize="10,20">
              <v:shape style="position:absolute;left:2828;top:1361;width:10;height:20" coordorigin="2828,1361" coordsize="10,20" path="m2828,1380l2837,1380,2837,1361,2828,1361,2828,1380xe" filled="true" fillcolor="#000000" stroked="false">
                <v:path arrowok="t"/>
                <v:fill type="solid"/>
              </v:shape>
            </v:group>
            <v:group style="position:absolute;left:3701;top:381;width:10;height:20" coordorigin="3701,381" coordsize="10,20">
              <v:shape style="position:absolute;left:3701;top:381;width:10;height:20" coordorigin="3701,381" coordsize="10,20" path="m3701,401l3711,401,3711,381,3701,381,3701,401xe" filled="true" fillcolor="#000000" stroked="false">
                <v:path arrowok="t"/>
                <v:fill type="solid"/>
              </v:shape>
            </v:group>
            <v:group style="position:absolute;left:3701;top:401;width:10;height:20" coordorigin="3701,401" coordsize="10,20">
              <v:shape style="position:absolute;left:3701;top:401;width:10;height:20" coordorigin="3701,401" coordsize="10,20" path="m3701,420l3711,420,3711,401,3701,401,3701,420xe" filled="true" fillcolor="#000000" stroked="false">
                <v:path arrowok="t"/>
                <v:fill type="solid"/>
              </v:shape>
            </v:group>
            <v:group style="position:absolute;left:3701;top:420;width:10;height:20" coordorigin="3701,420" coordsize="10,20">
              <v:shape style="position:absolute;left:3701;top:420;width:10;height:20" coordorigin="3701,420" coordsize="10,20" path="m3701,439l3711,439,3711,420,3701,420,3701,439xe" filled="true" fillcolor="#000000" stroked="false">
                <v:path arrowok="t"/>
                <v:fill type="solid"/>
              </v:shape>
            </v:group>
            <v:group style="position:absolute;left:3701;top:439;width:10;height:20" coordorigin="3701,439" coordsize="10,20">
              <v:shape style="position:absolute;left:3701;top:439;width:10;height:20" coordorigin="3701,439" coordsize="10,20" path="m3701,458l3711,458,3711,439,3701,439,3701,458xe" filled="true" fillcolor="#000000" stroked="false">
                <v:path arrowok="t"/>
                <v:fill type="solid"/>
              </v:shape>
            </v:group>
            <v:group style="position:absolute;left:3701;top:458;width:10;height:20" coordorigin="3701,458" coordsize="10,20">
              <v:shape style="position:absolute;left:3701;top:458;width:10;height:20" coordorigin="3701,458" coordsize="10,20" path="m3701,477l3711,477,3711,458,3701,458,3701,477xe" filled="true" fillcolor="#000000" stroked="false">
                <v:path arrowok="t"/>
                <v:fill type="solid"/>
              </v:shape>
            </v:group>
            <v:group style="position:absolute;left:3701;top:477;width:10;height:20" coordorigin="3701,477" coordsize="10,20">
              <v:shape style="position:absolute;left:3701;top:477;width:10;height:20" coordorigin="3701,477" coordsize="10,20" path="m3701,497l3711,497,3711,477,3701,477,3701,497xe" filled="true" fillcolor="#000000" stroked="false">
                <v:path arrowok="t"/>
                <v:fill type="solid"/>
              </v:shape>
            </v:group>
            <v:group style="position:absolute;left:3701;top:497;width:10;height:20" coordorigin="3701,497" coordsize="10,20">
              <v:shape style="position:absolute;left:3701;top:497;width:10;height:20" coordorigin="3701,497" coordsize="10,20" path="m3701,516l3711,516,3711,497,3701,497,3701,516xe" filled="true" fillcolor="#000000" stroked="false">
                <v:path arrowok="t"/>
                <v:fill type="solid"/>
              </v:shape>
            </v:group>
            <v:group style="position:absolute;left:3701;top:516;width:10;height:20" coordorigin="3701,516" coordsize="10,20">
              <v:shape style="position:absolute;left:3701;top:516;width:10;height:20" coordorigin="3701,516" coordsize="10,20" path="m3701,535l3711,535,3711,516,3701,516,3701,535xe" filled="true" fillcolor="#000000" stroked="false">
                <v:path arrowok="t"/>
                <v:fill type="solid"/>
              </v:shape>
            </v:group>
            <v:group style="position:absolute;left:3701;top:535;width:10;height:20" coordorigin="3701,535" coordsize="10,20">
              <v:shape style="position:absolute;left:3701;top:535;width:10;height:20" coordorigin="3701,535" coordsize="10,20" path="m3701,554l3711,554,3711,535,3701,535,3701,554xe" filled="true" fillcolor="#000000" stroked="false">
                <v:path arrowok="t"/>
                <v:fill type="solid"/>
              </v:shape>
            </v:group>
            <v:group style="position:absolute;left:3701;top:554;width:10;height:20" coordorigin="3701,554" coordsize="10,20">
              <v:shape style="position:absolute;left:3701;top:554;width:10;height:20" coordorigin="3701,554" coordsize="10,20" path="m3701,573l3711,573,3711,554,3701,554,3701,573xe" filled="true" fillcolor="#000000" stroked="false">
                <v:path arrowok="t"/>
                <v:fill type="solid"/>
              </v:shape>
            </v:group>
            <v:group style="position:absolute;left:3701;top:573;width:10;height:20" coordorigin="3701,573" coordsize="10,20">
              <v:shape style="position:absolute;left:3701;top:573;width:10;height:20" coordorigin="3701,573" coordsize="10,20" path="m3701,593l3711,593,3711,573,3701,573,3701,593xe" filled="true" fillcolor="#000000" stroked="false">
                <v:path arrowok="t"/>
                <v:fill type="solid"/>
              </v:shape>
            </v:group>
            <v:group style="position:absolute;left:3701;top:593;width:10;height:20" coordorigin="3701,593" coordsize="10,20">
              <v:shape style="position:absolute;left:3701;top:593;width:10;height:20" coordorigin="3701,593" coordsize="10,20" path="m3701,612l3711,612,3711,593,3701,593,3701,612xe" filled="true" fillcolor="#000000" stroked="false">
                <v:path arrowok="t"/>
                <v:fill type="solid"/>
              </v:shape>
            </v:group>
            <v:group style="position:absolute;left:3701;top:612;width:10;height:20" coordorigin="3701,612" coordsize="10,20">
              <v:shape style="position:absolute;left:3701;top:612;width:10;height:20" coordorigin="3701,612" coordsize="10,20" path="m3701,631l3711,631,3711,612,3701,612,3701,631xe" filled="true" fillcolor="#000000" stroked="false">
                <v:path arrowok="t"/>
                <v:fill type="solid"/>
              </v:shape>
            </v:group>
            <v:group style="position:absolute;left:3701;top:631;width:10;height:20" coordorigin="3701,631" coordsize="10,20">
              <v:shape style="position:absolute;left:3701;top:631;width:10;height:20" coordorigin="3701,631" coordsize="10,20" path="m3701,650l3711,650,3711,631,3701,631,3701,650xe" filled="true" fillcolor="#000000" stroked="false">
                <v:path arrowok="t"/>
                <v:fill type="solid"/>
              </v:shape>
            </v:group>
            <v:group style="position:absolute;left:3701;top:650;width:10;height:20" coordorigin="3701,650" coordsize="10,20">
              <v:shape style="position:absolute;left:3701;top:650;width:10;height:20" coordorigin="3701,650" coordsize="10,20" path="m3701,669l3711,669,3711,650,3701,650,3701,669xe" filled="true" fillcolor="#000000" stroked="false">
                <v:path arrowok="t"/>
                <v:fill type="solid"/>
              </v:shape>
            </v:group>
            <v:group style="position:absolute;left:3701;top:669;width:10;height:20" coordorigin="3701,669" coordsize="10,20">
              <v:shape style="position:absolute;left:3701;top:669;width:10;height:20" coordorigin="3701,669" coordsize="10,20" path="m3701,689l3711,689,3711,669,3701,669,3701,689xe" filled="true" fillcolor="#000000" stroked="false">
                <v:path arrowok="t"/>
                <v:fill type="solid"/>
              </v:shape>
            </v:group>
            <v:group style="position:absolute;left:3701;top:689;width:10;height:20" coordorigin="3701,689" coordsize="10,20">
              <v:shape style="position:absolute;left:3701;top:689;width:10;height:20" coordorigin="3701,689" coordsize="10,20" path="m3701,708l3711,708,3711,689,3701,689,3701,708xe" filled="true" fillcolor="#000000" stroked="false">
                <v:path arrowok="t"/>
                <v:fill type="solid"/>
              </v:shape>
            </v:group>
            <v:group style="position:absolute;left:3701;top:708;width:10;height:20" coordorigin="3701,708" coordsize="10,20">
              <v:shape style="position:absolute;left:3701;top:708;width:10;height:20" coordorigin="3701,708" coordsize="10,20" path="m3701,727l3711,727,3711,708,3701,708,3701,727xe" filled="true" fillcolor="#000000" stroked="false">
                <v:path arrowok="t"/>
                <v:fill type="solid"/>
              </v:shape>
            </v:group>
            <v:group style="position:absolute;left:3701;top:727;width:10;height:20" coordorigin="3701,727" coordsize="10,20">
              <v:shape style="position:absolute;left:3701;top:727;width:10;height:20" coordorigin="3701,727" coordsize="10,20" path="m3701,746l3711,746,3711,727,3701,727,3701,746xe" filled="true" fillcolor="#000000" stroked="false">
                <v:path arrowok="t"/>
                <v:fill type="solid"/>
              </v:shape>
            </v:group>
            <v:group style="position:absolute;left:3701;top:746;width:10;height:20" coordorigin="3701,746" coordsize="10,20">
              <v:shape style="position:absolute;left:3701;top:746;width:10;height:20" coordorigin="3701,746" coordsize="10,20" path="m3701,765l3711,765,3711,746,3701,746,3701,765xe" filled="true" fillcolor="#000000" stroked="false">
                <v:path arrowok="t"/>
                <v:fill type="solid"/>
              </v:shape>
            </v:group>
            <v:group style="position:absolute;left:3701;top:765;width:10;height:20" coordorigin="3701,765" coordsize="10,20">
              <v:shape style="position:absolute;left:3701;top:765;width:10;height:20" coordorigin="3701,765" coordsize="10,20" path="m3701,785l3711,785,3711,765,3701,765,3701,785xe" filled="true" fillcolor="#000000" stroked="false">
                <v:path arrowok="t"/>
                <v:fill type="solid"/>
              </v:shape>
            </v:group>
            <v:group style="position:absolute;left:3701;top:785;width:10;height:20" coordorigin="3701,785" coordsize="10,20">
              <v:shape style="position:absolute;left:3701;top:785;width:10;height:20" coordorigin="3701,785" coordsize="10,20" path="m3701,804l3711,804,3711,785,3701,785,3701,804xe" filled="true" fillcolor="#000000" stroked="false">
                <v:path arrowok="t"/>
                <v:fill type="solid"/>
              </v:shape>
            </v:group>
            <v:group style="position:absolute;left:3701;top:804;width:10;height:20" coordorigin="3701,804" coordsize="10,20">
              <v:shape style="position:absolute;left:3701;top:804;width:10;height:20" coordorigin="3701,804" coordsize="10,20" path="m3701,823l3711,823,3711,804,3701,804,3701,823xe" filled="true" fillcolor="#000000" stroked="false">
                <v:path arrowok="t"/>
                <v:fill type="solid"/>
              </v:shape>
            </v:group>
            <v:group style="position:absolute;left:3701;top:823;width:10;height:20" coordorigin="3701,823" coordsize="10,20">
              <v:shape style="position:absolute;left:3701;top:823;width:10;height:20" coordorigin="3701,823" coordsize="10,20" path="m3701,842l3711,842,3711,823,3701,823,3701,842xe" filled="true" fillcolor="#000000" stroked="false">
                <v:path arrowok="t"/>
                <v:fill type="solid"/>
              </v:shape>
            </v:group>
            <v:group style="position:absolute;left:3701;top:842;width:10;height:20" coordorigin="3701,842" coordsize="10,20">
              <v:shape style="position:absolute;left:3701;top:842;width:10;height:20" coordorigin="3701,842" coordsize="10,20" path="m3701,861l3711,861,3711,842,3701,842,3701,861xe" filled="true" fillcolor="#000000" stroked="false">
                <v:path arrowok="t"/>
                <v:fill type="solid"/>
              </v:shape>
            </v:group>
            <v:group style="position:absolute;left:3701;top:861;width:10;height:20" coordorigin="3701,861" coordsize="10,20">
              <v:shape style="position:absolute;left:3701;top:861;width:10;height:20" coordorigin="3701,861" coordsize="10,20" path="m3701,881l3711,881,3711,861,3701,861,3701,881xe" filled="true" fillcolor="#000000" stroked="false">
                <v:path arrowok="t"/>
                <v:fill type="solid"/>
              </v:shape>
            </v:group>
            <v:group style="position:absolute;left:3701;top:881;width:10;height:20" coordorigin="3701,881" coordsize="10,20">
              <v:shape style="position:absolute;left:3701;top:881;width:10;height:20" coordorigin="3701,881" coordsize="10,20" path="m3701,900l3711,900,3711,881,3701,881,3701,900xe" filled="true" fillcolor="#000000" stroked="false">
                <v:path arrowok="t"/>
                <v:fill type="solid"/>
              </v:shape>
            </v:group>
            <v:group style="position:absolute;left:3701;top:900;width:10;height:20" coordorigin="3701,900" coordsize="10,20">
              <v:shape style="position:absolute;left:3701;top:900;width:10;height:20" coordorigin="3701,900" coordsize="10,20" path="m3701,919l3711,919,3711,900,3701,900,3701,919xe" filled="true" fillcolor="#000000" stroked="false">
                <v:path arrowok="t"/>
                <v:fill type="solid"/>
              </v:shape>
            </v:group>
            <v:group style="position:absolute;left:3701;top:919;width:10;height:20" coordorigin="3701,919" coordsize="10,20">
              <v:shape style="position:absolute;left:3701;top:919;width:10;height:20" coordorigin="3701,919" coordsize="10,20" path="m3701,938l3711,938,3711,919,3701,919,3701,938xe" filled="true" fillcolor="#000000" stroked="false">
                <v:path arrowok="t"/>
                <v:fill type="solid"/>
              </v:shape>
            </v:group>
            <v:group style="position:absolute;left:3701;top:938;width:10;height:20" coordorigin="3701,938" coordsize="10,20">
              <v:shape style="position:absolute;left:3701;top:938;width:10;height:20" coordorigin="3701,938" coordsize="10,20" path="m3701,957l3711,957,3711,938,3701,938,3701,957xe" filled="true" fillcolor="#000000" stroked="false">
                <v:path arrowok="t"/>
                <v:fill type="solid"/>
              </v:shape>
            </v:group>
            <v:group style="position:absolute;left:3701;top:957;width:10;height:20" coordorigin="3701,957" coordsize="10,20">
              <v:shape style="position:absolute;left:3701;top:957;width:10;height:20" coordorigin="3701,957" coordsize="10,20" path="m3701,977l3711,977,3711,957,3701,957,3701,977xe" filled="true" fillcolor="#000000" stroked="false">
                <v:path arrowok="t"/>
                <v:fill type="solid"/>
              </v:shape>
            </v:group>
            <v:group style="position:absolute;left:3701;top:977;width:10;height:20" coordorigin="3701,977" coordsize="10,20">
              <v:shape style="position:absolute;left:3701;top:977;width:10;height:20" coordorigin="3701,977" coordsize="10,20" path="m3701,996l3711,996,3711,977,3701,977,3701,996xe" filled="true" fillcolor="#000000" stroked="false">
                <v:path arrowok="t"/>
                <v:fill type="solid"/>
              </v:shape>
            </v:group>
            <v:group style="position:absolute;left:3701;top:996;width:10;height:20" coordorigin="3701,996" coordsize="10,20">
              <v:shape style="position:absolute;left:3701;top:996;width:10;height:20" coordorigin="3701,996" coordsize="10,20" path="m3701,1015l3711,1015,3711,996,3701,996,3701,1015xe" filled="true" fillcolor="#000000" stroked="false">
                <v:path arrowok="t"/>
                <v:fill type="solid"/>
              </v:shape>
            </v:group>
            <v:group style="position:absolute;left:3701;top:1015;width:10;height:20" coordorigin="3701,1015" coordsize="10,20">
              <v:shape style="position:absolute;left:3701;top:1015;width:10;height:20" coordorigin="3701,1015" coordsize="10,20" path="m3701,1034l3711,1034,3711,1015,3701,1015,3701,1034xe" filled="true" fillcolor="#000000" stroked="false">
                <v:path arrowok="t"/>
                <v:fill type="solid"/>
              </v:shape>
            </v:group>
            <v:group style="position:absolute;left:3701;top:1034;width:10;height:20" coordorigin="3701,1034" coordsize="10,20">
              <v:shape style="position:absolute;left:3701;top:1034;width:10;height:20" coordorigin="3701,1034" coordsize="10,20" path="m3701,1053l3711,1053,3711,1034,3701,1034,3701,1053xe" filled="true" fillcolor="#000000" stroked="false">
                <v:path arrowok="t"/>
                <v:fill type="solid"/>
              </v:shape>
            </v:group>
            <v:group style="position:absolute;left:3701;top:1053;width:10;height:20" coordorigin="3701,1053" coordsize="10,20">
              <v:shape style="position:absolute;left:3701;top:1053;width:10;height:20" coordorigin="3701,1053" coordsize="10,20" path="m3701,1073l3711,1073,3711,1053,3701,1053,3701,1073xe" filled="true" fillcolor="#000000" stroked="false">
                <v:path arrowok="t"/>
                <v:fill type="solid"/>
              </v:shape>
            </v:group>
            <v:group style="position:absolute;left:3701;top:1073;width:10;height:20" coordorigin="3701,1073" coordsize="10,20">
              <v:shape style="position:absolute;left:3701;top:1073;width:10;height:20" coordorigin="3701,1073" coordsize="10,20" path="m3701,1092l3711,1092,3711,1073,3701,1073,3701,1092xe" filled="true" fillcolor="#000000" stroked="false">
                <v:path arrowok="t"/>
                <v:fill type="solid"/>
              </v:shape>
            </v:group>
            <v:group style="position:absolute;left:3701;top:1092;width:10;height:20" coordorigin="3701,1092" coordsize="10,20">
              <v:shape style="position:absolute;left:3701;top:1092;width:10;height:20" coordorigin="3701,1092" coordsize="10,20" path="m3701,1111l3711,1111,3711,1092,3701,1092,3701,1111xe" filled="true" fillcolor="#000000" stroked="false">
                <v:path arrowok="t"/>
                <v:fill type="solid"/>
              </v:shape>
            </v:group>
            <v:group style="position:absolute;left:3701;top:1111;width:10;height:20" coordorigin="3701,1111" coordsize="10,20">
              <v:shape style="position:absolute;left:3701;top:1111;width:10;height:20" coordorigin="3701,1111" coordsize="10,20" path="m3701,1130l3711,1130,3711,1111,3701,1111,3701,1130xe" filled="true" fillcolor="#000000" stroked="false">
                <v:path arrowok="t"/>
                <v:fill type="solid"/>
              </v:shape>
            </v:group>
            <v:group style="position:absolute;left:3701;top:1130;width:10;height:20" coordorigin="3701,1130" coordsize="10,20">
              <v:shape style="position:absolute;left:3701;top:1130;width:10;height:20" coordorigin="3701,1130" coordsize="10,20" path="m3701,1149l3711,1149,3711,1130,3701,1130,3701,1149xe" filled="true" fillcolor="#000000" stroked="false">
                <v:path arrowok="t"/>
                <v:fill type="solid"/>
              </v:shape>
            </v:group>
            <v:group style="position:absolute;left:3701;top:1149;width:10;height:20" coordorigin="3701,1149" coordsize="10,20">
              <v:shape style="position:absolute;left:3701;top:1149;width:10;height:20" coordorigin="3701,1149" coordsize="10,20" path="m3701,1169l3711,1169,3711,1149,3701,1149,3701,1169xe" filled="true" fillcolor="#000000" stroked="false">
                <v:path arrowok="t"/>
                <v:fill type="solid"/>
              </v:shape>
            </v:group>
            <v:group style="position:absolute;left:3701;top:1169;width:10;height:20" coordorigin="3701,1169" coordsize="10,20">
              <v:shape style="position:absolute;left:3701;top:1169;width:10;height:20" coordorigin="3701,1169" coordsize="10,20" path="m3701,1188l3711,1188,3711,1169,3701,1169,3701,1188xe" filled="true" fillcolor="#000000" stroked="false">
                <v:path arrowok="t"/>
                <v:fill type="solid"/>
              </v:shape>
            </v:group>
            <v:group style="position:absolute;left:3701;top:1188;width:10;height:20" coordorigin="3701,1188" coordsize="10,20">
              <v:shape style="position:absolute;left:3701;top:1188;width:10;height:20" coordorigin="3701,1188" coordsize="10,20" path="m3701,1207l3711,1207,3711,1188,3701,1188,3701,1207xe" filled="true" fillcolor="#000000" stroked="false">
                <v:path arrowok="t"/>
                <v:fill type="solid"/>
              </v:shape>
            </v:group>
            <v:group style="position:absolute;left:3701;top:1207;width:10;height:20" coordorigin="3701,1207" coordsize="10,20">
              <v:shape style="position:absolute;left:3701;top:1207;width:10;height:20" coordorigin="3701,1207" coordsize="10,20" path="m3701,1226l3711,1226,3711,1207,3701,1207,3701,1226xe" filled="true" fillcolor="#000000" stroked="false">
                <v:path arrowok="t"/>
                <v:fill type="solid"/>
              </v:shape>
            </v:group>
            <v:group style="position:absolute;left:3701;top:1226;width:10;height:20" coordorigin="3701,1226" coordsize="10,20">
              <v:shape style="position:absolute;left:3701;top:1226;width:10;height:20" coordorigin="3701,1226" coordsize="10,20" path="m3701,1245l3711,1245,3711,1226,3701,1226,3701,1245xe" filled="true" fillcolor="#000000" stroked="false">
                <v:path arrowok="t"/>
                <v:fill type="solid"/>
              </v:shape>
            </v:group>
            <v:group style="position:absolute;left:3701;top:1245;width:10;height:20" coordorigin="3701,1245" coordsize="10,20">
              <v:shape style="position:absolute;left:3701;top:1245;width:10;height:20" coordorigin="3701,1245" coordsize="10,20" path="m3701,1265l3711,1265,3711,1245,3701,1245,3701,1265xe" filled="true" fillcolor="#000000" stroked="false">
                <v:path arrowok="t"/>
                <v:fill type="solid"/>
              </v:shape>
            </v:group>
            <v:group style="position:absolute;left:3701;top:1265;width:10;height:20" coordorigin="3701,1265" coordsize="10,20">
              <v:shape style="position:absolute;left:3701;top:1265;width:10;height:20" coordorigin="3701,1265" coordsize="10,20" path="m3701,1284l3711,1284,3711,1265,3701,1265,3701,1284xe" filled="true" fillcolor="#000000" stroked="false">
                <v:path arrowok="t"/>
                <v:fill type="solid"/>
              </v:shape>
            </v:group>
            <v:group style="position:absolute;left:3701;top:1284;width:10;height:20" coordorigin="3701,1284" coordsize="10,20">
              <v:shape style="position:absolute;left:3701;top:1284;width:10;height:20" coordorigin="3701,1284" coordsize="10,20" path="m3701,1303l3711,1303,3711,1284,3701,1284,3701,1303xe" filled="true" fillcolor="#000000" stroked="false">
                <v:path arrowok="t"/>
                <v:fill type="solid"/>
              </v:shape>
            </v:group>
            <v:group style="position:absolute;left:3701;top:1303;width:10;height:20" coordorigin="3701,1303" coordsize="10,20">
              <v:shape style="position:absolute;left:3701;top:1303;width:10;height:20" coordorigin="3701,1303" coordsize="10,20" path="m3701,1322l3711,1322,3711,1303,3701,1303,3701,1322xe" filled="true" fillcolor="#000000" stroked="false">
                <v:path arrowok="t"/>
                <v:fill type="solid"/>
              </v:shape>
            </v:group>
            <v:group style="position:absolute;left:3701;top:1322;width:10;height:20" coordorigin="3701,1322" coordsize="10,20">
              <v:shape style="position:absolute;left:3701;top:1322;width:10;height:20" coordorigin="3701,1322" coordsize="10,20" path="m3701,1341l3711,1341,3711,1322,3701,1322,3701,1341xe" filled="true" fillcolor="#000000" stroked="false">
                <v:path arrowok="t"/>
                <v:fill type="solid"/>
              </v:shape>
            </v:group>
            <v:group style="position:absolute;left:3701;top:1341;width:10;height:20" coordorigin="3701,1341" coordsize="10,20">
              <v:shape style="position:absolute;left:3701;top:1341;width:10;height:20" coordorigin="3701,1341" coordsize="10,20" path="m3701,1361l3711,1361,3711,1341,3701,1341,3701,1361xe" filled="true" fillcolor="#000000" stroked="false">
                <v:path arrowok="t"/>
                <v:fill type="solid"/>
              </v:shape>
            </v:group>
            <v:group style="position:absolute;left:3701;top:1361;width:10;height:20" coordorigin="3701,1361" coordsize="10,20">
              <v:shape style="position:absolute;left:3701;top:1361;width:10;height:20" coordorigin="3701,1361" coordsize="10,20" path="m3701,1380l3711,1380,3711,1361,3701,1361,3701,1380xe" filled="true" fillcolor="#000000" stroked="false">
                <v:path arrowok="t"/>
                <v:fill type="solid"/>
              </v:shape>
            </v:group>
            <v:group style="position:absolute;left:3701;top:1380;width:10;height:20" coordorigin="3701,1380" coordsize="10,20">
              <v:shape style="position:absolute;left:3701;top:1380;width:10;height:20" coordorigin="3701,1380" coordsize="10,20" path="m3701,1399l3711,1399,3711,1380,3701,1380,3701,1399xe" filled="true" fillcolor="#000000" stroked="false">
                <v:path arrowok="t"/>
                <v:fill type="solid"/>
              </v:shape>
            </v:group>
            <v:group style="position:absolute;left:3701;top:1399;width:10;height:20" coordorigin="3701,1399" coordsize="10,20">
              <v:shape style="position:absolute;left:3701;top:1399;width:10;height:20" coordorigin="3701,1399" coordsize="10,20" path="m3701,1418l3711,1418,3711,1399,3701,1399,3701,1418xe" filled="true" fillcolor="#000000" stroked="false">
                <v:path arrowok="t"/>
                <v:fill type="solid"/>
              </v:shape>
            </v:group>
            <v:group style="position:absolute;left:3701;top:1418;width:10;height:20" coordorigin="3701,1418" coordsize="10,20">
              <v:shape style="position:absolute;left:3701;top:1418;width:10;height:20" coordorigin="3701,1418" coordsize="10,20" path="m3701,1437l3711,1437,3711,1418,3701,1418,3701,1437xe" filled="true" fillcolor="#000000" stroked="false">
                <v:path arrowok="t"/>
                <v:fill type="solid"/>
              </v:shape>
            </v:group>
            <v:group style="position:absolute;left:3701;top:1437;width:10;height:20" coordorigin="3701,1437" coordsize="10,20">
              <v:shape style="position:absolute;left:3701;top:1437;width:10;height:20" coordorigin="3701,1437" coordsize="10,20" path="m3701,1457l3711,1457,3711,1437,3701,1437,3701,1457xe" filled="true" fillcolor="#000000" stroked="false">
                <v:path arrowok="t"/>
                <v:fill type="solid"/>
              </v:shape>
            </v:group>
            <v:group style="position:absolute;left:3701;top:1465;width:10;height:2" coordorigin="3701,1465" coordsize="10,2">
              <v:shape style="position:absolute;left:3701;top:1465;width:10;height:2" coordorigin="3701,1465" coordsize="10,0" path="m3701,1465l3711,1465e" filled="false" stroked="true" strokeweight=".84003pt" strokecolor="#000000">
                <v:path arrowok="t"/>
              </v:shape>
            </v:group>
            <v:group style="position:absolute;left:4983;top:381;width:10;height:20" coordorigin="4983,381" coordsize="10,20">
              <v:shape style="position:absolute;left:4983;top:381;width:10;height:20" coordorigin="4983,381" coordsize="10,20" path="m4983,401l4992,401,4992,381,4983,381,4983,401xe" filled="true" fillcolor="#000000" stroked="false">
                <v:path arrowok="t"/>
                <v:fill type="solid"/>
              </v:shape>
            </v:group>
            <v:group style="position:absolute;left:4983;top:401;width:10;height:20" coordorigin="4983,401" coordsize="10,20">
              <v:shape style="position:absolute;left:4983;top:401;width:10;height:20" coordorigin="4983,401" coordsize="10,20" path="m4983,420l4992,420,4992,401,4983,401,4983,420xe" filled="true" fillcolor="#000000" stroked="false">
                <v:path arrowok="t"/>
                <v:fill type="solid"/>
              </v:shape>
            </v:group>
            <v:group style="position:absolute;left:4983;top:420;width:10;height:20" coordorigin="4983,420" coordsize="10,20">
              <v:shape style="position:absolute;left:4983;top:420;width:10;height:20" coordorigin="4983,420" coordsize="10,20" path="m4983,439l4992,439,4992,420,4983,420,4983,439xe" filled="true" fillcolor="#000000" stroked="false">
                <v:path arrowok="t"/>
                <v:fill type="solid"/>
              </v:shape>
            </v:group>
            <v:group style="position:absolute;left:4983;top:439;width:10;height:20" coordorigin="4983,439" coordsize="10,20">
              <v:shape style="position:absolute;left:4983;top:439;width:10;height:20" coordorigin="4983,439" coordsize="10,20" path="m4983,458l4992,458,4992,439,4983,439,4983,458xe" filled="true" fillcolor="#000000" stroked="false">
                <v:path arrowok="t"/>
                <v:fill type="solid"/>
              </v:shape>
            </v:group>
            <v:group style="position:absolute;left:4983;top:458;width:10;height:20" coordorigin="4983,458" coordsize="10,20">
              <v:shape style="position:absolute;left:4983;top:458;width:10;height:20" coordorigin="4983,458" coordsize="10,20" path="m4983,477l4992,477,4992,458,4983,458,4983,477xe" filled="true" fillcolor="#000000" stroked="false">
                <v:path arrowok="t"/>
                <v:fill type="solid"/>
              </v:shape>
            </v:group>
            <v:group style="position:absolute;left:4983;top:477;width:10;height:20" coordorigin="4983,477" coordsize="10,20">
              <v:shape style="position:absolute;left:4983;top:477;width:10;height:20" coordorigin="4983,477" coordsize="10,20" path="m4983,497l4992,497,4992,477,4983,477,4983,497xe" filled="true" fillcolor="#000000" stroked="false">
                <v:path arrowok="t"/>
                <v:fill type="solid"/>
              </v:shape>
            </v:group>
            <v:group style="position:absolute;left:4983;top:497;width:10;height:20" coordorigin="4983,497" coordsize="10,20">
              <v:shape style="position:absolute;left:4983;top:497;width:10;height:20" coordorigin="4983,497" coordsize="10,20" path="m4983,516l4992,516,4992,497,4983,497,4983,516xe" filled="true" fillcolor="#000000" stroked="false">
                <v:path arrowok="t"/>
                <v:fill type="solid"/>
              </v:shape>
            </v:group>
            <v:group style="position:absolute;left:4983;top:516;width:10;height:20" coordorigin="4983,516" coordsize="10,20">
              <v:shape style="position:absolute;left:4983;top:516;width:10;height:20" coordorigin="4983,516" coordsize="10,20" path="m4983,535l4992,535,4992,516,4983,516,4983,535xe" filled="true" fillcolor="#000000" stroked="false">
                <v:path arrowok="t"/>
                <v:fill type="solid"/>
              </v:shape>
            </v:group>
            <v:group style="position:absolute;left:4983;top:535;width:10;height:20" coordorigin="4983,535" coordsize="10,20">
              <v:shape style="position:absolute;left:4983;top:535;width:10;height:20" coordorigin="4983,535" coordsize="10,20" path="m4983,554l4992,554,4992,535,4983,535,4983,554xe" filled="true" fillcolor="#000000" stroked="false">
                <v:path arrowok="t"/>
                <v:fill type="solid"/>
              </v:shape>
            </v:group>
            <v:group style="position:absolute;left:4983;top:554;width:10;height:20" coordorigin="4983,554" coordsize="10,20">
              <v:shape style="position:absolute;left:4983;top:554;width:10;height:20" coordorigin="4983,554" coordsize="10,20" path="m4983,573l4992,573,4992,554,4983,554,4983,573xe" filled="true" fillcolor="#000000" stroked="false">
                <v:path arrowok="t"/>
                <v:fill type="solid"/>
              </v:shape>
            </v:group>
            <v:group style="position:absolute;left:4983;top:573;width:10;height:20" coordorigin="4983,573" coordsize="10,20">
              <v:shape style="position:absolute;left:4983;top:573;width:10;height:20" coordorigin="4983,573" coordsize="10,20" path="m4983,593l4992,593,4992,573,4983,573,4983,593xe" filled="true" fillcolor="#000000" stroked="false">
                <v:path arrowok="t"/>
                <v:fill type="solid"/>
              </v:shape>
            </v:group>
            <v:group style="position:absolute;left:4983;top:593;width:10;height:20" coordorigin="4983,593" coordsize="10,20">
              <v:shape style="position:absolute;left:4983;top:593;width:10;height:20" coordorigin="4983,593" coordsize="10,20" path="m4983,612l4992,612,4992,593,4983,593,4983,612xe" filled="true" fillcolor="#000000" stroked="false">
                <v:path arrowok="t"/>
                <v:fill type="solid"/>
              </v:shape>
            </v:group>
            <v:group style="position:absolute;left:4983;top:612;width:10;height:20" coordorigin="4983,612" coordsize="10,20">
              <v:shape style="position:absolute;left:4983;top:612;width:10;height:20" coordorigin="4983,612" coordsize="10,20" path="m4983,631l4992,631,4992,612,4983,612,4983,631xe" filled="true" fillcolor="#000000" stroked="false">
                <v:path arrowok="t"/>
                <v:fill type="solid"/>
              </v:shape>
            </v:group>
            <v:group style="position:absolute;left:4983;top:631;width:10;height:20" coordorigin="4983,631" coordsize="10,20">
              <v:shape style="position:absolute;left:4983;top:631;width:10;height:20" coordorigin="4983,631" coordsize="10,20" path="m4983,650l4992,650,4992,631,4983,631,4983,650xe" filled="true" fillcolor="#000000" stroked="false">
                <v:path arrowok="t"/>
                <v:fill type="solid"/>
              </v:shape>
            </v:group>
            <v:group style="position:absolute;left:4983;top:650;width:10;height:20" coordorigin="4983,650" coordsize="10,20">
              <v:shape style="position:absolute;left:4983;top:650;width:10;height:20" coordorigin="4983,650" coordsize="10,20" path="m4983,669l4992,669,4992,650,4983,650,4983,669xe" filled="true" fillcolor="#000000" stroked="false">
                <v:path arrowok="t"/>
                <v:fill type="solid"/>
              </v:shape>
            </v:group>
            <v:group style="position:absolute;left:4983;top:669;width:10;height:20" coordorigin="4983,669" coordsize="10,20">
              <v:shape style="position:absolute;left:4983;top:669;width:10;height:20" coordorigin="4983,669" coordsize="10,20" path="m4983,689l4992,689,4992,669,4983,669,4983,689xe" filled="true" fillcolor="#000000" stroked="false">
                <v:path arrowok="t"/>
                <v:fill type="solid"/>
              </v:shape>
            </v:group>
            <v:group style="position:absolute;left:4983;top:689;width:10;height:20" coordorigin="4983,689" coordsize="10,20">
              <v:shape style="position:absolute;left:4983;top:689;width:10;height:20" coordorigin="4983,689" coordsize="10,20" path="m4983,708l4992,708,4992,689,4983,689,4983,708xe" filled="true" fillcolor="#000000" stroked="false">
                <v:path arrowok="t"/>
                <v:fill type="solid"/>
              </v:shape>
            </v:group>
            <v:group style="position:absolute;left:4983;top:708;width:10;height:20" coordorigin="4983,708" coordsize="10,20">
              <v:shape style="position:absolute;left:4983;top:708;width:10;height:20" coordorigin="4983,708" coordsize="10,20" path="m4983,727l4992,727,4992,708,4983,708,4983,727xe" filled="true" fillcolor="#000000" stroked="false">
                <v:path arrowok="t"/>
                <v:fill type="solid"/>
              </v:shape>
            </v:group>
            <v:group style="position:absolute;left:4983;top:727;width:10;height:20" coordorigin="4983,727" coordsize="10,20">
              <v:shape style="position:absolute;left:4983;top:727;width:10;height:20" coordorigin="4983,727" coordsize="10,20" path="m4983,746l4992,746,4992,727,4983,727,4983,746xe" filled="true" fillcolor="#000000" stroked="false">
                <v:path arrowok="t"/>
                <v:fill type="solid"/>
              </v:shape>
            </v:group>
            <v:group style="position:absolute;left:4983;top:746;width:10;height:20" coordorigin="4983,746" coordsize="10,20">
              <v:shape style="position:absolute;left:4983;top:746;width:10;height:20" coordorigin="4983,746" coordsize="10,20" path="m4983,765l4992,765,4992,746,4983,746,4983,765xe" filled="true" fillcolor="#000000" stroked="false">
                <v:path arrowok="t"/>
                <v:fill type="solid"/>
              </v:shape>
            </v:group>
            <v:group style="position:absolute;left:4983;top:765;width:10;height:20" coordorigin="4983,765" coordsize="10,20">
              <v:shape style="position:absolute;left:4983;top:765;width:10;height:20" coordorigin="4983,765" coordsize="10,20" path="m4983,785l4992,785,4992,765,4983,765,4983,785xe" filled="true" fillcolor="#000000" stroked="false">
                <v:path arrowok="t"/>
                <v:fill type="solid"/>
              </v:shape>
            </v:group>
            <v:group style="position:absolute;left:4983;top:785;width:10;height:20" coordorigin="4983,785" coordsize="10,20">
              <v:shape style="position:absolute;left:4983;top:785;width:10;height:20" coordorigin="4983,785" coordsize="10,20" path="m4983,804l4992,804,4992,785,4983,785,4983,804xe" filled="true" fillcolor="#000000" stroked="false">
                <v:path arrowok="t"/>
                <v:fill type="solid"/>
              </v:shape>
            </v:group>
            <v:group style="position:absolute;left:4983;top:804;width:10;height:20" coordorigin="4983,804" coordsize="10,20">
              <v:shape style="position:absolute;left:4983;top:804;width:10;height:20" coordorigin="4983,804" coordsize="10,20" path="m4983,823l4992,823,4992,804,4983,804,4983,823xe" filled="true" fillcolor="#000000" stroked="false">
                <v:path arrowok="t"/>
                <v:fill type="solid"/>
              </v:shape>
            </v:group>
            <v:group style="position:absolute;left:4983;top:823;width:10;height:20" coordorigin="4983,823" coordsize="10,20">
              <v:shape style="position:absolute;left:4983;top:823;width:10;height:20" coordorigin="4983,823" coordsize="10,20" path="m4983,842l4992,842,4992,823,4983,823,4983,842xe" filled="true" fillcolor="#000000" stroked="false">
                <v:path arrowok="t"/>
                <v:fill type="solid"/>
              </v:shape>
            </v:group>
            <v:group style="position:absolute;left:4983;top:842;width:10;height:20" coordorigin="4983,842" coordsize="10,20">
              <v:shape style="position:absolute;left:4983;top:842;width:10;height:20" coordorigin="4983,842" coordsize="10,20" path="m4983,861l4992,861,4992,842,4983,842,4983,861xe" filled="true" fillcolor="#000000" stroked="false">
                <v:path arrowok="t"/>
                <v:fill type="solid"/>
              </v:shape>
            </v:group>
            <v:group style="position:absolute;left:4983;top:861;width:10;height:20" coordorigin="4983,861" coordsize="10,20">
              <v:shape style="position:absolute;left:4983;top:861;width:10;height:20" coordorigin="4983,861" coordsize="10,20" path="m4983,881l4992,881,4992,861,4983,861,4983,881xe" filled="true" fillcolor="#000000" stroked="false">
                <v:path arrowok="t"/>
                <v:fill type="solid"/>
              </v:shape>
            </v:group>
            <v:group style="position:absolute;left:4983;top:881;width:10;height:20" coordorigin="4983,881" coordsize="10,20">
              <v:shape style="position:absolute;left:4983;top:881;width:10;height:20" coordorigin="4983,881" coordsize="10,20" path="m4983,900l4992,900,4992,881,4983,881,4983,900xe" filled="true" fillcolor="#000000" stroked="false">
                <v:path arrowok="t"/>
                <v:fill type="solid"/>
              </v:shape>
            </v:group>
            <v:group style="position:absolute;left:4983;top:900;width:10;height:20" coordorigin="4983,900" coordsize="10,20">
              <v:shape style="position:absolute;left:4983;top:900;width:10;height:20" coordorigin="4983,900" coordsize="10,20" path="m4983,919l4992,919,4992,900,4983,900,4983,919xe" filled="true" fillcolor="#000000" stroked="false">
                <v:path arrowok="t"/>
                <v:fill type="solid"/>
              </v:shape>
            </v:group>
            <v:group style="position:absolute;left:4983;top:919;width:10;height:20" coordorigin="4983,919" coordsize="10,20">
              <v:shape style="position:absolute;left:4983;top:919;width:10;height:20" coordorigin="4983,919" coordsize="10,20" path="m4983,938l4992,938,4992,919,4983,919,4983,938xe" filled="true" fillcolor="#000000" stroked="false">
                <v:path arrowok="t"/>
                <v:fill type="solid"/>
              </v:shape>
            </v:group>
            <v:group style="position:absolute;left:4983;top:938;width:10;height:20" coordorigin="4983,938" coordsize="10,20">
              <v:shape style="position:absolute;left:4983;top:938;width:10;height:20" coordorigin="4983,938" coordsize="10,20" path="m4983,957l4992,957,4992,938,4983,938,4983,957xe" filled="true" fillcolor="#000000" stroked="false">
                <v:path arrowok="t"/>
                <v:fill type="solid"/>
              </v:shape>
            </v:group>
            <v:group style="position:absolute;left:4983;top:957;width:10;height:20" coordorigin="4983,957" coordsize="10,20">
              <v:shape style="position:absolute;left:4983;top:957;width:10;height:20" coordorigin="4983,957" coordsize="10,20" path="m4983,977l4992,977,4992,957,4983,957,4983,977xe" filled="true" fillcolor="#000000" stroked="false">
                <v:path arrowok="t"/>
                <v:fill type="solid"/>
              </v:shape>
            </v:group>
            <v:group style="position:absolute;left:4983;top:977;width:10;height:20" coordorigin="4983,977" coordsize="10,20">
              <v:shape style="position:absolute;left:4983;top:977;width:10;height:20" coordorigin="4983,977" coordsize="10,20" path="m4983,996l4992,996,4992,977,4983,977,4983,996xe" filled="true" fillcolor="#000000" stroked="false">
                <v:path arrowok="t"/>
                <v:fill type="solid"/>
              </v:shape>
            </v:group>
            <v:group style="position:absolute;left:4983;top:996;width:10;height:20" coordorigin="4983,996" coordsize="10,20">
              <v:shape style="position:absolute;left:4983;top:996;width:10;height:20" coordorigin="4983,996" coordsize="10,20" path="m4983,1015l4992,1015,4992,996,4983,996,4983,1015xe" filled="true" fillcolor="#000000" stroked="false">
                <v:path arrowok="t"/>
                <v:fill type="solid"/>
              </v:shape>
            </v:group>
            <v:group style="position:absolute;left:4983;top:1015;width:10;height:20" coordorigin="4983,1015" coordsize="10,20">
              <v:shape style="position:absolute;left:4983;top:1015;width:10;height:20" coordorigin="4983,1015" coordsize="10,20" path="m4983,1034l4992,1034,4992,1015,4983,1015,4983,1034xe" filled="true" fillcolor="#000000" stroked="false">
                <v:path arrowok="t"/>
                <v:fill type="solid"/>
              </v:shape>
            </v:group>
            <v:group style="position:absolute;left:4983;top:1034;width:10;height:20" coordorigin="4983,1034" coordsize="10,20">
              <v:shape style="position:absolute;left:4983;top:1034;width:10;height:20" coordorigin="4983,1034" coordsize="10,20" path="m4983,1053l4992,1053,4992,1034,4983,1034,4983,1053xe" filled="true" fillcolor="#000000" stroked="false">
                <v:path arrowok="t"/>
                <v:fill type="solid"/>
              </v:shape>
            </v:group>
            <v:group style="position:absolute;left:4983;top:1053;width:10;height:20" coordorigin="4983,1053" coordsize="10,20">
              <v:shape style="position:absolute;left:4983;top:1053;width:10;height:20" coordorigin="4983,1053" coordsize="10,20" path="m4983,1073l4992,1073,4992,1053,4983,1053,4983,1073xe" filled="true" fillcolor="#000000" stroked="false">
                <v:path arrowok="t"/>
                <v:fill type="solid"/>
              </v:shape>
            </v:group>
            <v:group style="position:absolute;left:4983;top:1073;width:10;height:20" coordorigin="4983,1073" coordsize="10,20">
              <v:shape style="position:absolute;left:4983;top:1073;width:10;height:20" coordorigin="4983,1073" coordsize="10,20" path="m4983,1092l4992,1092,4992,1073,4983,1073,4983,1092xe" filled="true" fillcolor="#000000" stroked="false">
                <v:path arrowok="t"/>
                <v:fill type="solid"/>
              </v:shape>
            </v:group>
            <v:group style="position:absolute;left:4983;top:1092;width:10;height:20" coordorigin="4983,1092" coordsize="10,20">
              <v:shape style="position:absolute;left:4983;top:1092;width:10;height:20" coordorigin="4983,1092" coordsize="10,20" path="m4983,1111l4992,1111,4992,1092,4983,1092,4983,1111xe" filled="true" fillcolor="#000000" stroked="false">
                <v:path arrowok="t"/>
                <v:fill type="solid"/>
              </v:shape>
            </v:group>
            <v:group style="position:absolute;left:4983;top:1111;width:10;height:20" coordorigin="4983,1111" coordsize="10,20">
              <v:shape style="position:absolute;left:4983;top:1111;width:10;height:20" coordorigin="4983,1111" coordsize="10,20" path="m4983,1130l4992,1130,4992,1111,4983,1111,4983,1130xe" filled="true" fillcolor="#000000" stroked="false">
                <v:path arrowok="t"/>
                <v:fill type="solid"/>
              </v:shape>
            </v:group>
            <v:group style="position:absolute;left:4983;top:1130;width:10;height:20" coordorigin="4983,1130" coordsize="10,20">
              <v:shape style="position:absolute;left:4983;top:1130;width:10;height:20" coordorigin="4983,1130" coordsize="10,20" path="m4983,1149l4992,1149,4992,1130,4983,1130,4983,1149xe" filled="true" fillcolor="#000000" stroked="false">
                <v:path arrowok="t"/>
                <v:fill type="solid"/>
              </v:shape>
            </v:group>
            <v:group style="position:absolute;left:4983;top:1149;width:10;height:20" coordorigin="4983,1149" coordsize="10,20">
              <v:shape style="position:absolute;left:4983;top:1149;width:10;height:20" coordorigin="4983,1149" coordsize="10,20" path="m4983,1169l4992,1169,4992,1149,4983,1149,4983,1169xe" filled="true" fillcolor="#000000" stroked="false">
                <v:path arrowok="t"/>
                <v:fill type="solid"/>
              </v:shape>
            </v:group>
            <v:group style="position:absolute;left:4983;top:1169;width:10;height:20" coordorigin="4983,1169" coordsize="10,20">
              <v:shape style="position:absolute;left:4983;top:1169;width:10;height:20" coordorigin="4983,1169" coordsize="10,20" path="m4983,1188l4992,1188,4992,1169,4983,1169,4983,1188xe" filled="true" fillcolor="#000000" stroked="false">
                <v:path arrowok="t"/>
                <v:fill type="solid"/>
              </v:shape>
            </v:group>
            <v:group style="position:absolute;left:4983;top:1188;width:10;height:20" coordorigin="4983,1188" coordsize="10,20">
              <v:shape style="position:absolute;left:4983;top:1188;width:10;height:20" coordorigin="4983,1188" coordsize="10,20" path="m4983,1207l4992,1207,4992,1188,4983,1188,4983,1207xe" filled="true" fillcolor="#000000" stroked="false">
                <v:path arrowok="t"/>
                <v:fill type="solid"/>
              </v:shape>
            </v:group>
            <v:group style="position:absolute;left:4983;top:1207;width:10;height:20" coordorigin="4983,1207" coordsize="10,20">
              <v:shape style="position:absolute;left:4983;top:1207;width:10;height:20" coordorigin="4983,1207" coordsize="10,20" path="m4983,1226l4992,1226,4992,1207,4983,1207,4983,1226xe" filled="true" fillcolor="#000000" stroked="false">
                <v:path arrowok="t"/>
                <v:fill type="solid"/>
              </v:shape>
            </v:group>
            <v:group style="position:absolute;left:4983;top:1226;width:10;height:20" coordorigin="4983,1226" coordsize="10,20">
              <v:shape style="position:absolute;left:4983;top:1226;width:10;height:20" coordorigin="4983,1226" coordsize="10,20" path="m4983,1245l4992,1245,4992,1226,4983,1226,4983,1245xe" filled="true" fillcolor="#000000" stroked="false">
                <v:path arrowok="t"/>
                <v:fill type="solid"/>
              </v:shape>
            </v:group>
            <v:group style="position:absolute;left:4983;top:1245;width:10;height:20" coordorigin="4983,1245" coordsize="10,20">
              <v:shape style="position:absolute;left:4983;top:1245;width:10;height:20" coordorigin="4983,1245" coordsize="10,20" path="m4983,1265l4992,1265,4992,1245,4983,1245,4983,1265xe" filled="true" fillcolor="#000000" stroked="false">
                <v:path arrowok="t"/>
                <v:fill type="solid"/>
              </v:shape>
            </v:group>
            <v:group style="position:absolute;left:4983;top:1265;width:10;height:20" coordorigin="4983,1265" coordsize="10,20">
              <v:shape style="position:absolute;left:4983;top:1265;width:10;height:20" coordorigin="4983,1265" coordsize="10,20" path="m4983,1284l4992,1284,4992,1265,4983,1265,4983,1284xe" filled="true" fillcolor="#000000" stroked="false">
                <v:path arrowok="t"/>
                <v:fill type="solid"/>
              </v:shape>
            </v:group>
            <v:group style="position:absolute;left:4983;top:1284;width:10;height:20" coordorigin="4983,1284" coordsize="10,20">
              <v:shape style="position:absolute;left:4983;top:1284;width:10;height:20" coordorigin="4983,1284" coordsize="10,20" path="m4983,1303l4992,1303,4992,1284,4983,1284,4983,1303xe" filled="true" fillcolor="#000000" stroked="false">
                <v:path arrowok="t"/>
                <v:fill type="solid"/>
              </v:shape>
            </v:group>
            <v:group style="position:absolute;left:4983;top:1303;width:10;height:20" coordorigin="4983,1303" coordsize="10,20">
              <v:shape style="position:absolute;left:4983;top:1303;width:10;height:20" coordorigin="4983,1303" coordsize="10,20" path="m4983,1322l4992,1322,4992,1303,4983,1303,4983,1322xe" filled="true" fillcolor="#000000" stroked="false">
                <v:path arrowok="t"/>
                <v:fill type="solid"/>
              </v:shape>
            </v:group>
            <v:group style="position:absolute;left:4983;top:1322;width:10;height:20" coordorigin="4983,1322" coordsize="10,20">
              <v:shape style="position:absolute;left:4983;top:1322;width:10;height:20" coordorigin="4983,1322" coordsize="10,20" path="m4983,1341l4992,1341,4992,1322,4983,1322,4983,1341xe" filled="true" fillcolor="#000000" stroked="false">
                <v:path arrowok="t"/>
                <v:fill type="solid"/>
              </v:shape>
            </v:group>
            <v:group style="position:absolute;left:4983;top:1341;width:10;height:20" coordorigin="4983,1341" coordsize="10,20">
              <v:shape style="position:absolute;left:4983;top:1341;width:10;height:20" coordorigin="4983,1341" coordsize="10,20" path="m4983,1361l4992,1361,4992,1341,4983,1341,4983,1361xe" filled="true" fillcolor="#000000" stroked="false">
                <v:path arrowok="t"/>
                <v:fill type="solid"/>
              </v:shape>
            </v:group>
            <v:group style="position:absolute;left:4983;top:1361;width:10;height:20" coordorigin="4983,1361" coordsize="10,20">
              <v:shape style="position:absolute;left:4983;top:1361;width:10;height:20" coordorigin="4983,1361" coordsize="10,20" path="m4983,1380l4992,1380,4992,1361,4983,1361,4983,1380xe" filled="true" fillcolor="#000000" stroked="false">
                <v:path arrowok="t"/>
                <v:fill type="solid"/>
              </v:shape>
            </v:group>
            <v:group style="position:absolute;left:4983;top:1380;width:10;height:20" coordorigin="4983,1380" coordsize="10,20">
              <v:shape style="position:absolute;left:4983;top:1380;width:10;height:20" coordorigin="4983,1380" coordsize="10,20" path="m4983,1399l4992,1399,4992,1380,4983,1380,4983,1399xe" filled="true" fillcolor="#000000" stroked="false">
                <v:path arrowok="t"/>
                <v:fill type="solid"/>
              </v:shape>
            </v:group>
            <v:group style="position:absolute;left:4983;top:1399;width:10;height:20" coordorigin="4983,1399" coordsize="10,20">
              <v:shape style="position:absolute;left:4983;top:1399;width:10;height:20" coordorigin="4983,1399" coordsize="10,20" path="m4983,1418l4992,1418,4992,1399,4983,1399,4983,1418xe" filled="true" fillcolor="#000000" stroked="false">
                <v:path arrowok="t"/>
                <v:fill type="solid"/>
              </v:shape>
            </v:group>
            <v:group style="position:absolute;left:4983;top:1418;width:10;height:20" coordorigin="4983,1418" coordsize="10,20">
              <v:shape style="position:absolute;left:4983;top:1418;width:10;height:20" coordorigin="4983,1418" coordsize="10,20" path="m4983,1437l4992,1437,4992,1418,4983,1418,4983,1437xe" filled="true" fillcolor="#000000" stroked="false">
                <v:path arrowok="t"/>
                <v:fill type="solid"/>
              </v:shape>
            </v:group>
            <v:group style="position:absolute;left:4983;top:1437;width:10;height:20" coordorigin="4983,1437" coordsize="10,20">
              <v:shape style="position:absolute;left:4983;top:1437;width:10;height:20" coordorigin="4983,1437" coordsize="10,20" path="m4983,1457l4992,1457,4992,1437,4983,1437,4983,1457xe" filled="true" fillcolor="#000000" stroked="false">
                <v:path arrowok="t"/>
                <v:fill type="solid"/>
              </v:shape>
            </v:group>
            <v:group style="position:absolute;left:4983;top:1465;width:10;height:2" coordorigin="4983,1465" coordsize="10,2">
              <v:shape style="position:absolute;left:4983;top:1465;width:10;height:2" coordorigin="4983,1465" coordsize="10,0" path="m4983,1465l4992,1465e" filled="false" stroked="true" strokeweight=".84003pt" strokecolor="#000000">
                <v:path arrowok="t"/>
              </v:shape>
            </v:group>
            <v:group style="position:absolute;left:6222;top:381;width:10;height:20" coordorigin="6222,381" coordsize="10,20">
              <v:shape style="position:absolute;left:6222;top:381;width:10;height:20" coordorigin="6222,381" coordsize="10,20" path="m6222,401l6231,401,6231,381,6222,381,6222,401xe" filled="true" fillcolor="#000000" stroked="false">
                <v:path arrowok="t"/>
                <v:fill type="solid"/>
              </v:shape>
            </v:group>
            <v:group style="position:absolute;left:6222;top:401;width:10;height:20" coordorigin="6222,401" coordsize="10,20">
              <v:shape style="position:absolute;left:6222;top:401;width:10;height:20" coordorigin="6222,401" coordsize="10,20" path="m6222,420l6231,420,6231,401,6222,401,6222,420xe" filled="true" fillcolor="#000000" stroked="false">
                <v:path arrowok="t"/>
                <v:fill type="solid"/>
              </v:shape>
            </v:group>
            <v:group style="position:absolute;left:6222;top:420;width:10;height:20" coordorigin="6222,420" coordsize="10,20">
              <v:shape style="position:absolute;left:6222;top:420;width:10;height:20" coordorigin="6222,420" coordsize="10,20" path="m6222,439l6231,439,6231,420,6222,420,6222,439xe" filled="true" fillcolor="#000000" stroked="false">
                <v:path arrowok="t"/>
                <v:fill type="solid"/>
              </v:shape>
            </v:group>
            <v:group style="position:absolute;left:6222;top:439;width:10;height:20" coordorigin="6222,439" coordsize="10,20">
              <v:shape style="position:absolute;left:6222;top:439;width:10;height:20" coordorigin="6222,439" coordsize="10,20" path="m6222,458l6231,458,6231,439,6222,439,6222,458xe" filled="true" fillcolor="#000000" stroked="false">
                <v:path arrowok="t"/>
                <v:fill type="solid"/>
              </v:shape>
            </v:group>
            <v:group style="position:absolute;left:6222;top:458;width:10;height:20" coordorigin="6222,458" coordsize="10,20">
              <v:shape style="position:absolute;left:6222;top:458;width:10;height:20" coordorigin="6222,458" coordsize="10,20" path="m6222,477l6231,477,6231,458,6222,458,6222,477xe" filled="true" fillcolor="#000000" stroked="false">
                <v:path arrowok="t"/>
                <v:fill type="solid"/>
              </v:shape>
            </v:group>
            <v:group style="position:absolute;left:6222;top:477;width:10;height:20" coordorigin="6222,477" coordsize="10,20">
              <v:shape style="position:absolute;left:6222;top:477;width:10;height:20" coordorigin="6222,477" coordsize="10,20" path="m6222,497l6231,497,6231,477,6222,477,6222,497xe" filled="true" fillcolor="#000000" stroked="false">
                <v:path arrowok="t"/>
                <v:fill type="solid"/>
              </v:shape>
            </v:group>
            <v:group style="position:absolute;left:6222;top:497;width:10;height:20" coordorigin="6222,497" coordsize="10,20">
              <v:shape style="position:absolute;left:6222;top:497;width:10;height:20" coordorigin="6222,497" coordsize="10,20" path="m6222,516l6231,516,6231,497,6222,497,6222,516xe" filled="true" fillcolor="#000000" stroked="false">
                <v:path arrowok="t"/>
                <v:fill type="solid"/>
              </v:shape>
            </v:group>
            <v:group style="position:absolute;left:6222;top:516;width:10;height:20" coordorigin="6222,516" coordsize="10,20">
              <v:shape style="position:absolute;left:6222;top:516;width:10;height:20" coordorigin="6222,516" coordsize="10,20" path="m6222,535l6231,535,6231,516,6222,516,6222,535xe" filled="true" fillcolor="#000000" stroked="false">
                <v:path arrowok="t"/>
                <v:fill type="solid"/>
              </v:shape>
            </v:group>
            <v:group style="position:absolute;left:6222;top:535;width:10;height:20" coordorigin="6222,535" coordsize="10,20">
              <v:shape style="position:absolute;left:6222;top:535;width:10;height:20" coordorigin="6222,535" coordsize="10,20" path="m6222,554l6231,554,6231,535,6222,535,6222,554xe" filled="true" fillcolor="#000000" stroked="false">
                <v:path arrowok="t"/>
                <v:fill type="solid"/>
              </v:shape>
            </v:group>
            <v:group style="position:absolute;left:6222;top:554;width:10;height:20" coordorigin="6222,554" coordsize="10,20">
              <v:shape style="position:absolute;left:6222;top:554;width:10;height:20" coordorigin="6222,554" coordsize="10,20" path="m6222,573l6231,573,6231,554,6222,554,6222,573xe" filled="true" fillcolor="#000000" stroked="false">
                <v:path arrowok="t"/>
                <v:fill type="solid"/>
              </v:shape>
            </v:group>
            <v:group style="position:absolute;left:6222;top:573;width:10;height:20" coordorigin="6222,573" coordsize="10,20">
              <v:shape style="position:absolute;left:6222;top:573;width:10;height:20" coordorigin="6222,573" coordsize="10,20" path="m6222,593l6231,593,6231,573,6222,573,6222,593xe" filled="true" fillcolor="#000000" stroked="false">
                <v:path arrowok="t"/>
                <v:fill type="solid"/>
              </v:shape>
            </v:group>
            <v:group style="position:absolute;left:6222;top:593;width:10;height:20" coordorigin="6222,593" coordsize="10,20">
              <v:shape style="position:absolute;left:6222;top:593;width:10;height:20" coordorigin="6222,593" coordsize="10,20" path="m6222,612l6231,612,6231,593,6222,593,6222,612xe" filled="true" fillcolor="#000000" stroked="false">
                <v:path arrowok="t"/>
                <v:fill type="solid"/>
              </v:shape>
            </v:group>
            <v:group style="position:absolute;left:6222;top:612;width:10;height:20" coordorigin="6222,612" coordsize="10,20">
              <v:shape style="position:absolute;left:6222;top:612;width:10;height:20" coordorigin="6222,612" coordsize="10,20" path="m6222,631l6231,631,6231,612,6222,612,6222,631xe" filled="true" fillcolor="#000000" stroked="false">
                <v:path arrowok="t"/>
                <v:fill type="solid"/>
              </v:shape>
            </v:group>
            <v:group style="position:absolute;left:6222;top:631;width:10;height:20" coordorigin="6222,631" coordsize="10,20">
              <v:shape style="position:absolute;left:6222;top:631;width:10;height:20" coordorigin="6222,631" coordsize="10,20" path="m6222,650l6231,650,6231,631,6222,631,6222,650xe" filled="true" fillcolor="#000000" stroked="false">
                <v:path arrowok="t"/>
                <v:fill type="solid"/>
              </v:shape>
            </v:group>
            <v:group style="position:absolute;left:6222;top:650;width:10;height:20" coordorigin="6222,650" coordsize="10,20">
              <v:shape style="position:absolute;left:6222;top:650;width:10;height:20" coordorigin="6222,650" coordsize="10,20" path="m6222,669l6231,669,6231,650,6222,650,6222,669xe" filled="true" fillcolor="#000000" stroked="false">
                <v:path arrowok="t"/>
                <v:fill type="solid"/>
              </v:shape>
            </v:group>
            <v:group style="position:absolute;left:6222;top:669;width:10;height:20" coordorigin="6222,669" coordsize="10,20">
              <v:shape style="position:absolute;left:6222;top:669;width:10;height:20" coordorigin="6222,669" coordsize="10,20" path="m6222,689l6231,689,6231,669,6222,669,6222,689xe" filled="true" fillcolor="#000000" stroked="false">
                <v:path arrowok="t"/>
                <v:fill type="solid"/>
              </v:shape>
            </v:group>
            <v:group style="position:absolute;left:6222;top:689;width:10;height:20" coordorigin="6222,689" coordsize="10,20">
              <v:shape style="position:absolute;left:6222;top:689;width:10;height:20" coordorigin="6222,689" coordsize="10,20" path="m6222,708l6231,708,6231,689,6222,689,6222,708xe" filled="true" fillcolor="#000000" stroked="false">
                <v:path arrowok="t"/>
                <v:fill type="solid"/>
              </v:shape>
            </v:group>
            <v:group style="position:absolute;left:6222;top:708;width:10;height:20" coordorigin="6222,708" coordsize="10,20">
              <v:shape style="position:absolute;left:6222;top:708;width:10;height:20" coordorigin="6222,708" coordsize="10,20" path="m6222,727l6231,727,6231,708,6222,708,6222,727xe" filled="true" fillcolor="#000000" stroked="false">
                <v:path arrowok="t"/>
                <v:fill type="solid"/>
              </v:shape>
            </v:group>
            <v:group style="position:absolute;left:6222;top:727;width:10;height:20" coordorigin="6222,727" coordsize="10,20">
              <v:shape style="position:absolute;left:6222;top:727;width:10;height:20" coordorigin="6222,727" coordsize="10,20" path="m6222,746l6231,746,6231,727,6222,727,6222,746xe" filled="true" fillcolor="#000000" stroked="false">
                <v:path arrowok="t"/>
                <v:fill type="solid"/>
              </v:shape>
            </v:group>
            <v:group style="position:absolute;left:6222;top:746;width:10;height:20" coordorigin="6222,746" coordsize="10,20">
              <v:shape style="position:absolute;left:6222;top:746;width:10;height:20" coordorigin="6222,746" coordsize="10,20" path="m6222,765l6231,765,6231,746,6222,746,6222,765xe" filled="true" fillcolor="#000000" stroked="false">
                <v:path arrowok="t"/>
                <v:fill type="solid"/>
              </v:shape>
            </v:group>
            <v:group style="position:absolute;left:6222;top:765;width:10;height:20" coordorigin="6222,765" coordsize="10,20">
              <v:shape style="position:absolute;left:6222;top:765;width:10;height:20" coordorigin="6222,765" coordsize="10,20" path="m6222,785l6231,785,6231,765,6222,765,6222,785xe" filled="true" fillcolor="#000000" stroked="false">
                <v:path arrowok="t"/>
                <v:fill type="solid"/>
              </v:shape>
            </v:group>
            <v:group style="position:absolute;left:6222;top:785;width:10;height:20" coordorigin="6222,785" coordsize="10,20">
              <v:shape style="position:absolute;left:6222;top:785;width:10;height:20" coordorigin="6222,785" coordsize="10,20" path="m6222,804l6231,804,6231,785,6222,785,6222,804xe" filled="true" fillcolor="#000000" stroked="false">
                <v:path arrowok="t"/>
                <v:fill type="solid"/>
              </v:shape>
            </v:group>
            <v:group style="position:absolute;left:6222;top:804;width:10;height:20" coordorigin="6222,804" coordsize="10,20">
              <v:shape style="position:absolute;left:6222;top:804;width:10;height:20" coordorigin="6222,804" coordsize="10,20" path="m6222,823l6231,823,6231,804,6222,804,6222,823xe" filled="true" fillcolor="#000000" stroked="false">
                <v:path arrowok="t"/>
                <v:fill type="solid"/>
              </v:shape>
            </v:group>
            <v:group style="position:absolute;left:6222;top:823;width:10;height:20" coordorigin="6222,823" coordsize="10,20">
              <v:shape style="position:absolute;left:6222;top:823;width:10;height:20" coordorigin="6222,823" coordsize="10,20" path="m6222,842l6231,842,6231,823,6222,823,6222,842xe" filled="true" fillcolor="#000000" stroked="false">
                <v:path arrowok="t"/>
                <v:fill type="solid"/>
              </v:shape>
            </v:group>
            <v:group style="position:absolute;left:6222;top:842;width:10;height:20" coordorigin="6222,842" coordsize="10,20">
              <v:shape style="position:absolute;left:6222;top:842;width:10;height:20" coordorigin="6222,842" coordsize="10,20" path="m6222,861l6231,861,6231,842,6222,842,6222,861xe" filled="true" fillcolor="#000000" stroked="false">
                <v:path arrowok="t"/>
                <v:fill type="solid"/>
              </v:shape>
            </v:group>
            <v:group style="position:absolute;left:6222;top:861;width:10;height:20" coordorigin="6222,861" coordsize="10,20">
              <v:shape style="position:absolute;left:6222;top:861;width:10;height:20" coordorigin="6222,861" coordsize="10,20" path="m6222,881l6231,881,6231,861,6222,861,6222,881xe" filled="true" fillcolor="#000000" stroked="false">
                <v:path arrowok="t"/>
                <v:fill type="solid"/>
              </v:shape>
            </v:group>
            <v:group style="position:absolute;left:6222;top:881;width:10;height:20" coordorigin="6222,881" coordsize="10,20">
              <v:shape style="position:absolute;left:6222;top:881;width:10;height:20" coordorigin="6222,881" coordsize="10,20" path="m6222,900l6231,900,6231,881,6222,881,6222,900xe" filled="true" fillcolor="#000000" stroked="false">
                <v:path arrowok="t"/>
                <v:fill type="solid"/>
              </v:shape>
            </v:group>
            <v:group style="position:absolute;left:6222;top:900;width:10;height:20" coordorigin="6222,900" coordsize="10,20">
              <v:shape style="position:absolute;left:6222;top:900;width:10;height:20" coordorigin="6222,900" coordsize="10,20" path="m6222,919l6231,919,6231,900,6222,900,6222,919xe" filled="true" fillcolor="#000000" stroked="false">
                <v:path arrowok="t"/>
                <v:fill type="solid"/>
              </v:shape>
            </v:group>
            <v:group style="position:absolute;left:6222;top:919;width:10;height:20" coordorigin="6222,919" coordsize="10,20">
              <v:shape style="position:absolute;left:6222;top:919;width:10;height:20" coordorigin="6222,919" coordsize="10,20" path="m6222,938l6231,938,6231,919,6222,919,6222,938xe" filled="true" fillcolor="#000000" stroked="false">
                <v:path arrowok="t"/>
                <v:fill type="solid"/>
              </v:shape>
            </v:group>
            <v:group style="position:absolute;left:6222;top:938;width:10;height:20" coordorigin="6222,938" coordsize="10,20">
              <v:shape style="position:absolute;left:6222;top:938;width:10;height:20" coordorigin="6222,938" coordsize="10,20" path="m6222,957l6231,957,6231,938,6222,938,6222,957xe" filled="true" fillcolor="#000000" stroked="false">
                <v:path arrowok="t"/>
                <v:fill type="solid"/>
              </v:shape>
            </v:group>
            <v:group style="position:absolute;left:6222;top:957;width:10;height:20" coordorigin="6222,957" coordsize="10,20">
              <v:shape style="position:absolute;left:6222;top:957;width:10;height:20" coordorigin="6222,957" coordsize="10,20" path="m6222,977l6231,977,6231,957,6222,957,6222,977xe" filled="true" fillcolor="#000000" stroked="false">
                <v:path arrowok="t"/>
                <v:fill type="solid"/>
              </v:shape>
            </v:group>
            <v:group style="position:absolute;left:6222;top:977;width:10;height:20" coordorigin="6222,977" coordsize="10,20">
              <v:shape style="position:absolute;left:6222;top:977;width:10;height:20" coordorigin="6222,977" coordsize="10,20" path="m6222,996l6231,996,6231,977,6222,977,6222,996xe" filled="true" fillcolor="#000000" stroked="false">
                <v:path arrowok="t"/>
                <v:fill type="solid"/>
              </v:shape>
            </v:group>
            <v:group style="position:absolute;left:6222;top:996;width:10;height:20" coordorigin="6222,996" coordsize="10,20">
              <v:shape style="position:absolute;left:6222;top:996;width:10;height:20" coordorigin="6222,996" coordsize="10,20" path="m6222,1015l6231,1015,6231,996,6222,996,6222,1015xe" filled="true" fillcolor="#000000" stroked="false">
                <v:path arrowok="t"/>
                <v:fill type="solid"/>
              </v:shape>
            </v:group>
            <v:group style="position:absolute;left:6222;top:1015;width:10;height:20" coordorigin="6222,1015" coordsize="10,20">
              <v:shape style="position:absolute;left:6222;top:1015;width:10;height:20" coordorigin="6222,1015" coordsize="10,20" path="m6222,1034l6231,1034,6231,1015,6222,1015,6222,1034xe" filled="true" fillcolor="#000000" stroked="false">
                <v:path arrowok="t"/>
                <v:fill type="solid"/>
              </v:shape>
            </v:group>
            <v:group style="position:absolute;left:6222;top:1034;width:10;height:20" coordorigin="6222,1034" coordsize="10,20">
              <v:shape style="position:absolute;left:6222;top:1034;width:10;height:20" coordorigin="6222,1034" coordsize="10,20" path="m6222,1053l6231,1053,6231,1034,6222,1034,6222,1053xe" filled="true" fillcolor="#000000" stroked="false">
                <v:path arrowok="t"/>
                <v:fill type="solid"/>
              </v:shape>
            </v:group>
            <v:group style="position:absolute;left:6222;top:1053;width:10;height:20" coordorigin="6222,1053" coordsize="10,20">
              <v:shape style="position:absolute;left:6222;top:1053;width:10;height:20" coordorigin="6222,1053" coordsize="10,20" path="m6222,1073l6231,1073,6231,1053,6222,1053,6222,1073xe" filled="true" fillcolor="#000000" stroked="false">
                <v:path arrowok="t"/>
                <v:fill type="solid"/>
              </v:shape>
            </v:group>
            <v:group style="position:absolute;left:6222;top:1073;width:10;height:20" coordorigin="6222,1073" coordsize="10,20">
              <v:shape style="position:absolute;left:6222;top:1073;width:10;height:20" coordorigin="6222,1073" coordsize="10,20" path="m6222,1092l6231,1092,6231,1073,6222,1073,6222,1092xe" filled="true" fillcolor="#000000" stroked="false">
                <v:path arrowok="t"/>
                <v:fill type="solid"/>
              </v:shape>
            </v:group>
            <v:group style="position:absolute;left:6222;top:1092;width:10;height:20" coordorigin="6222,1092" coordsize="10,20">
              <v:shape style="position:absolute;left:6222;top:1092;width:10;height:20" coordorigin="6222,1092" coordsize="10,20" path="m6222,1111l6231,1111,6231,1092,6222,1092,6222,1111xe" filled="true" fillcolor="#000000" stroked="false">
                <v:path arrowok="t"/>
                <v:fill type="solid"/>
              </v:shape>
            </v:group>
            <v:group style="position:absolute;left:6222;top:1111;width:10;height:20" coordorigin="6222,1111" coordsize="10,20">
              <v:shape style="position:absolute;left:6222;top:1111;width:10;height:20" coordorigin="6222,1111" coordsize="10,20" path="m6222,1130l6231,1130,6231,1111,6222,1111,6222,1130xe" filled="true" fillcolor="#000000" stroked="false">
                <v:path arrowok="t"/>
                <v:fill type="solid"/>
              </v:shape>
            </v:group>
            <v:group style="position:absolute;left:6222;top:1130;width:10;height:20" coordorigin="6222,1130" coordsize="10,20">
              <v:shape style="position:absolute;left:6222;top:1130;width:10;height:20" coordorigin="6222,1130" coordsize="10,20" path="m6222,1149l6231,1149,6231,1130,6222,1130,6222,1149xe" filled="true" fillcolor="#000000" stroked="false">
                <v:path arrowok="t"/>
                <v:fill type="solid"/>
              </v:shape>
            </v:group>
            <v:group style="position:absolute;left:6222;top:1149;width:10;height:20" coordorigin="6222,1149" coordsize="10,20">
              <v:shape style="position:absolute;left:6222;top:1149;width:10;height:20" coordorigin="6222,1149" coordsize="10,20" path="m6222,1169l6231,1169,6231,1149,6222,1149,6222,1169xe" filled="true" fillcolor="#000000" stroked="false">
                <v:path arrowok="t"/>
                <v:fill type="solid"/>
              </v:shape>
            </v:group>
            <v:group style="position:absolute;left:6222;top:1169;width:10;height:20" coordorigin="6222,1169" coordsize="10,20">
              <v:shape style="position:absolute;left:6222;top:1169;width:10;height:20" coordorigin="6222,1169" coordsize="10,20" path="m6222,1188l6231,1188,6231,1169,6222,1169,6222,1188xe" filled="true" fillcolor="#000000" stroked="false">
                <v:path arrowok="t"/>
                <v:fill type="solid"/>
              </v:shape>
            </v:group>
            <v:group style="position:absolute;left:6222;top:1188;width:10;height:20" coordorigin="6222,1188" coordsize="10,20">
              <v:shape style="position:absolute;left:6222;top:1188;width:10;height:20" coordorigin="6222,1188" coordsize="10,20" path="m6222,1207l6231,1207,6231,1188,6222,1188,6222,1207xe" filled="true" fillcolor="#000000" stroked="false">
                <v:path arrowok="t"/>
                <v:fill type="solid"/>
              </v:shape>
            </v:group>
            <v:group style="position:absolute;left:6222;top:1207;width:10;height:20" coordorigin="6222,1207" coordsize="10,20">
              <v:shape style="position:absolute;left:6222;top:1207;width:10;height:20" coordorigin="6222,1207" coordsize="10,20" path="m6222,1226l6231,1226,6231,1207,6222,1207,6222,1226xe" filled="true" fillcolor="#000000" stroked="false">
                <v:path arrowok="t"/>
                <v:fill type="solid"/>
              </v:shape>
            </v:group>
            <v:group style="position:absolute;left:6222;top:1226;width:10;height:20" coordorigin="6222,1226" coordsize="10,20">
              <v:shape style="position:absolute;left:6222;top:1226;width:10;height:20" coordorigin="6222,1226" coordsize="10,20" path="m6222,1245l6231,1245,6231,1226,6222,1226,6222,1245xe" filled="true" fillcolor="#000000" stroked="false">
                <v:path arrowok="t"/>
                <v:fill type="solid"/>
              </v:shape>
            </v:group>
            <v:group style="position:absolute;left:6222;top:1245;width:10;height:20" coordorigin="6222,1245" coordsize="10,20">
              <v:shape style="position:absolute;left:6222;top:1245;width:10;height:20" coordorigin="6222,1245" coordsize="10,20" path="m6222,1265l6231,1265,6231,1245,6222,1245,6222,1265xe" filled="true" fillcolor="#000000" stroked="false">
                <v:path arrowok="t"/>
                <v:fill type="solid"/>
              </v:shape>
            </v:group>
            <v:group style="position:absolute;left:6222;top:1265;width:10;height:20" coordorigin="6222,1265" coordsize="10,20">
              <v:shape style="position:absolute;left:6222;top:1265;width:10;height:20" coordorigin="6222,1265" coordsize="10,20" path="m6222,1284l6231,1284,6231,1265,6222,1265,6222,1284xe" filled="true" fillcolor="#000000" stroked="false">
                <v:path arrowok="t"/>
                <v:fill type="solid"/>
              </v:shape>
            </v:group>
            <v:group style="position:absolute;left:6222;top:1284;width:10;height:20" coordorigin="6222,1284" coordsize="10,20">
              <v:shape style="position:absolute;left:6222;top:1284;width:10;height:20" coordorigin="6222,1284" coordsize="10,20" path="m6222,1303l6231,1303,6231,1284,6222,1284,6222,1303xe" filled="true" fillcolor="#000000" stroked="false">
                <v:path arrowok="t"/>
                <v:fill type="solid"/>
              </v:shape>
            </v:group>
            <v:group style="position:absolute;left:6222;top:1303;width:10;height:20" coordorigin="6222,1303" coordsize="10,20">
              <v:shape style="position:absolute;left:6222;top:1303;width:10;height:20" coordorigin="6222,1303" coordsize="10,20" path="m6222,1322l6231,1322,6231,1303,6222,1303,6222,1322xe" filled="true" fillcolor="#000000" stroked="false">
                <v:path arrowok="t"/>
                <v:fill type="solid"/>
              </v:shape>
            </v:group>
            <v:group style="position:absolute;left:6222;top:1322;width:10;height:20" coordorigin="6222,1322" coordsize="10,20">
              <v:shape style="position:absolute;left:6222;top:1322;width:10;height:20" coordorigin="6222,1322" coordsize="10,20" path="m6222,1341l6231,1341,6231,1322,6222,1322,6222,1341xe" filled="true" fillcolor="#000000" stroked="false">
                <v:path arrowok="t"/>
                <v:fill type="solid"/>
              </v:shape>
            </v:group>
            <v:group style="position:absolute;left:6222;top:1341;width:10;height:20" coordorigin="6222,1341" coordsize="10,20">
              <v:shape style="position:absolute;left:6222;top:1341;width:10;height:20" coordorigin="6222,1341" coordsize="10,20" path="m6222,1361l6231,1361,6231,1341,6222,1341,6222,1361xe" filled="true" fillcolor="#000000" stroked="false">
                <v:path arrowok="t"/>
                <v:fill type="solid"/>
              </v:shape>
            </v:group>
            <v:group style="position:absolute;left:6222;top:1361;width:10;height:20" coordorigin="6222,1361" coordsize="10,20">
              <v:shape style="position:absolute;left:6222;top:1361;width:10;height:20" coordorigin="6222,1361" coordsize="10,20" path="m6222,1380l6231,1380,6231,1361,6222,1361,6222,1380xe" filled="true" fillcolor="#000000" stroked="false">
                <v:path arrowok="t"/>
                <v:fill type="solid"/>
              </v:shape>
            </v:group>
            <v:group style="position:absolute;left:6222;top:1380;width:10;height:20" coordorigin="6222,1380" coordsize="10,20">
              <v:shape style="position:absolute;left:6222;top:1380;width:10;height:20" coordorigin="6222,1380" coordsize="10,20" path="m6222,1399l6231,1399,6231,1380,6222,1380,6222,1399xe" filled="true" fillcolor="#000000" stroked="false">
                <v:path arrowok="t"/>
                <v:fill type="solid"/>
              </v:shape>
            </v:group>
            <v:group style="position:absolute;left:6222;top:1399;width:10;height:20" coordorigin="6222,1399" coordsize="10,20">
              <v:shape style="position:absolute;left:6222;top:1399;width:10;height:20" coordorigin="6222,1399" coordsize="10,20" path="m6222,1418l6231,1418,6231,1399,6222,1399,6222,1418xe" filled="true" fillcolor="#000000" stroked="false">
                <v:path arrowok="t"/>
                <v:fill type="solid"/>
              </v:shape>
            </v:group>
            <v:group style="position:absolute;left:6222;top:1418;width:10;height:20" coordorigin="6222,1418" coordsize="10,20">
              <v:shape style="position:absolute;left:6222;top:1418;width:10;height:20" coordorigin="6222,1418" coordsize="10,20" path="m6222,1437l6231,1437,6231,1418,6222,1418,6222,1437xe" filled="true" fillcolor="#000000" stroked="false">
                <v:path arrowok="t"/>
                <v:fill type="solid"/>
              </v:shape>
            </v:group>
            <v:group style="position:absolute;left:6222;top:1437;width:10;height:20" coordorigin="6222,1437" coordsize="10,20">
              <v:shape style="position:absolute;left:6222;top:1437;width:10;height:20" coordorigin="6222,1437" coordsize="10,20" path="m6222,1457l6231,1457,6231,1437,6222,1437,6222,1457xe" filled="true" fillcolor="#000000" stroked="false">
                <v:path arrowok="t"/>
                <v:fill type="solid"/>
              </v:shape>
            </v:group>
            <v:group style="position:absolute;left:6222;top:1465;width:10;height:2" coordorigin="6222,1465" coordsize="10,2">
              <v:shape style="position:absolute;left:6222;top:1465;width:10;height:2" coordorigin="6222,1465" coordsize="10,0" path="m6222,1465l6231,1465e" filled="false" stroked="true" strokeweight=".84003pt" strokecolor="#000000">
                <v:path arrowok="t"/>
              </v:shape>
            </v:group>
            <v:group style="position:absolute;left:7542;top:381;width:10;height:20" coordorigin="7542,381" coordsize="10,20">
              <v:shape style="position:absolute;left:7542;top:381;width:10;height:20" coordorigin="7542,381" coordsize="10,20" path="m7542,401l7551,401,7551,381,7542,381,7542,401xe" filled="true" fillcolor="#000000" stroked="false">
                <v:path arrowok="t"/>
                <v:fill type="solid"/>
              </v:shape>
            </v:group>
            <v:group style="position:absolute;left:7542;top:401;width:10;height:20" coordorigin="7542,401" coordsize="10,20">
              <v:shape style="position:absolute;left:7542;top:401;width:10;height:20" coordorigin="7542,401" coordsize="10,20" path="m7542,420l7551,420,7551,401,7542,401,7542,420xe" filled="true" fillcolor="#000000" stroked="false">
                <v:path arrowok="t"/>
                <v:fill type="solid"/>
              </v:shape>
            </v:group>
            <v:group style="position:absolute;left:7542;top:420;width:10;height:20" coordorigin="7542,420" coordsize="10,20">
              <v:shape style="position:absolute;left:7542;top:420;width:10;height:20" coordorigin="7542,420" coordsize="10,20" path="m7542,439l7551,439,7551,420,7542,420,7542,439xe" filled="true" fillcolor="#000000" stroked="false">
                <v:path arrowok="t"/>
                <v:fill type="solid"/>
              </v:shape>
            </v:group>
            <v:group style="position:absolute;left:7542;top:439;width:10;height:20" coordorigin="7542,439" coordsize="10,20">
              <v:shape style="position:absolute;left:7542;top:439;width:10;height:20" coordorigin="7542,439" coordsize="10,20" path="m7542,458l7551,458,7551,439,7542,439,7542,458xe" filled="true" fillcolor="#000000" stroked="false">
                <v:path arrowok="t"/>
                <v:fill type="solid"/>
              </v:shape>
            </v:group>
            <v:group style="position:absolute;left:7542;top:458;width:10;height:20" coordorigin="7542,458" coordsize="10,20">
              <v:shape style="position:absolute;left:7542;top:458;width:10;height:20" coordorigin="7542,458" coordsize="10,20" path="m7542,477l7551,477,7551,458,7542,458,7542,477xe" filled="true" fillcolor="#000000" stroked="false">
                <v:path arrowok="t"/>
                <v:fill type="solid"/>
              </v:shape>
            </v:group>
            <v:group style="position:absolute;left:7542;top:477;width:10;height:20" coordorigin="7542,477" coordsize="10,20">
              <v:shape style="position:absolute;left:7542;top:477;width:10;height:20" coordorigin="7542,477" coordsize="10,20" path="m7542,497l7551,497,7551,477,7542,477,7542,497xe" filled="true" fillcolor="#000000" stroked="false">
                <v:path arrowok="t"/>
                <v:fill type="solid"/>
              </v:shape>
            </v:group>
            <v:group style="position:absolute;left:7542;top:497;width:10;height:20" coordorigin="7542,497" coordsize="10,20">
              <v:shape style="position:absolute;left:7542;top:497;width:10;height:20" coordorigin="7542,497" coordsize="10,20" path="m7542,516l7551,516,7551,497,7542,497,7542,516xe" filled="true" fillcolor="#000000" stroked="false">
                <v:path arrowok="t"/>
                <v:fill type="solid"/>
              </v:shape>
            </v:group>
            <v:group style="position:absolute;left:7542;top:516;width:10;height:20" coordorigin="7542,516" coordsize="10,20">
              <v:shape style="position:absolute;left:7542;top:516;width:10;height:20" coordorigin="7542,516" coordsize="10,20" path="m7542,535l7551,535,7551,516,7542,516,7542,535xe" filled="true" fillcolor="#000000" stroked="false">
                <v:path arrowok="t"/>
                <v:fill type="solid"/>
              </v:shape>
            </v:group>
            <v:group style="position:absolute;left:7542;top:535;width:10;height:20" coordorigin="7542,535" coordsize="10,20">
              <v:shape style="position:absolute;left:7542;top:535;width:10;height:20" coordorigin="7542,535" coordsize="10,20" path="m7542,554l7551,554,7551,535,7542,535,7542,554xe" filled="true" fillcolor="#000000" stroked="false">
                <v:path arrowok="t"/>
                <v:fill type="solid"/>
              </v:shape>
            </v:group>
            <v:group style="position:absolute;left:7542;top:554;width:10;height:20" coordorigin="7542,554" coordsize="10,20">
              <v:shape style="position:absolute;left:7542;top:554;width:10;height:20" coordorigin="7542,554" coordsize="10,20" path="m7542,573l7551,573,7551,554,7542,554,7542,573xe" filled="true" fillcolor="#000000" stroked="false">
                <v:path arrowok="t"/>
                <v:fill type="solid"/>
              </v:shape>
            </v:group>
            <v:group style="position:absolute;left:7542;top:573;width:10;height:20" coordorigin="7542,573" coordsize="10,20">
              <v:shape style="position:absolute;left:7542;top:573;width:10;height:20" coordorigin="7542,573" coordsize="10,20" path="m7542,593l7551,593,7551,573,7542,573,7542,593xe" filled="true" fillcolor="#000000" stroked="false">
                <v:path arrowok="t"/>
                <v:fill type="solid"/>
              </v:shape>
            </v:group>
            <v:group style="position:absolute;left:7542;top:593;width:10;height:20" coordorigin="7542,593" coordsize="10,20">
              <v:shape style="position:absolute;left:7542;top:593;width:10;height:20" coordorigin="7542,593" coordsize="10,20" path="m7542,612l7551,612,7551,593,7542,593,7542,612xe" filled="true" fillcolor="#000000" stroked="false">
                <v:path arrowok="t"/>
                <v:fill type="solid"/>
              </v:shape>
            </v:group>
            <v:group style="position:absolute;left:7542;top:612;width:10;height:20" coordorigin="7542,612" coordsize="10,20">
              <v:shape style="position:absolute;left:7542;top:612;width:10;height:20" coordorigin="7542,612" coordsize="10,20" path="m7542,631l7551,631,7551,612,7542,612,7542,631xe" filled="true" fillcolor="#000000" stroked="false">
                <v:path arrowok="t"/>
                <v:fill type="solid"/>
              </v:shape>
            </v:group>
            <v:group style="position:absolute;left:7542;top:631;width:10;height:20" coordorigin="7542,631" coordsize="10,20">
              <v:shape style="position:absolute;left:7542;top:631;width:10;height:20" coordorigin="7542,631" coordsize="10,20" path="m7542,650l7551,650,7551,631,7542,631,7542,650xe" filled="true" fillcolor="#000000" stroked="false">
                <v:path arrowok="t"/>
                <v:fill type="solid"/>
              </v:shape>
            </v:group>
            <v:group style="position:absolute;left:7542;top:650;width:10;height:20" coordorigin="7542,650" coordsize="10,20">
              <v:shape style="position:absolute;left:7542;top:650;width:10;height:20" coordorigin="7542,650" coordsize="10,20" path="m7542,669l7551,669,7551,650,7542,650,7542,669xe" filled="true" fillcolor="#000000" stroked="false">
                <v:path arrowok="t"/>
                <v:fill type="solid"/>
              </v:shape>
            </v:group>
            <v:group style="position:absolute;left:7542;top:669;width:10;height:20" coordorigin="7542,669" coordsize="10,20">
              <v:shape style="position:absolute;left:7542;top:669;width:10;height:20" coordorigin="7542,669" coordsize="10,20" path="m7542,689l7551,689,7551,669,7542,669,7542,689xe" filled="true" fillcolor="#000000" stroked="false">
                <v:path arrowok="t"/>
                <v:fill type="solid"/>
              </v:shape>
            </v:group>
            <v:group style="position:absolute;left:7542;top:689;width:10;height:20" coordorigin="7542,689" coordsize="10,20">
              <v:shape style="position:absolute;left:7542;top:689;width:10;height:20" coordorigin="7542,689" coordsize="10,20" path="m7542,708l7551,708,7551,689,7542,689,7542,708xe" filled="true" fillcolor="#000000" stroked="false">
                <v:path arrowok="t"/>
                <v:fill type="solid"/>
              </v:shape>
            </v:group>
            <v:group style="position:absolute;left:7542;top:708;width:10;height:20" coordorigin="7542,708" coordsize="10,20">
              <v:shape style="position:absolute;left:7542;top:708;width:10;height:20" coordorigin="7542,708" coordsize="10,20" path="m7542,727l7551,727,7551,708,7542,708,7542,727xe" filled="true" fillcolor="#000000" stroked="false">
                <v:path arrowok="t"/>
                <v:fill type="solid"/>
              </v:shape>
            </v:group>
            <v:group style="position:absolute;left:7542;top:727;width:10;height:20" coordorigin="7542,727" coordsize="10,20">
              <v:shape style="position:absolute;left:7542;top:727;width:10;height:20" coordorigin="7542,727" coordsize="10,20" path="m7542,746l7551,746,7551,727,7542,727,7542,746xe" filled="true" fillcolor="#000000" stroked="false">
                <v:path arrowok="t"/>
                <v:fill type="solid"/>
              </v:shape>
            </v:group>
            <v:group style="position:absolute;left:7542;top:746;width:10;height:20" coordorigin="7542,746" coordsize="10,20">
              <v:shape style="position:absolute;left:7542;top:746;width:10;height:20" coordorigin="7542,746" coordsize="10,20" path="m7542,765l7551,765,7551,746,7542,746,7542,765xe" filled="true" fillcolor="#000000" stroked="false">
                <v:path arrowok="t"/>
                <v:fill type="solid"/>
              </v:shape>
            </v:group>
            <v:group style="position:absolute;left:7542;top:765;width:10;height:20" coordorigin="7542,765" coordsize="10,20">
              <v:shape style="position:absolute;left:7542;top:765;width:10;height:20" coordorigin="7542,765" coordsize="10,20" path="m7542,785l7551,785,7551,765,7542,765,7542,785xe" filled="true" fillcolor="#000000" stroked="false">
                <v:path arrowok="t"/>
                <v:fill type="solid"/>
              </v:shape>
            </v:group>
            <v:group style="position:absolute;left:7542;top:785;width:10;height:20" coordorigin="7542,785" coordsize="10,20">
              <v:shape style="position:absolute;left:7542;top:785;width:10;height:20" coordorigin="7542,785" coordsize="10,20" path="m7542,804l7551,804,7551,785,7542,785,7542,804xe" filled="true" fillcolor="#000000" stroked="false">
                <v:path arrowok="t"/>
                <v:fill type="solid"/>
              </v:shape>
            </v:group>
            <v:group style="position:absolute;left:7542;top:804;width:10;height:20" coordorigin="7542,804" coordsize="10,20">
              <v:shape style="position:absolute;left:7542;top:804;width:10;height:20" coordorigin="7542,804" coordsize="10,20" path="m7542,823l7551,823,7551,804,7542,804,7542,823xe" filled="true" fillcolor="#000000" stroked="false">
                <v:path arrowok="t"/>
                <v:fill type="solid"/>
              </v:shape>
            </v:group>
            <v:group style="position:absolute;left:7542;top:823;width:10;height:20" coordorigin="7542,823" coordsize="10,20">
              <v:shape style="position:absolute;left:7542;top:823;width:10;height:20" coordorigin="7542,823" coordsize="10,20" path="m7542,842l7551,842,7551,823,7542,823,7542,842xe" filled="true" fillcolor="#000000" stroked="false">
                <v:path arrowok="t"/>
                <v:fill type="solid"/>
              </v:shape>
            </v:group>
            <v:group style="position:absolute;left:7542;top:842;width:10;height:20" coordorigin="7542,842" coordsize="10,20">
              <v:shape style="position:absolute;left:7542;top:842;width:10;height:20" coordorigin="7542,842" coordsize="10,20" path="m7542,861l7551,861,7551,842,7542,842,7542,861xe" filled="true" fillcolor="#000000" stroked="false">
                <v:path arrowok="t"/>
                <v:fill type="solid"/>
              </v:shape>
            </v:group>
            <v:group style="position:absolute;left:7542;top:861;width:10;height:20" coordorigin="7542,861" coordsize="10,20">
              <v:shape style="position:absolute;left:7542;top:861;width:10;height:20" coordorigin="7542,861" coordsize="10,20" path="m7542,881l7551,881,7551,861,7542,861,7542,881xe" filled="true" fillcolor="#000000" stroked="false">
                <v:path arrowok="t"/>
                <v:fill type="solid"/>
              </v:shape>
            </v:group>
            <v:group style="position:absolute;left:7542;top:881;width:10;height:20" coordorigin="7542,881" coordsize="10,20">
              <v:shape style="position:absolute;left:7542;top:881;width:10;height:20" coordorigin="7542,881" coordsize="10,20" path="m7542,900l7551,900,7551,881,7542,881,7542,900xe" filled="true" fillcolor="#000000" stroked="false">
                <v:path arrowok="t"/>
                <v:fill type="solid"/>
              </v:shape>
            </v:group>
            <v:group style="position:absolute;left:7542;top:900;width:10;height:20" coordorigin="7542,900" coordsize="10,20">
              <v:shape style="position:absolute;left:7542;top:900;width:10;height:20" coordorigin="7542,900" coordsize="10,20" path="m7542,919l7551,919,7551,900,7542,900,7542,919xe" filled="true" fillcolor="#000000" stroked="false">
                <v:path arrowok="t"/>
                <v:fill type="solid"/>
              </v:shape>
            </v:group>
            <v:group style="position:absolute;left:7542;top:919;width:10;height:20" coordorigin="7542,919" coordsize="10,20">
              <v:shape style="position:absolute;left:7542;top:919;width:10;height:20" coordorigin="7542,919" coordsize="10,20" path="m7542,938l7551,938,7551,919,7542,919,7542,938xe" filled="true" fillcolor="#000000" stroked="false">
                <v:path arrowok="t"/>
                <v:fill type="solid"/>
              </v:shape>
            </v:group>
            <v:group style="position:absolute;left:7542;top:938;width:10;height:20" coordorigin="7542,938" coordsize="10,20">
              <v:shape style="position:absolute;left:7542;top:938;width:10;height:20" coordorigin="7542,938" coordsize="10,20" path="m7542,957l7551,957,7551,938,7542,938,7542,957xe" filled="true" fillcolor="#000000" stroked="false">
                <v:path arrowok="t"/>
                <v:fill type="solid"/>
              </v:shape>
            </v:group>
            <v:group style="position:absolute;left:7542;top:957;width:10;height:20" coordorigin="7542,957" coordsize="10,20">
              <v:shape style="position:absolute;left:7542;top:957;width:10;height:20" coordorigin="7542,957" coordsize="10,20" path="m7542,977l7551,977,7551,957,7542,957,7542,977xe" filled="true" fillcolor="#000000" stroked="false">
                <v:path arrowok="t"/>
                <v:fill type="solid"/>
              </v:shape>
            </v:group>
            <v:group style="position:absolute;left:7542;top:977;width:10;height:20" coordorigin="7542,977" coordsize="10,20">
              <v:shape style="position:absolute;left:7542;top:977;width:10;height:20" coordorigin="7542,977" coordsize="10,20" path="m7542,996l7551,996,7551,977,7542,977,7542,996xe" filled="true" fillcolor="#000000" stroked="false">
                <v:path arrowok="t"/>
                <v:fill type="solid"/>
              </v:shape>
            </v:group>
            <v:group style="position:absolute;left:7542;top:996;width:10;height:20" coordorigin="7542,996" coordsize="10,20">
              <v:shape style="position:absolute;left:7542;top:996;width:10;height:20" coordorigin="7542,996" coordsize="10,20" path="m7542,1015l7551,1015,7551,996,7542,996,7542,1015xe" filled="true" fillcolor="#000000" stroked="false">
                <v:path arrowok="t"/>
                <v:fill type="solid"/>
              </v:shape>
            </v:group>
            <v:group style="position:absolute;left:7542;top:1015;width:10;height:20" coordorigin="7542,1015" coordsize="10,20">
              <v:shape style="position:absolute;left:7542;top:1015;width:10;height:20" coordorigin="7542,1015" coordsize="10,20" path="m7542,1034l7551,1034,7551,1015,7542,1015,7542,1034xe" filled="true" fillcolor="#000000" stroked="false">
                <v:path arrowok="t"/>
                <v:fill type="solid"/>
              </v:shape>
            </v:group>
            <v:group style="position:absolute;left:7542;top:1034;width:10;height:20" coordorigin="7542,1034" coordsize="10,20">
              <v:shape style="position:absolute;left:7542;top:1034;width:10;height:20" coordorigin="7542,1034" coordsize="10,20" path="m7542,1053l7551,1053,7551,1034,7542,1034,7542,1053xe" filled="true" fillcolor="#000000" stroked="false">
                <v:path arrowok="t"/>
                <v:fill type="solid"/>
              </v:shape>
            </v:group>
            <v:group style="position:absolute;left:7542;top:1053;width:10;height:20" coordorigin="7542,1053" coordsize="10,20">
              <v:shape style="position:absolute;left:7542;top:1053;width:10;height:20" coordorigin="7542,1053" coordsize="10,20" path="m7542,1073l7551,1073,7551,1053,7542,1053,7542,1073xe" filled="true" fillcolor="#000000" stroked="false">
                <v:path arrowok="t"/>
                <v:fill type="solid"/>
              </v:shape>
            </v:group>
            <v:group style="position:absolute;left:7542;top:1073;width:10;height:20" coordorigin="7542,1073" coordsize="10,20">
              <v:shape style="position:absolute;left:7542;top:1073;width:10;height:20" coordorigin="7542,1073" coordsize="10,20" path="m7542,1092l7551,1092,7551,1073,7542,1073,7542,1092xe" filled="true" fillcolor="#000000" stroked="false">
                <v:path arrowok="t"/>
                <v:fill type="solid"/>
              </v:shape>
            </v:group>
            <v:group style="position:absolute;left:7542;top:1092;width:10;height:20" coordorigin="7542,1092" coordsize="10,20">
              <v:shape style="position:absolute;left:7542;top:1092;width:10;height:20" coordorigin="7542,1092" coordsize="10,20" path="m7542,1111l7551,1111,7551,1092,7542,1092,7542,1111xe" filled="true" fillcolor="#000000" stroked="false">
                <v:path arrowok="t"/>
                <v:fill type="solid"/>
              </v:shape>
            </v:group>
            <v:group style="position:absolute;left:7542;top:1111;width:10;height:20" coordorigin="7542,1111" coordsize="10,20">
              <v:shape style="position:absolute;left:7542;top:1111;width:10;height:20" coordorigin="7542,1111" coordsize="10,20" path="m7542,1130l7551,1130,7551,1111,7542,1111,7542,1130xe" filled="true" fillcolor="#000000" stroked="false">
                <v:path arrowok="t"/>
                <v:fill type="solid"/>
              </v:shape>
            </v:group>
            <v:group style="position:absolute;left:7542;top:1130;width:10;height:20" coordorigin="7542,1130" coordsize="10,20">
              <v:shape style="position:absolute;left:7542;top:1130;width:10;height:20" coordorigin="7542,1130" coordsize="10,20" path="m7542,1149l7551,1149,7551,1130,7542,1130,7542,1149xe" filled="true" fillcolor="#000000" stroked="false">
                <v:path arrowok="t"/>
                <v:fill type="solid"/>
              </v:shape>
            </v:group>
            <v:group style="position:absolute;left:7542;top:1149;width:10;height:20" coordorigin="7542,1149" coordsize="10,20">
              <v:shape style="position:absolute;left:7542;top:1149;width:10;height:20" coordorigin="7542,1149" coordsize="10,20" path="m7542,1169l7551,1169,7551,1149,7542,1149,7542,1169xe" filled="true" fillcolor="#000000" stroked="false">
                <v:path arrowok="t"/>
                <v:fill type="solid"/>
              </v:shape>
            </v:group>
            <v:group style="position:absolute;left:7542;top:1169;width:10;height:20" coordorigin="7542,1169" coordsize="10,20">
              <v:shape style="position:absolute;left:7542;top:1169;width:10;height:20" coordorigin="7542,1169" coordsize="10,20" path="m7542,1188l7551,1188,7551,1169,7542,1169,7542,1188xe" filled="true" fillcolor="#000000" stroked="false">
                <v:path arrowok="t"/>
                <v:fill type="solid"/>
              </v:shape>
            </v:group>
            <v:group style="position:absolute;left:7542;top:1188;width:10;height:20" coordorigin="7542,1188" coordsize="10,20">
              <v:shape style="position:absolute;left:7542;top:1188;width:10;height:20" coordorigin="7542,1188" coordsize="10,20" path="m7542,1207l7551,1207,7551,1188,7542,1188,7542,1207xe" filled="true" fillcolor="#000000" stroked="false">
                <v:path arrowok="t"/>
                <v:fill type="solid"/>
              </v:shape>
            </v:group>
            <v:group style="position:absolute;left:7542;top:1207;width:10;height:20" coordorigin="7542,1207" coordsize="10,20">
              <v:shape style="position:absolute;left:7542;top:1207;width:10;height:20" coordorigin="7542,1207" coordsize="10,20" path="m7542,1226l7551,1226,7551,1207,7542,1207,7542,1226xe" filled="true" fillcolor="#000000" stroked="false">
                <v:path arrowok="t"/>
                <v:fill type="solid"/>
              </v:shape>
            </v:group>
            <v:group style="position:absolute;left:7542;top:1226;width:10;height:20" coordorigin="7542,1226" coordsize="10,20">
              <v:shape style="position:absolute;left:7542;top:1226;width:10;height:20" coordorigin="7542,1226" coordsize="10,20" path="m7542,1245l7551,1245,7551,1226,7542,1226,7542,1245xe" filled="true" fillcolor="#000000" stroked="false">
                <v:path arrowok="t"/>
                <v:fill type="solid"/>
              </v:shape>
            </v:group>
            <v:group style="position:absolute;left:7542;top:1245;width:10;height:20" coordorigin="7542,1245" coordsize="10,20">
              <v:shape style="position:absolute;left:7542;top:1245;width:10;height:20" coordorigin="7542,1245" coordsize="10,20" path="m7542,1265l7551,1265,7551,1245,7542,1245,7542,1265xe" filled="true" fillcolor="#000000" stroked="false">
                <v:path arrowok="t"/>
                <v:fill type="solid"/>
              </v:shape>
            </v:group>
            <v:group style="position:absolute;left:7542;top:1265;width:10;height:20" coordorigin="7542,1265" coordsize="10,20">
              <v:shape style="position:absolute;left:7542;top:1265;width:10;height:20" coordorigin="7542,1265" coordsize="10,20" path="m7542,1284l7551,1284,7551,1265,7542,1265,7542,1284xe" filled="true" fillcolor="#000000" stroked="false">
                <v:path arrowok="t"/>
                <v:fill type="solid"/>
              </v:shape>
            </v:group>
            <v:group style="position:absolute;left:7542;top:1284;width:10;height:20" coordorigin="7542,1284" coordsize="10,20">
              <v:shape style="position:absolute;left:7542;top:1284;width:10;height:20" coordorigin="7542,1284" coordsize="10,20" path="m7542,1303l7551,1303,7551,1284,7542,1284,7542,1303xe" filled="true" fillcolor="#000000" stroked="false">
                <v:path arrowok="t"/>
                <v:fill type="solid"/>
              </v:shape>
            </v:group>
            <v:group style="position:absolute;left:7542;top:1303;width:10;height:20" coordorigin="7542,1303" coordsize="10,20">
              <v:shape style="position:absolute;left:7542;top:1303;width:10;height:20" coordorigin="7542,1303" coordsize="10,20" path="m7542,1322l7551,1322,7551,1303,7542,1303,7542,1322xe" filled="true" fillcolor="#000000" stroked="false">
                <v:path arrowok="t"/>
                <v:fill type="solid"/>
              </v:shape>
            </v:group>
            <v:group style="position:absolute;left:7542;top:1322;width:10;height:20" coordorigin="7542,1322" coordsize="10,20">
              <v:shape style="position:absolute;left:7542;top:1322;width:10;height:20" coordorigin="7542,1322" coordsize="10,20" path="m7542,1341l7551,1341,7551,1322,7542,1322,7542,1341xe" filled="true" fillcolor="#000000" stroked="false">
                <v:path arrowok="t"/>
                <v:fill type="solid"/>
              </v:shape>
            </v:group>
            <v:group style="position:absolute;left:7542;top:1341;width:10;height:20" coordorigin="7542,1341" coordsize="10,20">
              <v:shape style="position:absolute;left:7542;top:1341;width:10;height:20" coordorigin="7542,1341" coordsize="10,20" path="m7542,1361l7551,1361,7551,1341,7542,1341,7542,1361xe" filled="true" fillcolor="#000000" stroked="false">
                <v:path arrowok="t"/>
                <v:fill type="solid"/>
              </v:shape>
            </v:group>
            <v:group style="position:absolute;left:7542;top:1361;width:10;height:20" coordorigin="7542,1361" coordsize="10,20">
              <v:shape style="position:absolute;left:7542;top:1361;width:10;height:20" coordorigin="7542,1361" coordsize="10,20" path="m7542,1380l7551,1380,7551,1361,7542,1361,7542,1380xe" filled="true" fillcolor="#000000" stroked="false">
                <v:path arrowok="t"/>
                <v:fill type="solid"/>
              </v:shape>
            </v:group>
            <v:group style="position:absolute;left:7542;top:1380;width:10;height:20" coordorigin="7542,1380" coordsize="10,20">
              <v:shape style="position:absolute;left:7542;top:1380;width:10;height:20" coordorigin="7542,1380" coordsize="10,20" path="m7542,1399l7551,1399,7551,1380,7542,1380,7542,1399xe" filled="true" fillcolor="#000000" stroked="false">
                <v:path arrowok="t"/>
                <v:fill type="solid"/>
              </v:shape>
            </v:group>
            <v:group style="position:absolute;left:7542;top:1399;width:10;height:20" coordorigin="7542,1399" coordsize="10,20">
              <v:shape style="position:absolute;left:7542;top:1399;width:10;height:20" coordorigin="7542,1399" coordsize="10,20" path="m7542,1418l7551,1418,7551,1399,7542,1399,7542,1418xe" filled="true" fillcolor="#000000" stroked="false">
                <v:path arrowok="t"/>
                <v:fill type="solid"/>
              </v:shape>
            </v:group>
            <v:group style="position:absolute;left:7542;top:1418;width:10;height:20" coordorigin="7542,1418" coordsize="10,20">
              <v:shape style="position:absolute;left:7542;top:1418;width:10;height:20" coordorigin="7542,1418" coordsize="10,20" path="m7542,1437l7551,1437,7551,1418,7542,1418,7542,1437xe" filled="true" fillcolor="#000000" stroked="false">
                <v:path arrowok="t"/>
                <v:fill type="solid"/>
              </v:shape>
            </v:group>
            <v:group style="position:absolute;left:7542;top:1437;width:10;height:20" coordorigin="7542,1437" coordsize="10,20">
              <v:shape style="position:absolute;left:7542;top:1437;width:10;height:20" coordorigin="7542,1437" coordsize="10,20" path="m7542,1457l7551,1457,7551,1437,7542,1437,7542,1457xe" filled="true" fillcolor="#000000" stroked="false">
                <v:path arrowok="t"/>
                <v:fill type="solid"/>
              </v:shape>
            </v:group>
            <v:group style="position:absolute;left:7542;top:1465;width:10;height:2" coordorigin="7542,1465" coordsize="10,2">
              <v:shape style="position:absolute;left:7542;top:1465;width:10;height:2" coordorigin="7542,1465" coordsize="10,0" path="m7542,1465l7551,1465e" filled="false" stroked="true" strokeweight=".84003pt" strokecolor="#000000">
                <v:path arrowok="t"/>
              </v:shape>
            </v:group>
            <v:group style="position:absolute;left:8859;top:381;width:10;height:20" coordorigin="8859,381" coordsize="10,20">
              <v:shape style="position:absolute;left:8859;top:381;width:10;height:20" coordorigin="8859,381" coordsize="10,20" path="m8859,401l8869,401,8869,381,8859,381,8859,401xe" filled="true" fillcolor="#000000" stroked="false">
                <v:path arrowok="t"/>
                <v:fill type="solid"/>
              </v:shape>
            </v:group>
            <v:group style="position:absolute;left:8859;top:401;width:10;height:20" coordorigin="8859,401" coordsize="10,20">
              <v:shape style="position:absolute;left:8859;top:401;width:10;height:20" coordorigin="8859,401" coordsize="10,20" path="m8859,420l8869,420,8869,401,8859,401,8859,420xe" filled="true" fillcolor="#000000" stroked="false">
                <v:path arrowok="t"/>
                <v:fill type="solid"/>
              </v:shape>
            </v:group>
            <v:group style="position:absolute;left:8859;top:420;width:10;height:20" coordorigin="8859,420" coordsize="10,20">
              <v:shape style="position:absolute;left:8859;top:420;width:10;height:20" coordorigin="8859,420" coordsize="10,20" path="m8859,439l8869,439,8869,420,8859,420,8859,439xe" filled="true" fillcolor="#000000" stroked="false">
                <v:path arrowok="t"/>
                <v:fill type="solid"/>
              </v:shape>
            </v:group>
            <v:group style="position:absolute;left:8859;top:439;width:10;height:20" coordorigin="8859,439" coordsize="10,20">
              <v:shape style="position:absolute;left:8859;top:439;width:10;height:20" coordorigin="8859,439" coordsize="10,20" path="m8859,458l8869,458,8869,439,8859,439,8859,458xe" filled="true" fillcolor="#000000" stroked="false">
                <v:path arrowok="t"/>
                <v:fill type="solid"/>
              </v:shape>
            </v:group>
            <v:group style="position:absolute;left:8859;top:458;width:10;height:20" coordorigin="8859,458" coordsize="10,20">
              <v:shape style="position:absolute;left:8859;top:458;width:10;height:20" coordorigin="8859,458" coordsize="10,20" path="m8859,477l8869,477,8869,458,8859,458,8859,477xe" filled="true" fillcolor="#000000" stroked="false">
                <v:path arrowok="t"/>
                <v:fill type="solid"/>
              </v:shape>
            </v:group>
            <v:group style="position:absolute;left:8859;top:477;width:10;height:20" coordorigin="8859,477" coordsize="10,20">
              <v:shape style="position:absolute;left:8859;top:477;width:10;height:20" coordorigin="8859,477" coordsize="10,20" path="m8859,497l8869,497,8869,477,8859,477,8859,497xe" filled="true" fillcolor="#000000" stroked="false">
                <v:path arrowok="t"/>
                <v:fill type="solid"/>
              </v:shape>
            </v:group>
            <v:group style="position:absolute;left:8859;top:497;width:10;height:20" coordorigin="8859,497" coordsize="10,20">
              <v:shape style="position:absolute;left:8859;top:497;width:10;height:20" coordorigin="8859,497" coordsize="10,20" path="m8859,516l8869,516,8869,497,8859,497,8859,516xe" filled="true" fillcolor="#000000" stroked="false">
                <v:path arrowok="t"/>
                <v:fill type="solid"/>
              </v:shape>
            </v:group>
            <v:group style="position:absolute;left:8859;top:516;width:10;height:20" coordorigin="8859,516" coordsize="10,20">
              <v:shape style="position:absolute;left:8859;top:516;width:10;height:20" coordorigin="8859,516" coordsize="10,20" path="m8859,535l8869,535,8869,516,8859,516,8859,535xe" filled="true" fillcolor="#000000" stroked="false">
                <v:path arrowok="t"/>
                <v:fill type="solid"/>
              </v:shape>
            </v:group>
            <v:group style="position:absolute;left:8859;top:535;width:10;height:20" coordorigin="8859,535" coordsize="10,20">
              <v:shape style="position:absolute;left:8859;top:535;width:10;height:20" coordorigin="8859,535" coordsize="10,20" path="m8859,554l8869,554,8869,535,8859,535,8859,554xe" filled="true" fillcolor="#000000" stroked="false">
                <v:path arrowok="t"/>
                <v:fill type="solid"/>
              </v:shape>
            </v:group>
            <v:group style="position:absolute;left:8859;top:554;width:10;height:20" coordorigin="8859,554" coordsize="10,20">
              <v:shape style="position:absolute;left:8859;top:554;width:10;height:20" coordorigin="8859,554" coordsize="10,20" path="m8859,573l8869,573,8869,554,8859,554,8859,573xe" filled="true" fillcolor="#000000" stroked="false">
                <v:path arrowok="t"/>
                <v:fill type="solid"/>
              </v:shape>
            </v:group>
            <v:group style="position:absolute;left:8859;top:573;width:10;height:20" coordorigin="8859,573" coordsize="10,20">
              <v:shape style="position:absolute;left:8859;top:573;width:10;height:20" coordorigin="8859,573" coordsize="10,20" path="m8859,593l8869,593,8869,573,8859,573,8859,593xe" filled="true" fillcolor="#000000" stroked="false">
                <v:path arrowok="t"/>
                <v:fill type="solid"/>
              </v:shape>
            </v:group>
            <v:group style="position:absolute;left:8859;top:593;width:10;height:20" coordorigin="8859,593" coordsize="10,20">
              <v:shape style="position:absolute;left:8859;top:593;width:10;height:20" coordorigin="8859,593" coordsize="10,20" path="m8859,612l8869,612,8869,593,8859,593,8859,612xe" filled="true" fillcolor="#000000" stroked="false">
                <v:path arrowok="t"/>
                <v:fill type="solid"/>
              </v:shape>
            </v:group>
            <v:group style="position:absolute;left:8859;top:612;width:10;height:20" coordorigin="8859,612" coordsize="10,20">
              <v:shape style="position:absolute;left:8859;top:612;width:10;height:20" coordorigin="8859,612" coordsize="10,20" path="m8859,631l8869,631,8869,612,8859,612,8859,631xe" filled="true" fillcolor="#000000" stroked="false">
                <v:path arrowok="t"/>
                <v:fill type="solid"/>
              </v:shape>
            </v:group>
            <v:group style="position:absolute;left:8859;top:631;width:10;height:20" coordorigin="8859,631" coordsize="10,20">
              <v:shape style="position:absolute;left:8859;top:631;width:10;height:20" coordorigin="8859,631" coordsize="10,20" path="m8859,650l8869,650,8869,631,8859,631,8859,650xe" filled="true" fillcolor="#000000" stroked="false">
                <v:path arrowok="t"/>
                <v:fill type="solid"/>
              </v:shape>
            </v:group>
            <v:group style="position:absolute;left:8859;top:650;width:10;height:20" coordorigin="8859,650" coordsize="10,20">
              <v:shape style="position:absolute;left:8859;top:650;width:10;height:20" coordorigin="8859,650" coordsize="10,20" path="m8859,669l8869,669,8869,650,8859,650,8859,669xe" filled="true" fillcolor="#000000" stroked="false">
                <v:path arrowok="t"/>
                <v:fill type="solid"/>
              </v:shape>
            </v:group>
            <v:group style="position:absolute;left:8859;top:669;width:10;height:20" coordorigin="8859,669" coordsize="10,20">
              <v:shape style="position:absolute;left:8859;top:669;width:10;height:20" coordorigin="8859,669" coordsize="10,20" path="m8859,689l8869,689,8869,669,8859,669,8859,689xe" filled="true" fillcolor="#000000" stroked="false">
                <v:path arrowok="t"/>
                <v:fill type="solid"/>
              </v:shape>
            </v:group>
            <v:group style="position:absolute;left:8859;top:689;width:10;height:20" coordorigin="8859,689" coordsize="10,20">
              <v:shape style="position:absolute;left:8859;top:689;width:10;height:20" coordorigin="8859,689" coordsize="10,20" path="m8859,708l8869,708,8869,689,8859,689,8859,708xe" filled="true" fillcolor="#000000" stroked="false">
                <v:path arrowok="t"/>
                <v:fill type="solid"/>
              </v:shape>
            </v:group>
            <v:group style="position:absolute;left:8859;top:708;width:10;height:20" coordorigin="8859,708" coordsize="10,20">
              <v:shape style="position:absolute;left:8859;top:708;width:10;height:20" coordorigin="8859,708" coordsize="10,20" path="m8859,727l8869,727,8869,708,8859,708,8859,727xe" filled="true" fillcolor="#000000" stroked="false">
                <v:path arrowok="t"/>
                <v:fill type="solid"/>
              </v:shape>
            </v:group>
            <v:group style="position:absolute;left:8859;top:727;width:10;height:20" coordorigin="8859,727" coordsize="10,20">
              <v:shape style="position:absolute;left:8859;top:727;width:10;height:20" coordorigin="8859,727" coordsize="10,20" path="m8859,746l8869,746,8869,727,8859,727,8859,746xe" filled="true" fillcolor="#000000" stroked="false">
                <v:path arrowok="t"/>
                <v:fill type="solid"/>
              </v:shape>
            </v:group>
            <v:group style="position:absolute;left:8859;top:746;width:10;height:20" coordorigin="8859,746" coordsize="10,20">
              <v:shape style="position:absolute;left:8859;top:746;width:10;height:20" coordorigin="8859,746" coordsize="10,20" path="m8859,765l8869,765,8869,746,8859,746,8859,765xe" filled="true" fillcolor="#000000" stroked="false">
                <v:path arrowok="t"/>
                <v:fill type="solid"/>
              </v:shape>
            </v:group>
            <v:group style="position:absolute;left:8859;top:765;width:10;height:20" coordorigin="8859,765" coordsize="10,20">
              <v:shape style="position:absolute;left:8859;top:765;width:10;height:20" coordorigin="8859,765" coordsize="10,20" path="m8859,785l8869,785,8869,765,8859,765,8859,785xe" filled="true" fillcolor="#000000" stroked="false">
                <v:path arrowok="t"/>
                <v:fill type="solid"/>
              </v:shape>
            </v:group>
            <v:group style="position:absolute;left:8859;top:785;width:10;height:20" coordorigin="8859,785" coordsize="10,20">
              <v:shape style="position:absolute;left:8859;top:785;width:10;height:20" coordorigin="8859,785" coordsize="10,20" path="m8859,804l8869,804,8869,785,8859,785,8859,804xe" filled="true" fillcolor="#000000" stroked="false">
                <v:path arrowok="t"/>
                <v:fill type="solid"/>
              </v:shape>
            </v:group>
            <v:group style="position:absolute;left:8859;top:804;width:10;height:20" coordorigin="8859,804" coordsize="10,20">
              <v:shape style="position:absolute;left:8859;top:804;width:10;height:20" coordorigin="8859,804" coordsize="10,20" path="m8859,823l8869,823,8869,804,8859,804,8859,823xe" filled="true" fillcolor="#000000" stroked="false">
                <v:path arrowok="t"/>
                <v:fill type="solid"/>
              </v:shape>
            </v:group>
            <v:group style="position:absolute;left:8859;top:823;width:10;height:20" coordorigin="8859,823" coordsize="10,20">
              <v:shape style="position:absolute;left:8859;top:823;width:10;height:20" coordorigin="8859,823" coordsize="10,20" path="m8859,842l8869,842,8869,823,8859,823,8859,842xe" filled="true" fillcolor="#000000" stroked="false">
                <v:path arrowok="t"/>
                <v:fill type="solid"/>
              </v:shape>
            </v:group>
            <v:group style="position:absolute;left:8859;top:842;width:10;height:20" coordorigin="8859,842" coordsize="10,20">
              <v:shape style="position:absolute;left:8859;top:842;width:10;height:20" coordorigin="8859,842" coordsize="10,20" path="m8859,861l8869,861,8869,842,8859,842,8859,861xe" filled="true" fillcolor="#000000" stroked="false">
                <v:path arrowok="t"/>
                <v:fill type="solid"/>
              </v:shape>
            </v:group>
            <v:group style="position:absolute;left:8859;top:861;width:10;height:20" coordorigin="8859,861" coordsize="10,20">
              <v:shape style="position:absolute;left:8859;top:861;width:10;height:20" coordorigin="8859,861" coordsize="10,20" path="m8859,881l8869,881,8869,861,8859,861,8859,881xe" filled="true" fillcolor="#000000" stroked="false">
                <v:path arrowok="t"/>
                <v:fill type="solid"/>
              </v:shape>
            </v:group>
            <v:group style="position:absolute;left:8859;top:881;width:10;height:20" coordorigin="8859,881" coordsize="10,20">
              <v:shape style="position:absolute;left:8859;top:881;width:10;height:20" coordorigin="8859,881" coordsize="10,20" path="m8859,900l8869,900,8869,881,8859,881,8859,900xe" filled="true" fillcolor="#000000" stroked="false">
                <v:path arrowok="t"/>
                <v:fill type="solid"/>
              </v:shape>
            </v:group>
            <v:group style="position:absolute;left:8859;top:900;width:10;height:20" coordorigin="8859,900" coordsize="10,20">
              <v:shape style="position:absolute;left:8859;top:900;width:10;height:20" coordorigin="8859,900" coordsize="10,20" path="m8859,919l8869,919,8869,900,8859,900,8859,919xe" filled="true" fillcolor="#000000" stroked="false">
                <v:path arrowok="t"/>
                <v:fill type="solid"/>
              </v:shape>
            </v:group>
            <v:group style="position:absolute;left:8859;top:919;width:10;height:20" coordorigin="8859,919" coordsize="10,20">
              <v:shape style="position:absolute;left:8859;top:919;width:10;height:20" coordorigin="8859,919" coordsize="10,20" path="m8859,938l8869,938,8869,919,8859,919,8859,938xe" filled="true" fillcolor="#000000" stroked="false">
                <v:path arrowok="t"/>
                <v:fill type="solid"/>
              </v:shape>
            </v:group>
            <v:group style="position:absolute;left:8859;top:938;width:10;height:20" coordorigin="8859,938" coordsize="10,20">
              <v:shape style="position:absolute;left:8859;top:938;width:10;height:20" coordorigin="8859,938" coordsize="10,20" path="m8859,957l8869,957,8869,938,8859,938,8859,957xe" filled="true" fillcolor="#000000" stroked="false">
                <v:path arrowok="t"/>
                <v:fill type="solid"/>
              </v:shape>
            </v:group>
            <v:group style="position:absolute;left:8859;top:957;width:10;height:20" coordorigin="8859,957" coordsize="10,20">
              <v:shape style="position:absolute;left:8859;top:957;width:10;height:20" coordorigin="8859,957" coordsize="10,20" path="m8859,977l8869,977,8869,957,8859,957,8859,977xe" filled="true" fillcolor="#000000" stroked="false">
                <v:path arrowok="t"/>
                <v:fill type="solid"/>
              </v:shape>
            </v:group>
            <v:group style="position:absolute;left:8859;top:977;width:10;height:20" coordorigin="8859,977" coordsize="10,20">
              <v:shape style="position:absolute;left:8859;top:977;width:10;height:20" coordorigin="8859,977" coordsize="10,20" path="m8859,996l8869,996,8869,977,8859,977,8859,996xe" filled="true" fillcolor="#000000" stroked="false">
                <v:path arrowok="t"/>
                <v:fill type="solid"/>
              </v:shape>
            </v:group>
            <v:group style="position:absolute;left:8859;top:996;width:10;height:20" coordorigin="8859,996" coordsize="10,20">
              <v:shape style="position:absolute;left:8859;top:996;width:10;height:20" coordorigin="8859,996" coordsize="10,20" path="m8859,1015l8869,1015,8869,996,8859,996,8859,1015xe" filled="true" fillcolor="#000000" stroked="false">
                <v:path arrowok="t"/>
                <v:fill type="solid"/>
              </v:shape>
            </v:group>
            <v:group style="position:absolute;left:8859;top:1015;width:10;height:20" coordorigin="8859,1015" coordsize="10,20">
              <v:shape style="position:absolute;left:8859;top:1015;width:10;height:20" coordorigin="8859,1015" coordsize="10,20" path="m8859,1034l8869,1034,8869,1015,8859,1015,8859,1034xe" filled="true" fillcolor="#000000" stroked="false">
                <v:path arrowok="t"/>
                <v:fill type="solid"/>
              </v:shape>
            </v:group>
            <v:group style="position:absolute;left:8859;top:1034;width:10;height:20" coordorigin="8859,1034" coordsize="10,20">
              <v:shape style="position:absolute;left:8859;top:1034;width:10;height:20" coordorigin="8859,1034" coordsize="10,20" path="m8859,1053l8869,1053,8869,1034,8859,1034,8859,1053xe" filled="true" fillcolor="#000000" stroked="false">
                <v:path arrowok="t"/>
                <v:fill type="solid"/>
              </v:shape>
            </v:group>
            <v:group style="position:absolute;left:8859;top:1053;width:10;height:20" coordorigin="8859,1053" coordsize="10,20">
              <v:shape style="position:absolute;left:8859;top:1053;width:10;height:20" coordorigin="8859,1053" coordsize="10,20" path="m8859,1073l8869,1073,8869,1053,8859,1053,8859,1073xe" filled="true" fillcolor="#000000" stroked="false">
                <v:path arrowok="t"/>
                <v:fill type="solid"/>
              </v:shape>
            </v:group>
            <v:group style="position:absolute;left:8859;top:1073;width:10;height:20" coordorigin="8859,1073" coordsize="10,20">
              <v:shape style="position:absolute;left:8859;top:1073;width:10;height:20" coordorigin="8859,1073" coordsize="10,20" path="m8859,1092l8869,1092,8869,1073,8859,1073,8859,1092xe" filled="true" fillcolor="#000000" stroked="false">
                <v:path arrowok="t"/>
                <v:fill type="solid"/>
              </v:shape>
            </v:group>
            <v:group style="position:absolute;left:8859;top:1092;width:10;height:20" coordorigin="8859,1092" coordsize="10,20">
              <v:shape style="position:absolute;left:8859;top:1092;width:10;height:20" coordorigin="8859,1092" coordsize="10,20" path="m8859,1111l8869,1111,8869,1092,8859,1092,8859,1111xe" filled="true" fillcolor="#000000" stroked="false">
                <v:path arrowok="t"/>
                <v:fill type="solid"/>
              </v:shape>
            </v:group>
            <v:group style="position:absolute;left:8859;top:1111;width:10;height:20" coordorigin="8859,1111" coordsize="10,20">
              <v:shape style="position:absolute;left:8859;top:1111;width:10;height:20" coordorigin="8859,1111" coordsize="10,20" path="m8859,1130l8869,1130,8869,1111,8859,1111,8859,1130xe" filled="true" fillcolor="#000000" stroked="false">
                <v:path arrowok="t"/>
                <v:fill type="solid"/>
              </v:shape>
            </v:group>
            <v:group style="position:absolute;left:8859;top:1130;width:10;height:20" coordorigin="8859,1130" coordsize="10,20">
              <v:shape style="position:absolute;left:8859;top:1130;width:10;height:20" coordorigin="8859,1130" coordsize="10,20" path="m8859,1149l8869,1149,8869,1130,8859,1130,8859,1149xe" filled="true" fillcolor="#000000" stroked="false">
                <v:path arrowok="t"/>
                <v:fill type="solid"/>
              </v:shape>
            </v:group>
            <v:group style="position:absolute;left:8859;top:1149;width:10;height:20" coordorigin="8859,1149" coordsize="10,20">
              <v:shape style="position:absolute;left:8859;top:1149;width:10;height:20" coordorigin="8859,1149" coordsize="10,20" path="m8859,1169l8869,1169,8869,1149,8859,1149,8859,1169xe" filled="true" fillcolor="#000000" stroked="false">
                <v:path arrowok="t"/>
                <v:fill type="solid"/>
              </v:shape>
            </v:group>
            <v:group style="position:absolute;left:8859;top:1169;width:10;height:20" coordorigin="8859,1169" coordsize="10,20">
              <v:shape style="position:absolute;left:8859;top:1169;width:10;height:20" coordorigin="8859,1169" coordsize="10,20" path="m8859,1188l8869,1188,8869,1169,8859,1169,8859,1188xe" filled="true" fillcolor="#000000" stroked="false">
                <v:path arrowok="t"/>
                <v:fill type="solid"/>
              </v:shape>
            </v:group>
            <v:group style="position:absolute;left:8859;top:1188;width:10;height:20" coordorigin="8859,1188" coordsize="10,20">
              <v:shape style="position:absolute;left:8859;top:1188;width:10;height:20" coordorigin="8859,1188" coordsize="10,20" path="m8859,1207l8869,1207,8869,1188,8859,1188,8859,1207xe" filled="true" fillcolor="#000000" stroked="false">
                <v:path arrowok="t"/>
                <v:fill type="solid"/>
              </v:shape>
            </v:group>
            <v:group style="position:absolute;left:8859;top:1207;width:10;height:20" coordorigin="8859,1207" coordsize="10,20">
              <v:shape style="position:absolute;left:8859;top:1207;width:10;height:20" coordorigin="8859,1207" coordsize="10,20" path="m8859,1226l8869,1226,8869,1207,8859,1207,8859,1226xe" filled="true" fillcolor="#000000" stroked="false">
                <v:path arrowok="t"/>
                <v:fill type="solid"/>
              </v:shape>
            </v:group>
            <v:group style="position:absolute;left:8859;top:1226;width:10;height:20" coordorigin="8859,1226" coordsize="10,20">
              <v:shape style="position:absolute;left:8859;top:1226;width:10;height:20" coordorigin="8859,1226" coordsize="10,20" path="m8859,1245l8869,1245,8869,1226,8859,1226,8859,1245xe" filled="true" fillcolor="#000000" stroked="false">
                <v:path arrowok="t"/>
                <v:fill type="solid"/>
              </v:shape>
            </v:group>
            <v:group style="position:absolute;left:8859;top:1245;width:10;height:20" coordorigin="8859,1245" coordsize="10,20">
              <v:shape style="position:absolute;left:8859;top:1245;width:10;height:20" coordorigin="8859,1245" coordsize="10,20" path="m8859,1265l8869,1265,8869,1245,8859,1245,8859,1265xe" filled="true" fillcolor="#000000" stroked="false">
                <v:path arrowok="t"/>
                <v:fill type="solid"/>
              </v:shape>
            </v:group>
            <v:group style="position:absolute;left:8859;top:1265;width:10;height:20" coordorigin="8859,1265" coordsize="10,20">
              <v:shape style="position:absolute;left:8859;top:1265;width:10;height:20" coordorigin="8859,1265" coordsize="10,20" path="m8859,1284l8869,1284,8869,1265,8859,1265,8859,1284xe" filled="true" fillcolor="#000000" stroked="false">
                <v:path arrowok="t"/>
                <v:fill type="solid"/>
              </v:shape>
            </v:group>
            <v:group style="position:absolute;left:8859;top:1284;width:10;height:20" coordorigin="8859,1284" coordsize="10,20">
              <v:shape style="position:absolute;left:8859;top:1284;width:10;height:20" coordorigin="8859,1284" coordsize="10,20" path="m8859,1303l8869,1303,8869,1284,8859,1284,8859,1303xe" filled="true" fillcolor="#000000" stroked="false">
                <v:path arrowok="t"/>
                <v:fill type="solid"/>
              </v:shape>
            </v:group>
            <v:group style="position:absolute;left:8859;top:1303;width:10;height:20" coordorigin="8859,1303" coordsize="10,20">
              <v:shape style="position:absolute;left:8859;top:1303;width:10;height:20" coordorigin="8859,1303" coordsize="10,20" path="m8859,1322l8869,1322,8869,1303,8859,1303,8859,1322xe" filled="true" fillcolor="#000000" stroked="false">
                <v:path arrowok="t"/>
                <v:fill type="solid"/>
              </v:shape>
            </v:group>
            <v:group style="position:absolute;left:8859;top:1322;width:10;height:20" coordorigin="8859,1322" coordsize="10,20">
              <v:shape style="position:absolute;left:8859;top:1322;width:10;height:20" coordorigin="8859,1322" coordsize="10,20" path="m8859,1341l8869,1341,8869,1322,8859,1322,8859,1341xe" filled="true" fillcolor="#000000" stroked="false">
                <v:path arrowok="t"/>
                <v:fill type="solid"/>
              </v:shape>
            </v:group>
            <v:group style="position:absolute;left:8859;top:1341;width:10;height:20" coordorigin="8859,1341" coordsize="10,20">
              <v:shape style="position:absolute;left:8859;top:1341;width:10;height:20" coordorigin="8859,1341" coordsize="10,20" path="m8859,1361l8869,1361,8869,1341,8859,1341,8859,1361xe" filled="true" fillcolor="#000000" stroked="false">
                <v:path arrowok="t"/>
                <v:fill type="solid"/>
              </v:shape>
            </v:group>
            <v:group style="position:absolute;left:8859;top:1361;width:10;height:20" coordorigin="8859,1361" coordsize="10,20">
              <v:shape style="position:absolute;left:8859;top:1361;width:10;height:20" coordorigin="8859,1361" coordsize="10,20" path="m8859,1380l8869,1380,8869,1361,8859,1361,8859,1380xe" filled="true" fillcolor="#000000" stroked="false">
                <v:path arrowok="t"/>
                <v:fill type="solid"/>
              </v:shape>
            </v:group>
            <v:group style="position:absolute;left:8859;top:1380;width:10;height:20" coordorigin="8859,1380" coordsize="10,20">
              <v:shape style="position:absolute;left:8859;top:1380;width:10;height:20" coordorigin="8859,1380" coordsize="10,20" path="m8859,1399l8869,1399,8869,1380,8859,1380,8859,1399xe" filled="true" fillcolor="#000000" stroked="false">
                <v:path arrowok="t"/>
                <v:fill type="solid"/>
              </v:shape>
            </v:group>
            <v:group style="position:absolute;left:8859;top:1399;width:10;height:20" coordorigin="8859,1399" coordsize="10,20">
              <v:shape style="position:absolute;left:8859;top:1399;width:10;height:20" coordorigin="8859,1399" coordsize="10,20" path="m8859,1418l8869,1418,8869,1399,8859,1399,8859,1418xe" filled="true" fillcolor="#000000" stroked="false">
                <v:path arrowok="t"/>
                <v:fill type="solid"/>
              </v:shape>
            </v:group>
            <v:group style="position:absolute;left:8859;top:1418;width:10;height:20" coordorigin="8859,1418" coordsize="10,20">
              <v:shape style="position:absolute;left:8859;top:1418;width:10;height:20" coordorigin="8859,1418" coordsize="10,20" path="m8859,1437l8869,1437,8869,1418,8859,1418,8859,1437xe" filled="true" fillcolor="#000000" stroked="false">
                <v:path arrowok="t"/>
                <v:fill type="solid"/>
              </v:shape>
            </v:group>
            <v:group style="position:absolute;left:8859;top:1437;width:10;height:20" coordorigin="8859,1437" coordsize="10,20">
              <v:shape style="position:absolute;left:8859;top:1437;width:10;height:20" coordorigin="8859,1437" coordsize="10,20" path="m8859,1457l8869,1457,8869,1437,8859,1437,8859,1457xe" filled="true" fillcolor="#000000" stroked="false">
                <v:path arrowok="t"/>
                <v:fill type="solid"/>
              </v:shape>
            </v:group>
            <v:group style="position:absolute;left:8859;top:1465;width:10;height:2" coordorigin="8859,1465" coordsize="10,2">
              <v:shape style="position:absolute;left:8859;top:1465;width:10;height:2" coordorigin="8859,1465" coordsize="10,0" path="m8859,1465l8869,1465e" filled="false" stroked="true" strokeweight=".84003pt" strokecolor="#000000">
                <v:path arrowok="t"/>
              </v:shape>
            </v:group>
            <v:group style="position:absolute;left:10065;top:381;width:10;height:20" coordorigin="10065,381" coordsize="10,20">
              <v:shape style="position:absolute;left:10065;top:381;width:10;height:20" coordorigin="10065,381" coordsize="10,20" path="m10065,401l10074,401,10074,381,10065,381,10065,401xe" filled="true" fillcolor="#000000" stroked="false">
                <v:path arrowok="t"/>
                <v:fill type="solid"/>
              </v:shape>
            </v:group>
            <v:group style="position:absolute;left:10065;top:401;width:10;height:20" coordorigin="10065,401" coordsize="10,20">
              <v:shape style="position:absolute;left:10065;top:401;width:10;height:20" coordorigin="10065,401" coordsize="10,20" path="m10065,420l10074,420,10074,401,10065,401,10065,420xe" filled="true" fillcolor="#000000" stroked="false">
                <v:path arrowok="t"/>
                <v:fill type="solid"/>
              </v:shape>
            </v:group>
            <v:group style="position:absolute;left:10065;top:420;width:10;height:20" coordorigin="10065,420" coordsize="10,20">
              <v:shape style="position:absolute;left:10065;top:420;width:10;height:20" coordorigin="10065,420" coordsize="10,20" path="m10065,439l10074,439,10074,420,10065,420,10065,439xe" filled="true" fillcolor="#000000" stroked="false">
                <v:path arrowok="t"/>
                <v:fill type="solid"/>
              </v:shape>
            </v:group>
            <v:group style="position:absolute;left:10065;top:439;width:10;height:20" coordorigin="10065,439" coordsize="10,20">
              <v:shape style="position:absolute;left:10065;top:439;width:10;height:20" coordorigin="10065,439" coordsize="10,20" path="m10065,458l10074,458,10074,439,10065,439,10065,458xe" filled="true" fillcolor="#000000" stroked="false">
                <v:path arrowok="t"/>
                <v:fill type="solid"/>
              </v:shape>
            </v:group>
            <v:group style="position:absolute;left:10065;top:458;width:10;height:20" coordorigin="10065,458" coordsize="10,20">
              <v:shape style="position:absolute;left:10065;top:458;width:10;height:20" coordorigin="10065,458" coordsize="10,20" path="m10065,477l10074,477,10074,458,10065,458,10065,477xe" filled="true" fillcolor="#000000" stroked="false">
                <v:path arrowok="t"/>
                <v:fill type="solid"/>
              </v:shape>
            </v:group>
            <v:group style="position:absolute;left:10065;top:477;width:10;height:20" coordorigin="10065,477" coordsize="10,20">
              <v:shape style="position:absolute;left:10065;top:477;width:10;height:20" coordorigin="10065,477" coordsize="10,20" path="m10065,497l10074,497,10074,477,10065,477,10065,497xe" filled="true" fillcolor="#000000" stroked="false">
                <v:path arrowok="t"/>
                <v:fill type="solid"/>
              </v:shape>
            </v:group>
            <v:group style="position:absolute;left:10065;top:497;width:10;height:20" coordorigin="10065,497" coordsize="10,20">
              <v:shape style="position:absolute;left:10065;top:497;width:10;height:20" coordorigin="10065,497" coordsize="10,20" path="m10065,516l10074,516,10074,497,10065,497,10065,516xe" filled="true" fillcolor="#000000" stroked="false">
                <v:path arrowok="t"/>
                <v:fill type="solid"/>
              </v:shape>
            </v:group>
            <v:group style="position:absolute;left:10065;top:516;width:10;height:20" coordorigin="10065,516" coordsize="10,20">
              <v:shape style="position:absolute;left:10065;top:516;width:10;height:20" coordorigin="10065,516" coordsize="10,20" path="m10065,535l10074,535,10074,516,10065,516,10065,535xe" filled="true" fillcolor="#000000" stroked="false">
                <v:path arrowok="t"/>
                <v:fill type="solid"/>
              </v:shape>
            </v:group>
            <v:group style="position:absolute;left:10065;top:535;width:10;height:20" coordorigin="10065,535" coordsize="10,20">
              <v:shape style="position:absolute;left:10065;top:535;width:10;height:20" coordorigin="10065,535" coordsize="10,20" path="m10065,554l10074,554,10074,535,10065,535,10065,554xe" filled="true" fillcolor="#000000" stroked="false">
                <v:path arrowok="t"/>
                <v:fill type="solid"/>
              </v:shape>
            </v:group>
            <v:group style="position:absolute;left:10065;top:554;width:10;height:20" coordorigin="10065,554" coordsize="10,20">
              <v:shape style="position:absolute;left:10065;top:554;width:10;height:20" coordorigin="10065,554" coordsize="10,20" path="m10065,573l10074,573,10074,554,10065,554,10065,573xe" filled="true" fillcolor="#000000" stroked="false">
                <v:path arrowok="t"/>
                <v:fill type="solid"/>
              </v:shape>
            </v:group>
            <v:group style="position:absolute;left:10065;top:573;width:10;height:20" coordorigin="10065,573" coordsize="10,20">
              <v:shape style="position:absolute;left:10065;top:573;width:10;height:20" coordorigin="10065,573" coordsize="10,20" path="m10065,593l10074,593,10074,573,10065,573,10065,593xe" filled="true" fillcolor="#000000" stroked="false">
                <v:path arrowok="t"/>
                <v:fill type="solid"/>
              </v:shape>
            </v:group>
            <v:group style="position:absolute;left:10065;top:593;width:10;height:20" coordorigin="10065,593" coordsize="10,20">
              <v:shape style="position:absolute;left:10065;top:593;width:10;height:20" coordorigin="10065,593" coordsize="10,20" path="m10065,612l10074,612,10074,593,10065,593,10065,612xe" filled="true" fillcolor="#000000" stroked="false">
                <v:path arrowok="t"/>
                <v:fill type="solid"/>
              </v:shape>
            </v:group>
            <v:group style="position:absolute;left:10065;top:612;width:10;height:20" coordorigin="10065,612" coordsize="10,20">
              <v:shape style="position:absolute;left:10065;top:612;width:10;height:20" coordorigin="10065,612" coordsize="10,20" path="m10065,631l10074,631,10074,612,10065,612,10065,631xe" filled="true" fillcolor="#000000" stroked="false">
                <v:path arrowok="t"/>
                <v:fill type="solid"/>
              </v:shape>
            </v:group>
            <v:group style="position:absolute;left:10065;top:631;width:10;height:20" coordorigin="10065,631" coordsize="10,20">
              <v:shape style="position:absolute;left:10065;top:631;width:10;height:20" coordorigin="10065,631" coordsize="10,20" path="m10065,650l10074,650,10074,631,10065,631,10065,650xe" filled="true" fillcolor="#000000" stroked="false">
                <v:path arrowok="t"/>
                <v:fill type="solid"/>
              </v:shape>
            </v:group>
            <v:group style="position:absolute;left:10065;top:650;width:10;height:20" coordorigin="10065,650" coordsize="10,20">
              <v:shape style="position:absolute;left:10065;top:650;width:10;height:20" coordorigin="10065,650" coordsize="10,20" path="m10065,669l10074,669,10074,650,10065,650,10065,669xe" filled="true" fillcolor="#000000" stroked="false">
                <v:path arrowok="t"/>
                <v:fill type="solid"/>
              </v:shape>
            </v:group>
            <v:group style="position:absolute;left:10065;top:669;width:10;height:20" coordorigin="10065,669" coordsize="10,20">
              <v:shape style="position:absolute;left:10065;top:669;width:10;height:20" coordorigin="10065,669" coordsize="10,20" path="m10065,689l10074,689,10074,669,10065,669,10065,689xe" filled="true" fillcolor="#000000" stroked="false">
                <v:path arrowok="t"/>
                <v:fill type="solid"/>
              </v:shape>
            </v:group>
            <v:group style="position:absolute;left:10065;top:689;width:10;height:20" coordorigin="10065,689" coordsize="10,20">
              <v:shape style="position:absolute;left:10065;top:689;width:10;height:20" coordorigin="10065,689" coordsize="10,20" path="m10065,708l10074,708,10074,689,10065,689,10065,708xe" filled="true" fillcolor="#000000" stroked="false">
                <v:path arrowok="t"/>
                <v:fill type="solid"/>
              </v:shape>
            </v:group>
            <v:group style="position:absolute;left:10065;top:708;width:10;height:20" coordorigin="10065,708" coordsize="10,20">
              <v:shape style="position:absolute;left:10065;top:708;width:10;height:20" coordorigin="10065,708" coordsize="10,20" path="m10065,727l10074,727,10074,708,10065,708,10065,727xe" filled="true" fillcolor="#000000" stroked="false">
                <v:path arrowok="t"/>
                <v:fill type="solid"/>
              </v:shape>
            </v:group>
            <v:group style="position:absolute;left:10065;top:727;width:10;height:20" coordorigin="10065,727" coordsize="10,20">
              <v:shape style="position:absolute;left:10065;top:727;width:10;height:20" coordorigin="10065,727" coordsize="10,20" path="m10065,746l10074,746,10074,727,10065,727,10065,746xe" filled="true" fillcolor="#000000" stroked="false">
                <v:path arrowok="t"/>
                <v:fill type="solid"/>
              </v:shape>
            </v:group>
            <v:group style="position:absolute;left:10065;top:746;width:10;height:20" coordorigin="10065,746" coordsize="10,20">
              <v:shape style="position:absolute;left:10065;top:746;width:10;height:20" coordorigin="10065,746" coordsize="10,20" path="m10065,765l10074,765,10074,746,10065,746,10065,765xe" filled="true" fillcolor="#000000" stroked="false">
                <v:path arrowok="t"/>
                <v:fill type="solid"/>
              </v:shape>
            </v:group>
            <v:group style="position:absolute;left:10065;top:765;width:10;height:20" coordorigin="10065,765" coordsize="10,20">
              <v:shape style="position:absolute;left:10065;top:765;width:10;height:20" coordorigin="10065,765" coordsize="10,20" path="m10065,785l10074,785,10074,765,10065,765,10065,785xe" filled="true" fillcolor="#000000" stroked="false">
                <v:path arrowok="t"/>
                <v:fill type="solid"/>
              </v:shape>
            </v:group>
            <v:group style="position:absolute;left:10065;top:785;width:10;height:20" coordorigin="10065,785" coordsize="10,20">
              <v:shape style="position:absolute;left:10065;top:785;width:10;height:20" coordorigin="10065,785" coordsize="10,20" path="m10065,804l10074,804,10074,785,10065,785,10065,804xe" filled="true" fillcolor="#000000" stroked="false">
                <v:path arrowok="t"/>
                <v:fill type="solid"/>
              </v:shape>
            </v:group>
            <v:group style="position:absolute;left:10065;top:804;width:10;height:20" coordorigin="10065,804" coordsize="10,20">
              <v:shape style="position:absolute;left:10065;top:804;width:10;height:20" coordorigin="10065,804" coordsize="10,20" path="m10065,823l10074,823,10074,804,10065,804,10065,823xe" filled="true" fillcolor="#000000" stroked="false">
                <v:path arrowok="t"/>
                <v:fill type="solid"/>
              </v:shape>
            </v:group>
            <v:group style="position:absolute;left:10065;top:823;width:10;height:20" coordorigin="10065,823" coordsize="10,20">
              <v:shape style="position:absolute;left:10065;top:823;width:10;height:20" coordorigin="10065,823" coordsize="10,20" path="m10065,842l10074,842,10074,823,10065,823,10065,842xe" filled="true" fillcolor="#000000" stroked="false">
                <v:path arrowok="t"/>
                <v:fill type="solid"/>
              </v:shape>
            </v:group>
            <v:group style="position:absolute;left:10065;top:842;width:10;height:20" coordorigin="10065,842" coordsize="10,20">
              <v:shape style="position:absolute;left:10065;top:842;width:10;height:20" coordorigin="10065,842" coordsize="10,20" path="m10065,861l10074,861,10074,842,10065,842,10065,861xe" filled="true" fillcolor="#000000" stroked="false">
                <v:path arrowok="t"/>
                <v:fill type="solid"/>
              </v:shape>
            </v:group>
            <v:group style="position:absolute;left:10065;top:861;width:10;height:20" coordorigin="10065,861" coordsize="10,20">
              <v:shape style="position:absolute;left:10065;top:861;width:10;height:20" coordorigin="10065,861" coordsize="10,20" path="m10065,881l10074,881,10074,861,10065,861,10065,881xe" filled="true" fillcolor="#000000" stroked="false">
                <v:path arrowok="t"/>
                <v:fill type="solid"/>
              </v:shape>
            </v:group>
            <v:group style="position:absolute;left:10065;top:881;width:10;height:20" coordorigin="10065,881" coordsize="10,20">
              <v:shape style="position:absolute;left:10065;top:881;width:10;height:20" coordorigin="10065,881" coordsize="10,20" path="m10065,900l10074,900,10074,881,10065,881,10065,900xe" filled="true" fillcolor="#000000" stroked="false">
                <v:path arrowok="t"/>
                <v:fill type="solid"/>
              </v:shape>
            </v:group>
            <v:group style="position:absolute;left:10065;top:900;width:10;height:20" coordorigin="10065,900" coordsize="10,20">
              <v:shape style="position:absolute;left:10065;top:900;width:10;height:20" coordorigin="10065,900" coordsize="10,20" path="m10065,919l10074,919,10074,900,10065,900,10065,919xe" filled="true" fillcolor="#000000" stroked="false">
                <v:path arrowok="t"/>
                <v:fill type="solid"/>
              </v:shape>
            </v:group>
            <v:group style="position:absolute;left:10065;top:919;width:10;height:20" coordorigin="10065,919" coordsize="10,20">
              <v:shape style="position:absolute;left:10065;top:919;width:10;height:20" coordorigin="10065,919" coordsize="10,20" path="m10065,938l10074,938,10074,919,10065,919,10065,938xe" filled="true" fillcolor="#000000" stroked="false">
                <v:path arrowok="t"/>
                <v:fill type="solid"/>
              </v:shape>
            </v:group>
            <v:group style="position:absolute;left:10065;top:938;width:10;height:20" coordorigin="10065,938" coordsize="10,20">
              <v:shape style="position:absolute;left:10065;top:938;width:10;height:20" coordorigin="10065,938" coordsize="10,20" path="m10065,957l10074,957,10074,938,10065,938,10065,957xe" filled="true" fillcolor="#000000" stroked="false">
                <v:path arrowok="t"/>
                <v:fill type="solid"/>
              </v:shape>
            </v:group>
            <v:group style="position:absolute;left:10065;top:957;width:10;height:20" coordorigin="10065,957" coordsize="10,20">
              <v:shape style="position:absolute;left:10065;top:957;width:10;height:20" coordorigin="10065,957" coordsize="10,20" path="m10065,977l10074,977,10074,957,10065,957,10065,977xe" filled="true" fillcolor="#000000" stroked="false">
                <v:path arrowok="t"/>
                <v:fill type="solid"/>
              </v:shape>
            </v:group>
            <v:group style="position:absolute;left:10065;top:977;width:10;height:20" coordorigin="10065,977" coordsize="10,20">
              <v:shape style="position:absolute;left:10065;top:977;width:10;height:20" coordorigin="10065,977" coordsize="10,20" path="m10065,996l10074,996,10074,977,10065,977,10065,996xe" filled="true" fillcolor="#000000" stroked="false">
                <v:path arrowok="t"/>
                <v:fill type="solid"/>
              </v:shape>
            </v:group>
            <v:group style="position:absolute;left:10065;top:996;width:10;height:20" coordorigin="10065,996" coordsize="10,20">
              <v:shape style="position:absolute;left:10065;top:996;width:10;height:20" coordorigin="10065,996" coordsize="10,20" path="m10065,1015l10074,1015,10074,996,10065,996,10065,1015xe" filled="true" fillcolor="#000000" stroked="false">
                <v:path arrowok="t"/>
                <v:fill type="solid"/>
              </v:shape>
            </v:group>
            <v:group style="position:absolute;left:10065;top:1015;width:10;height:20" coordorigin="10065,1015" coordsize="10,20">
              <v:shape style="position:absolute;left:10065;top:1015;width:10;height:20" coordorigin="10065,1015" coordsize="10,20" path="m10065,1034l10074,1034,10074,1015,10065,1015,10065,1034xe" filled="true" fillcolor="#000000" stroked="false">
                <v:path arrowok="t"/>
                <v:fill type="solid"/>
              </v:shape>
            </v:group>
            <v:group style="position:absolute;left:10065;top:1034;width:10;height:20" coordorigin="10065,1034" coordsize="10,20">
              <v:shape style="position:absolute;left:10065;top:1034;width:10;height:20" coordorigin="10065,1034" coordsize="10,20" path="m10065,1053l10074,1053,10074,1034,10065,1034,10065,1053xe" filled="true" fillcolor="#000000" stroked="false">
                <v:path arrowok="t"/>
                <v:fill type="solid"/>
              </v:shape>
            </v:group>
            <v:group style="position:absolute;left:10065;top:1053;width:10;height:20" coordorigin="10065,1053" coordsize="10,20">
              <v:shape style="position:absolute;left:10065;top:1053;width:10;height:20" coordorigin="10065,1053" coordsize="10,20" path="m10065,1073l10074,1073,10074,1053,10065,1053,10065,1073xe" filled="true" fillcolor="#000000" stroked="false">
                <v:path arrowok="t"/>
                <v:fill type="solid"/>
              </v:shape>
            </v:group>
            <v:group style="position:absolute;left:10065;top:1073;width:10;height:20" coordorigin="10065,1073" coordsize="10,20">
              <v:shape style="position:absolute;left:10065;top:1073;width:10;height:20" coordorigin="10065,1073" coordsize="10,20" path="m10065,1092l10074,1092,10074,1073,10065,1073,10065,1092xe" filled="true" fillcolor="#000000" stroked="false">
                <v:path arrowok="t"/>
                <v:fill type="solid"/>
              </v:shape>
            </v:group>
            <v:group style="position:absolute;left:10065;top:1092;width:10;height:20" coordorigin="10065,1092" coordsize="10,20">
              <v:shape style="position:absolute;left:10065;top:1092;width:10;height:20" coordorigin="10065,1092" coordsize="10,20" path="m10065,1111l10074,1111,10074,1092,10065,1092,10065,1111xe" filled="true" fillcolor="#000000" stroked="false">
                <v:path arrowok="t"/>
                <v:fill type="solid"/>
              </v:shape>
            </v:group>
            <v:group style="position:absolute;left:10065;top:1111;width:10;height:20" coordorigin="10065,1111" coordsize="10,20">
              <v:shape style="position:absolute;left:10065;top:1111;width:10;height:20" coordorigin="10065,1111" coordsize="10,20" path="m10065,1130l10074,1130,10074,1111,10065,1111,10065,1130xe" filled="true" fillcolor="#000000" stroked="false">
                <v:path arrowok="t"/>
                <v:fill type="solid"/>
              </v:shape>
            </v:group>
            <v:group style="position:absolute;left:10065;top:1130;width:10;height:20" coordorigin="10065,1130" coordsize="10,20">
              <v:shape style="position:absolute;left:10065;top:1130;width:10;height:20" coordorigin="10065,1130" coordsize="10,20" path="m10065,1149l10074,1149,10074,1130,10065,1130,10065,1149xe" filled="true" fillcolor="#000000" stroked="false">
                <v:path arrowok="t"/>
                <v:fill type="solid"/>
              </v:shape>
            </v:group>
            <v:group style="position:absolute;left:10065;top:1149;width:10;height:20" coordorigin="10065,1149" coordsize="10,20">
              <v:shape style="position:absolute;left:10065;top:1149;width:10;height:20" coordorigin="10065,1149" coordsize="10,20" path="m10065,1169l10074,1169,10074,1149,10065,1149,10065,1169xe" filled="true" fillcolor="#000000" stroked="false">
                <v:path arrowok="t"/>
                <v:fill type="solid"/>
              </v:shape>
            </v:group>
            <v:group style="position:absolute;left:10065;top:1169;width:10;height:20" coordorigin="10065,1169" coordsize="10,20">
              <v:shape style="position:absolute;left:10065;top:1169;width:10;height:20" coordorigin="10065,1169" coordsize="10,20" path="m10065,1188l10074,1188,10074,1169,10065,1169,10065,1188xe" filled="true" fillcolor="#000000" stroked="false">
                <v:path arrowok="t"/>
                <v:fill type="solid"/>
              </v:shape>
            </v:group>
            <v:group style="position:absolute;left:10065;top:1188;width:10;height:20" coordorigin="10065,1188" coordsize="10,20">
              <v:shape style="position:absolute;left:10065;top:1188;width:10;height:20" coordorigin="10065,1188" coordsize="10,20" path="m10065,1207l10074,1207,10074,1188,10065,1188,10065,1207xe" filled="true" fillcolor="#000000" stroked="false">
                <v:path arrowok="t"/>
                <v:fill type="solid"/>
              </v:shape>
            </v:group>
            <v:group style="position:absolute;left:10065;top:1207;width:10;height:20" coordorigin="10065,1207" coordsize="10,20">
              <v:shape style="position:absolute;left:10065;top:1207;width:10;height:20" coordorigin="10065,1207" coordsize="10,20" path="m10065,1226l10074,1226,10074,1207,10065,1207,10065,1226xe" filled="true" fillcolor="#000000" stroked="false">
                <v:path arrowok="t"/>
                <v:fill type="solid"/>
              </v:shape>
            </v:group>
            <v:group style="position:absolute;left:10065;top:1226;width:10;height:20" coordorigin="10065,1226" coordsize="10,20">
              <v:shape style="position:absolute;left:10065;top:1226;width:10;height:20" coordorigin="10065,1226" coordsize="10,20" path="m10065,1245l10074,1245,10074,1226,10065,1226,10065,1245xe" filled="true" fillcolor="#000000" stroked="false">
                <v:path arrowok="t"/>
                <v:fill type="solid"/>
              </v:shape>
            </v:group>
            <v:group style="position:absolute;left:10065;top:1245;width:10;height:20" coordorigin="10065,1245" coordsize="10,20">
              <v:shape style="position:absolute;left:10065;top:1245;width:10;height:20" coordorigin="10065,1245" coordsize="10,20" path="m10065,1265l10074,1265,10074,1245,10065,1245,10065,1265xe" filled="true" fillcolor="#000000" stroked="false">
                <v:path arrowok="t"/>
                <v:fill type="solid"/>
              </v:shape>
            </v:group>
            <v:group style="position:absolute;left:10065;top:1265;width:10;height:20" coordorigin="10065,1265" coordsize="10,20">
              <v:shape style="position:absolute;left:10065;top:1265;width:10;height:20" coordorigin="10065,1265" coordsize="10,20" path="m10065,1284l10074,1284,10074,1265,10065,1265,10065,1284xe" filled="true" fillcolor="#000000" stroked="false">
                <v:path arrowok="t"/>
                <v:fill type="solid"/>
              </v:shape>
            </v:group>
            <v:group style="position:absolute;left:10065;top:1284;width:10;height:20" coordorigin="10065,1284" coordsize="10,20">
              <v:shape style="position:absolute;left:10065;top:1284;width:10;height:20" coordorigin="10065,1284" coordsize="10,20" path="m10065,1303l10074,1303,10074,1284,10065,1284,10065,1303xe" filled="true" fillcolor="#000000" stroked="false">
                <v:path arrowok="t"/>
                <v:fill type="solid"/>
              </v:shape>
            </v:group>
            <v:group style="position:absolute;left:10065;top:1303;width:10;height:20" coordorigin="10065,1303" coordsize="10,20">
              <v:shape style="position:absolute;left:10065;top:1303;width:10;height:20" coordorigin="10065,1303" coordsize="10,20" path="m10065,1322l10074,1322,10074,1303,10065,1303,10065,1322xe" filled="true" fillcolor="#000000" stroked="false">
                <v:path arrowok="t"/>
                <v:fill type="solid"/>
              </v:shape>
            </v:group>
            <v:group style="position:absolute;left:10065;top:1322;width:10;height:20" coordorigin="10065,1322" coordsize="10,20">
              <v:shape style="position:absolute;left:10065;top:1322;width:10;height:20" coordorigin="10065,1322" coordsize="10,20" path="m10065,1341l10074,1341,10074,1322,10065,1322,10065,1341xe" filled="true" fillcolor="#000000" stroked="false">
                <v:path arrowok="t"/>
                <v:fill type="solid"/>
              </v:shape>
            </v:group>
            <v:group style="position:absolute;left:10065;top:1341;width:10;height:20" coordorigin="10065,1341" coordsize="10,20">
              <v:shape style="position:absolute;left:10065;top:1341;width:10;height:20" coordorigin="10065,1341" coordsize="10,20" path="m10065,1361l10074,1361,10074,1341,10065,1341,10065,1361xe" filled="true" fillcolor="#000000" stroked="false">
                <v:path arrowok="t"/>
                <v:fill type="solid"/>
              </v:shape>
            </v:group>
            <v:group style="position:absolute;left:10065;top:1361;width:10;height:20" coordorigin="10065,1361" coordsize="10,20">
              <v:shape style="position:absolute;left:10065;top:1361;width:10;height:20" coordorigin="10065,1361" coordsize="10,20" path="m10065,1380l10074,1380,10074,1361,10065,1361,10065,1380xe" filled="true" fillcolor="#000000" stroked="false">
                <v:path arrowok="t"/>
                <v:fill type="solid"/>
              </v:shape>
            </v:group>
            <v:group style="position:absolute;left:10065;top:1380;width:10;height:20" coordorigin="10065,1380" coordsize="10,20">
              <v:shape style="position:absolute;left:10065;top:1380;width:10;height:20" coordorigin="10065,1380" coordsize="10,20" path="m10065,1399l10074,1399,10074,1380,10065,1380,10065,1399xe" filled="true" fillcolor="#000000" stroked="false">
                <v:path arrowok="t"/>
                <v:fill type="solid"/>
              </v:shape>
            </v:group>
            <v:group style="position:absolute;left:10065;top:1399;width:10;height:20" coordorigin="10065,1399" coordsize="10,20">
              <v:shape style="position:absolute;left:10065;top:1399;width:10;height:20" coordorigin="10065,1399" coordsize="10,20" path="m10065,1418l10074,1418,10074,1399,10065,1399,10065,1418xe" filled="true" fillcolor="#000000" stroked="false">
                <v:path arrowok="t"/>
                <v:fill type="solid"/>
              </v:shape>
            </v:group>
            <v:group style="position:absolute;left:10065;top:1418;width:10;height:20" coordorigin="10065,1418" coordsize="10,20">
              <v:shape style="position:absolute;left:10065;top:1418;width:10;height:20" coordorigin="10065,1418" coordsize="10,20" path="m10065,1437l10074,1437,10074,1418,10065,1418,10065,1437xe" filled="true" fillcolor="#000000" stroked="false">
                <v:path arrowok="t"/>
                <v:fill type="solid"/>
              </v:shape>
            </v:group>
            <v:group style="position:absolute;left:10065;top:1437;width:10;height:20" coordorigin="10065,1437" coordsize="10,20">
              <v:shape style="position:absolute;left:10065;top:1437;width:10;height:20" coordorigin="10065,1437" coordsize="10,20" path="m10065,1457l10074,1457,10074,1437,10065,1437,10065,1457xe" filled="true" fillcolor="#000000" stroked="false">
                <v:path arrowok="t"/>
                <v:fill type="solid"/>
              </v:shape>
            </v:group>
            <v:group style="position:absolute;left:10065;top:1465;width:10;height:2" coordorigin="10065,1465" coordsize="10,2">
              <v:shape style="position:absolute;left:10065;top:1465;width:10;height:2" coordorigin="10065,1465" coordsize="10,0" path="m10065,1465l10074,1465e" filled="false" stroked="true" strokeweight=".84003pt" strokecolor="#000000">
                <v:path arrowok="t"/>
              </v:shape>
            </v:group>
            <v:group style="position:absolute;left:11037;top:381;width:10;height:20" coordorigin="11037,381" coordsize="10,20">
              <v:shape style="position:absolute;left:11037;top:381;width:10;height:20" coordorigin="11037,381" coordsize="10,20" path="m11037,401l11046,401,11046,381,11037,381,11037,401xe" filled="true" fillcolor="#000000" stroked="false">
                <v:path arrowok="t"/>
                <v:fill type="solid"/>
              </v:shape>
            </v:group>
            <v:group style="position:absolute;left:11037;top:401;width:10;height:20" coordorigin="11037,401" coordsize="10,20">
              <v:shape style="position:absolute;left:11037;top:401;width:10;height:20" coordorigin="11037,401" coordsize="10,20" path="m11037,420l11046,420,11046,401,11037,401,11037,420xe" filled="true" fillcolor="#000000" stroked="false">
                <v:path arrowok="t"/>
                <v:fill type="solid"/>
              </v:shape>
            </v:group>
            <v:group style="position:absolute;left:11037;top:420;width:10;height:20" coordorigin="11037,420" coordsize="10,20">
              <v:shape style="position:absolute;left:11037;top:420;width:10;height:20" coordorigin="11037,420" coordsize="10,20" path="m11037,439l11046,439,11046,420,11037,420,11037,439xe" filled="true" fillcolor="#000000" stroked="false">
                <v:path arrowok="t"/>
                <v:fill type="solid"/>
              </v:shape>
            </v:group>
            <v:group style="position:absolute;left:11037;top:439;width:10;height:20" coordorigin="11037,439" coordsize="10,20">
              <v:shape style="position:absolute;left:11037;top:439;width:10;height:20" coordorigin="11037,439" coordsize="10,20" path="m11037,458l11046,458,11046,439,11037,439,11037,458xe" filled="true" fillcolor="#000000" stroked="false">
                <v:path arrowok="t"/>
                <v:fill type="solid"/>
              </v:shape>
            </v:group>
            <v:group style="position:absolute;left:11037;top:458;width:10;height:20" coordorigin="11037,458" coordsize="10,20">
              <v:shape style="position:absolute;left:11037;top:458;width:10;height:20" coordorigin="11037,458" coordsize="10,20" path="m11037,477l11046,477,11046,458,11037,458,11037,477xe" filled="true" fillcolor="#000000" stroked="false">
                <v:path arrowok="t"/>
                <v:fill type="solid"/>
              </v:shape>
            </v:group>
            <v:group style="position:absolute;left:11037;top:477;width:10;height:20" coordorigin="11037,477" coordsize="10,20">
              <v:shape style="position:absolute;left:11037;top:477;width:10;height:20" coordorigin="11037,477" coordsize="10,20" path="m11037,497l11046,497,11046,477,11037,477,11037,497xe" filled="true" fillcolor="#000000" stroked="false">
                <v:path arrowok="t"/>
                <v:fill type="solid"/>
              </v:shape>
            </v:group>
            <v:group style="position:absolute;left:11037;top:497;width:10;height:20" coordorigin="11037,497" coordsize="10,20">
              <v:shape style="position:absolute;left:11037;top:497;width:10;height:20" coordorigin="11037,497" coordsize="10,20" path="m11037,516l11046,516,11046,497,11037,497,11037,516xe" filled="true" fillcolor="#000000" stroked="false">
                <v:path arrowok="t"/>
                <v:fill type="solid"/>
              </v:shape>
            </v:group>
            <v:group style="position:absolute;left:11037;top:516;width:10;height:20" coordorigin="11037,516" coordsize="10,20">
              <v:shape style="position:absolute;left:11037;top:516;width:10;height:20" coordorigin="11037,516" coordsize="10,20" path="m11037,535l11046,535,11046,516,11037,516,11037,535xe" filled="true" fillcolor="#000000" stroked="false">
                <v:path arrowok="t"/>
                <v:fill type="solid"/>
              </v:shape>
            </v:group>
            <v:group style="position:absolute;left:11037;top:535;width:10;height:20" coordorigin="11037,535" coordsize="10,20">
              <v:shape style="position:absolute;left:11037;top:535;width:10;height:20" coordorigin="11037,535" coordsize="10,20" path="m11037,554l11046,554,11046,535,11037,535,11037,554xe" filled="true" fillcolor="#000000" stroked="false">
                <v:path arrowok="t"/>
                <v:fill type="solid"/>
              </v:shape>
            </v:group>
            <v:group style="position:absolute;left:11037;top:554;width:10;height:20" coordorigin="11037,554" coordsize="10,20">
              <v:shape style="position:absolute;left:11037;top:554;width:10;height:20" coordorigin="11037,554" coordsize="10,20" path="m11037,573l11046,573,11046,554,11037,554,11037,573xe" filled="true" fillcolor="#000000" stroked="false">
                <v:path arrowok="t"/>
                <v:fill type="solid"/>
              </v:shape>
            </v:group>
            <v:group style="position:absolute;left:11037;top:573;width:10;height:20" coordorigin="11037,573" coordsize="10,20">
              <v:shape style="position:absolute;left:11037;top:573;width:10;height:20" coordorigin="11037,573" coordsize="10,20" path="m11037,593l11046,593,11046,573,11037,573,11037,593xe" filled="true" fillcolor="#000000" stroked="false">
                <v:path arrowok="t"/>
                <v:fill type="solid"/>
              </v:shape>
            </v:group>
            <v:group style="position:absolute;left:11037;top:593;width:10;height:20" coordorigin="11037,593" coordsize="10,20">
              <v:shape style="position:absolute;left:11037;top:593;width:10;height:20" coordorigin="11037,593" coordsize="10,20" path="m11037,612l11046,612,11046,593,11037,593,11037,612xe" filled="true" fillcolor="#000000" stroked="false">
                <v:path arrowok="t"/>
                <v:fill type="solid"/>
              </v:shape>
            </v:group>
            <v:group style="position:absolute;left:11037;top:612;width:10;height:20" coordorigin="11037,612" coordsize="10,20">
              <v:shape style="position:absolute;left:11037;top:612;width:10;height:20" coordorigin="11037,612" coordsize="10,20" path="m11037,631l11046,631,11046,612,11037,612,11037,631xe" filled="true" fillcolor="#000000" stroked="false">
                <v:path arrowok="t"/>
                <v:fill type="solid"/>
              </v:shape>
            </v:group>
            <v:group style="position:absolute;left:11037;top:631;width:10;height:20" coordorigin="11037,631" coordsize="10,20">
              <v:shape style="position:absolute;left:11037;top:631;width:10;height:20" coordorigin="11037,631" coordsize="10,20" path="m11037,650l11046,650,11046,631,11037,631,11037,650xe" filled="true" fillcolor="#000000" stroked="false">
                <v:path arrowok="t"/>
                <v:fill type="solid"/>
              </v:shape>
            </v:group>
            <v:group style="position:absolute;left:11037;top:650;width:10;height:20" coordorigin="11037,650" coordsize="10,20">
              <v:shape style="position:absolute;left:11037;top:650;width:10;height:20" coordorigin="11037,650" coordsize="10,20" path="m11037,669l11046,669,11046,650,11037,650,11037,669xe" filled="true" fillcolor="#000000" stroked="false">
                <v:path arrowok="t"/>
                <v:fill type="solid"/>
              </v:shape>
            </v:group>
            <v:group style="position:absolute;left:11037;top:669;width:10;height:20" coordorigin="11037,669" coordsize="10,20">
              <v:shape style="position:absolute;left:11037;top:669;width:10;height:20" coordorigin="11037,669" coordsize="10,20" path="m11037,689l11046,689,11046,669,11037,669,11037,689xe" filled="true" fillcolor="#000000" stroked="false">
                <v:path arrowok="t"/>
                <v:fill type="solid"/>
              </v:shape>
            </v:group>
            <v:group style="position:absolute;left:11037;top:689;width:10;height:20" coordorigin="11037,689" coordsize="10,20">
              <v:shape style="position:absolute;left:11037;top:689;width:10;height:20" coordorigin="11037,689" coordsize="10,20" path="m11037,708l11046,708,11046,689,11037,689,11037,708xe" filled="true" fillcolor="#000000" stroked="false">
                <v:path arrowok="t"/>
                <v:fill type="solid"/>
              </v:shape>
            </v:group>
            <v:group style="position:absolute;left:11037;top:708;width:10;height:20" coordorigin="11037,708" coordsize="10,20">
              <v:shape style="position:absolute;left:11037;top:708;width:10;height:20" coordorigin="11037,708" coordsize="10,20" path="m11037,727l11046,727,11046,708,11037,708,11037,727xe" filled="true" fillcolor="#000000" stroked="false">
                <v:path arrowok="t"/>
                <v:fill type="solid"/>
              </v:shape>
            </v:group>
            <v:group style="position:absolute;left:11037;top:727;width:10;height:20" coordorigin="11037,727" coordsize="10,20">
              <v:shape style="position:absolute;left:11037;top:727;width:10;height:20" coordorigin="11037,727" coordsize="10,20" path="m11037,746l11046,746,11046,727,11037,727,11037,746xe" filled="true" fillcolor="#000000" stroked="false">
                <v:path arrowok="t"/>
                <v:fill type="solid"/>
              </v:shape>
            </v:group>
            <v:group style="position:absolute;left:11037;top:746;width:10;height:20" coordorigin="11037,746" coordsize="10,20">
              <v:shape style="position:absolute;left:11037;top:746;width:10;height:20" coordorigin="11037,746" coordsize="10,20" path="m11037,765l11046,765,11046,746,11037,746,11037,765xe" filled="true" fillcolor="#000000" stroked="false">
                <v:path arrowok="t"/>
                <v:fill type="solid"/>
              </v:shape>
            </v:group>
            <v:group style="position:absolute;left:11037;top:765;width:10;height:20" coordorigin="11037,765" coordsize="10,20">
              <v:shape style="position:absolute;left:11037;top:765;width:10;height:20" coordorigin="11037,765" coordsize="10,20" path="m11037,785l11046,785,11046,765,11037,765,11037,785xe" filled="true" fillcolor="#000000" stroked="false">
                <v:path arrowok="t"/>
                <v:fill type="solid"/>
              </v:shape>
            </v:group>
            <v:group style="position:absolute;left:11037;top:785;width:10;height:20" coordorigin="11037,785" coordsize="10,20">
              <v:shape style="position:absolute;left:11037;top:785;width:10;height:20" coordorigin="11037,785" coordsize="10,20" path="m11037,804l11046,804,11046,785,11037,785,11037,804xe" filled="true" fillcolor="#000000" stroked="false">
                <v:path arrowok="t"/>
                <v:fill type="solid"/>
              </v:shape>
            </v:group>
            <v:group style="position:absolute;left:11037;top:804;width:10;height:20" coordorigin="11037,804" coordsize="10,20">
              <v:shape style="position:absolute;left:11037;top:804;width:10;height:20" coordorigin="11037,804" coordsize="10,20" path="m11037,823l11046,823,11046,804,11037,804,11037,823xe" filled="true" fillcolor="#000000" stroked="false">
                <v:path arrowok="t"/>
                <v:fill type="solid"/>
              </v:shape>
            </v:group>
            <v:group style="position:absolute;left:11037;top:823;width:10;height:20" coordorigin="11037,823" coordsize="10,20">
              <v:shape style="position:absolute;left:11037;top:823;width:10;height:20" coordorigin="11037,823" coordsize="10,20" path="m11037,842l11046,842,11046,823,11037,823,11037,842xe" filled="true" fillcolor="#000000" stroked="false">
                <v:path arrowok="t"/>
                <v:fill type="solid"/>
              </v:shape>
            </v:group>
            <v:group style="position:absolute;left:11037;top:842;width:10;height:20" coordorigin="11037,842" coordsize="10,20">
              <v:shape style="position:absolute;left:11037;top:842;width:10;height:20" coordorigin="11037,842" coordsize="10,20" path="m11037,861l11046,861,11046,842,11037,842,11037,861xe" filled="true" fillcolor="#000000" stroked="false">
                <v:path arrowok="t"/>
                <v:fill type="solid"/>
              </v:shape>
            </v:group>
            <v:group style="position:absolute;left:11037;top:861;width:10;height:20" coordorigin="11037,861" coordsize="10,20">
              <v:shape style="position:absolute;left:11037;top:861;width:10;height:20" coordorigin="11037,861" coordsize="10,20" path="m11037,881l11046,881,11046,861,11037,861,11037,881xe" filled="true" fillcolor="#000000" stroked="false">
                <v:path arrowok="t"/>
                <v:fill type="solid"/>
              </v:shape>
            </v:group>
            <v:group style="position:absolute;left:11037;top:881;width:10;height:20" coordorigin="11037,881" coordsize="10,20">
              <v:shape style="position:absolute;left:11037;top:881;width:10;height:20" coordorigin="11037,881" coordsize="10,20" path="m11037,900l11046,900,11046,881,11037,881,11037,900xe" filled="true" fillcolor="#000000" stroked="false">
                <v:path arrowok="t"/>
                <v:fill type="solid"/>
              </v:shape>
            </v:group>
            <v:group style="position:absolute;left:11037;top:900;width:10;height:20" coordorigin="11037,900" coordsize="10,20">
              <v:shape style="position:absolute;left:11037;top:900;width:10;height:20" coordorigin="11037,900" coordsize="10,20" path="m11037,919l11046,919,11046,900,11037,900,11037,919xe" filled="true" fillcolor="#000000" stroked="false">
                <v:path arrowok="t"/>
                <v:fill type="solid"/>
              </v:shape>
            </v:group>
            <v:group style="position:absolute;left:11037;top:919;width:10;height:20" coordorigin="11037,919" coordsize="10,20">
              <v:shape style="position:absolute;left:11037;top:919;width:10;height:20" coordorigin="11037,919" coordsize="10,20" path="m11037,938l11046,938,11046,919,11037,919,11037,938xe" filled="true" fillcolor="#000000" stroked="false">
                <v:path arrowok="t"/>
                <v:fill type="solid"/>
              </v:shape>
            </v:group>
            <v:group style="position:absolute;left:11037;top:938;width:10;height:20" coordorigin="11037,938" coordsize="10,20">
              <v:shape style="position:absolute;left:11037;top:938;width:10;height:20" coordorigin="11037,938" coordsize="10,20" path="m11037,957l11046,957,11046,938,11037,938,11037,957xe" filled="true" fillcolor="#000000" stroked="false">
                <v:path arrowok="t"/>
                <v:fill type="solid"/>
              </v:shape>
            </v:group>
            <v:group style="position:absolute;left:11037;top:957;width:10;height:20" coordorigin="11037,957" coordsize="10,20">
              <v:shape style="position:absolute;left:11037;top:957;width:10;height:20" coordorigin="11037,957" coordsize="10,20" path="m11037,977l11046,977,11046,957,11037,957,11037,977xe" filled="true" fillcolor="#000000" stroked="false">
                <v:path arrowok="t"/>
                <v:fill type="solid"/>
              </v:shape>
            </v:group>
            <v:group style="position:absolute;left:11037;top:977;width:10;height:20" coordorigin="11037,977" coordsize="10,20">
              <v:shape style="position:absolute;left:11037;top:977;width:10;height:20" coordorigin="11037,977" coordsize="10,20" path="m11037,996l11046,996,11046,977,11037,977,11037,996xe" filled="true" fillcolor="#000000" stroked="false">
                <v:path arrowok="t"/>
                <v:fill type="solid"/>
              </v:shape>
            </v:group>
            <v:group style="position:absolute;left:11037;top:996;width:10;height:20" coordorigin="11037,996" coordsize="10,20">
              <v:shape style="position:absolute;left:11037;top:996;width:10;height:20" coordorigin="11037,996" coordsize="10,20" path="m11037,1015l11046,1015,11046,996,11037,996,11037,1015xe" filled="true" fillcolor="#000000" stroked="false">
                <v:path arrowok="t"/>
                <v:fill type="solid"/>
              </v:shape>
            </v:group>
            <v:group style="position:absolute;left:11037;top:1015;width:10;height:20" coordorigin="11037,1015" coordsize="10,20">
              <v:shape style="position:absolute;left:11037;top:1015;width:10;height:20" coordorigin="11037,1015" coordsize="10,20" path="m11037,1034l11046,1034,11046,1015,11037,1015,11037,1034xe" filled="true" fillcolor="#000000" stroked="false">
                <v:path arrowok="t"/>
                <v:fill type="solid"/>
              </v:shape>
            </v:group>
            <v:group style="position:absolute;left:11037;top:1034;width:10;height:20" coordorigin="11037,1034" coordsize="10,20">
              <v:shape style="position:absolute;left:11037;top:1034;width:10;height:20" coordorigin="11037,1034" coordsize="10,20" path="m11037,1053l11046,1053,11046,1034,11037,1034,11037,1053xe" filled="true" fillcolor="#000000" stroked="false">
                <v:path arrowok="t"/>
                <v:fill type="solid"/>
              </v:shape>
            </v:group>
            <v:group style="position:absolute;left:11037;top:1053;width:10;height:20" coordorigin="11037,1053" coordsize="10,20">
              <v:shape style="position:absolute;left:11037;top:1053;width:10;height:20" coordorigin="11037,1053" coordsize="10,20" path="m11037,1073l11046,1073,11046,1053,11037,1053,11037,1073xe" filled="true" fillcolor="#000000" stroked="false">
                <v:path arrowok="t"/>
                <v:fill type="solid"/>
              </v:shape>
            </v:group>
            <v:group style="position:absolute;left:11037;top:1073;width:10;height:20" coordorigin="11037,1073" coordsize="10,20">
              <v:shape style="position:absolute;left:11037;top:1073;width:10;height:20" coordorigin="11037,1073" coordsize="10,20" path="m11037,1092l11046,1092,11046,1073,11037,1073,11037,1092xe" filled="true" fillcolor="#000000" stroked="false">
                <v:path arrowok="t"/>
                <v:fill type="solid"/>
              </v:shape>
            </v:group>
            <v:group style="position:absolute;left:11037;top:1092;width:10;height:20" coordorigin="11037,1092" coordsize="10,20">
              <v:shape style="position:absolute;left:11037;top:1092;width:10;height:20" coordorigin="11037,1092" coordsize="10,20" path="m11037,1111l11046,1111,11046,1092,11037,1092,11037,1111xe" filled="true" fillcolor="#000000" stroked="false">
                <v:path arrowok="t"/>
                <v:fill type="solid"/>
              </v:shape>
            </v:group>
            <v:group style="position:absolute;left:11037;top:1111;width:10;height:20" coordorigin="11037,1111" coordsize="10,20">
              <v:shape style="position:absolute;left:11037;top:1111;width:10;height:20" coordorigin="11037,1111" coordsize="10,20" path="m11037,1130l11046,1130,11046,1111,11037,1111,11037,1130xe" filled="true" fillcolor="#000000" stroked="false">
                <v:path arrowok="t"/>
                <v:fill type="solid"/>
              </v:shape>
            </v:group>
            <v:group style="position:absolute;left:11037;top:1130;width:10;height:20" coordorigin="11037,1130" coordsize="10,20">
              <v:shape style="position:absolute;left:11037;top:1130;width:10;height:20" coordorigin="11037,1130" coordsize="10,20" path="m11037,1149l11046,1149,11046,1130,11037,1130,11037,1149xe" filled="true" fillcolor="#000000" stroked="false">
                <v:path arrowok="t"/>
                <v:fill type="solid"/>
              </v:shape>
            </v:group>
            <v:group style="position:absolute;left:11037;top:1149;width:10;height:20" coordorigin="11037,1149" coordsize="10,20">
              <v:shape style="position:absolute;left:11037;top:1149;width:10;height:20" coordorigin="11037,1149" coordsize="10,20" path="m11037,1169l11046,1169,11046,1149,11037,1149,11037,1169xe" filled="true" fillcolor="#000000" stroked="false">
                <v:path arrowok="t"/>
                <v:fill type="solid"/>
              </v:shape>
            </v:group>
            <v:group style="position:absolute;left:11037;top:1169;width:10;height:20" coordorigin="11037,1169" coordsize="10,20">
              <v:shape style="position:absolute;left:11037;top:1169;width:10;height:20" coordorigin="11037,1169" coordsize="10,20" path="m11037,1188l11046,1188,11046,1169,11037,1169,11037,1188xe" filled="true" fillcolor="#000000" stroked="false">
                <v:path arrowok="t"/>
                <v:fill type="solid"/>
              </v:shape>
            </v:group>
            <v:group style="position:absolute;left:11037;top:1188;width:10;height:20" coordorigin="11037,1188" coordsize="10,20">
              <v:shape style="position:absolute;left:11037;top:1188;width:10;height:20" coordorigin="11037,1188" coordsize="10,20" path="m11037,1207l11046,1207,11046,1188,11037,1188,11037,1207xe" filled="true" fillcolor="#000000" stroked="false">
                <v:path arrowok="t"/>
                <v:fill type="solid"/>
              </v:shape>
            </v:group>
            <v:group style="position:absolute;left:11037;top:1207;width:10;height:20" coordorigin="11037,1207" coordsize="10,20">
              <v:shape style="position:absolute;left:11037;top:1207;width:10;height:20" coordorigin="11037,1207" coordsize="10,20" path="m11037,1226l11046,1226,11046,1207,11037,1207,11037,1226xe" filled="true" fillcolor="#000000" stroked="false">
                <v:path arrowok="t"/>
                <v:fill type="solid"/>
              </v:shape>
            </v:group>
            <v:group style="position:absolute;left:11037;top:1226;width:10;height:20" coordorigin="11037,1226" coordsize="10,20">
              <v:shape style="position:absolute;left:11037;top:1226;width:10;height:20" coordorigin="11037,1226" coordsize="10,20" path="m11037,1245l11046,1245,11046,1226,11037,1226,11037,1245xe" filled="true" fillcolor="#000000" stroked="false">
                <v:path arrowok="t"/>
                <v:fill type="solid"/>
              </v:shape>
            </v:group>
            <v:group style="position:absolute;left:11037;top:1245;width:10;height:20" coordorigin="11037,1245" coordsize="10,20">
              <v:shape style="position:absolute;left:11037;top:1245;width:10;height:20" coordorigin="11037,1245" coordsize="10,20" path="m11037,1265l11046,1265,11046,1245,11037,1245,11037,1265xe" filled="true" fillcolor="#000000" stroked="false">
                <v:path arrowok="t"/>
                <v:fill type="solid"/>
              </v:shape>
            </v:group>
            <v:group style="position:absolute;left:11037;top:1265;width:10;height:20" coordorigin="11037,1265" coordsize="10,20">
              <v:shape style="position:absolute;left:11037;top:1265;width:10;height:20" coordorigin="11037,1265" coordsize="10,20" path="m11037,1284l11046,1284,11046,1265,11037,1265,11037,1284xe" filled="true" fillcolor="#000000" stroked="false">
                <v:path arrowok="t"/>
                <v:fill type="solid"/>
              </v:shape>
            </v:group>
            <v:group style="position:absolute;left:11037;top:1284;width:10;height:20" coordorigin="11037,1284" coordsize="10,20">
              <v:shape style="position:absolute;left:11037;top:1284;width:10;height:20" coordorigin="11037,1284" coordsize="10,20" path="m11037,1303l11046,1303,11046,1284,11037,1284,11037,1303xe" filled="true" fillcolor="#000000" stroked="false">
                <v:path arrowok="t"/>
                <v:fill type="solid"/>
              </v:shape>
            </v:group>
            <v:group style="position:absolute;left:11037;top:1303;width:10;height:20" coordorigin="11037,1303" coordsize="10,20">
              <v:shape style="position:absolute;left:11037;top:1303;width:10;height:20" coordorigin="11037,1303" coordsize="10,20" path="m11037,1322l11046,1322,11046,1303,11037,1303,11037,1322xe" filled="true" fillcolor="#000000" stroked="false">
                <v:path arrowok="t"/>
                <v:fill type="solid"/>
              </v:shape>
            </v:group>
            <v:group style="position:absolute;left:11037;top:1322;width:10;height:20" coordorigin="11037,1322" coordsize="10,20">
              <v:shape style="position:absolute;left:11037;top:1322;width:10;height:20" coordorigin="11037,1322" coordsize="10,20" path="m11037,1341l11046,1341,11046,1322,11037,1322,11037,1341xe" filled="true" fillcolor="#000000" stroked="false">
                <v:path arrowok="t"/>
                <v:fill type="solid"/>
              </v:shape>
            </v:group>
            <v:group style="position:absolute;left:11037;top:1341;width:10;height:20" coordorigin="11037,1341" coordsize="10,20">
              <v:shape style="position:absolute;left:11037;top:1341;width:10;height:20" coordorigin="11037,1341" coordsize="10,20" path="m11037,1361l11046,1361,11046,1341,11037,1341,11037,1361xe" filled="true" fillcolor="#000000" stroked="false">
                <v:path arrowok="t"/>
                <v:fill type="solid"/>
              </v:shape>
            </v:group>
            <v:group style="position:absolute;left:11037;top:1361;width:10;height:20" coordorigin="11037,1361" coordsize="10,20">
              <v:shape style="position:absolute;left:11037;top:1361;width:10;height:20" coordorigin="11037,1361" coordsize="10,20" path="m11037,1380l11046,1380,11046,1361,11037,1361,11037,1380xe" filled="true" fillcolor="#000000" stroked="false">
                <v:path arrowok="t"/>
                <v:fill type="solid"/>
              </v:shape>
            </v:group>
            <v:group style="position:absolute;left:11037;top:1380;width:10;height:20" coordorigin="11037,1380" coordsize="10,20">
              <v:shape style="position:absolute;left:11037;top:1380;width:10;height:20" coordorigin="11037,1380" coordsize="10,20" path="m11037,1399l11046,1399,11046,1380,11037,1380,11037,1399xe" filled="true" fillcolor="#000000" stroked="false">
                <v:path arrowok="t"/>
                <v:fill type="solid"/>
              </v:shape>
            </v:group>
            <v:group style="position:absolute;left:11037;top:1399;width:10;height:20" coordorigin="11037,1399" coordsize="10,20">
              <v:shape style="position:absolute;left:11037;top:1399;width:10;height:20" coordorigin="11037,1399" coordsize="10,20" path="m11037,1418l11046,1418,11046,1399,11037,1399,11037,1418xe" filled="true" fillcolor="#000000" stroked="false">
                <v:path arrowok="t"/>
                <v:fill type="solid"/>
              </v:shape>
            </v:group>
            <v:group style="position:absolute;left:11037;top:1418;width:10;height:20" coordorigin="11037,1418" coordsize="10,20">
              <v:shape style="position:absolute;left:11037;top:1418;width:10;height:20" coordorigin="11037,1418" coordsize="10,20" path="m11037,1437l11046,1437,11046,1418,11037,1418,11037,1437xe" filled="true" fillcolor="#000000" stroked="false">
                <v:path arrowok="t"/>
                <v:fill type="solid"/>
              </v:shape>
            </v:group>
            <v:group style="position:absolute;left:11037;top:1437;width:10;height:20" coordorigin="11037,1437" coordsize="10,20">
              <v:shape style="position:absolute;left:11037;top:1437;width:10;height:20" coordorigin="11037,1437" coordsize="10,20" path="m11037,1457l11046,1457,11046,1437,11037,1437,11037,1457xe" filled="true" fillcolor="#000000" stroked="false">
                <v:path arrowok="t"/>
                <v:fill type="solid"/>
              </v:shape>
            </v:group>
            <v:group style="position:absolute;left:11037;top:1465;width:10;height:2" coordorigin="11037,1465" coordsize="10,2">
              <v:shape style="position:absolute;left:11037;top:1465;width:10;height:2" coordorigin="11037,1465" coordsize="10,0" path="m11037,1465l11046,1465e" filled="false" stroked="true" strokeweight=".84003pt" strokecolor="#000000">
                <v:path arrowok="t"/>
              </v:shape>
            </v:group>
            <v:group style="position:absolute;left:12318;top:381;width:10;height:20" coordorigin="12318,381" coordsize="10,20">
              <v:shape style="position:absolute;left:12318;top:381;width:10;height:20" coordorigin="12318,381" coordsize="10,20" path="m12318,401l12328,401,12328,381,12318,381,12318,401xe" filled="true" fillcolor="#000000" stroked="false">
                <v:path arrowok="t"/>
                <v:fill type="solid"/>
              </v:shape>
            </v:group>
            <v:group style="position:absolute;left:12318;top:401;width:10;height:20" coordorigin="12318,401" coordsize="10,20">
              <v:shape style="position:absolute;left:12318;top:401;width:10;height:20" coordorigin="12318,401" coordsize="10,20" path="m12318,420l12328,420,12328,401,12318,401,12318,420xe" filled="true" fillcolor="#000000" stroked="false">
                <v:path arrowok="t"/>
                <v:fill type="solid"/>
              </v:shape>
            </v:group>
            <v:group style="position:absolute;left:12318;top:420;width:10;height:20" coordorigin="12318,420" coordsize="10,20">
              <v:shape style="position:absolute;left:12318;top:420;width:10;height:20" coordorigin="12318,420" coordsize="10,20" path="m12318,439l12328,439,12328,420,12318,420,12318,439xe" filled="true" fillcolor="#000000" stroked="false">
                <v:path arrowok="t"/>
                <v:fill type="solid"/>
              </v:shape>
            </v:group>
            <v:group style="position:absolute;left:12318;top:439;width:10;height:20" coordorigin="12318,439" coordsize="10,20">
              <v:shape style="position:absolute;left:12318;top:439;width:10;height:20" coordorigin="12318,439" coordsize="10,20" path="m12318,458l12328,458,12328,439,12318,439,12318,458xe" filled="true" fillcolor="#000000" stroked="false">
                <v:path arrowok="t"/>
                <v:fill type="solid"/>
              </v:shape>
            </v:group>
            <v:group style="position:absolute;left:12318;top:458;width:10;height:20" coordorigin="12318,458" coordsize="10,20">
              <v:shape style="position:absolute;left:12318;top:458;width:10;height:20" coordorigin="12318,458" coordsize="10,20" path="m12318,477l12328,477,12328,458,12318,458,12318,477xe" filled="true" fillcolor="#000000" stroked="false">
                <v:path arrowok="t"/>
                <v:fill type="solid"/>
              </v:shape>
            </v:group>
            <v:group style="position:absolute;left:12318;top:477;width:10;height:20" coordorigin="12318,477" coordsize="10,20">
              <v:shape style="position:absolute;left:12318;top:477;width:10;height:20" coordorigin="12318,477" coordsize="10,20" path="m12318,497l12328,497,12328,477,12318,477,12318,497xe" filled="true" fillcolor="#000000" stroked="false">
                <v:path arrowok="t"/>
                <v:fill type="solid"/>
              </v:shape>
            </v:group>
            <v:group style="position:absolute;left:12318;top:497;width:10;height:20" coordorigin="12318,497" coordsize="10,20">
              <v:shape style="position:absolute;left:12318;top:497;width:10;height:20" coordorigin="12318,497" coordsize="10,20" path="m12318,516l12328,516,12328,497,12318,497,12318,516xe" filled="true" fillcolor="#000000" stroked="false">
                <v:path arrowok="t"/>
                <v:fill type="solid"/>
              </v:shape>
            </v:group>
            <v:group style="position:absolute;left:12318;top:516;width:10;height:20" coordorigin="12318,516" coordsize="10,20">
              <v:shape style="position:absolute;left:12318;top:516;width:10;height:20" coordorigin="12318,516" coordsize="10,20" path="m12318,535l12328,535,12328,516,12318,516,12318,535xe" filled="true" fillcolor="#000000" stroked="false">
                <v:path arrowok="t"/>
                <v:fill type="solid"/>
              </v:shape>
            </v:group>
            <v:group style="position:absolute;left:12318;top:535;width:10;height:20" coordorigin="12318,535" coordsize="10,20">
              <v:shape style="position:absolute;left:12318;top:535;width:10;height:20" coordorigin="12318,535" coordsize="10,20" path="m12318,554l12328,554,12328,535,12318,535,12318,554xe" filled="true" fillcolor="#000000" stroked="false">
                <v:path arrowok="t"/>
                <v:fill type="solid"/>
              </v:shape>
            </v:group>
            <v:group style="position:absolute;left:12318;top:554;width:10;height:20" coordorigin="12318,554" coordsize="10,20">
              <v:shape style="position:absolute;left:12318;top:554;width:10;height:20" coordorigin="12318,554" coordsize="10,20" path="m12318,573l12328,573,12328,554,12318,554,12318,573xe" filled="true" fillcolor="#000000" stroked="false">
                <v:path arrowok="t"/>
                <v:fill type="solid"/>
              </v:shape>
            </v:group>
            <v:group style="position:absolute;left:12318;top:573;width:10;height:20" coordorigin="12318,573" coordsize="10,20">
              <v:shape style="position:absolute;left:12318;top:573;width:10;height:20" coordorigin="12318,573" coordsize="10,20" path="m12318,593l12328,593,12328,573,12318,573,12318,593xe" filled="true" fillcolor="#000000" stroked="false">
                <v:path arrowok="t"/>
                <v:fill type="solid"/>
              </v:shape>
            </v:group>
            <v:group style="position:absolute;left:12318;top:593;width:10;height:20" coordorigin="12318,593" coordsize="10,20">
              <v:shape style="position:absolute;left:12318;top:593;width:10;height:20" coordorigin="12318,593" coordsize="10,20" path="m12318,612l12328,612,12328,593,12318,593,12318,612xe" filled="true" fillcolor="#000000" stroked="false">
                <v:path arrowok="t"/>
                <v:fill type="solid"/>
              </v:shape>
            </v:group>
            <v:group style="position:absolute;left:12318;top:612;width:10;height:20" coordorigin="12318,612" coordsize="10,20">
              <v:shape style="position:absolute;left:12318;top:612;width:10;height:20" coordorigin="12318,612" coordsize="10,20" path="m12318,631l12328,631,12328,612,12318,612,12318,631xe" filled="true" fillcolor="#000000" stroked="false">
                <v:path arrowok="t"/>
                <v:fill type="solid"/>
              </v:shape>
            </v:group>
            <v:group style="position:absolute;left:12318;top:631;width:10;height:20" coordorigin="12318,631" coordsize="10,20">
              <v:shape style="position:absolute;left:12318;top:631;width:10;height:20" coordorigin="12318,631" coordsize="10,20" path="m12318,650l12328,650,12328,631,12318,631,12318,650xe" filled="true" fillcolor="#000000" stroked="false">
                <v:path arrowok="t"/>
                <v:fill type="solid"/>
              </v:shape>
            </v:group>
            <v:group style="position:absolute;left:12318;top:650;width:10;height:20" coordorigin="12318,650" coordsize="10,20">
              <v:shape style="position:absolute;left:12318;top:650;width:10;height:20" coordorigin="12318,650" coordsize="10,20" path="m12318,669l12328,669,12328,650,12318,650,12318,669xe" filled="true" fillcolor="#000000" stroked="false">
                <v:path arrowok="t"/>
                <v:fill type="solid"/>
              </v:shape>
            </v:group>
            <v:group style="position:absolute;left:12318;top:669;width:10;height:20" coordorigin="12318,669" coordsize="10,20">
              <v:shape style="position:absolute;left:12318;top:669;width:10;height:20" coordorigin="12318,669" coordsize="10,20" path="m12318,689l12328,689,12328,669,12318,669,12318,689xe" filled="true" fillcolor="#000000" stroked="false">
                <v:path arrowok="t"/>
                <v:fill type="solid"/>
              </v:shape>
            </v:group>
            <v:group style="position:absolute;left:12318;top:689;width:10;height:20" coordorigin="12318,689" coordsize="10,20">
              <v:shape style="position:absolute;left:12318;top:689;width:10;height:20" coordorigin="12318,689" coordsize="10,20" path="m12318,708l12328,708,12328,689,12318,689,12318,708xe" filled="true" fillcolor="#000000" stroked="false">
                <v:path arrowok="t"/>
                <v:fill type="solid"/>
              </v:shape>
            </v:group>
            <v:group style="position:absolute;left:12318;top:708;width:10;height:20" coordorigin="12318,708" coordsize="10,20">
              <v:shape style="position:absolute;left:12318;top:708;width:10;height:20" coordorigin="12318,708" coordsize="10,20" path="m12318,727l12328,727,12328,708,12318,708,12318,727xe" filled="true" fillcolor="#000000" stroked="false">
                <v:path arrowok="t"/>
                <v:fill type="solid"/>
              </v:shape>
            </v:group>
            <v:group style="position:absolute;left:12318;top:727;width:10;height:20" coordorigin="12318,727" coordsize="10,20">
              <v:shape style="position:absolute;left:12318;top:727;width:10;height:20" coordorigin="12318,727" coordsize="10,20" path="m12318,746l12328,746,12328,727,12318,727,12318,746xe" filled="true" fillcolor="#000000" stroked="false">
                <v:path arrowok="t"/>
                <v:fill type="solid"/>
              </v:shape>
            </v:group>
            <v:group style="position:absolute;left:12318;top:746;width:10;height:20" coordorigin="12318,746" coordsize="10,20">
              <v:shape style="position:absolute;left:12318;top:746;width:10;height:20" coordorigin="12318,746" coordsize="10,20" path="m12318,765l12328,765,12328,746,12318,746,12318,765xe" filled="true" fillcolor="#000000" stroked="false">
                <v:path arrowok="t"/>
                <v:fill type="solid"/>
              </v:shape>
            </v:group>
            <v:group style="position:absolute;left:12318;top:765;width:10;height:20" coordorigin="12318,765" coordsize="10,20">
              <v:shape style="position:absolute;left:12318;top:765;width:10;height:20" coordorigin="12318,765" coordsize="10,20" path="m12318,785l12328,785,12328,765,12318,765,12318,785xe" filled="true" fillcolor="#000000" stroked="false">
                <v:path arrowok="t"/>
                <v:fill type="solid"/>
              </v:shape>
            </v:group>
            <v:group style="position:absolute;left:12318;top:785;width:10;height:20" coordorigin="12318,785" coordsize="10,20">
              <v:shape style="position:absolute;left:12318;top:785;width:10;height:20" coordorigin="12318,785" coordsize="10,20" path="m12318,804l12328,804,12328,785,12318,785,12318,804xe" filled="true" fillcolor="#000000" stroked="false">
                <v:path arrowok="t"/>
                <v:fill type="solid"/>
              </v:shape>
            </v:group>
            <v:group style="position:absolute;left:12318;top:804;width:10;height:20" coordorigin="12318,804" coordsize="10,20">
              <v:shape style="position:absolute;left:12318;top:804;width:10;height:20" coordorigin="12318,804" coordsize="10,20" path="m12318,823l12328,823,12328,804,12318,804,12318,823xe" filled="true" fillcolor="#000000" stroked="false">
                <v:path arrowok="t"/>
                <v:fill type="solid"/>
              </v:shape>
            </v:group>
            <v:group style="position:absolute;left:12318;top:823;width:10;height:20" coordorigin="12318,823" coordsize="10,20">
              <v:shape style="position:absolute;left:12318;top:823;width:10;height:20" coordorigin="12318,823" coordsize="10,20" path="m12318,842l12328,842,12328,823,12318,823,12318,842xe" filled="true" fillcolor="#000000" stroked="false">
                <v:path arrowok="t"/>
                <v:fill type="solid"/>
              </v:shape>
            </v:group>
            <v:group style="position:absolute;left:12318;top:842;width:10;height:20" coordorigin="12318,842" coordsize="10,20">
              <v:shape style="position:absolute;left:12318;top:842;width:10;height:20" coordorigin="12318,842" coordsize="10,20" path="m12318,861l12328,861,12328,842,12318,842,12318,861xe" filled="true" fillcolor="#000000" stroked="false">
                <v:path arrowok="t"/>
                <v:fill type="solid"/>
              </v:shape>
            </v:group>
            <v:group style="position:absolute;left:12318;top:861;width:10;height:20" coordorigin="12318,861" coordsize="10,20">
              <v:shape style="position:absolute;left:12318;top:861;width:10;height:20" coordorigin="12318,861" coordsize="10,20" path="m12318,881l12328,881,12328,861,12318,861,12318,881xe" filled="true" fillcolor="#000000" stroked="false">
                <v:path arrowok="t"/>
                <v:fill type="solid"/>
              </v:shape>
            </v:group>
            <v:group style="position:absolute;left:12318;top:881;width:10;height:20" coordorigin="12318,881" coordsize="10,20">
              <v:shape style="position:absolute;left:12318;top:881;width:10;height:20" coordorigin="12318,881" coordsize="10,20" path="m12318,900l12328,900,12328,881,12318,881,12318,900xe" filled="true" fillcolor="#000000" stroked="false">
                <v:path arrowok="t"/>
                <v:fill type="solid"/>
              </v:shape>
            </v:group>
            <v:group style="position:absolute;left:12318;top:900;width:10;height:20" coordorigin="12318,900" coordsize="10,20">
              <v:shape style="position:absolute;left:12318;top:900;width:10;height:20" coordorigin="12318,900" coordsize="10,20" path="m12318,919l12328,919,12328,900,12318,900,12318,919xe" filled="true" fillcolor="#000000" stroked="false">
                <v:path arrowok="t"/>
                <v:fill type="solid"/>
              </v:shape>
            </v:group>
            <v:group style="position:absolute;left:12318;top:919;width:10;height:20" coordorigin="12318,919" coordsize="10,20">
              <v:shape style="position:absolute;left:12318;top:919;width:10;height:20" coordorigin="12318,919" coordsize="10,20" path="m12318,938l12328,938,12328,919,12318,919,12318,938xe" filled="true" fillcolor="#000000" stroked="false">
                <v:path arrowok="t"/>
                <v:fill type="solid"/>
              </v:shape>
            </v:group>
            <v:group style="position:absolute;left:12318;top:938;width:10;height:20" coordorigin="12318,938" coordsize="10,20">
              <v:shape style="position:absolute;left:12318;top:938;width:10;height:20" coordorigin="12318,938" coordsize="10,20" path="m12318,957l12328,957,12328,938,12318,938,12318,957xe" filled="true" fillcolor="#000000" stroked="false">
                <v:path arrowok="t"/>
                <v:fill type="solid"/>
              </v:shape>
            </v:group>
            <v:group style="position:absolute;left:12318;top:957;width:10;height:20" coordorigin="12318,957" coordsize="10,20">
              <v:shape style="position:absolute;left:12318;top:957;width:10;height:20" coordorigin="12318,957" coordsize="10,20" path="m12318,977l12328,977,12328,957,12318,957,12318,977xe" filled="true" fillcolor="#000000" stroked="false">
                <v:path arrowok="t"/>
                <v:fill type="solid"/>
              </v:shape>
            </v:group>
            <v:group style="position:absolute;left:12318;top:977;width:10;height:20" coordorigin="12318,977" coordsize="10,20">
              <v:shape style="position:absolute;left:12318;top:977;width:10;height:20" coordorigin="12318,977" coordsize="10,20" path="m12318,996l12328,996,12328,977,12318,977,12318,996xe" filled="true" fillcolor="#000000" stroked="false">
                <v:path arrowok="t"/>
                <v:fill type="solid"/>
              </v:shape>
            </v:group>
            <v:group style="position:absolute;left:12318;top:996;width:10;height:20" coordorigin="12318,996" coordsize="10,20">
              <v:shape style="position:absolute;left:12318;top:996;width:10;height:20" coordorigin="12318,996" coordsize="10,20" path="m12318,1015l12328,1015,12328,996,12318,996,12318,1015xe" filled="true" fillcolor="#000000" stroked="false">
                <v:path arrowok="t"/>
                <v:fill type="solid"/>
              </v:shape>
            </v:group>
            <v:group style="position:absolute;left:12318;top:1015;width:10;height:20" coordorigin="12318,1015" coordsize="10,20">
              <v:shape style="position:absolute;left:12318;top:1015;width:10;height:20" coordorigin="12318,1015" coordsize="10,20" path="m12318,1034l12328,1034,12328,1015,12318,1015,12318,1034xe" filled="true" fillcolor="#000000" stroked="false">
                <v:path arrowok="t"/>
                <v:fill type="solid"/>
              </v:shape>
            </v:group>
            <v:group style="position:absolute;left:12318;top:1034;width:10;height:20" coordorigin="12318,1034" coordsize="10,20">
              <v:shape style="position:absolute;left:12318;top:1034;width:10;height:20" coordorigin="12318,1034" coordsize="10,20" path="m12318,1053l12328,1053,12328,1034,12318,1034,12318,1053xe" filled="true" fillcolor="#000000" stroked="false">
                <v:path arrowok="t"/>
                <v:fill type="solid"/>
              </v:shape>
            </v:group>
            <v:group style="position:absolute;left:12318;top:1053;width:10;height:20" coordorigin="12318,1053" coordsize="10,20">
              <v:shape style="position:absolute;left:12318;top:1053;width:10;height:20" coordorigin="12318,1053" coordsize="10,20" path="m12318,1073l12328,1073,12328,1053,12318,1053,12318,1073xe" filled="true" fillcolor="#000000" stroked="false">
                <v:path arrowok="t"/>
                <v:fill type="solid"/>
              </v:shape>
            </v:group>
            <v:group style="position:absolute;left:12318;top:1073;width:10;height:20" coordorigin="12318,1073" coordsize="10,20">
              <v:shape style="position:absolute;left:12318;top:1073;width:10;height:20" coordorigin="12318,1073" coordsize="10,20" path="m12318,1092l12328,1092,12328,1073,12318,1073,12318,1092xe" filled="true" fillcolor="#000000" stroked="false">
                <v:path arrowok="t"/>
                <v:fill type="solid"/>
              </v:shape>
            </v:group>
            <v:group style="position:absolute;left:12318;top:1092;width:10;height:20" coordorigin="12318,1092" coordsize="10,20">
              <v:shape style="position:absolute;left:12318;top:1092;width:10;height:20" coordorigin="12318,1092" coordsize="10,20" path="m12318,1111l12328,1111,12328,1092,12318,1092,12318,1111xe" filled="true" fillcolor="#000000" stroked="false">
                <v:path arrowok="t"/>
                <v:fill type="solid"/>
              </v:shape>
            </v:group>
            <v:group style="position:absolute;left:12318;top:1111;width:10;height:20" coordorigin="12318,1111" coordsize="10,20">
              <v:shape style="position:absolute;left:12318;top:1111;width:10;height:20" coordorigin="12318,1111" coordsize="10,20" path="m12318,1130l12328,1130,12328,1111,12318,1111,12318,1130xe" filled="true" fillcolor="#000000" stroked="false">
                <v:path arrowok="t"/>
                <v:fill type="solid"/>
              </v:shape>
            </v:group>
            <v:group style="position:absolute;left:12318;top:1130;width:10;height:20" coordorigin="12318,1130" coordsize="10,20">
              <v:shape style="position:absolute;left:12318;top:1130;width:10;height:20" coordorigin="12318,1130" coordsize="10,20" path="m12318,1149l12328,1149,12328,1130,12318,1130,12318,1149xe" filled="true" fillcolor="#000000" stroked="false">
                <v:path arrowok="t"/>
                <v:fill type="solid"/>
              </v:shape>
            </v:group>
            <v:group style="position:absolute;left:12318;top:1149;width:10;height:20" coordorigin="12318,1149" coordsize="10,20">
              <v:shape style="position:absolute;left:12318;top:1149;width:10;height:20" coordorigin="12318,1149" coordsize="10,20" path="m12318,1169l12328,1169,12328,1149,12318,1149,12318,1169xe" filled="true" fillcolor="#000000" stroked="false">
                <v:path arrowok="t"/>
                <v:fill type="solid"/>
              </v:shape>
            </v:group>
            <v:group style="position:absolute;left:12318;top:1169;width:10;height:20" coordorigin="12318,1169" coordsize="10,20">
              <v:shape style="position:absolute;left:12318;top:1169;width:10;height:20" coordorigin="12318,1169" coordsize="10,20" path="m12318,1188l12328,1188,12328,1169,12318,1169,12318,1188xe" filled="true" fillcolor="#000000" stroked="false">
                <v:path arrowok="t"/>
                <v:fill type="solid"/>
              </v:shape>
            </v:group>
            <v:group style="position:absolute;left:12318;top:1188;width:10;height:20" coordorigin="12318,1188" coordsize="10,20">
              <v:shape style="position:absolute;left:12318;top:1188;width:10;height:20" coordorigin="12318,1188" coordsize="10,20" path="m12318,1207l12328,1207,12328,1188,12318,1188,12318,1207xe" filled="true" fillcolor="#000000" stroked="false">
                <v:path arrowok="t"/>
                <v:fill type="solid"/>
              </v:shape>
            </v:group>
            <v:group style="position:absolute;left:12318;top:1207;width:10;height:20" coordorigin="12318,1207" coordsize="10,20">
              <v:shape style="position:absolute;left:12318;top:1207;width:10;height:20" coordorigin="12318,1207" coordsize="10,20" path="m12318,1226l12328,1226,12328,1207,12318,1207,12318,1226xe" filled="true" fillcolor="#000000" stroked="false">
                <v:path arrowok="t"/>
                <v:fill type="solid"/>
              </v:shape>
            </v:group>
            <v:group style="position:absolute;left:12318;top:1226;width:10;height:20" coordorigin="12318,1226" coordsize="10,20">
              <v:shape style="position:absolute;left:12318;top:1226;width:10;height:20" coordorigin="12318,1226" coordsize="10,20" path="m12318,1245l12328,1245,12328,1226,12318,1226,12318,1245xe" filled="true" fillcolor="#000000" stroked="false">
                <v:path arrowok="t"/>
                <v:fill type="solid"/>
              </v:shape>
            </v:group>
            <v:group style="position:absolute;left:12318;top:1245;width:10;height:20" coordorigin="12318,1245" coordsize="10,20">
              <v:shape style="position:absolute;left:12318;top:1245;width:10;height:20" coordorigin="12318,1245" coordsize="10,20" path="m12318,1265l12328,1265,12328,1245,12318,1245,12318,1265xe" filled="true" fillcolor="#000000" stroked="false">
                <v:path arrowok="t"/>
                <v:fill type="solid"/>
              </v:shape>
            </v:group>
            <v:group style="position:absolute;left:12318;top:1265;width:10;height:20" coordorigin="12318,1265" coordsize="10,20">
              <v:shape style="position:absolute;left:12318;top:1265;width:10;height:20" coordorigin="12318,1265" coordsize="10,20" path="m12318,1284l12328,1284,12328,1265,12318,1265,12318,1284xe" filled="true" fillcolor="#000000" stroked="false">
                <v:path arrowok="t"/>
                <v:fill type="solid"/>
              </v:shape>
            </v:group>
            <v:group style="position:absolute;left:12318;top:1284;width:10;height:20" coordorigin="12318,1284" coordsize="10,20">
              <v:shape style="position:absolute;left:12318;top:1284;width:10;height:20" coordorigin="12318,1284" coordsize="10,20" path="m12318,1303l12328,1303,12328,1284,12318,1284,12318,1303xe" filled="true" fillcolor="#000000" stroked="false">
                <v:path arrowok="t"/>
                <v:fill type="solid"/>
              </v:shape>
            </v:group>
            <v:group style="position:absolute;left:12318;top:1303;width:10;height:20" coordorigin="12318,1303" coordsize="10,20">
              <v:shape style="position:absolute;left:12318;top:1303;width:10;height:20" coordorigin="12318,1303" coordsize="10,20" path="m12318,1322l12328,1322,12328,1303,12318,1303,12318,1322xe" filled="true" fillcolor="#000000" stroked="false">
                <v:path arrowok="t"/>
                <v:fill type="solid"/>
              </v:shape>
            </v:group>
            <v:group style="position:absolute;left:12318;top:1322;width:10;height:20" coordorigin="12318,1322" coordsize="10,20">
              <v:shape style="position:absolute;left:12318;top:1322;width:10;height:20" coordorigin="12318,1322" coordsize="10,20" path="m12318,1341l12328,1341,12328,1322,12318,1322,12318,1341xe" filled="true" fillcolor="#000000" stroked="false">
                <v:path arrowok="t"/>
                <v:fill type="solid"/>
              </v:shape>
            </v:group>
            <v:group style="position:absolute;left:12318;top:1341;width:10;height:20" coordorigin="12318,1341" coordsize="10,20">
              <v:shape style="position:absolute;left:12318;top:1341;width:10;height:20" coordorigin="12318,1341" coordsize="10,20" path="m12318,1361l12328,1361,12328,1341,12318,1341,12318,1361xe" filled="true" fillcolor="#000000" stroked="false">
                <v:path arrowok="t"/>
                <v:fill type="solid"/>
              </v:shape>
            </v:group>
            <v:group style="position:absolute;left:12318;top:1361;width:10;height:20" coordorigin="12318,1361" coordsize="10,20">
              <v:shape style="position:absolute;left:12318;top:1361;width:10;height:20" coordorigin="12318,1361" coordsize="10,20" path="m12318,1380l12328,1380,12328,1361,12318,1361,12318,1380xe" filled="true" fillcolor="#000000" stroked="false">
                <v:path arrowok="t"/>
                <v:fill type="solid"/>
              </v:shape>
            </v:group>
            <v:group style="position:absolute;left:12318;top:1380;width:10;height:20" coordorigin="12318,1380" coordsize="10,20">
              <v:shape style="position:absolute;left:12318;top:1380;width:10;height:20" coordorigin="12318,1380" coordsize="10,20" path="m12318,1399l12328,1399,12328,1380,12318,1380,12318,1399xe" filled="true" fillcolor="#000000" stroked="false">
                <v:path arrowok="t"/>
                <v:fill type="solid"/>
              </v:shape>
            </v:group>
            <v:group style="position:absolute;left:12318;top:1399;width:10;height:20" coordorigin="12318,1399" coordsize="10,20">
              <v:shape style="position:absolute;left:12318;top:1399;width:10;height:20" coordorigin="12318,1399" coordsize="10,20" path="m12318,1418l12328,1418,12328,1399,12318,1399,12318,1418xe" filled="true" fillcolor="#000000" stroked="false">
                <v:path arrowok="t"/>
                <v:fill type="solid"/>
              </v:shape>
            </v:group>
            <v:group style="position:absolute;left:12318;top:1418;width:10;height:20" coordorigin="12318,1418" coordsize="10,20">
              <v:shape style="position:absolute;left:12318;top:1418;width:10;height:20" coordorigin="12318,1418" coordsize="10,20" path="m12318,1437l12328,1437,12328,1418,12318,1418,12318,1437xe" filled="true" fillcolor="#000000" stroked="false">
                <v:path arrowok="t"/>
                <v:fill type="solid"/>
              </v:shape>
            </v:group>
            <v:group style="position:absolute;left:12318;top:1437;width:10;height:20" coordorigin="12318,1437" coordsize="10,20">
              <v:shape style="position:absolute;left:12318;top:1437;width:10;height:20" coordorigin="12318,1437" coordsize="10,20" path="m12318,1457l12328,1457,12328,1437,12318,1437,12318,1457xe" filled="true" fillcolor="#000000" stroked="false">
                <v:path arrowok="t"/>
                <v:fill type="solid"/>
              </v:shape>
            </v:group>
            <v:group style="position:absolute;left:12318;top:1465;width:10;height:2" coordorigin="12318,1465" coordsize="10,2">
              <v:shape style="position:absolute;left:12318;top:1465;width:10;height:2" coordorigin="12318,1465" coordsize="10,0" path="m12318,1465l12328,1465e" filled="false" stroked="true" strokeweight=".84003pt" strokecolor="#000000">
                <v:path arrowok="t"/>
              </v:shape>
            </v:group>
            <v:group style="position:absolute;left:13344;top:381;width:10;height:20" coordorigin="13344,381" coordsize="10,20">
              <v:shape style="position:absolute;left:13344;top:381;width:10;height:20" coordorigin="13344,381" coordsize="10,20" path="m13344,401l13353,401,13353,381,13344,381,13344,401xe" filled="true" fillcolor="#000000" stroked="false">
                <v:path arrowok="t"/>
                <v:fill type="solid"/>
              </v:shape>
            </v:group>
            <v:group style="position:absolute;left:13344;top:401;width:10;height:20" coordorigin="13344,401" coordsize="10,20">
              <v:shape style="position:absolute;left:13344;top:401;width:10;height:20" coordorigin="13344,401" coordsize="10,20" path="m13344,420l13353,420,13353,401,13344,401,13344,420xe" filled="true" fillcolor="#000000" stroked="false">
                <v:path arrowok="t"/>
                <v:fill type="solid"/>
              </v:shape>
            </v:group>
            <v:group style="position:absolute;left:13344;top:420;width:10;height:20" coordorigin="13344,420" coordsize="10,20">
              <v:shape style="position:absolute;left:13344;top:420;width:10;height:20" coordorigin="13344,420" coordsize="10,20" path="m13344,439l13353,439,13353,420,13344,420,13344,439xe" filled="true" fillcolor="#000000" stroked="false">
                <v:path arrowok="t"/>
                <v:fill type="solid"/>
              </v:shape>
            </v:group>
            <v:group style="position:absolute;left:13344;top:439;width:10;height:20" coordorigin="13344,439" coordsize="10,20">
              <v:shape style="position:absolute;left:13344;top:439;width:10;height:20" coordorigin="13344,439" coordsize="10,20" path="m13344,458l13353,458,13353,439,13344,439,13344,458xe" filled="true" fillcolor="#000000" stroked="false">
                <v:path arrowok="t"/>
                <v:fill type="solid"/>
              </v:shape>
            </v:group>
            <v:group style="position:absolute;left:13344;top:458;width:10;height:20" coordorigin="13344,458" coordsize="10,20">
              <v:shape style="position:absolute;left:13344;top:458;width:10;height:20" coordorigin="13344,458" coordsize="10,20" path="m13344,477l13353,477,13353,458,13344,458,13344,477xe" filled="true" fillcolor="#000000" stroked="false">
                <v:path arrowok="t"/>
                <v:fill type="solid"/>
              </v:shape>
            </v:group>
            <v:group style="position:absolute;left:13344;top:477;width:10;height:20" coordorigin="13344,477" coordsize="10,20">
              <v:shape style="position:absolute;left:13344;top:477;width:10;height:20" coordorigin="13344,477" coordsize="10,20" path="m13344,497l13353,497,13353,477,13344,477,13344,497xe" filled="true" fillcolor="#000000" stroked="false">
                <v:path arrowok="t"/>
                <v:fill type="solid"/>
              </v:shape>
            </v:group>
            <v:group style="position:absolute;left:13344;top:497;width:10;height:20" coordorigin="13344,497" coordsize="10,20">
              <v:shape style="position:absolute;left:13344;top:497;width:10;height:20" coordorigin="13344,497" coordsize="10,20" path="m13344,516l13353,516,13353,497,13344,497,13344,516xe" filled="true" fillcolor="#000000" stroked="false">
                <v:path arrowok="t"/>
                <v:fill type="solid"/>
              </v:shape>
            </v:group>
            <v:group style="position:absolute;left:13344;top:516;width:10;height:20" coordorigin="13344,516" coordsize="10,20">
              <v:shape style="position:absolute;left:13344;top:516;width:10;height:20" coordorigin="13344,516" coordsize="10,20" path="m13344,535l13353,535,13353,516,13344,516,13344,535xe" filled="true" fillcolor="#000000" stroked="false">
                <v:path arrowok="t"/>
                <v:fill type="solid"/>
              </v:shape>
            </v:group>
            <v:group style="position:absolute;left:13344;top:535;width:10;height:20" coordorigin="13344,535" coordsize="10,20">
              <v:shape style="position:absolute;left:13344;top:535;width:10;height:20" coordorigin="13344,535" coordsize="10,20" path="m13344,554l13353,554,13353,535,13344,535,13344,554xe" filled="true" fillcolor="#000000" stroked="false">
                <v:path arrowok="t"/>
                <v:fill type="solid"/>
              </v:shape>
            </v:group>
            <v:group style="position:absolute;left:13344;top:554;width:10;height:20" coordorigin="13344,554" coordsize="10,20">
              <v:shape style="position:absolute;left:13344;top:554;width:10;height:20" coordorigin="13344,554" coordsize="10,20" path="m13344,573l13353,573,13353,554,13344,554,13344,573xe" filled="true" fillcolor="#000000" stroked="false">
                <v:path arrowok="t"/>
                <v:fill type="solid"/>
              </v:shape>
            </v:group>
            <v:group style="position:absolute;left:13344;top:573;width:10;height:20" coordorigin="13344,573" coordsize="10,20">
              <v:shape style="position:absolute;left:13344;top:573;width:10;height:20" coordorigin="13344,573" coordsize="10,20" path="m13344,593l13353,593,13353,573,13344,573,13344,593xe" filled="true" fillcolor="#000000" stroked="false">
                <v:path arrowok="t"/>
                <v:fill type="solid"/>
              </v:shape>
            </v:group>
            <v:group style="position:absolute;left:13344;top:593;width:10;height:20" coordorigin="13344,593" coordsize="10,20">
              <v:shape style="position:absolute;left:13344;top:593;width:10;height:20" coordorigin="13344,593" coordsize="10,20" path="m13344,612l13353,612,13353,593,13344,593,13344,612xe" filled="true" fillcolor="#000000" stroked="false">
                <v:path arrowok="t"/>
                <v:fill type="solid"/>
              </v:shape>
            </v:group>
            <v:group style="position:absolute;left:13344;top:612;width:10;height:20" coordorigin="13344,612" coordsize="10,20">
              <v:shape style="position:absolute;left:13344;top:612;width:10;height:20" coordorigin="13344,612" coordsize="10,20" path="m13344,631l13353,631,13353,612,13344,612,13344,631xe" filled="true" fillcolor="#000000" stroked="false">
                <v:path arrowok="t"/>
                <v:fill type="solid"/>
              </v:shape>
            </v:group>
            <v:group style="position:absolute;left:13344;top:631;width:10;height:20" coordorigin="13344,631" coordsize="10,20">
              <v:shape style="position:absolute;left:13344;top:631;width:10;height:20" coordorigin="13344,631" coordsize="10,20" path="m13344,650l13353,650,13353,631,13344,631,13344,650xe" filled="true" fillcolor="#000000" stroked="false">
                <v:path arrowok="t"/>
                <v:fill type="solid"/>
              </v:shape>
            </v:group>
            <v:group style="position:absolute;left:13344;top:650;width:10;height:20" coordorigin="13344,650" coordsize="10,20">
              <v:shape style="position:absolute;left:13344;top:650;width:10;height:20" coordorigin="13344,650" coordsize="10,20" path="m13344,669l13353,669,13353,650,13344,650,13344,669xe" filled="true" fillcolor="#000000" stroked="false">
                <v:path arrowok="t"/>
                <v:fill type="solid"/>
              </v:shape>
            </v:group>
            <v:group style="position:absolute;left:13344;top:669;width:10;height:20" coordorigin="13344,669" coordsize="10,20">
              <v:shape style="position:absolute;left:13344;top:669;width:10;height:20" coordorigin="13344,669" coordsize="10,20" path="m13344,689l13353,689,13353,669,13344,669,13344,689xe" filled="true" fillcolor="#000000" stroked="false">
                <v:path arrowok="t"/>
                <v:fill type="solid"/>
              </v:shape>
            </v:group>
            <v:group style="position:absolute;left:13344;top:689;width:10;height:20" coordorigin="13344,689" coordsize="10,20">
              <v:shape style="position:absolute;left:13344;top:689;width:10;height:20" coordorigin="13344,689" coordsize="10,20" path="m13344,708l13353,708,13353,689,13344,689,13344,708xe" filled="true" fillcolor="#000000" stroked="false">
                <v:path arrowok="t"/>
                <v:fill type="solid"/>
              </v:shape>
            </v:group>
            <v:group style="position:absolute;left:13344;top:708;width:10;height:20" coordorigin="13344,708" coordsize="10,20">
              <v:shape style="position:absolute;left:13344;top:708;width:10;height:20" coordorigin="13344,708" coordsize="10,20" path="m13344,727l13353,727,13353,708,13344,708,13344,727xe" filled="true" fillcolor="#000000" stroked="false">
                <v:path arrowok="t"/>
                <v:fill type="solid"/>
              </v:shape>
            </v:group>
            <v:group style="position:absolute;left:13344;top:727;width:10;height:20" coordorigin="13344,727" coordsize="10,20">
              <v:shape style="position:absolute;left:13344;top:727;width:10;height:20" coordorigin="13344,727" coordsize="10,20" path="m13344,746l13353,746,13353,727,13344,727,13344,746xe" filled="true" fillcolor="#000000" stroked="false">
                <v:path arrowok="t"/>
                <v:fill type="solid"/>
              </v:shape>
            </v:group>
            <v:group style="position:absolute;left:13344;top:746;width:10;height:20" coordorigin="13344,746" coordsize="10,20">
              <v:shape style="position:absolute;left:13344;top:746;width:10;height:20" coordorigin="13344,746" coordsize="10,20" path="m13344,765l13353,765,13353,746,13344,746,13344,765xe" filled="true" fillcolor="#000000" stroked="false">
                <v:path arrowok="t"/>
                <v:fill type="solid"/>
              </v:shape>
            </v:group>
            <v:group style="position:absolute;left:13344;top:765;width:10;height:20" coordorigin="13344,765" coordsize="10,20">
              <v:shape style="position:absolute;left:13344;top:765;width:10;height:20" coordorigin="13344,765" coordsize="10,20" path="m13344,785l13353,785,13353,765,13344,765,13344,785xe" filled="true" fillcolor="#000000" stroked="false">
                <v:path arrowok="t"/>
                <v:fill type="solid"/>
              </v:shape>
            </v:group>
            <v:group style="position:absolute;left:13344;top:785;width:10;height:20" coordorigin="13344,785" coordsize="10,20">
              <v:shape style="position:absolute;left:13344;top:785;width:10;height:20" coordorigin="13344,785" coordsize="10,20" path="m13344,804l13353,804,13353,785,13344,785,13344,804xe" filled="true" fillcolor="#000000" stroked="false">
                <v:path arrowok="t"/>
                <v:fill type="solid"/>
              </v:shape>
            </v:group>
            <v:group style="position:absolute;left:13344;top:804;width:10;height:20" coordorigin="13344,804" coordsize="10,20">
              <v:shape style="position:absolute;left:13344;top:804;width:10;height:20" coordorigin="13344,804" coordsize="10,20" path="m13344,823l13353,823,13353,804,13344,804,13344,823xe" filled="true" fillcolor="#000000" stroked="false">
                <v:path arrowok="t"/>
                <v:fill type="solid"/>
              </v:shape>
            </v:group>
            <v:group style="position:absolute;left:13344;top:823;width:10;height:20" coordorigin="13344,823" coordsize="10,20">
              <v:shape style="position:absolute;left:13344;top:823;width:10;height:20" coordorigin="13344,823" coordsize="10,20" path="m13344,842l13353,842,13353,823,13344,823,13344,842xe" filled="true" fillcolor="#000000" stroked="false">
                <v:path arrowok="t"/>
                <v:fill type="solid"/>
              </v:shape>
            </v:group>
            <v:group style="position:absolute;left:13344;top:842;width:10;height:20" coordorigin="13344,842" coordsize="10,20">
              <v:shape style="position:absolute;left:13344;top:842;width:10;height:20" coordorigin="13344,842" coordsize="10,20" path="m13344,861l13353,861,13353,842,13344,842,13344,861xe" filled="true" fillcolor="#000000" stroked="false">
                <v:path arrowok="t"/>
                <v:fill type="solid"/>
              </v:shape>
            </v:group>
            <v:group style="position:absolute;left:13344;top:861;width:10;height:20" coordorigin="13344,861" coordsize="10,20">
              <v:shape style="position:absolute;left:13344;top:861;width:10;height:20" coordorigin="13344,861" coordsize="10,20" path="m13344,881l13353,881,13353,861,13344,861,13344,881xe" filled="true" fillcolor="#000000" stroked="false">
                <v:path arrowok="t"/>
                <v:fill type="solid"/>
              </v:shape>
            </v:group>
            <v:group style="position:absolute;left:13344;top:881;width:10;height:20" coordorigin="13344,881" coordsize="10,20">
              <v:shape style="position:absolute;left:13344;top:881;width:10;height:20" coordorigin="13344,881" coordsize="10,20" path="m13344,900l13353,900,13353,881,13344,881,13344,900xe" filled="true" fillcolor="#000000" stroked="false">
                <v:path arrowok="t"/>
                <v:fill type="solid"/>
              </v:shape>
            </v:group>
            <v:group style="position:absolute;left:13344;top:900;width:10;height:20" coordorigin="13344,900" coordsize="10,20">
              <v:shape style="position:absolute;left:13344;top:900;width:10;height:20" coordorigin="13344,900" coordsize="10,20" path="m13344,919l13353,919,13353,900,13344,900,13344,919xe" filled="true" fillcolor="#000000" stroked="false">
                <v:path arrowok="t"/>
                <v:fill type="solid"/>
              </v:shape>
            </v:group>
            <v:group style="position:absolute;left:13344;top:919;width:10;height:20" coordorigin="13344,919" coordsize="10,20">
              <v:shape style="position:absolute;left:13344;top:919;width:10;height:20" coordorigin="13344,919" coordsize="10,20" path="m13344,938l13353,938,13353,919,13344,919,13344,938xe" filled="true" fillcolor="#000000" stroked="false">
                <v:path arrowok="t"/>
                <v:fill type="solid"/>
              </v:shape>
            </v:group>
            <v:group style="position:absolute;left:13344;top:938;width:10;height:20" coordorigin="13344,938" coordsize="10,20">
              <v:shape style="position:absolute;left:13344;top:938;width:10;height:20" coordorigin="13344,938" coordsize="10,20" path="m13344,957l13353,957,13353,938,13344,938,13344,957xe" filled="true" fillcolor="#000000" stroked="false">
                <v:path arrowok="t"/>
                <v:fill type="solid"/>
              </v:shape>
            </v:group>
            <v:group style="position:absolute;left:13344;top:957;width:10;height:20" coordorigin="13344,957" coordsize="10,20">
              <v:shape style="position:absolute;left:13344;top:957;width:10;height:20" coordorigin="13344,957" coordsize="10,20" path="m13344,977l13353,977,13353,957,13344,957,13344,977xe" filled="true" fillcolor="#000000" stroked="false">
                <v:path arrowok="t"/>
                <v:fill type="solid"/>
              </v:shape>
            </v:group>
            <v:group style="position:absolute;left:13344;top:977;width:10;height:20" coordorigin="13344,977" coordsize="10,20">
              <v:shape style="position:absolute;left:13344;top:977;width:10;height:20" coordorigin="13344,977" coordsize="10,20" path="m13344,996l13353,996,13353,977,13344,977,13344,996xe" filled="true" fillcolor="#000000" stroked="false">
                <v:path arrowok="t"/>
                <v:fill type="solid"/>
              </v:shape>
            </v:group>
            <v:group style="position:absolute;left:13344;top:996;width:10;height:20" coordorigin="13344,996" coordsize="10,20">
              <v:shape style="position:absolute;left:13344;top:996;width:10;height:20" coordorigin="13344,996" coordsize="10,20" path="m13344,1015l13353,1015,13353,996,13344,996,13344,1015xe" filled="true" fillcolor="#000000" stroked="false">
                <v:path arrowok="t"/>
                <v:fill type="solid"/>
              </v:shape>
            </v:group>
            <v:group style="position:absolute;left:13344;top:1015;width:10;height:20" coordorigin="13344,1015" coordsize="10,20">
              <v:shape style="position:absolute;left:13344;top:1015;width:10;height:20" coordorigin="13344,1015" coordsize="10,20" path="m13344,1034l13353,1034,13353,1015,13344,1015,13344,1034xe" filled="true" fillcolor="#000000" stroked="false">
                <v:path arrowok="t"/>
                <v:fill type="solid"/>
              </v:shape>
            </v:group>
            <v:group style="position:absolute;left:13344;top:1034;width:10;height:20" coordorigin="13344,1034" coordsize="10,20">
              <v:shape style="position:absolute;left:13344;top:1034;width:10;height:20" coordorigin="13344,1034" coordsize="10,20" path="m13344,1053l13353,1053,13353,1034,13344,1034,13344,1053xe" filled="true" fillcolor="#000000" stroked="false">
                <v:path arrowok="t"/>
                <v:fill type="solid"/>
              </v:shape>
            </v:group>
            <v:group style="position:absolute;left:13344;top:1053;width:10;height:20" coordorigin="13344,1053" coordsize="10,20">
              <v:shape style="position:absolute;left:13344;top:1053;width:10;height:20" coordorigin="13344,1053" coordsize="10,20" path="m13344,1073l13353,1073,13353,1053,13344,1053,13344,1073xe" filled="true" fillcolor="#000000" stroked="false">
                <v:path arrowok="t"/>
                <v:fill type="solid"/>
              </v:shape>
            </v:group>
            <v:group style="position:absolute;left:13344;top:1073;width:10;height:20" coordorigin="13344,1073" coordsize="10,20">
              <v:shape style="position:absolute;left:13344;top:1073;width:10;height:20" coordorigin="13344,1073" coordsize="10,20" path="m13344,1092l13353,1092,13353,1073,13344,1073,13344,1092xe" filled="true" fillcolor="#000000" stroked="false">
                <v:path arrowok="t"/>
                <v:fill type="solid"/>
              </v:shape>
            </v:group>
            <v:group style="position:absolute;left:13344;top:1092;width:10;height:20" coordorigin="13344,1092" coordsize="10,20">
              <v:shape style="position:absolute;left:13344;top:1092;width:10;height:20" coordorigin="13344,1092" coordsize="10,20" path="m13344,1111l13353,1111,13353,1092,13344,1092,13344,1111xe" filled="true" fillcolor="#000000" stroked="false">
                <v:path arrowok="t"/>
                <v:fill type="solid"/>
              </v:shape>
            </v:group>
            <v:group style="position:absolute;left:13344;top:1111;width:10;height:20" coordorigin="13344,1111" coordsize="10,20">
              <v:shape style="position:absolute;left:13344;top:1111;width:10;height:20" coordorigin="13344,1111" coordsize="10,20" path="m13344,1130l13353,1130,13353,1111,13344,1111,13344,1130xe" filled="true" fillcolor="#000000" stroked="false">
                <v:path arrowok="t"/>
                <v:fill type="solid"/>
              </v:shape>
            </v:group>
            <v:group style="position:absolute;left:13344;top:1130;width:10;height:20" coordorigin="13344,1130" coordsize="10,20">
              <v:shape style="position:absolute;left:13344;top:1130;width:10;height:20" coordorigin="13344,1130" coordsize="10,20" path="m13344,1149l13353,1149,13353,1130,13344,1130,13344,1149xe" filled="true" fillcolor="#000000" stroked="false">
                <v:path arrowok="t"/>
                <v:fill type="solid"/>
              </v:shape>
            </v:group>
            <v:group style="position:absolute;left:13344;top:1149;width:10;height:20" coordorigin="13344,1149" coordsize="10,20">
              <v:shape style="position:absolute;left:13344;top:1149;width:10;height:20" coordorigin="13344,1149" coordsize="10,20" path="m13344,1169l13353,1169,13353,1149,13344,1149,13344,1169xe" filled="true" fillcolor="#000000" stroked="false">
                <v:path arrowok="t"/>
                <v:fill type="solid"/>
              </v:shape>
            </v:group>
            <v:group style="position:absolute;left:13344;top:1169;width:10;height:20" coordorigin="13344,1169" coordsize="10,20">
              <v:shape style="position:absolute;left:13344;top:1169;width:10;height:20" coordorigin="13344,1169" coordsize="10,20" path="m13344,1188l13353,1188,13353,1169,13344,1169,13344,1188xe" filled="true" fillcolor="#000000" stroked="false">
                <v:path arrowok="t"/>
                <v:fill type="solid"/>
              </v:shape>
            </v:group>
            <v:group style="position:absolute;left:13344;top:1188;width:10;height:20" coordorigin="13344,1188" coordsize="10,20">
              <v:shape style="position:absolute;left:13344;top:1188;width:10;height:20" coordorigin="13344,1188" coordsize="10,20" path="m13344,1207l13353,1207,13353,1188,13344,1188,13344,1207xe" filled="true" fillcolor="#000000" stroked="false">
                <v:path arrowok="t"/>
                <v:fill type="solid"/>
              </v:shape>
            </v:group>
            <v:group style="position:absolute;left:13344;top:1207;width:10;height:20" coordorigin="13344,1207" coordsize="10,20">
              <v:shape style="position:absolute;left:13344;top:1207;width:10;height:20" coordorigin="13344,1207" coordsize="10,20" path="m13344,1226l13353,1226,13353,1207,13344,1207,13344,1226xe" filled="true" fillcolor="#000000" stroked="false">
                <v:path arrowok="t"/>
                <v:fill type="solid"/>
              </v:shape>
            </v:group>
            <v:group style="position:absolute;left:13344;top:1226;width:10;height:20" coordorigin="13344,1226" coordsize="10,20">
              <v:shape style="position:absolute;left:13344;top:1226;width:10;height:20" coordorigin="13344,1226" coordsize="10,20" path="m13344,1245l13353,1245,13353,1226,13344,1226,13344,1245xe" filled="true" fillcolor="#000000" stroked="false">
                <v:path arrowok="t"/>
                <v:fill type="solid"/>
              </v:shape>
            </v:group>
            <v:group style="position:absolute;left:13344;top:1245;width:10;height:20" coordorigin="13344,1245" coordsize="10,20">
              <v:shape style="position:absolute;left:13344;top:1245;width:10;height:20" coordorigin="13344,1245" coordsize="10,20" path="m13344,1265l13353,1265,13353,1245,13344,1245,13344,1265xe" filled="true" fillcolor="#000000" stroked="false">
                <v:path arrowok="t"/>
                <v:fill type="solid"/>
              </v:shape>
            </v:group>
            <v:group style="position:absolute;left:13344;top:1265;width:10;height:20" coordorigin="13344,1265" coordsize="10,20">
              <v:shape style="position:absolute;left:13344;top:1265;width:10;height:20" coordorigin="13344,1265" coordsize="10,20" path="m13344,1284l13353,1284,13353,1265,13344,1265,13344,1284xe" filled="true" fillcolor="#000000" stroked="false">
                <v:path arrowok="t"/>
                <v:fill type="solid"/>
              </v:shape>
            </v:group>
            <v:group style="position:absolute;left:13344;top:1284;width:10;height:20" coordorigin="13344,1284" coordsize="10,20">
              <v:shape style="position:absolute;left:13344;top:1284;width:10;height:20" coordorigin="13344,1284" coordsize="10,20" path="m13344,1303l13353,1303,13353,1284,13344,1284,13344,1303xe" filled="true" fillcolor="#000000" stroked="false">
                <v:path arrowok="t"/>
                <v:fill type="solid"/>
              </v:shape>
            </v:group>
            <v:group style="position:absolute;left:13344;top:1303;width:10;height:20" coordorigin="13344,1303" coordsize="10,20">
              <v:shape style="position:absolute;left:13344;top:1303;width:10;height:20" coordorigin="13344,1303" coordsize="10,20" path="m13344,1322l13353,1322,13353,1303,13344,1303,13344,1322xe" filled="true" fillcolor="#000000" stroked="false">
                <v:path arrowok="t"/>
                <v:fill type="solid"/>
              </v:shape>
            </v:group>
            <v:group style="position:absolute;left:13344;top:1322;width:10;height:20" coordorigin="13344,1322" coordsize="10,20">
              <v:shape style="position:absolute;left:13344;top:1322;width:10;height:20" coordorigin="13344,1322" coordsize="10,20" path="m13344,1341l13353,1341,13353,1322,13344,1322,13344,1341xe" filled="true" fillcolor="#000000" stroked="false">
                <v:path arrowok="t"/>
                <v:fill type="solid"/>
              </v:shape>
            </v:group>
            <v:group style="position:absolute;left:13344;top:1341;width:10;height:20" coordorigin="13344,1341" coordsize="10,20">
              <v:shape style="position:absolute;left:13344;top:1341;width:10;height:20" coordorigin="13344,1341" coordsize="10,20" path="m13344,1361l13353,1361,13353,1341,13344,1341,13344,1361xe" filled="true" fillcolor="#000000" stroked="false">
                <v:path arrowok="t"/>
                <v:fill type="solid"/>
              </v:shape>
            </v:group>
            <v:group style="position:absolute;left:13344;top:1361;width:10;height:20" coordorigin="13344,1361" coordsize="10,20">
              <v:shape style="position:absolute;left:13344;top:1361;width:10;height:20" coordorigin="13344,1361" coordsize="10,20" path="m13344,1380l13353,1380,13353,1361,13344,1361,13344,1380xe" filled="true" fillcolor="#000000" stroked="false">
                <v:path arrowok="t"/>
                <v:fill type="solid"/>
              </v:shape>
            </v:group>
            <v:group style="position:absolute;left:13344;top:1380;width:10;height:20" coordorigin="13344,1380" coordsize="10,20">
              <v:shape style="position:absolute;left:13344;top:1380;width:10;height:20" coordorigin="13344,1380" coordsize="10,20" path="m13344,1399l13353,1399,13353,1380,13344,1380,13344,1399xe" filled="true" fillcolor="#000000" stroked="false">
                <v:path arrowok="t"/>
                <v:fill type="solid"/>
              </v:shape>
            </v:group>
            <v:group style="position:absolute;left:13344;top:1399;width:10;height:20" coordorigin="13344,1399" coordsize="10,20">
              <v:shape style="position:absolute;left:13344;top:1399;width:10;height:20" coordorigin="13344,1399" coordsize="10,20" path="m13344,1418l13353,1418,13353,1399,13344,1399,13344,1418xe" filled="true" fillcolor="#000000" stroked="false">
                <v:path arrowok="t"/>
                <v:fill type="solid"/>
              </v:shape>
            </v:group>
            <v:group style="position:absolute;left:13344;top:1418;width:10;height:20" coordorigin="13344,1418" coordsize="10,20">
              <v:shape style="position:absolute;left:13344;top:1418;width:10;height:20" coordorigin="13344,1418" coordsize="10,20" path="m13344,1437l13353,1437,13353,1418,13344,1418,13344,1437xe" filled="true" fillcolor="#000000" stroked="false">
                <v:path arrowok="t"/>
                <v:fill type="solid"/>
              </v:shape>
            </v:group>
            <v:group style="position:absolute;left:13344;top:1437;width:10;height:20" coordorigin="13344,1437" coordsize="10,20">
              <v:shape style="position:absolute;left:13344;top:1437;width:10;height:20" coordorigin="13344,1437" coordsize="10,20" path="m13344,1457l13353,1457,13353,1437,13344,1437,13344,1457xe" filled="true" fillcolor="#000000" stroked="false">
                <v:path arrowok="t"/>
                <v:fill type="solid"/>
              </v:shape>
            </v:group>
            <v:group style="position:absolute;left:13344;top:1465;width:10;height:2" coordorigin="13344,1465" coordsize="10,2">
              <v:shape style="position:absolute;left:13344;top:1465;width:10;height:2" coordorigin="13344,1465" coordsize="10,0" path="m13344,1465l13353,1465e" filled="false" stroked="true" strokeweight=".84003pt" strokecolor="#000000">
                <v:path arrowok="t"/>
              </v:shape>
            </v:group>
            <v:group style="position:absolute;left:14424;top:381;width:10;height:20" coordorigin="14424,381" coordsize="10,20">
              <v:shape style="position:absolute;left:14424;top:381;width:10;height:20" coordorigin="14424,381" coordsize="10,20" path="m14424,401l14433,401,14433,381,14424,381,14424,401xe" filled="true" fillcolor="#000000" stroked="false">
                <v:path arrowok="t"/>
                <v:fill type="solid"/>
              </v:shape>
            </v:group>
            <v:group style="position:absolute;left:14424;top:401;width:10;height:20" coordorigin="14424,401" coordsize="10,20">
              <v:shape style="position:absolute;left:14424;top:401;width:10;height:20" coordorigin="14424,401" coordsize="10,20" path="m14424,420l14433,420,14433,401,14424,401,14424,420xe" filled="true" fillcolor="#000000" stroked="false">
                <v:path arrowok="t"/>
                <v:fill type="solid"/>
              </v:shape>
            </v:group>
            <v:group style="position:absolute;left:14424;top:420;width:10;height:20" coordorigin="14424,420" coordsize="10,20">
              <v:shape style="position:absolute;left:14424;top:420;width:10;height:20" coordorigin="14424,420" coordsize="10,20" path="m14424,439l14433,439,14433,420,14424,420,14424,439xe" filled="true" fillcolor="#000000" stroked="false">
                <v:path arrowok="t"/>
                <v:fill type="solid"/>
              </v:shape>
            </v:group>
            <v:group style="position:absolute;left:14424;top:439;width:10;height:20" coordorigin="14424,439" coordsize="10,20">
              <v:shape style="position:absolute;left:14424;top:439;width:10;height:20" coordorigin="14424,439" coordsize="10,20" path="m14424,458l14433,458,14433,439,14424,439,14424,458xe" filled="true" fillcolor="#000000" stroked="false">
                <v:path arrowok="t"/>
                <v:fill type="solid"/>
              </v:shape>
            </v:group>
            <v:group style="position:absolute;left:14424;top:458;width:10;height:20" coordorigin="14424,458" coordsize="10,20">
              <v:shape style="position:absolute;left:14424;top:458;width:10;height:20" coordorigin="14424,458" coordsize="10,20" path="m14424,477l14433,477,14433,458,14424,458,14424,477xe" filled="true" fillcolor="#000000" stroked="false">
                <v:path arrowok="t"/>
                <v:fill type="solid"/>
              </v:shape>
            </v:group>
            <v:group style="position:absolute;left:14424;top:477;width:10;height:20" coordorigin="14424,477" coordsize="10,20">
              <v:shape style="position:absolute;left:14424;top:477;width:10;height:20" coordorigin="14424,477" coordsize="10,20" path="m14424,497l14433,497,14433,477,14424,477,14424,497xe" filled="true" fillcolor="#000000" stroked="false">
                <v:path arrowok="t"/>
                <v:fill type="solid"/>
              </v:shape>
            </v:group>
            <v:group style="position:absolute;left:14424;top:497;width:10;height:20" coordorigin="14424,497" coordsize="10,20">
              <v:shape style="position:absolute;left:14424;top:497;width:10;height:20" coordorigin="14424,497" coordsize="10,20" path="m14424,516l14433,516,14433,497,14424,497,14424,516xe" filled="true" fillcolor="#000000" stroked="false">
                <v:path arrowok="t"/>
                <v:fill type="solid"/>
              </v:shape>
            </v:group>
            <v:group style="position:absolute;left:14424;top:516;width:10;height:20" coordorigin="14424,516" coordsize="10,20">
              <v:shape style="position:absolute;left:14424;top:516;width:10;height:20" coordorigin="14424,516" coordsize="10,20" path="m14424,535l14433,535,14433,516,14424,516,14424,535xe" filled="true" fillcolor="#000000" stroked="false">
                <v:path arrowok="t"/>
                <v:fill type="solid"/>
              </v:shape>
            </v:group>
            <v:group style="position:absolute;left:14424;top:535;width:10;height:20" coordorigin="14424,535" coordsize="10,20">
              <v:shape style="position:absolute;left:14424;top:535;width:10;height:20" coordorigin="14424,535" coordsize="10,20" path="m14424,554l14433,554,14433,535,14424,535,14424,554xe" filled="true" fillcolor="#000000" stroked="false">
                <v:path arrowok="t"/>
                <v:fill type="solid"/>
              </v:shape>
            </v:group>
            <v:group style="position:absolute;left:14424;top:554;width:10;height:20" coordorigin="14424,554" coordsize="10,20">
              <v:shape style="position:absolute;left:14424;top:554;width:10;height:20" coordorigin="14424,554" coordsize="10,20" path="m14424,573l14433,573,14433,554,14424,554,14424,573xe" filled="true" fillcolor="#000000" stroked="false">
                <v:path arrowok="t"/>
                <v:fill type="solid"/>
              </v:shape>
            </v:group>
            <v:group style="position:absolute;left:14424;top:573;width:10;height:20" coordorigin="14424,573" coordsize="10,20">
              <v:shape style="position:absolute;left:14424;top:573;width:10;height:20" coordorigin="14424,573" coordsize="10,20" path="m14424,593l14433,593,14433,573,14424,573,14424,593xe" filled="true" fillcolor="#000000" stroked="false">
                <v:path arrowok="t"/>
                <v:fill type="solid"/>
              </v:shape>
            </v:group>
            <v:group style="position:absolute;left:14424;top:593;width:10;height:20" coordorigin="14424,593" coordsize="10,20">
              <v:shape style="position:absolute;left:14424;top:593;width:10;height:20" coordorigin="14424,593" coordsize="10,20" path="m14424,612l14433,612,14433,593,14424,593,14424,612xe" filled="true" fillcolor="#000000" stroked="false">
                <v:path arrowok="t"/>
                <v:fill type="solid"/>
              </v:shape>
            </v:group>
            <v:group style="position:absolute;left:14424;top:612;width:10;height:20" coordorigin="14424,612" coordsize="10,20">
              <v:shape style="position:absolute;left:14424;top:612;width:10;height:20" coordorigin="14424,612" coordsize="10,20" path="m14424,631l14433,631,14433,612,14424,612,14424,631xe" filled="true" fillcolor="#000000" stroked="false">
                <v:path arrowok="t"/>
                <v:fill type="solid"/>
              </v:shape>
            </v:group>
            <v:group style="position:absolute;left:14424;top:631;width:10;height:20" coordorigin="14424,631" coordsize="10,20">
              <v:shape style="position:absolute;left:14424;top:631;width:10;height:20" coordorigin="14424,631" coordsize="10,20" path="m14424,650l14433,650,14433,631,14424,631,14424,650xe" filled="true" fillcolor="#000000" stroked="false">
                <v:path arrowok="t"/>
                <v:fill type="solid"/>
              </v:shape>
            </v:group>
            <v:group style="position:absolute;left:14424;top:650;width:10;height:20" coordorigin="14424,650" coordsize="10,20">
              <v:shape style="position:absolute;left:14424;top:650;width:10;height:20" coordorigin="14424,650" coordsize="10,20" path="m14424,669l14433,669,14433,650,14424,650,14424,669xe" filled="true" fillcolor="#000000" stroked="false">
                <v:path arrowok="t"/>
                <v:fill type="solid"/>
              </v:shape>
            </v:group>
            <v:group style="position:absolute;left:14424;top:669;width:10;height:20" coordorigin="14424,669" coordsize="10,20">
              <v:shape style="position:absolute;left:14424;top:669;width:10;height:20" coordorigin="14424,669" coordsize="10,20" path="m14424,689l14433,689,14433,669,14424,669,14424,689xe" filled="true" fillcolor="#000000" stroked="false">
                <v:path arrowok="t"/>
                <v:fill type="solid"/>
              </v:shape>
            </v:group>
            <v:group style="position:absolute;left:14424;top:689;width:10;height:20" coordorigin="14424,689" coordsize="10,20">
              <v:shape style="position:absolute;left:14424;top:689;width:10;height:20" coordorigin="14424,689" coordsize="10,20" path="m14424,708l14433,708,14433,689,14424,689,14424,708xe" filled="true" fillcolor="#000000" stroked="false">
                <v:path arrowok="t"/>
                <v:fill type="solid"/>
              </v:shape>
            </v:group>
            <v:group style="position:absolute;left:14424;top:708;width:10;height:20" coordorigin="14424,708" coordsize="10,20">
              <v:shape style="position:absolute;left:14424;top:708;width:10;height:20" coordorigin="14424,708" coordsize="10,20" path="m14424,727l14433,727,14433,708,14424,708,14424,727xe" filled="true" fillcolor="#000000" stroked="false">
                <v:path arrowok="t"/>
                <v:fill type="solid"/>
              </v:shape>
            </v:group>
            <v:group style="position:absolute;left:14424;top:727;width:10;height:20" coordorigin="14424,727" coordsize="10,20">
              <v:shape style="position:absolute;left:14424;top:727;width:10;height:20" coordorigin="14424,727" coordsize="10,20" path="m14424,746l14433,746,14433,727,14424,727,14424,746xe" filled="true" fillcolor="#000000" stroked="false">
                <v:path arrowok="t"/>
                <v:fill type="solid"/>
              </v:shape>
            </v:group>
            <v:group style="position:absolute;left:14424;top:746;width:10;height:20" coordorigin="14424,746" coordsize="10,20">
              <v:shape style="position:absolute;left:14424;top:746;width:10;height:20" coordorigin="14424,746" coordsize="10,20" path="m14424,765l14433,765,14433,746,14424,746,14424,765xe" filled="true" fillcolor="#000000" stroked="false">
                <v:path arrowok="t"/>
                <v:fill type="solid"/>
              </v:shape>
            </v:group>
            <v:group style="position:absolute;left:14424;top:765;width:10;height:20" coordorigin="14424,765" coordsize="10,20">
              <v:shape style="position:absolute;left:14424;top:765;width:10;height:20" coordorigin="14424,765" coordsize="10,20" path="m14424,785l14433,785,14433,765,14424,765,14424,785xe" filled="true" fillcolor="#000000" stroked="false">
                <v:path arrowok="t"/>
                <v:fill type="solid"/>
              </v:shape>
            </v:group>
            <v:group style="position:absolute;left:14424;top:785;width:10;height:20" coordorigin="14424,785" coordsize="10,20">
              <v:shape style="position:absolute;left:14424;top:785;width:10;height:20" coordorigin="14424,785" coordsize="10,20" path="m14424,804l14433,804,14433,785,14424,785,14424,804xe" filled="true" fillcolor="#000000" stroked="false">
                <v:path arrowok="t"/>
                <v:fill type="solid"/>
              </v:shape>
            </v:group>
            <v:group style="position:absolute;left:14424;top:804;width:10;height:20" coordorigin="14424,804" coordsize="10,20">
              <v:shape style="position:absolute;left:14424;top:804;width:10;height:20" coordorigin="14424,804" coordsize="10,20" path="m14424,823l14433,823,14433,804,14424,804,14424,823xe" filled="true" fillcolor="#000000" stroked="false">
                <v:path arrowok="t"/>
                <v:fill type="solid"/>
              </v:shape>
            </v:group>
            <v:group style="position:absolute;left:14424;top:823;width:10;height:20" coordorigin="14424,823" coordsize="10,20">
              <v:shape style="position:absolute;left:14424;top:823;width:10;height:20" coordorigin="14424,823" coordsize="10,20" path="m14424,842l14433,842,14433,823,14424,823,14424,842xe" filled="true" fillcolor="#000000" stroked="false">
                <v:path arrowok="t"/>
                <v:fill type="solid"/>
              </v:shape>
            </v:group>
            <v:group style="position:absolute;left:14424;top:842;width:10;height:20" coordorigin="14424,842" coordsize="10,20">
              <v:shape style="position:absolute;left:14424;top:842;width:10;height:20" coordorigin="14424,842" coordsize="10,20" path="m14424,861l14433,861,14433,842,14424,842,14424,861xe" filled="true" fillcolor="#000000" stroked="false">
                <v:path arrowok="t"/>
                <v:fill type="solid"/>
              </v:shape>
            </v:group>
            <v:group style="position:absolute;left:14424;top:861;width:10;height:20" coordorigin="14424,861" coordsize="10,20">
              <v:shape style="position:absolute;left:14424;top:861;width:10;height:20" coordorigin="14424,861" coordsize="10,20" path="m14424,881l14433,881,14433,861,14424,861,14424,881xe" filled="true" fillcolor="#000000" stroked="false">
                <v:path arrowok="t"/>
                <v:fill type="solid"/>
              </v:shape>
            </v:group>
            <v:group style="position:absolute;left:14424;top:881;width:10;height:20" coordorigin="14424,881" coordsize="10,20">
              <v:shape style="position:absolute;left:14424;top:881;width:10;height:20" coordorigin="14424,881" coordsize="10,20" path="m14424,900l14433,900,14433,881,14424,881,14424,900xe" filled="true" fillcolor="#000000" stroked="false">
                <v:path arrowok="t"/>
                <v:fill type="solid"/>
              </v:shape>
            </v:group>
            <v:group style="position:absolute;left:14424;top:900;width:10;height:20" coordorigin="14424,900" coordsize="10,20">
              <v:shape style="position:absolute;left:14424;top:900;width:10;height:20" coordorigin="14424,900" coordsize="10,20" path="m14424,919l14433,919,14433,900,14424,900,14424,919xe" filled="true" fillcolor="#000000" stroked="false">
                <v:path arrowok="t"/>
                <v:fill type="solid"/>
              </v:shape>
            </v:group>
            <v:group style="position:absolute;left:14424;top:919;width:10;height:20" coordorigin="14424,919" coordsize="10,20">
              <v:shape style="position:absolute;left:14424;top:919;width:10;height:20" coordorigin="14424,919" coordsize="10,20" path="m14424,938l14433,938,14433,919,14424,919,14424,938xe" filled="true" fillcolor="#000000" stroked="false">
                <v:path arrowok="t"/>
                <v:fill type="solid"/>
              </v:shape>
            </v:group>
            <v:group style="position:absolute;left:14424;top:938;width:10;height:20" coordorigin="14424,938" coordsize="10,20">
              <v:shape style="position:absolute;left:14424;top:938;width:10;height:20" coordorigin="14424,938" coordsize="10,20" path="m14424,957l14433,957,14433,938,14424,938,14424,957xe" filled="true" fillcolor="#000000" stroked="false">
                <v:path arrowok="t"/>
                <v:fill type="solid"/>
              </v:shape>
            </v:group>
            <v:group style="position:absolute;left:14424;top:957;width:10;height:20" coordorigin="14424,957" coordsize="10,20">
              <v:shape style="position:absolute;left:14424;top:957;width:10;height:20" coordorigin="14424,957" coordsize="10,20" path="m14424,977l14433,977,14433,957,14424,957,14424,977xe" filled="true" fillcolor="#000000" stroked="false">
                <v:path arrowok="t"/>
                <v:fill type="solid"/>
              </v:shape>
            </v:group>
            <v:group style="position:absolute;left:14424;top:977;width:10;height:20" coordorigin="14424,977" coordsize="10,20">
              <v:shape style="position:absolute;left:14424;top:977;width:10;height:20" coordorigin="14424,977" coordsize="10,20" path="m14424,996l14433,996,14433,977,14424,977,14424,996xe" filled="true" fillcolor="#000000" stroked="false">
                <v:path arrowok="t"/>
                <v:fill type="solid"/>
              </v:shape>
            </v:group>
            <v:group style="position:absolute;left:14424;top:996;width:10;height:20" coordorigin="14424,996" coordsize="10,20">
              <v:shape style="position:absolute;left:14424;top:996;width:10;height:20" coordorigin="14424,996" coordsize="10,20" path="m14424,1015l14433,1015,14433,996,14424,996,14424,1015xe" filled="true" fillcolor="#000000" stroked="false">
                <v:path arrowok="t"/>
                <v:fill type="solid"/>
              </v:shape>
            </v:group>
            <v:group style="position:absolute;left:14424;top:1015;width:10;height:20" coordorigin="14424,1015" coordsize="10,20">
              <v:shape style="position:absolute;left:14424;top:1015;width:10;height:20" coordorigin="14424,1015" coordsize="10,20" path="m14424,1034l14433,1034,14433,1015,14424,1015,14424,1034xe" filled="true" fillcolor="#000000" stroked="false">
                <v:path arrowok="t"/>
                <v:fill type="solid"/>
              </v:shape>
            </v:group>
            <v:group style="position:absolute;left:14424;top:1034;width:10;height:20" coordorigin="14424,1034" coordsize="10,20">
              <v:shape style="position:absolute;left:14424;top:1034;width:10;height:20" coordorigin="14424,1034" coordsize="10,20" path="m14424,1053l14433,1053,14433,1034,14424,1034,14424,1053xe" filled="true" fillcolor="#000000" stroked="false">
                <v:path arrowok="t"/>
                <v:fill type="solid"/>
              </v:shape>
            </v:group>
            <v:group style="position:absolute;left:14424;top:1053;width:10;height:20" coordorigin="14424,1053" coordsize="10,20">
              <v:shape style="position:absolute;left:14424;top:1053;width:10;height:20" coordorigin="14424,1053" coordsize="10,20" path="m14424,1073l14433,1073,14433,1053,14424,1053,14424,1073xe" filled="true" fillcolor="#000000" stroked="false">
                <v:path arrowok="t"/>
                <v:fill type="solid"/>
              </v:shape>
            </v:group>
            <v:group style="position:absolute;left:14424;top:1073;width:10;height:20" coordorigin="14424,1073" coordsize="10,20">
              <v:shape style="position:absolute;left:14424;top:1073;width:10;height:20" coordorigin="14424,1073" coordsize="10,20" path="m14424,1092l14433,1092,14433,1073,14424,1073,14424,1092xe" filled="true" fillcolor="#000000" stroked="false">
                <v:path arrowok="t"/>
                <v:fill type="solid"/>
              </v:shape>
            </v:group>
            <v:group style="position:absolute;left:14424;top:1092;width:10;height:20" coordorigin="14424,1092" coordsize="10,20">
              <v:shape style="position:absolute;left:14424;top:1092;width:10;height:20" coordorigin="14424,1092" coordsize="10,20" path="m14424,1111l14433,1111,14433,1092,14424,1092,14424,1111xe" filled="true" fillcolor="#000000" stroked="false">
                <v:path arrowok="t"/>
                <v:fill type="solid"/>
              </v:shape>
            </v:group>
            <v:group style="position:absolute;left:14424;top:1111;width:10;height:20" coordorigin="14424,1111" coordsize="10,20">
              <v:shape style="position:absolute;left:14424;top:1111;width:10;height:20" coordorigin="14424,1111" coordsize="10,20" path="m14424,1130l14433,1130,14433,1111,14424,1111,14424,1130xe" filled="true" fillcolor="#000000" stroked="false">
                <v:path arrowok="t"/>
                <v:fill type="solid"/>
              </v:shape>
            </v:group>
            <v:group style="position:absolute;left:14424;top:1130;width:10;height:20" coordorigin="14424,1130" coordsize="10,20">
              <v:shape style="position:absolute;left:14424;top:1130;width:10;height:20" coordorigin="14424,1130" coordsize="10,20" path="m14424,1149l14433,1149,14433,1130,14424,1130,14424,1149xe" filled="true" fillcolor="#000000" stroked="false">
                <v:path arrowok="t"/>
                <v:fill type="solid"/>
              </v:shape>
            </v:group>
            <v:group style="position:absolute;left:14424;top:1149;width:10;height:20" coordorigin="14424,1149" coordsize="10,20">
              <v:shape style="position:absolute;left:14424;top:1149;width:10;height:20" coordorigin="14424,1149" coordsize="10,20" path="m14424,1169l14433,1169,14433,1149,14424,1149,14424,1169xe" filled="true" fillcolor="#000000" stroked="false">
                <v:path arrowok="t"/>
                <v:fill type="solid"/>
              </v:shape>
            </v:group>
            <v:group style="position:absolute;left:14424;top:1169;width:10;height:20" coordorigin="14424,1169" coordsize="10,20">
              <v:shape style="position:absolute;left:14424;top:1169;width:10;height:20" coordorigin="14424,1169" coordsize="10,20" path="m14424,1188l14433,1188,14433,1169,14424,1169,14424,1188xe" filled="true" fillcolor="#000000" stroked="false">
                <v:path arrowok="t"/>
                <v:fill type="solid"/>
              </v:shape>
            </v:group>
            <v:group style="position:absolute;left:14424;top:1188;width:10;height:20" coordorigin="14424,1188" coordsize="10,20">
              <v:shape style="position:absolute;left:14424;top:1188;width:10;height:20" coordorigin="14424,1188" coordsize="10,20" path="m14424,1207l14433,1207,14433,1188,14424,1188,14424,1207xe" filled="true" fillcolor="#000000" stroked="false">
                <v:path arrowok="t"/>
                <v:fill type="solid"/>
              </v:shape>
            </v:group>
            <v:group style="position:absolute;left:14424;top:1207;width:10;height:20" coordorigin="14424,1207" coordsize="10,20">
              <v:shape style="position:absolute;left:14424;top:1207;width:10;height:20" coordorigin="14424,1207" coordsize="10,20" path="m14424,1226l14433,1226,14433,1207,14424,1207,14424,1226xe" filled="true" fillcolor="#000000" stroked="false">
                <v:path arrowok="t"/>
                <v:fill type="solid"/>
              </v:shape>
            </v:group>
            <v:group style="position:absolute;left:14424;top:1226;width:10;height:20" coordorigin="14424,1226" coordsize="10,20">
              <v:shape style="position:absolute;left:14424;top:1226;width:10;height:20" coordorigin="14424,1226" coordsize="10,20" path="m14424,1245l14433,1245,14433,1226,14424,1226,14424,1245xe" filled="true" fillcolor="#000000" stroked="false">
                <v:path arrowok="t"/>
                <v:fill type="solid"/>
              </v:shape>
            </v:group>
            <v:group style="position:absolute;left:14424;top:1245;width:10;height:20" coordorigin="14424,1245" coordsize="10,20">
              <v:shape style="position:absolute;left:14424;top:1245;width:10;height:20" coordorigin="14424,1245" coordsize="10,20" path="m14424,1265l14433,1265,14433,1245,14424,1245,14424,1265xe" filled="true" fillcolor="#000000" stroked="false">
                <v:path arrowok="t"/>
                <v:fill type="solid"/>
              </v:shape>
            </v:group>
            <v:group style="position:absolute;left:14424;top:1265;width:10;height:20" coordorigin="14424,1265" coordsize="10,20">
              <v:shape style="position:absolute;left:14424;top:1265;width:10;height:20" coordorigin="14424,1265" coordsize="10,20" path="m14424,1284l14433,1284,14433,1265,14424,1265,14424,1284xe" filled="true" fillcolor="#000000" stroked="false">
                <v:path arrowok="t"/>
                <v:fill type="solid"/>
              </v:shape>
            </v:group>
            <v:group style="position:absolute;left:14424;top:1284;width:10;height:20" coordorigin="14424,1284" coordsize="10,20">
              <v:shape style="position:absolute;left:14424;top:1284;width:10;height:20" coordorigin="14424,1284" coordsize="10,20" path="m14424,1303l14433,1303,14433,1284,14424,1284,14424,1303xe" filled="true" fillcolor="#000000" stroked="false">
                <v:path arrowok="t"/>
                <v:fill type="solid"/>
              </v:shape>
            </v:group>
            <v:group style="position:absolute;left:14424;top:1303;width:10;height:20" coordorigin="14424,1303" coordsize="10,20">
              <v:shape style="position:absolute;left:14424;top:1303;width:10;height:20" coordorigin="14424,1303" coordsize="10,20" path="m14424,1322l14433,1322,14433,1303,14424,1303,14424,1322xe" filled="true" fillcolor="#000000" stroked="false">
                <v:path arrowok="t"/>
                <v:fill type="solid"/>
              </v:shape>
            </v:group>
            <v:group style="position:absolute;left:14424;top:1322;width:10;height:20" coordorigin="14424,1322" coordsize="10,20">
              <v:shape style="position:absolute;left:14424;top:1322;width:10;height:20" coordorigin="14424,1322" coordsize="10,20" path="m14424,1341l14433,1341,14433,1322,14424,1322,14424,1341xe" filled="true" fillcolor="#000000" stroked="false">
                <v:path arrowok="t"/>
                <v:fill type="solid"/>
              </v:shape>
            </v:group>
            <v:group style="position:absolute;left:14424;top:1341;width:10;height:20" coordorigin="14424,1341" coordsize="10,20">
              <v:shape style="position:absolute;left:14424;top:1341;width:10;height:20" coordorigin="14424,1341" coordsize="10,20" path="m14424,1361l14433,1361,14433,1341,14424,1341,14424,1361xe" filled="true" fillcolor="#000000" stroked="false">
                <v:path arrowok="t"/>
                <v:fill type="solid"/>
              </v:shape>
            </v:group>
            <v:group style="position:absolute;left:14424;top:1361;width:10;height:20" coordorigin="14424,1361" coordsize="10,20">
              <v:shape style="position:absolute;left:14424;top:1361;width:10;height:20" coordorigin="14424,1361" coordsize="10,20" path="m14424,1380l14433,1380,14433,1361,14424,1361,14424,1380xe" filled="true" fillcolor="#000000" stroked="false">
                <v:path arrowok="t"/>
                <v:fill type="solid"/>
              </v:shape>
            </v:group>
            <v:group style="position:absolute;left:14424;top:1380;width:10;height:20" coordorigin="14424,1380" coordsize="10,20">
              <v:shape style="position:absolute;left:14424;top:1380;width:10;height:20" coordorigin="14424,1380" coordsize="10,20" path="m14424,1399l14433,1399,14433,1380,14424,1380,14424,1399xe" filled="true" fillcolor="#000000" stroked="false">
                <v:path arrowok="t"/>
                <v:fill type="solid"/>
              </v:shape>
            </v:group>
            <v:group style="position:absolute;left:14424;top:1399;width:10;height:20" coordorigin="14424,1399" coordsize="10,20">
              <v:shape style="position:absolute;left:14424;top:1399;width:10;height:20" coordorigin="14424,1399" coordsize="10,20" path="m14424,1418l14433,1418,14433,1399,14424,1399,14424,1418xe" filled="true" fillcolor="#000000" stroked="false">
                <v:path arrowok="t"/>
                <v:fill type="solid"/>
              </v:shape>
            </v:group>
            <v:group style="position:absolute;left:14424;top:1418;width:10;height:20" coordorigin="14424,1418" coordsize="10,20">
              <v:shape style="position:absolute;left:14424;top:1418;width:10;height:20" coordorigin="14424,1418" coordsize="10,20" path="m14424,1437l14433,1437,14433,1418,14424,1418,14424,1437xe" filled="true" fillcolor="#000000" stroked="false">
                <v:path arrowok="t"/>
                <v:fill type="solid"/>
              </v:shape>
            </v:group>
            <v:group style="position:absolute;left:14424;top:1437;width:10;height:20" coordorigin="14424,1437" coordsize="10,20">
              <v:shape style="position:absolute;left:14424;top:1437;width:10;height:20" coordorigin="14424,1437" coordsize="10,20" path="m14424,1457l14433,1457,14433,1437,14424,1437,14424,1457xe" filled="true" fillcolor="#000000" stroked="false">
                <v:path arrowok="t"/>
                <v:fill type="solid"/>
              </v:shape>
            </v:group>
            <v:group style="position:absolute;left:14424;top:1465;width:10;height:2" coordorigin="14424,1465" coordsize="10,2">
              <v:shape style="position:absolute;left:14424;top:1465;width:10;height:2" coordorigin="14424,1465" coordsize="10,0" path="m14424,1465l14433,1465e" filled="false" stroked="true" strokeweight=".84003pt" strokecolor="#000000">
                <v:path arrowok="t"/>
              </v:shape>
              <v:shape style="position:absolute;left:1332;top:1380;width:1515;height:103" type="#_x0000_t75" stroked="false">
                <v:imagedata r:id="rId809" o:title=""/>
              </v:shape>
              <v:shape style="position:absolute;left:2823;top:1473;width:3399;height:10" type="#_x0000_t75" stroked="false">
                <v:imagedata r:id="rId810" o:title=""/>
              </v:shape>
              <v:shape style="position:absolute;left:6217;top:1473;width:1325;height:10" type="#_x0000_t75" stroked="false">
                <v:imagedata r:id="rId811" o:title=""/>
              </v:shape>
              <v:shape style="position:absolute;left:7537;top:1473;width:1322;height:10" type="#_x0000_t75" stroked="false">
                <v:imagedata r:id="rId812" o:title=""/>
              </v:shape>
              <v:shape style="position:absolute;left:8855;top:1473;width:2182;height:10" type="#_x0000_t75" stroked="false">
                <v:imagedata r:id="rId813" o:title=""/>
              </v:shape>
              <v:shape style="position:absolute;left:11032;top:1473;width:2312;height:10" type="#_x0000_t75" stroked="false">
                <v:imagedata r:id="rId814" o:title=""/>
              </v:shape>
              <v:shape style="position:absolute;left:13339;top:1473;width:1085;height:10" type="#_x0000_t75" stroked="false">
                <v:imagedata r:id="rId183" o:title=""/>
              </v:shape>
              <v:shape style="position:absolute;left:14419;top:1473;width:1090;height:10" type="#_x0000_t75" stroked="false">
                <v:imagedata r:id="rId815" o:title=""/>
              </v:shape>
            </v:group>
            <v:group style="position:absolute;left:3701;top:1483;width:10;height:20" coordorigin="3701,1483" coordsize="10,20">
              <v:shape style="position:absolute;left:3701;top:1483;width:10;height:20" coordorigin="3701,1483" coordsize="10,20" path="m3701,1502l3711,1502,3711,1483,3701,1483,3701,1502xe" filled="true" fillcolor="#000000" stroked="false">
                <v:path arrowok="t"/>
                <v:fill type="solid"/>
              </v:shape>
            </v:group>
            <v:group style="position:absolute;left:3701;top:1502;width:10;height:20" coordorigin="3701,1502" coordsize="10,20">
              <v:shape style="position:absolute;left:3701;top:1502;width:10;height:20" coordorigin="3701,1502" coordsize="10,20" path="m3701,1521l3711,1521,3711,1502,3701,1502,3701,1521xe" filled="true" fillcolor="#000000" stroked="false">
                <v:path arrowok="t"/>
                <v:fill type="solid"/>
              </v:shape>
            </v:group>
            <v:group style="position:absolute;left:3701;top:1521;width:10;height:20" coordorigin="3701,1521" coordsize="10,20">
              <v:shape style="position:absolute;left:3701;top:1521;width:10;height:20" coordorigin="3701,1521" coordsize="10,20" path="m3701,1541l3711,1541,3711,1521,3701,1521,3701,1541xe" filled="true" fillcolor="#000000" stroked="false">
                <v:path arrowok="t"/>
                <v:fill type="solid"/>
              </v:shape>
            </v:group>
            <v:group style="position:absolute;left:3701;top:1541;width:10;height:20" coordorigin="3701,1541" coordsize="10,20">
              <v:shape style="position:absolute;left:3701;top:1541;width:10;height:20" coordorigin="3701,1541" coordsize="10,20" path="m3701,1560l3711,1560,3711,1541,3701,1541,3701,1560xe" filled="true" fillcolor="#000000" stroked="false">
                <v:path arrowok="t"/>
                <v:fill type="solid"/>
              </v:shape>
            </v:group>
            <v:group style="position:absolute;left:3701;top:1560;width:10;height:20" coordorigin="3701,1560" coordsize="10,20">
              <v:shape style="position:absolute;left:3701;top:1560;width:10;height:20" coordorigin="3701,1560" coordsize="10,20" path="m3701,1579l3711,1579,3711,1560,3701,1560,3701,1579xe" filled="true" fillcolor="#000000" stroked="false">
                <v:path arrowok="t"/>
                <v:fill type="solid"/>
              </v:shape>
            </v:group>
            <v:group style="position:absolute;left:3701;top:1579;width:10;height:20" coordorigin="3701,1579" coordsize="10,20">
              <v:shape style="position:absolute;left:3701;top:1579;width:10;height:20" coordorigin="3701,1579" coordsize="10,20" path="m3701,1598l3711,1598,3711,1579,3701,1579,3701,1598xe" filled="true" fillcolor="#000000" stroked="false">
                <v:path arrowok="t"/>
                <v:fill type="solid"/>
              </v:shape>
            </v:group>
            <v:group style="position:absolute;left:3701;top:1598;width:10;height:20" coordorigin="3701,1598" coordsize="10,20">
              <v:shape style="position:absolute;left:3701;top:1598;width:10;height:20" coordorigin="3701,1598" coordsize="10,20" path="m3701,1618l3711,1618,3711,1598,3701,1598,3701,1618xe" filled="true" fillcolor="#000000" stroked="false">
                <v:path arrowok="t"/>
                <v:fill type="solid"/>
              </v:shape>
            </v:group>
            <v:group style="position:absolute;left:3701;top:1618;width:10;height:20" coordorigin="3701,1618" coordsize="10,20">
              <v:shape style="position:absolute;left:3701;top:1618;width:10;height:20" coordorigin="3701,1618" coordsize="10,20" path="m3701,1637l3711,1637,3711,1618,3701,1618,3701,1637xe" filled="true" fillcolor="#000000" stroked="false">
                <v:path arrowok="t"/>
                <v:fill type="solid"/>
              </v:shape>
            </v:group>
            <v:group style="position:absolute;left:3701;top:1637;width:10;height:20" coordorigin="3701,1637" coordsize="10,20">
              <v:shape style="position:absolute;left:3701;top:1637;width:10;height:20" coordorigin="3701,1637" coordsize="10,20" path="m3701,1656l3711,1656,3711,1637,3701,1637,3701,1656xe" filled="true" fillcolor="#000000" stroked="false">
                <v:path arrowok="t"/>
                <v:fill type="solid"/>
              </v:shape>
            </v:group>
            <v:group style="position:absolute;left:3701;top:1656;width:10;height:20" coordorigin="3701,1656" coordsize="10,20">
              <v:shape style="position:absolute;left:3701;top:1656;width:10;height:20" coordorigin="3701,1656" coordsize="10,20" path="m3701,1676l3711,1676,3711,1656,3701,1656,3701,1676xe" filled="true" fillcolor="#000000" stroked="false">
                <v:path arrowok="t"/>
                <v:fill type="solid"/>
              </v:shape>
            </v:group>
            <v:group style="position:absolute;left:3701;top:1676;width:10;height:20" coordorigin="3701,1676" coordsize="10,20">
              <v:shape style="position:absolute;left:3701;top:1676;width:10;height:20" coordorigin="3701,1676" coordsize="10,20" path="m3701,1695l3711,1695,3711,1676,3701,1676,3701,1695xe" filled="true" fillcolor="#000000" stroked="false">
                <v:path arrowok="t"/>
                <v:fill type="solid"/>
              </v:shape>
            </v:group>
            <v:group style="position:absolute;left:3701;top:1695;width:10;height:20" coordorigin="3701,1695" coordsize="10,20">
              <v:shape style="position:absolute;left:3701;top:1695;width:10;height:20" coordorigin="3701,1695" coordsize="10,20" path="m3701,1714l3711,1714,3711,1695,3701,1695,3701,1714xe" filled="true" fillcolor="#000000" stroked="false">
                <v:path arrowok="t"/>
                <v:fill type="solid"/>
              </v:shape>
            </v:group>
            <v:group style="position:absolute;left:3701;top:1714;width:10;height:20" coordorigin="3701,1714" coordsize="10,20">
              <v:shape style="position:absolute;left:3701;top:1714;width:10;height:20" coordorigin="3701,1714" coordsize="10,20" path="m3701,1733l3711,1733,3711,1714,3701,1714,3701,1733xe" filled="true" fillcolor="#000000" stroked="false">
                <v:path arrowok="t"/>
                <v:fill type="solid"/>
              </v:shape>
            </v:group>
            <v:group style="position:absolute;left:3701;top:1733;width:10;height:20" coordorigin="3701,1733" coordsize="10,20">
              <v:shape style="position:absolute;left:3701;top:1733;width:10;height:20" coordorigin="3701,1733" coordsize="10,20" path="m3701,1752l3711,1752,3711,1733,3701,1733,3701,1752xe" filled="true" fillcolor="#000000" stroked="false">
                <v:path arrowok="t"/>
                <v:fill type="solid"/>
              </v:shape>
            </v:group>
            <v:group style="position:absolute;left:3701;top:1752;width:10;height:20" coordorigin="3701,1752" coordsize="10,20">
              <v:shape style="position:absolute;left:3701;top:1752;width:10;height:20" coordorigin="3701,1752" coordsize="10,20" path="m3701,1772l3711,1772,3711,1752,3701,1752,3701,1772xe" filled="true" fillcolor="#000000" stroked="false">
                <v:path arrowok="t"/>
                <v:fill type="solid"/>
              </v:shape>
            </v:group>
            <v:group style="position:absolute;left:3701;top:1772;width:10;height:20" coordorigin="3701,1772" coordsize="10,20">
              <v:shape style="position:absolute;left:3701;top:1772;width:10;height:20" coordorigin="3701,1772" coordsize="10,20" path="m3701,1791l3711,1791,3711,1772,3701,1772,3701,1791xe" filled="true" fillcolor="#000000" stroked="false">
                <v:path arrowok="t"/>
                <v:fill type="solid"/>
              </v:shape>
            </v:group>
            <v:group style="position:absolute;left:3701;top:1791;width:10;height:20" coordorigin="3701,1791" coordsize="10,20">
              <v:shape style="position:absolute;left:3701;top:1791;width:10;height:20" coordorigin="3701,1791" coordsize="10,20" path="m3701,1810l3711,1810,3711,1791,3701,1791,3701,1810xe" filled="true" fillcolor="#000000" stroked="false">
                <v:path arrowok="t"/>
                <v:fill type="solid"/>
              </v:shape>
            </v:group>
            <v:group style="position:absolute;left:3701;top:1810;width:10;height:20" coordorigin="3701,1810" coordsize="10,20">
              <v:shape style="position:absolute;left:3701;top:1810;width:10;height:20" coordorigin="3701,1810" coordsize="10,20" path="m3701,1829l3711,1829,3711,1810,3701,1810,3701,1829xe" filled="true" fillcolor="#000000" stroked="false">
                <v:path arrowok="t"/>
                <v:fill type="solid"/>
              </v:shape>
            </v:group>
            <v:group style="position:absolute;left:3701;top:1829;width:10;height:20" coordorigin="3701,1829" coordsize="10,20">
              <v:shape style="position:absolute;left:3701;top:1829;width:10;height:20" coordorigin="3701,1829" coordsize="10,20" path="m3701,1848l3711,1848,3711,1829,3701,1829,3701,1848xe" filled="true" fillcolor="#000000" stroked="false">
                <v:path arrowok="t"/>
                <v:fill type="solid"/>
              </v:shape>
            </v:group>
            <v:group style="position:absolute;left:3701;top:1848;width:10;height:20" coordorigin="3701,1848" coordsize="10,20">
              <v:shape style="position:absolute;left:3701;top:1848;width:10;height:20" coordorigin="3701,1848" coordsize="10,20" path="m3701,1868l3711,1868,3711,1848,3701,1848,3701,1868xe" filled="true" fillcolor="#000000" stroked="false">
                <v:path arrowok="t"/>
                <v:fill type="solid"/>
              </v:shape>
            </v:group>
            <v:group style="position:absolute;left:3701;top:1868;width:10;height:20" coordorigin="3701,1868" coordsize="10,20">
              <v:shape style="position:absolute;left:3701;top:1868;width:10;height:20" coordorigin="3701,1868" coordsize="10,20" path="m3701,1887l3711,1887,3711,1868,3701,1868,3701,1887xe" filled="true" fillcolor="#000000" stroked="false">
                <v:path arrowok="t"/>
                <v:fill type="solid"/>
              </v:shape>
            </v:group>
            <v:group style="position:absolute;left:3701;top:1887;width:10;height:20" coordorigin="3701,1887" coordsize="10,20">
              <v:shape style="position:absolute;left:3701;top:1887;width:10;height:20" coordorigin="3701,1887" coordsize="10,20" path="m3701,1906l3711,1906,3711,1887,3701,1887,3701,1906xe" filled="true" fillcolor="#000000" stroked="false">
                <v:path arrowok="t"/>
                <v:fill type="solid"/>
              </v:shape>
            </v:group>
            <v:group style="position:absolute;left:3701;top:1906;width:10;height:20" coordorigin="3701,1906" coordsize="10,20">
              <v:shape style="position:absolute;left:3701;top:1906;width:10;height:20" coordorigin="3701,1906" coordsize="10,20" path="m3701,1925l3711,1925,3711,1906,3701,1906,3701,1925xe" filled="true" fillcolor="#000000" stroked="false">
                <v:path arrowok="t"/>
                <v:fill type="solid"/>
              </v:shape>
            </v:group>
            <v:group style="position:absolute;left:3701;top:1925;width:10;height:20" coordorigin="3701,1925" coordsize="10,20">
              <v:shape style="position:absolute;left:3701;top:1925;width:10;height:20" coordorigin="3701,1925" coordsize="10,20" path="m3701,1944l3711,1944,3711,1925,3701,1925,3701,1944xe" filled="true" fillcolor="#000000" stroked="false">
                <v:path arrowok="t"/>
                <v:fill type="solid"/>
              </v:shape>
            </v:group>
            <v:group style="position:absolute;left:3701;top:1944;width:10;height:20" coordorigin="3701,1944" coordsize="10,20">
              <v:shape style="position:absolute;left:3701;top:1944;width:10;height:20" coordorigin="3701,1944" coordsize="10,20" path="m3701,1964l3711,1964,3711,1944,3701,1944,3701,1964xe" filled="true" fillcolor="#000000" stroked="false">
                <v:path arrowok="t"/>
                <v:fill type="solid"/>
              </v:shape>
            </v:group>
            <v:group style="position:absolute;left:3701;top:1964;width:10;height:20" coordorigin="3701,1964" coordsize="10,20">
              <v:shape style="position:absolute;left:3701;top:1964;width:10;height:20" coordorigin="3701,1964" coordsize="10,20" path="m3701,1983l3711,1983,3711,1964,3701,1964,3701,1983xe" filled="true" fillcolor="#000000" stroked="false">
                <v:path arrowok="t"/>
                <v:fill type="solid"/>
              </v:shape>
            </v:group>
            <v:group style="position:absolute;left:3701;top:1983;width:10;height:20" coordorigin="3701,1983" coordsize="10,20">
              <v:shape style="position:absolute;left:3701;top:1983;width:10;height:20" coordorigin="3701,1983" coordsize="10,20" path="m3701,2002l3711,2002,3711,1983,3701,1983,3701,2002xe" filled="true" fillcolor="#000000" stroked="false">
                <v:path arrowok="t"/>
                <v:fill type="solid"/>
              </v:shape>
            </v:group>
            <v:group style="position:absolute;left:3701;top:2002;width:10;height:20" coordorigin="3701,2002" coordsize="10,20">
              <v:shape style="position:absolute;left:3701;top:2002;width:10;height:20" coordorigin="3701,2002" coordsize="10,20" path="m3701,2021l3711,2021,3711,2002,3701,2002,3701,2021xe" filled="true" fillcolor="#000000" stroked="false">
                <v:path arrowok="t"/>
                <v:fill type="solid"/>
              </v:shape>
            </v:group>
            <v:group style="position:absolute;left:3701;top:2021;width:10;height:20" coordorigin="3701,2021" coordsize="10,20">
              <v:shape style="position:absolute;left:3701;top:2021;width:10;height:20" coordorigin="3701,2021" coordsize="10,20" path="m3701,2040l3711,2040,3711,2021,3701,2021,3701,2040xe" filled="true" fillcolor="#000000" stroked="false">
                <v:path arrowok="t"/>
                <v:fill type="solid"/>
              </v:shape>
            </v:group>
            <v:group style="position:absolute;left:3701;top:2040;width:10;height:20" coordorigin="3701,2040" coordsize="10,20">
              <v:shape style="position:absolute;left:3701;top:2040;width:10;height:20" coordorigin="3701,2040" coordsize="10,20" path="m3701,2060l3711,2060,3711,2040,3701,2040,3701,2060xe" filled="true" fillcolor="#000000" stroked="false">
                <v:path arrowok="t"/>
                <v:fill type="solid"/>
              </v:shape>
            </v:group>
            <v:group style="position:absolute;left:3701;top:2060;width:10;height:20" coordorigin="3701,2060" coordsize="10,20">
              <v:shape style="position:absolute;left:3701;top:2060;width:10;height:20" coordorigin="3701,2060" coordsize="10,20" path="m3701,2079l3711,2079,3711,2060,3701,2060,3701,2079xe" filled="true" fillcolor="#000000" stroked="false">
                <v:path arrowok="t"/>
                <v:fill type="solid"/>
              </v:shape>
            </v:group>
            <v:group style="position:absolute;left:3701;top:2079;width:10;height:20" coordorigin="3701,2079" coordsize="10,20">
              <v:shape style="position:absolute;left:3701;top:2079;width:10;height:20" coordorigin="3701,2079" coordsize="10,20" path="m3701,2098l3711,2098,3711,2079,3701,2079,3701,2098xe" filled="true" fillcolor="#000000" stroked="false">
                <v:path arrowok="t"/>
                <v:fill type="solid"/>
              </v:shape>
            </v:group>
            <v:group style="position:absolute;left:3701;top:2104;width:10;height:2" coordorigin="3701,2104" coordsize="10,2">
              <v:shape style="position:absolute;left:3701;top:2104;width:10;height:2" coordorigin="3701,2104" coordsize="10,0" path="m3701,2104l3711,2104e" filled="false" stroked="true" strokeweight=".599980pt" strokecolor="#000000">
                <v:path arrowok="t"/>
              </v:shape>
            </v:group>
            <v:group style="position:absolute;left:4983;top:1483;width:10;height:20" coordorigin="4983,1483" coordsize="10,20">
              <v:shape style="position:absolute;left:4983;top:1483;width:10;height:20" coordorigin="4983,1483" coordsize="10,20" path="m4983,1502l4992,1502,4992,1483,4983,1483,4983,1502xe" filled="true" fillcolor="#000000" stroked="false">
                <v:path arrowok="t"/>
                <v:fill type="solid"/>
              </v:shape>
            </v:group>
            <v:group style="position:absolute;left:4983;top:1502;width:10;height:20" coordorigin="4983,1502" coordsize="10,20">
              <v:shape style="position:absolute;left:4983;top:1502;width:10;height:20" coordorigin="4983,1502" coordsize="10,20" path="m4983,1521l4992,1521,4992,1502,4983,1502,4983,1521xe" filled="true" fillcolor="#000000" stroked="false">
                <v:path arrowok="t"/>
                <v:fill type="solid"/>
              </v:shape>
            </v:group>
            <v:group style="position:absolute;left:4983;top:1521;width:10;height:20" coordorigin="4983,1521" coordsize="10,20">
              <v:shape style="position:absolute;left:4983;top:1521;width:10;height:20" coordorigin="4983,1521" coordsize="10,20" path="m4983,1541l4992,1541,4992,1521,4983,1521,4983,1541xe" filled="true" fillcolor="#000000" stroked="false">
                <v:path arrowok="t"/>
                <v:fill type="solid"/>
              </v:shape>
            </v:group>
            <v:group style="position:absolute;left:4983;top:1541;width:10;height:20" coordorigin="4983,1541" coordsize="10,20">
              <v:shape style="position:absolute;left:4983;top:1541;width:10;height:20" coordorigin="4983,1541" coordsize="10,20" path="m4983,1560l4992,1560,4992,1541,4983,1541,4983,1560xe" filled="true" fillcolor="#000000" stroked="false">
                <v:path arrowok="t"/>
                <v:fill type="solid"/>
              </v:shape>
            </v:group>
            <v:group style="position:absolute;left:4983;top:1560;width:10;height:20" coordorigin="4983,1560" coordsize="10,20">
              <v:shape style="position:absolute;left:4983;top:1560;width:10;height:20" coordorigin="4983,1560" coordsize="10,20" path="m4983,1579l4992,1579,4992,1560,4983,1560,4983,1579xe" filled="true" fillcolor="#000000" stroked="false">
                <v:path arrowok="t"/>
                <v:fill type="solid"/>
              </v:shape>
            </v:group>
            <v:group style="position:absolute;left:4983;top:1579;width:10;height:20" coordorigin="4983,1579" coordsize="10,20">
              <v:shape style="position:absolute;left:4983;top:1579;width:10;height:20" coordorigin="4983,1579" coordsize="10,20" path="m4983,1598l4992,1598,4992,1579,4983,1579,4983,1598xe" filled="true" fillcolor="#000000" stroked="false">
                <v:path arrowok="t"/>
                <v:fill type="solid"/>
              </v:shape>
            </v:group>
            <v:group style="position:absolute;left:4983;top:1598;width:10;height:20" coordorigin="4983,1598" coordsize="10,20">
              <v:shape style="position:absolute;left:4983;top:1598;width:10;height:20" coordorigin="4983,1598" coordsize="10,20" path="m4983,1618l4992,1618,4992,1598,4983,1598,4983,1618xe" filled="true" fillcolor="#000000" stroked="false">
                <v:path arrowok="t"/>
                <v:fill type="solid"/>
              </v:shape>
            </v:group>
            <v:group style="position:absolute;left:4983;top:1618;width:10;height:20" coordorigin="4983,1618" coordsize="10,20">
              <v:shape style="position:absolute;left:4983;top:1618;width:10;height:20" coordorigin="4983,1618" coordsize="10,20" path="m4983,1637l4992,1637,4992,1618,4983,1618,4983,1637xe" filled="true" fillcolor="#000000" stroked="false">
                <v:path arrowok="t"/>
                <v:fill type="solid"/>
              </v:shape>
            </v:group>
            <v:group style="position:absolute;left:4983;top:1637;width:10;height:20" coordorigin="4983,1637" coordsize="10,20">
              <v:shape style="position:absolute;left:4983;top:1637;width:10;height:20" coordorigin="4983,1637" coordsize="10,20" path="m4983,1656l4992,1656,4992,1637,4983,1637,4983,1656xe" filled="true" fillcolor="#000000" stroked="false">
                <v:path arrowok="t"/>
                <v:fill type="solid"/>
              </v:shape>
            </v:group>
            <v:group style="position:absolute;left:4983;top:1656;width:10;height:20" coordorigin="4983,1656" coordsize="10,20">
              <v:shape style="position:absolute;left:4983;top:1656;width:10;height:20" coordorigin="4983,1656" coordsize="10,20" path="m4983,1676l4992,1676,4992,1656,4983,1656,4983,1676xe" filled="true" fillcolor="#000000" stroked="false">
                <v:path arrowok="t"/>
                <v:fill type="solid"/>
              </v:shape>
            </v:group>
            <v:group style="position:absolute;left:4983;top:1676;width:10;height:20" coordorigin="4983,1676" coordsize="10,20">
              <v:shape style="position:absolute;left:4983;top:1676;width:10;height:20" coordorigin="4983,1676" coordsize="10,20" path="m4983,1695l4992,1695,4992,1676,4983,1676,4983,1695xe" filled="true" fillcolor="#000000" stroked="false">
                <v:path arrowok="t"/>
                <v:fill type="solid"/>
              </v:shape>
            </v:group>
            <v:group style="position:absolute;left:4983;top:1695;width:10;height:20" coordorigin="4983,1695" coordsize="10,20">
              <v:shape style="position:absolute;left:4983;top:1695;width:10;height:20" coordorigin="4983,1695" coordsize="10,20" path="m4983,1714l4992,1714,4992,1695,4983,1695,4983,1714xe" filled="true" fillcolor="#000000" stroked="false">
                <v:path arrowok="t"/>
                <v:fill type="solid"/>
              </v:shape>
            </v:group>
            <v:group style="position:absolute;left:4983;top:1714;width:10;height:20" coordorigin="4983,1714" coordsize="10,20">
              <v:shape style="position:absolute;left:4983;top:1714;width:10;height:20" coordorigin="4983,1714" coordsize="10,20" path="m4983,1733l4992,1733,4992,1714,4983,1714,4983,1733xe" filled="true" fillcolor="#000000" stroked="false">
                <v:path arrowok="t"/>
                <v:fill type="solid"/>
              </v:shape>
            </v:group>
            <v:group style="position:absolute;left:4983;top:1733;width:10;height:20" coordorigin="4983,1733" coordsize="10,20">
              <v:shape style="position:absolute;left:4983;top:1733;width:10;height:20" coordorigin="4983,1733" coordsize="10,20" path="m4983,1752l4992,1752,4992,1733,4983,1733,4983,1752xe" filled="true" fillcolor="#000000" stroked="false">
                <v:path arrowok="t"/>
                <v:fill type="solid"/>
              </v:shape>
            </v:group>
            <v:group style="position:absolute;left:4983;top:1752;width:10;height:20" coordorigin="4983,1752" coordsize="10,20">
              <v:shape style="position:absolute;left:4983;top:1752;width:10;height:20" coordorigin="4983,1752" coordsize="10,20" path="m4983,1772l4992,1772,4992,1752,4983,1752,4983,1772xe" filled="true" fillcolor="#000000" stroked="false">
                <v:path arrowok="t"/>
                <v:fill type="solid"/>
              </v:shape>
            </v:group>
            <v:group style="position:absolute;left:4983;top:1772;width:10;height:20" coordorigin="4983,1772" coordsize="10,20">
              <v:shape style="position:absolute;left:4983;top:1772;width:10;height:20" coordorigin="4983,1772" coordsize="10,20" path="m4983,1791l4992,1791,4992,1772,4983,1772,4983,1791xe" filled="true" fillcolor="#000000" stroked="false">
                <v:path arrowok="t"/>
                <v:fill type="solid"/>
              </v:shape>
            </v:group>
            <v:group style="position:absolute;left:4983;top:1791;width:10;height:20" coordorigin="4983,1791" coordsize="10,20">
              <v:shape style="position:absolute;left:4983;top:1791;width:10;height:20" coordorigin="4983,1791" coordsize="10,20" path="m4983,1810l4992,1810,4992,1791,4983,1791,4983,1810xe" filled="true" fillcolor="#000000" stroked="false">
                <v:path arrowok="t"/>
                <v:fill type="solid"/>
              </v:shape>
            </v:group>
            <v:group style="position:absolute;left:4983;top:1810;width:10;height:20" coordorigin="4983,1810" coordsize="10,20">
              <v:shape style="position:absolute;left:4983;top:1810;width:10;height:20" coordorigin="4983,1810" coordsize="10,20" path="m4983,1829l4992,1829,4992,1810,4983,1810,4983,1829xe" filled="true" fillcolor="#000000" stroked="false">
                <v:path arrowok="t"/>
                <v:fill type="solid"/>
              </v:shape>
            </v:group>
            <v:group style="position:absolute;left:4983;top:1829;width:10;height:20" coordorigin="4983,1829" coordsize="10,20">
              <v:shape style="position:absolute;left:4983;top:1829;width:10;height:20" coordorigin="4983,1829" coordsize="10,20" path="m4983,1848l4992,1848,4992,1829,4983,1829,4983,1848xe" filled="true" fillcolor="#000000" stroked="false">
                <v:path arrowok="t"/>
                <v:fill type="solid"/>
              </v:shape>
            </v:group>
            <v:group style="position:absolute;left:4983;top:1848;width:10;height:20" coordorigin="4983,1848" coordsize="10,20">
              <v:shape style="position:absolute;left:4983;top:1848;width:10;height:20" coordorigin="4983,1848" coordsize="10,20" path="m4983,1868l4992,1868,4992,1848,4983,1848,4983,1868xe" filled="true" fillcolor="#000000" stroked="false">
                <v:path arrowok="t"/>
                <v:fill type="solid"/>
              </v:shape>
            </v:group>
            <v:group style="position:absolute;left:4983;top:1868;width:10;height:20" coordorigin="4983,1868" coordsize="10,20">
              <v:shape style="position:absolute;left:4983;top:1868;width:10;height:20" coordorigin="4983,1868" coordsize="10,20" path="m4983,1887l4992,1887,4992,1868,4983,1868,4983,1887xe" filled="true" fillcolor="#000000" stroked="false">
                <v:path arrowok="t"/>
                <v:fill type="solid"/>
              </v:shape>
            </v:group>
            <v:group style="position:absolute;left:4983;top:1887;width:10;height:20" coordorigin="4983,1887" coordsize="10,20">
              <v:shape style="position:absolute;left:4983;top:1887;width:10;height:20" coordorigin="4983,1887" coordsize="10,20" path="m4983,1906l4992,1906,4992,1887,4983,1887,4983,1906xe" filled="true" fillcolor="#000000" stroked="false">
                <v:path arrowok="t"/>
                <v:fill type="solid"/>
              </v:shape>
            </v:group>
            <v:group style="position:absolute;left:4983;top:1906;width:10;height:20" coordorigin="4983,1906" coordsize="10,20">
              <v:shape style="position:absolute;left:4983;top:1906;width:10;height:20" coordorigin="4983,1906" coordsize="10,20" path="m4983,1925l4992,1925,4992,1906,4983,1906,4983,1925xe" filled="true" fillcolor="#000000" stroked="false">
                <v:path arrowok="t"/>
                <v:fill type="solid"/>
              </v:shape>
            </v:group>
            <v:group style="position:absolute;left:4983;top:1925;width:10;height:20" coordorigin="4983,1925" coordsize="10,20">
              <v:shape style="position:absolute;left:4983;top:1925;width:10;height:20" coordorigin="4983,1925" coordsize="10,20" path="m4983,1944l4992,1944,4992,1925,4983,1925,4983,1944xe" filled="true" fillcolor="#000000" stroked="false">
                <v:path arrowok="t"/>
                <v:fill type="solid"/>
              </v:shape>
            </v:group>
            <v:group style="position:absolute;left:4983;top:1944;width:10;height:20" coordorigin="4983,1944" coordsize="10,20">
              <v:shape style="position:absolute;left:4983;top:1944;width:10;height:20" coordorigin="4983,1944" coordsize="10,20" path="m4983,1964l4992,1964,4992,1944,4983,1944,4983,1964xe" filled="true" fillcolor="#000000" stroked="false">
                <v:path arrowok="t"/>
                <v:fill type="solid"/>
              </v:shape>
            </v:group>
            <v:group style="position:absolute;left:4983;top:1964;width:10;height:20" coordorigin="4983,1964" coordsize="10,20">
              <v:shape style="position:absolute;left:4983;top:1964;width:10;height:20" coordorigin="4983,1964" coordsize="10,20" path="m4983,1983l4992,1983,4992,1964,4983,1964,4983,1983xe" filled="true" fillcolor="#000000" stroked="false">
                <v:path arrowok="t"/>
                <v:fill type="solid"/>
              </v:shape>
            </v:group>
            <v:group style="position:absolute;left:4983;top:1983;width:10;height:20" coordorigin="4983,1983" coordsize="10,20">
              <v:shape style="position:absolute;left:4983;top:1983;width:10;height:20" coordorigin="4983,1983" coordsize="10,20" path="m4983,2002l4992,2002,4992,1983,4983,1983,4983,2002xe" filled="true" fillcolor="#000000" stroked="false">
                <v:path arrowok="t"/>
                <v:fill type="solid"/>
              </v:shape>
            </v:group>
            <v:group style="position:absolute;left:4983;top:2002;width:10;height:20" coordorigin="4983,2002" coordsize="10,20">
              <v:shape style="position:absolute;left:4983;top:2002;width:10;height:20" coordorigin="4983,2002" coordsize="10,20" path="m4983,2021l4992,2021,4992,2002,4983,2002,4983,2021xe" filled="true" fillcolor="#000000" stroked="false">
                <v:path arrowok="t"/>
                <v:fill type="solid"/>
              </v:shape>
            </v:group>
            <v:group style="position:absolute;left:4983;top:2021;width:10;height:20" coordorigin="4983,2021" coordsize="10,20">
              <v:shape style="position:absolute;left:4983;top:2021;width:10;height:20" coordorigin="4983,2021" coordsize="10,20" path="m4983,2040l4992,2040,4992,2021,4983,2021,4983,2040xe" filled="true" fillcolor="#000000" stroked="false">
                <v:path arrowok="t"/>
                <v:fill type="solid"/>
              </v:shape>
            </v:group>
            <v:group style="position:absolute;left:4983;top:2040;width:10;height:20" coordorigin="4983,2040" coordsize="10,20">
              <v:shape style="position:absolute;left:4983;top:2040;width:10;height:20" coordorigin="4983,2040" coordsize="10,20" path="m4983,2060l4992,2060,4992,2040,4983,2040,4983,2060xe" filled="true" fillcolor="#000000" stroked="false">
                <v:path arrowok="t"/>
                <v:fill type="solid"/>
              </v:shape>
            </v:group>
            <v:group style="position:absolute;left:4983;top:2060;width:10;height:20" coordorigin="4983,2060" coordsize="10,20">
              <v:shape style="position:absolute;left:4983;top:2060;width:10;height:20" coordorigin="4983,2060" coordsize="10,20" path="m4983,2079l4992,2079,4992,2060,4983,2060,4983,2079xe" filled="true" fillcolor="#000000" stroked="false">
                <v:path arrowok="t"/>
                <v:fill type="solid"/>
              </v:shape>
            </v:group>
            <v:group style="position:absolute;left:4983;top:2079;width:10;height:20" coordorigin="4983,2079" coordsize="10,20">
              <v:shape style="position:absolute;left:4983;top:2079;width:10;height:20" coordorigin="4983,2079" coordsize="10,20" path="m4983,2098l4992,2098,4992,2079,4983,2079,4983,2098xe" filled="true" fillcolor="#000000" stroked="false">
                <v:path arrowok="t"/>
                <v:fill type="solid"/>
              </v:shape>
            </v:group>
            <v:group style="position:absolute;left:4983;top:2104;width:10;height:2" coordorigin="4983,2104" coordsize="10,2">
              <v:shape style="position:absolute;left:4983;top:2104;width:10;height:2" coordorigin="4983,2104" coordsize="10,0" path="m4983,2104l4992,2104e" filled="false" stroked="true" strokeweight=".599980pt" strokecolor="#000000">
                <v:path arrowok="t"/>
              </v:shape>
            </v:group>
            <v:group style="position:absolute;left:6222;top:1483;width:10;height:20" coordorigin="6222,1483" coordsize="10,20">
              <v:shape style="position:absolute;left:6222;top:1483;width:10;height:20" coordorigin="6222,1483" coordsize="10,20" path="m6222,1502l6231,1502,6231,1483,6222,1483,6222,1502xe" filled="true" fillcolor="#000000" stroked="false">
                <v:path arrowok="t"/>
                <v:fill type="solid"/>
              </v:shape>
            </v:group>
            <v:group style="position:absolute;left:6222;top:1502;width:10;height:20" coordorigin="6222,1502" coordsize="10,20">
              <v:shape style="position:absolute;left:6222;top:1502;width:10;height:20" coordorigin="6222,1502" coordsize="10,20" path="m6222,1521l6231,1521,6231,1502,6222,1502,6222,1521xe" filled="true" fillcolor="#000000" stroked="false">
                <v:path arrowok="t"/>
                <v:fill type="solid"/>
              </v:shape>
            </v:group>
            <v:group style="position:absolute;left:6222;top:1521;width:10;height:20" coordorigin="6222,1521" coordsize="10,20">
              <v:shape style="position:absolute;left:6222;top:1521;width:10;height:20" coordorigin="6222,1521" coordsize="10,20" path="m6222,1541l6231,1541,6231,1521,6222,1521,6222,1541xe" filled="true" fillcolor="#000000" stroked="false">
                <v:path arrowok="t"/>
                <v:fill type="solid"/>
              </v:shape>
            </v:group>
            <v:group style="position:absolute;left:6222;top:1541;width:10;height:20" coordorigin="6222,1541" coordsize="10,20">
              <v:shape style="position:absolute;left:6222;top:1541;width:10;height:20" coordorigin="6222,1541" coordsize="10,20" path="m6222,1560l6231,1560,6231,1541,6222,1541,6222,1560xe" filled="true" fillcolor="#000000" stroked="false">
                <v:path arrowok="t"/>
                <v:fill type="solid"/>
              </v:shape>
            </v:group>
            <v:group style="position:absolute;left:6222;top:1560;width:10;height:20" coordorigin="6222,1560" coordsize="10,20">
              <v:shape style="position:absolute;left:6222;top:1560;width:10;height:20" coordorigin="6222,1560" coordsize="10,20" path="m6222,1579l6231,1579,6231,1560,6222,1560,6222,1579xe" filled="true" fillcolor="#000000" stroked="false">
                <v:path arrowok="t"/>
                <v:fill type="solid"/>
              </v:shape>
            </v:group>
            <v:group style="position:absolute;left:6222;top:1579;width:10;height:20" coordorigin="6222,1579" coordsize="10,20">
              <v:shape style="position:absolute;left:6222;top:1579;width:10;height:20" coordorigin="6222,1579" coordsize="10,20" path="m6222,1598l6231,1598,6231,1579,6222,1579,6222,1598xe" filled="true" fillcolor="#000000" stroked="false">
                <v:path arrowok="t"/>
                <v:fill type="solid"/>
              </v:shape>
            </v:group>
            <v:group style="position:absolute;left:6222;top:1598;width:10;height:20" coordorigin="6222,1598" coordsize="10,20">
              <v:shape style="position:absolute;left:6222;top:1598;width:10;height:20" coordorigin="6222,1598" coordsize="10,20" path="m6222,1618l6231,1618,6231,1598,6222,1598,6222,1618xe" filled="true" fillcolor="#000000" stroked="false">
                <v:path arrowok="t"/>
                <v:fill type="solid"/>
              </v:shape>
            </v:group>
            <v:group style="position:absolute;left:6222;top:1618;width:10;height:20" coordorigin="6222,1618" coordsize="10,20">
              <v:shape style="position:absolute;left:6222;top:1618;width:10;height:20" coordorigin="6222,1618" coordsize="10,20" path="m6222,1637l6231,1637,6231,1618,6222,1618,6222,1637xe" filled="true" fillcolor="#000000" stroked="false">
                <v:path arrowok="t"/>
                <v:fill type="solid"/>
              </v:shape>
            </v:group>
            <v:group style="position:absolute;left:6222;top:1637;width:10;height:20" coordorigin="6222,1637" coordsize="10,20">
              <v:shape style="position:absolute;left:6222;top:1637;width:10;height:20" coordorigin="6222,1637" coordsize="10,20" path="m6222,1656l6231,1656,6231,1637,6222,1637,6222,1656xe" filled="true" fillcolor="#000000" stroked="false">
                <v:path arrowok="t"/>
                <v:fill type="solid"/>
              </v:shape>
            </v:group>
            <v:group style="position:absolute;left:6222;top:1656;width:10;height:20" coordorigin="6222,1656" coordsize="10,20">
              <v:shape style="position:absolute;left:6222;top:1656;width:10;height:20" coordorigin="6222,1656" coordsize="10,20" path="m6222,1676l6231,1676,6231,1656,6222,1656,6222,1676xe" filled="true" fillcolor="#000000" stroked="false">
                <v:path arrowok="t"/>
                <v:fill type="solid"/>
              </v:shape>
            </v:group>
            <v:group style="position:absolute;left:6222;top:1676;width:10;height:20" coordorigin="6222,1676" coordsize="10,20">
              <v:shape style="position:absolute;left:6222;top:1676;width:10;height:20" coordorigin="6222,1676" coordsize="10,20" path="m6222,1695l6231,1695,6231,1676,6222,1676,6222,1695xe" filled="true" fillcolor="#000000" stroked="false">
                <v:path arrowok="t"/>
                <v:fill type="solid"/>
              </v:shape>
            </v:group>
            <v:group style="position:absolute;left:6222;top:1695;width:10;height:20" coordorigin="6222,1695" coordsize="10,20">
              <v:shape style="position:absolute;left:6222;top:1695;width:10;height:20" coordorigin="6222,1695" coordsize="10,20" path="m6222,1714l6231,1714,6231,1695,6222,1695,6222,1714xe" filled="true" fillcolor="#000000" stroked="false">
                <v:path arrowok="t"/>
                <v:fill type="solid"/>
              </v:shape>
            </v:group>
            <v:group style="position:absolute;left:6222;top:1714;width:10;height:20" coordorigin="6222,1714" coordsize="10,20">
              <v:shape style="position:absolute;left:6222;top:1714;width:10;height:20" coordorigin="6222,1714" coordsize="10,20" path="m6222,1733l6231,1733,6231,1714,6222,1714,6222,1733xe" filled="true" fillcolor="#000000" stroked="false">
                <v:path arrowok="t"/>
                <v:fill type="solid"/>
              </v:shape>
            </v:group>
            <v:group style="position:absolute;left:6222;top:1733;width:10;height:20" coordorigin="6222,1733" coordsize="10,20">
              <v:shape style="position:absolute;left:6222;top:1733;width:10;height:20" coordorigin="6222,1733" coordsize="10,20" path="m6222,1752l6231,1752,6231,1733,6222,1733,6222,1752xe" filled="true" fillcolor="#000000" stroked="false">
                <v:path arrowok="t"/>
                <v:fill type="solid"/>
              </v:shape>
            </v:group>
            <v:group style="position:absolute;left:6222;top:1752;width:10;height:20" coordorigin="6222,1752" coordsize="10,20">
              <v:shape style="position:absolute;left:6222;top:1752;width:10;height:20" coordorigin="6222,1752" coordsize="10,20" path="m6222,1772l6231,1772,6231,1752,6222,1752,6222,1772xe" filled="true" fillcolor="#000000" stroked="false">
                <v:path arrowok="t"/>
                <v:fill type="solid"/>
              </v:shape>
            </v:group>
            <v:group style="position:absolute;left:6222;top:1772;width:10;height:20" coordorigin="6222,1772" coordsize="10,20">
              <v:shape style="position:absolute;left:6222;top:1772;width:10;height:20" coordorigin="6222,1772" coordsize="10,20" path="m6222,1791l6231,1791,6231,1772,6222,1772,6222,1791xe" filled="true" fillcolor="#000000" stroked="false">
                <v:path arrowok="t"/>
                <v:fill type="solid"/>
              </v:shape>
            </v:group>
            <v:group style="position:absolute;left:6222;top:1791;width:10;height:20" coordorigin="6222,1791" coordsize="10,20">
              <v:shape style="position:absolute;left:6222;top:1791;width:10;height:20" coordorigin="6222,1791" coordsize="10,20" path="m6222,1810l6231,1810,6231,1791,6222,1791,6222,1810xe" filled="true" fillcolor="#000000" stroked="false">
                <v:path arrowok="t"/>
                <v:fill type="solid"/>
              </v:shape>
            </v:group>
            <v:group style="position:absolute;left:6222;top:1810;width:10;height:20" coordorigin="6222,1810" coordsize="10,20">
              <v:shape style="position:absolute;left:6222;top:1810;width:10;height:20" coordorigin="6222,1810" coordsize="10,20" path="m6222,1829l6231,1829,6231,1810,6222,1810,6222,1829xe" filled="true" fillcolor="#000000" stroked="false">
                <v:path arrowok="t"/>
                <v:fill type="solid"/>
              </v:shape>
            </v:group>
            <v:group style="position:absolute;left:6222;top:1829;width:10;height:20" coordorigin="6222,1829" coordsize="10,20">
              <v:shape style="position:absolute;left:6222;top:1829;width:10;height:20" coordorigin="6222,1829" coordsize="10,20" path="m6222,1848l6231,1848,6231,1829,6222,1829,6222,1848xe" filled="true" fillcolor="#000000" stroked="false">
                <v:path arrowok="t"/>
                <v:fill type="solid"/>
              </v:shape>
            </v:group>
            <v:group style="position:absolute;left:6222;top:1848;width:10;height:20" coordorigin="6222,1848" coordsize="10,20">
              <v:shape style="position:absolute;left:6222;top:1848;width:10;height:20" coordorigin="6222,1848" coordsize="10,20" path="m6222,1868l6231,1868,6231,1848,6222,1848,6222,1868xe" filled="true" fillcolor="#000000" stroked="false">
                <v:path arrowok="t"/>
                <v:fill type="solid"/>
              </v:shape>
            </v:group>
            <v:group style="position:absolute;left:6222;top:1868;width:10;height:20" coordorigin="6222,1868" coordsize="10,20">
              <v:shape style="position:absolute;left:6222;top:1868;width:10;height:20" coordorigin="6222,1868" coordsize="10,20" path="m6222,1887l6231,1887,6231,1868,6222,1868,6222,1887xe" filled="true" fillcolor="#000000" stroked="false">
                <v:path arrowok="t"/>
                <v:fill type="solid"/>
              </v:shape>
            </v:group>
            <v:group style="position:absolute;left:6222;top:1887;width:10;height:20" coordorigin="6222,1887" coordsize="10,20">
              <v:shape style="position:absolute;left:6222;top:1887;width:10;height:20" coordorigin="6222,1887" coordsize="10,20" path="m6222,1906l6231,1906,6231,1887,6222,1887,6222,1906xe" filled="true" fillcolor="#000000" stroked="false">
                <v:path arrowok="t"/>
                <v:fill type="solid"/>
              </v:shape>
            </v:group>
            <v:group style="position:absolute;left:6222;top:1906;width:10;height:20" coordorigin="6222,1906" coordsize="10,20">
              <v:shape style="position:absolute;left:6222;top:1906;width:10;height:20" coordorigin="6222,1906" coordsize="10,20" path="m6222,1925l6231,1925,6231,1906,6222,1906,6222,1925xe" filled="true" fillcolor="#000000" stroked="false">
                <v:path arrowok="t"/>
                <v:fill type="solid"/>
              </v:shape>
            </v:group>
            <v:group style="position:absolute;left:6222;top:1925;width:10;height:20" coordorigin="6222,1925" coordsize="10,20">
              <v:shape style="position:absolute;left:6222;top:1925;width:10;height:20" coordorigin="6222,1925" coordsize="10,20" path="m6222,1944l6231,1944,6231,1925,6222,1925,6222,1944xe" filled="true" fillcolor="#000000" stroked="false">
                <v:path arrowok="t"/>
                <v:fill type="solid"/>
              </v:shape>
            </v:group>
            <v:group style="position:absolute;left:6222;top:1944;width:10;height:20" coordorigin="6222,1944" coordsize="10,20">
              <v:shape style="position:absolute;left:6222;top:1944;width:10;height:20" coordorigin="6222,1944" coordsize="10,20" path="m6222,1964l6231,1964,6231,1944,6222,1944,6222,1964xe" filled="true" fillcolor="#000000" stroked="false">
                <v:path arrowok="t"/>
                <v:fill type="solid"/>
              </v:shape>
            </v:group>
            <v:group style="position:absolute;left:6222;top:1964;width:10;height:20" coordorigin="6222,1964" coordsize="10,20">
              <v:shape style="position:absolute;left:6222;top:1964;width:10;height:20" coordorigin="6222,1964" coordsize="10,20" path="m6222,1983l6231,1983,6231,1964,6222,1964,6222,1983xe" filled="true" fillcolor="#000000" stroked="false">
                <v:path arrowok="t"/>
                <v:fill type="solid"/>
              </v:shape>
            </v:group>
            <v:group style="position:absolute;left:6222;top:1983;width:10;height:20" coordorigin="6222,1983" coordsize="10,20">
              <v:shape style="position:absolute;left:6222;top:1983;width:10;height:20" coordorigin="6222,1983" coordsize="10,20" path="m6222,2002l6231,2002,6231,1983,6222,1983,6222,2002xe" filled="true" fillcolor="#000000" stroked="false">
                <v:path arrowok="t"/>
                <v:fill type="solid"/>
              </v:shape>
            </v:group>
            <v:group style="position:absolute;left:6222;top:2002;width:10;height:20" coordorigin="6222,2002" coordsize="10,20">
              <v:shape style="position:absolute;left:6222;top:2002;width:10;height:20" coordorigin="6222,2002" coordsize="10,20" path="m6222,2021l6231,2021,6231,2002,6222,2002,6222,2021xe" filled="true" fillcolor="#000000" stroked="false">
                <v:path arrowok="t"/>
                <v:fill type="solid"/>
              </v:shape>
            </v:group>
            <v:group style="position:absolute;left:6222;top:2021;width:10;height:20" coordorigin="6222,2021" coordsize="10,20">
              <v:shape style="position:absolute;left:6222;top:2021;width:10;height:20" coordorigin="6222,2021" coordsize="10,20" path="m6222,2040l6231,2040,6231,2021,6222,2021,6222,2040xe" filled="true" fillcolor="#000000" stroked="false">
                <v:path arrowok="t"/>
                <v:fill type="solid"/>
              </v:shape>
            </v:group>
            <v:group style="position:absolute;left:6222;top:2040;width:10;height:20" coordorigin="6222,2040" coordsize="10,20">
              <v:shape style="position:absolute;left:6222;top:2040;width:10;height:20" coordorigin="6222,2040" coordsize="10,20" path="m6222,2060l6231,2060,6231,2040,6222,2040,6222,2060xe" filled="true" fillcolor="#000000" stroked="false">
                <v:path arrowok="t"/>
                <v:fill type="solid"/>
              </v:shape>
            </v:group>
            <v:group style="position:absolute;left:6222;top:2060;width:10;height:20" coordorigin="6222,2060" coordsize="10,20">
              <v:shape style="position:absolute;left:6222;top:2060;width:10;height:20" coordorigin="6222,2060" coordsize="10,20" path="m6222,2079l6231,2079,6231,2060,6222,2060,6222,2079xe" filled="true" fillcolor="#000000" stroked="false">
                <v:path arrowok="t"/>
                <v:fill type="solid"/>
              </v:shape>
            </v:group>
            <v:group style="position:absolute;left:6222;top:2079;width:10;height:20" coordorigin="6222,2079" coordsize="10,20">
              <v:shape style="position:absolute;left:6222;top:2079;width:10;height:20" coordorigin="6222,2079" coordsize="10,20" path="m6222,2098l6231,2098,6231,2079,6222,2079,6222,2098xe" filled="true" fillcolor="#000000" stroked="false">
                <v:path arrowok="t"/>
                <v:fill type="solid"/>
              </v:shape>
            </v:group>
            <v:group style="position:absolute;left:6222;top:2104;width:10;height:2" coordorigin="6222,2104" coordsize="10,2">
              <v:shape style="position:absolute;left:6222;top:2104;width:10;height:2" coordorigin="6222,2104" coordsize="10,0" path="m6222,2104l6231,2104e" filled="false" stroked="true" strokeweight=".599980pt" strokecolor="#000000">
                <v:path arrowok="t"/>
              </v:shape>
            </v:group>
            <v:group style="position:absolute;left:7542;top:1483;width:10;height:20" coordorigin="7542,1483" coordsize="10,20">
              <v:shape style="position:absolute;left:7542;top:1483;width:10;height:20" coordorigin="7542,1483" coordsize="10,20" path="m7542,1502l7551,1502,7551,1483,7542,1483,7542,1502xe" filled="true" fillcolor="#000000" stroked="false">
                <v:path arrowok="t"/>
                <v:fill type="solid"/>
              </v:shape>
            </v:group>
            <v:group style="position:absolute;left:7542;top:1502;width:10;height:20" coordorigin="7542,1502" coordsize="10,20">
              <v:shape style="position:absolute;left:7542;top:1502;width:10;height:20" coordorigin="7542,1502" coordsize="10,20" path="m7542,1521l7551,1521,7551,1502,7542,1502,7542,1521xe" filled="true" fillcolor="#000000" stroked="false">
                <v:path arrowok="t"/>
                <v:fill type="solid"/>
              </v:shape>
            </v:group>
            <v:group style="position:absolute;left:7542;top:1521;width:10;height:20" coordorigin="7542,1521" coordsize="10,20">
              <v:shape style="position:absolute;left:7542;top:1521;width:10;height:20" coordorigin="7542,1521" coordsize="10,20" path="m7542,1541l7551,1541,7551,1521,7542,1521,7542,1541xe" filled="true" fillcolor="#000000" stroked="false">
                <v:path arrowok="t"/>
                <v:fill type="solid"/>
              </v:shape>
            </v:group>
            <v:group style="position:absolute;left:7542;top:1541;width:10;height:20" coordorigin="7542,1541" coordsize="10,20">
              <v:shape style="position:absolute;left:7542;top:1541;width:10;height:20" coordorigin="7542,1541" coordsize="10,20" path="m7542,1560l7551,1560,7551,1541,7542,1541,7542,1560xe" filled="true" fillcolor="#000000" stroked="false">
                <v:path arrowok="t"/>
                <v:fill type="solid"/>
              </v:shape>
            </v:group>
            <v:group style="position:absolute;left:7542;top:1560;width:10;height:20" coordorigin="7542,1560" coordsize="10,20">
              <v:shape style="position:absolute;left:7542;top:1560;width:10;height:20" coordorigin="7542,1560" coordsize="10,20" path="m7542,1579l7551,1579,7551,1560,7542,1560,7542,1579xe" filled="true" fillcolor="#000000" stroked="false">
                <v:path arrowok="t"/>
                <v:fill type="solid"/>
              </v:shape>
            </v:group>
            <v:group style="position:absolute;left:7542;top:1579;width:10;height:20" coordorigin="7542,1579" coordsize="10,20">
              <v:shape style="position:absolute;left:7542;top:1579;width:10;height:20" coordorigin="7542,1579" coordsize="10,20" path="m7542,1598l7551,1598,7551,1579,7542,1579,7542,1598xe" filled="true" fillcolor="#000000" stroked="false">
                <v:path arrowok="t"/>
                <v:fill type="solid"/>
              </v:shape>
            </v:group>
            <v:group style="position:absolute;left:7542;top:1598;width:10;height:20" coordorigin="7542,1598" coordsize="10,20">
              <v:shape style="position:absolute;left:7542;top:1598;width:10;height:20" coordorigin="7542,1598" coordsize="10,20" path="m7542,1618l7551,1618,7551,1598,7542,1598,7542,1618xe" filled="true" fillcolor="#000000" stroked="false">
                <v:path arrowok="t"/>
                <v:fill type="solid"/>
              </v:shape>
            </v:group>
            <v:group style="position:absolute;left:7542;top:1618;width:10;height:20" coordorigin="7542,1618" coordsize="10,20">
              <v:shape style="position:absolute;left:7542;top:1618;width:10;height:20" coordorigin="7542,1618" coordsize="10,20" path="m7542,1637l7551,1637,7551,1618,7542,1618,7542,1637xe" filled="true" fillcolor="#000000" stroked="false">
                <v:path arrowok="t"/>
                <v:fill type="solid"/>
              </v:shape>
            </v:group>
            <v:group style="position:absolute;left:7542;top:1637;width:10;height:20" coordorigin="7542,1637" coordsize="10,20">
              <v:shape style="position:absolute;left:7542;top:1637;width:10;height:20" coordorigin="7542,1637" coordsize="10,20" path="m7542,1656l7551,1656,7551,1637,7542,1637,7542,1656xe" filled="true" fillcolor="#000000" stroked="false">
                <v:path arrowok="t"/>
                <v:fill type="solid"/>
              </v:shape>
            </v:group>
            <v:group style="position:absolute;left:7542;top:1656;width:10;height:20" coordorigin="7542,1656" coordsize="10,20">
              <v:shape style="position:absolute;left:7542;top:1656;width:10;height:20" coordorigin="7542,1656" coordsize="10,20" path="m7542,1676l7551,1676,7551,1656,7542,1656,7542,1676xe" filled="true" fillcolor="#000000" stroked="false">
                <v:path arrowok="t"/>
                <v:fill type="solid"/>
              </v:shape>
            </v:group>
            <v:group style="position:absolute;left:7542;top:1676;width:10;height:20" coordorigin="7542,1676" coordsize="10,20">
              <v:shape style="position:absolute;left:7542;top:1676;width:10;height:20" coordorigin="7542,1676" coordsize="10,20" path="m7542,1695l7551,1695,7551,1676,7542,1676,7542,1695xe" filled="true" fillcolor="#000000" stroked="false">
                <v:path arrowok="t"/>
                <v:fill type="solid"/>
              </v:shape>
            </v:group>
            <v:group style="position:absolute;left:7542;top:1695;width:10;height:20" coordorigin="7542,1695" coordsize="10,20">
              <v:shape style="position:absolute;left:7542;top:1695;width:10;height:20" coordorigin="7542,1695" coordsize="10,20" path="m7542,1714l7551,1714,7551,1695,7542,1695,7542,1714xe" filled="true" fillcolor="#000000" stroked="false">
                <v:path arrowok="t"/>
                <v:fill type="solid"/>
              </v:shape>
            </v:group>
            <v:group style="position:absolute;left:7542;top:1714;width:10;height:20" coordorigin="7542,1714" coordsize="10,20">
              <v:shape style="position:absolute;left:7542;top:1714;width:10;height:20" coordorigin="7542,1714" coordsize="10,20" path="m7542,1733l7551,1733,7551,1714,7542,1714,7542,1733xe" filled="true" fillcolor="#000000" stroked="false">
                <v:path arrowok="t"/>
                <v:fill type="solid"/>
              </v:shape>
            </v:group>
            <v:group style="position:absolute;left:7542;top:1733;width:10;height:20" coordorigin="7542,1733" coordsize="10,20">
              <v:shape style="position:absolute;left:7542;top:1733;width:10;height:20" coordorigin="7542,1733" coordsize="10,20" path="m7542,1752l7551,1752,7551,1733,7542,1733,7542,1752xe" filled="true" fillcolor="#000000" stroked="false">
                <v:path arrowok="t"/>
                <v:fill type="solid"/>
              </v:shape>
            </v:group>
            <v:group style="position:absolute;left:7542;top:1752;width:10;height:20" coordorigin="7542,1752" coordsize="10,20">
              <v:shape style="position:absolute;left:7542;top:1752;width:10;height:20" coordorigin="7542,1752" coordsize="10,20" path="m7542,1772l7551,1772,7551,1752,7542,1752,7542,1772xe" filled="true" fillcolor="#000000" stroked="false">
                <v:path arrowok="t"/>
                <v:fill type="solid"/>
              </v:shape>
            </v:group>
            <v:group style="position:absolute;left:7542;top:1772;width:10;height:20" coordorigin="7542,1772" coordsize="10,20">
              <v:shape style="position:absolute;left:7542;top:1772;width:10;height:20" coordorigin="7542,1772" coordsize="10,20" path="m7542,1791l7551,1791,7551,1772,7542,1772,7542,1791xe" filled="true" fillcolor="#000000" stroked="false">
                <v:path arrowok="t"/>
                <v:fill type="solid"/>
              </v:shape>
            </v:group>
            <v:group style="position:absolute;left:7542;top:1791;width:10;height:20" coordorigin="7542,1791" coordsize="10,20">
              <v:shape style="position:absolute;left:7542;top:1791;width:10;height:20" coordorigin="7542,1791" coordsize="10,20" path="m7542,1810l7551,1810,7551,1791,7542,1791,7542,1810xe" filled="true" fillcolor="#000000" stroked="false">
                <v:path arrowok="t"/>
                <v:fill type="solid"/>
              </v:shape>
            </v:group>
            <v:group style="position:absolute;left:7542;top:1810;width:10;height:20" coordorigin="7542,1810" coordsize="10,20">
              <v:shape style="position:absolute;left:7542;top:1810;width:10;height:20" coordorigin="7542,1810" coordsize="10,20" path="m7542,1829l7551,1829,7551,1810,7542,1810,7542,1829xe" filled="true" fillcolor="#000000" stroked="false">
                <v:path arrowok="t"/>
                <v:fill type="solid"/>
              </v:shape>
            </v:group>
            <v:group style="position:absolute;left:7542;top:1829;width:10;height:20" coordorigin="7542,1829" coordsize="10,20">
              <v:shape style="position:absolute;left:7542;top:1829;width:10;height:20" coordorigin="7542,1829" coordsize="10,20" path="m7542,1848l7551,1848,7551,1829,7542,1829,7542,1848xe" filled="true" fillcolor="#000000" stroked="false">
                <v:path arrowok="t"/>
                <v:fill type="solid"/>
              </v:shape>
            </v:group>
            <v:group style="position:absolute;left:7542;top:1848;width:10;height:20" coordorigin="7542,1848" coordsize="10,20">
              <v:shape style="position:absolute;left:7542;top:1848;width:10;height:20" coordorigin="7542,1848" coordsize="10,20" path="m7542,1868l7551,1868,7551,1848,7542,1848,7542,1868xe" filled="true" fillcolor="#000000" stroked="false">
                <v:path arrowok="t"/>
                <v:fill type="solid"/>
              </v:shape>
            </v:group>
            <v:group style="position:absolute;left:7542;top:1868;width:10;height:20" coordorigin="7542,1868" coordsize="10,20">
              <v:shape style="position:absolute;left:7542;top:1868;width:10;height:20" coordorigin="7542,1868" coordsize="10,20" path="m7542,1887l7551,1887,7551,1868,7542,1868,7542,1887xe" filled="true" fillcolor="#000000" stroked="false">
                <v:path arrowok="t"/>
                <v:fill type="solid"/>
              </v:shape>
            </v:group>
            <v:group style="position:absolute;left:7542;top:1887;width:10;height:20" coordorigin="7542,1887" coordsize="10,20">
              <v:shape style="position:absolute;left:7542;top:1887;width:10;height:20" coordorigin="7542,1887" coordsize="10,20" path="m7542,1906l7551,1906,7551,1887,7542,1887,7542,1906xe" filled="true" fillcolor="#000000" stroked="false">
                <v:path arrowok="t"/>
                <v:fill type="solid"/>
              </v:shape>
            </v:group>
            <v:group style="position:absolute;left:7542;top:1906;width:10;height:20" coordorigin="7542,1906" coordsize="10,20">
              <v:shape style="position:absolute;left:7542;top:1906;width:10;height:20" coordorigin="7542,1906" coordsize="10,20" path="m7542,1925l7551,1925,7551,1906,7542,1906,7542,1925xe" filled="true" fillcolor="#000000" stroked="false">
                <v:path arrowok="t"/>
                <v:fill type="solid"/>
              </v:shape>
            </v:group>
            <v:group style="position:absolute;left:7542;top:1925;width:10;height:20" coordorigin="7542,1925" coordsize="10,20">
              <v:shape style="position:absolute;left:7542;top:1925;width:10;height:20" coordorigin="7542,1925" coordsize="10,20" path="m7542,1944l7551,1944,7551,1925,7542,1925,7542,1944xe" filled="true" fillcolor="#000000" stroked="false">
                <v:path arrowok="t"/>
                <v:fill type="solid"/>
              </v:shape>
            </v:group>
            <v:group style="position:absolute;left:7542;top:1944;width:10;height:20" coordorigin="7542,1944" coordsize="10,20">
              <v:shape style="position:absolute;left:7542;top:1944;width:10;height:20" coordorigin="7542,1944" coordsize="10,20" path="m7542,1964l7551,1964,7551,1944,7542,1944,7542,1964xe" filled="true" fillcolor="#000000" stroked="false">
                <v:path arrowok="t"/>
                <v:fill type="solid"/>
              </v:shape>
            </v:group>
            <v:group style="position:absolute;left:7542;top:1964;width:10;height:20" coordorigin="7542,1964" coordsize="10,20">
              <v:shape style="position:absolute;left:7542;top:1964;width:10;height:20" coordorigin="7542,1964" coordsize="10,20" path="m7542,1983l7551,1983,7551,1964,7542,1964,7542,1983xe" filled="true" fillcolor="#000000" stroked="false">
                <v:path arrowok="t"/>
                <v:fill type="solid"/>
              </v:shape>
            </v:group>
            <v:group style="position:absolute;left:7542;top:1983;width:10;height:20" coordorigin="7542,1983" coordsize="10,20">
              <v:shape style="position:absolute;left:7542;top:1983;width:10;height:20" coordorigin="7542,1983" coordsize="10,20" path="m7542,2002l7551,2002,7551,1983,7542,1983,7542,2002xe" filled="true" fillcolor="#000000" stroked="false">
                <v:path arrowok="t"/>
                <v:fill type="solid"/>
              </v:shape>
            </v:group>
            <v:group style="position:absolute;left:7542;top:2002;width:10;height:20" coordorigin="7542,2002" coordsize="10,20">
              <v:shape style="position:absolute;left:7542;top:2002;width:10;height:20" coordorigin="7542,2002" coordsize="10,20" path="m7542,2021l7551,2021,7551,2002,7542,2002,7542,2021xe" filled="true" fillcolor="#000000" stroked="false">
                <v:path arrowok="t"/>
                <v:fill type="solid"/>
              </v:shape>
            </v:group>
            <v:group style="position:absolute;left:7542;top:2021;width:10;height:20" coordorigin="7542,2021" coordsize="10,20">
              <v:shape style="position:absolute;left:7542;top:2021;width:10;height:20" coordorigin="7542,2021" coordsize="10,20" path="m7542,2040l7551,2040,7551,2021,7542,2021,7542,2040xe" filled="true" fillcolor="#000000" stroked="false">
                <v:path arrowok="t"/>
                <v:fill type="solid"/>
              </v:shape>
            </v:group>
            <v:group style="position:absolute;left:7542;top:2040;width:10;height:20" coordorigin="7542,2040" coordsize="10,20">
              <v:shape style="position:absolute;left:7542;top:2040;width:10;height:20" coordorigin="7542,2040" coordsize="10,20" path="m7542,2060l7551,2060,7551,2040,7542,2040,7542,2060xe" filled="true" fillcolor="#000000" stroked="false">
                <v:path arrowok="t"/>
                <v:fill type="solid"/>
              </v:shape>
            </v:group>
            <v:group style="position:absolute;left:7542;top:2060;width:10;height:20" coordorigin="7542,2060" coordsize="10,20">
              <v:shape style="position:absolute;left:7542;top:2060;width:10;height:20" coordorigin="7542,2060" coordsize="10,20" path="m7542,2079l7551,2079,7551,2060,7542,2060,7542,2079xe" filled="true" fillcolor="#000000" stroked="false">
                <v:path arrowok="t"/>
                <v:fill type="solid"/>
              </v:shape>
            </v:group>
            <v:group style="position:absolute;left:7542;top:2079;width:10;height:20" coordorigin="7542,2079" coordsize="10,20">
              <v:shape style="position:absolute;left:7542;top:2079;width:10;height:20" coordorigin="7542,2079" coordsize="10,20" path="m7542,2098l7551,2098,7551,2079,7542,2079,7542,2098xe" filled="true" fillcolor="#000000" stroked="false">
                <v:path arrowok="t"/>
                <v:fill type="solid"/>
              </v:shape>
            </v:group>
            <v:group style="position:absolute;left:7542;top:2104;width:10;height:2" coordorigin="7542,2104" coordsize="10,2">
              <v:shape style="position:absolute;left:7542;top:2104;width:10;height:2" coordorigin="7542,2104" coordsize="10,0" path="m7542,2104l7551,2104e" filled="false" stroked="true" strokeweight=".599980pt" strokecolor="#000000">
                <v:path arrowok="t"/>
              </v:shape>
            </v:group>
            <v:group style="position:absolute;left:8859;top:1483;width:10;height:20" coordorigin="8859,1483" coordsize="10,20">
              <v:shape style="position:absolute;left:8859;top:1483;width:10;height:20" coordorigin="8859,1483" coordsize="10,20" path="m8859,1502l8869,1502,8869,1483,8859,1483,8859,1502xe" filled="true" fillcolor="#000000" stroked="false">
                <v:path arrowok="t"/>
                <v:fill type="solid"/>
              </v:shape>
            </v:group>
            <v:group style="position:absolute;left:8859;top:1502;width:10;height:20" coordorigin="8859,1502" coordsize="10,20">
              <v:shape style="position:absolute;left:8859;top:1502;width:10;height:20" coordorigin="8859,1502" coordsize="10,20" path="m8859,1521l8869,1521,8869,1502,8859,1502,8859,1521xe" filled="true" fillcolor="#000000" stroked="false">
                <v:path arrowok="t"/>
                <v:fill type="solid"/>
              </v:shape>
            </v:group>
            <v:group style="position:absolute;left:8859;top:1521;width:10;height:20" coordorigin="8859,1521" coordsize="10,20">
              <v:shape style="position:absolute;left:8859;top:1521;width:10;height:20" coordorigin="8859,1521" coordsize="10,20" path="m8859,1541l8869,1541,8869,1521,8859,1521,8859,1541xe" filled="true" fillcolor="#000000" stroked="false">
                <v:path arrowok="t"/>
                <v:fill type="solid"/>
              </v:shape>
            </v:group>
            <v:group style="position:absolute;left:8859;top:1541;width:10;height:20" coordorigin="8859,1541" coordsize="10,20">
              <v:shape style="position:absolute;left:8859;top:1541;width:10;height:20" coordorigin="8859,1541" coordsize="10,20" path="m8859,1560l8869,1560,8869,1541,8859,1541,8859,1560xe" filled="true" fillcolor="#000000" stroked="false">
                <v:path arrowok="t"/>
                <v:fill type="solid"/>
              </v:shape>
            </v:group>
            <v:group style="position:absolute;left:8859;top:1560;width:10;height:20" coordorigin="8859,1560" coordsize="10,20">
              <v:shape style="position:absolute;left:8859;top:1560;width:10;height:20" coordorigin="8859,1560" coordsize="10,20" path="m8859,1579l8869,1579,8869,1560,8859,1560,8859,1579xe" filled="true" fillcolor="#000000" stroked="false">
                <v:path arrowok="t"/>
                <v:fill type="solid"/>
              </v:shape>
            </v:group>
            <v:group style="position:absolute;left:8859;top:1579;width:10;height:20" coordorigin="8859,1579" coordsize="10,20">
              <v:shape style="position:absolute;left:8859;top:1579;width:10;height:20" coordorigin="8859,1579" coordsize="10,20" path="m8859,1598l8869,1598,8869,1579,8859,1579,8859,1598xe" filled="true" fillcolor="#000000" stroked="false">
                <v:path arrowok="t"/>
                <v:fill type="solid"/>
              </v:shape>
            </v:group>
            <v:group style="position:absolute;left:8859;top:1598;width:10;height:20" coordorigin="8859,1598" coordsize="10,20">
              <v:shape style="position:absolute;left:8859;top:1598;width:10;height:20" coordorigin="8859,1598" coordsize="10,20" path="m8859,1618l8869,1618,8869,1598,8859,1598,8859,1618xe" filled="true" fillcolor="#000000" stroked="false">
                <v:path arrowok="t"/>
                <v:fill type="solid"/>
              </v:shape>
            </v:group>
            <v:group style="position:absolute;left:8859;top:1618;width:10;height:20" coordorigin="8859,1618" coordsize="10,20">
              <v:shape style="position:absolute;left:8859;top:1618;width:10;height:20" coordorigin="8859,1618" coordsize="10,20" path="m8859,1637l8869,1637,8869,1618,8859,1618,8859,1637xe" filled="true" fillcolor="#000000" stroked="false">
                <v:path arrowok="t"/>
                <v:fill type="solid"/>
              </v:shape>
            </v:group>
            <v:group style="position:absolute;left:8859;top:1637;width:10;height:20" coordorigin="8859,1637" coordsize="10,20">
              <v:shape style="position:absolute;left:8859;top:1637;width:10;height:20" coordorigin="8859,1637" coordsize="10,20" path="m8859,1656l8869,1656,8869,1637,8859,1637,8859,1656xe" filled="true" fillcolor="#000000" stroked="false">
                <v:path arrowok="t"/>
                <v:fill type="solid"/>
              </v:shape>
            </v:group>
            <v:group style="position:absolute;left:8859;top:1656;width:10;height:20" coordorigin="8859,1656" coordsize="10,20">
              <v:shape style="position:absolute;left:8859;top:1656;width:10;height:20" coordorigin="8859,1656" coordsize="10,20" path="m8859,1676l8869,1676,8869,1656,8859,1656,8859,1676xe" filled="true" fillcolor="#000000" stroked="false">
                <v:path arrowok="t"/>
                <v:fill type="solid"/>
              </v:shape>
            </v:group>
            <v:group style="position:absolute;left:8859;top:1676;width:10;height:20" coordorigin="8859,1676" coordsize="10,20">
              <v:shape style="position:absolute;left:8859;top:1676;width:10;height:20" coordorigin="8859,1676" coordsize="10,20" path="m8859,1695l8869,1695,8869,1676,8859,1676,8859,1695xe" filled="true" fillcolor="#000000" stroked="false">
                <v:path arrowok="t"/>
                <v:fill type="solid"/>
              </v:shape>
            </v:group>
            <v:group style="position:absolute;left:8859;top:1695;width:10;height:20" coordorigin="8859,1695" coordsize="10,20">
              <v:shape style="position:absolute;left:8859;top:1695;width:10;height:20" coordorigin="8859,1695" coordsize="10,20" path="m8859,1714l8869,1714,8869,1695,8859,1695,8859,1714xe" filled="true" fillcolor="#000000" stroked="false">
                <v:path arrowok="t"/>
                <v:fill type="solid"/>
              </v:shape>
            </v:group>
            <v:group style="position:absolute;left:8859;top:1714;width:10;height:20" coordorigin="8859,1714" coordsize="10,20">
              <v:shape style="position:absolute;left:8859;top:1714;width:10;height:20" coordorigin="8859,1714" coordsize="10,20" path="m8859,1733l8869,1733,8869,1714,8859,1714,8859,1733xe" filled="true" fillcolor="#000000" stroked="false">
                <v:path arrowok="t"/>
                <v:fill type="solid"/>
              </v:shape>
            </v:group>
            <v:group style="position:absolute;left:8859;top:1733;width:10;height:20" coordorigin="8859,1733" coordsize="10,20">
              <v:shape style="position:absolute;left:8859;top:1733;width:10;height:20" coordorigin="8859,1733" coordsize="10,20" path="m8859,1752l8869,1752,8869,1733,8859,1733,8859,1752xe" filled="true" fillcolor="#000000" stroked="false">
                <v:path arrowok="t"/>
                <v:fill type="solid"/>
              </v:shape>
            </v:group>
            <v:group style="position:absolute;left:8859;top:1752;width:10;height:20" coordorigin="8859,1752" coordsize="10,20">
              <v:shape style="position:absolute;left:8859;top:1752;width:10;height:20" coordorigin="8859,1752" coordsize="10,20" path="m8859,1772l8869,1772,8869,1752,8859,1752,8859,1772xe" filled="true" fillcolor="#000000" stroked="false">
                <v:path arrowok="t"/>
                <v:fill type="solid"/>
              </v:shape>
            </v:group>
            <v:group style="position:absolute;left:8859;top:1772;width:10;height:20" coordorigin="8859,1772" coordsize="10,20">
              <v:shape style="position:absolute;left:8859;top:1772;width:10;height:20" coordorigin="8859,1772" coordsize="10,20" path="m8859,1791l8869,1791,8869,1772,8859,1772,8859,1791xe" filled="true" fillcolor="#000000" stroked="false">
                <v:path arrowok="t"/>
                <v:fill type="solid"/>
              </v:shape>
            </v:group>
            <v:group style="position:absolute;left:8859;top:1791;width:10;height:20" coordorigin="8859,1791" coordsize="10,20">
              <v:shape style="position:absolute;left:8859;top:1791;width:10;height:20" coordorigin="8859,1791" coordsize="10,20" path="m8859,1810l8869,1810,8869,1791,8859,1791,8859,1810xe" filled="true" fillcolor="#000000" stroked="false">
                <v:path arrowok="t"/>
                <v:fill type="solid"/>
              </v:shape>
            </v:group>
            <v:group style="position:absolute;left:8859;top:1810;width:10;height:20" coordorigin="8859,1810" coordsize="10,20">
              <v:shape style="position:absolute;left:8859;top:1810;width:10;height:20" coordorigin="8859,1810" coordsize="10,20" path="m8859,1829l8869,1829,8869,1810,8859,1810,8859,1829xe" filled="true" fillcolor="#000000" stroked="false">
                <v:path arrowok="t"/>
                <v:fill type="solid"/>
              </v:shape>
            </v:group>
            <v:group style="position:absolute;left:8859;top:1829;width:10;height:20" coordorigin="8859,1829" coordsize="10,20">
              <v:shape style="position:absolute;left:8859;top:1829;width:10;height:20" coordorigin="8859,1829" coordsize="10,20" path="m8859,1848l8869,1848,8869,1829,8859,1829,8859,1848xe" filled="true" fillcolor="#000000" stroked="false">
                <v:path arrowok="t"/>
                <v:fill type="solid"/>
              </v:shape>
            </v:group>
            <v:group style="position:absolute;left:8859;top:1848;width:10;height:20" coordorigin="8859,1848" coordsize="10,20">
              <v:shape style="position:absolute;left:8859;top:1848;width:10;height:20" coordorigin="8859,1848" coordsize="10,20" path="m8859,1868l8869,1868,8869,1848,8859,1848,8859,1868xe" filled="true" fillcolor="#000000" stroked="false">
                <v:path arrowok="t"/>
                <v:fill type="solid"/>
              </v:shape>
            </v:group>
            <v:group style="position:absolute;left:8859;top:1868;width:10;height:20" coordorigin="8859,1868" coordsize="10,20">
              <v:shape style="position:absolute;left:8859;top:1868;width:10;height:20" coordorigin="8859,1868" coordsize="10,20" path="m8859,1887l8869,1887,8869,1868,8859,1868,8859,1887xe" filled="true" fillcolor="#000000" stroked="false">
                <v:path arrowok="t"/>
                <v:fill type="solid"/>
              </v:shape>
            </v:group>
            <v:group style="position:absolute;left:8859;top:1887;width:10;height:20" coordorigin="8859,1887" coordsize="10,20">
              <v:shape style="position:absolute;left:8859;top:1887;width:10;height:20" coordorigin="8859,1887" coordsize="10,20" path="m8859,1906l8869,1906,8869,1887,8859,1887,8859,1906xe" filled="true" fillcolor="#000000" stroked="false">
                <v:path arrowok="t"/>
                <v:fill type="solid"/>
              </v:shape>
            </v:group>
            <v:group style="position:absolute;left:8859;top:1906;width:10;height:20" coordorigin="8859,1906" coordsize="10,20">
              <v:shape style="position:absolute;left:8859;top:1906;width:10;height:20" coordorigin="8859,1906" coordsize="10,20" path="m8859,1925l8869,1925,8869,1906,8859,1906,8859,1925xe" filled="true" fillcolor="#000000" stroked="false">
                <v:path arrowok="t"/>
                <v:fill type="solid"/>
              </v:shape>
            </v:group>
            <v:group style="position:absolute;left:8859;top:1925;width:10;height:20" coordorigin="8859,1925" coordsize="10,20">
              <v:shape style="position:absolute;left:8859;top:1925;width:10;height:20" coordorigin="8859,1925" coordsize="10,20" path="m8859,1944l8869,1944,8869,1925,8859,1925,8859,1944xe" filled="true" fillcolor="#000000" stroked="false">
                <v:path arrowok="t"/>
                <v:fill type="solid"/>
              </v:shape>
            </v:group>
            <v:group style="position:absolute;left:8859;top:1944;width:10;height:20" coordorigin="8859,1944" coordsize="10,20">
              <v:shape style="position:absolute;left:8859;top:1944;width:10;height:20" coordorigin="8859,1944" coordsize="10,20" path="m8859,1964l8869,1964,8869,1944,8859,1944,8859,1964xe" filled="true" fillcolor="#000000" stroked="false">
                <v:path arrowok="t"/>
                <v:fill type="solid"/>
              </v:shape>
            </v:group>
            <v:group style="position:absolute;left:8859;top:1964;width:10;height:20" coordorigin="8859,1964" coordsize="10,20">
              <v:shape style="position:absolute;left:8859;top:1964;width:10;height:20" coordorigin="8859,1964" coordsize="10,20" path="m8859,1983l8869,1983,8869,1964,8859,1964,8859,1983xe" filled="true" fillcolor="#000000" stroked="false">
                <v:path arrowok="t"/>
                <v:fill type="solid"/>
              </v:shape>
            </v:group>
            <v:group style="position:absolute;left:8859;top:1983;width:10;height:20" coordorigin="8859,1983" coordsize="10,20">
              <v:shape style="position:absolute;left:8859;top:1983;width:10;height:20" coordorigin="8859,1983" coordsize="10,20" path="m8859,2002l8869,2002,8869,1983,8859,1983,8859,2002xe" filled="true" fillcolor="#000000" stroked="false">
                <v:path arrowok="t"/>
                <v:fill type="solid"/>
              </v:shape>
            </v:group>
            <v:group style="position:absolute;left:8859;top:2002;width:10;height:20" coordorigin="8859,2002" coordsize="10,20">
              <v:shape style="position:absolute;left:8859;top:2002;width:10;height:20" coordorigin="8859,2002" coordsize="10,20" path="m8859,2021l8869,2021,8869,2002,8859,2002,8859,2021xe" filled="true" fillcolor="#000000" stroked="false">
                <v:path arrowok="t"/>
                <v:fill type="solid"/>
              </v:shape>
            </v:group>
            <v:group style="position:absolute;left:8859;top:2021;width:10;height:20" coordorigin="8859,2021" coordsize="10,20">
              <v:shape style="position:absolute;left:8859;top:2021;width:10;height:20" coordorigin="8859,2021" coordsize="10,20" path="m8859,2040l8869,2040,8869,2021,8859,2021,8859,2040xe" filled="true" fillcolor="#000000" stroked="false">
                <v:path arrowok="t"/>
                <v:fill type="solid"/>
              </v:shape>
            </v:group>
            <v:group style="position:absolute;left:8859;top:2040;width:10;height:20" coordorigin="8859,2040" coordsize="10,20">
              <v:shape style="position:absolute;left:8859;top:2040;width:10;height:20" coordorigin="8859,2040" coordsize="10,20" path="m8859,2060l8869,2060,8869,2040,8859,2040,8859,2060xe" filled="true" fillcolor="#000000" stroked="false">
                <v:path arrowok="t"/>
                <v:fill type="solid"/>
              </v:shape>
            </v:group>
            <v:group style="position:absolute;left:8859;top:2060;width:10;height:20" coordorigin="8859,2060" coordsize="10,20">
              <v:shape style="position:absolute;left:8859;top:2060;width:10;height:20" coordorigin="8859,2060" coordsize="10,20" path="m8859,2079l8869,2079,8869,2060,8859,2060,8859,2079xe" filled="true" fillcolor="#000000" stroked="false">
                <v:path arrowok="t"/>
                <v:fill type="solid"/>
              </v:shape>
            </v:group>
            <v:group style="position:absolute;left:8859;top:2079;width:10;height:20" coordorigin="8859,2079" coordsize="10,20">
              <v:shape style="position:absolute;left:8859;top:2079;width:10;height:20" coordorigin="8859,2079" coordsize="10,20" path="m8859,2098l8869,2098,8869,2079,8859,2079,8859,2098xe" filled="true" fillcolor="#000000" stroked="false">
                <v:path arrowok="t"/>
                <v:fill type="solid"/>
              </v:shape>
            </v:group>
            <v:group style="position:absolute;left:8859;top:2104;width:10;height:2" coordorigin="8859,2104" coordsize="10,2">
              <v:shape style="position:absolute;left:8859;top:2104;width:10;height:2" coordorigin="8859,2104" coordsize="10,0" path="m8859,2104l8869,2104e" filled="false" stroked="true" strokeweight=".599980pt" strokecolor="#000000">
                <v:path arrowok="t"/>
              </v:shape>
            </v:group>
            <v:group style="position:absolute;left:10065;top:1483;width:10;height:20" coordorigin="10065,1483" coordsize="10,20">
              <v:shape style="position:absolute;left:10065;top:1483;width:10;height:20" coordorigin="10065,1483" coordsize="10,20" path="m10065,1502l10074,1502,10074,1483,10065,1483,10065,1502xe" filled="true" fillcolor="#000000" stroked="false">
                <v:path arrowok="t"/>
                <v:fill type="solid"/>
              </v:shape>
            </v:group>
            <v:group style="position:absolute;left:10065;top:1502;width:10;height:20" coordorigin="10065,1502" coordsize="10,20">
              <v:shape style="position:absolute;left:10065;top:1502;width:10;height:20" coordorigin="10065,1502" coordsize="10,20" path="m10065,1521l10074,1521,10074,1502,10065,1502,10065,1521xe" filled="true" fillcolor="#000000" stroked="false">
                <v:path arrowok="t"/>
                <v:fill type="solid"/>
              </v:shape>
            </v:group>
            <v:group style="position:absolute;left:10065;top:1521;width:10;height:20" coordorigin="10065,1521" coordsize="10,20">
              <v:shape style="position:absolute;left:10065;top:1521;width:10;height:20" coordorigin="10065,1521" coordsize="10,20" path="m10065,1541l10074,1541,10074,1521,10065,1521,10065,1541xe" filled="true" fillcolor="#000000" stroked="false">
                <v:path arrowok="t"/>
                <v:fill type="solid"/>
              </v:shape>
            </v:group>
            <v:group style="position:absolute;left:10065;top:1541;width:10;height:20" coordorigin="10065,1541" coordsize="10,20">
              <v:shape style="position:absolute;left:10065;top:1541;width:10;height:20" coordorigin="10065,1541" coordsize="10,20" path="m10065,1560l10074,1560,10074,1541,10065,1541,10065,1560xe" filled="true" fillcolor="#000000" stroked="false">
                <v:path arrowok="t"/>
                <v:fill type="solid"/>
              </v:shape>
            </v:group>
            <v:group style="position:absolute;left:10065;top:1560;width:10;height:20" coordorigin="10065,1560" coordsize="10,20">
              <v:shape style="position:absolute;left:10065;top:1560;width:10;height:20" coordorigin="10065,1560" coordsize="10,20" path="m10065,1579l10074,1579,10074,1560,10065,1560,10065,1579xe" filled="true" fillcolor="#000000" stroked="false">
                <v:path arrowok="t"/>
                <v:fill type="solid"/>
              </v:shape>
            </v:group>
            <v:group style="position:absolute;left:10065;top:1579;width:10;height:20" coordorigin="10065,1579" coordsize="10,20">
              <v:shape style="position:absolute;left:10065;top:1579;width:10;height:20" coordorigin="10065,1579" coordsize="10,20" path="m10065,1598l10074,1598,10074,1579,10065,1579,10065,1598xe" filled="true" fillcolor="#000000" stroked="false">
                <v:path arrowok="t"/>
                <v:fill type="solid"/>
              </v:shape>
            </v:group>
            <v:group style="position:absolute;left:10065;top:1598;width:10;height:20" coordorigin="10065,1598" coordsize="10,20">
              <v:shape style="position:absolute;left:10065;top:1598;width:10;height:20" coordorigin="10065,1598" coordsize="10,20" path="m10065,1618l10074,1618,10074,1598,10065,1598,10065,1618xe" filled="true" fillcolor="#000000" stroked="false">
                <v:path arrowok="t"/>
                <v:fill type="solid"/>
              </v:shape>
            </v:group>
            <v:group style="position:absolute;left:10065;top:1618;width:10;height:20" coordorigin="10065,1618" coordsize="10,20">
              <v:shape style="position:absolute;left:10065;top:1618;width:10;height:20" coordorigin="10065,1618" coordsize="10,20" path="m10065,1637l10074,1637,10074,1618,10065,1618,10065,1637xe" filled="true" fillcolor="#000000" stroked="false">
                <v:path arrowok="t"/>
                <v:fill type="solid"/>
              </v:shape>
            </v:group>
            <v:group style="position:absolute;left:10065;top:1637;width:10;height:20" coordorigin="10065,1637" coordsize="10,20">
              <v:shape style="position:absolute;left:10065;top:1637;width:10;height:20" coordorigin="10065,1637" coordsize="10,20" path="m10065,1656l10074,1656,10074,1637,10065,1637,10065,1656xe" filled="true" fillcolor="#000000" stroked="false">
                <v:path arrowok="t"/>
                <v:fill type="solid"/>
              </v:shape>
            </v:group>
            <v:group style="position:absolute;left:10065;top:1656;width:10;height:20" coordorigin="10065,1656" coordsize="10,20">
              <v:shape style="position:absolute;left:10065;top:1656;width:10;height:20" coordorigin="10065,1656" coordsize="10,20" path="m10065,1676l10074,1676,10074,1656,10065,1656,10065,1676xe" filled="true" fillcolor="#000000" stroked="false">
                <v:path arrowok="t"/>
                <v:fill type="solid"/>
              </v:shape>
            </v:group>
            <v:group style="position:absolute;left:10065;top:1676;width:10;height:20" coordorigin="10065,1676" coordsize="10,20">
              <v:shape style="position:absolute;left:10065;top:1676;width:10;height:20" coordorigin="10065,1676" coordsize="10,20" path="m10065,1695l10074,1695,10074,1676,10065,1676,10065,1695xe" filled="true" fillcolor="#000000" stroked="false">
                <v:path arrowok="t"/>
                <v:fill type="solid"/>
              </v:shape>
            </v:group>
            <v:group style="position:absolute;left:10065;top:1695;width:10;height:20" coordorigin="10065,1695" coordsize="10,20">
              <v:shape style="position:absolute;left:10065;top:1695;width:10;height:20" coordorigin="10065,1695" coordsize="10,20" path="m10065,1714l10074,1714,10074,1695,10065,1695,10065,1714xe" filled="true" fillcolor="#000000" stroked="false">
                <v:path arrowok="t"/>
                <v:fill type="solid"/>
              </v:shape>
            </v:group>
            <v:group style="position:absolute;left:10065;top:1714;width:10;height:20" coordorigin="10065,1714" coordsize="10,20">
              <v:shape style="position:absolute;left:10065;top:1714;width:10;height:20" coordorigin="10065,1714" coordsize="10,20" path="m10065,1733l10074,1733,10074,1714,10065,1714,10065,1733xe" filled="true" fillcolor="#000000" stroked="false">
                <v:path arrowok="t"/>
                <v:fill type="solid"/>
              </v:shape>
            </v:group>
            <v:group style="position:absolute;left:10065;top:1733;width:10;height:20" coordorigin="10065,1733" coordsize="10,20">
              <v:shape style="position:absolute;left:10065;top:1733;width:10;height:20" coordorigin="10065,1733" coordsize="10,20" path="m10065,1752l10074,1752,10074,1733,10065,1733,10065,1752xe" filled="true" fillcolor="#000000" stroked="false">
                <v:path arrowok="t"/>
                <v:fill type="solid"/>
              </v:shape>
            </v:group>
            <v:group style="position:absolute;left:10065;top:1752;width:10;height:20" coordorigin="10065,1752" coordsize="10,20">
              <v:shape style="position:absolute;left:10065;top:1752;width:10;height:20" coordorigin="10065,1752" coordsize="10,20" path="m10065,1772l10074,1772,10074,1752,10065,1752,10065,1772xe" filled="true" fillcolor="#000000" stroked="false">
                <v:path arrowok="t"/>
                <v:fill type="solid"/>
              </v:shape>
            </v:group>
            <v:group style="position:absolute;left:10065;top:1772;width:10;height:20" coordorigin="10065,1772" coordsize="10,20">
              <v:shape style="position:absolute;left:10065;top:1772;width:10;height:20" coordorigin="10065,1772" coordsize="10,20" path="m10065,1791l10074,1791,10074,1772,10065,1772,10065,1791xe" filled="true" fillcolor="#000000" stroked="false">
                <v:path arrowok="t"/>
                <v:fill type="solid"/>
              </v:shape>
            </v:group>
            <v:group style="position:absolute;left:10065;top:1791;width:10;height:20" coordorigin="10065,1791" coordsize="10,20">
              <v:shape style="position:absolute;left:10065;top:1791;width:10;height:20" coordorigin="10065,1791" coordsize="10,20" path="m10065,1810l10074,1810,10074,1791,10065,1791,10065,1810xe" filled="true" fillcolor="#000000" stroked="false">
                <v:path arrowok="t"/>
                <v:fill type="solid"/>
              </v:shape>
            </v:group>
            <v:group style="position:absolute;left:10065;top:1810;width:10;height:20" coordorigin="10065,1810" coordsize="10,20">
              <v:shape style="position:absolute;left:10065;top:1810;width:10;height:20" coordorigin="10065,1810" coordsize="10,20" path="m10065,1829l10074,1829,10074,1810,10065,1810,10065,1829xe" filled="true" fillcolor="#000000" stroked="false">
                <v:path arrowok="t"/>
                <v:fill type="solid"/>
              </v:shape>
            </v:group>
            <v:group style="position:absolute;left:10065;top:1829;width:10;height:20" coordorigin="10065,1829" coordsize="10,20">
              <v:shape style="position:absolute;left:10065;top:1829;width:10;height:20" coordorigin="10065,1829" coordsize="10,20" path="m10065,1848l10074,1848,10074,1829,10065,1829,10065,1848xe" filled="true" fillcolor="#000000" stroked="false">
                <v:path arrowok="t"/>
                <v:fill type="solid"/>
              </v:shape>
            </v:group>
            <v:group style="position:absolute;left:10065;top:1848;width:10;height:20" coordorigin="10065,1848" coordsize="10,20">
              <v:shape style="position:absolute;left:10065;top:1848;width:10;height:20" coordorigin="10065,1848" coordsize="10,20" path="m10065,1868l10074,1868,10074,1848,10065,1848,10065,1868xe" filled="true" fillcolor="#000000" stroked="false">
                <v:path arrowok="t"/>
                <v:fill type="solid"/>
              </v:shape>
            </v:group>
            <v:group style="position:absolute;left:10065;top:1868;width:10;height:20" coordorigin="10065,1868" coordsize="10,20">
              <v:shape style="position:absolute;left:10065;top:1868;width:10;height:20" coordorigin="10065,1868" coordsize="10,20" path="m10065,1887l10074,1887,10074,1868,10065,1868,10065,1887xe" filled="true" fillcolor="#000000" stroked="false">
                <v:path arrowok="t"/>
                <v:fill type="solid"/>
              </v:shape>
            </v:group>
            <v:group style="position:absolute;left:10065;top:1887;width:10;height:20" coordorigin="10065,1887" coordsize="10,20">
              <v:shape style="position:absolute;left:10065;top:1887;width:10;height:20" coordorigin="10065,1887" coordsize="10,20" path="m10065,1906l10074,1906,10074,1887,10065,1887,10065,1906xe" filled="true" fillcolor="#000000" stroked="false">
                <v:path arrowok="t"/>
                <v:fill type="solid"/>
              </v:shape>
            </v:group>
            <v:group style="position:absolute;left:10065;top:1906;width:10;height:20" coordorigin="10065,1906" coordsize="10,20">
              <v:shape style="position:absolute;left:10065;top:1906;width:10;height:20" coordorigin="10065,1906" coordsize="10,20" path="m10065,1925l10074,1925,10074,1906,10065,1906,10065,1925xe" filled="true" fillcolor="#000000" stroked="false">
                <v:path arrowok="t"/>
                <v:fill type="solid"/>
              </v:shape>
            </v:group>
            <v:group style="position:absolute;left:10065;top:1925;width:10;height:20" coordorigin="10065,1925" coordsize="10,20">
              <v:shape style="position:absolute;left:10065;top:1925;width:10;height:20" coordorigin="10065,1925" coordsize="10,20" path="m10065,1944l10074,1944,10074,1925,10065,1925,10065,1944xe" filled="true" fillcolor="#000000" stroked="false">
                <v:path arrowok="t"/>
                <v:fill type="solid"/>
              </v:shape>
            </v:group>
            <v:group style="position:absolute;left:10065;top:1944;width:10;height:20" coordorigin="10065,1944" coordsize="10,20">
              <v:shape style="position:absolute;left:10065;top:1944;width:10;height:20" coordorigin="10065,1944" coordsize="10,20" path="m10065,1964l10074,1964,10074,1944,10065,1944,10065,1964xe" filled="true" fillcolor="#000000" stroked="false">
                <v:path arrowok="t"/>
                <v:fill type="solid"/>
              </v:shape>
            </v:group>
            <v:group style="position:absolute;left:10065;top:1964;width:10;height:20" coordorigin="10065,1964" coordsize="10,20">
              <v:shape style="position:absolute;left:10065;top:1964;width:10;height:20" coordorigin="10065,1964" coordsize="10,20" path="m10065,1983l10074,1983,10074,1964,10065,1964,10065,1983xe" filled="true" fillcolor="#000000" stroked="false">
                <v:path arrowok="t"/>
                <v:fill type="solid"/>
              </v:shape>
            </v:group>
            <v:group style="position:absolute;left:10065;top:1983;width:10;height:20" coordorigin="10065,1983" coordsize="10,20">
              <v:shape style="position:absolute;left:10065;top:1983;width:10;height:20" coordorigin="10065,1983" coordsize="10,20" path="m10065,2002l10074,2002,10074,1983,10065,1983,10065,2002xe" filled="true" fillcolor="#000000" stroked="false">
                <v:path arrowok="t"/>
                <v:fill type="solid"/>
              </v:shape>
            </v:group>
            <v:group style="position:absolute;left:10065;top:2002;width:10;height:20" coordorigin="10065,2002" coordsize="10,20">
              <v:shape style="position:absolute;left:10065;top:2002;width:10;height:20" coordorigin="10065,2002" coordsize="10,20" path="m10065,2021l10074,2021,10074,2002,10065,2002,10065,2021xe" filled="true" fillcolor="#000000" stroked="false">
                <v:path arrowok="t"/>
                <v:fill type="solid"/>
              </v:shape>
            </v:group>
            <v:group style="position:absolute;left:10065;top:2021;width:10;height:20" coordorigin="10065,2021" coordsize="10,20">
              <v:shape style="position:absolute;left:10065;top:2021;width:10;height:20" coordorigin="10065,2021" coordsize="10,20" path="m10065,2040l10074,2040,10074,2021,10065,2021,10065,2040xe" filled="true" fillcolor="#000000" stroked="false">
                <v:path arrowok="t"/>
                <v:fill type="solid"/>
              </v:shape>
            </v:group>
            <v:group style="position:absolute;left:10065;top:2040;width:10;height:20" coordorigin="10065,2040" coordsize="10,20">
              <v:shape style="position:absolute;left:10065;top:2040;width:10;height:20" coordorigin="10065,2040" coordsize="10,20" path="m10065,2060l10074,2060,10074,2040,10065,2040,10065,2060xe" filled="true" fillcolor="#000000" stroked="false">
                <v:path arrowok="t"/>
                <v:fill type="solid"/>
              </v:shape>
            </v:group>
            <v:group style="position:absolute;left:10065;top:2060;width:10;height:20" coordorigin="10065,2060" coordsize="10,20">
              <v:shape style="position:absolute;left:10065;top:2060;width:10;height:20" coordorigin="10065,2060" coordsize="10,20" path="m10065,2079l10074,2079,10074,2060,10065,2060,10065,2079xe" filled="true" fillcolor="#000000" stroked="false">
                <v:path arrowok="t"/>
                <v:fill type="solid"/>
              </v:shape>
            </v:group>
            <v:group style="position:absolute;left:10065;top:2079;width:10;height:20" coordorigin="10065,2079" coordsize="10,20">
              <v:shape style="position:absolute;left:10065;top:2079;width:10;height:20" coordorigin="10065,2079" coordsize="10,20" path="m10065,2098l10074,2098,10074,2079,10065,2079,10065,2098xe" filled="true" fillcolor="#000000" stroked="false">
                <v:path arrowok="t"/>
                <v:fill type="solid"/>
              </v:shape>
            </v:group>
            <v:group style="position:absolute;left:10065;top:2104;width:10;height:2" coordorigin="10065,2104" coordsize="10,2">
              <v:shape style="position:absolute;left:10065;top:2104;width:10;height:2" coordorigin="10065,2104" coordsize="10,0" path="m10065,2104l10074,2104e" filled="false" stroked="true" strokeweight=".599980pt" strokecolor="#000000">
                <v:path arrowok="t"/>
              </v:shape>
            </v:group>
            <v:group style="position:absolute;left:11037;top:1483;width:10;height:20" coordorigin="11037,1483" coordsize="10,20">
              <v:shape style="position:absolute;left:11037;top:1483;width:10;height:20" coordorigin="11037,1483" coordsize="10,20" path="m11037,1502l11046,1502,11046,1483,11037,1483,11037,1502xe" filled="true" fillcolor="#000000" stroked="false">
                <v:path arrowok="t"/>
                <v:fill type="solid"/>
              </v:shape>
            </v:group>
            <v:group style="position:absolute;left:11037;top:1502;width:10;height:20" coordorigin="11037,1502" coordsize="10,20">
              <v:shape style="position:absolute;left:11037;top:1502;width:10;height:20" coordorigin="11037,1502" coordsize="10,20" path="m11037,1521l11046,1521,11046,1502,11037,1502,11037,1521xe" filled="true" fillcolor="#000000" stroked="false">
                <v:path arrowok="t"/>
                <v:fill type="solid"/>
              </v:shape>
            </v:group>
            <v:group style="position:absolute;left:11037;top:1521;width:10;height:20" coordorigin="11037,1521" coordsize="10,20">
              <v:shape style="position:absolute;left:11037;top:1521;width:10;height:20" coordorigin="11037,1521" coordsize="10,20" path="m11037,1541l11046,1541,11046,1521,11037,1521,11037,1541xe" filled="true" fillcolor="#000000" stroked="false">
                <v:path arrowok="t"/>
                <v:fill type="solid"/>
              </v:shape>
            </v:group>
            <v:group style="position:absolute;left:11037;top:1541;width:10;height:20" coordorigin="11037,1541" coordsize="10,20">
              <v:shape style="position:absolute;left:11037;top:1541;width:10;height:20" coordorigin="11037,1541" coordsize="10,20" path="m11037,1560l11046,1560,11046,1541,11037,1541,11037,1560xe" filled="true" fillcolor="#000000" stroked="false">
                <v:path arrowok="t"/>
                <v:fill type="solid"/>
              </v:shape>
            </v:group>
            <v:group style="position:absolute;left:11037;top:1560;width:10;height:20" coordorigin="11037,1560" coordsize="10,20">
              <v:shape style="position:absolute;left:11037;top:1560;width:10;height:20" coordorigin="11037,1560" coordsize="10,20" path="m11037,1579l11046,1579,11046,1560,11037,1560,11037,1579xe" filled="true" fillcolor="#000000" stroked="false">
                <v:path arrowok="t"/>
                <v:fill type="solid"/>
              </v:shape>
            </v:group>
            <v:group style="position:absolute;left:11037;top:1579;width:10;height:20" coordorigin="11037,1579" coordsize="10,20">
              <v:shape style="position:absolute;left:11037;top:1579;width:10;height:20" coordorigin="11037,1579" coordsize="10,20" path="m11037,1598l11046,1598,11046,1579,11037,1579,11037,1598xe" filled="true" fillcolor="#000000" stroked="false">
                <v:path arrowok="t"/>
                <v:fill type="solid"/>
              </v:shape>
            </v:group>
            <v:group style="position:absolute;left:11037;top:1598;width:10;height:20" coordorigin="11037,1598" coordsize="10,20">
              <v:shape style="position:absolute;left:11037;top:1598;width:10;height:20" coordorigin="11037,1598" coordsize="10,20" path="m11037,1618l11046,1618,11046,1598,11037,1598,11037,1618xe" filled="true" fillcolor="#000000" stroked="false">
                <v:path arrowok="t"/>
                <v:fill type="solid"/>
              </v:shape>
            </v:group>
            <v:group style="position:absolute;left:11037;top:1618;width:10;height:20" coordorigin="11037,1618" coordsize="10,20">
              <v:shape style="position:absolute;left:11037;top:1618;width:10;height:20" coordorigin="11037,1618" coordsize="10,20" path="m11037,1637l11046,1637,11046,1618,11037,1618,11037,1637xe" filled="true" fillcolor="#000000" stroked="false">
                <v:path arrowok="t"/>
                <v:fill type="solid"/>
              </v:shape>
            </v:group>
            <v:group style="position:absolute;left:11037;top:1637;width:10;height:20" coordorigin="11037,1637" coordsize="10,20">
              <v:shape style="position:absolute;left:11037;top:1637;width:10;height:20" coordorigin="11037,1637" coordsize="10,20" path="m11037,1656l11046,1656,11046,1637,11037,1637,11037,1656xe" filled="true" fillcolor="#000000" stroked="false">
                <v:path arrowok="t"/>
                <v:fill type="solid"/>
              </v:shape>
            </v:group>
            <v:group style="position:absolute;left:11037;top:1656;width:10;height:20" coordorigin="11037,1656" coordsize="10,20">
              <v:shape style="position:absolute;left:11037;top:1656;width:10;height:20" coordorigin="11037,1656" coordsize="10,20" path="m11037,1676l11046,1676,11046,1656,11037,1656,11037,1676xe" filled="true" fillcolor="#000000" stroked="false">
                <v:path arrowok="t"/>
                <v:fill type="solid"/>
              </v:shape>
            </v:group>
            <v:group style="position:absolute;left:11037;top:1676;width:10;height:20" coordorigin="11037,1676" coordsize="10,20">
              <v:shape style="position:absolute;left:11037;top:1676;width:10;height:20" coordorigin="11037,1676" coordsize="10,20" path="m11037,1695l11046,1695,11046,1676,11037,1676,11037,1695xe" filled="true" fillcolor="#000000" stroked="false">
                <v:path arrowok="t"/>
                <v:fill type="solid"/>
              </v:shape>
            </v:group>
            <v:group style="position:absolute;left:11037;top:1695;width:10;height:20" coordorigin="11037,1695" coordsize="10,20">
              <v:shape style="position:absolute;left:11037;top:1695;width:10;height:20" coordorigin="11037,1695" coordsize="10,20" path="m11037,1714l11046,1714,11046,1695,11037,1695,11037,1714xe" filled="true" fillcolor="#000000" stroked="false">
                <v:path arrowok="t"/>
                <v:fill type="solid"/>
              </v:shape>
            </v:group>
            <v:group style="position:absolute;left:11037;top:1714;width:10;height:20" coordorigin="11037,1714" coordsize="10,20">
              <v:shape style="position:absolute;left:11037;top:1714;width:10;height:20" coordorigin="11037,1714" coordsize="10,20" path="m11037,1733l11046,1733,11046,1714,11037,1714,11037,1733xe" filled="true" fillcolor="#000000" stroked="false">
                <v:path arrowok="t"/>
                <v:fill type="solid"/>
              </v:shape>
            </v:group>
            <v:group style="position:absolute;left:11037;top:1733;width:10;height:20" coordorigin="11037,1733" coordsize="10,20">
              <v:shape style="position:absolute;left:11037;top:1733;width:10;height:20" coordorigin="11037,1733" coordsize="10,20" path="m11037,1752l11046,1752,11046,1733,11037,1733,11037,1752xe" filled="true" fillcolor="#000000" stroked="false">
                <v:path arrowok="t"/>
                <v:fill type="solid"/>
              </v:shape>
            </v:group>
            <v:group style="position:absolute;left:11037;top:1752;width:10;height:20" coordorigin="11037,1752" coordsize="10,20">
              <v:shape style="position:absolute;left:11037;top:1752;width:10;height:20" coordorigin="11037,1752" coordsize="10,20" path="m11037,1772l11046,1772,11046,1752,11037,1752,11037,1772xe" filled="true" fillcolor="#000000" stroked="false">
                <v:path arrowok="t"/>
                <v:fill type="solid"/>
              </v:shape>
            </v:group>
            <v:group style="position:absolute;left:11037;top:1772;width:10;height:20" coordorigin="11037,1772" coordsize="10,20">
              <v:shape style="position:absolute;left:11037;top:1772;width:10;height:20" coordorigin="11037,1772" coordsize="10,20" path="m11037,1791l11046,1791,11046,1772,11037,1772,11037,1791xe" filled="true" fillcolor="#000000" stroked="false">
                <v:path arrowok="t"/>
                <v:fill type="solid"/>
              </v:shape>
            </v:group>
            <v:group style="position:absolute;left:11037;top:1791;width:10;height:20" coordorigin="11037,1791" coordsize="10,20">
              <v:shape style="position:absolute;left:11037;top:1791;width:10;height:20" coordorigin="11037,1791" coordsize="10,20" path="m11037,1810l11046,1810,11046,1791,11037,1791,11037,1810xe" filled="true" fillcolor="#000000" stroked="false">
                <v:path arrowok="t"/>
                <v:fill type="solid"/>
              </v:shape>
            </v:group>
            <v:group style="position:absolute;left:11037;top:1810;width:10;height:20" coordorigin="11037,1810" coordsize="10,20">
              <v:shape style="position:absolute;left:11037;top:1810;width:10;height:20" coordorigin="11037,1810" coordsize="10,20" path="m11037,1829l11046,1829,11046,1810,11037,1810,11037,1829xe" filled="true" fillcolor="#000000" stroked="false">
                <v:path arrowok="t"/>
                <v:fill type="solid"/>
              </v:shape>
            </v:group>
            <v:group style="position:absolute;left:11037;top:1829;width:10;height:20" coordorigin="11037,1829" coordsize="10,20">
              <v:shape style="position:absolute;left:11037;top:1829;width:10;height:20" coordorigin="11037,1829" coordsize="10,20" path="m11037,1848l11046,1848,11046,1829,11037,1829,11037,1848xe" filled="true" fillcolor="#000000" stroked="false">
                <v:path arrowok="t"/>
                <v:fill type="solid"/>
              </v:shape>
            </v:group>
            <v:group style="position:absolute;left:11037;top:1848;width:10;height:20" coordorigin="11037,1848" coordsize="10,20">
              <v:shape style="position:absolute;left:11037;top:1848;width:10;height:20" coordorigin="11037,1848" coordsize="10,20" path="m11037,1868l11046,1868,11046,1848,11037,1848,11037,1868xe" filled="true" fillcolor="#000000" stroked="false">
                <v:path arrowok="t"/>
                <v:fill type="solid"/>
              </v:shape>
            </v:group>
            <v:group style="position:absolute;left:11037;top:1868;width:10;height:20" coordorigin="11037,1868" coordsize="10,20">
              <v:shape style="position:absolute;left:11037;top:1868;width:10;height:20" coordorigin="11037,1868" coordsize="10,20" path="m11037,1887l11046,1887,11046,1868,11037,1868,11037,1887xe" filled="true" fillcolor="#000000" stroked="false">
                <v:path arrowok="t"/>
                <v:fill type="solid"/>
              </v:shape>
            </v:group>
            <v:group style="position:absolute;left:11037;top:1887;width:10;height:20" coordorigin="11037,1887" coordsize="10,20">
              <v:shape style="position:absolute;left:11037;top:1887;width:10;height:20" coordorigin="11037,1887" coordsize="10,20" path="m11037,1906l11046,1906,11046,1887,11037,1887,11037,1906xe" filled="true" fillcolor="#000000" stroked="false">
                <v:path arrowok="t"/>
                <v:fill type="solid"/>
              </v:shape>
            </v:group>
            <v:group style="position:absolute;left:11037;top:1906;width:10;height:20" coordorigin="11037,1906" coordsize="10,20">
              <v:shape style="position:absolute;left:11037;top:1906;width:10;height:20" coordorigin="11037,1906" coordsize="10,20" path="m11037,1925l11046,1925,11046,1906,11037,1906,11037,1925xe" filled="true" fillcolor="#000000" stroked="false">
                <v:path arrowok="t"/>
                <v:fill type="solid"/>
              </v:shape>
            </v:group>
            <v:group style="position:absolute;left:11037;top:1925;width:10;height:20" coordorigin="11037,1925" coordsize="10,20">
              <v:shape style="position:absolute;left:11037;top:1925;width:10;height:20" coordorigin="11037,1925" coordsize="10,20" path="m11037,1944l11046,1944,11046,1925,11037,1925,11037,1944xe" filled="true" fillcolor="#000000" stroked="false">
                <v:path arrowok="t"/>
                <v:fill type="solid"/>
              </v:shape>
            </v:group>
            <v:group style="position:absolute;left:11037;top:1944;width:10;height:20" coordorigin="11037,1944" coordsize="10,20">
              <v:shape style="position:absolute;left:11037;top:1944;width:10;height:20" coordorigin="11037,1944" coordsize="10,20" path="m11037,1964l11046,1964,11046,1944,11037,1944,11037,1964xe" filled="true" fillcolor="#000000" stroked="false">
                <v:path arrowok="t"/>
                <v:fill type="solid"/>
              </v:shape>
            </v:group>
            <v:group style="position:absolute;left:11037;top:1964;width:10;height:20" coordorigin="11037,1964" coordsize="10,20">
              <v:shape style="position:absolute;left:11037;top:1964;width:10;height:20" coordorigin="11037,1964" coordsize="10,20" path="m11037,1983l11046,1983,11046,1964,11037,1964,11037,1983xe" filled="true" fillcolor="#000000" stroked="false">
                <v:path arrowok="t"/>
                <v:fill type="solid"/>
              </v:shape>
            </v:group>
            <v:group style="position:absolute;left:11037;top:1983;width:10;height:20" coordorigin="11037,1983" coordsize="10,20">
              <v:shape style="position:absolute;left:11037;top:1983;width:10;height:20" coordorigin="11037,1983" coordsize="10,20" path="m11037,2002l11046,2002,11046,1983,11037,1983,11037,2002xe" filled="true" fillcolor="#000000" stroked="false">
                <v:path arrowok="t"/>
                <v:fill type="solid"/>
              </v:shape>
            </v:group>
            <v:group style="position:absolute;left:11037;top:2002;width:10;height:20" coordorigin="11037,2002" coordsize="10,20">
              <v:shape style="position:absolute;left:11037;top:2002;width:10;height:20" coordorigin="11037,2002" coordsize="10,20" path="m11037,2021l11046,2021,11046,2002,11037,2002,11037,2021xe" filled="true" fillcolor="#000000" stroked="false">
                <v:path arrowok="t"/>
                <v:fill type="solid"/>
              </v:shape>
            </v:group>
            <v:group style="position:absolute;left:11037;top:2021;width:10;height:20" coordorigin="11037,2021" coordsize="10,20">
              <v:shape style="position:absolute;left:11037;top:2021;width:10;height:20" coordorigin="11037,2021" coordsize="10,20" path="m11037,2040l11046,2040,11046,2021,11037,2021,11037,2040xe" filled="true" fillcolor="#000000" stroked="false">
                <v:path arrowok="t"/>
                <v:fill type="solid"/>
              </v:shape>
            </v:group>
            <v:group style="position:absolute;left:11037;top:2040;width:10;height:20" coordorigin="11037,2040" coordsize="10,20">
              <v:shape style="position:absolute;left:11037;top:2040;width:10;height:20" coordorigin="11037,2040" coordsize="10,20" path="m11037,2060l11046,2060,11046,2040,11037,2040,11037,2060xe" filled="true" fillcolor="#000000" stroked="false">
                <v:path arrowok="t"/>
                <v:fill type="solid"/>
              </v:shape>
            </v:group>
            <v:group style="position:absolute;left:11037;top:2060;width:10;height:20" coordorigin="11037,2060" coordsize="10,20">
              <v:shape style="position:absolute;left:11037;top:2060;width:10;height:20" coordorigin="11037,2060" coordsize="10,20" path="m11037,2079l11046,2079,11046,2060,11037,2060,11037,2079xe" filled="true" fillcolor="#000000" stroked="false">
                <v:path arrowok="t"/>
                <v:fill type="solid"/>
              </v:shape>
            </v:group>
            <v:group style="position:absolute;left:11037;top:2079;width:10;height:20" coordorigin="11037,2079" coordsize="10,20">
              <v:shape style="position:absolute;left:11037;top:2079;width:10;height:20" coordorigin="11037,2079" coordsize="10,20" path="m11037,2098l11046,2098,11046,2079,11037,2079,11037,2098xe" filled="true" fillcolor="#000000" stroked="false">
                <v:path arrowok="t"/>
                <v:fill type="solid"/>
              </v:shape>
            </v:group>
            <v:group style="position:absolute;left:11037;top:2104;width:10;height:2" coordorigin="11037,2104" coordsize="10,2">
              <v:shape style="position:absolute;left:11037;top:2104;width:10;height:2" coordorigin="11037,2104" coordsize="10,0" path="m11037,2104l11046,2104e" filled="false" stroked="true" strokeweight=".599980pt" strokecolor="#000000">
                <v:path arrowok="t"/>
              </v:shape>
            </v:group>
            <v:group style="position:absolute;left:12318;top:1483;width:10;height:20" coordorigin="12318,1483" coordsize="10,20">
              <v:shape style="position:absolute;left:12318;top:1483;width:10;height:20" coordorigin="12318,1483" coordsize="10,20" path="m12318,1502l12328,1502,12328,1483,12318,1483,12318,1502xe" filled="true" fillcolor="#000000" stroked="false">
                <v:path arrowok="t"/>
                <v:fill type="solid"/>
              </v:shape>
            </v:group>
            <v:group style="position:absolute;left:12318;top:1502;width:10;height:20" coordorigin="12318,1502" coordsize="10,20">
              <v:shape style="position:absolute;left:12318;top:1502;width:10;height:20" coordorigin="12318,1502" coordsize="10,20" path="m12318,1521l12328,1521,12328,1502,12318,1502,12318,1521xe" filled="true" fillcolor="#000000" stroked="false">
                <v:path arrowok="t"/>
                <v:fill type="solid"/>
              </v:shape>
            </v:group>
            <v:group style="position:absolute;left:12318;top:1521;width:10;height:20" coordorigin="12318,1521" coordsize="10,20">
              <v:shape style="position:absolute;left:12318;top:1521;width:10;height:20" coordorigin="12318,1521" coordsize="10,20" path="m12318,1541l12328,1541,12328,1521,12318,1521,12318,1541xe" filled="true" fillcolor="#000000" stroked="false">
                <v:path arrowok="t"/>
                <v:fill type="solid"/>
              </v:shape>
            </v:group>
            <v:group style="position:absolute;left:12318;top:1541;width:10;height:20" coordorigin="12318,1541" coordsize="10,20">
              <v:shape style="position:absolute;left:12318;top:1541;width:10;height:20" coordorigin="12318,1541" coordsize="10,20" path="m12318,1560l12328,1560,12328,1541,12318,1541,12318,1560xe" filled="true" fillcolor="#000000" stroked="false">
                <v:path arrowok="t"/>
                <v:fill type="solid"/>
              </v:shape>
            </v:group>
            <v:group style="position:absolute;left:12318;top:1560;width:10;height:20" coordorigin="12318,1560" coordsize="10,20">
              <v:shape style="position:absolute;left:12318;top:1560;width:10;height:20" coordorigin="12318,1560" coordsize="10,20" path="m12318,1579l12328,1579,12328,1560,12318,1560,12318,1579xe" filled="true" fillcolor="#000000" stroked="false">
                <v:path arrowok="t"/>
                <v:fill type="solid"/>
              </v:shape>
            </v:group>
            <v:group style="position:absolute;left:12318;top:1579;width:10;height:20" coordorigin="12318,1579" coordsize="10,20">
              <v:shape style="position:absolute;left:12318;top:1579;width:10;height:20" coordorigin="12318,1579" coordsize="10,20" path="m12318,1598l12328,1598,12328,1579,12318,1579,12318,1598xe" filled="true" fillcolor="#000000" stroked="false">
                <v:path arrowok="t"/>
                <v:fill type="solid"/>
              </v:shape>
            </v:group>
            <v:group style="position:absolute;left:12318;top:1598;width:10;height:20" coordorigin="12318,1598" coordsize="10,20">
              <v:shape style="position:absolute;left:12318;top:1598;width:10;height:20" coordorigin="12318,1598" coordsize="10,20" path="m12318,1618l12328,1618,12328,1598,12318,1598,12318,1618xe" filled="true" fillcolor="#000000" stroked="false">
                <v:path arrowok="t"/>
                <v:fill type="solid"/>
              </v:shape>
            </v:group>
            <v:group style="position:absolute;left:12318;top:1618;width:10;height:20" coordorigin="12318,1618" coordsize="10,20">
              <v:shape style="position:absolute;left:12318;top:1618;width:10;height:20" coordorigin="12318,1618" coordsize="10,20" path="m12318,1637l12328,1637,12328,1618,12318,1618,12318,1637xe" filled="true" fillcolor="#000000" stroked="false">
                <v:path arrowok="t"/>
                <v:fill type="solid"/>
              </v:shape>
            </v:group>
            <v:group style="position:absolute;left:12318;top:1637;width:10;height:20" coordorigin="12318,1637" coordsize="10,20">
              <v:shape style="position:absolute;left:12318;top:1637;width:10;height:20" coordorigin="12318,1637" coordsize="10,20" path="m12318,1656l12328,1656,12328,1637,12318,1637,12318,1656xe" filled="true" fillcolor="#000000" stroked="false">
                <v:path arrowok="t"/>
                <v:fill type="solid"/>
              </v:shape>
            </v:group>
            <v:group style="position:absolute;left:12318;top:1656;width:10;height:20" coordorigin="12318,1656" coordsize="10,20">
              <v:shape style="position:absolute;left:12318;top:1656;width:10;height:20" coordorigin="12318,1656" coordsize="10,20" path="m12318,1676l12328,1676,12328,1656,12318,1656,12318,1676xe" filled="true" fillcolor="#000000" stroked="false">
                <v:path arrowok="t"/>
                <v:fill type="solid"/>
              </v:shape>
            </v:group>
            <v:group style="position:absolute;left:12318;top:1676;width:10;height:20" coordorigin="12318,1676" coordsize="10,20">
              <v:shape style="position:absolute;left:12318;top:1676;width:10;height:20" coordorigin="12318,1676" coordsize="10,20" path="m12318,1695l12328,1695,12328,1676,12318,1676,12318,1695xe" filled="true" fillcolor="#000000" stroked="false">
                <v:path arrowok="t"/>
                <v:fill type="solid"/>
              </v:shape>
            </v:group>
            <v:group style="position:absolute;left:12318;top:1695;width:10;height:20" coordorigin="12318,1695" coordsize="10,20">
              <v:shape style="position:absolute;left:12318;top:1695;width:10;height:20" coordorigin="12318,1695" coordsize="10,20" path="m12318,1714l12328,1714,12328,1695,12318,1695,12318,1714xe" filled="true" fillcolor="#000000" stroked="false">
                <v:path arrowok="t"/>
                <v:fill type="solid"/>
              </v:shape>
            </v:group>
            <v:group style="position:absolute;left:12318;top:1714;width:10;height:20" coordorigin="12318,1714" coordsize="10,20">
              <v:shape style="position:absolute;left:12318;top:1714;width:10;height:20" coordorigin="12318,1714" coordsize="10,20" path="m12318,1733l12328,1733,12328,1714,12318,1714,12318,1733xe" filled="true" fillcolor="#000000" stroked="false">
                <v:path arrowok="t"/>
                <v:fill type="solid"/>
              </v:shape>
            </v:group>
            <v:group style="position:absolute;left:12318;top:1733;width:10;height:20" coordorigin="12318,1733" coordsize="10,20">
              <v:shape style="position:absolute;left:12318;top:1733;width:10;height:20" coordorigin="12318,1733" coordsize="10,20" path="m12318,1752l12328,1752,12328,1733,12318,1733,12318,1752xe" filled="true" fillcolor="#000000" stroked="false">
                <v:path arrowok="t"/>
                <v:fill type="solid"/>
              </v:shape>
            </v:group>
            <v:group style="position:absolute;left:12318;top:1752;width:10;height:20" coordorigin="12318,1752" coordsize="10,20">
              <v:shape style="position:absolute;left:12318;top:1752;width:10;height:20" coordorigin="12318,1752" coordsize="10,20" path="m12318,1772l12328,1772,12328,1752,12318,1752,12318,1772xe" filled="true" fillcolor="#000000" stroked="false">
                <v:path arrowok="t"/>
                <v:fill type="solid"/>
              </v:shape>
            </v:group>
            <v:group style="position:absolute;left:12318;top:1772;width:10;height:20" coordorigin="12318,1772" coordsize="10,20">
              <v:shape style="position:absolute;left:12318;top:1772;width:10;height:20" coordorigin="12318,1772" coordsize="10,20" path="m12318,1791l12328,1791,12328,1772,12318,1772,12318,1791xe" filled="true" fillcolor="#000000" stroked="false">
                <v:path arrowok="t"/>
                <v:fill type="solid"/>
              </v:shape>
            </v:group>
            <v:group style="position:absolute;left:12318;top:1791;width:10;height:20" coordorigin="12318,1791" coordsize="10,20">
              <v:shape style="position:absolute;left:12318;top:1791;width:10;height:20" coordorigin="12318,1791" coordsize="10,20" path="m12318,1810l12328,1810,12328,1791,12318,1791,12318,1810xe" filled="true" fillcolor="#000000" stroked="false">
                <v:path arrowok="t"/>
                <v:fill type="solid"/>
              </v:shape>
            </v:group>
            <v:group style="position:absolute;left:12318;top:1810;width:10;height:20" coordorigin="12318,1810" coordsize="10,20">
              <v:shape style="position:absolute;left:12318;top:1810;width:10;height:20" coordorigin="12318,1810" coordsize="10,20" path="m12318,1829l12328,1829,12328,1810,12318,1810,12318,1829xe" filled="true" fillcolor="#000000" stroked="false">
                <v:path arrowok="t"/>
                <v:fill type="solid"/>
              </v:shape>
            </v:group>
            <v:group style="position:absolute;left:12318;top:1829;width:10;height:20" coordorigin="12318,1829" coordsize="10,20">
              <v:shape style="position:absolute;left:12318;top:1829;width:10;height:20" coordorigin="12318,1829" coordsize="10,20" path="m12318,1848l12328,1848,12328,1829,12318,1829,12318,1848xe" filled="true" fillcolor="#000000" stroked="false">
                <v:path arrowok="t"/>
                <v:fill type="solid"/>
              </v:shape>
            </v:group>
            <v:group style="position:absolute;left:12318;top:1848;width:10;height:20" coordorigin="12318,1848" coordsize="10,20">
              <v:shape style="position:absolute;left:12318;top:1848;width:10;height:20" coordorigin="12318,1848" coordsize="10,20" path="m12318,1868l12328,1868,12328,1848,12318,1848,12318,1868xe" filled="true" fillcolor="#000000" stroked="false">
                <v:path arrowok="t"/>
                <v:fill type="solid"/>
              </v:shape>
            </v:group>
            <v:group style="position:absolute;left:12318;top:1868;width:10;height:20" coordorigin="12318,1868" coordsize="10,20">
              <v:shape style="position:absolute;left:12318;top:1868;width:10;height:20" coordorigin="12318,1868" coordsize="10,20" path="m12318,1887l12328,1887,12328,1868,12318,1868,12318,1887xe" filled="true" fillcolor="#000000" stroked="false">
                <v:path arrowok="t"/>
                <v:fill type="solid"/>
              </v:shape>
            </v:group>
            <v:group style="position:absolute;left:12318;top:1887;width:10;height:20" coordorigin="12318,1887" coordsize="10,20">
              <v:shape style="position:absolute;left:12318;top:1887;width:10;height:20" coordorigin="12318,1887" coordsize="10,20" path="m12318,1906l12328,1906,12328,1887,12318,1887,12318,1906xe" filled="true" fillcolor="#000000" stroked="false">
                <v:path arrowok="t"/>
                <v:fill type="solid"/>
              </v:shape>
            </v:group>
            <v:group style="position:absolute;left:12318;top:1906;width:10;height:20" coordorigin="12318,1906" coordsize="10,20">
              <v:shape style="position:absolute;left:12318;top:1906;width:10;height:20" coordorigin="12318,1906" coordsize="10,20" path="m12318,1925l12328,1925,12328,1906,12318,1906,12318,1925xe" filled="true" fillcolor="#000000" stroked="false">
                <v:path arrowok="t"/>
                <v:fill type="solid"/>
              </v:shape>
            </v:group>
            <v:group style="position:absolute;left:12318;top:1925;width:10;height:20" coordorigin="12318,1925" coordsize="10,20">
              <v:shape style="position:absolute;left:12318;top:1925;width:10;height:20" coordorigin="12318,1925" coordsize="10,20" path="m12318,1944l12328,1944,12328,1925,12318,1925,12318,1944xe" filled="true" fillcolor="#000000" stroked="false">
                <v:path arrowok="t"/>
                <v:fill type="solid"/>
              </v:shape>
            </v:group>
            <v:group style="position:absolute;left:12318;top:1944;width:10;height:20" coordorigin="12318,1944" coordsize="10,20">
              <v:shape style="position:absolute;left:12318;top:1944;width:10;height:20" coordorigin="12318,1944" coordsize="10,20" path="m12318,1964l12328,1964,12328,1944,12318,1944,12318,1964xe" filled="true" fillcolor="#000000" stroked="false">
                <v:path arrowok="t"/>
                <v:fill type="solid"/>
              </v:shape>
            </v:group>
            <v:group style="position:absolute;left:12318;top:1964;width:10;height:20" coordorigin="12318,1964" coordsize="10,20">
              <v:shape style="position:absolute;left:12318;top:1964;width:10;height:20" coordorigin="12318,1964" coordsize="10,20" path="m12318,1983l12328,1983,12328,1964,12318,1964,12318,1983xe" filled="true" fillcolor="#000000" stroked="false">
                <v:path arrowok="t"/>
                <v:fill type="solid"/>
              </v:shape>
            </v:group>
            <v:group style="position:absolute;left:12318;top:1983;width:10;height:20" coordorigin="12318,1983" coordsize="10,20">
              <v:shape style="position:absolute;left:12318;top:1983;width:10;height:20" coordorigin="12318,1983" coordsize="10,20" path="m12318,2002l12328,2002,12328,1983,12318,1983,12318,2002xe" filled="true" fillcolor="#000000" stroked="false">
                <v:path arrowok="t"/>
                <v:fill type="solid"/>
              </v:shape>
            </v:group>
            <v:group style="position:absolute;left:12318;top:2002;width:10;height:20" coordorigin="12318,2002" coordsize="10,20">
              <v:shape style="position:absolute;left:12318;top:2002;width:10;height:20" coordorigin="12318,2002" coordsize="10,20" path="m12318,2021l12328,2021,12328,2002,12318,2002,12318,2021xe" filled="true" fillcolor="#000000" stroked="false">
                <v:path arrowok="t"/>
                <v:fill type="solid"/>
              </v:shape>
            </v:group>
            <v:group style="position:absolute;left:12318;top:2021;width:10;height:20" coordorigin="12318,2021" coordsize="10,20">
              <v:shape style="position:absolute;left:12318;top:2021;width:10;height:20" coordorigin="12318,2021" coordsize="10,20" path="m12318,2040l12328,2040,12328,2021,12318,2021,12318,2040xe" filled="true" fillcolor="#000000" stroked="false">
                <v:path arrowok="t"/>
                <v:fill type="solid"/>
              </v:shape>
            </v:group>
            <v:group style="position:absolute;left:12318;top:2040;width:10;height:20" coordorigin="12318,2040" coordsize="10,20">
              <v:shape style="position:absolute;left:12318;top:2040;width:10;height:20" coordorigin="12318,2040" coordsize="10,20" path="m12318,2060l12328,2060,12328,2040,12318,2040,12318,2060xe" filled="true" fillcolor="#000000" stroked="false">
                <v:path arrowok="t"/>
                <v:fill type="solid"/>
              </v:shape>
            </v:group>
            <v:group style="position:absolute;left:12318;top:2060;width:10;height:20" coordorigin="12318,2060" coordsize="10,20">
              <v:shape style="position:absolute;left:12318;top:2060;width:10;height:20" coordorigin="12318,2060" coordsize="10,20" path="m12318,2079l12328,2079,12328,2060,12318,2060,12318,2079xe" filled="true" fillcolor="#000000" stroked="false">
                <v:path arrowok="t"/>
                <v:fill type="solid"/>
              </v:shape>
            </v:group>
            <v:group style="position:absolute;left:12318;top:2079;width:10;height:20" coordorigin="12318,2079" coordsize="10,20">
              <v:shape style="position:absolute;left:12318;top:2079;width:10;height:20" coordorigin="12318,2079" coordsize="10,20" path="m12318,2098l12328,2098,12328,2079,12318,2079,12318,2098xe" filled="true" fillcolor="#000000" stroked="false">
                <v:path arrowok="t"/>
                <v:fill type="solid"/>
              </v:shape>
            </v:group>
            <v:group style="position:absolute;left:12318;top:2104;width:10;height:2" coordorigin="12318,2104" coordsize="10,2">
              <v:shape style="position:absolute;left:12318;top:2104;width:10;height:2" coordorigin="12318,2104" coordsize="10,0" path="m12318,2104l12328,2104e" filled="false" stroked="true" strokeweight=".599980pt" strokecolor="#000000">
                <v:path arrowok="t"/>
              </v:shape>
            </v:group>
            <v:group style="position:absolute;left:13344;top:1483;width:10;height:20" coordorigin="13344,1483" coordsize="10,20">
              <v:shape style="position:absolute;left:13344;top:1483;width:10;height:20" coordorigin="13344,1483" coordsize="10,20" path="m13344,1502l13353,1502,13353,1483,13344,1483,13344,1502xe" filled="true" fillcolor="#000000" stroked="false">
                <v:path arrowok="t"/>
                <v:fill type="solid"/>
              </v:shape>
            </v:group>
            <v:group style="position:absolute;left:13344;top:1502;width:10;height:20" coordorigin="13344,1502" coordsize="10,20">
              <v:shape style="position:absolute;left:13344;top:1502;width:10;height:20" coordorigin="13344,1502" coordsize="10,20" path="m13344,1521l13353,1521,13353,1502,13344,1502,13344,1521xe" filled="true" fillcolor="#000000" stroked="false">
                <v:path arrowok="t"/>
                <v:fill type="solid"/>
              </v:shape>
            </v:group>
            <v:group style="position:absolute;left:13344;top:1521;width:10;height:20" coordorigin="13344,1521" coordsize="10,20">
              <v:shape style="position:absolute;left:13344;top:1521;width:10;height:20" coordorigin="13344,1521" coordsize="10,20" path="m13344,1541l13353,1541,13353,1521,13344,1521,13344,1541xe" filled="true" fillcolor="#000000" stroked="false">
                <v:path arrowok="t"/>
                <v:fill type="solid"/>
              </v:shape>
            </v:group>
            <v:group style="position:absolute;left:13344;top:1541;width:10;height:20" coordorigin="13344,1541" coordsize="10,20">
              <v:shape style="position:absolute;left:13344;top:1541;width:10;height:20" coordorigin="13344,1541" coordsize="10,20" path="m13344,1560l13353,1560,13353,1541,13344,1541,13344,1560xe" filled="true" fillcolor="#000000" stroked="false">
                <v:path arrowok="t"/>
                <v:fill type="solid"/>
              </v:shape>
            </v:group>
            <v:group style="position:absolute;left:13344;top:1560;width:10;height:20" coordorigin="13344,1560" coordsize="10,20">
              <v:shape style="position:absolute;left:13344;top:1560;width:10;height:20" coordorigin="13344,1560" coordsize="10,20" path="m13344,1579l13353,1579,13353,1560,13344,1560,13344,1579xe" filled="true" fillcolor="#000000" stroked="false">
                <v:path arrowok="t"/>
                <v:fill type="solid"/>
              </v:shape>
            </v:group>
            <v:group style="position:absolute;left:13344;top:1579;width:10;height:20" coordorigin="13344,1579" coordsize="10,20">
              <v:shape style="position:absolute;left:13344;top:1579;width:10;height:20" coordorigin="13344,1579" coordsize="10,20" path="m13344,1598l13353,1598,13353,1579,13344,1579,13344,1598xe" filled="true" fillcolor="#000000" stroked="false">
                <v:path arrowok="t"/>
                <v:fill type="solid"/>
              </v:shape>
            </v:group>
            <v:group style="position:absolute;left:13344;top:1598;width:10;height:20" coordorigin="13344,1598" coordsize="10,20">
              <v:shape style="position:absolute;left:13344;top:1598;width:10;height:20" coordorigin="13344,1598" coordsize="10,20" path="m13344,1618l13353,1618,13353,1598,13344,1598,13344,1618xe" filled="true" fillcolor="#000000" stroked="false">
                <v:path arrowok="t"/>
                <v:fill type="solid"/>
              </v:shape>
            </v:group>
            <v:group style="position:absolute;left:13344;top:1618;width:10;height:20" coordorigin="13344,1618" coordsize="10,20">
              <v:shape style="position:absolute;left:13344;top:1618;width:10;height:20" coordorigin="13344,1618" coordsize="10,20" path="m13344,1637l13353,1637,13353,1618,13344,1618,13344,1637xe" filled="true" fillcolor="#000000" stroked="false">
                <v:path arrowok="t"/>
                <v:fill type="solid"/>
              </v:shape>
            </v:group>
            <v:group style="position:absolute;left:13344;top:1637;width:10;height:20" coordorigin="13344,1637" coordsize="10,20">
              <v:shape style="position:absolute;left:13344;top:1637;width:10;height:20" coordorigin="13344,1637" coordsize="10,20" path="m13344,1656l13353,1656,13353,1637,13344,1637,13344,1656xe" filled="true" fillcolor="#000000" stroked="false">
                <v:path arrowok="t"/>
                <v:fill type="solid"/>
              </v:shape>
            </v:group>
            <v:group style="position:absolute;left:13344;top:1656;width:10;height:20" coordorigin="13344,1656" coordsize="10,20">
              <v:shape style="position:absolute;left:13344;top:1656;width:10;height:20" coordorigin="13344,1656" coordsize="10,20" path="m13344,1676l13353,1676,13353,1656,13344,1656,13344,1676xe" filled="true" fillcolor="#000000" stroked="false">
                <v:path arrowok="t"/>
                <v:fill type="solid"/>
              </v:shape>
            </v:group>
            <v:group style="position:absolute;left:13344;top:1676;width:10;height:20" coordorigin="13344,1676" coordsize="10,20">
              <v:shape style="position:absolute;left:13344;top:1676;width:10;height:20" coordorigin="13344,1676" coordsize="10,20" path="m13344,1695l13353,1695,13353,1676,13344,1676,13344,1695xe" filled="true" fillcolor="#000000" stroked="false">
                <v:path arrowok="t"/>
                <v:fill type="solid"/>
              </v:shape>
            </v:group>
            <v:group style="position:absolute;left:13344;top:1695;width:10;height:20" coordorigin="13344,1695" coordsize="10,20">
              <v:shape style="position:absolute;left:13344;top:1695;width:10;height:20" coordorigin="13344,1695" coordsize="10,20" path="m13344,1714l13353,1714,13353,1695,13344,1695,13344,1714xe" filled="true" fillcolor="#000000" stroked="false">
                <v:path arrowok="t"/>
                <v:fill type="solid"/>
              </v:shape>
            </v:group>
            <v:group style="position:absolute;left:13344;top:1714;width:10;height:20" coordorigin="13344,1714" coordsize="10,20">
              <v:shape style="position:absolute;left:13344;top:1714;width:10;height:20" coordorigin="13344,1714" coordsize="10,20" path="m13344,1733l13353,1733,13353,1714,13344,1714,13344,1733xe" filled="true" fillcolor="#000000" stroked="false">
                <v:path arrowok="t"/>
                <v:fill type="solid"/>
              </v:shape>
            </v:group>
            <v:group style="position:absolute;left:13344;top:1733;width:10;height:20" coordorigin="13344,1733" coordsize="10,20">
              <v:shape style="position:absolute;left:13344;top:1733;width:10;height:20" coordorigin="13344,1733" coordsize="10,20" path="m13344,1752l13353,1752,13353,1733,13344,1733,13344,1752xe" filled="true" fillcolor="#000000" stroked="false">
                <v:path arrowok="t"/>
                <v:fill type="solid"/>
              </v:shape>
            </v:group>
            <v:group style="position:absolute;left:13344;top:1752;width:10;height:20" coordorigin="13344,1752" coordsize="10,20">
              <v:shape style="position:absolute;left:13344;top:1752;width:10;height:20" coordorigin="13344,1752" coordsize="10,20" path="m13344,1772l13353,1772,13353,1752,13344,1752,13344,1772xe" filled="true" fillcolor="#000000" stroked="false">
                <v:path arrowok="t"/>
                <v:fill type="solid"/>
              </v:shape>
            </v:group>
            <v:group style="position:absolute;left:13344;top:1772;width:10;height:20" coordorigin="13344,1772" coordsize="10,20">
              <v:shape style="position:absolute;left:13344;top:1772;width:10;height:20" coordorigin="13344,1772" coordsize="10,20" path="m13344,1791l13353,1791,13353,1772,13344,1772,13344,1791xe" filled="true" fillcolor="#000000" stroked="false">
                <v:path arrowok="t"/>
                <v:fill type="solid"/>
              </v:shape>
            </v:group>
            <v:group style="position:absolute;left:13344;top:1791;width:10;height:20" coordorigin="13344,1791" coordsize="10,20">
              <v:shape style="position:absolute;left:13344;top:1791;width:10;height:20" coordorigin="13344,1791" coordsize="10,20" path="m13344,1810l13353,1810,13353,1791,13344,1791,13344,1810xe" filled="true" fillcolor="#000000" stroked="false">
                <v:path arrowok="t"/>
                <v:fill type="solid"/>
              </v:shape>
            </v:group>
            <v:group style="position:absolute;left:13344;top:1810;width:10;height:20" coordorigin="13344,1810" coordsize="10,20">
              <v:shape style="position:absolute;left:13344;top:1810;width:10;height:20" coordorigin="13344,1810" coordsize="10,20" path="m13344,1829l13353,1829,13353,1810,13344,1810,13344,1829xe" filled="true" fillcolor="#000000" stroked="false">
                <v:path arrowok="t"/>
                <v:fill type="solid"/>
              </v:shape>
            </v:group>
            <v:group style="position:absolute;left:13344;top:1829;width:10;height:20" coordorigin="13344,1829" coordsize="10,20">
              <v:shape style="position:absolute;left:13344;top:1829;width:10;height:20" coordorigin="13344,1829" coordsize="10,20" path="m13344,1848l13353,1848,13353,1829,13344,1829,13344,1848xe" filled="true" fillcolor="#000000" stroked="false">
                <v:path arrowok="t"/>
                <v:fill type="solid"/>
              </v:shape>
            </v:group>
            <v:group style="position:absolute;left:13344;top:1848;width:10;height:20" coordorigin="13344,1848" coordsize="10,20">
              <v:shape style="position:absolute;left:13344;top:1848;width:10;height:20" coordorigin="13344,1848" coordsize="10,20" path="m13344,1868l13353,1868,13353,1848,13344,1848,13344,1868xe" filled="true" fillcolor="#000000" stroked="false">
                <v:path arrowok="t"/>
                <v:fill type="solid"/>
              </v:shape>
            </v:group>
            <v:group style="position:absolute;left:13344;top:1868;width:10;height:20" coordorigin="13344,1868" coordsize="10,20">
              <v:shape style="position:absolute;left:13344;top:1868;width:10;height:20" coordorigin="13344,1868" coordsize="10,20" path="m13344,1887l13353,1887,13353,1868,13344,1868,13344,1887xe" filled="true" fillcolor="#000000" stroked="false">
                <v:path arrowok="t"/>
                <v:fill type="solid"/>
              </v:shape>
            </v:group>
            <v:group style="position:absolute;left:13344;top:1887;width:10;height:20" coordorigin="13344,1887" coordsize="10,20">
              <v:shape style="position:absolute;left:13344;top:1887;width:10;height:20" coordorigin="13344,1887" coordsize="10,20" path="m13344,1906l13353,1906,13353,1887,13344,1887,13344,1906xe" filled="true" fillcolor="#000000" stroked="false">
                <v:path arrowok="t"/>
                <v:fill type="solid"/>
              </v:shape>
            </v:group>
            <v:group style="position:absolute;left:13344;top:1906;width:10;height:20" coordorigin="13344,1906" coordsize="10,20">
              <v:shape style="position:absolute;left:13344;top:1906;width:10;height:20" coordorigin="13344,1906" coordsize="10,20" path="m13344,1925l13353,1925,13353,1906,13344,1906,13344,1925xe" filled="true" fillcolor="#000000" stroked="false">
                <v:path arrowok="t"/>
                <v:fill type="solid"/>
              </v:shape>
            </v:group>
            <v:group style="position:absolute;left:13344;top:1925;width:10;height:20" coordorigin="13344,1925" coordsize="10,20">
              <v:shape style="position:absolute;left:13344;top:1925;width:10;height:20" coordorigin="13344,1925" coordsize="10,20" path="m13344,1944l13353,1944,13353,1925,13344,1925,13344,1944xe" filled="true" fillcolor="#000000" stroked="false">
                <v:path arrowok="t"/>
                <v:fill type="solid"/>
              </v:shape>
            </v:group>
            <v:group style="position:absolute;left:13344;top:1944;width:10;height:20" coordorigin="13344,1944" coordsize="10,20">
              <v:shape style="position:absolute;left:13344;top:1944;width:10;height:20" coordorigin="13344,1944" coordsize="10,20" path="m13344,1964l13353,1964,13353,1944,13344,1944,13344,1964xe" filled="true" fillcolor="#000000" stroked="false">
                <v:path arrowok="t"/>
                <v:fill type="solid"/>
              </v:shape>
            </v:group>
            <v:group style="position:absolute;left:13344;top:1964;width:10;height:20" coordorigin="13344,1964" coordsize="10,20">
              <v:shape style="position:absolute;left:13344;top:1964;width:10;height:20" coordorigin="13344,1964" coordsize="10,20" path="m13344,1983l13353,1983,13353,1964,13344,1964,13344,1983xe" filled="true" fillcolor="#000000" stroked="false">
                <v:path arrowok="t"/>
                <v:fill type="solid"/>
              </v:shape>
            </v:group>
            <v:group style="position:absolute;left:13344;top:1983;width:10;height:20" coordorigin="13344,1983" coordsize="10,20">
              <v:shape style="position:absolute;left:13344;top:1983;width:10;height:20" coordorigin="13344,1983" coordsize="10,20" path="m13344,2002l13353,2002,13353,1983,13344,1983,13344,2002xe" filled="true" fillcolor="#000000" stroked="false">
                <v:path arrowok="t"/>
                <v:fill type="solid"/>
              </v:shape>
            </v:group>
            <v:group style="position:absolute;left:13344;top:2002;width:10;height:20" coordorigin="13344,2002" coordsize="10,20">
              <v:shape style="position:absolute;left:13344;top:2002;width:10;height:20" coordorigin="13344,2002" coordsize="10,20" path="m13344,2021l13353,2021,13353,2002,13344,2002,13344,2021xe" filled="true" fillcolor="#000000" stroked="false">
                <v:path arrowok="t"/>
                <v:fill type="solid"/>
              </v:shape>
            </v:group>
            <v:group style="position:absolute;left:13344;top:2021;width:10;height:20" coordorigin="13344,2021" coordsize="10,20">
              <v:shape style="position:absolute;left:13344;top:2021;width:10;height:20" coordorigin="13344,2021" coordsize="10,20" path="m13344,2040l13353,2040,13353,2021,13344,2021,13344,2040xe" filled="true" fillcolor="#000000" stroked="false">
                <v:path arrowok="t"/>
                <v:fill type="solid"/>
              </v:shape>
            </v:group>
            <v:group style="position:absolute;left:13344;top:2040;width:10;height:20" coordorigin="13344,2040" coordsize="10,20">
              <v:shape style="position:absolute;left:13344;top:2040;width:10;height:20" coordorigin="13344,2040" coordsize="10,20" path="m13344,2060l13353,2060,13353,2040,13344,2040,13344,2060xe" filled="true" fillcolor="#000000" stroked="false">
                <v:path arrowok="t"/>
                <v:fill type="solid"/>
              </v:shape>
            </v:group>
            <v:group style="position:absolute;left:13344;top:2060;width:10;height:20" coordorigin="13344,2060" coordsize="10,20">
              <v:shape style="position:absolute;left:13344;top:2060;width:10;height:20" coordorigin="13344,2060" coordsize="10,20" path="m13344,2079l13353,2079,13353,2060,13344,2060,13344,2079xe" filled="true" fillcolor="#000000" stroked="false">
                <v:path arrowok="t"/>
                <v:fill type="solid"/>
              </v:shape>
            </v:group>
            <v:group style="position:absolute;left:13344;top:2079;width:10;height:20" coordorigin="13344,2079" coordsize="10,20">
              <v:shape style="position:absolute;left:13344;top:2079;width:10;height:20" coordorigin="13344,2079" coordsize="10,20" path="m13344,2098l13353,2098,13353,2079,13344,2079,13344,2098xe" filled="true" fillcolor="#000000" stroked="false">
                <v:path arrowok="t"/>
                <v:fill type="solid"/>
              </v:shape>
            </v:group>
            <v:group style="position:absolute;left:13344;top:2104;width:10;height:2" coordorigin="13344,2104" coordsize="10,2">
              <v:shape style="position:absolute;left:13344;top:2104;width:10;height:2" coordorigin="13344,2104" coordsize="10,0" path="m13344,2104l13353,2104e" filled="false" stroked="true" strokeweight=".599980pt" strokecolor="#000000">
                <v:path arrowok="t"/>
              </v:shape>
            </v:group>
            <v:group style="position:absolute;left:14424;top:1483;width:10;height:20" coordorigin="14424,1483" coordsize="10,20">
              <v:shape style="position:absolute;left:14424;top:1483;width:10;height:20" coordorigin="14424,1483" coordsize="10,20" path="m14424,1502l14433,1502,14433,1483,14424,1483,14424,1502xe" filled="true" fillcolor="#000000" stroked="false">
                <v:path arrowok="t"/>
                <v:fill type="solid"/>
              </v:shape>
            </v:group>
            <v:group style="position:absolute;left:14424;top:1502;width:10;height:20" coordorigin="14424,1502" coordsize="10,20">
              <v:shape style="position:absolute;left:14424;top:1502;width:10;height:20" coordorigin="14424,1502" coordsize="10,20" path="m14424,1521l14433,1521,14433,1502,14424,1502,14424,1521xe" filled="true" fillcolor="#000000" stroked="false">
                <v:path arrowok="t"/>
                <v:fill type="solid"/>
              </v:shape>
            </v:group>
            <v:group style="position:absolute;left:14424;top:1521;width:10;height:20" coordorigin="14424,1521" coordsize="10,20">
              <v:shape style="position:absolute;left:14424;top:1521;width:10;height:20" coordorigin="14424,1521" coordsize="10,20" path="m14424,1541l14433,1541,14433,1521,14424,1521,14424,1541xe" filled="true" fillcolor="#000000" stroked="false">
                <v:path arrowok="t"/>
                <v:fill type="solid"/>
              </v:shape>
            </v:group>
            <v:group style="position:absolute;left:14424;top:1541;width:10;height:20" coordorigin="14424,1541" coordsize="10,20">
              <v:shape style="position:absolute;left:14424;top:1541;width:10;height:20" coordorigin="14424,1541" coordsize="10,20" path="m14424,1560l14433,1560,14433,1541,14424,1541,14424,1560xe" filled="true" fillcolor="#000000" stroked="false">
                <v:path arrowok="t"/>
                <v:fill type="solid"/>
              </v:shape>
            </v:group>
            <v:group style="position:absolute;left:14424;top:1560;width:10;height:20" coordorigin="14424,1560" coordsize="10,20">
              <v:shape style="position:absolute;left:14424;top:1560;width:10;height:20" coordorigin="14424,1560" coordsize="10,20" path="m14424,1579l14433,1579,14433,1560,14424,1560,14424,1579xe" filled="true" fillcolor="#000000" stroked="false">
                <v:path arrowok="t"/>
                <v:fill type="solid"/>
              </v:shape>
            </v:group>
            <v:group style="position:absolute;left:14424;top:1579;width:10;height:20" coordorigin="14424,1579" coordsize="10,20">
              <v:shape style="position:absolute;left:14424;top:1579;width:10;height:20" coordorigin="14424,1579" coordsize="10,20" path="m14424,1598l14433,1598,14433,1579,14424,1579,14424,1598xe" filled="true" fillcolor="#000000" stroked="false">
                <v:path arrowok="t"/>
                <v:fill type="solid"/>
              </v:shape>
            </v:group>
            <v:group style="position:absolute;left:14424;top:1598;width:10;height:20" coordorigin="14424,1598" coordsize="10,20">
              <v:shape style="position:absolute;left:14424;top:1598;width:10;height:20" coordorigin="14424,1598" coordsize="10,20" path="m14424,1618l14433,1618,14433,1598,14424,1598,14424,1618xe" filled="true" fillcolor="#000000" stroked="false">
                <v:path arrowok="t"/>
                <v:fill type="solid"/>
              </v:shape>
            </v:group>
            <v:group style="position:absolute;left:14424;top:1618;width:10;height:20" coordorigin="14424,1618" coordsize="10,20">
              <v:shape style="position:absolute;left:14424;top:1618;width:10;height:20" coordorigin="14424,1618" coordsize="10,20" path="m14424,1637l14433,1637,14433,1618,14424,1618,14424,1637xe" filled="true" fillcolor="#000000" stroked="false">
                <v:path arrowok="t"/>
                <v:fill type="solid"/>
              </v:shape>
            </v:group>
            <v:group style="position:absolute;left:14424;top:1637;width:10;height:20" coordorigin="14424,1637" coordsize="10,20">
              <v:shape style="position:absolute;left:14424;top:1637;width:10;height:20" coordorigin="14424,1637" coordsize="10,20" path="m14424,1656l14433,1656,14433,1637,14424,1637,14424,1656xe" filled="true" fillcolor="#000000" stroked="false">
                <v:path arrowok="t"/>
                <v:fill type="solid"/>
              </v:shape>
            </v:group>
            <v:group style="position:absolute;left:14424;top:1656;width:10;height:20" coordorigin="14424,1656" coordsize="10,20">
              <v:shape style="position:absolute;left:14424;top:1656;width:10;height:20" coordorigin="14424,1656" coordsize="10,20" path="m14424,1676l14433,1676,14433,1656,14424,1656,14424,1676xe" filled="true" fillcolor="#000000" stroked="false">
                <v:path arrowok="t"/>
                <v:fill type="solid"/>
              </v:shape>
            </v:group>
            <v:group style="position:absolute;left:14424;top:1676;width:10;height:20" coordorigin="14424,1676" coordsize="10,20">
              <v:shape style="position:absolute;left:14424;top:1676;width:10;height:20" coordorigin="14424,1676" coordsize="10,20" path="m14424,1695l14433,1695,14433,1676,14424,1676,14424,1695xe" filled="true" fillcolor="#000000" stroked="false">
                <v:path arrowok="t"/>
                <v:fill type="solid"/>
              </v:shape>
            </v:group>
            <v:group style="position:absolute;left:14424;top:1695;width:10;height:20" coordorigin="14424,1695" coordsize="10,20">
              <v:shape style="position:absolute;left:14424;top:1695;width:10;height:20" coordorigin="14424,1695" coordsize="10,20" path="m14424,1714l14433,1714,14433,1695,14424,1695,14424,1714xe" filled="true" fillcolor="#000000" stroked="false">
                <v:path arrowok="t"/>
                <v:fill type="solid"/>
              </v:shape>
            </v:group>
            <v:group style="position:absolute;left:14424;top:1714;width:10;height:20" coordorigin="14424,1714" coordsize="10,20">
              <v:shape style="position:absolute;left:14424;top:1714;width:10;height:20" coordorigin="14424,1714" coordsize="10,20" path="m14424,1733l14433,1733,14433,1714,14424,1714,14424,1733xe" filled="true" fillcolor="#000000" stroked="false">
                <v:path arrowok="t"/>
                <v:fill type="solid"/>
              </v:shape>
            </v:group>
            <v:group style="position:absolute;left:14424;top:1733;width:10;height:20" coordorigin="14424,1733" coordsize="10,20">
              <v:shape style="position:absolute;left:14424;top:1733;width:10;height:20" coordorigin="14424,1733" coordsize="10,20" path="m14424,1752l14433,1752,14433,1733,14424,1733,14424,1752xe" filled="true" fillcolor="#000000" stroked="false">
                <v:path arrowok="t"/>
                <v:fill type="solid"/>
              </v:shape>
            </v:group>
            <v:group style="position:absolute;left:14424;top:1752;width:10;height:20" coordorigin="14424,1752" coordsize="10,20">
              <v:shape style="position:absolute;left:14424;top:1752;width:10;height:20" coordorigin="14424,1752" coordsize="10,20" path="m14424,1772l14433,1772,14433,1752,14424,1752,14424,1772xe" filled="true" fillcolor="#000000" stroked="false">
                <v:path arrowok="t"/>
                <v:fill type="solid"/>
              </v:shape>
            </v:group>
            <v:group style="position:absolute;left:14424;top:1772;width:10;height:20" coordorigin="14424,1772" coordsize="10,20">
              <v:shape style="position:absolute;left:14424;top:1772;width:10;height:20" coordorigin="14424,1772" coordsize="10,20" path="m14424,1791l14433,1791,14433,1772,14424,1772,14424,1791xe" filled="true" fillcolor="#000000" stroked="false">
                <v:path arrowok="t"/>
                <v:fill type="solid"/>
              </v:shape>
            </v:group>
            <v:group style="position:absolute;left:14424;top:1791;width:10;height:20" coordorigin="14424,1791" coordsize="10,20">
              <v:shape style="position:absolute;left:14424;top:1791;width:10;height:20" coordorigin="14424,1791" coordsize="10,20" path="m14424,1810l14433,1810,14433,1791,14424,1791,14424,1810xe" filled="true" fillcolor="#000000" stroked="false">
                <v:path arrowok="t"/>
                <v:fill type="solid"/>
              </v:shape>
            </v:group>
            <v:group style="position:absolute;left:14424;top:1810;width:10;height:20" coordorigin="14424,1810" coordsize="10,20">
              <v:shape style="position:absolute;left:14424;top:1810;width:10;height:20" coordorigin="14424,1810" coordsize="10,20" path="m14424,1829l14433,1829,14433,1810,14424,1810,14424,1829xe" filled="true" fillcolor="#000000" stroked="false">
                <v:path arrowok="t"/>
                <v:fill type="solid"/>
              </v:shape>
            </v:group>
            <v:group style="position:absolute;left:14424;top:1829;width:10;height:20" coordorigin="14424,1829" coordsize="10,20">
              <v:shape style="position:absolute;left:14424;top:1829;width:10;height:20" coordorigin="14424,1829" coordsize="10,20" path="m14424,1848l14433,1848,14433,1829,14424,1829,14424,1848xe" filled="true" fillcolor="#000000" stroked="false">
                <v:path arrowok="t"/>
                <v:fill type="solid"/>
              </v:shape>
            </v:group>
            <v:group style="position:absolute;left:14424;top:1848;width:10;height:20" coordorigin="14424,1848" coordsize="10,20">
              <v:shape style="position:absolute;left:14424;top:1848;width:10;height:20" coordorigin="14424,1848" coordsize="10,20" path="m14424,1868l14433,1868,14433,1848,14424,1848,14424,1868xe" filled="true" fillcolor="#000000" stroked="false">
                <v:path arrowok="t"/>
                <v:fill type="solid"/>
              </v:shape>
            </v:group>
            <v:group style="position:absolute;left:14424;top:1868;width:10;height:20" coordorigin="14424,1868" coordsize="10,20">
              <v:shape style="position:absolute;left:14424;top:1868;width:10;height:20" coordorigin="14424,1868" coordsize="10,20" path="m14424,1887l14433,1887,14433,1868,14424,1868,14424,1887xe" filled="true" fillcolor="#000000" stroked="false">
                <v:path arrowok="t"/>
                <v:fill type="solid"/>
              </v:shape>
            </v:group>
            <v:group style="position:absolute;left:14424;top:1887;width:10;height:20" coordorigin="14424,1887" coordsize="10,20">
              <v:shape style="position:absolute;left:14424;top:1887;width:10;height:20" coordorigin="14424,1887" coordsize="10,20" path="m14424,1906l14433,1906,14433,1887,14424,1887,14424,1906xe" filled="true" fillcolor="#000000" stroked="false">
                <v:path arrowok="t"/>
                <v:fill type="solid"/>
              </v:shape>
            </v:group>
            <v:group style="position:absolute;left:14424;top:1906;width:10;height:20" coordorigin="14424,1906" coordsize="10,20">
              <v:shape style="position:absolute;left:14424;top:1906;width:10;height:20" coordorigin="14424,1906" coordsize="10,20" path="m14424,1925l14433,1925,14433,1906,14424,1906,14424,1925xe" filled="true" fillcolor="#000000" stroked="false">
                <v:path arrowok="t"/>
                <v:fill type="solid"/>
              </v:shape>
            </v:group>
            <v:group style="position:absolute;left:14424;top:1925;width:10;height:20" coordorigin="14424,1925" coordsize="10,20">
              <v:shape style="position:absolute;left:14424;top:1925;width:10;height:20" coordorigin="14424,1925" coordsize="10,20" path="m14424,1944l14433,1944,14433,1925,14424,1925,14424,1944xe" filled="true" fillcolor="#000000" stroked="false">
                <v:path arrowok="t"/>
                <v:fill type="solid"/>
              </v:shape>
            </v:group>
            <v:group style="position:absolute;left:14424;top:1944;width:10;height:20" coordorigin="14424,1944" coordsize="10,20">
              <v:shape style="position:absolute;left:14424;top:1944;width:10;height:20" coordorigin="14424,1944" coordsize="10,20" path="m14424,1964l14433,1964,14433,1944,14424,1944,14424,1964xe" filled="true" fillcolor="#000000" stroked="false">
                <v:path arrowok="t"/>
                <v:fill type="solid"/>
              </v:shape>
            </v:group>
            <v:group style="position:absolute;left:14424;top:1964;width:10;height:20" coordorigin="14424,1964" coordsize="10,20">
              <v:shape style="position:absolute;left:14424;top:1964;width:10;height:20" coordorigin="14424,1964" coordsize="10,20" path="m14424,1983l14433,1983,14433,1964,14424,1964,14424,1983xe" filled="true" fillcolor="#000000" stroked="false">
                <v:path arrowok="t"/>
                <v:fill type="solid"/>
              </v:shape>
            </v:group>
            <v:group style="position:absolute;left:14424;top:1983;width:10;height:20" coordorigin="14424,1983" coordsize="10,20">
              <v:shape style="position:absolute;left:14424;top:1983;width:10;height:20" coordorigin="14424,1983" coordsize="10,20" path="m14424,2002l14433,2002,14433,1983,14424,1983,14424,2002xe" filled="true" fillcolor="#000000" stroked="false">
                <v:path arrowok="t"/>
                <v:fill type="solid"/>
              </v:shape>
            </v:group>
            <v:group style="position:absolute;left:14424;top:2002;width:10;height:20" coordorigin="14424,2002" coordsize="10,20">
              <v:shape style="position:absolute;left:14424;top:2002;width:10;height:20" coordorigin="14424,2002" coordsize="10,20" path="m14424,2021l14433,2021,14433,2002,14424,2002,14424,2021xe" filled="true" fillcolor="#000000" stroked="false">
                <v:path arrowok="t"/>
                <v:fill type="solid"/>
              </v:shape>
            </v:group>
            <v:group style="position:absolute;left:14424;top:2021;width:10;height:20" coordorigin="14424,2021" coordsize="10,20">
              <v:shape style="position:absolute;left:14424;top:2021;width:10;height:20" coordorigin="14424,2021" coordsize="10,20" path="m14424,2040l14433,2040,14433,2021,14424,2021,14424,2040xe" filled="true" fillcolor="#000000" stroked="false">
                <v:path arrowok="t"/>
                <v:fill type="solid"/>
              </v:shape>
            </v:group>
            <v:group style="position:absolute;left:14424;top:2040;width:10;height:20" coordorigin="14424,2040" coordsize="10,20">
              <v:shape style="position:absolute;left:14424;top:2040;width:10;height:20" coordorigin="14424,2040" coordsize="10,20" path="m14424,2060l14433,2060,14433,2040,14424,2040,14424,2060xe" filled="true" fillcolor="#000000" stroked="false">
                <v:path arrowok="t"/>
                <v:fill type="solid"/>
              </v:shape>
            </v:group>
            <v:group style="position:absolute;left:14424;top:2060;width:10;height:20" coordorigin="14424,2060" coordsize="10,20">
              <v:shape style="position:absolute;left:14424;top:2060;width:10;height:20" coordorigin="14424,2060" coordsize="10,20" path="m14424,2079l14433,2079,14433,2060,14424,2060,14424,2079xe" filled="true" fillcolor="#000000" stroked="false">
                <v:path arrowok="t"/>
                <v:fill type="solid"/>
              </v:shape>
            </v:group>
            <v:group style="position:absolute;left:14424;top:2079;width:10;height:20" coordorigin="14424,2079" coordsize="10,20">
              <v:shape style="position:absolute;left:14424;top:2079;width:10;height:20" coordorigin="14424,2079" coordsize="10,20" path="m14424,2098l14433,2098,14433,2079,14424,2079,14424,2098xe" filled="true" fillcolor="#000000" stroked="false">
                <v:path arrowok="t"/>
                <v:fill type="solid"/>
              </v:shape>
            </v:group>
            <v:group style="position:absolute;left:14424;top:2104;width:10;height:2" coordorigin="14424,2104" coordsize="10,2">
              <v:shape style="position:absolute;left:14424;top:2104;width:10;height:2" coordorigin="14424,2104" coordsize="10,0" path="m14424,2104l14433,2104e" filled="false" stroked="true" strokeweight=".599980pt" strokecolor="#000000">
                <v:path arrowok="t"/>
              </v:shape>
              <v:shape style="position:absolute;left:1332;top:2110;width:1496;height:10" type="#_x0000_t75" stroked="false">
                <v:imagedata r:id="rId816" o:title=""/>
              </v:shape>
              <v:shape style="position:absolute;left:2823;top:2110;width:3399;height:10" type="#_x0000_t75" stroked="false">
                <v:imagedata r:id="rId817" o:title=""/>
              </v:shape>
              <v:shape style="position:absolute;left:6217;top:2110;width:1325;height:10" type="#_x0000_t75" stroked="false">
                <v:imagedata r:id="rId818" o:title=""/>
              </v:shape>
              <v:shape style="position:absolute;left:7537;top:2110;width:1322;height:10" type="#_x0000_t75" stroked="false">
                <v:imagedata r:id="rId78" o:title=""/>
              </v:shape>
              <v:shape style="position:absolute;left:8855;top:2110;width:2182;height:10" type="#_x0000_t75" stroked="false">
                <v:imagedata r:id="rId819" o:title=""/>
              </v:shape>
              <v:shape style="position:absolute;left:11032;top:2110;width:2312;height:10" type="#_x0000_t75" stroked="false">
                <v:imagedata r:id="rId820" o:title=""/>
              </v:shape>
              <v:shape style="position:absolute;left:13339;top:2110;width:1085;height:10" type="#_x0000_t75" stroked="false">
                <v:imagedata r:id="rId173" o:title=""/>
              </v:shape>
              <v:shape style="position:absolute;left:14419;top:2110;width:1090;height:10" type="#_x0000_t75" stroked="false">
                <v:imagedata r:id="rId821" o:title=""/>
              </v:shape>
            </v:group>
            <v:group style="position:absolute;left:3701;top:2120;width:10;height:20" coordorigin="3701,2120" coordsize="10,20">
              <v:shape style="position:absolute;left:3701;top:2120;width:10;height:20" coordorigin="3701,2120" coordsize="10,20" path="m3701,2139l3711,2139,3711,2120,3701,2120,3701,2139xe" filled="true" fillcolor="#000000" stroked="false">
                <v:path arrowok="t"/>
                <v:fill type="solid"/>
              </v:shape>
            </v:group>
            <v:group style="position:absolute;left:3701;top:2139;width:10;height:20" coordorigin="3701,2139" coordsize="10,20">
              <v:shape style="position:absolute;left:3701;top:2139;width:10;height:20" coordorigin="3701,2139" coordsize="10,20" path="m3701,2158l3711,2158,3711,2139,3701,2139,3701,2158xe" filled="true" fillcolor="#000000" stroked="false">
                <v:path arrowok="t"/>
                <v:fill type="solid"/>
              </v:shape>
            </v:group>
            <v:group style="position:absolute;left:3701;top:2158;width:10;height:20" coordorigin="3701,2158" coordsize="10,20">
              <v:shape style="position:absolute;left:3701;top:2158;width:10;height:20" coordorigin="3701,2158" coordsize="10,20" path="m3701,2177l3711,2177,3711,2158,3701,2158,3701,2177xe" filled="true" fillcolor="#000000" stroked="false">
                <v:path arrowok="t"/>
                <v:fill type="solid"/>
              </v:shape>
            </v:group>
            <v:group style="position:absolute;left:3701;top:2177;width:10;height:20" coordorigin="3701,2177" coordsize="10,20">
              <v:shape style="position:absolute;left:3701;top:2177;width:10;height:20" coordorigin="3701,2177" coordsize="10,20" path="m3701,2196l3711,2196,3711,2177,3701,2177,3701,2196xe" filled="true" fillcolor="#000000" stroked="false">
                <v:path arrowok="t"/>
                <v:fill type="solid"/>
              </v:shape>
            </v:group>
            <v:group style="position:absolute;left:3701;top:2196;width:10;height:20" coordorigin="3701,2196" coordsize="10,20">
              <v:shape style="position:absolute;left:3701;top:2196;width:10;height:20" coordorigin="3701,2196" coordsize="10,20" path="m3701,2216l3711,2216,3711,2196,3701,2196,3701,2216xe" filled="true" fillcolor="#000000" stroked="false">
                <v:path arrowok="t"/>
                <v:fill type="solid"/>
              </v:shape>
            </v:group>
            <v:group style="position:absolute;left:3701;top:2216;width:10;height:20" coordorigin="3701,2216" coordsize="10,20">
              <v:shape style="position:absolute;left:3701;top:2216;width:10;height:20" coordorigin="3701,2216" coordsize="10,20" path="m3701,2235l3711,2235,3711,2216,3701,2216,3701,2235xe" filled="true" fillcolor="#000000" stroked="false">
                <v:path arrowok="t"/>
                <v:fill type="solid"/>
              </v:shape>
            </v:group>
            <v:group style="position:absolute;left:3701;top:2235;width:10;height:20" coordorigin="3701,2235" coordsize="10,20">
              <v:shape style="position:absolute;left:3701;top:2235;width:10;height:20" coordorigin="3701,2235" coordsize="10,20" path="m3701,2254l3711,2254,3711,2235,3701,2235,3701,2254xe" filled="true" fillcolor="#000000" stroked="false">
                <v:path arrowok="t"/>
                <v:fill type="solid"/>
              </v:shape>
            </v:group>
            <v:group style="position:absolute;left:3701;top:2254;width:10;height:20" coordorigin="3701,2254" coordsize="10,20">
              <v:shape style="position:absolute;left:3701;top:2254;width:10;height:20" coordorigin="3701,2254" coordsize="10,20" path="m3701,2273l3711,2273,3711,2254,3701,2254,3701,2273xe" filled="true" fillcolor="#000000" stroked="false">
                <v:path arrowok="t"/>
                <v:fill type="solid"/>
              </v:shape>
            </v:group>
            <v:group style="position:absolute;left:3701;top:2273;width:10;height:20" coordorigin="3701,2273" coordsize="10,20">
              <v:shape style="position:absolute;left:3701;top:2273;width:10;height:20" coordorigin="3701,2273" coordsize="10,20" path="m3701,2292l3711,2292,3711,2273,3701,2273,3701,2292xe" filled="true" fillcolor="#000000" stroked="false">
                <v:path arrowok="t"/>
                <v:fill type="solid"/>
              </v:shape>
            </v:group>
            <v:group style="position:absolute;left:3701;top:2292;width:10;height:20" coordorigin="3701,2292" coordsize="10,20">
              <v:shape style="position:absolute;left:3701;top:2292;width:10;height:20" coordorigin="3701,2292" coordsize="10,20" path="m3701,2312l3711,2312,3711,2292,3701,2292,3701,2312xe" filled="true" fillcolor="#000000" stroked="false">
                <v:path arrowok="t"/>
                <v:fill type="solid"/>
              </v:shape>
            </v:group>
            <v:group style="position:absolute;left:3701;top:2312;width:10;height:20" coordorigin="3701,2312" coordsize="10,20">
              <v:shape style="position:absolute;left:3701;top:2312;width:10;height:20" coordorigin="3701,2312" coordsize="10,20" path="m3701,2331l3711,2331,3711,2312,3701,2312,3701,2331xe" filled="true" fillcolor="#000000" stroked="false">
                <v:path arrowok="t"/>
                <v:fill type="solid"/>
              </v:shape>
            </v:group>
            <v:group style="position:absolute;left:3701;top:2331;width:10;height:20" coordorigin="3701,2331" coordsize="10,20">
              <v:shape style="position:absolute;left:3701;top:2331;width:10;height:20" coordorigin="3701,2331" coordsize="10,20" path="m3701,2350l3711,2350,3711,2331,3701,2331,3701,2350xe" filled="true" fillcolor="#000000" stroked="false">
                <v:path arrowok="t"/>
                <v:fill type="solid"/>
              </v:shape>
            </v:group>
            <v:group style="position:absolute;left:3701;top:2350;width:10;height:20" coordorigin="3701,2350" coordsize="10,20">
              <v:shape style="position:absolute;left:3701;top:2350;width:10;height:20" coordorigin="3701,2350" coordsize="10,20" path="m3701,2369l3711,2369,3711,2350,3701,2350,3701,2369xe" filled="true" fillcolor="#000000" stroked="false">
                <v:path arrowok="t"/>
                <v:fill type="solid"/>
              </v:shape>
            </v:group>
            <v:group style="position:absolute;left:3701;top:2369;width:10;height:20" coordorigin="3701,2369" coordsize="10,20">
              <v:shape style="position:absolute;left:3701;top:2369;width:10;height:20" coordorigin="3701,2369" coordsize="10,20" path="m3701,2388l3711,2388,3711,2369,3701,2369,3701,2388xe" filled="true" fillcolor="#000000" stroked="false">
                <v:path arrowok="t"/>
                <v:fill type="solid"/>
              </v:shape>
            </v:group>
            <v:group style="position:absolute;left:3701;top:2388;width:10;height:20" coordorigin="3701,2388" coordsize="10,20">
              <v:shape style="position:absolute;left:3701;top:2388;width:10;height:20" coordorigin="3701,2388" coordsize="10,20" path="m3701,2408l3711,2408,3711,2388,3701,2388,3701,2408xe" filled="true" fillcolor="#000000" stroked="false">
                <v:path arrowok="t"/>
                <v:fill type="solid"/>
              </v:shape>
            </v:group>
            <v:group style="position:absolute;left:3701;top:2408;width:10;height:20" coordorigin="3701,2408" coordsize="10,20">
              <v:shape style="position:absolute;left:3701;top:2408;width:10;height:20" coordorigin="3701,2408" coordsize="10,20" path="m3701,2427l3711,2427,3711,2408,3701,2408,3701,2427xe" filled="true" fillcolor="#000000" stroked="false">
                <v:path arrowok="t"/>
                <v:fill type="solid"/>
              </v:shape>
            </v:group>
            <v:group style="position:absolute;left:3701;top:2427;width:10;height:20" coordorigin="3701,2427" coordsize="10,20">
              <v:shape style="position:absolute;left:3701;top:2427;width:10;height:20" coordorigin="3701,2427" coordsize="10,20" path="m3701,2446l3711,2446,3711,2427,3701,2427,3701,2446xe" filled="true" fillcolor="#000000" stroked="false">
                <v:path arrowok="t"/>
                <v:fill type="solid"/>
              </v:shape>
            </v:group>
            <v:group style="position:absolute;left:3701;top:2446;width:10;height:20" coordorigin="3701,2446" coordsize="10,20">
              <v:shape style="position:absolute;left:3701;top:2446;width:10;height:20" coordorigin="3701,2446" coordsize="10,20" path="m3701,2465l3711,2465,3711,2446,3701,2446,3701,2465xe" filled="true" fillcolor="#000000" stroked="false">
                <v:path arrowok="t"/>
                <v:fill type="solid"/>
              </v:shape>
            </v:group>
            <v:group style="position:absolute;left:3701;top:2465;width:10;height:20" coordorigin="3701,2465" coordsize="10,20">
              <v:shape style="position:absolute;left:3701;top:2465;width:10;height:20" coordorigin="3701,2465" coordsize="10,20" path="m3701,2484l3711,2484,3711,2465,3701,2465,3701,2484xe" filled="true" fillcolor="#000000" stroked="false">
                <v:path arrowok="t"/>
                <v:fill type="solid"/>
              </v:shape>
            </v:group>
            <v:group style="position:absolute;left:3701;top:2484;width:10;height:20" coordorigin="3701,2484" coordsize="10,20">
              <v:shape style="position:absolute;left:3701;top:2484;width:10;height:20" coordorigin="3701,2484" coordsize="10,20" path="m3701,2504l3711,2504,3711,2484,3701,2484,3701,2504xe" filled="true" fillcolor="#000000" stroked="false">
                <v:path arrowok="t"/>
                <v:fill type="solid"/>
              </v:shape>
            </v:group>
            <v:group style="position:absolute;left:3701;top:2504;width:10;height:20" coordorigin="3701,2504" coordsize="10,20">
              <v:shape style="position:absolute;left:3701;top:2504;width:10;height:20" coordorigin="3701,2504" coordsize="10,20" path="m3701,2523l3711,2523,3711,2504,3701,2504,3701,2523xe" filled="true" fillcolor="#000000" stroked="false">
                <v:path arrowok="t"/>
                <v:fill type="solid"/>
              </v:shape>
            </v:group>
            <v:group style="position:absolute;left:3701;top:2523;width:10;height:20" coordorigin="3701,2523" coordsize="10,20">
              <v:shape style="position:absolute;left:3701;top:2523;width:10;height:20" coordorigin="3701,2523" coordsize="10,20" path="m3701,2542l3711,2542,3711,2523,3701,2523,3701,2542xe" filled="true" fillcolor="#000000" stroked="false">
                <v:path arrowok="t"/>
                <v:fill type="solid"/>
              </v:shape>
            </v:group>
            <v:group style="position:absolute;left:3701;top:2542;width:10;height:20" coordorigin="3701,2542" coordsize="10,20">
              <v:shape style="position:absolute;left:3701;top:2542;width:10;height:20" coordorigin="3701,2542" coordsize="10,20" path="m3701,2561l3711,2561,3711,2542,3701,2542,3701,2561xe" filled="true" fillcolor="#000000" stroked="false">
                <v:path arrowok="t"/>
                <v:fill type="solid"/>
              </v:shape>
            </v:group>
            <v:group style="position:absolute;left:3701;top:2561;width:10;height:20" coordorigin="3701,2561" coordsize="10,20">
              <v:shape style="position:absolute;left:3701;top:2561;width:10;height:20" coordorigin="3701,2561" coordsize="10,20" path="m3701,2580l3711,2580,3711,2561,3701,2561,3701,2580xe" filled="true" fillcolor="#000000" stroked="false">
                <v:path arrowok="t"/>
                <v:fill type="solid"/>
              </v:shape>
            </v:group>
            <v:group style="position:absolute;left:3701;top:2580;width:10;height:20" coordorigin="3701,2580" coordsize="10,20">
              <v:shape style="position:absolute;left:3701;top:2580;width:10;height:20" coordorigin="3701,2580" coordsize="10,20" path="m3701,2600l3711,2600,3711,2580,3701,2580,3701,2600xe" filled="true" fillcolor="#000000" stroked="false">
                <v:path arrowok="t"/>
                <v:fill type="solid"/>
              </v:shape>
            </v:group>
            <v:group style="position:absolute;left:3701;top:2600;width:10;height:20" coordorigin="3701,2600" coordsize="10,20">
              <v:shape style="position:absolute;left:3701;top:2600;width:10;height:20" coordorigin="3701,2600" coordsize="10,20" path="m3701,2619l3711,2619,3711,2600,3701,2600,3701,2619xe" filled="true" fillcolor="#000000" stroked="false">
                <v:path arrowok="t"/>
                <v:fill type="solid"/>
              </v:shape>
            </v:group>
            <v:group style="position:absolute;left:3701;top:2619;width:10;height:20" coordorigin="3701,2619" coordsize="10,20">
              <v:shape style="position:absolute;left:3701;top:2619;width:10;height:20" coordorigin="3701,2619" coordsize="10,20" path="m3701,2638l3711,2638,3711,2619,3701,2619,3701,2638xe" filled="true" fillcolor="#000000" stroked="false">
                <v:path arrowok="t"/>
                <v:fill type="solid"/>
              </v:shape>
            </v:group>
            <v:group style="position:absolute;left:3701;top:2638;width:10;height:20" coordorigin="3701,2638" coordsize="10,20">
              <v:shape style="position:absolute;left:3701;top:2638;width:10;height:20" coordorigin="3701,2638" coordsize="10,20" path="m3701,2657l3711,2657,3711,2638,3701,2638,3701,2657xe" filled="true" fillcolor="#000000" stroked="false">
                <v:path arrowok="t"/>
                <v:fill type="solid"/>
              </v:shape>
            </v:group>
            <v:group style="position:absolute;left:3701;top:2657;width:10;height:20" coordorigin="3701,2657" coordsize="10,20">
              <v:shape style="position:absolute;left:3701;top:2657;width:10;height:20" coordorigin="3701,2657" coordsize="10,20" path="m3701,2676l3711,2676,3711,2657,3701,2657,3701,2676xe" filled="true" fillcolor="#000000" stroked="false">
                <v:path arrowok="t"/>
                <v:fill type="solid"/>
              </v:shape>
            </v:group>
            <v:group style="position:absolute;left:3701;top:2676;width:10;height:20" coordorigin="3701,2676" coordsize="10,20">
              <v:shape style="position:absolute;left:3701;top:2676;width:10;height:20" coordorigin="3701,2676" coordsize="10,20" path="m3701,2696l3711,2696,3711,2676,3701,2676,3701,2696xe" filled="true" fillcolor="#000000" stroked="false">
                <v:path arrowok="t"/>
                <v:fill type="solid"/>
              </v:shape>
            </v:group>
            <v:group style="position:absolute;left:3701;top:2696;width:10;height:20" coordorigin="3701,2696" coordsize="10,20">
              <v:shape style="position:absolute;left:3701;top:2696;width:10;height:20" coordorigin="3701,2696" coordsize="10,20" path="m3701,2715l3711,2715,3711,2696,3701,2696,3701,2715xe" filled="true" fillcolor="#000000" stroked="false">
                <v:path arrowok="t"/>
                <v:fill type="solid"/>
              </v:shape>
            </v:group>
            <v:group style="position:absolute;left:3701;top:2715;width:10;height:20" coordorigin="3701,2715" coordsize="10,20">
              <v:shape style="position:absolute;left:3701;top:2715;width:10;height:20" coordorigin="3701,2715" coordsize="10,20" path="m3701,2734l3711,2734,3711,2715,3701,2715,3701,2734xe" filled="true" fillcolor="#000000" stroked="false">
                <v:path arrowok="t"/>
                <v:fill type="solid"/>
              </v:shape>
            </v:group>
            <v:group style="position:absolute;left:3701;top:2741;width:10;height:2" coordorigin="3701,2741" coordsize="10,2">
              <v:shape style="position:absolute;left:3701;top:2741;width:10;height:2" coordorigin="3701,2741" coordsize="10,0" path="m3701,2741l3711,2741e" filled="false" stroked="true" strokeweight=".71997pt" strokecolor="#000000">
                <v:path arrowok="t"/>
              </v:shape>
            </v:group>
            <v:group style="position:absolute;left:4983;top:2120;width:10;height:20" coordorigin="4983,2120" coordsize="10,20">
              <v:shape style="position:absolute;left:4983;top:2120;width:10;height:20" coordorigin="4983,2120" coordsize="10,20" path="m4983,2139l4992,2139,4992,2120,4983,2120,4983,2139xe" filled="true" fillcolor="#000000" stroked="false">
                <v:path arrowok="t"/>
                <v:fill type="solid"/>
              </v:shape>
            </v:group>
            <v:group style="position:absolute;left:4983;top:2139;width:10;height:20" coordorigin="4983,2139" coordsize="10,20">
              <v:shape style="position:absolute;left:4983;top:2139;width:10;height:20" coordorigin="4983,2139" coordsize="10,20" path="m4983,2158l4992,2158,4992,2139,4983,2139,4983,2158xe" filled="true" fillcolor="#000000" stroked="false">
                <v:path arrowok="t"/>
                <v:fill type="solid"/>
              </v:shape>
            </v:group>
            <v:group style="position:absolute;left:4983;top:2158;width:10;height:20" coordorigin="4983,2158" coordsize="10,20">
              <v:shape style="position:absolute;left:4983;top:2158;width:10;height:20" coordorigin="4983,2158" coordsize="10,20" path="m4983,2177l4992,2177,4992,2158,4983,2158,4983,2177xe" filled="true" fillcolor="#000000" stroked="false">
                <v:path arrowok="t"/>
                <v:fill type="solid"/>
              </v:shape>
            </v:group>
            <v:group style="position:absolute;left:4983;top:2177;width:10;height:20" coordorigin="4983,2177" coordsize="10,20">
              <v:shape style="position:absolute;left:4983;top:2177;width:10;height:20" coordorigin="4983,2177" coordsize="10,20" path="m4983,2196l4992,2196,4992,2177,4983,2177,4983,2196xe" filled="true" fillcolor="#000000" stroked="false">
                <v:path arrowok="t"/>
                <v:fill type="solid"/>
              </v:shape>
            </v:group>
            <v:group style="position:absolute;left:4983;top:2196;width:10;height:20" coordorigin="4983,2196" coordsize="10,20">
              <v:shape style="position:absolute;left:4983;top:2196;width:10;height:20" coordorigin="4983,2196" coordsize="10,20" path="m4983,2216l4992,2216,4992,2196,4983,2196,4983,2216xe" filled="true" fillcolor="#000000" stroked="false">
                <v:path arrowok="t"/>
                <v:fill type="solid"/>
              </v:shape>
            </v:group>
            <v:group style="position:absolute;left:4983;top:2216;width:10;height:20" coordorigin="4983,2216" coordsize="10,20">
              <v:shape style="position:absolute;left:4983;top:2216;width:10;height:20" coordorigin="4983,2216" coordsize="10,20" path="m4983,2235l4992,2235,4992,2216,4983,2216,4983,2235xe" filled="true" fillcolor="#000000" stroked="false">
                <v:path arrowok="t"/>
                <v:fill type="solid"/>
              </v:shape>
            </v:group>
            <v:group style="position:absolute;left:4983;top:2235;width:10;height:20" coordorigin="4983,2235" coordsize="10,20">
              <v:shape style="position:absolute;left:4983;top:2235;width:10;height:20" coordorigin="4983,2235" coordsize="10,20" path="m4983,2254l4992,2254,4992,2235,4983,2235,4983,2254xe" filled="true" fillcolor="#000000" stroked="false">
                <v:path arrowok="t"/>
                <v:fill type="solid"/>
              </v:shape>
            </v:group>
            <v:group style="position:absolute;left:4983;top:2254;width:10;height:20" coordorigin="4983,2254" coordsize="10,20">
              <v:shape style="position:absolute;left:4983;top:2254;width:10;height:20" coordorigin="4983,2254" coordsize="10,20" path="m4983,2273l4992,2273,4992,2254,4983,2254,4983,2273xe" filled="true" fillcolor="#000000" stroked="false">
                <v:path arrowok="t"/>
                <v:fill type="solid"/>
              </v:shape>
            </v:group>
            <v:group style="position:absolute;left:4983;top:2273;width:10;height:20" coordorigin="4983,2273" coordsize="10,20">
              <v:shape style="position:absolute;left:4983;top:2273;width:10;height:20" coordorigin="4983,2273" coordsize="10,20" path="m4983,2292l4992,2292,4992,2273,4983,2273,4983,2292xe" filled="true" fillcolor="#000000" stroked="false">
                <v:path arrowok="t"/>
                <v:fill type="solid"/>
              </v:shape>
            </v:group>
            <v:group style="position:absolute;left:4983;top:2292;width:10;height:20" coordorigin="4983,2292" coordsize="10,20">
              <v:shape style="position:absolute;left:4983;top:2292;width:10;height:20" coordorigin="4983,2292" coordsize="10,20" path="m4983,2312l4992,2312,4992,2292,4983,2292,4983,2312xe" filled="true" fillcolor="#000000" stroked="false">
                <v:path arrowok="t"/>
                <v:fill type="solid"/>
              </v:shape>
            </v:group>
            <v:group style="position:absolute;left:4983;top:2312;width:10;height:20" coordorigin="4983,2312" coordsize="10,20">
              <v:shape style="position:absolute;left:4983;top:2312;width:10;height:20" coordorigin="4983,2312" coordsize="10,20" path="m4983,2331l4992,2331,4992,2312,4983,2312,4983,2331xe" filled="true" fillcolor="#000000" stroked="false">
                <v:path arrowok="t"/>
                <v:fill type="solid"/>
              </v:shape>
            </v:group>
            <v:group style="position:absolute;left:4983;top:2331;width:10;height:20" coordorigin="4983,2331" coordsize="10,20">
              <v:shape style="position:absolute;left:4983;top:2331;width:10;height:20" coordorigin="4983,2331" coordsize="10,20" path="m4983,2350l4992,2350,4992,2331,4983,2331,4983,2350xe" filled="true" fillcolor="#000000" stroked="false">
                <v:path arrowok="t"/>
                <v:fill type="solid"/>
              </v:shape>
            </v:group>
            <v:group style="position:absolute;left:4983;top:2350;width:10;height:20" coordorigin="4983,2350" coordsize="10,20">
              <v:shape style="position:absolute;left:4983;top:2350;width:10;height:20" coordorigin="4983,2350" coordsize="10,20" path="m4983,2369l4992,2369,4992,2350,4983,2350,4983,2369xe" filled="true" fillcolor="#000000" stroked="false">
                <v:path arrowok="t"/>
                <v:fill type="solid"/>
              </v:shape>
            </v:group>
            <v:group style="position:absolute;left:4983;top:2369;width:10;height:20" coordorigin="4983,2369" coordsize="10,20">
              <v:shape style="position:absolute;left:4983;top:2369;width:10;height:20" coordorigin="4983,2369" coordsize="10,20" path="m4983,2388l4992,2388,4992,2369,4983,2369,4983,2388xe" filled="true" fillcolor="#000000" stroked="false">
                <v:path arrowok="t"/>
                <v:fill type="solid"/>
              </v:shape>
            </v:group>
            <v:group style="position:absolute;left:4983;top:2388;width:10;height:20" coordorigin="4983,2388" coordsize="10,20">
              <v:shape style="position:absolute;left:4983;top:2388;width:10;height:20" coordorigin="4983,2388" coordsize="10,20" path="m4983,2408l4992,2408,4992,2388,4983,2388,4983,2408xe" filled="true" fillcolor="#000000" stroked="false">
                <v:path arrowok="t"/>
                <v:fill type="solid"/>
              </v:shape>
            </v:group>
            <v:group style="position:absolute;left:4983;top:2408;width:10;height:20" coordorigin="4983,2408" coordsize="10,20">
              <v:shape style="position:absolute;left:4983;top:2408;width:10;height:20" coordorigin="4983,2408" coordsize="10,20" path="m4983,2427l4992,2427,4992,2408,4983,2408,4983,2427xe" filled="true" fillcolor="#000000" stroked="false">
                <v:path arrowok="t"/>
                <v:fill type="solid"/>
              </v:shape>
            </v:group>
            <v:group style="position:absolute;left:4983;top:2427;width:10;height:20" coordorigin="4983,2427" coordsize="10,20">
              <v:shape style="position:absolute;left:4983;top:2427;width:10;height:20" coordorigin="4983,2427" coordsize="10,20" path="m4983,2446l4992,2446,4992,2427,4983,2427,4983,2446xe" filled="true" fillcolor="#000000" stroked="false">
                <v:path arrowok="t"/>
                <v:fill type="solid"/>
              </v:shape>
            </v:group>
            <v:group style="position:absolute;left:4983;top:2446;width:10;height:20" coordorigin="4983,2446" coordsize="10,20">
              <v:shape style="position:absolute;left:4983;top:2446;width:10;height:20" coordorigin="4983,2446" coordsize="10,20" path="m4983,2465l4992,2465,4992,2446,4983,2446,4983,2465xe" filled="true" fillcolor="#000000" stroked="false">
                <v:path arrowok="t"/>
                <v:fill type="solid"/>
              </v:shape>
            </v:group>
            <v:group style="position:absolute;left:4983;top:2465;width:10;height:20" coordorigin="4983,2465" coordsize="10,20">
              <v:shape style="position:absolute;left:4983;top:2465;width:10;height:20" coordorigin="4983,2465" coordsize="10,20" path="m4983,2484l4992,2484,4992,2465,4983,2465,4983,2484xe" filled="true" fillcolor="#000000" stroked="false">
                <v:path arrowok="t"/>
                <v:fill type="solid"/>
              </v:shape>
            </v:group>
            <v:group style="position:absolute;left:4983;top:2484;width:10;height:20" coordorigin="4983,2484" coordsize="10,20">
              <v:shape style="position:absolute;left:4983;top:2484;width:10;height:20" coordorigin="4983,2484" coordsize="10,20" path="m4983,2504l4992,2504,4992,2484,4983,2484,4983,2504xe" filled="true" fillcolor="#000000" stroked="false">
                <v:path arrowok="t"/>
                <v:fill type="solid"/>
              </v:shape>
            </v:group>
            <v:group style="position:absolute;left:4983;top:2504;width:10;height:20" coordorigin="4983,2504" coordsize="10,20">
              <v:shape style="position:absolute;left:4983;top:2504;width:10;height:20" coordorigin="4983,2504" coordsize="10,20" path="m4983,2523l4992,2523,4992,2504,4983,2504,4983,2523xe" filled="true" fillcolor="#000000" stroked="false">
                <v:path arrowok="t"/>
                <v:fill type="solid"/>
              </v:shape>
            </v:group>
            <v:group style="position:absolute;left:4983;top:2523;width:10;height:20" coordorigin="4983,2523" coordsize="10,20">
              <v:shape style="position:absolute;left:4983;top:2523;width:10;height:20" coordorigin="4983,2523" coordsize="10,20" path="m4983,2542l4992,2542,4992,2523,4983,2523,4983,2542xe" filled="true" fillcolor="#000000" stroked="false">
                <v:path arrowok="t"/>
                <v:fill type="solid"/>
              </v:shape>
            </v:group>
            <v:group style="position:absolute;left:4983;top:2542;width:10;height:20" coordorigin="4983,2542" coordsize="10,20">
              <v:shape style="position:absolute;left:4983;top:2542;width:10;height:20" coordorigin="4983,2542" coordsize="10,20" path="m4983,2561l4992,2561,4992,2542,4983,2542,4983,2561xe" filled="true" fillcolor="#000000" stroked="false">
                <v:path arrowok="t"/>
                <v:fill type="solid"/>
              </v:shape>
            </v:group>
            <v:group style="position:absolute;left:4983;top:2561;width:10;height:20" coordorigin="4983,2561" coordsize="10,20">
              <v:shape style="position:absolute;left:4983;top:2561;width:10;height:20" coordorigin="4983,2561" coordsize="10,20" path="m4983,2580l4992,2580,4992,2561,4983,2561,4983,2580xe" filled="true" fillcolor="#000000" stroked="false">
                <v:path arrowok="t"/>
                <v:fill type="solid"/>
              </v:shape>
            </v:group>
            <v:group style="position:absolute;left:4983;top:2580;width:10;height:20" coordorigin="4983,2580" coordsize="10,20">
              <v:shape style="position:absolute;left:4983;top:2580;width:10;height:20" coordorigin="4983,2580" coordsize="10,20" path="m4983,2600l4992,2600,4992,2580,4983,2580,4983,2600xe" filled="true" fillcolor="#000000" stroked="false">
                <v:path arrowok="t"/>
                <v:fill type="solid"/>
              </v:shape>
            </v:group>
            <v:group style="position:absolute;left:4983;top:2600;width:10;height:20" coordorigin="4983,2600" coordsize="10,20">
              <v:shape style="position:absolute;left:4983;top:2600;width:10;height:20" coordorigin="4983,2600" coordsize="10,20" path="m4983,2619l4992,2619,4992,2600,4983,2600,4983,2619xe" filled="true" fillcolor="#000000" stroked="false">
                <v:path arrowok="t"/>
                <v:fill type="solid"/>
              </v:shape>
            </v:group>
            <v:group style="position:absolute;left:4983;top:2619;width:10;height:20" coordorigin="4983,2619" coordsize="10,20">
              <v:shape style="position:absolute;left:4983;top:2619;width:10;height:20" coordorigin="4983,2619" coordsize="10,20" path="m4983,2638l4992,2638,4992,2619,4983,2619,4983,2638xe" filled="true" fillcolor="#000000" stroked="false">
                <v:path arrowok="t"/>
                <v:fill type="solid"/>
              </v:shape>
            </v:group>
            <v:group style="position:absolute;left:4983;top:2638;width:10;height:20" coordorigin="4983,2638" coordsize="10,20">
              <v:shape style="position:absolute;left:4983;top:2638;width:10;height:20" coordorigin="4983,2638" coordsize="10,20" path="m4983,2657l4992,2657,4992,2638,4983,2638,4983,2657xe" filled="true" fillcolor="#000000" stroked="false">
                <v:path arrowok="t"/>
                <v:fill type="solid"/>
              </v:shape>
            </v:group>
            <v:group style="position:absolute;left:4983;top:2657;width:10;height:20" coordorigin="4983,2657" coordsize="10,20">
              <v:shape style="position:absolute;left:4983;top:2657;width:10;height:20" coordorigin="4983,2657" coordsize="10,20" path="m4983,2676l4992,2676,4992,2657,4983,2657,4983,2676xe" filled="true" fillcolor="#000000" stroked="false">
                <v:path arrowok="t"/>
                <v:fill type="solid"/>
              </v:shape>
            </v:group>
            <v:group style="position:absolute;left:4983;top:2676;width:10;height:20" coordorigin="4983,2676" coordsize="10,20">
              <v:shape style="position:absolute;left:4983;top:2676;width:10;height:20" coordorigin="4983,2676" coordsize="10,20" path="m4983,2696l4992,2696,4992,2676,4983,2676,4983,2696xe" filled="true" fillcolor="#000000" stroked="false">
                <v:path arrowok="t"/>
                <v:fill type="solid"/>
              </v:shape>
            </v:group>
            <v:group style="position:absolute;left:4983;top:2696;width:10;height:20" coordorigin="4983,2696" coordsize="10,20">
              <v:shape style="position:absolute;left:4983;top:2696;width:10;height:20" coordorigin="4983,2696" coordsize="10,20" path="m4983,2715l4992,2715,4992,2696,4983,2696,4983,2715xe" filled="true" fillcolor="#000000" stroked="false">
                <v:path arrowok="t"/>
                <v:fill type="solid"/>
              </v:shape>
            </v:group>
            <v:group style="position:absolute;left:4983;top:2715;width:10;height:20" coordorigin="4983,2715" coordsize="10,20">
              <v:shape style="position:absolute;left:4983;top:2715;width:10;height:20" coordorigin="4983,2715" coordsize="10,20" path="m4983,2734l4992,2734,4992,2715,4983,2715,4983,2734xe" filled="true" fillcolor="#000000" stroked="false">
                <v:path arrowok="t"/>
                <v:fill type="solid"/>
              </v:shape>
            </v:group>
            <v:group style="position:absolute;left:4983;top:2741;width:10;height:2" coordorigin="4983,2741" coordsize="10,2">
              <v:shape style="position:absolute;left:4983;top:2741;width:10;height:2" coordorigin="4983,2741" coordsize="10,0" path="m4983,2741l4992,2741e" filled="false" stroked="true" strokeweight=".71997pt" strokecolor="#000000">
                <v:path arrowok="t"/>
              </v:shape>
            </v:group>
            <v:group style="position:absolute;left:6222;top:2120;width:10;height:20" coordorigin="6222,2120" coordsize="10,20">
              <v:shape style="position:absolute;left:6222;top:2120;width:10;height:20" coordorigin="6222,2120" coordsize="10,20" path="m6222,2139l6231,2139,6231,2120,6222,2120,6222,2139xe" filled="true" fillcolor="#000000" stroked="false">
                <v:path arrowok="t"/>
                <v:fill type="solid"/>
              </v:shape>
            </v:group>
            <v:group style="position:absolute;left:6222;top:2139;width:10;height:20" coordorigin="6222,2139" coordsize="10,20">
              <v:shape style="position:absolute;left:6222;top:2139;width:10;height:20" coordorigin="6222,2139" coordsize="10,20" path="m6222,2158l6231,2158,6231,2139,6222,2139,6222,2158xe" filled="true" fillcolor="#000000" stroked="false">
                <v:path arrowok="t"/>
                <v:fill type="solid"/>
              </v:shape>
            </v:group>
            <v:group style="position:absolute;left:6222;top:2158;width:10;height:20" coordorigin="6222,2158" coordsize="10,20">
              <v:shape style="position:absolute;left:6222;top:2158;width:10;height:20" coordorigin="6222,2158" coordsize="10,20" path="m6222,2177l6231,2177,6231,2158,6222,2158,6222,2177xe" filled="true" fillcolor="#000000" stroked="false">
                <v:path arrowok="t"/>
                <v:fill type="solid"/>
              </v:shape>
            </v:group>
            <v:group style="position:absolute;left:6222;top:2177;width:10;height:20" coordorigin="6222,2177" coordsize="10,20">
              <v:shape style="position:absolute;left:6222;top:2177;width:10;height:20" coordorigin="6222,2177" coordsize="10,20" path="m6222,2196l6231,2196,6231,2177,6222,2177,6222,2196xe" filled="true" fillcolor="#000000" stroked="false">
                <v:path arrowok="t"/>
                <v:fill type="solid"/>
              </v:shape>
            </v:group>
            <v:group style="position:absolute;left:6222;top:2196;width:10;height:20" coordorigin="6222,2196" coordsize="10,20">
              <v:shape style="position:absolute;left:6222;top:2196;width:10;height:20" coordorigin="6222,2196" coordsize="10,20" path="m6222,2216l6231,2216,6231,2196,6222,2196,6222,2216xe" filled="true" fillcolor="#000000" stroked="false">
                <v:path arrowok="t"/>
                <v:fill type="solid"/>
              </v:shape>
            </v:group>
            <v:group style="position:absolute;left:6222;top:2216;width:10;height:20" coordorigin="6222,2216" coordsize="10,20">
              <v:shape style="position:absolute;left:6222;top:2216;width:10;height:20" coordorigin="6222,2216" coordsize="10,20" path="m6222,2235l6231,2235,6231,2216,6222,2216,6222,2235xe" filled="true" fillcolor="#000000" stroked="false">
                <v:path arrowok="t"/>
                <v:fill type="solid"/>
              </v:shape>
            </v:group>
            <v:group style="position:absolute;left:6222;top:2235;width:10;height:20" coordorigin="6222,2235" coordsize="10,20">
              <v:shape style="position:absolute;left:6222;top:2235;width:10;height:20" coordorigin="6222,2235" coordsize="10,20" path="m6222,2254l6231,2254,6231,2235,6222,2235,6222,2254xe" filled="true" fillcolor="#000000" stroked="false">
                <v:path arrowok="t"/>
                <v:fill type="solid"/>
              </v:shape>
            </v:group>
            <v:group style="position:absolute;left:6222;top:2254;width:10;height:20" coordorigin="6222,2254" coordsize="10,20">
              <v:shape style="position:absolute;left:6222;top:2254;width:10;height:20" coordorigin="6222,2254" coordsize="10,20" path="m6222,2273l6231,2273,6231,2254,6222,2254,6222,2273xe" filled="true" fillcolor="#000000" stroked="false">
                <v:path arrowok="t"/>
                <v:fill type="solid"/>
              </v:shape>
            </v:group>
            <v:group style="position:absolute;left:6222;top:2273;width:10;height:20" coordorigin="6222,2273" coordsize="10,20">
              <v:shape style="position:absolute;left:6222;top:2273;width:10;height:20" coordorigin="6222,2273" coordsize="10,20" path="m6222,2292l6231,2292,6231,2273,6222,2273,6222,2292xe" filled="true" fillcolor="#000000" stroked="false">
                <v:path arrowok="t"/>
                <v:fill type="solid"/>
              </v:shape>
            </v:group>
            <v:group style="position:absolute;left:6222;top:2292;width:10;height:20" coordorigin="6222,2292" coordsize="10,20">
              <v:shape style="position:absolute;left:6222;top:2292;width:10;height:20" coordorigin="6222,2292" coordsize="10,20" path="m6222,2312l6231,2312,6231,2292,6222,2292,6222,2312xe" filled="true" fillcolor="#000000" stroked="false">
                <v:path arrowok="t"/>
                <v:fill type="solid"/>
              </v:shape>
            </v:group>
            <v:group style="position:absolute;left:6222;top:2312;width:10;height:20" coordorigin="6222,2312" coordsize="10,20">
              <v:shape style="position:absolute;left:6222;top:2312;width:10;height:20" coordorigin="6222,2312" coordsize="10,20" path="m6222,2331l6231,2331,6231,2312,6222,2312,6222,2331xe" filled="true" fillcolor="#000000" stroked="false">
                <v:path arrowok="t"/>
                <v:fill type="solid"/>
              </v:shape>
            </v:group>
            <v:group style="position:absolute;left:6222;top:2331;width:10;height:20" coordorigin="6222,2331" coordsize="10,20">
              <v:shape style="position:absolute;left:6222;top:2331;width:10;height:20" coordorigin="6222,2331" coordsize="10,20" path="m6222,2350l6231,2350,6231,2331,6222,2331,6222,2350xe" filled="true" fillcolor="#000000" stroked="false">
                <v:path arrowok="t"/>
                <v:fill type="solid"/>
              </v:shape>
            </v:group>
            <v:group style="position:absolute;left:6222;top:2350;width:10;height:20" coordorigin="6222,2350" coordsize="10,20">
              <v:shape style="position:absolute;left:6222;top:2350;width:10;height:20" coordorigin="6222,2350" coordsize="10,20" path="m6222,2369l6231,2369,6231,2350,6222,2350,6222,2369xe" filled="true" fillcolor="#000000" stroked="false">
                <v:path arrowok="t"/>
                <v:fill type="solid"/>
              </v:shape>
            </v:group>
            <v:group style="position:absolute;left:6222;top:2369;width:10;height:20" coordorigin="6222,2369" coordsize="10,20">
              <v:shape style="position:absolute;left:6222;top:2369;width:10;height:20" coordorigin="6222,2369" coordsize="10,20" path="m6222,2388l6231,2388,6231,2369,6222,2369,6222,2388xe" filled="true" fillcolor="#000000" stroked="false">
                <v:path arrowok="t"/>
                <v:fill type="solid"/>
              </v:shape>
            </v:group>
            <v:group style="position:absolute;left:6222;top:2388;width:10;height:20" coordorigin="6222,2388" coordsize="10,20">
              <v:shape style="position:absolute;left:6222;top:2388;width:10;height:20" coordorigin="6222,2388" coordsize="10,20" path="m6222,2408l6231,2408,6231,2388,6222,2388,6222,2408xe" filled="true" fillcolor="#000000" stroked="false">
                <v:path arrowok="t"/>
                <v:fill type="solid"/>
              </v:shape>
            </v:group>
            <v:group style="position:absolute;left:6222;top:2408;width:10;height:20" coordorigin="6222,2408" coordsize="10,20">
              <v:shape style="position:absolute;left:6222;top:2408;width:10;height:20" coordorigin="6222,2408" coordsize="10,20" path="m6222,2427l6231,2427,6231,2408,6222,2408,6222,2427xe" filled="true" fillcolor="#000000" stroked="false">
                <v:path arrowok="t"/>
                <v:fill type="solid"/>
              </v:shape>
            </v:group>
            <v:group style="position:absolute;left:6222;top:2427;width:10;height:20" coordorigin="6222,2427" coordsize="10,20">
              <v:shape style="position:absolute;left:6222;top:2427;width:10;height:20" coordorigin="6222,2427" coordsize="10,20" path="m6222,2446l6231,2446,6231,2427,6222,2427,6222,2446xe" filled="true" fillcolor="#000000" stroked="false">
                <v:path arrowok="t"/>
                <v:fill type="solid"/>
              </v:shape>
            </v:group>
            <v:group style="position:absolute;left:6222;top:2446;width:10;height:20" coordorigin="6222,2446" coordsize="10,20">
              <v:shape style="position:absolute;left:6222;top:2446;width:10;height:20" coordorigin="6222,2446" coordsize="10,20" path="m6222,2465l6231,2465,6231,2446,6222,2446,6222,2465xe" filled="true" fillcolor="#000000" stroked="false">
                <v:path arrowok="t"/>
                <v:fill type="solid"/>
              </v:shape>
            </v:group>
            <v:group style="position:absolute;left:6222;top:2465;width:10;height:20" coordorigin="6222,2465" coordsize="10,20">
              <v:shape style="position:absolute;left:6222;top:2465;width:10;height:20" coordorigin="6222,2465" coordsize="10,20" path="m6222,2484l6231,2484,6231,2465,6222,2465,6222,2484xe" filled="true" fillcolor="#000000" stroked="false">
                <v:path arrowok="t"/>
                <v:fill type="solid"/>
              </v:shape>
            </v:group>
            <v:group style="position:absolute;left:6222;top:2484;width:10;height:20" coordorigin="6222,2484" coordsize="10,20">
              <v:shape style="position:absolute;left:6222;top:2484;width:10;height:20" coordorigin="6222,2484" coordsize="10,20" path="m6222,2504l6231,2504,6231,2484,6222,2484,6222,2504xe" filled="true" fillcolor="#000000" stroked="false">
                <v:path arrowok="t"/>
                <v:fill type="solid"/>
              </v:shape>
            </v:group>
            <v:group style="position:absolute;left:6222;top:2504;width:10;height:20" coordorigin="6222,2504" coordsize="10,20">
              <v:shape style="position:absolute;left:6222;top:2504;width:10;height:20" coordorigin="6222,2504" coordsize="10,20" path="m6222,2523l6231,2523,6231,2504,6222,2504,6222,2523xe" filled="true" fillcolor="#000000" stroked="false">
                <v:path arrowok="t"/>
                <v:fill type="solid"/>
              </v:shape>
            </v:group>
            <v:group style="position:absolute;left:6222;top:2523;width:10;height:20" coordorigin="6222,2523" coordsize="10,20">
              <v:shape style="position:absolute;left:6222;top:2523;width:10;height:20" coordorigin="6222,2523" coordsize="10,20" path="m6222,2542l6231,2542,6231,2523,6222,2523,6222,2542xe" filled="true" fillcolor="#000000" stroked="false">
                <v:path arrowok="t"/>
                <v:fill type="solid"/>
              </v:shape>
            </v:group>
            <v:group style="position:absolute;left:6222;top:2542;width:10;height:20" coordorigin="6222,2542" coordsize="10,20">
              <v:shape style="position:absolute;left:6222;top:2542;width:10;height:20" coordorigin="6222,2542" coordsize="10,20" path="m6222,2561l6231,2561,6231,2542,6222,2542,6222,2561xe" filled="true" fillcolor="#000000" stroked="false">
                <v:path arrowok="t"/>
                <v:fill type="solid"/>
              </v:shape>
            </v:group>
            <v:group style="position:absolute;left:6222;top:2561;width:10;height:20" coordorigin="6222,2561" coordsize="10,20">
              <v:shape style="position:absolute;left:6222;top:2561;width:10;height:20" coordorigin="6222,2561" coordsize="10,20" path="m6222,2580l6231,2580,6231,2561,6222,2561,6222,2580xe" filled="true" fillcolor="#000000" stroked="false">
                <v:path arrowok="t"/>
                <v:fill type="solid"/>
              </v:shape>
            </v:group>
            <v:group style="position:absolute;left:6222;top:2580;width:10;height:20" coordorigin="6222,2580" coordsize="10,20">
              <v:shape style="position:absolute;left:6222;top:2580;width:10;height:20" coordorigin="6222,2580" coordsize="10,20" path="m6222,2600l6231,2600,6231,2580,6222,2580,6222,2600xe" filled="true" fillcolor="#000000" stroked="false">
                <v:path arrowok="t"/>
                <v:fill type="solid"/>
              </v:shape>
            </v:group>
            <v:group style="position:absolute;left:6222;top:2600;width:10;height:20" coordorigin="6222,2600" coordsize="10,20">
              <v:shape style="position:absolute;left:6222;top:2600;width:10;height:20" coordorigin="6222,2600" coordsize="10,20" path="m6222,2619l6231,2619,6231,2600,6222,2600,6222,2619xe" filled="true" fillcolor="#000000" stroked="false">
                <v:path arrowok="t"/>
                <v:fill type="solid"/>
              </v:shape>
            </v:group>
            <v:group style="position:absolute;left:6222;top:2619;width:10;height:20" coordorigin="6222,2619" coordsize="10,20">
              <v:shape style="position:absolute;left:6222;top:2619;width:10;height:20" coordorigin="6222,2619" coordsize="10,20" path="m6222,2638l6231,2638,6231,2619,6222,2619,6222,2638xe" filled="true" fillcolor="#000000" stroked="false">
                <v:path arrowok="t"/>
                <v:fill type="solid"/>
              </v:shape>
            </v:group>
            <v:group style="position:absolute;left:6222;top:2638;width:10;height:20" coordorigin="6222,2638" coordsize="10,20">
              <v:shape style="position:absolute;left:6222;top:2638;width:10;height:20" coordorigin="6222,2638" coordsize="10,20" path="m6222,2657l6231,2657,6231,2638,6222,2638,6222,2657xe" filled="true" fillcolor="#000000" stroked="false">
                <v:path arrowok="t"/>
                <v:fill type="solid"/>
              </v:shape>
            </v:group>
            <v:group style="position:absolute;left:6222;top:2657;width:10;height:20" coordorigin="6222,2657" coordsize="10,20">
              <v:shape style="position:absolute;left:6222;top:2657;width:10;height:20" coordorigin="6222,2657" coordsize="10,20" path="m6222,2676l6231,2676,6231,2657,6222,2657,6222,2676xe" filled="true" fillcolor="#000000" stroked="false">
                <v:path arrowok="t"/>
                <v:fill type="solid"/>
              </v:shape>
            </v:group>
            <v:group style="position:absolute;left:6222;top:2676;width:10;height:20" coordorigin="6222,2676" coordsize="10,20">
              <v:shape style="position:absolute;left:6222;top:2676;width:10;height:20" coordorigin="6222,2676" coordsize="10,20" path="m6222,2696l6231,2696,6231,2676,6222,2676,6222,2696xe" filled="true" fillcolor="#000000" stroked="false">
                <v:path arrowok="t"/>
                <v:fill type="solid"/>
              </v:shape>
            </v:group>
            <v:group style="position:absolute;left:6222;top:2696;width:10;height:20" coordorigin="6222,2696" coordsize="10,20">
              <v:shape style="position:absolute;left:6222;top:2696;width:10;height:20" coordorigin="6222,2696" coordsize="10,20" path="m6222,2715l6231,2715,6231,2696,6222,2696,6222,2715xe" filled="true" fillcolor="#000000" stroked="false">
                <v:path arrowok="t"/>
                <v:fill type="solid"/>
              </v:shape>
            </v:group>
            <v:group style="position:absolute;left:6222;top:2715;width:10;height:20" coordorigin="6222,2715" coordsize="10,20">
              <v:shape style="position:absolute;left:6222;top:2715;width:10;height:20" coordorigin="6222,2715" coordsize="10,20" path="m6222,2734l6231,2734,6231,2715,6222,2715,6222,2734xe" filled="true" fillcolor="#000000" stroked="false">
                <v:path arrowok="t"/>
                <v:fill type="solid"/>
              </v:shape>
            </v:group>
            <v:group style="position:absolute;left:6222;top:2741;width:10;height:2" coordorigin="6222,2741" coordsize="10,2">
              <v:shape style="position:absolute;left:6222;top:2741;width:10;height:2" coordorigin="6222,2741" coordsize="10,0" path="m6222,2741l6231,2741e" filled="false" stroked="true" strokeweight=".71997pt" strokecolor="#000000">
                <v:path arrowok="t"/>
              </v:shape>
            </v:group>
            <v:group style="position:absolute;left:7542;top:2120;width:10;height:20" coordorigin="7542,2120" coordsize="10,20">
              <v:shape style="position:absolute;left:7542;top:2120;width:10;height:20" coordorigin="7542,2120" coordsize="10,20" path="m7542,2139l7551,2139,7551,2120,7542,2120,7542,2139xe" filled="true" fillcolor="#000000" stroked="false">
                <v:path arrowok="t"/>
                <v:fill type="solid"/>
              </v:shape>
            </v:group>
            <v:group style="position:absolute;left:7542;top:2139;width:10;height:20" coordorigin="7542,2139" coordsize="10,20">
              <v:shape style="position:absolute;left:7542;top:2139;width:10;height:20" coordorigin="7542,2139" coordsize="10,20" path="m7542,2158l7551,2158,7551,2139,7542,2139,7542,2158xe" filled="true" fillcolor="#000000" stroked="false">
                <v:path arrowok="t"/>
                <v:fill type="solid"/>
              </v:shape>
            </v:group>
            <v:group style="position:absolute;left:7542;top:2158;width:10;height:20" coordorigin="7542,2158" coordsize="10,20">
              <v:shape style="position:absolute;left:7542;top:2158;width:10;height:20" coordorigin="7542,2158" coordsize="10,20" path="m7542,2177l7551,2177,7551,2158,7542,2158,7542,2177xe" filled="true" fillcolor="#000000" stroked="false">
                <v:path arrowok="t"/>
                <v:fill type="solid"/>
              </v:shape>
            </v:group>
            <v:group style="position:absolute;left:7542;top:2177;width:10;height:20" coordorigin="7542,2177" coordsize="10,20">
              <v:shape style="position:absolute;left:7542;top:2177;width:10;height:20" coordorigin="7542,2177" coordsize="10,20" path="m7542,2196l7551,2196,7551,2177,7542,2177,7542,2196xe" filled="true" fillcolor="#000000" stroked="false">
                <v:path arrowok="t"/>
                <v:fill type="solid"/>
              </v:shape>
            </v:group>
            <v:group style="position:absolute;left:7542;top:2196;width:10;height:20" coordorigin="7542,2196" coordsize="10,20">
              <v:shape style="position:absolute;left:7542;top:2196;width:10;height:20" coordorigin="7542,2196" coordsize="10,20" path="m7542,2216l7551,2216,7551,2196,7542,2196,7542,2216xe" filled="true" fillcolor="#000000" stroked="false">
                <v:path arrowok="t"/>
                <v:fill type="solid"/>
              </v:shape>
            </v:group>
            <v:group style="position:absolute;left:7542;top:2216;width:10;height:20" coordorigin="7542,2216" coordsize="10,20">
              <v:shape style="position:absolute;left:7542;top:2216;width:10;height:20" coordorigin="7542,2216" coordsize="10,20" path="m7542,2235l7551,2235,7551,2216,7542,2216,7542,2235xe" filled="true" fillcolor="#000000" stroked="false">
                <v:path arrowok="t"/>
                <v:fill type="solid"/>
              </v:shape>
            </v:group>
            <v:group style="position:absolute;left:7542;top:2235;width:10;height:20" coordorigin="7542,2235" coordsize="10,20">
              <v:shape style="position:absolute;left:7542;top:2235;width:10;height:20" coordorigin="7542,2235" coordsize="10,20" path="m7542,2254l7551,2254,7551,2235,7542,2235,7542,2254xe" filled="true" fillcolor="#000000" stroked="false">
                <v:path arrowok="t"/>
                <v:fill type="solid"/>
              </v:shape>
            </v:group>
            <v:group style="position:absolute;left:7542;top:2254;width:10;height:20" coordorigin="7542,2254" coordsize="10,20">
              <v:shape style="position:absolute;left:7542;top:2254;width:10;height:20" coordorigin="7542,2254" coordsize="10,20" path="m7542,2273l7551,2273,7551,2254,7542,2254,7542,2273xe" filled="true" fillcolor="#000000" stroked="false">
                <v:path arrowok="t"/>
                <v:fill type="solid"/>
              </v:shape>
            </v:group>
            <v:group style="position:absolute;left:7542;top:2273;width:10;height:20" coordorigin="7542,2273" coordsize="10,20">
              <v:shape style="position:absolute;left:7542;top:2273;width:10;height:20" coordorigin="7542,2273" coordsize="10,20" path="m7542,2292l7551,2292,7551,2273,7542,2273,7542,2292xe" filled="true" fillcolor="#000000" stroked="false">
                <v:path arrowok="t"/>
                <v:fill type="solid"/>
              </v:shape>
            </v:group>
            <v:group style="position:absolute;left:7542;top:2292;width:10;height:20" coordorigin="7542,2292" coordsize="10,20">
              <v:shape style="position:absolute;left:7542;top:2292;width:10;height:20" coordorigin="7542,2292" coordsize="10,20" path="m7542,2312l7551,2312,7551,2292,7542,2292,7542,2312xe" filled="true" fillcolor="#000000" stroked="false">
                <v:path arrowok="t"/>
                <v:fill type="solid"/>
              </v:shape>
            </v:group>
            <v:group style="position:absolute;left:7542;top:2312;width:10;height:20" coordorigin="7542,2312" coordsize="10,20">
              <v:shape style="position:absolute;left:7542;top:2312;width:10;height:20" coordorigin="7542,2312" coordsize="10,20" path="m7542,2331l7551,2331,7551,2312,7542,2312,7542,2331xe" filled="true" fillcolor="#000000" stroked="false">
                <v:path arrowok="t"/>
                <v:fill type="solid"/>
              </v:shape>
            </v:group>
            <v:group style="position:absolute;left:7542;top:2331;width:10;height:20" coordorigin="7542,2331" coordsize="10,20">
              <v:shape style="position:absolute;left:7542;top:2331;width:10;height:20" coordorigin="7542,2331" coordsize="10,20" path="m7542,2350l7551,2350,7551,2331,7542,2331,7542,2350xe" filled="true" fillcolor="#000000" stroked="false">
                <v:path arrowok="t"/>
                <v:fill type="solid"/>
              </v:shape>
            </v:group>
            <v:group style="position:absolute;left:7542;top:2350;width:10;height:20" coordorigin="7542,2350" coordsize="10,20">
              <v:shape style="position:absolute;left:7542;top:2350;width:10;height:20" coordorigin="7542,2350" coordsize="10,20" path="m7542,2369l7551,2369,7551,2350,7542,2350,7542,2369xe" filled="true" fillcolor="#000000" stroked="false">
                <v:path arrowok="t"/>
                <v:fill type="solid"/>
              </v:shape>
            </v:group>
            <v:group style="position:absolute;left:7542;top:2369;width:10;height:20" coordorigin="7542,2369" coordsize="10,20">
              <v:shape style="position:absolute;left:7542;top:2369;width:10;height:20" coordorigin="7542,2369" coordsize="10,20" path="m7542,2388l7551,2388,7551,2369,7542,2369,7542,2388xe" filled="true" fillcolor="#000000" stroked="false">
                <v:path arrowok="t"/>
                <v:fill type="solid"/>
              </v:shape>
            </v:group>
            <v:group style="position:absolute;left:7542;top:2388;width:10;height:20" coordorigin="7542,2388" coordsize="10,20">
              <v:shape style="position:absolute;left:7542;top:2388;width:10;height:20" coordorigin="7542,2388" coordsize="10,20" path="m7542,2408l7551,2408,7551,2388,7542,2388,7542,2408xe" filled="true" fillcolor="#000000" stroked="false">
                <v:path arrowok="t"/>
                <v:fill type="solid"/>
              </v:shape>
            </v:group>
            <v:group style="position:absolute;left:7542;top:2408;width:10;height:20" coordorigin="7542,2408" coordsize="10,20">
              <v:shape style="position:absolute;left:7542;top:2408;width:10;height:20" coordorigin="7542,2408" coordsize="10,20" path="m7542,2427l7551,2427,7551,2408,7542,2408,7542,2427xe" filled="true" fillcolor="#000000" stroked="false">
                <v:path arrowok="t"/>
                <v:fill type="solid"/>
              </v:shape>
            </v:group>
            <v:group style="position:absolute;left:7542;top:2427;width:10;height:20" coordorigin="7542,2427" coordsize="10,20">
              <v:shape style="position:absolute;left:7542;top:2427;width:10;height:20" coordorigin="7542,2427" coordsize="10,20" path="m7542,2446l7551,2446,7551,2427,7542,2427,7542,2446xe" filled="true" fillcolor="#000000" stroked="false">
                <v:path arrowok="t"/>
                <v:fill type="solid"/>
              </v:shape>
            </v:group>
            <v:group style="position:absolute;left:7542;top:2446;width:10;height:20" coordorigin="7542,2446" coordsize="10,20">
              <v:shape style="position:absolute;left:7542;top:2446;width:10;height:20" coordorigin="7542,2446" coordsize="10,20" path="m7542,2465l7551,2465,7551,2446,7542,2446,7542,2465xe" filled="true" fillcolor="#000000" stroked="false">
                <v:path arrowok="t"/>
                <v:fill type="solid"/>
              </v:shape>
            </v:group>
            <v:group style="position:absolute;left:7542;top:2465;width:10;height:20" coordorigin="7542,2465" coordsize="10,20">
              <v:shape style="position:absolute;left:7542;top:2465;width:10;height:20" coordorigin="7542,2465" coordsize="10,20" path="m7542,2484l7551,2484,7551,2465,7542,2465,7542,2484xe" filled="true" fillcolor="#000000" stroked="false">
                <v:path arrowok="t"/>
                <v:fill type="solid"/>
              </v:shape>
            </v:group>
            <v:group style="position:absolute;left:7542;top:2484;width:10;height:20" coordorigin="7542,2484" coordsize="10,20">
              <v:shape style="position:absolute;left:7542;top:2484;width:10;height:20" coordorigin="7542,2484" coordsize="10,20" path="m7542,2504l7551,2504,7551,2484,7542,2484,7542,2504xe" filled="true" fillcolor="#000000" stroked="false">
                <v:path arrowok="t"/>
                <v:fill type="solid"/>
              </v:shape>
            </v:group>
            <v:group style="position:absolute;left:7542;top:2504;width:10;height:20" coordorigin="7542,2504" coordsize="10,20">
              <v:shape style="position:absolute;left:7542;top:2504;width:10;height:20" coordorigin="7542,2504" coordsize="10,20" path="m7542,2523l7551,2523,7551,2504,7542,2504,7542,2523xe" filled="true" fillcolor="#000000" stroked="false">
                <v:path arrowok="t"/>
                <v:fill type="solid"/>
              </v:shape>
            </v:group>
            <v:group style="position:absolute;left:7542;top:2523;width:10;height:20" coordorigin="7542,2523" coordsize="10,20">
              <v:shape style="position:absolute;left:7542;top:2523;width:10;height:20" coordorigin="7542,2523" coordsize="10,20" path="m7542,2542l7551,2542,7551,2523,7542,2523,7542,2542xe" filled="true" fillcolor="#000000" stroked="false">
                <v:path arrowok="t"/>
                <v:fill type="solid"/>
              </v:shape>
            </v:group>
            <v:group style="position:absolute;left:7542;top:2542;width:10;height:20" coordorigin="7542,2542" coordsize="10,20">
              <v:shape style="position:absolute;left:7542;top:2542;width:10;height:20" coordorigin="7542,2542" coordsize="10,20" path="m7542,2561l7551,2561,7551,2542,7542,2542,7542,2561xe" filled="true" fillcolor="#000000" stroked="false">
                <v:path arrowok="t"/>
                <v:fill type="solid"/>
              </v:shape>
            </v:group>
            <v:group style="position:absolute;left:7542;top:2561;width:10;height:20" coordorigin="7542,2561" coordsize="10,20">
              <v:shape style="position:absolute;left:7542;top:2561;width:10;height:20" coordorigin="7542,2561" coordsize="10,20" path="m7542,2580l7551,2580,7551,2561,7542,2561,7542,2580xe" filled="true" fillcolor="#000000" stroked="false">
                <v:path arrowok="t"/>
                <v:fill type="solid"/>
              </v:shape>
            </v:group>
            <v:group style="position:absolute;left:7542;top:2580;width:10;height:20" coordorigin="7542,2580" coordsize="10,20">
              <v:shape style="position:absolute;left:7542;top:2580;width:10;height:20" coordorigin="7542,2580" coordsize="10,20" path="m7542,2600l7551,2600,7551,2580,7542,2580,7542,2600xe" filled="true" fillcolor="#000000" stroked="false">
                <v:path arrowok="t"/>
                <v:fill type="solid"/>
              </v:shape>
            </v:group>
            <v:group style="position:absolute;left:7542;top:2600;width:10;height:20" coordorigin="7542,2600" coordsize="10,20">
              <v:shape style="position:absolute;left:7542;top:2600;width:10;height:20" coordorigin="7542,2600" coordsize="10,20" path="m7542,2619l7551,2619,7551,2600,7542,2600,7542,2619xe" filled="true" fillcolor="#000000" stroked="false">
                <v:path arrowok="t"/>
                <v:fill type="solid"/>
              </v:shape>
            </v:group>
            <v:group style="position:absolute;left:7542;top:2619;width:10;height:20" coordorigin="7542,2619" coordsize="10,20">
              <v:shape style="position:absolute;left:7542;top:2619;width:10;height:20" coordorigin="7542,2619" coordsize="10,20" path="m7542,2638l7551,2638,7551,2619,7542,2619,7542,2638xe" filled="true" fillcolor="#000000" stroked="false">
                <v:path arrowok="t"/>
                <v:fill type="solid"/>
              </v:shape>
            </v:group>
            <v:group style="position:absolute;left:7542;top:2638;width:10;height:20" coordorigin="7542,2638" coordsize="10,20">
              <v:shape style="position:absolute;left:7542;top:2638;width:10;height:20" coordorigin="7542,2638" coordsize="10,20" path="m7542,2657l7551,2657,7551,2638,7542,2638,7542,2657xe" filled="true" fillcolor="#000000" stroked="false">
                <v:path arrowok="t"/>
                <v:fill type="solid"/>
              </v:shape>
            </v:group>
            <v:group style="position:absolute;left:7542;top:2657;width:10;height:20" coordorigin="7542,2657" coordsize="10,20">
              <v:shape style="position:absolute;left:7542;top:2657;width:10;height:20" coordorigin="7542,2657" coordsize="10,20" path="m7542,2676l7551,2676,7551,2657,7542,2657,7542,2676xe" filled="true" fillcolor="#000000" stroked="false">
                <v:path arrowok="t"/>
                <v:fill type="solid"/>
              </v:shape>
            </v:group>
            <v:group style="position:absolute;left:7542;top:2676;width:10;height:20" coordorigin="7542,2676" coordsize="10,20">
              <v:shape style="position:absolute;left:7542;top:2676;width:10;height:20" coordorigin="7542,2676" coordsize="10,20" path="m7542,2696l7551,2696,7551,2676,7542,2676,7542,2696xe" filled="true" fillcolor="#000000" stroked="false">
                <v:path arrowok="t"/>
                <v:fill type="solid"/>
              </v:shape>
            </v:group>
            <v:group style="position:absolute;left:7542;top:2696;width:10;height:20" coordorigin="7542,2696" coordsize="10,20">
              <v:shape style="position:absolute;left:7542;top:2696;width:10;height:20" coordorigin="7542,2696" coordsize="10,20" path="m7542,2715l7551,2715,7551,2696,7542,2696,7542,2715xe" filled="true" fillcolor="#000000" stroked="false">
                <v:path arrowok="t"/>
                <v:fill type="solid"/>
              </v:shape>
            </v:group>
            <v:group style="position:absolute;left:7542;top:2715;width:10;height:20" coordorigin="7542,2715" coordsize="10,20">
              <v:shape style="position:absolute;left:7542;top:2715;width:10;height:20" coordorigin="7542,2715" coordsize="10,20" path="m7542,2734l7551,2734,7551,2715,7542,2715,7542,2734xe" filled="true" fillcolor="#000000" stroked="false">
                <v:path arrowok="t"/>
                <v:fill type="solid"/>
              </v:shape>
            </v:group>
            <v:group style="position:absolute;left:7542;top:2741;width:10;height:2" coordorigin="7542,2741" coordsize="10,2">
              <v:shape style="position:absolute;left:7542;top:2741;width:10;height:2" coordorigin="7542,2741" coordsize="10,0" path="m7542,2741l7551,2741e" filled="false" stroked="true" strokeweight=".71997pt" strokecolor="#000000">
                <v:path arrowok="t"/>
              </v:shape>
            </v:group>
            <v:group style="position:absolute;left:8859;top:2120;width:10;height:20" coordorigin="8859,2120" coordsize="10,20">
              <v:shape style="position:absolute;left:8859;top:2120;width:10;height:20" coordorigin="8859,2120" coordsize="10,20" path="m8859,2139l8869,2139,8869,2120,8859,2120,8859,2139xe" filled="true" fillcolor="#000000" stroked="false">
                <v:path arrowok="t"/>
                <v:fill type="solid"/>
              </v:shape>
            </v:group>
            <v:group style="position:absolute;left:8859;top:2139;width:10;height:20" coordorigin="8859,2139" coordsize="10,20">
              <v:shape style="position:absolute;left:8859;top:2139;width:10;height:20" coordorigin="8859,2139" coordsize="10,20" path="m8859,2158l8869,2158,8869,2139,8859,2139,8859,2158xe" filled="true" fillcolor="#000000" stroked="false">
                <v:path arrowok="t"/>
                <v:fill type="solid"/>
              </v:shape>
            </v:group>
            <v:group style="position:absolute;left:8859;top:2158;width:10;height:20" coordorigin="8859,2158" coordsize="10,20">
              <v:shape style="position:absolute;left:8859;top:2158;width:10;height:20" coordorigin="8859,2158" coordsize="10,20" path="m8859,2177l8869,2177,8869,2158,8859,2158,8859,2177xe" filled="true" fillcolor="#000000" stroked="false">
                <v:path arrowok="t"/>
                <v:fill type="solid"/>
              </v:shape>
            </v:group>
            <v:group style="position:absolute;left:8859;top:2177;width:10;height:20" coordorigin="8859,2177" coordsize="10,20">
              <v:shape style="position:absolute;left:8859;top:2177;width:10;height:20" coordorigin="8859,2177" coordsize="10,20" path="m8859,2196l8869,2196,8869,2177,8859,2177,8859,2196xe" filled="true" fillcolor="#000000" stroked="false">
                <v:path arrowok="t"/>
                <v:fill type="solid"/>
              </v:shape>
            </v:group>
            <v:group style="position:absolute;left:8859;top:2196;width:10;height:20" coordorigin="8859,2196" coordsize="10,20">
              <v:shape style="position:absolute;left:8859;top:2196;width:10;height:20" coordorigin="8859,2196" coordsize="10,20" path="m8859,2216l8869,2216,8869,2196,8859,2196,8859,2216xe" filled="true" fillcolor="#000000" stroked="false">
                <v:path arrowok="t"/>
                <v:fill type="solid"/>
              </v:shape>
            </v:group>
            <v:group style="position:absolute;left:8859;top:2216;width:10;height:20" coordorigin="8859,2216" coordsize="10,20">
              <v:shape style="position:absolute;left:8859;top:2216;width:10;height:20" coordorigin="8859,2216" coordsize="10,20" path="m8859,2235l8869,2235,8869,2216,8859,2216,8859,2235xe" filled="true" fillcolor="#000000" stroked="false">
                <v:path arrowok="t"/>
                <v:fill type="solid"/>
              </v:shape>
            </v:group>
            <v:group style="position:absolute;left:8859;top:2235;width:10;height:20" coordorigin="8859,2235" coordsize="10,20">
              <v:shape style="position:absolute;left:8859;top:2235;width:10;height:20" coordorigin="8859,2235" coordsize="10,20" path="m8859,2254l8869,2254,8869,2235,8859,2235,8859,2254xe" filled="true" fillcolor="#000000" stroked="false">
                <v:path arrowok="t"/>
                <v:fill type="solid"/>
              </v:shape>
            </v:group>
            <v:group style="position:absolute;left:8859;top:2254;width:10;height:20" coordorigin="8859,2254" coordsize="10,20">
              <v:shape style="position:absolute;left:8859;top:2254;width:10;height:20" coordorigin="8859,2254" coordsize="10,20" path="m8859,2273l8869,2273,8869,2254,8859,2254,8859,2273xe" filled="true" fillcolor="#000000" stroked="false">
                <v:path arrowok="t"/>
                <v:fill type="solid"/>
              </v:shape>
            </v:group>
            <v:group style="position:absolute;left:8859;top:2273;width:10;height:20" coordorigin="8859,2273" coordsize="10,20">
              <v:shape style="position:absolute;left:8859;top:2273;width:10;height:20" coordorigin="8859,2273" coordsize="10,20" path="m8859,2292l8869,2292,8869,2273,8859,2273,8859,2292xe" filled="true" fillcolor="#000000" stroked="false">
                <v:path arrowok="t"/>
                <v:fill type="solid"/>
              </v:shape>
            </v:group>
            <v:group style="position:absolute;left:8859;top:2292;width:10;height:20" coordorigin="8859,2292" coordsize="10,20">
              <v:shape style="position:absolute;left:8859;top:2292;width:10;height:20" coordorigin="8859,2292" coordsize="10,20" path="m8859,2312l8869,2312,8869,2292,8859,2292,8859,2312xe" filled="true" fillcolor="#000000" stroked="false">
                <v:path arrowok="t"/>
                <v:fill type="solid"/>
              </v:shape>
            </v:group>
            <v:group style="position:absolute;left:8859;top:2312;width:10;height:20" coordorigin="8859,2312" coordsize="10,20">
              <v:shape style="position:absolute;left:8859;top:2312;width:10;height:20" coordorigin="8859,2312" coordsize="10,20" path="m8859,2331l8869,2331,8869,2312,8859,2312,8859,2331xe" filled="true" fillcolor="#000000" stroked="false">
                <v:path arrowok="t"/>
                <v:fill type="solid"/>
              </v:shape>
            </v:group>
            <v:group style="position:absolute;left:8859;top:2331;width:10;height:20" coordorigin="8859,2331" coordsize="10,20">
              <v:shape style="position:absolute;left:8859;top:2331;width:10;height:20" coordorigin="8859,2331" coordsize="10,20" path="m8859,2350l8869,2350,8869,2331,8859,2331,8859,2350xe" filled="true" fillcolor="#000000" stroked="false">
                <v:path arrowok="t"/>
                <v:fill type="solid"/>
              </v:shape>
            </v:group>
            <v:group style="position:absolute;left:8859;top:2350;width:10;height:20" coordorigin="8859,2350" coordsize="10,20">
              <v:shape style="position:absolute;left:8859;top:2350;width:10;height:20" coordorigin="8859,2350" coordsize="10,20" path="m8859,2369l8869,2369,8869,2350,8859,2350,8859,2369xe" filled="true" fillcolor="#000000" stroked="false">
                <v:path arrowok="t"/>
                <v:fill type="solid"/>
              </v:shape>
            </v:group>
            <v:group style="position:absolute;left:8859;top:2369;width:10;height:20" coordorigin="8859,2369" coordsize="10,20">
              <v:shape style="position:absolute;left:8859;top:2369;width:10;height:20" coordorigin="8859,2369" coordsize="10,20" path="m8859,2388l8869,2388,8869,2369,8859,2369,8859,2388xe" filled="true" fillcolor="#000000" stroked="false">
                <v:path arrowok="t"/>
                <v:fill type="solid"/>
              </v:shape>
            </v:group>
            <v:group style="position:absolute;left:8859;top:2388;width:10;height:20" coordorigin="8859,2388" coordsize="10,20">
              <v:shape style="position:absolute;left:8859;top:2388;width:10;height:20" coordorigin="8859,2388" coordsize="10,20" path="m8859,2408l8869,2408,8869,2388,8859,2388,8859,2408xe" filled="true" fillcolor="#000000" stroked="false">
                <v:path arrowok="t"/>
                <v:fill type="solid"/>
              </v:shape>
            </v:group>
            <v:group style="position:absolute;left:8859;top:2408;width:10;height:20" coordorigin="8859,2408" coordsize="10,20">
              <v:shape style="position:absolute;left:8859;top:2408;width:10;height:20" coordorigin="8859,2408" coordsize="10,20" path="m8859,2427l8869,2427,8869,2408,8859,2408,8859,2427xe" filled="true" fillcolor="#000000" stroked="false">
                <v:path arrowok="t"/>
                <v:fill type="solid"/>
              </v:shape>
            </v:group>
            <v:group style="position:absolute;left:8859;top:2427;width:10;height:20" coordorigin="8859,2427" coordsize="10,20">
              <v:shape style="position:absolute;left:8859;top:2427;width:10;height:20" coordorigin="8859,2427" coordsize="10,20" path="m8859,2446l8869,2446,8869,2427,8859,2427,8859,2446xe" filled="true" fillcolor="#000000" stroked="false">
                <v:path arrowok="t"/>
                <v:fill type="solid"/>
              </v:shape>
            </v:group>
            <v:group style="position:absolute;left:8859;top:2446;width:10;height:20" coordorigin="8859,2446" coordsize="10,20">
              <v:shape style="position:absolute;left:8859;top:2446;width:10;height:20" coordorigin="8859,2446" coordsize="10,20" path="m8859,2465l8869,2465,8869,2446,8859,2446,8859,2465xe" filled="true" fillcolor="#000000" stroked="false">
                <v:path arrowok="t"/>
                <v:fill type="solid"/>
              </v:shape>
            </v:group>
            <v:group style="position:absolute;left:8859;top:2465;width:10;height:20" coordorigin="8859,2465" coordsize="10,20">
              <v:shape style="position:absolute;left:8859;top:2465;width:10;height:20" coordorigin="8859,2465" coordsize="10,20" path="m8859,2484l8869,2484,8869,2465,8859,2465,8859,2484xe" filled="true" fillcolor="#000000" stroked="false">
                <v:path arrowok="t"/>
                <v:fill type="solid"/>
              </v:shape>
            </v:group>
            <v:group style="position:absolute;left:8859;top:2484;width:10;height:20" coordorigin="8859,2484" coordsize="10,20">
              <v:shape style="position:absolute;left:8859;top:2484;width:10;height:20" coordorigin="8859,2484" coordsize="10,20" path="m8859,2504l8869,2504,8869,2484,8859,2484,8859,2504xe" filled="true" fillcolor="#000000" stroked="false">
                <v:path arrowok="t"/>
                <v:fill type="solid"/>
              </v:shape>
            </v:group>
            <v:group style="position:absolute;left:8859;top:2504;width:10;height:20" coordorigin="8859,2504" coordsize="10,20">
              <v:shape style="position:absolute;left:8859;top:2504;width:10;height:20" coordorigin="8859,2504" coordsize="10,20" path="m8859,2523l8869,2523,8869,2504,8859,2504,8859,2523xe" filled="true" fillcolor="#000000" stroked="false">
                <v:path arrowok="t"/>
                <v:fill type="solid"/>
              </v:shape>
            </v:group>
            <v:group style="position:absolute;left:8859;top:2523;width:10;height:20" coordorigin="8859,2523" coordsize="10,20">
              <v:shape style="position:absolute;left:8859;top:2523;width:10;height:20" coordorigin="8859,2523" coordsize="10,20" path="m8859,2542l8869,2542,8869,2523,8859,2523,8859,2542xe" filled="true" fillcolor="#000000" stroked="false">
                <v:path arrowok="t"/>
                <v:fill type="solid"/>
              </v:shape>
            </v:group>
            <v:group style="position:absolute;left:8859;top:2542;width:10;height:20" coordorigin="8859,2542" coordsize="10,20">
              <v:shape style="position:absolute;left:8859;top:2542;width:10;height:20" coordorigin="8859,2542" coordsize="10,20" path="m8859,2561l8869,2561,8869,2542,8859,2542,8859,2561xe" filled="true" fillcolor="#000000" stroked="false">
                <v:path arrowok="t"/>
                <v:fill type="solid"/>
              </v:shape>
            </v:group>
            <v:group style="position:absolute;left:8859;top:2561;width:10;height:20" coordorigin="8859,2561" coordsize="10,20">
              <v:shape style="position:absolute;left:8859;top:2561;width:10;height:20" coordorigin="8859,2561" coordsize="10,20" path="m8859,2580l8869,2580,8869,2561,8859,2561,8859,2580xe" filled="true" fillcolor="#000000" stroked="false">
                <v:path arrowok="t"/>
                <v:fill type="solid"/>
              </v:shape>
            </v:group>
            <v:group style="position:absolute;left:8859;top:2580;width:10;height:20" coordorigin="8859,2580" coordsize="10,20">
              <v:shape style="position:absolute;left:8859;top:2580;width:10;height:20" coordorigin="8859,2580" coordsize="10,20" path="m8859,2600l8869,2600,8869,2580,8859,2580,8859,2600xe" filled="true" fillcolor="#000000" stroked="false">
                <v:path arrowok="t"/>
                <v:fill type="solid"/>
              </v:shape>
            </v:group>
            <v:group style="position:absolute;left:8859;top:2600;width:10;height:20" coordorigin="8859,2600" coordsize="10,20">
              <v:shape style="position:absolute;left:8859;top:2600;width:10;height:20" coordorigin="8859,2600" coordsize="10,20" path="m8859,2619l8869,2619,8869,2600,8859,2600,8859,2619xe" filled="true" fillcolor="#000000" stroked="false">
                <v:path arrowok="t"/>
                <v:fill type="solid"/>
              </v:shape>
            </v:group>
            <v:group style="position:absolute;left:8859;top:2619;width:10;height:20" coordorigin="8859,2619" coordsize="10,20">
              <v:shape style="position:absolute;left:8859;top:2619;width:10;height:20" coordorigin="8859,2619" coordsize="10,20" path="m8859,2638l8869,2638,8869,2619,8859,2619,8859,2638xe" filled="true" fillcolor="#000000" stroked="false">
                <v:path arrowok="t"/>
                <v:fill type="solid"/>
              </v:shape>
            </v:group>
            <v:group style="position:absolute;left:8859;top:2638;width:10;height:20" coordorigin="8859,2638" coordsize="10,20">
              <v:shape style="position:absolute;left:8859;top:2638;width:10;height:20" coordorigin="8859,2638" coordsize="10,20" path="m8859,2657l8869,2657,8869,2638,8859,2638,8859,2657xe" filled="true" fillcolor="#000000" stroked="false">
                <v:path arrowok="t"/>
                <v:fill type="solid"/>
              </v:shape>
            </v:group>
            <v:group style="position:absolute;left:8859;top:2657;width:10;height:20" coordorigin="8859,2657" coordsize="10,20">
              <v:shape style="position:absolute;left:8859;top:2657;width:10;height:20" coordorigin="8859,2657" coordsize="10,20" path="m8859,2676l8869,2676,8869,2657,8859,2657,8859,2676xe" filled="true" fillcolor="#000000" stroked="false">
                <v:path arrowok="t"/>
                <v:fill type="solid"/>
              </v:shape>
            </v:group>
            <v:group style="position:absolute;left:8859;top:2676;width:10;height:20" coordorigin="8859,2676" coordsize="10,20">
              <v:shape style="position:absolute;left:8859;top:2676;width:10;height:20" coordorigin="8859,2676" coordsize="10,20" path="m8859,2696l8869,2696,8869,2676,8859,2676,8859,2696xe" filled="true" fillcolor="#000000" stroked="false">
                <v:path arrowok="t"/>
                <v:fill type="solid"/>
              </v:shape>
            </v:group>
            <v:group style="position:absolute;left:8859;top:2696;width:10;height:20" coordorigin="8859,2696" coordsize="10,20">
              <v:shape style="position:absolute;left:8859;top:2696;width:10;height:20" coordorigin="8859,2696" coordsize="10,20" path="m8859,2715l8869,2715,8869,2696,8859,2696,8859,2715xe" filled="true" fillcolor="#000000" stroked="false">
                <v:path arrowok="t"/>
                <v:fill type="solid"/>
              </v:shape>
            </v:group>
            <v:group style="position:absolute;left:8859;top:2715;width:10;height:20" coordorigin="8859,2715" coordsize="10,20">
              <v:shape style="position:absolute;left:8859;top:2715;width:10;height:20" coordorigin="8859,2715" coordsize="10,20" path="m8859,2734l8869,2734,8869,2715,8859,2715,8859,2734xe" filled="true" fillcolor="#000000" stroked="false">
                <v:path arrowok="t"/>
                <v:fill type="solid"/>
              </v:shape>
            </v:group>
            <v:group style="position:absolute;left:8859;top:2741;width:10;height:2" coordorigin="8859,2741" coordsize="10,2">
              <v:shape style="position:absolute;left:8859;top:2741;width:10;height:2" coordorigin="8859,2741" coordsize="10,0" path="m8859,2741l8869,2741e" filled="false" stroked="true" strokeweight=".71997pt" strokecolor="#000000">
                <v:path arrowok="t"/>
              </v:shape>
            </v:group>
            <v:group style="position:absolute;left:10065;top:2120;width:10;height:20" coordorigin="10065,2120" coordsize="10,20">
              <v:shape style="position:absolute;left:10065;top:2120;width:10;height:20" coordorigin="10065,2120" coordsize="10,20" path="m10065,2139l10074,2139,10074,2120,10065,2120,10065,2139xe" filled="true" fillcolor="#000000" stroked="false">
                <v:path arrowok="t"/>
                <v:fill type="solid"/>
              </v:shape>
            </v:group>
            <v:group style="position:absolute;left:10065;top:2139;width:10;height:20" coordorigin="10065,2139" coordsize="10,20">
              <v:shape style="position:absolute;left:10065;top:2139;width:10;height:20" coordorigin="10065,2139" coordsize="10,20" path="m10065,2158l10074,2158,10074,2139,10065,2139,10065,2158xe" filled="true" fillcolor="#000000" stroked="false">
                <v:path arrowok="t"/>
                <v:fill type="solid"/>
              </v:shape>
            </v:group>
            <v:group style="position:absolute;left:10065;top:2158;width:10;height:20" coordorigin="10065,2158" coordsize="10,20">
              <v:shape style="position:absolute;left:10065;top:2158;width:10;height:20" coordorigin="10065,2158" coordsize="10,20" path="m10065,2177l10074,2177,10074,2158,10065,2158,10065,2177xe" filled="true" fillcolor="#000000" stroked="false">
                <v:path arrowok="t"/>
                <v:fill type="solid"/>
              </v:shape>
            </v:group>
            <v:group style="position:absolute;left:10065;top:2177;width:10;height:20" coordorigin="10065,2177" coordsize="10,20">
              <v:shape style="position:absolute;left:10065;top:2177;width:10;height:20" coordorigin="10065,2177" coordsize="10,20" path="m10065,2196l10074,2196,10074,2177,10065,2177,10065,2196xe" filled="true" fillcolor="#000000" stroked="false">
                <v:path arrowok="t"/>
                <v:fill type="solid"/>
              </v:shape>
            </v:group>
            <v:group style="position:absolute;left:10065;top:2196;width:10;height:20" coordorigin="10065,2196" coordsize="10,20">
              <v:shape style="position:absolute;left:10065;top:2196;width:10;height:20" coordorigin="10065,2196" coordsize="10,20" path="m10065,2216l10074,2216,10074,2196,10065,2196,10065,2216xe" filled="true" fillcolor="#000000" stroked="false">
                <v:path arrowok="t"/>
                <v:fill type="solid"/>
              </v:shape>
            </v:group>
            <v:group style="position:absolute;left:10065;top:2216;width:10;height:20" coordorigin="10065,2216" coordsize="10,20">
              <v:shape style="position:absolute;left:10065;top:2216;width:10;height:20" coordorigin="10065,2216" coordsize="10,20" path="m10065,2235l10074,2235,10074,2216,10065,2216,10065,2235xe" filled="true" fillcolor="#000000" stroked="false">
                <v:path arrowok="t"/>
                <v:fill type="solid"/>
              </v:shape>
            </v:group>
            <v:group style="position:absolute;left:10065;top:2235;width:10;height:20" coordorigin="10065,2235" coordsize="10,20">
              <v:shape style="position:absolute;left:10065;top:2235;width:10;height:20" coordorigin="10065,2235" coordsize="10,20" path="m10065,2254l10074,2254,10074,2235,10065,2235,10065,2254xe" filled="true" fillcolor="#000000" stroked="false">
                <v:path arrowok="t"/>
                <v:fill type="solid"/>
              </v:shape>
            </v:group>
            <v:group style="position:absolute;left:10065;top:2254;width:10;height:20" coordorigin="10065,2254" coordsize="10,20">
              <v:shape style="position:absolute;left:10065;top:2254;width:10;height:20" coordorigin="10065,2254" coordsize="10,20" path="m10065,2273l10074,2273,10074,2254,10065,2254,10065,2273xe" filled="true" fillcolor="#000000" stroked="false">
                <v:path arrowok="t"/>
                <v:fill type="solid"/>
              </v:shape>
            </v:group>
            <v:group style="position:absolute;left:10065;top:2273;width:10;height:20" coordorigin="10065,2273" coordsize="10,20">
              <v:shape style="position:absolute;left:10065;top:2273;width:10;height:20" coordorigin="10065,2273" coordsize="10,20" path="m10065,2292l10074,2292,10074,2273,10065,2273,10065,2292xe" filled="true" fillcolor="#000000" stroked="false">
                <v:path arrowok="t"/>
                <v:fill type="solid"/>
              </v:shape>
            </v:group>
            <v:group style="position:absolute;left:10065;top:2292;width:10;height:20" coordorigin="10065,2292" coordsize="10,20">
              <v:shape style="position:absolute;left:10065;top:2292;width:10;height:20" coordorigin="10065,2292" coordsize="10,20" path="m10065,2312l10074,2312,10074,2292,10065,2292,10065,2312xe" filled="true" fillcolor="#000000" stroked="false">
                <v:path arrowok="t"/>
                <v:fill type="solid"/>
              </v:shape>
            </v:group>
            <v:group style="position:absolute;left:10065;top:2312;width:10;height:20" coordorigin="10065,2312" coordsize="10,20">
              <v:shape style="position:absolute;left:10065;top:2312;width:10;height:20" coordorigin="10065,2312" coordsize="10,20" path="m10065,2331l10074,2331,10074,2312,10065,2312,10065,2331xe" filled="true" fillcolor="#000000" stroked="false">
                <v:path arrowok="t"/>
                <v:fill type="solid"/>
              </v:shape>
            </v:group>
            <v:group style="position:absolute;left:10065;top:2331;width:10;height:20" coordorigin="10065,2331" coordsize="10,20">
              <v:shape style="position:absolute;left:10065;top:2331;width:10;height:20" coordorigin="10065,2331" coordsize="10,20" path="m10065,2350l10074,2350,10074,2331,10065,2331,10065,2350xe" filled="true" fillcolor="#000000" stroked="false">
                <v:path arrowok="t"/>
                <v:fill type="solid"/>
              </v:shape>
            </v:group>
            <v:group style="position:absolute;left:10065;top:2350;width:10;height:20" coordorigin="10065,2350" coordsize="10,20">
              <v:shape style="position:absolute;left:10065;top:2350;width:10;height:20" coordorigin="10065,2350" coordsize="10,20" path="m10065,2369l10074,2369,10074,2350,10065,2350,10065,2369xe" filled="true" fillcolor="#000000" stroked="false">
                <v:path arrowok="t"/>
                <v:fill type="solid"/>
              </v:shape>
            </v:group>
            <v:group style="position:absolute;left:10065;top:2369;width:10;height:20" coordorigin="10065,2369" coordsize="10,20">
              <v:shape style="position:absolute;left:10065;top:2369;width:10;height:20" coordorigin="10065,2369" coordsize="10,20" path="m10065,2388l10074,2388,10074,2369,10065,2369,10065,2388xe" filled="true" fillcolor="#000000" stroked="false">
                <v:path arrowok="t"/>
                <v:fill type="solid"/>
              </v:shape>
            </v:group>
            <v:group style="position:absolute;left:10065;top:2388;width:10;height:20" coordorigin="10065,2388" coordsize="10,20">
              <v:shape style="position:absolute;left:10065;top:2388;width:10;height:20" coordorigin="10065,2388" coordsize="10,20" path="m10065,2408l10074,2408,10074,2388,10065,2388,10065,2408xe" filled="true" fillcolor="#000000" stroked="false">
                <v:path arrowok="t"/>
                <v:fill type="solid"/>
              </v:shape>
            </v:group>
            <v:group style="position:absolute;left:10065;top:2408;width:10;height:20" coordorigin="10065,2408" coordsize="10,20">
              <v:shape style="position:absolute;left:10065;top:2408;width:10;height:20" coordorigin="10065,2408" coordsize="10,20" path="m10065,2427l10074,2427,10074,2408,10065,2408,10065,2427xe" filled="true" fillcolor="#000000" stroked="false">
                <v:path arrowok="t"/>
                <v:fill type="solid"/>
              </v:shape>
            </v:group>
            <v:group style="position:absolute;left:10065;top:2427;width:10;height:20" coordorigin="10065,2427" coordsize="10,20">
              <v:shape style="position:absolute;left:10065;top:2427;width:10;height:20" coordorigin="10065,2427" coordsize="10,20" path="m10065,2446l10074,2446,10074,2427,10065,2427,10065,2446xe" filled="true" fillcolor="#000000" stroked="false">
                <v:path arrowok="t"/>
                <v:fill type="solid"/>
              </v:shape>
            </v:group>
            <v:group style="position:absolute;left:10065;top:2446;width:10;height:20" coordorigin="10065,2446" coordsize="10,20">
              <v:shape style="position:absolute;left:10065;top:2446;width:10;height:20" coordorigin="10065,2446" coordsize="10,20" path="m10065,2465l10074,2465,10074,2446,10065,2446,10065,2465xe" filled="true" fillcolor="#000000" stroked="false">
                <v:path arrowok="t"/>
                <v:fill type="solid"/>
              </v:shape>
            </v:group>
            <v:group style="position:absolute;left:10065;top:2465;width:10;height:20" coordorigin="10065,2465" coordsize="10,20">
              <v:shape style="position:absolute;left:10065;top:2465;width:10;height:20" coordorigin="10065,2465" coordsize="10,20" path="m10065,2484l10074,2484,10074,2465,10065,2465,10065,2484xe" filled="true" fillcolor="#000000" stroked="false">
                <v:path arrowok="t"/>
                <v:fill type="solid"/>
              </v:shape>
            </v:group>
            <v:group style="position:absolute;left:10065;top:2484;width:10;height:20" coordorigin="10065,2484" coordsize="10,20">
              <v:shape style="position:absolute;left:10065;top:2484;width:10;height:20" coordorigin="10065,2484" coordsize="10,20" path="m10065,2504l10074,2504,10074,2484,10065,2484,10065,2504xe" filled="true" fillcolor="#000000" stroked="false">
                <v:path arrowok="t"/>
                <v:fill type="solid"/>
              </v:shape>
            </v:group>
            <v:group style="position:absolute;left:10065;top:2504;width:10;height:20" coordorigin="10065,2504" coordsize="10,20">
              <v:shape style="position:absolute;left:10065;top:2504;width:10;height:20" coordorigin="10065,2504" coordsize="10,20" path="m10065,2523l10074,2523,10074,2504,10065,2504,10065,2523xe" filled="true" fillcolor="#000000" stroked="false">
                <v:path arrowok="t"/>
                <v:fill type="solid"/>
              </v:shape>
            </v:group>
            <v:group style="position:absolute;left:10065;top:2523;width:10;height:20" coordorigin="10065,2523" coordsize="10,20">
              <v:shape style="position:absolute;left:10065;top:2523;width:10;height:20" coordorigin="10065,2523" coordsize="10,20" path="m10065,2542l10074,2542,10074,2523,10065,2523,10065,2542xe" filled="true" fillcolor="#000000" stroked="false">
                <v:path arrowok="t"/>
                <v:fill type="solid"/>
              </v:shape>
            </v:group>
            <v:group style="position:absolute;left:10065;top:2542;width:10;height:20" coordorigin="10065,2542" coordsize="10,20">
              <v:shape style="position:absolute;left:10065;top:2542;width:10;height:20" coordorigin="10065,2542" coordsize="10,20" path="m10065,2561l10074,2561,10074,2542,10065,2542,10065,2561xe" filled="true" fillcolor="#000000" stroked="false">
                <v:path arrowok="t"/>
                <v:fill type="solid"/>
              </v:shape>
            </v:group>
            <v:group style="position:absolute;left:10065;top:2561;width:10;height:20" coordorigin="10065,2561" coordsize="10,20">
              <v:shape style="position:absolute;left:10065;top:2561;width:10;height:20" coordorigin="10065,2561" coordsize="10,20" path="m10065,2580l10074,2580,10074,2561,10065,2561,10065,2580xe" filled="true" fillcolor="#000000" stroked="false">
                <v:path arrowok="t"/>
                <v:fill type="solid"/>
              </v:shape>
            </v:group>
            <v:group style="position:absolute;left:10065;top:2580;width:10;height:20" coordorigin="10065,2580" coordsize="10,20">
              <v:shape style="position:absolute;left:10065;top:2580;width:10;height:20" coordorigin="10065,2580" coordsize="10,20" path="m10065,2600l10074,2600,10074,2580,10065,2580,10065,2600xe" filled="true" fillcolor="#000000" stroked="false">
                <v:path arrowok="t"/>
                <v:fill type="solid"/>
              </v:shape>
            </v:group>
            <v:group style="position:absolute;left:10065;top:2600;width:10;height:20" coordorigin="10065,2600" coordsize="10,20">
              <v:shape style="position:absolute;left:10065;top:2600;width:10;height:20" coordorigin="10065,2600" coordsize="10,20" path="m10065,2619l10074,2619,10074,2600,10065,2600,10065,2619xe" filled="true" fillcolor="#000000" stroked="false">
                <v:path arrowok="t"/>
                <v:fill type="solid"/>
              </v:shape>
            </v:group>
            <v:group style="position:absolute;left:10065;top:2619;width:10;height:20" coordorigin="10065,2619" coordsize="10,20">
              <v:shape style="position:absolute;left:10065;top:2619;width:10;height:20" coordorigin="10065,2619" coordsize="10,20" path="m10065,2638l10074,2638,10074,2619,10065,2619,10065,2638xe" filled="true" fillcolor="#000000" stroked="false">
                <v:path arrowok="t"/>
                <v:fill type="solid"/>
              </v:shape>
            </v:group>
            <v:group style="position:absolute;left:10065;top:2638;width:10;height:20" coordorigin="10065,2638" coordsize="10,20">
              <v:shape style="position:absolute;left:10065;top:2638;width:10;height:20" coordorigin="10065,2638" coordsize="10,20" path="m10065,2657l10074,2657,10074,2638,10065,2638,10065,2657xe" filled="true" fillcolor="#000000" stroked="false">
                <v:path arrowok="t"/>
                <v:fill type="solid"/>
              </v:shape>
            </v:group>
            <v:group style="position:absolute;left:10065;top:2657;width:10;height:20" coordorigin="10065,2657" coordsize="10,20">
              <v:shape style="position:absolute;left:10065;top:2657;width:10;height:20" coordorigin="10065,2657" coordsize="10,20" path="m10065,2676l10074,2676,10074,2657,10065,2657,10065,2676xe" filled="true" fillcolor="#000000" stroked="false">
                <v:path arrowok="t"/>
                <v:fill type="solid"/>
              </v:shape>
            </v:group>
            <v:group style="position:absolute;left:10065;top:2676;width:10;height:20" coordorigin="10065,2676" coordsize="10,20">
              <v:shape style="position:absolute;left:10065;top:2676;width:10;height:20" coordorigin="10065,2676" coordsize="10,20" path="m10065,2696l10074,2696,10074,2676,10065,2676,10065,2696xe" filled="true" fillcolor="#000000" stroked="false">
                <v:path arrowok="t"/>
                <v:fill type="solid"/>
              </v:shape>
            </v:group>
            <v:group style="position:absolute;left:10065;top:2696;width:10;height:20" coordorigin="10065,2696" coordsize="10,20">
              <v:shape style="position:absolute;left:10065;top:2696;width:10;height:20" coordorigin="10065,2696" coordsize="10,20" path="m10065,2715l10074,2715,10074,2696,10065,2696,10065,2715xe" filled="true" fillcolor="#000000" stroked="false">
                <v:path arrowok="t"/>
                <v:fill type="solid"/>
              </v:shape>
            </v:group>
            <v:group style="position:absolute;left:10065;top:2715;width:10;height:20" coordorigin="10065,2715" coordsize="10,20">
              <v:shape style="position:absolute;left:10065;top:2715;width:10;height:20" coordorigin="10065,2715" coordsize="10,20" path="m10065,2734l10074,2734,10074,2715,10065,2715,10065,2734xe" filled="true" fillcolor="#000000" stroked="false">
                <v:path arrowok="t"/>
                <v:fill type="solid"/>
              </v:shape>
            </v:group>
            <v:group style="position:absolute;left:10065;top:2741;width:10;height:2" coordorigin="10065,2741" coordsize="10,2">
              <v:shape style="position:absolute;left:10065;top:2741;width:10;height:2" coordorigin="10065,2741" coordsize="10,0" path="m10065,2741l10074,2741e" filled="false" stroked="true" strokeweight=".71997pt" strokecolor="#000000">
                <v:path arrowok="t"/>
              </v:shape>
            </v:group>
            <v:group style="position:absolute;left:11037;top:2120;width:10;height:20" coordorigin="11037,2120" coordsize="10,20">
              <v:shape style="position:absolute;left:11037;top:2120;width:10;height:20" coordorigin="11037,2120" coordsize="10,20" path="m11037,2139l11046,2139,11046,2120,11037,2120,11037,2139xe" filled="true" fillcolor="#000000" stroked="false">
                <v:path arrowok="t"/>
                <v:fill type="solid"/>
              </v:shape>
            </v:group>
            <v:group style="position:absolute;left:11037;top:2139;width:10;height:20" coordorigin="11037,2139" coordsize="10,20">
              <v:shape style="position:absolute;left:11037;top:2139;width:10;height:20" coordorigin="11037,2139" coordsize="10,20" path="m11037,2158l11046,2158,11046,2139,11037,2139,11037,2158xe" filled="true" fillcolor="#000000" stroked="false">
                <v:path arrowok="t"/>
                <v:fill type="solid"/>
              </v:shape>
            </v:group>
            <v:group style="position:absolute;left:11037;top:2158;width:10;height:20" coordorigin="11037,2158" coordsize="10,20">
              <v:shape style="position:absolute;left:11037;top:2158;width:10;height:20" coordorigin="11037,2158" coordsize="10,20" path="m11037,2177l11046,2177,11046,2158,11037,2158,11037,2177xe" filled="true" fillcolor="#000000" stroked="false">
                <v:path arrowok="t"/>
                <v:fill type="solid"/>
              </v:shape>
            </v:group>
            <v:group style="position:absolute;left:11037;top:2177;width:10;height:20" coordorigin="11037,2177" coordsize="10,20">
              <v:shape style="position:absolute;left:11037;top:2177;width:10;height:20" coordorigin="11037,2177" coordsize="10,20" path="m11037,2196l11046,2196,11046,2177,11037,2177,11037,2196xe" filled="true" fillcolor="#000000" stroked="false">
                <v:path arrowok="t"/>
                <v:fill type="solid"/>
              </v:shape>
            </v:group>
            <v:group style="position:absolute;left:11037;top:2196;width:10;height:20" coordorigin="11037,2196" coordsize="10,20">
              <v:shape style="position:absolute;left:11037;top:2196;width:10;height:20" coordorigin="11037,2196" coordsize="10,20" path="m11037,2216l11046,2216,11046,2196,11037,2196,11037,2216xe" filled="true" fillcolor="#000000" stroked="false">
                <v:path arrowok="t"/>
                <v:fill type="solid"/>
              </v:shape>
            </v:group>
            <v:group style="position:absolute;left:11037;top:2216;width:10;height:20" coordorigin="11037,2216" coordsize="10,20">
              <v:shape style="position:absolute;left:11037;top:2216;width:10;height:20" coordorigin="11037,2216" coordsize="10,20" path="m11037,2235l11046,2235,11046,2216,11037,2216,11037,2235xe" filled="true" fillcolor="#000000" stroked="false">
                <v:path arrowok="t"/>
                <v:fill type="solid"/>
              </v:shape>
            </v:group>
            <v:group style="position:absolute;left:11037;top:2235;width:10;height:20" coordorigin="11037,2235" coordsize="10,20">
              <v:shape style="position:absolute;left:11037;top:2235;width:10;height:20" coordorigin="11037,2235" coordsize="10,20" path="m11037,2254l11046,2254,11046,2235,11037,2235,11037,2254xe" filled="true" fillcolor="#000000" stroked="false">
                <v:path arrowok="t"/>
                <v:fill type="solid"/>
              </v:shape>
            </v:group>
            <v:group style="position:absolute;left:11037;top:2254;width:10;height:20" coordorigin="11037,2254" coordsize="10,20">
              <v:shape style="position:absolute;left:11037;top:2254;width:10;height:20" coordorigin="11037,2254" coordsize="10,20" path="m11037,2273l11046,2273,11046,2254,11037,2254,11037,2273xe" filled="true" fillcolor="#000000" stroked="false">
                <v:path arrowok="t"/>
                <v:fill type="solid"/>
              </v:shape>
            </v:group>
            <v:group style="position:absolute;left:11037;top:2273;width:10;height:20" coordorigin="11037,2273" coordsize="10,20">
              <v:shape style="position:absolute;left:11037;top:2273;width:10;height:20" coordorigin="11037,2273" coordsize="10,20" path="m11037,2292l11046,2292,11046,2273,11037,2273,11037,2292xe" filled="true" fillcolor="#000000" stroked="false">
                <v:path arrowok="t"/>
                <v:fill type="solid"/>
              </v:shape>
            </v:group>
            <v:group style="position:absolute;left:11037;top:2292;width:10;height:20" coordorigin="11037,2292" coordsize="10,20">
              <v:shape style="position:absolute;left:11037;top:2292;width:10;height:20" coordorigin="11037,2292" coordsize="10,20" path="m11037,2312l11046,2312,11046,2292,11037,2292,11037,2312xe" filled="true" fillcolor="#000000" stroked="false">
                <v:path arrowok="t"/>
                <v:fill type="solid"/>
              </v:shape>
            </v:group>
            <v:group style="position:absolute;left:11037;top:2312;width:10;height:20" coordorigin="11037,2312" coordsize="10,20">
              <v:shape style="position:absolute;left:11037;top:2312;width:10;height:20" coordorigin="11037,2312" coordsize="10,20" path="m11037,2331l11046,2331,11046,2312,11037,2312,11037,2331xe" filled="true" fillcolor="#000000" stroked="false">
                <v:path arrowok="t"/>
                <v:fill type="solid"/>
              </v:shape>
            </v:group>
            <v:group style="position:absolute;left:11037;top:2331;width:10;height:20" coordorigin="11037,2331" coordsize="10,20">
              <v:shape style="position:absolute;left:11037;top:2331;width:10;height:20" coordorigin="11037,2331" coordsize="10,20" path="m11037,2350l11046,2350,11046,2331,11037,2331,11037,2350xe" filled="true" fillcolor="#000000" stroked="false">
                <v:path arrowok="t"/>
                <v:fill type="solid"/>
              </v:shape>
            </v:group>
            <v:group style="position:absolute;left:11037;top:2350;width:10;height:20" coordorigin="11037,2350" coordsize="10,20">
              <v:shape style="position:absolute;left:11037;top:2350;width:10;height:20" coordorigin="11037,2350" coordsize="10,20" path="m11037,2369l11046,2369,11046,2350,11037,2350,11037,2369xe" filled="true" fillcolor="#000000" stroked="false">
                <v:path arrowok="t"/>
                <v:fill type="solid"/>
              </v:shape>
            </v:group>
            <v:group style="position:absolute;left:11037;top:2369;width:10;height:20" coordorigin="11037,2369" coordsize="10,20">
              <v:shape style="position:absolute;left:11037;top:2369;width:10;height:20" coordorigin="11037,2369" coordsize="10,20" path="m11037,2388l11046,2388,11046,2369,11037,2369,11037,2388xe" filled="true" fillcolor="#000000" stroked="false">
                <v:path arrowok="t"/>
                <v:fill type="solid"/>
              </v:shape>
            </v:group>
            <v:group style="position:absolute;left:11037;top:2388;width:10;height:20" coordorigin="11037,2388" coordsize="10,20">
              <v:shape style="position:absolute;left:11037;top:2388;width:10;height:20" coordorigin="11037,2388" coordsize="10,20" path="m11037,2408l11046,2408,11046,2388,11037,2388,11037,2408xe" filled="true" fillcolor="#000000" stroked="false">
                <v:path arrowok="t"/>
                <v:fill type="solid"/>
              </v:shape>
            </v:group>
            <v:group style="position:absolute;left:11037;top:2408;width:10;height:20" coordorigin="11037,2408" coordsize="10,20">
              <v:shape style="position:absolute;left:11037;top:2408;width:10;height:20" coordorigin="11037,2408" coordsize="10,20" path="m11037,2427l11046,2427,11046,2408,11037,2408,11037,2427xe" filled="true" fillcolor="#000000" stroked="false">
                <v:path arrowok="t"/>
                <v:fill type="solid"/>
              </v:shape>
            </v:group>
            <v:group style="position:absolute;left:11037;top:2427;width:10;height:20" coordorigin="11037,2427" coordsize="10,20">
              <v:shape style="position:absolute;left:11037;top:2427;width:10;height:20" coordorigin="11037,2427" coordsize="10,20" path="m11037,2446l11046,2446,11046,2427,11037,2427,11037,2446xe" filled="true" fillcolor="#000000" stroked="false">
                <v:path arrowok="t"/>
                <v:fill type="solid"/>
              </v:shape>
            </v:group>
            <v:group style="position:absolute;left:11037;top:2446;width:10;height:20" coordorigin="11037,2446" coordsize="10,20">
              <v:shape style="position:absolute;left:11037;top:2446;width:10;height:20" coordorigin="11037,2446" coordsize="10,20" path="m11037,2465l11046,2465,11046,2446,11037,2446,11037,2465xe" filled="true" fillcolor="#000000" stroked="false">
                <v:path arrowok="t"/>
                <v:fill type="solid"/>
              </v:shape>
            </v:group>
            <v:group style="position:absolute;left:11037;top:2465;width:10;height:20" coordorigin="11037,2465" coordsize="10,20">
              <v:shape style="position:absolute;left:11037;top:2465;width:10;height:20" coordorigin="11037,2465" coordsize="10,20" path="m11037,2484l11046,2484,11046,2465,11037,2465,11037,2484xe" filled="true" fillcolor="#000000" stroked="false">
                <v:path arrowok="t"/>
                <v:fill type="solid"/>
              </v:shape>
            </v:group>
            <v:group style="position:absolute;left:11037;top:2484;width:10;height:20" coordorigin="11037,2484" coordsize="10,20">
              <v:shape style="position:absolute;left:11037;top:2484;width:10;height:20" coordorigin="11037,2484" coordsize="10,20" path="m11037,2504l11046,2504,11046,2484,11037,2484,11037,2504xe" filled="true" fillcolor="#000000" stroked="false">
                <v:path arrowok="t"/>
                <v:fill type="solid"/>
              </v:shape>
            </v:group>
            <v:group style="position:absolute;left:11037;top:2504;width:10;height:20" coordorigin="11037,2504" coordsize="10,20">
              <v:shape style="position:absolute;left:11037;top:2504;width:10;height:20" coordorigin="11037,2504" coordsize="10,20" path="m11037,2523l11046,2523,11046,2504,11037,2504,11037,2523xe" filled="true" fillcolor="#000000" stroked="false">
                <v:path arrowok="t"/>
                <v:fill type="solid"/>
              </v:shape>
            </v:group>
            <v:group style="position:absolute;left:11037;top:2523;width:10;height:20" coordorigin="11037,2523" coordsize="10,20">
              <v:shape style="position:absolute;left:11037;top:2523;width:10;height:20" coordorigin="11037,2523" coordsize="10,20" path="m11037,2542l11046,2542,11046,2523,11037,2523,11037,2542xe" filled="true" fillcolor="#000000" stroked="false">
                <v:path arrowok="t"/>
                <v:fill type="solid"/>
              </v:shape>
            </v:group>
            <v:group style="position:absolute;left:11037;top:2542;width:10;height:20" coordorigin="11037,2542" coordsize="10,20">
              <v:shape style="position:absolute;left:11037;top:2542;width:10;height:20" coordorigin="11037,2542" coordsize="10,20" path="m11037,2561l11046,2561,11046,2542,11037,2542,11037,2561xe" filled="true" fillcolor="#000000" stroked="false">
                <v:path arrowok="t"/>
                <v:fill type="solid"/>
              </v:shape>
            </v:group>
            <v:group style="position:absolute;left:11037;top:2561;width:10;height:20" coordorigin="11037,2561" coordsize="10,20">
              <v:shape style="position:absolute;left:11037;top:2561;width:10;height:20" coordorigin="11037,2561" coordsize="10,20" path="m11037,2580l11046,2580,11046,2561,11037,2561,11037,2580xe" filled="true" fillcolor="#000000" stroked="false">
                <v:path arrowok="t"/>
                <v:fill type="solid"/>
              </v:shape>
            </v:group>
            <v:group style="position:absolute;left:11037;top:2580;width:10;height:20" coordorigin="11037,2580" coordsize="10,20">
              <v:shape style="position:absolute;left:11037;top:2580;width:10;height:20" coordorigin="11037,2580" coordsize="10,20" path="m11037,2600l11046,2600,11046,2580,11037,2580,11037,2600xe" filled="true" fillcolor="#000000" stroked="false">
                <v:path arrowok="t"/>
                <v:fill type="solid"/>
              </v:shape>
            </v:group>
            <v:group style="position:absolute;left:11037;top:2600;width:10;height:20" coordorigin="11037,2600" coordsize="10,20">
              <v:shape style="position:absolute;left:11037;top:2600;width:10;height:20" coordorigin="11037,2600" coordsize="10,20" path="m11037,2619l11046,2619,11046,2600,11037,2600,11037,2619xe" filled="true" fillcolor="#000000" stroked="false">
                <v:path arrowok="t"/>
                <v:fill type="solid"/>
              </v:shape>
            </v:group>
            <v:group style="position:absolute;left:11037;top:2619;width:10;height:20" coordorigin="11037,2619" coordsize="10,20">
              <v:shape style="position:absolute;left:11037;top:2619;width:10;height:20" coordorigin="11037,2619" coordsize="10,20" path="m11037,2638l11046,2638,11046,2619,11037,2619,11037,2638xe" filled="true" fillcolor="#000000" stroked="false">
                <v:path arrowok="t"/>
                <v:fill type="solid"/>
              </v:shape>
            </v:group>
            <v:group style="position:absolute;left:11037;top:2638;width:10;height:20" coordorigin="11037,2638" coordsize="10,20">
              <v:shape style="position:absolute;left:11037;top:2638;width:10;height:20" coordorigin="11037,2638" coordsize="10,20" path="m11037,2657l11046,2657,11046,2638,11037,2638,11037,2657xe" filled="true" fillcolor="#000000" stroked="false">
                <v:path arrowok="t"/>
                <v:fill type="solid"/>
              </v:shape>
            </v:group>
            <v:group style="position:absolute;left:11037;top:2657;width:10;height:20" coordorigin="11037,2657" coordsize="10,20">
              <v:shape style="position:absolute;left:11037;top:2657;width:10;height:20" coordorigin="11037,2657" coordsize="10,20" path="m11037,2676l11046,2676,11046,2657,11037,2657,11037,2676xe" filled="true" fillcolor="#000000" stroked="false">
                <v:path arrowok="t"/>
                <v:fill type="solid"/>
              </v:shape>
            </v:group>
            <v:group style="position:absolute;left:11037;top:2676;width:10;height:20" coordorigin="11037,2676" coordsize="10,20">
              <v:shape style="position:absolute;left:11037;top:2676;width:10;height:20" coordorigin="11037,2676" coordsize="10,20" path="m11037,2696l11046,2696,11046,2676,11037,2676,11037,2696xe" filled="true" fillcolor="#000000" stroked="false">
                <v:path arrowok="t"/>
                <v:fill type="solid"/>
              </v:shape>
            </v:group>
            <v:group style="position:absolute;left:11037;top:2696;width:10;height:20" coordorigin="11037,2696" coordsize="10,20">
              <v:shape style="position:absolute;left:11037;top:2696;width:10;height:20" coordorigin="11037,2696" coordsize="10,20" path="m11037,2715l11046,2715,11046,2696,11037,2696,11037,2715xe" filled="true" fillcolor="#000000" stroked="false">
                <v:path arrowok="t"/>
                <v:fill type="solid"/>
              </v:shape>
            </v:group>
            <v:group style="position:absolute;left:11037;top:2715;width:10;height:20" coordorigin="11037,2715" coordsize="10,20">
              <v:shape style="position:absolute;left:11037;top:2715;width:10;height:20" coordorigin="11037,2715" coordsize="10,20" path="m11037,2734l11046,2734,11046,2715,11037,2715,11037,2734xe" filled="true" fillcolor="#000000" stroked="false">
                <v:path arrowok="t"/>
                <v:fill type="solid"/>
              </v:shape>
            </v:group>
            <v:group style="position:absolute;left:11037;top:2741;width:10;height:2" coordorigin="11037,2741" coordsize="10,2">
              <v:shape style="position:absolute;left:11037;top:2741;width:10;height:2" coordorigin="11037,2741" coordsize="10,0" path="m11037,2741l11046,2741e" filled="false" stroked="true" strokeweight=".71997pt" strokecolor="#000000">
                <v:path arrowok="t"/>
              </v:shape>
            </v:group>
            <v:group style="position:absolute;left:12318;top:2120;width:10;height:20" coordorigin="12318,2120" coordsize="10,20">
              <v:shape style="position:absolute;left:12318;top:2120;width:10;height:20" coordorigin="12318,2120" coordsize="10,20" path="m12318,2139l12328,2139,12328,2120,12318,2120,12318,2139xe" filled="true" fillcolor="#000000" stroked="false">
                <v:path arrowok="t"/>
                <v:fill type="solid"/>
              </v:shape>
            </v:group>
            <v:group style="position:absolute;left:12318;top:2139;width:10;height:20" coordorigin="12318,2139" coordsize="10,20">
              <v:shape style="position:absolute;left:12318;top:2139;width:10;height:20" coordorigin="12318,2139" coordsize="10,20" path="m12318,2158l12328,2158,12328,2139,12318,2139,12318,2158xe" filled="true" fillcolor="#000000" stroked="false">
                <v:path arrowok="t"/>
                <v:fill type="solid"/>
              </v:shape>
            </v:group>
            <v:group style="position:absolute;left:12318;top:2158;width:10;height:20" coordorigin="12318,2158" coordsize="10,20">
              <v:shape style="position:absolute;left:12318;top:2158;width:10;height:20" coordorigin="12318,2158" coordsize="10,20" path="m12318,2177l12328,2177,12328,2158,12318,2158,12318,2177xe" filled="true" fillcolor="#000000" stroked="false">
                <v:path arrowok="t"/>
                <v:fill type="solid"/>
              </v:shape>
            </v:group>
            <v:group style="position:absolute;left:12318;top:2177;width:10;height:20" coordorigin="12318,2177" coordsize="10,20">
              <v:shape style="position:absolute;left:12318;top:2177;width:10;height:20" coordorigin="12318,2177" coordsize="10,20" path="m12318,2196l12328,2196,12328,2177,12318,2177,12318,2196xe" filled="true" fillcolor="#000000" stroked="false">
                <v:path arrowok="t"/>
                <v:fill type="solid"/>
              </v:shape>
            </v:group>
            <v:group style="position:absolute;left:12318;top:2196;width:10;height:20" coordorigin="12318,2196" coordsize="10,20">
              <v:shape style="position:absolute;left:12318;top:2196;width:10;height:20" coordorigin="12318,2196" coordsize="10,20" path="m12318,2216l12328,2216,12328,2196,12318,2196,12318,2216xe" filled="true" fillcolor="#000000" stroked="false">
                <v:path arrowok="t"/>
                <v:fill type="solid"/>
              </v:shape>
            </v:group>
            <v:group style="position:absolute;left:12318;top:2216;width:10;height:20" coordorigin="12318,2216" coordsize="10,20">
              <v:shape style="position:absolute;left:12318;top:2216;width:10;height:20" coordorigin="12318,2216" coordsize="10,20" path="m12318,2235l12328,2235,12328,2216,12318,2216,12318,2235xe" filled="true" fillcolor="#000000" stroked="false">
                <v:path arrowok="t"/>
                <v:fill type="solid"/>
              </v:shape>
            </v:group>
            <v:group style="position:absolute;left:12318;top:2235;width:10;height:20" coordorigin="12318,2235" coordsize="10,20">
              <v:shape style="position:absolute;left:12318;top:2235;width:10;height:20" coordorigin="12318,2235" coordsize="10,20" path="m12318,2254l12328,2254,12328,2235,12318,2235,12318,2254xe" filled="true" fillcolor="#000000" stroked="false">
                <v:path arrowok="t"/>
                <v:fill type="solid"/>
              </v:shape>
            </v:group>
            <v:group style="position:absolute;left:12318;top:2254;width:10;height:20" coordorigin="12318,2254" coordsize="10,20">
              <v:shape style="position:absolute;left:12318;top:2254;width:10;height:20" coordorigin="12318,2254" coordsize="10,20" path="m12318,2273l12328,2273,12328,2254,12318,2254,12318,2273xe" filled="true" fillcolor="#000000" stroked="false">
                <v:path arrowok="t"/>
                <v:fill type="solid"/>
              </v:shape>
            </v:group>
            <v:group style="position:absolute;left:12318;top:2273;width:10;height:20" coordorigin="12318,2273" coordsize="10,20">
              <v:shape style="position:absolute;left:12318;top:2273;width:10;height:20" coordorigin="12318,2273" coordsize="10,20" path="m12318,2292l12328,2292,12328,2273,12318,2273,12318,2292xe" filled="true" fillcolor="#000000" stroked="false">
                <v:path arrowok="t"/>
                <v:fill type="solid"/>
              </v:shape>
            </v:group>
            <v:group style="position:absolute;left:12318;top:2292;width:10;height:20" coordorigin="12318,2292" coordsize="10,20">
              <v:shape style="position:absolute;left:12318;top:2292;width:10;height:20" coordorigin="12318,2292" coordsize="10,20" path="m12318,2312l12328,2312,12328,2292,12318,2292,12318,2312xe" filled="true" fillcolor="#000000" stroked="false">
                <v:path arrowok="t"/>
                <v:fill type="solid"/>
              </v:shape>
            </v:group>
            <v:group style="position:absolute;left:12318;top:2312;width:10;height:20" coordorigin="12318,2312" coordsize="10,20">
              <v:shape style="position:absolute;left:12318;top:2312;width:10;height:20" coordorigin="12318,2312" coordsize="10,20" path="m12318,2331l12328,2331,12328,2312,12318,2312,12318,2331xe" filled="true" fillcolor="#000000" stroked="false">
                <v:path arrowok="t"/>
                <v:fill type="solid"/>
              </v:shape>
            </v:group>
            <v:group style="position:absolute;left:12318;top:2331;width:10;height:20" coordorigin="12318,2331" coordsize="10,20">
              <v:shape style="position:absolute;left:12318;top:2331;width:10;height:20" coordorigin="12318,2331" coordsize="10,20" path="m12318,2350l12328,2350,12328,2331,12318,2331,12318,2350xe" filled="true" fillcolor="#000000" stroked="false">
                <v:path arrowok="t"/>
                <v:fill type="solid"/>
              </v:shape>
            </v:group>
            <v:group style="position:absolute;left:12318;top:2350;width:10;height:20" coordorigin="12318,2350" coordsize="10,20">
              <v:shape style="position:absolute;left:12318;top:2350;width:10;height:20" coordorigin="12318,2350" coordsize="10,20" path="m12318,2369l12328,2369,12328,2350,12318,2350,12318,2369xe" filled="true" fillcolor="#000000" stroked="false">
                <v:path arrowok="t"/>
                <v:fill type="solid"/>
              </v:shape>
            </v:group>
            <v:group style="position:absolute;left:12318;top:2369;width:10;height:20" coordorigin="12318,2369" coordsize="10,20">
              <v:shape style="position:absolute;left:12318;top:2369;width:10;height:20" coordorigin="12318,2369" coordsize="10,20" path="m12318,2388l12328,2388,12328,2369,12318,2369,12318,2388xe" filled="true" fillcolor="#000000" stroked="false">
                <v:path arrowok="t"/>
                <v:fill type="solid"/>
              </v:shape>
            </v:group>
            <v:group style="position:absolute;left:12318;top:2388;width:10;height:20" coordorigin="12318,2388" coordsize="10,20">
              <v:shape style="position:absolute;left:12318;top:2388;width:10;height:20" coordorigin="12318,2388" coordsize="10,20" path="m12318,2408l12328,2408,12328,2388,12318,2388,12318,2408xe" filled="true" fillcolor="#000000" stroked="false">
                <v:path arrowok="t"/>
                <v:fill type="solid"/>
              </v:shape>
            </v:group>
            <v:group style="position:absolute;left:12318;top:2408;width:10;height:20" coordorigin="12318,2408" coordsize="10,20">
              <v:shape style="position:absolute;left:12318;top:2408;width:10;height:20" coordorigin="12318,2408" coordsize="10,20" path="m12318,2427l12328,2427,12328,2408,12318,2408,12318,2427xe" filled="true" fillcolor="#000000" stroked="false">
                <v:path arrowok="t"/>
                <v:fill type="solid"/>
              </v:shape>
            </v:group>
            <v:group style="position:absolute;left:12318;top:2427;width:10;height:20" coordorigin="12318,2427" coordsize="10,20">
              <v:shape style="position:absolute;left:12318;top:2427;width:10;height:20" coordorigin="12318,2427" coordsize="10,20" path="m12318,2446l12328,2446,12328,2427,12318,2427,12318,2446xe" filled="true" fillcolor="#000000" stroked="false">
                <v:path arrowok="t"/>
                <v:fill type="solid"/>
              </v:shape>
            </v:group>
            <v:group style="position:absolute;left:12318;top:2446;width:10;height:20" coordorigin="12318,2446" coordsize="10,20">
              <v:shape style="position:absolute;left:12318;top:2446;width:10;height:20" coordorigin="12318,2446" coordsize="10,20" path="m12318,2465l12328,2465,12328,2446,12318,2446,12318,2465xe" filled="true" fillcolor="#000000" stroked="false">
                <v:path arrowok="t"/>
                <v:fill type="solid"/>
              </v:shape>
            </v:group>
            <v:group style="position:absolute;left:12318;top:2465;width:10;height:20" coordorigin="12318,2465" coordsize="10,20">
              <v:shape style="position:absolute;left:12318;top:2465;width:10;height:20" coordorigin="12318,2465" coordsize="10,20" path="m12318,2484l12328,2484,12328,2465,12318,2465,12318,2484xe" filled="true" fillcolor="#000000" stroked="false">
                <v:path arrowok="t"/>
                <v:fill type="solid"/>
              </v:shape>
            </v:group>
            <v:group style="position:absolute;left:12318;top:2484;width:10;height:20" coordorigin="12318,2484" coordsize="10,20">
              <v:shape style="position:absolute;left:12318;top:2484;width:10;height:20" coordorigin="12318,2484" coordsize="10,20" path="m12318,2504l12328,2504,12328,2484,12318,2484,12318,2504xe" filled="true" fillcolor="#000000" stroked="false">
                <v:path arrowok="t"/>
                <v:fill type="solid"/>
              </v:shape>
            </v:group>
            <v:group style="position:absolute;left:12318;top:2504;width:10;height:20" coordorigin="12318,2504" coordsize="10,20">
              <v:shape style="position:absolute;left:12318;top:2504;width:10;height:20" coordorigin="12318,2504" coordsize="10,20" path="m12318,2523l12328,2523,12328,2504,12318,2504,12318,2523xe" filled="true" fillcolor="#000000" stroked="false">
                <v:path arrowok="t"/>
                <v:fill type="solid"/>
              </v:shape>
            </v:group>
            <v:group style="position:absolute;left:12318;top:2523;width:10;height:20" coordorigin="12318,2523" coordsize="10,20">
              <v:shape style="position:absolute;left:12318;top:2523;width:10;height:20" coordorigin="12318,2523" coordsize="10,20" path="m12318,2542l12328,2542,12328,2523,12318,2523,12318,2542xe" filled="true" fillcolor="#000000" stroked="false">
                <v:path arrowok="t"/>
                <v:fill type="solid"/>
              </v:shape>
            </v:group>
            <v:group style="position:absolute;left:12318;top:2542;width:10;height:20" coordorigin="12318,2542" coordsize="10,20">
              <v:shape style="position:absolute;left:12318;top:2542;width:10;height:20" coordorigin="12318,2542" coordsize="10,20" path="m12318,2561l12328,2561,12328,2542,12318,2542,12318,2561xe" filled="true" fillcolor="#000000" stroked="false">
                <v:path arrowok="t"/>
                <v:fill type="solid"/>
              </v:shape>
            </v:group>
            <v:group style="position:absolute;left:12318;top:2561;width:10;height:20" coordorigin="12318,2561" coordsize="10,20">
              <v:shape style="position:absolute;left:12318;top:2561;width:10;height:20" coordorigin="12318,2561" coordsize="10,20" path="m12318,2580l12328,2580,12328,2561,12318,2561,12318,2580xe" filled="true" fillcolor="#000000" stroked="false">
                <v:path arrowok="t"/>
                <v:fill type="solid"/>
              </v:shape>
            </v:group>
            <v:group style="position:absolute;left:12318;top:2580;width:10;height:20" coordorigin="12318,2580" coordsize="10,20">
              <v:shape style="position:absolute;left:12318;top:2580;width:10;height:20" coordorigin="12318,2580" coordsize="10,20" path="m12318,2600l12328,2600,12328,2580,12318,2580,12318,2600xe" filled="true" fillcolor="#000000" stroked="false">
                <v:path arrowok="t"/>
                <v:fill type="solid"/>
              </v:shape>
            </v:group>
            <v:group style="position:absolute;left:12318;top:2600;width:10;height:20" coordorigin="12318,2600" coordsize="10,20">
              <v:shape style="position:absolute;left:12318;top:2600;width:10;height:20" coordorigin="12318,2600" coordsize="10,20" path="m12318,2619l12328,2619,12328,2600,12318,2600,12318,2619xe" filled="true" fillcolor="#000000" stroked="false">
                <v:path arrowok="t"/>
                <v:fill type="solid"/>
              </v:shape>
            </v:group>
            <v:group style="position:absolute;left:12318;top:2619;width:10;height:20" coordorigin="12318,2619" coordsize="10,20">
              <v:shape style="position:absolute;left:12318;top:2619;width:10;height:20" coordorigin="12318,2619" coordsize="10,20" path="m12318,2638l12328,2638,12328,2619,12318,2619,12318,2638xe" filled="true" fillcolor="#000000" stroked="false">
                <v:path arrowok="t"/>
                <v:fill type="solid"/>
              </v:shape>
            </v:group>
            <v:group style="position:absolute;left:12318;top:2638;width:10;height:20" coordorigin="12318,2638" coordsize="10,20">
              <v:shape style="position:absolute;left:12318;top:2638;width:10;height:20" coordorigin="12318,2638" coordsize="10,20" path="m12318,2657l12328,2657,12328,2638,12318,2638,12318,2657xe" filled="true" fillcolor="#000000" stroked="false">
                <v:path arrowok="t"/>
                <v:fill type="solid"/>
              </v:shape>
            </v:group>
            <v:group style="position:absolute;left:12318;top:2657;width:10;height:20" coordorigin="12318,2657" coordsize="10,20">
              <v:shape style="position:absolute;left:12318;top:2657;width:10;height:20" coordorigin="12318,2657" coordsize="10,20" path="m12318,2676l12328,2676,12328,2657,12318,2657,12318,2676xe" filled="true" fillcolor="#000000" stroked="false">
                <v:path arrowok="t"/>
                <v:fill type="solid"/>
              </v:shape>
            </v:group>
            <v:group style="position:absolute;left:12318;top:2676;width:10;height:20" coordorigin="12318,2676" coordsize="10,20">
              <v:shape style="position:absolute;left:12318;top:2676;width:10;height:20" coordorigin="12318,2676" coordsize="10,20" path="m12318,2696l12328,2696,12328,2676,12318,2676,12318,2696xe" filled="true" fillcolor="#000000" stroked="false">
                <v:path arrowok="t"/>
                <v:fill type="solid"/>
              </v:shape>
            </v:group>
            <v:group style="position:absolute;left:12318;top:2696;width:10;height:20" coordorigin="12318,2696" coordsize="10,20">
              <v:shape style="position:absolute;left:12318;top:2696;width:10;height:20" coordorigin="12318,2696" coordsize="10,20" path="m12318,2715l12328,2715,12328,2696,12318,2696,12318,2715xe" filled="true" fillcolor="#000000" stroked="false">
                <v:path arrowok="t"/>
                <v:fill type="solid"/>
              </v:shape>
            </v:group>
            <v:group style="position:absolute;left:12318;top:2715;width:10;height:20" coordorigin="12318,2715" coordsize="10,20">
              <v:shape style="position:absolute;left:12318;top:2715;width:10;height:20" coordorigin="12318,2715" coordsize="10,20" path="m12318,2734l12328,2734,12328,2715,12318,2715,12318,2734xe" filled="true" fillcolor="#000000" stroked="false">
                <v:path arrowok="t"/>
                <v:fill type="solid"/>
              </v:shape>
            </v:group>
            <v:group style="position:absolute;left:12318;top:2741;width:10;height:2" coordorigin="12318,2741" coordsize="10,2">
              <v:shape style="position:absolute;left:12318;top:2741;width:10;height:2" coordorigin="12318,2741" coordsize="10,0" path="m12318,2741l12328,2741e" filled="false" stroked="true" strokeweight=".71997pt" strokecolor="#000000">
                <v:path arrowok="t"/>
              </v:shape>
            </v:group>
            <v:group style="position:absolute;left:13344;top:2120;width:10;height:20" coordorigin="13344,2120" coordsize="10,20">
              <v:shape style="position:absolute;left:13344;top:2120;width:10;height:20" coordorigin="13344,2120" coordsize="10,20" path="m13344,2139l13353,2139,13353,2120,13344,2120,13344,2139xe" filled="true" fillcolor="#000000" stroked="false">
                <v:path arrowok="t"/>
                <v:fill type="solid"/>
              </v:shape>
            </v:group>
            <v:group style="position:absolute;left:13344;top:2139;width:10;height:20" coordorigin="13344,2139" coordsize="10,20">
              <v:shape style="position:absolute;left:13344;top:2139;width:10;height:20" coordorigin="13344,2139" coordsize="10,20" path="m13344,2158l13353,2158,13353,2139,13344,2139,13344,2158xe" filled="true" fillcolor="#000000" stroked="false">
                <v:path arrowok="t"/>
                <v:fill type="solid"/>
              </v:shape>
            </v:group>
            <v:group style="position:absolute;left:13344;top:2158;width:10;height:20" coordorigin="13344,2158" coordsize="10,20">
              <v:shape style="position:absolute;left:13344;top:2158;width:10;height:20" coordorigin="13344,2158" coordsize="10,20" path="m13344,2177l13353,2177,13353,2158,13344,2158,13344,2177xe" filled="true" fillcolor="#000000" stroked="false">
                <v:path arrowok="t"/>
                <v:fill type="solid"/>
              </v:shape>
            </v:group>
            <v:group style="position:absolute;left:13344;top:2177;width:10;height:20" coordorigin="13344,2177" coordsize="10,20">
              <v:shape style="position:absolute;left:13344;top:2177;width:10;height:20" coordorigin="13344,2177" coordsize="10,20" path="m13344,2196l13353,2196,13353,2177,13344,2177,13344,2196xe" filled="true" fillcolor="#000000" stroked="false">
                <v:path arrowok="t"/>
                <v:fill type="solid"/>
              </v:shape>
            </v:group>
            <v:group style="position:absolute;left:13344;top:2196;width:10;height:20" coordorigin="13344,2196" coordsize="10,20">
              <v:shape style="position:absolute;left:13344;top:2196;width:10;height:20" coordorigin="13344,2196" coordsize="10,20" path="m13344,2216l13353,2216,13353,2196,13344,2196,13344,2216xe" filled="true" fillcolor="#000000" stroked="false">
                <v:path arrowok="t"/>
                <v:fill type="solid"/>
              </v:shape>
            </v:group>
            <v:group style="position:absolute;left:13344;top:2216;width:10;height:20" coordorigin="13344,2216" coordsize="10,20">
              <v:shape style="position:absolute;left:13344;top:2216;width:10;height:20" coordorigin="13344,2216" coordsize="10,20" path="m13344,2235l13353,2235,13353,2216,13344,2216,13344,2235xe" filled="true" fillcolor="#000000" stroked="false">
                <v:path arrowok="t"/>
                <v:fill type="solid"/>
              </v:shape>
            </v:group>
            <v:group style="position:absolute;left:13344;top:2235;width:10;height:20" coordorigin="13344,2235" coordsize="10,20">
              <v:shape style="position:absolute;left:13344;top:2235;width:10;height:20" coordorigin="13344,2235" coordsize="10,20" path="m13344,2254l13353,2254,13353,2235,13344,2235,13344,2254xe" filled="true" fillcolor="#000000" stroked="false">
                <v:path arrowok="t"/>
                <v:fill type="solid"/>
              </v:shape>
            </v:group>
            <v:group style="position:absolute;left:13344;top:2254;width:10;height:20" coordorigin="13344,2254" coordsize="10,20">
              <v:shape style="position:absolute;left:13344;top:2254;width:10;height:20" coordorigin="13344,2254" coordsize="10,20" path="m13344,2273l13353,2273,13353,2254,13344,2254,13344,2273xe" filled="true" fillcolor="#000000" stroked="false">
                <v:path arrowok="t"/>
                <v:fill type="solid"/>
              </v:shape>
            </v:group>
            <v:group style="position:absolute;left:13344;top:2273;width:10;height:20" coordorigin="13344,2273" coordsize="10,20">
              <v:shape style="position:absolute;left:13344;top:2273;width:10;height:20" coordorigin="13344,2273" coordsize="10,20" path="m13344,2292l13353,2292,13353,2273,13344,2273,13344,2292xe" filled="true" fillcolor="#000000" stroked="false">
                <v:path arrowok="t"/>
                <v:fill type="solid"/>
              </v:shape>
            </v:group>
            <v:group style="position:absolute;left:13344;top:2292;width:10;height:20" coordorigin="13344,2292" coordsize="10,20">
              <v:shape style="position:absolute;left:13344;top:2292;width:10;height:20" coordorigin="13344,2292" coordsize="10,20" path="m13344,2312l13353,2312,13353,2292,13344,2292,13344,2312xe" filled="true" fillcolor="#000000" stroked="false">
                <v:path arrowok="t"/>
                <v:fill type="solid"/>
              </v:shape>
            </v:group>
            <v:group style="position:absolute;left:13344;top:2312;width:10;height:20" coordorigin="13344,2312" coordsize="10,20">
              <v:shape style="position:absolute;left:13344;top:2312;width:10;height:20" coordorigin="13344,2312" coordsize="10,20" path="m13344,2331l13353,2331,13353,2312,13344,2312,13344,2331xe" filled="true" fillcolor="#000000" stroked="false">
                <v:path arrowok="t"/>
                <v:fill type="solid"/>
              </v:shape>
            </v:group>
            <v:group style="position:absolute;left:13344;top:2331;width:10;height:20" coordorigin="13344,2331" coordsize="10,20">
              <v:shape style="position:absolute;left:13344;top:2331;width:10;height:20" coordorigin="13344,2331" coordsize="10,20" path="m13344,2350l13353,2350,13353,2331,13344,2331,13344,2350xe" filled="true" fillcolor="#000000" stroked="false">
                <v:path arrowok="t"/>
                <v:fill type="solid"/>
              </v:shape>
            </v:group>
            <v:group style="position:absolute;left:13344;top:2350;width:10;height:20" coordorigin="13344,2350" coordsize="10,20">
              <v:shape style="position:absolute;left:13344;top:2350;width:10;height:20" coordorigin="13344,2350" coordsize="10,20" path="m13344,2369l13353,2369,13353,2350,13344,2350,13344,2369xe" filled="true" fillcolor="#000000" stroked="false">
                <v:path arrowok="t"/>
                <v:fill type="solid"/>
              </v:shape>
            </v:group>
            <v:group style="position:absolute;left:13344;top:2369;width:10;height:20" coordorigin="13344,2369" coordsize="10,20">
              <v:shape style="position:absolute;left:13344;top:2369;width:10;height:20" coordorigin="13344,2369" coordsize="10,20" path="m13344,2388l13353,2388,13353,2369,13344,2369,13344,2388xe" filled="true" fillcolor="#000000" stroked="false">
                <v:path arrowok="t"/>
                <v:fill type="solid"/>
              </v:shape>
            </v:group>
            <v:group style="position:absolute;left:13344;top:2388;width:10;height:20" coordorigin="13344,2388" coordsize="10,20">
              <v:shape style="position:absolute;left:13344;top:2388;width:10;height:20" coordorigin="13344,2388" coordsize="10,20" path="m13344,2408l13353,2408,13353,2388,13344,2388,13344,2408xe" filled="true" fillcolor="#000000" stroked="false">
                <v:path arrowok="t"/>
                <v:fill type="solid"/>
              </v:shape>
            </v:group>
            <v:group style="position:absolute;left:13344;top:2408;width:10;height:20" coordorigin="13344,2408" coordsize="10,20">
              <v:shape style="position:absolute;left:13344;top:2408;width:10;height:20" coordorigin="13344,2408" coordsize="10,20" path="m13344,2427l13353,2427,13353,2408,13344,2408,13344,2427xe" filled="true" fillcolor="#000000" stroked="false">
                <v:path arrowok="t"/>
                <v:fill type="solid"/>
              </v:shape>
            </v:group>
            <v:group style="position:absolute;left:13344;top:2427;width:10;height:20" coordorigin="13344,2427" coordsize="10,20">
              <v:shape style="position:absolute;left:13344;top:2427;width:10;height:20" coordorigin="13344,2427" coordsize="10,20" path="m13344,2446l13353,2446,13353,2427,13344,2427,13344,2446xe" filled="true" fillcolor="#000000" stroked="false">
                <v:path arrowok="t"/>
                <v:fill type="solid"/>
              </v:shape>
            </v:group>
            <v:group style="position:absolute;left:13344;top:2446;width:10;height:20" coordorigin="13344,2446" coordsize="10,20">
              <v:shape style="position:absolute;left:13344;top:2446;width:10;height:20" coordorigin="13344,2446" coordsize="10,20" path="m13344,2465l13353,2465,13353,2446,13344,2446,13344,2465xe" filled="true" fillcolor="#000000" stroked="false">
                <v:path arrowok="t"/>
                <v:fill type="solid"/>
              </v:shape>
            </v:group>
            <v:group style="position:absolute;left:13344;top:2465;width:10;height:20" coordorigin="13344,2465" coordsize="10,20">
              <v:shape style="position:absolute;left:13344;top:2465;width:10;height:20" coordorigin="13344,2465" coordsize="10,20" path="m13344,2484l13353,2484,13353,2465,13344,2465,13344,2484xe" filled="true" fillcolor="#000000" stroked="false">
                <v:path arrowok="t"/>
                <v:fill type="solid"/>
              </v:shape>
            </v:group>
            <v:group style="position:absolute;left:13344;top:2484;width:10;height:20" coordorigin="13344,2484" coordsize="10,20">
              <v:shape style="position:absolute;left:13344;top:2484;width:10;height:20" coordorigin="13344,2484" coordsize="10,20" path="m13344,2504l13353,2504,13353,2484,13344,2484,13344,2504xe" filled="true" fillcolor="#000000" stroked="false">
                <v:path arrowok="t"/>
                <v:fill type="solid"/>
              </v:shape>
            </v:group>
            <v:group style="position:absolute;left:13344;top:2504;width:10;height:20" coordorigin="13344,2504" coordsize="10,20">
              <v:shape style="position:absolute;left:13344;top:2504;width:10;height:20" coordorigin="13344,2504" coordsize="10,20" path="m13344,2523l13353,2523,13353,2504,13344,2504,13344,2523xe" filled="true" fillcolor="#000000" stroked="false">
                <v:path arrowok="t"/>
                <v:fill type="solid"/>
              </v:shape>
            </v:group>
            <v:group style="position:absolute;left:13344;top:2523;width:10;height:20" coordorigin="13344,2523" coordsize="10,20">
              <v:shape style="position:absolute;left:13344;top:2523;width:10;height:20" coordorigin="13344,2523" coordsize="10,20" path="m13344,2542l13353,2542,13353,2523,13344,2523,13344,2542xe" filled="true" fillcolor="#000000" stroked="false">
                <v:path arrowok="t"/>
                <v:fill type="solid"/>
              </v:shape>
            </v:group>
            <v:group style="position:absolute;left:13344;top:2542;width:10;height:20" coordorigin="13344,2542" coordsize="10,20">
              <v:shape style="position:absolute;left:13344;top:2542;width:10;height:20" coordorigin="13344,2542" coordsize="10,20" path="m13344,2561l13353,2561,13353,2542,13344,2542,13344,2561xe" filled="true" fillcolor="#000000" stroked="false">
                <v:path arrowok="t"/>
                <v:fill type="solid"/>
              </v:shape>
            </v:group>
            <v:group style="position:absolute;left:13344;top:2561;width:10;height:20" coordorigin="13344,2561" coordsize="10,20">
              <v:shape style="position:absolute;left:13344;top:2561;width:10;height:20" coordorigin="13344,2561" coordsize="10,20" path="m13344,2580l13353,2580,13353,2561,13344,2561,13344,2580xe" filled="true" fillcolor="#000000" stroked="false">
                <v:path arrowok="t"/>
                <v:fill type="solid"/>
              </v:shape>
            </v:group>
            <v:group style="position:absolute;left:13344;top:2580;width:10;height:20" coordorigin="13344,2580" coordsize="10,20">
              <v:shape style="position:absolute;left:13344;top:2580;width:10;height:20" coordorigin="13344,2580" coordsize="10,20" path="m13344,2600l13353,2600,13353,2580,13344,2580,13344,2600xe" filled="true" fillcolor="#000000" stroked="false">
                <v:path arrowok="t"/>
                <v:fill type="solid"/>
              </v:shape>
            </v:group>
            <v:group style="position:absolute;left:13344;top:2600;width:10;height:20" coordorigin="13344,2600" coordsize="10,20">
              <v:shape style="position:absolute;left:13344;top:2600;width:10;height:20" coordorigin="13344,2600" coordsize="10,20" path="m13344,2619l13353,2619,13353,2600,13344,2600,13344,2619xe" filled="true" fillcolor="#000000" stroked="false">
                <v:path arrowok="t"/>
                <v:fill type="solid"/>
              </v:shape>
            </v:group>
            <v:group style="position:absolute;left:13344;top:2619;width:10;height:20" coordorigin="13344,2619" coordsize="10,20">
              <v:shape style="position:absolute;left:13344;top:2619;width:10;height:20" coordorigin="13344,2619" coordsize="10,20" path="m13344,2638l13353,2638,13353,2619,13344,2619,13344,2638xe" filled="true" fillcolor="#000000" stroked="false">
                <v:path arrowok="t"/>
                <v:fill type="solid"/>
              </v:shape>
            </v:group>
            <v:group style="position:absolute;left:13344;top:2638;width:10;height:20" coordorigin="13344,2638" coordsize="10,20">
              <v:shape style="position:absolute;left:13344;top:2638;width:10;height:20" coordorigin="13344,2638" coordsize="10,20" path="m13344,2657l13353,2657,13353,2638,13344,2638,13344,2657xe" filled="true" fillcolor="#000000" stroked="false">
                <v:path arrowok="t"/>
                <v:fill type="solid"/>
              </v:shape>
            </v:group>
            <v:group style="position:absolute;left:13344;top:2657;width:10;height:20" coordorigin="13344,2657" coordsize="10,20">
              <v:shape style="position:absolute;left:13344;top:2657;width:10;height:20" coordorigin="13344,2657" coordsize="10,20" path="m13344,2676l13353,2676,13353,2657,13344,2657,13344,2676xe" filled="true" fillcolor="#000000" stroked="false">
                <v:path arrowok="t"/>
                <v:fill type="solid"/>
              </v:shape>
            </v:group>
            <v:group style="position:absolute;left:13344;top:2676;width:10;height:20" coordorigin="13344,2676" coordsize="10,20">
              <v:shape style="position:absolute;left:13344;top:2676;width:10;height:20" coordorigin="13344,2676" coordsize="10,20" path="m13344,2696l13353,2696,13353,2676,13344,2676,13344,2696xe" filled="true" fillcolor="#000000" stroked="false">
                <v:path arrowok="t"/>
                <v:fill type="solid"/>
              </v:shape>
            </v:group>
            <v:group style="position:absolute;left:13344;top:2696;width:10;height:20" coordorigin="13344,2696" coordsize="10,20">
              <v:shape style="position:absolute;left:13344;top:2696;width:10;height:20" coordorigin="13344,2696" coordsize="10,20" path="m13344,2715l13353,2715,13353,2696,13344,2696,13344,2715xe" filled="true" fillcolor="#000000" stroked="false">
                <v:path arrowok="t"/>
                <v:fill type="solid"/>
              </v:shape>
            </v:group>
            <v:group style="position:absolute;left:13344;top:2715;width:10;height:20" coordorigin="13344,2715" coordsize="10,20">
              <v:shape style="position:absolute;left:13344;top:2715;width:10;height:20" coordorigin="13344,2715" coordsize="10,20" path="m13344,2734l13353,2734,13353,2715,13344,2715,13344,2734xe" filled="true" fillcolor="#000000" stroked="false">
                <v:path arrowok="t"/>
                <v:fill type="solid"/>
              </v:shape>
            </v:group>
            <v:group style="position:absolute;left:13344;top:2741;width:10;height:2" coordorigin="13344,2741" coordsize="10,2">
              <v:shape style="position:absolute;left:13344;top:2741;width:10;height:2" coordorigin="13344,2741" coordsize="10,0" path="m13344,2741l13353,2741e" filled="false" stroked="true" strokeweight=".71997pt" strokecolor="#000000">
                <v:path arrowok="t"/>
              </v:shape>
            </v:group>
            <v:group style="position:absolute;left:14424;top:2120;width:10;height:20" coordorigin="14424,2120" coordsize="10,20">
              <v:shape style="position:absolute;left:14424;top:2120;width:10;height:20" coordorigin="14424,2120" coordsize="10,20" path="m14424,2139l14433,2139,14433,2120,14424,2120,14424,2139xe" filled="true" fillcolor="#000000" stroked="false">
                <v:path arrowok="t"/>
                <v:fill type="solid"/>
              </v:shape>
            </v:group>
            <v:group style="position:absolute;left:14424;top:2139;width:10;height:20" coordorigin="14424,2139" coordsize="10,20">
              <v:shape style="position:absolute;left:14424;top:2139;width:10;height:20" coordorigin="14424,2139" coordsize="10,20" path="m14424,2158l14433,2158,14433,2139,14424,2139,14424,2158xe" filled="true" fillcolor="#000000" stroked="false">
                <v:path arrowok="t"/>
                <v:fill type="solid"/>
              </v:shape>
            </v:group>
            <v:group style="position:absolute;left:14424;top:2158;width:10;height:20" coordorigin="14424,2158" coordsize="10,20">
              <v:shape style="position:absolute;left:14424;top:2158;width:10;height:20" coordorigin="14424,2158" coordsize="10,20" path="m14424,2177l14433,2177,14433,2158,14424,2158,14424,2177xe" filled="true" fillcolor="#000000" stroked="false">
                <v:path arrowok="t"/>
                <v:fill type="solid"/>
              </v:shape>
            </v:group>
            <v:group style="position:absolute;left:14424;top:2177;width:10;height:20" coordorigin="14424,2177" coordsize="10,20">
              <v:shape style="position:absolute;left:14424;top:2177;width:10;height:20" coordorigin="14424,2177" coordsize="10,20" path="m14424,2196l14433,2196,14433,2177,14424,2177,14424,2196xe" filled="true" fillcolor="#000000" stroked="false">
                <v:path arrowok="t"/>
                <v:fill type="solid"/>
              </v:shape>
            </v:group>
            <v:group style="position:absolute;left:14424;top:2196;width:10;height:20" coordorigin="14424,2196" coordsize="10,20">
              <v:shape style="position:absolute;left:14424;top:2196;width:10;height:20" coordorigin="14424,2196" coordsize="10,20" path="m14424,2216l14433,2216,14433,2196,14424,2196,14424,2216xe" filled="true" fillcolor="#000000" stroked="false">
                <v:path arrowok="t"/>
                <v:fill type="solid"/>
              </v:shape>
            </v:group>
            <v:group style="position:absolute;left:14424;top:2216;width:10;height:20" coordorigin="14424,2216" coordsize="10,20">
              <v:shape style="position:absolute;left:14424;top:2216;width:10;height:20" coordorigin="14424,2216" coordsize="10,20" path="m14424,2235l14433,2235,14433,2216,14424,2216,14424,2235xe" filled="true" fillcolor="#000000" stroked="false">
                <v:path arrowok="t"/>
                <v:fill type="solid"/>
              </v:shape>
            </v:group>
            <v:group style="position:absolute;left:14424;top:2235;width:10;height:20" coordorigin="14424,2235" coordsize="10,20">
              <v:shape style="position:absolute;left:14424;top:2235;width:10;height:20" coordorigin="14424,2235" coordsize="10,20" path="m14424,2254l14433,2254,14433,2235,14424,2235,14424,2254xe" filled="true" fillcolor="#000000" stroked="false">
                <v:path arrowok="t"/>
                <v:fill type="solid"/>
              </v:shape>
            </v:group>
            <v:group style="position:absolute;left:14424;top:2254;width:10;height:20" coordorigin="14424,2254" coordsize="10,20">
              <v:shape style="position:absolute;left:14424;top:2254;width:10;height:20" coordorigin="14424,2254" coordsize="10,20" path="m14424,2273l14433,2273,14433,2254,14424,2254,14424,2273xe" filled="true" fillcolor="#000000" stroked="false">
                <v:path arrowok="t"/>
                <v:fill type="solid"/>
              </v:shape>
            </v:group>
            <v:group style="position:absolute;left:14424;top:2273;width:10;height:20" coordorigin="14424,2273" coordsize="10,20">
              <v:shape style="position:absolute;left:14424;top:2273;width:10;height:20" coordorigin="14424,2273" coordsize="10,20" path="m14424,2292l14433,2292,14433,2273,14424,2273,14424,2292xe" filled="true" fillcolor="#000000" stroked="false">
                <v:path arrowok="t"/>
                <v:fill type="solid"/>
              </v:shape>
            </v:group>
            <v:group style="position:absolute;left:14424;top:2292;width:10;height:20" coordorigin="14424,2292" coordsize="10,20">
              <v:shape style="position:absolute;left:14424;top:2292;width:10;height:20" coordorigin="14424,2292" coordsize="10,20" path="m14424,2312l14433,2312,14433,2292,14424,2292,14424,2312xe" filled="true" fillcolor="#000000" stroked="false">
                <v:path arrowok="t"/>
                <v:fill type="solid"/>
              </v:shape>
            </v:group>
            <v:group style="position:absolute;left:14424;top:2312;width:10;height:20" coordorigin="14424,2312" coordsize="10,20">
              <v:shape style="position:absolute;left:14424;top:2312;width:10;height:20" coordorigin="14424,2312" coordsize="10,20" path="m14424,2331l14433,2331,14433,2312,14424,2312,14424,2331xe" filled="true" fillcolor="#000000" stroked="false">
                <v:path arrowok="t"/>
                <v:fill type="solid"/>
              </v:shape>
            </v:group>
            <v:group style="position:absolute;left:14424;top:2331;width:10;height:20" coordorigin="14424,2331" coordsize="10,20">
              <v:shape style="position:absolute;left:14424;top:2331;width:10;height:20" coordorigin="14424,2331" coordsize="10,20" path="m14424,2350l14433,2350,14433,2331,14424,2331,14424,2350xe" filled="true" fillcolor="#000000" stroked="false">
                <v:path arrowok="t"/>
                <v:fill type="solid"/>
              </v:shape>
            </v:group>
            <v:group style="position:absolute;left:14424;top:2350;width:10;height:20" coordorigin="14424,2350" coordsize="10,20">
              <v:shape style="position:absolute;left:14424;top:2350;width:10;height:20" coordorigin="14424,2350" coordsize="10,20" path="m14424,2369l14433,2369,14433,2350,14424,2350,14424,2369xe" filled="true" fillcolor="#000000" stroked="false">
                <v:path arrowok="t"/>
                <v:fill type="solid"/>
              </v:shape>
            </v:group>
            <v:group style="position:absolute;left:14424;top:2369;width:10;height:20" coordorigin="14424,2369" coordsize="10,20">
              <v:shape style="position:absolute;left:14424;top:2369;width:10;height:20" coordorigin="14424,2369" coordsize="10,20" path="m14424,2388l14433,2388,14433,2369,14424,2369,14424,2388xe" filled="true" fillcolor="#000000" stroked="false">
                <v:path arrowok="t"/>
                <v:fill type="solid"/>
              </v:shape>
            </v:group>
            <v:group style="position:absolute;left:14424;top:2388;width:10;height:20" coordorigin="14424,2388" coordsize="10,20">
              <v:shape style="position:absolute;left:14424;top:2388;width:10;height:20" coordorigin="14424,2388" coordsize="10,20" path="m14424,2408l14433,2408,14433,2388,14424,2388,14424,2408xe" filled="true" fillcolor="#000000" stroked="false">
                <v:path arrowok="t"/>
                <v:fill type="solid"/>
              </v:shape>
            </v:group>
            <v:group style="position:absolute;left:14424;top:2408;width:10;height:20" coordorigin="14424,2408" coordsize="10,20">
              <v:shape style="position:absolute;left:14424;top:2408;width:10;height:20" coordorigin="14424,2408" coordsize="10,20" path="m14424,2427l14433,2427,14433,2408,14424,2408,14424,2427xe" filled="true" fillcolor="#000000" stroked="false">
                <v:path arrowok="t"/>
                <v:fill type="solid"/>
              </v:shape>
            </v:group>
            <v:group style="position:absolute;left:14424;top:2427;width:10;height:20" coordorigin="14424,2427" coordsize="10,20">
              <v:shape style="position:absolute;left:14424;top:2427;width:10;height:20" coordorigin="14424,2427" coordsize="10,20" path="m14424,2446l14433,2446,14433,2427,14424,2427,14424,2446xe" filled="true" fillcolor="#000000" stroked="false">
                <v:path arrowok="t"/>
                <v:fill type="solid"/>
              </v:shape>
            </v:group>
            <v:group style="position:absolute;left:14424;top:2446;width:10;height:20" coordorigin="14424,2446" coordsize="10,20">
              <v:shape style="position:absolute;left:14424;top:2446;width:10;height:20" coordorigin="14424,2446" coordsize="10,20" path="m14424,2465l14433,2465,14433,2446,14424,2446,14424,2465xe" filled="true" fillcolor="#000000" stroked="false">
                <v:path arrowok="t"/>
                <v:fill type="solid"/>
              </v:shape>
            </v:group>
            <v:group style="position:absolute;left:14424;top:2465;width:10;height:20" coordorigin="14424,2465" coordsize="10,20">
              <v:shape style="position:absolute;left:14424;top:2465;width:10;height:20" coordorigin="14424,2465" coordsize="10,20" path="m14424,2484l14433,2484,14433,2465,14424,2465,14424,2484xe" filled="true" fillcolor="#000000" stroked="false">
                <v:path arrowok="t"/>
                <v:fill type="solid"/>
              </v:shape>
            </v:group>
            <v:group style="position:absolute;left:14424;top:2484;width:10;height:20" coordorigin="14424,2484" coordsize="10,20">
              <v:shape style="position:absolute;left:14424;top:2484;width:10;height:20" coordorigin="14424,2484" coordsize="10,20" path="m14424,2504l14433,2504,14433,2484,14424,2484,14424,2504xe" filled="true" fillcolor="#000000" stroked="false">
                <v:path arrowok="t"/>
                <v:fill type="solid"/>
              </v:shape>
            </v:group>
            <v:group style="position:absolute;left:14424;top:2504;width:10;height:20" coordorigin="14424,2504" coordsize="10,20">
              <v:shape style="position:absolute;left:14424;top:2504;width:10;height:20" coordorigin="14424,2504" coordsize="10,20" path="m14424,2523l14433,2523,14433,2504,14424,2504,14424,2523xe" filled="true" fillcolor="#000000" stroked="false">
                <v:path arrowok="t"/>
                <v:fill type="solid"/>
              </v:shape>
            </v:group>
            <v:group style="position:absolute;left:14424;top:2523;width:10;height:20" coordorigin="14424,2523" coordsize="10,20">
              <v:shape style="position:absolute;left:14424;top:2523;width:10;height:20" coordorigin="14424,2523" coordsize="10,20" path="m14424,2542l14433,2542,14433,2523,14424,2523,14424,2542xe" filled="true" fillcolor="#000000" stroked="false">
                <v:path arrowok="t"/>
                <v:fill type="solid"/>
              </v:shape>
            </v:group>
            <v:group style="position:absolute;left:14424;top:2542;width:10;height:20" coordorigin="14424,2542" coordsize="10,20">
              <v:shape style="position:absolute;left:14424;top:2542;width:10;height:20" coordorigin="14424,2542" coordsize="10,20" path="m14424,2561l14433,2561,14433,2542,14424,2542,14424,2561xe" filled="true" fillcolor="#000000" stroked="false">
                <v:path arrowok="t"/>
                <v:fill type="solid"/>
              </v:shape>
            </v:group>
            <v:group style="position:absolute;left:14424;top:2561;width:10;height:20" coordorigin="14424,2561" coordsize="10,20">
              <v:shape style="position:absolute;left:14424;top:2561;width:10;height:20" coordorigin="14424,2561" coordsize="10,20" path="m14424,2580l14433,2580,14433,2561,14424,2561,14424,2580xe" filled="true" fillcolor="#000000" stroked="false">
                <v:path arrowok="t"/>
                <v:fill type="solid"/>
              </v:shape>
            </v:group>
            <v:group style="position:absolute;left:14424;top:2580;width:10;height:20" coordorigin="14424,2580" coordsize="10,20">
              <v:shape style="position:absolute;left:14424;top:2580;width:10;height:20" coordorigin="14424,2580" coordsize="10,20" path="m14424,2600l14433,2600,14433,2580,14424,2580,14424,2600xe" filled="true" fillcolor="#000000" stroked="false">
                <v:path arrowok="t"/>
                <v:fill type="solid"/>
              </v:shape>
            </v:group>
            <v:group style="position:absolute;left:14424;top:2600;width:10;height:20" coordorigin="14424,2600" coordsize="10,20">
              <v:shape style="position:absolute;left:14424;top:2600;width:10;height:20" coordorigin="14424,2600" coordsize="10,20" path="m14424,2619l14433,2619,14433,2600,14424,2600,14424,2619xe" filled="true" fillcolor="#000000" stroked="false">
                <v:path arrowok="t"/>
                <v:fill type="solid"/>
              </v:shape>
            </v:group>
            <v:group style="position:absolute;left:14424;top:2619;width:10;height:20" coordorigin="14424,2619" coordsize="10,20">
              <v:shape style="position:absolute;left:14424;top:2619;width:10;height:20" coordorigin="14424,2619" coordsize="10,20" path="m14424,2638l14433,2638,14433,2619,14424,2619,14424,2638xe" filled="true" fillcolor="#000000" stroked="false">
                <v:path arrowok="t"/>
                <v:fill type="solid"/>
              </v:shape>
            </v:group>
            <v:group style="position:absolute;left:14424;top:2638;width:10;height:20" coordorigin="14424,2638" coordsize="10,20">
              <v:shape style="position:absolute;left:14424;top:2638;width:10;height:20" coordorigin="14424,2638" coordsize="10,20" path="m14424,2657l14433,2657,14433,2638,14424,2638,14424,2657xe" filled="true" fillcolor="#000000" stroked="false">
                <v:path arrowok="t"/>
                <v:fill type="solid"/>
              </v:shape>
            </v:group>
            <v:group style="position:absolute;left:14424;top:2657;width:10;height:20" coordorigin="14424,2657" coordsize="10,20">
              <v:shape style="position:absolute;left:14424;top:2657;width:10;height:20" coordorigin="14424,2657" coordsize="10,20" path="m14424,2676l14433,2676,14433,2657,14424,2657,14424,2676xe" filled="true" fillcolor="#000000" stroked="false">
                <v:path arrowok="t"/>
                <v:fill type="solid"/>
              </v:shape>
            </v:group>
            <v:group style="position:absolute;left:14424;top:2676;width:10;height:20" coordorigin="14424,2676" coordsize="10,20">
              <v:shape style="position:absolute;left:14424;top:2676;width:10;height:20" coordorigin="14424,2676" coordsize="10,20" path="m14424,2696l14433,2696,14433,2676,14424,2676,14424,2696xe" filled="true" fillcolor="#000000" stroked="false">
                <v:path arrowok="t"/>
                <v:fill type="solid"/>
              </v:shape>
            </v:group>
            <v:group style="position:absolute;left:14424;top:2696;width:10;height:20" coordorigin="14424,2696" coordsize="10,20">
              <v:shape style="position:absolute;left:14424;top:2696;width:10;height:20" coordorigin="14424,2696" coordsize="10,20" path="m14424,2715l14433,2715,14433,2696,14424,2696,14424,2715xe" filled="true" fillcolor="#000000" stroked="false">
                <v:path arrowok="t"/>
                <v:fill type="solid"/>
              </v:shape>
            </v:group>
            <v:group style="position:absolute;left:14424;top:2715;width:10;height:20" coordorigin="14424,2715" coordsize="10,20">
              <v:shape style="position:absolute;left:14424;top:2715;width:10;height:20" coordorigin="14424,2715" coordsize="10,20" path="m14424,2734l14433,2734,14433,2715,14424,2715,14424,2734xe" filled="true" fillcolor="#000000" stroked="false">
                <v:path arrowok="t"/>
                <v:fill type="solid"/>
              </v:shape>
            </v:group>
            <v:group style="position:absolute;left:14424;top:2741;width:10;height:2" coordorigin="14424,2741" coordsize="10,2">
              <v:shape style="position:absolute;left:14424;top:2741;width:10;height:2" coordorigin="14424,2741" coordsize="10,0" path="m14424,2741l14433,2741e" filled="false" stroked="true" strokeweight=".71997pt" strokecolor="#000000">
                <v:path arrowok="t"/>
              </v:shape>
              <v:shape style="position:absolute;left:1332;top:2657;width:1515;height:101" type="#_x0000_t75" stroked="false">
                <v:imagedata r:id="rId822" o:title=""/>
              </v:shape>
              <v:shape style="position:absolute;left:2823;top:2748;width:3399;height:10" type="#_x0000_t75" stroked="false">
                <v:imagedata r:id="rId810" o:title=""/>
              </v:shape>
              <v:shape style="position:absolute;left:6217;top:2748;width:1325;height:10" type="#_x0000_t75" stroked="false">
                <v:imagedata r:id="rId811" o:title=""/>
              </v:shape>
              <v:shape style="position:absolute;left:7537;top:2748;width:1322;height:10" type="#_x0000_t75" stroked="false">
                <v:imagedata r:id="rId812" o:title=""/>
              </v:shape>
              <v:shape style="position:absolute;left:8855;top:2748;width:2182;height:10" type="#_x0000_t75" stroked="false">
                <v:imagedata r:id="rId813" o:title=""/>
              </v:shape>
              <v:shape style="position:absolute;left:11032;top:2748;width:2312;height:10" type="#_x0000_t75" stroked="false">
                <v:imagedata r:id="rId814" o:title=""/>
              </v:shape>
              <v:shape style="position:absolute;left:13339;top:2748;width:1085;height:10" type="#_x0000_t75" stroked="false">
                <v:imagedata r:id="rId183" o:title=""/>
              </v:shape>
              <v:shape style="position:absolute;left:14419;top:2748;width:1090;height:10" type="#_x0000_t75" stroked="false">
                <v:imagedata r:id="rId815" o:title=""/>
              </v:shape>
            </v:group>
            <v:group style="position:absolute;left:2828;top:2758;width:10;height:20" coordorigin="2828,2758" coordsize="10,20">
              <v:shape style="position:absolute;left:2828;top:2758;width:10;height:20" coordorigin="2828,2758" coordsize="10,20" path="m2828,2777l2837,2777,2837,2758,2828,2758,2828,2777xe" filled="true" fillcolor="#000000" stroked="false">
                <v:path arrowok="t"/>
                <v:fill type="solid"/>
              </v:shape>
            </v:group>
            <v:group style="position:absolute;left:2828;top:2777;width:10;height:20" coordorigin="2828,2777" coordsize="10,20">
              <v:shape style="position:absolute;left:2828;top:2777;width:10;height:20" coordorigin="2828,2777" coordsize="10,20" path="m2828,2796l2837,2796,2837,2777,2828,2777,2828,2796xe" filled="true" fillcolor="#000000" stroked="false">
                <v:path arrowok="t"/>
                <v:fill type="solid"/>
              </v:shape>
            </v:group>
            <v:group style="position:absolute;left:2828;top:2796;width:10;height:20" coordorigin="2828,2796" coordsize="10,20">
              <v:shape style="position:absolute;left:2828;top:2796;width:10;height:20" coordorigin="2828,2796" coordsize="10,20" path="m2828,2816l2837,2816,2837,2796,2828,2796,2828,2816xe" filled="true" fillcolor="#000000" stroked="false">
                <v:path arrowok="t"/>
                <v:fill type="solid"/>
              </v:shape>
            </v:group>
            <v:group style="position:absolute;left:2828;top:2816;width:10;height:20" coordorigin="2828,2816" coordsize="10,20">
              <v:shape style="position:absolute;left:2828;top:2816;width:10;height:20" coordorigin="2828,2816" coordsize="10,20" path="m2828,2835l2837,2835,2837,2816,2828,2816,2828,2835xe" filled="true" fillcolor="#000000" stroked="false">
                <v:path arrowok="t"/>
                <v:fill type="solid"/>
              </v:shape>
            </v:group>
            <v:group style="position:absolute;left:2828;top:2835;width:10;height:20" coordorigin="2828,2835" coordsize="10,20">
              <v:shape style="position:absolute;left:2828;top:2835;width:10;height:20" coordorigin="2828,2835" coordsize="10,20" path="m2828,2854l2837,2854,2837,2835,2828,2835,2828,2854xe" filled="true" fillcolor="#000000" stroked="false">
                <v:path arrowok="t"/>
                <v:fill type="solid"/>
              </v:shape>
            </v:group>
            <v:group style="position:absolute;left:2828;top:2854;width:10;height:20" coordorigin="2828,2854" coordsize="10,20">
              <v:shape style="position:absolute;left:2828;top:2854;width:10;height:20" coordorigin="2828,2854" coordsize="10,20" path="m2828,2873l2837,2873,2837,2854,2828,2854,2828,2873xe" filled="true" fillcolor="#000000" stroked="false">
                <v:path arrowok="t"/>
                <v:fill type="solid"/>
              </v:shape>
            </v:group>
            <v:group style="position:absolute;left:2828;top:2873;width:10;height:20" coordorigin="2828,2873" coordsize="10,20">
              <v:shape style="position:absolute;left:2828;top:2873;width:10;height:20" coordorigin="2828,2873" coordsize="10,20" path="m2828,2892l2837,2892,2837,2873,2828,2873,2828,2892xe" filled="true" fillcolor="#000000" stroked="false">
                <v:path arrowok="t"/>
                <v:fill type="solid"/>
              </v:shape>
            </v:group>
            <v:group style="position:absolute;left:2828;top:2892;width:10;height:20" coordorigin="2828,2892" coordsize="10,20">
              <v:shape style="position:absolute;left:2828;top:2892;width:10;height:20" coordorigin="2828,2892" coordsize="10,20" path="m2828,2912l2837,2912,2837,2892,2828,2892,2828,2912xe" filled="true" fillcolor="#000000" stroked="false">
                <v:path arrowok="t"/>
                <v:fill type="solid"/>
              </v:shape>
            </v:group>
            <v:group style="position:absolute;left:2828;top:2912;width:10;height:20" coordorigin="2828,2912" coordsize="10,20">
              <v:shape style="position:absolute;left:2828;top:2912;width:10;height:20" coordorigin="2828,2912" coordsize="10,20" path="m2828,2931l2837,2931,2837,2912,2828,2912,2828,2931xe" filled="true" fillcolor="#000000" stroked="false">
                <v:path arrowok="t"/>
                <v:fill type="solid"/>
              </v:shape>
            </v:group>
            <v:group style="position:absolute;left:2828;top:2931;width:10;height:20" coordorigin="2828,2931" coordsize="10,20">
              <v:shape style="position:absolute;left:2828;top:2931;width:10;height:20" coordorigin="2828,2931" coordsize="10,20" path="m2828,2950l2837,2950,2837,2931,2828,2931,2828,2950xe" filled="true" fillcolor="#000000" stroked="false">
                <v:path arrowok="t"/>
                <v:fill type="solid"/>
              </v:shape>
            </v:group>
            <v:group style="position:absolute;left:2828;top:2950;width:10;height:20" coordorigin="2828,2950" coordsize="10,20">
              <v:shape style="position:absolute;left:2828;top:2950;width:10;height:20" coordorigin="2828,2950" coordsize="10,20" path="m2828,2969l2837,2969,2837,2950,2828,2950,2828,2969xe" filled="true" fillcolor="#000000" stroked="false">
                <v:path arrowok="t"/>
                <v:fill type="solid"/>
              </v:shape>
            </v:group>
            <v:group style="position:absolute;left:2828;top:2969;width:10;height:20" coordorigin="2828,2969" coordsize="10,20">
              <v:shape style="position:absolute;left:2828;top:2969;width:10;height:20" coordorigin="2828,2969" coordsize="10,20" path="m2828,2988l2837,2988,2837,2969,2828,2969,2828,2988xe" filled="true" fillcolor="#000000" stroked="false">
                <v:path arrowok="t"/>
                <v:fill type="solid"/>
              </v:shape>
            </v:group>
            <v:group style="position:absolute;left:2828;top:2988;width:10;height:20" coordorigin="2828,2988" coordsize="10,20">
              <v:shape style="position:absolute;left:2828;top:2988;width:10;height:20" coordorigin="2828,2988" coordsize="10,20" path="m2828,3008l2837,3008,2837,2988,2828,2988,2828,3008xe" filled="true" fillcolor="#000000" stroked="false">
                <v:path arrowok="t"/>
                <v:fill type="solid"/>
              </v:shape>
            </v:group>
            <v:group style="position:absolute;left:2828;top:3008;width:10;height:20" coordorigin="2828,3008" coordsize="10,20">
              <v:shape style="position:absolute;left:2828;top:3008;width:10;height:20" coordorigin="2828,3008" coordsize="10,20" path="m2828,3027l2837,3027,2837,3008,2828,3008,2828,3027xe" filled="true" fillcolor="#000000" stroked="false">
                <v:path arrowok="t"/>
                <v:fill type="solid"/>
              </v:shape>
            </v:group>
            <v:group style="position:absolute;left:2828;top:3027;width:10;height:20" coordorigin="2828,3027" coordsize="10,20">
              <v:shape style="position:absolute;left:2828;top:3027;width:10;height:20" coordorigin="2828,3027" coordsize="10,20" path="m2828,3046l2837,3046,2837,3027,2828,3027,2828,3046xe" filled="true" fillcolor="#000000" stroked="false">
                <v:path arrowok="t"/>
                <v:fill type="solid"/>
              </v:shape>
            </v:group>
            <v:group style="position:absolute;left:2828;top:3046;width:10;height:20" coordorigin="2828,3046" coordsize="10,20">
              <v:shape style="position:absolute;left:2828;top:3046;width:10;height:20" coordorigin="2828,3046" coordsize="10,20" path="m2828,3065l2837,3065,2837,3046,2828,3046,2828,3065xe" filled="true" fillcolor="#000000" stroked="false">
                <v:path arrowok="t"/>
                <v:fill type="solid"/>
              </v:shape>
            </v:group>
            <v:group style="position:absolute;left:2828;top:3065;width:10;height:20" coordorigin="2828,3065" coordsize="10,20">
              <v:shape style="position:absolute;left:2828;top:3065;width:10;height:20" coordorigin="2828,3065" coordsize="10,20" path="m2828,3084l2837,3084,2837,3065,2828,3065,2828,3084xe" filled="true" fillcolor="#000000" stroked="false">
                <v:path arrowok="t"/>
                <v:fill type="solid"/>
              </v:shape>
            </v:group>
            <v:group style="position:absolute;left:2828;top:3084;width:10;height:20" coordorigin="2828,3084" coordsize="10,20">
              <v:shape style="position:absolute;left:2828;top:3084;width:10;height:20" coordorigin="2828,3084" coordsize="10,20" path="m2828,3104l2837,3104,2837,3084,2828,3084,2828,3104xe" filled="true" fillcolor="#000000" stroked="false">
                <v:path arrowok="t"/>
                <v:fill type="solid"/>
              </v:shape>
            </v:group>
            <v:group style="position:absolute;left:2828;top:3104;width:10;height:20" coordorigin="2828,3104" coordsize="10,20">
              <v:shape style="position:absolute;left:2828;top:3104;width:10;height:20" coordorigin="2828,3104" coordsize="10,20" path="m2828,3123l2837,3123,2837,3104,2828,3104,2828,3123xe" filled="true" fillcolor="#000000" stroked="false">
                <v:path arrowok="t"/>
                <v:fill type="solid"/>
              </v:shape>
            </v:group>
            <v:group style="position:absolute;left:2828;top:3123;width:10;height:20" coordorigin="2828,3123" coordsize="10,20">
              <v:shape style="position:absolute;left:2828;top:3123;width:10;height:20" coordorigin="2828,3123" coordsize="10,20" path="m2828,3142l2837,3142,2837,3123,2828,3123,2828,3142xe" filled="true" fillcolor="#000000" stroked="false">
                <v:path arrowok="t"/>
                <v:fill type="solid"/>
              </v:shape>
            </v:group>
            <v:group style="position:absolute;left:2828;top:3142;width:10;height:20" coordorigin="2828,3142" coordsize="10,20">
              <v:shape style="position:absolute;left:2828;top:3142;width:10;height:20" coordorigin="2828,3142" coordsize="10,20" path="m2828,3161l2837,3161,2837,3142,2828,3142,2828,3161xe" filled="true" fillcolor="#000000" stroked="false">
                <v:path arrowok="t"/>
                <v:fill type="solid"/>
              </v:shape>
            </v:group>
            <v:group style="position:absolute;left:2828;top:3161;width:10;height:20" coordorigin="2828,3161" coordsize="10,20">
              <v:shape style="position:absolute;left:2828;top:3161;width:10;height:20" coordorigin="2828,3161" coordsize="10,20" path="m2828,3180l2837,3180,2837,3161,2828,3161,2828,3180xe" filled="true" fillcolor="#000000" stroked="false">
                <v:path arrowok="t"/>
                <v:fill type="solid"/>
              </v:shape>
            </v:group>
            <v:group style="position:absolute;left:2828;top:3180;width:10;height:20" coordorigin="2828,3180" coordsize="10,20">
              <v:shape style="position:absolute;left:2828;top:3180;width:10;height:20" coordorigin="2828,3180" coordsize="10,20" path="m2828,3200l2837,3200,2837,3180,2828,3180,2828,3200xe" filled="true" fillcolor="#000000" stroked="false">
                <v:path arrowok="t"/>
                <v:fill type="solid"/>
              </v:shape>
            </v:group>
            <v:group style="position:absolute;left:2828;top:3200;width:10;height:20" coordorigin="2828,3200" coordsize="10,20">
              <v:shape style="position:absolute;left:2828;top:3200;width:10;height:20" coordorigin="2828,3200" coordsize="10,20" path="m2828,3219l2837,3219,2837,3200,2828,3200,2828,3219xe" filled="true" fillcolor="#000000" stroked="false">
                <v:path arrowok="t"/>
                <v:fill type="solid"/>
              </v:shape>
            </v:group>
            <v:group style="position:absolute;left:2828;top:3219;width:10;height:20" coordorigin="2828,3219" coordsize="10,20">
              <v:shape style="position:absolute;left:2828;top:3219;width:10;height:20" coordorigin="2828,3219" coordsize="10,20" path="m2828,3238l2837,3238,2837,3219,2828,3219,2828,3238xe" filled="true" fillcolor="#000000" stroked="false">
                <v:path arrowok="t"/>
                <v:fill type="solid"/>
              </v:shape>
            </v:group>
            <v:group style="position:absolute;left:2828;top:3238;width:10;height:20" coordorigin="2828,3238" coordsize="10,20">
              <v:shape style="position:absolute;left:2828;top:3238;width:10;height:20" coordorigin="2828,3238" coordsize="10,20" path="m2828,3257l2837,3257,2837,3238,2828,3238,2828,3257xe" filled="true" fillcolor="#000000" stroked="false">
                <v:path arrowok="t"/>
                <v:fill type="solid"/>
              </v:shape>
            </v:group>
            <v:group style="position:absolute;left:2828;top:3257;width:10;height:20" coordorigin="2828,3257" coordsize="10,20">
              <v:shape style="position:absolute;left:2828;top:3257;width:10;height:20" coordorigin="2828,3257" coordsize="10,20" path="m2828,3276l2837,3276,2837,3257,2828,3257,2828,3276xe" filled="true" fillcolor="#000000" stroked="false">
                <v:path arrowok="t"/>
                <v:fill type="solid"/>
              </v:shape>
            </v:group>
            <v:group style="position:absolute;left:2828;top:3276;width:10;height:20" coordorigin="2828,3276" coordsize="10,20">
              <v:shape style="position:absolute;left:2828;top:3276;width:10;height:20" coordorigin="2828,3276" coordsize="10,20" path="m2828,3296l2837,3296,2837,3276,2828,3276,2828,3296xe" filled="true" fillcolor="#000000" stroked="false">
                <v:path arrowok="t"/>
                <v:fill type="solid"/>
              </v:shape>
            </v:group>
            <v:group style="position:absolute;left:2828;top:3296;width:10;height:20" coordorigin="2828,3296" coordsize="10,20">
              <v:shape style="position:absolute;left:2828;top:3296;width:10;height:20" coordorigin="2828,3296" coordsize="10,20" path="m2828,3315l2837,3315,2837,3296,2828,3296,2828,3315xe" filled="true" fillcolor="#000000" stroked="false">
                <v:path arrowok="t"/>
                <v:fill type="solid"/>
              </v:shape>
            </v:group>
            <v:group style="position:absolute;left:2828;top:3315;width:10;height:20" coordorigin="2828,3315" coordsize="10,20">
              <v:shape style="position:absolute;left:2828;top:3315;width:10;height:20" coordorigin="2828,3315" coordsize="10,20" path="m2828,3334l2837,3334,2837,3315,2828,3315,2828,3334xe" filled="true" fillcolor="#000000" stroked="false">
                <v:path arrowok="t"/>
                <v:fill type="solid"/>
              </v:shape>
            </v:group>
            <v:group style="position:absolute;left:2828;top:3334;width:10;height:20" coordorigin="2828,3334" coordsize="10,20">
              <v:shape style="position:absolute;left:2828;top:3334;width:10;height:20" coordorigin="2828,3334" coordsize="10,20" path="m2828,3353l2837,3353,2837,3334,2828,3334,2828,3353xe" filled="true" fillcolor="#000000" stroked="false">
                <v:path arrowok="t"/>
                <v:fill type="solid"/>
              </v:shape>
            </v:group>
            <v:group style="position:absolute;left:2828;top:3353;width:10;height:20" coordorigin="2828,3353" coordsize="10,20">
              <v:shape style="position:absolute;left:2828;top:3353;width:10;height:20" coordorigin="2828,3353" coordsize="10,20" path="m2828,3372l2837,3372,2837,3353,2828,3353,2828,3372xe" filled="true" fillcolor="#000000" stroked="false">
                <v:path arrowok="t"/>
                <v:fill type="solid"/>
              </v:shape>
            </v:group>
            <v:group style="position:absolute;left:2828;top:3378;width:10;height:2" coordorigin="2828,3378" coordsize="10,2">
              <v:shape style="position:absolute;left:2828;top:3378;width:10;height:2" coordorigin="2828,3378" coordsize="10,0" path="m2828,3378l2837,3378e" filled="false" stroked="true" strokeweight=".600010pt" strokecolor="#000000">
                <v:path arrowok="t"/>
              </v:shape>
            </v:group>
            <v:group style="position:absolute;left:3701;top:2758;width:10;height:20" coordorigin="3701,2758" coordsize="10,20">
              <v:shape style="position:absolute;left:3701;top:2758;width:10;height:20" coordorigin="3701,2758" coordsize="10,20" path="m3701,2777l3711,2777,3711,2758,3701,2758,3701,2777xe" filled="true" fillcolor="#000000" stroked="false">
                <v:path arrowok="t"/>
                <v:fill type="solid"/>
              </v:shape>
            </v:group>
            <v:group style="position:absolute;left:3701;top:2777;width:10;height:20" coordorigin="3701,2777" coordsize="10,20">
              <v:shape style="position:absolute;left:3701;top:2777;width:10;height:20" coordorigin="3701,2777" coordsize="10,20" path="m3701,2796l3711,2796,3711,2777,3701,2777,3701,2796xe" filled="true" fillcolor="#000000" stroked="false">
                <v:path arrowok="t"/>
                <v:fill type="solid"/>
              </v:shape>
            </v:group>
            <v:group style="position:absolute;left:3701;top:2796;width:10;height:20" coordorigin="3701,2796" coordsize="10,20">
              <v:shape style="position:absolute;left:3701;top:2796;width:10;height:20" coordorigin="3701,2796" coordsize="10,20" path="m3701,2816l3711,2816,3711,2796,3701,2796,3701,2816xe" filled="true" fillcolor="#000000" stroked="false">
                <v:path arrowok="t"/>
                <v:fill type="solid"/>
              </v:shape>
            </v:group>
            <v:group style="position:absolute;left:3701;top:2816;width:10;height:20" coordorigin="3701,2816" coordsize="10,20">
              <v:shape style="position:absolute;left:3701;top:2816;width:10;height:20" coordorigin="3701,2816" coordsize="10,20" path="m3701,2835l3711,2835,3711,2816,3701,2816,3701,2835xe" filled="true" fillcolor="#000000" stroked="false">
                <v:path arrowok="t"/>
                <v:fill type="solid"/>
              </v:shape>
            </v:group>
            <v:group style="position:absolute;left:3701;top:2835;width:10;height:20" coordorigin="3701,2835" coordsize="10,20">
              <v:shape style="position:absolute;left:3701;top:2835;width:10;height:20" coordorigin="3701,2835" coordsize="10,20" path="m3701,2854l3711,2854,3711,2835,3701,2835,3701,2854xe" filled="true" fillcolor="#000000" stroked="false">
                <v:path arrowok="t"/>
                <v:fill type="solid"/>
              </v:shape>
            </v:group>
            <v:group style="position:absolute;left:3701;top:2854;width:10;height:20" coordorigin="3701,2854" coordsize="10,20">
              <v:shape style="position:absolute;left:3701;top:2854;width:10;height:20" coordorigin="3701,2854" coordsize="10,20" path="m3701,2873l3711,2873,3711,2854,3701,2854,3701,2873xe" filled="true" fillcolor="#000000" stroked="false">
                <v:path arrowok="t"/>
                <v:fill type="solid"/>
              </v:shape>
            </v:group>
            <v:group style="position:absolute;left:3701;top:2873;width:10;height:20" coordorigin="3701,2873" coordsize="10,20">
              <v:shape style="position:absolute;left:3701;top:2873;width:10;height:20" coordorigin="3701,2873" coordsize="10,20" path="m3701,2892l3711,2892,3711,2873,3701,2873,3701,2892xe" filled="true" fillcolor="#000000" stroked="false">
                <v:path arrowok="t"/>
                <v:fill type="solid"/>
              </v:shape>
            </v:group>
            <v:group style="position:absolute;left:3701;top:2892;width:10;height:20" coordorigin="3701,2892" coordsize="10,20">
              <v:shape style="position:absolute;left:3701;top:2892;width:10;height:20" coordorigin="3701,2892" coordsize="10,20" path="m3701,2912l3711,2912,3711,2892,3701,2892,3701,2912xe" filled="true" fillcolor="#000000" stroked="false">
                <v:path arrowok="t"/>
                <v:fill type="solid"/>
              </v:shape>
            </v:group>
            <v:group style="position:absolute;left:3701;top:2912;width:10;height:20" coordorigin="3701,2912" coordsize="10,20">
              <v:shape style="position:absolute;left:3701;top:2912;width:10;height:20" coordorigin="3701,2912" coordsize="10,20" path="m3701,2931l3711,2931,3711,2912,3701,2912,3701,2931xe" filled="true" fillcolor="#000000" stroked="false">
                <v:path arrowok="t"/>
                <v:fill type="solid"/>
              </v:shape>
            </v:group>
            <v:group style="position:absolute;left:3701;top:2931;width:10;height:20" coordorigin="3701,2931" coordsize="10,20">
              <v:shape style="position:absolute;left:3701;top:2931;width:10;height:20" coordorigin="3701,2931" coordsize="10,20" path="m3701,2950l3711,2950,3711,2931,3701,2931,3701,2950xe" filled="true" fillcolor="#000000" stroked="false">
                <v:path arrowok="t"/>
                <v:fill type="solid"/>
              </v:shape>
            </v:group>
            <v:group style="position:absolute;left:3701;top:2950;width:10;height:20" coordorigin="3701,2950" coordsize="10,20">
              <v:shape style="position:absolute;left:3701;top:2950;width:10;height:20" coordorigin="3701,2950" coordsize="10,20" path="m3701,2969l3711,2969,3711,2950,3701,2950,3701,2969xe" filled="true" fillcolor="#000000" stroked="false">
                <v:path arrowok="t"/>
                <v:fill type="solid"/>
              </v:shape>
            </v:group>
            <v:group style="position:absolute;left:3701;top:2969;width:10;height:20" coordorigin="3701,2969" coordsize="10,20">
              <v:shape style="position:absolute;left:3701;top:2969;width:10;height:20" coordorigin="3701,2969" coordsize="10,20" path="m3701,2988l3711,2988,3711,2969,3701,2969,3701,2988xe" filled="true" fillcolor="#000000" stroked="false">
                <v:path arrowok="t"/>
                <v:fill type="solid"/>
              </v:shape>
            </v:group>
            <v:group style="position:absolute;left:3701;top:2988;width:10;height:20" coordorigin="3701,2988" coordsize="10,20">
              <v:shape style="position:absolute;left:3701;top:2988;width:10;height:20" coordorigin="3701,2988" coordsize="10,20" path="m3701,3008l3711,3008,3711,2988,3701,2988,3701,3008xe" filled="true" fillcolor="#000000" stroked="false">
                <v:path arrowok="t"/>
                <v:fill type="solid"/>
              </v:shape>
            </v:group>
            <v:group style="position:absolute;left:3701;top:3008;width:10;height:20" coordorigin="3701,3008" coordsize="10,20">
              <v:shape style="position:absolute;left:3701;top:3008;width:10;height:20" coordorigin="3701,3008" coordsize="10,20" path="m3701,3027l3711,3027,3711,3008,3701,3008,3701,3027xe" filled="true" fillcolor="#000000" stroked="false">
                <v:path arrowok="t"/>
                <v:fill type="solid"/>
              </v:shape>
            </v:group>
            <v:group style="position:absolute;left:3701;top:3027;width:10;height:20" coordorigin="3701,3027" coordsize="10,20">
              <v:shape style="position:absolute;left:3701;top:3027;width:10;height:20" coordorigin="3701,3027" coordsize="10,20" path="m3701,3046l3711,3046,3711,3027,3701,3027,3701,3046xe" filled="true" fillcolor="#000000" stroked="false">
                <v:path arrowok="t"/>
                <v:fill type="solid"/>
              </v:shape>
            </v:group>
            <v:group style="position:absolute;left:3701;top:3046;width:10;height:20" coordorigin="3701,3046" coordsize="10,20">
              <v:shape style="position:absolute;left:3701;top:3046;width:10;height:20" coordorigin="3701,3046" coordsize="10,20" path="m3701,3065l3711,3065,3711,3046,3701,3046,3701,3065xe" filled="true" fillcolor="#000000" stroked="false">
                <v:path arrowok="t"/>
                <v:fill type="solid"/>
              </v:shape>
            </v:group>
            <v:group style="position:absolute;left:3701;top:3065;width:10;height:20" coordorigin="3701,3065" coordsize="10,20">
              <v:shape style="position:absolute;left:3701;top:3065;width:10;height:20" coordorigin="3701,3065" coordsize="10,20" path="m3701,3084l3711,3084,3711,3065,3701,3065,3701,3084xe" filled="true" fillcolor="#000000" stroked="false">
                <v:path arrowok="t"/>
                <v:fill type="solid"/>
              </v:shape>
            </v:group>
            <v:group style="position:absolute;left:3701;top:3084;width:10;height:20" coordorigin="3701,3084" coordsize="10,20">
              <v:shape style="position:absolute;left:3701;top:3084;width:10;height:20" coordorigin="3701,3084" coordsize="10,20" path="m3701,3104l3711,3104,3711,3084,3701,3084,3701,3104xe" filled="true" fillcolor="#000000" stroked="false">
                <v:path arrowok="t"/>
                <v:fill type="solid"/>
              </v:shape>
            </v:group>
            <v:group style="position:absolute;left:3701;top:3104;width:10;height:20" coordorigin="3701,3104" coordsize="10,20">
              <v:shape style="position:absolute;left:3701;top:3104;width:10;height:20" coordorigin="3701,3104" coordsize="10,20" path="m3701,3123l3711,3123,3711,3104,3701,3104,3701,3123xe" filled="true" fillcolor="#000000" stroked="false">
                <v:path arrowok="t"/>
                <v:fill type="solid"/>
              </v:shape>
            </v:group>
            <v:group style="position:absolute;left:3701;top:3123;width:10;height:20" coordorigin="3701,3123" coordsize="10,20">
              <v:shape style="position:absolute;left:3701;top:3123;width:10;height:20" coordorigin="3701,3123" coordsize="10,20" path="m3701,3142l3711,3142,3711,3123,3701,3123,3701,3142xe" filled="true" fillcolor="#000000" stroked="false">
                <v:path arrowok="t"/>
                <v:fill type="solid"/>
              </v:shape>
            </v:group>
            <v:group style="position:absolute;left:3701;top:3142;width:10;height:20" coordorigin="3701,3142" coordsize="10,20">
              <v:shape style="position:absolute;left:3701;top:3142;width:10;height:20" coordorigin="3701,3142" coordsize="10,20" path="m3701,3161l3711,3161,3711,3142,3701,3142,3701,3161xe" filled="true" fillcolor="#000000" stroked="false">
                <v:path arrowok="t"/>
                <v:fill type="solid"/>
              </v:shape>
            </v:group>
            <v:group style="position:absolute;left:3701;top:3161;width:10;height:20" coordorigin="3701,3161" coordsize="10,20">
              <v:shape style="position:absolute;left:3701;top:3161;width:10;height:20" coordorigin="3701,3161" coordsize="10,20" path="m3701,3180l3711,3180,3711,3161,3701,3161,3701,3180xe" filled="true" fillcolor="#000000" stroked="false">
                <v:path arrowok="t"/>
                <v:fill type="solid"/>
              </v:shape>
            </v:group>
            <v:group style="position:absolute;left:3701;top:3180;width:10;height:20" coordorigin="3701,3180" coordsize="10,20">
              <v:shape style="position:absolute;left:3701;top:3180;width:10;height:20" coordorigin="3701,3180" coordsize="10,20" path="m3701,3200l3711,3200,3711,3180,3701,3180,3701,3200xe" filled="true" fillcolor="#000000" stroked="false">
                <v:path arrowok="t"/>
                <v:fill type="solid"/>
              </v:shape>
            </v:group>
            <v:group style="position:absolute;left:3701;top:3200;width:10;height:20" coordorigin="3701,3200" coordsize="10,20">
              <v:shape style="position:absolute;left:3701;top:3200;width:10;height:20" coordorigin="3701,3200" coordsize="10,20" path="m3701,3219l3711,3219,3711,3200,3701,3200,3701,3219xe" filled="true" fillcolor="#000000" stroked="false">
                <v:path arrowok="t"/>
                <v:fill type="solid"/>
              </v:shape>
            </v:group>
            <v:group style="position:absolute;left:3701;top:3219;width:10;height:20" coordorigin="3701,3219" coordsize="10,20">
              <v:shape style="position:absolute;left:3701;top:3219;width:10;height:20" coordorigin="3701,3219" coordsize="10,20" path="m3701,3238l3711,3238,3711,3219,3701,3219,3701,3238xe" filled="true" fillcolor="#000000" stroked="false">
                <v:path arrowok="t"/>
                <v:fill type="solid"/>
              </v:shape>
            </v:group>
            <v:group style="position:absolute;left:3701;top:3238;width:10;height:20" coordorigin="3701,3238" coordsize="10,20">
              <v:shape style="position:absolute;left:3701;top:3238;width:10;height:20" coordorigin="3701,3238" coordsize="10,20" path="m3701,3257l3711,3257,3711,3238,3701,3238,3701,3257xe" filled="true" fillcolor="#000000" stroked="false">
                <v:path arrowok="t"/>
                <v:fill type="solid"/>
              </v:shape>
            </v:group>
            <v:group style="position:absolute;left:3701;top:3257;width:10;height:20" coordorigin="3701,3257" coordsize="10,20">
              <v:shape style="position:absolute;left:3701;top:3257;width:10;height:20" coordorigin="3701,3257" coordsize="10,20" path="m3701,3276l3711,3276,3711,3257,3701,3257,3701,3276xe" filled="true" fillcolor="#000000" stroked="false">
                <v:path arrowok="t"/>
                <v:fill type="solid"/>
              </v:shape>
            </v:group>
            <v:group style="position:absolute;left:3701;top:3276;width:10;height:20" coordorigin="3701,3276" coordsize="10,20">
              <v:shape style="position:absolute;left:3701;top:3276;width:10;height:20" coordorigin="3701,3276" coordsize="10,20" path="m3701,3296l3711,3296,3711,3276,3701,3276,3701,3296xe" filled="true" fillcolor="#000000" stroked="false">
                <v:path arrowok="t"/>
                <v:fill type="solid"/>
              </v:shape>
            </v:group>
            <v:group style="position:absolute;left:3701;top:3296;width:10;height:20" coordorigin="3701,3296" coordsize="10,20">
              <v:shape style="position:absolute;left:3701;top:3296;width:10;height:20" coordorigin="3701,3296" coordsize="10,20" path="m3701,3315l3711,3315,3711,3296,3701,3296,3701,3315xe" filled="true" fillcolor="#000000" stroked="false">
                <v:path arrowok="t"/>
                <v:fill type="solid"/>
              </v:shape>
            </v:group>
            <v:group style="position:absolute;left:3701;top:3315;width:10;height:20" coordorigin="3701,3315" coordsize="10,20">
              <v:shape style="position:absolute;left:3701;top:3315;width:10;height:20" coordorigin="3701,3315" coordsize="10,20" path="m3701,3334l3711,3334,3711,3315,3701,3315,3701,3334xe" filled="true" fillcolor="#000000" stroked="false">
                <v:path arrowok="t"/>
                <v:fill type="solid"/>
              </v:shape>
            </v:group>
            <v:group style="position:absolute;left:3701;top:3334;width:10;height:20" coordorigin="3701,3334" coordsize="10,20">
              <v:shape style="position:absolute;left:3701;top:3334;width:10;height:20" coordorigin="3701,3334" coordsize="10,20" path="m3701,3353l3711,3353,3711,3334,3701,3334,3701,3353xe" filled="true" fillcolor="#000000" stroked="false">
                <v:path arrowok="t"/>
                <v:fill type="solid"/>
              </v:shape>
            </v:group>
            <v:group style="position:absolute;left:3701;top:3353;width:10;height:20" coordorigin="3701,3353" coordsize="10,20">
              <v:shape style="position:absolute;left:3701;top:3353;width:10;height:20" coordorigin="3701,3353" coordsize="10,20" path="m3701,3372l3711,3372,3711,3353,3701,3353,3701,3372xe" filled="true" fillcolor="#000000" stroked="false">
                <v:path arrowok="t"/>
                <v:fill type="solid"/>
              </v:shape>
            </v:group>
            <v:group style="position:absolute;left:3701;top:3378;width:10;height:2" coordorigin="3701,3378" coordsize="10,2">
              <v:shape style="position:absolute;left:3701;top:3378;width:10;height:2" coordorigin="3701,3378" coordsize="10,0" path="m3701,3378l3711,3378e" filled="false" stroked="true" strokeweight=".600010pt" strokecolor="#000000">
                <v:path arrowok="t"/>
              </v:shape>
            </v:group>
            <v:group style="position:absolute;left:4983;top:2758;width:10;height:20" coordorigin="4983,2758" coordsize="10,20">
              <v:shape style="position:absolute;left:4983;top:2758;width:10;height:20" coordorigin="4983,2758" coordsize="10,20" path="m4983,2777l4992,2777,4992,2758,4983,2758,4983,2777xe" filled="true" fillcolor="#000000" stroked="false">
                <v:path arrowok="t"/>
                <v:fill type="solid"/>
              </v:shape>
            </v:group>
            <v:group style="position:absolute;left:4983;top:2777;width:10;height:20" coordorigin="4983,2777" coordsize="10,20">
              <v:shape style="position:absolute;left:4983;top:2777;width:10;height:20" coordorigin="4983,2777" coordsize="10,20" path="m4983,2796l4992,2796,4992,2777,4983,2777,4983,2796xe" filled="true" fillcolor="#000000" stroked="false">
                <v:path arrowok="t"/>
                <v:fill type="solid"/>
              </v:shape>
            </v:group>
            <v:group style="position:absolute;left:4983;top:2796;width:10;height:20" coordorigin="4983,2796" coordsize="10,20">
              <v:shape style="position:absolute;left:4983;top:2796;width:10;height:20" coordorigin="4983,2796" coordsize="10,20" path="m4983,2816l4992,2816,4992,2796,4983,2796,4983,2816xe" filled="true" fillcolor="#000000" stroked="false">
                <v:path arrowok="t"/>
                <v:fill type="solid"/>
              </v:shape>
            </v:group>
            <v:group style="position:absolute;left:4983;top:2816;width:10;height:20" coordorigin="4983,2816" coordsize="10,20">
              <v:shape style="position:absolute;left:4983;top:2816;width:10;height:20" coordorigin="4983,2816" coordsize="10,20" path="m4983,2835l4992,2835,4992,2816,4983,2816,4983,2835xe" filled="true" fillcolor="#000000" stroked="false">
                <v:path arrowok="t"/>
                <v:fill type="solid"/>
              </v:shape>
            </v:group>
            <v:group style="position:absolute;left:4983;top:2835;width:10;height:20" coordorigin="4983,2835" coordsize="10,20">
              <v:shape style="position:absolute;left:4983;top:2835;width:10;height:20" coordorigin="4983,2835" coordsize="10,20" path="m4983,2854l4992,2854,4992,2835,4983,2835,4983,2854xe" filled="true" fillcolor="#000000" stroked="false">
                <v:path arrowok="t"/>
                <v:fill type="solid"/>
              </v:shape>
            </v:group>
            <v:group style="position:absolute;left:4983;top:2854;width:10;height:20" coordorigin="4983,2854" coordsize="10,20">
              <v:shape style="position:absolute;left:4983;top:2854;width:10;height:20" coordorigin="4983,2854" coordsize="10,20" path="m4983,2873l4992,2873,4992,2854,4983,2854,4983,2873xe" filled="true" fillcolor="#000000" stroked="false">
                <v:path arrowok="t"/>
                <v:fill type="solid"/>
              </v:shape>
            </v:group>
            <v:group style="position:absolute;left:4983;top:2873;width:10;height:20" coordorigin="4983,2873" coordsize="10,20">
              <v:shape style="position:absolute;left:4983;top:2873;width:10;height:20" coordorigin="4983,2873" coordsize="10,20" path="m4983,2892l4992,2892,4992,2873,4983,2873,4983,2892xe" filled="true" fillcolor="#000000" stroked="false">
                <v:path arrowok="t"/>
                <v:fill type="solid"/>
              </v:shape>
            </v:group>
            <v:group style="position:absolute;left:4983;top:2892;width:10;height:20" coordorigin="4983,2892" coordsize="10,20">
              <v:shape style="position:absolute;left:4983;top:2892;width:10;height:20" coordorigin="4983,2892" coordsize="10,20" path="m4983,2912l4992,2912,4992,2892,4983,2892,4983,2912xe" filled="true" fillcolor="#000000" stroked="false">
                <v:path arrowok="t"/>
                <v:fill type="solid"/>
              </v:shape>
            </v:group>
            <v:group style="position:absolute;left:4983;top:2912;width:10;height:20" coordorigin="4983,2912" coordsize="10,20">
              <v:shape style="position:absolute;left:4983;top:2912;width:10;height:20" coordorigin="4983,2912" coordsize="10,20" path="m4983,2931l4992,2931,4992,2912,4983,2912,4983,2931xe" filled="true" fillcolor="#000000" stroked="false">
                <v:path arrowok="t"/>
                <v:fill type="solid"/>
              </v:shape>
            </v:group>
            <v:group style="position:absolute;left:4983;top:2931;width:10;height:20" coordorigin="4983,2931" coordsize="10,20">
              <v:shape style="position:absolute;left:4983;top:2931;width:10;height:20" coordorigin="4983,2931" coordsize="10,20" path="m4983,2950l4992,2950,4992,2931,4983,2931,4983,2950xe" filled="true" fillcolor="#000000" stroked="false">
                <v:path arrowok="t"/>
                <v:fill type="solid"/>
              </v:shape>
            </v:group>
            <v:group style="position:absolute;left:4983;top:2950;width:10;height:20" coordorigin="4983,2950" coordsize="10,20">
              <v:shape style="position:absolute;left:4983;top:2950;width:10;height:20" coordorigin="4983,2950" coordsize="10,20" path="m4983,2969l4992,2969,4992,2950,4983,2950,4983,2969xe" filled="true" fillcolor="#000000" stroked="false">
                <v:path arrowok="t"/>
                <v:fill type="solid"/>
              </v:shape>
            </v:group>
            <v:group style="position:absolute;left:4983;top:2969;width:10;height:20" coordorigin="4983,2969" coordsize="10,20">
              <v:shape style="position:absolute;left:4983;top:2969;width:10;height:20" coordorigin="4983,2969" coordsize="10,20" path="m4983,2988l4992,2988,4992,2969,4983,2969,4983,2988xe" filled="true" fillcolor="#000000" stroked="false">
                <v:path arrowok="t"/>
                <v:fill type="solid"/>
              </v:shape>
            </v:group>
            <v:group style="position:absolute;left:4983;top:2988;width:10;height:20" coordorigin="4983,2988" coordsize="10,20">
              <v:shape style="position:absolute;left:4983;top:2988;width:10;height:20" coordorigin="4983,2988" coordsize="10,20" path="m4983,3008l4992,3008,4992,2988,4983,2988,4983,3008xe" filled="true" fillcolor="#000000" stroked="false">
                <v:path arrowok="t"/>
                <v:fill type="solid"/>
              </v:shape>
            </v:group>
            <v:group style="position:absolute;left:4983;top:3008;width:10;height:20" coordorigin="4983,3008" coordsize="10,20">
              <v:shape style="position:absolute;left:4983;top:3008;width:10;height:20" coordorigin="4983,3008" coordsize="10,20" path="m4983,3027l4992,3027,4992,3008,4983,3008,4983,3027xe" filled="true" fillcolor="#000000" stroked="false">
                <v:path arrowok="t"/>
                <v:fill type="solid"/>
              </v:shape>
            </v:group>
            <v:group style="position:absolute;left:4983;top:3027;width:10;height:20" coordorigin="4983,3027" coordsize="10,20">
              <v:shape style="position:absolute;left:4983;top:3027;width:10;height:20" coordorigin="4983,3027" coordsize="10,20" path="m4983,3046l4992,3046,4992,3027,4983,3027,4983,3046xe" filled="true" fillcolor="#000000" stroked="false">
                <v:path arrowok="t"/>
                <v:fill type="solid"/>
              </v:shape>
            </v:group>
            <v:group style="position:absolute;left:4983;top:3046;width:10;height:20" coordorigin="4983,3046" coordsize="10,20">
              <v:shape style="position:absolute;left:4983;top:3046;width:10;height:20" coordorigin="4983,3046" coordsize="10,20" path="m4983,3065l4992,3065,4992,3046,4983,3046,4983,3065xe" filled="true" fillcolor="#000000" stroked="false">
                <v:path arrowok="t"/>
                <v:fill type="solid"/>
              </v:shape>
            </v:group>
            <v:group style="position:absolute;left:4983;top:3065;width:10;height:20" coordorigin="4983,3065" coordsize="10,20">
              <v:shape style="position:absolute;left:4983;top:3065;width:10;height:20" coordorigin="4983,3065" coordsize="10,20" path="m4983,3084l4992,3084,4992,3065,4983,3065,4983,3084xe" filled="true" fillcolor="#000000" stroked="false">
                <v:path arrowok="t"/>
                <v:fill type="solid"/>
              </v:shape>
            </v:group>
            <v:group style="position:absolute;left:4983;top:3084;width:10;height:20" coordorigin="4983,3084" coordsize="10,20">
              <v:shape style="position:absolute;left:4983;top:3084;width:10;height:20" coordorigin="4983,3084" coordsize="10,20" path="m4983,3104l4992,3104,4992,3084,4983,3084,4983,3104xe" filled="true" fillcolor="#000000" stroked="false">
                <v:path arrowok="t"/>
                <v:fill type="solid"/>
              </v:shape>
            </v:group>
            <v:group style="position:absolute;left:4983;top:3104;width:10;height:20" coordorigin="4983,3104" coordsize="10,20">
              <v:shape style="position:absolute;left:4983;top:3104;width:10;height:20" coordorigin="4983,3104" coordsize="10,20" path="m4983,3123l4992,3123,4992,3104,4983,3104,4983,3123xe" filled="true" fillcolor="#000000" stroked="false">
                <v:path arrowok="t"/>
                <v:fill type="solid"/>
              </v:shape>
            </v:group>
            <v:group style="position:absolute;left:4983;top:3123;width:10;height:20" coordorigin="4983,3123" coordsize="10,20">
              <v:shape style="position:absolute;left:4983;top:3123;width:10;height:20" coordorigin="4983,3123" coordsize="10,20" path="m4983,3142l4992,3142,4992,3123,4983,3123,4983,3142xe" filled="true" fillcolor="#000000" stroked="false">
                <v:path arrowok="t"/>
                <v:fill type="solid"/>
              </v:shape>
            </v:group>
            <v:group style="position:absolute;left:4983;top:3142;width:10;height:20" coordorigin="4983,3142" coordsize="10,20">
              <v:shape style="position:absolute;left:4983;top:3142;width:10;height:20" coordorigin="4983,3142" coordsize="10,20" path="m4983,3161l4992,3161,4992,3142,4983,3142,4983,3161xe" filled="true" fillcolor="#000000" stroked="false">
                <v:path arrowok="t"/>
                <v:fill type="solid"/>
              </v:shape>
            </v:group>
            <v:group style="position:absolute;left:4983;top:3161;width:10;height:20" coordorigin="4983,3161" coordsize="10,20">
              <v:shape style="position:absolute;left:4983;top:3161;width:10;height:20" coordorigin="4983,3161" coordsize="10,20" path="m4983,3180l4992,3180,4992,3161,4983,3161,4983,3180xe" filled="true" fillcolor="#000000" stroked="false">
                <v:path arrowok="t"/>
                <v:fill type="solid"/>
              </v:shape>
            </v:group>
            <v:group style="position:absolute;left:4983;top:3180;width:10;height:20" coordorigin="4983,3180" coordsize="10,20">
              <v:shape style="position:absolute;left:4983;top:3180;width:10;height:20" coordorigin="4983,3180" coordsize="10,20" path="m4983,3200l4992,3200,4992,3180,4983,3180,4983,3200xe" filled="true" fillcolor="#000000" stroked="false">
                <v:path arrowok="t"/>
                <v:fill type="solid"/>
              </v:shape>
            </v:group>
            <v:group style="position:absolute;left:4983;top:3200;width:10;height:20" coordorigin="4983,3200" coordsize="10,20">
              <v:shape style="position:absolute;left:4983;top:3200;width:10;height:20" coordorigin="4983,3200" coordsize="10,20" path="m4983,3219l4992,3219,4992,3200,4983,3200,4983,3219xe" filled="true" fillcolor="#000000" stroked="false">
                <v:path arrowok="t"/>
                <v:fill type="solid"/>
              </v:shape>
            </v:group>
            <v:group style="position:absolute;left:4983;top:3219;width:10;height:20" coordorigin="4983,3219" coordsize="10,20">
              <v:shape style="position:absolute;left:4983;top:3219;width:10;height:20" coordorigin="4983,3219" coordsize="10,20" path="m4983,3238l4992,3238,4992,3219,4983,3219,4983,3238xe" filled="true" fillcolor="#000000" stroked="false">
                <v:path arrowok="t"/>
                <v:fill type="solid"/>
              </v:shape>
            </v:group>
            <v:group style="position:absolute;left:4983;top:3238;width:10;height:20" coordorigin="4983,3238" coordsize="10,20">
              <v:shape style="position:absolute;left:4983;top:3238;width:10;height:20" coordorigin="4983,3238" coordsize="10,20" path="m4983,3257l4992,3257,4992,3238,4983,3238,4983,3257xe" filled="true" fillcolor="#000000" stroked="false">
                <v:path arrowok="t"/>
                <v:fill type="solid"/>
              </v:shape>
            </v:group>
            <v:group style="position:absolute;left:4983;top:3257;width:10;height:20" coordorigin="4983,3257" coordsize="10,20">
              <v:shape style="position:absolute;left:4983;top:3257;width:10;height:20" coordorigin="4983,3257" coordsize="10,20" path="m4983,3276l4992,3276,4992,3257,4983,3257,4983,3276xe" filled="true" fillcolor="#000000" stroked="false">
                <v:path arrowok="t"/>
                <v:fill type="solid"/>
              </v:shape>
            </v:group>
            <v:group style="position:absolute;left:4983;top:3276;width:10;height:20" coordorigin="4983,3276" coordsize="10,20">
              <v:shape style="position:absolute;left:4983;top:3276;width:10;height:20" coordorigin="4983,3276" coordsize="10,20" path="m4983,3296l4992,3296,4992,3276,4983,3276,4983,3296xe" filled="true" fillcolor="#000000" stroked="false">
                <v:path arrowok="t"/>
                <v:fill type="solid"/>
              </v:shape>
            </v:group>
            <v:group style="position:absolute;left:4983;top:3296;width:10;height:20" coordorigin="4983,3296" coordsize="10,20">
              <v:shape style="position:absolute;left:4983;top:3296;width:10;height:20" coordorigin="4983,3296" coordsize="10,20" path="m4983,3315l4992,3315,4992,3296,4983,3296,4983,3315xe" filled="true" fillcolor="#000000" stroked="false">
                <v:path arrowok="t"/>
                <v:fill type="solid"/>
              </v:shape>
            </v:group>
            <v:group style="position:absolute;left:4983;top:3315;width:10;height:20" coordorigin="4983,3315" coordsize="10,20">
              <v:shape style="position:absolute;left:4983;top:3315;width:10;height:20" coordorigin="4983,3315" coordsize="10,20" path="m4983,3334l4992,3334,4992,3315,4983,3315,4983,3334xe" filled="true" fillcolor="#000000" stroked="false">
                <v:path arrowok="t"/>
                <v:fill type="solid"/>
              </v:shape>
            </v:group>
            <v:group style="position:absolute;left:4983;top:3334;width:10;height:20" coordorigin="4983,3334" coordsize="10,20">
              <v:shape style="position:absolute;left:4983;top:3334;width:10;height:20" coordorigin="4983,3334" coordsize="10,20" path="m4983,3353l4992,3353,4992,3334,4983,3334,4983,3353xe" filled="true" fillcolor="#000000" stroked="false">
                <v:path arrowok="t"/>
                <v:fill type="solid"/>
              </v:shape>
            </v:group>
            <v:group style="position:absolute;left:4983;top:3353;width:10;height:20" coordorigin="4983,3353" coordsize="10,20">
              <v:shape style="position:absolute;left:4983;top:3353;width:10;height:20" coordorigin="4983,3353" coordsize="10,20" path="m4983,3372l4992,3372,4992,3353,4983,3353,4983,3372xe" filled="true" fillcolor="#000000" stroked="false">
                <v:path arrowok="t"/>
                <v:fill type="solid"/>
              </v:shape>
            </v:group>
            <v:group style="position:absolute;left:4983;top:3378;width:10;height:2" coordorigin="4983,3378" coordsize="10,2">
              <v:shape style="position:absolute;left:4983;top:3378;width:10;height:2" coordorigin="4983,3378" coordsize="10,0" path="m4983,3378l4992,3378e" filled="false" stroked="true" strokeweight=".600010pt" strokecolor="#000000">
                <v:path arrowok="t"/>
              </v:shape>
            </v:group>
            <v:group style="position:absolute;left:6222;top:2758;width:10;height:20" coordorigin="6222,2758" coordsize="10,20">
              <v:shape style="position:absolute;left:6222;top:2758;width:10;height:20" coordorigin="6222,2758" coordsize="10,20" path="m6222,2777l6231,2777,6231,2758,6222,2758,6222,2777xe" filled="true" fillcolor="#000000" stroked="false">
                <v:path arrowok="t"/>
                <v:fill type="solid"/>
              </v:shape>
            </v:group>
            <v:group style="position:absolute;left:6222;top:2777;width:10;height:20" coordorigin="6222,2777" coordsize="10,20">
              <v:shape style="position:absolute;left:6222;top:2777;width:10;height:20" coordorigin="6222,2777" coordsize="10,20" path="m6222,2796l6231,2796,6231,2777,6222,2777,6222,2796xe" filled="true" fillcolor="#000000" stroked="false">
                <v:path arrowok="t"/>
                <v:fill type="solid"/>
              </v:shape>
            </v:group>
            <v:group style="position:absolute;left:6222;top:2796;width:10;height:20" coordorigin="6222,2796" coordsize="10,20">
              <v:shape style="position:absolute;left:6222;top:2796;width:10;height:20" coordorigin="6222,2796" coordsize="10,20" path="m6222,2816l6231,2816,6231,2796,6222,2796,6222,2816xe" filled="true" fillcolor="#000000" stroked="false">
                <v:path arrowok="t"/>
                <v:fill type="solid"/>
              </v:shape>
            </v:group>
            <v:group style="position:absolute;left:6222;top:2816;width:10;height:20" coordorigin="6222,2816" coordsize="10,20">
              <v:shape style="position:absolute;left:6222;top:2816;width:10;height:20" coordorigin="6222,2816" coordsize="10,20" path="m6222,2835l6231,2835,6231,2816,6222,2816,6222,2835xe" filled="true" fillcolor="#000000" stroked="false">
                <v:path arrowok="t"/>
                <v:fill type="solid"/>
              </v:shape>
            </v:group>
            <v:group style="position:absolute;left:6222;top:2835;width:10;height:20" coordorigin="6222,2835" coordsize="10,20">
              <v:shape style="position:absolute;left:6222;top:2835;width:10;height:20" coordorigin="6222,2835" coordsize="10,20" path="m6222,2854l6231,2854,6231,2835,6222,2835,6222,2854xe" filled="true" fillcolor="#000000" stroked="false">
                <v:path arrowok="t"/>
                <v:fill type="solid"/>
              </v:shape>
            </v:group>
            <v:group style="position:absolute;left:6222;top:2854;width:10;height:20" coordorigin="6222,2854" coordsize="10,20">
              <v:shape style="position:absolute;left:6222;top:2854;width:10;height:20" coordorigin="6222,2854" coordsize="10,20" path="m6222,2873l6231,2873,6231,2854,6222,2854,6222,2873xe" filled="true" fillcolor="#000000" stroked="false">
                <v:path arrowok="t"/>
                <v:fill type="solid"/>
              </v:shape>
            </v:group>
            <v:group style="position:absolute;left:6222;top:2873;width:10;height:20" coordorigin="6222,2873" coordsize="10,20">
              <v:shape style="position:absolute;left:6222;top:2873;width:10;height:20" coordorigin="6222,2873" coordsize="10,20" path="m6222,2892l6231,2892,6231,2873,6222,2873,6222,2892xe" filled="true" fillcolor="#000000" stroked="false">
                <v:path arrowok="t"/>
                <v:fill type="solid"/>
              </v:shape>
            </v:group>
            <v:group style="position:absolute;left:6222;top:2892;width:10;height:20" coordorigin="6222,2892" coordsize="10,20">
              <v:shape style="position:absolute;left:6222;top:2892;width:10;height:20" coordorigin="6222,2892" coordsize="10,20" path="m6222,2912l6231,2912,6231,2892,6222,2892,6222,2912xe" filled="true" fillcolor="#000000" stroked="false">
                <v:path arrowok="t"/>
                <v:fill type="solid"/>
              </v:shape>
            </v:group>
            <v:group style="position:absolute;left:6222;top:2912;width:10;height:20" coordorigin="6222,2912" coordsize="10,20">
              <v:shape style="position:absolute;left:6222;top:2912;width:10;height:20" coordorigin="6222,2912" coordsize="10,20" path="m6222,2931l6231,2931,6231,2912,6222,2912,6222,2931xe" filled="true" fillcolor="#000000" stroked="false">
                <v:path arrowok="t"/>
                <v:fill type="solid"/>
              </v:shape>
            </v:group>
            <v:group style="position:absolute;left:6222;top:2931;width:10;height:20" coordorigin="6222,2931" coordsize="10,20">
              <v:shape style="position:absolute;left:6222;top:2931;width:10;height:20" coordorigin="6222,2931" coordsize="10,20" path="m6222,2950l6231,2950,6231,2931,6222,2931,6222,2950xe" filled="true" fillcolor="#000000" stroked="false">
                <v:path arrowok="t"/>
                <v:fill type="solid"/>
              </v:shape>
            </v:group>
            <v:group style="position:absolute;left:6222;top:2950;width:10;height:20" coordorigin="6222,2950" coordsize="10,20">
              <v:shape style="position:absolute;left:6222;top:2950;width:10;height:20" coordorigin="6222,2950" coordsize="10,20" path="m6222,2969l6231,2969,6231,2950,6222,2950,6222,2969xe" filled="true" fillcolor="#000000" stroked="false">
                <v:path arrowok="t"/>
                <v:fill type="solid"/>
              </v:shape>
            </v:group>
            <v:group style="position:absolute;left:6222;top:2969;width:10;height:20" coordorigin="6222,2969" coordsize="10,20">
              <v:shape style="position:absolute;left:6222;top:2969;width:10;height:20" coordorigin="6222,2969" coordsize="10,20" path="m6222,2988l6231,2988,6231,2969,6222,2969,6222,2988xe" filled="true" fillcolor="#000000" stroked="false">
                <v:path arrowok="t"/>
                <v:fill type="solid"/>
              </v:shape>
            </v:group>
            <v:group style="position:absolute;left:6222;top:2988;width:10;height:20" coordorigin="6222,2988" coordsize="10,20">
              <v:shape style="position:absolute;left:6222;top:2988;width:10;height:20" coordorigin="6222,2988" coordsize="10,20" path="m6222,3008l6231,3008,6231,2988,6222,2988,6222,3008xe" filled="true" fillcolor="#000000" stroked="false">
                <v:path arrowok="t"/>
                <v:fill type="solid"/>
              </v:shape>
            </v:group>
            <v:group style="position:absolute;left:6222;top:3008;width:10;height:20" coordorigin="6222,3008" coordsize="10,20">
              <v:shape style="position:absolute;left:6222;top:3008;width:10;height:20" coordorigin="6222,3008" coordsize="10,20" path="m6222,3027l6231,3027,6231,3008,6222,3008,6222,3027xe" filled="true" fillcolor="#000000" stroked="false">
                <v:path arrowok="t"/>
                <v:fill type="solid"/>
              </v:shape>
            </v:group>
            <v:group style="position:absolute;left:6222;top:3027;width:10;height:20" coordorigin="6222,3027" coordsize="10,20">
              <v:shape style="position:absolute;left:6222;top:3027;width:10;height:20" coordorigin="6222,3027" coordsize="10,20" path="m6222,3046l6231,3046,6231,3027,6222,3027,6222,3046xe" filled="true" fillcolor="#000000" stroked="false">
                <v:path arrowok="t"/>
                <v:fill type="solid"/>
              </v:shape>
            </v:group>
            <v:group style="position:absolute;left:6222;top:3046;width:10;height:20" coordorigin="6222,3046" coordsize="10,20">
              <v:shape style="position:absolute;left:6222;top:3046;width:10;height:20" coordorigin="6222,3046" coordsize="10,20" path="m6222,3065l6231,3065,6231,3046,6222,3046,6222,3065xe" filled="true" fillcolor="#000000" stroked="false">
                <v:path arrowok="t"/>
                <v:fill type="solid"/>
              </v:shape>
            </v:group>
            <v:group style="position:absolute;left:6222;top:3065;width:10;height:20" coordorigin="6222,3065" coordsize="10,20">
              <v:shape style="position:absolute;left:6222;top:3065;width:10;height:20" coordorigin="6222,3065" coordsize="10,20" path="m6222,3084l6231,3084,6231,3065,6222,3065,6222,3084xe" filled="true" fillcolor="#000000" stroked="false">
                <v:path arrowok="t"/>
                <v:fill type="solid"/>
              </v:shape>
            </v:group>
            <v:group style="position:absolute;left:6222;top:3084;width:10;height:20" coordorigin="6222,3084" coordsize="10,20">
              <v:shape style="position:absolute;left:6222;top:3084;width:10;height:20" coordorigin="6222,3084" coordsize="10,20" path="m6222,3104l6231,3104,6231,3084,6222,3084,6222,3104xe" filled="true" fillcolor="#000000" stroked="false">
                <v:path arrowok="t"/>
                <v:fill type="solid"/>
              </v:shape>
            </v:group>
            <v:group style="position:absolute;left:6222;top:3104;width:10;height:20" coordorigin="6222,3104" coordsize="10,20">
              <v:shape style="position:absolute;left:6222;top:3104;width:10;height:20" coordorigin="6222,3104" coordsize="10,20" path="m6222,3123l6231,3123,6231,3104,6222,3104,6222,3123xe" filled="true" fillcolor="#000000" stroked="false">
                <v:path arrowok="t"/>
                <v:fill type="solid"/>
              </v:shape>
            </v:group>
            <v:group style="position:absolute;left:6222;top:3123;width:10;height:20" coordorigin="6222,3123" coordsize="10,20">
              <v:shape style="position:absolute;left:6222;top:3123;width:10;height:20" coordorigin="6222,3123" coordsize="10,20" path="m6222,3142l6231,3142,6231,3123,6222,3123,6222,3142xe" filled="true" fillcolor="#000000" stroked="false">
                <v:path arrowok="t"/>
                <v:fill type="solid"/>
              </v:shape>
            </v:group>
            <v:group style="position:absolute;left:6222;top:3142;width:10;height:20" coordorigin="6222,3142" coordsize="10,20">
              <v:shape style="position:absolute;left:6222;top:3142;width:10;height:20" coordorigin="6222,3142" coordsize="10,20" path="m6222,3161l6231,3161,6231,3142,6222,3142,6222,3161xe" filled="true" fillcolor="#000000" stroked="false">
                <v:path arrowok="t"/>
                <v:fill type="solid"/>
              </v:shape>
            </v:group>
            <v:group style="position:absolute;left:6222;top:3161;width:10;height:20" coordorigin="6222,3161" coordsize="10,20">
              <v:shape style="position:absolute;left:6222;top:3161;width:10;height:20" coordorigin="6222,3161" coordsize="10,20" path="m6222,3180l6231,3180,6231,3161,6222,3161,6222,3180xe" filled="true" fillcolor="#000000" stroked="false">
                <v:path arrowok="t"/>
                <v:fill type="solid"/>
              </v:shape>
            </v:group>
            <v:group style="position:absolute;left:6222;top:3180;width:10;height:20" coordorigin="6222,3180" coordsize="10,20">
              <v:shape style="position:absolute;left:6222;top:3180;width:10;height:20" coordorigin="6222,3180" coordsize="10,20" path="m6222,3200l6231,3200,6231,3180,6222,3180,6222,3200xe" filled="true" fillcolor="#000000" stroked="false">
                <v:path arrowok="t"/>
                <v:fill type="solid"/>
              </v:shape>
            </v:group>
            <v:group style="position:absolute;left:6222;top:3200;width:10;height:20" coordorigin="6222,3200" coordsize="10,20">
              <v:shape style="position:absolute;left:6222;top:3200;width:10;height:20" coordorigin="6222,3200" coordsize="10,20" path="m6222,3219l6231,3219,6231,3200,6222,3200,6222,3219xe" filled="true" fillcolor="#000000" stroked="false">
                <v:path arrowok="t"/>
                <v:fill type="solid"/>
              </v:shape>
            </v:group>
            <v:group style="position:absolute;left:6222;top:3219;width:10;height:20" coordorigin="6222,3219" coordsize="10,20">
              <v:shape style="position:absolute;left:6222;top:3219;width:10;height:20" coordorigin="6222,3219" coordsize="10,20" path="m6222,3238l6231,3238,6231,3219,6222,3219,6222,3238xe" filled="true" fillcolor="#000000" stroked="false">
                <v:path arrowok="t"/>
                <v:fill type="solid"/>
              </v:shape>
            </v:group>
            <v:group style="position:absolute;left:6222;top:3238;width:10;height:20" coordorigin="6222,3238" coordsize="10,20">
              <v:shape style="position:absolute;left:6222;top:3238;width:10;height:20" coordorigin="6222,3238" coordsize="10,20" path="m6222,3257l6231,3257,6231,3238,6222,3238,6222,3257xe" filled="true" fillcolor="#000000" stroked="false">
                <v:path arrowok="t"/>
                <v:fill type="solid"/>
              </v:shape>
            </v:group>
            <v:group style="position:absolute;left:6222;top:3257;width:10;height:20" coordorigin="6222,3257" coordsize="10,20">
              <v:shape style="position:absolute;left:6222;top:3257;width:10;height:20" coordorigin="6222,3257" coordsize="10,20" path="m6222,3276l6231,3276,6231,3257,6222,3257,6222,3276xe" filled="true" fillcolor="#000000" stroked="false">
                <v:path arrowok="t"/>
                <v:fill type="solid"/>
              </v:shape>
            </v:group>
            <v:group style="position:absolute;left:6222;top:3276;width:10;height:20" coordorigin="6222,3276" coordsize="10,20">
              <v:shape style="position:absolute;left:6222;top:3276;width:10;height:20" coordorigin="6222,3276" coordsize="10,20" path="m6222,3296l6231,3296,6231,3276,6222,3276,6222,3296xe" filled="true" fillcolor="#000000" stroked="false">
                <v:path arrowok="t"/>
                <v:fill type="solid"/>
              </v:shape>
            </v:group>
            <v:group style="position:absolute;left:6222;top:3296;width:10;height:20" coordorigin="6222,3296" coordsize="10,20">
              <v:shape style="position:absolute;left:6222;top:3296;width:10;height:20" coordorigin="6222,3296" coordsize="10,20" path="m6222,3315l6231,3315,6231,3296,6222,3296,6222,3315xe" filled="true" fillcolor="#000000" stroked="false">
                <v:path arrowok="t"/>
                <v:fill type="solid"/>
              </v:shape>
            </v:group>
            <v:group style="position:absolute;left:6222;top:3315;width:10;height:20" coordorigin="6222,3315" coordsize="10,20">
              <v:shape style="position:absolute;left:6222;top:3315;width:10;height:20" coordorigin="6222,3315" coordsize="10,20" path="m6222,3334l6231,3334,6231,3315,6222,3315,6222,3334xe" filled="true" fillcolor="#000000" stroked="false">
                <v:path arrowok="t"/>
                <v:fill type="solid"/>
              </v:shape>
            </v:group>
            <v:group style="position:absolute;left:6222;top:3334;width:10;height:20" coordorigin="6222,3334" coordsize="10,20">
              <v:shape style="position:absolute;left:6222;top:3334;width:10;height:20" coordorigin="6222,3334" coordsize="10,20" path="m6222,3353l6231,3353,6231,3334,6222,3334,6222,3353xe" filled="true" fillcolor="#000000" stroked="false">
                <v:path arrowok="t"/>
                <v:fill type="solid"/>
              </v:shape>
            </v:group>
            <v:group style="position:absolute;left:6222;top:3353;width:10;height:20" coordorigin="6222,3353" coordsize="10,20">
              <v:shape style="position:absolute;left:6222;top:3353;width:10;height:20" coordorigin="6222,3353" coordsize="10,20" path="m6222,3372l6231,3372,6231,3353,6222,3353,6222,3372xe" filled="true" fillcolor="#000000" stroked="false">
                <v:path arrowok="t"/>
                <v:fill type="solid"/>
              </v:shape>
            </v:group>
            <v:group style="position:absolute;left:6222;top:3378;width:10;height:2" coordorigin="6222,3378" coordsize="10,2">
              <v:shape style="position:absolute;left:6222;top:3378;width:10;height:2" coordorigin="6222,3378" coordsize="10,0" path="m6222,3378l6231,3378e" filled="false" stroked="true" strokeweight=".600010pt" strokecolor="#000000">
                <v:path arrowok="t"/>
              </v:shape>
            </v:group>
            <v:group style="position:absolute;left:7542;top:2758;width:10;height:20" coordorigin="7542,2758" coordsize="10,20">
              <v:shape style="position:absolute;left:7542;top:2758;width:10;height:20" coordorigin="7542,2758" coordsize="10,20" path="m7542,2777l7551,2777,7551,2758,7542,2758,7542,2777xe" filled="true" fillcolor="#000000" stroked="false">
                <v:path arrowok="t"/>
                <v:fill type="solid"/>
              </v:shape>
            </v:group>
            <v:group style="position:absolute;left:7542;top:2777;width:10;height:20" coordorigin="7542,2777" coordsize="10,20">
              <v:shape style="position:absolute;left:7542;top:2777;width:10;height:20" coordorigin="7542,2777" coordsize="10,20" path="m7542,2796l7551,2796,7551,2777,7542,2777,7542,2796xe" filled="true" fillcolor="#000000" stroked="false">
                <v:path arrowok="t"/>
                <v:fill type="solid"/>
              </v:shape>
            </v:group>
            <v:group style="position:absolute;left:7542;top:2796;width:10;height:20" coordorigin="7542,2796" coordsize="10,20">
              <v:shape style="position:absolute;left:7542;top:2796;width:10;height:20" coordorigin="7542,2796" coordsize="10,20" path="m7542,2816l7551,2816,7551,2796,7542,2796,7542,2816xe" filled="true" fillcolor="#000000" stroked="false">
                <v:path arrowok="t"/>
                <v:fill type="solid"/>
              </v:shape>
            </v:group>
            <v:group style="position:absolute;left:7542;top:2816;width:10;height:20" coordorigin="7542,2816" coordsize="10,20">
              <v:shape style="position:absolute;left:7542;top:2816;width:10;height:20" coordorigin="7542,2816" coordsize="10,20" path="m7542,2835l7551,2835,7551,2816,7542,2816,7542,2835xe" filled="true" fillcolor="#000000" stroked="false">
                <v:path arrowok="t"/>
                <v:fill type="solid"/>
              </v:shape>
            </v:group>
            <v:group style="position:absolute;left:7542;top:2835;width:10;height:20" coordorigin="7542,2835" coordsize="10,20">
              <v:shape style="position:absolute;left:7542;top:2835;width:10;height:20" coordorigin="7542,2835" coordsize="10,20" path="m7542,2854l7551,2854,7551,2835,7542,2835,7542,2854xe" filled="true" fillcolor="#000000" stroked="false">
                <v:path arrowok="t"/>
                <v:fill type="solid"/>
              </v:shape>
            </v:group>
            <v:group style="position:absolute;left:7542;top:2854;width:10;height:20" coordorigin="7542,2854" coordsize="10,20">
              <v:shape style="position:absolute;left:7542;top:2854;width:10;height:20" coordorigin="7542,2854" coordsize="10,20" path="m7542,2873l7551,2873,7551,2854,7542,2854,7542,2873xe" filled="true" fillcolor="#000000" stroked="false">
                <v:path arrowok="t"/>
                <v:fill type="solid"/>
              </v:shape>
            </v:group>
            <v:group style="position:absolute;left:7542;top:2873;width:10;height:20" coordorigin="7542,2873" coordsize="10,20">
              <v:shape style="position:absolute;left:7542;top:2873;width:10;height:20" coordorigin="7542,2873" coordsize="10,20" path="m7542,2892l7551,2892,7551,2873,7542,2873,7542,2892xe" filled="true" fillcolor="#000000" stroked="false">
                <v:path arrowok="t"/>
                <v:fill type="solid"/>
              </v:shape>
            </v:group>
            <v:group style="position:absolute;left:7542;top:2892;width:10;height:20" coordorigin="7542,2892" coordsize="10,20">
              <v:shape style="position:absolute;left:7542;top:2892;width:10;height:20" coordorigin="7542,2892" coordsize="10,20" path="m7542,2912l7551,2912,7551,2892,7542,2892,7542,2912xe" filled="true" fillcolor="#000000" stroked="false">
                <v:path arrowok="t"/>
                <v:fill type="solid"/>
              </v:shape>
            </v:group>
            <v:group style="position:absolute;left:7542;top:2912;width:10;height:20" coordorigin="7542,2912" coordsize="10,20">
              <v:shape style="position:absolute;left:7542;top:2912;width:10;height:20" coordorigin="7542,2912" coordsize="10,20" path="m7542,2931l7551,2931,7551,2912,7542,2912,7542,2931xe" filled="true" fillcolor="#000000" stroked="false">
                <v:path arrowok="t"/>
                <v:fill type="solid"/>
              </v:shape>
            </v:group>
            <v:group style="position:absolute;left:7542;top:2931;width:10;height:20" coordorigin="7542,2931" coordsize="10,20">
              <v:shape style="position:absolute;left:7542;top:2931;width:10;height:20" coordorigin="7542,2931" coordsize="10,20" path="m7542,2950l7551,2950,7551,2931,7542,2931,7542,2950xe" filled="true" fillcolor="#000000" stroked="false">
                <v:path arrowok="t"/>
                <v:fill type="solid"/>
              </v:shape>
            </v:group>
            <v:group style="position:absolute;left:7542;top:2950;width:10;height:20" coordorigin="7542,2950" coordsize="10,20">
              <v:shape style="position:absolute;left:7542;top:2950;width:10;height:20" coordorigin="7542,2950" coordsize="10,20" path="m7542,2969l7551,2969,7551,2950,7542,2950,7542,2969xe" filled="true" fillcolor="#000000" stroked="false">
                <v:path arrowok="t"/>
                <v:fill type="solid"/>
              </v:shape>
            </v:group>
            <v:group style="position:absolute;left:7542;top:2969;width:10;height:20" coordorigin="7542,2969" coordsize="10,20">
              <v:shape style="position:absolute;left:7542;top:2969;width:10;height:20" coordorigin="7542,2969" coordsize="10,20" path="m7542,2988l7551,2988,7551,2969,7542,2969,7542,2988xe" filled="true" fillcolor="#000000" stroked="false">
                <v:path arrowok="t"/>
                <v:fill type="solid"/>
              </v:shape>
            </v:group>
            <v:group style="position:absolute;left:7542;top:2988;width:10;height:20" coordorigin="7542,2988" coordsize="10,20">
              <v:shape style="position:absolute;left:7542;top:2988;width:10;height:20" coordorigin="7542,2988" coordsize="10,20" path="m7542,3008l7551,3008,7551,2988,7542,2988,7542,3008xe" filled="true" fillcolor="#000000" stroked="false">
                <v:path arrowok="t"/>
                <v:fill type="solid"/>
              </v:shape>
            </v:group>
            <v:group style="position:absolute;left:7542;top:3008;width:10;height:20" coordorigin="7542,3008" coordsize="10,20">
              <v:shape style="position:absolute;left:7542;top:3008;width:10;height:20" coordorigin="7542,3008" coordsize="10,20" path="m7542,3027l7551,3027,7551,3008,7542,3008,7542,3027xe" filled="true" fillcolor="#000000" stroked="false">
                <v:path arrowok="t"/>
                <v:fill type="solid"/>
              </v:shape>
            </v:group>
            <v:group style="position:absolute;left:7542;top:3027;width:10;height:20" coordorigin="7542,3027" coordsize="10,20">
              <v:shape style="position:absolute;left:7542;top:3027;width:10;height:20" coordorigin="7542,3027" coordsize="10,20" path="m7542,3046l7551,3046,7551,3027,7542,3027,7542,3046xe" filled="true" fillcolor="#000000" stroked="false">
                <v:path arrowok="t"/>
                <v:fill type="solid"/>
              </v:shape>
            </v:group>
            <v:group style="position:absolute;left:7542;top:3046;width:10;height:20" coordorigin="7542,3046" coordsize="10,20">
              <v:shape style="position:absolute;left:7542;top:3046;width:10;height:20" coordorigin="7542,3046" coordsize="10,20" path="m7542,3065l7551,3065,7551,3046,7542,3046,7542,3065xe" filled="true" fillcolor="#000000" stroked="false">
                <v:path arrowok="t"/>
                <v:fill type="solid"/>
              </v:shape>
            </v:group>
            <v:group style="position:absolute;left:7542;top:3065;width:10;height:20" coordorigin="7542,3065" coordsize="10,20">
              <v:shape style="position:absolute;left:7542;top:3065;width:10;height:20" coordorigin="7542,3065" coordsize="10,20" path="m7542,3084l7551,3084,7551,3065,7542,3065,7542,3084xe" filled="true" fillcolor="#000000" stroked="false">
                <v:path arrowok="t"/>
                <v:fill type="solid"/>
              </v:shape>
            </v:group>
            <v:group style="position:absolute;left:7542;top:3084;width:10;height:20" coordorigin="7542,3084" coordsize="10,20">
              <v:shape style="position:absolute;left:7542;top:3084;width:10;height:20" coordorigin="7542,3084" coordsize="10,20" path="m7542,3104l7551,3104,7551,3084,7542,3084,7542,3104xe" filled="true" fillcolor="#000000" stroked="false">
                <v:path arrowok="t"/>
                <v:fill type="solid"/>
              </v:shape>
            </v:group>
            <v:group style="position:absolute;left:7542;top:3104;width:10;height:20" coordorigin="7542,3104" coordsize="10,20">
              <v:shape style="position:absolute;left:7542;top:3104;width:10;height:20" coordorigin="7542,3104" coordsize="10,20" path="m7542,3123l7551,3123,7551,3104,7542,3104,7542,3123xe" filled="true" fillcolor="#000000" stroked="false">
                <v:path arrowok="t"/>
                <v:fill type="solid"/>
              </v:shape>
            </v:group>
            <v:group style="position:absolute;left:7542;top:3123;width:10;height:20" coordorigin="7542,3123" coordsize="10,20">
              <v:shape style="position:absolute;left:7542;top:3123;width:10;height:20" coordorigin="7542,3123" coordsize="10,20" path="m7542,3142l7551,3142,7551,3123,7542,3123,7542,3142xe" filled="true" fillcolor="#000000" stroked="false">
                <v:path arrowok="t"/>
                <v:fill type="solid"/>
              </v:shape>
            </v:group>
            <v:group style="position:absolute;left:7542;top:3142;width:10;height:20" coordorigin="7542,3142" coordsize="10,20">
              <v:shape style="position:absolute;left:7542;top:3142;width:10;height:20" coordorigin="7542,3142" coordsize="10,20" path="m7542,3161l7551,3161,7551,3142,7542,3142,7542,3161xe" filled="true" fillcolor="#000000" stroked="false">
                <v:path arrowok="t"/>
                <v:fill type="solid"/>
              </v:shape>
            </v:group>
            <v:group style="position:absolute;left:7542;top:3161;width:10;height:20" coordorigin="7542,3161" coordsize="10,20">
              <v:shape style="position:absolute;left:7542;top:3161;width:10;height:20" coordorigin="7542,3161" coordsize="10,20" path="m7542,3180l7551,3180,7551,3161,7542,3161,7542,3180xe" filled="true" fillcolor="#000000" stroked="false">
                <v:path arrowok="t"/>
                <v:fill type="solid"/>
              </v:shape>
            </v:group>
            <v:group style="position:absolute;left:7542;top:3180;width:10;height:20" coordorigin="7542,3180" coordsize="10,20">
              <v:shape style="position:absolute;left:7542;top:3180;width:10;height:20" coordorigin="7542,3180" coordsize="10,20" path="m7542,3200l7551,3200,7551,3180,7542,3180,7542,3200xe" filled="true" fillcolor="#000000" stroked="false">
                <v:path arrowok="t"/>
                <v:fill type="solid"/>
              </v:shape>
            </v:group>
            <v:group style="position:absolute;left:7542;top:3200;width:10;height:20" coordorigin="7542,3200" coordsize="10,20">
              <v:shape style="position:absolute;left:7542;top:3200;width:10;height:20" coordorigin="7542,3200" coordsize="10,20" path="m7542,3219l7551,3219,7551,3200,7542,3200,7542,3219xe" filled="true" fillcolor="#000000" stroked="false">
                <v:path arrowok="t"/>
                <v:fill type="solid"/>
              </v:shape>
            </v:group>
            <v:group style="position:absolute;left:7542;top:3219;width:10;height:20" coordorigin="7542,3219" coordsize="10,20">
              <v:shape style="position:absolute;left:7542;top:3219;width:10;height:20" coordorigin="7542,3219" coordsize="10,20" path="m7542,3238l7551,3238,7551,3219,7542,3219,7542,3238xe" filled="true" fillcolor="#000000" stroked="false">
                <v:path arrowok="t"/>
                <v:fill type="solid"/>
              </v:shape>
            </v:group>
            <v:group style="position:absolute;left:7542;top:3238;width:10;height:20" coordorigin="7542,3238" coordsize="10,20">
              <v:shape style="position:absolute;left:7542;top:3238;width:10;height:20" coordorigin="7542,3238" coordsize="10,20" path="m7542,3257l7551,3257,7551,3238,7542,3238,7542,3257xe" filled="true" fillcolor="#000000" stroked="false">
                <v:path arrowok="t"/>
                <v:fill type="solid"/>
              </v:shape>
            </v:group>
            <v:group style="position:absolute;left:7542;top:3257;width:10;height:20" coordorigin="7542,3257" coordsize="10,20">
              <v:shape style="position:absolute;left:7542;top:3257;width:10;height:20" coordorigin="7542,3257" coordsize="10,20" path="m7542,3276l7551,3276,7551,3257,7542,3257,7542,3276xe" filled="true" fillcolor="#000000" stroked="false">
                <v:path arrowok="t"/>
                <v:fill type="solid"/>
              </v:shape>
            </v:group>
            <v:group style="position:absolute;left:7542;top:3276;width:10;height:20" coordorigin="7542,3276" coordsize="10,20">
              <v:shape style="position:absolute;left:7542;top:3276;width:10;height:20" coordorigin="7542,3276" coordsize="10,20" path="m7542,3296l7551,3296,7551,3276,7542,3276,7542,3296xe" filled="true" fillcolor="#000000" stroked="false">
                <v:path arrowok="t"/>
                <v:fill type="solid"/>
              </v:shape>
            </v:group>
            <v:group style="position:absolute;left:7542;top:3296;width:10;height:20" coordorigin="7542,3296" coordsize="10,20">
              <v:shape style="position:absolute;left:7542;top:3296;width:10;height:20" coordorigin="7542,3296" coordsize="10,20" path="m7542,3315l7551,3315,7551,3296,7542,3296,7542,3315xe" filled="true" fillcolor="#000000" stroked="false">
                <v:path arrowok="t"/>
                <v:fill type="solid"/>
              </v:shape>
            </v:group>
            <v:group style="position:absolute;left:7542;top:3315;width:10;height:20" coordorigin="7542,3315" coordsize="10,20">
              <v:shape style="position:absolute;left:7542;top:3315;width:10;height:20" coordorigin="7542,3315" coordsize="10,20" path="m7542,3334l7551,3334,7551,3315,7542,3315,7542,3334xe" filled="true" fillcolor="#000000" stroked="false">
                <v:path arrowok="t"/>
                <v:fill type="solid"/>
              </v:shape>
            </v:group>
            <v:group style="position:absolute;left:7542;top:3334;width:10;height:20" coordorigin="7542,3334" coordsize="10,20">
              <v:shape style="position:absolute;left:7542;top:3334;width:10;height:20" coordorigin="7542,3334" coordsize="10,20" path="m7542,3353l7551,3353,7551,3334,7542,3334,7542,3353xe" filled="true" fillcolor="#000000" stroked="false">
                <v:path arrowok="t"/>
                <v:fill type="solid"/>
              </v:shape>
            </v:group>
            <v:group style="position:absolute;left:7542;top:3353;width:10;height:20" coordorigin="7542,3353" coordsize="10,20">
              <v:shape style="position:absolute;left:7542;top:3353;width:10;height:20" coordorigin="7542,3353" coordsize="10,20" path="m7542,3372l7551,3372,7551,3353,7542,3353,7542,3372xe" filled="true" fillcolor="#000000" stroked="false">
                <v:path arrowok="t"/>
                <v:fill type="solid"/>
              </v:shape>
            </v:group>
            <v:group style="position:absolute;left:7542;top:3378;width:10;height:2" coordorigin="7542,3378" coordsize="10,2">
              <v:shape style="position:absolute;left:7542;top:3378;width:10;height:2" coordorigin="7542,3378" coordsize="10,0" path="m7542,3378l7551,3378e" filled="false" stroked="true" strokeweight=".600010pt" strokecolor="#000000">
                <v:path arrowok="t"/>
              </v:shape>
            </v:group>
            <v:group style="position:absolute;left:8859;top:2758;width:10;height:20" coordorigin="8859,2758" coordsize="10,20">
              <v:shape style="position:absolute;left:8859;top:2758;width:10;height:20" coordorigin="8859,2758" coordsize="10,20" path="m8859,2777l8869,2777,8869,2758,8859,2758,8859,2777xe" filled="true" fillcolor="#000000" stroked="false">
                <v:path arrowok="t"/>
                <v:fill type="solid"/>
              </v:shape>
            </v:group>
            <v:group style="position:absolute;left:8859;top:2777;width:10;height:20" coordorigin="8859,2777" coordsize="10,20">
              <v:shape style="position:absolute;left:8859;top:2777;width:10;height:20" coordorigin="8859,2777" coordsize="10,20" path="m8859,2796l8869,2796,8869,2777,8859,2777,8859,2796xe" filled="true" fillcolor="#000000" stroked="false">
                <v:path arrowok="t"/>
                <v:fill type="solid"/>
              </v:shape>
            </v:group>
            <v:group style="position:absolute;left:8859;top:2796;width:10;height:20" coordorigin="8859,2796" coordsize="10,20">
              <v:shape style="position:absolute;left:8859;top:2796;width:10;height:20" coordorigin="8859,2796" coordsize="10,20" path="m8859,2816l8869,2816,8869,2796,8859,2796,8859,2816xe" filled="true" fillcolor="#000000" stroked="false">
                <v:path arrowok="t"/>
                <v:fill type="solid"/>
              </v:shape>
            </v:group>
            <v:group style="position:absolute;left:8859;top:2816;width:10;height:20" coordorigin="8859,2816" coordsize="10,20">
              <v:shape style="position:absolute;left:8859;top:2816;width:10;height:20" coordorigin="8859,2816" coordsize="10,20" path="m8859,2835l8869,2835,8869,2816,8859,2816,8859,2835xe" filled="true" fillcolor="#000000" stroked="false">
                <v:path arrowok="t"/>
                <v:fill type="solid"/>
              </v:shape>
            </v:group>
            <v:group style="position:absolute;left:8859;top:2835;width:10;height:20" coordorigin="8859,2835" coordsize="10,20">
              <v:shape style="position:absolute;left:8859;top:2835;width:10;height:20" coordorigin="8859,2835" coordsize="10,20" path="m8859,2854l8869,2854,8869,2835,8859,2835,8859,2854xe" filled="true" fillcolor="#000000" stroked="false">
                <v:path arrowok="t"/>
                <v:fill type="solid"/>
              </v:shape>
            </v:group>
            <v:group style="position:absolute;left:8859;top:2854;width:10;height:20" coordorigin="8859,2854" coordsize="10,20">
              <v:shape style="position:absolute;left:8859;top:2854;width:10;height:20" coordorigin="8859,2854" coordsize="10,20" path="m8859,2873l8869,2873,8869,2854,8859,2854,8859,2873xe" filled="true" fillcolor="#000000" stroked="false">
                <v:path arrowok="t"/>
                <v:fill type="solid"/>
              </v:shape>
            </v:group>
            <v:group style="position:absolute;left:8859;top:2873;width:10;height:20" coordorigin="8859,2873" coordsize="10,20">
              <v:shape style="position:absolute;left:8859;top:2873;width:10;height:20" coordorigin="8859,2873" coordsize="10,20" path="m8859,2892l8869,2892,8869,2873,8859,2873,8859,2892xe" filled="true" fillcolor="#000000" stroked="false">
                <v:path arrowok="t"/>
                <v:fill type="solid"/>
              </v:shape>
            </v:group>
            <v:group style="position:absolute;left:8859;top:2892;width:10;height:20" coordorigin="8859,2892" coordsize="10,20">
              <v:shape style="position:absolute;left:8859;top:2892;width:10;height:20" coordorigin="8859,2892" coordsize="10,20" path="m8859,2912l8869,2912,8869,2892,8859,2892,8859,2912xe" filled="true" fillcolor="#000000" stroked="false">
                <v:path arrowok="t"/>
                <v:fill type="solid"/>
              </v:shape>
            </v:group>
            <v:group style="position:absolute;left:8859;top:2912;width:10;height:20" coordorigin="8859,2912" coordsize="10,20">
              <v:shape style="position:absolute;left:8859;top:2912;width:10;height:20" coordorigin="8859,2912" coordsize="10,20" path="m8859,2931l8869,2931,8869,2912,8859,2912,8859,2931xe" filled="true" fillcolor="#000000" stroked="false">
                <v:path arrowok="t"/>
                <v:fill type="solid"/>
              </v:shape>
            </v:group>
            <v:group style="position:absolute;left:8859;top:2931;width:10;height:20" coordorigin="8859,2931" coordsize="10,20">
              <v:shape style="position:absolute;left:8859;top:2931;width:10;height:20" coordorigin="8859,2931" coordsize="10,20" path="m8859,2950l8869,2950,8869,2931,8859,2931,8859,2950xe" filled="true" fillcolor="#000000" stroked="false">
                <v:path arrowok="t"/>
                <v:fill type="solid"/>
              </v:shape>
            </v:group>
            <v:group style="position:absolute;left:8859;top:2950;width:10;height:20" coordorigin="8859,2950" coordsize="10,20">
              <v:shape style="position:absolute;left:8859;top:2950;width:10;height:20" coordorigin="8859,2950" coordsize="10,20" path="m8859,2969l8869,2969,8869,2950,8859,2950,8859,2969xe" filled="true" fillcolor="#000000" stroked="false">
                <v:path arrowok="t"/>
                <v:fill type="solid"/>
              </v:shape>
            </v:group>
            <v:group style="position:absolute;left:8859;top:2969;width:10;height:20" coordorigin="8859,2969" coordsize="10,20">
              <v:shape style="position:absolute;left:8859;top:2969;width:10;height:20" coordorigin="8859,2969" coordsize="10,20" path="m8859,2988l8869,2988,8869,2969,8859,2969,8859,2988xe" filled="true" fillcolor="#000000" stroked="false">
                <v:path arrowok="t"/>
                <v:fill type="solid"/>
              </v:shape>
            </v:group>
            <v:group style="position:absolute;left:8859;top:2988;width:10;height:20" coordorigin="8859,2988" coordsize="10,20">
              <v:shape style="position:absolute;left:8859;top:2988;width:10;height:20" coordorigin="8859,2988" coordsize="10,20" path="m8859,3008l8869,3008,8869,2988,8859,2988,8859,3008xe" filled="true" fillcolor="#000000" stroked="false">
                <v:path arrowok="t"/>
                <v:fill type="solid"/>
              </v:shape>
            </v:group>
            <v:group style="position:absolute;left:8859;top:3008;width:10;height:20" coordorigin="8859,3008" coordsize="10,20">
              <v:shape style="position:absolute;left:8859;top:3008;width:10;height:20" coordorigin="8859,3008" coordsize="10,20" path="m8859,3027l8869,3027,8869,3008,8859,3008,8859,3027xe" filled="true" fillcolor="#000000" stroked="false">
                <v:path arrowok="t"/>
                <v:fill type="solid"/>
              </v:shape>
            </v:group>
            <v:group style="position:absolute;left:8859;top:3027;width:10;height:20" coordorigin="8859,3027" coordsize="10,20">
              <v:shape style="position:absolute;left:8859;top:3027;width:10;height:20" coordorigin="8859,3027" coordsize="10,20" path="m8859,3046l8869,3046,8869,3027,8859,3027,8859,3046xe" filled="true" fillcolor="#000000" stroked="false">
                <v:path arrowok="t"/>
                <v:fill type="solid"/>
              </v:shape>
            </v:group>
            <v:group style="position:absolute;left:8859;top:3046;width:10;height:20" coordorigin="8859,3046" coordsize="10,20">
              <v:shape style="position:absolute;left:8859;top:3046;width:10;height:20" coordorigin="8859,3046" coordsize="10,20" path="m8859,3065l8869,3065,8869,3046,8859,3046,8859,3065xe" filled="true" fillcolor="#000000" stroked="false">
                <v:path arrowok="t"/>
                <v:fill type="solid"/>
              </v:shape>
            </v:group>
            <v:group style="position:absolute;left:8859;top:3065;width:10;height:20" coordorigin="8859,3065" coordsize="10,20">
              <v:shape style="position:absolute;left:8859;top:3065;width:10;height:20" coordorigin="8859,3065" coordsize="10,20" path="m8859,3084l8869,3084,8869,3065,8859,3065,8859,3084xe" filled="true" fillcolor="#000000" stroked="false">
                <v:path arrowok="t"/>
                <v:fill type="solid"/>
              </v:shape>
            </v:group>
            <v:group style="position:absolute;left:8859;top:3084;width:10;height:20" coordorigin="8859,3084" coordsize="10,20">
              <v:shape style="position:absolute;left:8859;top:3084;width:10;height:20" coordorigin="8859,3084" coordsize="10,20" path="m8859,3104l8869,3104,8869,3084,8859,3084,8859,3104xe" filled="true" fillcolor="#000000" stroked="false">
                <v:path arrowok="t"/>
                <v:fill type="solid"/>
              </v:shape>
            </v:group>
            <v:group style="position:absolute;left:8859;top:3104;width:10;height:20" coordorigin="8859,3104" coordsize="10,20">
              <v:shape style="position:absolute;left:8859;top:3104;width:10;height:20" coordorigin="8859,3104" coordsize="10,20" path="m8859,3123l8869,3123,8869,3104,8859,3104,8859,3123xe" filled="true" fillcolor="#000000" stroked="false">
                <v:path arrowok="t"/>
                <v:fill type="solid"/>
              </v:shape>
            </v:group>
            <v:group style="position:absolute;left:8859;top:3123;width:10;height:20" coordorigin="8859,3123" coordsize="10,20">
              <v:shape style="position:absolute;left:8859;top:3123;width:10;height:20" coordorigin="8859,3123" coordsize="10,20" path="m8859,3142l8869,3142,8869,3123,8859,3123,8859,3142xe" filled="true" fillcolor="#000000" stroked="false">
                <v:path arrowok="t"/>
                <v:fill type="solid"/>
              </v:shape>
            </v:group>
            <v:group style="position:absolute;left:8859;top:3142;width:10;height:20" coordorigin="8859,3142" coordsize="10,20">
              <v:shape style="position:absolute;left:8859;top:3142;width:10;height:20" coordorigin="8859,3142" coordsize="10,20" path="m8859,3161l8869,3161,8869,3142,8859,3142,8859,3161xe" filled="true" fillcolor="#000000" stroked="false">
                <v:path arrowok="t"/>
                <v:fill type="solid"/>
              </v:shape>
            </v:group>
            <v:group style="position:absolute;left:8859;top:3161;width:10;height:20" coordorigin="8859,3161" coordsize="10,20">
              <v:shape style="position:absolute;left:8859;top:3161;width:10;height:20" coordorigin="8859,3161" coordsize="10,20" path="m8859,3180l8869,3180,8869,3161,8859,3161,8859,3180xe" filled="true" fillcolor="#000000" stroked="false">
                <v:path arrowok="t"/>
                <v:fill type="solid"/>
              </v:shape>
            </v:group>
            <v:group style="position:absolute;left:8859;top:3180;width:10;height:20" coordorigin="8859,3180" coordsize="10,20">
              <v:shape style="position:absolute;left:8859;top:3180;width:10;height:20" coordorigin="8859,3180" coordsize="10,20" path="m8859,3200l8869,3200,8869,3180,8859,3180,8859,3200xe" filled="true" fillcolor="#000000" stroked="false">
                <v:path arrowok="t"/>
                <v:fill type="solid"/>
              </v:shape>
            </v:group>
            <v:group style="position:absolute;left:8859;top:3200;width:10;height:20" coordorigin="8859,3200" coordsize="10,20">
              <v:shape style="position:absolute;left:8859;top:3200;width:10;height:20" coordorigin="8859,3200" coordsize="10,20" path="m8859,3219l8869,3219,8869,3200,8859,3200,8859,3219xe" filled="true" fillcolor="#000000" stroked="false">
                <v:path arrowok="t"/>
                <v:fill type="solid"/>
              </v:shape>
            </v:group>
            <v:group style="position:absolute;left:8859;top:3219;width:10;height:20" coordorigin="8859,3219" coordsize="10,20">
              <v:shape style="position:absolute;left:8859;top:3219;width:10;height:20" coordorigin="8859,3219" coordsize="10,20" path="m8859,3238l8869,3238,8869,3219,8859,3219,8859,3238xe" filled="true" fillcolor="#000000" stroked="false">
                <v:path arrowok="t"/>
                <v:fill type="solid"/>
              </v:shape>
            </v:group>
            <v:group style="position:absolute;left:8859;top:3238;width:10;height:20" coordorigin="8859,3238" coordsize="10,20">
              <v:shape style="position:absolute;left:8859;top:3238;width:10;height:20" coordorigin="8859,3238" coordsize="10,20" path="m8859,3257l8869,3257,8869,3238,8859,3238,8859,3257xe" filled="true" fillcolor="#000000" stroked="false">
                <v:path arrowok="t"/>
                <v:fill type="solid"/>
              </v:shape>
            </v:group>
            <v:group style="position:absolute;left:8859;top:3257;width:10;height:20" coordorigin="8859,3257" coordsize="10,20">
              <v:shape style="position:absolute;left:8859;top:3257;width:10;height:20" coordorigin="8859,3257" coordsize="10,20" path="m8859,3276l8869,3276,8869,3257,8859,3257,8859,3276xe" filled="true" fillcolor="#000000" stroked="false">
                <v:path arrowok="t"/>
                <v:fill type="solid"/>
              </v:shape>
            </v:group>
            <v:group style="position:absolute;left:8859;top:3276;width:10;height:20" coordorigin="8859,3276" coordsize="10,20">
              <v:shape style="position:absolute;left:8859;top:3276;width:10;height:20" coordorigin="8859,3276" coordsize="10,20" path="m8859,3296l8869,3296,8869,3276,8859,3276,8859,3296xe" filled="true" fillcolor="#000000" stroked="false">
                <v:path arrowok="t"/>
                <v:fill type="solid"/>
              </v:shape>
            </v:group>
            <v:group style="position:absolute;left:8859;top:3296;width:10;height:20" coordorigin="8859,3296" coordsize="10,20">
              <v:shape style="position:absolute;left:8859;top:3296;width:10;height:20" coordorigin="8859,3296" coordsize="10,20" path="m8859,3315l8869,3315,8869,3296,8859,3296,8859,3315xe" filled="true" fillcolor="#000000" stroked="false">
                <v:path arrowok="t"/>
                <v:fill type="solid"/>
              </v:shape>
            </v:group>
            <v:group style="position:absolute;left:8859;top:3315;width:10;height:20" coordorigin="8859,3315" coordsize="10,20">
              <v:shape style="position:absolute;left:8859;top:3315;width:10;height:20" coordorigin="8859,3315" coordsize="10,20" path="m8859,3334l8869,3334,8869,3315,8859,3315,8859,3334xe" filled="true" fillcolor="#000000" stroked="false">
                <v:path arrowok="t"/>
                <v:fill type="solid"/>
              </v:shape>
            </v:group>
            <v:group style="position:absolute;left:8859;top:3334;width:10;height:20" coordorigin="8859,3334" coordsize="10,20">
              <v:shape style="position:absolute;left:8859;top:3334;width:10;height:20" coordorigin="8859,3334" coordsize="10,20" path="m8859,3353l8869,3353,8869,3334,8859,3334,8859,3353xe" filled="true" fillcolor="#000000" stroked="false">
                <v:path arrowok="t"/>
                <v:fill type="solid"/>
              </v:shape>
            </v:group>
            <v:group style="position:absolute;left:8859;top:3353;width:10;height:20" coordorigin="8859,3353" coordsize="10,20">
              <v:shape style="position:absolute;left:8859;top:3353;width:10;height:20" coordorigin="8859,3353" coordsize="10,20" path="m8859,3372l8869,3372,8869,3353,8859,3353,8859,3372xe" filled="true" fillcolor="#000000" stroked="false">
                <v:path arrowok="t"/>
                <v:fill type="solid"/>
              </v:shape>
            </v:group>
            <v:group style="position:absolute;left:8859;top:3378;width:10;height:2" coordorigin="8859,3378" coordsize="10,2">
              <v:shape style="position:absolute;left:8859;top:3378;width:10;height:2" coordorigin="8859,3378" coordsize="10,0" path="m8859,3378l8869,3378e" filled="false" stroked="true" strokeweight=".600010pt" strokecolor="#000000">
                <v:path arrowok="t"/>
              </v:shape>
            </v:group>
            <v:group style="position:absolute;left:10065;top:2758;width:10;height:20" coordorigin="10065,2758" coordsize="10,20">
              <v:shape style="position:absolute;left:10065;top:2758;width:10;height:20" coordorigin="10065,2758" coordsize="10,20" path="m10065,2777l10074,2777,10074,2758,10065,2758,10065,2777xe" filled="true" fillcolor="#000000" stroked="false">
                <v:path arrowok="t"/>
                <v:fill type="solid"/>
              </v:shape>
            </v:group>
            <v:group style="position:absolute;left:10065;top:2777;width:10;height:20" coordorigin="10065,2777" coordsize="10,20">
              <v:shape style="position:absolute;left:10065;top:2777;width:10;height:20" coordorigin="10065,2777" coordsize="10,20" path="m10065,2796l10074,2796,10074,2777,10065,2777,10065,2796xe" filled="true" fillcolor="#000000" stroked="false">
                <v:path arrowok="t"/>
                <v:fill type="solid"/>
              </v:shape>
            </v:group>
            <v:group style="position:absolute;left:10065;top:2796;width:10;height:20" coordorigin="10065,2796" coordsize="10,20">
              <v:shape style="position:absolute;left:10065;top:2796;width:10;height:20" coordorigin="10065,2796" coordsize="10,20" path="m10065,2816l10074,2816,10074,2796,10065,2796,10065,2816xe" filled="true" fillcolor="#000000" stroked="false">
                <v:path arrowok="t"/>
                <v:fill type="solid"/>
              </v:shape>
            </v:group>
            <v:group style="position:absolute;left:10065;top:2816;width:10;height:20" coordorigin="10065,2816" coordsize="10,20">
              <v:shape style="position:absolute;left:10065;top:2816;width:10;height:20" coordorigin="10065,2816" coordsize="10,20" path="m10065,2835l10074,2835,10074,2816,10065,2816,10065,2835xe" filled="true" fillcolor="#000000" stroked="false">
                <v:path arrowok="t"/>
                <v:fill type="solid"/>
              </v:shape>
            </v:group>
            <v:group style="position:absolute;left:10065;top:2835;width:10;height:20" coordorigin="10065,2835" coordsize="10,20">
              <v:shape style="position:absolute;left:10065;top:2835;width:10;height:20" coordorigin="10065,2835" coordsize="10,20" path="m10065,2854l10074,2854,10074,2835,10065,2835,10065,2854xe" filled="true" fillcolor="#000000" stroked="false">
                <v:path arrowok="t"/>
                <v:fill type="solid"/>
              </v:shape>
            </v:group>
            <v:group style="position:absolute;left:10065;top:2854;width:10;height:20" coordorigin="10065,2854" coordsize="10,20">
              <v:shape style="position:absolute;left:10065;top:2854;width:10;height:20" coordorigin="10065,2854" coordsize="10,20" path="m10065,2873l10074,2873,10074,2854,10065,2854,10065,2873xe" filled="true" fillcolor="#000000" stroked="false">
                <v:path arrowok="t"/>
                <v:fill type="solid"/>
              </v:shape>
            </v:group>
            <v:group style="position:absolute;left:10065;top:2873;width:10;height:20" coordorigin="10065,2873" coordsize="10,20">
              <v:shape style="position:absolute;left:10065;top:2873;width:10;height:20" coordorigin="10065,2873" coordsize="10,20" path="m10065,2892l10074,2892,10074,2873,10065,2873,10065,2892xe" filled="true" fillcolor="#000000" stroked="false">
                <v:path arrowok="t"/>
                <v:fill type="solid"/>
              </v:shape>
            </v:group>
            <v:group style="position:absolute;left:10065;top:2892;width:10;height:20" coordorigin="10065,2892" coordsize="10,20">
              <v:shape style="position:absolute;left:10065;top:2892;width:10;height:20" coordorigin="10065,2892" coordsize="10,20" path="m10065,2912l10074,2912,10074,2892,10065,2892,10065,2912xe" filled="true" fillcolor="#000000" stroked="false">
                <v:path arrowok="t"/>
                <v:fill type="solid"/>
              </v:shape>
            </v:group>
            <v:group style="position:absolute;left:10065;top:2912;width:10;height:20" coordorigin="10065,2912" coordsize="10,20">
              <v:shape style="position:absolute;left:10065;top:2912;width:10;height:20" coordorigin="10065,2912" coordsize="10,20" path="m10065,2931l10074,2931,10074,2912,10065,2912,10065,2931xe" filled="true" fillcolor="#000000" stroked="false">
                <v:path arrowok="t"/>
                <v:fill type="solid"/>
              </v:shape>
            </v:group>
            <v:group style="position:absolute;left:10065;top:2931;width:10;height:20" coordorigin="10065,2931" coordsize="10,20">
              <v:shape style="position:absolute;left:10065;top:2931;width:10;height:20" coordorigin="10065,2931" coordsize="10,20" path="m10065,2950l10074,2950,10074,2931,10065,2931,10065,2950xe" filled="true" fillcolor="#000000" stroked="false">
                <v:path arrowok="t"/>
                <v:fill type="solid"/>
              </v:shape>
            </v:group>
            <v:group style="position:absolute;left:10065;top:2950;width:10;height:20" coordorigin="10065,2950" coordsize="10,20">
              <v:shape style="position:absolute;left:10065;top:2950;width:10;height:20" coordorigin="10065,2950" coordsize="10,20" path="m10065,2969l10074,2969,10074,2950,10065,2950,10065,2969xe" filled="true" fillcolor="#000000" stroked="false">
                <v:path arrowok="t"/>
                <v:fill type="solid"/>
              </v:shape>
            </v:group>
            <v:group style="position:absolute;left:10065;top:2969;width:10;height:20" coordorigin="10065,2969" coordsize="10,20">
              <v:shape style="position:absolute;left:10065;top:2969;width:10;height:20" coordorigin="10065,2969" coordsize="10,20" path="m10065,2988l10074,2988,10074,2969,10065,2969,10065,2988xe" filled="true" fillcolor="#000000" stroked="false">
                <v:path arrowok="t"/>
                <v:fill type="solid"/>
              </v:shape>
            </v:group>
            <v:group style="position:absolute;left:10065;top:2988;width:10;height:20" coordorigin="10065,2988" coordsize="10,20">
              <v:shape style="position:absolute;left:10065;top:2988;width:10;height:20" coordorigin="10065,2988" coordsize="10,20" path="m10065,3008l10074,3008,10074,2988,10065,2988,10065,3008xe" filled="true" fillcolor="#000000" stroked="false">
                <v:path arrowok="t"/>
                <v:fill type="solid"/>
              </v:shape>
            </v:group>
            <v:group style="position:absolute;left:10065;top:3008;width:10;height:20" coordorigin="10065,3008" coordsize="10,20">
              <v:shape style="position:absolute;left:10065;top:3008;width:10;height:20" coordorigin="10065,3008" coordsize="10,20" path="m10065,3027l10074,3027,10074,3008,10065,3008,10065,3027xe" filled="true" fillcolor="#000000" stroked="false">
                <v:path arrowok="t"/>
                <v:fill type="solid"/>
              </v:shape>
            </v:group>
            <v:group style="position:absolute;left:10065;top:3027;width:10;height:20" coordorigin="10065,3027" coordsize="10,20">
              <v:shape style="position:absolute;left:10065;top:3027;width:10;height:20" coordorigin="10065,3027" coordsize="10,20" path="m10065,3046l10074,3046,10074,3027,10065,3027,10065,3046xe" filled="true" fillcolor="#000000" stroked="false">
                <v:path arrowok="t"/>
                <v:fill type="solid"/>
              </v:shape>
            </v:group>
            <v:group style="position:absolute;left:10065;top:3046;width:10;height:20" coordorigin="10065,3046" coordsize="10,20">
              <v:shape style="position:absolute;left:10065;top:3046;width:10;height:20" coordorigin="10065,3046" coordsize="10,20" path="m10065,3065l10074,3065,10074,3046,10065,3046,10065,3065xe" filled="true" fillcolor="#000000" stroked="false">
                <v:path arrowok="t"/>
                <v:fill type="solid"/>
              </v:shape>
            </v:group>
            <v:group style="position:absolute;left:10065;top:3065;width:10;height:20" coordorigin="10065,3065" coordsize="10,20">
              <v:shape style="position:absolute;left:10065;top:3065;width:10;height:20" coordorigin="10065,3065" coordsize="10,20" path="m10065,3084l10074,3084,10074,3065,10065,3065,10065,3084xe" filled="true" fillcolor="#000000" stroked="false">
                <v:path arrowok="t"/>
                <v:fill type="solid"/>
              </v:shape>
            </v:group>
            <v:group style="position:absolute;left:10065;top:3084;width:10;height:20" coordorigin="10065,3084" coordsize="10,20">
              <v:shape style="position:absolute;left:10065;top:3084;width:10;height:20" coordorigin="10065,3084" coordsize="10,20" path="m10065,3104l10074,3104,10074,3084,10065,3084,10065,3104xe" filled="true" fillcolor="#000000" stroked="false">
                <v:path arrowok="t"/>
                <v:fill type="solid"/>
              </v:shape>
            </v:group>
            <v:group style="position:absolute;left:10065;top:3104;width:10;height:20" coordorigin="10065,3104" coordsize="10,20">
              <v:shape style="position:absolute;left:10065;top:3104;width:10;height:20" coordorigin="10065,3104" coordsize="10,20" path="m10065,3123l10074,3123,10074,3104,10065,3104,10065,3123xe" filled="true" fillcolor="#000000" stroked="false">
                <v:path arrowok="t"/>
                <v:fill type="solid"/>
              </v:shape>
            </v:group>
            <v:group style="position:absolute;left:10065;top:3123;width:10;height:20" coordorigin="10065,3123" coordsize="10,20">
              <v:shape style="position:absolute;left:10065;top:3123;width:10;height:20" coordorigin="10065,3123" coordsize="10,20" path="m10065,3142l10074,3142,10074,3123,10065,3123,10065,3142xe" filled="true" fillcolor="#000000" stroked="false">
                <v:path arrowok="t"/>
                <v:fill type="solid"/>
              </v:shape>
            </v:group>
            <v:group style="position:absolute;left:10065;top:3142;width:10;height:20" coordorigin="10065,3142" coordsize="10,20">
              <v:shape style="position:absolute;left:10065;top:3142;width:10;height:20" coordorigin="10065,3142" coordsize="10,20" path="m10065,3161l10074,3161,10074,3142,10065,3142,10065,3161xe" filled="true" fillcolor="#000000" stroked="false">
                <v:path arrowok="t"/>
                <v:fill type="solid"/>
              </v:shape>
            </v:group>
            <v:group style="position:absolute;left:10065;top:3161;width:10;height:20" coordorigin="10065,3161" coordsize="10,20">
              <v:shape style="position:absolute;left:10065;top:3161;width:10;height:20" coordorigin="10065,3161" coordsize="10,20" path="m10065,3180l10074,3180,10074,3161,10065,3161,10065,3180xe" filled="true" fillcolor="#000000" stroked="false">
                <v:path arrowok="t"/>
                <v:fill type="solid"/>
              </v:shape>
            </v:group>
            <v:group style="position:absolute;left:10065;top:3180;width:10;height:20" coordorigin="10065,3180" coordsize="10,20">
              <v:shape style="position:absolute;left:10065;top:3180;width:10;height:20" coordorigin="10065,3180" coordsize="10,20" path="m10065,3200l10074,3200,10074,3180,10065,3180,10065,3200xe" filled="true" fillcolor="#000000" stroked="false">
                <v:path arrowok="t"/>
                <v:fill type="solid"/>
              </v:shape>
            </v:group>
            <v:group style="position:absolute;left:10065;top:3200;width:10;height:20" coordorigin="10065,3200" coordsize="10,20">
              <v:shape style="position:absolute;left:10065;top:3200;width:10;height:20" coordorigin="10065,3200" coordsize="10,20" path="m10065,3219l10074,3219,10074,3200,10065,3200,10065,3219xe" filled="true" fillcolor="#000000" stroked="false">
                <v:path arrowok="t"/>
                <v:fill type="solid"/>
              </v:shape>
            </v:group>
            <v:group style="position:absolute;left:10065;top:3219;width:10;height:20" coordorigin="10065,3219" coordsize="10,20">
              <v:shape style="position:absolute;left:10065;top:3219;width:10;height:20" coordorigin="10065,3219" coordsize="10,20" path="m10065,3238l10074,3238,10074,3219,10065,3219,10065,3238xe" filled="true" fillcolor="#000000" stroked="false">
                <v:path arrowok="t"/>
                <v:fill type="solid"/>
              </v:shape>
            </v:group>
            <v:group style="position:absolute;left:10065;top:3238;width:10;height:20" coordorigin="10065,3238" coordsize="10,20">
              <v:shape style="position:absolute;left:10065;top:3238;width:10;height:20" coordorigin="10065,3238" coordsize="10,20" path="m10065,3257l10074,3257,10074,3238,10065,3238,10065,3257xe" filled="true" fillcolor="#000000" stroked="false">
                <v:path arrowok="t"/>
                <v:fill type="solid"/>
              </v:shape>
            </v:group>
            <v:group style="position:absolute;left:10065;top:3257;width:10;height:20" coordorigin="10065,3257" coordsize="10,20">
              <v:shape style="position:absolute;left:10065;top:3257;width:10;height:20" coordorigin="10065,3257" coordsize="10,20" path="m10065,3276l10074,3276,10074,3257,10065,3257,10065,3276xe" filled="true" fillcolor="#000000" stroked="false">
                <v:path arrowok="t"/>
                <v:fill type="solid"/>
              </v:shape>
            </v:group>
            <v:group style="position:absolute;left:10065;top:3276;width:10;height:20" coordorigin="10065,3276" coordsize="10,20">
              <v:shape style="position:absolute;left:10065;top:3276;width:10;height:20" coordorigin="10065,3276" coordsize="10,20" path="m10065,3296l10074,3296,10074,3276,10065,3276,10065,3296xe" filled="true" fillcolor="#000000" stroked="false">
                <v:path arrowok="t"/>
                <v:fill type="solid"/>
              </v:shape>
            </v:group>
            <v:group style="position:absolute;left:10065;top:3296;width:10;height:20" coordorigin="10065,3296" coordsize="10,20">
              <v:shape style="position:absolute;left:10065;top:3296;width:10;height:20" coordorigin="10065,3296" coordsize="10,20" path="m10065,3315l10074,3315,10074,3296,10065,3296,10065,3315xe" filled="true" fillcolor="#000000" stroked="false">
                <v:path arrowok="t"/>
                <v:fill type="solid"/>
              </v:shape>
            </v:group>
            <v:group style="position:absolute;left:10065;top:3315;width:10;height:20" coordorigin="10065,3315" coordsize="10,20">
              <v:shape style="position:absolute;left:10065;top:3315;width:10;height:20" coordorigin="10065,3315" coordsize="10,20" path="m10065,3334l10074,3334,10074,3315,10065,3315,10065,3334xe" filled="true" fillcolor="#000000" stroked="false">
                <v:path arrowok="t"/>
                <v:fill type="solid"/>
              </v:shape>
            </v:group>
            <v:group style="position:absolute;left:10065;top:3334;width:10;height:20" coordorigin="10065,3334" coordsize="10,20">
              <v:shape style="position:absolute;left:10065;top:3334;width:10;height:20" coordorigin="10065,3334" coordsize="10,20" path="m10065,3353l10074,3353,10074,3334,10065,3334,10065,3353xe" filled="true" fillcolor="#000000" stroked="false">
                <v:path arrowok="t"/>
                <v:fill type="solid"/>
              </v:shape>
            </v:group>
            <v:group style="position:absolute;left:10065;top:3353;width:10;height:20" coordorigin="10065,3353" coordsize="10,20">
              <v:shape style="position:absolute;left:10065;top:3353;width:10;height:20" coordorigin="10065,3353" coordsize="10,20" path="m10065,3372l10074,3372,10074,3353,10065,3353,10065,3372xe" filled="true" fillcolor="#000000" stroked="false">
                <v:path arrowok="t"/>
                <v:fill type="solid"/>
              </v:shape>
            </v:group>
            <v:group style="position:absolute;left:10065;top:3378;width:10;height:2" coordorigin="10065,3378" coordsize="10,2">
              <v:shape style="position:absolute;left:10065;top:3378;width:10;height:2" coordorigin="10065,3378" coordsize="10,0" path="m10065,3378l10074,3378e" filled="false" stroked="true" strokeweight=".600010pt" strokecolor="#000000">
                <v:path arrowok="t"/>
              </v:shape>
            </v:group>
            <v:group style="position:absolute;left:11037;top:2758;width:10;height:20" coordorigin="11037,2758" coordsize="10,20">
              <v:shape style="position:absolute;left:11037;top:2758;width:10;height:20" coordorigin="11037,2758" coordsize="10,20" path="m11037,2777l11046,2777,11046,2758,11037,2758,11037,2777xe" filled="true" fillcolor="#000000" stroked="false">
                <v:path arrowok="t"/>
                <v:fill type="solid"/>
              </v:shape>
            </v:group>
            <v:group style="position:absolute;left:11037;top:2777;width:10;height:20" coordorigin="11037,2777" coordsize="10,20">
              <v:shape style="position:absolute;left:11037;top:2777;width:10;height:20" coordorigin="11037,2777" coordsize="10,20" path="m11037,2796l11046,2796,11046,2777,11037,2777,11037,2796xe" filled="true" fillcolor="#000000" stroked="false">
                <v:path arrowok="t"/>
                <v:fill type="solid"/>
              </v:shape>
            </v:group>
            <v:group style="position:absolute;left:11037;top:2796;width:10;height:20" coordorigin="11037,2796" coordsize="10,20">
              <v:shape style="position:absolute;left:11037;top:2796;width:10;height:20" coordorigin="11037,2796" coordsize="10,20" path="m11037,2816l11046,2816,11046,2796,11037,2796,11037,2816xe" filled="true" fillcolor="#000000" stroked="false">
                <v:path arrowok="t"/>
                <v:fill type="solid"/>
              </v:shape>
            </v:group>
            <v:group style="position:absolute;left:11037;top:2816;width:10;height:20" coordorigin="11037,2816" coordsize="10,20">
              <v:shape style="position:absolute;left:11037;top:2816;width:10;height:20" coordorigin="11037,2816" coordsize="10,20" path="m11037,2835l11046,2835,11046,2816,11037,2816,11037,2835xe" filled="true" fillcolor="#000000" stroked="false">
                <v:path arrowok="t"/>
                <v:fill type="solid"/>
              </v:shape>
            </v:group>
            <v:group style="position:absolute;left:11037;top:2835;width:10;height:20" coordorigin="11037,2835" coordsize="10,20">
              <v:shape style="position:absolute;left:11037;top:2835;width:10;height:20" coordorigin="11037,2835" coordsize="10,20" path="m11037,2854l11046,2854,11046,2835,11037,2835,11037,2854xe" filled="true" fillcolor="#000000" stroked="false">
                <v:path arrowok="t"/>
                <v:fill type="solid"/>
              </v:shape>
            </v:group>
            <v:group style="position:absolute;left:11037;top:2854;width:10;height:20" coordorigin="11037,2854" coordsize="10,20">
              <v:shape style="position:absolute;left:11037;top:2854;width:10;height:20" coordorigin="11037,2854" coordsize="10,20" path="m11037,2873l11046,2873,11046,2854,11037,2854,11037,2873xe" filled="true" fillcolor="#000000" stroked="false">
                <v:path arrowok="t"/>
                <v:fill type="solid"/>
              </v:shape>
            </v:group>
            <v:group style="position:absolute;left:11037;top:2873;width:10;height:20" coordorigin="11037,2873" coordsize="10,20">
              <v:shape style="position:absolute;left:11037;top:2873;width:10;height:20" coordorigin="11037,2873" coordsize="10,20" path="m11037,2892l11046,2892,11046,2873,11037,2873,11037,2892xe" filled="true" fillcolor="#000000" stroked="false">
                <v:path arrowok="t"/>
                <v:fill type="solid"/>
              </v:shape>
            </v:group>
            <v:group style="position:absolute;left:11037;top:2892;width:10;height:20" coordorigin="11037,2892" coordsize="10,20">
              <v:shape style="position:absolute;left:11037;top:2892;width:10;height:20" coordorigin="11037,2892" coordsize="10,20" path="m11037,2912l11046,2912,11046,2892,11037,2892,11037,2912xe" filled="true" fillcolor="#000000" stroked="false">
                <v:path arrowok="t"/>
                <v:fill type="solid"/>
              </v:shape>
            </v:group>
            <v:group style="position:absolute;left:11037;top:2912;width:10;height:20" coordorigin="11037,2912" coordsize="10,20">
              <v:shape style="position:absolute;left:11037;top:2912;width:10;height:20" coordorigin="11037,2912" coordsize="10,20" path="m11037,2931l11046,2931,11046,2912,11037,2912,11037,2931xe" filled="true" fillcolor="#000000" stroked="false">
                <v:path arrowok="t"/>
                <v:fill type="solid"/>
              </v:shape>
            </v:group>
            <v:group style="position:absolute;left:11037;top:2931;width:10;height:20" coordorigin="11037,2931" coordsize="10,20">
              <v:shape style="position:absolute;left:11037;top:2931;width:10;height:20" coordorigin="11037,2931" coordsize="10,20" path="m11037,2950l11046,2950,11046,2931,11037,2931,11037,2950xe" filled="true" fillcolor="#000000" stroked="false">
                <v:path arrowok="t"/>
                <v:fill type="solid"/>
              </v:shape>
            </v:group>
            <v:group style="position:absolute;left:11037;top:2950;width:10;height:20" coordorigin="11037,2950" coordsize="10,20">
              <v:shape style="position:absolute;left:11037;top:2950;width:10;height:20" coordorigin="11037,2950" coordsize="10,20" path="m11037,2969l11046,2969,11046,2950,11037,2950,11037,2969xe" filled="true" fillcolor="#000000" stroked="false">
                <v:path arrowok="t"/>
                <v:fill type="solid"/>
              </v:shape>
            </v:group>
            <v:group style="position:absolute;left:11037;top:2969;width:10;height:20" coordorigin="11037,2969" coordsize="10,20">
              <v:shape style="position:absolute;left:11037;top:2969;width:10;height:20" coordorigin="11037,2969" coordsize="10,20" path="m11037,2988l11046,2988,11046,2969,11037,2969,11037,2988xe" filled="true" fillcolor="#000000" stroked="false">
                <v:path arrowok="t"/>
                <v:fill type="solid"/>
              </v:shape>
            </v:group>
            <v:group style="position:absolute;left:11037;top:2988;width:10;height:20" coordorigin="11037,2988" coordsize="10,20">
              <v:shape style="position:absolute;left:11037;top:2988;width:10;height:20" coordorigin="11037,2988" coordsize="10,20" path="m11037,3008l11046,3008,11046,2988,11037,2988,11037,3008xe" filled="true" fillcolor="#000000" stroked="false">
                <v:path arrowok="t"/>
                <v:fill type="solid"/>
              </v:shape>
            </v:group>
            <v:group style="position:absolute;left:11037;top:3008;width:10;height:20" coordorigin="11037,3008" coordsize="10,20">
              <v:shape style="position:absolute;left:11037;top:3008;width:10;height:20" coordorigin="11037,3008" coordsize="10,20" path="m11037,3027l11046,3027,11046,3008,11037,3008,11037,3027xe" filled="true" fillcolor="#000000" stroked="false">
                <v:path arrowok="t"/>
                <v:fill type="solid"/>
              </v:shape>
            </v:group>
            <v:group style="position:absolute;left:11037;top:3027;width:10;height:20" coordorigin="11037,3027" coordsize="10,20">
              <v:shape style="position:absolute;left:11037;top:3027;width:10;height:20" coordorigin="11037,3027" coordsize="10,20" path="m11037,3046l11046,3046,11046,3027,11037,3027,11037,3046xe" filled="true" fillcolor="#000000" stroked="false">
                <v:path arrowok="t"/>
                <v:fill type="solid"/>
              </v:shape>
            </v:group>
            <v:group style="position:absolute;left:11037;top:3046;width:10;height:20" coordorigin="11037,3046" coordsize="10,20">
              <v:shape style="position:absolute;left:11037;top:3046;width:10;height:20" coordorigin="11037,3046" coordsize="10,20" path="m11037,3065l11046,3065,11046,3046,11037,3046,11037,3065xe" filled="true" fillcolor="#000000" stroked="false">
                <v:path arrowok="t"/>
                <v:fill type="solid"/>
              </v:shape>
            </v:group>
            <v:group style="position:absolute;left:11037;top:3065;width:10;height:20" coordorigin="11037,3065" coordsize="10,20">
              <v:shape style="position:absolute;left:11037;top:3065;width:10;height:20" coordorigin="11037,3065" coordsize="10,20" path="m11037,3084l11046,3084,11046,3065,11037,3065,11037,3084xe" filled="true" fillcolor="#000000" stroked="false">
                <v:path arrowok="t"/>
                <v:fill type="solid"/>
              </v:shape>
            </v:group>
            <v:group style="position:absolute;left:11037;top:3084;width:10;height:20" coordorigin="11037,3084" coordsize="10,20">
              <v:shape style="position:absolute;left:11037;top:3084;width:10;height:20" coordorigin="11037,3084" coordsize="10,20" path="m11037,3104l11046,3104,11046,3084,11037,3084,11037,3104xe" filled="true" fillcolor="#000000" stroked="false">
                <v:path arrowok="t"/>
                <v:fill type="solid"/>
              </v:shape>
            </v:group>
            <v:group style="position:absolute;left:11037;top:3104;width:10;height:20" coordorigin="11037,3104" coordsize="10,20">
              <v:shape style="position:absolute;left:11037;top:3104;width:10;height:20" coordorigin="11037,3104" coordsize="10,20" path="m11037,3123l11046,3123,11046,3104,11037,3104,11037,3123xe" filled="true" fillcolor="#000000" stroked="false">
                <v:path arrowok="t"/>
                <v:fill type="solid"/>
              </v:shape>
            </v:group>
            <v:group style="position:absolute;left:11037;top:3123;width:10;height:20" coordorigin="11037,3123" coordsize="10,20">
              <v:shape style="position:absolute;left:11037;top:3123;width:10;height:20" coordorigin="11037,3123" coordsize="10,20" path="m11037,3142l11046,3142,11046,3123,11037,3123,11037,3142xe" filled="true" fillcolor="#000000" stroked="false">
                <v:path arrowok="t"/>
                <v:fill type="solid"/>
              </v:shape>
            </v:group>
            <v:group style="position:absolute;left:11037;top:3142;width:10;height:20" coordorigin="11037,3142" coordsize="10,20">
              <v:shape style="position:absolute;left:11037;top:3142;width:10;height:20" coordorigin="11037,3142" coordsize="10,20" path="m11037,3161l11046,3161,11046,3142,11037,3142,11037,3161xe" filled="true" fillcolor="#000000" stroked="false">
                <v:path arrowok="t"/>
                <v:fill type="solid"/>
              </v:shape>
            </v:group>
            <v:group style="position:absolute;left:11037;top:3161;width:10;height:20" coordorigin="11037,3161" coordsize="10,20">
              <v:shape style="position:absolute;left:11037;top:3161;width:10;height:20" coordorigin="11037,3161" coordsize="10,20" path="m11037,3180l11046,3180,11046,3161,11037,3161,11037,3180xe" filled="true" fillcolor="#000000" stroked="false">
                <v:path arrowok="t"/>
                <v:fill type="solid"/>
              </v:shape>
            </v:group>
            <v:group style="position:absolute;left:11037;top:3180;width:10;height:20" coordorigin="11037,3180" coordsize="10,20">
              <v:shape style="position:absolute;left:11037;top:3180;width:10;height:20" coordorigin="11037,3180" coordsize="10,20" path="m11037,3200l11046,3200,11046,3180,11037,3180,11037,3200xe" filled="true" fillcolor="#000000" stroked="false">
                <v:path arrowok="t"/>
                <v:fill type="solid"/>
              </v:shape>
            </v:group>
            <v:group style="position:absolute;left:11037;top:3200;width:10;height:20" coordorigin="11037,3200" coordsize="10,20">
              <v:shape style="position:absolute;left:11037;top:3200;width:10;height:20" coordorigin="11037,3200" coordsize="10,20" path="m11037,3219l11046,3219,11046,3200,11037,3200,11037,3219xe" filled="true" fillcolor="#000000" stroked="false">
                <v:path arrowok="t"/>
                <v:fill type="solid"/>
              </v:shape>
            </v:group>
            <v:group style="position:absolute;left:11037;top:3219;width:10;height:20" coordorigin="11037,3219" coordsize="10,20">
              <v:shape style="position:absolute;left:11037;top:3219;width:10;height:20" coordorigin="11037,3219" coordsize="10,20" path="m11037,3238l11046,3238,11046,3219,11037,3219,11037,3238xe" filled="true" fillcolor="#000000" stroked="false">
                <v:path arrowok="t"/>
                <v:fill type="solid"/>
              </v:shape>
            </v:group>
            <v:group style="position:absolute;left:11037;top:3238;width:10;height:20" coordorigin="11037,3238" coordsize="10,20">
              <v:shape style="position:absolute;left:11037;top:3238;width:10;height:20" coordorigin="11037,3238" coordsize="10,20" path="m11037,3257l11046,3257,11046,3238,11037,3238,11037,3257xe" filled="true" fillcolor="#000000" stroked="false">
                <v:path arrowok="t"/>
                <v:fill type="solid"/>
              </v:shape>
            </v:group>
            <v:group style="position:absolute;left:11037;top:3257;width:10;height:20" coordorigin="11037,3257" coordsize="10,20">
              <v:shape style="position:absolute;left:11037;top:3257;width:10;height:20" coordorigin="11037,3257" coordsize="10,20" path="m11037,3276l11046,3276,11046,3257,11037,3257,11037,3276xe" filled="true" fillcolor="#000000" stroked="false">
                <v:path arrowok="t"/>
                <v:fill type="solid"/>
              </v:shape>
            </v:group>
            <v:group style="position:absolute;left:11037;top:3276;width:10;height:20" coordorigin="11037,3276" coordsize="10,20">
              <v:shape style="position:absolute;left:11037;top:3276;width:10;height:20" coordorigin="11037,3276" coordsize="10,20" path="m11037,3296l11046,3296,11046,3276,11037,3276,11037,3296xe" filled="true" fillcolor="#000000" stroked="false">
                <v:path arrowok="t"/>
                <v:fill type="solid"/>
              </v:shape>
            </v:group>
            <v:group style="position:absolute;left:11037;top:3296;width:10;height:20" coordorigin="11037,3296" coordsize="10,20">
              <v:shape style="position:absolute;left:11037;top:3296;width:10;height:20" coordorigin="11037,3296" coordsize="10,20" path="m11037,3315l11046,3315,11046,3296,11037,3296,11037,3315xe" filled="true" fillcolor="#000000" stroked="false">
                <v:path arrowok="t"/>
                <v:fill type="solid"/>
              </v:shape>
            </v:group>
            <v:group style="position:absolute;left:11037;top:3315;width:10;height:20" coordorigin="11037,3315" coordsize="10,20">
              <v:shape style="position:absolute;left:11037;top:3315;width:10;height:20" coordorigin="11037,3315" coordsize="10,20" path="m11037,3334l11046,3334,11046,3315,11037,3315,11037,3334xe" filled="true" fillcolor="#000000" stroked="false">
                <v:path arrowok="t"/>
                <v:fill type="solid"/>
              </v:shape>
            </v:group>
            <v:group style="position:absolute;left:11037;top:3334;width:10;height:20" coordorigin="11037,3334" coordsize="10,20">
              <v:shape style="position:absolute;left:11037;top:3334;width:10;height:20" coordorigin="11037,3334" coordsize="10,20" path="m11037,3353l11046,3353,11046,3334,11037,3334,11037,3353xe" filled="true" fillcolor="#000000" stroked="false">
                <v:path arrowok="t"/>
                <v:fill type="solid"/>
              </v:shape>
            </v:group>
            <v:group style="position:absolute;left:11037;top:3353;width:10;height:20" coordorigin="11037,3353" coordsize="10,20">
              <v:shape style="position:absolute;left:11037;top:3353;width:10;height:20" coordorigin="11037,3353" coordsize="10,20" path="m11037,3372l11046,3372,11046,3353,11037,3353,11037,3372xe" filled="true" fillcolor="#000000" stroked="false">
                <v:path arrowok="t"/>
                <v:fill type="solid"/>
              </v:shape>
            </v:group>
            <v:group style="position:absolute;left:11037;top:3378;width:10;height:2" coordorigin="11037,3378" coordsize="10,2">
              <v:shape style="position:absolute;left:11037;top:3378;width:10;height:2" coordorigin="11037,3378" coordsize="10,0" path="m11037,3378l11046,3378e" filled="false" stroked="true" strokeweight=".600010pt" strokecolor="#000000">
                <v:path arrowok="t"/>
              </v:shape>
            </v:group>
            <v:group style="position:absolute;left:12318;top:2758;width:10;height:20" coordorigin="12318,2758" coordsize="10,20">
              <v:shape style="position:absolute;left:12318;top:2758;width:10;height:20" coordorigin="12318,2758" coordsize="10,20" path="m12318,2777l12328,2777,12328,2758,12318,2758,12318,2777xe" filled="true" fillcolor="#000000" stroked="false">
                <v:path arrowok="t"/>
                <v:fill type="solid"/>
              </v:shape>
            </v:group>
            <v:group style="position:absolute;left:12318;top:2777;width:10;height:20" coordorigin="12318,2777" coordsize="10,20">
              <v:shape style="position:absolute;left:12318;top:2777;width:10;height:20" coordorigin="12318,2777" coordsize="10,20" path="m12318,2796l12328,2796,12328,2777,12318,2777,12318,2796xe" filled="true" fillcolor="#000000" stroked="false">
                <v:path arrowok="t"/>
                <v:fill type="solid"/>
              </v:shape>
            </v:group>
            <v:group style="position:absolute;left:12318;top:2796;width:10;height:20" coordorigin="12318,2796" coordsize="10,20">
              <v:shape style="position:absolute;left:12318;top:2796;width:10;height:20" coordorigin="12318,2796" coordsize="10,20" path="m12318,2816l12328,2816,12328,2796,12318,2796,12318,2816xe" filled="true" fillcolor="#000000" stroked="false">
                <v:path arrowok="t"/>
                <v:fill type="solid"/>
              </v:shape>
            </v:group>
            <v:group style="position:absolute;left:12318;top:2816;width:10;height:20" coordorigin="12318,2816" coordsize="10,20">
              <v:shape style="position:absolute;left:12318;top:2816;width:10;height:20" coordorigin="12318,2816" coordsize="10,20" path="m12318,2835l12328,2835,12328,2816,12318,2816,12318,2835xe" filled="true" fillcolor="#000000" stroked="false">
                <v:path arrowok="t"/>
                <v:fill type="solid"/>
              </v:shape>
            </v:group>
            <v:group style="position:absolute;left:12318;top:2835;width:10;height:20" coordorigin="12318,2835" coordsize="10,20">
              <v:shape style="position:absolute;left:12318;top:2835;width:10;height:20" coordorigin="12318,2835" coordsize="10,20" path="m12318,2854l12328,2854,12328,2835,12318,2835,12318,2854xe" filled="true" fillcolor="#000000" stroked="false">
                <v:path arrowok="t"/>
                <v:fill type="solid"/>
              </v:shape>
            </v:group>
            <v:group style="position:absolute;left:12318;top:2854;width:10;height:20" coordorigin="12318,2854" coordsize="10,20">
              <v:shape style="position:absolute;left:12318;top:2854;width:10;height:20" coordorigin="12318,2854" coordsize="10,20" path="m12318,2873l12328,2873,12328,2854,12318,2854,12318,2873xe" filled="true" fillcolor="#000000" stroked="false">
                <v:path arrowok="t"/>
                <v:fill type="solid"/>
              </v:shape>
            </v:group>
            <v:group style="position:absolute;left:12318;top:2873;width:10;height:20" coordorigin="12318,2873" coordsize="10,20">
              <v:shape style="position:absolute;left:12318;top:2873;width:10;height:20" coordorigin="12318,2873" coordsize="10,20" path="m12318,2892l12328,2892,12328,2873,12318,2873,12318,2892xe" filled="true" fillcolor="#000000" stroked="false">
                <v:path arrowok="t"/>
                <v:fill type="solid"/>
              </v:shape>
            </v:group>
            <v:group style="position:absolute;left:12318;top:2892;width:10;height:20" coordorigin="12318,2892" coordsize="10,20">
              <v:shape style="position:absolute;left:12318;top:2892;width:10;height:20" coordorigin="12318,2892" coordsize="10,20" path="m12318,2912l12328,2912,12328,2892,12318,2892,12318,2912xe" filled="true" fillcolor="#000000" stroked="false">
                <v:path arrowok="t"/>
                <v:fill type="solid"/>
              </v:shape>
            </v:group>
            <v:group style="position:absolute;left:12318;top:2912;width:10;height:20" coordorigin="12318,2912" coordsize="10,20">
              <v:shape style="position:absolute;left:12318;top:2912;width:10;height:20" coordorigin="12318,2912" coordsize="10,20" path="m12318,2931l12328,2931,12328,2912,12318,2912,12318,2931xe" filled="true" fillcolor="#000000" stroked="false">
                <v:path arrowok="t"/>
                <v:fill type="solid"/>
              </v:shape>
            </v:group>
            <v:group style="position:absolute;left:12318;top:2931;width:10;height:20" coordorigin="12318,2931" coordsize="10,20">
              <v:shape style="position:absolute;left:12318;top:2931;width:10;height:20" coordorigin="12318,2931" coordsize="10,20" path="m12318,2950l12328,2950,12328,2931,12318,2931,12318,2950xe" filled="true" fillcolor="#000000" stroked="false">
                <v:path arrowok="t"/>
                <v:fill type="solid"/>
              </v:shape>
            </v:group>
            <v:group style="position:absolute;left:12318;top:2950;width:10;height:20" coordorigin="12318,2950" coordsize="10,20">
              <v:shape style="position:absolute;left:12318;top:2950;width:10;height:20" coordorigin="12318,2950" coordsize="10,20" path="m12318,2969l12328,2969,12328,2950,12318,2950,12318,2969xe" filled="true" fillcolor="#000000" stroked="false">
                <v:path arrowok="t"/>
                <v:fill type="solid"/>
              </v:shape>
            </v:group>
            <v:group style="position:absolute;left:12318;top:2969;width:10;height:20" coordorigin="12318,2969" coordsize="10,20">
              <v:shape style="position:absolute;left:12318;top:2969;width:10;height:20" coordorigin="12318,2969" coordsize="10,20" path="m12318,2988l12328,2988,12328,2969,12318,2969,12318,2988xe" filled="true" fillcolor="#000000" stroked="false">
                <v:path arrowok="t"/>
                <v:fill type="solid"/>
              </v:shape>
            </v:group>
            <v:group style="position:absolute;left:12318;top:2988;width:10;height:20" coordorigin="12318,2988" coordsize="10,20">
              <v:shape style="position:absolute;left:12318;top:2988;width:10;height:20" coordorigin="12318,2988" coordsize="10,20" path="m12318,3008l12328,3008,12328,2988,12318,2988,12318,3008xe" filled="true" fillcolor="#000000" stroked="false">
                <v:path arrowok="t"/>
                <v:fill type="solid"/>
              </v:shape>
            </v:group>
            <v:group style="position:absolute;left:12318;top:3008;width:10;height:20" coordorigin="12318,3008" coordsize="10,20">
              <v:shape style="position:absolute;left:12318;top:3008;width:10;height:20" coordorigin="12318,3008" coordsize="10,20" path="m12318,3027l12328,3027,12328,3008,12318,3008,12318,3027xe" filled="true" fillcolor="#000000" stroked="false">
                <v:path arrowok="t"/>
                <v:fill type="solid"/>
              </v:shape>
            </v:group>
            <v:group style="position:absolute;left:12318;top:3027;width:10;height:20" coordorigin="12318,3027" coordsize="10,20">
              <v:shape style="position:absolute;left:12318;top:3027;width:10;height:20" coordorigin="12318,3027" coordsize="10,20" path="m12318,3046l12328,3046,12328,3027,12318,3027,12318,3046xe" filled="true" fillcolor="#000000" stroked="false">
                <v:path arrowok="t"/>
                <v:fill type="solid"/>
              </v:shape>
            </v:group>
            <v:group style="position:absolute;left:12318;top:3046;width:10;height:20" coordorigin="12318,3046" coordsize="10,20">
              <v:shape style="position:absolute;left:12318;top:3046;width:10;height:20" coordorigin="12318,3046" coordsize="10,20" path="m12318,3065l12328,3065,12328,3046,12318,3046,12318,3065xe" filled="true" fillcolor="#000000" stroked="false">
                <v:path arrowok="t"/>
                <v:fill type="solid"/>
              </v:shape>
            </v:group>
            <v:group style="position:absolute;left:12318;top:3065;width:10;height:20" coordorigin="12318,3065" coordsize="10,20">
              <v:shape style="position:absolute;left:12318;top:3065;width:10;height:20" coordorigin="12318,3065" coordsize="10,20" path="m12318,3084l12328,3084,12328,3065,12318,3065,12318,3084xe" filled="true" fillcolor="#000000" stroked="false">
                <v:path arrowok="t"/>
                <v:fill type="solid"/>
              </v:shape>
            </v:group>
            <v:group style="position:absolute;left:12318;top:3084;width:10;height:20" coordorigin="12318,3084" coordsize="10,20">
              <v:shape style="position:absolute;left:12318;top:3084;width:10;height:20" coordorigin="12318,3084" coordsize="10,20" path="m12318,3104l12328,3104,12328,3084,12318,3084,12318,3104xe" filled="true" fillcolor="#000000" stroked="false">
                <v:path arrowok="t"/>
                <v:fill type="solid"/>
              </v:shape>
            </v:group>
            <v:group style="position:absolute;left:12318;top:3104;width:10;height:20" coordorigin="12318,3104" coordsize="10,20">
              <v:shape style="position:absolute;left:12318;top:3104;width:10;height:20" coordorigin="12318,3104" coordsize="10,20" path="m12318,3123l12328,3123,12328,3104,12318,3104,12318,3123xe" filled="true" fillcolor="#000000" stroked="false">
                <v:path arrowok="t"/>
                <v:fill type="solid"/>
              </v:shape>
            </v:group>
            <v:group style="position:absolute;left:12318;top:3123;width:10;height:20" coordorigin="12318,3123" coordsize="10,20">
              <v:shape style="position:absolute;left:12318;top:3123;width:10;height:20" coordorigin="12318,3123" coordsize="10,20" path="m12318,3142l12328,3142,12328,3123,12318,3123,12318,3142xe" filled="true" fillcolor="#000000" stroked="false">
                <v:path arrowok="t"/>
                <v:fill type="solid"/>
              </v:shape>
            </v:group>
            <v:group style="position:absolute;left:12318;top:3142;width:10;height:20" coordorigin="12318,3142" coordsize="10,20">
              <v:shape style="position:absolute;left:12318;top:3142;width:10;height:20" coordorigin="12318,3142" coordsize="10,20" path="m12318,3161l12328,3161,12328,3142,12318,3142,12318,3161xe" filled="true" fillcolor="#000000" stroked="false">
                <v:path arrowok="t"/>
                <v:fill type="solid"/>
              </v:shape>
            </v:group>
            <v:group style="position:absolute;left:12318;top:3161;width:10;height:20" coordorigin="12318,3161" coordsize="10,20">
              <v:shape style="position:absolute;left:12318;top:3161;width:10;height:20" coordorigin="12318,3161" coordsize="10,20" path="m12318,3180l12328,3180,12328,3161,12318,3161,12318,3180xe" filled="true" fillcolor="#000000" stroked="false">
                <v:path arrowok="t"/>
                <v:fill type="solid"/>
              </v:shape>
            </v:group>
            <v:group style="position:absolute;left:12318;top:3180;width:10;height:20" coordorigin="12318,3180" coordsize="10,20">
              <v:shape style="position:absolute;left:12318;top:3180;width:10;height:20" coordorigin="12318,3180" coordsize="10,20" path="m12318,3200l12328,3200,12328,3180,12318,3180,12318,3200xe" filled="true" fillcolor="#000000" stroked="false">
                <v:path arrowok="t"/>
                <v:fill type="solid"/>
              </v:shape>
            </v:group>
            <v:group style="position:absolute;left:12318;top:3200;width:10;height:20" coordorigin="12318,3200" coordsize="10,20">
              <v:shape style="position:absolute;left:12318;top:3200;width:10;height:20" coordorigin="12318,3200" coordsize="10,20" path="m12318,3219l12328,3219,12328,3200,12318,3200,12318,3219xe" filled="true" fillcolor="#000000" stroked="false">
                <v:path arrowok="t"/>
                <v:fill type="solid"/>
              </v:shape>
            </v:group>
            <v:group style="position:absolute;left:12318;top:3219;width:10;height:20" coordorigin="12318,3219" coordsize="10,20">
              <v:shape style="position:absolute;left:12318;top:3219;width:10;height:20" coordorigin="12318,3219" coordsize="10,20" path="m12318,3238l12328,3238,12328,3219,12318,3219,12318,3238xe" filled="true" fillcolor="#000000" stroked="false">
                <v:path arrowok="t"/>
                <v:fill type="solid"/>
              </v:shape>
            </v:group>
            <v:group style="position:absolute;left:12318;top:3238;width:10;height:20" coordorigin="12318,3238" coordsize="10,20">
              <v:shape style="position:absolute;left:12318;top:3238;width:10;height:20" coordorigin="12318,3238" coordsize="10,20" path="m12318,3257l12328,3257,12328,3238,12318,3238,12318,3257xe" filled="true" fillcolor="#000000" stroked="false">
                <v:path arrowok="t"/>
                <v:fill type="solid"/>
              </v:shape>
            </v:group>
            <v:group style="position:absolute;left:12318;top:3257;width:10;height:20" coordorigin="12318,3257" coordsize="10,20">
              <v:shape style="position:absolute;left:12318;top:3257;width:10;height:20" coordorigin="12318,3257" coordsize="10,20" path="m12318,3276l12328,3276,12328,3257,12318,3257,12318,3276xe" filled="true" fillcolor="#000000" stroked="false">
                <v:path arrowok="t"/>
                <v:fill type="solid"/>
              </v:shape>
            </v:group>
            <v:group style="position:absolute;left:12318;top:3276;width:10;height:20" coordorigin="12318,3276" coordsize="10,20">
              <v:shape style="position:absolute;left:12318;top:3276;width:10;height:20" coordorigin="12318,3276" coordsize="10,20" path="m12318,3296l12328,3296,12328,3276,12318,3276,12318,3296xe" filled="true" fillcolor="#000000" stroked="false">
                <v:path arrowok="t"/>
                <v:fill type="solid"/>
              </v:shape>
            </v:group>
            <v:group style="position:absolute;left:12318;top:3296;width:10;height:20" coordorigin="12318,3296" coordsize="10,20">
              <v:shape style="position:absolute;left:12318;top:3296;width:10;height:20" coordorigin="12318,3296" coordsize="10,20" path="m12318,3315l12328,3315,12328,3296,12318,3296,12318,3315xe" filled="true" fillcolor="#000000" stroked="false">
                <v:path arrowok="t"/>
                <v:fill type="solid"/>
              </v:shape>
            </v:group>
            <v:group style="position:absolute;left:12318;top:3315;width:10;height:20" coordorigin="12318,3315" coordsize="10,20">
              <v:shape style="position:absolute;left:12318;top:3315;width:10;height:20" coordorigin="12318,3315" coordsize="10,20" path="m12318,3334l12328,3334,12328,3315,12318,3315,12318,3334xe" filled="true" fillcolor="#000000" stroked="false">
                <v:path arrowok="t"/>
                <v:fill type="solid"/>
              </v:shape>
            </v:group>
            <v:group style="position:absolute;left:12318;top:3334;width:10;height:20" coordorigin="12318,3334" coordsize="10,20">
              <v:shape style="position:absolute;left:12318;top:3334;width:10;height:20" coordorigin="12318,3334" coordsize="10,20" path="m12318,3353l12328,3353,12328,3334,12318,3334,12318,3353xe" filled="true" fillcolor="#000000" stroked="false">
                <v:path arrowok="t"/>
                <v:fill type="solid"/>
              </v:shape>
            </v:group>
            <v:group style="position:absolute;left:12318;top:3353;width:10;height:20" coordorigin="12318,3353" coordsize="10,20">
              <v:shape style="position:absolute;left:12318;top:3353;width:10;height:20" coordorigin="12318,3353" coordsize="10,20" path="m12318,3372l12328,3372,12328,3353,12318,3353,12318,3372xe" filled="true" fillcolor="#000000" stroked="false">
                <v:path arrowok="t"/>
                <v:fill type="solid"/>
              </v:shape>
            </v:group>
            <v:group style="position:absolute;left:12318;top:3378;width:10;height:2" coordorigin="12318,3378" coordsize="10,2">
              <v:shape style="position:absolute;left:12318;top:3378;width:10;height:2" coordorigin="12318,3378" coordsize="10,0" path="m12318,3378l12328,3378e" filled="false" stroked="true" strokeweight=".600010pt" strokecolor="#000000">
                <v:path arrowok="t"/>
              </v:shape>
            </v:group>
            <v:group style="position:absolute;left:13344;top:2758;width:10;height:20" coordorigin="13344,2758" coordsize="10,20">
              <v:shape style="position:absolute;left:13344;top:2758;width:10;height:20" coordorigin="13344,2758" coordsize="10,20" path="m13344,2777l13353,2777,13353,2758,13344,2758,13344,2777xe" filled="true" fillcolor="#000000" stroked="false">
                <v:path arrowok="t"/>
                <v:fill type="solid"/>
              </v:shape>
            </v:group>
            <v:group style="position:absolute;left:13344;top:2777;width:10;height:20" coordorigin="13344,2777" coordsize="10,20">
              <v:shape style="position:absolute;left:13344;top:2777;width:10;height:20" coordorigin="13344,2777" coordsize="10,20" path="m13344,2796l13353,2796,13353,2777,13344,2777,13344,2796xe" filled="true" fillcolor="#000000" stroked="false">
                <v:path arrowok="t"/>
                <v:fill type="solid"/>
              </v:shape>
            </v:group>
            <v:group style="position:absolute;left:13344;top:2796;width:10;height:20" coordorigin="13344,2796" coordsize="10,20">
              <v:shape style="position:absolute;left:13344;top:2796;width:10;height:20" coordorigin="13344,2796" coordsize="10,20" path="m13344,2816l13353,2816,13353,2796,13344,2796,13344,2816xe" filled="true" fillcolor="#000000" stroked="false">
                <v:path arrowok="t"/>
                <v:fill type="solid"/>
              </v:shape>
            </v:group>
            <v:group style="position:absolute;left:13344;top:2816;width:10;height:20" coordorigin="13344,2816" coordsize="10,20">
              <v:shape style="position:absolute;left:13344;top:2816;width:10;height:20" coordorigin="13344,2816" coordsize="10,20" path="m13344,2835l13353,2835,13353,2816,13344,2816,13344,2835xe" filled="true" fillcolor="#000000" stroked="false">
                <v:path arrowok="t"/>
                <v:fill type="solid"/>
              </v:shape>
            </v:group>
            <v:group style="position:absolute;left:13344;top:2835;width:10;height:20" coordorigin="13344,2835" coordsize="10,20">
              <v:shape style="position:absolute;left:13344;top:2835;width:10;height:20" coordorigin="13344,2835" coordsize="10,20" path="m13344,2854l13353,2854,13353,2835,13344,2835,13344,2854xe" filled="true" fillcolor="#000000" stroked="false">
                <v:path arrowok="t"/>
                <v:fill type="solid"/>
              </v:shape>
            </v:group>
            <v:group style="position:absolute;left:13344;top:2854;width:10;height:20" coordorigin="13344,2854" coordsize="10,20">
              <v:shape style="position:absolute;left:13344;top:2854;width:10;height:20" coordorigin="13344,2854" coordsize="10,20" path="m13344,2873l13353,2873,13353,2854,13344,2854,13344,2873xe" filled="true" fillcolor="#000000" stroked="false">
                <v:path arrowok="t"/>
                <v:fill type="solid"/>
              </v:shape>
            </v:group>
            <v:group style="position:absolute;left:13344;top:2873;width:10;height:20" coordorigin="13344,2873" coordsize="10,20">
              <v:shape style="position:absolute;left:13344;top:2873;width:10;height:20" coordorigin="13344,2873" coordsize="10,20" path="m13344,2892l13353,2892,13353,2873,13344,2873,13344,2892xe" filled="true" fillcolor="#000000" stroked="false">
                <v:path arrowok="t"/>
                <v:fill type="solid"/>
              </v:shape>
            </v:group>
            <v:group style="position:absolute;left:13344;top:2892;width:10;height:20" coordorigin="13344,2892" coordsize="10,20">
              <v:shape style="position:absolute;left:13344;top:2892;width:10;height:20" coordorigin="13344,2892" coordsize="10,20" path="m13344,2912l13353,2912,13353,2892,13344,2892,13344,2912xe" filled="true" fillcolor="#000000" stroked="false">
                <v:path arrowok="t"/>
                <v:fill type="solid"/>
              </v:shape>
            </v:group>
            <v:group style="position:absolute;left:13344;top:2912;width:10;height:20" coordorigin="13344,2912" coordsize="10,20">
              <v:shape style="position:absolute;left:13344;top:2912;width:10;height:20" coordorigin="13344,2912" coordsize="10,20" path="m13344,2931l13353,2931,13353,2912,13344,2912,13344,2931xe" filled="true" fillcolor="#000000" stroked="false">
                <v:path arrowok="t"/>
                <v:fill type="solid"/>
              </v:shape>
            </v:group>
            <v:group style="position:absolute;left:13344;top:2931;width:10;height:20" coordorigin="13344,2931" coordsize="10,20">
              <v:shape style="position:absolute;left:13344;top:2931;width:10;height:20" coordorigin="13344,2931" coordsize="10,20" path="m13344,2950l13353,2950,13353,2931,13344,2931,13344,2950xe" filled="true" fillcolor="#000000" stroked="false">
                <v:path arrowok="t"/>
                <v:fill type="solid"/>
              </v:shape>
            </v:group>
            <v:group style="position:absolute;left:13344;top:2950;width:10;height:20" coordorigin="13344,2950" coordsize="10,20">
              <v:shape style="position:absolute;left:13344;top:2950;width:10;height:20" coordorigin="13344,2950" coordsize="10,20" path="m13344,2969l13353,2969,13353,2950,13344,2950,13344,2969xe" filled="true" fillcolor="#000000" stroked="false">
                <v:path arrowok="t"/>
                <v:fill type="solid"/>
              </v:shape>
            </v:group>
            <v:group style="position:absolute;left:13344;top:2969;width:10;height:20" coordorigin="13344,2969" coordsize="10,20">
              <v:shape style="position:absolute;left:13344;top:2969;width:10;height:20" coordorigin="13344,2969" coordsize="10,20" path="m13344,2988l13353,2988,13353,2969,13344,2969,13344,2988xe" filled="true" fillcolor="#000000" stroked="false">
                <v:path arrowok="t"/>
                <v:fill type="solid"/>
              </v:shape>
            </v:group>
            <v:group style="position:absolute;left:13344;top:2988;width:10;height:20" coordorigin="13344,2988" coordsize="10,20">
              <v:shape style="position:absolute;left:13344;top:2988;width:10;height:20" coordorigin="13344,2988" coordsize="10,20" path="m13344,3008l13353,3008,13353,2988,13344,2988,13344,3008xe" filled="true" fillcolor="#000000" stroked="false">
                <v:path arrowok="t"/>
                <v:fill type="solid"/>
              </v:shape>
            </v:group>
            <v:group style="position:absolute;left:13344;top:3008;width:10;height:20" coordorigin="13344,3008" coordsize="10,20">
              <v:shape style="position:absolute;left:13344;top:3008;width:10;height:20" coordorigin="13344,3008" coordsize="10,20" path="m13344,3027l13353,3027,13353,3008,13344,3008,13344,3027xe" filled="true" fillcolor="#000000" stroked="false">
                <v:path arrowok="t"/>
                <v:fill type="solid"/>
              </v:shape>
            </v:group>
            <v:group style="position:absolute;left:13344;top:3027;width:10;height:20" coordorigin="13344,3027" coordsize="10,20">
              <v:shape style="position:absolute;left:13344;top:3027;width:10;height:20" coordorigin="13344,3027" coordsize="10,20" path="m13344,3046l13353,3046,13353,3027,13344,3027,13344,3046xe" filled="true" fillcolor="#000000" stroked="false">
                <v:path arrowok="t"/>
                <v:fill type="solid"/>
              </v:shape>
            </v:group>
            <v:group style="position:absolute;left:13344;top:3046;width:10;height:20" coordorigin="13344,3046" coordsize="10,20">
              <v:shape style="position:absolute;left:13344;top:3046;width:10;height:20" coordorigin="13344,3046" coordsize="10,20" path="m13344,3065l13353,3065,13353,3046,13344,3046,13344,3065xe" filled="true" fillcolor="#000000" stroked="false">
                <v:path arrowok="t"/>
                <v:fill type="solid"/>
              </v:shape>
            </v:group>
            <v:group style="position:absolute;left:13344;top:3065;width:10;height:20" coordorigin="13344,3065" coordsize="10,20">
              <v:shape style="position:absolute;left:13344;top:3065;width:10;height:20" coordorigin="13344,3065" coordsize="10,20" path="m13344,3084l13353,3084,13353,3065,13344,3065,13344,3084xe" filled="true" fillcolor="#000000" stroked="false">
                <v:path arrowok="t"/>
                <v:fill type="solid"/>
              </v:shape>
            </v:group>
            <v:group style="position:absolute;left:13344;top:3084;width:10;height:20" coordorigin="13344,3084" coordsize="10,20">
              <v:shape style="position:absolute;left:13344;top:3084;width:10;height:20" coordorigin="13344,3084" coordsize="10,20" path="m13344,3104l13353,3104,13353,3084,13344,3084,13344,3104xe" filled="true" fillcolor="#000000" stroked="false">
                <v:path arrowok="t"/>
                <v:fill type="solid"/>
              </v:shape>
            </v:group>
            <v:group style="position:absolute;left:13344;top:3104;width:10;height:20" coordorigin="13344,3104" coordsize="10,20">
              <v:shape style="position:absolute;left:13344;top:3104;width:10;height:20" coordorigin="13344,3104" coordsize="10,20" path="m13344,3123l13353,3123,13353,3104,13344,3104,13344,3123xe" filled="true" fillcolor="#000000" stroked="false">
                <v:path arrowok="t"/>
                <v:fill type="solid"/>
              </v:shape>
            </v:group>
            <v:group style="position:absolute;left:13344;top:3123;width:10;height:20" coordorigin="13344,3123" coordsize="10,20">
              <v:shape style="position:absolute;left:13344;top:3123;width:10;height:20" coordorigin="13344,3123" coordsize="10,20" path="m13344,3142l13353,3142,13353,3123,13344,3123,13344,3142xe" filled="true" fillcolor="#000000" stroked="false">
                <v:path arrowok="t"/>
                <v:fill type="solid"/>
              </v:shape>
            </v:group>
            <v:group style="position:absolute;left:13344;top:3142;width:10;height:20" coordorigin="13344,3142" coordsize="10,20">
              <v:shape style="position:absolute;left:13344;top:3142;width:10;height:20" coordorigin="13344,3142" coordsize="10,20" path="m13344,3161l13353,3161,13353,3142,13344,3142,13344,3161xe" filled="true" fillcolor="#000000" stroked="false">
                <v:path arrowok="t"/>
                <v:fill type="solid"/>
              </v:shape>
            </v:group>
            <v:group style="position:absolute;left:13344;top:3161;width:10;height:20" coordorigin="13344,3161" coordsize="10,20">
              <v:shape style="position:absolute;left:13344;top:3161;width:10;height:20" coordorigin="13344,3161" coordsize="10,20" path="m13344,3180l13353,3180,13353,3161,13344,3161,13344,3180xe" filled="true" fillcolor="#000000" stroked="false">
                <v:path arrowok="t"/>
                <v:fill type="solid"/>
              </v:shape>
            </v:group>
            <v:group style="position:absolute;left:13344;top:3180;width:10;height:20" coordorigin="13344,3180" coordsize="10,20">
              <v:shape style="position:absolute;left:13344;top:3180;width:10;height:20" coordorigin="13344,3180" coordsize="10,20" path="m13344,3200l13353,3200,13353,3180,13344,3180,13344,3200xe" filled="true" fillcolor="#000000" stroked="false">
                <v:path arrowok="t"/>
                <v:fill type="solid"/>
              </v:shape>
            </v:group>
            <v:group style="position:absolute;left:13344;top:3200;width:10;height:20" coordorigin="13344,3200" coordsize="10,20">
              <v:shape style="position:absolute;left:13344;top:3200;width:10;height:20" coordorigin="13344,3200" coordsize="10,20" path="m13344,3219l13353,3219,13353,3200,13344,3200,13344,3219xe" filled="true" fillcolor="#000000" stroked="false">
                <v:path arrowok="t"/>
                <v:fill type="solid"/>
              </v:shape>
            </v:group>
            <v:group style="position:absolute;left:13344;top:3219;width:10;height:20" coordorigin="13344,3219" coordsize="10,20">
              <v:shape style="position:absolute;left:13344;top:3219;width:10;height:20" coordorigin="13344,3219" coordsize="10,20" path="m13344,3238l13353,3238,13353,3219,13344,3219,13344,3238xe" filled="true" fillcolor="#000000" stroked="false">
                <v:path arrowok="t"/>
                <v:fill type="solid"/>
              </v:shape>
            </v:group>
            <v:group style="position:absolute;left:13344;top:3238;width:10;height:20" coordorigin="13344,3238" coordsize="10,20">
              <v:shape style="position:absolute;left:13344;top:3238;width:10;height:20" coordorigin="13344,3238" coordsize="10,20" path="m13344,3257l13353,3257,13353,3238,13344,3238,13344,3257xe" filled="true" fillcolor="#000000" stroked="false">
                <v:path arrowok="t"/>
                <v:fill type="solid"/>
              </v:shape>
            </v:group>
            <v:group style="position:absolute;left:13344;top:3257;width:10;height:20" coordorigin="13344,3257" coordsize="10,20">
              <v:shape style="position:absolute;left:13344;top:3257;width:10;height:20" coordorigin="13344,3257" coordsize="10,20" path="m13344,3276l13353,3276,13353,3257,13344,3257,13344,3276xe" filled="true" fillcolor="#000000" stroked="false">
                <v:path arrowok="t"/>
                <v:fill type="solid"/>
              </v:shape>
            </v:group>
            <v:group style="position:absolute;left:13344;top:3276;width:10;height:20" coordorigin="13344,3276" coordsize="10,20">
              <v:shape style="position:absolute;left:13344;top:3276;width:10;height:20" coordorigin="13344,3276" coordsize="10,20" path="m13344,3296l13353,3296,13353,3276,13344,3276,13344,3296xe" filled="true" fillcolor="#000000" stroked="false">
                <v:path arrowok="t"/>
                <v:fill type="solid"/>
              </v:shape>
            </v:group>
            <v:group style="position:absolute;left:13344;top:3296;width:10;height:20" coordorigin="13344,3296" coordsize="10,20">
              <v:shape style="position:absolute;left:13344;top:3296;width:10;height:20" coordorigin="13344,3296" coordsize="10,20" path="m13344,3315l13353,3315,13353,3296,13344,3296,13344,3315xe" filled="true" fillcolor="#000000" stroked="false">
                <v:path arrowok="t"/>
                <v:fill type="solid"/>
              </v:shape>
            </v:group>
            <v:group style="position:absolute;left:13344;top:3315;width:10;height:20" coordorigin="13344,3315" coordsize="10,20">
              <v:shape style="position:absolute;left:13344;top:3315;width:10;height:20" coordorigin="13344,3315" coordsize="10,20" path="m13344,3334l13353,3334,13353,3315,13344,3315,13344,3334xe" filled="true" fillcolor="#000000" stroked="false">
                <v:path arrowok="t"/>
                <v:fill type="solid"/>
              </v:shape>
            </v:group>
            <v:group style="position:absolute;left:13344;top:3334;width:10;height:20" coordorigin="13344,3334" coordsize="10,20">
              <v:shape style="position:absolute;left:13344;top:3334;width:10;height:20" coordorigin="13344,3334" coordsize="10,20" path="m13344,3353l13353,3353,13353,3334,13344,3334,13344,3353xe" filled="true" fillcolor="#000000" stroked="false">
                <v:path arrowok="t"/>
                <v:fill type="solid"/>
              </v:shape>
            </v:group>
            <v:group style="position:absolute;left:13344;top:3353;width:10;height:20" coordorigin="13344,3353" coordsize="10,20">
              <v:shape style="position:absolute;left:13344;top:3353;width:10;height:20" coordorigin="13344,3353" coordsize="10,20" path="m13344,3372l13353,3372,13353,3353,13344,3353,13344,3372xe" filled="true" fillcolor="#000000" stroked="false">
                <v:path arrowok="t"/>
                <v:fill type="solid"/>
              </v:shape>
            </v:group>
            <v:group style="position:absolute;left:13344;top:3378;width:10;height:2" coordorigin="13344,3378" coordsize="10,2">
              <v:shape style="position:absolute;left:13344;top:3378;width:10;height:2" coordorigin="13344,3378" coordsize="10,0" path="m13344,3378l13353,3378e" filled="false" stroked="true" strokeweight=".600010pt" strokecolor="#000000">
                <v:path arrowok="t"/>
              </v:shape>
            </v:group>
            <v:group style="position:absolute;left:14424;top:2758;width:10;height:20" coordorigin="14424,2758" coordsize="10,20">
              <v:shape style="position:absolute;left:14424;top:2758;width:10;height:20" coordorigin="14424,2758" coordsize="10,20" path="m14424,2777l14433,2777,14433,2758,14424,2758,14424,2777xe" filled="true" fillcolor="#000000" stroked="false">
                <v:path arrowok="t"/>
                <v:fill type="solid"/>
              </v:shape>
            </v:group>
            <v:group style="position:absolute;left:14424;top:2777;width:10;height:20" coordorigin="14424,2777" coordsize="10,20">
              <v:shape style="position:absolute;left:14424;top:2777;width:10;height:20" coordorigin="14424,2777" coordsize="10,20" path="m14424,2796l14433,2796,14433,2777,14424,2777,14424,2796xe" filled="true" fillcolor="#000000" stroked="false">
                <v:path arrowok="t"/>
                <v:fill type="solid"/>
              </v:shape>
            </v:group>
            <v:group style="position:absolute;left:14424;top:2796;width:10;height:20" coordorigin="14424,2796" coordsize="10,20">
              <v:shape style="position:absolute;left:14424;top:2796;width:10;height:20" coordorigin="14424,2796" coordsize="10,20" path="m14424,2816l14433,2816,14433,2796,14424,2796,14424,2816xe" filled="true" fillcolor="#000000" stroked="false">
                <v:path arrowok="t"/>
                <v:fill type="solid"/>
              </v:shape>
            </v:group>
            <v:group style="position:absolute;left:14424;top:2816;width:10;height:20" coordorigin="14424,2816" coordsize="10,20">
              <v:shape style="position:absolute;left:14424;top:2816;width:10;height:20" coordorigin="14424,2816" coordsize="10,20" path="m14424,2835l14433,2835,14433,2816,14424,2816,14424,2835xe" filled="true" fillcolor="#000000" stroked="false">
                <v:path arrowok="t"/>
                <v:fill type="solid"/>
              </v:shape>
            </v:group>
            <v:group style="position:absolute;left:14424;top:2835;width:10;height:20" coordorigin="14424,2835" coordsize="10,20">
              <v:shape style="position:absolute;left:14424;top:2835;width:10;height:20" coordorigin="14424,2835" coordsize="10,20" path="m14424,2854l14433,2854,14433,2835,14424,2835,14424,2854xe" filled="true" fillcolor="#000000" stroked="false">
                <v:path arrowok="t"/>
                <v:fill type="solid"/>
              </v:shape>
            </v:group>
            <v:group style="position:absolute;left:14424;top:2854;width:10;height:20" coordorigin="14424,2854" coordsize="10,20">
              <v:shape style="position:absolute;left:14424;top:2854;width:10;height:20" coordorigin="14424,2854" coordsize="10,20" path="m14424,2873l14433,2873,14433,2854,14424,2854,14424,2873xe" filled="true" fillcolor="#000000" stroked="false">
                <v:path arrowok="t"/>
                <v:fill type="solid"/>
              </v:shape>
            </v:group>
            <v:group style="position:absolute;left:14424;top:2873;width:10;height:20" coordorigin="14424,2873" coordsize="10,20">
              <v:shape style="position:absolute;left:14424;top:2873;width:10;height:20" coordorigin="14424,2873" coordsize="10,20" path="m14424,2892l14433,2892,14433,2873,14424,2873,14424,2892xe" filled="true" fillcolor="#000000" stroked="false">
                <v:path arrowok="t"/>
                <v:fill type="solid"/>
              </v:shape>
            </v:group>
            <v:group style="position:absolute;left:14424;top:2892;width:10;height:20" coordorigin="14424,2892" coordsize="10,20">
              <v:shape style="position:absolute;left:14424;top:2892;width:10;height:20" coordorigin="14424,2892" coordsize="10,20" path="m14424,2912l14433,2912,14433,2892,14424,2892,14424,2912xe" filled="true" fillcolor="#000000" stroked="false">
                <v:path arrowok="t"/>
                <v:fill type="solid"/>
              </v:shape>
            </v:group>
            <v:group style="position:absolute;left:14424;top:2912;width:10;height:20" coordorigin="14424,2912" coordsize="10,20">
              <v:shape style="position:absolute;left:14424;top:2912;width:10;height:20" coordorigin="14424,2912" coordsize="10,20" path="m14424,2931l14433,2931,14433,2912,14424,2912,14424,2931xe" filled="true" fillcolor="#000000" stroked="false">
                <v:path arrowok="t"/>
                <v:fill type="solid"/>
              </v:shape>
            </v:group>
            <v:group style="position:absolute;left:14424;top:2931;width:10;height:20" coordorigin="14424,2931" coordsize="10,20">
              <v:shape style="position:absolute;left:14424;top:2931;width:10;height:20" coordorigin="14424,2931" coordsize="10,20" path="m14424,2950l14433,2950,14433,2931,14424,2931,14424,2950xe" filled="true" fillcolor="#000000" stroked="false">
                <v:path arrowok="t"/>
                <v:fill type="solid"/>
              </v:shape>
            </v:group>
            <v:group style="position:absolute;left:14424;top:2950;width:10;height:20" coordorigin="14424,2950" coordsize="10,20">
              <v:shape style="position:absolute;left:14424;top:2950;width:10;height:20" coordorigin="14424,2950" coordsize="10,20" path="m14424,2969l14433,2969,14433,2950,14424,2950,14424,2969xe" filled="true" fillcolor="#000000" stroked="false">
                <v:path arrowok="t"/>
                <v:fill type="solid"/>
              </v:shape>
            </v:group>
            <v:group style="position:absolute;left:14424;top:2969;width:10;height:20" coordorigin="14424,2969" coordsize="10,20">
              <v:shape style="position:absolute;left:14424;top:2969;width:10;height:20" coordorigin="14424,2969" coordsize="10,20" path="m14424,2988l14433,2988,14433,2969,14424,2969,14424,2988xe" filled="true" fillcolor="#000000" stroked="false">
                <v:path arrowok="t"/>
                <v:fill type="solid"/>
              </v:shape>
            </v:group>
            <v:group style="position:absolute;left:14424;top:2988;width:10;height:20" coordorigin="14424,2988" coordsize="10,20">
              <v:shape style="position:absolute;left:14424;top:2988;width:10;height:20" coordorigin="14424,2988" coordsize="10,20" path="m14424,3008l14433,3008,14433,2988,14424,2988,14424,3008xe" filled="true" fillcolor="#000000" stroked="false">
                <v:path arrowok="t"/>
                <v:fill type="solid"/>
              </v:shape>
            </v:group>
            <v:group style="position:absolute;left:14424;top:3008;width:10;height:20" coordorigin="14424,3008" coordsize="10,20">
              <v:shape style="position:absolute;left:14424;top:3008;width:10;height:20" coordorigin="14424,3008" coordsize="10,20" path="m14424,3027l14433,3027,14433,3008,14424,3008,14424,3027xe" filled="true" fillcolor="#000000" stroked="false">
                <v:path arrowok="t"/>
                <v:fill type="solid"/>
              </v:shape>
            </v:group>
            <v:group style="position:absolute;left:14424;top:3027;width:10;height:20" coordorigin="14424,3027" coordsize="10,20">
              <v:shape style="position:absolute;left:14424;top:3027;width:10;height:20" coordorigin="14424,3027" coordsize="10,20" path="m14424,3046l14433,3046,14433,3027,14424,3027,14424,3046xe" filled="true" fillcolor="#000000" stroked="false">
                <v:path arrowok="t"/>
                <v:fill type="solid"/>
              </v:shape>
            </v:group>
            <v:group style="position:absolute;left:14424;top:3046;width:10;height:20" coordorigin="14424,3046" coordsize="10,20">
              <v:shape style="position:absolute;left:14424;top:3046;width:10;height:20" coordorigin="14424,3046" coordsize="10,20" path="m14424,3065l14433,3065,14433,3046,14424,3046,14424,3065xe" filled="true" fillcolor="#000000" stroked="false">
                <v:path arrowok="t"/>
                <v:fill type="solid"/>
              </v:shape>
            </v:group>
            <v:group style="position:absolute;left:14424;top:3065;width:10;height:20" coordorigin="14424,3065" coordsize="10,20">
              <v:shape style="position:absolute;left:14424;top:3065;width:10;height:20" coordorigin="14424,3065" coordsize="10,20" path="m14424,3084l14433,3084,14433,3065,14424,3065,14424,3084xe" filled="true" fillcolor="#000000" stroked="false">
                <v:path arrowok="t"/>
                <v:fill type="solid"/>
              </v:shape>
            </v:group>
            <v:group style="position:absolute;left:14424;top:3084;width:10;height:20" coordorigin="14424,3084" coordsize="10,20">
              <v:shape style="position:absolute;left:14424;top:3084;width:10;height:20" coordorigin="14424,3084" coordsize="10,20" path="m14424,3104l14433,3104,14433,3084,14424,3084,14424,3104xe" filled="true" fillcolor="#000000" stroked="false">
                <v:path arrowok="t"/>
                <v:fill type="solid"/>
              </v:shape>
            </v:group>
            <v:group style="position:absolute;left:14424;top:3104;width:10;height:20" coordorigin="14424,3104" coordsize="10,20">
              <v:shape style="position:absolute;left:14424;top:3104;width:10;height:20" coordorigin="14424,3104" coordsize="10,20" path="m14424,3123l14433,3123,14433,3104,14424,3104,14424,3123xe" filled="true" fillcolor="#000000" stroked="false">
                <v:path arrowok="t"/>
                <v:fill type="solid"/>
              </v:shape>
            </v:group>
            <v:group style="position:absolute;left:14424;top:3123;width:10;height:20" coordorigin="14424,3123" coordsize="10,20">
              <v:shape style="position:absolute;left:14424;top:3123;width:10;height:20" coordorigin="14424,3123" coordsize="10,20" path="m14424,3142l14433,3142,14433,3123,14424,3123,14424,3142xe" filled="true" fillcolor="#000000" stroked="false">
                <v:path arrowok="t"/>
                <v:fill type="solid"/>
              </v:shape>
            </v:group>
            <v:group style="position:absolute;left:14424;top:3142;width:10;height:20" coordorigin="14424,3142" coordsize="10,20">
              <v:shape style="position:absolute;left:14424;top:3142;width:10;height:20" coordorigin="14424,3142" coordsize="10,20" path="m14424,3161l14433,3161,14433,3142,14424,3142,14424,3161xe" filled="true" fillcolor="#000000" stroked="false">
                <v:path arrowok="t"/>
                <v:fill type="solid"/>
              </v:shape>
            </v:group>
            <v:group style="position:absolute;left:14424;top:3161;width:10;height:20" coordorigin="14424,3161" coordsize="10,20">
              <v:shape style="position:absolute;left:14424;top:3161;width:10;height:20" coordorigin="14424,3161" coordsize="10,20" path="m14424,3180l14433,3180,14433,3161,14424,3161,14424,3180xe" filled="true" fillcolor="#000000" stroked="false">
                <v:path arrowok="t"/>
                <v:fill type="solid"/>
              </v:shape>
            </v:group>
            <v:group style="position:absolute;left:14424;top:3180;width:10;height:20" coordorigin="14424,3180" coordsize="10,20">
              <v:shape style="position:absolute;left:14424;top:3180;width:10;height:20" coordorigin="14424,3180" coordsize="10,20" path="m14424,3200l14433,3200,14433,3180,14424,3180,14424,3200xe" filled="true" fillcolor="#000000" stroked="false">
                <v:path arrowok="t"/>
                <v:fill type="solid"/>
              </v:shape>
            </v:group>
            <v:group style="position:absolute;left:14424;top:3200;width:10;height:20" coordorigin="14424,3200" coordsize="10,20">
              <v:shape style="position:absolute;left:14424;top:3200;width:10;height:20" coordorigin="14424,3200" coordsize="10,20" path="m14424,3219l14433,3219,14433,3200,14424,3200,14424,3219xe" filled="true" fillcolor="#000000" stroked="false">
                <v:path arrowok="t"/>
                <v:fill type="solid"/>
              </v:shape>
            </v:group>
            <v:group style="position:absolute;left:14424;top:3219;width:10;height:20" coordorigin="14424,3219" coordsize="10,20">
              <v:shape style="position:absolute;left:14424;top:3219;width:10;height:20" coordorigin="14424,3219" coordsize="10,20" path="m14424,3238l14433,3238,14433,3219,14424,3219,14424,3238xe" filled="true" fillcolor="#000000" stroked="false">
                <v:path arrowok="t"/>
                <v:fill type="solid"/>
              </v:shape>
            </v:group>
            <v:group style="position:absolute;left:14424;top:3238;width:10;height:20" coordorigin="14424,3238" coordsize="10,20">
              <v:shape style="position:absolute;left:14424;top:3238;width:10;height:20" coordorigin="14424,3238" coordsize="10,20" path="m14424,3257l14433,3257,14433,3238,14424,3238,14424,3257xe" filled="true" fillcolor="#000000" stroked="false">
                <v:path arrowok="t"/>
                <v:fill type="solid"/>
              </v:shape>
            </v:group>
            <v:group style="position:absolute;left:14424;top:3257;width:10;height:20" coordorigin="14424,3257" coordsize="10,20">
              <v:shape style="position:absolute;left:14424;top:3257;width:10;height:20" coordorigin="14424,3257" coordsize="10,20" path="m14424,3276l14433,3276,14433,3257,14424,3257,14424,3276xe" filled="true" fillcolor="#000000" stroked="false">
                <v:path arrowok="t"/>
                <v:fill type="solid"/>
              </v:shape>
            </v:group>
            <v:group style="position:absolute;left:14424;top:3276;width:10;height:20" coordorigin="14424,3276" coordsize="10,20">
              <v:shape style="position:absolute;left:14424;top:3276;width:10;height:20" coordorigin="14424,3276" coordsize="10,20" path="m14424,3296l14433,3296,14433,3276,14424,3276,14424,3296xe" filled="true" fillcolor="#000000" stroked="false">
                <v:path arrowok="t"/>
                <v:fill type="solid"/>
              </v:shape>
            </v:group>
            <v:group style="position:absolute;left:14424;top:3296;width:10;height:20" coordorigin="14424,3296" coordsize="10,20">
              <v:shape style="position:absolute;left:14424;top:3296;width:10;height:20" coordorigin="14424,3296" coordsize="10,20" path="m14424,3315l14433,3315,14433,3296,14424,3296,14424,3315xe" filled="true" fillcolor="#000000" stroked="false">
                <v:path arrowok="t"/>
                <v:fill type="solid"/>
              </v:shape>
            </v:group>
            <v:group style="position:absolute;left:14424;top:3315;width:10;height:20" coordorigin="14424,3315" coordsize="10,20">
              <v:shape style="position:absolute;left:14424;top:3315;width:10;height:20" coordorigin="14424,3315" coordsize="10,20" path="m14424,3334l14433,3334,14433,3315,14424,3315,14424,3334xe" filled="true" fillcolor="#000000" stroked="false">
                <v:path arrowok="t"/>
                <v:fill type="solid"/>
              </v:shape>
            </v:group>
            <v:group style="position:absolute;left:14424;top:3334;width:10;height:20" coordorigin="14424,3334" coordsize="10,20">
              <v:shape style="position:absolute;left:14424;top:3334;width:10;height:20" coordorigin="14424,3334" coordsize="10,20" path="m14424,3353l14433,3353,14433,3334,14424,3334,14424,3353xe" filled="true" fillcolor="#000000" stroked="false">
                <v:path arrowok="t"/>
                <v:fill type="solid"/>
              </v:shape>
            </v:group>
            <v:group style="position:absolute;left:14424;top:3353;width:10;height:20" coordorigin="14424,3353" coordsize="10,20">
              <v:shape style="position:absolute;left:14424;top:3353;width:10;height:20" coordorigin="14424,3353" coordsize="10,20" path="m14424,3372l14433,3372,14433,3353,14424,3353,14424,3372xe" filled="true" fillcolor="#000000" stroked="false">
                <v:path arrowok="t"/>
                <v:fill type="solid"/>
              </v:shape>
            </v:group>
            <v:group style="position:absolute;left:14424;top:3378;width:10;height:2" coordorigin="14424,3378" coordsize="10,2">
              <v:shape style="position:absolute;left:14424;top:3378;width:10;height:2" coordorigin="14424,3378" coordsize="10,0" path="m14424,3378l14433,3378e" filled="false" stroked="true" strokeweight=".600010pt" strokecolor="#000000">
                <v:path arrowok="t"/>
              </v:shape>
              <v:shape style="position:absolute;left:1332;top:3384;width:1496;height:10" type="#_x0000_t75" stroked="false">
                <v:imagedata r:id="rId816" o:title=""/>
              </v:shape>
              <v:shape style="position:absolute;left:2823;top:3384;width:3399;height:10" type="#_x0000_t75" stroked="false">
                <v:imagedata r:id="rId817" o:title=""/>
              </v:shape>
              <v:shape style="position:absolute;left:6217;top:3384;width:1325;height:10" type="#_x0000_t75" stroked="false">
                <v:imagedata r:id="rId818" o:title=""/>
              </v:shape>
              <v:shape style="position:absolute;left:7537;top:3384;width:1322;height:10" type="#_x0000_t75" stroked="false">
                <v:imagedata r:id="rId78" o:title=""/>
              </v:shape>
              <v:shape style="position:absolute;left:8855;top:3384;width:2182;height:10" type="#_x0000_t75" stroked="false">
                <v:imagedata r:id="rId819" o:title=""/>
              </v:shape>
              <v:shape style="position:absolute;left:11032;top:3384;width:2312;height:10" type="#_x0000_t75" stroked="false">
                <v:imagedata r:id="rId820" o:title=""/>
              </v:shape>
              <v:shape style="position:absolute;left:13339;top:3384;width:1085;height:10" type="#_x0000_t75" stroked="false">
                <v:imagedata r:id="rId173" o:title=""/>
              </v:shape>
              <v:shape style="position:absolute;left:14419;top:3384;width:1090;height:10" type="#_x0000_t75" stroked="false">
                <v:imagedata r:id="rId821" o:title=""/>
              </v:shape>
            </v:group>
            <v:group style="position:absolute;left:2828;top:3394;width:10;height:20" coordorigin="2828,3394" coordsize="10,20">
              <v:shape style="position:absolute;left:2828;top:3394;width:10;height:20" coordorigin="2828,3394" coordsize="10,20" path="m2828,3413l2837,3413,2837,3394,2828,3394,2828,3413xe" filled="true" fillcolor="#000000" stroked="false">
                <v:path arrowok="t"/>
                <v:fill type="solid"/>
              </v:shape>
            </v:group>
            <v:group style="position:absolute;left:2828;top:3413;width:10;height:20" coordorigin="2828,3413" coordsize="10,20">
              <v:shape style="position:absolute;left:2828;top:3413;width:10;height:20" coordorigin="2828,3413" coordsize="10,20" path="m2828,3432l2837,3432,2837,3413,2828,3413,2828,3432xe" filled="true" fillcolor="#000000" stroked="false">
                <v:path arrowok="t"/>
                <v:fill type="solid"/>
              </v:shape>
            </v:group>
            <v:group style="position:absolute;left:2828;top:3432;width:10;height:20" coordorigin="2828,3432" coordsize="10,20">
              <v:shape style="position:absolute;left:2828;top:3432;width:10;height:20" coordorigin="2828,3432" coordsize="10,20" path="m2828,3452l2837,3452,2837,3432,2828,3432,2828,3452xe" filled="true" fillcolor="#000000" stroked="false">
                <v:path arrowok="t"/>
                <v:fill type="solid"/>
              </v:shape>
            </v:group>
            <v:group style="position:absolute;left:2828;top:3452;width:10;height:20" coordorigin="2828,3452" coordsize="10,20">
              <v:shape style="position:absolute;left:2828;top:3452;width:10;height:20" coordorigin="2828,3452" coordsize="10,20" path="m2828,3471l2837,3471,2837,3452,2828,3452,2828,3471xe" filled="true" fillcolor="#000000" stroked="false">
                <v:path arrowok="t"/>
                <v:fill type="solid"/>
              </v:shape>
            </v:group>
            <v:group style="position:absolute;left:2828;top:3471;width:10;height:20" coordorigin="2828,3471" coordsize="10,20">
              <v:shape style="position:absolute;left:2828;top:3471;width:10;height:20" coordorigin="2828,3471" coordsize="10,20" path="m2828,3490l2837,3490,2837,3471,2828,3471,2828,3490xe" filled="true" fillcolor="#000000" stroked="false">
                <v:path arrowok="t"/>
                <v:fill type="solid"/>
              </v:shape>
            </v:group>
            <v:group style="position:absolute;left:2828;top:3490;width:10;height:20" coordorigin="2828,3490" coordsize="10,20">
              <v:shape style="position:absolute;left:2828;top:3490;width:10;height:20" coordorigin="2828,3490" coordsize="10,20" path="m2828,3509l2837,3509,2837,3490,2828,3490,2828,3509xe" filled="true" fillcolor="#000000" stroked="false">
                <v:path arrowok="t"/>
                <v:fill type="solid"/>
              </v:shape>
            </v:group>
            <v:group style="position:absolute;left:2828;top:3509;width:10;height:20" coordorigin="2828,3509" coordsize="10,20">
              <v:shape style="position:absolute;left:2828;top:3509;width:10;height:20" coordorigin="2828,3509" coordsize="10,20" path="m2828,3528l2837,3528,2837,3509,2828,3509,2828,3528xe" filled="true" fillcolor="#000000" stroked="false">
                <v:path arrowok="t"/>
                <v:fill type="solid"/>
              </v:shape>
            </v:group>
            <v:group style="position:absolute;left:2828;top:3528;width:10;height:20" coordorigin="2828,3528" coordsize="10,20">
              <v:shape style="position:absolute;left:2828;top:3528;width:10;height:20" coordorigin="2828,3528" coordsize="10,20" path="m2828,3548l2837,3548,2837,3528,2828,3528,2828,3548xe" filled="true" fillcolor="#000000" stroked="false">
                <v:path arrowok="t"/>
                <v:fill type="solid"/>
              </v:shape>
            </v:group>
            <v:group style="position:absolute;left:2828;top:3548;width:10;height:20" coordorigin="2828,3548" coordsize="10,20">
              <v:shape style="position:absolute;left:2828;top:3548;width:10;height:20" coordorigin="2828,3548" coordsize="10,20" path="m2828,3567l2837,3567,2837,3548,2828,3548,2828,3567xe" filled="true" fillcolor="#000000" stroked="false">
                <v:path arrowok="t"/>
                <v:fill type="solid"/>
              </v:shape>
            </v:group>
            <v:group style="position:absolute;left:2828;top:3567;width:10;height:20" coordorigin="2828,3567" coordsize="10,20">
              <v:shape style="position:absolute;left:2828;top:3567;width:10;height:20" coordorigin="2828,3567" coordsize="10,20" path="m2828,3586l2837,3586,2837,3567,2828,3567,2828,3586xe" filled="true" fillcolor="#000000" stroked="false">
                <v:path arrowok="t"/>
                <v:fill type="solid"/>
              </v:shape>
            </v:group>
            <v:group style="position:absolute;left:2828;top:3586;width:10;height:20" coordorigin="2828,3586" coordsize="10,20">
              <v:shape style="position:absolute;left:2828;top:3586;width:10;height:20" coordorigin="2828,3586" coordsize="10,20" path="m2828,3605l2837,3605,2837,3586,2828,3586,2828,3605xe" filled="true" fillcolor="#000000" stroked="false">
                <v:path arrowok="t"/>
                <v:fill type="solid"/>
              </v:shape>
            </v:group>
            <v:group style="position:absolute;left:2828;top:3605;width:10;height:20" coordorigin="2828,3605" coordsize="10,20">
              <v:shape style="position:absolute;left:2828;top:3605;width:10;height:20" coordorigin="2828,3605" coordsize="10,20" path="m2828,3624l2837,3624,2837,3605,2828,3605,2828,3624xe" filled="true" fillcolor="#000000" stroked="false">
                <v:path arrowok="t"/>
                <v:fill type="solid"/>
              </v:shape>
            </v:group>
            <v:group style="position:absolute;left:2828;top:3624;width:10;height:20" coordorigin="2828,3624" coordsize="10,20">
              <v:shape style="position:absolute;left:2828;top:3624;width:10;height:20" coordorigin="2828,3624" coordsize="10,20" path="m2828,3644l2837,3644,2837,3624,2828,3624,2828,3644xe" filled="true" fillcolor="#000000" stroked="false">
                <v:path arrowok="t"/>
                <v:fill type="solid"/>
              </v:shape>
            </v:group>
            <v:group style="position:absolute;left:2828;top:3644;width:10;height:20" coordorigin="2828,3644" coordsize="10,20">
              <v:shape style="position:absolute;left:2828;top:3644;width:10;height:20" coordorigin="2828,3644" coordsize="10,20" path="m2828,3663l2837,3663,2837,3644,2828,3644,2828,3663xe" filled="true" fillcolor="#000000" stroked="false">
                <v:path arrowok="t"/>
                <v:fill type="solid"/>
              </v:shape>
            </v:group>
            <v:group style="position:absolute;left:2828;top:3663;width:10;height:20" coordorigin="2828,3663" coordsize="10,20">
              <v:shape style="position:absolute;left:2828;top:3663;width:10;height:20" coordorigin="2828,3663" coordsize="10,20" path="m2828,3682l2837,3682,2837,3663,2828,3663,2828,3682xe" filled="true" fillcolor="#000000" stroked="false">
                <v:path arrowok="t"/>
                <v:fill type="solid"/>
              </v:shape>
            </v:group>
            <v:group style="position:absolute;left:2828;top:3682;width:10;height:20" coordorigin="2828,3682" coordsize="10,20">
              <v:shape style="position:absolute;left:2828;top:3682;width:10;height:20" coordorigin="2828,3682" coordsize="10,20" path="m2828,3701l2837,3701,2837,3682,2828,3682,2828,3701xe" filled="true" fillcolor="#000000" stroked="false">
                <v:path arrowok="t"/>
                <v:fill type="solid"/>
              </v:shape>
            </v:group>
            <v:group style="position:absolute;left:2828;top:3701;width:10;height:20" coordorigin="2828,3701" coordsize="10,20">
              <v:shape style="position:absolute;left:2828;top:3701;width:10;height:20" coordorigin="2828,3701" coordsize="10,20" path="m2828,3720l2837,3720,2837,3701,2828,3701,2828,3720xe" filled="true" fillcolor="#000000" stroked="false">
                <v:path arrowok="t"/>
                <v:fill type="solid"/>
              </v:shape>
            </v:group>
            <v:group style="position:absolute;left:2828;top:3720;width:10;height:20" coordorigin="2828,3720" coordsize="10,20">
              <v:shape style="position:absolute;left:2828;top:3720;width:10;height:20" coordorigin="2828,3720" coordsize="10,20" path="m2828,3740l2837,3740,2837,3720,2828,3720,2828,3740xe" filled="true" fillcolor="#000000" stroked="false">
                <v:path arrowok="t"/>
                <v:fill type="solid"/>
              </v:shape>
            </v:group>
            <v:group style="position:absolute;left:2828;top:3740;width:10;height:20" coordorigin="2828,3740" coordsize="10,20">
              <v:shape style="position:absolute;left:2828;top:3740;width:10;height:20" coordorigin="2828,3740" coordsize="10,20" path="m2828,3759l2837,3759,2837,3740,2828,3740,2828,3759xe" filled="true" fillcolor="#000000" stroked="false">
                <v:path arrowok="t"/>
                <v:fill type="solid"/>
              </v:shape>
            </v:group>
            <v:group style="position:absolute;left:2828;top:3759;width:10;height:20" coordorigin="2828,3759" coordsize="10,20">
              <v:shape style="position:absolute;left:2828;top:3759;width:10;height:20" coordorigin="2828,3759" coordsize="10,20" path="m2828,3778l2837,3778,2837,3759,2828,3759,2828,3778xe" filled="true" fillcolor="#000000" stroked="false">
                <v:path arrowok="t"/>
                <v:fill type="solid"/>
              </v:shape>
            </v:group>
            <v:group style="position:absolute;left:2828;top:3778;width:10;height:20" coordorigin="2828,3778" coordsize="10,20">
              <v:shape style="position:absolute;left:2828;top:3778;width:10;height:20" coordorigin="2828,3778" coordsize="10,20" path="m2828,3797l2837,3797,2837,3778,2828,3778,2828,3797xe" filled="true" fillcolor="#000000" stroked="false">
                <v:path arrowok="t"/>
                <v:fill type="solid"/>
              </v:shape>
            </v:group>
            <v:group style="position:absolute;left:2828;top:3797;width:10;height:20" coordorigin="2828,3797" coordsize="10,20">
              <v:shape style="position:absolute;left:2828;top:3797;width:10;height:20" coordorigin="2828,3797" coordsize="10,20" path="m2828,3816l2837,3816,2837,3797,2828,3797,2828,3816xe" filled="true" fillcolor="#000000" stroked="false">
                <v:path arrowok="t"/>
                <v:fill type="solid"/>
              </v:shape>
            </v:group>
            <v:group style="position:absolute;left:2828;top:3816;width:10;height:20" coordorigin="2828,3816" coordsize="10,20">
              <v:shape style="position:absolute;left:2828;top:3816;width:10;height:20" coordorigin="2828,3816" coordsize="10,20" path="m2828,3836l2837,3836,2837,3816,2828,3816,2828,3836xe" filled="true" fillcolor="#000000" stroked="false">
                <v:path arrowok="t"/>
                <v:fill type="solid"/>
              </v:shape>
            </v:group>
            <v:group style="position:absolute;left:2828;top:3836;width:10;height:20" coordorigin="2828,3836" coordsize="10,20">
              <v:shape style="position:absolute;left:2828;top:3836;width:10;height:20" coordorigin="2828,3836" coordsize="10,20" path="m2828,3855l2837,3855,2837,3836,2828,3836,2828,3855xe" filled="true" fillcolor="#000000" stroked="false">
                <v:path arrowok="t"/>
                <v:fill type="solid"/>
              </v:shape>
            </v:group>
            <v:group style="position:absolute;left:2828;top:3855;width:10;height:20" coordorigin="2828,3855" coordsize="10,20">
              <v:shape style="position:absolute;left:2828;top:3855;width:10;height:20" coordorigin="2828,3855" coordsize="10,20" path="m2828,3874l2837,3874,2837,3855,2828,3855,2828,3874xe" filled="true" fillcolor="#000000" stroked="false">
                <v:path arrowok="t"/>
                <v:fill type="solid"/>
              </v:shape>
            </v:group>
            <v:group style="position:absolute;left:2828;top:3874;width:10;height:20" coordorigin="2828,3874" coordsize="10,20">
              <v:shape style="position:absolute;left:2828;top:3874;width:10;height:20" coordorigin="2828,3874" coordsize="10,20" path="m2828,3893l2837,3893,2837,3874,2828,3874,2828,3893xe" filled="true" fillcolor="#000000" stroked="false">
                <v:path arrowok="t"/>
                <v:fill type="solid"/>
              </v:shape>
            </v:group>
            <v:group style="position:absolute;left:2828;top:3893;width:10;height:20" coordorigin="2828,3893" coordsize="10,20">
              <v:shape style="position:absolute;left:2828;top:3893;width:10;height:20" coordorigin="2828,3893" coordsize="10,20" path="m2828,3912l2837,3912,2837,3893,2828,3893,2828,3912xe" filled="true" fillcolor="#000000" stroked="false">
                <v:path arrowok="t"/>
                <v:fill type="solid"/>
              </v:shape>
            </v:group>
            <v:group style="position:absolute;left:2828;top:3912;width:10;height:20" coordorigin="2828,3912" coordsize="10,20">
              <v:shape style="position:absolute;left:2828;top:3912;width:10;height:20" coordorigin="2828,3912" coordsize="10,20" path="m2828,3932l2837,3932,2837,3912,2828,3912,2828,3932xe" filled="true" fillcolor="#000000" stroked="false">
                <v:path arrowok="t"/>
                <v:fill type="solid"/>
              </v:shape>
            </v:group>
            <v:group style="position:absolute;left:2828;top:3932;width:10;height:20" coordorigin="2828,3932" coordsize="10,20">
              <v:shape style="position:absolute;left:2828;top:3932;width:10;height:20" coordorigin="2828,3932" coordsize="10,20" path="m2828,3951l2837,3951,2837,3932,2828,3932,2828,3951xe" filled="true" fillcolor="#000000" stroked="false">
                <v:path arrowok="t"/>
                <v:fill type="solid"/>
              </v:shape>
            </v:group>
            <v:group style="position:absolute;left:2828;top:3951;width:10;height:20" coordorigin="2828,3951" coordsize="10,20">
              <v:shape style="position:absolute;left:2828;top:3951;width:10;height:20" coordorigin="2828,3951" coordsize="10,20" path="m2828,3970l2837,3970,2837,3951,2828,3951,2828,3970xe" filled="true" fillcolor="#000000" stroked="false">
                <v:path arrowok="t"/>
                <v:fill type="solid"/>
              </v:shape>
            </v:group>
            <v:group style="position:absolute;left:2828;top:3970;width:10;height:20" coordorigin="2828,3970" coordsize="10,20">
              <v:shape style="position:absolute;left:2828;top:3970;width:10;height:20" coordorigin="2828,3970" coordsize="10,20" path="m2828,3989l2837,3989,2837,3970,2828,3970,2828,3989xe" filled="true" fillcolor="#000000" stroked="false">
                <v:path arrowok="t"/>
                <v:fill type="solid"/>
              </v:shape>
            </v:group>
            <v:group style="position:absolute;left:2828;top:3989;width:10;height:20" coordorigin="2828,3989" coordsize="10,20">
              <v:shape style="position:absolute;left:2828;top:3989;width:10;height:20" coordorigin="2828,3989" coordsize="10,20" path="m2828,4008l2837,4008,2837,3989,2828,3989,2828,4008xe" filled="true" fillcolor="#000000" stroked="false">
                <v:path arrowok="t"/>
                <v:fill type="solid"/>
              </v:shape>
            </v:group>
            <v:group style="position:absolute;left:2828;top:4008;width:10;height:20" coordorigin="2828,4008" coordsize="10,20">
              <v:shape style="position:absolute;left:2828;top:4008;width:10;height:20" coordorigin="2828,4008" coordsize="10,20" path="m2828,4028l2837,4028,2837,4008,2828,4008,2828,4028xe" filled="true" fillcolor="#000000" stroked="false">
                <v:path arrowok="t"/>
                <v:fill type="solid"/>
              </v:shape>
            </v:group>
            <v:group style="position:absolute;left:2828;top:4028;width:10;height:20" coordorigin="2828,4028" coordsize="10,20">
              <v:shape style="position:absolute;left:2828;top:4028;width:10;height:20" coordorigin="2828,4028" coordsize="10,20" path="m2828,4047l2837,4047,2837,4028,2828,4028,2828,4047xe" filled="true" fillcolor="#000000" stroked="false">
                <v:path arrowok="t"/>
                <v:fill type="solid"/>
              </v:shape>
            </v:group>
            <v:group style="position:absolute;left:2828;top:4047;width:10;height:20" coordorigin="2828,4047" coordsize="10,20">
              <v:shape style="position:absolute;left:2828;top:4047;width:10;height:20" coordorigin="2828,4047" coordsize="10,20" path="m2828,4066l2837,4066,2837,4047,2828,4047,2828,4066xe" filled="true" fillcolor="#000000" stroked="false">
                <v:path arrowok="t"/>
                <v:fill type="solid"/>
              </v:shape>
            </v:group>
            <v:group style="position:absolute;left:2828;top:4066;width:10;height:20" coordorigin="2828,4066" coordsize="10,20">
              <v:shape style="position:absolute;left:2828;top:4066;width:10;height:20" coordorigin="2828,4066" coordsize="10,20" path="m2828,4085l2837,4085,2837,4066,2828,4066,2828,4085xe" filled="true" fillcolor="#000000" stroked="false">
                <v:path arrowok="t"/>
                <v:fill type="solid"/>
              </v:shape>
            </v:group>
            <v:group style="position:absolute;left:2828;top:4085;width:10;height:20" coordorigin="2828,4085" coordsize="10,20">
              <v:shape style="position:absolute;left:2828;top:4085;width:10;height:20" coordorigin="2828,4085" coordsize="10,20" path="m2828,4104l2837,4104,2837,4085,2828,4085,2828,4104xe" filled="true" fillcolor="#000000" stroked="false">
                <v:path arrowok="t"/>
                <v:fill type="solid"/>
              </v:shape>
            </v:group>
            <v:group style="position:absolute;left:2828;top:4104;width:10;height:20" coordorigin="2828,4104" coordsize="10,20">
              <v:shape style="position:absolute;left:2828;top:4104;width:10;height:20" coordorigin="2828,4104" coordsize="10,20" path="m2828,4124l2837,4124,2837,4104,2828,4104,2828,4124xe" filled="true" fillcolor="#000000" stroked="false">
                <v:path arrowok="t"/>
                <v:fill type="solid"/>
              </v:shape>
            </v:group>
            <v:group style="position:absolute;left:2828;top:4124;width:10;height:20" coordorigin="2828,4124" coordsize="10,20">
              <v:shape style="position:absolute;left:2828;top:4124;width:10;height:20" coordorigin="2828,4124" coordsize="10,20" path="m2828,4143l2837,4143,2837,4124,2828,4124,2828,4143xe" filled="true" fillcolor="#000000" stroked="false">
                <v:path arrowok="t"/>
                <v:fill type="solid"/>
              </v:shape>
            </v:group>
            <v:group style="position:absolute;left:2828;top:4143;width:10;height:20" coordorigin="2828,4143" coordsize="10,20">
              <v:shape style="position:absolute;left:2828;top:4143;width:10;height:20" coordorigin="2828,4143" coordsize="10,20" path="m2828,4162l2837,4162,2837,4143,2828,4143,2828,4162xe" filled="true" fillcolor="#000000" stroked="false">
                <v:path arrowok="t"/>
                <v:fill type="solid"/>
              </v:shape>
            </v:group>
            <v:group style="position:absolute;left:3701;top:3394;width:10;height:20" coordorigin="3701,3394" coordsize="10,20">
              <v:shape style="position:absolute;left:3701;top:3394;width:10;height:20" coordorigin="3701,3394" coordsize="10,20" path="m3701,3413l3711,3413,3711,3394,3701,3394,3701,3413xe" filled="true" fillcolor="#000000" stroked="false">
                <v:path arrowok="t"/>
                <v:fill type="solid"/>
              </v:shape>
            </v:group>
            <v:group style="position:absolute;left:3701;top:3413;width:10;height:20" coordorigin="3701,3413" coordsize="10,20">
              <v:shape style="position:absolute;left:3701;top:3413;width:10;height:20" coordorigin="3701,3413" coordsize="10,20" path="m3701,3432l3711,3432,3711,3413,3701,3413,3701,3432xe" filled="true" fillcolor="#000000" stroked="false">
                <v:path arrowok="t"/>
                <v:fill type="solid"/>
              </v:shape>
            </v:group>
            <v:group style="position:absolute;left:3701;top:3432;width:10;height:20" coordorigin="3701,3432" coordsize="10,20">
              <v:shape style="position:absolute;left:3701;top:3432;width:10;height:20" coordorigin="3701,3432" coordsize="10,20" path="m3701,3452l3711,3452,3711,3432,3701,3432,3701,3452xe" filled="true" fillcolor="#000000" stroked="false">
                <v:path arrowok="t"/>
                <v:fill type="solid"/>
              </v:shape>
            </v:group>
            <v:group style="position:absolute;left:3701;top:3452;width:10;height:20" coordorigin="3701,3452" coordsize="10,20">
              <v:shape style="position:absolute;left:3701;top:3452;width:10;height:20" coordorigin="3701,3452" coordsize="10,20" path="m3701,3471l3711,3471,3711,3452,3701,3452,3701,3471xe" filled="true" fillcolor="#000000" stroked="false">
                <v:path arrowok="t"/>
                <v:fill type="solid"/>
              </v:shape>
            </v:group>
            <v:group style="position:absolute;left:3701;top:3471;width:10;height:20" coordorigin="3701,3471" coordsize="10,20">
              <v:shape style="position:absolute;left:3701;top:3471;width:10;height:20" coordorigin="3701,3471" coordsize="10,20" path="m3701,3490l3711,3490,3711,3471,3701,3471,3701,3490xe" filled="true" fillcolor="#000000" stroked="false">
                <v:path arrowok="t"/>
                <v:fill type="solid"/>
              </v:shape>
            </v:group>
            <v:group style="position:absolute;left:3701;top:3490;width:10;height:20" coordorigin="3701,3490" coordsize="10,20">
              <v:shape style="position:absolute;left:3701;top:3490;width:10;height:20" coordorigin="3701,3490" coordsize="10,20" path="m3701,3509l3711,3509,3711,3490,3701,3490,3701,3509xe" filled="true" fillcolor="#000000" stroked="false">
                <v:path arrowok="t"/>
                <v:fill type="solid"/>
              </v:shape>
            </v:group>
            <v:group style="position:absolute;left:3701;top:3509;width:10;height:20" coordorigin="3701,3509" coordsize="10,20">
              <v:shape style="position:absolute;left:3701;top:3509;width:10;height:20" coordorigin="3701,3509" coordsize="10,20" path="m3701,3528l3711,3528,3711,3509,3701,3509,3701,3528xe" filled="true" fillcolor="#000000" stroked="false">
                <v:path arrowok="t"/>
                <v:fill type="solid"/>
              </v:shape>
            </v:group>
            <v:group style="position:absolute;left:3701;top:3528;width:10;height:20" coordorigin="3701,3528" coordsize="10,20">
              <v:shape style="position:absolute;left:3701;top:3528;width:10;height:20" coordorigin="3701,3528" coordsize="10,20" path="m3701,3548l3711,3548,3711,3528,3701,3528,3701,3548xe" filled="true" fillcolor="#000000" stroked="false">
                <v:path arrowok="t"/>
                <v:fill type="solid"/>
              </v:shape>
            </v:group>
            <v:group style="position:absolute;left:3701;top:3548;width:10;height:20" coordorigin="3701,3548" coordsize="10,20">
              <v:shape style="position:absolute;left:3701;top:3548;width:10;height:20" coordorigin="3701,3548" coordsize="10,20" path="m3701,3567l3711,3567,3711,3548,3701,3548,3701,3567xe" filled="true" fillcolor="#000000" stroked="false">
                <v:path arrowok="t"/>
                <v:fill type="solid"/>
              </v:shape>
            </v:group>
            <v:group style="position:absolute;left:3701;top:3567;width:10;height:20" coordorigin="3701,3567" coordsize="10,20">
              <v:shape style="position:absolute;left:3701;top:3567;width:10;height:20" coordorigin="3701,3567" coordsize="10,20" path="m3701,3586l3711,3586,3711,3567,3701,3567,3701,3586xe" filled="true" fillcolor="#000000" stroked="false">
                <v:path arrowok="t"/>
                <v:fill type="solid"/>
              </v:shape>
            </v:group>
            <v:group style="position:absolute;left:3701;top:3586;width:10;height:20" coordorigin="3701,3586" coordsize="10,20">
              <v:shape style="position:absolute;left:3701;top:3586;width:10;height:20" coordorigin="3701,3586" coordsize="10,20" path="m3701,3605l3711,3605,3711,3586,3701,3586,3701,3605xe" filled="true" fillcolor="#000000" stroked="false">
                <v:path arrowok="t"/>
                <v:fill type="solid"/>
              </v:shape>
            </v:group>
            <v:group style="position:absolute;left:3701;top:3605;width:10;height:20" coordorigin="3701,3605" coordsize="10,20">
              <v:shape style="position:absolute;left:3701;top:3605;width:10;height:20" coordorigin="3701,3605" coordsize="10,20" path="m3701,3624l3711,3624,3711,3605,3701,3605,3701,3624xe" filled="true" fillcolor="#000000" stroked="false">
                <v:path arrowok="t"/>
                <v:fill type="solid"/>
              </v:shape>
            </v:group>
            <v:group style="position:absolute;left:3701;top:3624;width:10;height:20" coordorigin="3701,3624" coordsize="10,20">
              <v:shape style="position:absolute;left:3701;top:3624;width:10;height:20" coordorigin="3701,3624" coordsize="10,20" path="m3701,3644l3711,3644,3711,3624,3701,3624,3701,3644xe" filled="true" fillcolor="#000000" stroked="false">
                <v:path arrowok="t"/>
                <v:fill type="solid"/>
              </v:shape>
            </v:group>
            <v:group style="position:absolute;left:3701;top:3644;width:10;height:20" coordorigin="3701,3644" coordsize="10,20">
              <v:shape style="position:absolute;left:3701;top:3644;width:10;height:20" coordorigin="3701,3644" coordsize="10,20" path="m3701,3663l3711,3663,3711,3644,3701,3644,3701,3663xe" filled="true" fillcolor="#000000" stroked="false">
                <v:path arrowok="t"/>
                <v:fill type="solid"/>
              </v:shape>
            </v:group>
            <v:group style="position:absolute;left:3701;top:3663;width:10;height:20" coordorigin="3701,3663" coordsize="10,20">
              <v:shape style="position:absolute;left:3701;top:3663;width:10;height:20" coordorigin="3701,3663" coordsize="10,20" path="m3701,3682l3711,3682,3711,3663,3701,3663,3701,3682xe" filled="true" fillcolor="#000000" stroked="false">
                <v:path arrowok="t"/>
                <v:fill type="solid"/>
              </v:shape>
            </v:group>
            <v:group style="position:absolute;left:3701;top:3682;width:10;height:20" coordorigin="3701,3682" coordsize="10,20">
              <v:shape style="position:absolute;left:3701;top:3682;width:10;height:20" coordorigin="3701,3682" coordsize="10,20" path="m3701,3701l3711,3701,3711,3682,3701,3682,3701,3701xe" filled="true" fillcolor="#000000" stroked="false">
                <v:path arrowok="t"/>
                <v:fill type="solid"/>
              </v:shape>
            </v:group>
            <v:group style="position:absolute;left:3701;top:3701;width:10;height:20" coordorigin="3701,3701" coordsize="10,20">
              <v:shape style="position:absolute;left:3701;top:3701;width:10;height:20" coordorigin="3701,3701" coordsize="10,20" path="m3701,3720l3711,3720,3711,3701,3701,3701,3701,3720xe" filled="true" fillcolor="#000000" stroked="false">
                <v:path arrowok="t"/>
                <v:fill type="solid"/>
              </v:shape>
            </v:group>
            <v:group style="position:absolute;left:3701;top:3720;width:10;height:20" coordorigin="3701,3720" coordsize="10,20">
              <v:shape style="position:absolute;left:3701;top:3720;width:10;height:20" coordorigin="3701,3720" coordsize="10,20" path="m3701,3740l3711,3740,3711,3720,3701,3720,3701,3740xe" filled="true" fillcolor="#000000" stroked="false">
                <v:path arrowok="t"/>
                <v:fill type="solid"/>
              </v:shape>
            </v:group>
            <v:group style="position:absolute;left:3701;top:3740;width:10;height:20" coordorigin="3701,3740" coordsize="10,20">
              <v:shape style="position:absolute;left:3701;top:3740;width:10;height:20" coordorigin="3701,3740" coordsize="10,20" path="m3701,3759l3711,3759,3711,3740,3701,3740,3701,3759xe" filled="true" fillcolor="#000000" stroked="false">
                <v:path arrowok="t"/>
                <v:fill type="solid"/>
              </v:shape>
            </v:group>
            <v:group style="position:absolute;left:3701;top:3759;width:10;height:20" coordorigin="3701,3759" coordsize="10,20">
              <v:shape style="position:absolute;left:3701;top:3759;width:10;height:20" coordorigin="3701,3759" coordsize="10,20" path="m3701,3778l3711,3778,3711,3759,3701,3759,3701,3778xe" filled="true" fillcolor="#000000" stroked="false">
                <v:path arrowok="t"/>
                <v:fill type="solid"/>
              </v:shape>
            </v:group>
            <v:group style="position:absolute;left:3701;top:3778;width:10;height:20" coordorigin="3701,3778" coordsize="10,20">
              <v:shape style="position:absolute;left:3701;top:3778;width:10;height:20" coordorigin="3701,3778" coordsize="10,20" path="m3701,3797l3711,3797,3711,3778,3701,3778,3701,3797xe" filled="true" fillcolor="#000000" stroked="false">
                <v:path arrowok="t"/>
                <v:fill type="solid"/>
              </v:shape>
            </v:group>
            <v:group style="position:absolute;left:3701;top:3797;width:10;height:20" coordorigin="3701,3797" coordsize="10,20">
              <v:shape style="position:absolute;left:3701;top:3797;width:10;height:20" coordorigin="3701,3797" coordsize="10,20" path="m3701,3816l3711,3816,3711,3797,3701,3797,3701,3816xe" filled="true" fillcolor="#000000" stroked="false">
                <v:path arrowok="t"/>
                <v:fill type="solid"/>
              </v:shape>
            </v:group>
            <v:group style="position:absolute;left:3701;top:3816;width:10;height:20" coordorigin="3701,3816" coordsize="10,20">
              <v:shape style="position:absolute;left:3701;top:3816;width:10;height:20" coordorigin="3701,3816" coordsize="10,20" path="m3701,3836l3711,3836,3711,3816,3701,3816,3701,3836xe" filled="true" fillcolor="#000000" stroked="false">
                <v:path arrowok="t"/>
                <v:fill type="solid"/>
              </v:shape>
            </v:group>
            <v:group style="position:absolute;left:3701;top:3836;width:10;height:20" coordorigin="3701,3836" coordsize="10,20">
              <v:shape style="position:absolute;left:3701;top:3836;width:10;height:20" coordorigin="3701,3836" coordsize="10,20" path="m3701,3855l3711,3855,3711,3836,3701,3836,3701,3855xe" filled="true" fillcolor="#000000" stroked="false">
                <v:path arrowok="t"/>
                <v:fill type="solid"/>
              </v:shape>
            </v:group>
            <v:group style="position:absolute;left:3701;top:3855;width:10;height:20" coordorigin="3701,3855" coordsize="10,20">
              <v:shape style="position:absolute;left:3701;top:3855;width:10;height:20" coordorigin="3701,3855" coordsize="10,20" path="m3701,3874l3711,3874,3711,3855,3701,3855,3701,3874xe" filled="true" fillcolor="#000000" stroked="false">
                <v:path arrowok="t"/>
                <v:fill type="solid"/>
              </v:shape>
            </v:group>
            <v:group style="position:absolute;left:3701;top:3874;width:10;height:20" coordorigin="3701,3874" coordsize="10,20">
              <v:shape style="position:absolute;left:3701;top:3874;width:10;height:20" coordorigin="3701,3874" coordsize="10,20" path="m3701,3893l3711,3893,3711,3874,3701,3874,3701,3893xe" filled="true" fillcolor="#000000" stroked="false">
                <v:path arrowok="t"/>
                <v:fill type="solid"/>
              </v:shape>
            </v:group>
            <v:group style="position:absolute;left:3701;top:3893;width:10;height:20" coordorigin="3701,3893" coordsize="10,20">
              <v:shape style="position:absolute;left:3701;top:3893;width:10;height:20" coordorigin="3701,3893" coordsize="10,20" path="m3701,3912l3711,3912,3711,3893,3701,3893,3701,3912xe" filled="true" fillcolor="#000000" stroked="false">
                <v:path arrowok="t"/>
                <v:fill type="solid"/>
              </v:shape>
            </v:group>
            <v:group style="position:absolute;left:3701;top:3912;width:10;height:20" coordorigin="3701,3912" coordsize="10,20">
              <v:shape style="position:absolute;left:3701;top:3912;width:10;height:20" coordorigin="3701,3912" coordsize="10,20" path="m3701,3932l3711,3932,3711,3912,3701,3912,3701,3932xe" filled="true" fillcolor="#000000" stroked="false">
                <v:path arrowok="t"/>
                <v:fill type="solid"/>
              </v:shape>
            </v:group>
            <v:group style="position:absolute;left:3701;top:3932;width:10;height:20" coordorigin="3701,3932" coordsize="10,20">
              <v:shape style="position:absolute;left:3701;top:3932;width:10;height:20" coordorigin="3701,3932" coordsize="10,20" path="m3701,3951l3711,3951,3711,3932,3701,3932,3701,3951xe" filled="true" fillcolor="#000000" stroked="false">
                <v:path arrowok="t"/>
                <v:fill type="solid"/>
              </v:shape>
            </v:group>
            <v:group style="position:absolute;left:3701;top:3951;width:10;height:20" coordorigin="3701,3951" coordsize="10,20">
              <v:shape style="position:absolute;left:3701;top:3951;width:10;height:20" coordorigin="3701,3951" coordsize="10,20" path="m3701,3970l3711,3970,3711,3951,3701,3951,3701,3970xe" filled="true" fillcolor="#000000" stroked="false">
                <v:path arrowok="t"/>
                <v:fill type="solid"/>
              </v:shape>
            </v:group>
            <v:group style="position:absolute;left:3701;top:3970;width:10;height:20" coordorigin="3701,3970" coordsize="10,20">
              <v:shape style="position:absolute;left:3701;top:3970;width:10;height:20" coordorigin="3701,3970" coordsize="10,20" path="m3701,3989l3711,3989,3711,3970,3701,3970,3701,3989xe" filled="true" fillcolor="#000000" stroked="false">
                <v:path arrowok="t"/>
                <v:fill type="solid"/>
              </v:shape>
            </v:group>
            <v:group style="position:absolute;left:3701;top:3989;width:10;height:20" coordorigin="3701,3989" coordsize="10,20">
              <v:shape style="position:absolute;left:3701;top:3989;width:10;height:20" coordorigin="3701,3989" coordsize="10,20" path="m3701,4008l3711,4008,3711,3989,3701,3989,3701,4008xe" filled="true" fillcolor="#000000" stroked="false">
                <v:path arrowok="t"/>
                <v:fill type="solid"/>
              </v:shape>
            </v:group>
            <v:group style="position:absolute;left:3701;top:4008;width:10;height:20" coordorigin="3701,4008" coordsize="10,20">
              <v:shape style="position:absolute;left:3701;top:4008;width:10;height:20" coordorigin="3701,4008" coordsize="10,20" path="m3701,4028l3711,4028,3711,4008,3701,4008,3701,4028xe" filled="true" fillcolor="#000000" stroked="false">
                <v:path arrowok="t"/>
                <v:fill type="solid"/>
              </v:shape>
            </v:group>
            <v:group style="position:absolute;left:3701;top:4028;width:10;height:20" coordorigin="3701,4028" coordsize="10,20">
              <v:shape style="position:absolute;left:3701;top:4028;width:10;height:20" coordorigin="3701,4028" coordsize="10,20" path="m3701,4047l3711,4047,3711,4028,3701,4028,3701,4047xe" filled="true" fillcolor="#000000" stroked="false">
                <v:path arrowok="t"/>
                <v:fill type="solid"/>
              </v:shape>
            </v:group>
            <v:group style="position:absolute;left:3701;top:4047;width:10;height:20" coordorigin="3701,4047" coordsize="10,20">
              <v:shape style="position:absolute;left:3701;top:4047;width:10;height:20" coordorigin="3701,4047" coordsize="10,20" path="m3701,4066l3711,4066,3711,4047,3701,4047,3701,4066xe" filled="true" fillcolor="#000000" stroked="false">
                <v:path arrowok="t"/>
                <v:fill type="solid"/>
              </v:shape>
            </v:group>
            <v:group style="position:absolute;left:3701;top:4066;width:10;height:20" coordorigin="3701,4066" coordsize="10,20">
              <v:shape style="position:absolute;left:3701;top:4066;width:10;height:20" coordorigin="3701,4066" coordsize="10,20" path="m3701,4085l3711,4085,3711,4066,3701,4066,3701,4085xe" filled="true" fillcolor="#000000" stroked="false">
                <v:path arrowok="t"/>
                <v:fill type="solid"/>
              </v:shape>
            </v:group>
            <v:group style="position:absolute;left:3701;top:4085;width:10;height:20" coordorigin="3701,4085" coordsize="10,20">
              <v:shape style="position:absolute;left:3701;top:4085;width:10;height:20" coordorigin="3701,4085" coordsize="10,20" path="m3701,4104l3711,4104,3711,4085,3701,4085,3701,4104xe" filled="true" fillcolor="#000000" stroked="false">
                <v:path arrowok="t"/>
                <v:fill type="solid"/>
              </v:shape>
            </v:group>
            <v:group style="position:absolute;left:3701;top:4104;width:10;height:20" coordorigin="3701,4104" coordsize="10,20">
              <v:shape style="position:absolute;left:3701;top:4104;width:10;height:20" coordorigin="3701,4104" coordsize="10,20" path="m3701,4124l3711,4124,3711,4104,3701,4104,3701,4124xe" filled="true" fillcolor="#000000" stroked="false">
                <v:path arrowok="t"/>
                <v:fill type="solid"/>
              </v:shape>
            </v:group>
            <v:group style="position:absolute;left:3701;top:4124;width:10;height:20" coordorigin="3701,4124" coordsize="10,20">
              <v:shape style="position:absolute;left:3701;top:4124;width:10;height:20" coordorigin="3701,4124" coordsize="10,20" path="m3701,4143l3711,4143,3711,4124,3701,4124,3701,4143xe" filled="true" fillcolor="#000000" stroked="false">
                <v:path arrowok="t"/>
                <v:fill type="solid"/>
              </v:shape>
            </v:group>
            <v:group style="position:absolute;left:3701;top:4143;width:10;height:20" coordorigin="3701,4143" coordsize="10,20">
              <v:shape style="position:absolute;left:3701;top:4143;width:10;height:20" coordorigin="3701,4143" coordsize="10,20" path="m3701,4162l3711,4162,3711,4143,3701,4143,3701,4162xe" filled="true" fillcolor="#000000" stroked="false">
                <v:path arrowok="t"/>
                <v:fill type="solid"/>
              </v:shape>
            </v:group>
            <v:group style="position:absolute;left:3701;top:4162;width:10;height:20" coordorigin="3701,4162" coordsize="10,20">
              <v:shape style="position:absolute;left:3701;top:4162;width:10;height:20" coordorigin="3701,4162" coordsize="10,20" path="m3701,4182l3711,4182,3711,4162,3701,4162,3701,4182xe" filled="true" fillcolor="#000000" stroked="false">
                <v:path arrowok="t"/>
                <v:fill type="solid"/>
              </v:shape>
            </v:group>
            <v:group style="position:absolute;left:3701;top:4182;width:10;height:20" coordorigin="3701,4182" coordsize="10,20">
              <v:shape style="position:absolute;left:3701;top:4182;width:10;height:20" coordorigin="3701,4182" coordsize="10,20" path="m3701,4201l3711,4201,3711,4182,3701,4182,3701,4201xe" filled="true" fillcolor="#000000" stroked="false">
                <v:path arrowok="t"/>
                <v:fill type="solid"/>
              </v:shape>
            </v:group>
            <v:group style="position:absolute;left:3701;top:4201;width:10;height:20" coordorigin="3701,4201" coordsize="10,20">
              <v:shape style="position:absolute;left:3701;top:4201;width:10;height:20" coordorigin="3701,4201" coordsize="10,20" path="m3701,4220l3711,4220,3711,4201,3701,4201,3701,4220xe" filled="true" fillcolor="#000000" stroked="false">
                <v:path arrowok="t"/>
                <v:fill type="solid"/>
              </v:shape>
            </v:group>
            <v:group style="position:absolute;left:3701;top:4220;width:10;height:20" coordorigin="3701,4220" coordsize="10,20">
              <v:shape style="position:absolute;left:3701;top:4220;width:10;height:20" coordorigin="3701,4220" coordsize="10,20" path="m3701,4239l3711,4239,3711,4220,3701,4220,3701,4239xe" filled="true" fillcolor="#000000" stroked="false">
                <v:path arrowok="t"/>
                <v:fill type="solid"/>
              </v:shape>
            </v:group>
            <v:group style="position:absolute;left:3701;top:4248;width:10;height:2" coordorigin="3701,4248" coordsize="10,2">
              <v:shape style="position:absolute;left:3701;top:4248;width:10;height:2" coordorigin="3701,4248" coordsize="10,0" path="m3701,4248l3711,4248e" filled="false" stroked="true" strokeweight=".84003pt" strokecolor="#000000">
                <v:path arrowok="t"/>
              </v:shape>
            </v:group>
            <v:group style="position:absolute;left:4983;top:3394;width:10;height:20" coordorigin="4983,3394" coordsize="10,20">
              <v:shape style="position:absolute;left:4983;top:3394;width:10;height:20" coordorigin="4983,3394" coordsize="10,20" path="m4983,3413l4992,3413,4992,3394,4983,3394,4983,3413xe" filled="true" fillcolor="#000000" stroked="false">
                <v:path arrowok="t"/>
                <v:fill type="solid"/>
              </v:shape>
            </v:group>
            <v:group style="position:absolute;left:4983;top:3413;width:10;height:20" coordorigin="4983,3413" coordsize="10,20">
              <v:shape style="position:absolute;left:4983;top:3413;width:10;height:20" coordorigin="4983,3413" coordsize="10,20" path="m4983,3432l4992,3432,4992,3413,4983,3413,4983,3432xe" filled="true" fillcolor="#000000" stroked="false">
                <v:path arrowok="t"/>
                <v:fill type="solid"/>
              </v:shape>
            </v:group>
            <v:group style="position:absolute;left:4983;top:3432;width:10;height:20" coordorigin="4983,3432" coordsize="10,20">
              <v:shape style="position:absolute;left:4983;top:3432;width:10;height:20" coordorigin="4983,3432" coordsize="10,20" path="m4983,3452l4992,3452,4992,3432,4983,3432,4983,3452xe" filled="true" fillcolor="#000000" stroked="false">
                <v:path arrowok="t"/>
                <v:fill type="solid"/>
              </v:shape>
            </v:group>
            <v:group style="position:absolute;left:4983;top:3452;width:10;height:20" coordorigin="4983,3452" coordsize="10,20">
              <v:shape style="position:absolute;left:4983;top:3452;width:10;height:20" coordorigin="4983,3452" coordsize="10,20" path="m4983,3471l4992,3471,4992,3452,4983,3452,4983,3471xe" filled="true" fillcolor="#000000" stroked="false">
                <v:path arrowok="t"/>
                <v:fill type="solid"/>
              </v:shape>
            </v:group>
            <v:group style="position:absolute;left:4983;top:3471;width:10;height:20" coordorigin="4983,3471" coordsize="10,20">
              <v:shape style="position:absolute;left:4983;top:3471;width:10;height:20" coordorigin="4983,3471" coordsize="10,20" path="m4983,3490l4992,3490,4992,3471,4983,3471,4983,3490xe" filled="true" fillcolor="#000000" stroked="false">
                <v:path arrowok="t"/>
                <v:fill type="solid"/>
              </v:shape>
            </v:group>
            <v:group style="position:absolute;left:4983;top:3490;width:10;height:20" coordorigin="4983,3490" coordsize="10,20">
              <v:shape style="position:absolute;left:4983;top:3490;width:10;height:20" coordorigin="4983,3490" coordsize="10,20" path="m4983,3509l4992,3509,4992,3490,4983,3490,4983,3509xe" filled="true" fillcolor="#000000" stroked="false">
                <v:path arrowok="t"/>
                <v:fill type="solid"/>
              </v:shape>
            </v:group>
            <v:group style="position:absolute;left:4983;top:3509;width:10;height:20" coordorigin="4983,3509" coordsize="10,20">
              <v:shape style="position:absolute;left:4983;top:3509;width:10;height:20" coordorigin="4983,3509" coordsize="10,20" path="m4983,3528l4992,3528,4992,3509,4983,3509,4983,3528xe" filled="true" fillcolor="#000000" stroked="false">
                <v:path arrowok="t"/>
                <v:fill type="solid"/>
              </v:shape>
            </v:group>
            <v:group style="position:absolute;left:4983;top:3528;width:10;height:20" coordorigin="4983,3528" coordsize="10,20">
              <v:shape style="position:absolute;left:4983;top:3528;width:10;height:20" coordorigin="4983,3528" coordsize="10,20" path="m4983,3548l4992,3548,4992,3528,4983,3528,4983,3548xe" filled="true" fillcolor="#000000" stroked="false">
                <v:path arrowok="t"/>
                <v:fill type="solid"/>
              </v:shape>
            </v:group>
            <v:group style="position:absolute;left:4983;top:3548;width:10;height:20" coordorigin="4983,3548" coordsize="10,20">
              <v:shape style="position:absolute;left:4983;top:3548;width:10;height:20" coordorigin="4983,3548" coordsize="10,20" path="m4983,3567l4992,3567,4992,3548,4983,3548,4983,3567xe" filled="true" fillcolor="#000000" stroked="false">
                <v:path arrowok="t"/>
                <v:fill type="solid"/>
              </v:shape>
            </v:group>
            <v:group style="position:absolute;left:4983;top:3567;width:10;height:20" coordorigin="4983,3567" coordsize="10,20">
              <v:shape style="position:absolute;left:4983;top:3567;width:10;height:20" coordorigin="4983,3567" coordsize="10,20" path="m4983,3586l4992,3586,4992,3567,4983,3567,4983,3586xe" filled="true" fillcolor="#000000" stroked="false">
                <v:path arrowok="t"/>
                <v:fill type="solid"/>
              </v:shape>
            </v:group>
            <v:group style="position:absolute;left:4983;top:3586;width:10;height:20" coordorigin="4983,3586" coordsize="10,20">
              <v:shape style="position:absolute;left:4983;top:3586;width:10;height:20" coordorigin="4983,3586" coordsize="10,20" path="m4983,3605l4992,3605,4992,3586,4983,3586,4983,3605xe" filled="true" fillcolor="#000000" stroked="false">
                <v:path arrowok="t"/>
                <v:fill type="solid"/>
              </v:shape>
            </v:group>
            <v:group style="position:absolute;left:4983;top:3605;width:10;height:20" coordorigin="4983,3605" coordsize="10,20">
              <v:shape style="position:absolute;left:4983;top:3605;width:10;height:20" coordorigin="4983,3605" coordsize="10,20" path="m4983,3624l4992,3624,4992,3605,4983,3605,4983,3624xe" filled="true" fillcolor="#000000" stroked="false">
                <v:path arrowok="t"/>
                <v:fill type="solid"/>
              </v:shape>
            </v:group>
            <v:group style="position:absolute;left:4983;top:3624;width:10;height:20" coordorigin="4983,3624" coordsize="10,20">
              <v:shape style="position:absolute;left:4983;top:3624;width:10;height:20" coordorigin="4983,3624" coordsize="10,20" path="m4983,3644l4992,3644,4992,3624,4983,3624,4983,3644xe" filled="true" fillcolor="#000000" stroked="false">
                <v:path arrowok="t"/>
                <v:fill type="solid"/>
              </v:shape>
            </v:group>
            <v:group style="position:absolute;left:4983;top:3644;width:10;height:20" coordorigin="4983,3644" coordsize="10,20">
              <v:shape style="position:absolute;left:4983;top:3644;width:10;height:20" coordorigin="4983,3644" coordsize="10,20" path="m4983,3663l4992,3663,4992,3644,4983,3644,4983,3663xe" filled="true" fillcolor="#000000" stroked="false">
                <v:path arrowok="t"/>
                <v:fill type="solid"/>
              </v:shape>
            </v:group>
            <v:group style="position:absolute;left:4983;top:3663;width:10;height:20" coordorigin="4983,3663" coordsize="10,20">
              <v:shape style="position:absolute;left:4983;top:3663;width:10;height:20" coordorigin="4983,3663" coordsize="10,20" path="m4983,3682l4992,3682,4992,3663,4983,3663,4983,3682xe" filled="true" fillcolor="#000000" stroked="false">
                <v:path arrowok="t"/>
                <v:fill type="solid"/>
              </v:shape>
            </v:group>
            <v:group style="position:absolute;left:4983;top:3682;width:10;height:20" coordorigin="4983,3682" coordsize="10,20">
              <v:shape style="position:absolute;left:4983;top:3682;width:10;height:20" coordorigin="4983,3682" coordsize="10,20" path="m4983,3701l4992,3701,4992,3682,4983,3682,4983,3701xe" filled="true" fillcolor="#000000" stroked="false">
                <v:path arrowok="t"/>
                <v:fill type="solid"/>
              </v:shape>
            </v:group>
            <v:group style="position:absolute;left:4983;top:3701;width:10;height:20" coordorigin="4983,3701" coordsize="10,20">
              <v:shape style="position:absolute;left:4983;top:3701;width:10;height:20" coordorigin="4983,3701" coordsize="10,20" path="m4983,3720l4992,3720,4992,3701,4983,3701,4983,3720xe" filled="true" fillcolor="#000000" stroked="false">
                <v:path arrowok="t"/>
                <v:fill type="solid"/>
              </v:shape>
            </v:group>
            <v:group style="position:absolute;left:4983;top:3720;width:10;height:20" coordorigin="4983,3720" coordsize="10,20">
              <v:shape style="position:absolute;left:4983;top:3720;width:10;height:20" coordorigin="4983,3720" coordsize="10,20" path="m4983,3740l4992,3740,4992,3720,4983,3720,4983,3740xe" filled="true" fillcolor="#000000" stroked="false">
                <v:path arrowok="t"/>
                <v:fill type="solid"/>
              </v:shape>
            </v:group>
            <v:group style="position:absolute;left:4983;top:3740;width:10;height:20" coordorigin="4983,3740" coordsize="10,20">
              <v:shape style="position:absolute;left:4983;top:3740;width:10;height:20" coordorigin="4983,3740" coordsize="10,20" path="m4983,3759l4992,3759,4992,3740,4983,3740,4983,3759xe" filled="true" fillcolor="#000000" stroked="false">
                <v:path arrowok="t"/>
                <v:fill type="solid"/>
              </v:shape>
            </v:group>
            <v:group style="position:absolute;left:4983;top:3759;width:10;height:20" coordorigin="4983,3759" coordsize="10,20">
              <v:shape style="position:absolute;left:4983;top:3759;width:10;height:20" coordorigin="4983,3759" coordsize="10,20" path="m4983,3778l4992,3778,4992,3759,4983,3759,4983,3778xe" filled="true" fillcolor="#000000" stroked="false">
                <v:path arrowok="t"/>
                <v:fill type="solid"/>
              </v:shape>
            </v:group>
            <v:group style="position:absolute;left:4983;top:3778;width:10;height:20" coordorigin="4983,3778" coordsize="10,20">
              <v:shape style="position:absolute;left:4983;top:3778;width:10;height:20" coordorigin="4983,3778" coordsize="10,20" path="m4983,3797l4992,3797,4992,3778,4983,3778,4983,3797xe" filled="true" fillcolor="#000000" stroked="false">
                <v:path arrowok="t"/>
                <v:fill type="solid"/>
              </v:shape>
            </v:group>
            <v:group style="position:absolute;left:4983;top:3797;width:10;height:20" coordorigin="4983,3797" coordsize="10,20">
              <v:shape style="position:absolute;left:4983;top:3797;width:10;height:20" coordorigin="4983,3797" coordsize="10,20" path="m4983,3816l4992,3816,4992,3797,4983,3797,4983,3816xe" filled="true" fillcolor="#000000" stroked="false">
                <v:path arrowok="t"/>
                <v:fill type="solid"/>
              </v:shape>
            </v:group>
            <v:group style="position:absolute;left:4983;top:3816;width:10;height:20" coordorigin="4983,3816" coordsize="10,20">
              <v:shape style="position:absolute;left:4983;top:3816;width:10;height:20" coordorigin="4983,3816" coordsize="10,20" path="m4983,3836l4992,3836,4992,3816,4983,3816,4983,3836xe" filled="true" fillcolor="#000000" stroked="false">
                <v:path arrowok="t"/>
                <v:fill type="solid"/>
              </v:shape>
            </v:group>
            <v:group style="position:absolute;left:4983;top:3836;width:10;height:20" coordorigin="4983,3836" coordsize="10,20">
              <v:shape style="position:absolute;left:4983;top:3836;width:10;height:20" coordorigin="4983,3836" coordsize="10,20" path="m4983,3855l4992,3855,4992,3836,4983,3836,4983,3855xe" filled="true" fillcolor="#000000" stroked="false">
                <v:path arrowok="t"/>
                <v:fill type="solid"/>
              </v:shape>
            </v:group>
            <v:group style="position:absolute;left:4983;top:3855;width:10;height:20" coordorigin="4983,3855" coordsize="10,20">
              <v:shape style="position:absolute;left:4983;top:3855;width:10;height:20" coordorigin="4983,3855" coordsize="10,20" path="m4983,3874l4992,3874,4992,3855,4983,3855,4983,3874xe" filled="true" fillcolor="#000000" stroked="false">
                <v:path arrowok="t"/>
                <v:fill type="solid"/>
              </v:shape>
            </v:group>
            <v:group style="position:absolute;left:4983;top:3874;width:10;height:20" coordorigin="4983,3874" coordsize="10,20">
              <v:shape style="position:absolute;left:4983;top:3874;width:10;height:20" coordorigin="4983,3874" coordsize="10,20" path="m4983,3893l4992,3893,4992,3874,4983,3874,4983,3893xe" filled="true" fillcolor="#000000" stroked="false">
                <v:path arrowok="t"/>
                <v:fill type="solid"/>
              </v:shape>
            </v:group>
            <v:group style="position:absolute;left:4983;top:3893;width:10;height:20" coordorigin="4983,3893" coordsize="10,20">
              <v:shape style="position:absolute;left:4983;top:3893;width:10;height:20" coordorigin="4983,3893" coordsize="10,20" path="m4983,3912l4992,3912,4992,3893,4983,3893,4983,3912xe" filled="true" fillcolor="#000000" stroked="false">
                <v:path arrowok="t"/>
                <v:fill type="solid"/>
              </v:shape>
            </v:group>
            <v:group style="position:absolute;left:4983;top:3912;width:10;height:20" coordorigin="4983,3912" coordsize="10,20">
              <v:shape style="position:absolute;left:4983;top:3912;width:10;height:20" coordorigin="4983,3912" coordsize="10,20" path="m4983,3932l4992,3932,4992,3912,4983,3912,4983,3932xe" filled="true" fillcolor="#000000" stroked="false">
                <v:path arrowok="t"/>
                <v:fill type="solid"/>
              </v:shape>
            </v:group>
            <v:group style="position:absolute;left:4983;top:3932;width:10;height:20" coordorigin="4983,3932" coordsize="10,20">
              <v:shape style="position:absolute;left:4983;top:3932;width:10;height:20" coordorigin="4983,3932" coordsize="10,20" path="m4983,3951l4992,3951,4992,3932,4983,3932,4983,3951xe" filled="true" fillcolor="#000000" stroked="false">
                <v:path arrowok="t"/>
                <v:fill type="solid"/>
              </v:shape>
            </v:group>
            <v:group style="position:absolute;left:4983;top:3951;width:10;height:20" coordorigin="4983,3951" coordsize="10,20">
              <v:shape style="position:absolute;left:4983;top:3951;width:10;height:20" coordorigin="4983,3951" coordsize="10,20" path="m4983,3970l4992,3970,4992,3951,4983,3951,4983,3970xe" filled="true" fillcolor="#000000" stroked="false">
                <v:path arrowok="t"/>
                <v:fill type="solid"/>
              </v:shape>
            </v:group>
            <v:group style="position:absolute;left:4983;top:3970;width:10;height:20" coordorigin="4983,3970" coordsize="10,20">
              <v:shape style="position:absolute;left:4983;top:3970;width:10;height:20" coordorigin="4983,3970" coordsize="10,20" path="m4983,3989l4992,3989,4992,3970,4983,3970,4983,3989xe" filled="true" fillcolor="#000000" stroked="false">
                <v:path arrowok="t"/>
                <v:fill type="solid"/>
              </v:shape>
            </v:group>
            <v:group style="position:absolute;left:4983;top:3989;width:10;height:20" coordorigin="4983,3989" coordsize="10,20">
              <v:shape style="position:absolute;left:4983;top:3989;width:10;height:20" coordorigin="4983,3989" coordsize="10,20" path="m4983,4008l4992,4008,4992,3989,4983,3989,4983,4008xe" filled="true" fillcolor="#000000" stroked="false">
                <v:path arrowok="t"/>
                <v:fill type="solid"/>
              </v:shape>
            </v:group>
            <v:group style="position:absolute;left:4983;top:4008;width:10;height:20" coordorigin="4983,4008" coordsize="10,20">
              <v:shape style="position:absolute;left:4983;top:4008;width:10;height:20" coordorigin="4983,4008" coordsize="10,20" path="m4983,4028l4992,4028,4992,4008,4983,4008,4983,4028xe" filled="true" fillcolor="#000000" stroked="false">
                <v:path arrowok="t"/>
                <v:fill type="solid"/>
              </v:shape>
            </v:group>
            <v:group style="position:absolute;left:4983;top:4028;width:10;height:20" coordorigin="4983,4028" coordsize="10,20">
              <v:shape style="position:absolute;left:4983;top:4028;width:10;height:20" coordorigin="4983,4028" coordsize="10,20" path="m4983,4047l4992,4047,4992,4028,4983,4028,4983,4047xe" filled="true" fillcolor="#000000" stroked="false">
                <v:path arrowok="t"/>
                <v:fill type="solid"/>
              </v:shape>
            </v:group>
            <v:group style="position:absolute;left:4983;top:4047;width:10;height:20" coordorigin="4983,4047" coordsize="10,20">
              <v:shape style="position:absolute;left:4983;top:4047;width:10;height:20" coordorigin="4983,4047" coordsize="10,20" path="m4983,4066l4992,4066,4992,4047,4983,4047,4983,4066xe" filled="true" fillcolor="#000000" stroked="false">
                <v:path arrowok="t"/>
                <v:fill type="solid"/>
              </v:shape>
            </v:group>
            <v:group style="position:absolute;left:4983;top:4066;width:10;height:20" coordorigin="4983,4066" coordsize="10,20">
              <v:shape style="position:absolute;left:4983;top:4066;width:10;height:20" coordorigin="4983,4066" coordsize="10,20" path="m4983,4085l4992,4085,4992,4066,4983,4066,4983,4085xe" filled="true" fillcolor="#000000" stroked="false">
                <v:path arrowok="t"/>
                <v:fill type="solid"/>
              </v:shape>
            </v:group>
            <v:group style="position:absolute;left:4983;top:4085;width:10;height:20" coordorigin="4983,4085" coordsize="10,20">
              <v:shape style="position:absolute;left:4983;top:4085;width:10;height:20" coordorigin="4983,4085" coordsize="10,20" path="m4983,4104l4992,4104,4992,4085,4983,4085,4983,4104xe" filled="true" fillcolor="#000000" stroked="false">
                <v:path arrowok="t"/>
                <v:fill type="solid"/>
              </v:shape>
            </v:group>
            <v:group style="position:absolute;left:4983;top:4104;width:10;height:20" coordorigin="4983,4104" coordsize="10,20">
              <v:shape style="position:absolute;left:4983;top:4104;width:10;height:20" coordorigin="4983,4104" coordsize="10,20" path="m4983,4124l4992,4124,4992,4104,4983,4104,4983,4124xe" filled="true" fillcolor="#000000" stroked="false">
                <v:path arrowok="t"/>
                <v:fill type="solid"/>
              </v:shape>
            </v:group>
            <v:group style="position:absolute;left:4983;top:4124;width:10;height:20" coordorigin="4983,4124" coordsize="10,20">
              <v:shape style="position:absolute;left:4983;top:4124;width:10;height:20" coordorigin="4983,4124" coordsize="10,20" path="m4983,4143l4992,4143,4992,4124,4983,4124,4983,4143xe" filled="true" fillcolor="#000000" stroked="false">
                <v:path arrowok="t"/>
                <v:fill type="solid"/>
              </v:shape>
            </v:group>
            <v:group style="position:absolute;left:4983;top:4143;width:10;height:20" coordorigin="4983,4143" coordsize="10,20">
              <v:shape style="position:absolute;left:4983;top:4143;width:10;height:20" coordorigin="4983,4143" coordsize="10,20" path="m4983,4162l4992,4162,4992,4143,4983,4143,4983,4162xe" filled="true" fillcolor="#000000" stroked="false">
                <v:path arrowok="t"/>
                <v:fill type="solid"/>
              </v:shape>
            </v:group>
            <v:group style="position:absolute;left:4983;top:4162;width:10;height:20" coordorigin="4983,4162" coordsize="10,20">
              <v:shape style="position:absolute;left:4983;top:4162;width:10;height:20" coordorigin="4983,4162" coordsize="10,20" path="m4983,4182l4992,4182,4992,4162,4983,4162,4983,4182xe" filled="true" fillcolor="#000000" stroked="false">
                <v:path arrowok="t"/>
                <v:fill type="solid"/>
              </v:shape>
            </v:group>
            <v:group style="position:absolute;left:4983;top:4182;width:10;height:20" coordorigin="4983,4182" coordsize="10,20">
              <v:shape style="position:absolute;left:4983;top:4182;width:10;height:20" coordorigin="4983,4182" coordsize="10,20" path="m4983,4201l4992,4201,4992,4182,4983,4182,4983,4201xe" filled="true" fillcolor="#000000" stroked="false">
                <v:path arrowok="t"/>
                <v:fill type="solid"/>
              </v:shape>
            </v:group>
            <v:group style="position:absolute;left:4983;top:4201;width:10;height:20" coordorigin="4983,4201" coordsize="10,20">
              <v:shape style="position:absolute;left:4983;top:4201;width:10;height:20" coordorigin="4983,4201" coordsize="10,20" path="m4983,4220l4992,4220,4992,4201,4983,4201,4983,4220xe" filled="true" fillcolor="#000000" stroked="false">
                <v:path arrowok="t"/>
                <v:fill type="solid"/>
              </v:shape>
            </v:group>
            <v:group style="position:absolute;left:4983;top:4220;width:10;height:20" coordorigin="4983,4220" coordsize="10,20">
              <v:shape style="position:absolute;left:4983;top:4220;width:10;height:20" coordorigin="4983,4220" coordsize="10,20" path="m4983,4239l4992,4239,4992,4220,4983,4220,4983,4239xe" filled="true" fillcolor="#000000" stroked="false">
                <v:path arrowok="t"/>
                <v:fill type="solid"/>
              </v:shape>
            </v:group>
            <v:group style="position:absolute;left:4983;top:4248;width:10;height:2" coordorigin="4983,4248" coordsize="10,2">
              <v:shape style="position:absolute;left:4983;top:4248;width:10;height:2" coordorigin="4983,4248" coordsize="10,0" path="m4983,4248l4992,4248e" filled="false" stroked="true" strokeweight=".84003pt" strokecolor="#000000">
                <v:path arrowok="t"/>
              </v:shape>
            </v:group>
            <v:group style="position:absolute;left:6222;top:3394;width:10;height:20" coordorigin="6222,3394" coordsize="10,20">
              <v:shape style="position:absolute;left:6222;top:3394;width:10;height:20" coordorigin="6222,3394" coordsize="10,20" path="m6222,3413l6231,3413,6231,3394,6222,3394,6222,3413xe" filled="true" fillcolor="#000000" stroked="false">
                <v:path arrowok="t"/>
                <v:fill type="solid"/>
              </v:shape>
            </v:group>
            <v:group style="position:absolute;left:6222;top:3413;width:10;height:20" coordorigin="6222,3413" coordsize="10,20">
              <v:shape style="position:absolute;left:6222;top:3413;width:10;height:20" coordorigin="6222,3413" coordsize="10,20" path="m6222,3432l6231,3432,6231,3413,6222,3413,6222,3432xe" filled="true" fillcolor="#000000" stroked="false">
                <v:path arrowok="t"/>
                <v:fill type="solid"/>
              </v:shape>
            </v:group>
            <v:group style="position:absolute;left:6222;top:3432;width:10;height:20" coordorigin="6222,3432" coordsize="10,20">
              <v:shape style="position:absolute;left:6222;top:3432;width:10;height:20" coordorigin="6222,3432" coordsize="10,20" path="m6222,3452l6231,3452,6231,3432,6222,3432,6222,3452xe" filled="true" fillcolor="#000000" stroked="false">
                <v:path arrowok="t"/>
                <v:fill type="solid"/>
              </v:shape>
            </v:group>
            <v:group style="position:absolute;left:6222;top:3452;width:10;height:20" coordorigin="6222,3452" coordsize="10,20">
              <v:shape style="position:absolute;left:6222;top:3452;width:10;height:20" coordorigin="6222,3452" coordsize="10,20" path="m6222,3471l6231,3471,6231,3452,6222,3452,6222,3471xe" filled="true" fillcolor="#000000" stroked="false">
                <v:path arrowok="t"/>
                <v:fill type="solid"/>
              </v:shape>
            </v:group>
            <v:group style="position:absolute;left:6222;top:3471;width:10;height:20" coordorigin="6222,3471" coordsize="10,20">
              <v:shape style="position:absolute;left:6222;top:3471;width:10;height:20" coordorigin="6222,3471" coordsize="10,20" path="m6222,3490l6231,3490,6231,3471,6222,3471,6222,3490xe" filled="true" fillcolor="#000000" stroked="false">
                <v:path arrowok="t"/>
                <v:fill type="solid"/>
              </v:shape>
            </v:group>
            <v:group style="position:absolute;left:6222;top:3490;width:10;height:20" coordorigin="6222,3490" coordsize="10,20">
              <v:shape style="position:absolute;left:6222;top:3490;width:10;height:20" coordorigin="6222,3490" coordsize="10,20" path="m6222,3509l6231,3509,6231,3490,6222,3490,6222,3509xe" filled="true" fillcolor="#000000" stroked="false">
                <v:path arrowok="t"/>
                <v:fill type="solid"/>
              </v:shape>
            </v:group>
            <v:group style="position:absolute;left:6222;top:3509;width:10;height:20" coordorigin="6222,3509" coordsize="10,20">
              <v:shape style="position:absolute;left:6222;top:3509;width:10;height:20" coordorigin="6222,3509" coordsize="10,20" path="m6222,3528l6231,3528,6231,3509,6222,3509,6222,3528xe" filled="true" fillcolor="#000000" stroked="false">
                <v:path arrowok="t"/>
                <v:fill type="solid"/>
              </v:shape>
            </v:group>
            <v:group style="position:absolute;left:6222;top:3528;width:10;height:20" coordorigin="6222,3528" coordsize="10,20">
              <v:shape style="position:absolute;left:6222;top:3528;width:10;height:20" coordorigin="6222,3528" coordsize="10,20" path="m6222,3548l6231,3548,6231,3528,6222,3528,6222,3548xe" filled="true" fillcolor="#000000" stroked="false">
                <v:path arrowok="t"/>
                <v:fill type="solid"/>
              </v:shape>
            </v:group>
            <v:group style="position:absolute;left:6222;top:3548;width:10;height:20" coordorigin="6222,3548" coordsize="10,20">
              <v:shape style="position:absolute;left:6222;top:3548;width:10;height:20" coordorigin="6222,3548" coordsize="10,20" path="m6222,3567l6231,3567,6231,3548,6222,3548,6222,3567xe" filled="true" fillcolor="#000000" stroked="false">
                <v:path arrowok="t"/>
                <v:fill type="solid"/>
              </v:shape>
            </v:group>
            <v:group style="position:absolute;left:6222;top:3567;width:10;height:20" coordorigin="6222,3567" coordsize="10,20">
              <v:shape style="position:absolute;left:6222;top:3567;width:10;height:20" coordorigin="6222,3567" coordsize="10,20" path="m6222,3586l6231,3586,6231,3567,6222,3567,6222,3586xe" filled="true" fillcolor="#000000" stroked="false">
                <v:path arrowok="t"/>
                <v:fill type="solid"/>
              </v:shape>
            </v:group>
            <v:group style="position:absolute;left:6222;top:3586;width:10;height:20" coordorigin="6222,3586" coordsize="10,20">
              <v:shape style="position:absolute;left:6222;top:3586;width:10;height:20" coordorigin="6222,3586" coordsize="10,20" path="m6222,3605l6231,3605,6231,3586,6222,3586,6222,3605xe" filled="true" fillcolor="#000000" stroked="false">
                <v:path arrowok="t"/>
                <v:fill type="solid"/>
              </v:shape>
            </v:group>
            <v:group style="position:absolute;left:6222;top:3605;width:10;height:20" coordorigin="6222,3605" coordsize="10,20">
              <v:shape style="position:absolute;left:6222;top:3605;width:10;height:20" coordorigin="6222,3605" coordsize="10,20" path="m6222,3624l6231,3624,6231,3605,6222,3605,6222,3624xe" filled="true" fillcolor="#000000" stroked="false">
                <v:path arrowok="t"/>
                <v:fill type="solid"/>
              </v:shape>
            </v:group>
            <v:group style="position:absolute;left:6222;top:3624;width:10;height:20" coordorigin="6222,3624" coordsize="10,20">
              <v:shape style="position:absolute;left:6222;top:3624;width:10;height:20" coordorigin="6222,3624" coordsize="10,20" path="m6222,3644l6231,3644,6231,3624,6222,3624,6222,3644xe" filled="true" fillcolor="#000000" stroked="false">
                <v:path arrowok="t"/>
                <v:fill type="solid"/>
              </v:shape>
            </v:group>
            <v:group style="position:absolute;left:6222;top:3644;width:10;height:20" coordorigin="6222,3644" coordsize="10,20">
              <v:shape style="position:absolute;left:6222;top:3644;width:10;height:20" coordorigin="6222,3644" coordsize="10,20" path="m6222,3663l6231,3663,6231,3644,6222,3644,6222,3663xe" filled="true" fillcolor="#000000" stroked="false">
                <v:path arrowok="t"/>
                <v:fill type="solid"/>
              </v:shape>
            </v:group>
            <v:group style="position:absolute;left:6222;top:3663;width:10;height:20" coordorigin="6222,3663" coordsize="10,20">
              <v:shape style="position:absolute;left:6222;top:3663;width:10;height:20" coordorigin="6222,3663" coordsize="10,20" path="m6222,3682l6231,3682,6231,3663,6222,3663,6222,3682xe" filled="true" fillcolor="#000000" stroked="false">
                <v:path arrowok="t"/>
                <v:fill type="solid"/>
              </v:shape>
            </v:group>
            <v:group style="position:absolute;left:6222;top:3682;width:10;height:20" coordorigin="6222,3682" coordsize="10,20">
              <v:shape style="position:absolute;left:6222;top:3682;width:10;height:20" coordorigin="6222,3682" coordsize="10,20" path="m6222,3701l6231,3701,6231,3682,6222,3682,6222,3701xe" filled="true" fillcolor="#000000" stroked="false">
                <v:path arrowok="t"/>
                <v:fill type="solid"/>
              </v:shape>
            </v:group>
            <v:group style="position:absolute;left:6222;top:3701;width:10;height:20" coordorigin="6222,3701" coordsize="10,20">
              <v:shape style="position:absolute;left:6222;top:3701;width:10;height:20" coordorigin="6222,3701" coordsize="10,20" path="m6222,3720l6231,3720,6231,3701,6222,3701,6222,3720xe" filled="true" fillcolor="#000000" stroked="false">
                <v:path arrowok="t"/>
                <v:fill type="solid"/>
              </v:shape>
            </v:group>
            <v:group style="position:absolute;left:6222;top:3720;width:10;height:20" coordorigin="6222,3720" coordsize="10,20">
              <v:shape style="position:absolute;left:6222;top:3720;width:10;height:20" coordorigin="6222,3720" coordsize="10,20" path="m6222,3740l6231,3740,6231,3720,6222,3720,6222,3740xe" filled="true" fillcolor="#000000" stroked="false">
                <v:path arrowok="t"/>
                <v:fill type="solid"/>
              </v:shape>
            </v:group>
            <v:group style="position:absolute;left:6222;top:3740;width:10;height:20" coordorigin="6222,3740" coordsize="10,20">
              <v:shape style="position:absolute;left:6222;top:3740;width:10;height:20" coordorigin="6222,3740" coordsize="10,20" path="m6222,3759l6231,3759,6231,3740,6222,3740,6222,3759xe" filled="true" fillcolor="#000000" stroked="false">
                <v:path arrowok="t"/>
                <v:fill type="solid"/>
              </v:shape>
            </v:group>
            <v:group style="position:absolute;left:6222;top:3759;width:10;height:20" coordorigin="6222,3759" coordsize="10,20">
              <v:shape style="position:absolute;left:6222;top:3759;width:10;height:20" coordorigin="6222,3759" coordsize="10,20" path="m6222,3778l6231,3778,6231,3759,6222,3759,6222,3778xe" filled="true" fillcolor="#000000" stroked="false">
                <v:path arrowok="t"/>
                <v:fill type="solid"/>
              </v:shape>
            </v:group>
            <v:group style="position:absolute;left:6222;top:3778;width:10;height:20" coordorigin="6222,3778" coordsize="10,20">
              <v:shape style="position:absolute;left:6222;top:3778;width:10;height:20" coordorigin="6222,3778" coordsize="10,20" path="m6222,3797l6231,3797,6231,3778,6222,3778,6222,3797xe" filled="true" fillcolor="#000000" stroked="false">
                <v:path arrowok="t"/>
                <v:fill type="solid"/>
              </v:shape>
            </v:group>
            <v:group style="position:absolute;left:6222;top:3797;width:10;height:20" coordorigin="6222,3797" coordsize="10,20">
              <v:shape style="position:absolute;left:6222;top:3797;width:10;height:20" coordorigin="6222,3797" coordsize="10,20" path="m6222,3816l6231,3816,6231,3797,6222,3797,6222,3816xe" filled="true" fillcolor="#000000" stroked="false">
                <v:path arrowok="t"/>
                <v:fill type="solid"/>
              </v:shape>
            </v:group>
            <v:group style="position:absolute;left:6222;top:3816;width:10;height:20" coordorigin="6222,3816" coordsize="10,20">
              <v:shape style="position:absolute;left:6222;top:3816;width:10;height:20" coordorigin="6222,3816" coordsize="10,20" path="m6222,3836l6231,3836,6231,3816,6222,3816,6222,3836xe" filled="true" fillcolor="#000000" stroked="false">
                <v:path arrowok="t"/>
                <v:fill type="solid"/>
              </v:shape>
            </v:group>
            <v:group style="position:absolute;left:6222;top:3836;width:10;height:20" coordorigin="6222,3836" coordsize="10,20">
              <v:shape style="position:absolute;left:6222;top:3836;width:10;height:20" coordorigin="6222,3836" coordsize="10,20" path="m6222,3855l6231,3855,6231,3836,6222,3836,6222,3855xe" filled="true" fillcolor="#000000" stroked="false">
                <v:path arrowok="t"/>
                <v:fill type="solid"/>
              </v:shape>
            </v:group>
            <v:group style="position:absolute;left:6222;top:3855;width:10;height:20" coordorigin="6222,3855" coordsize="10,20">
              <v:shape style="position:absolute;left:6222;top:3855;width:10;height:20" coordorigin="6222,3855" coordsize="10,20" path="m6222,3874l6231,3874,6231,3855,6222,3855,6222,3874xe" filled="true" fillcolor="#000000" stroked="false">
                <v:path arrowok="t"/>
                <v:fill type="solid"/>
              </v:shape>
            </v:group>
            <v:group style="position:absolute;left:6222;top:3874;width:10;height:20" coordorigin="6222,3874" coordsize="10,20">
              <v:shape style="position:absolute;left:6222;top:3874;width:10;height:20" coordorigin="6222,3874" coordsize="10,20" path="m6222,3893l6231,3893,6231,3874,6222,3874,6222,3893xe" filled="true" fillcolor="#000000" stroked="false">
                <v:path arrowok="t"/>
                <v:fill type="solid"/>
              </v:shape>
            </v:group>
            <v:group style="position:absolute;left:6222;top:3893;width:10;height:20" coordorigin="6222,3893" coordsize="10,20">
              <v:shape style="position:absolute;left:6222;top:3893;width:10;height:20" coordorigin="6222,3893" coordsize="10,20" path="m6222,3912l6231,3912,6231,3893,6222,3893,6222,3912xe" filled="true" fillcolor="#000000" stroked="false">
                <v:path arrowok="t"/>
                <v:fill type="solid"/>
              </v:shape>
            </v:group>
            <v:group style="position:absolute;left:6222;top:3912;width:10;height:20" coordorigin="6222,3912" coordsize="10,20">
              <v:shape style="position:absolute;left:6222;top:3912;width:10;height:20" coordorigin="6222,3912" coordsize="10,20" path="m6222,3932l6231,3932,6231,3912,6222,3912,6222,3932xe" filled="true" fillcolor="#000000" stroked="false">
                <v:path arrowok="t"/>
                <v:fill type="solid"/>
              </v:shape>
            </v:group>
            <v:group style="position:absolute;left:6222;top:3932;width:10;height:20" coordorigin="6222,3932" coordsize="10,20">
              <v:shape style="position:absolute;left:6222;top:3932;width:10;height:20" coordorigin="6222,3932" coordsize="10,20" path="m6222,3951l6231,3951,6231,3932,6222,3932,6222,3951xe" filled="true" fillcolor="#000000" stroked="false">
                <v:path arrowok="t"/>
                <v:fill type="solid"/>
              </v:shape>
            </v:group>
            <v:group style="position:absolute;left:6222;top:3951;width:10;height:20" coordorigin="6222,3951" coordsize="10,20">
              <v:shape style="position:absolute;left:6222;top:3951;width:10;height:20" coordorigin="6222,3951" coordsize="10,20" path="m6222,3970l6231,3970,6231,3951,6222,3951,6222,3970xe" filled="true" fillcolor="#000000" stroked="false">
                <v:path arrowok="t"/>
                <v:fill type="solid"/>
              </v:shape>
            </v:group>
            <v:group style="position:absolute;left:6222;top:3970;width:10;height:20" coordorigin="6222,3970" coordsize="10,20">
              <v:shape style="position:absolute;left:6222;top:3970;width:10;height:20" coordorigin="6222,3970" coordsize="10,20" path="m6222,3989l6231,3989,6231,3970,6222,3970,6222,3989xe" filled="true" fillcolor="#000000" stroked="false">
                <v:path arrowok="t"/>
                <v:fill type="solid"/>
              </v:shape>
            </v:group>
            <v:group style="position:absolute;left:6222;top:3989;width:10;height:20" coordorigin="6222,3989" coordsize="10,20">
              <v:shape style="position:absolute;left:6222;top:3989;width:10;height:20" coordorigin="6222,3989" coordsize="10,20" path="m6222,4008l6231,4008,6231,3989,6222,3989,6222,4008xe" filled="true" fillcolor="#000000" stroked="false">
                <v:path arrowok="t"/>
                <v:fill type="solid"/>
              </v:shape>
            </v:group>
            <v:group style="position:absolute;left:6222;top:4008;width:10;height:20" coordorigin="6222,4008" coordsize="10,20">
              <v:shape style="position:absolute;left:6222;top:4008;width:10;height:20" coordorigin="6222,4008" coordsize="10,20" path="m6222,4028l6231,4028,6231,4008,6222,4008,6222,4028xe" filled="true" fillcolor="#000000" stroked="false">
                <v:path arrowok="t"/>
                <v:fill type="solid"/>
              </v:shape>
            </v:group>
            <v:group style="position:absolute;left:6222;top:4028;width:10;height:20" coordorigin="6222,4028" coordsize="10,20">
              <v:shape style="position:absolute;left:6222;top:4028;width:10;height:20" coordorigin="6222,4028" coordsize="10,20" path="m6222,4047l6231,4047,6231,4028,6222,4028,6222,4047xe" filled="true" fillcolor="#000000" stroked="false">
                <v:path arrowok="t"/>
                <v:fill type="solid"/>
              </v:shape>
            </v:group>
            <v:group style="position:absolute;left:6222;top:4047;width:10;height:20" coordorigin="6222,4047" coordsize="10,20">
              <v:shape style="position:absolute;left:6222;top:4047;width:10;height:20" coordorigin="6222,4047" coordsize="10,20" path="m6222,4066l6231,4066,6231,4047,6222,4047,6222,4066xe" filled="true" fillcolor="#000000" stroked="false">
                <v:path arrowok="t"/>
                <v:fill type="solid"/>
              </v:shape>
            </v:group>
            <v:group style="position:absolute;left:6222;top:4066;width:10;height:20" coordorigin="6222,4066" coordsize="10,20">
              <v:shape style="position:absolute;left:6222;top:4066;width:10;height:20" coordorigin="6222,4066" coordsize="10,20" path="m6222,4085l6231,4085,6231,4066,6222,4066,6222,4085xe" filled="true" fillcolor="#000000" stroked="false">
                <v:path arrowok="t"/>
                <v:fill type="solid"/>
              </v:shape>
            </v:group>
            <v:group style="position:absolute;left:6222;top:4085;width:10;height:20" coordorigin="6222,4085" coordsize="10,20">
              <v:shape style="position:absolute;left:6222;top:4085;width:10;height:20" coordorigin="6222,4085" coordsize="10,20" path="m6222,4104l6231,4104,6231,4085,6222,4085,6222,4104xe" filled="true" fillcolor="#000000" stroked="false">
                <v:path arrowok="t"/>
                <v:fill type="solid"/>
              </v:shape>
            </v:group>
            <v:group style="position:absolute;left:6222;top:4104;width:10;height:20" coordorigin="6222,4104" coordsize="10,20">
              <v:shape style="position:absolute;left:6222;top:4104;width:10;height:20" coordorigin="6222,4104" coordsize="10,20" path="m6222,4124l6231,4124,6231,4104,6222,4104,6222,4124xe" filled="true" fillcolor="#000000" stroked="false">
                <v:path arrowok="t"/>
                <v:fill type="solid"/>
              </v:shape>
            </v:group>
            <v:group style="position:absolute;left:6222;top:4124;width:10;height:20" coordorigin="6222,4124" coordsize="10,20">
              <v:shape style="position:absolute;left:6222;top:4124;width:10;height:20" coordorigin="6222,4124" coordsize="10,20" path="m6222,4143l6231,4143,6231,4124,6222,4124,6222,4143xe" filled="true" fillcolor="#000000" stroked="false">
                <v:path arrowok="t"/>
                <v:fill type="solid"/>
              </v:shape>
            </v:group>
            <v:group style="position:absolute;left:6222;top:4143;width:10;height:20" coordorigin="6222,4143" coordsize="10,20">
              <v:shape style="position:absolute;left:6222;top:4143;width:10;height:20" coordorigin="6222,4143" coordsize="10,20" path="m6222,4162l6231,4162,6231,4143,6222,4143,6222,4162xe" filled="true" fillcolor="#000000" stroked="false">
                <v:path arrowok="t"/>
                <v:fill type="solid"/>
              </v:shape>
            </v:group>
            <v:group style="position:absolute;left:6222;top:4162;width:10;height:20" coordorigin="6222,4162" coordsize="10,20">
              <v:shape style="position:absolute;left:6222;top:4162;width:10;height:20" coordorigin="6222,4162" coordsize="10,20" path="m6222,4182l6231,4182,6231,4162,6222,4162,6222,4182xe" filled="true" fillcolor="#000000" stroked="false">
                <v:path arrowok="t"/>
                <v:fill type="solid"/>
              </v:shape>
            </v:group>
            <v:group style="position:absolute;left:6222;top:4182;width:10;height:20" coordorigin="6222,4182" coordsize="10,20">
              <v:shape style="position:absolute;left:6222;top:4182;width:10;height:20" coordorigin="6222,4182" coordsize="10,20" path="m6222,4201l6231,4201,6231,4182,6222,4182,6222,4201xe" filled="true" fillcolor="#000000" stroked="false">
                <v:path arrowok="t"/>
                <v:fill type="solid"/>
              </v:shape>
            </v:group>
            <v:group style="position:absolute;left:6222;top:4201;width:10;height:20" coordorigin="6222,4201" coordsize="10,20">
              <v:shape style="position:absolute;left:6222;top:4201;width:10;height:20" coordorigin="6222,4201" coordsize="10,20" path="m6222,4220l6231,4220,6231,4201,6222,4201,6222,4220xe" filled="true" fillcolor="#000000" stroked="false">
                <v:path arrowok="t"/>
                <v:fill type="solid"/>
              </v:shape>
            </v:group>
            <v:group style="position:absolute;left:6222;top:4220;width:10;height:20" coordorigin="6222,4220" coordsize="10,20">
              <v:shape style="position:absolute;left:6222;top:4220;width:10;height:20" coordorigin="6222,4220" coordsize="10,20" path="m6222,4239l6231,4239,6231,4220,6222,4220,6222,4239xe" filled="true" fillcolor="#000000" stroked="false">
                <v:path arrowok="t"/>
                <v:fill type="solid"/>
              </v:shape>
            </v:group>
            <v:group style="position:absolute;left:6222;top:4248;width:10;height:2" coordorigin="6222,4248" coordsize="10,2">
              <v:shape style="position:absolute;left:6222;top:4248;width:10;height:2" coordorigin="6222,4248" coordsize="10,0" path="m6222,4248l6231,4248e" filled="false" stroked="true" strokeweight=".84003pt" strokecolor="#000000">
                <v:path arrowok="t"/>
              </v:shape>
            </v:group>
            <v:group style="position:absolute;left:7542;top:3394;width:10;height:20" coordorigin="7542,3394" coordsize="10,20">
              <v:shape style="position:absolute;left:7542;top:3394;width:10;height:20" coordorigin="7542,3394" coordsize="10,20" path="m7542,3413l7551,3413,7551,3394,7542,3394,7542,3413xe" filled="true" fillcolor="#000000" stroked="false">
                <v:path arrowok="t"/>
                <v:fill type="solid"/>
              </v:shape>
            </v:group>
            <v:group style="position:absolute;left:7542;top:3413;width:10;height:20" coordorigin="7542,3413" coordsize="10,20">
              <v:shape style="position:absolute;left:7542;top:3413;width:10;height:20" coordorigin="7542,3413" coordsize="10,20" path="m7542,3432l7551,3432,7551,3413,7542,3413,7542,3432xe" filled="true" fillcolor="#000000" stroked="false">
                <v:path arrowok="t"/>
                <v:fill type="solid"/>
              </v:shape>
            </v:group>
            <v:group style="position:absolute;left:7542;top:3432;width:10;height:20" coordorigin="7542,3432" coordsize="10,20">
              <v:shape style="position:absolute;left:7542;top:3432;width:10;height:20" coordorigin="7542,3432" coordsize="10,20" path="m7542,3452l7551,3452,7551,3432,7542,3432,7542,3452xe" filled="true" fillcolor="#000000" stroked="false">
                <v:path arrowok="t"/>
                <v:fill type="solid"/>
              </v:shape>
            </v:group>
            <v:group style="position:absolute;left:7542;top:3452;width:10;height:20" coordorigin="7542,3452" coordsize="10,20">
              <v:shape style="position:absolute;left:7542;top:3452;width:10;height:20" coordorigin="7542,3452" coordsize="10,20" path="m7542,3471l7551,3471,7551,3452,7542,3452,7542,3471xe" filled="true" fillcolor="#000000" stroked="false">
                <v:path arrowok="t"/>
                <v:fill type="solid"/>
              </v:shape>
            </v:group>
            <v:group style="position:absolute;left:7542;top:3471;width:10;height:20" coordorigin="7542,3471" coordsize="10,20">
              <v:shape style="position:absolute;left:7542;top:3471;width:10;height:20" coordorigin="7542,3471" coordsize="10,20" path="m7542,3490l7551,3490,7551,3471,7542,3471,7542,3490xe" filled="true" fillcolor="#000000" stroked="false">
                <v:path arrowok="t"/>
                <v:fill type="solid"/>
              </v:shape>
            </v:group>
            <v:group style="position:absolute;left:7542;top:3490;width:10;height:20" coordorigin="7542,3490" coordsize="10,20">
              <v:shape style="position:absolute;left:7542;top:3490;width:10;height:20" coordorigin="7542,3490" coordsize="10,20" path="m7542,3509l7551,3509,7551,3490,7542,3490,7542,3509xe" filled="true" fillcolor="#000000" stroked="false">
                <v:path arrowok="t"/>
                <v:fill type="solid"/>
              </v:shape>
            </v:group>
            <v:group style="position:absolute;left:7542;top:3509;width:10;height:20" coordorigin="7542,3509" coordsize="10,20">
              <v:shape style="position:absolute;left:7542;top:3509;width:10;height:20" coordorigin="7542,3509" coordsize="10,20" path="m7542,3528l7551,3528,7551,3509,7542,3509,7542,3528xe" filled="true" fillcolor="#000000" stroked="false">
                <v:path arrowok="t"/>
                <v:fill type="solid"/>
              </v:shape>
            </v:group>
            <v:group style="position:absolute;left:7542;top:3528;width:10;height:20" coordorigin="7542,3528" coordsize="10,20">
              <v:shape style="position:absolute;left:7542;top:3528;width:10;height:20" coordorigin="7542,3528" coordsize="10,20" path="m7542,3548l7551,3548,7551,3528,7542,3528,7542,3548xe" filled="true" fillcolor="#000000" stroked="false">
                <v:path arrowok="t"/>
                <v:fill type="solid"/>
              </v:shape>
            </v:group>
            <v:group style="position:absolute;left:7542;top:3548;width:10;height:20" coordorigin="7542,3548" coordsize="10,20">
              <v:shape style="position:absolute;left:7542;top:3548;width:10;height:20" coordorigin="7542,3548" coordsize="10,20" path="m7542,3567l7551,3567,7551,3548,7542,3548,7542,3567xe" filled="true" fillcolor="#000000" stroked="false">
                <v:path arrowok="t"/>
                <v:fill type="solid"/>
              </v:shape>
            </v:group>
            <v:group style="position:absolute;left:7542;top:3567;width:10;height:20" coordorigin="7542,3567" coordsize="10,20">
              <v:shape style="position:absolute;left:7542;top:3567;width:10;height:20" coordorigin="7542,3567" coordsize="10,20" path="m7542,3586l7551,3586,7551,3567,7542,3567,7542,3586xe" filled="true" fillcolor="#000000" stroked="false">
                <v:path arrowok="t"/>
                <v:fill type="solid"/>
              </v:shape>
            </v:group>
            <v:group style="position:absolute;left:7542;top:3586;width:10;height:20" coordorigin="7542,3586" coordsize="10,20">
              <v:shape style="position:absolute;left:7542;top:3586;width:10;height:20" coordorigin="7542,3586" coordsize="10,20" path="m7542,3605l7551,3605,7551,3586,7542,3586,7542,3605xe" filled="true" fillcolor="#000000" stroked="false">
                <v:path arrowok="t"/>
                <v:fill type="solid"/>
              </v:shape>
            </v:group>
            <v:group style="position:absolute;left:7542;top:3605;width:10;height:20" coordorigin="7542,3605" coordsize="10,20">
              <v:shape style="position:absolute;left:7542;top:3605;width:10;height:20" coordorigin="7542,3605" coordsize="10,20" path="m7542,3624l7551,3624,7551,3605,7542,3605,7542,3624xe" filled="true" fillcolor="#000000" stroked="false">
                <v:path arrowok="t"/>
                <v:fill type="solid"/>
              </v:shape>
            </v:group>
            <v:group style="position:absolute;left:7542;top:3624;width:10;height:20" coordorigin="7542,3624" coordsize="10,20">
              <v:shape style="position:absolute;left:7542;top:3624;width:10;height:20" coordorigin="7542,3624" coordsize="10,20" path="m7542,3644l7551,3644,7551,3624,7542,3624,7542,3644xe" filled="true" fillcolor="#000000" stroked="false">
                <v:path arrowok="t"/>
                <v:fill type="solid"/>
              </v:shape>
            </v:group>
            <v:group style="position:absolute;left:7542;top:3644;width:10;height:20" coordorigin="7542,3644" coordsize="10,20">
              <v:shape style="position:absolute;left:7542;top:3644;width:10;height:20" coordorigin="7542,3644" coordsize="10,20" path="m7542,3663l7551,3663,7551,3644,7542,3644,7542,3663xe" filled="true" fillcolor="#000000" stroked="false">
                <v:path arrowok="t"/>
                <v:fill type="solid"/>
              </v:shape>
            </v:group>
            <v:group style="position:absolute;left:7542;top:3663;width:10;height:20" coordorigin="7542,3663" coordsize="10,20">
              <v:shape style="position:absolute;left:7542;top:3663;width:10;height:20" coordorigin="7542,3663" coordsize="10,20" path="m7542,3682l7551,3682,7551,3663,7542,3663,7542,3682xe" filled="true" fillcolor="#000000" stroked="false">
                <v:path arrowok="t"/>
                <v:fill type="solid"/>
              </v:shape>
            </v:group>
            <v:group style="position:absolute;left:7542;top:3682;width:10;height:20" coordorigin="7542,3682" coordsize="10,20">
              <v:shape style="position:absolute;left:7542;top:3682;width:10;height:20" coordorigin="7542,3682" coordsize="10,20" path="m7542,3701l7551,3701,7551,3682,7542,3682,7542,3701xe" filled="true" fillcolor="#000000" stroked="false">
                <v:path arrowok="t"/>
                <v:fill type="solid"/>
              </v:shape>
            </v:group>
            <v:group style="position:absolute;left:7542;top:3701;width:10;height:20" coordorigin="7542,3701" coordsize="10,20">
              <v:shape style="position:absolute;left:7542;top:3701;width:10;height:20" coordorigin="7542,3701" coordsize="10,20" path="m7542,3720l7551,3720,7551,3701,7542,3701,7542,3720xe" filled="true" fillcolor="#000000" stroked="false">
                <v:path arrowok="t"/>
                <v:fill type="solid"/>
              </v:shape>
            </v:group>
            <v:group style="position:absolute;left:7542;top:3720;width:10;height:20" coordorigin="7542,3720" coordsize="10,20">
              <v:shape style="position:absolute;left:7542;top:3720;width:10;height:20" coordorigin="7542,3720" coordsize="10,20" path="m7542,3740l7551,3740,7551,3720,7542,3720,7542,3740xe" filled="true" fillcolor="#000000" stroked="false">
                <v:path arrowok="t"/>
                <v:fill type="solid"/>
              </v:shape>
            </v:group>
            <v:group style="position:absolute;left:7542;top:3740;width:10;height:20" coordorigin="7542,3740" coordsize="10,20">
              <v:shape style="position:absolute;left:7542;top:3740;width:10;height:20" coordorigin="7542,3740" coordsize="10,20" path="m7542,3759l7551,3759,7551,3740,7542,3740,7542,3759xe" filled="true" fillcolor="#000000" stroked="false">
                <v:path arrowok="t"/>
                <v:fill type="solid"/>
              </v:shape>
            </v:group>
            <v:group style="position:absolute;left:7542;top:3759;width:10;height:20" coordorigin="7542,3759" coordsize="10,20">
              <v:shape style="position:absolute;left:7542;top:3759;width:10;height:20" coordorigin="7542,3759" coordsize="10,20" path="m7542,3778l7551,3778,7551,3759,7542,3759,7542,3778xe" filled="true" fillcolor="#000000" stroked="false">
                <v:path arrowok="t"/>
                <v:fill type="solid"/>
              </v:shape>
            </v:group>
            <v:group style="position:absolute;left:7542;top:3778;width:10;height:20" coordorigin="7542,3778" coordsize="10,20">
              <v:shape style="position:absolute;left:7542;top:3778;width:10;height:20" coordorigin="7542,3778" coordsize="10,20" path="m7542,3797l7551,3797,7551,3778,7542,3778,7542,3797xe" filled="true" fillcolor="#000000" stroked="false">
                <v:path arrowok="t"/>
                <v:fill type="solid"/>
              </v:shape>
            </v:group>
            <v:group style="position:absolute;left:7542;top:3797;width:10;height:20" coordorigin="7542,3797" coordsize="10,20">
              <v:shape style="position:absolute;left:7542;top:3797;width:10;height:20" coordorigin="7542,3797" coordsize="10,20" path="m7542,3816l7551,3816,7551,3797,7542,3797,7542,3816xe" filled="true" fillcolor="#000000" stroked="false">
                <v:path arrowok="t"/>
                <v:fill type="solid"/>
              </v:shape>
            </v:group>
            <v:group style="position:absolute;left:7542;top:3816;width:10;height:20" coordorigin="7542,3816" coordsize="10,20">
              <v:shape style="position:absolute;left:7542;top:3816;width:10;height:20" coordorigin="7542,3816" coordsize="10,20" path="m7542,3836l7551,3836,7551,3816,7542,3816,7542,3836xe" filled="true" fillcolor="#000000" stroked="false">
                <v:path arrowok="t"/>
                <v:fill type="solid"/>
              </v:shape>
            </v:group>
            <v:group style="position:absolute;left:7542;top:3836;width:10;height:20" coordorigin="7542,3836" coordsize="10,20">
              <v:shape style="position:absolute;left:7542;top:3836;width:10;height:20" coordorigin="7542,3836" coordsize="10,20" path="m7542,3855l7551,3855,7551,3836,7542,3836,7542,3855xe" filled="true" fillcolor="#000000" stroked="false">
                <v:path arrowok="t"/>
                <v:fill type="solid"/>
              </v:shape>
            </v:group>
            <v:group style="position:absolute;left:7542;top:3855;width:10;height:20" coordorigin="7542,3855" coordsize="10,20">
              <v:shape style="position:absolute;left:7542;top:3855;width:10;height:20" coordorigin="7542,3855" coordsize="10,20" path="m7542,3874l7551,3874,7551,3855,7542,3855,7542,3874xe" filled="true" fillcolor="#000000" stroked="false">
                <v:path arrowok="t"/>
                <v:fill type="solid"/>
              </v:shape>
            </v:group>
            <v:group style="position:absolute;left:7542;top:3874;width:10;height:20" coordorigin="7542,3874" coordsize="10,20">
              <v:shape style="position:absolute;left:7542;top:3874;width:10;height:20" coordorigin="7542,3874" coordsize="10,20" path="m7542,3893l7551,3893,7551,3874,7542,3874,7542,3893xe" filled="true" fillcolor="#000000" stroked="false">
                <v:path arrowok="t"/>
                <v:fill type="solid"/>
              </v:shape>
            </v:group>
            <v:group style="position:absolute;left:7542;top:3893;width:10;height:20" coordorigin="7542,3893" coordsize="10,20">
              <v:shape style="position:absolute;left:7542;top:3893;width:10;height:20" coordorigin="7542,3893" coordsize="10,20" path="m7542,3912l7551,3912,7551,3893,7542,3893,7542,3912xe" filled="true" fillcolor="#000000" stroked="false">
                <v:path arrowok="t"/>
                <v:fill type="solid"/>
              </v:shape>
            </v:group>
            <v:group style="position:absolute;left:7542;top:3912;width:10;height:20" coordorigin="7542,3912" coordsize="10,20">
              <v:shape style="position:absolute;left:7542;top:3912;width:10;height:20" coordorigin="7542,3912" coordsize="10,20" path="m7542,3932l7551,3932,7551,3912,7542,3912,7542,3932xe" filled="true" fillcolor="#000000" stroked="false">
                <v:path arrowok="t"/>
                <v:fill type="solid"/>
              </v:shape>
            </v:group>
            <v:group style="position:absolute;left:7542;top:3932;width:10;height:20" coordorigin="7542,3932" coordsize="10,20">
              <v:shape style="position:absolute;left:7542;top:3932;width:10;height:20" coordorigin="7542,3932" coordsize="10,20" path="m7542,3951l7551,3951,7551,3932,7542,3932,7542,3951xe" filled="true" fillcolor="#000000" stroked="false">
                <v:path arrowok="t"/>
                <v:fill type="solid"/>
              </v:shape>
            </v:group>
            <v:group style="position:absolute;left:7542;top:3951;width:10;height:20" coordorigin="7542,3951" coordsize="10,20">
              <v:shape style="position:absolute;left:7542;top:3951;width:10;height:20" coordorigin="7542,3951" coordsize="10,20" path="m7542,3970l7551,3970,7551,3951,7542,3951,7542,3970xe" filled="true" fillcolor="#000000" stroked="false">
                <v:path arrowok="t"/>
                <v:fill type="solid"/>
              </v:shape>
            </v:group>
            <v:group style="position:absolute;left:7542;top:3970;width:10;height:20" coordorigin="7542,3970" coordsize="10,20">
              <v:shape style="position:absolute;left:7542;top:3970;width:10;height:20" coordorigin="7542,3970" coordsize="10,20" path="m7542,3989l7551,3989,7551,3970,7542,3970,7542,3989xe" filled="true" fillcolor="#000000" stroked="false">
                <v:path arrowok="t"/>
                <v:fill type="solid"/>
              </v:shape>
            </v:group>
            <v:group style="position:absolute;left:7542;top:3989;width:10;height:20" coordorigin="7542,3989" coordsize="10,20">
              <v:shape style="position:absolute;left:7542;top:3989;width:10;height:20" coordorigin="7542,3989" coordsize="10,20" path="m7542,4008l7551,4008,7551,3989,7542,3989,7542,4008xe" filled="true" fillcolor="#000000" stroked="false">
                <v:path arrowok="t"/>
                <v:fill type="solid"/>
              </v:shape>
            </v:group>
            <v:group style="position:absolute;left:7542;top:4008;width:10;height:20" coordorigin="7542,4008" coordsize="10,20">
              <v:shape style="position:absolute;left:7542;top:4008;width:10;height:20" coordorigin="7542,4008" coordsize="10,20" path="m7542,4028l7551,4028,7551,4008,7542,4008,7542,4028xe" filled="true" fillcolor="#000000" stroked="false">
                <v:path arrowok="t"/>
                <v:fill type="solid"/>
              </v:shape>
            </v:group>
            <v:group style="position:absolute;left:7542;top:4028;width:10;height:20" coordorigin="7542,4028" coordsize="10,20">
              <v:shape style="position:absolute;left:7542;top:4028;width:10;height:20" coordorigin="7542,4028" coordsize="10,20" path="m7542,4047l7551,4047,7551,4028,7542,4028,7542,4047xe" filled="true" fillcolor="#000000" stroked="false">
                <v:path arrowok="t"/>
                <v:fill type="solid"/>
              </v:shape>
            </v:group>
            <v:group style="position:absolute;left:7542;top:4047;width:10;height:20" coordorigin="7542,4047" coordsize="10,20">
              <v:shape style="position:absolute;left:7542;top:4047;width:10;height:20" coordorigin="7542,4047" coordsize="10,20" path="m7542,4066l7551,4066,7551,4047,7542,4047,7542,4066xe" filled="true" fillcolor="#000000" stroked="false">
                <v:path arrowok="t"/>
                <v:fill type="solid"/>
              </v:shape>
            </v:group>
            <v:group style="position:absolute;left:7542;top:4066;width:10;height:20" coordorigin="7542,4066" coordsize="10,20">
              <v:shape style="position:absolute;left:7542;top:4066;width:10;height:20" coordorigin="7542,4066" coordsize="10,20" path="m7542,4085l7551,4085,7551,4066,7542,4066,7542,4085xe" filled="true" fillcolor="#000000" stroked="false">
                <v:path arrowok="t"/>
                <v:fill type="solid"/>
              </v:shape>
            </v:group>
            <v:group style="position:absolute;left:7542;top:4085;width:10;height:20" coordorigin="7542,4085" coordsize="10,20">
              <v:shape style="position:absolute;left:7542;top:4085;width:10;height:20" coordorigin="7542,4085" coordsize="10,20" path="m7542,4104l7551,4104,7551,4085,7542,4085,7542,4104xe" filled="true" fillcolor="#000000" stroked="false">
                <v:path arrowok="t"/>
                <v:fill type="solid"/>
              </v:shape>
            </v:group>
            <v:group style="position:absolute;left:7542;top:4104;width:10;height:20" coordorigin="7542,4104" coordsize="10,20">
              <v:shape style="position:absolute;left:7542;top:4104;width:10;height:20" coordorigin="7542,4104" coordsize="10,20" path="m7542,4124l7551,4124,7551,4104,7542,4104,7542,4124xe" filled="true" fillcolor="#000000" stroked="false">
                <v:path arrowok="t"/>
                <v:fill type="solid"/>
              </v:shape>
            </v:group>
            <v:group style="position:absolute;left:7542;top:4124;width:10;height:20" coordorigin="7542,4124" coordsize="10,20">
              <v:shape style="position:absolute;left:7542;top:4124;width:10;height:20" coordorigin="7542,4124" coordsize="10,20" path="m7542,4143l7551,4143,7551,4124,7542,4124,7542,4143xe" filled="true" fillcolor="#000000" stroked="false">
                <v:path arrowok="t"/>
                <v:fill type="solid"/>
              </v:shape>
            </v:group>
            <v:group style="position:absolute;left:7542;top:4143;width:10;height:20" coordorigin="7542,4143" coordsize="10,20">
              <v:shape style="position:absolute;left:7542;top:4143;width:10;height:20" coordorigin="7542,4143" coordsize="10,20" path="m7542,4162l7551,4162,7551,4143,7542,4143,7542,4162xe" filled="true" fillcolor="#000000" stroked="false">
                <v:path arrowok="t"/>
                <v:fill type="solid"/>
              </v:shape>
            </v:group>
            <v:group style="position:absolute;left:7542;top:4162;width:10;height:20" coordorigin="7542,4162" coordsize="10,20">
              <v:shape style="position:absolute;left:7542;top:4162;width:10;height:20" coordorigin="7542,4162" coordsize="10,20" path="m7542,4182l7551,4182,7551,4162,7542,4162,7542,4182xe" filled="true" fillcolor="#000000" stroked="false">
                <v:path arrowok="t"/>
                <v:fill type="solid"/>
              </v:shape>
            </v:group>
            <v:group style="position:absolute;left:7542;top:4182;width:10;height:20" coordorigin="7542,4182" coordsize="10,20">
              <v:shape style="position:absolute;left:7542;top:4182;width:10;height:20" coordorigin="7542,4182" coordsize="10,20" path="m7542,4201l7551,4201,7551,4182,7542,4182,7542,4201xe" filled="true" fillcolor="#000000" stroked="false">
                <v:path arrowok="t"/>
                <v:fill type="solid"/>
              </v:shape>
            </v:group>
            <v:group style="position:absolute;left:7542;top:4201;width:10;height:20" coordorigin="7542,4201" coordsize="10,20">
              <v:shape style="position:absolute;left:7542;top:4201;width:10;height:20" coordorigin="7542,4201" coordsize="10,20" path="m7542,4220l7551,4220,7551,4201,7542,4201,7542,4220xe" filled="true" fillcolor="#000000" stroked="false">
                <v:path arrowok="t"/>
                <v:fill type="solid"/>
              </v:shape>
            </v:group>
            <v:group style="position:absolute;left:7542;top:4220;width:10;height:20" coordorigin="7542,4220" coordsize="10,20">
              <v:shape style="position:absolute;left:7542;top:4220;width:10;height:20" coordorigin="7542,4220" coordsize="10,20" path="m7542,4239l7551,4239,7551,4220,7542,4220,7542,4239xe" filled="true" fillcolor="#000000" stroked="false">
                <v:path arrowok="t"/>
                <v:fill type="solid"/>
              </v:shape>
            </v:group>
            <v:group style="position:absolute;left:7542;top:4248;width:10;height:2" coordorigin="7542,4248" coordsize="10,2">
              <v:shape style="position:absolute;left:7542;top:4248;width:10;height:2" coordorigin="7542,4248" coordsize="10,0" path="m7542,4248l7551,4248e" filled="false" stroked="true" strokeweight=".84003pt" strokecolor="#000000">
                <v:path arrowok="t"/>
              </v:shape>
            </v:group>
            <v:group style="position:absolute;left:8859;top:3394;width:10;height:20" coordorigin="8859,3394" coordsize="10,20">
              <v:shape style="position:absolute;left:8859;top:3394;width:10;height:20" coordorigin="8859,3394" coordsize="10,20" path="m8859,3413l8869,3413,8869,3394,8859,3394,8859,3413xe" filled="true" fillcolor="#000000" stroked="false">
                <v:path arrowok="t"/>
                <v:fill type="solid"/>
              </v:shape>
            </v:group>
            <v:group style="position:absolute;left:8859;top:3413;width:10;height:20" coordorigin="8859,3413" coordsize="10,20">
              <v:shape style="position:absolute;left:8859;top:3413;width:10;height:20" coordorigin="8859,3413" coordsize="10,20" path="m8859,3432l8869,3432,8869,3413,8859,3413,8859,3432xe" filled="true" fillcolor="#000000" stroked="false">
                <v:path arrowok="t"/>
                <v:fill type="solid"/>
              </v:shape>
            </v:group>
            <v:group style="position:absolute;left:8859;top:3432;width:10;height:20" coordorigin="8859,3432" coordsize="10,20">
              <v:shape style="position:absolute;left:8859;top:3432;width:10;height:20" coordorigin="8859,3432" coordsize="10,20" path="m8859,3452l8869,3452,8869,3432,8859,3432,8859,3452xe" filled="true" fillcolor="#000000" stroked="false">
                <v:path arrowok="t"/>
                <v:fill type="solid"/>
              </v:shape>
            </v:group>
            <v:group style="position:absolute;left:8859;top:3452;width:10;height:20" coordorigin="8859,3452" coordsize="10,20">
              <v:shape style="position:absolute;left:8859;top:3452;width:10;height:20" coordorigin="8859,3452" coordsize="10,20" path="m8859,3471l8869,3471,8869,3452,8859,3452,8859,3471xe" filled="true" fillcolor="#000000" stroked="false">
                <v:path arrowok="t"/>
                <v:fill type="solid"/>
              </v:shape>
            </v:group>
            <v:group style="position:absolute;left:8859;top:3471;width:10;height:20" coordorigin="8859,3471" coordsize="10,20">
              <v:shape style="position:absolute;left:8859;top:3471;width:10;height:20" coordorigin="8859,3471" coordsize="10,20" path="m8859,3490l8869,3490,8869,3471,8859,3471,8859,3490xe" filled="true" fillcolor="#000000" stroked="false">
                <v:path arrowok="t"/>
                <v:fill type="solid"/>
              </v:shape>
            </v:group>
            <v:group style="position:absolute;left:8859;top:3490;width:10;height:20" coordorigin="8859,3490" coordsize="10,20">
              <v:shape style="position:absolute;left:8859;top:3490;width:10;height:20" coordorigin="8859,3490" coordsize="10,20" path="m8859,3509l8869,3509,8869,3490,8859,3490,8859,3509xe" filled="true" fillcolor="#000000" stroked="false">
                <v:path arrowok="t"/>
                <v:fill type="solid"/>
              </v:shape>
            </v:group>
            <v:group style="position:absolute;left:8859;top:3509;width:10;height:20" coordorigin="8859,3509" coordsize="10,20">
              <v:shape style="position:absolute;left:8859;top:3509;width:10;height:20" coordorigin="8859,3509" coordsize="10,20" path="m8859,3528l8869,3528,8869,3509,8859,3509,8859,3528xe" filled="true" fillcolor="#000000" stroked="false">
                <v:path arrowok="t"/>
                <v:fill type="solid"/>
              </v:shape>
            </v:group>
            <v:group style="position:absolute;left:8859;top:3528;width:10;height:20" coordorigin="8859,3528" coordsize="10,20">
              <v:shape style="position:absolute;left:8859;top:3528;width:10;height:20" coordorigin="8859,3528" coordsize="10,20" path="m8859,3548l8869,3548,8869,3528,8859,3528,8859,3548xe" filled="true" fillcolor="#000000" stroked="false">
                <v:path arrowok="t"/>
                <v:fill type="solid"/>
              </v:shape>
            </v:group>
            <v:group style="position:absolute;left:8859;top:3548;width:10;height:20" coordorigin="8859,3548" coordsize="10,20">
              <v:shape style="position:absolute;left:8859;top:3548;width:10;height:20" coordorigin="8859,3548" coordsize="10,20" path="m8859,3567l8869,3567,8869,3548,8859,3548,8859,3567xe" filled="true" fillcolor="#000000" stroked="false">
                <v:path arrowok="t"/>
                <v:fill type="solid"/>
              </v:shape>
            </v:group>
            <v:group style="position:absolute;left:8859;top:3567;width:10;height:20" coordorigin="8859,3567" coordsize="10,20">
              <v:shape style="position:absolute;left:8859;top:3567;width:10;height:20" coordorigin="8859,3567" coordsize="10,20" path="m8859,3586l8869,3586,8869,3567,8859,3567,8859,3586xe" filled="true" fillcolor="#000000" stroked="false">
                <v:path arrowok="t"/>
                <v:fill type="solid"/>
              </v:shape>
            </v:group>
            <v:group style="position:absolute;left:8859;top:3586;width:10;height:20" coordorigin="8859,3586" coordsize="10,20">
              <v:shape style="position:absolute;left:8859;top:3586;width:10;height:20" coordorigin="8859,3586" coordsize="10,20" path="m8859,3605l8869,3605,8869,3586,8859,3586,8859,3605xe" filled="true" fillcolor="#000000" stroked="false">
                <v:path arrowok="t"/>
                <v:fill type="solid"/>
              </v:shape>
            </v:group>
            <v:group style="position:absolute;left:8859;top:3605;width:10;height:20" coordorigin="8859,3605" coordsize="10,20">
              <v:shape style="position:absolute;left:8859;top:3605;width:10;height:20" coordorigin="8859,3605" coordsize="10,20" path="m8859,3624l8869,3624,8869,3605,8859,3605,8859,3624xe" filled="true" fillcolor="#000000" stroked="false">
                <v:path arrowok="t"/>
                <v:fill type="solid"/>
              </v:shape>
            </v:group>
            <v:group style="position:absolute;left:8859;top:3624;width:10;height:20" coordorigin="8859,3624" coordsize="10,20">
              <v:shape style="position:absolute;left:8859;top:3624;width:10;height:20" coordorigin="8859,3624" coordsize="10,20" path="m8859,3644l8869,3644,8869,3624,8859,3624,8859,3644xe" filled="true" fillcolor="#000000" stroked="false">
                <v:path arrowok="t"/>
                <v:fill type="solid"/>
              </v:shape>
            </v:group>
            <v:group style="position:absolute;left:8859;top:3644;width:10;height:20" coordorigin="8859,3644" coordsize="10,20">
              <v:shape style="position:absolute;left:8859;top:3644;width:10;height:20" coordorigin="8859,3644" coordsize="10,20" path="m8859,3663l8869,3663,8869,3644,8859,3644,8859,3663xe" filled="true" fillcolor="#000000" stroked="false">
                <v:path arrowok="t"/>
                <v:fill type="solid"/>
              </v:shape>
            </v:group>
            <v:group style="position:absolute;left:8859;top:3663;width:10;height:20" coordorigin="8859,3663" coordsize="10,20">
              <v:shape style="position:absolute;left:8859;top:3663;width:10;height:20" coordorigin="8859,3663" coordsize="10,20" path="m8859,3682l8869,3682,8869,3663,8859,3663,8859,3682xe" filled="true" fillcolor="#000000" stroked="false">
                <v:path arrowok="t"/>
                <v:fill type="solid"/>
              </v:shape>
            </v:group>
            <v:group style="position:absolute;left:8859;top:3682;width:10;height:20" coordorigin="8859,3682" coordsize="10,20">
              <v:shape style="position:absolute;left:8859;top:3682;width:10;height:20" coordorigin="8859,3682" coordsize="10,20" path="m8859,3701l8869,3701,8869,3682,8859,3682,8859,3701xe" filled="true" fillcolor="#000000" stroked="false">
                <v:path arrowok="t"/>
                <v:fill type="solid"/>
              </v:shape>
            </v:group>
            <v:group style="position:absolute;left:8859;top:3701;width:10;height:20" coordorigin="8859,3701" coordsize="10,20">
              <v:shape style="position:absolute;left:8859;top:3701;width:10;height:20" coordorigin="8859,3701" coordsize="10,20" path="m8859,3720l8869,3720,8869,3701,8859,3701,8859,3720xe" filled="true" fillcolor="#000000" stroked="false">
                <v:path arrowok="t"/>
                <v:fill type="solid"/>
              </v:shape>
            </v:group>
            <v:group style="position:absolute;left:8859;top:3720;width:10;height:20" coordorigin="8859,3720" coordsize="10,20">
              <v:shape style="position:absolute;left:8859;top:3720;width:10;height:20" coordorigin="8859,3720" coordsize="10,20" path="m8859,3740l8869,3740,8869,3720,8859,3720,8859,3740xe" filled="true" fillcolor="#000000" stroked="false">
                <v:path arrowok="t"/>
                <v:fill type="solid"/>
              </v:shape>
            </v:group>
            <v:group style="position:absolute;left:8859;top:3740;width:10;height:20" coordorigin="8859,3740" coordsize="10,20">
              <v:shape style="position:absolute;left:8859;top:3740;width:10;height:20" coordorigin="8859,3740" coordsize="10,20" path="m8859,3759l8869,3759,8869,3740,8859,3740,8859,3759xe" filled="true" fillcolor="#000000" stroked="false">
                <v:path arrowok="t"/>
                <v:fill type="solid"/>
              </v:shape>
            </v:group>
            <v:group style="position:absolute;left:8859;top:3759;width:10;height:20" coordorigin="8859,3759" coordsize="10,20">
              <v:shape style="position:absolute;left:8859;top:3759;width:10;height:20" coordorigin="8859,3759" coordsize="10,20" path="m8859,3778l8869,3778,8869,3759,8859,3759,8859,3778xe" filled="true" fillcolor="#000000" stroked="false">
                <v:path arrowok="t"/>
                <v:fill type="solid"/>
              </v:shape>
            </v:group>
            <v:group style="position:absolute;left:8859;top:3778;width:10;height:20" coordorigin="8859,3778" coordsize="10,20">
              <v:shape style="position:absolute;left:8859;top:3778;width:10;height:20" coordorigin="8859,3778" coordsize="10,20" path="m8859,3797l8869,3797,8869,3778,8859,3778,8859,3797xe" filled="true" fillcolor="#000000" stroked="false">
                <v:path arrowok="t"/>
                <v:fill type="solid"/>
              </v:shape>
            </v:group>
            <v:group style="position:absolute;left:8859;top:3797;width:10;height:20" coordorigin="8859,3797" coordsize="10,20">
              <v:shape style="position:absolute;left:8859;top:3797;width:10;height:20" coordorigin="8859,3797" coordsize="10,20" path="m8859,3816l8869,3816,8869,3797,8859,3797,8859,3816xe" filled="true" fillcolor="#000000" stroked="false">
                <v:path arrowok="t"/>
                <v:fill type="solid"/>
              </v:shape>
            </v:group>
            <v:group style="position:absolute;left:8859;top:3816;width:10;height:20" coordorigin="8859,3816" coordsize="10,20">
              <v:shape style="position:absolute;left:8859;top:3816;width:10;height:20" coordorigin="8859,3816" coordsize="10,20" path="m8859,3836l8869,3836,8869,3816,8859,3816,8859,3836xe" filled="true" fillcolor="#000000" stroked="false">
                <v:path arrowok="t"/>
                <v:fill type="solid"/>
              </v:shape>
            </v:group>
            <v:group style="position:absolute;left:8859;top:3836;width:10;height:20" coordorigin="8859,3836" coordsize="10,20">
              <v:shape style="position:absolute;left:8859;top:3836;width:10;height:20" coordorigin="8859,3836" coordsize="10,20" path="m8859,3855l8869,3855,8869,3836,8859,3836,8859,3855xe" filled="true" fillcolor="#000000" stroked="false">
                <v:path arrowok="t"/>
                <v:fill type="solid"/>
              </v:shape>
            </v:group>
            <v:group style="position:absolute;left:8859;top:3855;width:10;height:20" coordorigin="8859,3855" coordsize="10,20">
              <v:shape style="position:absolute;left:8859;top:3855;width:10;height:20" coordorigin="8859,3855" coordsize="10,20" path="m8859,3874l8869,3874,8869,3855,8859,3855,8859,3874xe" filled="true" fillcolor="#000000" stroked="false">
                <v:path arrowok="t"/>
                <v:fill type="solid"/>
              </v:shape>
            </v:group>
            <v:group style="position:absolute;left:8859;top:3874;width:10;height:20" coordorigin="8859,3874" coordsize="10,20">
              <v:shape style="position:absolute;left:8859;top:3874;width:10;height:20" coordorigin="8859,3874" coordsize="10,20" path="m8859,3893l8869,3893,8869,3874,8859,3874,8859,3893xe" filled="true" fillcolor="#000000" stroked="false">
                <v:path arrowok="t"/>
                <v:fill type="solid"/>
              </v:shape>
            </v:group>
            <v:group style="position:absolute;left:8859;top:3893;width:10;height:20" coordorigin="8859,3893" coordsize="10,20">
              <v:shape style="position:absolute;left:8859;top:3893;width:10;height:20" coordorigin="8859,3893" coordsize="10,20" path="m8859,3912l8869,3912,8869,3893,8859,3893,8859,3912xe" filled="true" fillcolor="#000000" stroked="false">
                <v:path arrowok="t"/>
                <v:fill type="solid"/>
              </v:shape>
            </v:group>
            <v:group style="position:absolute;left:8859;top:3912;width:10;height:20" coordorigin="8859,3912" coordsize="10,20">
              <v:shape style="position:absolute;left:8859;top:3912;width:10;height:20" coordorigin="8859,3912" coordsize="10,20" path="m8859,3932l8869,3932,8869,3912,8859,3912,8859,3932xe" filled="true" fillcolor="#000000" stroked="false">
                <v:path arrowok="t"/>
                <v:fill type="solid"/>
              </v:shape>
            </v:group>
            <v:group style="position:absolute;left:8859;top:3932;width:10;height:20" coordorigin="8859,3932" coordsize="10,20">
              <v:shape style="position:absolute;left:8859;top:3932;width:10;height:20" coordorigin="8859,3932" coordsize="10,20" path="m8859,3951l8869,3951,8869,3932,8859,3932,8859,3951xe" filled="true" fillcolor="#000000" stroked="false">
                <v:path arrowok="t"/>
                <v:fill type="solid"/>
              </v:shape>
            </v:group>
            <v:group style="position:absolute;left:8859;top:3951;width:10;height:20" coordorigin="8859,3951" coordsize="10,20">
              <v:shape style="position:absolute;left:8859;top:3951;width:10;height:20" coordorigin="8859,3951" coordsize="10,20" path="m8859,3970l8869,3970,8869,3951,8859,3951,8859,3970xe" filled="true" fillcolor="#000000" stroked="false">
                <v:path arrowok="t"/>
                <v:fill type="solid"/>
              </v:shape>
            </v:group>
            <v:group style="position:absolute;left:8859;top:3970;width:10;height:20" coordorigin="8859,3970" coordsize="10,20">
              <v:shape style="position:absolute;left:8859;top:3970;width:10;height:20" coordorigin="8859,3970" coordsize="10,20" path="m8859,3989l8869,3989,8869,3970,8859,3970,8859,3989xe" filled="true" fillcolor="#000000" stroked="false">
                <v:path arrowok="t"/>
                <v:fill type="solid"/>
              </v:shape>
            </v:group>
            <v:group style="position:absolute;left:8859;top:3989;width:10;height:20" coordorigin="8859,3989" coordsize="10,20">
              <v:shape style="position:absolute;left:8859;top:3989;width:10;height:20" coordorigin="8859,3989" coordsize="10,20" path="m8859,4008l8869,4008,8869,3989,8859,3989,8859,4008xe" filled="true" fillcolor="#000000" stroked="false">
                <v:path arrowok="t"/>
                <v:fill type="solid"/>
              </v:shape>
            </v:group>
            <v:group style="position:absolute;left:8859;top:4008;width:10;height:20" coordorigin="8859,4008" coordsize="10,20">
              <v:shape style="position:absolute;left:8859;top:4008;width:10;height:20" coordorigin="8859,4008" coordsize="10,20" path="m8859,4028l8869,4028,8869,4008,8859,4008,8859,4028xe" filled="true" fillcolor="#000000" stroked="false">
                <v:path arrowok="t"/>
                <v:fill type="solid"/>
              </v:shape>
            </v:group>
            <v:group style="position:absolute;left:8859;top:4028;width:10;height:20" coordorigin="8859,4028" coordsize="10,20">
              <v:shape style="position:absolute;left:8859;top:4028;width:10;height:20" coordorigin="8859,4028" coordsize="10,20" path="m8859,4047l8869,4047,8869,4028,8859,4028,8859,4047xe" filled="true" fillcolor="#000000" stroked="false">
                <v:path arrowok="t"/>
                <v:fill type="solid"/>
              </v:shape>
            </v:group>
            <v:group style="position:absolute;left:8859;top:4047;width:10;height:20" coordorigin="8859,4047" coordsize="10,20">
              <v:shape style="position:absolute;left:8859;top:4047;width:10;height:20" coordorigin="8859,4047" coordsize="10,20" path="m8859,4066l8869,4066,8869,4047,8859,4047,8859,4066xe" filled="true" fillcolor="#000000" stroked="false">
                <v:path arrowok="t"/>
                <v:fill type="solid"/>
              </v:shape>
            </v:group>
            <v:group style="position:absolute;left:8859;top:4066;width:10;height:20" coordorigin="8859,4066" coordsize="10,20">
              <v:shape style="position:absolute;left:8859;top:4066;width:10;height:20" coordorigin="8859,4066" coordsize="10,20" path="m8859,4085l8869,4085,8869,4066,8859,4066,8859,4085xe" filled="true" fillcolor="#000000" stroked="false">
                <v:path arrowok="t"/>
                <v:fill type="solid"/>
              </v:shape>
            </v:group>
            <v:group style="position:absolute;left:8859;top:4085;width:10;height:20" coordorigin="8859,4085" coordsize="10,20">
              <v:shape style="position:absolute;left:8859;top:4085;width:10;height:20" coordorigin="8859,4085" coordsize="10,20" path="m8859,4104l8869,4104,8869,4085,8859,4085,8859,4104xe" filled="true" fillcolor="#000000" stroked="false">
                <v:path arrowok="t"/>
                <v:fill type="solid"/>
              </v:shape>
            </v:group>
            <v:group style="position:absolute;left:8859;top:4104;width:10;height:20" coordorigin="8859,4104" coordsize="10,20">
              <v:shape style="position:absolute;left:8859;top:4104;width:10;height:20" coordorigin="8859,4104" coordsize="10,20" path="m8859,4124l8869,4124,8869,4104,8859,4104,8859,4124xe" filled="true" fillcolor="#000000" stroked="false">
                <v:path arrowok="t"/>
                <v:fill type="solid"/>
              </v:shape>
            </v:group>
            <v:group style="position:absolute;left:8859;top:4124;width:10;height:20" coordorigin="8859,4124" coordsize="10,20">
              <v:shape style="position:absolute;left:8859;top:4124;width:10;height:20" coordorigin="8859,4124" coordsize="10,20" path="m8859,4143l8869,4143,8869,4124,8859,4124,8859,4143xe" filled="true" fillcolor="#000000" stroked="false">
                <v:path arrowok="t"/>
                <v:fill type="solid"/>
              </v:shape>
            </v:group>
            <v:group style="position:absolute;left:8859;top:4143;width:10;height:20" coordorigin="8859,4143" coordsize="10,20">
              <v:shape style="position:absolute;left:8859;top:4143;width:10;height:20" coordorigin="8859,4143" coordsize="10,20" path="m8859,4162l8869,4162,8869,4143,8859,4143,8859,4162xe" filled="true" fillcolor="#000000" stroked="false">
                <v:path arrowok="t"/>
                <v:fill type="solid"/>
              </v:shape>
            </v:group>
            <v:group style="position:absolute;left:8859;top:4162;width:10;height:20" coordorigin="8859,4162" coordsize="10,20">
              <v:shape style="position:absolute;left:8859;top:4162;width:10;height:20" coordorigin="8859,4162" coordsize="10,20" path="m8859,4182l8869,4182,8869,4162,8859,4162,8859,4182xe" filled="true" fillcolor="#000000" stroked="false">
                <v:path arrowok="t"/>
                <v:fill type="solid"/>
              </v:shape>
            </v:group>
            <v:group style="position:absolute;left:8859;top:4182;width:10;height:20" coordorigin="8859,4182" coordsize="10,20">
              <v:shape style="position:absolute;left:8859;top:4182;width:10;height:20" coordorigin="8859,4182" coordsize="10,20" path="m8859,4201l8869,4201,8869,4182,8859,4182,8859,4201xe" filled="true" fillcolor="#000000" stroked="false">
                <v:path arrowok="t"/>
                <v:fill type="solid"/>
              </v:shape>
            </v:group>
            <v:group style="position:absolute;left:8859;top:4201;width:10;height:20" coordorigin="8859,4201" coordsize="10,20">
              <v:shape style="position:absolute;left:8859;top:4201;width:10;height:20" coordorigin="8859,4201" coordsize="10,20" path="m8859,4220l8869,4220,8869,4201,8859,4201,8859,4220xe" filled="true" fillcolor="#000000" stroked="false">
                <v:path arrowok="t"/>
                <v:fill type="solid"/>
              </v:shape>
            </v:group>
            <v:group style="position:absolute;left:8859;top:4220;width:10;height:20" coordorigin="8859,4220" coordsize="10,20">
              <v:shape style="position:absolute;left:8859;top:4220;width:10;height:20" coordorigin="8859,4220" coordsize="10,20" path="m8859,4239l8869,4239,8869,4220,8859,4220,8859,4239xe" filled="true" fillcolor="#000000" stroked="false">
                <v:path arrowok="t"/>
                <v:fill type="solid"/>
              </v:shape>
            </v:group>
            <v:group style="position:absolute;left:8859;top:4248;width:10;height:2" coordorigin="8859,4248" coordsize="10,2">
              <v:shape style="position:absolute;left:8859;top:4248;width:10;height:2" coordorigin="8859,4248" coordsize="10,0" path="m8859,4248l8869,4248e" filled="false" stroked="true" strokeweight=".84003pt" strokecolor="#000000">
                <v:path arrowok="t"/>
              </v:shape>
            </v:group>
            <v:group style="position:absolute;left:10065;top:3394;width:10;height:20" coordorigin="10065,3394" coordsize="10,20">
              <v:shape style="position:absolute;left:10065;top:3394;width:10;height:20" coordorigin="10065,3394" coordsize="10,20" path="m10065,3413l10074,3413,10074,3394,10065,3394,10065,3413xe" filled="true" fillcolor="#000000" stroked="false">
                <v:path arrowok="t"/>
                <v:fill type="solid"/>
              </v:shape>
            </v:group>
            <v:group style="position:absolute;left:10065;top:3413;width:10;height:20" coordorigin="10065,3413" coordsize="10,20">
              <v:shape style="position:absolute;left:10065;top:3413;width:10;height:20" coordorigin="10065,3413" coordsize="10,20" path="m10065,3432l10074,3432,10074,3413,10065,3413,10065,3432xe" filled="true" fillcolor="#000000" stroked="false">
                <v:path arrowok="t"/>
                <v:fill type="solid"/>
              </v:shape>
            </v:group>
            <v:group style="position:absolute;left:10065;top:3432;width:10;height:20" coordorigin="10065,3432" coordsize="10,20">
              <v:shape style="position:absolute;left:10065;top:3432;width:10;height:20" coordorigin="10065,3432" coordsize="10,20" path="m10065,3452l10074,3452,10074,3432,10065,3432,10065,3452xe" filled="true" fillcolor="#000000" stroked="false">
                <v:path arrowok="t"/>
                <v:fill type="solid"/>
              </v:shape>
            </v:group>
            <v:group style="position:absolute;left:10065;top:3452;width:10;height:20" coordorigin="10065,3452" coordsize="10,20">
              <v:shape style="position:absolute;left:10065;top:3452;width:10;height:20" coordorigin="10065,3452" coordsize="10,20" path="m10065,3471l10074,3471,10074,3452,10065,3452,10065,3471xe" filled="true" fillcolor="#000000" stroked="false">
                <v:path arrowok="t"/>
                <v:fill type="solid"/>
              </v:shape>
            </v:group>
            <v:group style="position:absolute;left:10065;top:3471;width:10;height:20" coordorigin="10065,3471" coordsize="10,20">
              <v:shape style="position:absolute;left:10065;top:3471;width:10;height:20" coordorigin="10065,3471" coordsize="10,20" path="m10065,3490l10074,3490,10074,3471,10065,3471,10065,3490xe" filled="true" fillcolor="#000000" stroked="false">
                <v:path arrowok="t"/>
                <v:fill type="solid"/>
              </v:shape>
            </v:group>
            <v:group style="position:absolute;left:10065;top:3490;width:10;height:20" coordorigin="10065,3490" coordsize="10,20">
              <v:shape style="position:absolute;left:10065;top:3490;width:10;height:20" coordorigin="10065,3490" coordsize="10,20" path="m10065,3509l10074,3509,10074,3490,10065,3490,10065,3509xe" filled="true" fillcolor="#000000" stroked="false">
                <v:path arrowok="t"/>
                <v:fill type="solid"/>
              </v:shape>
            </v:group>
            <v:group style="position:absolute;left:10065;top:3509;width:10;height:20" coordorigin="10065,3509" coordsize="10,20">
              <v:shape style="position:absolute;left:10065;top:3509;width:10;height:20" coordorigin="10065,3509" coordsize="10,20" path="m10065,3528l10074,3528,10074,3509,10065,3509,10065,3528xe" filled="true" fillcolor="#000000" stroked="false">
                <v:path arrowok="t"/>
                <v:fill type="solid"/>
              </v:shape>
            </v:group>
            <v:group style="position:absolute;left:10065;top:3528;width:10;height:20" coordorigin="10065,3528" coordsize="10,20">
              <v:shape style="position:absolute;left:10065;top:3528;width:10;height:20" coordorigin="10065,3528" coordsize="10,20" path="m10065,3548l10074,3548,10074,3528,10065,3528,10065,3548xe" filled="true" fillcolor="#000000" stroked="false">
                <v:path arrowok="t"/>
                <v:fill type="solid"/>
              </v:shape>
            </v:group>
            <v:group style="position:absolute;left:10065;top:3548;width:10;height:20" coordorigin="10065,3548" coordsize="10,20">
              <v:shape style="position:absolute;left:10065;top:3548;width:10;height:20" coordorigin="10065,3548" coordsize="10,20" path="m10065,3567l10074,3567,10074,3548,10065,3548,10065,3567xe" filled="true" fillcolor="#000000" stroked="false">
                <v:path arrowok="t"/>
                <v:fill type="solid"/>
              </v:shape>
            </v:group>
            <v:group style="position:absolute;left:10065;top:3567;width:10;height:20" coordorigin="10065,3567" coordsize="10,20">
              <v:shape style="position:absolute;left:10065;top:3567;width:10;height:20" coordorigin="10065,3567" coordsize="10,20" path="m10065,3586l10074,3586,10074,3567,10065,3567,10065,3586xe" filled="true" fillcolor="#000000" stroked="false">
                <v:path arrowok="t"/>
                <v:fill type="solid"/>
              </v:shape>
            </v:group>
            <v:group style="position:absolute;left:10065;top:3586;width:10;height:20" coordorigin="10065,3586" coordsize="10,20">
              <v:shape style="position:absolute;left:10065;top:3586;width:10;height:20" coordorigin="10065,3586" coordsize="10,20" path="m10065,3605l10074,3605,10074,3586,10065,3586,10065,3605xe" filled="true" fillcolor="#000000" stroked="false">
                <v:path arrowok="t"/>
                <v:fill type="solid"/>
              </v:shape>
            </v:group>
            <v:group style="position:absolute;left:10065;top:3605;width:10;height:20" coordorigin="10065,3605" coordsize="10,20">
              <v:shape style="position:absolute;left:10065;top:3605;width:10;height:20" coordorigin="10065,3605" coordsize="10,20" path="m10065,3624l10074,3624,10074,3605,10065,3605,10065,3624xe" filled="true" fillcolor="#000000" stroked="false">
                <v:path arrowok="t"/>
                <v:fill type="solid"/>
              </v:shape>
            </v:group>
            <v:group style="position:absolute;left:10065;top:3624;width:10;height:20" coordorigin="10065,3624" coordsize="10,20">
              <v:shape style="position:absolute;left:10065;top:3624;width:10;height:20" coordorigin="10065,3624" coordsize="10,20" path="m10065,3644l10074,3644,10074,3624,10065,3624,10065,3644xe" filled="true" fillcolor="#000000" stroked="false">
                <v:path arrowok="t"/>
                <v:fill type="solid"/>
              </v:shape>
            </v:group>
            <v:group style="position:absolute;left:10065;top:3644;width:10;height:20" coordorigin="10065,3644" coordsize="10,20">
              <v:shape style="position:absolute;left:10065;top:3644;width:10;height:20" coordorigin="10065,3644" coordsize="10,20" path="m10065,3663l10074,3663,10074,3644,10065,3644,10065,3663xe" filled="true" fillcolor="#000000" stroked="false">
                <v:path arrowok="t"/>
                <v:fill type="solid"/>
              </v:shape>
            </v:group>
            <v:group style="position:absolute;left:10065;top:3663;width:10;height:20" coordorigin="10065,3663" coordsize="10,20">
              <v:shape style="position:absolute;left:10065;top:3663;width:10;height:20" coordorigin="10065,3663" coordsize="10,20" path="m10065,3682l10074,3682,10074,3663,10065,3663,10065,3682xe" filled="true" fillcolor="#000000" stroked="false">
                <v:path arrowok="t"/>
                <v:fill type="solid"/>
              </v:shape>
            </v:group>
            <v:group style="position:absolute;left:10065;top:3682;width:10;height:20" coordorigin="10065,3682" coordsize="10,20">
              <v:shape style="position:absolute;left:10065;top:3682;width:10;height:20" coordorigin="10065,3682" coordsize="10,20" path="m10065,3701l10074,3701,10074,3682,10065,3682,10065,3701xe" filled="true" fillcolor="#000000" stroked="false">
                <v:path arrowok="t"/>
                <v:fill type="solid"/>
              </v:shape>
            </v:group>
            <v:group style="position:absolute;left:10065;top:3701;width:10;height:20" coordorigin="10065,3701" coordsize="10,20">
              <v:shape style="position:absolute;left:10065;top:3701;width:10;height:20" coordorigin="10065,3701" coordsize="10,20" path="m10065,3720l10074,3720,10074,3701,10065,3701,10065,3720xe" filled="true" fillcolor="#000000" stroked="false">
                <v:path arrowok="t"/>
                <v:fill type="solid"/>
              </v:shape>
            </v:group>
            <v:group style="position:absolute;left:10065;top:3720;width:10;height:20" coordorigin="10065,3720" coordsize="10,20">
              <v:shape style="position:absolute;left:10065;top:3720;width:10;height:20" coordorigin="10065,3720" coordsize="10,20" path="m10065,3740l10074,3740,10074,3720,10065,3720,10065,3740xe" filled="true" fillcolor="#000000" stroked="false">
                <v:path arrowok="t"/>
                <v:fill type="solid"/>
              </v:shape>
            </v:group>
            <v:group style="position:absolute;left:10065;top:3740;width:10;height:20" coordorigin="10065,3740" coordsize="10,20">
              <v:shape style="position:absolute;left:10065;top:3740;width:10;height:20" coordorigin="10065,3740" coordsize="10,20" path="m10065,3759l10074,3759,10074,3740,10065,3740,10065,3759xe" filled="true" fillcolor="#000000" stroked="false">
                <v:path arrowok="t"/>
                <v:fill type="solid"/>
              </v:shape>
            </v:group>
            <v:group style="position:absolute;left:10065;top:3759;width:10;height:20" coordorigin="10065,3759" coordsize="10,20">
              <v:shape style="position:absolute;left:10065;top:3759;width:10;height:20" coordorigin="10065,3759" coordsize="10,20" path="m10065,3778l10074,3778,10074,3759,10065,3759,10065,3778xe" filled="true" fillcolor="#000000" stroked="false">
                <v:path arrowok="t"/>
                <v:fill type="solid"/>
              </v:shape>
            </v:group>
            <v:group style="position:absolute;left:10065;top:3778;width:10;height:20" coordorigin="10065,3778" coordsize="10,20">
              <v:shape style="position:absolute;left:10065;top:3778;width:10;height:20" coordorigin="10065,3778" coordsize="10,20" path="m10065,3797l10074,3797,10074,3778,10065,3778,10065,3797xe" filled="true" fillcolor="#000000" stroked="false">
                <v:path arrowok="t"/>
                <v:fill type="solid"/>
              </v:shape>
            </v:group>
            <v:group style="position:absolute;left:10065;top:3797;width:10;height:20" coordorigin="10065,3797" coordsize="10,20">
              <v:shape style="position:absolute;left:10065;top:3797;width:10;height:20" coordorigin="10065,3797" coordsize="10,20" path="m10065,3816l10074,3816,10074,3797,10065,3797,10065,3816xe" filled="true" fillcolor="#000000" stroked="false">
                <v:path arrowok="t"/>
                <v:fill type="solid"/>
              </v:shape>
            </v:group>
            <v:group style="position:absolute;left:10065;top:3816;width:10;height:20" coordorigin="10065,3816" coordsize="10,20">
              <v:shape style="position:absolute;left:10065;top:3816;width:10;height:20" coordorigin="10065,3816" coordsize="10,20" path="m10065,3836l10074,3836,10074,3816,10065,3816,10065,3836xe" filled="true" fillcolor="#000000" stroked="false">
                <v:path arrowok="t"/>
                <v:fill type="solid"/>
              </v:shape>
            </v:group>
            <v:group style="position:absolute;left:10065;top:3836;width:10;height:20" coordorigin="10065,3836" coordsize="10,20">
              <v:shape style="position:absolute;left:10065;top:3836;width:10;height:20" coordorigin="10065,3836" coordsize="10,20" path="m10065,3855l10074,3855,10074,3836,10065,3836,10065,3855xe" filled="true" fillcolor="#000000" stroked="false">
                <v:path arrowok="t"/>
                <v:fill type="solid"/>
              </v:shape>
            </v:group>
            <v:group style="position:absolute;left:10065;top:3855;width:10;height:20" coordorigin="10065,3855" coordsize="10,20">
              <v:shape style="position:absolute;left:10065;top:3855;width:10;height:20" coordorigin="10065,3855" coordsize="10,20" path="m10065,3874l10074,3874,10074,3855,10065,3855,10065,3874xe" filled="true" fillcolor="#000000" stroked="false">
                <v:path arrowok="t"/>
                <v:fill type="solid"/>
              </v:shape>
            </v:group>
            <v:group style="position:absolute;left:10065;top:3874;width:10;height:20" coordorigin="10065,3874" coordsize="10,20">
              <v:shape style="position:absolute;left:10065;top:3874;width:10;height:20" coordorigin="10065,3874" coordsize="10,20" path="m10065,3893l10074,3893,10074,3874,10065,3874,10065,3893xe" filled="true" fillcolor="#000000" stroked="false">
                <v:path arrowok="t"/>
                <v:fill type="solid"/>
              </v:shape>
            </v:group>
            <v:group style="position:absolute;left:10065;top:3893;width:10;height:20" coordorigin="10065,3893" coordsize="10,20">
              <v:shape style="position:absolute;left:10065;top:3893;width:10;height:20" coordorigin="10065,3893" coordsize="10,20" path="m10065,3912l10074,3912,10074,3893,10065,3893,10065,3912xe" filled="true" fillcolor="#000000" stroked="false">
                <v:path arrowok="t"/>
                <v:fill type="solid"/>
              </v:shape>
            </v:group>
            <v:group style="position:absolute;left:10065;top:3912;width:10;height:20" coordorigin="10065,3912" coordsize="10,20">
              <v:shape style="position:absolute;left:10065;top:3912;width:10;height:20" coordorigin="10065,3912" coordsize="10,20" path="m10065,3932l10074,3932,10074,3912,10065,3912,10065,3932xe" filled="true" fillcolor="#000000" stroked="false">
                <v:path arrowok="t"/>
                <v:fill type="solid"/>
              </v:shape>
            </v:group>
            <v:group style="position:absolute;left:10065;top:3932;width:10;height:20" coordorigin="10065,3932" coordsize="10,20">
              <v:shape style="position:absolute;left:10065;top:3932;width:10;height:20" coordorigin="10065,3932" coordsize="10,20" path="m10065,3951l10074,3951,10074,3932,10065,3932,10065,3951xe" filled="true" fillcolor="#000000" stroked="false">
                <v:path arrowok="t"/>
                <v:fill type="solid"/>
              </v:shape>
            </v:group>
            <v:group style="position:absolute;left:10065;top:3951;width:10;height:20" coordorigin="10065,3951" coordsize="10,20">
              <v:shape style="position:absolute;left:10065;top:3951;width:10;height:20" coordorigin="10065,3951" coordsize="10,20" path="m10065,3970l10074,3970,10074,3951,10065,3951,10065,3970xe" filled="true" fillcolor="#000000" stroked="false">
                <v:path arrowok="t"/>
                <v:fill type="solid"/>
              </v:shape>
            </v:group>
            <v:group style="position:absolute;left:10065;top:3970;width:10;height:20" coordorigin="10065,3970" coordsize="10,20">
              <v:shape style="position:absolute;left:10065;top:3970;width:10;height:20" coordorigin="10065,3970" coordsize="10,20" path="m10065,3989l10074,3989,10074,3970,10065,3970,10065,3989xe" filled="true" fillcolor="#000000" stroked="false">
                <v:path arrowok="t"/>
                <v:fill type="solid"/>
              </v:shape>
            </v:group>
            <v:group style="position:absolute;left:10065;top:3989;width:10;height:20" coordorigin="10065,3989" coordsize="10,20">
              <v:shape style="position:absolute;left:10065;top:3989;width:10;height:20" coordorigin="10065,3989" coordsize="10,20" path="m10065,4008l10074,4008,10074,3989,10065,3989,10065,4008xe" filled="true" fillcolor="#000000" stroked="false">
                <v:path arrowok="t"/>
                <v:fill type="solid"/>
              </v:shape>
            </v:group>
            <v:group style="position:absolute;left:10065;top:4008;width:10;height:20" coordorigin="10065,4008" coordsize="10,20">
              <v:shape style="position:absolute;left:10065;top:4008;width:10;height:20" coordorigin="10065,4008" coordsize="10,20" path="m10065,4028l10074,4028,10074,4008,10065,4008,10065,4028xe" filled="true" fillcolor="#000000" stroked="false">
                <v:path arrowok="t"/>
                <v:fill type="solid"/>
              </v:shape>
            </v:group>
            <v:group style="position:absolute;left:10065;top:4028;width:10;height:20" coordorigin="10065,4028" coordsize="10,20">
              <v:shape style="position:absolute;left:10065;top:4028;width:10;height:20" coordorigin="10065,4028" coordsize="10,20" path="m10065,4047l10074,4047,10074,4028,10065,4028,10065,4047xe" filled="true" fillcolor="#000000" stroked="false">
                <v:path arrowok="t"/>
                <v:fill type="solid"/>
              </v:shape>
            </v:group>
            <v:group style="position:absolute;left:10065;top:4047;width:10;height:20" coordorigin="10065,4047" coordsize="10,20">
              <v:shape style="position:absolute;left:10065;top:4047;width:10;height:20" coordorigin="10065,4047" coordsize="10,20" path="m10065,4066l10074,4066,10074,4047,10065,4047,10065,4066xe" filled="true" fillcolor="#000000" stroked="false">
                <v:path arrowok="t"/>
                <v:fill type="solid"/>
              </v:shape>
            </v:group>
            <v:group style="position:absolute;left:10065;top:4066;width:10;height:20" coordorigin="10065,4066" coordsize="10,20">
              <v:shape style="position:absolute;left:10065;top:4066;width:10;height:20" coordorigin="10065,4066" coordsize="10,20" path="m10065,4085l10074,4085,10074,4066,10065,4066,10065,4085xe" filled="true" fillcolor="#000000" stroked="false">
                <v:path arrowok="t"/>
                <v:fill type="solid"/>
              </v:shape>
            </v:group>
            <v:group style="position:absolute;left:10065;top:4085;width:10;height:20" coordorigin="10065,4085" coordsize="10,20">
              <v:shape style="position:absolute;left:10065;top:4085;width:10;height:20" coordorigin="10065,4085" coordsize="10,20" path="m10065,4104l10074,4104,10074,4085,10065,4085,10065,4104xe" filled="true" fillcolor="#000000" stroked="false">
                <v:path arrowok="t"/>
                <v:fill type="solid"/>
              </v:shape>
            </v:group>
            <v:group style="position:absolute;left:10065;top:4104;width:10;height:20" coordorigin="10065,4104" coordsize="10,20">
              <v:shape style="position:absolute;left:10065;top:4104;width:10;height:20" coordorigin="10065,4104" coordsize="10,20" path="m10065,4124l10074,4124,10074,4104,10065,4104,10065,4124xe" filled="true" fillcolor="#000000" stroked="false">
                <v:path arrowok="t"/>
                <v:fill type="solid"/>
              </v:shape>
            </v:group>
            <v:group style="position:absolute;left:10065;top:4124;width:10;height:20" coordorigin="10065,4124" coordsize="10,20">
              <v:shape style="position:absolute;left:10065;top:4124;width:10;height:20" coordorigin="10065,4124" coordsize="10,20" path="m10065,4143l10074,4143,10074,4124,10065,4124,10065,4143xe" filled="true" fillcolor="#000000" stroked="false">
                <v:path arrowok="t"/>
                <v:fill type="solid"/>
              </v:shape>
            </v:group>
            <v:group style="position:absolute;left:10065;top:4143;width:10;height:20" coordorigin="10065,4143" coordsize="10,20">
              <v:shape style="position:absolute;left:10065;top:4143;width:10;height:20" coordorigin="10065,4143" coordsize="10,20" path="m10065,4162l10074,4162,10074,4143,10065,4143,10065,4162xe" filled="true" fillcolor="#000000" stroked="false">
                <v:path arrowok="t"/>
                <v:fill type="solid"/>
              </v:shape>
            </v:group>
            <v:group style="position:absolute;left:10065;top:4162;width:10;height:20" coordorigin="10065,4162" coordsize="10,20">
              <v:shape style="position:absolute;left:10065;top:4162;width:10;height:20" coordorigin="10065,4162" coordsize="10,20" path="m10065,4182l10074,4182,10074,4162,10065,4162,10065,4182xe" filled="true" fillcolor="#000000" stroked="false">
                <v:path arrowok="t"/>
                <v:fill type="solid"/>
              </v:shape>
            </v:group>
            <v:group style="position:absolute;left:10065;top:4182;width:10;height:20" coordorigin="10065,4182" coordsize="10,20">
              <v:shape style="position:absolute;left:10065;top:4182;width:10;height:20" coordorigin="10065,4182" coordsize="10,20" path="m10065,4201l10074,4201,10074,4182,10065,4182,10065,4201xe" filled="true" fillcolor="#000000" stroked="false">
                <v:path arrowok="t"/>
                <v:fill type="solid"/>
              </v:shape>
            </v:group>
            <v:group style="position:absolute;left:10065;top:4201;width:10;height:20" coordorigin="10065,4201" coordsize="10,20">
              <v:shape style="position:absolute;left:10065;top:4201;width:10;height:20" coordorigin="10065,4201" coordsize="10,20" path="m10065,4220l10074,4220,10074,4201,10065,4201,10065,4220xe" filled="true" fillcolor="#000000" stroked="false">
                <v:path arrowok="t"/>
                <v:fill type="solid"/>
              </v:shape>
            </v:group>
            <v:group style="position:absolute;left:10065;top:4220;width:10;height:20" coordorigin="10065,4220" coordsize="10,20">
              <v:shape style="position:absolute;left:10065;top:4220;width:10;height:20" coordorigin="10065,4220" coordsize="10,20" path="m10065,4239l10074,4239,10074,4220,10065,4220,10065,4239xe" filled="true" fillcolor="#000000" stroked="false">
                <v:path arrowok="t"/>
                <v:fill type="solid"/>
              </v:shape>
            </v:group>
            <v:group style="position:absolute;left:10065;top:4248;width:10;height:2" coordorigin="10065,4248" coordsize="10,2">
              <v:shape style="position:absolute;left:10065;top:4248;width:10;height:2" coordorigin="10065,4248" coordsize="10,0" path="m10065,4248l10074,4248e" filled="false" stroked="true" strokeweight=".84003pt" strokecolor="#000000">
                <v:path arrowok="t"/>
              </v:shape>
            </v:group>
            <v:group style="position:absolute;left:11037;top:3394;width:10;height:20" coordorigin="11037,3394" coordsize="10,20">
              <v:shape style="position:absolute;left:11037;top:3394;width:10;height:20" coordorigin="11037,3394" coordsize="10,20" path="m11037,3413l11046,3413,11046,3394,11037,3394,11037,3413xe" filled="true" fillcolor="#000000" stroked="false">
                <v:path arrowok="t"/>
                <v:fill type="solid"/>
              </v:shape>
            </v:group>
            <v:group style="position:absolute;left:11037;top:3413;width:10;height:20" coordorigin="11037,3413" coordsize="10,20">
              <v:shape style="position:absolute;left:11037;top:3413;width:10;height:20" coordorigin="11037,3413" coordsize="10,20" path="m11037,3432l11046,3432,11046,3413,11037,3413,11037,3432xe" filled="true" fillcolor="#000000" stroked="false">
                <v:path arrowok="t"/>
                <v:fill type="solid"/>
              </v:shape>
            </v:group>
            <v:group style="position:absolute;left:11037;top:3432;width:10;height:20" coordorigin="11037,3432" coordsize="10,20">
              <v:shape style="position:absolute;left:11037;top:3432;width:10;height:20" coordorigin="11037,3432" coordsize="10,20" path="m11037,3452l11046,3452,11046,3432,11037,3432,11037,3452xe" filled="true" fillcolor="#000000" stroked="false">
                <v:path arrowok="t"/>
                <v:fill type="solid"/>
              </v:shape>
            </v:group>
            <v:group style="position:absolute;left:11037;top:3452;width:10;height:20" coordorigin="11037,3452" coordsize="10,20">
              <v:shape style="position:absolute;left:11037;top:3452;width:10;height:20" coordorigin="11037,3452" coordsize="10,20" path="m11037,3471l11046,3471,11046,3452,11037,3452,11037,3471xe" filled="true" fillcolor="#000000" stroked="false">
                <v:path arrowok="t"/>
                <v:fill type="solid"/>
              </v:shape>
            </v:group>
            <v:group style="position:absolute;left:11037;top:3471;width:10;height:20" coordorigin="11037,3471" coordsize="10,20">
              <v:shape style="position:absolute;left:11037;top:3471;width:10;height:20" coordorigin="11037,3471" coordsize="10,20" path="m11037,3490l11046,3490,11046,3471,11037,3471,11037,3490xe" filled="true" fillcolor="#000000" stroked="false">
                <v:path arrowok="t"/>
                <v:fill type="solid"/>
              </v:shape>
            </v:group>
            <v:group style="position:absolute;left:11037;top:3490;width:10;height:20" coordorigin="11037,3490" coordsize="10,20">
              <v:shape style="position:absolute;left:11037;top:3490;width:10;height:20" coordorigin="11037,3490" coordsize="10,20" path="m11037,3509l11046,3509,11046,3490,11037,3490,11037,3509xe" filled="true" fillcolor="#000000" stroked="false">
                <v:path arrowok="t"/>
                <v:fill type="solid"/>
              </v:shape>
            </v:group>
            <v:group style="position:absolute;left:11037;top:3509;width:10;height:20" coordorigin="11037,3509" coordsize="10,20">
              <v:shape style="position:absolute;left:11037;top:3509;width:10;height:20" coordorigin="11037,3509" coordsize="10,20" path="m11037,3528l11046,3528,11046,3509,11037,3509,11037,3528xe" filled="true" fillcolor="#000000" stroked="false">
                <v:path arrowok="t"/>
                <v:fill type="solid"/>
              </v:shape>
            </v:group>
            <v:group style="position:absolute;left:11037;top:3528;width:10;height:20" coordorigin="11037,3528" coordsize="10,20">
              <v:shape style="position:absolute;left:11037;top:3528;width:10;height:20" coordorigin="11037,3528" coordsize="10,20" path="m11037,3548l11046,3548,11046,3528,11037,3528,11037,3548xe" filled="true" fillcolor="#000000" stroked="false">
                <v:path arrowok="t"/>
                <v:fill type="solid"/>
              </v:shape>
            </v:group>
            <v:group style="position:absolute;left:11037;top:3548;width:10;height:20" coordorigin="11037,3548" coordsize="10,20">
              <v:shape style="position:absolute;left:11037;top:3548;width:10;height:20" coordorigin="11037,3548" coordsize="10,20" path="m11037,3567l11046,3567,11046,3548,11037,3548,11037,3567xe" filled="true" fillcolor="#000000" stroked="false">
                <v:path arrowok="t"/>
                <v:fill type="solid"/>
              </v:shape>
            </v:group>
            <v:group style="position:absolute;left:11037;top:3567;width:10;height:20" coordorigin="11037,3567" coordsize="10,20">
              <v:shape style="position:absolute;left:11037;top:3567;width:10;height:20" coordorigin="11037,3567" coordsize="10,20" path="m11037,3586l11046,3586,11046,3567,11037,3567,11037,3586xe" filled="true" fillcolor="#000000" stroked="false">
                <v:path arrowok="t"/>
                <v:fill type="solid"/>
              </v:shape>
            </v:group>
            <v:group style="position:absolute;left:11037;top:3586;width:10;height:20" coordorigin="11037,3586" coordsize="10,20">
              <v:shape style="position:absolute;left:11037;top:3586;width:10;height:20" coordorigin="11037,3586" coordsize="10,20" path="m11037,3605l11046,3605,11046,3586,11037,3586,11037,3605xe" filled="true" fillcolor="#000000" stroked="false">
                <v:path arrowok="t"/>
                <v:fill type="solid"/>
              </v:shape>
            </v:group>
            <v:group style="position:absolute;left:11037;top:3605;width:10;height:20" coordorigin="11037,3605" coordsize="10,20">
              <v:shape style="position:absolute;left:11037;top:3605;width:10;height:20" coordorigin="11037,3605" coordsize="10,20" path="m11037,3624l11046,3624,11046,3605,11037,3605,11037,3624xe" filled="true" fillcolor="#000000" stroked="false">
                <v:path arrowok="t"/>
                <v:fill type="solid"/>
              </v:shape>
            </v:group>
            <v:group style="position:absolute;left:11037;top:3624;width:10;height:20" coordorigin="11037,3624" coordsize="10,20">
              <v:shape style="position:absolute;left:11037;top:3624;width:10;height:20" coordorigin="11037,3624" coordsize="10,20" path="m11037,3644l11046,3644,11046,3624,11037,3624,11037,3644xe" filled="true" fillcolor="#000000" stroked="false">
                <v:path arrowok="t"/>
                <v:fill type="solid"/>
              </v:shape>
            </v:group>
            <v:group style="position:absolute;left:11037;top:3644;width:10;height:20" coordorigin="11037,3644" coordsize="10,20">
              <v:shape style="position:absolute;left:11037;top:3644;width:10;height:20" coordorigin="11037,3644" coordsize="10,20" path="m11037,3663l11046,3663,11046,3644,11037,3644,11037,3663xe" filled="true" fillcolor="#000000" stroked="false">
                <v:path arrowok="t"/>
                <v:fill type="solid"/>
              </v:shape>
            </v:group>
            <v:group style="position:absolute;left:11037;top:3663;width:10;height:20" coordorigin="11037,3663" coordsize="10,20">
              <v:shape style="position:absolute;left:11037;top:3663;width:10;height:20" coordorigin="11037,3663" coordsize="10,20" path="m11037,3682l11046,3682,11046,3663,11037,3663,11037,3682xe" filled="true" fillcolor="#000000" stroked="false">
                <v:path arrowok="t"/>
                <v:fill type="solid"/>
              </v:shape>
            </v:group>
            <v:group style="position:absolute;left:11037;top:3682;width:10;height:20" coordorigin="11037,3682" coordsize="10,20">
              <v:shape style="position:absolute;left:11037;top:3682;width:10;height:20" coordorigin="11037,3682" coordsize="10,20" path="m11037,3701l11046,3701,11046,3682,11037,3682,11037,3701xe" filled="true" fillcolor="#000000" stroked="false">
                <v:path arrowok="t"/>
                <v:fill type="solid"/>
              </v:shape>
            </v:group>
            <v:group style="position:absolute;left:11037;top:3701;width:10;height:20" coordorigin="11037,3701" coordsize="10,20">
              <v:shape style="position:absolute;left:11037;top:3701;width:10;height:20" coordorigin="11037,3701" coordsize="10,20" path="m11037,3720l11046,3720,11046,3701,11037,3701,11037,3720xe" filled="true" fillcolor="#000000" stroked="false">
                <v:path arrowok="t"/>
                <v:fill type="solid"/>
              </v:shape>
            </v:group>
            <v:group style="position:absolute;left:11037;top:3720;width:10;height:20" coordorigin="11037,3720" coordsize="10,20">
              <v:shape style="position:absolute;left:11037;top:3720;width:10;height:20" coordorigin="11037,3720" coordsize="10,20" path="m11037,3740l11046,3740,11046,3720,11037,3720,11037,3740xe" filled="true" fillcolor="#000000" stroked="false">
                <v:path arrowok="t"/>
                <v:fill type="solid"/>
              </v:shape>
            </v:group>
            <v:group style="position:absolute;left:11037;top:3740;width:10;height:20" coordorigin="11037,3740" coordsize="10,20">
              <v:shape style="position:absolute;left:11037;top:3740;width:10;height:20" coordorigin="11037,3740" coordsize="10,20" path="m11037,3759l11046,3759,11046,3740,11037,3740,11037,3759xe" filled="true" fillcolor="#000000" stroked="false">
                <v:path arrowok="t"/>
                <v:fill type="solid"/>
              </v:shape>
            </v:group>
            <v:group style="position:absolute;left:11037;top:3759;width:10;height:20" coordorigin="11037,3759" coordsize="10,20">
              <v:shape style="position:absolute;left:11037;top:3759;width:10;height:20" coordorigin="11037,3759" coordsize="10,20" path="m11037,3778l11046,3778,11046,3759,11037,3759,11037,3778xe" filled="true" fillcolor="#000000" stroked="false">
                <v:path arrowok="t"/>
                <v:fill type="solid"/>
              </v:shape>
            </v:group>
            <v:group style="position:absolute;left:11037;top:3778;width:10;height:20" coordorigin="11037,3778" coordsize="10,20">
              <v:shape style="position:absolute;left:11037;top:3778;width:10;height:20" coordorigin="11037,3778" coordsize="10,20" path="m11037,3797l11046,3797,11046,3778,11037,3778,11037,3797xe" filled="true" fillcolor="#000000" stroked="false">
                <v:path arrowok="t"/>
                <v:fill type="solid"/>
              </v:shape>
            </v:group>
            <v:group style="position:absolute;left:11037;top:3797;width:10;height:20" coordorigin="11037,3797" coordsize="10,20">
              <v:shape style="position:absolute;left:11037;top:3797;width:10;height:20" coordorigin="11037,3797" coordsize="10,20" path="m11037,3816l11046,3816,11046,3797,11037,3797,11037,3816xe" filled="true" fillcolor="#000000" stroked="false">
                <v:path arrowok="t"/>
                <v:fill type="solid"/>
              </v:shape>
            </v:group>
            <v:group style="position:absolute;left:11037;top:3816;width:10;height:20" coordorigin="11037,3816" coordsize="10,20">
              <v:shape style="position:absolute;left:11037;top:3816;width:10;height:20" coordorigin="11037,3816" coordsize="10,20" path="m11037,3836l11046,3836,11046,3816,11037,3816,11037,3836xe" filled="true" fillcolor="#000000" stroked="false">
                <v:path arrowok="t"/>
                <v:fill type="solid"/>
              </v:shape>
            </v:group>
            <v:group style="position:absolute;left:11037;top:3836;width:10;height:20" coordorigin="11037,3836" coordsize="10,20">
              <v:shape style="position:absolute;left:11037;top:3836;width:10;height:20" coordorigin="11037,3836" coordsize="10,20" path="m11037,3855l11046,3855,11046,3836,11037,3836,11037,3855xe" filled="true" fillcolor="#000000" stroked="false">
                <v:path arrowok="t"/>
                <v:fill type="solid"/>
              </v:shape>
            </v:group>
            <v:group style="position:absolute;left:11037;top:3855;width:10;height:20" coordorigin="11037,3855" coordsize="10,20">
              <v:shape style="position:absolute;left:11037;top:3855;width:10;height:20" coordorigin="11037,3855" coordsize="10,20" path="m11037,3874l11046,3874,11046,3855,11037,3855,11037,3874xe" filled="true" fillcolor="#000000" stroked="false">
                <v:path arrowok="t"/>
                <v:fill type="solid"/>
              </v:shape>
            </v:group>
            <v:group style="position:absolute;left:11037;top:3874;width:10;height:20" coordorigin="11037,3874" coordsize="10,20">
              <v:shape style="position:absolute;left:11037;top:3874;width:10;height:20" coordorigin="11037,3874" coordsize="10,20" path="m11037,3893l11046,3893,11046,3874,11037,3874,11037,3893xe" filled="true" fillcolor="#000000" stroked="false">
                <v:path arrowok="t"/>
                <v:fill type="solid"/>
              </v:shape>
            </v:group>
            <v:group style="position:absolute;left:11037;top:3893;width:10;height:20" coordorigin="11037,3893" coordsize="10,20">
              <v:shape style="position:absolute;left:11037;top:3893;width:10;height:20" coordorigin="11037,3893" coordsize="10,20" path="m11037,3912l11046,3912,11046,3893,11037,3893,11037,3912xe" filled="true" fillcolor="#000000" stroked="false">
                <v:path arrowok="t"/>
                <v:fill type="solid"/>
              </v:shape>
            </v:group>
            <v:group style="position:absolute;left:11037;top:3912;width:10;height:20" coordorigin="11037,3912" coordsize="10,20">
              <v:shape style="position:absolute;left:11037;top:3912;width:10;height:20" coordorigin="11037,3912" coordsize="10,20" path="m11037,3932l11046,3932,11046,3912,11037,3912,11037,3932xe" filled="true" fillcolor="#000000" stroked="false">
                <v:path arrowok="t"/>
                <v:fill type="solid"/>
              </v:shape>
            </v:group>
            <v:group style="position:absolute;left:11037;top:3932;width:10;height:20" coordorigin="11037,3932" coordsize="10,20">
              <v:shape style="position:absolute;left:11037;top:3932;width:10;height:20" coordorigin="11037,3932" coordsize="10,20" path="m11037,3951l11046,3951,11046,3932,11037,3932,11037,3951xe" filled="true" fillcolor="#000000" stroked="false">
                <v:path arrowok="t"/>
                <v:fill type="solid"/>
              </v:shape>
            </v:group>
            <v:group style="position:absolute;left:11037;top:3951;width:10;height:20" coordorigin="11037,3951" coordsize="10,20">
              <v:shape style="position:absolute;left:11037;top:3951;width:10;height:20" coordorigin="11037,3951" coordsize="10,20" path="m11037,3970l11046,3970,11046,3951,11037,3951,11037,3970xe" filled="true" fillcolor="#000000" stroked="false">
                <v:path arrowok="t"/>
                <v:fill type="solid"/>
              </v:shape>
            </v:group>
            <v:group style="position:absolute;left:11037;top:3970;width:10;height:20" coordorigin="11037,3970" coordsize="10,20">
              <v:shape style="position:absolute;left:11037;top:3970;width:10;height:20" coordorigin="11037,3970" coordsize="10,20" path="m11037,3989l11046,3989,11046,3970,11037,3970,11037,3989xe" filled="true" fillcolor="#000000" stroked="false">
                <v:path arrowok="t"/>
                <v:fill type="solid"/>
              </v:shape>
            </v:group>
            <v:group style="position:absolute;left:11037;top:3989;width:10;height:20" coordorigin="11037,3989" coordsize="10,20">
              <v:shape style="position:absolute;left:11037;top:3989;width:10;height:20" coordorigin="11037,3989" coordsize="10,20" path="m11037,4008l11046,4008,11046,3989,11037,3989,11037,4008xe" filled="true" fillcolor="#000000" stroked="false">
                <v:path arrowok="t"/>
                <v:fill type="solid"/>
              </v:shape>
            </v:group>
            <v:group style="position:absolute;left:11037;top:4008;width:10;height:20" coordorigin="11037,4008" coordsize="10,20">
              <v:shape style="position:absolute;left:11037;top:4008;width:10;height:20" coordorigin="11037,4008" coordsize="10,20" path="m11037,4028l11046,4028,11046,4008,11037,4008,11037,4028xe" filled="true" fillcolor="#000000" stroked="false">
                <v:path arrowok="t"/>
                <v:fill type="solid"/>
              </v:shape>
            </v:group>
            <v:group style="position:absolute;left:11037;top:4028;width:10;height:20" coordorigin="11037,4028" coordsize="10,20">
              <v:shape style="position:absolute;left:11037;top:4028;width:10;height:20" coordorigin="11037,4028" coordsize="10,20" path="m11037,4047l11046,4047,11046,4028,11037,4028,11037,4047xe" filled="true" fillcolor="#000000" stroked="false">
                <v:path arrowok="t"/>
                <v:fill type="solid"/>
              </v:shape>
            </v:group>
            <v:group style="position:absolute;left:11037;top:4047;width:10;height:20" coordorigin="11037,4047" coordsize="10,20">
              <v:shape style="position:absolute;left:11037;top:4047;width:10;height:20" coordorigin="11037,4047" coordsize="10,20" path="m11037,4066l11046,4066,11046,4047,11037,4047,11037,4066xe" filled="true" fillcolor="#000000" stroked="false">
                <v:path arrowok="t"/>
                <v:fill type="solid"/>
              </v:shape>
            </v:group>
            <v:group style="position:absolute;left:11037;top:4066;width:10;height:20" coordorigin="11037,4066" coordsize="10,20">
              <v:shape style="position:absolute;left:11037;top:4066;width:10;height:20" coordorigin="11037,4066" coordsize="10,20" path="m11037,4085l11046,4085,11046,4066,11037,4066,11037,4085xe" filled="true" fillcolor="#000000" stroked="false">
                <v:path arrowok="t"/>
                <v:fill type="solid"/>
              </v:shape>
            </v:group>
            <v:group style="position:absolute;left:11037;top:4085;width:10;height:20" coordorigin="11037,4085" coordsize="10,20">
              <v:shape style="position:absolute;left:11037;top:4085;width:10;height:20" coordorigin="11037,4085" coordsize="10,20" path="m11037,4104l11046,4104,11046,4085,11037,4085,11037,4104xe" filled="true" fillcolor="#000000" stroked="false">
                <v:path arrowok="t"/>
                <v:fill type="solid"/>
              </v:shape>
            </v:group>
            <v:group style="position:absolute;left:11037;top:4104;width:10;height:20" coordorigin="11037,4104" coordsize="10,20">
              <v:shape style="position:absolute;left:11037;top:4104;width:10;height:20" coordorigin="11037,4104" coordsize="10,20" path="m11037,4124l11046,4124,11046,4104,11037,4104,11037,4124xe" filled="true" fillcolor="#000000" stroked="false">
                <v:path arrowok="t"/>
                <v:fill type="solid"/>
              </v:shape>
            </v:group>
            <v:group style="position:absolute;left:11037;top:4124;width:10;height:20" coordorigin="11037,4124" coordsize="10,20">
              <v:shape style="position:absolute;left:11037;top:4124;width:10;height:20" coordorigin="11037,4124" coordsize="10,20" path="m11037,4143l11046,4143,11046,4124,11037,4124,11037,4143xe" filled="true" fillcolor="#000000" stroked="false">
                <v:path arrowok="t"/>
                <v:fill type="solid"/>
              </v:shape>
            </v:group>
            <v:group style="position:absolute;left:11037;top:4143;width:10;height:20" coordorigin="11037,4143" coordsize="10,20">
              <v:shape style="position:absolute;left:11037;top:4143;width:10;height:20" coordorigin="11037,4143" coordsize="10,20" path="m11037,4162l11046,4162,11046,4143,11037,4143,11037,4162xe" filled="true" fillcolor="#000000" stroked="false">
                <v:path arrowok="t"/>
                <v:fill type="solid"/>
              </v:shape>
            </v:group>
            <v:group style="position:absolute;left:11037;top:4162;width:10;height:20" coordorigin="11037,4162" coordsize="10,20">
              <v:shape style="position:absolute;left:11037;top:4162;width:10;height:20" coordorigin="11037,4162" coordsize="10,20" path="m11037,4182l11046,4182,11046,4162,11037,4162,11037,4182xe" filled="true" fillcolor="#000000" stroked="false">
                <v:path arrowok="t"/>
                <v:fill type="solid"/>
              </v:shape>
            </v:group>
            <v:group style="position:absolute;left:11037;top:4182;width:10;height:20" coordorigin="11037,4182" coordsize="10,20">
              <v:shape style="position:absolute;left:11037;top:4182;width:10;height:20" coordorigin="11037,4182" coordsize="10,20" path="m11037,4201l11046,4201,11046,4182,11037,4182,11037,4201xe" filled="true" fillcolor="#000000" stroked="false">
                <v:path arrowok="t"/>
                <v:fill type="solid"/>
              </v:shape>
            </v:group>
            <v:group style="position:absolute;left:11037;top:4201;width:10;height:20" coordorigin="11037,4201" coordsize="10,20">
              <v:shape style="position:absolute;left:11037;top:4201;width:10;height:20" coordorigin="11037,4201" coordsize="10,20" path="m11037,4220l11046,4220,11046,4201,11037,4201,11037,4220xe" filled="true" fillcolor="#000000" stroked="false">
                <v:path arrowok="t"/>
                <v:fill type="solid"/>
              </v:shape>
            </v:group>
            <v:group style="position:absolute;left:11037;top:4220;width:10;height:20" coordorigin="11037,4220" coordsize="10,20">
              <v:shape style="position:absolute;left:11037;top:4220;width:10;height:20" coordorigin="11037,4220" coordsize="10,20" path="m11037,4239l11046,4239,11046,4220,11037,4220,11037,4239xe" filled="true" fillcolor="#000000" stroked="false">
                <v:path arrowok="t"/>
                <v:fill type="solid"/>
              </v:shape>
            </v:group>
            <v:group style="position:absolute;left:11037;top:4248;width:10;height:2" coordorigin="11037,4248" coordsize="10,2">
              <v:shape style="position:absolute;left:11037;top:4248;width:10;height:2" coordorigin="11037,4248" coordsize="10,0" path="m11037,4248l11046,4248e" filled="false" stroked="true" strokeweight=".84003pt" strokecolor="#000000">
                <v:path arrowok="t"/>
              </v:shape>
            </v:group>
            <v:group style="position:absolute;left:12318;top:3394;width:10;height:20" coordorigin="12318,3394" coordsize="10,20">
              <v:shape style="position:absolute;left:12318;top:3394;width:10;height:20" coordorigin="12318,3394" coordsize="10,20" path="m12318,3413l12328,3413,12328,3394,12318,3394,12318,3413xe" filled="true" fillcolor="#000000" stroked="false">
                <v:path arrowok="t"/>
                <v:fill type="solid"/>
              </v:shape>
            </v:group>
            <v:group style="position:absolute;left:12318;top:3413;width:10;height:20" coordorigin="12318,3413" coordsize="10,20">
              <v:shape style="position:absolute;left:12318;top:3413;width:10;height:20" coordorigin="12318,3413" coordsize="10,20" path="m12318,3432l12328,3432,12328,3413,12318,3413,12318,3432xe" filled="true" fillcolor="#000000" stroked="false">
                <v:path arrowok="t"/>
                <v:fill type="solid"/>
              </v:shape>
            </v:group>
            <v:group style="position:absolute;left:12318;top:3432;width:10;height:20" coordorigin="12318,3432" coordsize="10,20">
              <v:shape style="position:absolute;left:12318;top:3432;width:10;height:20" coordorigin="12318,3432" coordsize="10,20" path="m12318,3452l12328,3452,12328,3432,12318,3432,12318,3452xe" filled="true" fillcolor="#000000" stroked="false">
                <v:path arrowok="t"/>
                <v:fill type="solid"/>
              </v:shape>
            </v:group>
            <v:group style="position:absolute;left:12318;top:3452;width:10;height:20" coordorigin="12318,3452" coordsize="10,20">
              <v:shape style="position:absolute;left:12318;top:3452;width:10;height:20" coordorigin="12318,3452" coordsize="10,20" path="m12318,3471l12328,3471,12328,3452,12318,3452,12318,3471xe" filled="true" fillcolor="#000000" stroked="false">
                <v:path arrowok="t"/>
                <v:fill type="solid"/>
              </v:shape>
            </v:group>
            <v:group style="position:absolute;left:12318;top:3471;width:10;height:20" coordorigin="12318,3471" coordsize="10,20">
              <v:shape style="position:absolute;left:12318;top:3471;width:10;height:20" coordorigin="12318,3471" coordsize="10,20" path="m12318,3490l12328,3490,12328,3471,12318,3471,12318,3490xe" filled="true" fillcolor="#000000" stroked="false">
                <v:path arrowok="t"/>
                <v:fill type="solid"/>
              </v:shape>
            </v:group>
            <v:group style="position:absolute;left:12318;top:3490;width:10;height:20" coordorigin="12318,3490" coordsize="10,20">
              <v:shape style="position:absolute;left:12318;top:3490;width:10;height:20" coordorigin="12318,3490" coordsize="10,20" path="m12318,3509l12328,3509,12328,3490,12318,3490,12318,3509xe" filled="true" fillcolor="#000000" stroked="false">
                <v:path arrowok="t"/>
                <v:fill type="solid"/>
              </v:shape>
            </v:group>
            <v:group style="position:absolute;left:12318;top:3509;width:10;height:20" coordorigin="12318,3509" coordsize="10,20">
              <v:shape style="position:absolute;left:12318;top:3509;width:10;height:20" coordorigin="12318,3509" coordsize="10,20" path="m12318,3528l12328,3528,12328,3509,12318,3509,12318,3528xe" filled="true" fillcolor="#000000" stroked="false">
                <v:path arrowok="t"/>
                <v:fill type="solid"/>
              </v:shape>
            </v:group>
            <v:group style="position:absolute;left:12318;top:3528;width:10;height:20" coordorigin="12318,3528" coordsize="10,20">
              <v:shape style="position:absolute;left:12318;top:3528;width:10;height:20" coordorigin="12318,3528" coordsize="10,20" path="m12318,3548l12328,3548,12328,3528,12318,3528,12318,3548xe" filled="true" fillcolor="#000000" stroked="false">
                <v:path arrowok="t"/>
                <v:fill type="solid"/>
              </v:shape>
            </v:group>
            <v:group style="position:absolute;left:12318;top:3548;width:10;height:20" coordorigin="12318,3548" coordsize="10,20">
              <v:shape style="position:absolute;left:12318;top:3548;width:10;height:20" coordorigin="12318,3548" coordsize="10,20" path="m12318,3567l12328,3567,12328,3548,12318,3548,12318,3567xe" filled="true" fillcolor="#000000" stroked="false">
                <v:path arrowok="t"/>
                <v:fill type="solid"/>
              </v:shape>
            </v:group>
            <v:group style="position:absolute;left:12318;top:3567;width:10;height:20" coordorigin="12318,3567" coordsize="10,20">
              <v:shape style="position:absolute;left:12318;top:3567;width:10;height:20" coordorigin="12318,3567" coordsize="10,20" path="m12318,3586l12328,3586,12328,3567,12318,3567,12318,3586xe" filled="true" fillcolor="#000000" stroked="false">
                <v:path arrowok="t"/>
                <v:fill type="solid"/>
              </v:shape>
            </v:group>
            <v:group style="position:absolute;left:12318;top:3586;width:10;height:20" coordorigin="12318,3586" coordsize="10,20">
              <v:shape style="position:absolute;left:12318;top:3586;width:10;height:20" coordorigin="12318,3586" coordsize="10,20" path="m12318,3605l12328,3605,12328,3586,12318,3586,12318,3605xe" filled="true" fillcolor="#000000" stroked="false">
                <v:path arrowok="t"/>
                <v:fill type="solid"/>
              </v:shape>
            </v:group>
            <v:group style="position:absolute;left:12318;top:3605;width:10;height:20" coordorigin="12318,3605" coordsize="10,20">
              <v:shape style="position:absolute;left:12318;top:3605;width:10;height:20" coordorigin="12318,3605" coordsize="10,20" path="m12318,3624l12328,3624,12328,3605,12318,3605,12318,3624xe" filled="true" fillcolor="#000000" stroked="false">
                <v:path arrowok="t"/>
                <v:fill type="solid"/>
              </v:shape>
            </v:group>
            <v:group style="position:absolute;left:12318;top:3624;width:10;height:20" coordorigin="12318,3624" coordsize="10,20">
              <v:shape style="position:absolute;left:12318;top:3624;width:10;height:20" coordorigin="12318,3624" coordsize="10,20" path="m12318,3644l12328,3644,12328,3624,12318,3624,12318,3644xe" filled="true" fillcolor="#000000" stroked="false">
                <v:path arrowok="t"/>
                <v:fill type="solid"/>
              </v:shape>
            </v:group>
            <v:group style="position:absolute;left:12318;top:3644;width:10;height:20" coordorigin="12318,3644" coordsize="10,20">
              <v:shape style="position:absolute;left:12318;top:3644;width:10;height:20" coordorigin="12318,3644" coordsize="10,20" path="m12318,3663l12328,3663,12328,3644,12318,3644,12318,3663xe" filled="true" fillcolor="#000000" stroked="false">
                <v:path arrowok="t"/>
                <v:fill type="solid"/>
              </v:shape>
            </v:group>
            <v:group style="position:absolute;left:12318;top:3663;width:10;height:20" coordorigin="12318,3663" coordsize="10,20">
              <v:shape style="position:absolute;left:12318;top:3663;width:10;height:20" coordorigin="12318,3663" coordsize="10,20" path="m12318,3682l12328,3682,12328,3663,12318,3663,12318,3682xe" filled="true" fillcolor="#000000" stroked="false">
                <v:path arrowok="t"/>
                <v:fill type="solid"/>
              </v:shape>
            </v:group>
            <v:group style="position:absolute;left:12318;top:3682;width:10;height:20" coordorigin="12318,3682" coordsize="10,20">
              <v:shape style="position:absolute;left:12318;top:3682;width:10;height:20" coordorigin="12318,3682" coordsize="10,20" path="m12318,3701l12328,3701,12328,3682,12318,3682,12318,3701xe" filled="true" fillcolor="#000000" stroked="false">
                <v:path arrowok="t"/>
                <v:fill type="solid"/>
              </v:shape>
            </v:group>
            <v:group style="position:absolute;left:12318;top:3701;width:10;height:20" coordorigin="12318,3701" coordsize="10,20">
              <v:shape style="position:absolute;left:12318;top:3701;width:10;height:20" coordorigin="12318,3701" coordsize="10,20" path="m12318,3720l12328,3720,12328,3701,12318,3701,12318,3720xe" filled="true" fillcolor="#000000" stroked="false">
                <v:path arrowok="t"/>
                <v:fill type="solid"/>
              </v:shape>
            </v:group>
            <v:group style="position:absolute;left:12318;top:3720;width:10;height:20" coordorigin="12318,3720" coordsize="10,20">
              <v:shape style="position:absolute;left:12318;top:3720;width:10;height:20" coordorigin="12318,3720" coordsize="10,20" path="m12318,3740l12328,3740,12328,3720,12318,3720,12318,3740xe" filled="true" fillcolor="#000000" stroked="false">
                <v:path arrowok="t"/>
                <v:fill type="solid"/>
              </v:shape>
            </v:group>
            <v:group style="position:absolute;left:12318;top:3740;width:10;height:20" coordorigin="12318,3740" coordsize="10,20">
              <v:shape style="position:absolute;left:12318;top:3740;width:10;height:20" coordorigin="12318,3740" coordsize="10,20" path="m12318,3759l12328,3759,12328,3740,12318,3740,12318,3759xe" filled="true" fillcolor="#000000" stroked="false">
                <v:path arrowok="t"/>
                <v:fill type="solid"/>
              </v:shape>
            </v:group>
            <v:group style="position:absolute;left:12318;top:3759;width:10;height:20" coordorigin="12318,3759" coordsize="10,20">
              <v:shape style="position:absolute;left:12318;top:3759;width:10;height:20" coordorigin="12318,3759" coordsize="10,20" path="m12318,3778l12328,3778,12328,3759,12318,3759,12318,3778xe" filled="true" fillcolor="#000000" stroked="false">
                <v:path arrowok="t"/>
                <v:fill type="solid"/>
              </v:shape>
            </v:group>
            <v:group style="position:absolute;left:12318;top:3778;width:10;height:20" coordorigin="12318,3778" coordsize="10,20">
              <v:shape style="position:absolute;left:12318;top:3778;width:10;height:20" coordorigin="12318,3778" coordsize="10,20" path="m12318,3797l12328,3797,12328,3778,12318,3778,12318,3797xe" filled="true" fillcolor="#000000" stroked="false">
                <v:path arrowok="t"/>
                <v:fill type="solid"/>
              </v:shape>
            </v:group>
            <v:group style="position:absolute;left:12318;top:3797;width:10;height:20" coordorigin="12318,3797" coordsize="10,20">
              <v:shape style="position:absolute;left:12318;top:3797;width:10;height:20" coordorigin="12318,3797" coordsize="10,20" path="m12318,3816l12328,3816,12328,3797,12318,3797,12318,3816xe" filled="true" fillcolor="#000000" stroked="false">
                <v:path arrowok="t"/>
                <v:fill type="solid"/>
              </v:shape>
            </v:group>
            <v:group style="position:absolute;left:12318;top:3816;width:10;height:20" coordorigin="12318,3816" coordsize="10,20">
              <v:shape style="position:absolute;left:12318;top:3816;width:10;height:20" coordorigin="12318,3816" coordsize="10,20" path="m12318,3836l12328,3836,12328,3816,12318,3816,12318,3836xe" filled="true" fillcolor="#000000" stroked="false">
                <v:path arrowok="t"/>
                <v:fill type="solid"/>
              </v:shape>
            </v:group>
            <v:group style="position:absolute;left:12318;top:3836;width:10;height:20" coordorigin="12318,3836" coordsize="10,20">
              <v:shape style="position:absolute;left:12318;top:3836;width:10;height:20" coordorigin="12318,3836" coordsize="10,20" path="m12318,3855l12328,3855,12328,3836,12318,3836,12318,3855xe" filled="true" fillcolor="#000000" stroked="false">
                <v:path arrowok="t"/>
                <v:fill type="solid"/>
              </v:shape>
            </v:group>
            <v:group style="position:absolute;left:12318;top:3855;width:10;height:20" coordorigin="12318,3855" coordsize="10,20">
              <v:shape style="position:absolute;left:12318;top:3855;width:10;height:20" coordorigin="12318,3855" coordsize="10,20" path="m12318,3874l12328,3874,12328,3855,12318,3855,12318,3874xe" filled="true" fillcolor="#000000" stroked="false">
                <v:path arrowok="t"/>
                <v:fill type="solid"/>
              </v:shape>
            </v:group>
            <v:group style="position:absolute;left:12318;top:3874;width:10;height:20" coordorigin="12318,3874" coordsize="10,20">
              <v:shape style="position:absolute;left:12318;top:3874;width:10;height:20" coordorigin="12318,3874" coordsize="10,20" path="m12318,3893l12328,3893,12328,3874,12318,3874,12318,3893xe" filled="true" fillcolor="#000000" stroked="false">
                <v:path arrowok="t"/>
                <v:fill type="solid"/>
              </v:shape>
            </v:group>
            <v:group style="position:absolute;left:12318;top:3893;width:10;height:20" coordorigin="12318,3893" coordsize="10,20">
              <v:shape style="position:absolute;left:12318;top:3893;width:10;height:20" coordorigin="12318,3893" coordsize="10,20" path="m12318,3912l12328,3912,12328,3893,12318,3893,12318,3912xe" filled="true" fillcolor="#000000" stroked="false">
                <v:path arrowok="t"/>
                <v:fill type="solid"/>
              </v:shape>
            </v:group>
            <v:group style="position:absolute;left:12318;top:3912;width:10;height:20" coordorigin="12318,3912" coordsize="10,20">
              <v:shape style="position:absolute;left:12318;top:3912;width:10;height:20" coordorigin="12318,3912" coordsize="10,20" path="m12318,3932l12328,3932,12328,3912,12318,3912,12318,3932xe" filled="true" fillcolor="#000000" stroked="false">
                <v:path arrowok="t"/>
                <v:fill type="solid"/>
              </v:shape>
            </v:group>
            <v:group style="position:absolute;left:12318;top:3932;width:10;height:20" coordorigin="12318,3932" coordsize="10,20">
              <v:shape style="position:absolute;left:12318;top:3932;width:10;height:20" coordorigin="12318,3932" coordsize="10,20" path="m12318,3951l12328,3951,12328,3932,12318,3932,12318,3951xe" filled="true" fillcolor="#000000" stroked="false">
                <v:path arrowok="t"/>
                <v:fill type="solid"/>
              </v:shape>
            </v:group>
            <v:group style="position:absolute;left:12318;top:3951;width:10;height:20" coordorigin="12318,3951" coordsize="10,20">
              <v:shape style="position:absolute;left:12318;top:3951;width:10;height:20" coordorigin="12318,3951" coordsize="10,20" path="m12318,3970l12328,3970,12328,3951,12318,3951,12318,3970xe" filled="true" fillcolor="#000000" stroked="false">
                <v:path arrowok="t"/>
                <v:fill type="solid"/>
              </v:shape>
            </v:group>
            <v:group style="position:absolute;left:12318;top:3970;width:10;height:20" coordorigin="12318,3970" coordsize="10,20">
              <v:shape style="position:absolute;left:12318;top:3970;width:10;height:20" coordorigin="12318,3970" coordsize="10,20" path="m12318,3989l12328,3989,12328,3970,12318,3970,12318,3989xe" filled="true" fillcolor="#000000" stroked="false">
                <v:path arrowok="t"/>
                <v:fill type="solid"/>
              </v:shape>
            </v:group>
            <v:group style="position:absolute;left:12318;top:3989;width:10;height:20" coordorigin="12318,3989" coordsize="10,20">
              <v:shape style="position:absolute;left:12318;top:3989;width:10;height:20" coordorigin="12318,3989" coordsize="10,20" path="m12318,4008l12328,4008,12328,3989,12318,3989,12318,4008xe" filled="true" fillcolor="#000000" stroked="false">
                <v:path arrowok="t"/>
                <v:fill type="solid"/>
              </v:shape>
            </v:group>
            <v:group style="position:absolute;left:12318;top:4008;width:10;height:20" coordorigin="12318,4008" coordsize="10,20">
              <v:shape style="position:absolute;left:12318;top:4008;width:10;height:20" coordorigin="12318,4008" coordsize="10,20" path="m12318,4028l12328,4028,12328,4008,12318,4008,12318,4028xe" filled="true" fillcolor="#000000" stroked="false">
                <v:path arrowok="t"/>
                <v:fill type="solid"/>
              </v:shape>
            </v:group>
            <v:group style="position:absolute;left:12318;top:4028;width:10;height:20" coordorigin="12318,4028" coordsize="10,20">
              <v:shape style="position:absolute;left:12318;top:4028;width:10;height:20" coordorigin="12318,4028" coordsize="10,20" path="m12318,4047l12328,4047,12328,4028,12318,4028,12318,4047xe" filled="true" fillcolor="#000000" stroked="false">
                <v:path arrowok="t"/>
                <v:fill type="solid"/>
              </v:shape>
            </v:group>
            <v:group style="position:absolute;left:12318;top:4047;width:10;height:20" coordorigin="12318,4047" coordsize="10,20">
              <v:shape style="position:absolute;left:12318;top:4047;width:10;height:20" coordorigin="12318,4047" coordsize="10,20" path="m12318,4066l12328,4066,12328,4047,12318,4047,12318,4066xe" filled="true" fillcolor="#000000" stroked="false">
                <v:path arrowok="t"/>
                <v:fill type="solid"/>
              </v:shape>
            </v:group>
            <v:group style="position:absolute;left:12318;top:4066;width:10;height:20" coordorigin="12318,4066" coordsize="10,20">
              <v:shape style="position:absolute;left:12318;top:4066;width:10;height:20" coordorigin="12318,4066" coordsize="10,20" path="m12318,4085l12328,4085,12328,4066,12318,4066,12318,4085xe" filled="true" fillcolor="#000000" stroked="false">
                <v:path arrowok="t"/>
                <v:fill type="solid"/>
              </v:shape>
            </v:group>
            <v:group style="position:absolute;left:12318;top:4085;width:10;height:20" coordorigin="12318,4085" coordsize="10,20">
              <v:shape style="position:absolute;left:12318;top:4085;width:10;height:20" coordorigin="12318,4085" coordsize="10,20" path="m12318,4104l12328,4104,12328,4085,12318,4085,12318,4104xe" filled="true" fillcolor="#000000" stroked="false">
                <v:path arrowok="t"/>
                <v:fill type="solid"/>
              </v:shape>
            </v:group>
            <v:group style="position:absolute;left:12318;top:4104;width:10;height:20" coordorigin="12318,4104" coordsize="10,20">
              <v:shape style="position:absolute;left:12318;top:4104;width:10;height:20" coordorigin="12318,4104" coordsize="10,20" path="m12318,4124l12328,4124,12328,4104,12318,4104,12318,4124xe" filled="true" fillcolor="#000000" stroked="false">
                <v:path arrowok="t"/>
                <v:fill type="solid"/>
              </v:shape>
            </v:group>
            <v:group style="position:absolute;left:12318;top:4124;width:10;height:20" coordorigin="12318,4124" coordsize="10,20">
              <v:shape style="position:absolute;left:12318;top:4124;width:10;height:20" coordorigin="12318,4124" coordsize="10,20" path="m12318,4143l12328,4143,12328,4124,12318,4124,12318,4143xe" filled="true" fillcolor="#000000" stroked="false">
                <v:path arrowok="t"/>
                <v:fill type="solid"/>
              </v:shape>
            </v:group>
            <v:group style="position:absolute;left:12318;top:4143;width:10;height:20" coordorigin="12318,4143" coordsize="10,20">
              <v:shape style="position:absolute;left:12318;top:4143;width:10;height:20" coordorigin="12318,4143" coordsize="10,20" path="m12318,4162l12328,4162,12328,4143,12318,4143,12318,4162xe" filled="true" fillcolor="#000000" stroked="false">
                <v:path arrowok="t"/>
                <v:fill type="solid"/>
              </v:shape>
            </v:group>
            <v:group style="position:absolute;left:12318;top:4162;width:10;height:20" coordorigin="12318,4162" coordsize="10,20">
              <v:shape style="position:absolute;left:12318;top:4162;width:10;height:20" coordorigin="12318,4162" coordsize="10,20" path="m12318,4182l12328,4182,12328,4162,12318,4162,12318,4182xe" filled="true" fillcolor="#000000" stroked="false">
                <v:path arrowok="t"/>
                <v:fill type="solid"/>
              </v:shape>
            </v:group>
            <v:group style="position:absolute;left:12318;top:4182;width:10;height:20" coordorigin="12318,4182" coordsize="10,20">
              <v:shape style="position:absolute;left:12318;top:4182;width:10;height:20" coordorigin="12318,4182" coordsize="10,20" path="m12318,4201l12328,4201,12328,4182,12318,4182,12318,4201xe" filled="true" fillcolor="#000000" stroked="false">
                <v:path arrowok="t"/>
                <v:fill type="solid"/>
              </v:shape>
            </v:group>
            <v:group style="position:absolute;left:12318;top:4201;width:10;height:20" coordorigin="12318,4201" coordsize="10,20">
              <v:shape style="position:absolute;left:12318;top:4201;width:10;height:20" coordorigin="12318,4201" coordsize="10,20" path="m12318,4220l12328,4220,12328,4201,12318,4201,12318,4220xe" filled="true" fillcolor="#000000" stroked="false">
                <v:path arrowok="t"/>
                <v:fill type="solid"/>
              </v:shape>
            </v:group>
            <v:group style="position:absolute;left:12318;top:4220;width:10;height:20" coordorigin="12318,4220" coordsize="10,20">
              <v:shape style="position:absolute;left:12318;top:4220;width:10;height:20" coordorigin="12318,4220" coordsize="10,20" path="m12318,4239l12328,4239,12328,4220,12318,4220,12318,4239xe" filled="true" fillcolor="#000000" stroked="false">
                <v:path arrowok="t"/>
                <v:fill type="solid"/>
              </v:shape>
            </v:group>
            <v:group style="position:absolute;left:12318;top:4248;width:10;height:2" coordorigin="12318,4248" coordsize="10,2">
              <v:shape style="position:absolute;left:12318;top:4248;width:10;height:2" coordorigin="12318,4248" coordsize="10,0" path="m12318,4248l12328,4248e" filled="false" stroked="true" strokeweight=".84003pt" strokecolor="#000000">
                <v:path arrowok="t"/>
              </v:shape>
            </v:group>
            <v:group style="position:absolute;left:13344;top:3394;width:10;height:20" coordorigin="13344,3394" coordsize="10,20">
              <v:shape style="position:absolute;left:13344;top:3394;width:10;height:20" coordorigin="13344,3394" coordsize="10,20" path="m13344,3413l13353,3413,13353,3394,13344,3394,13344,3413xe" filled="true" fillcolor="#000000" stroked="false">
                <v:path arrowok="t"/>
                <v:fill type="solid"/>
              </v:shape>
            </v:group>
            <v:group style="position:absolute;left:13344;top:3413;width:10;height:20" coordorigin="13344,3413" coordsize="10,20">
              <v:shape style="position:absolute;left:13344;top:3413;width:10;height:20" coordorigin="13344,3413" coordsize="10,20" path="m13344,3432l13353,3432,13353,3413,13344,3413,13344,3432xe" filled="true" fillcolor="#000000" stroked="false">
                <v:path arrowok="t"/>
                <v:fill type="solid"/>
              </v:shape>
            </v:group>
            <v:group style="position:absolute;left:13344;top:3432;width:10;height:20" coordorigin="13344,3432" coordsize="10,20">
              <v:shape style="position:absolute;left:13344;top:3432;width:10;height:20" coordorigin="13344,3432" coordsize="10,20" path="m13344,3452l13353,3452,13353,3432,13344,3432,13344,3452xe" filled="true" fillcolor="#000000" stroked="false">
                <v:path arrowok="t"/>
                <v:fill type="solid"/>
              </v:shape>
            </v:group>
            <v:group style="position:absolute;left:13344;top:3452;width:10;height:20" coordorigin="13344,3452" coordsize="10,20">
              <v:shape style="position:absolute;left:13344;top:3452;width:10;height:20" coordorigin="13344,3452" coordsize="10,20" path="m13344,3471l13353,3471,13353,3452,13344,3452,13344,3471xe" filled="true" fillcolor="#000000" stroked="false">
                <v:path arrowok="t"/>
                <v:fill type="solid"/>
              </v:shape>
            </v:group>
            <v:group style="position:absolute;left:13344;top:3471;width:10;height:20" coordorigin="13344,3471" coordsize="10,20">
              <v:shape style="position:absolute;left:13344;top:3471;width:10;height:20" coordorigin="13344,3471" coordsize="10,20" path="m13344,3490l13353,3490,13353,3471,13344,3471,13344,3490xe" filled="true" fillcolor="#000000" stroked="false">
                <v:path arrowok="t"/>
                <v:fill type="solid"/>
              </v:shape>
            </v:group>
            <v:group style="position:absolute;left:13344;top:3490;width:10;height:20" coordorigin="13344,3490" coordsize="10,20">
              <v:shape style="position:absolute;left:13344;top:3490;width:10;height:20" coordorigin="13344,3490" coordsize="10,20" path="m13344,3509l13353,3509,13353,3490,13344,3490,13344,3509xe" filled="true" fillcolor="#000000" stroked="false">
                <v:path arrowok="t"/>
                <v:fill type="solid"/>
              </v:shape>
            </v:group>
            <v:group style="position:absolute;left:13344;top:3509;width:10;height:20" coordorigin="13344,3509" coordsize="10,20">
              <v:shape style="position:absolute;left:13344;top:3509;width:10;height:20" coordorigin="13344,3509" coordsize="10,20" path="m13344,3528l13353,3528,13353,3509,13344,3509,13344,3528xe" filled="true" fillcolor="#000000" stroked="false">
                <v:path arrowok="t"/>
                <v:fill type="solid"/>
              </v:shape>
            </v:group>
            <v:group style="position:absolute;left:13344;top:3528;width:10;height:20" coordorigin="13344,3528" coordsize="10,20">
              <v:shape style="position:absolute;left:13344;top:3528;width:10;height:20" coordorigin="13344,3528" coordsize="10,20" path="m13344,3548l13353,3548,13353,3528,13344,3528,13344,3548xe" filled="true" fillcolor="#000000" stroked="false">
                <v:path arrowok="t"/>
                <v:fill type="solid"/>
              </v:shape>
            </v:group>
            <v:group style="position:absolute;left:13344;top:3548;width:10;height:20" coordorigin="13344,3548" coordsize="10,20">
              <v:shape style="position:absolute;left:13344;top:3548;width:10;height:20" coordorigin="13344,3548" coordsize="10,20" path="m13344,3567l13353,3567,13353,3548,13344,3548,13344,3567xe" filled="true" fillcolor="#000000" stroked="false">
                <v:path arrowok="t"/>
                <v:fill type="solid"/>
              </v:shape>
            </v:group>
            <v:group style="position:absolute;left:13344;top:3567;width:10;height:20" coordorigin="13344,3567" coordsize="10,20">
              <v:shape style="position:absolute;left:13344;top:3567;width:10;height:20" coordorigin="13344,3567" coordsize="10,20" path="m13344,3586l13353,3586,13353,3567,13344,3567,13344,3586xe" filled="true" fillcolor="#000000" stroked="false">
                <v:path arrowok="t"/>
                <v:fill type="solid"/>
              </v:shape>
            </v:group>
            <v:group style="position:absolute;left:13344;top:3586;width:10;height:20" coordorigin="13344,3586" coordsize="10,20">
              <v:shape style="position:absolute;left:13344;top:3586;width:10;height:20" coordorigin="13344,3586" coordsize="10,20" path="m13344,3605l13353,3605,13353,3586,13344,3586,13344,3605xe" filled="true" fillcolor="#000000" stroked="false">
                <v:path arrowok="t"/>
                <v:fill type="solid"/>
              </v:shape>
            </v:group>
            <v:group style="position:absolute;left:13344;top:3605;width:10;height:20" coordorigin="13344,3605" coordsize="10,20">
              <v:shape style="position:absolute;left:13344;top:3605;width:10;height:20" coordorigin="13344,3605" coordsize="10,20" path="m13344,3624l13353,3624,13353,3605,13344,3605,13344,3624xe" filled="true" fillcolor="#000000" stroked="false">
                <v:path arrowok="t"/>
                <v:fill type="solid"/>
              </v:shape>
            </v:group>
            <v:group style="position:absolute;left:13344;top:3624;width:10;height:20" coordorigin="13344,3624" coordsize="10,20">
              <v:shape style="position:absolute;left:13344;top:3624;width:10;height:20" coordorigin="13344,3624" coordsize="10,20" path="m13344,3644l13353,3644,13353,3624,13344,3624,13344,3644xe" filled="true" fillcolor="#000000" stroked="false">
                <v:path arrowok="t"/>
                <v:fill type="solid"/>
              </v:shape>
            </v:group>
            <v:group style="position:absolute;left:13344;top:3644;width:10;height:20" coordorigin="13344,3644" coordsize="10,20">
              <v:shape style="position:absolute;left:13344;top:3644;width:10;height:20" coordorigin="13344,3644" coordsize="10,20" path="m13344,3663l13353,3663,13353,3644,13344,3644,13344,3663xe" filled="true" fillcolor="#000000" stroked="false">
                <v:path arrowok="t"/>
                <v:fill type="solid"/>
              </v:shape>
            </v:group>
            <v:group style="position:absolute;left:13344;top:3663;width:10;height:20" coordorigin="13344,3663" coordsize="10,20">
              <v:shape style="position:absolute;left:13344;top:3663;width:10;height:20" coordorigin="13344,3663" coordsize="10,20" path="m13344,3682l13353,3682,13353,3663,13344,3663,13344,3682xe" filled="true" fillcolor="#000000" stroked="false">
                <v:path arrowok="t"/>
                <v:fill type="solid"/>
              </v:shape>
            </v:group>
            <v:group style="position:absolute;left:13344;top:3682;width:10;height:20" coordorigin="13344,3682" coordsize="10,20">
              <v:shape style="position:absolute;left:13344;top:3682;width:10;height:20" coordorigin="13344,3682" coordsize="10,20" path="m13344,3701l13353,3701,13353,3682,13344,3682,13344,3701xe" filled="true" fillcolor="#000000" stroked="false">
                <v:path arrowok="t"/>
                <v:fill type="solid"/>
              </v:shape>
            </v:group>
            <v:group style="position:absolute;left:13344;top:3701;width:10;height:20" coordorigin="13344,3701" coordsize="10,20">
              <v:shape style="position:absolute;left:13344;top:3701;width:10;height:20" coordorigin="13344,3701" coordsize="10,20" path="m13344,3720l13353,3720,13353,3701,13344,3701,13344,3720xe" filled="true" fillcolor="#000000" stroked="false">
                <v:path arrowok="t"/>
                <v:fill type="solid"/>
              </v:shape>
            </v:group>
            <v:group style="position:absolute;left:13344;top:3720;width:10;height:20" coordorigin="13344,3720" coordsize="10,20">
              <v:shape style="position:absolute;left:13344;top:3720;width:10;height:20" coordorigin="13344,3720" coordsize="10,20" path="m13344,3740l13353,3740,13353,3720,13344,3720,13344,3740xe" filled="true" fillcolor="#000000" stroked="false">
                <v:path arrowok="t"/>
                <v:fill type="solid"/>
              </v:shape>
            </v:group>
            <v:group style="position:absolute;left:13344;top:3740;width:10;height:20" coordorigin="13344,3740" coordsize="10,20">
              <v:shape style="position:absolute;left:13344;top:3740;width:10;height:20" coordorigin="13344,3740" coordsize="10,20" path="m13344,3759l13353,3759,13353,3740,13344,3740,13344,3759xe" filled="true" fillcolor="#000000" stroked="false">
                <v:path arrowok="t"/>
                <v:fill type="solid"/>
              </v:shape>
            </v:group>
            <v:group style="position:absolute;left:13344;top:3759;width:10;height:20" coordorigin="13344,3759" coordsize="10,20">
              <v:shape style="position:absolute;left:13344;top:3759;width:10;height:20" coordorigin="13344,3759" coordsize="10,20" path="m13344,3778l13353,3778,13353,3759,13344,3759,13344,3778xe" filled="true" fillcolor="#000000" stroked="false">
                <v:path arrowok="t"/>
                <v:fill type="solid"/>
              </v:shape>
            </v:group>
            <v:group style="position:absolute;left:13344;top:3778;width:10;height:20" coordorigin="13344,3778" coordsize="10,20">
              <v:shape style="position:absolute;left:13344;top:3778;width:10;height:20" coordorigin="13344,3778" coordsize="10,20" path="m13344,3797l13353,3797,13353,3778,13344,3778,13344,3797xe" filled="true" fillcolor="#000000" stroked="false">
                <v:path arrowok="t"/>
                <v:fill type="solid"/>
              </v:shape>
            </v:group>
            <v:group style="position:absolute;left:13344;top:3797;width:10;height:20" coordorigin="13344,3797" coordsize="10,20">
              <v:shape style="position:absolute;left:13344;top:3797;width:10;height:20" coordorigin="13344,3797" coordsize="10,20" path="m13344,3816l13353,3816,13353,3797,13344,3797,13344,3816xe" filled="true" fillcolor="#000000" stroked="false">
                <v:path arrowok="t"/>
                <v:fill type="solid"/>
              </v:shape>
            </v:group>
            <v:group style="position:absolute;left:13344;top:3816;width:10;height:20" coordorigin="13344,3816" coordsize="10,20">
              <v:shape style="position:absolute;left:13344;top:3816;width:10;height:20" coordorigin="13344,3816" coordsize="10,20" path="m13344,3836l13353,3836,13353,3816,13344,3816,13344,3836xe" filled="true" fillcolor="#000000" stroked="false">
                <v:path arrowok="t"/>
                <v:fill type="solid"/>
              </v:shape>
            </v:group>
            <v:group style="position:absolute;left:13344;top:3836;width:10;height:20" coordorigin="13344,3836" coordsize="10,20">
              <v:shape style="position:absolute;left:13344;top:3836;width:10;height:20" coordorigin="13344,3836" coordsize="10,20" path="m13344,3855l13353,3855,13353,3836,13344,3836,13344,3855xe" filled="true" fillcolor="#000000" stroked="false">
                <v:path arrowok="t"/>
                <v:fill type="solid"/>
              </v:shape>
            </v:group>
            <v:group style="position:absolute;left:13344;top:3855;width:10;height:20" coordorigin="13344,3855" coordsize="10,20">
              <v:shape style="position:absolute;left:13344;top:3855;width:10;height:20" coordorigin="13344,3855" coordsize="10,20" path="m13344,3874l13353,3874,13353,3855,13344,3855,13344,3874xe" filled="true" fillcolor="#000000" stroked="false">
                <v:path arrowok="t"/>
                <v:fill type="solid"/>
              </v:shape>
            </v:group>
            <v:group style="position:absolute;left:13344;top:3874;width:10;height:20" coordorigin="13344,3874" coordsize="10,20">
              <v:shape style="position:absolute;left:13344;top:3874;width:10;height:20" coordorigin="13344,3874" coordsize="10,20" path="m13344,3893l13353,3893,13353,3874,13344,3874,13344,3893xe" filled="true" fillcolor="#000000" stroked="false">
                <v:path arrowok="t"/>
                <v:fill type="solid"/>
              </v:shape>
            </v:group>
            <v:group style="position:absolute;left:13344;top:3893;width:10;height:20" coordorigin="13344,3893" coordsize="10,20">
              <v:shape style="position:absolute;left:13344;top:3893;width:10;height:20" coordorigin="13344,3893" coordsize="10,20" path="m13344,3912l13353,3912,13353,3893,13344,3893,13344,3912xe" filled="true" fillcolor="#000000" stroked="false">
                <v:path arrowok="t"/>
                <v:fill type="solid"/>
              </v:shape>
            </v:group>
            <v:group style="position:absolute;left:13344;top:3912;width:10;height:20" coordorigin="13344,3912" coordsize="10,20">
              <v:shape style="position:absolute;left:13344;top:3912;width:10;height:20" coordorigin="13344,3912" coordsize="10,20" path="m13344,3932l13353,3932,13353,3912,13344,3912,13344,3932xe" filled="true" fillcolor="#000000" stroked="false">
                <v:path arrowok="t"/>
                <v:fill type="solid"/>
              </v:shape>
            </v:group>
            <v:group style="position:absolute;left:13344;top:3932;width:10;height:20" coordorigin="13344,3932" coordsize="10,20">
              <v:shape style="position:absolute;left:13344;top:3932;width:10;height:20" coordorigin="13344,3932" coordsize="10,20" path="m13344,3951l13353,3951,13353,3932,13344,3932,13344,3951xe" filled="true" fillcolor="#000000" stroked="false">
                <v:path arrowok="t"/>
                <v:fill type="solid"/>
              </v:shape>
            </v:group>
            <v:group style="position:absolute;left:13344;top:3951;width:10;height:20" coordorigin="13344,3951" coordsize="10,20">
              <v:shape style="position:absolute;left:13344;top:3951;width:10;height:20" coordorigin="13344,3951" coordsize="10,20" path="m13344,3970l13353,3970,13353,3951,13344,3951,13344,3970xe" filled="true" fillcolor="#000000" stroked="false">
                <v:path arrowok="t"/>
                <v:fill type="solid"/>
              </v:shape>
            </v:group>
            <v:group style="position:absolute;left:13344;top:3970;width:10;height:20" coordorigin="13344,3970" coordsize="10,20">
              <v:shape style="position:absolute;left:13344;top:3970;width:10;height:20" coordorigin="13344,3970" coordsize="10,20" path="m13344,3989l13353,3989,13353,3970,13344,3970,13344,3989xe" filled="true" fillcolor="#000000" stroked="false">
                <v:path arrowok="t"/>
                <v:fill type="solid"/>
              </v:shape>
            </v:group>
            <v:group style="position:absolute;left:13344;top:3989;width:10;height:20" coordorigin="13344,3989" coordsize="10,20">
              <v:shape style="position:absolute;left:13344;top:3989;width:10;height:20" coordorigin="13344,3989" coordsize="10,20" path="m13344,4008l13353,4008,13353,3989,13344,3989,13344,4008xe" filled="true" fillcolor="#000000" stroked="false">
                <v:path arrowok="t"/>
                <v:fill type="solid"/>
              </v:shape>
            </v:group>
            <v:group style="position:absolute;left:13344;top:4008;width:10;height:20" coordorigin="13344,4008" coordsize="10,20">
              <v:shape style="position:absolute;left:13344;top:4008;width:10;height:20" coordorigin="13344,4008" coordsize="10,20" path="m13344,4028l13353,4028,13353,4008,13344,4008,13344,4028xe" filled="true" fillcolor="#000000" stroked="false">
                <v:path arrowok="t"/>
                <v:fill type="solid"/>
              </v:shape>
            </v:group>
            <v:group style="position:absolute;left:13344;top:4028;width:10;height:20" coordorigin="13344,4028" coordsize="10,20">
              <v:shape style="position:absolute;left:13344;top:4028;width:10;height:20" coordorigin="13344,4028" coordsize="10,20" path="m13344,4047l13353,4047,13353,4028,13344,4028,13344,4047xe" filled="true" fillcolor="#000000" stroked="false">
                <v:path arrowok="t"/>
                <v:fill type="solid"/>
              </v:shape>
            </v:group>
            <v:group style="position:absolute;left:13344;top:4047;width:10;height:20" coordorigin="13344,4047" coordsize="10,20">
              <v:shape style="position:absolute;left:13344;top:4047;width:10;height:20" coordorigin="13344,4047" coordsize="10,20" path="m13344,4066l13353,4066,13353,4047,13344,4047,13344,4066xe" filled="true" fillcolor="#000000" stroked="false">
                <v:path arrowok="t"/>
                <v:fill type="solid"/>
              </v:shape>
            </v:group>
            <v:group style="position:absolute;left:13344;top:4066;width:10;height:20" coordorigin="13344,4066" coordsize="10,20">
              <v:shape style="position:absolute;left:13344;top:4066;width:10;height:20" coordorigin="13344,4066" coordsize="10,20" path="m13344,4085l13353,4085,13353,4066,13344,4066,13344,4085xe" filled="true" fillcolor="#000000" stroked="false">
                <v:path arrowok="t"/>
                <v:fill type="solid"/>
              </v:shape>
            </v:group>
            <v:group style="position:absolute;left:13344;top:4085;width:10;height:20" coordorigin="13344,4085" coordsize="10,20">
              <v:shape style="position:absolute;left:13344;top:4085;width:10;height:20" coordorigin="13344,4085" coordsize="10,20" path="m13344,4104l13353,4104,13353,4085,13344,4085,13344,4104xe" filled="true" fillcolor="#000000" stroked="false">
                <v:path arrowok="t"/>
                <v:fill type="solid"/>
              </v:shape>
            </v:group>
            <v:group style="position:absolute;left:13344;top:4104;width:10;height:20" coordorigin="13344,4104" coordsize="10,20">
              <v:shape style="position:absolute;left:13344;top:4104;width:10;height:20" coordorigin="13344,4104" coordsize="10,20" path="m13344,4124l13353,4124,13353,4104,13344,4104,13344,4124xe" filled="true" fillcolor="#000000" stroked="false">
                <v:path arrowok="t"/>
                <v:fill type="solid"/>
              </v:shape>
            </v:group>
            <v:group style="position:absolute;left:13344;top:4124;width:10;height:20" coordorigin="13344,4124" coordsize="10,20">
              <v:shape style="position:absolute;left:13344;top:4124;width:10;height:20" coordorigin="13344,4124" coordsize="10,20" path="m13344,4143l13353,4143,13353,4124,13344,4124,13344,4143xe" filled="true" fillcolor="#000000" stroked="false">
                <v:path arrowok="t"/>
                <v:fill type="solid"/>
              </v:shape>
            </v:group>
            <v:group style="position:absolute;left:13344;top:4143;width:10;height:20" coordorigin="13344,4143" coordsize="10,20">
              <v:shape style="position:absolute;left:13344;top:4143;width:10;height:20" coordorigin="13344,4143" coordsize="10,20" path="m13344,4162l13353,4162,13353,4143,13344,4143,13344,4162xe" filled="true" fillcolor="#000000" stroked="false">
                <v:path arrowok="t"/>
                <v:fill type="solid"/>
              </v:shape>
            </v:group>
            <v:group style="position:absolute;left:13344;top:4162;width:10;height:20" coordorigin="13344,4162" coordsize="10,20">
              <v:shape style="position:absolute;left:13344;top:4162;width:10;height:20" coordorigin="13344,4162" coordsize="10,20" path="m13344,4182l13353,4182,13353,4162,13344,4162,13344,4182xe" filled="true" fillcolor="#000000" stroked="false">
                <v:path arrowok="t"/>
                <v:fill type="solid"/>
              </v:shape>
            </v:group>
            <v:group style="position:absolute;left:13344;top:4182;width:10;height:20" coordorigin="13344,4182" coordsize="10,20">
              <v:shape style="position:absolute;left:13344;top:4182;width:10;height:20" coordorigin="13344,4182" coordsize="10,20" path="m13344,4201l13353,4201,13353,4182,13344,4182,13344,4201xe" filled="true" fillcolor="#000000" stroked="false">
                <v:path arrowok="t"/>
                <v:fill type="solid"/>
              </v:shape>
            </v:group>
            <v:group style="position:absolute;left:13344;top:4201;width:10;height:20" coordorigin="13344,4201" coordsize="10,20">
              <v:shape style="position:absolute;left:13344;top:4201;width:10;height:20" coordorigin="13344,4201" coordsize="10,20" path="m13344,4220l13353,4220,13353,4201,13344,4201,13344,4220xe" filled="true" fillcolor="#000000" stroked="false">
                <v:path arrowok="t"/>
                <v:fill type="solid"/>
              </v:shape>
            </v:group>
            <v:group style="position:absolute;left:13344;top:4220;width:10;height:20" coordorigin="13344,4220" coordsize="10,20">
              <v:shape style="position:absolute;left:13344;top:4220;width:10;height:20" coordorigin="13344,4220" coordsize="10,20" path="m13344,4239l13353,4239,13353,4220,13344,4220,13344,4239xe" filled="true" fillcolor="#000000" stroked="false">
                <v:path arrowok="t"/>
                <v:fill type="solid"/>
              </v:shape>
            </v:group>
            <v:group style="position:absolute;left:13344;top:4248;width:10;height:2" coordorigin="13344,4248" coordsize="10,2">
              <v:shape style="position:absolute;left:13344;top:4248;width:10;height:2" coordorigin="13344,4248" coordsize="10,0" path="m13344,4248l13353,4248e" filled="false" stroked="true" strokeweight=".84003pt" strokecolor="#000000">
                <v:path arrowok="t"/>
              </v:shape>
            </v:group>
            <v:group style="position:absolute;left:14424;top:3394;width:10;height:20" coordorigin="14424,3394" coordsize="10,20">
              <v:shape style="position:absolute;left:14424;top:3394;width:10;height:20" coordorigin="14424,3394" coordsize="10,20" path="m14424,3413l14433,3413,14433,3394,14424,3394,14424,3413xe" filled="true" fillcolor="#000000" stroked="false">
                <v:path arrowok="t"/>
                <v:fill type="solid"/>
              </v:shape>
            </v:group>
            <v:group style="position:absolute;left:14424;top:3413;width:10;height:20" coordorigin="14424,3413" coordsize="10,20">
              <v:shape style="position:absolute;left:14424;top:3413;width:10;height:20" coordorigin="14424,3413" coordsize="10,20" path="m14424,3432l14433,3432,14433,3413,14424,3413,14424,3432xe" filled="true" fillcolor="#000000" stroked="false">
                <v:path arrowok="t"/>
                <v:fill type="solid"/>
              </v:shape>
            </v:group>
            <v:group style="position:absolute;left:14424;top:3432;width:10;height:20" coordorigin="14424,3432" coordsize="10,20">
              <v:shape style="position:absolute;left:14424;top:3432;width:10;height:20" coordorigin="14424,3432" coordsize="10,20" path="m14424,3452l14433,3452,14433,3432,14424,3432,14424,3452xe" filled="true" fillcolor="#000000" stroked="false">
                <v:path arrowok="t"/>
                <v:fill type="solid"/>
              </v:shape>
            </v:group>
            <v:group style="position:absolute;left:14424;top:3452;width:10;height:20" coordorigin="14424,3452" coordsize="10,20">
              <v:shape style="position:absolute;left:14424;top:3452;width:10;height:20" coordorigin="14424,3452" coordsize="10,20" path="m14424,3471l14433,3471,14433,3452,14424,3452,14424,3471xe" filled="true" fillcolor="#000000" stroked="false">
                <v:path arrowok="t"/>
                <v:fill type="solid"/>
              </v:shape>
            </v:group>
            <v:group style="position:absolute;left:14424;top:3471;width:10;height:20" coordorigin="14424,3471" coordsize="10,20">
              <v:shape style="position:absolute;left:14424;top:3471;width:10;height:20" coordorigin="14424,3471" coordsize="10,20" path="m14424,3490l14433,3490,14433,3471,14424,3471,14424,3490xe" filled="true" fillcolor="#000000" stroked="false">
                <v:path arrowok="t"/>
                <v:fill type="solid"/>
              </v:shape>
            </v:group>
            <v:group style="position:absolute;left:14424;top:3490;width:10;height:20" coordorigin="14424,3490" coordsize="10,20">
              <v:shape style="position:absolute;left:14424;top:3490;width:10;height:20" coordorigin="14424,3490" coordsize="10,20" path="m14424,3509l14433,3509,14433,3490,14424,3490,14424,3509xe" filled="true" fillcolor="#000000" stroked="false">
                <v:path arrowok="t"/>
                <v:fill type="solid"/>
              </v:shape>
            </v:group>
            <v:group style="position:absolute;left:14424;top:3509;width:10;height:20" coordorigin="14424,3509" coordsize="10,20">
              <v:shape style="position:absolute;left:14424;top:3509;width:10;height:20" coordorigin="14424,3509" coordsize="10,20" path="m14424,3528l14433,3528,14433,3509,14424,3509,14424,3528xe" filled="true" fillcolor="#000000" stroked="false">
                <v:path arrowok="t"/>
                <v:fill type="solid"/>
              </v:shape>
            </v:group>
            <v:group style="position:absolute;left:14424;top:3528;width:10;height:20" coordorigin="14424,3528" coordsize="10,20">
              <v:shape style="position:absolute;left:14424;top:3528;width:10;height:20" coordorigin="14424,3528" coordsize="10,20" path="m14424,3548l14433,3548,14433,3528,14424,3528,14424,3548xe" filled="true" fillcolor="#000000" stroked="false">
                <v:path arrowok="t"/>
                <v:fill type="solid"/>
              </v:shape>
            </v:group>
            <v:group style="position:absolute;left:14424;top:3548;width:10;height:20" coordorigin="14424,3548" coordsize="10,20">
              <v:shape style="position:absolute;left:14424;top:3548;width:10;height:20" coordorigin="14424,3548" coordsize="10,20" path="m14424,3567l14433,3567,14433,3548,14424,3548,14424,3567xe" filled="true" fillcolor="#000000" stroked="false">
                <v:path arrowok="t"/>
                <v:fill type="solid"/>
              </v:shape>
            </v:group>
            <v:group style="position:absolute;left:14424;top:3567;width:10;height:20" coordorigin="14424,3567" coordsize="10,20">
              <v:shape style="position:absolute;left:14424;top:3567;width:10;height:20" coordorigin="14424,3567" coordsize="10,20" path="m14424,3586l14433,3586,14433,3567,14424,3567,14424,3586xe" filled="true" fillcolor="#000000" stroked="false">
                <v:path arrowok="t"/>
                <v:fill type="solid"/>
              </v:shape>
            </v:group>
            <v:group style="position:absolute;left:14424;top:3586;width:10;height:20" coordorigin="14424,3586" coordsize="10,20">
              <v:shape style="position:absolute;left:14424;top:3586;width:10;height:20" coordorigin="14424,3586" coordsize="10,20" path="m14424,3605l14433,3605,14433,3586,14424,3586,14424,3605xe" filled="true" fillcolor="#000000" stroked="false">
                <v:path arrowok="t"/>
                <v:fill type="solid"/>
              </v:shape>
            </v:group>
            <v:group style="position:absolute;left:14424;top:3605;width:10;height:20" coordorigin="14424,3605" coordsize="10,20">
              <v:shape style="position:absolute;left:14424;top:3605;width:10;height:20" coordorigin="14424,3605" coordsize="10,20" path="m14424,3624l14433,3624,14433,3605,14424,3605,14424,3624xe" filled="true" fillcolor="#000000" stroked="false">
                <v:path arrowok="t"/>
                <v:fill type="solid"/>
              </v:shape>
            </v:group>
            <v:group style="position:absolute;left:14424;top:3624;width:10;height:20" coordorigin="14424,3624" coordsize="10,20">
              <v:shape style="position:absolute;left:14424;top:3624;width:10;height:20" coordorigin="14424,3624" coordsize="10,20" path="m14424,3644l14433,3644,14433,3624,14424,3624,14424,3644xe" filled="true" fillcolor="#000000" stroked="false">
                <v:path arrowok="t"/>
                <v:fill type="solid"/>
              </v:shape>
            </v:group>
            <v:group style="position:absolute;left:14424;top:3644;width:10;height:20" coordorigin="14424,3644" coordsize="10,20">
              <v:shape style="position:absolute;left:14424;top:3644;width:10;height:20" coordorigin="14424,3644" coordsize="10,20" path="m14424,3663l14433,3663,14433,3644,14424,3644,14424,3663xe" filled="true" fillcolor="#000000" stroked="false">
                <v:path arrowok="t"/>
                <v:fill type="solid"/>
              </v:shape>
            </v:group>
            <v:group style="position:absolute;left:14424;top:3663;width:10;height:20" coordorigin="14424,3663" coordsize="10,20">
              <v:shape style="position:absolute;left:14424;top:3663;width:10;height:20" coordorigin="14424,3663" coordsize="10,20" path="m14424,3682l14433,3682,14433,3663,14424,3663,14424,3682xe" filled="true" fillcolor="#000000" stroked="false">
                <v:path arrowok="t"/>
                <v:fill type="solid"/>
              </v:shape>
            </v:group>
            <v:group style="position:absolute;left:14424;top:3682;width:10;height:20" coordorigin="14424,3682" coordsize="10,20">
              <v:shape style="position:absolute;left:14424;top:3682;width:10;height:20" coordorigin="14424,3682" coordsize="10,20" path="m14424,3701l14433,3701,14433,3682,14424,3682,14424,3701xe" filled="true" fillcolor="#000000" stroked="false">
                <v:path arrowok="t"/>
                <v:fill type="solid"/>
              </v:shape>
            </v:group>
            <v:group style="position:absolute;left:14424;top:3701;width:10;height:20" coordorigin="14424,3701" coordsize="10,20">
              <v:shape style="position:absolute;left:14424;top:3701;width:10;height:20" coordorigin="14424,3701" coordsize="10,20" path="m14424,3720l14433,3720,14433,3701,14424,3701,14424,3720xe" filled="true" fillcolor="#000000" stroked="false">
                <v:path arrowok="t"/>
                <v:fill type="solid"/>
              </v:shape>
            </v:group>
            <v:group style="position:absolute;left:14424;top:3720;width:10;height:20" coordorigin="14424,3720" coordsize="10,20">
              <v:shape style="position:absolute;left:14424;top:3720;width:10;height:20" coordorigin="14424,3720" coordsize="10,20" path="m14424,3740l14433,3740,14433,3720,14424,3720,14424,3740xe" filled="true" fillcolor="#000000" stroked="false">
                <v:path arrowok="t"/>
                <v:fill type="solid"/>
              </v:shape>
            </v:group>
            <v:group style="position:absolute;left:14424;top:3740;width:10;height:20" coordorigin="14424,3740" coordsize="10,20">
              <v:shape style="position:absolute;left:14424;top:3740;width:10;height:20" coordorigin="14424,3740" coordsize="10,20" path="m14424,3759l14433,3759,14433,3740,14424,3740,14424,3759xe" filled="true" fillcolor="#000000" stroked="false">
                <v:path arrowok="t"/>
                <v:fill type="solid"/>
              </v:shape>
            </v:group>
            <v:group style="position:absolute;left:14424;top:3759;width:10;height:20" coordorigin="14424,3759" coordsize="10,20">
              <v:shape style="position:absolute;left:14424;top:3759;width:10;height:20" coordorigin="14424,3759" coordsize="10,20" path="m14424,3778l14433,3778,14433,3759,14424,3759,14424,3778xe" filled="true" fillcolor="#000000" stroked="false">
                <v:path arrowok="t"/>
                <v:fill type="solid"/>
              </v:shape>
            </v:group>
            <v:group style="position:absolute;left:14424;top:3778;width:10;height:20" coordorigin="14424,3778" coordsize="10,20">
              <v:shape style="position:absolute;left:14424;top:3778;width:10;height:20" coordorigin="14424,3778" coordsize="10,20" path="m14424,3797l14433,3797,14433,3778,14424,3778,14424,3797xe" filled="true" fillcolor="#000000" stroked="false">
                <v:path arrowok="t"/>
                <v:fill type="solid"/>
              </v:shape>
            </v:group>
            <v:group style="position:absolute;left:14424;top:3797;width:10;height:20" coordorigin="14424,3797" coordsize="10,20">
              <v:shape style="position:absolute;left:14424;top:3797;width:10;height:20" coordorigin="14424,3797" coordsize="10,20" path="m14424,3816l14433,3816,14433,3797,14424,3797,14424,3816xe" filled="true" fillcolor="#000000" stroked="false">
                <v:path arrowok="t"/>
                <v:fill type="solid"/>
              </v:shape>
            </v:group>
            <v:group style="position:absolute;left:14424;top:3816;width:10;height:20" coordorigin="14424,3816" coordsize="10,20">
              <v:shape style="position:absolute;left:14424;top:3816;width:10;height:20" coordorigin="14424,3816" coordsize="10,20" path="m14424,3836l14433,3836,14433,3816,14424,3816,14424,3836xe" filled="true" fillcolor="#000000" stroked="false">
                <v:path arrowok="t"/>
                <v:fill type="solid"/>
              </v:shape>
            </v:group>
            <v:group style="position:absolute;left:14424;top:3836;width:10;height:20" coordorigin="14424,3836" coordsize="10,20">
              <v:shape style="position:absolute;left:14424;top:3836;width:10;height:20" coordorigin="14424,3836" coordsize="10,20" path="m14424,3855l14433,3855,14433,3836,14424,3836,14424,3855xe" filled="true" fillcolor="#000000" stroked="false">
                <v:path arrowok="t"/>
                <v:fill type="solid"/>
              </v:shape>
            </v:group>
            <v:group style="position:absolute;left:14424;top:3855;width:10;height:20" coordorigin="14424,3855" coordsize="10,20">
              <v:shape style="position:absolute;left:14424;top:3855;width:10;height:20" coordorigin="14424,3855" coordsize="10,20" path="m14424,3874l14433,3874,14433,3855,14424,3855,14424,3874xe" filled="true" fillcolor="#000000" stroked="false">
                <v:path arrowok="t"/>
                <v:fill type="solid"/>
              </v:shape>
            </v:group>
            <v:group style="position:absolute;left:14424;top:3874;width:10;height:20" coordorigin="14424,3874" coordsize="10,20">
              <v:shape style="position:absolute;left:14424;top:3874;width:10;height:20" coordorigin="14424,3874" coordsize="10,20" path="m14424,3893l14433,3893,14433,3874,14424,3874,14424,3893xe" filled="true" fillcolor="#000000" stroked="false">
                <v:path arrowok="t"/>
                <v:fill type="solid"/>
              </v:shape>
            </v:group>
            <v:group style="position:absolute;left:14424;top:3893;width:10;height:20" coordorigin="14424,3893" coordsize="10,20">
              <v:shape style="position:absolute;left:14424;top:3893;width:10;height:20" coordorigin="14424,3893" coordsize="10,20" path="m14424,3912l14433,3912,14433,3893,14424,3893,14424,3912xe" filled="true" fillcolor="#000000" stroked="false">
                <v:path arrowok="t"/>
                <v:fill type="solid"/>
              </v:shape>
            </v:group>
            <v:group style="position:absolute;left:14424;top:3912;width:10;height:20" coordorigin="14424,3912" coordsize="10,20">
              <v:shape style="position:absolute;left:14424;top:3912;width:10;height:20" coordorigin="14424,3912" coordsize="10,20" path="m14424,3932l14433,3932,14433,3912,14424,3912,14424,3932xe" filled="true" fillcolor="#000000" stroked="false">
                <v:path arrowok="t"/>
                <v:fill type="solid"/>
              </v:shape>
            </v:group>
            <v:group style="position:absolute;left:14424;top:3932;width:10;height:20" coordorigin="14424,3932" coordsize="10,20">
              <v:shape style="position:absolute;left:14424;top:3932;width:10;height:20" coordorigin="14424,3932" coordsize="10,20" path="m14424,3951l14433,3951,14433,3932,14424,3932,14424,3951xe" filled="true" fillcolor="#000000" stroked="false">
                <v:path arrowok="t"/>
                <v:fill type="solid"/>
              </v:shape>
            </v:group>
            <v:group style="position:absolute;left:14424;top:3951;width:10;height:20" coordorigin="14424,3951" coordsize="10,20">
              <v:shape style="position:absolute;left:14424;top:3951;width:10;height:20" coordorigin="14424,3951" coordsize="10,20" path="m14424,3970l14433,3970,14433,3951,14424,3951,14424,3970xe" filled="true" fillcolor="#000000" stroked="false">
                <v:path arrowok="t"/>
                <v:fill type="solid"/>
              </v:shape>
            </v:group>
            <v:group style="position:absolute;left:14424;top:3970;width:10;height:20" coordorigin="14424,3970" coordsize="10,20">
              <v:shape style="position:absolute;left:14424;top:3970;width:10;height:20" coordorigin="14424,3970" coordsize="10,20" path="m14424,3989l14433,3989,14433,3970,14424,3970,14424,3989xe" filled="true" fillcolor="#000000" stroked="false">
                <v:path arrowok="t"/>
                <v:fill type="solid"/>
              </v:shape>
            </v:group>
            <v:group style="position:absolute;left:14424;top:3989;width:10;height:20" coordorigin="14424,3989" coordsize="10,20">
              <v:shape style="position:absolute;left:14424;top:3989;width:10;height:20" coordorigin="14424,3989" coordsize="10,20" path="m14424,4008l14433,4008,14433,3989,14424,3989,14424,4008xe" filled="true" fillcolor="#000000" stroked="false">
                <v:path arrowok="t"/>
                <v:fill type="solid"/>
              </v:shape>
            </v:group>
            <v:group style="position:absolute;left:14424;top:4008;width:10;height:20" coordorigin="14424,4008" coordsize="10,20">
              <v:shape style="position:absolute;left:14424;top:4008;width:10;height:20" coordorigin="14424,4008" coordsize="10,20" path="m14424,4028l14433,4028,14433,4008,14424,4008,14424,4028xe" filled="true" fillcolor="#000000" stroked="false">
                <v:path arrowok="t"/>
                <v:fill type="solid"/>
              </v:shape>
            </v:group>
            <v:group style="position:absolute;left:14424;top:4028;width:10;height:20" coordorigin="14424,4028" coordsize="10,20">
              <v:shape style="position:absolute;left:14424;top:4028;width:10;height:20" coordorigin="14424,4028" coordsize="10,20" path="m14424,4047l14433,4047,14433,4028,14424,4028,14424,4047xe" filled="true" fillcolor="#000000" stroked="false">
                <v:path arrowok="t"/>
                <v:fill type="solid"/>
              </v:shape>
            </v:group>
            <v:group style="position:absolute;left:14424;top:4047;width:10;height:20" coordorigin="14424,4047" coordsize="10,20">
              <v:shape style="position:absolute;left:14424;top:4047;width:10;height:20" coordorigin="14424,4047" coordsize="10,20" path="m14424,4066l14433,4066,14433,4047,14424,4047,14424,4066xe" filled="true" fillcolor="#000000" stroked="false">
                <v:path arrowok="t"/>
                <v:fill type="solid"/>
              </v:shape>
            </v:group>
            <v:group style="position:absolute;left:14424;top:4066;width:10;height:20" coordorigin="14424,4066" coordsize="10,20">
              <v:shape style="position:absolute;left:14424;top:4066;width:10;height:20" coordorigin="14424,4066" coordsize="10,20" path="m14424,4085l14433,4085,14433,4066,14424,4066,14424,4085xe" filled="true" fillcolor="#000000" stroked="false">
                <v:path arrowok="t"/>
                <v:fill type="solid"/>
              </v:shape>
            </v:group>
            <v:group style="position:absolute;left:14424;top:4085;width:10;height:20" coordorigin="14424,4085" coordsize="10,20">
              <v:shape style="position:absolute;left:14424;top:4085;width:10;height:20" coordorigin="14424,4085" coordsize="10,20" path="m14424,4104l14433,4104,14433,4085,14424,4085,14424,4104xe" filled="true" fillcolor="#000000" stroked="false">
                <v:path arrowok="t"/>
                <v:fill type="solid"/>
              </v:shape>
            </v:group>
            <v:group style="position:absolute;left:14424;top:4104;width:10;height:20" coordorigin="14424,4104" coordsize="10,20">
              <v:shape style="position:absolute;left:14424;top:4104;width:10;height:20" coordorigin="14424,4104" coordsize="10,20" path="m14424,4124l14433,4124,14433,4104,14424,4104,14424,4124xe" filled="true" fillcolor="#000000" stroked="false">
                <v:path arrowok="t"/>
                <v:fill type="solid"/>
              </v:shape>
            </v:group>
            <v:group style="position:absolute;left:14424;top:4124;width:10;height:20" coordorigin="14424,4124" coordsize="10,20">
              <v:shape style="position:absolute;left:14424;top:4124;width:10;height:20" coordorigin="14424,4124" coordsize="10,20" path="m14424,4143l14433,4143,14433,4124,14424,4124,14424,4143xe" filled="true" fillcolor="#000000" stroked="false">
                <v:path arrowok="t"/>
                <v:fill type="solid"/>
              </v:shape>
            </v:group>
            <v:group style="position:absolute;left:14424;top:4143;width:10;height:20" coordorigin="14424,4143" coordsize="10,20">
              <v:shape style="position:absolute;left:14424;top:4143;width:10;height:20" coordorigin="14424,4143" coordsize="10,20" path="m14424,4162l14433,4162,14433,4143,14424,4143,14424,4162xe" filled="true" fillcolor="#000000" stroked="false">
                <v:path arrowok="t"/>
                <v:fill type="solid"/>
              </v:shape>
            </v:group>
            <v:group style="position:absolute;left:14424;top:4162;width:10;height:20" coordorigin="14424,4162" coordsize="10,20">
              <v:shape style="position:absolute;left:14424;top:4162;width:10;height:20" coordorigin="14424,4162" coordsize="10,20" path="m14424,4182l14433,4182,14433,4162,14424,4162,14424,4182xe" filled="true" fillcolor="#000000" stroked="false">
                <v:path arrowok="t"/>
                <v:fill type="solid"/>
              </v:shape>
            </v:group>
            <v:group style="position:absolute;left:14424;top:4182;width:10;height:20" coordorigin="14424,4182" coordsize="10,20">
              <v:shape style="position:absolute;left:14424;top:4182;width:10;height:20" coordorigin="14424,4182" coordsize="10,20" path="m14424,4201l14433,4201,14433,4182,14424,4182,14424,4201xe" filled="true" fillcolor="#000000" stroked="false">
                <v:path arrowok="t"/>
                <v:fill type="solid"/>
              </v:shape>
            </v:group>
            <v:group style="position:absolute;left:14424;top:4201;width:10;height:20" coordorigin="14424,4201" coordsize="10,20">
              <v:shape style="position:absolute;left:14424;top:4201;width:10;height:20" coordorigin="14424,4201" coordsize="10,20" path="m14424,4220l14433,4220,14433,4201,14424,4201,14424,4220xe" filled="true" fillcolor="#000000" stroked="false">
                <v:path arrowok="t"/>
                <v:fill type="solid"/>
              </v:shape>
            </v:group>
            <v:group style="position:absolute;left:14424;top:4220;width:10;height:20" coordorigin="14424,4220" coordsize="10,20">
              <v:shape style="position:absolute;left:14424;top:4220;width:10;height:20" coordorigin="14424,4220" coordsize="10,20" path="m14424,4239l14433,4239,14433,4220,14424,4220,14424,4239xe" filled="true" fillcolor="#000000" stroked="false">
                <v:path arrowok="t"/>
                <v:fill type="solid"/>
              </v:shape>
            </v:group>
            <v:group style="position:absolute;left:14424;top:4248;width:10;height:2" coordorigin="14424,4248" coordsize="10,2">
              <v:shape style="position:absolute;left:14424;top:4248;width:10;height:2" coordorigin="14424,4248" coordsize="10,0" path="m14424,4248l14433,4248e" filled="false" stroked="true" strokeweight=".84003pt" strokecolor="#000000">
                <v:path arrowok="t"/>
              </v:shape>
              <v:shape style="position:absolute;left:1332;top:4162;width:1515;height:103" type="#_x0000_t75" stroked="false">
                <v:imagedata r:id="rId809" o:title=""/>
              </v:shape>
              <v:shape style="position:absolute;left:2823;top:4256;width:3399;height:10" type="#_x0000_t75" stroked="false">
                <v:imagedata r:id="rId810" o:title=""/>
              </v:shape>
              <v:shape style="position:absolute;left:6217;top:4256;width:1325;height:10" type="#_x0000_t75" stroked="false">
                <v:imagedata r:id="rId811" o:title=""/>
              </v:shape>
              <v:shape style="position:absolute;left:7537;top:4256;width:1322;height:10" type="#_x0000_t75" stroked="false">
                <v:imagedata r:id="rId812" o:title=""/>
              </v:shape>
              <v:shape style="position:absolute;left:8855;top:4256;width:2182;height:10" type="#_x0000_t75" stroked="false">
                <v:imagedata r:id="rId813" o:title=""/>
              </v:shape>
              <v:shape style="position:absolute;left:11032;top:4256;width:2312;height:10" type="#_x0000_t75" stroked="false">
                <v:imagedata r:id="rId814" o:title=""/>
              </v:shape>
              <v:shape style="position:absolute;left:13339;top:4256;width:1085;height:10" type="#_x0000_t75" stroked="false">
                <v:imagedata r:id="rId183" o:title=""/>
              </v:shape>
              <v:shape style="position:absolute;left:14419;top:4256;width:1090;height:10" type="#_x0000_t75" stroked="false">
                <v:imagedata r:id="rId815" o:title=""/>
              </v:shape>
            </v:group>
            <v:group style="position:absolute;left:2828;top:4266;width:10;height:20" coordorigin="2828,4266" coordsize="10,20">
              <v:shape style="position:absolute;left:2828;top:4266;width:10;height:20" coordorigin="2828,4266" coordsize="10,20" path="m2828,4285l2837,4285,2837,4266,2828,4266,2828,4285xe" filled="true" fillcolor="#000000" stroked="false">
                <v:path arrowok="t"/>
                <v:fill type="solid"/>
              </v:shape>
            </v:group>
            <v:group style="position:absolute;left:2828;top:4285;width:10;height:20" coordorigin="2828,4285" coordsize="10,20">
              <v:shape style="position:absolute;left:2828;top:4285;width:10;height:20" coordorigin="2828,4285" coordsize="10,20" path="m2828,4304l2837,4304,2837,4285,2828,4285,2828,4304xe" filled="true" fillcolor="#000000" stroked="false">
                <v:path arrowok="t"/>
                <v:fill type="solid"/>
              </v:shape>
            </v:group>
            <v:group style="position:absolute;left:2828;top:4304;width:10;height:20" coordorigin="2828,4304" coordsize="10,20">
              <v:shape style="position:absolute;left:2828;top:4304;width:10;height:20" coordorigin="2828,4304" coordsize="10,20" path="m2828,4323l2837,4323,2837,4304,2828,4304,2828,4323xe" filled="true" fillcolor="#000000" stroked="false">
                <v:path arrowok="t"/>
                <v:fill type="solid"/>
              </v:shape>
            </v:group>
            <v:group style="position:absolute;left:2828;top:4323;width:10;height:20" coordorigin="2828,4323" coordsize="10,20">
              <v:shape style="position:absolute;left:2828;top:4323;width:10;height:20" coordorigin="2828,4323" coordsize="10,20" path="m2828,4342l2837,4342,2837,4323,2828,4323,2828,4342xe" filled="true" fillcolor="#000000" stroked="false">
                <v:path arrowok="t"/>
                <v:fill type="solid"/>
              </v:shape>
            </v:group>
            <v:group style="position:absolute;left:2828;top:4342;width:10;height:20" coordorigin="2828,4342" coordsize="10,20">
              <v:shape style="position:absolute;left:2828;top:4342;width:10;height:20" coordorigin="2828,4342" coordsize="10,20" path="m2828,4362l2837,4362,2837,4342,2828,4342,2828,4362xe" filled="true" fillcolor="#000000" stroked="false">
                <v:path arrowok="t"/>
                <v:fill type="solid"/>
              </v:shape>
            </v:group>
            <v:group style="position:absolute;left:2828;top:4362;width:10;height:20" coordorigin="2828,4362" coordsize="10,20">
              <v:shape style="position:absolute;left:2828;top:4362;width:10;height:20" coordorigin="2828,4362" coordsize="10,20" path="m2828,4381l2837,4381,2837,4362,2828,4362,2828,4381xe" filled="true" fillcolor="#000000" stroked="false">
                <v:path arrowok="t"/>
                <v:fill type="solid"/>
              </v:shape>
            </v:group>
            <v:group style="position:absolute;left:2828;top:4381;width:10;height:20" coordorigin="2828,4381" coordsize="10,20">
              <v:shape style="position:absolute;left:2828;top:4381;width:10;height:20" coordorigin="2828,4381" coordsize="10,20" path="m2828,4400l2837,4400,2837,4381,2828,4381,2828,4400xe" filled="true" fillcolor="#000000" stroked="false">
                <v:path arrowok="t"/>
                <v:fill type="solid"/>
              </v:shape>
            </v:group>
            <v:group style="position:absolute;left:2828;top:4400;width:10;height:20" coordorigin="2828,4400" coordsize="10,20">
              <v:shape style="position:absolute;left:2828;top:4400;width:10;height:20" coordorigin="2828,4400" coordsize="10,20" path="m2828,4419l2837,4419,2837,4400,2828,4400,2828,4419xe" filled="true" fillcolor="#000000" stroked="false">
                <v:path arrowok="t"/>
                <v:fill type="solid"/>
              </v:shape>
            </v:group>
            <v:group style="position:absolute;left:2828;top:4419;width:10;height:20" coordorigin="2828,4419" coordsize="10,20">
              <v:shape style="position:absolute;left:2828;top:4419;width:10;height:20" coordorigin="2828,4419" coordsize="10,20" path="m2828,4438l2837,4438,2837,4419,2828,4419,2828,4438xe" filled="true" fillcolor="#000000" stroked="false">
                <v:path arrowok="t"/>
                <v:fill type="solid"/>
              </v:shape>
            </v:group>
            <v:group style="position:absolute;left:2828;top:4438;width:10;height:20" coordorigin="2828,4438" coordsize="10,20">
              <v:shape style="position:absolute;left:2828;top:4438;width:10;height:20" coordorigin="2828,4438" coordsize="10,20" path="m2828,4458l2837,4458,2837,4438,2828,4438,2828,4458xe" filled="true" fillcolor="#000000" stroked="false">
                <v:path arrowok="t"/>
                <v:fill type="solid"/>
              </v:shape>
            </v:group>
            <v:group style="position:absolute;left:2828;top:4458;width:10;height:20" coordorigin="2828,4458" coordsize="10,20">
              <v:shape style="position:absolute;left:2828;top:4458;width:10;height:20" coordorigin="2828,4458" coordsize="10,20" path="m2828,4477l2837,4477,2837,4458,2828,4458,2828,4477xe" filled="true" fillcolor="#000000" stroked="false">
                <v:path arrowok="t"/>
                <v:fill type="solid"/>
              </v:shape>
            </v:group>
            <v:group style="position:absolute;left:2828;top:4477;width:10;height:20" coordorigin="2828,4477" coordsize="10,20">
              <v:shape style="position:absolute;left:2828;top:4477;width:10;height:20" coordorigin="2828,4477" coordsize="10,20" path="m2828,4496l2837,4496,2837,4477,2828,4477,2828,4496xe" filled="true" fillcolor="#000000" stroked="false">
                <v:path arrowok="t"/>
                <v:fill type="solid"/>
              </v:shape>
            </v:group>
            <v:group style="position:absolute;left:2828;top:4496;width:10;height:20" coordorigin="2828,4496" coordsize="10,20">
              <v:shape style="position:absolute;left:2828;top:4496;width:10;height:20" coordorigin="2828,4496" coordsize="10,20" path="m2828,4515l2837,4515,2837,4496,2828,4496,2828,4515xe" filled="true" fillcolor="#000000" stroked="false">
                <v:path arrowok="t"/>
                <v:fill type="solid"/>
              </v:shape>
            </v:group>
            <v:group style="position:absolute;left:2828;top:4515;width:10;height:20" coordorigin="2828,4515" coordsize="10,20">
              <v:shape style="position:absolute;left:2828;top:4515;width:10;height:20" coordorigin="2828,4515" coordsize="10,20" path="m2828,4534l2837,4534,2837,4515,2828,4515,2828,4534xe" filled="true" fillcolor="#000000" stroked="false">
                <v:path arrowok="t"/>
                <v:fill type="solid"/>
              </v:shape>
            </v:group>
            <v:group style="position:absolute;left:2828;top:4534;width:10;height:20" coordorigin="2828,4534" coordsize="10,20">
              <v:shape style="position:absolute;left:2828;top:4534;width:10;height:20" coordorigin="2828,4534" coordsize="10,20" path="m2828,4554l2837,4554,2837,4534,2828,4534,2828,4554xe" filled="true" fillcolor="#000000" stroked="false">
                <v:path arrowok="t"/>
                <v:fill type="solid"/>
              </v:shape>
            </v:group>
            <v:group style="position:absolute;left:2828;top:4554;width:10;height:20" coordorigin="2828,4554" coordsize="10,20">
              <v:shape style="position:absolute;left:2828;top:4554;width:10;height:20" coordorigin="2828,4554" coordsize="10,20" path="m2828,4573l2837,4573,2837,4554,2828,4554,2828,4573xe" filled="true" fillcolor="#000000" stroked="false">
                <v:path arrowok="t"/>
                <v:fill type="solid"/>
              </v:shape>
            </v:group>
            <v:group style="position:absolute;left:2828;top:4573;width:10;height:20" coordorigin="2828,4573" coordsize="10,20">
              <v:shape style="position:absolute;left:2828;top:4573;width:10;height:20" coordorigin="2828,4573" coordsize="10,20" path="m2828,4592l2837,4592,2837,4573,2828,4573,2828,4592xe" filled="true" fillcolor="#000000" stroked="false">
                <v:path arrowok="t"/>
                <v:fill type="solid"/>
              </v:shape>
            </v:group>
            <v:group style="position:absolute;left:2828;top:4592;width:10;height:20" coordorigin="2828,4592" coordsize="10,20">
              <v:shape style="position:absolute;left:2828;top:4592;width:10;height:20" coordorigin="2828,4592" coordsize="10,20" path="m2828,4611l2837,4611,2837,4592,2828,4592,2828,4611xe" filled="true" fillcolor="#000000" stroked="false">
                <v:path arrowok="t"/>
                <v:fill type="solid"/>
              </v:shape>
            </v:group>
            <v:group style="position:absolute;left:2828;top:4611;width:10;height:20" coordorigin="2828,4611" coordsize="10,20">
              <v:shape style="position:absolute;left:2828;top:4611;width:10;height:20" coordorigin="2828,4611" coordsize="10,20" path="m2828,4630l2837,4630,2837,4611,2828,4611,2828,4630xe" filled="true" fillcolor="#000000" stroked="false">
                <v:path arrowok="t"/>
                <v:fill type="solid"/>
              </v:shape>
            </v:group>
            <v:group style="position:absolute;left:2828;top:4630;width:10;height:20" coordorigin="2828,4630" coordsize="10,20">
              <v:shape style="position:absolute;left:2828;top:4630;width:10;height:20" coordorigin="2828,4630" coordsize="10,20" path="m2828,4650l2837,4650,2837,4630,2828,4630,2828,4650xe" filled="true" fillcolor="#000000" stroked="false">
                <v:path arrowok="t"/>
                <v:fill type="solid"/>
              </v:shape>
            </v:group>
            <v:group style="position:absolute;left:2828;top:4654;width:10;height:2" coordorigin="2828,4654" coordsize="10,2">
              <v:shape style="position:absolute;left:2828;top:4654;width:10;height:2" coordorigin="2828,4654" coordsize="10,0" path="m2828,4654l2837,4654e" filled="false" stroked="true" strokeweight=".47998pt" strokecolor="#000000">
                <v:path arrowok="t"/>
              </v:shape>
            </v:group>
            <v:group style="position:absolute;left:3701;top:4266;width:10;height:20" coordorigin="3701,4266" coordsize="10,20">
              <v:shape style="position:absolute;left:3701;top:4266;width:10;height:20" coordorigin="3701,4266" coordsize="10,20" path="m3701,4285l3711,4285,3711,4266,3701,4266,3701,4285xe" filled="true" fillcolor="#000000" stroked="false">
                <v:path arrowok="t"/>
                <v:fill type="solid"/>
              </v:shape>
            </v:group>
            <v:group style="position:absolute;left:3701;top:4285;width:10;height:20" coordorigin="3701,4285" coordsize="10,20">
              <v:shape style="position:absolute;left:3701;top:4285;width:10;height:20" coordorigin="3701,4285" coordsize="10,20" path="m3701,4304l3711,4304,3711,4285,3701,4285,3701,4304xe" filled="true" fillcolor="#000000" stroked="false">
                <v:path arrowok="t"/>
                <v:fill type="solid"/>
              </v:shape>
            </v:group>
            <v:group style="position:absolute;left:3701;top:4304;width:10;height:20" coordorigin="3701,4304" coordsize="10,20">
              <v:shape style="position:absolute;left:3701;top:4304;width:10;height:20" coordorigin="3701,4304" coordsize="10,20" path="m3701,4323l3711,4323,3711,4304,3701,4304,3701,4323xe" filled="true" fillcolor="#000000" stroked="false">
                <v:path arrowok="t"/>
                <v:fill type="solid"/>
              </v:shape>
            </v:group>
            <v:group style="position:absolute;left:3701;top:4323;width:10;height:20" coordorigin="3701,4323" coordsize="10,20">
              <v:shape style="position:absolute;left:3701;top:4323;width:10;height:20" coordorigin="3701,4323" coordsize="10,20" path="m3701,4342l3711,4342,3711,4323,3701,4323,3701,4342xe" filled="true" fillcolor="#000000" stroked="false">
                <v:path arrowok="t"/>
                <v:fill type="solid"/>
              </v:shape>
            </v:group>
            <v:group style="position:absolute;left:3701;top:4342;width:10;height:20" coordorigin="3701,4342" coordsize="10,20">
              <v:shape style="position:absolute;left:3701;top:4342;width:10;height:20" coordorigin="3701,4342" coordsize="10,20" path="m3701,4362l3711,4362,3711,4342,3701,4342,3701,4362xe" filled="true" fillcolor="#000000" stroked="false">
                <v:path arrowok="t"/>
                <v:fill type="solid"/>
              </v:shape>
            </v:group>
            <v:group style="position:absolute;left:3701;top:4362;width:10;height:20" coordorigin="3701,4362" coordsize="10,20">
              <v:shape style="position:absolute;left:3701;top:4362;width:10;height:20" coordorigin="3701,4362" coordsize="10,20" path="m3701,4381l3711,4381,3711,4362,3701,4362,3701,4381xe" filled="true" fillcolor="#000000" stroked="false">
                <v:path arrowok="t"/>
                <v:fill type="solid"/>
              </v:shape>
            </v:group>
            <v:group style="position:absolute;left:3701;top:4381;width:10;height:20" coordorigin="3701,4381" coordsize="10,20">
              <v:shape style="position:absolute;left:3701;top:4381;width:10;height:20" coordorigin="3701,4381" coordsize="10,20" path="m3701,4400l3711,4400,3711,4381,3701,4381,3701,4400xe" filled="true" fillcolor="#000000" stroked="false">
                <v:path arrowok="t"/>
                <v:fill type="solid"/>
              </v:shape>
            </v:group>
            <v:group style="position:absolute;left:3701;top:4400;width:10;height:20" coordorigin="3701,4400" coordsize="10,20">
              <v:shape style="position:absolute;left:3701;top:4400;width:10;height:20" coordorigin="3701,4400" coordsize="10,20" path="m3701,4419l3711,4419,3711,4400,3701,4400,3701,4419xe" filled="true" fillcolor="#000000" stroked="false">
                <v:path arrowok="t"/>
                <v:fill type="solid"/>
              </v:shape>
            </v:group>
            <v:group style="position:absolute;left:3701;top:4419;width:10;height:20" coordorigin="3701,4419" coordsize="10,20">
              <v:shape style="position:absolute;left:3701;top:4419;width:10;height:20" coordorigin="3701,4419" coordsize="10,20" path="m3701,4438l3711,4438,3711,4419,3701,4419,3701,4438xe" filled="true" fillcolor="#000000" stroked="false">
                <v:path arrowok="t"/>
                <v:fill type="solid"/>
              </v:shape>
            </v:group>
            <v:group style="position:absolute;left:3701;top:4438;width:10;height:20" coordorigin="3701,4438" coordsize="10,20">
              <v:shape style="position:absolute;left:3701;top:4438;width:10;height:20" coordorigin="3701,4438" coordsize="10,20" path="m3701,4458l3711,4458,3711,4438,3701,4438,3701,4458xe" filled="true" fillcolor="#000000" stroked="false">
                <v:path arrowok="t"/>
                <v:fill type="solid"/>
              </v:shape>
            </v:group>
            <v:group style="position:absolute;left:3701;top:4458;width:10;height:20" coordorigin="3701,4458" coordsize="10,20">
              <v:shape style="position:absolute;left:3701;top:4458;width:10;height:20" coordorigin="3701,4458" coordsize="10,20" path="m3701,4477l3711,4477,3711,4458,3701,4458,3701,4477xe" filled="true" fillcolor="#000000" stroked="false">
                <v:path arrowok="t"/>
                <v:fill type="solid"/>
              </v:shape>
            </v:group>
            <v:group style="position:absolute;left:3701;top:4477;width:10;height:20" coordorigin="3701,4477" coordsize="10,20">
              <v:shape style="position:absolute;left:3701;top:4477;width:10;height:20" coordorigin="3701,4477" coordsize="10,20" path="m3701,4496l3711,4496,3711,4477,3701,4477,3701,4496xe" filled="true" fillcolor="#000000" stroked="false">
                <v:path arrowok="t"/>
                <v:fill type="solid"/>
              </v:shape>
            </v:group>
            <v:group style="position:absolute;left:3701;top:4496;width:10;height:20" coordorigin="3701,4496" coordsize="10,20">
              <v:shape style="position:absolute;left:3701;top:4496;width:10;height:20" coordorigin="3701,4496" coordsize="10,20" path="m3701,4515l3711,4515,3711,4496,3701,4496,3701,4515xe" filled="true" fillcolor="#000000" stroked="false">
                <v:path arrowok="t"/>
                <v:fill type="solid"/>
              </v:shape>
            </v:group>
            <v:group style="position:absolute;left:3701;top:4515;width:10;height:20" coordorigin="3701,4515" coordsize="10,20">
              <v:shape style="position:absolute;left:3701;top:4515;width:10;height:20" coordorigin="3701,4515" coordsize="10,20" path="m3701,4534l3711,4534,3711,4515,3701,4515,3701,4534xe" filled="true" fillcolor="#000000" stroked="false">
                <v:path arrowok="t"/>
                <v:fill type="solid"/>
              </v:shape>
            </v:group>
            <v:group style="position:absolute;left:3701;top:4534;width:10;height:20" coordorigin="3701,4534" coordsize="10,20">
              <v:shape style="position:absolute;left:3701;top:4534;width:10;height:20" coordorigin="3701,4534" coordsize="10,20" path="m3701,4554l3711,4554,3711,4534,3701,4534,3701,4554xe" filled="true" fillcolor="#000000" stroked="false">
                <v:path arrowok="t"/>
                <v:fill type="solid"/>
              </v:shape>
            </v:group>
            <v:group style="position:absolute;left:3701;top:4554;width:10;height:20" coordorigin="3701,4554" coordsize="10,20">
              <v:shape style="position:absolute;left:3701;top:4554;width:10;height:20" coordorigin="3701,4554" coordsize="10,20" path="m3701,4573l3711,4573,3711,4554,3701,4554,3701,4573xe" filled="true" fillcolor="#000000" stroked="false">
                <v:path arrowok="t"/>
                <v:fill type="solid"/>
              </v:shape>
            </v:group>
            <v:group style="position:absolute;left:3701;top:4573;width:10;height:20" coordorigin="3701,4573" coordsize="10,20">
              <v:shape style="position:absolute;left:3701;top:4573;width:10;height:20" coordorigin="3701,4573" coordsize="10,20" path="m3701,4592l3711,4592,3711,4573,3701,4573,3701,4592xe" filled="true" fillcolor="#000000" stroked="false">
                <v:path arrowok="t"/>
                <v:fill type="solid"/>
              </v:shape>
            </v:group>
            <v:group style="position:absolute;left:3701;top:4592;width:10;height:20" coordorigin="3701,4592" coordsize="10,20">
              <v:shape style="position:absolute;left:3701;top:4592;width:10;height:20" coordorigin="3701,4592" coordsize="10,20" path="m3701,4611l3711,4611,3711,4592,3701,4592,3701,4611xe" filled="true" fillcolor="#000000" stroked="false">
                <v:path arrowok="t"/>
                <v:fill type="solid"/>
              </v:shape>
            </v:group>
            <v:group style="position:absolute;left:3701;top:4611;width:10;height:20" coordorigin="3701,4611" coordsize="10,20">
              <v:shape style="position:absolute;left:3701;top:4611;width:10;height:20" coordorigin="3701,4611" coordsize="10,20" path="m3701,4630l3711,4630,3711,4611,3701,4611,3701,4630xe" filled="true" fillcolor="#000000" stroked="false">
                <v:path arrowok="t"/>
                <v:fill type="solid"/>
              </v:shape>
            </v:group>
            <v:group style="position:absolute;left:3701;top:4630;width:10;height:20" coordorigin="3701,4630" coordsize="10,20">
              <v:shape style="position:absolute;left:3701;top:4630;width:10;height:20" coordorigin="3701,4630" coordsize="10,20" path="m3701,4650l3711,4650,3711,4630,3701,4630,3701,4650xe" filled="true" fillcolor="#000000" stroked="false">
                <v:path arrowok="t"/>
                <v:fill type="solid"/>
              </v:shape>
            </v:group>
            <v:group style="position:absolute;left:3701;top:4654;width:10;height:2" coordorigin="3701,4654" coordsize="10,2">
              <v:shape style="position:absolute;left:3701;top:4654;width:10;height:2" coordorigin="3701,4654" coordsize="10,0" path="m3701,4654l3711,4654e" filled="false" stroked="true" strokeweight=".47998pt" strokecolor="#000000">
                <v:path arrowok="t"/>
              </v:shape>
            </v:group>
            <v:group style="position:absolute;left:4983;top:4266;width:10;height:20" coordorigin="4983,4266" coordsize="10,20">
              <v:shape style="position:absolute;left:4983;top:4266;width:10;height:20" coordorigin="4983,4266" coordsize="10,20" path="m4983,4285l4992,4285,4992,4266,4983,4266,4983,4285xe" filled="true" fillcolor="#000000" stroked="false">
                <v:path arrowok="t"/>
                <v:fill type="solid"/>
              </v:shape>
            </v:group>
            <v:group style="position:absolute;left:4983;top:4285;width:10;height:20" coordorigin="4983,4285" coordsize="10,20">
              <v:shape style="position:absolute;left:4983;top:4285;width:10;height:20" coordorigin="4983,4285" coordsize="10,20" path="m4983,4304l4992,4304,4992,4285,4983,4285,4983,4304xe" filled="true" fillcolor="#000000" stroked="false">
                <v:path arrowok="t"/>
                <v:fill type="solid"/>
              </v:shape>
            </v:group>
            <v:group style="position:absolute;left:4983;top:4304;width:10;height:20" coordorigin="4983,4304" coordsize="10,20">
              <v:shape style="position:absolute;left:4983;top:4304;width:10;height:20" coordorigin="4983,4304" coordsize="10,20" path="m4983,4323l4992,4323,4992,4304,4983,4304,4983,4323xe" filled="true" fillcolor="#000000" stroked="false">
                <v:path arrowok="t"/>
                <v:fill type="solid"/>
              </v:shape>
            </v:group>
            <v:group style="position:absolute;left:4983;top:4323;width:10;height:20" coordorigin="4983,4323" coordsize="10,20">
              <v:shape style="position:absolute;left:4983;top:4323;width:10;height:20" coordorigin="4983,4323" coordsize="10,20" path="m4983,4342l4992,4342,4992,4323,4983,4323,4983,4342xe" filled="true" fillcolor="#000000" stroked="false">
                <v:path arrowok="t"/>
                <v:fill type="solid"/>
              </v:shape>
            </v:group>
            <v:group style="position:absolute;left:4983;top:4342;width:10;height:20" coordorigin="4983,4342" coordsize="10,20">
              <v:shape style="position:absolute;left:4983;top:4342;width:10;height:20" coordorigin="4983,4342" coordsize="10,20" path="m4983,4362l4992,4362,4992,4342,4983,4342,4983,4362xe" filled="true" fillcolor="#000000" stroked="false">
                <v:path arrowok="t"/>
                <v:fill type="solid"/>
              </v:shape>
            </v:group>
            <v:group style="position:absolute;left:4983;top:4362;width:10;height:20" coordorigin="4983,4362" coordsize="10,20">
              <v:shape style="position:absolute;left:4983;top:4362;width:10;height:20" coordorigin="4983,4362" coordsize="10,20" path="m4983,4381l4992,4381,4992,4362,4983,4362,4983,4381xe" filled="true" fillcolor="#000000" stroked="false">
                <v:path arrowok="t"/>
                <v:fill type="solid"/>
              </v:shape>
            </v:group>
            <v:group style="position:absolute;left:4983;top:4381;width:10;height:20" coordorigin="4983,4381" coordsize="10,20">
              <v:shape style="position:absolute;left:4983;top:4381;width:10;height:20" coordorigin="4983,4381" coordsize="10,20" path="m4983,4400l4992,4400,4992,4381,4983,4381,4983,4400xe" filled="true" fillcolor="#000000" stroked="false">
                <v:path arrowok="t"/>
                <v:fill type="solid"/>
              </v:shape>
            </v:group>
            <v:group style="position:absolute;left:4983;top:4400;width:10;height:20" coordorigin="4983,4400" coordsize="10,20">
              <v:shape style="position:absolute;left:4983;top:4400;width:10;height:20" coordorigin="4983,4400" coordsize="10,20" path="m4983,4419l4992,4419,4992,4400,4983,4400,4983,4419xe" filled="true" fillcolor="#000000" stroked="false">
                <v:path arrowok="t"/>
                <v:fill type="solid"/>
              </v:shape>
            </v:group>
            <v:group style="position:absolute;left:4983;top:4419;width:10;height:20" coordorigin="4983,4419" coordsize="10,20">
              <v:shape style="position:absolute;left:4983;top:4419;width:10;height:20" coordorigin="4983,4419" coordsize="10,20" path="m4983,4438l4992,4438,4992,4419,4983,4419,4983,4438xe" filled="true" fillcolor="#000000" stroked="false">
                <v:path arrowok="t"/>
                <v:fill type="solid"/>
              </v:shape>
            </v:group>
            <v:group style="position:absolute;left:4983;top:4438;width:10;height:20" coordorigin="4983,4438" coordsize="10,20">
              <v:shape style="position:absolute;left:4983;top:4438;width:10;height:20" coordorigin="4983,4438" coordsize="10,20" path="m4983,4458l4992,4458,4992,4438,4983,4438,4983,4458xe" filled="true" fillcolor="#000000" stroked="false">
                <v:path arrowok="t"/>
                <v:fill type="solid"/>
              </v:shape>
            </v:group>
            <v:group style="position:absolute;left:4983;top:4458;width:10;height:20" coordorigin="4983,4458" coordsize="10,20">
              <v:shape style="position:absolute;left:4983;top:4458;width:10;height:20" coordorigin="4983,4458" coordsize="10,20" path="m4983,4477l4992,4477,4992,4458,4983,4458,4983,4477xe" filled="true" fillcolor="#000000" stroked="false">
                <v:path arrowok="t"/>
                <v:fill type="solid"/>
              </v:shape>
            </v:group>
            <v:group style="position:absolute;left:4983;top:4477;width:10;height:20" coordorigin="4983,4477" coordsize="10,20">
              <v:shape style="position:absolute;left:4983;top:4477;width:10;height:20" coordorigin="4983,4477" coordsize="10,20" path="m4983,4496l4992,4496,4992,4477,4983,4477,4983,4496xe" filled="true" fillcolor="#000000" stroked="false">
                <v:path arrowok="t"/>
                <v:fill type="solid"/>
              </v:shape>
            </v:group>
            <v:group style="position:absolute;left:4983;top:4496;width:10;height:20" coordorigin="4983,4496" coordsize="10,20">
              <v:shape style="position:absolute;left:4983;top:4496;width:10;height:20" coordorigin="4983,4496" coordsize="10,20" path="m4983,4515l4992,4515,4992,4496,4983,4496,4983,4515xe" filled="true" fillcolor="#000000" stroked="false">
                <v:path arrowok="t"/>
                <v:fill type="solid"/>
              </v:shape>
            </v:group>
            <v:group style="position:absolute;left:4983;top:4515;width:10;height:20" coordorigin="4983,4515" coordsize="10,20">
              <v:shape style="position:absolute;left:4983;top:4515;width:10;height:20" coordorigin="4983,4515" coordsize="10,20" path="m4983,4534l4992,4534,4992,4515,4983,4515,4983,4534xe" filled="true" fillcolor="#000000" stroked="false">
                <v:path arrowok="t"/>
                <v:fill type="solid"/>
              </v:shape>
            </v:group>
            <v:group style="position:absolute;left:4983;top:4534;width:10;height:20" coordorigin="4983,4534" coordsize="10,20">
              <v:shape style="position:absolute;left:4983;top:4534;width:10;height:20" coordorigin="4983,4534" coordsize="10,20" path="m4983,4554l4992,4554,4992,4534,4983,4534,4983,4554xe" filled="true" fillcolor="#000000" stroked="false">
                <v:path arrowok="t"/>
                <v:fill type="solid"/>
              </v:shape>
            </v:group>
            <v:group style="position:absolute;left:4983;top:4554;width:10;height:20" coordorigin="4983,4554" coordsize="10,20">
              <v:shape style="position:absolute;left:4983;top:4554;width:10;height:20" coordorigin="4983,4554" coordsize="10,20" path="m4983,4573l4992,4573,4992,4554,4983,4554,4983,4573xe" filled="true" fillcolor="#000000" stroked="false">
                <v:path arrowok="t"/>
                <v:fill type="solid"/>
              </v:shape>
            </v:group>
            <v:group style="position:absolute;left:4983;top:4573;width:10;height:20" coordorigin="4983,4573" coordsize="10,20">
              <v:shape style="position:absolute;left:4983;top:4573;width:10;height:20" coordorigin="4983,4573" coordsize="10,20" path="m4983,4592l4992,4592,4992,4573,4983,4573,4983,4592xe" filled="true" fillcolor="#000000" stroked="false">
                <v:path arrowok="t"/>
                <v:fill type="solid"/>
              </v:shape>
            </v:group>
            <v:group style="position:absolute;left:4983;top:4592;width:10;height:20" coordorigin="4983,4592" coordsize="10,20">
              <v:shape style="position:absolute;left:4983;top:4592;width:10;height:20" coordorigin="4983,4592" coordsize="10,20" path="m4983,4611l4992,4611,4992,4592,4983,4592,4983,4611xe" filled="true" fillcolor="#000000" stroked="false">
                <v:path arrowok="t"/>
                <v:fill type="solid"/>
              </v:shape>
            </v:group>
            <v:group style="position:absolute;left:4983;top:4611;width:10;height:20" coordorigin="4983,4611" coordsize="10,20">
              <v:shape style="position:absolute;left:4983;top:4611;width:10;height:20" coordorigin="4983,4611" coordsize="10,20" path="m4983,4630l4992,4630,4992,4611,4983,4611,4983,4630xe" filled="true" fillcolor="#000000" stroked="false">
                <v:path arrowok="t"/>
                <v:fill type="solid"/>
              </v:shape>
            </v:group>
            <v:group style="position:absolute;left:4983;top:4630;width:10;height:20" coordorigin="4983,4630" coordsize="10,20">
              <v:shape style="position:absolute;left:4983;top:4630;width:10;height:20" coordorigin="4983,4630" coordsize="10,20" path="m4983,4650l4992,4650,4992,4630,4983,4630,4983,4650xe" filled="true" fillcolor="#000000" stroked="false">
                <v:path arrowok="t"/>
                <v:fill type="solid"/>
              </v:shape>
            </v:group>
            <v:group style="position:absolute;left:4983;top:4654;width:10;height:2" coordorigin="4983,4654" coordsize="10,2">
              <v:shape style="position:absolute;left:4983;top:4654;width:10;height:2" coordorigin="4983,4654" coordsize="10,0" path="m4983,4654l4992,4654e" filled="false" stroked="true" strokeweight=".47998pt" strokecolor="#000000">
                <v:path arrowok="t"/>
              </v:shape>
            </v:group>
            <v:group style="position:absolute;left:6222;top:4266;width:10;height:20" coordorigin="6222,4266" coordsize="10,20">
              <v:shape style="position:absolute;left:6222;top:4266;width:10;height:20" coordorigin="6222,4266" coordsize="10,20" path="m6222,4285l6231,4285,6231,4266,6222,4266,6222,4285xe" filled="true" fillcolor="#000000" stroked="false">
                <v:path arrowok="t"/>
                <v:fill type="solid"/>
              </v:shape>
            </v:group>
            <v:group style="position:absolute;left:6222;top:4285;width:10;height:20" coordorigin="6222,4285" coordsize="10,20">
              <v:shape style="position:absolute;left:6222;top:4285;width:10;height:20" coordorigin="6222,4285" coordsize="10,20" path="m6222,4304l6231,4304,6231,4285,6222,4285,6222,4304xe" filled="true" fillcolor="#000000" stroked="false">
                <v:path arrowok="t"/>
                <v:fill type="solid"/>
              </v:shape>
            </v:group>
            <v:group style="position:absolute;left:6222;top:4304;width:10;height:20" coordorigin="6222,4304" coordsize="10,20">
              <v:shape style="position:absolute;left:6222;top:4304;width:10;height:20" coordorigin="6222,4304" coordsize="10,20" path="m6222,4323l6231,4323,6231,4304,6222,4304,6222,4323xe" filled="true" fillcolor="#000000" stroked="false">
                <v:path arrowok="t"/>
                <v:fill type="solid"/>
              </v:shape>
            </v:group>
            <v:group style="position:absolute;left:6222;top:4323;width:10;height:20" coordorigin="6222,4323" coordsize="10,20">
              <v:shape style="position:absolute;left:6222;top:4323;width:10;height:20" coordorigin="6222,4323" coordsize="10,20" path="m6222,4342l6231,4342,6231,4323,6222,4323,6222,4342xe" filled="true" fillcolor="#000000" stroked="false">
                <v:path arrowok="t"/>
                <v:fill type="solid"/>
              </v:shape>
            </v:group>
            <v:group style="position:absolute;left:6222;top:4342;width:10;height:20" coordorigin="6222,4342" coordsize="10,20">
              <v:shape style="position:absolute;left:6222;top:4342;width:10;height:20" coordorigin="6222,4342" coordsize="10,20" path="m6222,4362l6231,4362,6231,4342,6222,4342,6222,4362xe" filled="true" fillcolor="#000000" stroked="false">
                <v:path arrowok="t"/>
                <v:fill type="solid"/>
              </v:shape>
            </v:group>
            <v:group style="position:absolute;left:6222;top:4362;width:10;height:20" coordorigin="6222,4362" coordsize="10,20">
              <v:shape style="position:absolute;left:6222;top:4362;width:10;height:20" coordorigin="6222,4362" coordsize="10,20" path="m6222,4381l6231,4381,6231,4362,6222,4362,6222,4381xe" filled="true" fillcolor="#000000" stroked="false">
                <v:path arrowok="t"/>
                <v:fill type="solid"/>
              </v:shape>
            </v:group>
            <v:group style="position:absolute;left:6222;top:4381;width:10;height:20" coordorigin="6222,4381" coordsize="10,20">
              <v:shape style="position:absolute;left:6222;top:4381;width:10;height:20" coordorigin="6222,4381" coordsize="10,20" path="m6222,4400l6231,4400,6231,4381,6222,4381,6222,4400xe" filled="true" fillcolor="#000000" stroked="false">
                <v:path arrowok="t"/>
                <v:fill type="solid"/>
              </v:shape>
            </v:group>
            <v:group style="position:absolute;left:6222;top:4400;width:10;height:20" coordorigin="6222,4400" coordsize="10,20">
              <v:shape style="position:absolute;left:6222;top:4400;width:10;height:20" coordorigin="6222,4400" coordsize="10,20" path="m6222,4419l6231,4419,6231,4400,6222,4400,6222,4419xe" filled="true" fillcolor="#000000" stroked="false">
                <v:path arrowok="t"/>
                <v:fill type="solid"/>
              </v:shape>
            </v:group>
            <v:group style="position:absolute;left:6222;top:4419;width:10;height:20" coordorigin="6222,4419" coordsize="10,20">
              <v:shape style="position:absolute;left:6222;top:4419;width:10;height:20" coordorigin="6222,4419" coordsize="10,20" path="m6222,4438l6231,4438,6231,4419,6222,4419,6222,4438xe" filled="true" fillcolor="#000000" stroked="false">
                <v:path arrowok="t"/>
                <v:fill type="solid"/>
              </v:shape>
            </v:group>
            <v:group style="position:absolute;left:6222;top:4438;width:10;height:20" coordorigin="6222,4438" coordsize="10,20">
              <v:shape style="position:absolute;left:6222;top:4438;width:10;height:20" coordorigin="6222,4438" coordsize="10,20" path="m6222,4458l6231,4458,6231,4438,6222,4438,6222,4458xe" filled="true" fillcolor="#000000" stroked="false">
                <v:path arrowok="t"/>
                <v:fill type="solid"/>
              </v:shape>
            </v:group>
            <v:group style="position:absolute;left:6222;top:4458;width:10;height:20" coordorigin="6222,4458" coordsize="10,20">
              <v:shape style="position:absolute;left:6222;top:4458;width:10;height:20" coordorigin="6222,4458" coordsize="10,20" path="m6222,4477l6231,4477,6231,4458,6222,4458,6222,4477xe" filled="true" fillcolor="#000000" stroked="false">
                <v:path arrowok="t"/>
                <v:fill type="solid"/>
              </v:shape>
            </v:group>
            <v:group style="position:absolute;left:6222;top:4477;width:10;height:20" coordorigin="6222,4477" coordsize="10,20">
              <v:shape style="position:absolute;left:6222;top:4477;width:10;height:20" coordorigin="6222,4477" coordsize="10,20" path="m6222,4496l6231,4496,6231,4477,6222,4477,6222,4496xe" filled="true" fillcolor="#000000" stroked="false">
                <v:path arrowok="t"/>
                <v:fill type="solid"/>
              </v:shape>
            </v:group>
            <v:group style="position:absolute;left:6222;top:4496;width:10;height:20" coordorigin="6222,4496" coordsize="10,20">
              <v:shape style="position:absolute;left:6222;top:4496;width:10;height:20" coordorigin="6222,4496" coordsize="10,20" path="m6222,4515l6231,4515,6231,4496,6222,4496,6222,4515xe" filled="true" fillcolor="#000000" stroked="false">
                <v:path arrowok="t"/>
                <v:fill type="solid"/>
              </v:shape>
            </v:group>
            <v:group style="position:absolute;left:6222;top:4515;width:10;height:20" coordorigin="6222,4515" coordsize="10,20">
              <v:shape style="position:absolute;left:6222;top:4515;width:10;height:20" coordorigin="6222,4515" coordsize="10,20" path="m6222,4534l6231,4534,6231,4515,6222,4515,6222,4534xe" filled="true" fillcolor="#000000" stroked="false">
                <v:path arrowok="t"/>
                <v:fill type="solid"/>
              </v:shape>
            </v:group>
            <v:group style="position:absolute;left:6222;top:4534;width:10;height:20" coordorigin="6222,4534" coordsize="10,20">
              <v:shape style="position:absolute;left:6222;top:4534;width:10;height:20" coordorigin="6222,4534" coordsize="10,20" path="m6222,4554l6231,4554,6231,4534,6222,4534,6222,4554xe" filled="true" fillcolor="#000000" stroked="false">
                <v:path arrowok="t"/>
                <v:fill type="solid"/>
              </v:shape>
            </v:group>
            <v:group style="position:absolute;left:6222;top:4554;width:10;height:20" coordorigin="6222,4554" coordsize="10,20">
              <v:shape style="position:absolute;left:6222;top:4554;width:10;height:20" coordorigin="6222,4554" coordsize="10,20" path="m6222,4573l6231,4573,6231,4554,6222,4554,6222,4573xe" filled="true" fillcolor="#000000" stroked="false">
                <v:path arrowok="t"/>
                <v:fill type="solid"/>
              </v:shape>
            </v:group>
            <v:group style="position:absolute;left:6222;top:4573;width:10;height:20" coordorigin="6222,4573" coordsize="10,20">
              <v:shape style="position:absolute;left:6222;top:4573;width:10;height:20" coordorigin="6222,4573" coordsize="10,20" path="m6222,4592l6231,4592,6231,4573,6222,4573,6222,4592xe" filled="true" fillcolor="#000000" stroked="false">
                <v:path arrowok="t"/>
                <v:fill type="solid"/>
              </v:shape>
            </v:group>
            <v:group style="position:absolute;left:6222;top:4592;width:10;height:20" coordorigin="6222,4592" coordsize="10,20">
              <v:shape style="position:absolute;left:6222;top:4592;width:10;height:20" coordorigin="6222,4592" coordsize="10,20" path="m6222,4611l6231,4611,6231,4592,6222,4592,6222,4611xe" filled="true" fillcolor="#000000" stroked="false">
                <v:path arrowok="t"/>
                <v:fill type="solid"/>
              </v:shape>
            </v:group>
            <v:group style="position:absolute;left:6222;top:4611;width:10;height:20" coordorigin="6222,4611" coordsize="10,20">
              <v:shape style="position:absolute;left:6222;top:4611;width:10;height:20" coordorigin="6222,4611" coordsize="10,20" path="m6222,4630l6231,4630,6231,4611,6222,4611,6222,4630xe" filled="true" fillcolor="#000000" stroked="false">
                <v:path arrowok="t"/>
                <v:fill type="solid"/>
              </v:shape>
            </v:group>
            <v:group style="position:absolute;left:6222;top:4630;width:10;height:20" coordorigin="6222,4630" coordsize="10,20">
              <v:shape style="position:absolute;left:6222;top:4630;width:10;height:20" coordorigin="6222,4630" coordsize="10,20" path="m6222,4650l6231,4650,6231,4630,6222,4630,6222,4650xe" filled="true" fillcolor="#000000" stroked="false">
                <v:path arrowok="t"/>
                <v:fill type="solid"/>
              </v:shape>
            </v:group>
            <v:group style="position:absolute;left:6222;top:4654;width:10;height:2" coordorigin="6222,4654" coordsize="10,2">
              <v:shape style="position:absolute;left:6222;top:4654;width:10;height:2" coordorigin="6222,4654" coordsize="10,0" path="m6222,4654l6231,4654e" filled="false" stroked="true" strokeweight=".47998pt" strokecolor="#000000">
                <v:path arrowok="t"/>
              </v:shape>
            </v:group>
            <v:group style="position:absolute;left:7542;top:4266;width:10;height:20" coordorigin="7542,4266" coordsize="10,20">
              <v:shape style="position:absolute;left:7542;top:4266;width:10;height:20" coordorigin="7542,4266" coordsize="10,20" path="m7542,4285l7551,4285,7551,4266,7542,4266,7542,4285xe" filled="true" fillcolor="#000000" stroked="false">
                <v:path arrowok="t"/>
                <v:fill type="solid"/>
              </v:shape>
            </v:group>
            <v:group style="position:absolute;left:7542;top:4285;width:10;height:20" coordorigin="7542,4285" coordsize="10,20">
              <v:shape style="position:absolute;left:7542;top:4285;width:10;height:20" coordorigin="7542,4285" coordsize="10,20" path="m7542,4304l7551,4304,7551,4285,7542,4285,7542,4304xe" filled="true" fillcolor="#000000" stroked="false">
                <v:path arrowok="t"/>
                <v:fill type="solid"/>
              </v:shape>
            </v:group>
            <v:group style="position:absolute;left:7542;top:4304;width:10;height:20" coordorigin="7542,4304" coordsize="10,20">
              <v:shape style="position:absolute;left:7542;top:4304;width:10;height:20" coordorigin="7542,4304" coordsize="10,20" path="m7542,4323l7551,4323,7551,4304,7542,4304,7542,4323xe" filled="true" fillcolor="#000000" stroked="false">
                <v:path arrowok="t"/>
                <v:fill type="solid"/>
              </v:shape>
            </v:group>
            <v:group style="position:absolute;left:7542;top:4323;width:10;height:20" coordorigin="7542,4323" coordsize="10,20">
              <v:shape style="position:absolute;left:7542;top:4323;width:10;height:20" coordorigin="7542,4323" coordsize="10,20" path="m7542,4342l7551,4342,7551,4323,7542,4323,7542,4342xe" filled="true" fillcolor="#000000" stroked="false">
                <v:path arrowok="t"/>
                <v:fill type="solid"/>
              </v:shape>
            </v:group>
            <v:group style="position:absolute;left:7542;top:4342;width:10;height:20" coordorigin="7542,4342" coordsize="10,20">
              <v:shape style="position:absolute;left:7542;top:4342;width:10;height:20" coordorigin="7542,4342" coordsize="10,20" path="m7542,4362l7551,4362,7551,4342,7542,4342,7542,4362xe" filled="true" fillcolor="#000000" stroked="false">
                <v:path arrowok="t"/>
                <v:fill type="solid"/>
              </v:shape>
            </v:group>
            <v:group style="position:absolute;left:7542;top:4362;width:10;height:20" coordorigin="7542,4362" coordsize="10,20">
              <v:shape style="position:absolute;left:7542;top:4362;width:10;height:20" coordorigin="7542,4362" coordsize="10,20" path="m7542,4381l7551,4381,7551,4362,7542,4362,7542,4381xe" filled="true" fillcolor="#000000" stroked="false">
                <v:path arrowok="t"/>
                <v:fill type="solid"/>
              </v:shape>
            </v:group>
            <v:group style="position:absolute;left:7542;top:4381;width:10;height:20" coordorigin="7542,4381" coordsize="10,20">
              <v:shape style="position:absolute;left:7542;top:4381;width:10;height:20" coordorigin="7542,4381" coordsize="10,20" path="m7542,4400l7551,4400,7551,4381,7542,4381,7542,4400xe" filled="true" fillcolor="#000000" stroked="false">
                <v:path arrowok="t"/>
                <v:fill type="solid"/>
              </v:shape>
            </v:group>
            <v:group style="position:absolute;left:7542;top:4400;width:10;height:20" coordorigin="7542,4400" coordsize="10,20">
              <v:shape style="position:absolute;left:7542;top:4400;width:10;height:20" coordorigin="7542,4400" coordsize="10,20" path="m7542,4419l7551,4419,7551,4400,7542,4400,7542,4419xe" filled="true" fillcolor="#000000" stroked="false">
                <v:path arrowok="t"/>
                <v:fill type="solid"/>
              </v:shape>
            </v:group>
            <v:group style="position:absolute;left:7542;top:4419;width:10;height:20" coordorigin="7542,4419" coordsize="10,20">
              <v:shape style="position:absolute;left:7542;top:4419;width:10;height:20" coordorigin="7542,4419" coordsize="10,20" path="m7542,4438l7551,4438,7551,4419,7542,4419,7542,4438xe" filled="true" fillcolor="#000000" stroked="false">
                <v:path arrowok="t"/>
                <v:fill type="solid"/>
              </v:shape>
            </v:group>
            <v:group style="position:absolute;left:7542;top:4438;width:10;height:20" coordorigin="7542,4438" coordsize="10,20">
              <v:shape style="position:absolute;left:7542;top:4438;width:10;height:20" coordorigin="7542,4438" coordsize="10,20" path="m7542,4458l7551,4458,7551,4438,7542,4438,7542,4458xe" filled="true" fillcolor="#000000" stroked="false">
                <v:path arrowok="t"/>
                <v:fill type="solid"/>
              </v:shape>
            </v:group>
            <v:group style="position:absolute;left:7542;top:4458;width:10;height:20" coordorigin="7542,4458" coordsize="10,20">
              <v:shape style="position:absolute;left:7542;top:4458;width:10;height:20" coordorigin="7542,4458" coordsize="10,20" path="m7542,4477l7551,4477,7551,4458,7542,4458,7542,4477xe" filled="true" fillcolor="#000000" stroked="false">
                <v:path arrowok="t"/>
                <v:fill type="solid"/>
              </v:shape>
            </v:group>
            <v:group style="position:absolute;left:7542;top:4477;width:10;height:20" coordorigin="7542,4477" coordsize="10,20">
              <v:shape style="position:absolute;left:7542;top:4477;width:10;height:20" coordorigin="7542,4477" coordsize="10,20" path="m7542,4496l7551,4496,7551,4477,7542,4477,7542,4496xe" filled="true" fillcolor="#000000" stroked="false">
                <v:path arrowok="t"/>
                <v:fill type="solid"/>
              </v:shape>
            </v:group>
            <v:group style="position:absolute;left:7542;top:4496;width:10;height:20" coordorigin="7542,4496" coordsize="10,20">
              <v:shape style="position:absolute;left:7542;top:4496;width:10;height:20" coordorigin="7542,4496" coordsize="10,20" path="m7542,4515l7551,4515,7551,4496,7542,4496,7542,4515xe" filled="true" fillcolor="#000000" stroked="false">
                <v:path arrowok="t"/>
                <v:fill type="solid"/>
              </v:shape>
            </v:group>
            <v:group style="position:absolute;left:7542;top:4515;width:10;height:20" coordorigin="7542,4515" coordsize="10,20">
              <v:shape style="position:absolute;left:7542;top:4515;width:10;height:20" coordorigin="7542,4515" coordsize="10,20" path="m7542,4534l7551,4534,7551,4515,7542,4515,7542,4534xe" filled="true" fillcolor="#000000" stroked="false">
                <v:path arrowok="t"/>
                <v:fill type="solid"/>
              </v:shape>
            </v:group>
            <v:group style="position:absolute;left:7542;top:4534;width:10;height:20" coordorigin="7542,4534" coordsize="10,20">
              <v:shape style="position:absolute;left:7542;top:4534;width:10;height:20" coordorigin="7542,4534" coordsize="10,20" path="m7542,4554l7551,4554,7551,4534,7542,4534,7542,4554xe" filled="true" fillcolor="#000000" stroked="false">
                <v:path arrowok="t"/>
                <v:fill type="solid"/>
              </v:shape>
            </v:group>
            <v:group style="position:absolute;left:7542;top:4554;width:10;height:20" coordorigin="7542,4554" coordsize="10,20">
              <v:shape style="position:absolute;left:7542;top:4554;width:10;height:20" coordorigin="7542,4554" coordsize="10,20" path="m7542,4573l7551,4573,7551,4554,7542,4554,7542,4573xe" filled="true" fillcolor="#000000" stroked="false">
                <v:path arrowok="t"/>
                <v:fill type="solid"/>
              </v:shape>
            </v:group>
            <v:group style="position:absolute;left:7542;top:4573;width:10;height:20" coordorigin="7542,4573" coordsize="10,20">
              <v:shape style="position:absolute;left:7542;top:4573;width:10;height:20" coordorigin="7542,4573" coordsize="10,20" path="m7542,4592l7551,4592,7551,4573,7542,4573,7542,4592xe" filled="true" fillcolor="#000000" stroked="false">
                <v:path arrowok="t"/>
                <v:fill type="solid"/>
              </v:shape>
            </v:group>
            <v:group style="position:absolute;left:7542;top:4592;width:10;height:20" coordorigin="7542,4592" coordsize="10,20">
              <v:shape style="position:absolute;left:7542;top:4592;width:10;height:20" coordorigin="7542,4592" coordsize="10,20" path="m7542,4611l7551,4611,7551,4592,7542,4592,7542,4611xe" filled="true" fillcolor="#000000" stroked="false">
                <v:path arrowok="t"/>
                <v:fill type="solid"/>
              </v:shape>
            </v:group>
            <v:group style="position:absolute;left:7542;top:4611;width:10;height:20" coordorigin="7542,4611" coordsize="10,20">
              <v:shape style="position:absolute;left:7542;top:4611;width:10;height:20" coordorigin="7542,4611" coordsize="10,20" path="m7542,4630l7551,4630,7551,4611,7542,4611,7542,4630xe" filled="true" fillcolor="#000000" stroked="false">
                <v:path arrowok="t"/>
                <v:fill type="solid"/>
              </v:shape>
            </v:group>
            <v:group style="position:absolute;left:7542;top:4630;width:10;height:20" coordorigin="7542,4630" coordsize="10,20">
              <v:shape style="position:absolute;left:7542;top:4630;width:10;height:20" coordorigin="7542,4630" coordsize="10,20" path="m7542,4650l7551,4650,7551,4630,7542,4630,7542,4650xe" filled="true" fillcolor="#000000" stroked="false">
                <v:path arrowok="t"/>
                <v:fill type="solid"/>
              </v:shape>
            </v:group>
            <v:group style="position:absolute;left:7542;top:4654;width:10;height:2" coordorigin="7542,4654" coordsize="10,2">
              <v:shape style="position:absolute;left:7542;top:4654;width:10;height:2" coordorigin="7542,4654" coordsize="10,0" path="m7542,4654l7551,4654e" filled="false" stroked="true" strokeweight=".47998pt" strokecolor="#000000">
                <v:path arrowok="t"/>
              </v:shape>
            </v:group>
            <v:group style="position:absolute;left:8859;top:4266;width:10;height:20" coordorigin="8859,4266" coordsize="10,20">
              <v:shape style="position:absolute;left:8859;top:4266;width:10;height:20" coordorigin="8859,4266" coordsize="10,20" path="m8859,4285l8869,4285,8869,4266,8859,4266,8859,4285xe" filled="true" fillcolor="#000000" stroked="false">
                <v:path arrowok="t"/>
                <v:fill type="solid"/>
              </v:shape>
            </v:group>
            <v:group style="position:absolute;left:8859;top:4285;width:10;height:20" coordorigin="8859,4285" coordsize="10,20">
              <v:shape style="position:absolute;left:8859;top:4285;width:10;height:20" coordorigin="8859,4285" coordsize="10,20" path="m8859,4304l8869,4304,8869,4285,8859,4285,8859,4304xe" filled="true" fillcolor="#000000" stroked="false">
                <v:path arrowok="t"/>
                <v:fill type="solid"/>
              </v:shape>
            </v:group>
            <v:group style="position:absolute;left:8859;top:4304;width:10;height:20" coordorigin="8859,4304" coordsize="10,20">
              <v:shape style="position:absolute;left:8859;top:4304;width:10;height:20" coordorigin="8859,4304" coordsize="10,20" path="m8859,4323l8869,4323,8869,4304,8859,4304,8859,4323xe" filled="true" fillcolor="#000000" stroked="false">
                <v:path arrowok="t"/>
                <v:fill type="solid"/>
              </v:shape>
            </v:group>
            <v:group style="position:absolute;left:8859;top:4323;width:10;height:20" coordorigin="8859,4323" coordsize="10,20">
              <v:shape style="position:absolute;left:8859;top:4323;width:10;height:20" coordorigin="8859,4323" coordsize="10,20" path="m8859,4342l8869,4342,8869,4323,8859,4323,8859,4342xe" filled="true" fillcolor="#000000" stroked="false">
                <v:path arrowok="t"/>
                <v:fill type="solid"/>
              </v:shape>
            </v:group>
            <v:group style="position:absolute;left:8859;top:4342;width:10;height:20" coordorigin="8859,4342" coordsize="10,20">
              <v:shape style="position:absolute;left:8859;top:4342;width:10;height:20" coordorigin="8859,4342" coordsize="10,20" path="m8859,4362l8869,4362,8869,4342,8859,4342,8859,4362xe" filled="true" fillcolor="#000000" stroked="false">
                <v:path arrowok="t"/>
                <v:fill type="solid"/>
              </v:shape>
            </v:group>
            <v:group style="position:absolute;left:8859;top:4362;width:10;height:20" coordorigin="8859,4362" coordsize="10,20">
              <v:shape style="position:absolute;left:8859;top:4362;width:10;height:20" coordorigin="8859,4362" coordsize="10,20" path="m8859,4381l8869,4381,8869,4362,8859,4362,8859,4381xe" filled="true" fillcolor="#000000" stroked="false">
                <v:path arrowok="t"/>
                <v:fill type="solid"/>
              </v:shape>
            </v:group>
            <v:group style="position:absolute;left:8859;top:4381;width:10;height:20" coordorigin="8859,4381" coordsize="10,20">
              <v:shape style="position:absolute;left:8859;top:4381;width:10;height:20" coordorigin="8859,4381" coordsize="10,20" path="m8859,4400l8869,4400,8869,4381,8859,4381,8859,4400xe" filled="true" fillcolor="#000000" stroked="false">
                <v:path arrowok="t"/>
                <v:fill type="solid"/>
              </v:shape>
            </v:group>
            <v:group style="position:absolute;left:8859;top:4400;width:10;height:20" coordorigin="8859,4400" coordsize="10,20">
              <v:shape style="position:absolute;left:8859;top:4400;width:10;height:20" coordorigin="8859,4400" coordsize="10,20" path="m8859,4419l8869,4419,8869,4400,8859,4400,8859,4419xe" filled="true" fillcolor="#000000" stroked="false">
                <v:path arrowok="t"/>
                <v:fill type="solid"/>
              </v:shape>
            </v:group>
            <v:group style="position:absolute;left:8859;top:4419;width:10;height:20" coordorigin="8859,4419" coordsize="10,20">
              <v:shape style="position:absolute;left:8859;top:4419;width:10;height:20" coordorigin="8859,4419" coordsize="10,20" path="m8859,4438l8869,4438,8869,4419,8859,4419,8859,4438xe" filled="true" fillcolor="#000000" stroked="false">
                <v:path arrowok="t"/>
                <v:fill type="solid"/>
              </v:shape>
            </v:group>
            <v:group style="position:absolute;left:8859;top:4438;width:10;height:20" coordorigin="8859,4438" coordsize="10,20">
              <v:shape style="position:absolute;left:8859;top:4438;width:10;height:20" coordorigin="8859,4438" coordsize="10,20" path="m8859,4458l8869,4458,8869,4438,8859,4438,8859,4458xe" filled="true" fillcolor="#000000" stroked="false">
                <v:path arrowok="t"/>
                <v:fill type="solid"/>
              </v:shape>
            </v:group>
            <v:group style="position:absolute;left:8859;top:4458;width:10;height:20" coordorigin="8859,4458" coordsize="10,20">
              <v:shape style="position:absolute;left:8859;top:4458;width:10;height:20" coordorigin="8859,4458" coordsize="10,20" path="m8859,4477l8869,4477,8869,4458,8859,4458,8859,4477xe" filled="true" fillcolor="#000000" stroked="false">
                <v:path arrowok="t"/>
                <v:fill type="solid"/>
              </v:shape>
            </v:group>
            <v:group style="position:absolute;left:8859;top:4477;width:10;height:20" coordorigin="8859,4477" coordsize="10,20">
              <v:shape style="position:absolute;left:8859;top:4477;width:10;height:20" coordorigin="8859,4477" coordsize="10,20" path="m8859,4496l8869,4496,8869,4477,8859,4477,8859,4496xe" filled="true" fillcolor="#000000" stroked="false">
                <v:path arrowok="t"/>
                <v:fill type="solid"/>
              </v:shape>
            </v:group>
            <v:group style="position:absolute;left:8859;top:4496;width:10;height:20" coordorigin="8859,4496" coordsize="10,20">
              <v:shape style="position:absolute;left:8859;top:4496;width:10;height:20" coordorigin="8859,4496" coordsize="10,20" path="m8859,4515l8869,4515,8869,4496,8859,4496,8859,4515xe" filled="true" fillcolor="#000000" stroked="false">
                <v:path arrowok="t"/>
                <v:fill type="solid"/>
              </v:shape>
            </v:group>
            <v:group style="position:absolute;left:8859;top:4515;width:10;height:20" coordorigin="8859,4515" coordsize="10,20">
              <v:shape style="position:absolute;left:8859;top:4515;width:10;height:20" coordorigin="8859,4515" coordsize="10,20" path="m8859,4534l8869,4534,8869,4515,8859,4515,8859,4534xe" filled="true" fillcolor="#000000" stroked="false">
                <v:path arrowok="t"/>
                <v:fill type="solid"/>
              </v:shape>
            </v:group>
            <v:group style="position:absolute;left:8859;top:4534;width:10;height:20" coordorigin="8859,4534" coordsize="10,20">
              <v:shape style="position:absolute;left:8859;top:4534;width:10;height:20" coordorigin="8859,4534" coordsize="10,20" path="m8859,4554l8869,4554,8869,4534,8859,4534,8859,4554xe" filled="true" fillcolor="#000000" stroked="false">
                <v:path arrowok="t"/>
                <v:fill type="solid"/>
              </v:shape>
            </v:group>
            <v:group style="position:absolute;left:8859;top:4554;width:10;height:20" coordorigin="8859,4554" coordsize="10,20">
              <v:shape style="position:absolute;left:8859;top:4554;width:10;height:20" coordorigin="8859,4554" coordsize="10,20" path="m8859,4573l8869,4573,8869,4554,8859,4554,8859,4573xe" filled="true" fillcolor="#000000" stroked="false">
                <v:path arrowok="t"/>
                <v:fill type="solid"/>
              </v:shape>
            </v:group>
            <v:group style="position:absolute;left:8859;top:4573;width:10;height:20" coordorigin="8859,4573" coordsize="10,20">
              <v:shape style="position:absolute;left:8859;top:4573;width:10;height:20" coordorigin="8859,4573" coordsize="10,20" path="m8859,4592l8869,4592,8869,4573,8859,4573,8859,4592xe" filled="true" fillcolor="#000000" stroked="false">
                <v:path arrowok="t"/>
                <v:fill type="solid"/>
              </v:shape>
            </v:group>
            <v:group style="position:absolute;left:8859;top:4592;width:10;height:20" coordorigin="8859,4592" coordsize="10,20">
              <v:shape style="position:absolute;left:8859;top:4592;width:10;height:20" coordorigin="8859,4592" coordsize="10,20" path="m8859,4611l8869,4611,8869,4592,8859,4592,8859,4611xe" filled="true" fillcolor="#000000" stroked="false">
                <v:path arrowok="t"/>
                <v:fill type="solid"/>
              </v:shape>
            </v:group>
            <v:group style="position:absolute;left:8859;top:4611;width:10;height:20" coordorigin="8859,4611" coordsize="10,20">
              <v:shape style="position:absolute;left:8859;top:4611;width:10;height:20" coordorigin="8859,4611" coordsize="10,20" path="m8859,4630l8869,4630,8869,4611,8859,4611,8859,4630xe" filled="true" fillcolor="#000000" stroked="false">
                <v:path arrowok="t"/>
                <v:fill type="solid"/>
              </v:shape>
            </v:group>
            <v:group style="position:absolute;left:8859;top:4630;width:10;height:20" coordorigin="8859,4630" coordsize="10,20">
              <v:shape style="position:absolute;left:8859;top:4630;width:10;height:20" coordorigin="8859,4630" coordsize="10,20" path="m8859,4650l8869,4650,8869,4630,8859,4630,8859,4650xe" filled="true" fillcolor="#000000" stroked="false">
                <v:path arrowok="t"/>
                <v:fill type="solid"/>
              </v:shape>
            </v:group>
            <v:group style="position:absolute;left:8859;top:4654;width:10;height:2" coordorigin="8859,4654" coordsize="10,2">
              <v:shape style="position:absolute;left:8859;top:4654;width:10;height:2" coordorigin="8859,4654" coordsize="10,0" path="m8859,4654l8869,4654e" filled="false" stroked="true" strokeweight=".47998pt" strokecolor="#000000">
                <v:path arrowok="t"/>
              </v:shape>
            </v:group>
            <v:group style="position:absolute;left:10065;top:4266;width:10;height:20" coordorigin="10065,4266" coordsize="10,20">
              <v:shape style="position:absolute;left:10065;top:4266;width:10;height:20" coordorigin="10065,4266" coordsize="10,20" path="m10065,4285l10074,4285,10074,4266,10065,4266,10065,4285xe" filled="true" fillcolor="#000000" stroked="false">
                <v:path arrowok="t"/>
                <v:fill type="solid"/>
              </v:shape>
            </v:group>
            <v:group style="position:absolute;left:10065;top:4285;width:10;height:20" coordorigin="10065,4285" coordsize="10,20">
              <v:shape style="position:absolute;left:10065;top:4285;width:10;height:20" coordorigin="10065,4285" coordsize="10,20" path="m10065,4304l10074,4304,10074,4285,10065,4285,10065,4304xe" filled="true" fillcolor="#000000" stroked="false">
                <v:path arrowok="t"/>
                <v:fill type="solid"/>
              </v:shape>
            </v:group>
            <v:group style="position:absolute;left:10065;top:4304;width:10;height:20" coordorigin="10065,4304" coordsize="10,20">
              <v:shape style="position:absolute;left:10065;top:4304;width:10;height:20" coordorigin="10065,4304" coordsize="10,20" path="m10065,4323l10074,4323,10074,4304,10065,4304,10065,4323xe" filled="true" fillcolor="#000000" stroked="false">
                <v:path arrowok="t"/>
                <v:fill type="solid"/>
              </v:shape>
            </v:group>
            <v:group style="position:absolute;left:10065;top:4323;width:10;height:20" coordorigin="10065,4323" coordsize="10,20">
              <v:shape style="position:absolute;left:10065;top:4323;width:10;height:20" coordorigin="10065,4323" coordsize="10,20" path="m10065,4342l10074,4342,10074,4323,10065,4323,10065,4342xe" filled="true" fillcolor="#000000" stroked="false">
                <v:path arrowok="t"/>
                <v:fill type="solid"/>
              </v:shape>
            </v:group>
            <v:group style="position:absolute;left:10065;top:4342;width:10;height:20" coordorigin="10065,4342" coordsize="10,20">
              <v:shape style="position:absolute;left:10065;top:4342;width:10;height:20" coordorigin="10065,4342" coordsize="10,20" path="m10065,4362l10074,4362,10074,4342,10065,4342,10065,4362xe" filled="true" fillcolor="#000000" stroked="false">
                <v:path arrowok="t"/>
                <v:fill type="solid"/>
              </v:shape>
            </v:group>
            <v:group style="position:absolute;left:10065;top:4362;width:10;height:20" coordorigin="10065,4362" coordsize="10,20">
              <v:shape style="position:absolute;left:10065;top:4362;width:10;height:20" coordorigin="10065,4362" coordsize="10,20" path="m10065,4381l10074,4381,10074,4362,10065,4362,10065,4381xe" filled="true" fillcolor="#000000" stroked="false">
                <v:path arrowok="t"/>
                <v:fill type="solid"/>
              </v:shape>
            </v:group>
            <v:group style="position:absolute;left:10065;top:4381;width:10;height:20" coordorigin="10065,4381" coordsize="10,20">
              <v:shape style="position:absolute;left:10065;top:4381;width:10;height:20" coordorigin="10065,4381" coordsize="10,20" path="m10065,4400l10074,4400,10074,4381,10065,4381,10065,4400xe" filled="true" fillcolor="#000000" stroked="false">
                <v:path arrowok="t"/>
                <v:fill type="solid"/>
              </v:shape>
            </v:group>
            <v:group style="position:absolute;left:10065;top:4400;width:10;height:20" coordorigin="10065,4400" coordsize="10,20">
              <v:shape style="position:absolute;left:10065;top:4400;width:10;height:20" coordorigin="10065,4400" coordsize="10,20" path="m10065,4419l10074,4419,10074,4400,10065,4400,10065,4419xe" filled="true" fillcolor="#000000" stroked="false">
                <v:path arrowok="t"/>
                <v:fill type="solid"/>
              </v:shape>
            </v:group>
            <v:group style="position:absolute;left:10065;top:4419;width:10;height:20" coordorigin="10065,4419" coordsize="10,20">
              <v:shape style="position:absolute;left:10065;top:4419;width:10;height:20" coordorigin="10065,4419" coordsize="10,20" path="m10065,4438l10074,4438,10074,4419,10065,4419,10065,4438xe" filled="true" fillcolor="#000000" stroked="false">
                <v:path arrowok="t"/>
                <v:fill type="solid"/>
              </v:shape>
            </v:group>
            <v:group style="position:absolute;left:10065;top:4438;width:10;height:20" coordorigin="10065,4438" coordsize="10,20">
              <v:shape style="position:absolute;left:10065;top:4438;width:10;height:20" coordorigin="10065,4438" coordsize="10,20" path="m10065,4458l10074,4458,10074,4438,10065,4438,10065,4458xe" filled="true" fillcolor="#000000" stroked="false">
                <v:path arrowok="t"/>
                <v:fill type="solid"/>
              </v:shape>
            </v:group>
            <v:group style="position:absolute;left:10065;top:4458;width:10;height:20" coordorigin="10065,4458" coordsize="10,20">
              <v:shape style="position:absolute;left:10065;top:4458;width:10;height:20" coordorigin="10065,4458" coordsize="10,20" path="m10065,4477l10074,4477,10074,4458,10065,4458,10065,4477xe" filled="true" fillcolor="#000000" stroked="false">
                <v:path arrowok="t"/>
                <v:fill type="solid"/>
              </v:shape>
            </v:group>
            <v:group style="position:absolute;left:10065;top:4477;width:10;height:20" coordorigin="10065,4477" coordsize="10,20">
              <v:shape style="position:absolute;left:10065;top:4477;width:10;height:20" coordorigin="10065,4477" coordsize="10,20" path="m10065,4496l10074,4496,10074,4477,10065,4477,10065,4496xe" filled="true" fillcolor="#000000" stroked="false">
                <v:path arrowok="t"/>
                <v:fill type="solid"/>
              </v:shape>
            </v:group>
            <v:group style="position:absolute;left:10065;top:4496;width:10;height:20" coordorigin="10065,4496" coordsize="10,20">
              <v:shape style="position:absolute;left:10065;top:4496;width:10;height:20" coordorigin="10065,4496" coordsize="10,20" path="m10065,4515l10074,4515,10074,4496,10065,4496,10065,4515xe" filled="true" fillcolor="#000000" stroked="false">
                <v:path arrowok="t"/>
                <v:fill type="solid"/>
              </v:shape>
            </v:group>
            <v:group style="position:absolute;left:10065;top:4515;width:10;height:20" coordorigin="10065,4515" coordsize="10,20">
              <v:shape style="position:absolute;left:10065;top:4515;width:10;height:20" coordorigin="10065,4515" coordsize="10,20" path="m10065,4534l10074,4534,10074,4515,10065,4515,10065,4534xe" filled="true" fillcolor="#000000" stroked="false">
                <v:path arrowok="t"/>
                <v:fill type="solid"/>
              </v:shape>
            </v:group>
            <v:group style="position:absolute;left:10065;top:4534;width:10;height:20" coordorigin="10065,4534" coordsize="10,20">
              <v:shape style="position:absolute;left:10065;top:4534;width:10;height:20" coordorigin="10065,4534" coordsize="10,20" path="m10065,4554l10074,4554,10074,4534,10065,4534,10065,4554xe" filled="true" fillcolor="#000000" stroked="false">
                <v:path arrowok="t"/>
                <v:fill type="solid"/>
              </v:shape>
            </v:group>
            <v:group style="position:absolute;left:10065;top:4554;width:10;height:20" coordorigin="10065,4554" coordsize="10,20">
              <v:shape style="position:absolute;left:10065;top:4554;width:10;height:20" coordorigin="10065,4554" coordsize="10,20" path="m10065,4573l10074,4573,10074,4554,10065,4554,10065,4573xe" filled="true" fillcolor="#000000" stroked="false">
                <v:path arrowok="t"/>
                <v:fill type="solid"/>
              </v:shape>
            </v:group>
            <v:group style="position:absolute;left:10065;top:4573;width:10;height:20" coordorigin="10065,4573" coordsize="10,20">
              <v:shape style="position:absolute;left:10065;top:4573;width:10;height:20" coordorigin="10065,4573" coordsize="10,20" path="m10065,4592l10074,4592,10074,4573,10065,4573,10065,4592xe" filled="true" fillcolor="#000000" stroked="false">
                <v:path arrowok="t"/>
                <v:fill type="solid"/>
              </v:shape>
            </v:group>
            <v:group style="position:absolute;left:10065;top:4592;width:10;height:20" coordorigin="10065,4592" coordsize="10,20">
              <v:shape style="position:absolute;left:10065;top:4592;width:10;height:20" coordorigin="10065,4592" coordsize="10,20" path="m10065,4611l10074,4611,10074,4592,10065,4592,10065,4611xe" filled="true" fillcolor="#000000" stroked="false">
                <v:path arrowok="t"/>
                <v:fill type="solid"/>
              </v:shape>
            </v:group>
            <v:group style="position:absolute;left:10065;top:4611;width:10;height:20" coordorigin="10065,4611" coordsize="10,20">
              <v:shape style="position:absolute;left:10065;top:4611;width:10;height:20" coordorigin="10065,4611" coordsize="10,20" path="m10065,4630l10074,4630,10074,4611,10065,4611,10065,4630xe" filled="true" fillcolor="#000000" stroked="false">
                <v:path arrowok="t"/>
                <v:fill type="solid"/>
              </v:shape>
            </v:group>
            <v:group style="position:absolute;left:10065;top:4630;width:10;height:20" coordorigin="10065,4630" coordsize="10,20">
              <v:shape style="position:absolute;left:10065;top:4630;width:10;height:20" coordorigin="10065,4630" coordsize="10,20" path="m10065,4650l10074,4650,10074,4630,10065,4630,10065,4650xe" filled="true" fillcolor="#000000" stroked="false">
                <v:path arrowok="t"/>
                <v:fill type="solid"/>
              </v:shape>
            </v:group>
            <v:group style="position:absolute;left:10065;top:4654;width:10;height:2" coordorigin="10065,4654" coordsize="10,2">
              <v:shape style="position:absolute;left:10065;top:4654;width:10;height:2" coordorigin="10065,4654" coordsize="10,0" path="m10065,4654l10074,4654e" filled="false" stroked="true" strokeweight=".47998pt" strokecolor="#000000">
                <v:path arrowok="t"/>
              </v:shape>
            </v:group>
            <v:group style="position:absolute;left:11037;top:4266;width:10;height:20" coordorigin="11037,4266" coordsize="10,20">
              <v:shape style="position:absolute;left:11037;top:4266;width:10;height:20" coordorigin="11037,4266" coordsize="10,20" path="m11037,4285l11046,4285,11046,4266,11037,4266,11037,4285xe" filled="true" fillcolor="#000000" stroked="false">
                <v:path arrowok="t"/>
                <v:fill type="solid"/>
              </v:shape>
            </v:group>
            <v:group style="position:absolute;left:11037;top:4285;width:10;height:20" coordorigin="11037,4285" coordsize="10,20">
              <v:shape style="position:absolute;left:11037;top:4285;width:10;height:20" coordorigin="11037,4285" coordsize="10,20" path="m11037,4304l11046,4304,11046,4285,11037,4285,11037,4304xe" filled="true" fillcolor="#000000" stroked="false">
                <v:path arrowok="t"/>
                <v:fill type="solid"/>
              </v:shape>
            </v:group>
            <v:group style="position:absolute;left:11037;top:4304;width:10;height:20" coordorigin="11037,4304" coordsize="10,20">
              <v:shape style="position:absolute;left:11037;top:4304;width:10;height:20" coordorigin="11037,4304" coordsize="10,20" path="m11037,4323l11046,4323,11046,4304,11037,4304,11037,4323xe" filled="true" fillcolor="#000000" stroked="false">
                <v:path arrowok="t"/>
                <v:fill type="solid"/>
              </v:shape>
            </v:group>
            <v:group style="position:absolute;left:11037;top:4323;width:10;height:20" coordorigin="11037,4323" coordsize="10,20">
              <v:shape style="position:absolute;left:11037;top:4323;width:10;height:20" coordorigin="11037,4323" coordsize="10,20" path="m11037,4342l11046,4342,11046,4323,11037,4323,11037,4342xe" filled="true" fillcolor="#000000" stroked="false">
                <v:path arrowok="t"/>
                <v:fill type="solid"/>
              </v:shape>
            </v:group>
            <v:group style="position:absolute;left:11037;top:4342;width:10;height:20" coordorigin="11037,4342" coordsize="10,20">
              <v:shape style="position:absolute;left:11037;top:4342;width:10;height:20" coordorigin="11037,4342" coordsize="10,20" path="m11037,4362l11046,4362,11046,4342,11037,4342,11037,4362xe" filled="true" fillcolor="#000000" stroked="false">
                <v:path arrowok="t"/>
                <v:fill type="solid"/>
              </v:shape>
            </v:group>
            <v:group style="position:absolute;left:11037;top:4362;width:10;height:20" coordorigin="11037,4362" coordsize="10,20">
              <v:shape style="position:absolute;left:11037;top:4362;width:10;height:20" coordorigin="11037,4362" coordsize="10,20" path="m11037,4381l11046,4381,11046,4362,11037,4362,11037,4381xe" filled="true" fillcolor="#000000" stroked="false">
                <v:path arrowok="t"/>
                <v:fill type="solid"/>
              </v:shape>
            </v:group>
            <v:group style="position:absolute;left:11037;top:4381;width:10;height:20" coordorigin="11037,4381" coordsize="10,20">
              <v:shape style="position:absolute;left:11037;top:4381;width:10;height:20" coordorigin="11037,4381" coordsize="10,20" path="m11037,4400l11046,4400,11046,4381,11037,4381,11037,4400xe" filled="true" fillcolor="#000000" stroked="false">
                <v:path arrowok="t"/>
                <v:fill type="solid"/>
              </v:shape>
            </v:group>
            <v:group style="position:absolute;left:11037;top:4400;width:10;height:20" coordorigin="11037,4400" coordsize="10,20">
              <v:shape style="position:absolute;left:11037;top:4400;width:10;height:20" coordorigin="11037,4400" coordsize="10,20" path="m11037,4419l11046,4419,11046,4400,11037,4400,11037,4419xe" filled="true" fillcolor="#000000" stroked="false">
                <v:path arrowok="t"/>
                <v:fill type="solid"/>
              </v:shape>
            </v:group>
            <v:group style="position:absolute;left:11037;top:4419;width:10;height:20" coordorigin="11037,4419" coordsize="10,20">
              <v:shape style="position:absolute;left:11037;top:4419;width:10;height:20" coordorigin="11037,4419" coordsize="10,20" path="m11037,4438l11046,4438,11046,4419,11037,4419,11037,4438xe" filled="true" fillcolor="#000000" stroked="false">
                <v:path arrowok="t"/>
                <v:fill type="solid"/>
              </v:shape>
            </v:group>
            <v:group style="position:absolute;left:11037;top:4438;width:10;height:20" coordorigin="11037,4438" coordsize="10,20">
              <v:shape style="position:absolute;left:11037;top:4438;width:10;height:20" coordorigin="11037,4438" coordsize="10,20" path="m11037,4458l11046,4458,11046,4438,11037,4438,11037,4458xe" filled="true" fillcolor="#000000" stroked="false">
                <v:path arrowok="t"/>
                <v:fill type="solid"/>
              </v:shape>
            </v:group>
            <v:group style="position:absolute;left:11037;top:4458;width:10;height:20" coordorigin="11037,4458" coordsize="10,20">
              <v:shape style="position:absolute;left:11037;top:4458;width:10;height:20" coordorigin="11037,4458" coordsize="10,20" path="m11037,4477l11046,4477,11046,4458,11037,4458,11037,4477xe" filled="true" fillcolor="#000000" stroked="false">
                <v:path arrowok="t"/>
                <v:fill type="solid"/>
              </v:shape>
            </v:group>
            <v:group style="position:absolute;left:11037;top:4477;width:10;height:20" coordorigin="11037,4477" coordsize="10,20">
              <v:shape style="position:absolute;left:11037;top:4477;width:10;height:20" coordorigin="11037,4477" coordsize="10,20" path="m11037,4496l11046,4496,11046,4477,11037,4477,11037,4496xe" filled="true" fillcolor="#000000" stroked="false">
                <v:path arrowok="t"/>
                <v:fill type="solid"/>
              </v:shape>
            </v:group>
            <v:group style="position:absolute;left:11037;top:4496;width:10;height:20" coordorigin="11037,4496" coordsize="10,20">
              <v:shape style="position:absolute;left:11037;top:4496;width:10;height:20" coordorigin="11037,4496" coordsize="10,20" path="m11037,4515l11046,4515,11046,4496,11037,4496,11037,4515xe" filled="true" fillcolor="#000000" stroked="false">
                <v:path arrowok="t"/>
                <v:fill type="solid"/>
              </v:shape>
            </v:group>
            <v:group style="position:absolute;left:11037;top:4515;width:10;height:20" coordorigin="11037,4515" coordsize="10,20">
              <v:shape style="position:absolute;left:11037;top:4515;width:10;height:20" coordorigin="11037,4515" coordsize="10,20" path="m11037,4534l11046,4534,11046,4515,11037,4515,11037,4534xe" filled="true" fillcolor="#000000" stroked="false">
                <v:path arrowok="t"/>
                <v:fill type="solid"/>
              </v:shape>
            </v:group>
            <v:group style="position:absolute;left:11037;top:4534;width:10;height:20" coordorigin="11037,4534" coordsize="10,20">
              <v:shape style="position:absolute;left:11037;top:4534;width:10;height:20" coordorigin="11037,4534" coordsize="10,20" path="m11037,4554l11046,4554,11046,4534,11037,4534,11037,4554xe" filled="true" fillcolor="#000000" stroked="false">
                <v:path arrowok="t"/>
                <v:fill type="solid"/>
              </v:shape>
            </v:group>
            <v:group style="position:absolute;left:11037;top:4554;width:10;height:20" coordorigin="11037,4554" coordsize="10,20">
              <v:shape style="position:absolute;left:11037;top:4554;width:10;height:20" coordorigin="11037,4554" coordsize="10,20" path="m11037,4573l11046,4573,11046,4554,11037,4554,11037,4573xe" filled="true" fillcolor="#000000" stroked="false">
                <v:path arrowok="t"/>
                <v:fill type="solid"/>
              </v:shape>
            </v:group>
            <v:group style="position:absolute;left:11037;top:4573;width:10;height:20" coordorigin="11037,4573" coordsize="10,20">
              <v:shape style="position:absolute;left:11037;top:4573;width:10;height:20" coordorigin="11037,4573" coordsize="10,20" path="m11037,4592l11046,4592,11046,4573,11037,4573,11037,4592xe" filled="true" fillcolor="#000000" stroked="false">
                <v:path arrowok="t"/>
                <v:fill type="solid"/>
              </v:shape>
            </v:group>
            <v:group style="position:absolute;left:11037;top:4592;width:10;height:20" coordorigin="11037,4592" coordsize="10,20">
              <v:shape style="position:absolute;left:11037;top:4592;width:10;height:20" coordorigin="11037,4592" coordsize="10,20" path="m11037,4611l11046,4611,11046,4592,11037,4592,11037,4611xe" filled="true" fillcolor="#000000" stroked="false">
                <v:path arrowok="t"/>
                <v:fill type="solid"/>
              </v:shape>
            </v:group>
            <v:group style="position:absolute;left:11037;top:4611;width:10;height:20" coordorigin="11037,4611" coordsize="10,20">
              <v:shape style="position:absolute;left:11037;top:4611;width:10;height:20" coordorigin="11037,4611" coordsize="10,20" path="m11037,4630l11046,4630,11046,4611,11037,4611,11037,4630xe" filled="true" fillcolor="#000000" stroked="false">
                <v:path arrowok="t"/>
                <v:fill type="solid"/>
              </v:shape>
            </v:group>
            <v:group style="position:absolute;left:11037;top:4630;width:10;height:20" coordorigin="11037,4630" coordsize="10,20">
              <v:shape style="position:absolute;left:11037;top:4630;width:10;height:20" coordorigin="11037,4630" coordsize="10,20" path="m11037,4650l11046,4650,11046,4630,11037,4630,11037,4650xe" filled="true" fillcolor="#000000" stroked="false">
                <v:path arrowok="t"/>
                <v:fill type="solid"/>
              </v:shape>
            </v:group>
            <v:group style="position:absolute;left:11037;top:4654;width:10;height:2" coordorigin="11037,4654" coordsize="10,2">
              <v:shape style="position:absolute;left:11037;top:4654;width:10;height:2" coordorigin="11037,4654" coordsize="10,0" path="m11037,4654l11046,4654e" filled="false" stroked="true" strokeweight=".47998pt" strokecolor="#000000">
                <v:path arrowok="t"/>
              </v:shape>
            </v:group>
            <v:group style="position:absolute;left:12318;top:4266;width:10;height:20" coordorigin="12318,4266" coordsize="10,20">
              <v:shape style="position:absolute;left:12318;top:4266;width:10;height:20" coordorigin="12318,4266" coordsize="10,20" path="m12318,4285l12328,4285,12328,4266,12318,4266,12318,4285xe" filled="true" fillcolor="#000000" stroked="false">
                <v:path arrowok="t"/>
                <v:fill type="solid"/>
              </v:shape>
            </v:group>
            <v:group style="position:absolute;left:12318;top:4285;width:10;height:20" coordorigin="12318,4285" coordsize="10,20">
              <v:shape style="position:absolute;left:12318;top:4285;width:10;height:20" coordorigin="12318,4285" coordsize="10,20" path="m12318,4304l12328,4304,12328,4285,12318,4285,12318,4304xe" filled="true" fillcolor="#000000" stroked="false">
                <v:path arrowok="t"/>
                <v:fill type="solid"/>
              </v:shape>
            </v:group>
            <v:group style="position:absolute;left:12318;top:4304;width:10;height:20" coordorigin="12318,4304" coordsize="10,20">
              <v:shape style="position:absolute;left:12318;top:4304;width:10;height:20" coordorigin="12318,4304" coordsize="10,20" path="m12318,4323l12328,4323,12328,4304,12318,4304,12318,4323xe" filled="true" fillcolor="#000000" stroked="false">
                <v:path arrowok="t"/>
                <v:fill type="solid"/>
              </v:shape>
            </v:group>
            <v:group style="position:absolute;left:12318;top:4323;width:10;height:20" coordorigin="12318,4323" coordsize="10,20">
              <v:shape style="position:absolute;left:12318;top:4323;width:10;height:20" coordorigin="12318,4323" coordsize="10,20" path="m12318,4342l12328,4342,12328,4323,12318,4323,12318,4342xe" filled="true" fillcolor="#000000" stroked="false">
                <v:path arrowok="t"/>
                <v:fill type="solid"/>
              </v:shape>
            </v:group>
            <v:group style="position:absolute;left:12318;top:4342;width:10;height:20" coordorigin="12318,4342" coordsize="10,20">
              <v:shape style="position:absolute;left:12318;top:4342;width:10;height:20" coordorigin="12318,4342" coordsize="10,20" path="m12318,4362l12328,4362,12328,4342,12318,4342,12318,4362xe" filled="true" fillcolor="#000000" stroked="false">
                <v:path arrowok="t"/>
                <v:fill type="solid"/>
              </v:shape>
            </v:group>
            <v:group style="position:absolute;left:12318;top:4362;width:10;height:20" coordorigin="12318,4362" coordsize="10,20">
              <v:shape style="position:absolute;left:12318;top:4362;width:10;height:20" coordorigin="12318,4362" coordsize="10,20" path="m12318,4381l12328,4381,12328,4362,12318,4362,12318,4381xe" filled="true" fillcolor="#000000" stroked="false">
                <v:path arrowok="t"/>
                <v:fill type="solid"/>
              </v:shape>
            </v:group>
            <v:group style="position:absolute;left:12318;top:4381;width:10;height:20" coordorigin="12318,4381" coordsize="10,20">
              <v:shape style="position:absolute;left:12318;top:4381;width:10;height:20" coordorigin="12318,4381" coordsize="10,20" path="m12318,4400l12328,4400,12328,4381,12318,4381,12318,4400xe" filled="true" fillcolor="#000000" stroked="false">
                <v:path arrowok="t"/>
                <v:fill type="solid"/>
              </v:shape>
            </v:group>
            <v:group style="position:absolute;left:12318;top:4400;width:10;height:20" coordorigin="12318,4400" coordsize="10,20">
              <v:shape style="position:absolute;left:12318;top:4400;width:10;height:20" coordorigin="12318,4400" coordsize="10,20" path="m12318,4419l12328,4419,12328,4400,12318,4400,12318,4419xe" filled="true" fillcolor="#000000" stroked="false">
                <v:path arrowok="t"/>
                <v:fill type="solid"/>
              </v:shape>
            </v:group>
            <v:group style="position:absolute;left:12318;top:4419;width:10;height:20" coordorigin="12318,4419" coordsize="10,20">
              <v:shape style="position:absolute;left:12318;top:4419;width:10;height:20" coordorigin="12318,4419" coordsize="10,20" path="m12318,4438l12328,4438,12328,4419,12318,4419,12318,4438xe" filled="true" fillcolor="#000000" stroked="false">
                <v:path arrowok="t"/>
                <v:fill type="solid"/>
              </v:shape>
            </v:group>
            <v:group style="position:absolute;left:12318;top:4438;width:10;height:20" coordorigin="12318,4438" coordsize="10,20">
              <v:shape style="position:absolute;left:12318;top:4438;width:10;height:20" coordorigin="12318,4438" coordsize="10,20" path="m12318,4458l12328,4458,12328,4438,12318,4438,12318,4458xe" filled="true" fillcolor="#000000" stroked="false">
                <v:path arrowok="t"/>
                <v:fill type="solid"/>
              </v:shape>
            </v:group>
            <v:group style="position:absolute;left:12318;top:4458;width:10;height:20" coordorigin="12318,4458" coordsize="10,20">
              <v:shape style="position:absolute;left:12318;top:4458;width:10;height:20" coordorigin="12318,4458" coordsize="10,20" path="m12318,4477l12328,4477,12328,4458,12318,4458,12318,4477xe" filled="true" fillcolor="#000000" stroked="false">
                <v:path arrowok="t"/>
                <v:fill type="solid"/>
              </v:shape>
            </v:group>
            <v:group style="position:absolute;left:12318;top:4477;width:10;height:20" coordorigin="12318,4477" coordsize="10,20">
              <v:shape style="position:absolute;left:12318;top:4477;width:10;height:20" coordorigin="12318,4477" coordsize="10,20" path="m12318,4496l12328,4496,12328,4477,12318,4477,12318,4496xe" filled="true" fillcolor="#000000" stroked="false">
                <v:path arrowok="t"/>
                <v:fill type="solid"/>
              </v:shape>
            </v:group>
            <v:group style="position:absolute;left:12318;top:4496;width:10;height:20" coordorigin="12318,4496" coordsize="10,20">
              <v:shape style="position:absolute;left:12318;top:4496;width:10;height:20" coordorigin="12318,4496" coordsize="10,20" path="m12318,4515l12328,4515,12328,4496,12318,4496,12318,4515xe" filled="true" fillcolor="#000000" stroked="false">
                <v:path arrowok="t"/>
                <v:fill type="solid"/>
              </v:shape>
            </v:group>
            <v:group style="position:absolute;left:12318;top:4515;width:10;height:20" coordorigin="12318,4515" coordsize="10,20">
              <v:shape style="position:absolute;left:12318;top:4515;width:10;height:20" coordorigin="12318,4515" coordsize="10,20" path="m12318,4534l12328,4534,12328,4515,12318,4515,12318,4534xe" filled="true" fillcolor="#000000" stroked="false">
                <v:path arrowok="t"/>
                <v:fill type="solid"/>
              </v:shape>
            </v:group>
            <v:group style="position:absolute;left:12318;top:4534;width:10;height:20" coordorigin="12318,4534" coordsize="10,20">
              <v:shape style="position:absolute;left:12318;top:4534;width:10;height:20" coordorigin="12318,4534" coordsize="10,20" path="m12318,4554l12328,4554,12328,4534,12318,4534,12318,4554xe" filled="true" fillcolor="#000000" stroked="false">
                <v:path arrowok="t"/>
                <v:fill type="solid"/>
              </v:shape>
            </v:group>
            <v:group style="position:absolute;left:12318;top:4554;width:10;height:20" coordorigin="12318,4554" coordsize="10,20">
              <v:shape style="position:absolute;left:12318;top:4554;width:10;height:20" coordorigin="12318,4554" coordsize="10,20" path="m12318,4573l12328,4573,12328,4554,12318,4554,12318,4573xe" filled="true" fillcolor="#000000" stroked="false">
                <v:path arrowok="t"/>
                <v:fill type="solid"/>
              </v:shape>
            </v:group>
            <v:group style="position:absolute;left:12318;top:4573;width:10;height:20" coordorigin="12318,4573" coordsize="10,20">
              <v:shape style="position:absolute;left:12318;top:4573;width:10;height:20" coordorigin="12318,4573" coordsize="10,20" path="m12318,4592l12328,4592,12328,4573,12318,4573,12318,4592xe" filled="true" fillcolor="#000000" stroked="false">
                <v:path arrowok="t"/>
                <v:fill type="solid"/>
              </v:shape>
            </v:group>
            <v:group style="position:absolute;left:12318;top:4592;width:10;height:20" coordorigin="12318,4592" coordsize="10,20">
              <v:shape style="position:absolute;left:12318;top:4592;width:10;height:20" coordorigin="12318,4592" coordsize="10,20" path="m12318,4611l12328,4611,12328,4592,12318,4592,12318,4611xe" filled="true" fillcolor="#000000" stroked="false">
                <v:path arrowok="t"/>
                <v:fill type="solid"/>
              </v:shape>
            </v:group>
            <v:group style="position:absolute;left:12318;top:4611;width:10;height:20" coordorigin="12318,4611" coordsize="10,20">
              <v:shape style="position:absolute;left:12318;top:4611;width:10;height:20" coordorigin="12318,4611" coordsize="10,20" path="m12318,4630l12328,4630,12328,4611,12318,4611,12318,4630xe" filled="true" fillcolor="#000000" stroked="false">
                <v:path arrowok="t"/>
                <v:fill type="solid"/>
              </v:shape>
            </v:group>
            <v:group style="position:absolute;left:12318;top:4630;width:10;height:20" coordorigin="12318,4630" coordsize="10,20">
              <v:shape style="position:absolute;left:12318;top:4630;width:10;height:20" coordorigin="12318,4630" coordsize="10,20" path="m12318,4650l12328,4650,12328,4630,12318,4630,12318,4650xe" filled="true" fillcolor="#000000" stroked="false">
                <v:path arrowok="t"/>
                <v:fill type="solid"/>
              </v:shape>
            </v:group>
            <v:group style="position:absolute;left:12318;top:4654;width:10;height:2" coordorigin="12318,4654" coordsize="10,2">
              <v:shape style="position:absolute;left:12318;top:4654;width:10;height:2" coordorigin="12318,4654" coordsize="10,0" path="m12318,4654l12328,4654e" filled="false" stroked="true" strokeweight=".47998pt" strokecolor="#000000">
                <v:path arrowok="t"/>
              </v:shape>
            </v:group>
            <v:group style="position:absolute;left:13344;top:4266;width:10;height:20" coordorigin="13344,4266" coordsize="10,20">
              <v:shape style="position:absolute;left:13344;top:4266;width:10;height:20" coordorigin="13344,4266" coordsize="10,20" path="m13344,4285l13353,4285,13353,4266,13344,4266,13344,4285xe" filled="true" fillcolor="#000000" stroked="false">
                <v:path arrowok="t"/>
                <v:fill type="solid"/>
              </v:shape>
            </v:group>
            <v:group style="position:absolute;left:13344;top:4285;width:10;height:20" coordorigin="13344,4285" coordsize="10,20">
              <v:shape style="position:absolute;left:13344;top:4285;width:10;height:20" coordorigin="13344,4285" coordsize="10,20" path="m13344,4304l13353,4304,13353,4285,13344,4285,13344,4304xe" filled="true" fillcolor="#000000" stroked="false">
                <v:path arrowok="t"/>
                <v:fill type="solid"/>
              </v:shape>
            </v:group>
            <v:group style="position:absolute;left:13344;top:4304;width:10;height:20" coordorigin="13344,4304" coordsize="10,20">
              <v:shape style="position:absolute;left:13344;top:4304;width:10;height:20" coordorigin="13344,4304" coordsize="10,20" path="m13344,4323l13353,4323,13353,4304,13344,4304,13344,4323xe" filled="true" fillcolor="#000000" stroked="false">
                <v:path arrowok="t"/>
                <v:fill type="solid"/>
              </v:shape>
            </v:group>
            <v:group style="position:absolute;left:13344;top:4323;width:10;height:20" coordorigin="13344,4323" coordsize="10,20">
              <v:shape style="position:absolute;left:13344;top:4323;width:10;height:20" coordorigin="13344,4323" coordsize="10,20" path="m13344,4342l13353,4342,13353,4323,13344,4323,13344,4342xe" filled="true" fillcolor="#000000" stroked="false">
                <v:path arrowok="t"/>
                <v:fill type="solid"/>
              </v:shape>
            </v:group>
            <v:group style="position:absolute;left:13344;top:4342;width:10;height:20" coordorigin="13344,4342" coordsize="10,20">
              <v:shape style="position:absolute;left:13344;top:4342;width:10;height:20" coordorigin="13344,4342" coordsize="10,20" path="m13344,4362l13353,4362,13353,4342,13344,4342,13344,4362xe" filled="true" fillcolor="#000000" stroked="false">
                <v:path arrowok="t"/>
                <v:fill type="solid"/>
              </v:shape>
            </v:group>
            <v:group style="position:absolute;left:13344;top:4362;width:10;height:20" coordorigin="13344,4362" coordsize="10,20">
              <v:shape style="position:absolute;left:13344;top:4362;width:10;height:20" coordorigin="13344,4362" coordsize="10,20" path="m13344,4381l13353,4381,13353,4362,13344,4362,13344,4381xe" filled="true" fillcolor="#000000" stroked="false">
                <v:path arrowok="t"/>
                <v:fill type="solid"/>
              </v:shape>
            </v:group>
            <v:group style="position:absolute;left:13344;top:4381;width:10;height:20" coordorigin="13344,4381" coordsize="10,20">
              <v:shape style="position:absolute;left:13344;top:4381;width:10;height:20" coordorigin="13344,4381" coordsize="10,20" path="m13344,4400l13353,4400,13353,4381,13344,4381,13344,4400xe" filled="true" fillcolor="#000000" stroked="false">
                <v:path arrowok="t"/>
                <v:fill type="solid"/>
              </v:shape>
            </v:group>
            <v:group style="position:absolute;left:13344;top:4400;width:10;height:20" coordorigin="13344,4400" coordsize="10,20">
              <v:shape style="position:absolute;left:13344;top:4400;width:10;height:20" coordorigin="13344,4400" coordsize="10,20" path="m13344,4419l13353,4419,13353,4400,13344,4400,13344,4419xe" filled="true" fillcolor="#000000" stroked="false">
                <v:path arrowok="t"/>
                <v:fill type="solid"/>
              </v:shape>
            </v:group>
            <v:group style="position:absolute;left:13344;top:4419;width:10;height:20" coordorigin="13344,4419" coordsize="10,20">
              <v:shape style="position:absolute;left:13344;top:4419;width:10;height:20" coordorigin="13344,4419" coordsize="10,20" path="m13344,4438l13353,4438,13353,4419,13344,4419,13344,4438xe" filled="true" fillcolor="#000000" stroked="false">
                <v:path arrowok="t"/>
                <v:fill type="solid"/>
              </v:shape>
            </v:group>
            <v:group style="position:absolute;left:13344;top:4438;width:10;height:20" coordorigin="13344,4438" coordsize="10,20">
              <v:shape style="position:absolute;left:13344;top:4438;width:10;height:20" coordorigin="13344,4438" coordsize="10,20" path="m13344,4458l13353,4458,13353,4438,13344,4438,13344,4458xe" filled="true" fillcolor="#000000" stroked="false">
                <v:path arrowok="t"/>
                <v:fill type="solid"/>
              </v:shape>
            </v:group>
            <v:group style="position:absolute;left:13344;top:4458;width:10;height:20" coordorigin="13344,4458" coordsize="10,20">
              <v:shape style="position:absolute;left:13344;top:4458;width:10;height:20" coordorigin="13344,4458" coordsize="10,20" path="m13344,4477l13353,4477,13353,4458,13344,4458,13344,4477xe" filled="true" fillcolor="#000000" stroked="false">
                <v:path arrowok="t"/>
                <v:fill type="solid"/>
              </v:shape>
            </v:group>
            <v:group style="position:absolute;left:13344;top:4477;width:10;height:20" coordorigin="13344,4477" coordsize="10,20">
              <v:shape style="position:absolute;left:13344;top:4477;width:10;height:20" coordorigin="13344,4477" coordsize="10,20" path="m13344,4496l13353,4496,13353,4477,13344,4477,13344,4496xe" filled="true" fillcolor="#000000" stroked="false">
                <v:path arrowok="t"/>
                <v:fill type="solid"/>
              </v:shape>
            </v:group>
            <v:group style="position:absolute;left:13344;top:4496;width:10;height:20" coordorigin="13344,4496" coordsize="10,20">
              <v:shape style="position:absolute;left:13344;top:4496;width:10;height:20" coordorigin="13344,4496" coordsize="10,20" path="m13344,4515l13353,4515,13353,4496,13344,4496,13344,4515xe" filled="true" fillcolor="#000000" stroked="false">
                <v:path arrowok="t"/>
                <v:fill type="solid"/>
              </v:shape>
            </v:group>
            <v:group style="position:absolute;left:13344;top:4515;width:10;height:20" coordorigin="13344,4515" coordsize="10,20">
              <v:shape style="position:absolute;left:13344;top:4515;width:10;height:20" coordorigin="13344,4515" coordsize="10,20" path="m13344,4534l13353,4534,13353,4515,13344,4515,13344,4534xe" filled="true" fillcolor="#000000" stroked="false">
                <v:path arrowok="t"/>
                <v:fill type="solid"/>
              </v:shape>
            </v:group>
            <v:group style="position:absolute;left:13344;top:4534;width:10;height:20" coordorigin="13344,4534" coordsize="10,20">
              <v:shape style="position:absolute;left:13344;top:4534;width:10;height:20" coordorigin="13344,4534" coordsize="10,20" path="m13344,4554l13353,4554,13353,4534,13344,4534,13344,4554xe" filled="true" fillcolor="#000000" stroked="false">
                <v:path arrowok="t"/>
                <v:fill type="solid"/>
              </v:shape>
            </v:group>
            <v:group style="position:absolute;left:13344;top:4554;width:10;height:20" coordorigin="13344,4554" coordsize="10,20">
              <v:shape style="position:absolute;left:13344;top:4554;width:10;height:20" coordorigin="13344,4554" coordsize="10,20" path="m13344,4573l13353,4573,13353,4554,13344,4554,13344,4573xe" filled="true" fillcolor="#000000" stroked="false">
                <v:path arrowok="t"/>
                <v:fill type="solid"/>
              </v:shape>
            </v:group>
            <v:group style="position:absolute;left:13344;top:4573;width:10;height:20" coordorigin="13344,4573" coordsize="10,20">
              <v:shape style="position:absolute;left:13344;top:4573;width:10;height:20" coordorigin="13344,4573" coordsize="10,20" path="m13344,4592l13353,4592,13353,4573,13344,4573,13344,4592xe" filled="true" fillcolor="#000000" stroked="false">
                <v:path arrowok="t"/>
                <v:fill type="solid"/>
              </v:shape>
            </v:group>
            <v:group style="position:absolute;left:13344;top:4592;width:10;height:20" coordorigin="13344,4592" coordsize="10,20">
              <v:shape style="position:absolute;left:13344;top:4592;width:10;height:20" coordorigin="13344,4592" coordsize="10,20" path="m13344,4611l13353,4611,13353,4592,13344,4592,13344,4611xe" filled="true" fillcolor="#000000" stroked="false">
                <v:path arrowok="t"/>
                <v:fill type="solid"/>
              </v:shape>
            </v:group>
            <v:group style="position:absolute;left:13344;top:4611;width:10;height:20" coordorigin="13344,4611" coordsize="10,20">
              <v:shape style="position:absolute;left:13344;top:4611;width:10;height:20" coordorigin="13344,4611" coordsize="10,20" path="m13344,4630l13353,4630,13353,4611,13344,4611,13344,4630xe" filled="true" fillcolor="#000000" stroked="false">
                <v:path arrowok="t"/>
                <v:fill type="solid"/>
              </v:shape>
            </v:group>
            <v:group style="position:absolute;left:13344;top:4630;width:10;height:20" coordorigin="13344,4630" coordsize="10,20">
              <v:shape style="position:absolute;left:13344;top:4630;width:10;height:20" coordorigin="13344,4630" coordsize="10,20" path="m13344,4650l13353,4650,13353,4630,13344,4630,13344,4650xe" filled="true" fillcolor="#000000" stroked="false">
                <v:path arrowok="t"/>
                <v:fill type="solid"/>
              </v:shape>
            </v:group>
            <v:group style="position:absolute;left:13344;top:4654;width:10;height:2" coordorigin="13344,4654" coordsize="10,2">
              <v:shape style="position:absolute;left:13344;top:4654;width:10;height:2" coordorigin="13344,4654" coordsize="10,0" path="m13344,4654l13353,4654e" filled="false" stroked="true" strokeweight=".47998pt" strokecolor="#000000">
                <v:path arrowok="t"/>
              </v:shape>
            </v:group>
            <v:group style="position:absolute;left:14424;top:4266;width:10;height:20" coordorigin="14424,4266" coordsize="10,20">
              <v:shape style="position:absolute;left:14424;top:4266;width:10;height:20" coordorigin="14424,4266" coordsize="10,20" path="m14424,4285l14433,4285,14433,4266,14424,4266,14424,4285xe" filled="true" fillcolor="#000000" stroked="false">
                <v:path arrowok="t"/>
                <v:fill type="solid"/>
              </v:shape>
            </v:group>
            <v:group style="position:absolute;left:14424;top:4285;width:10;height:20" coordorigin="14424,4285" coordsize="10,20">
              <v:shape style="position:absolute;left:14424;top:4285;width:10;height:20" coordorigin="14424,4285" coordsize="10,20" path="m14424,4304l14433,4304,14433,4285,14424,4285,14424,4304xe" filled="true" fillcolor="#000000" stroked="false">
                <v:path arrowok="t"/>
                <v:fill type="solid"/>
              </v:shape>
            </v:group>
            <v:group style="position:absolute;left:14424;top:4304;width:10;height:20" coordorigin="14424,4304" coordsize="10,20">
              <v:shape style="position:absolute;left:14424;top:4304;width:10;height:20" coordorigin="14424,4304" coordsize="10,20" path="m14424,4323l14433,4323,14433,4304,14424,4304,14424,4323xe" filled="true" fillcolor="#000000" stroked="false">
                <v:path arrowok="t"/>
                <v:fill type="solid"/>
              </v:shape>
            </v:group>
            <v:group style="position:absolute;left:14424;top:4323;width:10;height:20" coordorigin="14424,4323" coordsize="10,20">
              <v:shape style="position:absolute;left:14424;top:4323;width:10;height:20" coordorigin="14424,4323" coordsize="10,20" path="m14424,4342l14433,4342,14433,4323,14424,4323,14424,4342xe" filled="true" fillcolor="#000000" stroked="false">
                <v:path arrowok="t"/>
                <v:fill type="solid"/>
              </v:shape>
            </v:group>
            <v:group style="position:absolute;left:14424;top:4342;width:10;height:20" coordorigin="14424,4342" coordsize="10,20">
              <v:shape style="position:absolute;left:14424;top:4342;width:10;height:20" coordorigin="14424,4342" coordsize="10,20" path="m14424,4362l14433,4362,14433,4342,14424,4342,14424,4362xe" filled="true" fillcolor="#000000" stroked="false">
                <v:path arrowok="t"/>
                <v:fill type="solid"/>
              </v:shape>
            </v:group>
            <v:group style="position:absolute;left:14424;top:4362;width:10;height:20" coordorigin="14424,4362" coordsize="10,20">
              <v:shape style="position:absolute;left:14424;top:4362;width:10;height:20" coordorigin="14424,4362" coordsize="10,20" path="m14424,4381l14433,4381,14433,4362,14424,4362,14424,4381xe" filled="true" fillcolor="#000000" stroked="false">
                <v:path arrowok="t"/>
                <v:fill type="solid"/>
              </v:shape>
            </v:group>
            <v:group style="position:absolute;left:14424;top:4381;width:10;height:20" coordorigin="14424,4381" coordsize="10,20">
              <v:shape style="position:absolute;left:14424;top:4381;width:10;height:20" coordorigin="14424,4381" coordsize="10,20" path="m14424,4400l14433,4400,14433,4381,14424,4381,14424,4400xe" filled="true" fillcolor="#000000" stroked="false">
                <v:path arrowok="t"/>
                <v:fill type="solid"/>
              </v:shape>
            </v:group>
            <v:group style="position:absolute;left:14424;top:4400;width:10;height:20" coordorigin="14424,4400" coordsize="10,20">
              <v:shape style="position:absolute;left:14424;top:4400;width:10;height:20" coordorigin="14424,4400" coordsize="10,20" path="m14424,4419l14433,4419,14433,4400,14424,4400,14424,4419xe" filled="true" fillcolor="#000000" stroked="false">
                <v:path arrowok="t"/>
                <v:fill type="solid"/>
              </v:shape>
            </v:group>
            <v:group style="position:absolute;left:14424;top:4419;width:10;height:20" coordorigin="14424,4419" coordsize="10,20">
              <v:shape style="position:absolute;left:14424;top:4419;width:10;height:20" coordorigin="14424,4419" coordsize="10,20" path="m14424,4438l14433,4438,14433,4419,14424,4419,14424,4438xe" filled="true" fillcolor="#000000" stroked="false">
                <v:path arrowok="t"/>
                <v:fill type="solid"/>
              </v:shape>
            </v:group>
            <v:group style="position:absolute;left:14424;top:4438;width:10;height:20" coordorigin="14424,4438" coordsize="10,20">
              <v:shape style="position:absolute;left:14424;top:4438;width:10;height:20" coordorigin="14424,4438" coordsize="10,20" path="m14424,4458l14433,4458,14433,4438,14424,4438,14424,4458xe" filled="true" fillcolor="#000000" stroked="false">
                <v:path arrowok="t"/>
                <v:fill type="solid"/>
              </v:shape>
            </v:group>
            <v:group style="position:absolute;left:14424;top:4458;width:10;height:20" coordorigin="14424,4458" coordsize="10,20">
              <v:shape style="position:absolute;left:14424;top:4458;width:10;height:20" coordorigin="14424,4458" coordsize="10,20" path="m14424,4477l14433,4477,14433,4458,14424,4458,14424,4477xe" filled="true" fillcolor="#000000" stroked="false">
                <v:path arrowok="t"/>
                <v:fill type="solid"/>
              </v:shape>
            </v:group>
            <v:group style="position:absolute;left:14424;top:4477;width:10;height:20" coordorigin="14424,4477" coordsize="10,20">
              <v:shape style="position:absolute;left:14424;top:4477;width:10;height:20" coordorigin="14424,4477" coordsize="10,20" path="m14424,4496l14433,4496,14433,4477,14424,4477,14424,4496xe" filled="true" fillcolor="#000000" stroked="false">
                <v:path arrowok="t"/>
                <v:fill type="solid"/>
              </v:shape>
            </v:group>
            <v:group style="position:absolute;left:14424;top:4496;width:10;height:20" coordorigin="14424,4496" coordsize="10,20">
              <v:shape style="position:absolute;left:14424;top:4496;width:10;height:20" coordorigin="14424,4496" coordsize="10,20" path="m14424,4515l14433,4515,14433,4496,14424,4496,14424,4515xe" filled="true" fillcolor="#000000" stroked="false">
                <v:path arrowok="t"/>
                <v:fill type="solid"/>
              </v:shape>
            </v:group>
            <v:group style="position:absolute;left:14424;top:4515;width:10;height:20" coordorigin="14424,4515" coordsize="10,20">
              <v:shape style="position:absolute;left:14424;top:4515;width:10;height:20" coordorigin="14424,4515" coordsize="10,20" path="m14424,4534l14433,4534,14433,4515,14424,4515,14424,4534xe" filled="true" fillcolor="#000000" stroked="false">
                <v:path arrowok="t"/>
                <v:fill type="solid"/>
              </v:shape>
            </v:group>
            <v:group style="position:absolute;left:14424;top:4534;width:10;height:20" coordorigin="14424,4534" coordsize="10,20">
              <v:shape style="position:absolute;left:14424;top:4534;width:10;height:20" coordorigin="14424,4534" coordsize="10,20" path="m14424,4554l14433,4554,14433,4534,14424,4534,14424,4554xe" filled="true" fillcolor="#000000" stroked="false">
                <v:path arrowok="t"/>
                <v:fill type="solid"/>
              </v:shape>
            </v:group>
            <v:group style="position:absolute;left:14424;top:4554;width:10;height:20" coordorigin="14424,4554" coordsize="10,20">
              <v:shape style="position:absolute;left:14424;top:4554;width:10;height:20" coordorigin="14424,4554" coordsize="10,20" path="m14424,4573l14433,4573,14433,4554,14424,4554,14424,4573xe" filled="true" fillcolor="#000000" stroked="false">
                <v:path arrowok="t"/>
                <v:fill type="solid"/>
              </v:shape>
            </v:group>
            <v:group style="position:absolute;left:14424;top:4573;width:10;height:20" coordorigin="14424,4573" coordsize="10,20">
              <v:shape style="position:absolute;left:14424;top:4573;width:10;height:20" coordorigin="14424,4573" coordsize="10,20" path="m14424,4592l14433,4592,14433,4573,14424,4573,14424,4592xe" filled="true" fillcolor="#000000" stroked="false">
                <v:path arrowok="t"/>
                <v:fill type="solid"/>
              </v:shape>
            </v:group>
            <v:group style="position:absolute;left:14424;top:4592;width:10;height:20" coordorigin="14424,4592" coordsize="10,20">
              <v:shape style="position:absolute;left:14424;top:4592;width:10;height:20" coordorigin="14424,4592" coordsize="10,20" path="m14424,4611l14433,4611,14433,4592,14424,4592,14424,4611xe" filled="true" fillcolor="#000000" stroked="false">
                <v:path arrowok="t"/>
                <v:fill type="solid"/>
              </v:shape>
            </v:group>
            <v:group style="position:absolute;left:14424;top:4611;width:10;height:20" coordorigin="14424,4611" coordsize="10,20">
              <v:shape style="position:absolute;left:14424;top:4611;width:10;height:20" coordorigin="14424,4611" coordsize="10,20" path="m14424,4630l14433,4630,14433,4611,14424,4611,14424,4630xe" filled="true" fillcolor="#000000" stroked="false">
                <v:path arrowok="t"/>
                <v:fill type="solid"/>
              </v:shape>
            </v:group>
            <v:group style="position:absolute;left:14424;top:4630;width:10;height:20" coordorigin="14424,4630" coordsize="10,20">
              <v:shape style="position:absolute;left:14424;top:4630;width:10;height:20" coordorigin="14424,4630" coordsize="10,20" path="m14424,4650l14433,4650,14433,4630,14424,4630,14424,4650xe" filled="true" fillcolor="#000000" stroked="false">
                <v:path arrowok="t"/>
                <v:fill type="solid"/>
              </v:shape>
            </v:group>
            <v:group style="position:absolute;left:14424;top:4654;width:10;height:2" coordorigin="14424,4654" coordsize="10,2">
              <v:shape style="position:absolute;left:14424;top:4654;width:10;height:2" coordorigin="14424,4654" coordsize="10,0" path="m14424,4654l14433,4654e" filled="false" stroked="true" strokeweight=".47998pt" strokecolor="#000000">
                <v:path arrowok="t"/>
              </v:shape>
              <v:shape style="position:absolute;left:1332;top:4659;width:1496;height:10" type="#_x0000_t75" stroked="false">
                <v:imagedata r:id="rId816" o:title=""/>
              </v:shape>
              <v:shape style="position:absolute;left:2823;top:4659;width:3399;height:10" type="#_x0000_t75" stroked="false">
                <v:imagedata r:id="rId817" o:title=""/>
              </v:shape>
              <v:shape style="position:absolute;left:6217;top:4659;width:1325;height:10" type="#_x0000_t75" stroked="false">
                <v:imagedata r:id="rId818" o:title=""/>
              </v:shape>
              <v:shape style="position:absolute;left:7537;top:4659;width:1322;height:10" type="#_x0000_t75" stroked="false">
                <v:imagedata r:id="rId78" o:title=""/>
              </v:shape>
              <v:shape style="position:absolute;left:8855;top:4659;width:2182;height:10" type="#_x0000_t75" stroked="false">
                <v:imagedata r:id="rId819" o:title=""/>
              </v:shape>
              <v:shape style="position:absolute;left:11032;top:4659;width:2312;height:10" type="#_x0000_t75" stroked="false">
                <v:imagedata r:id="rId820" o:title=""/>
              </v:shape>
              <v:shape style="position:absolute;left:13339;top:4659;width:1085;height:10" type="#_x0000_t75" stroked="false">
                <v:imagedata r:id="rId173" o:title=""/>
              </v:shape>
              <v:shape style="position:absolute;left:14419;top:4659;width:1090;height:10" type="#_x0000_t75" stroked="false">
                <v:imagedata r:id="rId821" o:title=""/>
              </v:shape>
            </v:group>
            <v:group style="position:absolute;left:2828;top:4669;width:10;height:20" coordorigin="2828,4669" coordsize="10,20">
              <v:shape style="position:absolute;left:2828;top:4669;width:10;height:20" coordorigin="2828,4669" coordsize="10,20" path="m2828,4688l2837,4688,2837,4669,2828,4669,2828,4688xe" filled="true" fillcolor="#000000" stroked="false">
                <v:path arrowok="t"/>
                <v:fill type="solid"/>
              </v:shape>
            </v:group>
            <v:group style="position:absolute;left:2828;top:4688;width:10;height:20" coordorigin="2828,4688" coordsize="10,20">
              <v:shape style="position:absolute;left:2828;top:4688;width:10;height:20" coordorigin="2828,4688" coordsize="10,20" path="m2828,4707l2837,4707,2837,4688,2828,4688,2828,4707xe" filled="true" fillcolor="#000000" stroked="false">
                <v:path arrowok="t"/>
                <v:fill type="solid"/>
              </v:shape>
            </v:group>
            <v:group style="position:absolute;left:2828;top:4707;width:10;height:20" coordorigin="2828,4707" coordsize="10,20">
              <v:shape style="position:absolute;left:2828;top:4707;width:10;height:20" coordorigin="2828,4707" coordsize="10,20" path="m2828,4726l2837,4726,2837,4707,2828,4707,2828,4726xe" filled="true" fillcolor="#000000" stroked="false">
                <v:path arrowok="t"/>
                <v:fill type="solid"/>
              </v:shape>
            </v:group>
            <v:group style="position:absolute;left:2828;top:4726;width:10;height:20" coordorigin="2828,4726" coordsize="10,20">
              <v:shape style="position:absolute;left:2828;top:4726;width:10;height:20" coordorigin="2828,4726" coordsize="10,20" path="m2828,4746l2837,4746,2837,4726,2828,4726,2828,4746xe" filled="true" fillcolor="#000000" stroked="false">
                <v:path arrowok="t"/>
                <v:fill type="solid"/>
              </v:shape>
            </v:group>
            <v:group style="position:absolute;left:2828;top:4746;width:10;height:20" coordorigin="2828,4746" coordsize="10,20">
              <v:shape style="position:absolute;left:2828;top:4746;width:10;height:20" coordorigin="2828,4746" coordsize="10,20" path="m2828,4765l2837,4765,2837,4746,2828,4746,2828,4765xe" filled="true" fillcolor="#000000" stroked="false">
                <v:path arrowok="t"/>
                <v:fill type="solid"/>
              </v:shape>
            </v:group>
            <v:group style="position:absolute;left:2828;top:4765;width:10;height:20" coordorigin="2828,4765" coordsize="10,20">
              <v:shape style="position:absolute;left:2828;top:4765;width:10;height:20" coordorigin="2828,4765" coordsize="10,20" path="m2828,4784l2837,4784,2837,4765,2828,4765,2828,4784xe" filled="true" fillcolor="#000000" stroked="false">
                <v:path arrowok="t"/>
                <v:fill type="solid"/>
              </v:shape>
            </v:group>
            <v:group style="position:absolute;left:2828;top:4784;width:10;height:20" coordorigin="2828,4784" coordsize="10,20">
              <v:shape style="position:absolute;left:2828;top:4784;width:10;height:20" coordorigin="2828,4784" coordsize="10,20" path="m2828,4803l2837,4803,2837,4784,2828,4784,2828,4803xe" filled="true" fillcolor="#000000" stroked="false">
                <v:path arrowok="t"/>
                <v:fill type="solid"/>
              </v:shape>
            </v:group>
            <v:group style="position:absolute;left:2828;top:4803;width:10;height:20" coordorigin="2828,4803" coordsize="10,20">
              <v:shape style="position:absolute;left:2828;top:4803;width:10;height:20" coordorigin="2828,4803" coordsize="10,20" path="m2828,4822l2837,4822,2837,4803,2828,4803,2828,4822xe" filled="true" fillcolor="#000000" stroked="false">
                <v:path arrowok="t"/>
                <v:fill type="solid"/>
              </v:shape>
            </v:group>
            <v:group style="position:absolute;left:2828;top:4822;width:10;height:20" coordorigin="2828,4822" coordsize="10,20">
              <v:shape style="position:absolute;left:2828;top:4822;width:10;height:20" coordorigin="2828,4822" coordsize="10,20" path="m2828,4842l2837,4842,2837,4822,2828,4822,2828,4842xe" filled="true" fillcolor="#000000" stroked="false">
                <v:path arrowok="t"/>
                <v:fill type="solid"/>
              </v:shape>
            </v:group>
            <v:group style="position:absolute;left:2828;top:4842;width:10;height:20" coordorigin="2828,4842" coordsize="10,20">
              <v:shape style="position:absolute;left:2828;top:4842;width:10;height:20" coordorigin="2828,4842" coordsize="10,20" path="m2828,4861l2837,4861,2837,4842,2828,4842,2828,4861xe" filled="true" fillcolor="#000000" stroked="false">
                <v:path arrowok="t"/>
                <v:fill type="solid"/>
              </v:shape>
            </v:group>
            <v:group style="position:absolute;left:2828;top:4861;width:10;height:20" coordorigin="2828,4861" coordsize="10,20">
              <v:shape style="position:absolute;left:2828;top:4861;width:10;height:20" coordorigin="2828,4861" coordsize="10,20" path="m2828,4880l2837,4880,2837,4861,2828,4861,2828,4880xe" filled="true" fillcolor="#000000" stroked="false">
                <v:path arrowok="t"/>
                <v:fill type="solid"/>
              </v:shape>
            </v:group>
            <v:group style="position:absolute;left:2828;top:4880;width:10;height:20" coordorigin="2828,4880" coordsize="10,20">
              <v:shape style="position:absolute;left:2828;top:4880;width:10;height:20" coordorigin="2828,4880" coordsize="10,20" path="m2828,4899l2837,4899,2837,4880,2828,4880,2828,4899xe" filled="true" fillcolor="#000000" stroked="false">
                <v:path arrowok="t"/>
                <v:fill type="solid"/>
              </v:shape>
            </v:group>
            <v:group style="position:absolute;left:2828;top:4899;width:10;height:20" coordorigin="2828,4899" coordsize="10,20">
              <v:shape style="position:absolute;left:2828;top:4899;width:10;height:20" coordorigin="2828,4899" coordsize="10,20" path="m2828,4918l2837,4918,2837,4899,2828,4899,2828,4918xe" filled="true" fillcolor="#000000" stroked="false">
                <v:path arrowok="t"/>
                <v:fill type="solid"/>
              </v:shape>
            </v:group>
            <v:group style="position:absolute;left:2828;top:4918;width:10;height:20" coordorigin="2828,4918" coordsize="10,20">
              <v:shape style="position:absolute;left:2828;top:4918;width:10;height:20" coordorigin="2828,4918" coordsize="10,20" path="m2828,4938l2837,4938,2837,4918,2828,4918,2828,4938xe" filled="true" fillcolor="#000000" stroked="false">
                <v:path arrowok="t"/>
                <v:fill type="solid"/>
              </v:shape>
            </v:group>
            <v:group style="position:absolute;left:2828;top:4938;width:10;height:20" coordorigin="2828,4938" coordsize="10,20">
              <v:shape style="position:absolute;left:2828;top:4938;width:10;height:20" coordorigin="2828,4938" coordsize="10,20" path="m2828,4957l2837,4957,2837,4938,2828,4938,2828,4957xe" filled="true" fillcolor="#000000" stroked="false">
                <v:path arrowok="t"/>
                <v:fill type="solid"/>
              </v:shape>
            </v:group>
            <v:group style="position:absolute;left:2828;top:4957;width:10;height:20" coordorigin="2828,4957" coordsize="10,20">
              <v:shape style="position:absolute;left:2828;top:4957;width:10;height:20" coordorigin="2828,4957" coordsize="10,20" path="m2828,4976l2837,4976,2837,4957,2828,4957,2828,4976xe" filled="true" fillcolor="#000000" stroked="false">
                <v:path arrowok="t"/>
                <v:fill type="solid"/>
              </v:shape>
            </v:group>
            <v:group style="position:absolute;left:1318;top:5077;width:1511;height:2" coordorigin="1318,5077" coordsize="1511,2">
              <v:shape style="position:absolute;left:1318;top:5077;width:1511;height:2" coordorigin="1318,5077" coordsize="1511,0" path="m1318,5077l2828,5077e" filled="false" stroked="true" strokeweight="1.44pt" strokecolor="#000000">
                <v:path arrowok="t"/>
              </v:shape>
            </v:group>
            <v:group style="position:absolute;left:2828;top:4976;width:10;height:20" coordorigin="2828,4976" coordsize="10,20">
              <v:shape style="position:absolute;left:2828;top:4976;width:10;height:20" coordorigin="2828,4976" coordsize="10,20" path="m2828,4995l2837,4995,2837,4976,2828,4976,2828,4995xe" filled="true" fillcolor="#000000" stroked="false">
                <v:path arrowok="t"/>
                <v:fill type="solid"/>
              </v:shape>
            </v:group>
            <v:group style="position:absolute;left:2828;top:4995;width:10;height:20" coordorigin="2828,4995" coordsize="10,20">
              <v:shape style="position:absolute;left:2828;top:4995;width:10;height:20" coordorigin="2828,4995" coordsize="10,20" path="m2828,5014l2837,5014,2837,4995,2828,4995,2828,5014xe" filled="true" fillcolor="#000000" stroked="false">
                <v:path arrowok="t"/>
                <v:fill type="solid"/>
              </v:shape>
            </v:group>
            <v:group style="position:absolute;left:2828;top:5014;width:10;height:20" coordorigin="2828,5014" coordsize="10,20">
              <v:shape style="position:absolute;left:2828;top:5014;width:10;height:20" coordorigin="2828,5014" coordsize="10,20" path="m2828,5034l2837,5034,2837,5014,2828,5014,2828,5034xe" filled="true" fillcolor="#000000" stroked="false">
                <v:path arrowok="t"/>
                <v:fill type="solid"/>
              </v:shape>
            </v:group>
            <v:group style="position:absolute;left:2828;top:5034;width:10;height:20" coordorigin="2828,5034" coordsize="10,20">
              <v:shape style="position:absolute;left:2828;top:5034;width:10;height:20" coordorigin="2828,5034" coordsize="10,20" path="m2828,5053l2837,5053,2837,5034,2828,5034,2828,5053xe" filled="true" fillcolor="#000000" stroked="false">
                <v:path arrowok="t"/>
                <v:fill type="solid"/>
              </v:shape>
            </v:group>
            <v:group style="position:absolute;left:2828;top:5058;width:10;height:2" coordorigin="2828,5058" coordsize="10,2">
              <v:shape style="position:absolute;left:2828;top:5058;width:10;height:2" coordorigin="2828,5058" coordsize="10,0" path="m2828,5058l2837,5058e" filled="false" stroked="true" strokeweight=".47998pt" strokecolor="#000000">
                <v:path arrowok="t"/>
              </v:shape>
            </v:group>
            <v:group style="position:absolute;left:2828;top:5077;width:29;height:2" coordorigin="2828,5077" coordsize="29,2">
              <v:shape style="position:absolute;left:2828;top:5077;width:29;height:2" coordorigin="2828,5077" coordsize="29,0" path="m2828,5077l2856,5077e" filled="false" stroked="true" strokeweight="1.44pt" strokecolor="#000000">
                <v:path arrowok="t"/>
              </v:shape>
            </v:group>
            <v:group style="position:absolute;left:2856;top:5077;width:845;height:2" coordorigin="2856,5077" coordsize="845,2">
              <v:shape style="position:absolute;left:2856;top:5077;width:845;height:2" coordorigin="2856,5077" coordsize="845,0" path="m2856,5077l3701,5077e" filled="false" stroked="true" strokeweight="1.44pt" strokecolor="#000000">
                <v:path arrowok="t"/>
              </v:shape>
            </v:group>
            <v:group style="position:absolute;left:3701;top:4669;width:10;height:20" coordorigin="3701,4669" coordsize="10,20">
              <v:shape style="position:absolute;left:3701;top:4669;width:10;height:20" coordorigin="3701,4669" coordsize="10,20" path="m3701,4688l3711,4688,3711,4669,3701,4669,3701,4688xe" filled="true" fillcolor="#000000" stroked="false">
                <v:path arrowok="t"/>
                <v:fill type="solid"/>
              </v:shape>
            </v:group>
            <v:group style="position:absolute;left:3701;top:4688;width:10;height:20" coordorigin="3701,4688" coordsize="10,20">
              <v:shape style="position:absolute;left:3701;top:4688;width:10;height:20" coordorigin="3701,4688" coordsize="10,20" path="m3701,4707l3711,4707,3711,4688,3701,4688,3701,4707xe" filled="true" fillcolor="#000000" stroked="false">
                <v:path arrowok="t"/>
                <v:fill type="solid"/>
              </v:shape>
            </v:group>
            <v:group style="position:absolute;left:3701;top:4707;width:10;height:20" coordorigin="3701,4707" coordsize="10,20">
              <v:shape style="position:absolute;left:3701;top:4707;width:10;height:20" coordorigin="3701,4707" coordsize="10,20" path="m3701,4726l3711,4726,3711,4707,3701,4707,3701,4726xe" filled="true" fillcolor="#000000" stroked="false">
                <v:path arrowok="t"/>
                <v:fill type="solid"/>
              </v:shape>
            </v:group>
            <v:group style="position:absolute;left:3701;top:4726;width:10;height:20" coordorigin="3701,4726" coordsize="10,20">
              <v:shape style="position:absolute;left:3701;top:4726;width:10;height:20" coordorigin="3701,4726" coordsize="10,20" path="m3701,4746l3711,4746,3711,4726,3701,4726,3701,4746xe" filled="true" fillcolor="#000000" stroked="false">
                <v:path arrowok="t"/>
                <v:fill type="solid"/>
              </v:shape>
            </v:group>
            <v:group style="position:absolute;left:3701;top:4746;width:10;height:20" coordorigin="3701,4746" coordsize="10,20">
              <v:shape style="position:absolute;left:3701;top:4746;width:10;height:20" coordorigin="3701,4746" coordsize="10,20" path="m3701,4765l3711,4765,3711,4746,3701,4746,3701,4765xe" filled="true" fillcolor="#000000" stroked="false">
                <v:path arrowok="t"/>
                <v:fill type="solid"/>
              </v:shape>
            </v:group>
            <v:group style="position:absolute;left:3701;top:4765;width:10;height:20" coordorigin="3701,4765" coordsize="10,20">
              <v:shape style="position:absolute;left:3701;top:4765;width:10;height:20" coordorigin="3701,4765" coordsize="10,20" path="m3701,4784l3711,4784,3711,4765,3701,4765,3701,4784xe" filled="true" fillcolor="#000000" stroked="false">
                <v:path arrowok="t"/>
                <v:fill type="solid"/>
              </v:shape>
            </v:group>
            <v:group style="position:absolute;left:3701;top:4784;width:10;height:20" coordorigin="3701,4784" coordsize="10,20">
              <v:shape style="position:absolute;left:3701;top:4784;width:10;height:20" coordorigin="3701,4784" coordsize="10,20" path="m3701,4803l3711,4803,3711,4784,3701,4784,3701,4803xe" filled="true" fillcolor="#000000" stroked="false">
                <v:path arrowok="t"/>
                <v:fill type="solid"/>
              </v:shape>
            </v:group>
            <v:group style="position:absolute;left:3701;top:4803;width:10;height:20" coordorigin="3701,4803" coordsize="10,20">
              <v:shape style="position:absolute;left:3701;top:4803;width:10;height:20" coordorigin="3701,4803" coordsize="10,20" path="m3701,4822l3711,4822,3711,4803,3701,4803,3701,4822xe" filled="true" fillcolor="#000000" stroked="false">
                <v:path arrowok="t"/>
                <v:fill type="solid"/>
              </v:shape>
            </v:group>
            <v:group style="position:absolute;left:3701;top:4822;width:10;height:20" coordorigin="3701,4822" coordsize="10,20">
              <v:shape style="position:absolute;left:3701;top:4822;width:10;height:20" coordorigin="3701,4822" coordsize="10,20" path="m3701,4842l3711,4842,3711,4822,3701,4822,3701,4842xe" filled="true" fillcolor="#000000" stroked="false">
                <v:path arrowok="t"/>
                <v:fill type="solid"/>
              </v:shape>
            </v:group>
            <v:group style="position:absolute;left:3701;top:4842;width:10;height:20" coordorigin="3701,4842" coordsize="10,20">
              <v:shape style="position:absolute;left:3701;top:4842;width:10;height:20" coordorigin="3701,4842" coordsize="10,20" path="m3701,4861l3711,4861,3711,4842,3701,4842,3701,4861xe" filled="true" fillcolor="#000000" stroked="false">
                <v:path arrowok="t"/>
                <v:fill type="solid"/>
              </v:shape>
            </v:group>
            <v:group style="position:absolute;left:3701;top:4861;width:10;height:20" coordorigin="3701,4861" coordsize="10,20">
              <v:shape style="position:absolute;left:3701;top:4861;width:10;height:20" coordorigin="3701,4861" coordsize="10,20" path="m3701,4880l3711,4880,3711,4861,3701,4861,3701,4880xe" filled="true" fillcolor="#000000" stroked="false">
                <v:path arrowok="t"/>
                <v:fill type="solid"/>
              </v:shape>
            </v:group>
            <v:group style="position:absolute;left:3701;top:4880;width:10;height:20" coordorigin="3701,4880" coordsize="10,20">
              <v:shape style="position:absolute;left:3701;top:4880;width:10;height:20" coordorigin="3701,4880" coordsize="10,20" path="m3701,4899l3711,4899,3711,4880,3701,4880,3701,4899xe" filled="true" fillcolor="#000000" stroked="false">
                <v:path arrowok="t"/>
                <v:fill type="solid"/>
              </v:shape>
            </v:group>
            <v:group style="position:absolute;left:3701;top:4899;width:10;height:20" coordorigin="3701,4899" coordsize="10,20">
              <v:shape style="position:absolute;left:3701;top:4899;width:10;height:20" coordorigin="3701,4899" coordsize="10,20" path="m3701,4918l3711,4918,3711,4899,3701,4899,3701,4918xe" filled="true" fillcolor="#000000" stroked="false">
                <v:path arrowok="t"/>
                <v:fill type="solid"/>
              </v:shape>
            </v:group>
            <v:group style="position:absolute;left:3701;top:4918;width:10;height:20" coordorigin="3701,4918" coordsize="10,20">
              <v:shape style="position:absolute;left:3701;top:4918;width:10;height:20" coordorigin="3701,4918" coordsize="10,20" path="m3701,4938l3711,4938,3711,4918,3701,4918,3701,4938xe" filled="true" fillcolor="#000000" stroked="false">
                <v:path arrowok="t"/>
                <v:fill type="solid"/>
              </v:shape>
            </v:group>
            <v:group style="position:absolute;left:3701;top:4938;width:10;height:20" coordorigin="3701,4938" coordsize="10,20">
              <v:shape style="position:absolute;left:3701;top:4938;width:10;height:20" coordorigin="3701,4938" coordsize="10,20" path="m3701,4957l3711,4957,3711,4938,3701,4938,3701,4957xe" filled="true" fillcolor="#000000" stroked="false">
                <v:path arrowok="t"/>
                <v:fill type="solid"/>
              </v:shape>
            </v:group>
            <v:group style="position:absolute;left:3701;top:4957;width:10;height:20" coordorigin="3701,4957" coordsize="10,20">
              <v:shape style="position:absolute;left:3701;top:4957;width:10;height:20" coordorigin="3701,4957" coordsize="10,20" path="m3701,4976l3711,4976,3711,4957,3701,4957,3701,4976xe" filled="true" fillcolor="#000000" stroked="false">
                <v:path arrowok="t"/>
                <v:fill type="solid"/>
              </v:shape>
            </v:group>
            <v:group style="position:absolute;left:3701;top:4976;width:10;height:20" coordorigin="3701,4976" coordsize="10,20">
              <v:shape style="position:absolute;left:3701;top:4976;width:10;height:20" coordorigin="3701,4976" coordsize="10,20" path="m3701,4995l3711,4995,3711,4976,3701,4976,3701,4995xe" filled="true" fillcolor="#000000" stroked="false">
                <v:path arrowok="t"/>
                <v:fill type="solid"/>
              </v:shape>
            </v:group>
            <v:group style="position:absolute;left:3701;top:4995;width:10;height:20" coordorigin="3701,4995" coordsize="10,20">
              <v:shape style="position:absolute;left:3701;top:4995;width:10;height:20" coordorigin="3701,4995" coordsize="10,20" path="m3701,5014l3711,5014,3711,4995,3701,4995,3701,5014xe" filled="true" fillcolor="#000000" stroked="false">
                <v:path arrowok="t"/>
                <v:fill type="solid"/>
              </v:shape>
            </v:group>
            <v:group style="position:absolute;left:3701;top:5014;width:10;height:20" coordorigin="3701,5014" coordsize="10,20">
              <v:shape style="position:absolute;left:3701;top:5014;width:10;height:20" coordorigin="3701,5014" coordsize="10,20" path="m3701,5034l3711,5034,3711,5014,3701,5014,3701,5034xe" filled="true" fillcolor="#000000" stroked="false">
                <v:path arrowok="t"/>
                <v:fill type="solid"/>
              </v:shape>
            </v:group>
            <v:group style="position:absolute;left:3701;top:5034;width:10;height:20" coordorigin="3701,5034" coordsize="10,20">
              <v:shape style="position:absolute;left:3701;top:5034;width:10;height:20" coordorigin="3701,5034" coordsize="10,20" path="m3701,5053l3711,5053,3711,5034,3701,5034,3701,5053xe" filled="true" fillcolor="#000000" stroked="false">
                <v:path arrowok="t"/>
                <v:fill type="solid"/>
              </v:shape>
            </v:group>
            <v:group style="position:absolute;left:3701;top:5058;width:10;height:2" coordorigin="3701,5058" coordsize="10,2">
              <v:shape style="position:absolute;left:3701;top:5058;width:10;height:2" coordorigin="3701,5058" coordsize="10,0" path="m3701,5058l3711,5058e" filled="false" stroked="true" strokeweight=".47998pt" strokecolor="#000000">
                <v:path arrowok="t"/>
              </v:shape>
            </v:group>
            <v:group style="position:absolute;left:3701;top:5077;width:29;height:2" coordorigin="3701,5077" coordsize="29,2">
              <v:shape style="position:absolute;left:3701;top:5077;width:29;height:2" coordorigin="3701,5077" coordsize="29,0" path="m3701,5077l3730,5077e" filled="false" stroked="true" strokeweight="1.44pt" strokecolor="#000000">
                <v:path arrowok="t"/>
              </v:shape>
            </v:group>
            <v:group style="position:absolute;left:3730;top:5077;width:1253;height:2" coordorigin="3730,5077" coordsize="1253,2">
              <v:shape style="position:absolute;left:3730;top:5077;width:1253;height:2" coordorigin="3730,5077" coordsize="1253,0" path="m3730,5077l4983,5077e" filled="false" stroked="true" strokeweight="1.44pt" strokecolor="#000000">
                <v:path arrowok="t"/>
              </v:shape>
            </v:group>
            <v:group style="position:absolute;left:4983;top:4669;width:10;height:20" coordorigin="4983,4669" coordsize="10,20">
              <v:shape style="position:absolute;left:4983;top:4669;width:10;height:20" coordorigin="4983,4669" coordsize="10,20" path="m4983,4688l4992,4688,4992,4669,4983,4669,4983,4688xe" filled="true" fillcolor="#000000" stroked="false">
                <v:path arrowok="t"/>
                <v:fill type="solid"/>
              </v:shape>
            </v:group>
            <v:group style="position:absolute;left:4983;top:4688;width:10;height:20" coordorigin="4983,4688" coordsize="10,20">
              <v:shape style="position:absolute;left:4983;top:4688;width:10;height:20" coordorigin="4983,4688" coordsize="10,20" path="m4983,4707l4992,4707,4992,4688,4983,4688,4983,4707xe" filled="true" fillcolor="#000000" stroked="false">
                <v:path arrowok="t"/>
                <v:fill type="solid"/>
              </v:shape>
            </v:group>
            <v:group style="position:absolute;left:4983;top:4707;width:10;height:20" coordorigin="4983,4707" coordsize="10,20">
              <v:shape style="position:absolute;left:4983;top:4707;width:10;height:20" coordorigin="4983,4707" coordsize="10,20" path="m4983,4726l4992,4726,4992,4707,4983,4707,4983,4726xe" filled="true" fillcolor="#000000" stroked="false">
                <v:path arrowok="t"/>
                <v:fill type="solid"/>
              </v:shape>
            </v:group>
            <v:group style="position:absolute;left:4983;top:4726;width:10;height:20" coordorigin="4983,4726" coordsize="10,20">
              <v:shape style="position:absolute;left:4983;top:4726;width:10;height:20" coordorigin="4983,4726" coordsize="10,20" path="m4983,4746l4992,4746,4992,4726,4983,4726,4983,4746xe" filled="true" fillcolor="#000000" stroked="false">
                <v:path arrowok="t"/>
                <v:fill type="solid"/>
              </v:shape>
            </v:group>
            <v:group style="position:absolute;left:4983;top:4746;width:10;height:20" coordorigin="4983,4746" coordsize="10,20">
              <v:shape style="position:absolute;left:4983;top:4746;width:10;height:20" coordorigin="4983,4746" coordsize="10,20" path="m4983,4765l4992,4765,4992,4746,4983,4746,4983,4765xe" filled="true" fillcolor="#000000" stroked="false">
                <v:path arrowok="t"/>
                <v:fill type="solid"/>
              </v:shape>
            </v:group>
            <v:group style="position:absolute;left:4983;top:4765;width:10;height:20" coordorigin="4983,4765" coordsize="10,20">
              <v:shape style="position:absolute;left:4983;top:4765;width:10;height:20" coordorigin="4983,4765" coordsize="10,20" path="m4983,4784l4992,4784,4992,4765,4983,4765,4983,4784xe" filled="true" fillcolor="#000000" stroked="false">
                <v:path arrowok="t"/>
                <v:fill type="solid"/>
              </v:shape>
            </v:group>
            <v:group style="position:absolute;left:4983;top:4784;width:10;height:20" coordorigin="4983,4784" coordsize="10,20">
              <v:shape style="position:absolute;left:4983;top:4784;width:10;height:20" coordorigin="4983,4784" coordsize="10,20" path="m4983,4803l4992,4803,4992,4784,4983,4784,4983,4803xe" filled="true" fillcolor="#000000" stroked="false">
                <v:path arrowok="t"/>
                <v:fill type="solid"/>
              </v:shape>
            </v:group>
            <v:group style="position:absolute;left:4983;top:4803;width:10;height:20" coordorigin="4983,4803" coordsize="10,20">
              <v:shape style="position:absolute;left:4983;top:4803;width:10;height:20" coordorigin="4983,4803" coordsize="10,20" path="m4983,4822l4992,4822,4992,4803,4983,4803,4983,4822xe" filled="true" fillcolor="#000000" stroked="false">
                <v:path arrowok="t"/>
                <v:fill type="solid"/>
              </v:shape>
            </v:group>
            <v:group style="position:absolute;left:4983;top:4822;width:10;height:20" coordorigin="4983,4822" coordsize="10,20">
              <v:shape style="position:absolute;left:4983;top:4822;width:10;height:20" coordorigin="4983,4822" coordsize="10,20" path="m4983,4842l4992,4842,4992,4822,4983,4822,4983,4842xe" filled="true" fillcolor="#000000" stroked="false">
                <v:path arrowok="t"/>
                <v:fill type="solid"/>
              </v:shape>
            </v:group>
            <v:group style="position:absolute;left:4983;top:4842;width:10;height:20" coordorigin="4983,4842" coordsize="10,20">
              <v:shape style="position:absolute;left:4983;top:4842;width:10;height:20" coordorigin="4983,4842" coordsize="10,20" path="m4983,4861l4992,4861,4992,4842,4983,4842,4983,4861xe" filled="true" fillcolor="#000000" stroked="false">
                <v:path arrowok="t"/>
                <v:fill type="solid"/>
              </v:shape>
            </v:group>
            <v:group style="position:absolute;left:4983;top:4861;width:10;height:20" coordorigin="4983,4861" coordsize="10,20">
              <v:shape style="position:absolute;left:4983;top:4861;width:10;height:20" coordorigin="4983,4861" coordsize="10,20" path="m4983,4880l4992,4880,4992,4861,4983,4861,4983,4880xe" filled="true" fillcolor="#000000" stroked="false">
                <v:path arrowok="t"/>
                <v:fill type="solid"/>
              </v:shape>
            </v:group>
            <v:group style="position:absolute;left:4983;top:4880;width:10;height:20" coordorigin="4983,4880" coordsize="10,20">
              <v:shape style="position:absolute;left:4983;top:4880;width:10;height:20" coordorigin="4983,4880" coordsize="10,20" path="m4983,4899l4992,4899,4992,4880,4983,4880,4983,4899xe" filled="true" fillcolor="#000000" stroked="false">
                <v:path arrowok="t"/>
                <v:fill type="solid"/>
              </v:shape>
            </v:group>
            <v:group style="position:absolute;left:4983;top:4899;width:10;height:20" coordorigin="4983,4899" coordsize="10,20">
              <v:shape style="position:absolute;left:4983;top:4899;width:10;height:20" coordorigin="4983,4899" coordsize="10,20" path="m4983,4918l4992,4918,4992,4899,4983,4899,4983,4918xe" filled="true" fillcolor="#000000" stroked="false">
                <v:path arrowok="t"/>
                <v:fill type="solid"/>
              </v:shape>
            </v:group>
            <v:group style="position:absolute;left:4983;top:4918;width:10;height:20" coordorigin="4983,4918" coordsize="10,20">
              <v:shape style="position:absolute;left:4983;top:4918;width:10;height:20" coordorigin="4983,4918" coordsize="10,20" path="m4983,4938l4992,4938,4992,4918,4983,4918,4983,4938xe" filled="true" fillcolor="#000000" stroked="false">
                <v:path arrowok="t"/>
                <v:fill type="solid"/>
              </v:shape>
            </v:group>
            <v:group style="position:absolute;left:4983;top:4938;width:10;height:20" coordorigin="4983,4938" coordsize="10,20">
              <v:shape style="position:absolute;left:4983;top:4938;width:10;height:20" coordorigin="4983,4938" coordsize="10,20" path="m4983,4957l4992,4957,4992,4938,4983,4938,4983,4957xe" filled="true" fillcolor="#000000" stroked="false">
                <v:path arrowok="t"/>
                <v:fill type="solid"/>
              </v:shape>
            </v:group>
            <v:group style="position:absolute;left:4983;top:4957;width:10;height:20" coordorigin="4983,4957" coordsize="10,20">
              <v:shape style="position:absolute;left:4983;top:4957;width:10;height:20" coordorigin="4983,4957" coordsize="10,20" path="m4983,4976l4992,4976,4992,4957,4983,4957,4983,4976xe" filled="true" fillcolor="#000000" stroked="false">
                <v:path arrowok="t"/>
                <v:fill type="solid"/>
              </v:shape>
            </v:group>
            <v:group style="position:absolute;left:4983;top:4976;width:10;height:20" coordorigin="4983,4976" coordsize="10,20">
              <v:shape style="position:absolute;left:4983;top:4976;width:10;height:20" coordorigin="4983,4976" coordsize="10,20" path="m4983,4995l4992,4995,4992,4976,4983,4976,4983,4995xe" filled="true" fillcolor="#000000" stroked="false">
                <v:path arrowok="t"/>
                <v:fill type="solid"/>
              </v:shape>
            </v:group>
            <v:group style="position:absolute;left:4983;top:4995;width:10;height:20" coordorigin="4983,4995" coordsize="10,20">
              <v:shape style="position:absolute;left:4983;top:4995;width:10;height:20" coordorigin="4983,4995" coordsize="10,20" path="m4983,5014l4992,5014,4992,4995,4983,4995,4983,5014xe" filled="true" fillcolor="#000000" stroked="false">
                <v:path arrowok="t"/>
                <v:fill type="solid"/>
              </v:shape>
            </v:group>
            <v:group style="position:absolute;left:4983;top:5014;width:10;height:20" coordorigin="4983,5014" coordsize="10,20">
              <v:shape style="position:absolute;left:4983;top:5014;width:10;height:20" coordorigin="4983,5014" coordsize="10,20" path="m4983,5034l4992,5034,4992,5014,4983,5014,4983,5034xe" filled="true" fillcolor="#000000" stroked="false">
                <v:path arrowok="t"/>
                <v:fill type="solid"/>
              </v:shape>
            </v:group>
            <v:group style="position:absolute;left:4983;top:5034;width:10;height:20" coordorigin="4983,5034" coordsize="10,20">
              <v:shape style="position:absolute;left:4983;top:5034;width:10;height:20" coordorigin="4983,5034" coordsize="10,20" path="m4983,5053l4992,5053,4992,5034,4983,5034,4983,5053xe" filled="true" fillcolor="#000000" stroked="false">
                <v:path arrowok="t"/>
                <v:fill type="solid"/>
              </v:shape>
            </v:group>
            <v:group style="position:absolute;left:4983;top:5058;width:10;height:2" coordorigin="4983,5058" coordsize="10,2">
              <v:shape style="position:absolute;left:4983;top:5058;width:10;height:2" coordorigin="4983,5058" coordsize="10,0" path="m4983,5058l4992,5058e" filled="false" stroked="true" strokeweight=".47998pt" strokecolor="#000000">
                <v:path arrowok="t"/>
              </v:shape>
            </v:group>
            <v:group style="position:absolute;left:4983;top:5077;width:29;height:2" coordorigin="4983,5077" coordsize="29,2">
              <v:shape style="position:absolute;left:4983;top:5077;width:29;height:2" coordorigin="4983,5077" coordsize="29,0" path="m4983,5077l5012,5077e" filled="false" stroked="true" strokeweight="1.44pt" strokecolor="#000000">
                <v:path arrowok="t"/>
              </v:shape>
            </v:group>
            <v:group style="position:absolute;left:5012;top:5077;width:1211;height:2" coordorigin="5012,5077" coordsize="1211,2">
              <v:shape style="position:absolute;left:5012;top:5077;width:1211;height:2" coordorigin="5012,5077" coordsize="1211,0" path="m5012,5077l6222,5077e" filled="false" stroked="true" strokeweight="1.44pt" strokecolor="#000000">
                <v:path arrowok="t"/>
              </v:shape>
            </v:group>
            <v:group style="position:absolute;left:6222;top:4669;width:10;height:20" coordorigin="6222,4669" coordsize="10,20">
              <v:shape style="position:absolute;left:6222;top:4669;width:10;height:20" coordorigin="6222,4669" coordsize="10,20" path="m6222,4688l6231,4688,6231,4669,6222,4669,6222,4688xe" filled="true" fillcolor="#000000" stroked="false">
                <v:path arrowok="t"/>
                <v:fill type="solid"/>
              </v:shape>
            </v:group>
            <v:group style="position:absolute;left:6222;top:4688;width:10;height:20" coordorigin="6222,4688" coordsize="10,20">
              <v:shape style="position:absolute;left:6222;top:4688;width:10;height:20" coordorigin="6222,4688" coordsize="10,20" path="m6222,4707l6231,4707,6231,4688,6222,4688,6222,4707xe" filled="true" fillcolor="#000000" stroked="false">
                <v:path arrowok="t"/>
                <v:fill type="solid"/>
              </v:shape>
            </v:group>
            <v:group style="position:absolute;left:6222;top:4707;width:10;height:20" coordorigin="6222,4707" coordsize="10,20">
              <v:shape style="position:absolute;left:6222;top:4707;width:10;height:20" coordorigin="6222,4707" coordsize="10,20" path="m6222,4726l6231,4726,6231,4707,6222,4707,6222,4726xe" filled="true" fillcolor="#000000" stroked="false">
                <v:path arrowok="t"/>
                <v:fill type="solid"/>
              </v:shape>
            </v:group>
            <v:group style="position:absolute;left:6222;top:4726;width:10;height:20" coordorigin="6222,4726" coordsize="10,20">
              <v:shape style="position:absolute;left:6222;top:4726;width:10;height:20" coordorigin="6222,4726" coordsize="10,20" path="m6222,4746l6231,4746,6231,4726,6222,4726,6222,4746xe" filled="true" fillcolor="#000000" stroked="false">
                <v:path arrowok="t"/>
                <v:fill type="solid"/>
              </v:shape>
            </v:group>
            <v:group style="position:absolute;left:6222;top:4746;width:10;height:20" coordorigin="6222,4746" coordsize="10,20">
              <v:shape style="position:absolute;left:6222;top:4746;width:10;height:20" coordorigin="6222,4746" coordsize="10,20" path="m6222,4765l6231,4765,6231,4746,6222,4746,6222,4765xe" filled="true" fillcolor="#000000" stroked="false">
                <v:path arrowok="t"/>
                <v:fill type="solid"/>
              </v:shape>
            </v:group>
            <v:group style="position:absolute;left:6222;top:4765;width:10;height:20" coordorigin="6222,4765" coordsize="10,20">
              <v:shape style="position:absolute;left:6222;top:4765;width:10;height:20" coordorigin="6222,4765" coordsize="10,20" path="m6222,4784l6231,4784,6231,4765,6222,4765,6222,4784xe" filled="true" fillcolor="#000000" stroked="false">
                <v:path arrowok="t"/>
                <v:fill type="solid"/>
              </v:shape>
            </v:group>
            <v:group style="position:absolute;left:6222;top:4784;width:10;height:20" coordorigin="6222,4784" coordsize="10,20">
              <v:shape style="position:absolute;left:6222;top:4784;width:10;height:20" coordorigin="6222,4784" coordsize="10,20" path="m6222,4803l6231,4803,6231,4784,6222,4784,6222,4803xe" filled="true" fillcolor="#000000" stroked="false">
                <v:path arrowok="t"/>
                <v:fill type="solid"/>
              </v:shape>
            </v:group>
            <v:group style="position:absolute;left:6222;top:4803;width:10;height:20" coordorigin="6222,4803" coordsize="10,20">
              <v:shape style="position:absolute;left:6222;top:4803;width:10;height:20" coordorigin="6222,4803" coordsize="10,20" path="m6222,4822l6231,4822,6231,4803,6222,4803,6222,4822xe" filled="true" fillcolor="#000000" stroked="false">
                <v:path arrowok="t"/>
                <v:fill type="solid"/>
              </v:shape>
            </v:group>
            <v:group style="position:absolute;left:6222;top:4822;width:10;height:20" coordorigin="6222,4822" coordsize="10,20">
              <v:shape style="position:absolute;left:6222;top:4822;width:10;height:20" coordorigin="6222,4822" coordsize="10,20" path="m6222,4842l6231,4842,6231,4822,6222,4822,6222,4842xe" filled="true" fillcolor="#000000" stroked="false">
                <v:path arrowok="t"/>
                <v:fill type="solid"/>
              </v:shape>
            </v:group>
            <v:group style="position:absolute;left:6222;top:4842;width:10;height:20" coordorigin="6222,4842" coordsize="10,20">
              <v:shape style="position:absolute;left:6222;top:4842;width:10;height:20" coordorigin="6222,4842" coordsize="10,20" path="m6222,4861l6231,4861,6231,4842,6222,4842,6222,4861xe" filled="true" fillcolor="#000000" stroked="false">
                <v:path arrowok="t"/>
                <v:fill type="solid"/>
              </v:shape>
            </v:group>
            <v:group style="position:absolute;left:6222;top:4861;width:10;height:20" coordorigin="6222,4861" coordsize="10,20">
              <v:shape style="position:absolute;left:6222;top:4861;width:10;height:20" coordorigin="6222,4861" coordsize="10,20" path="m6222,4880l6231,4880,6231,4861,6222,4861,6222,4880xe" filled="true" fillcolor="#000000" stroked="false">
                <v:path arrowok="t"/>
                <v:fill type="solid"/>
              </v:shape>
            </v:group>
            <v:group style="position:absolute;left:6222;top:4880;width:10;height:20" coordorigin="6222,4880" coordsize="10,20">
              <v:shape style="position:absolute;left:6222;top:4880;width:10;height:20" coordorigin="6222,4880" coordsize="10,20" path="m6222,4899l6231,4899,6231,4880,6222,4880,6222,4899xe" filled="true" fillcolor="#000000" stroked="false">
                <v:path arrowok="t"/>
                <v:fill type="solid"/>
              </v:shape>
            </v:group>
            <v:group style="position:absolute;left:6222;top:4899;width:10;height:20" coordorigin="6222,4899" coordsize="10,20">
              <v:shape style="position:absolute;left:6222;top:4899;width:10;height:20" coordorigin="6222,4899" coordsize="10,20" path="m6222,4918l6231,4918,6231,4899,6222,4899,6222,4918xe" filled="true" fillcolor="#000000" stroked="false">
                <v:path arrowok="t"/>
                <v:fill type="solid"/>
              </v:shape>
            </v:group>
            <v:group style="position:absolute;left:6222;top:4918;width:10;height:20" coordorigin="6222,4918" coordsize="10,20">
              <v:shape style="position:absolute;left:6222;top:4918;width:10;height:20" coordorigin="6222,4918" coordsize="10,20" path="m6222,4938l6231,4938,6231,4918,6222,4918,6222,4938xe" filled="true" fillcolor="#000000" stroked="false">
                <v:path arrowok="t"/>
                <v:fill type="solid"/>
              </v:shape>
            </v:group>
            <v:group style="position:absolute;left:6222;top:4938;width:10;height:20" coordorigin="6222,4938" coordsize="10,20">
              <v:shape style="position:absolute;left:6222;top:4938;width:10;height:20" coordorigin="6222,4938" coordsize="10,20" path="m6222,4957l6231,4957,6231,4938,6222,4938,6222,4957xe" filled="true" fillcolor="#000000" stroked="false">
                <v:path arrowok="t"/>
                <v:fill type="solid"/>
              </v:shape>
            </v:group>
            <v:group style="position:absolute;left:6222;top:4957;width:10;height:20" coordorigin="6222,4957" coordsize="10,20">
              <v:shape style="position:absolute;left:6222;top:4957;width:10;height:20" coordorigin="6222,4957" coordsize="10,20" path="m6222,4976l6231,4976,6231,4957,6222,4957,6222,4976xe" filled="true" fillcolor="#000000" stroked="false">
                <v:path arrowok="t"/>
                <v:fill type="solid"/>
              </v:shape>
            </v:group>
            <v:group style="position:absolute;left:6222;top:4976;width:10;height:20" coordorigin="6222,4976" coordsize="10,20">
              <v:shape style="position:absolute;left:6222;top:4976;width:10;height:20" coordorigin="6222,4976" coordsize="10,20" path="m6222,4995l6231,4995,6231,4976,6222,4976,6222,4995xe" filled="true" fillcolor="#000000" stroked="false">
                <v:path arrowok="t"/>
                <v:fill type="solid"/>
              </v:shape>
            </v:group>
            <v:group style="position:absolute;left:6222;top:4995;width:10;height:20" coordorigin="6222,4995" coordsize="10,20">
              <v:shape style="position:absolute;left:6222;top:4995;width:10;height:20" coordorigin="6222,4995" coordsize="10,20" path="m6222,5014l6231,5014,6231,4995,6222,4995,6222,5014xe" filled="true" fillcolor="#000000" stroked="false">
                <v:path arrowok="t"/>
                <v:fill type="solid"/>
              </v:shape>
            </v:group>
            <v:group style="position:absolute;left:6222;top:5014;width:10;height:20" coordorigin="6222,5014" coordsize="10,20">
              <v:shape style="position:absolute;left:6222;top:5014;width:10;height:20" coordorigin="6222,5014" coordsize="10,20" path="m6222,5034l6231,5034,6231,5014,6222,5014,6222,5034xe" filled="true" fillcolor="#000000" stroked="false">
                <v:path arrowok="t"/>
                <v:fill type="solid"/>
              </v:shape>
            </v:group>
            <v:group style="position:absolute;left:6222;top:5034;width:10;height:20" coordorigin="6222,5034" coordsize="10,20">
              <v:shape style="position:absolute;left:6222;top:5034;width:10;height:20" coordorigin="6222,5034" coordsize="10,20" path="m6222,5053l6231,5053,6231,5034,6222,5034,6222,5053xe" filled="true" fillcolor="#000000" stroked="false">
                <v:path arrowok="t"/>
                <v:fill type="solid"/>
              </v:shape>
            </v:group>
            <v:group style="position:absolute;left:6222;top:5058;width:10;height:2" coordorigin="6222,5058" coordsize="10,2">
              <v:shape style="position:absolute;left:6222;top:5058;width:10;height:2" coordorigin="6222,5058" coordsize="10,0" path="m6222,5058l6231,5058e" filled="false" stroked="true" strokeweight=".47998pt" strokecolor="#000000">
                <v:path arrowok="t"/>
              </v:shape>
            </v:group>
            <v:group style="position:absolute;left:6222;top:5077;width:29;height:2" coordorigin="6222,5077" coordsize="29,2">
              <v:shape style="position:absolute;left:6222;top:5077;width:29;height:2" coordorigin="6222,5077" coordsize="29,0" path="m6222,5077l6251,5077e" filled="false" stroked="true" strokeweight="1.44pt" strokecolor="#000000">
                <v:path arrowok="t"/>
              </v:shape>
            </v:group>
            <v:group style="position:absolute;left:6251;top:5077;width:1292;height:2" coordorigin="6251,5077" coordsize="1292,2">
              <v:shape style="position:absolute;left:6251;top:5077;width:1292;height:2" coordorigin="6251,5077" coordsize="1292,0" path="m6251,5077l7542,5077e" filled="false" stroked="true" strokeweight="1.44pt" strokecolor="#000000">
                <v:path arrowok="t"/>
              </v:shape>
            </v:group>
            <v:group style="position:absolute;left:7542;top:4669;width:10;height:20" coordorigin="7542,4669" coordsize="10,20">
              <v:shape style="position:absolute;left:7542;top:4669;width:10;height:20" coordorigin="7542,4669" coordsize="10,20" path="m7542,4688l7551,4688,7551,4669,7542,4669,7542,4688xe" filled="true" fillcolor="#000000" stroked="false">
                <v:path arrowok="t"/>
                <v:fill type="solid"/>
              </v:shape>
            </v:group>
            <v:group style="position:absolute;left:7542;top:4688;width:10;height:20" coordorigin="7542,4688" coordsize="10,20">
              <v:shape style="position:absolute;left:7542;top:4688;width:10;height:20" coordorigin="7542,4688" coordsize="10,20" path="m7542,4707l7551,4707,7551,4688,7542,4688,7542,4707xe" filled="true" fillcolor="#000000" stroked="false">
                <v:path arrowok="t"/>
                <v:fill type="solid"/>
              </v:shape>
            </v:group>
            <v:group style="position:absolute;left:7542;top:4707;width:10;height:20" coordorigin="7542,4707" coordsize="10,20">
              <v:shape style="position:absolute;left:7542;top:4707;width:10;height:20" coordorigin="7542,4707" coordsize="10,20" path="m7542,4726l7551,4726,7551,4707,7542,4707,7542,4726xe" filled="true" fillcolor="#000000" stroked="false">
                <v:path arrowok="t"/>
                <v:fill type="solid"/>
              </v:shape>
            </v:group>
            <v:group style="position:absolute;left:7542;top:4726;width:10;height:20" coordorigin="7542,4726" coordsize="10,20">
              <v:shape style="position:absolute;left:7542;top:4726;width:10;height:20" coordorigin="7542,4726" coordsize="10,20" path="m7542,4746l7551,4746,7551,4726,7542,4726,7542,4746xe" filled="true" fillcolor="#000000" stroked="false">
                <v:path arrowok="t"/>
                <v:fill type="solid"/>
              </v:shape>
            </v:group>
            <v:group style="position:absolute;left:7542;top:4746;width:10;height:20" coordorigin="7542,4746" coordsize="10,20">
              <v:shape style="position:absolute;left:7542;top:4746;width:10;height:20" coordorigin="7542,4746" coordsize="10,20" path="m7542,4765l7551,4765,7551,4746,7542,4746,7542,4765xe" filled="true" fillcolor="#000000" stroked="false">
                <v:path arrowok="t"/>
                <v:fill type="solid"/>
              </v:shape>
            </v:group>
            <v:group style="position:absolute;left:7542;top:4765;width:10;height:20" coordorigin="7542,4765" coordsize="10,20">
              <v:shape style="position:absolute;left:7542;top:4765;width:10;height:20" coordorigin="7542,4765" coordsize="10,20" path="m7542,4784l7551,4784,7551,4765,7542,4765,7542,4784xe" filled="true" fillcolor="#000000" stroked="false">
                <v:path arrowok="t"/>
                <v:fill type="solid"/>
              </v:shape>
            </v:group>
            <v:group style="position:absolute;left:7542;top:4784;width:10;height:20" coordorigin="7542,4784" coordsize="10,20">
              <v:shape style="position:absolute;left:7542;top:4784;width:10;height:20" coordorigin="7542,4784" coordsize="10,20" path="m7542,4803l7551,4803,7551,4784,7542,4784,7542,4803xe" filled="true" fillcolor="#000000" stroked="false">
                <v:path arrowok="t"/>
                <v:fill type="solid"/>
              </v:shape>
            </v:group>
            <v:group style="position:absolute;left:7542;top:4803;width:10;height:20" coordorigin="7542,4803" coordsize="10,20">
              <v:shape style="position:absolute;left:7542;top:4803;width:10;height:20" coordorigin="7542,4803" coordsize="10,20" path="m7542,4822l7551,4822,7551,4803,7542,4803,7542,4822xe" filled="true" fillcolor="#000000" stroked="false">
                <v:path arrowok="t"/>
                <v:fill type="solid"/>
              </v:shape>
            </v:group>
            <v:group style="position:absolute;left:7542;top:4822;width:10;height:20" coordorigin="7542,4822" coordsize="10,20">
              <v:shape style="position:absolute;left:7542;top:4822;width:10;height:20" coordorigin="7542,4822" coordsize="10,20" path="m7542,4842l7551,4842,7551,4822,7542,4822,7542,4842xe" filled="true" fillcolor="#000000" stroked="false">
                <v:path arrowok="t"/>
                <v:fill type="solid"/>
              </v:shape>
            </v:group>
            <v:group style="position:absolute;left:7542;top:4842;width:10;height:20" coordorigin="7542,4842" coordsize="10,20">
              <v:shape style="position:absolute;left:7542;top:4842;width:10;height:20" coordorigin="7542,4842" coordsize="10,20" path="m7542,4861l7551,4861,7551,4842,7542,4842,7542,4861xe" filled="true" fillcolor="#000000" stroked="false">
                <v:path arrowok="t"/>
                <v:fill type="solid"/>
              </v:shape>
            </v:group>
            <v:group style="position:absolute;left:7542;top:4861;width:10;height:20" coordorigin="7542,4861" coordsize="10,20">
              <v:shape style="position:absolute;left:7542;top:4861;width:10;height:20" coordorigin="7542,4861" coordsize="10,20" path="m7542,4880l7551,4880,7551,4861,7542,4861,7542,4880xe" filled="true" fillcolor="#000000" stroked="false">
                <v:path arrowok="t"/>
                <v:fill type="solid"/>
              </v:shape>
            </v:group>
            <v:group style="position:absolute;left:7542;top:4880;width:10;height:20" coordorigin="7542,4880" coordsize="10,20">
              <v:shape style="position:absolute;left:7542;top:4880;width:10;height:20" coordorigin="7542,4880" coordsize="10,20" path="m7542,4899l7551,4899,7551,4880,7542,4880,7542,4899xe" filled="true" fillcolor="#000000" stroked="false">
                <v:path arrowok="t"/>
                <v:fill type="solid"/>
              </v:shape>
            </v:group>
            <v:group style="position:absolute;left:7542;top:4899;width:10;height:20" coordorigin="7542,4899" coordsize="10,20">
              <v:shape style="position:absolute;left:7542;top:4899;width:10;height:20" coordorigin="7542,4899" coordsize="10,20" path="m7542,4918l7551,4918,7551,4899,7542,4899,7542,4918xe" filled="true" fillcolor="#000000" stroked="false">
                <v:path arrowok="t"/>
                <v:fill type="solid"/>
              </v:shape>
            </v:group>
            <v:group style="position:absolute;left:7542;top:4918;width:10;height:20" coordorigin="7542,4918" coordsize="10,20">
              <v:shape style="position:absolute;left:7542;top:4918;width:10;height:20" coordorigin="7542,4918" coordsize="10,20" path="m7542,4938l7551,4938,7551,4918,7542,4918,7542,4938xe" filled="true" fillcolor="#000000" stroked="false">
                <v:path arrowok="t"/>
                <v:fill type="solid"/>
              </v:shape>
            </v:group>
            <v:group style="position:absolute;left:7542;top:4938;width:10;height:20" coordorigin="7542,4938" coordsize="10,20">
              <v:shape style="position:absolute;left:7542;top:4938;width:10;height:20" coordorigin="7542,4938" coordsize="10,20" path="m7542,4957l7551,4957,7551,4938,7542,4938,7542,4957xe" filled="true" fillcolor="#000000" stroked="false">
                <v:path arrowok="t"/>
                <v:fill type="solid"/>
              </v:shape>
            </v:group>
            <v:group style="position:absolute;left:7542;top:4957;width:10;height:20" coordorigin="7542,4957" coordsize="10,20">
              <v:shape style="position:absolute;left:7542;top:4957;width:10;height:20" coordorigin="7542,4957" coordsize="10,20" path="m7542,4976l7551,4976,7551,4957,7542,4957,7542,4976xe" filled="true" fillcolor="#000000" stroked="false">
                <v:path arrowok="t"/>
                <v:fill type="solid"/>
              </v:shape>
            </v:group>
            <v:group style="position:absolute;left:7542;top:4976;width:10;height:20" coordorigin="7542,4976" coordsize="10,20">
              <v:shape style="position:absolute;left:7542;top:4976;width:10;height:20" coordorigin="7542,4976" coordsize="10,20" path="m7542,4995l7551,4995,7551,4976,7542,4976,7542,4995xe" filled="true" fillcolor="#000000" stroked="false">
                <v:path arrowok="t"/>
                <v:fill type="solid"/>
              </v:shape>
            </v:group>
            <v:group style="position:absolute;left:7542;top:4995;width:10;height:20" coordorigin="7542,4995" coordsize="10,20">
              <v:shape style="position:absolute;left:7542;top:4995;width:10;height:20" coordorigin="7542,4995" coordsize="10,20" path="m7542,5014l7551,5014,7551,4995,7542,4995,7542,5014xe" filled="true" fillcolor="#000000" stroked="false">
                <v:path arrowok="t"/>
                <v:fill type="solid"/>
              </v:shape>
            </v:group>
            <v:group style="position:absolute;left:7542;top:5014;width:10;height:20" coordorigin="7542,5014" coordsize="10,20">
              <v:shape style="position:absolute;left:7542;top:5014;width:10;height:20" coordorigin="7542,5014" coordsize="10,20" path="m7542,5034l7551,5034,7551,5014,7542,5014,7542,5034xe" filled="true" fillcolor="#000000" stroked="false">
                <v:path arrowok="t"/>
                <v:fill type="solid"/>
              </v:shape>
            </v:group>
            <v:group style="position:absolute;left:7542;top:5034;width:10;height:20" coordorigin="7542,5034" coordsize="10,20">
              <v:shape style="position:absolute;left:7542;top:5034;width:10;height:20" coordorigin="7542,5034" coordsize="10,20" path="m7542,5053l7551,5053,7551,5034,7542,5034,7542,5053xe" filled="true" fillcolor="#000000" stroked="false">
                <v:path arrowok="t"/>
                <v:fill type="solid"/>
              </v:shape>
            </v:group>
            <v:group style="position:absolute;left:7542;top:5058;width:10;height:2" coordorigin="7542,5058" coordsize="10,2">
              <v:shape style="position:absolute;left:7542;top:5058;width:10;height:2" coordorigin="7542,5058" coordsize="10,0" path="m7542,5058l7551,5058e" filled="false" stroked="true" strokeweight=".47998pt" strokecolor="#000000">
                <v:path arrowok="t"/>
              </v:shape>
            </v:group>
            <v:group style="position:absolute;left:7542;top:5077;width:29;height:2" coordorigin="7542,5077" coordsize="29,2">
              <v:shape style="position:absolute;left:7542;top:5077;width:29;height:2" coordorigin="7542,5077" coordsize="29,0" path="m7542,5077l7571,5077e" filled="false" stroked="true" strokeweight="1.44pt" strokecolor="#000000">
                <v:path arrowok="t"/>
              </v:shape>
            </v:group>
            <v:group style="position:absolute;left:7571;top:5077;width:1289;height:2" coordorigin="7571,5077" coordsize="1289,2">
              <v:shape style="position:absolute;left:7571;top:5077;width:1289;height:2" coordorigin="7571,5077" coordsize="1289,0" path="m7571,5077l8859,5077e" filled="false" stroked="true" strokeweight="1.44pt" strokecolor="#000000">
                <v:path arrowok="t"/>
              </v:shape>
            </v:group>
            <v:group style="position:absolute;left:8859;top:4669;width:10;height:20" coordorigin="8859,4669" coordsize="10,20">
              <v:shape style="position:absolute;left:8859;top:4669;width:10;height:20" coordorigin="8859,4669" coordsize="10,20" path="m8859,4688l8869,4688,8869,4669,8859,4669,8859,4688xe" filled="true" fillcolor="#000000" stroked="false">
                <v:path arrowok="t"/>
                <v:fill type="solid"/>
              </v:shape>
            </v:group>
            <v:group style="position:absolute;left:8859;top:4688;width:10;height:20" coordorigin="8859,4688" coordsize="10,20">
              <v:shape style="position:absolute;left:8859;top:4688;width:10;height:20" coordorigin="8859,4688" coordsize="10,20" path="m8859,4707l8869,4707,8869,4688,8859,4688,8859,4707xe" filled="true" fillcolor="#000000" stroked="false">
                <v:path arrowok="t"/>
                <v:fill type="solid"/>
              </v:shape>
            </v:group>
            <v:group style="position:absolute;left:8859;top:4707;width:10;height:20" coordorigin="8859,4707" coordsize="10,20">
              <v:shape style="position:absolute;left:8859;top:4707;width:10;height:20" coordorigin="8859,4707" coordsize="10,20" path="m8859,4726l8869,4726,8869,4707,8859,4707,8859,4726xe" filled="true" fillcolor="#000000" stroked="false">
                <v:path arrowok="t"/>
                <v:fill type="solid"/>
              </v:shape>
            </v:group>
            <v:group style="position:absolute;left:8859;top:4726;width:10;height:20" coordorigin="8859,4726" coordsize="10,20">
              <v:shape style="position:absolute;left:8859;top:4726;width:10;height:20" coordorigin="8859,4726" coordsize="10,20" path="m8859,4746l8869,4746,8869,4726,8859,4726,8859,4746xe" filled="true" fillcolor="#000000" stroked="false">
                <v:path arrowok="t"/>
                <v:fill type="solid"/>
              </v:shape>
            </v:group>
            <v:group style="position:absolute;left:8859;top:4746;width:10;height:20" coordorigin="8859,4746" coordsize="10,20">
              <v:shape style="position:absolute;left:8859;top:4746;width:10;height:20" coordorigin="8859,4746" coordsize="10,20" path="m8859,4765l8869,4765,8869,4746,8859,4746,8859,4765xe" filled="true" fillcolor="#000000" stroked="false">
                <v:path arrowok="t"/>
                <v:fill type="solid"/>
              </v:shape>
            </v:group>
            <v:group style="position:absolute;left:8859;top:4765;width:10;height:20" coordorigin="8859,4765" coordsize="10,20">
              <v:shape style="position:absolute;left:8859;top:4765;width:10;height:20" coordorigin="8859,4765" coordsize="10,20" path="m8859,4784l8869,4784,8869,4765,8859,4765,8859,4784xe" filled="true" fillcolor="#000000" stroked="false">
                <v:path arrowok="t"/>
                <v:fill type="solid"/>
              </v:shape>
            </v:group>
            <v:group style="position:absolute;left:8859;top:4784;width:10;height:20" coordorigin="8859,4784" coordsize="10,20">
              <v:shape style="position:absolute;left:8859;top:4784;width:10;height:20" coordorigin="8859,4784" coordsize="10,20" path="m8859,4803l8869,4803,8869,4784,8859,4784,8859,4803xe" filled="true" fillcolor="#000000" stroked="false">
                <v:path arrowok="t"/>
                <v:fill type="solid"/>
              </v:shape>
            </v:group>
            <v:group style="position:absolute;left:8859;top:4803;width:10;height:20" coordorigin="8859,4803" coordsize="10,20">
              <v:shape style="position:absolute;left:8859;top:4803;width:10;height:20" coordorigin="8859,4803" coordsize="10,20" path="m8859,4822l8869,4822,8869,4803,8859,4803,8859,4822xe" filled="true" fillcolor="#000000" stroked="false">
                <v:path arrowok="t"/>
                <v:fill type="solid"/>
              </v:shape>
            </v:group>
            <v:group style="position:absolute;left:8859;top:4822;width:10;height:20" coordorigin="8859,4822" coordsize="10,20">
              <v:shape style="position:absolute;left:8859;top:4822;width:10;height:20" coordorigin="8859,4822" coordsize="10,20" path="m8859,4842l8869,4842,8869,4822,8859,4822,8859,4842xe" filled="true" fillcolor="#000000" stroked="false">
                <v:path arrowok="t"/>
                <v:fill type="solid"/>
              </v:shape>
            </v:group>
            <v:group style="position:absolute;left:8859;top:4842;width:10;height:20" coordorigin="8859,4842" coordsize="10,20">
              <v:shape style="position:absolute;left:8859;top:4842;width:10;height:20" coordorigin="8859,4842" coordsize="10,20" path="m8859,4861l8869,4861,8869,4842,8859,4842,8859,4861xe" filled="true" fillcolor="#000000" stroked="false">
                <v:path arrowok="t"/>
                <v:fill type="solid"/>
              </v:shape>
            </v:group>
            <v:group style="position:absolute;left:8859;top:4861;width:10;height:20" coordorigin="8859,4861" coordsize="10,20">
              <v:shape style="position:absolute;left:8859;top:4861;width:10;height:20" coordorigin="8859,4861" coordsize="10,20" path="m8859,4880l8869,4880,8869,4861,8859,4861,8859,4880xe" filled="true" fillcolor="#000000" stroked="false">
                <v:path arrowok="t"/>
                <v:fill type="solid"/>
              </v:shape>
            </v:group>
            <v:group style="position:absolute;left:8859;top:4880;width:10;height:20" coordorigin="8859,4880" coordsize="10,20">
              <v:shape style="position:absolute;left:8859;top:4880;width:10;height:20" coordorigin="8859,4880" coordsize="10,20" path="m8859,4899l8869,4899,8869,4880,8859,4880,8859,4899xe" filled="true" fillcolor="#000000" stroked="false">
                <v:path arrowok="t"/>
                <v:fill type="solid"/>
              </v:shape>
            </v:group>
            <v:group style="position:absolute;left:8859;top:4899;width:10;height:20" coordorigin="8859,4899" coordsize="10,20">
              <v:shape style="position:absolute;left:8859;top:4899;width:10;height:20" coordorigin="8859,4899" coordsize="10,20" path="m8859,4918l8869,4918,8869,4899,8859,4899,8859,4918xe" filled="true" fillcolor="#000000" stroked="false">
                <v:path arrowok="t"/>
                <v:fill type="solid"/>
              </v:shape>
            </v:group>
            <v:group style="position:absolute;left:8859;top:4918;width:10;height:20" coordorigin="8859,4918" coordsize="10,20">
              <v:shape style="position:absolute;left:8859;top:4918;width:10;height:20" coordorigin="8859,4918" coordsize="10,20" path="m8859,4938l8869,4938,8869,4918,8859,4918,8859,4938xe" filled="true" fillcolor="#000000" stroked="false">
                <v:path arrowok="t"/>
                <v:fill type="solid"/>
              </v:shape>
            </v:group>
            <v:group style="position:absolute;left:8859;top:4938;width:10;height:20" coordorigin="8859,4938" coordsize="10,20">
              <v:shape style="position:absolute;left:8859;top:4938;width:10;height:20" coordorigin="8859,4938" coordsize="10,20" path="m8859,4957l8869,4957,8869,4938,8859,4938,8859,4957xe" filled="true" fillcolor="#000000" stroked="false">
                <v:path arrowok="t"/>
                <v:fill type="solid"/>
              </v:shape>
            </v:group>
            <v:group style="position:absolute;left:8859;top:4957;width:10;height:20" coordorigin="8859,4957" coordsize="10,20">
              <v:shape style="position:absolute;left:8859;top:4957;width:10;height:20" coordorigin="8859,4957" coordsize="10,20" path="m8859,4976l8869,4976,8869,4957,8859,4957,8859,4976xe" filled="true" fillcolor="#000000" stroked="false">
                <v:path arrowok="t"/>
                <v:fill type="solid"/>
              </v:shape>
            </v:group>
            <v:group style="position:absolute;left:8859;top:4976;width:10;height:20" coordorigin="8859,4976" coordsize="10,20">
              <v:shape style="position:absolute;left:8859;top:4976;width:10;height:20" coordorigin="8859,4976" coordsize="10,20" path="m8859,4995l8869,4995,8869,4976,8859,4976,8859,4995xe" filled="true" fillcolor="#000000" stroked="false">
                <v:path arrowok="t"/>
                <v:fill type="solid"/>
              </v:shape>
            </v:group>
            <v:group style="position:absolute;left:8859;top:4995;width:10;height:20" coordorigin="8859,4995" coordsize="10,20">
              <v:shape style="position:absolute;left:8859;top:4995;width:10;height:20" coordorigin="8859,4995" coordsize="10,20" path="m8859,5014l8869,5014,8869,4995,8859,4995,8859,5014xe" filled="true" fillcolor="#000000" stroked="false">
                <v:path arrowok="t"/>
                <v:fill type="solid"/>
              </v:shape>
            </v:group>
            <v:group style="position:absolute;left:8859;top:5014;width:10;height:20" coordorigin="8859,5014" coordsize="10,20">
              <v:shape style="position:absolute;left:8859;top:5014;width:10;height:20" coordorigin="8859,5014" coordsize="10,20" path="m8859,5034l8869,5034,8869,5014,8859,5014,8859,5034xe" filled="true" fillcolor="#000000" stroked="false">
                <v:path arrowok="t"/>
                <v:fill type="solid"/>
              </v:shape>
            </v:group>
            <v:group style="position:absolute;left:8859;top:5034;width:10;height:20" coordorigin="8859,5034" coordsize="10,20">
              <v:shape style="position:absolute;left:8859;top:5034;width:10;height:20" coordorigin="8859,5034" coordsize="10,20" path="m8859,5053l8869,5053,8869,5034,8859,5034,8859,5053xe" filled="true" fillcolor="#000000" stroked="false">
                <v:path arrowok="t"/>
                <v:fill type="solid"/>
              </v:shape>
            </v:group>
            <v:group style="position:absolute;left:8859;top:5058;width:10;height:2" coordorigin="8859,5058" coordsize="10,2">
              <v:shape style="position:absolute;left:8859;top:5058;width:10;height:2" coordorigin="8859,5058" coordsize="10,0" path="m8859,5058l8869,5058e" filled="false" stroked="true" strokeweight=".47998pt" strokecolor="#000000">
                <v:path arrowok="t"/>
              </v:shape>
            </v:group>
            <v:group style="position:absolute;left:8859;top:5077;width:29;height:2" coordorigin="8859,5077" coordsize="29,2">
              <v:shape style="position:absolute;left:8859;top:5077;width:29;height:2" coordorigin="8859,5077" coordsize="29,0" path="m8859,5077l8888,5077e" filled="false" stroked="true" strokeweight="1.44pt" strokecolor="#000000">
                <v:path arrowok="t"/>
              </v:shape>
            </v:group>
            <v:group style="position:absolute;left:8888;top:5077;width:1177;height:2" coordorigin="8888,5077" coordsize="1177,2">
              <v:shape style="position:absolute;left:8888;top:5077;width:1177;height:2" coordorigin="8888,5077" coordsize="1177,0" path="m8888,5077l10065,5077e" filled="false" stroked="true" strokeweight="1.44pt" strokecolor="#000000">
                <v:path arrowok="t"/>
              </v:shape>
            </v:group>
            <v:group style="position:absolute;left:10065;top:4669;width:10;height:20" coordorigin="10065,4669" coordsize="10,20">
              <v:shape style="position:absolute;left:10065;top:4669;width:10;height:20" coordorigin="10065,4669" coordsize="10,20" path="m10065,4688l10074,4688,10074,4669,10065,4669,10065,4688xe" filled="true" fillcolor="#000000" stroked="false">
                <v:path arrowok="t"/>
                <v:fill type="solid"/>
              </v:shape>
            </v:group>
            <v:group style="position:absolute;left:10065;top:4688;width:10;height:20" coordorigin="10065,4688" coordsize="10,20">
              <v:shape style="position:absolute;left:10065;top:4688;width:10;height:20" coordorigin="10065,4688" coordsize="10,20" path="m10065,4707l10074,4707,10074,4688,10065,4688,10065,4707xe" filled="true" fillcolor="#000000" stroked="false">
                <v:path arrowok="t"/>
                <v:fill type="solid"/>
              </v:shape>
            </v:group>
            <v:group style="position:absolute;left:10065;top:4707;width:10;height:20" coordorigin="10065,4707" coordsize="10,20">
              <v:shape style="position:absolute;left:10065;top:4707;width:10;height:20" coordorigin="10065,4707" coordsize="10,20" path="m10065,4726l10074,4726,10074,4707,10065,4707,10065,4726xe" filled="true" fillcolor="#000000" stroked="false">
                <v:path arrowok="t"/>
                <v:fill type="solid"/>
              </v:shape>
            </v:group>
            <v:group style="position:absolute;left:10065;top:4726;width:10;height:20" coordorigin="10065,4726" coordsize="10,20">
              <v:shape style="position:absolute;left:10065;top:4726;width:10;height:20" coordorigin="10065,4726" coordsize="10,20" path="m10065,4746l10074,4746,10074,4726,10065,4726,10065,4746xe" filled="true" fillcolor="#000000" stroked="false">
                <v:path arrowok="t"/>
                <v:fill type="solid"/>
              </v:shape>
            </v:group>
            <v:group style="position:absolute;left:10065;top:4746;width:10;height:20" coordorigin="10065,4746" coordsize="10,20">
              <v:shape style="position:absolute;left:10065;top:4746;width:10;height:20" coordorigin="10065,4746" coordsize="10,20" path="m10065,4765l10074,4765,10074,4746,10065,4746,10065,4765xe" filled="true" fillcolor="#000000" stroked="false">
                <v:path arrowok="t"/>
                <v:fill type="solid"/>
              </v:shape>
            </v:group>
            <v:group style="position:absolute;left:10065;top:4765;width:10;height:20" coordorigin="10065,4765" coordsize="10,20">
              <v:shape style="position:absolute;left:10065;top:4765;width:10;height:20" coordorigin="10065,4765" coordsize="10,20" path="m10065,4784l10074,4784,10074,4765,10065,4765,10065,4784xe" filled="true" fillcolor="#000000" stroked="false">
                <v:path arrowok="t"/>
                <v:fill type="solid"/>
              </v:shape>
            </v:group>
            <v:group style="position:absolute;left:10065;top:4784;width:10;height:20" coordorigin="10065,4784" coordsize="10,20">
              <v:shape style="position:absolute;left:10065;top:4784;width:10;height:20" coordorigin="10065,4784" coordsize="10,20" path="m10065,4803l10074,4803,10074,4784,10065,4784,10065,4803xe" filled="true" fillcolor="#000000" stroked="false">
                <v:path arrowok="t"/>
                <v:fill type="solid"/>
              </v:shape>
            </v:group>
            <v:group style="position:absolute;left:10065;top:4803;width:10;height:20" coordorigin="10065,4803" coordsize="10,20">
              <v:shape style="position:absolute;left:10065;top:4803;width:10;height:20" coordorigin="10065,4803" coordsize="10,20" path="m10065,4822l10074,4822,10074,4803,10065,4803,10065,4822xe" filled="true" fillcolor="#000000" stroked="false">
                <v:path arrowok="t"/>
                <v:fill type="solid"/>
              </v:shape>
            </v:group>
            <v:group style="position:absolute;left:10065;top:4822;width:10;height:20" coordorigin="10065,4822" coordsize="10,20">
              <v:shape style="position:absolute;left:10065;top:4822;width:10;height:20" coordorigin="10065,4822" coordsize="10,20" path="m10065,4842l10074,4842,10074,4822,10065,4822,10065,4842xe" filled="true" fillcolor="#000000" stroked="false">
                <v:path arrowok="t"/>
                <v:fill type="solid"/>
              </v:shape>
            </v:group>
            <v:group style="position:absolute;left:10065;top:4842;width:10;height:20" coordorigin="10065,4842" coordsize="10,20">
              <v:shape style="position:absolute;left:10065;top:4842;width:10;height:20" coordorigin="10065,4842" coordsize="10,20" path="m10065,4861l10074,4861,10074,4842,10065,4842,10065,4861xe" filled="true" fillcolor="#000000" stroked="false">
                <v:path arrowok="t"/>
                <v:fill type="solid"/>
              </v:shape>
            </v:group>
            <v:group style="position:absolute;left:10065;top:4861;width:10;height:20" coordorigin="10065,4861" coordsize="10,20">
              <v:shape style="position:absolute;left:10065;top:4861;width:10;height:20" coordorigin="10065,4861" coordsize="10,20" path="m10065,4880l10074,4880,10074,4861,10065,4861,10065,4880xe" filled="true" fillcolor="#000000" stroked="false">
                <v:path arrowok="t"/>
                <v:fill type="solid"/>
              </v:shape>
            </v:group>
            <v:group style="position:absolute;left:10065;top:4880;width:10;height:20" coordorigin="10065,4880" coordsize="10,20">
              <v:shape style="position:absolute;left:10065;top:4880;width:10;height:20" coordorigin="10065,4880" coordsize="10,20" path="m10065,4899l10074,4899,10074,4880,10065,4880,10065,4899xe" filled="true" fillcolor="#000000" stroked="false">
                <v:path arrowok="t"/>
                <v:fill type="solid"/>
              </v:shape>
            </v:group>
            <v:group style="position:absolute;left:10065;top:4899;width:10;height:20" coordorigin="10065,4899" coordsize="10,20">
              <v:shape style="position:absolute;left:10065;top:4899;width:10;height:20" coordorigin="10065,4899" coordsize="10,20" path="m10065,4918l10074,4918,10074,4899,10065,4899,10065,4918xe" filled="true" fillcolor="#000000" stroked="false">
                <v:path arrowok="t"/>
                <v:fill type="solid"/>
              </v:shape>
            </v:group>
            <v:group style="position:absolute;left:10065;top:4918;width:10;height:20" coordorigin="10065,4918" coordsize="10,20">
              <v:shape style="position:absolute;left:10065;top:4918;width:10;height:20" coordorigin="10065,4918" coordsize="10,20" path="m10065,4938l10074,4938,10074,4918,10065,4918,10065,4938xe" filled="true" fillcolor="#000000" stroked="false">
                <v:path arrowok="t"/>
                <v:fill type="solid"/>
              </v:shape>
            </v:group>
            <v:group style="position:absolute;left:10065;top:4938;width:10;height:20" coordorigin="10065,4938" coordsize="10,20">
              <v:shape style="position:absolute;left:10065;top:4938;width:10;height:20" coordorigin="10065,4938" coordsize="10,20" path="m10065,4957l10074,4957,10074,4938,10065,4938,10065,4957xe" filled="true" fillcolor="#000000" stroked="false">
                <v:path arrowok="t"/>
                <v:fill type="solid"/>
              </v:shape>
            </v:group>
            <v:group style="position:absolute;left:10065;top:4957;width:10;height:20" coordorigin="10065,4957" coordsize="10,20">
              <v:shape style="position:absolute;left:10065;top:4957;width:10;height:20" coordorigin="10065,4957" coordsize="10,20" path="m10065,4976l10074,4976,10074,4957,10065,4957,10065,4976xe" filled="true" fillcolor="#000000" stroked="false">
                <v:path arrowok="t"/>
                <v:fill type="solid"/>
              </v:shape>
            </v:group>
            <v:group style="position:absolute;left:10065;top:4976;width:10;height:20" coordorigin="10065,4976" coordsize="10,20">
              <v:shape style="position:absolute;left:10065;top:4976;width:10;height:20" coordorigin="10065,4976" coordsize="10,20" path="m10065,4995l10074,4995,10074,4976,10065,4976,10065,4995xe" filled="true" fillcolor="#000000" stroked="false">
                <v:path arrowok="t"/>
                <v:fill type="solid"/>
              </v:shape>
            </v:group>
            <v:group style="position:absolute;left:10065;top:4995;width:10;height:20" coordorigin="10065,4995" coordsize="10,20">
              <v:shape style="position:absolute;left:10065;top:4995;width:10;height:20" coordorigin="10065,4995" coordsize="10,20" path="m10065,5014l10074,5014,10074,4995,10065,4995,10065,5014xe" filled="true" fillcolor="#000000" stroked="false">
                <v:path arrowok="t"/>
                <v:fill type="solid"/>
              </v:shape>
            </v:group>
            <v:group style="position:absolute;left:10065;top:5014;width:10;height:20" coordorigin="10065,5014" coordsize="10,20">
              <v:shape style="position:absolute;left:10065;top:5014;width:10;height:20" coordorigin="10065,5014" coordsize="10,20" path="m10065,5034l10074,5034,10074,5014,10065,5014,10065,5034xe" filled="true" fillcolor="#000000" stroked="false">
                <v:path arrowok="t"/>
                <v:fill type="solid"/>
              </v:shape>
            </v:group>
            <v:group style="position:absolute;left:10065;top:5034;width:10;height:20" coordorigin="10065,5034" coordsize="10,20">
              <v:shape style="position:absolute;left:10065;top:5034;width:10;height:20" coordorigin="10065,5034" coordsize="10,20" path="m10065,5053l10074,5053,10074,5034,10065,5034,10065,5053xe" filled="true" fillcolor="#000000" stroked="false">
                <v:path arrowok="t"/>
                <v:fill type="solid"/>
              </v:shape>
            </v:group>
            <v:group style="position:absolute;left:10065;top:5058;width:10;height:2" coordorigin="10065,5058" coordsize="10,2">
              <v:shape style="position:absolute;left:10065;top:5058;width:10;height:2" coordorigin="10065,5058" coordsize="10,0" path="m10065,5058l10074,5058e" filled="false" stroked="true" strokeweight=".47998pt" strokecolor="#000000">
                <v:path arrowok="t"/>
              </v:shape>
            </v:group>
            <v:group style="position:absolute;left:10065;top:5077;width:29;height:2" coordorigin="10065,5077" coordsize="29,2">
              <v:shape style="position:absolute;left:10065;top:5077;width:29;height:2" coordorigin="10065,5077" coordsize="29,0" path="m10065,5077l10093,5077e" filled="false" stroked="true" strokeweight="1.44pt" strokecolor="#000000">
                <v:path arrowok="t"/>
              </v:shape>
            </v:group>
            <v:group style="position:absolute;left:10093;top:5077;width:944;height:2" coordorigin="10093,5077" coordsize="944,2">
              <v:shape style="position:absolute;left:10093;top:5077;width:944;height:2" coordorigin="10093,5077" coordsize="944,0" path="m10093,5077l11037,5077e" filled="false" stroked="true" strokeweight="1.44pt" strokecolor="#000000">
                <v:path arrowok="t"/>
              </v:shape>
            </v:group>
            <v:group style="position:absolute;left:11037;top:4669;width:10;height:20" coordorigin="11037,4669" coordsize="10,20">
              <v:shape style="position:absolute;left:11037;top:4669;width:10;height:20" coordorigin="11037,4669" coordsize="10,20" path="m11037,4688l11046,4688,11046,4669,11037,4669,11037,4688xe" filled="true" fillcolor="#000000" stroked="false">
                <v:path arrowok="t"/>
                <v:fill type="solid"/>
              </v:shape>
            </v:group>
            <v:group style="position:absolute;left:11037;top:4688;width:10;height:20" coordorigin="11037,4688" coordsize="10,20">
              <v:shape style="position:absolute;left:11037;top:4688;width:10;height:20" coordorigin="11037,4688" coordsize="10,20" path="m11037,4707l11046,4707,11046,4688,11037,4688,11037,4707xe" filled="true" fillcolor="#000000" stroked="false">
                <v:path arrowok="t"/>
                <v:fill type="solid"/>
              </v:shape>
            </v:group>
            <v:group style="position:absolute;left:11037;top:4707;width:10;height:20" coordorigin="11037,4707" coordsize="10,20">
              <v:shape style="position:absolute;left:11037;top:4707;width:10;height:20" coordorigin="11037,4707" coordsize="10,20" path="m11037,4726l11046,4726,11046,4707,11037,4707,11037,4726xe" filled="true" fillcolor="#000000" stroked="false">
                <v:path arrowok="t"/>
                <v:fill type="solid"/>
              </v:shape>
            </v:group>
            <v:group style="position:absolute;left:11037;top:4726;width:10;height:20" coordorigin="11037,4726" coordsize="10,20">
              <v:shape style="position:absolute;left:11037;top:4726;width:10;height:20" coordorigin="11037,4726" coordsize="10,20" path="m11037,4746l11046,4746,11046,4726,11037,4726,11037,4746xe" filled="true" fillcolor="#000000" stroked="false">
                <v:path arrowok="t"/>
                <v:fill type="solid"/>
              </v:shape>
            </v:group>
            <v:group style="position:absolute;left:11037;top:4746;width:10;height:20" coordorigin="11037,4746" coordsize="10,20">
              <v:shape style="position:absolute;left:11037;top:4746;width:10;height:20" coordorigin="11037,4746" coordsize="10,20" path="m11037,4765l11046,4765,11046,4746,11037,4746,11037,4765xe" filled="true" fillcolor="#000000" stroked="false">
                <v:path arrowok="t"/>
                <v:fill type="solid"/>
              </v:shape>
            </v:group>
            <v:group style="position:absolute;left:11037;top:4765;width:10;height:20" coordorigin="11037,4765" coordsize="10,20">
              <v:shape style="position:absolute;left:11037;top:4765;width:10;height:20" coordorigin="11037,4765" coordsize="10,20" path="m11037,4784l11046,4784,11046,4765,11037,4765,11037,4784xe" filled="true" fillcolor="#000000" stroked="false">
                <v:path arrowok="t"/>
                <v:fill type="solid"/>
              </v:shape>
            </v:group>
            <v:group style="position:absolute;left:11037;top:4784;width:10;height:20" coordorigin="11037,4784" coordsize="10,20">
              <v:shape style="position:absolute;left:11037;top:4784;width:10;height:20" coordorigin="11037,4784" coordsize="10,20" path="m11037,4803l11046,4803,11046,4784,11037,4784,11037,4803xe" filled="true" fillcolor="#000000" stroked="false">
                <v:path arrowok="t"/>
                <v:fill type="solid"/>
              </v:shape>
            </v:group>
            <v:group style="position:absolute;left:11037;top:4803;width:10;height:20" coordorigin="11037,4803" coordsize="10,20">
              <v:shape style="position:absolute;left:11037;top:4803;width:10;height:20" coordorigin="11037,4803" coordsize="10,20" path="m11037,4822l11046,4822,11046,4803,11037,4803,11037,4822xe" filled="true" fillcolor="#000000" stroked="false">
                <v:path arrowok="t"/>
                <v:fill type="solid"/>
              </v:shape>
            </v:group>
            <v:group style="position:absolute;left:11037;top:4822;width:10;height:20" coordorigin="11037,4822" coordsize="10,20">
              <v:shape style="position:absolute;left:11037;top:4822;width:10;height:20" coordorigin="11037,4822" coordsize="10,20" path="m11037,4842l11046,4842,11046,4822,11037,4822,11037,4842xe" filled="true" fillcolor="#000000" stroked="false">
                <v:path arrowok="t"/>
                <v:fill type="solid"/>
              </v:shape>
            </v:group>
            <v:group style="position:absolute;left:11037;top:4842;width:10;height:20" coordorigin="11037,4842" coordsize="10,20">
              <v:shape style="position:absolute;left:11037;top:4842;width:10;height:20" coordorigin="11037,4842" coordsize="10,20" path="m11037,4861l11046,4861,11046,4842,11037,4842,11037,4861xe" filled="true" fillcolor="#000000" stroked="false">
                <v:path arrowok="t"/>
                <v:fill type="solid"/>
              </v:shape>
            </v:group>
            <v:group style="position:absolute;left:11037;top:4861;width:10;height:20" coordorigin="11037,4861" coordsize="10,20">
              <v:shape style="position:absolute;left:11037;top:4861;width:10;height:20" coordorigin="11037,4861" coordsize="10,20" path="m11037,4880l11046,4880,11046,4861,11037,4861,11037,4880xe" filled="true" fillcolor="#000000" stroked="false">
                <v:path arrowok="t"/>
                <v:fill type="solid"/>
              </v:shape>
            </v:group>
            <v:group style="position:absolute;left:11037;top:4880;width:10;height:20" coordorigin="11037,4880" coordsize="10,20">
              <v:shape style="position:absolute;left:11037;top:4880;width:10;height:20" coordorigin="11037,4880" coordsize="10,20" path="m11037,4899l11046,4899,11046,4880,11037,4880,11037,4899xe" filled="true" fillcolor="#000000" stroked="false">
                <v:path arrowok="t"/>
                <v:fill type="solid"/>
              </v:shape>
            </v:group>
            <v:group style="position:absolute;left:11037;top:4899;width:10;height:20" coordorigin="11037,4899" coordsize="10,20">
              <v:shape style="position:absolute;left:11037;top:4899;width:10;height:20" coordorigin="11037,4899" coordsize="10,20" path="m11037,4918l11046,4918,11046,4899,11037,4899,11037,4918xe" filled="true" fillcolor="#000000" stroked="false">
                <v:path arrowok="t"/>
                <v:fill type="solid"/>
              </v:shape>
            </v:group>
            <v:group style="position:absolute;left:11037;top:4918;width:10;height:20" coordorigin="11037,4918" coordsize="10,20">
              <v:shape style="position:absolute;left:11037;top:4918;width:10;height:20" coordorigin="11037,4918" coordsize="10,20" path="m11037,4938l11046,4938,11046,4918,11037,4918,11037,4938xe" filled="true" fillcolor="#000000" stroked="false">
                <v:path arrowok="t"/>
                <v:fill type="solid"/>
              </v:shape>
            </v:group>
            <v:group style="position:absolute;left:11037;top:4938;width:10;height:20" coordorigin="11037,4938" coordsize="10,20">
              <v:shape style="position:absolute;left:11037;top:4938;width:10;height:20" coordorigin="11037,4938" coordsize="10,20" path="m11037,4957l11046,4957,11046,4938,11037,4938,11037,4957xe" filled="true" fillcolor="#000000" stroked="false">
                <v:path arrowok="t"/>
                <v:fill type="solid"/>
              </v:shape>
            </v:group>
            <v:group style="position:absolute;left:11037;top:4957;width:10;height:20" coordorigin="11037,4957" coordsize="10,20">
              <v:shape style="position:absolute;left:11037;top:4957;width:10;height:20" coordorigin="11037,4957" coordsize="10,20" path="m11037,4976l11046,4976,11046,4957,11037,4957,11037,4976xe" filled="true" fillcolor="#000000" stroked="false">
                <v:path arrowok="t"/>
                <v:fill type="solid"/>
              </v:shape>
            </v:group>
            <v:group style="position:absolute;left:11037;top:4976;width:10;height:20" coordorigin="11037,4976" coordsize="10,20">
              <v:shape style="position:absolute;left:11037;top:4976;width:10;height:20" coordorigin="11037,4976" coordsize="10,20" path="m11037,4995l11046,4995,11046,4976,11037,4976,11037,4995xe" filled="true" fillcolor="#000000" stroked="false">
                <v:path arrowok="t"/>
                <v:fill type="solid"/>
              </v:shape>
            </v:group>
            <v:group style="position:absolute;left:11037;top:4995;width:10;height:20" coordorigin="11037,4995" coordsize="10,20">
              <v:shape style="position:absolute;left:11037;top:4995;width:10;height:20" coordorigin="11037,4995" coordsize="10,20" path="m11037,5014l11046,5014,11046,4995,11037,4995,11037,5014xe" filled="true" fillcolor="#000000" stroked="false">
                <v:path arrowok="t"/>
                <v:fill type="solid"/>
              </v:shape>
            </v:group>
            <v:group style="position:absolute;left:11037;top:5014;width:10;height:20" coordorigin="11037,5014" coordsize="10,20">
              <v:shape style="position:absolute;left:11037;top:5014;width:10;height:20" coordorigin="11037,5014" coordsize="10,20" path="m11037,5034l11046,5034,11046,5014,11037,5014,11037,5034xe" filled="true" fillcolor="#000000" stroked="false">
                <v:path arrowok="t"/>
                <v:fill type="solid"/>
              </v:shape>
            </v:group>
            <v:group style="position:absolute;left:11037;top:5034;width:10;height:20" coordorigin="11037,5034" coordsize="10,20">
              <v:shape style="position:absolute;left:11037;top:5034;width:10;height:20" coordorigin="11037,5034" coordsize="10,20" path="m11037,5053l11046,5053,11046,5034,11037,5034,11037,5053xe" filled="true" fillcolor="#000000" stroked="false">
                <v:path arrowok="t"/>
                <v:fill type="solid"/>
              </v:shape>
            </v:group>
            <v:group style="position:absolute;left:11037;top:5058;width:10;height:2" coordorigin="11037,5058" coordsize="10,2">
              <v:shape style="position:absolute;left:11037;top:5058;width:10;height:2" coordorigin="11037,5058" coordsize="10,0" path="m11037,5058l11046,5058e" filled="false" stroked="true" strokeweight=".47998pt" strokecolor="#000000">
                <v:path arrowok="t"/>
              </v:shape>
            </v:group>
            <v:group style="position:absolute;left:11037;top:5077;width:29;height:2" coordorigin="11037,5077" coordsize="29,2">
              <v:shape style="position:absolute;left:11037;top:5077;width:29;height:2" coordorigin="11037,5077" coordsize="29,0" path="m11037,5077l11065,5077e" filled="false" stroked="true" strokeweight="1.44pt" strokecolor="#000000">
                <v:path arrowok="t"/>
              </v:shape>
            </v:group>
            <v:group style="position:absolute;left:11065;top:5077;width:1253;height:2" coordorigin="11065,5077" coordsize="1253,2">
              <v:shape style="position:absolute;left:11065;top:5077;width:1253;height:2" coordorigin="11065,5077" coordsize="1253,0" path="m11065,5077l12318,5077e" filled="false" stroked="true" strokeweight="1.44pt" strokecolor="#000000">
                <v:path arrowok="t"/>
              </v:shape>
            </v:group>
            <v:group style="position:absolute;left:12318;top:4669;width:10;height:20" coordorigin="12318,4669" coordsize="10,20">
              <v:shape style="position:absolute;left:12318;top:4669;width:10;height:20" coordorigin="12318,4669" coordsize="10,20" path="m12318,4688l12328,4688,12328,4669,12318,4669,12318,4688xe" filled="true" fillcolor="#000000" stroked="false">
                <v:path arrowok="t"/>
                <v:fill type="solid"/>
              </v:shape>
            </v:group>
            <v:group style="position:absolute;left:12318;top:4688;width:10;height:20" coordorigin="12318,4688" coordsize="10,20">
              <v:shape style="position:absolute;left:12318;top:4688;width:10;height:20" coordorigin="12318,4688" coordsize="10,20" path="m12318,4707l12328,4707,12328,4688,12318,4688,12318,4707xe" filled="true" fillcolor="#000000" stroked="false">
                <v:path arrowok="t"/>
                <v:fill type="solid"/>
              </v:shape>
            </v:group>
            <v:group style="position:absolute;left:12318;top:4707;width:10;height:20" coordorigin="12318,4707" coordsize="10,20">
              <v:shape style="position:absolute;left:12318;top:4707;width:10;height:20" coordorigin="12318,4707" coordsize="10,20" path="m12318,4726l12328,4726,12328,4707,12318,4707,12318,4726xe" filled="true" fillcolor="#000000" stroked="false">
                <v:path arrowok="t"/>
                <v:fill type="solid"/>
              </v:shape>
            </v:group>
            <v:group style="position:absolute;left:12318;top:4726;width:10;height:20" coordorigin="12318,4726" coordsize="10,20">
              <v:shape style="position:absolute;left:12318;top:4726;width:10;height:20" coordorigin="12318,4726" coordsize="10,20" path="m12318,4746l12328,4746,12328,4726,12318,4726,12318,4746xe" filled="true" fillcolor="#000000" stroked="false">
                <v:path arrowok="t"/>
                <v:fill type="solid"/>
              </v:shape>
            </v:group>
            <v:group style="position:absolute;left:12318;top:4746;width:10;height:20" coordorigin="12318,4746" coordsize="10,20">
              <v:shape style="position:absolute;left:12318;top:4746;width:10;height:20" coordorigin="12318,4746" coordsize="10,20" path="m12318,4765l12328,4765,12328,4746,12318,4746,12318,4765xe" filled="true" fillcolor="#000000" stroked="false">
                <v:path arrowok="t"/>
                <v:fill type="solid"/>
              </v:shape>
            </v:group>
            <v:group style="position:absolute;left:12318;top:4765;width:10;height:20" coordorigin="12318,4765" coordsize="10,20">
              <v:shape style="position:absolute;left:12318;top:4765;width:10;height:20" coordorigin="12318,4765" coordsize="10,20" path="m12318,4784l12328,4784,12328,4765,12318,4765,12318,4784xe" filled="true" fillcolor="#000000" stroked="false">
                <v:path arrowok="t"/>
                <v:fill type="solid"/>
              </v:shape>
            </v:group>
            <v:group style="position:absolute;left:12318;top:4784;width:10;height:20" coordorigin="12318,4784" coordsize="10,20">
              <v:shape style="position:absolute;left:12318;top:4784;width:10;height:20" coordorigin="12318,4784" coordsize="10,20" path="m12318,4803l12328,4803,12328,4784,12318,4784,12318,4803xe" filled="true" fillcolor="#000000" stroked="false">
                <v:path arrowok="t"/>
                <v:fill type="solid"/>
              </v:shape>
            </v:group>
            <v:group style="position:absolute;left:12318;top:4803;width:10;height:20" coordorigin="12318,4803" coordsize="10,20">
              <v:shape style="position:absolute;left:12318;top:4803;width:10;height:20" coordorigin="12318,4803" coordsize="10,20" path="m12318,4822l12328,4822,12328,4803,12318,4803,12318,4822xe" filled="true" fillcolor="#000000" stroked="false">
                <v:path arrowok="t"/>
                <v:fill type="solid"/>
              </v:shape>
            </v:group>
            <v:group style="position:absolute;left:12318;top:4822;width:10;height:20" coordorigin="12318,4822" coordsize="10,20">
              <v:shape style="position:absolute;left:12318;top:4822;width:10;height:20" coordorigin="12318,4822" coordsize="10,20" path="m12318,4842l12328,4842,12328,4822,12318,4822,12318,4842xe" filled="true" fillcolor="#000000" stroked="false">
                <v:path arrowok="t"/>
                <v:fill type="solid"/>
              </v:shape>
            </v:group>
            <v:group style="position:absolute;left:12318;top:4842;width:10;height:20" coordorigin="12318,4842" coordsize="10,20">
              <v:shape style="position:absolute;left:12318;top:4842;width:10;height:20" coordorigin="12318,4842" coordsize="10,20" path="m12318,4861l12328,4861,12328,4842,12318,4842,12318,4861xe" filled="true" fillcolor="#000000" stroked="false">
                <v:path arrowok="t"/>
                <v:fill type="solid"/>
              </v:shape>
            </v:group>
            <v:group style="position:absolute;left:12318;top:4861;width:10;height:20" coordorigin="12318,4861" coordsize="10,20">
              <v:shape style="position:absolute;left:12318;top:4861;width:10;height:20" coordorigin="12318,4861" coordsize="10,20" path="m12318,4880l12328,4880,12328,4861,12318,4861,12318,4880xe" filled="true" fillcolor="#000000" stroked="false">
                <v:path arrowok="t"/>
                <v:fill type="solid"/>
              </v:shape>
            </v:group>
            <v:group style="position:absolute;left:12318;top:4880;width:10;height:20" coordorigin="12318,4880" coordsize="10,20">
              <v:shape style="position:absolute;left:12318;top:4880;width:10;height:20" coordorigin="12318,4880" coordsize="10,20" path="m12318,4899l12328,4899,12328,4880,12318,4880,12318,4899xe" filled="true" fillcolor="#000000" stroked="false">
                <v:path arrowok="t"/>
                <v:fill type="solid"/>
              </v:shape>
            </v:group>
            <v:group style="position:absolute;left:12318;top:4899;width:10;height:20" coordorigin="12318,4899" coordsize="10,20">
              <v:shape style="position:absolute;left:12318;top:4899;width:10;height:20" coordorigin="12318,4899" coordsize="10,20" path="m12318,4918l12328,4918,12328,4899,12318,4899,12318,4918xe" filled="true" fillcolor="#000000" stroked="false">
                <v:path arrowok="t"/>
                <v:fill type="solid"/>
              </v:shape>
            </v:group>
            <v:group style="position:absolute;left:12318;top:4918;width:10;height:20" coordorigin="12318,4918" coordsize="10,20">
              <v:shape style="position:absolute;left:12318;top:4918;width:10;height:20" coordorigin="12318,4918" coordsize="10,20" path="m12318,4938l12328,4938,12328,4918,12318,4918,12318,4938xe" filled="true" fillcolor="#000000" stroked="false">
                <v:path arrowok="t"/>
                <v:fill type="solid"/>
              </v:shape>
            </v:group>
            <v:group style="position:absolute;left:12318;top:4938;width:10;height:20" coordorigin="12318,4938" coordsize="10,20">
              <v:shape style="position:absolute;left:12318;top:4938;width:10;height:20" coordorigin="12318,4938" coordsize="10,20" path="m12318,4957l12328,4957,12328,4938,12318,4938,12318,4957xe" filled="true" fillcolor="#000000" stroked="false">
                <v:path arrowok="t"/>
                <v:fill type="solid"/>
              </v:shape>
            </v:group>
            <v:group style="position:absolute;left:12318;top:4957;width:10;height:20" coordorigin="12318,4957" coordsize="10,20">
              <v:shape style="position:absolute;left:12318;top:4957;width:10;height:20" coordorigin="12318,4957" coordsize="10,20" path="m12318,4976l12328,4976,12328,4957,12318,4957,12318,4976xe" filled="true" fillcolor="#000000" stroked="false">
                <v:path arrowok="t"/>
                <v:fill type="solid"/>
              </v:shape>
            </v:group>
            <v:group style="position:absolute;left:12318;top:4976;width:10;height:20" coordorigin="12318,4976" coordsize="10,20">
              <v:shape style="position:absolute;left:12318;top:4976;width:10;height:20" coordorigin="12318,4976" coordsize="10,20" path="m12318,4995l12328,4995,12328,4976,12318,4976,12318,4995xe" filled="true" fillcolor="#000000" stroked="false">
                <v:path arrowok="t"/>
                <v:fill type="solid"/>
              </v:shape>
            </v:group>
            <v:group style="position:absolute;left:12318;top:4995;width:10;height:20" coordorigin="12318,4995" coordsize="10,20">
              <v:shape style="position:absolute;left:12318;top:4995;width:10;height:20" coordorigin="12318,4995" coordsize="10,20" path="m12318,5014l12328,5014,12328,4995,12318,4995,12318,5014xe" filled="true" fillcolor="#000000" stroked="false">
                <v:path arrowok="t"/>
                <v:fill type="solid"/>
              </v:shape>
            </v:group>
            <v:group style="position:absolute;left:12318;top:5014;width:10;height:20" coordorigin="12318,5014" coordsize="10,20">
              <v:shape style="position:absolute;left:12318;top:5014;width:10;height:20" coordorigin="12318,5014" coordsize="10,20" path="m12318,5034l12328,5034,12328,5014,12318,5014,12318,5034xe" filled="true" fillcolor="#000000" stroked="false">
                <v:path arrowok="t"/>
                <v:fill type="solid"/>
              </v:shape>
            </v:group>
            <v:group style="position:absolute;left:12318;top:5034;width:10;height:20" coordorigin="12318,5034" coordsize="10,20">
              <v:shape style="position:absolute;left:12318;top:5034;width:10;height:20" coordorigin="12318,5034" coordsize="10,20" path="m12318,5053l12328,5053,12328,5034,12318,5034,12318,5053xe" filled="true" fillcolor="#000000" stroked="false">
                <v:path arrowok="t"/>
                <v:fill type="solid"/>
              </v:shape>
            </v:group>
            <v:group style="position:absolute;left:12318;top:5058;width:10;height:2" coordorigin="12318,5058" coordsize="10,2">
              <v:shape style="position:absolute;left:12318;top:5058;width:10;height:2" coordorigin="12318,5058" coordsize="10,0" path="m12318,5058l12328,5058e" filled="false" stroked="true" strokeweight=".47998pt" strokecolor="#000000">
                <v:path arrowok="t"/>
              </v:shape>
            </v:group>
            <v:group style="position:absolute;left:12318;top:5077;width:29;height:2" coordorigin="12318,5077" coordsize="29,2">
              <v:shape style="position:absolute;left:12318;top:5077;width:29;height:2" coordorigin="12318,5077" coordsize="29,0" path="m12318,5077l12347,5077e" filled="false" stroked="true" strokeweight="1.44pt" strokecolor="#000000">
                <v:path arrowok="t"/>
              </v:shape>
            </v:group>
            <v:group style="position:absolute;left:12347;top:5077;width:997;height:2" coordorigin="12347,5077" coordsize="997,2">
              <v:shape style="position:absolute;left:12347;top:5077;width:997;height:2" coordorigin="12347,5077" coordsize="997,0" path="m12347,5077l13343,5077e" filled="false" stroked="true" strokeweight="1.44pt" strokecolor="#000000">
                <v:path arrowok="t"/>
              </v:shape>
            </v:group>
            <v:group style="position:absolute;left:13344;top:4669;width:10;height:20" coordorigin="13344,4669" coordsize="10,20">
              <v:shape style="position:absolute;left:13344;top:4669;width:10;height:20" coordorigin="13344,4669" coordsize="10,20" path="m13344,4688l13353,4688,13353,4669,13344,4669,13344,4688xe" filled="true" fillcolor="#000000" stroked="false">
                <v:path arrowok="t"/>
                <v:fill type="solid"/>
              </v:shape>
            </v:group>
            <v:group style="position:absolute;left:13344;top:4688;width:10;height:20" coordorigin="13344,4688" coordsize="10,20">
              <v:shape style="position:absolute;left:13344;top:4688;width:10;height:20" coordorigin="13344,4688" coordsize="10,20" path="m13344,4707l13353,4707,13353,4688,13344,4688,13344,4707xe" filled="true" fillcolor="#000000" stroked="false">
                <v:path arrowok="t"/>
                <v:fill type="solid"/>
              </v:shape>
            </v:group>
            <v:group style="position:absolute;left:13344;top:4707;width:10;height:20" coordorigin="13344,4707" coordsize="10,20">
              <v:shape style="position:absolute;left:13344;top:4707;width:10;height:20" coordorigin="13344,4707" coordsize="10,20" path="m13344,4726l13353,4726,13353,4707,13344,4707,13344,4726xe" filled="true" fillcolor="#000000" stroked="false">
                <v:path arrowok="t"/>
                <v:fill type="solid"/>
              </v:shape>
            </v:group>
            <v:group style="position:absolute;left:13344;top:4726;width:10;height:20" coordorigin="13344,4726" coordsize="10,20">
              <v:shape style="position:absolute;left:13344;top:4726;width:10;height:20" coordorigin="13344,4726" coordsize="10,20" path="m13344,4746l13353,4746,13353,4726,13344,4726,13344,4746xe" filled="true" fillcolor="#000000" stroked="false">
                <v:path arrowok="t"/>
                <v:fill type="solid"/>
              </v:shape>
            </v:group>
            <v:group style="position:absolute;left:13344;top:4746;width:10;height:20" coordorigin="13344,4746" coordsize="10,20">
              <v:shape style="position:absolute;left:13344;top:4746;width:10;height:20" coordorigin="13344,4746" coordsize="10,20" path="m13344,4765l13353,4765,13353,4746,13344,4746,13344,4765xe" filled="true" fillcolor="#000000" stroked="false">
                <v:path arrowok="t"/>
                <v:fill type="solid"/>
              </v:shape>
            </v:group>
            <v:group style="position:absolute;left:13344;top:4765;width:10;height:20" coordorigin="13344,4765" coordsize="10,20">
              <v:shape style="position:absolute;left:13344;top:4765;width:10;height:20" coordorigin="13344,4765" coordsize="10,20" path="m13344,4784l13353,4784,13353,4765,13344,4765,13344,4784xe" filled="true" fillcolor="#000000" stroked="false">
                <v:path arrowok="t"/>
                <v:fill type="solid"/>
              </v:shape>
            </v:group>
            <v:group style="position:absolute;left:13344;top:4784;width:10;height:20" coordorigin="13344,4784" coordsize="10,20">
              <v:shape style="position:absolute;left:13344;top:4784;width:10;height:20" coordorigin="13344,4784" coordsize="10,20" path="m13344,4803l13353,4803,13353,4784,13344,4784,13344,4803xe" filled="true" fillcolor="#000000" stroked="false">
                <v:path arrowok="t"/>
                <v:fill type="solid"/>
              </v:shape>
            </v:group>
            <v:group style="position:absolute;left:13344;top:4803;width:10;height:20" coordorigin="13344,4803" coordsize="10,20">
              <v:shape style="position:absolute;left:13344;top:4803;width:10;height:20" coordorigin="13344,4803" coordsize="10,20" path="m13344,4822l13353,4822,13353,4803,13344,4803,13344,4822xe" filled="true" fillcolor="#000000" stroked="false">
                <v:path arrowok="t"/>
                <v:fill type="solid"/>
              </v:shape>
            </v:group>
            <v:group style="position:absolute;left:13344;top:4822;width:10;height:20" coordorigin="13344,4822" coordsize="10,20">
              <v:shape style="position:absolute;left:13344;top:4822;width:10;height:20" coordorigin="13344,4822" coordsize="10,20" path="m13344,4842l13353,4842,13353,4822,13344,4822,13344,4842xe" filled="true" fillcolor="#000000" stroked="false">
                <v:path arrowok="t"/>
                <v:fill type="solid"/>
              </v:shape>
            </v:group>
            <v:group style="position:absolute;left:13344;top:4842;width:10;height:20" coordorigin="13344,4842" coordsize="10,20">
              <v:shape style="position:absolute;left:13344;top:4842;width:10;height:20" coordorigin="13344,4842" coordsize="10,20" path="m13344,4861l13353,4861,13353,4842,13344,4842,13344,4861xe" filled="true" fillcolor="#000000" stroked="false">
                <v:path arrowok="t"/>
                <v:fill type="solid"/>
              </v:shape>
            </v:group>
            <v:group style="position:absolute;left:13344;top:4861;width:10;height:20" coordorigin="13344,4861" coordsize="10,20">
              <v:shape style="position:absolute;left:13344;top:4861;width:10;height:20" coordorigin="13344,4861" coordsize="10,20" path="m13344,4880l13353,4880,13353,4861,13344,4861,13344,4880xe" filled="true" fillcolor="#000000" stroked="false">
                <v:path arrowok="t"/>
                <v:fill type="solid"/>
              </v:shape>
            </v:group>
            <v:group style="position:absolute;left:13344;top:4880;width:10;height:20" coordorigin="13344,4880" coordsize="10,20">
              <v:shape style="position:absolute;left:13344;top:4880;width:10;height:20" coordorigin="13344,4880" coordsize="10,20" path="m13344,4899l13353,4899,13353,4880,13344,4880,13344,4899xe" filled="true" fillcolor="#000000" stroked="false">
                <v:path arrowok="t"/>
                <v:fill type="solid"/>
              </v:shape>
            </v:group>
            <v:group style="position:absolute;left:13344;top:4899;width:10;height:20" coordorigin="13344,4899" coordsize="10,20">
              <v:shape style="position:absolute;left:13344;top:4899;width:10;height:20" coordorigin="13344,4899" coordsize="10,20" path="m13344,4918l13353,4918,13353,4899,13344,4899,13344,4918xe" filled="true" fillcolor="#000000" stroked="false">
                <v:path arrowok="t"/>
                <v:fill type="solid"/>
              </v:shape>
            </v:group>
            <v:group style="position:absolute;left:13344;top:4918;width:10;height:20" coordorigin="13344,4918" coordsize="10,20">
              <v:shape style="position:absolute;left:13344;top:4918;width:10;height:20" coordorigin="13344,4918" coordsize="10,20" path="m13344,4938l13353,4938,13353,4918,13344,4918,13344,4938xe" filled="true" fillcolor="#000000" stroked="false">
                <v:path arrowok="t"/>
                <v:fill type="solid"/>
              </v:shape>
            </v:group>
            <v:group style="position:absolute;left:13344;top:4938;width:10;height:20" coordorigin="13344,4938" coordsize="10,20">
              <v:shape style="position:absolute;left:13344;top:4938;width:10;height:20" coordorigin="13344,4938" coordsize="10,20" path="m13344,4957l13353,4957,13353,4938,13344,4938,13344,4957xe" filled="true" fillcolor="#000000" stroked="false">
                <v:path arrowok="t"/>
                <v:fill type="solid"/>
              </v:shape>
            </v:group>
            <v:group style="position:absolute;left:13344;top:4957;width:10;height:20" coordorigin="13344,4957" coordsize="10,20">
              <v:shape style="position:absolute;left:13344;top:4957;width:10;height:20" coordorigin="13344,4957" coordsize="10,20" path="m13344,4976l13353,4976,13353,4957,13344,4957,13344,4976xe" filled="true" fillcolor="#000000" stroked="false">
                <v:path arrowok="t"/>
                <v:fill type="solid"/>
              </v:shape>
            </v:group>
            <v:group style="position:absolute;left:13344;top:4976;width:10;height:20" coordorigin="13344,4976" coordsize="10,20">
              <v:shape style="position:absolute;left:13344;top:4976;width:10;height:20" coordorigin="13344,4976" coordsize="10,20" path="m13344,4995l13353,4995,13353,4976,13344,4976,13344,4995xe" filled="true" fillcolor="#000000" stroked="false">
                <v:path arrowok="t"/>
                <v:fill type="solid"/>
              </v:shape>
            </v:group>
            <v:group style="position:absolute;left:13344;top:4995;width:10;height:20" coordorigin="13344,4995" coordsize="10,20">
              <v:shape style="position:absolute;left:13344;top:4995;width:10;height:20" coordorigin="13344,4995" coordsize="10,20" path="m13344,5014l13353,5014,13353,4995,13344,4995,13344,5014xe" filled="true" fillcolor="#000000" stroked="false">
                <v:path arrowok="t"/>
                <v:fill type="solid"/>
              </v:shape>
            </v:group>
            <v:group style="position:absolute;left:13344;top:5014;width:10;height:20" coordorigin="13344,5014" coordsize="10,20">
              <v:shape style="position:absolute;left:13344;top:5014;width:10;height:20" coordorigin="13344,5014" coordsize="10,20" path="m13344,5034l13353,5034,13353,5014,13344,5014,13344,5034xe" filled="true" fillcolor="#000000" stroked="false">
                <v:path arrowok="t"/>
                <v:fill type="solid"/>
              </v:shape>
            </v:group>
            <v:group style="position:absolute;left:13344;top:5034;width:10;height:20" coordorigin="13344,5034" coordsize="10,20">
              <v:shape style="position:absolute;left:13344;top:5034;width:10;height:20" coordorigin="13344,5034" coordsize="10,20" path="m13344,5053l13353,5053,13353,5034,13344,5034,13344,5053xe" filled="true" fillcolor="#000000" stroked="false">
                <v:path arrowok="t"/>
                <v:fill type="solid"/>
              </v:shape>
            </v:group>
            <v:group style="position:absolute;left:13344;top:5058;width:10;height:2" coordorigin="13344,5058" coordsize="10,2">
              <v:shape style="position:absolute;left:13344;top:5058;width:10;height:2" coordorigin="13344,5058" coordsize="10,0" path="m13344,5058l13353,5058e" filled="false" stroked="true" strokeweight=".47998pt" strokecolor="#000000">
                <v:path arrowok="t"/>
              </v:shape>
            </v:group>
            <v:group style="position:absolute;left:13344;top:5077;width:29;height:2" coordorigin="13344,5077" coordsize="29,2">
              <v:shape style="position:absolute;left:13344;top:5077;width:29;height:2" coordorigin="13344,5077" coordsize="29,0" path="m13344,5077l13372,5077e" filled="false" stroked="true" strokeweight="1.44pt" strokecolor="#000000">
                <v:path arrowok="t"/>
              </v:shape>
            </v:group>
            <v:group style="position:absolute;left:13372;top:5077;width:1052;height:2" coordorigin="13372,5077" coordsize="1052,2">
              <v:shape style="position:absolute;left:13372;top:5077;width:1052;height:2" coordorigin="13372,5077" coordsize="1052,0" path="m13372,5077l14424,5077e" filled="false" stroked="true" strokeweight="1.44pt" strokecolor="#000000">
                <v:path arrowok="t"/>
              </v:shape>
            </v:group>
            <v:group style="position:absolute;left:14424;top:4669;width:10;height:20" coordorigin="14424,4669" coordsize="10,20">
              <v:shape style="position:absolute;left:14424;top:4669;width:10;height:20" coordorigin="14424,4669" coordsize="10,20" path="m14424,4688l14433,4688,14433,4669,14424,4669,14424,4688xe" filled="true" fillcolor="#000000" stroked="false">
                <v:path arrowok="t"/>
                <v:fill type="solid"/>
              </v:shape>
            </v:group>
            <v:group style="position:absolute;left:14424;top:4688;width:10;height:20" coordorigin="14424,4688" coordsize="10,20">
              <v:shape style="position:absolute;left:14424;top:4688;width:10;height:20" coordorigin="14424,4688" coordsize="10,20" path="m14424,4707l14433,4707,14433,4688,14424,4688,14424,4707xe" filled="true" fillcolor="#000000" stroked="false">
                <v:path arrowok="t"/>
                <v:fill type="solid"/>
              </v:shape>
            </v:group>
            <v:group style="position:absolute;left:14424;top:4707;width:10;height:20" coordorigin="14424,4707" coordsize="10,20">
              <v:shape style="position:absolute;left:14424;top:4707;width:10;height:20" coordorigin="14424,4707" coordsize="10,20" path="m14424,4726l14433,4726,14433,4707,14424,4707,14424,4726xe" filled="true" fillcolor="#000000" stroked="false">
                <v:path arrowok="t"/>
                <v:fill type="solid"/>
              </v:shape>
            </v:group>
            <v:group style="position:absolute;left:14424;top:4726;width:10;height:20" coordorigin="14424,4726" coordsize="10,20">
              <v:shape style="position:absolute;left:14424;top:4726;width:10;height:20" coordorigin="14424,4726" coordsize="10,20" path="m14424,4746l14433,4746,14433,4726,14424,4726,14424,4746xe" filled="true" fillcolor="#000000" stroked="false">
                <v:path arrowok="t"/>
                <v:fill type="solid"/>
              </v:shape>
            </v:group>
            <v:group style="position:absolute;left:14424;top:4746;width:10;height:20" coordorigin="14424,4746" coordsize="10,20">
              <v:shape style="position:absolute;left:14424;top:4746;width:10;height:20" coordorigin="14424,4746" coordsize="10,20" path="m14424,4765l14433,4765,14433,4746,14424,4746,14424,4765xe" filled="true" fillcolor="#000000" stroked="false">
                <v:path arrowok="t"/>
                <v:fill type="solid"/>
              </v:shape>
            </v:group>
            <v:group style="position:absolute;left:14424;top:4765;width:10;height:20" coordorigin="14424,4765" coordsize="10,20">
              <v:shape style="position:absolute;left:14424;top:4765;width:10;height:20" coordorigin="14424,4765" coordsize="10,20" path="m14424,4784l14433,4784,14433,4765,14424,4765,14424,4784xe" filled="true" fillcolor="#000000" stroked="false">
                <v:path arrowok="t"/>
                <v:fill type="solid"/>
              </v:shape>
            </v:group>
            <v:group style="position:absolute;left:14424;top:4784;width:10;height:20" coordorigin="14424,4784" coordsize="10,20">
              <v:shape style="position:absolute;left:14424;top:4784;width:10;height:20" coordorigin="14424,4784" coordsize="10,20" path="m14424,4803l14433,4803,14433,4784,14424,4784,14424,4803xe" filled="true" fillcolor="#000000" stroked="false">
                <v:path arrowok="t"/>
                <v:fill type="solid"/>
              </v:shape>
            </v:group>
            <v:group style="position:absolute;left:14424;top:4803;width:10;height:20" coordorigin="14424,4803" coordsize="10,20">
              <v:shape style="position:absolute;left:14424;top:4803;width:10;height:20" coordorigin="14424,4803" coordsize="10,20" path="m14424,4822l14433,4822,14433,4803,14424,4803,14424,4822xe" filled="true" fillcolor="#000000" stroked="false">
                <v:path arrowok="t"/>
                <v:fill type="solid"/>
              </v:shape>
            </v:group>
            <v:group style="position:absolute;left:14424;top:4822;width:10;height:20" coordorigin="14424,4822" coordsize="10,20">
              <v:shape style="position:absolute;left:14424;top:4822;width:10;height:20" coordorigin="14424,4822" coordsize="10,20" path="m14424,4842l14433,4842,14433,4822,14424,4822,14424,4842xe" filled="true" fillcolor="#000000" stroked="false">
                <v:path arrowok="t"/>
                <v:fill type="solid"/>
              </v:shape>
            </v:group>
            <v:group style="position:absolute;left:14424;top:4842;width:10;height:20" coordorigin="14424,4842" coordsize="10,20">
              <v:shape style="position:absolute;left:14424;top:4842;width:10;height:20" coordorigin="14424,4842" coordsize="10,20" path="m14424,4861l14433,4861,14433,4842,14424,4842,14424,4861xe" filled="true" fillcolor="#000000" stroked="false">
                <v:path arrowok="t"/>
                <v:fill type="solid"/>
              </v:shape>
            </v:group>
            <v:group style="position:absolute;left:14424;top:4861;width:10;height:20" coordorigin="14424,4861" coordsize="10,20">
              <v:shape style="position:absolute;left:14424;top:4861;width:10;height:20" coordorigin="14424,4861" coordsize="10,20" path="m14424,4880l14433,4880,14433,4861,14424,4861,14424,4880xe" filled="true" fillcolor="#000000" stroked="false">
                <v:path arrowok="t"/>
                <v:fill type="solid"/>
              </v:shape>
            </v:group>
            <v:group style="position:absolute;left:14424;top:4880;width:10;height:20" coordorigin="14424,4880" coordsize="10,20">
              <v:shape style="position:absolute;left:14424;top:4880;width:10;height:20" coordorigin="14424,4880" coordsize="10,20" path="m14424,4899l14433,4899,14433,4880,14424,4880,14424,4899xe" filled="true" fillcolor="#000000" stroked="false">
                <v:path arrowok="t"/>
                <v:fill type="solid"/>
              </v:shape>
            </v:group>
            <v:group style="position:absolute;left:14424;top:4899;width:10;height:20" coordorigin="14424,4899" coordsize="10,20">
              <v:shape style="position:absolute;left:14424;top:4899;width:10;height:20" coordorigin="14424,4899" coordsize="10,20" path="m14424,4918l14433,4918,14433,4899,14424,4899,14424,4918xe" filled="true" fillcolor="#000000" stroked="false">
                <v:path arrowok="t"/>
                <v:fill type="solid"/>
              </v:shape>
            </v:group>
            <v:group style="position:absolute;left:14424;top:4918;width:10;height:20" coordorigin="14424,4918" coordsize="10,20">
              <v:shape style="position:absolute;left:14424;top:4918;width:10;height:20" coordorigin="14424,4918" coordsize="10,20" path="m14424,4938l14433,4938,14433,4918,14424,4918,14424,4938xe" filled="true" fillcolor="#000000" stroked="false">
                <v:path arrowok="t"/>
                <v:fill type="solid"/>
              </v:shape>
            </v:group>
            <v:group style="position:absolute;left:14424;top:4938;width:10;height:20" coordorigin="14424,4938" coordsize="10,20">
              <v:shape style="position:absolute;left:14424;top:4938;width:10;height:20" coordorigin="14424,4938" coordsize="10,20" path="m14424,4957l14433,4957,14433,4938,14424,4938,14424,4957xe" filled="true" fillcolor="#000000" stroked="false">
                <v:path arrowok="t"/>
                <v:fill type="solid"/>
              </v:shape>
            </v:group>
            <v:group style="position:absolute;left:14424;top:4957;width:10;height:20" coordorigin="14424,4957" coordsize="10,20">
              <v:shape style="position:absolute;left:14424;top:4957;width:10;height:20" coordorigin="14424,4957" coordsize="10,20" path="m14424,4976l14433,4976,14433,4957,14424,4957,14424,4976xe" filled="true" fillcolor="#000000" stroked="false">
                <v:path arrowok="t"/>
                <v:fill type="solid"/>
              </v:shape>
            </v:group>
            <v:group style="position:absolute;left:14424;top:4976;width:10;height:20" coordorigin="14424,4976" coordsize="10,20">
              <v:shape style="position:absolute;left:14424;top:4976;width:10;height:20" coordorigin="14424,4976" coordsize="10,20" path="m14424,4995l14433,4995,14433,4976,14424,4976,14424,4995xe" filled="true" fillcolor="#000000" stroked="false">
                <v:path arrowok="t"/>
                <v:fill type="solid"/>
              </v:shape>
            </v:group>
            <v:group style="position:absolute;left:14424;top:4995;width:10;height:20" coordorigin="14424,4995" coordsize="10,20">
              <v:shape style="position:absolute;left:14424;top:4995;width:10;height:20" coordorigin="14424,4995" coordsize="10,20" path="m14424,5014l14433,5014,14433,4995,14424,4995,14424,5014xe" filled="true" fillcolor="#000000" stroked="false">
                <v:path arrowok="t"/>
                <v:fill type="solid"/>
              </v:shape>
            </v:group>
            <v:group style="position:absolute;left:14424;top:5014;width:10;height:20" coordorigin="14424,5014" coordsize="10,20">
              <v:shape style="position:absolute;left:14424;top:5014;width:10;height:20" coordorigin="14424,5014" coordsize="10,20" path="m14424,5034l14433,5034,14433,5014,14424,5014,14424,5034xe" filled="true" fillcolor="#000000" stroked="false">
                <v:path arrowok="t"/>
                <v:fill type="solid"/>
              </v:shape>
            </v:group>
            <v:group style="position:absolute;left:14424;top:5034;width:10;height:20" coordorigin="14424,5034" coordsize="10,20">
              <v:shape style="position:absolute;left:14424;top:5034;width:10;height:20" coordorigin="14424,5034" coordsize="10,20" path="m14424,5053l14433,5053,14433,5034,14424,5034,14424,5053xe" filled="true" fillcolor="#000000" stroked="false">
                <v:path arrowok="t"/>
                <v:fill type="solid"/>
              </v:shape>
            </v:group>
            <v:group style="position:absolute;left:14424;top:5058;width:10;height:2" coordorigin="14424,5058" coordsize="10,2">
              <v:shape style="position:absolute;left:14424;top:5058;width:10;height:2" coordorigin="14424,5058" coordsize="10,0" path="m14424,5058l14433,5058e" filled="false" stroked="true" strokeweight=".47998pt" strokecolor="#000000">
                <v:path arrowok="t"/>
              </v:shape>
            </v:group>
            <v:group style="position:absolute;left:14424;top:5077;width:29;height:2" coordorigin="14424,5077" coordsize="29,2">
              <v:shape style="position:absolute;left:14424;top:5077;width:29;height:2" coordorigin="14424,5077" coordsize="29,0" path="m14424,5077l14452,5077e" filled="false" stroked="true" strokeweight="1.44pt" strokecolor="#000000">
                <v:path arrowok="t"/>
              </v:shape>
            </v:group>
            <v:group style="position:absolute;left:14452;top:5077;width:1056;height:2" coordorigin="14452,5077" coordsize="1056,2">
              <v:shape style="position:absolute;left:14452;top:5077;width:1056;height:2" coordorigin="14452,5077" coordsize="1056,0" path="m14452,5077l15508,5077e" filled="false" stroked="true" strokeweight="1.44pt" strokecolor="#000000">
                <v:path arrowok="t"/>
              </v:shape>
              <v:shape style="position:absolute;left:3996;top:937;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投资成本</w:t>
                      </w:r>
                      <w:r>
                        <w:rPr>
                          <w:rFonts w:ascii="宋体" w:hAnsi="宋体" w:cs="宋体" w:eastAsia="宋体" w:hint="default"/>
                          <w:sz w:val="18"/>
                          <w:szCs w:val="18"/>
                        </w:rPr>
                      </w:r>
                    </w:p>
                  </w:txbxContent>
                </v:textbox>
                <w10:wrap type="none"/>
              </v:shape>
              <v:shape style="position:absolute;left:3965;top:3016;width:92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3,000,000.00</w:t>
                      </w:r>
                    </w:p>
                  </w:txbxContent>
                </v:textbox>
                <w10:wrap type="none"/>
              </v:shape>
              <v:shape style="position:absolute;left:3888;top:3770;width:10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22,500,000.00</w:t>
                      </w:r>
                    </w:p>
                  </w:txbxContent>
                </v:textbox>
                <w10:wrap type="none"/>
              </v:shape>
              <v:shape style="position:absolute;left:4606;top:4409;width:274;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5302;top:872;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年初余额</w:t>
                      </w:r>
                      <w:r>
                        <w:rPr>
                          <w:rFonts w:ascii="宋体" w:hAnsi="宋体" w:cs="宋体" w:eastAsia="宋体" w:hint="default"/>
                          <w:sz w:val="18"/>
                          <w:szCs w:val="18"/>
                        </w:rPr>
                      </w:r>
                    </w:p>
                  </w:txbxContent>
                </v:textbox>
                <w10:wrap type="none"/>
              </v:shape>
              <v:shape style="position:absolute;left:5129;top:1744;width:10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29,754,493.46</w:t>
                      </w:r>
                    </w:p>
                  </w:txbxContent>
                </v:textbox>
                <w10:wrap type="none"/>
              </v:shape>
              <v:shape style="position:absolute;left:5358;top:2380;width:77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3"/>
                          <w:sz w:val="18"/>
                        </w:rPr>
                        <w:t>519,700.00</w:t>
                      </w:r>
                    </w:p>
                  </w:txbxContent>
                </v:textbox>
                <w10:wrap type="none"/>
              </v:shape>
              <v:shape style="position:absolute;left:5206;top:3016;width:92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3,000,000.00</w:t>
                      </w:r>
                    </w:p>
                  </w:txbxContent>
                </v:textbox>
                <w10:wrap type="none"/>
              </v:shape>
              <v:shape style="position:absolute;left:5847;top:377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5129;top:4409;width:1005;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33,274,193.46</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pacing w:val="-14"/>
                          <w:sz w:val="18"/>
                        </w:rPr>
                        <w:t>33,274,193.46</w:t>
                      </w:r>
                    </w:p>
                  </w:txbxContent>
                </v:textbox>
                <w10:wrap type="none"/>
              </v:shape>
              <v:shape style="position:absolute;left:6582;top:872;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增减变动</w:t>
                      </w:r>
                      <w:r>
                        <w:rPr>
                          <w:rFonts w:ascii="宋体" w:hAnsi="宋体" w:cs="宋体" w:eastAsia="宋体" w:hint="default"/>
                          <w:sz w:val="18"/>
                          <w:szCs w:val="18"/>
                        </w:rPr>
                      </w:r>
                    </w:p>
                  </w:txbxContent>
                </v:textbox>
                <w10:wrap type="none"/>
              </v:shape>
              <v:shape style="position:absolute;left:6375;top:1744;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121,500,000.00</w:t>
                      </w:r>
                    </w:p>
                  </w:txbxContent>
                </v:textbox>
                <w10:wrap type="none"/>
              </v:shape>
              <v:shape style="position:absolute;left:7167;top:238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7167;top:301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6450;top:3770;width:10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22,500,000.00</w:t>
                      </w:r>
                    </w:p>
                  </w:txbxContent>
                </v:textbox>
                <w10:wrap type="none"/>
              </v:shape>
              <v:shape style="position:absolute;left:6375;top:4409;width:1080;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144,000,000.00</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pacing w:val="-14"/>
                          <w:sz w:val="18"/>
                        </w:rPr>
                        <w:t>144,000,000.00</w:t>
                      </w:r>
                    </w:p>
                  </w:txbxContent>
                </v:textbox>
                <w10:wrap type="none"/>
              </v:shape>
              <v:shape style="position:absolute;left:7902;top:872;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年末余额</w:t>
                      </w:r>
                      <w:r>
                        <w:rPr>
                          <w:rFonts w:ascii="宋体" w:hAnsi="宋体" w:cs="宋体" w:eastAsia="宋体" w:hint="default"/>
                          <w:sz w:val="18"/>
                          <w:szCs w:val="18"/>
                        </w:rPr>
                      </w:r>
                    </w:p>
                  </w:txbxContent>
                </v:textbox>
                <w10:wrap type="none"/>
              </v:shape>
              <v:shape style="position:absolute;left:7693;top:1744;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151,254,493.46</w:t>
                      </w:r>
                    </w:p>
                  </w:txbxContent>
                </v:textbox>
                <w10:wrap type="none"/>
              </v:shape>
              <v:shape style="position:absolute;left:7998;top:2380;width:77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3"/>
                          <w:sz w:val="18"/>
                        </w:rPr>
                        <w:t>519,700.00</w:t>
                      </w:r>
                    </w:p>
                  </w:txbxContent>
                </v:textbox>
                <w10:wrap type="none"/>
              </v:shape>
              <v:shape style="position:absolute;left:7847;top:3016;width:92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3,000,000.00</w:t>
                      </w:r>
                    </w:p>
                  </w:txbxContent>
                </v:textbox>
                <w10:wrap type="none"/>
              </v:shape>
              <v:shape style="position:absolute;left:7770;top:3770;width:10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22,500,000.00</w:t>
                      </w:r>
                    </w:p>
                  </w:txbxContent>
                </v:textbox>
                <w10:wrap type="none"/>
              </v:shape>
              <v:shape style="position:absolute;left:7693;top:4409;width:1080;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4"/>
                          <w:sz w:val="18"/>
                        </w:rPr>
                        <w:t>177,274,193.46</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pacing w:val="-14"/>
                          <w:sz w:val="18"/>
                        </w:rPr>
                        <w:t>177,274,193.46</w:t>
                      </w:r>
                    </w:p>
                  </w:txbxContent>
                </v:textbox>
                <w10:wrap type="none"/>
              </v:shape>
              <v:shape style="position:absolute;left:9011;top:757;width:939;height:413" type="#_x0000_t202" filled="false" stroked="false">
                <v:textbox inset="0,0,0,0">
                  <w:txbxContent>
                    <w:p>
                      <w:pPr>
                        <w:spacing w:line="179" w:lineRule="exact" w:before="0"/>
                        <w:ind w:left="38" w:right="0" w:hanging="39"/>
                        <w:jc w:val="left"/>
                        <w:rPr>
                          <w:rFonts w:ascii="宋体" w:hAnsi="宋体" w:cs="宋体" w:eastAsia="宋体" w:hint="default"/>
                          <w:sz w:val="18"/>
                          <w:szCs w:val="18"/>
                        </w:rPr>
                      </w:pPr>
                      <w:r>
                        <w:rPr>
                          <w:rFonts w:ascii="宋体" w:hAnsi="宋体" w:cs="宋体" w:eastAsia="宋体" w:hint="default"/>
                          <w:spacing w:val="-24"/>
                          <w:sz w:val="18"/>
                          <w:szCs w:val="18"/>
                        </w:rPr>
                        <w:t>在被投资单位</w:t>
                      </w:r>
                    </w:p>
                    <w:p>
                      <w:pPr>
                        <w:spacing w:line="234" w:lineRule="exact" w:before="0"/>
                        <w:ind w:left="38" w:right="0" w:firstLine="0"/>
                        <w:jc w:val="left"/>
                        <w:rPr>
                          <w:rFonts w:ascii="宋体" w:hAnsi="宋体" w:cs="宋体" w:eastAsia="宋体" w:hint="default"/>
                          <w:sz w:val="18"/>
                          <w:szCs w:val="18"/>
                        </w:rPr>
                      </w:pPr>
                      <w:r>
                        <w:rPr>
                          <w:rFonts w:ascii="宋体" w:hAnsi="宋体" w:cs="宋体" w:eastAsia="宋体" w:hint="default"/>
                          <w:spacing w:val="-23"/>
                          <w:sz w:val="18"/>
                          <w:szCs w:val="18"/>
                        </w:rPr>
                        <w:t>持股比例</w:t>
                      </w:r>
                      <w:r>
                        <w:rPr>
                          <w:rFonts w:ascii="宋体" w:hAnsi="宋体" w:cs="宋体" w:eastAsia="宋体" w:hint="default"/>
                          <w:spacing w:val="-23"/>
                          <w:sz w:val="18"/>
                          <w:szCs w:val="18"/>
                        </w:rPr>
                        <w:t>(%)</w:t>
                      </w:r>
                      <w:r>
                        <w:rPr>
                          <w:rFonts w:ascii="宋体" w:hAnsi="宋体" w:cs="宋体" w:eastAsia="宋体" w:hint="default"/>
                          <w:sz w:val="18"/>
                          <w:szCs w:val="18"/>
                        </w:rPr>
                      </w:r>
                    </w:p>
                  </w:txbxContent>
                </v:textbox>
                <w10:wrap type="none"/>
              </v:shape>
              <v:shape style="position:absolute;left:9582;top:1744;width:3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75.00</w:t>
                      </w:r>
                    </w:p>
                  </w:txbxContent>
                </v:textbox>
                <w10:wrap type="none"/>
              </v:shape>
              <v:shape style="position:absolute;left:9505;top:2380;width:4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100.00</w:t>
                      </w:r>
                    </w:p>
                  </w:txbxContent>
                </v:textbox>
                <w10:wrap type="none"/>
              </v:shape>
              <v:shape style="position:absolute;left:9582;top:3016;width:3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10.00</w:t>
                      </w:r>
                    </w:p>
                  </w:txbxContent>
                </v:textbox>
                <w10:wrap type="none"/>
              </v:shape>
              <v:shape style="position:absolute;left:9582;top:3770;width:3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43.86</w:t>
                      </w:r>
                    </w:p>
                  </w:txbxContent>
                </v:textbox>
                <w10:wrap type="none"/>
              </v:shape>
              <v:shape style="position:absolute;left:9690;top:4409;width:274;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0213;top:642;width:684;height:644" type="#_x0000_t202" filled="false" stroked="false">
                <v:textbox inset="0,0,0,0">
                  <w:txbxContent>
                    <w:p>
                      <w:pPr>
                        <w:spacing w:line="179" w:lineRule="exact" w:before="0"/>
                        <w:ind w:left="38" w:right="0" w:firstLine="0"/>
                        <w:jc w:val="left"/>
                        <w:rPr>
                          <w:rFonts w:ascii="宋体" w:hAnsi="宋体" w:cs="宋体" w:eastAsia="宋体" w:hint="default"/>
                          <w:sz w:val="18"/>
                          <w:szCs w:val="18"/>
                        </w:rPr>
                      </w:pPr>
                      <w:r>
                        <w:rPr>
                          <w:rFonts w:ascii="宋体" w:hAnsi="宋体" w:cs="宋体" w:eastAsia="宋体" w:hint="default"/>
                          <w:spacing w:val="-29"/>
                          <w:sz w:val="18"/>
                          <w:szCs w:val="18"/>
                        </w:rPr>
                        <w:t>在被投资</w:t>
                      </w:r>
                      <w:r>
                        <w:rPr>
                          <w:rFonts w:ascii="宋体" w:hAnsi="宋体" w:cs="宋体" w:eastAsia="宋体" w:hint="default"/>
                          <w:sz w:val="18"/>
                          <w:szCs w:val="18"/>
                        </w:rPr>
                      </w:r>
                    </w:p>
                    <w:p>
                      <w:pPr>
                        <w:spacing w:line="230" w:lineRule="exact" w:before="25"/>
                        <w:ind w:left="0" w:right="0" w:firstLine="38"/>
                        <w:jc w:val="left"/>
                        <w:rPr>
                          <w:rFonts w:ascii="宋体" w:hAnsi="宋体" w:cs="宋体" w:eastAsia="宋体" w:hint="default"/>
                          <w:sz w:val="18"/>
                          <w:szCs w:val="18"/>
                        </w:rPr>
                      </w:pPr>
                      <w:r>
                        <w:rPr>
                          <w:rFonts w:ascii="宋体" w:hAnsi="宋体" w:cs="宋体" w:eastAsia="宋体" w:hint="default"/>
                          <w:spacing w:val="-29"/>
                          <w:sz w:val="18"/>
                          <w:szCs w:val="18"/>
                        </w:rPr>
                        <w:t>单位表决 </w:t>
                      </w:r>
                      <w:r>
                        <w:rPr>
                          <w:rFonts w:ascii="宋体" w:hAnsi="宋体" w:cs="宋体" w:eastAsia="宋体" w:hint="default"/>
                          <w:spacing w:val="-22"/>
                          <w:sz w:val="18"/>
                          <w:szCs w:val="18"/>
                        </w:rPr>
                        <w:t>权比例</w:t>
                      </w:r>
                      <w:r>
                        <w:rPr>
                          <w:rFonts w:ascii="宋体" w:hAnsi="宋体" w:cs="宋体" w:eastAsia="宋体" w:hint="default"/>
                          <w:spacing w:val="-22"/>
                          <w:sz w:val="18"/>
                          <w:szCs w:val="18"/>
                        </w:rPr>
                        <w:t>(%)</w:t>
                      </w:r>
                      <w:r>
                        <w:rPr>
                          <w:rFonts w:ascii="宋体" w:hAnsi="宋体" w:cs="宋体" w:eastAsia="宋体" w:hint="default"/>
                          <w:sz w:val="18"/>
                          <w:szCs w:val="18"/>
                        </w:rPr>
                      </w:r>
                    </w:p>
                  </w:txbxContent>
                </v:textbox>
                <w10:wrap type="none"/>
              </v:shape>
              <v:shape style="position:absolute;left:10554;top:1744;width:3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75.00</w:t>
                      </w:r>
                    </w:p>
                  </w:txbxContent>
                </v:textbox>
                <w10:wrap type="none"/>
              </v:shape>
              <v:shape style="position:absolute;left:10477;top:2380;width:4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100.00</w:t>
                      </w:r>
                    </w:p>
                  </w:txbxContent>
                </v:textbox>
                <w10:wrap type="none"/>
              </v:shape>
              <v:shape style="position:absolute;left:10477;top:3016;width:45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7"/>
                          <w:sz w:val="18"/>
                          <w:szCs w:val="18"/>
                        </w:rPr>
                        <w:t>10</w:t>
                      </w:r>
                      <w:r>
                        <w:rPr>
                          <w:rFonts w:ascii="宋体" w:hAnsi="宋体" w:cs="宋体" w:eastAsia="宋体" w:hint="default"/>
                          <w:spacing w:val="-17"/>
                          <w:sz w:val="18"/>
                          <w:szCs w:val="18"/>
                        </w:rPr>
                        <w:t>．</w:t>
                      </w:r>
                      <w:r>
                        <w:rPr>
                          <w:rFonts w:ascii="宋体" w:hAnsi="宋体" w:cs="宋体" w:eastAsia="宋体" w:hint="default"/>
                          <w:spacing w:val="-17"/>
                          <w:sz w:val="18"/>
                          <w:szCs w:val="18"/>
                        </w:rPr>
                        <w:t>00</w:t>
                      </w:r>
                      <w:r>
                        <w:rPr>
                          <w:rFonts w:ascii="宋体" w:hAnsi="宋体" w:cs="宋体" w:eastAsia="宋体" w:hint="default"/>
                          <w:sz w:val="18"/>
                          <w:szCs w:val="18"/>
                        </w:rPr>
                      </w:r>
                    </w:p>
                  </w:txbxContent>
                </v:textbox>
                <w10:wrap type="none"/>
              </v:shape>
              <v:shape style="position:absolute;left:10554;top:3770;width:3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2"/>
                          <w:sz w:val="18"/>
                        </w:rPr>
                        <w:t>63.86</w:t>
                      </w:r>
                    </w:p>
                  </w:txbxContent>
                </v:textbox>
                <w10:wrap type="none"/>
              </v:shape>
              <v:shape style="position:absolute;left:10662;top:4409;width:274;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1149;top:524;width:1090;height:879"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pacing w:val="-25"/>
                          <w:sz w:val="18"/>
                          <w:szCs w:val="18"/>
                        </w:rPr>
                        <w:t>在被投资单位持</w:t>
                      </w:r>
                    </w:p>
                    <w:p>
                      <w:pPr>
                        <w:spacing w:line="237" w:lineRule="auto" w:before="0"/>
                        <w:ind w:left="0" w:right="0" w:firstLine="0"/>
                        <w:jc w:val="center"/>
                        <w:rPr>
                          <w:rFonts w:ascii="宋体" w:hAnsi="宋体" w:cs="宋体" w:eastAsia="宋体" w:hint="default"/>
                          <w:sz w:val="18"/>
                          <w:szCs w:val="18"/>
                        </w:rPr>
                      </w:pPr>
                      <w:r>
                        <w:rPr>
                          <w:rFonts w:ascii="宋体" w:hAnsi="宋体" w:cs="宋体" w:eastAsia="宋体" w:hint="default"/>
                          <w:spacing w:val="-25"/>
                          <w:sz w:val="18"/>
                          <w:szCs w:val="18"/>
                        </w:rPr>
                        <w:t>股比例与表决权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比例不一致的说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xbxContent>
                </v:textbox>
                <w10:wrap type="none"/>
              </v:shape>
              <v:shape style="position:absolute;left:11149;top:3539;width:1092;height:646"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汇大原股东提供</w:t>
                      </w:r>
                      <w:r>
                        <w:rPr>
                          <w:rFonts w:ascii="宋体" w:hAnsi="宋体" w:cs="宋体" w:eastAsia="宋体" w:hint="default"/>
                          <w:sz w:val="18"/>
                          <w:szCs w:val="18"/>
                        </w:rPr>
                      </w:r>
                    </w:p>
                    <w:p>
                      <w:pPr>
                        <w:spacing w:line="234" w:lineRule="exact" w:before="21"/>
                        <w:ind w:left="0" w:right="0" w:firstLine="0"/>
                        <w:jc w:val="left"/>
                        <w:rPr>
                          <w:rFonts w:ascii="宋体" w:hAnsi="宋体" w:cs="宋体" w:eastAsia="宋体" w:hint="default"/>
                          <w:sz w:val="18"/>
                          <w:szCs w:val="18"/>
                        </w:rPr>
                      </w:pPr>
                      <w:r>
                        <w:rPr>
                          <w:rFonts w:ascii="宋体" w:hAnsi="宋体" w:cs="宋体" w:eastAsia="宋体" w:hint="default"/>
                          <w:spacing w:val="-11"/>
                          <w:sz w:val="18"/>
                          <w:szCs w:val="18"/>
                        </w:rPr>
                        <w:t>20%</w:t>
                      </w:r>
                      <w:r>
                        <w:rPr>
                          <w:rFonts w:ascii="宋体" w:hAnsi="宋体" w:cs="宋体" w:eastAsia="宋体" w:hint="default"/>
                          <w:spacing w:val="-11"/>
                          <w:sz w:val="18"/>
                          <w:szCs w:val="18"/>
                        </w:rPr>
                        <w:t>表决权给本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9"/>
                          <w:sz w:val="18"/>
                          <w:szCs w:val="18"/>
                        </w:rPr>
                        <w:t>公司</w:t>
                      </w:r>
                      <w:r>
                        <w:rPr>
                          <w:rFonts w:ascii="宋体" w:hAnsi="宋体" w:cs="宋体" w:eastAsia="宋体" w:hint="default"/>
                          <w:sz w:val="18"/>
                          <w:szCs w:val="18"/>
                        </w:rPr>
                      </w:r>
                    </w:p>
                  </w:txbxContent>
                </v:textbox>
                <w10:wrap type="none"/>
              </v:shape>
              <v:shape style="position:absolute;left:11944;top:4812;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2532;top:872;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减值准备</w:t>
                      </w:r>
                      <w:r>
                        <w:rPr>
                          <w:rFonts w:ascii="宋体" w:hAnsi="宋体" w:cs="宋体" w:eastAsia="宋体" w:hint="default"/>
                          <w:sz w:val="18"/>
                          <w:szCs w:val="18"/>
                        </w:rPr>
                      </w:r>
                    </w:p>
                  </w:txbxContent>
                </v:textbox>
                <w10:wrap type="none"/>
              </v:shape>
              <v:shape style="position:absolute;left:12972;top:1744;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2972;top:238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2972;top:301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2972;top:377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2972;top:4409;width:274;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3507;top:757;width:788;height:413" type="#_x0000_t202" filled="false" stroked="false">
                <v:textbox inset="0,0,0,0">
                  <w:txbxContent>
                    <w:p>
                      <w:pPr>
                        <w:spacing w:line="179" w:lineRule="exact" w:before="0"/>
                        <w:ind w:left="-1" w:right="0" w:firstLine="0"/>
                        <w:jc w:val="center"/>
                        <w:rPr>
                          <w:rFonts w:ascii="宋体" w:hAnsi="宋体" w:cs="宋体" w:eastAsia="宋体" w:hint="default"/>
                          <w:sz w:val="18"/>
                          <w:szCs w:val="18"/>
                        </w:rPr>
                      </w:pPr>
                      <w:r>
                        <w:rPr>
                          <w:rFonts w:ascii="宋体" w:hAnsi="宋体" w:cs="宋体" w:eastAsia="宋体" w:hint="default"/>
                          <w:spacing w:val="-23"/>
                          <w:sz w:val="18"/>
                          <w:szCs w:val="18"/>
                        </w:rPr>
                        <w:t>本年计提减</w:t>
                      </w:r>
                    </w:p>
                    <w:p>
                      <w:pPr>
                        <w:spacing w:line="234" w:lineRule="exact" w:before="0"/>
                        <w:ind w:left="0" w:right="24" w:firstLine="0"/>
                        <w:jc w:val="center"/>
                        <w:rPr>
                          <w:rFonts w:ascii="宋体" w:hAnsi="宋体" w:cs="宋体" w:eastAsia="宋体" w:hint="default"/>
                          <w:sz w:val="18"/>
                          <w:szCs w:val="18"/>
                        </w:rPr>
                      </w:pPr>
                      <w:r>
                        <w:rPr>
                          <w:rFonts w:ascii="宋体" w:hAnsi="宋体" w:cs="宋体" w:eastAsia="宋体" w:hint="default"/>
                          <w:spacing w:val="-29"/>
                          <w:sz w:val="18"/>
                          <w:szCs w:val="18"/>
                        </w:rPr>
                        <w:t>值准备</w:t>
                      </w:r>
                      <w:r>
                        <w:rPr>
                          <w:rFonts w:ascii="宋体" w:hAnsi="宋体" w:cs="宋体" w:eastAsia="宋体" w:hint="default"/>
                          <w:sz w:val="18"/>
                          <w:szCs w:val="18"/>
                        </w:rPr>
                      </w:r>
                    </w:p>
                  </w:txbxContent>
                </v:textbox>
                <w10:wrap type="none"/>
              </v:shape>
              <v:shape style="position:absolute;left:14049;top:1744;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049;top:238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049;top:301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049;top:377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049;top:4409;width:274;height:5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702;top:872;width:7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被投资单位</w:t>
                      </w:r>
                    </w:p>
                  </w:txbxContent>
                </v:textbox>
                <w10:wrap type="none"/>
              </v:shape>
              <v:shape style="position:absolute;left:2967;top:872;width:6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核算方法</w:t>
                      </w:r>
                      <w:r>
                        <w:rPr>
                          <w:rFonts w:ascii="宋体" w:hAnsi="宋体" w:cs="宋体" w:eastAsia="宋体" w:hint="default"/>
                          <w:sz w:val="18"/>
                          <w:szCs w:val="18"/>
                        </w:rPr>
                      </w:r>
                    </w:p>
                  </w:txbxContent>
                </v:textbox>
                <w10:wrap type="none"/>
              </v:shape>
              <v:shape style="position:absolute;left:14587;top:757;width:788;height:413" type="#_x0000_t202" filled="false" stroked="false">
                <v:textbox inset="0,0,0,0">
                  <w:txbxContent>
                    <w:p>
                      <w:pPr>
                        <w:spacing w:line="179" w:lineRule="exact" w:before="0"/>
                        <w:ind w:left="-1" w:right="0" w:firstLine="0"/>
                        <w:jc w:val="center"/>
                        <w:rPr>
                          <w:rFonts w:ascii="宋体" w:hAnsi="宋体" w:cs="宋体" w:eastAsia="宋体" w:hint="default"/>
                          <w:sz w:val="18"/>
                          <w:szCs w:val="18"/>
                        </w:rPr>
                      </w:pPr>
                      <w:r>
                        <w:rPr>
                          <w:rFonts w:ascii="宋体" w:hAnsi="宋体" w:cs="宋体" w:eastAsia="宋体" w:hint="default"/>
                          <w:spacing w:val="-23"/>
                          <w:sz w:val="18"/>
                          <w:szCs w:val="18"/>
                        </w:rPr>
                        <w:t>本年现金红</w:t>
                      </w:r>
                    </w:p>
                    <w:p>
                      <w:pPr>
                        <w:spacing w:line="234"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利</w:t>
                      </w:r>
                    </w:p>
                  </w:txbxContent>
                </v:textbox>
                <w10:wrap type="none"/>
              </v:shape>
              <v:shape style="position:absolute;left:15129;top:1744;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5129;top:238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40;top:2903;width:1311;height:411" type="#_x0000_t202" filled="false" stroked="false">
                <v:textbox inset="0,0,0,0">
                  <w:txbxContent>
                    <w:p>
                      <w:pPr>
                        <w:spacing w:line="177" w:lineRule="exact" w:before="0"/>
                        <w:ind w:left="0" w:right="0" w:firstLine="0"/>
                        <w:jc w:val="left"/>
                        <w:rPr>
                          <w:rFonts w:ascii="宋体" w:hAnsi="宋体" w:cs="宋体" w:eastAsia="宋体" w:hint="default"/>
                          <w:sz w:val="18"/>
                          <w:szCs w:val="18"/>
                        </w:rPr>
                      </w:pPr>
                      <w:r>
                        <w:rPr>
                          <w:rFonts w:ascii="宋体" w:hAnsi="宋体" w:cs="宋体" w:eastAsia="宋体" w:hint="default"/>
                          <w:spacing w:val="-17"/>
                          <w:sz w:val="18"/>
                          <w:szCs w:val="18"/>
                        </w:rPr>
                        <w:t>深圳市电明科技有</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限责任公司</w:t>
                      </w:r>
                    </w:p>
                  </w:txbxContent>
                </v:textbox>
                <w10:wrap type="none"/>
              </v:shape>
              <v:shape style="position:absolute;left:2940;top:2901;width:45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xbxContent>
                </v:textbox>
                <w10:wrap type="none"/>
              </v:shape>
              <v:shape style="position:absolute;left:15129;top:3016;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40;top:3657;width:1311;height:411" type="#_x0000_t202" filled="false" stroked="false">
                <v:textbox inset="0,0,0,0">
                  <w:txbxContent>
                    <w:p>
                      <w:pPr>
                        <w:spacing w:line="177" w:lineRule="exact" w:before="0"/>
                        <w:ind w:left="0" w:right="0" w:firstLine="0"/>
                        <w:jc w:val="left"/>
                        <w:rPr>
                          <w:rFonts w:ascii="宋体" w:hAnsi="宋体" w:cs="宋体" w:eastAsia="宋体" w:hint="default"/>
                          <w:sz w:val="18"/>
                          <w:szCs w:val="18"/>
                        </w:rPr>
                      </w:pPr>
                      <w:r>
                        <w:rPr>
                          <w:rFonts w:ascii="宋体" w:hAnsi="宋体" w:cs="宋体" w:eastAsia="宋体" w:hint="default"/>
                          <w:spacing w:val="-17"/>
                          <w:sz w:val="18"/>
                          <w:szCs w:val="18"/>
                        </w:rPr>
                        <w:t>深圳市汇大光电科</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技有限公司</w:t>
                      </w:r>
                    </w:p>
                  </w:txbxContent>
                </v:textbox>
                <w10:wrap type="none"/>
              </v:shape>
              <v:shape style="position:absolute;left:2940;top:3537;width:45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xbxContent>
                </v:textbox>
                <w10:wrap type="none"/>
              </v:shape>
              <v:shape style="position:absolute;left:15129;top:3770;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440;top:4409;width:7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成本法小计</w:t>
                      </w:r>
                    </w:p>
                  </w:txbxContent>
                </v:textbox>
                <w10:wrap type="none"/>
              </v:shape>
              <v:shape style="position:absolute;left:15129;top:4409;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868;top:4812;width:45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xbxContent>
                </v:textbox>
                <w10:wrap type="none"/>
              </v:shape>
              <v:shape style="position:absolute;left:15129;top:4812;width:2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group>
            <w10:wrap type="none"/>
          </v:group>
        </w:pict>
      </w:r>
      <w:r>
        <w:rPr>
          <w:rFonts w:ascii="宋体" w:hAnsi="宋体" w:cs="宋体" w:eastAsia="宋体" w:hint="default"/>
          <w:sz w:val="18"/>
          <w:szCs w:val="18"/>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205" w:type="dxa"/>
        <w:tblLayout w:type="fixed"/>
        <w:tblCellMar>
          <w:top w:w="0" w:type="dxa"/>
          <w:left w:w="0" w:type="dxa"/>
          <w:bottom w:w="0" w:type="dxa"/>
          <w:right w:w="0" w:type="dxa"/>
        </w:tblCellMar>
        <w:tblLook w:val="01E0"/>
      </w:tblPr>
      <w:tblGrid>
        <w:gridCol w:w="1427"/>
        <w:gridCol w:w="772"/>
        <w:gridCol w:w="1324"/>
      </w:tblGrid>
      <w:tr>
        <w:trPr>
          <w:trHeight w:val="668" w:hRule="exact"/>
        </w:trPr>
        <w:tc>
          <w:tcPr>
            <w:tcW w:w="1427" w:type="dxa"/>
            <w:tcBorders>
              <w:top w:val="nil" w:sz="6" w:space="0" w:color="auto"/>
              <w:left w:val="nil" w:sz="6" w:space="0" w:color="auto"/>
              <w:bottom w:val="nil" w:sz="6" w:space="0" w:color="auto"/>
              <w:right w:val="single" w:sz="4" w:space="0" w:color="000000"/>
            </w:tcBorders>
          </w:tcPr>
          <w:p>
            <w:pPr>
              <w:pStyle w:val="TableParagraph"/>
              <w:spacing w:line="230" w:lineRule="exact" w:before="116"/>
              <w:ind w:left="35" w:right="75"/>
              <w:jc w:val="left"/>
              <w:rPr>
                <w:rFonts w:ascii="宋体" w:hAnsi="宋体" w:cs="宋体" w:eastAsia="宋体" w:hint="default"/>
                <w:sz w:val="18"/>
                <w:szCs w:val="18"/>
              </w:rPr>
            </w:pPr>
            <w:r>
              <w:rPr>
                <w:rFonts w:ascii="宋体" w:hAnsi="宋体" w:cs="宋体" w:eastAsia="宋体" w:hint="default"/>
                <w:spacing w:val="-17"/>
                <w:sz w:val="18"/>
                <w:szCs w:val="18"/>
              </w:rPr>
              <w:t>无锡实益达电子有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77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spacing w:val="-14"/>
                <w:sz w:val="18"/>
              </w:rPr>
              <w:t>161,018,455.92</w:t>
            </w:r>
          </w:p>
        </w:tc>
      </w:tr>
      <w:tr>
        <w:trPr>
          <w:trHeight w:val="294" w:hRule="exact"/>
        </w:trPr>
        <w:tc>
          <w:tcPr>
            <w:tcW w:w="1427"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pacing w:val="-17"/>
                <w:sz w:val="18"/>
                <w:szCs w:val="18"/>
              </w:rPr>
              <w:t>实益达科技香港有</w:t>
            </w:r>
          </w:p>
        </w:tc>
        <w:tc>
          <w:tcPr>
            <w:tcW w:w="772"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9"/>
                <w:sz w:val="18"/>
                <w:szCs w:val="18"/>
              </w:rPr>
              <w:t>成本法</w:t>
            </w:r>
            <w:r>
              <w:rPr>
                <w:rFonts w:ascii="宋体" w:hAnsi="宋体" w:cs="宋体" w:eastAsia="宋体" w:hint="default"/>
                <w:sz w:val="18"/>
                <w:szCs w:val="18"/>
              </w:rPr>
            </w:r>
          </w:p>
        </w:tc>
        <w:tc>
          <w:tcPr>
            <w:tcW w:w="1324" w:type="dxa"/>
            <w:tcBorders>
              <w:top w:val="nil" w:sz="6" w:space="0" w:color="auto"/>
              <w:left w:val="nil" w:sz="6" w:space="0" w:color="auto"/>
              <w:bottom w:val="nil" w:sz="6" w:space="0" w:color="auto"/>
              <w:right w:val="nil" w:sz="6" w:space="0" w:color="auto"/>
            </w:tcBorders>
          </w:tcPr>
          <w:p>
            <w:pPr/>
          </w:p>
        </w:tc>
      </w:tr>
      <w:tr>
        <w:trPr>
          <w:trHeight w:val="233" w:hRule="exact"/>
        </w:trPr>
        <w:tc>
          <w:tcPr>
            <w:tcW w:w="1427" w:type="dxa"/>
            <w:tcBorders>
              <w:top w:val="nil" w:sz="6" w:space="0" w:color="auto"/>
              <w:left w:val="nil" w:sz="6" w:space="0" w:color="auto"/>
              <w:bottom w:val="nil" w:sz="6" w:space="0" w:color="auto"/>
              <w:right w:val="single" w:sz="4" w:space="0" w:color="000000"/>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pacing w:val="-29"/>
                <w:sz w:val="18"/>
                <w:szCs w:val="18"/>
              </w:rPr>
              <w:t>限公司</w:t>
            </w:r>
            <w:r>
              <w:rPr>
                <w:rFonts w:ascii="宋体" w:hAnsi="宋体" w:cs="宋体" w:eastAsia="宋体" w:hint="default"/>
                <w:sz w:val="18"/>
                <w:szCs w:val="18"/>
              </w:rPr>
            </w:r>
          </w:p>
        </w:tc>
        <w:tc>
          <w:tcPr>
            <w:tcW w:w="772" w:type="dxa"/>
            <w:tcBorders>
              <w:top w:val="nil" w:sz="6" w:space="0" w:color="auto"/>
              <w:left w:val="single" w:sz="4" w:space="0" w:color="000000"/>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3"/>
                <w:sz w:val="18"/>
              </w:rPr>
              <w:t>519,700.00</w:t>
            </w:r>
          </w:p>
        </w:tc>
      </w:tr>
    </w:tbl>
    <w:p>
      <w:pPr>
        <w:spacing w:after="0" w:line="180" w:lineRule="exact"/>
        <w:jc w:val="right"/>
        <w:rPr>
          <w:rFonts w:ascii="宋体" w:hAnsi="宋体" w:cs="宋体" w:eastAsia="宋体" w:hint="default"/>
          <w:sz w:val="18"/>
          <w:szCs w:val="18"/>
        </w:rPr>
        <w:sectPr>
          <w:headerReference w:type="default" r:id="rId806"/>
          <w:footerReference w:type="default" r:id="rId807"/>
          <w:pgSz w:w="16840" w:h="11910" w:orient="landscape"/>
          <w:pgMar w:header="0" w:footer="0" w:top="1040" w:bottom="0" w:left="1200" w:right="0"/>
        </w:sectPr>
      </w:pPr>
    </w:p>
    <w:p>
      <w:pPr>
        <w:spacing w:line="240" w:lineRule="auto" w:before="1"/>
        <w:rPr>
          <w:rFonts w:ascii="宋体" w:hAnsi="宋体" w:cs="宋体" w:eastAsia="宋体" w:hint="default"/>
          <w:sz w:val="18"/>
          <w:szCs w:val="18"/>
        </w:rPr>
      </w:pPr>
      <w:r>
        <w:rPr/>
        <w:pict>
          <v:group style="position:absolute;margin-left:51.240002pt;margin-top:686.379944pt;width:425.4pt;height:.5pt;mso-position-horizontal-relative:page;mso-position-vertical-relative:page;z-index:-1112608" coordorigin="1025,13728" coordsize="8508,10">
            <v:shape style="position:absolute;left:1025;top:13728;width:4861;height:10" type="#_x0000_t75" stroked="false">
              <v:imagedata r:id="rId825" o:title=""/>
            </v:shape>
            <v:shape style="position:absolute;left:5881;top:13728;width:1820;height:10" type="#_x0000_t75" stroked="false">
              <v:imagedata r:id="rId826" o:title=""/>
            </v:shape>
            <v:shape style="position:absolute;left:7696;top:13728;width:1837;height:10" type="#_x0000_t75" stroked="false">
              <v:imagedata r:id="rId827" o:title=""/>
            </v:shape>
            <w10:wrap type="none"/>
          </v:group>
        </w:pict>
      </w:r>
      <w:r>
        <w:rPr/>
        <w:pict>
          <v:group style="position:absolute;margin-left:51.240002pt;margin-top:702.819946pt;width:425.4pt;height:.5pt;mso-position-horizontal-relative:page;mso-position-vertical-relative:page;z-index:-1112584" coordorigin="1025,14056" coordsize="8508,10">
            <v:shape style="position:absolute;left:1025;top:14056;width:4861;height:10" type="#_x0000_t75" stroked="false">
              <v:imagedata r:id="rId825" o:title=""/>
            </v:shape>
            <v:shape style="position:absolute;left:5881;top:14056;width:1820;height:10" type="#_x0000_t75" stroked="false">
              <v:imagedata r:id="rId828" o:title=""/>
            </v:shape>
            <v:shape style="position:absolute;left:7696;top:14056;width:1837;height:10" type="#_x0000_t75" stroked="false">
              <v:imagedata r:id="rId829" o:title=""/>
            </v:shape>
            <w10:wrap type="none"/>
          </v:group>
        </w:pict>
      </w:r>
      <w:r>
        <w:rPr/>
        <w:pict>
          <v:group style="position:absolute;margin-left:51.240002pt;margin-top:714.819946pt;width:425.4pt;height:5.05pt;mso-position-horizontal-relative:page;mso-position-vertical-relative:page;z-index:-1112560" coordorigin="1025,14296" coordsize="8508,101">
            <v:shape style="position:absolute;left:1025;top:14296;width:4880;height:101" type="#_x0000_t75" stroked="false">
              <v:imagedata r:id="rId830" o:title=""/>
            </v:shape>
            <v:shape style="position:absolute;left:5881;top:14388;width:1820;height:10" type="#_x0000_t75" stroked="false">
              <v:imagedata r:id="rId826" o:title=""/>
            </v:shape>
            <v:shape style="position:absolute;left:7696;top:14388;width:1837;height:10" type="#_x0000_t75" stroked="false">
              <v:imagedata r:id="rId827" o:title=""/>
            </v:shape>
            <w10:wrap type="none"/>
          </v:group>
        </w:pict>
      </w:r>
      <w:r>
        <w:rPr/>
        <w:pict>
          <v:group style="position:absolute;margin-left:51.240002pt;margin-top:742.895935pt;width:425.4pt;height:5.4pt;mso-position-horizontal-relative:page;mso-position-vertical-relative:page;z-index:-1112536" coordorigin="1025,14858" coordsize="8508,108">
            <v:shape style="position:absolute;left:1025;top:14858;width:4880;height:108" type="#_x0000_t75" stroked="false">
              <v:imagedata r:id="rId831" o:title=""/>
            </v:shape>
            <v:shape style="position:absolute;left:5881;top:14954;width:1829;height:12" type="#_x0000_t75" stroked="false">
              <v:imagedata r:id="rId832" o:title=""/>
            </v:shape>
            <v:shape style="position:absolute;left:7696;top:14956;width:1837;height:10" type="#_x0000_t75" stroked="false">
              <v:imagedata r:id="rId829" o:title=""/>
            </v:shape>
            <w10:wrap type="none"/>
          </v:group>
        </w:pict>
      </w:r>
    </w:p>
    <w:p>
      <w:pPr>
        <w:spacing w:line="712" w:lineRule="auto" w:before="36"/>
        <w:ind w:left="673" w:right="7903" w:firstLine="2"/>
        <w:jc w:val="left"/>
        <w:rPr>
          <w:rFonts w:ascii="宋体" w:hAnsi="宋体" w:cs="宋体" w:eastAsia="宋体" w:hint="default"/>
          <w:sz w:val="21"/>
          <w:szCs w:val="21"/>
        </w:rPr>
      </w:pPr>
      <w:r>
        <w:rPr/>
        <w:pict>
          <v:shape style="position:absolute;margin-left:192.770004pt;margin-top:66.283661pt;width:.48pt;height:.12pt;mso-position-horizontal-relative:page;mso-position-vertical-relative:paragraph;z-index:-1112992" type="#_x0000_t75" stroked="false">
            <v:imagedata r:id="rId833" o:title=""/>
          </v:shape>
        </w:pict>
      </w:r>
      <w:r>
        <w:rPr/>
        <w:pict>
          <v:shape style="position:absolute;margin-left:334.630005pt;margin-top:66.283661pt;width:.48001pt;height:.12pt;mso-position-horizontal-relative:page;mso-position-vertical-relative:paragraph;z-index:26968" type="#_x0000_t75" stroked="false">
            <v:imagedata r:id="rId833" o:title=""/>
          </v:shape>
        </w:pict>
      </w:r>
      <w:r>
        <w:rPr/>
        <w:pict>
          <v:shape style="position:absolute;margin-left:50.52pt;margin-top:64.843658pt;width:426.1pt;height:83.3pt;mso-position-horizontal-relative:page;mso-position-vertical-relative:paragraph;z-index:27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0"/>
                    <w:gridCol w:w="2837"/>
                    <w:gridCol w:w="2835"/>
                  </w:tblGrid>
                  <w:tr>
                    <w:trPr>
                      <w:trHeight w:val="228" w:hRule="exact"/>
                    </w:trPr>
                    <w:tc>
                      <w:tcPr>
                        <w:tcW w:w="2850"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3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26"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574,167,807.60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6"/>
                          <w:jc w:val="right"/>
                          <w:rPr>
                            <w:rFonts w:ascii="宋体" w:hAnsi="宋体" w:cs="宋体" w:eastAsia="宋体" w:hint="default"/>
                            <w:sz w:val="18"/>
                            <w:szCs w:val="18"/>
                          </w:rPr>
                        </w:pPr>
                        <w:r>
                          <w:rPr>
                            <w:rFonts w:ascii="宋体"/>
                            <w:spacing w:val="-1"/>
                            <w:sz w:val="18"/>
                          </w:rPr>
                          <w:t>515,603,308.11</w:t>
                        </w:r>
                      </w:p>
                    </w:tc>
                  </w:tr>
                  <w:tr>
                    <w:trPr>
                      <w:trHeight w:val="330"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22,596,648.66</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10,123,569.91</w:t>
                        </w:r>
                      </w:p>
                    </w:tc>
                  </w:tr>
                  <w:tr>
                    <w:trPr>
                      <w:trHeight w:val="316"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555,374,764.50</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491,935,276.41</w:t>
                        </w:r>
                      </w:p>
                    </w:tc>
                  </w:tr>
                  <w:tr>
                    <w:trPr>
                      <w:trHeight w:val="337" w:hRule="exact"/>
                    </w:trPr>
                    <w:tc>
                      <w:tcPr>
                        <w:tcW w:w="2850"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11,130,054.20</w:t>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9,673,565.26</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营业收入及营业成本</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营业收入</w:t>
      </w:r>
    </w:p>
    <w:p>
      <w:pPr>
        <w:spacing w:line="110" w:lineRule="exact"/>
        <w:ind w:left="14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25.4pt;height:5.55pt;mso-position-horizontal-relative:char;mso-position-vertical-relative:line" coordorigin="0,0" coordsize="8508,111">
            <v:shape style="position:absolute;left:0;top:0;width:2850;height:110" type="#_x0000_t75" stroked="false">
              <v:imagedata r:id="rId834" o:title=""/>
            </v:shape>
            <v:shape style="position:absolute;left:2826;top:96;width:2852;height:14" type="#_x0000_t75" stroked="false">
              <v:imagedata r:id="rId835" o:title=""/>
            </v:shape>
            <v:shape style="position:absolute;left:5663;top:101;width:2845;height:10" type="#_x0000_t75" stroked="false">
              <v:imagedata r:id="rId836" o:title=""/>
            </v:shape>
          </v:group>
        </w:pict>
      </w:r>
      <w:r>
        <w:rPr>
          <w:rFonts w:ascii="宋体" w:hAnsi="宋体" w:cs="宋体" w:eastAsia="宋体" w:hint="default"/>
          <w:position w:val="-1"/>
          <w:sz w:val="11"/>
          <w:szCs w:val="11"/>
        </w:rPr>
      </w:r>
    </w:p>
    <w:p>
      <w:pPr>
        <w:spacing w:line="240" w:lineRule="auto" w:before="1"/>
        <w:rPr>
          <w:rFonts w:ascii="宋体" w:hAnsi="宋体" w:cs="宋体" w:eastAsia="宋体" w:hint="default"/>
          <w:sz w:val="24"/>
          <w:szCs w:val="24"/>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1;height:10" type="#_x0000_t75" stroked="false">
              <v:imagedata r:id="rId31" o:title=""/>
            </v:shape>
            <v:shape style="position:absolute;left:2826;top:0;width:5682;height:10" type="#_x0000_t75" stroked="false">
              <v:imagedata r:id="rId837" o:title=""/>
            </v:shape>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110" w:lineRule="exact"/>
        <w:ind w:left="14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25.4pt;height:5.55pt;mso-position-horizontal-relative:char;mso-position-vertical-relative:line" coordorigin="0,0" coordsize="8508,111">
            <v:shape style="position:absolute;left:0;top:0;width:2850;height:110" type="#_x0000_t75" stroked="false">
              <v:imagedata r:id="rId838" o:title=""/>
            </v:shape>
            <v:shape style="position:absolute;left:2826;top:96;width:2852;height:14" type="#_x0000_t75" stroked="false">
              <v:imagedata r:id="rId839" o:title=""/>
            </v:shape>
            <v:shape style="position:absolute;left:5663;top:101;width:2845;height:10" type="#_x0000_t75" stroked="false">
              <v:imagedata r:id="rId840" o:title=""/>
            </v:shape>
          </v:group>
        </w:pict>
      </w:r>
      <w:r>
        <w:rPr>
          <w:rFonts w:ascii="宋体" w:hAnsi="宋体" w:cs="宋体" w:eastAsia="宋体" w:hint="default"/>
          <w:position w:val="-1"/>
          <w:sz w:val="11"/>
          <w:szCs w:val="11"/>
        </w:rPr>
      </w:r>
    </w:p>
    <w:p>
      <w:pPr>
        <w:spacing w:line="240" w:lineRule="auto" w:before="1"/>
        <w:rPr>
          <w:rFonts w:ascii="宋体" w:hAnsi="宋体" w:cs="宋体" w:eastAsia="宋体" w:hint="default"/>
          <w:sz w:val="24"/>
          <w:szCs w:val="24"/>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2831;height:10" type="#_x0000_t75" stroked="false">
              <v:imagedata r:id="rId31" o:title=""/>
            </v:shape>
            <v:shape style="position:absolute;left:2826;top:0;width:5682;height:10" type="#_x0000_t75" stroked="false">
              <v:imagedata r:id="rId83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before="157"/>
        <w:ind w:left="673" w:right="790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主营业务（分行业）</w:t>
      </w:r>
    </w:p>
    <w:p>
      <w:pPr>
        <w:spacing w:line="240" w:lineRule="auto" w:before="13"/>
        <w:rPr>
          <w:rFonts w:ascii="宋体" w:hAnsi="宋体" w:cs="宋体" w:eastAsia="宋体" w:hint="default"/>
          <w:sz w:val="12"/>
          <w:szCs w:val="12"/>
        </w:rPr>
      </w:pPr>
    </w:p>
    <w:p>
      <w:pPr>
        <w:spacing w:line="2640" w:lineRule="exact"/>
        <w:ind w:left="116" w:right="0" w:firstLine="0"/>
        <w:rPr>
          <w:rFonts w:ascii="宋体" w:hAnsi="宋体" w:cs="宋体" w:eastAsia="宋体" w:hint="default"/>
          <w:sz w:val="20"/>
          <w:szCs w:val="20"/>
        </w:rPr>
      </w:pPr>
      <w:r>
        <w:rPr>
          <w:rFonts w:ascii="宋体" w:hAnsi="宋体" w:cs="宋体" w:eastAsia="宋体" w:hint="default"/>
          <w:position w:val="-52"/>
          <w:sz w:val="20"/>
          <w:szCs w:val="20"/>
        </w:rPr>
        <w:pict>
          <v:group style="width:427.55pt;height:132.050pt;mso-position-horizontal-relative:char;mso-position-vertical-relative:line" coordorigin="0,0" coordsize="8551,2641">
            <v:group style="position:absolute;left:29;top:14;width:1904;height:2" coordorigin="29,14" coordsize="1904,2">
              <v:shape style="position:absolute;left:29;top:14;width:1904;height:2" coordorigin="29,14" coordsize="1904,0" path="m29,14l1932,14e" filled="false" stroked="true" strokeweight="1.44pt" strokecolor="#000000">
                <v:path arrowok="t"/>
              </v:shape>
              <v:shape style="position:absolute;left:1932;top:29;width:10;height:2" type="#_x0000_t75" stroked="false">
                <v:imagedata r:id="rId841" o:title=""/>
              </v:shape>
            </v:group>
            <v:group style="position:absolute;left:1932;top:14;width:29;height:2" coordorigin="1932,14" coordsize="29,2">
              <v:shape style="position:absolute;left:1932;top:14;width:29;height:2" coordorigin="1932,14" coordsize="29,0" path="m1932,14l1961,14e" filled="false" stroked="true" strokeweight="1.44pt" strokecolor="#000000">
                <v:path arrowok="t"/>
              </v:shape>
            </v:group>
            <v:group style="position:absolute;left:1961;top:14;width:3270;height:2" coordorigin="1961,14" coordsize="3270,2">
              <v:shape style="position:absolute;left:1961;top:14;width:3270;height:2" coordorigin="1961,14" coordsize="3270,0" path="m1961,14l5230,14e" filled="false" stroked="true" strokeweight="1.44pt" strokecolor="#000000">
                <v:path arrowok="t"/>
              </v:shape>
              <v:shape style="position:absolute;left:5231;top:29;width:10;height:2" type="#_x0000_t75" stroked="false">
                <v:imagedata r:id="rId841" o:title=""/>
              </v:shape>
            </v:group>
            <v:group style="position:absolute;left:5231;top:14;width:29;height:2" coordorigin="5231,14" coordsize="29,2">
              <v:shape style="position:absolute;left:5231;top:14;width:29;height:2" coordorigin="5231,14" coordsize="29,0" path="m5231,14l5259,14e" filled="false" stroked="true" strokeweight="1.44pt" strokecolor="#000000">
                <v:path arrowok="t"/>
              </v:shape>
            </v:group>
            <v:group style="position:absolute;left:5259;top:14;width:3277;height:2" coordorigin="5259,14" coordsize="3277,2">
              <v:shape style="position:absolute;left:5259;top:14;width:3277;height:2" coordorigin="5259,14" coordsize="3277,0" path="m5259,14l8536,14e" filled="false" stroked="true" strokeweight="1.44pt" strokecolor="#000000">
                <v:path arrowok="t"/>
              </v:shape>
            </v:group>
            <v:group style="position:absolute;left:1932;top:31;width:10;height:20" coordorigin="1932,31" coordsize="10,20">
              <v:shape style="position:absolute;left:1932;top:31;width:10;height:20" coordorigin="1932,31" coordsize="10,20" path="m1932,50l1942,50,1942,31,1932,31,1932,50xe" filled="true" fillcolor="#000000" stroked="false">
                <v:path arrowok="t"/>
                <v:fill type="solid"/>
              </v:shape>
            </v:group>
            <v:group style="position:absolute;left:1932;top:50;width:10;height:20" coordorigin="1932,50" coordsize="10,20">
              <v:shape style="position:absolute;left:1932;top:50;width:10;height:20" coordorigin="1932,50" coordsize="10,20" path="m1932,70l1942,70,1942,50,1932,50,1932,70xe" filled="true" fillcolor="#000000" stroked="false">
                <v:path arrowok="t"/>
                <v:fill type="solid"/>
              </v:shape>
            </v:group>
            <v:group style="position:absolute;left:1932;top:70;width:10;height:20" coordorigin="1932,70" coordsize="10,20">
              <v:shape style="position:absolute;left:1932;top:70;width:10;height:20" coordorigin="1932,70" coordsize="10,20" path="m1932,89l1942,89,1942,70,1932,70,1932,89xe" filled="true" fillcolor="#000000" stroked="false">
                <v:path arrowok="t"/>
                <v:fill type="solid"/>
              </v:shape>
            </v:group>
            <v:group style="position:absolute;left:1932;top:89;width:10;height:20" coordorigin="1932,89" coordsize="10,20">
              <v:shape style="position:absolute;left:1932;top:89;width:10;height:20" coordorigin="1932,89" coordsize="10,20" path="m1932,108l1942,108,1942,89,1932,89,1932,108xe" filled="true" fillcolor="#000000" stroked="false">
                <v:path arrowok="t"/>
                <v:fill type="solid"/>
              </v:shape>
            </v:group>
            <v:group style="position:absolute;left:1932;top:108;width:10;height:20" coordorigin="1932,108" coordsize="10,20">
              <v:shape style="position:absolute;left:1932;top:108;width:10;height:20" coordorigin="1932,108" coordsize="10,20" path="m1932,127l1942,127,1942,108,1932,108,1932,127xe" filled="true" fillcolor="#000000" stroked="false">
                <v:path arrowok="t"/>
                <v:fill type="solid"/>
              </v:shape>
            </v:group>
            <v:group style="position:absolute;left:1932;top:127;width:10;height:20" coordorigin="1932,127" coordsize="10,20">
              <v:shape style="position:absolute;left:1932;top:127;width:10;height:20" coordorigin="1932,127" coordsize="10,20" path="m1932,146l1942,146,1942,127,1932,127,1932,146xe" filled="true" fillcolor="#000000" stroked="false">
                <v:path arrowok="t"/>
                <v:fill type="solid"/>
              </v:shape>
            </v:group>
            <v:group style="position:absolute;left:1932;top:146;width:10;height:20" coordorigin="1932,146" coordsize="10,20">
              <v:shape style="position:absolute;left:1932;top:146;width:10;height:20" coordorigin="1932,146" coordsize="10,20" path="m1932,166l1942,166,1942,146,1932,146,1932,166xe" filled="true" fillcolor="#000000" stroked="false">
                <v:path arrowok="t"/>
                <v:fill type="solid"/>
              </v:shape>
            </v:group>
            <v:group style="position:absolute;left:1932;top:166;width:10;height:20" coordorigin="1932,166" coordsize="10,20">
              <v:shape style="position:absolute;left:1932;top:166;width:10;height:20" coordorigin="1932,166" coordsize="10,20" path="m1932,185l1942,185,1942,166,1932,166,1932,185xe" filled="true" fillcolor="#000000" stroked="false">
                <v:path arrowok="t"/>
                <v:fill type="solid"/>
              </v:shape>
            </v:group>
            <v:group style="position:absolute;left:1932;top:185;width:10;height:20" coordorigin="1932,185" coordsize="10,20">
              <v:shape style="position:absolute;left:1932;top:185;width:10;height:20" coordorigin="1932,185" coordsize="10,20" path="m1932,204l1942,204,1942,185,1932,185,1932,204xe" filled="true" fillcolor="#000000" stroked="false">
                <v:path arrowok="t"/>
                <v:fill type="solid"/>
              </v:shape>
            </v:group>
            <v:group style="position:absolute;left:1932;top:204;width:10;height:20" coordorigin="1932,204" coordsize="10,20">
              <v:shape style="position:absolute;left:1932;top:204;width:10;height:20" coordorigin="1932,204" coordsize="10,20" path="m1932,223l1942,223,1942,204,1932,204,1932,223xe" filled="true" fillcolor="#000000" stroked="false">
                <v:path arrowok="t"/>
                <v:fill type="solid"/>
              </v:shape>
            </v:group>
            <v:group style="position:absolute;left:1932;top:223;width:10;height:20" coordorigin="1932,223" coordsize="10,20">
              <v:shape style="position:absolute;left:1932;top:223;width:10;height:20" coordorigin="1932,223" coordsize="10,20" path="m1932,242l1942,242,1942,223,1932,223,1932,242xe" filled="true" fillcolor="#000000" stroked="false">
                <v:path arrowok="t"/>
                <v:fill type="solid"/>
              </v:shape>
            </v:group>
            <v:group style="position:absolute;left:1932;top:242;width:10;height:20" coordorigin="1932,242" coordsize="10,20">
              <v:shape style="position:absolute;left:1932;top:242;width:10;height:20" coordorigin="1932,242" coordsize="10,20" path="m1932,262l1942,262,1942,242,1932,242,1932,262xe" filled="true" fillcolor="#000000" stroked="false">
                <v:path arrowok="t"/>
                <v:fill type="solid"/>
              </v:shape>
            </v:group>
            <v:group style="position:absolute;left:1932;top:262;width:10;height:20" coordorigin="1932,262" coordsize="10,20">
              <v:shape style="position:absolute;left:1932;top:262;width:10;height:20" coordorigin="1932,262" coordsize="10,20" path="m1932,281l1942,281,1942,262,1932,262,1932,281xe" filled="true" fillcolor="#000000" stroked="false">
                <v:path arrowok="t"/>
                <v:fill type="solid"/>
              </v:shape>
            </v:group>
            <v:group style="position:absolute;left:1932;top:281;width:10;height:20" coordorigin="1932,281" coordsize="10,20">
              <v:shape style="position:absolute;left:1932;top:281;width:10;height:20" coordorigin="1932,281" coordsize="10,20" path="m1932,300l1942,300,1942,281,1932,281,1932,300xe" filled="true" fillcolor="#000000" stroked="false">
                <v:path arrowok="t"/>
                <v:fill type="solid"/>
              </v:shape>
            </v:group>
            <v:group style="position:absolute;left:1932;top:300;width:10;height:20" coordorigin="1932,300" coordsize="10,20">
              <v:shape style="position:absolute;left:1932;top:300;width:10;height:20" coordorigin="1932,300" coordsize="10,20" path="m1932,319l1942,319,1942,300,1932,300,1932,319xe" filled="true" fillcolor="#000000" stroked="false">
                <v:path arrowok="t"/>
                <v:fill type="solid"/>
              </v:shape>
            </v:group>
            <v:group style="position:absolute;left:1932;top:319;width:10;height:20" coordorigin="1932,319" coordsize="10,20">
              <v:shape style="position:absolute;left:1932;top:319;width:10;height:20" coordorigin="1932,319" coordsize="10,20" path="m1932,338l1942,338,1942,319,1932,319,1932,338xe" filled="true" fillcolor="#000000" stroked="false">
                <v:path arrowok="t"/>
                <v:fill type="solid"/>
              </v:shape>
            </v:group>
            <v:group style="position:absolute;left:1932;top:338;width:10;height:20" coordorigin="1932,338" coordsize="10,20">
              <v:shape style="position:absolute;left:1932;top:338;width:10;height:20" coordorigin="1932,338" coordsize="10,20" path="m1932,358l1942,358,1942,338,1932,338,1932,358xe" filled="true" fillcolor="#000000" stroked="false">
                <v:path arrowok="t"/>
                <v:fill type="solid"/>
              </v:shape>
            </v:group>
            <v:group style="position:absolute;left:1932;top:358;width:10;height:20" coordorigin="1932,358" coordsize="10,20">
              <v:shape style="position:absolute;left:1932;top:358;width:10;height:20" coordorigin="1932,358" coordsize="10,20" path="m1932,377l1942,377,1942,358,1932,358,1932,377xe" filled="true" fillcolor="#000000" stroked="false">
                <v:path arrowok="t"/>
                <v:fill type="solid"/>
              </v:shape>
            </v:group>
            <v:group style="position:absolute;left:1932;top:383;width:10;height:2" coordorigin="1932,383" coordsize="10,2">
              <v:shape style="position:absolute;left:1932;top:383;width:10;height:2" coordorigin="1932,383" coordsize="10,0" path="m1932,383l1942,383e" filled="false" stroked="true" strokeweight=".60004pt" strokecolor="#000000">
                <v:path arrowok="t"/>
              </v:shape>
            </v:group>
            <v:group style="position:absolute;left:5231;top:31;width:10;height:20" coordorigin="5231,31" coordsize="10,20">
              <v:shape style="position:absolute;left:5231;top:31;width:10;height:20" coordorigin="5231,31" coordsize="10,20" path="m5231,50l5240,50,5240,31,5231,31,5231,50xe" filled="true" fillcolor="#000000" stroked="false">
                <v:path arrowok="t"/>
                <v:fill type="solid"/>
              </v:shape>
            </v:group>
            <v:group style="position:absolute;left:5231;top:50;width:10;height:20" coordorigin="5231,50" coordsize="10,20">
              <v:shape style="position:absolute;left:5231;top:50;width:10;height:20" coordorigin="5231,50" coordsize="10,20" path="m5231,70l5240,70,5240,50,5231,50,5231,70xe" filled="true" fillcolor="#000000" stroked="false">
                <v:path arrowok="t"/>
                <v:fill type="solid"/>
              </v:shape>
            </v:group>
            <v:group style="position:absolute;left:5231;top:70;width:10;height:20" coordorigin="5231,70" coordsize="10,20">
              <v:shape style="position:absolute;left:5231;top:70;width:10;height:20" coordorigin="5231,70" coordsize="10,20" path="m5231,89l5240,89,5240,70,5231,70,5231,89xe" filled="true" fillcolor="#000000" stroked="false">
                <v:path arrowok="t"/>
                <v:fill type="solid"/>
              </v:shape>
            </v:group>
            <v:group style="position:absolute;left:5231;top:89;width:10;height:20" coordorigin="5231,89" coordsize="10,20">
              <v:shape style="position:absolute;left:5231;top:89;width:10;height:20" coordorigin="5231,89" coordsize="10,20" path="m5231,108l5240,108,5240,89,5231,89,5231,108xe" filled="true" fillcolor="#000000" stroked="false">
                <v:path arrowok="t"/>
                <v:fill type="solid"/>
              </v:shape>
            </v:group>
            <v:group style="position:absolute;left:5231;top:108;width:10;height:20" coordorigin="5231,108" coordsize="10,20">
              <v:shape style="position:absolute;left:5231;top:108;width:10;height:20" coordorigin="5231,108" coordsize="10,20" path="m5231,127l5240,127,5240,108,5231,108,5231,127xe" filled="true" fillcolor="#000000" stroked="false">
                <v:path arrowok="t"/>
                <v:fill type="solid"/>
              </v:shape>
            </v:group>
            <v:group style="position:absolute;left:5231;top:127;width:10;height:20" coordorigin="5231,127" coordsize="10,20">
              <v:shape style="position:absolute;left:5231;top:127;width:10;height:20" coordorigin="5231,127" coordsize="10,20" path="m5231,146l5240,146,5240,127,5231,127,5231,146xe" filled="true" fillcolor="#000000" stroked="false">
                <v:path arrowok="t"/>
                <v:fill type="solid"/>
              </v:shape>
            </v:group>
            <v:group style="position:absolute;left:5231;top:146;width:10;height:20" coordorigin="5231,146" coordsize="10,20">
              <v:shape style="position:absolute;left:5231;top:146;width:10;height:20" coordorigin="5231,146" coordsize="10,20" path="m5231,166l5240,166,5240,146,5231,146,5231,166xe" filled="true" fillcolor="#000000" stroked="false">
                <v:path arrowok="t"/>
                <v:fill type="solid"/>
              </v:shape>
            </v:group>
            <v:group style="position:absolute;left:5231;top:166;width:10;height:20" coordorigin="5231,166" coordsize="10,20">
              <v:shape style="position:absolute;left:5231;top:166;width:10;height:20" coordorigin="5231,166" coordsize="10,20" path="m5231,185l5240,185,5240,166,5231,166,5231,185xe" filled="true" fillcolor="#000000" stroked="false">
                <v:path arrowok="t"/>
                <v:fill type="solid"/>
              </v:shape>
            </v:group>
            <v:group style="position:absolute;left:5231;top:185;width:10;height:20" coordorigin="5231,185" coordsize="10,20">
              <v:shape style="position:absolute;left:5231;top:185;width:10;height:20" coordorigin="5231,185" coordsize="10,20" path="m5231,204l5240,204,5240,185,5231,185,5231,204xe" filled="true" fillcolor="#000000" stroked="false">
                <v:path arrowok="t"/>
                <v:fill type="solid"/>
              </v:shape>
            </v:group>
            <v:group style="position:absolute;left:5231;top:204;width:10;height:20" coordorigin="5231,204" coordsize="10,20">
              <v:shape style="position:absolute;left:5231;top:204;width:10;height:20" coordorigin="5231,204" coordsize="10,20" path="m5231,223l5240,223,5240,204,5231,204,5231,223xe" filled="true" fillcolor="#000000" stroked="false">
                <v:path arrowok="t"/>
                <v:fill type="solid"/>
              </v:shape>
            </v:group>
            <v:group style="position:absolute;left:5231;top:223;width:10;height:20" coordorigin="5231,223" coordsize="10,20">
              <v:shape style="position:absolute;left:5231;top:223;width:10;height:20" coordorigin="5231,223" coordsize="10,20" path="m5231,242l5240,242,5240,223,5231,223,5231,242xe" filled="true" fillcolor="#000000" stroked="false">
                <v:path arrowok="t"/>
                <v:fill type="solid"/>
              </v:shape>
            </v:group>
            <v:group style="position:absolute;left:5231;top:242;width:10;height:20" coordorigin="5231,242" coordsize="10,20">
              <v:shape style="position:absolute;left:5231;top:242;width:10;height:20" coordorigin="5231,242" coordsize="10,20" path="m5231,262l5240,262,5240,242,5231,242,5231,262xe" filled="true" fillcolor="#000000" stroked="false">
                <v:path arrowok="t"/>
                <v:fill type="solid"/>
              </v:shape>
            </v:group>
            <v:group style="position:absolute;left:5231;top:262;width:10;height:20" coordorigin="5231,262" coordsize="10,20">
              <v:shape style="position:absolute;left:5231;top:262;width:10;height:20" coordorigin="5231,262" coordsize="10,20" path="m5231,281l5240,281,5240,262,5231,262,5231,281xe" filled="true" fillcolor="#000000" stroked="false">
                <v:path arrowok="t"/>
                <v:fill type="solid"/>
              </v:shape>
            </v:group>
            <v:group style="position:absolute;left:5231;top:281;width:10;height:20" coordorigin="5231,281" coordsize="10,20">
              <v:shape style="position:absolute;left:5231;top:281;width:10;height:20" coordorigin="5231,281" coordsize="10,20" path="m5231,300l5240,300,5240,281,5231,281,5231,300xe" filled="true" fillcolor="#000000" stroked="false">
                <v:path arrowok="t"/>
                <v:fill type="solid"/>
              </v:shape>
            </v:group>
            <v:group style="position:absolute;left:5231;top:300;width:10;height:20" coordorigin="5231,300" coordsize="10,20">
              <v:shape style="position:absolute;left:5231;top:300;width:10;height:20" coordorigin="5231,300" coordsize="10,20" path="m5231,319l5240,319,5240,300,5231,300,5231,319xe" filled="true" fillcolor="#000000" stroked="false">
                <v:path arrowok="t"/>
                <v:fill type="solid"/>
              </v:shape>
            </v:group>
            <v:group style="position:absolute;left:5231;top:319;width:10;height:20" coordorigin="5231,319" coordsize="10,20">
              <v:shape style="position:absolute;left:5231;top:319;width:10;height:20" coordorigin="5231,319" coordsize="10,20" path="m5231,338l5240,338,5240,319,5231,319,5231,338xe" filled="true" fillcolor="#000000" stroked="false">
                <v:path arrowok="t"/>
                <v:fill type="solid"/>
              </v:shape>
            </v:group>
            <v:group style="position:absolute;left:5231;top:338;width:10;height:20" coordorigin="5231,338" coordsize="10,20">
              <v:shape style="position:absolute;left:5231;top:338;width:10;height:20" coordorigin="5231,338" coordsize="10,20" path="m5231,358l5240,358,5240,338,5231,338,5231,358xe" filled="true" fillcolor="#000000" stroked="false">
                <v:path arrowok="t"/>
                <v:fill type="solid"/>
              </v:shape>
            </v:group>
            <v:group style="position:absolute;left:5231;top:358;width:10;height:20" coordorigin="5231,358" coordsize="10,20">
              <v:shape style="position:absolute;left:5231;top:358;width:10;height:20" coordorigin="5231,358" coordsize="10,20" path="m5231,377l5240,377,5240,358,5231,358,5231,377xe" filled="true" fillcolor="#000000" stroked="false">
                <v:path arrowok="t"/>
                <v:fill type="solid"/>
              </v:shape>
            </v:group>
            <v:group style="position:absolute;left:5231;top:383;width:10;height:2" coordorigin="5231,383" coordsize="10,2">
              <v:shape style="position:absolute;left:5231;top:383;width:10;height:2" coordorigin="5231,383" coordsize="10,0" path="m5231,383l5240,383e" filled="false" stroked="true" strokeweight=".60004pt" strokecolor="#000000">
                <v:path arrowok="t"/>
              </v:shape>
            </v:group>
            <v:group style="position:absolute;left:1932;top:394;width:10;height:2" coordorigin="1932,394" coordsize="10,2">
              <v:shape style="position:absolute;left:1932;top:394;width:10;height:2" coordorigin="1932,394" coordsize="10,0" path="m1932,394l1942,394e" filled="false" stroked="true" strokeweight=".47998pt" strokecolor="#000000">
                <v:path arrowok="t"/>
              </v:shape>
              <v:shape style="position:absolute;left:1942;top:389;width:1640;height:10" type="#_x0000_t75" stroked="false">
                <v:imagedata r:id="rId842" o:title=""/>
              </v:shape>
              <v:shape style="position:absolute;left:3577;top:389;width:1654;height:10" type="#_x0000_t75" stroked="false">
                <v:imagedata r:id="rId843" o:title=""/>
              </v:shape>
              <v:shape style="position:absolute;left:5226;top:389;width:3311;height:10" type="#_x0000_t75" stroked="false">
                <v:imagedata r:id="rId844" o:title=""/>
              </v:shape>
            </v:group>
            <v:group style="position:absolute;left:1932;top:398;width:10;height:20" coordorigin="1932,398" coordsize="10,20">
              <v:shape style="position:absolute;left:1932;top:398;width:10;height:20" coordorigin="1932,398" coordsize="10,20" path="m1932,418l1942,418,1942,398,1932,398,1932,418xe" filled="true" fillcolor="#000000" stroked="false">
                <v:path arrowok="t"/>
                <v:fill type="solid"/>
              </v:shape>
            </v:group>
            <v:group style="position:absolute;left:1932;top:418;width:10;height:20" coordorigin="1932,418" coordsize="10,20">
              <v:shape style="position:absolute;left:1932;top:418;width:10;height:20" coordorigin="1932,418" coordsize="10,20" path="m1932,437l1942,437,1942,418,1932,418,1932,437xe" filled="true" fillcolor="#000000" stroked="false">
                <v:path arrowok="t"/>
                <v:fill type="solid"/>
              </v:shape>
            </v:group>
            <v:group style="position:absolute;left:1932;top:437;width:10;height:20" coordorigin="1932,437" coordsize="10,20">
              <v:shape style="position:absolute;left:1932;top:437;width:10;height:20" coordorigin="1932,437" coordsize="10,20" path="m1932,456l1942,456,1942,437,1932,437,1932,456xe" filled="true" fillcolor="#000000" stroked="false">
                <v:path arrowok="t"/>
                <v:fill type="solid"/>
              </v:shape>
            </v:group>
            <v:group style="position:absolute;left:1932;top:456;width:10;height:20" coordorigin="1932,456" coordsize="10,20">
              <v:shape style="position:absolute;left:1932;top:456;width:10;height:20" coordorigin="1932,456" coordsize="10,20" path="m1932,475l1942,475,1942,456,1932,456,1932,475xe" filled="true" fillcolor="#000000" stroked="false">
                <v:path arrowok="t"/>
                <v:fill type="solid"/>
              </v:shape>
            </v:group>
            <v:group style="position:absolute;left:1932;top:475;width:10;height:20" coordorigin="1932,475" coordsize="10,20">
              <v:shape style="position:absolute;left:1932;top:475;width:10;height:20" coordorigin="1932,475" coordsize="10,20" path="m1932,495l1942,495,1942,475,1932,475,1932,495xe" filled="true" fillcolor="#000000" stroked="false">
                <v:path arrowok="t"/>
                <v:fill type="solid"/>
              </v:shape>
            </v:group>
            <v:group style="position:absolute;left:1932;top:495;width:10;height:20" coordorigin="1932,495" coordsize="10,20">
              <v:shape style="position:absolute;left:1932;top:495;width:10;height:20" coordorigin="1932,495" coordsize="10,20" path="m1932,514l1942,514,1942,495,1932,495,1932,514xe" filled="true" fillcolor="#000000" stroked="false">
                <v:path arrowok="t"/>
                <v:fill type="solid"/>
              </v:shape>
            </v:group>
            <v:group style="position:absolute;left:1932;top:514;width:10;height:20" coordorigin="1932,514" coordsize="10,20">
              <v:shape style="position:absolute;left:1932;top:514;width:10;height:20" coordorigin="1932,514" coordsize="10,20" path="m1932,533l1942,533,1942,514,1932,514,1932,533xe" filled="true" fillcolor="#000000" stroked="false">
                <v:path arrowok="t"/>
                <v:fill type="solid"/>
              </v:shape>
            </v:group>
            <v:group style="position:absolute;left:1932;top:533;width:10;height:20" coordorigin="1932,533" coordsize="10,20">
              <v:shape style="position:absolute;left:1932;top:533;width:10;height:20" coordorigin="1932,533" coordsize="10,20" path="m1932,553l1942,553,1942,533,1932,533,1932,553xe" filled="true" fillcolor="#000000" stroked="false">
                <v:path arrowok="t"/>
                <v:fill type="solid"/>
              </v:shape>
            </v:group>
            <v:group style="position:absolute;left:1932;top:553;width:10;height:20" coordorigin="1932,553" coordsize="10,20">
              <v:shape style="position:absolute;left:1932;top:553;width:10;height:20" coordorigin="1932,553" coordsize="10,20" path="m1932,572l1942,572,1942,553,1932,553,1932,572xe" filled="true" fillcolor="#000000" stroked="false">
                <v:path arrowok="t"/>
                <v:fill type="solid"/>
              </v:shape>
            </v:group>
            <v:group style="position:absolute;left:1932;top:572;width:10;height:20" coordorigin="1932,572" coordsize="10,20">
              <v:shape style="position:absolute;left:1932;top:572;width:10;height:20" coordorigin="1932,572" coordsize="10,20" path="m1932,591l1942,591,1942,572,1932,572,1932,591xe" filled="true" fillcolor="#000000" stroked="false">
                <v:path arrowok="t"/>
                <v:fill type="solid"/>
              </v:shape>
            </v:group>
            <v:group style="position:absolute;left:1932;top:591;width:10;height:20" coordorigin="1932,591" coordsize="10,20">
              <v:shape style="position:absolute;left:1932;top:591;width:10;height:20" coordorigin="1932,591" coordsize="10,20" path="m1932,610l1942,610,1942,591,1932,591,1932,610xe" filled="true" fillcolor="#000000" stroked="false">
                <v:path arrowok="t"/>
                <v:fill type="solid"/>
              </v:shape>
            </v:group>
            <v:group style="position:absolute;left:1932;top:610;width:10;height:20" coordorigin="1932,610" coordsize="10,20">
              <v:shape style="position:absolute;left:1932;top:610;width:10;height:20" coordorigin="1932,610" coordsize="10,20" path="m1932,629l1942,629,1942,610,1932,610,1932,629xe" filled="true" fillcolor="#000000" stroked="false">
                <v:path arrowok="t"/>
                <v:fill type="solid"/>
              </v:shape>
            </v:group>
            <v:group style="position:absolute;left:1932;top:629;width:10;height:20" coordorigin="1932,629" coordsize="10,20">
              <v:shape style="position:absolute;left:1932;top:629;width:10;height:20" coordorigin="1932,629" coordsize="10,20" path="m1932,649l1942,649,1942,629,1932,629,1932,649xe" filled="true" fillcolor="#000000" stroked="false">
                <v:path arrowok="t"/>
                <v:fill type="solid"/>
              </v:shape>
            </v:group>
            <v:group style="position:absolute;left:1932;top:649;width:10;height:20" coordorigin="1932,649" coordsize="10,20">
              <v:shape style="position:absolute;left:1932;top:649;width:10;height:20" coordorigin="1932,649" coordsize="10,20" path="m1932,668l1942,668,1942,649,1932,649,1932,668xe" filled="true" fillcolor="#000000" stroked="false">
                <v:path arrowok="t"/>
                <v:fill type="solid"/>
              </v:shape>
            </v:group>
            <v:group style="position:absolute;left:3582;top:398;width:10;height:20" coordorigin="3582,398" coordsize="10,20">
              <v:shape style="position:absolute;left:3582;top:398;width:10;height:20" coordorigin="3582,398" coordsize="10,20" path="m3582,418l3591,418,3591,398,3582,398,3582,418xe" filled="true" fillcolor="#000000" stroked="false">
                <v:path arrowok="t"/>
                <v:fill type="solid"/>
              </v:shape>
            </v:group>
            <v:group style="position:absolute;left:3582;top:418;width:10;height:20" coordorigin="3582,418" coordsize="10,20">
              <v:shape style="position:absolute;left:3582;top:418;width:10;height:20" coordorigin="3582,418" coordsize="10,20" path="m3582,437l3591,437,3591,418,3582,418,3582,437xe" filled="true" fillcolor="#000000" stroked="false">
                <v:path arrowok="t"/>
                <v:fill type="solid"/>
              </v:shape>
            </v:group>
            <v:group style="position:absolute;left:3582;top:437;width:10;height:20" coordorigin="3582,437" coordsize="10,20">
              <v:shape style="position:absolute;left:3582;top:437;width:10;height:20" coordorigin="3582,437" coordsize="10,20" path="m3582,456l3591,456,3591,437,3582,437,3582,456xe" filled="true" fillcolor="#000000" stroked="false">
                <v:path arrowok="t"/>
                <v:fill type="solid"/>
              </v:shape>
            </v:group>
            <v:group style="position:absolute;left:3582;top:456;width:10;height:20" coordorigin="3582,456" coordsize="10,20">
              <v:shape style="position:absolute;left:3582;top:456;width:10;height:20" coordorigin="3582,456" coordsize="10,20" path="m3582,475l3591,475,3591,456,3582,456,3582,475xe" filled="true" fillcolor="#000000" stroked="false">
                <v:path arrowok="t"/>
                <v:fill type="solid"/>
              </v:shape>
            </v:group>
            <v:group style="position:absolute;left:3582;top:475;width:10;height:20" coordorigin="3582,475" coordsize="10,20">
              <v:shape style="position:absolute;left:3582;top:475;width:10;height:20" coordorigin="3582,475" coordsize="10,20" path="m3582,495l3591,495,3591,475,3582,475,3582,495xe" filled="true" fillcolor="#000000" stroked="false">
                <v:path arrowok="t"/>
                <v:fill type="solid"/>
              </v:shape>
            </v:group>
            <v:group style="position:absolute;left:3582;top:495;width:10;height:20" coordorigin="3582,495" coordsize="10,20">
              <v:shape style="position:absolute;left:3582;top:495;width:10;height:20" coordorigin="3582,495" coordsize="10,20" path="m3582,514l3591,514,3591,495,3582,495,3582,514xe" filled="true" fillcolor="#000000" stroked="false">
                <v:path arrowok="t"/>
                <v:fill type="solid"/>
              </v:shape>
            </v:group>
            <v:group style="position:absolute;left:3582;top:514;width:10;height:20" coordorigin="3582,514" coordsize="10,20">
              <v:shape style="position:absolute;left:3582;top:514;width:10;height:20" coordorigin="3582,514" coordsize="10,20" path="m3582,533l3591,533,3591,514,3582,514,3582,533xe" filled="true" fillcolor="#000000" stroked="false">
                <v:path arrowok="t"/>
                <v:fill type="solid"/>
              </v:shape>
            </v:group>
            <v:group style="position:absolute;left:3582;top:533;width:10;height:20" coordorigin="3582,533" coordsize="10,20">
              <v:shape style="position:absolute;left:3582;top:533;width:10;height:20" coordorigin="3582,533" coordsize="10,20" path="m3582,553l3591,553,3591,533,3582,533,3582,553xe" filled="true" fillcolor="#000000" stroked="false">
                <v:path arrowok="t"/>
                <v:fill type="solid"/>
              </v:shape>
            </v:group>
            <v:group style="position:absolute;left:3582;top:553;width:10;height:20" coordorigin="3582,553" coordsize="10,20">
              <v:shape style="position:absolute;left:3582;top:553;width:10;height:20" coordorigin="3582,553" coordsize="10,20" path="m3582,572l3591,572,3591,553,3582,553,3582,572xe" filled="true" fillcolor="#000000" stroked="false">
                <v:path arrowok="t"/>
                <v:fill type="solid"/>
              </v:shape>
            </v:group>
            <v:group style="position:absolute;left:3582;top:572;width:10;height:20" coordorigin="3582,572" coordsize="10,20">
              <v:shape style="position:absolute;left:3582;top:572;width:10;height:20" coordorigin="3582,572" coordsize="10,20" path="m3582,591l3591,591,3591,572,3582,572,3582,591xe" filled="true" fillcolor="#000000" stroked="false">
                <v:path arrowok="t"/>
                <v:fill type="solid"/>
              </v:shape>
            </v:group>
            <v:group style="position:absolute;left:3582;top:591;width:10;height:20" coordorigin="3582,591" coordsize="10,20">
              <v:shape style="position:absolute;left:3582;top:591;width:10;height:20" coordorigin="3582,591" coordsize="10,20" path="m3582,610l3591,610,3591,591,3582,591,3582,610xe" filled="true" fillcolor="#000000" stroked="false">
                <v:path arrowok="t"/>
                <v:fill type="solid"/>
              </v:shape>
            </v:group>
            <v:group style="position:absolute;left:3582;top:610;width:10;height:20" coordorigin="3582,610" coordsize="10,20">
              <v:shape style="position:absolute;left:3582;top:610;width:10;height:20" coordorigin="3582,610" coordsize="10,20" path="m3582,629l3591,629,3591,610,3582,610,3582,629xe" filled="true" fillcolor="#000000" stroked="false">
                <v:path arrowok="t"/>
                <v:fill type="solid"/>
              </v:shape>
            </v:group>
            <v:group style="position:absolute;left:3582;top:629;width:10;height:20" coordorigin="3582,629" coordsize="10,20">
              <v:shape style="position:absolute;left:3582;top:629;width:10;height:20" coordorigin="3582,629" coordsize="10,20" path="m3582,649l3591,649,3591,629,3582,629,3582,649xe" filled="true" fillcolor="#000000" stroked="false">
                <v:path arrowok="t"/>
                <v:fill type="solid"/>
              </v:shape>
            </v:group>
            <v:group style="position:absolute;left:3582;top:649;width:10;height:20" coordorigin="3582,649" coordsize="10,20">
              <v:shape style="position:absolute;left:3582;top:649;width:10;height:20" coordorigin="3582,649" coordsize="10,20" path="m3582,668l3591,668,3591,649,3582,649,3582,668xe" filled="true" fillcolor="#000000" stroked="false">
                <v:path arrowok="t"/>
                <v:fill type="solid"/>
              </v:shape>
            </v:group>
            <v:group style="position:absolute;left:3582;top:668;width:10;height:20" coordorigin="3582,668" coordsize="10,20">
              <v:shape style="position:absolute;left:3582;top:668;width:10;height:20" coordorigin="3582,668" coordsize="10,20" path="m3582,687l3591,687,3591,668,3582,668,3582,687xe" filled="true" fillcolor="#000000" stroked="false">
                <v:path arrowok="t"/>
                <v:fill type="solid"/>
              </v:shape>
            </v:group>
            <v:group style="position:absolute;left:3582;top:687;width:10;height:20" coordorigin="3582,687" coordsize="10,20">
              <v:shape style="position:absolute;left:3582;top:687;width:10;height:20" coordorigin="3582,687" coordsize="10,20" path="m3582,706l3591,706,3591,687,3582,687,3582,706xe" filled="true" fillcolor="#000000" stroked="false">
                <v:path arrowok="t"/>
                <v:fill type="solid"/>
              </v:shape>
            </v:group>
            <v:group style="position:absolute;left:3582;top:706;width:10;height:20" coordorigin="3582,706" coordsize="10,20">
              <v:shape style="position:absolute;left:3582;top:706;width:10;height:20" coordorigin="3582,706" coordsize="10,20" path="m3582,725l3591,725,3591,706,3582,706,3582,725xe" filled="true" fillcolor="#000000" stroked="false">
                <v:path arrowok="t"/>
                <v:fill type="solid"/>
              </v:shape>
            </v:group>
            <v:group style="position:absolute;left:3582;top:725;width:10;height:20" coordorigin="3582,725" coordsize="10,20">
              <v:shape style="position:absolute;left:3582;top:725;width:10;height:20" coordorigin="3582,725" coordsize="10,20" path="m3582,745l3591,745,3591,725,3582,725,3582,745xe" filled="true" fillcolor="#000000" stroked="false">
                <v:path arrowok="t"/>
                <v:fill type="solid"/>
              </v:shape>
            </v:group>
            <v:group style="position:absolute;left:3582;top:752;width:10;height:2" coordorigin="3582,752" coordsize="10,2">
              <v:shape style="position:absolute;left:3582;top:752;width:10;height:2" coordorigin="3582,752" coordsize="10,0" path="m3582,752l3591,752e" filled="false" stroked="true" strokeweight=".72003pt" strokecolor="#000000">
                <v:path arrowok="t"/>
              </v:shape>
            </v:group>
            <v:group style="position:absolute;left:5231;top:398;width:10;height:20" coordorigin="5231,398" coordsize="10,20">
              <v:shape style="position:absolute;left:5231;top:398;width:10;height:20" coordorigin="5231,398" coordsize="10,20" path="m5231,418l5240,418,5240,398,5231,398,5231,418xe" filled="true" fillcolor="#000000" stroked="false">
                <v:path arrowok="t"/>
                <v:fill type="solid"/>
              </v:shape>
            </v:group>
            <v:group style="position:absolute;left:5231;top:418;width:10;height:20" coordorigin="5231,418" coordsize="10,20">
              <v:shape style="position:absolute;left:5231;top:418;width:10;height:20" coordorigin="5231,418" coordsize="10,20" path="m5231,437l5240,437,5240,418,5231,418,5231,437xe" filled="true" fillcolor="#000000" stroked="false">
                <v:path arrowok="t"/>
                <v:fill type="solid"/>
              </v:shape>
            </v:group>
            <v:group style="position:absolute;left:5231;top:437;width:10;height:20" coordorigin="5231,437" coordsize="10,20">
              <v:shape style="position:absolute;left:5231;top:437;width:10;height:20" coordorigin="5231,437" coordsize="10,20" path="m5231,456l5240,456,5240,437,5231,437,5231,456xe" filled="true" fillcolor="#000000" stroked="false">
                <v:path arrowok="t"/>
                <v:fill type="solid"/>
              </v:shape>
            </v:group>
            <v:group style="position:absolute;left:5231;top:456;width:10;height:20" coordorigin="5231,456" coordsize="10,20">
              <v:shape style="position:absolute;left:5231;top:456;width:10;height:20" coordorigin="5231,456" coordsize="10,20" path="m5231,475l5240,475,5240,456,5231,456,5231,475xe" filled="true" fillcolor="#000000" stroked="false">
                <v:path arrowok="t"/>
                <v:fill type="solid"/>
              </v:shape>
            </v:group>
            <v:group style="position:absolute;left:5231;top:475;width:10;height:20" coordorigin="5231,475" coordsize="10,20">
              <v:shape style="position:absolute;left:5231;top:475;width:10;height:20" coordorigin="5231,475" coordsize="10,20" path="m5231,495l5240,495,5240,475,5231,475,5231,495xe" filled="true" fillcolor="#000000" stroked="false">
                <v:path arrowok="t"/>
                <v:fill type="solid"/>
              </v:shape>
            </v:group>
            <v:group style="position:absolute;left:5231;top:495;width:10;height:20" coordorigin="5231,495" coordsize="10,20">
              <v:shape style="position:absolute;left:5231;top:495;width:10;height:20" coordorigin="5231,495" coordsize="10,20" path="m5231,514l5240,514,5240,495,5231,495,5231,514xe" filled="true" fillcolor="#000000" stroked="false">
                <v:path arrowok="t"/>
                <v:fill type="solid"/>
              </v:shape>
            </v:group>
            <v:group style="position:absolute;left:5231;top:514;width:10;height:20" coordorigin="5231,514" coordsize="10,20">
              <v:shape style="position:absolute;left:5231;top:514;width:10;height:20" coordorigin="5231,514" coordsize="10,20" path="m5231,533l5240,533,5240,514,5231,514,5231,533xe" filled="true" fillcolor="#000000" stroked="false">
                <v:path arrowok="t"/>
                <v:fill type="solid"/>
              </v:shape>
            </v:group>
            <v:group style="position:absolute;left:5231;top:533;width:10;height:20" coordorigin="5231,533" coordsize="10,20">
              <v:shape style="position:absolute;left:5231;top:533;width:10;height:20" coordorigin="5231,533" coordsize="10,20" path="m5231,553l5240,553,5240,533,5231,533,5231,553xe" filled="true" fillcolor="#000000" stroked="false">
                <v:path arrowok="t"/>
                <v:fill type="solid"/>
              </v:shape>
            </v:group>
            <v:group style="position:absolute;left:5231;top:553;width:10;height:20" coordorigin="5231,553" coordsize="10,20">
              <v:shape style="position:absolute;left:5231;top:553;width:10;height:20" coordorigin="5231,553" coordsize="10,20" path="m5231,572l5240,572,5240,553,5231,553,5231,572xe" filled="true" fillcolor="#000000" stroked="false">
                <v:path arrowok="t"/>
                <v:fill type="solid"/>
              </v:shape>
            </v:group>
            <v:group style="position:absolute;left:5231;top:572;width:10;height:20" coordorigin="5231,572" coordsize="10,20">
              <v:shape style="position:absolute;left:5231;top:572;width:10;height:20" coordorigin="5231,572" coordsize="10,20" path="m5231,591l5240,591,5240,572,5231,572,5231,591xe" filled="true" fillcolor="#000000" stroked="false">
                <v:path arrowok="t"/>
                <v:fill type="solid"/>
              </v:shape>
            </v:group>
            <v:group style="position:absolute;left:5231;top:591;width:10;height:20" coordorigin="5231,591" coordsize="10,20">
              <v:shape style="position:absolute;left:5231;top:591;width:10;height:20" coordorigin="5231,591" coordsize="10,20" path="m5231,610l5240,610,5240,591,5231,591,5231,610xe" filled="true" fillcolor="#000000" stroked="false">
                <v:path arrowok="t"/>
                <v:fill type="solid"/>
              </v:shape>
            </v:group>
            <v:group style="position:absolute;left:5231;top:610;width:10;height:20" coordorigin="5231,610" coordsize="10,20">
              <v:shape style="position:absolute;left:5231;top:610;width:10;height:20" coordorigin="5231,610" coordsize="10,20" path="m5231,629l5240,629,5240,610,5231,610,5231,629xe" filled="true" fillcolor="#000000" stroked="false">
                <v:path arrowok="t"/>
                <v:fill type="solid"/>
              </v:shape>
            </v:group>
            <v:group style="position:absolute;left:5231;top:629;width:10;height:20" coordorigin="5231,629" coordsize="10,20">
              <v:shape style="position:absolute;left:5231;top:629;width:10;height:20" coordorigin="5231,629" coordsize="10,20" path="m5231,649l5240,649,5240,629,5231,629,5231,649xe" filled="true" fillcolor="#000000" stroked="false">
                <v:path arrowok="t"/>
                <v:fill type="solid"/>
              </v:shape>
            </v:group>
            <v:group style="position:absolute;left:5231;top:649;width:10;height:20" coordorigin="5231,649" coordsize="10,20">
              <v:shape style="position:absolute;left:5231;top:649;width:10;height:20" coordorigin="5231,649" coordsize="10,20" path="m5231,668l5240,668,5240,649,5231,649,5231,668xe" filled="true" fillcolor="#000000" stroked="false">
                <v:path arrowok="t"/>
                <v:fill type="solid"/>
              </v:shape>
            </v:group>
            <v:group style="position:absolute;left:5231;top:668;width:10;height:20" coordorigin="5231,668" coordsize="10,20">
              <v:shape style="position:absolute;left:5231;top:668;width:10;height:20" coordorigin="5231,668" coordsize="10,20" path="m5231,687l5240,687,5240,668,5231,668,5231,687xe" filled="true" fillcolor="#000000" stroked="false">
                <v:path arrowok="t"/>
                <v:fill type="solid"/>
              </v:shape>
            </v:group>
            <v:group style="position:absolute;left:5231;top:687;width:10;height:20" coordorigin="5231,687" coordsize="10,20">
              <v:shape style="position:absolute;left:5231;top:687;width:10;height:20" coordorigin="5231,687" coordsize="10,20" path="m5231,706l5240,706,5240,687,5231,687,5231,706xe" filled="true" fillcolor="#000000" stroked="false">
                <v:path arrowok="t"/>
                <v:fill type="solid"/>
              </v:shape>
            </v:group>
            <v:group style="position:absolute;left:5231;top:706;width:10;height:20" coordorigin="5231,706" coordsize="10,20">
              <v:shape style="position:absolute;left:5231;top:706;width:10;height:20" coordorigin="5231,706" coordsize="10,20" path="m5231,725l5240,725,5240,706,5231,706,5231,725xe" filled="true" fillcolor="#000000" stroked="false">
                <v:path arrowok="t"/>
                <v:fill type="solid"/>
              </v:shape>
            </v:group>
            <v:group style="position:absolute;left:5231;top:725;width:10;height:20" coordorigin="5231,725" coordsize="10,20">
              <v:shape style="position:absolute;left:5231;top:725;width:10;height:20" coordorigin="5231,725" coordsize="10,20" path="m5231,745l5240,745,5240,725,5231,725,5231,745xe" filled="true" fillcolor="#000000" stroked="false">
                <v:path arrowok="t"/>
                <v:fill type="solid"/>
              </v:shape>
            </v:group>
            <v:group style="position:absolute;left:5231;top:752;width:10;height:2" coordorigin="5231,752" coordsize="10,2">
              <v:shape style="position:absolute;left:5231;top:752;width:10;height:2" coordorigin="5231,752" coordsize="10,0" path="m5231,752l5240,752e" filled="false" stroked="true" strokeweight=".72003pt" strokecolor="#000000">
                <v:path arrowok="t"/>
              </v:shape>
            </v:group>
            <v:group style="position:absolute;left:6880;top:398;width:10;height:20" coordorigin="6880,398" coordsize="10,20">
              <v:shape style="position:absolute;left:6880;top:398;width:10;height:20" coordorigin="6880,398" coordsize="10,20" path="m6880,418l6889,418,6889,398,6880,398,6880,418xe" filled="true" fillcolor="#000000" stroked="false">
                <v:path arrowok="t"/>
                <v:fill type="solid"/>
              </v:shape>
            </v:group>
            <v:group style="position:absolute;left:6880;top:418;width:10;height:20" coordorigin="6880,418" coordsize="10,20">
              <v:shape style="position:absolute;left:6880;top:418;width:10;height:20" coordorigin="6880,418" coordsize="10,20" path="m6880,437l6889,437,6889,418,6880,418,6880,437xe" filled="true" fillcolor="#000000" stroked="false">
                <v:path arrowok="t"/>
                <v:fill type="solid"/>
              </v:shape>
            </v:group>
            <v:group style="position:absolute;left:6880;top:437;width:10;height:20" coordorigin="6880,437" coordsize="10,20">
              <v:shape style="position:absolute;left:6880;top:437;width:10;height:20" coordorigin="6880,437" coordsize="10,20" path="m6880,456l6889,456,6889,437,6880,437,6880,456xe" filled="true" fillcolor="#000000" stroked="false">
                <v:path arrowok="t"/>
                <v:fill type="solid"/>
              </v:shape>
            </v:group>
            <v:group style="position:absolute;left:6880;top:456;width:10;height:20" coordorigin="6880,456" coordsize="10,20">
              <v:shape style="position:absolute;left:6880;top:456;width:10;height:20" coordorigin="6880,456" coordsize="10,20" path="m6880,475l6889,475,6889,456,6880,456,6880,475xe" filled="true" fillcolor="#000000" stroked="false">
                <v:path arrowok="t"/>
                <v:fill type="solid"/>
              </v:shape>
            </v:group>
            <v:group style="position:absolute;left:6880;top:475;width:10;height:20" coordorigin="6880,475" coordsize="10,20">
              <v:shape style="position:absolute;left:6880;top:475;width:10;height:20" coordorigin="6880,475" coordsize="10,20" path="m6880,495l6889,495,6889,475,6880,475,6880,495xe" filled="true" fillcolor="#000000" stroked="false">
                <v:path arrowok="t"/>
                <v:fill type="solid"/>
              </v:shape>
            </v:group>
            <v:group style="position:absolute;left:6880;top:495;width:10;height:20" coordorigin="6880,495" coordsize="10,20">
              <v:shape style="position:absolute;left:6880;top:495;width:10;height:20" coordorigin="6880,495" coordsize="10,20" path="m6880,514l6889,514,6889,495,6880,495,6880,514xe" filled="true" fillcolor="#000000" stroked="false">
                <v:path arrowok="t"/>
                <v:fill type="solid"/>
              </v:shape>
            </v:group>
            <v:group style="position:absolute;left:6880;top:514;width:10;height:20" coordorigin="6880,514" coordsize="10,20">
              <v:shape style="position:absolute;left:6880;top:514;width:10;height:20" coordorigin="6880,514" coordsize="10,20" path="m6880,533l6889,533,6889,514,6880,514,6880,533xe" filled="true" fillcolor="#000000" stroked="false">
                <v:path arrowok="t"/>
                <v:fill type="solid"/>
              </v:shape>
            </v:group>
            <v:group style="position:absolute;left:6880;top:533;width:10;height:20" coordorigin="6880,533" coordsize="10,20">
              <v:shape style="position:absolute;left:6880;top:533;width:10;height:20" coordorigin="6880,533" coordsize="10,20" path="m6880,553l6889,553,6889,533,6880,533,6880,553xe" filled="true" fillcolor="#000000" stroked="false">
                <v:path arrowok="t"/>
                <v:fill type="solid"/>
              </v:shape>
            </v:group>
            <v:group style="position:absolute;left:6880;top:553;width:10;height:20" coordorigin="6880,553" coordsize="10,20">
              <v:shape style="position:absolute;left:6880;top:553;width:10;height:20" coordorigin="6880,553" coordsize="10,20" path="m6880,572l6889,572,6889,553,6880,553,6880,572xe" filled="true" fillcolor="#000000" stroked="false">
                <v:path arrowok="t"/>
                <v:fill type="solid"/>
              </v:shape>
            </v:group>
            <v:group style="position:absolute;left:6880;top:572;width:10;height:20" coordorigin="6880,572" coordsize="10,20">
              <v:shape style="position:absolute;left:6880;top:572;width:10;height:20" coordorigin="6880,572" coordsize="10,20" path="m6880,591l6889,591,6889,572,6880,572,6880,591xe" filled="true" fillcolor="#000000" stroked="false">
                <v:path arrowok="t"/>
                <v:fill type="solid"/>
              </v:shape>
            </v:group>
            <v:group style="position:absolute;left:6880;top:591;width:10;height:20" coordorigin="6880,591" coordsize="10,20">
              <v:shape style="position:absolute;left:6880;top:591;width:10;height:20" coordorigin="6880,591" coordsize="10,20" path="m6880,610l6889,610,6889,591,6880,591,6880,610xe" filled="true" fillcolor="#000000" stroked="false">
                <v:path arrowok="t"/>
                <v:fill type="solid"/>
              </v:shape>
            </v:group>
            <v:group style="position:absolute;left:6880;top:610;width:10;height:20" coordorigin="6880,610" coordsize="10,20">
              <v:shape style="position:absolute;left:6880;top:610;width:10;height:20" coordorigin="6880,610" coordsize="10,20" path="m6880,629l6889,629,6889,610,6880,610,6880,629xe" filled="true" fillcolor="#000000" stroked="false">
                <v:path arrowok="t"/>
                <v:fill type="solid"/>
              </v:shape>
            </v:group>
            <v:group style="position:absolute;left:6880;top:629;width:10;height:20" coordorigin="6880,629" coordsize="10,20">
              <v:shape style="position:absolute;left:6880;top:629;width:10;height:20" coordorigin="6880,629" coordsize="10,20" path="m6880,649l6889,649,6889,629,6880,629,6880,649xe" filled="true" fillcolor="#000000" stroked="false">
                <v:path arrowok="t"/>
                <v:fill type="solid"/>
              </v:shape>
            </v:group>
            <v:group style="position:absolute;left:6880;top:649;width:10;height:20" coordorigin="6880,649" coordsize="10,20">
              <v:shape style="position:absolute;left:6880;top:649;width:10;height:20" coordorigin="6880,649" coordsize="10,20" path="m6880,668l6889,668,6889,649,6880,649,6880,668xe" filled="true" fillcolor="#000000" stroked="false">
                <v:path arrowok="t"/>
                <v:fill type="solid"/>
              </v:shape>
            </v:group>
            <v:group style="position:absolute;left:6880;top:668;width:10;height:20" coordorigin="6880,668" coordsize="10,20">
              <v:shape style="position:absolute;left:6880;top:668;width:10;height:20" coordorigin="6880,668" coordsize="10,20" path="m6880,687l6889,687,6889,668,6880,668,6880,687xe" filled="true" fillcolor="#000000" stroked="false">
                <v:path arrowok="t"/>
                <v:fill type="solid"/>
              </v:shape>
            </v:group>
            <v:group style="position:absolute;left:6880;top:687;width:10;height:20" coordorigin="6880,687" coordsize="10,20">
              <v:shape style="position:absolute;left:6880;top:687;width:10;height:20" coordorigin="6880,687" coordsize="10,20" path="m6880,706l6889,706,6889,687,6880,687,6880,706xe" filled="true" fillcolor="#000000" stroked="false">
                <v:path arrowok="t"/>
                <v:fill type="solid"/>
              </v:shape>
            </v:group>
            <v:group style="position:absolute;left:6880;top:706;width:10;height:20" coordorigin="6880,706" coordsize="10,20">
              <v:shape style="position:absolute;left:6880;top:706;width:10;height:20" coordorigin="6880,706" coordsize="10,20" path="m6880,725l6889,725,6889,706,6880,706,6880,725xe" filled="true" fillcolor="#000000" stroked="false">
                <v:path arrowok="t"/>
                <v:fill type="solid"/>
              </v:shape>
            </v:group>
            <v:group style="position:absolute;left:6880;top:725;width:10;height:20" coordorigin="6880,725" coordsize="10,20">
              <v:shape style="position:absolute;left:6880;top:725;width:10;height:20" coordorigin="6880,725" coordsize="10,20" path="m6880,745l6889,745,6889,725,6880,725,6880,745xe" filled="true" fillcolor="#000000" stroked="false">
                <v:path arrowok="t"/>
                <v:fill type="solid"/>
              </v:shape>
            </v:group>
            <v:group style="position:absolute;left:6880;top:752;width:10;height:2" coordorigin="6880,752" coordsize="10,2">
              <v:shape style="position:absolute;left:6880;top:752;width:10;height:2" coordorigin="6880,752" coordsize="10,0" path="m6880,752l6889,752e" filled="false" stroked="true" strokeweight=".72003pt" strokecolor="#000000">
                <v:path arrowok="t"/>
              </v:shape>
              <v:shape style="position:absolute;left:29;top:668;width:1923;height:101" type="#_x0000_t75" stroked="false">
                <v:imagedata r:id="rId845" o:title=""/>
              </v:shape>
              <v:shape style="position:absolute;left:1928;top:759;width:1654;height:10" type="#_x0000_t75" stroked="false">
                <v:imagedata r:id="rId846" o:title=""/>
              </v:shape>
              <v:shape style="position:absolute;left:3577;top:759;width:1654;height:10" type="#_x0000_t75" stroked="false">
                <v:imagedata r:id="rId846" o:title=""/>
              </v:shape>
              <v:shape style="position:absolute;left:5226;top:759;width:3311;height:10" type="#_x0000_t75" stroked="false">
                <v:imagedata r:id="rId847" o:title=""/>
              </v:shape>
            </v:group>
            <v:group style="position:absolute;left:1932;top:769;width:10;height:20" coordorigin="1932,769" coordsize="10,20">
              <v:shape style="position:absolute;left:1932;top:769;width:10;height:20" coordorigin="1932,769" coordsize="10,20" path="m1932,788l1942,788,1942,769,1932,769,1932,788xe" filled="true" fillcolor="#000000" stroked="false">
                <v:path arrowok="t"/>
                <v:fill type="solid"/>
              </v:shape>
            </v:group>
            <v:group style="position:absolute;left:1932;top:788;width:10;height:20" coordorigin="1932,788" coordsize="10,20">
              <v:shape style="position:absolute;left:1932;top:788;width:10;height:20" coordorigin="1932,788" coordsize="10,20" path="m1932,807l1942,807,1942,788,1932,788,1932,807xe" filled="true" fillcolor="#000000" stroked="false">
                <v:path arrowok="t"/>
                <v:fill type="solid"/>
              </v:shape>
            </v:group>
            <v:group style="position:absolute;left:1932;top:807;width:10;height:20" coordorigin="1932,807" coordsize="10,20">
              <v:shape style="position:absolute;left:1932;top:807;width:10;height:20" coordorigin="1932,807" coordsize="10,20" path="m1932,826l1942,826,1942,807,1932,807,1932,826xe" filled="true" fillcolor="#000000" stroked="false">
                <v:path arrowok="t"/>
                <v:fill type="solid"/>
              </v:shape>
            </v:group>
            <v:group style="position:absolute;left:1932;top:826;width:10;height:20" coordorigin="1932,826" coordsize="10,20">
              <v:shape style="position:absolute;left:1932;top:826;width:10;height:20" coordorigin="1932,826" coordsize="10,20" path="m1932,845l1942,845,1942,826,1932,826,1932,845xe" filled="true" fillcolor="#000000" stroked="false">
                <v:path arrowok="t"/>
                <v:fill type="solid"/>
              </v:shape>
            </v:group>
            <v:group style="position:absolute;left:1932;top:845;width:10;height:20" coordorigin="1932,845" coordsize="10,20">
              <v:shape style="position:absolute;left:1932;top:845;width:10;height:20" coordorigin="1932,845" coordsize="10,20" path="m1932,865l1942,865,1942,845,1932,845,1932,865xe" filled="true" fillcolor="#000000" stroked="false">
                <v:path arrowok="t"/>
                <v:fill type="solid"/>
              </v:shape>
            </v:group>
            <v:group style="position:absolute;left:1932;top:865;width:10;height:20" coordorigin="1932,865" coordsize="10,20">
              <v:shape style="position:absolute;left:1932;top:865;width:10;height:20" coordorigin="1932,865" coordsize="10,20" path="m1932,884l1942,884,1942,865,1932,865,1932,884xe" filled="true" fillcolor="#000000" stroked="false">
                <v:path arrowok="t"/>
                <v:fill type="solid"/>
              </v:shape>
            </v:group>
            <v:group style="position:absolute;left:1932;top:884;width:10;height:20" coordorigin="1932,884" coordsize="10,20">
              <v:shape style="position:absolute;left:1932;top:884;width:10;height:20" coordorigin="1932,884" coordsize="10,20" path="m1932,903l1942,903,1942,884,1932,884,1932,903xe" filled="true" fillcolor="#000000" stroked="false">
                <v:path arrowok="t"/>
                <v:fill type="solid"/>
              </v:shape>
            </v:group>
            <v:group style="position:absolute;left:1932;top:903;width:10;height:20" coordorigin="1932,903" coordsize="10,20">
              <v:shape style="position:absolute;left:1932;top:903;width:10;height:20" coordorigin="1932,903" coordsize="10,20" path="m1932,922l1942,922,1942,903,1932,903,1932,922xe" filled="true" fillcolor="#000000" stroked="false">
                <v:path arrowok="t"/>
                <v:fill type="solid"/>
              </v:shape>
            </v:group>
            <v:group style="position:absolute;left:1932;top:922;width:10;height:20" coordorigin="1932,922" coordsize="10,20">
              <v:shape style="position:absolute;left:1932;top:922;width:10;height:20" coordorigin="1932,922" coordsize="10,20" path="m1932,941l1942,941,1942,922,1932,922,1932,941xe" filled="true" fillcolor="#000000" stroked="false">
                <v:path arrowok="t"/>
                <v:fill type="solid"/>
              </v:shape>
            </v:group>
            <v:group style="position:absolute;left:1932;top:941;width:10;height:20" coordorigin="1932,941" coordsize="10,20">
              <v:shape style="position:absolute;left:1932;top:941;width:10;height:20" coordorigin="1932,941" coordsize="10,20" path="m1932,961l1942,961,1942,941,1932,941,1932,961xe" filled="true" fillcolor="#000000" stroked="false">
                <v:path arrowok="t"/>
                <v:fill type="solid"/>
              </v:shape>
            </v:group>
            <v:group style="position:absolute;left:1932;top:961;width:10;height:20" coordorigin="1932,961" coordsize="10,20">
              <v:shape style="position:absolute;left:1932;top:961;width:10;height:20" coordorigin="1932,961" coordsize="10,20" path="m1932,980l1942,980,1942,961,1932,961,1932,980xe" filled="true" fillcolor="#000000" stroked="false">
                <v:path arrowok="t"/>
                <v:fill type="solid"/>
              </v:shape>
            </v:group>
            <v:group style="position:absolute;left:1932;top:980;width:10;height:20" coordorigin="1932,980" coordsize="10,20">
              <v:shape style="position:absolute;left:1932;top:980;width:10;height:20" coordorigin="1932,980" coordsize="10,20" path="m1932,999l1942,999,1942,980,1932,980,1932,999xe" filled="true" fillcolor="#000000" stroked="false">
                <v:path arrowok="t"/>
                <v:fill type="solid"/>
              </v:shape>
            </v:group>
            <v:group style="position:absolute;left:1932;top:999;width:10;height:20" coordorigin="1932,999" coordsize="10,20">
              <v:shape style="position:absolute;left:1932;top:999;width:10;height:20" coordorigin="1932,999" coordsize="10,20" path="m1932,1018l1942,1018,1942,999,1932,999,1932,1018xe" filled="true" fillcolor="#000000" stroked="false">
                <v:path arrowok="t"/>
                <v:fill type="solid"/>
              </v:shape>
            </v:group>
            <v:group style="position:absolute;left:1932;top:1018;width:10;height:20" coordorigin="1932,1018" coordsize="10,20">
              <v:shape style="position:absolute;left:1932;top:1018;width:10;height:20" coordorigin="1932,1018" coordsize="10,20" path="m1932,1037l1942,1037,1942,1018,1932,1018,1932,1037xe" filled="true" fillcolor="#000000" stroked="false">
                <v:path arrowok="t"/>
                <v:fill type="solid"/>
              </v:shape>
            </v:group>
            <v:group style="position:absolute;left:3582;top:769;width:10;height:20" coordorigin="3582,769" coordsize="10,20">
              <v:shape style="position:absolute;left:3582;top:769;width:10;height:20" coordorigin="3582,769" coordsize="10,20" path="m3582,788l3591,788,3591,769,3582,769,3582,788xe" filled="true" fillcolor="#000000" stroked="false">
                <v:path arrowok="t"/>
                <v:fill type="solid"/>
              </v:shape>
            </v:group>
            <v:group style="position:absolute;left:3582;top:788;width:10;height:20" coordorigin="3582,788" coordsize="10,20">
              <v:shape style="position:absolute;left:3582;top:788;width:10;height:20" coordorigin="3582,788" coordsize="10,20" path="m3582,807l3591,807,3591,788,3582,788,3582,807xe" filled="true" fillcolor="#000000" stroked="false">
                <v:path arrowok="t"/>
                <v:fill type="solid"/>
              </v:shape>
            </v:group>
            <v:group style="position:absolute;left:3582;top:807;width:10;height:20" coordorigin="3582,807" coordsize="10,20">
              <v:shape style="position:absolute;left:3582;top:807;width:10;height:20" coordorigin="3582,807" coordsize="10,20" path="m3582,826l3591,826,3591,807,3582,807,3582,826xe" filled="true" fillcolor="#000000" stroked="false">
                <v:path arrowok="t"/>
                <v:fill type="solid"/>
              </v:shape>
            </v:group>
            <v:group style="position:absolute;left:3582;top:826;width:10;height:20" coordorigin="3582,826" coordsize="10,20">
              <v:shape style="position:absolute;left:3582;top:826;width:10;height:20" coordorigin="3582,826" coordsize="10,20" path="m3582,845l3591,845,3591,826,3582,826,3582,845xe" filled="true" fillcolor="#000000" stroked="false">
                <v:path arrowok="t"/>
                <v:fill type="solid"/>
              </v:shape>
            </v:group>
            <v:group style="position:absolute;left:3582;top:845;width:10;height:20" coordorigin="3582,845" coordsize="10,20">
              <v:shape style="position:absolute;left:3582;top:845;width:10;height:20" coordorigin="3582,845" coordsize="10,20" path="m3582,865l3591,865,3591,845,3582,845,3582,865xe" filled="true" fillcolor="#000000" stroked="false">
                <v:path arrowok="t"/>
                <v:fill type="solid"/>
              </v:shape>
            </v:group>
            <v:group style="position:absolute;left:3582;top:865;width:10;height:20" coordorigin="3582,865" coordsize="10,20">
              <v:shape style="position:absolute;left:3582;top:865;width:10;height:20" coordorigin="3582,865" coordsize="10,20" path="m3582,884l3591,884,3591,865,3582,865,3582,884xe" filled="true" fillcolor="#000000" stroked="false">
                <v:path arrowok="t"/>
                <v:fill type="solid"/>
              </v:shape>
            </v:group>
            <v:group style="position:absolute;left:3582;top:884;width:10;height:20" coordorigin="3582,884" coordsize="10,20">
              <v:shape style="position:absolute;left:3582;top:884;width:10;height:20" coordorigin="3582,884" coordsize="10,20" path="m3582,903l3591,903,3591,884,3582,884,3582,903xe" filled="true" fillcolor="#000000" stroked="false">
                <v:path arrowok="t"/>
                <v:fill type="solid"/>
              </v:shape>
            </v:group>
            <v:group style="position:absolute;left:3582;top:903;width:10;height:20" coordorigin="3582,903" coordsize="10,20">
              <v:shape style="position:absolute;left:3582;top:903;width:10;height:20" coordorigin="3582,903" coordsize="10,20" path="m3582,922l3591,922,3591,903,3582,903,3582,922xe" filled="true" fillcolor="#000000" stroked="false">
                <v:path arrowok="t"/>
                <v:fill type="solid"/>
              </v:shape>
            </v:group>
            <v:group style="position:absolute;left:3582;top:922;width:10;height:20" coordorigin="3582,922" coordsize="10,20">
              <v:shape style="position:absolute;left:3582;top:922;width:10;height:20" coordorigin="3582,922" coordsize="10,20" path="m3582,941l3591,941,3591,922,3582,922,3582,941xe" filled="true" fillcolor="#000000" stroked="false">
                <v:path arrowok="t"/>
                <v:fill type="solid"/>
              </v:shape>
            </v:group>
            <v:group style="position:absolute;left:3582;top:941;width:10;height:20" coordorigin="3582,941" coordsize="10,20">
              <v:shape style="position:absolute;left:3582;top:941;width:10;height:20" coordorigin="3582,941" coordsize="10,20" path="m3582,961l3591,961,3591,941,3582,941,3582,961xe" filled="true" fillcolor="#000000" stroked="false">
                <v:path arrowok="t"/>
                <v:fill type="solid"/>
              </v:shape>
            </v:group>
            <v:group style="position:absolute;left:3582;top:961;width:10;height:20" coordorigin="3582,961" coordsize="10,20">
              <v:shape style="position:absolute;left:3582;top:961;width:10;height:20" coordorigin="3582,961" coordsize="10,20" path="m3582,980l3591,980,3591,961,3582,961,3582,980xe" filled="true" fillcolor="#000000" stroked="false">
                <v:path arrowok="t"/>
                <v:fill type="solid"/>
              </v:shape>
            </v:group>
            <v:group style="position:absolute;left:3582;top:980;width:10;height:20" coordorigin="3582,980" coordsize="10,20">
              <v:shape style="position:absolute;left:3582;top:980;width:10;height:20" coordorigin="3582,980" coordsize="10,20" path="m3582,999l3591,999,3591,980,3582,980,3582,999xe" filled="true" fillcolor="#000000" stroked="false">
                <v:path arrowok="t"/>
                <v:fill type="solid"/>
              </v:shape>
            </v:group>
            <v:group style="position:absolute;left:3582;top:999;width:10;height:20" coordorigin="3582,999" coordsize="10,20">
              <v:shape style="position:absolute;left:3582;top:999;width:10;height:20" coordorigin="3582,999" coordsize="10,20" path="m3582,1018l3591,1018,3591,999,3582,999,3582,1018xe" filled="true" fillcolor="#000000" stroked="false">
                <v:path arrowok="t"/>
                <v:fill type="solid"/>
              </v:shape>
            </v:group>
            <v:group style="position:absolute;left:3582;top:1018;width:10;height:20" coordorigin="3582,1018" coordsize="10,20">
              <v:shape style="position:absolute;left:3582;top:1018;width:10;height:20" coordorigin="3582,1018" coordsize="10,20" path="m3582,1037l3591,1037,3591,1018,3582,1018,3582,1037xe" filled="true" fillcolor="#000000" stroked="false">
                <v:path arrowok="t"/>
                <v:fill type="solid"/>
              </v:shape>
            </v:group>
            <v:group style="position:absolute;left:3582;top:1037;width:10;height:20" coordorigin="3582,1037" coordsize="10,20">
              <v:shape style="position:absolute;left:3582;top:1037;width:10;height:20" coordorigin="3582,1037" coordsize="10,20" path="m3582,1057l3591,1057,3591,1037,3582,1037,3582,1057xe" filled="true" fillcolor="#000000" stroked="false">
                <v:path arrowok="t"/>
                <v:fill type="solid"/>
              </v:shape>
            </v:group>
            <v:group style="position:absolute;left:3582;top:1057;width:10;height:20" coordorigin="3582,1057" coordsize="10,20">
              <v:shape style="position:absolute;left:3582;top:1057;width:10;height:20" coordorigin="3582,1057" coordsize="10,20" path="m3582,1076l3591,1076,3591,1057,3582,1057,3582,1076xe" filled="true" fillcolor="#000000" stroked="false">
                <v:path arrowok="t"/>
                <v:fill type="solid"/>
              </v:shape>
            </v:group>
            <v:group style="position:absolute;left:3582;top:1076;width:10;height:20" coordorigin="3582,1076" coordsize="10,20">
              <v:shape style="position:absolute;left:3582;top:1076;width:10;height:20" coordorigin="3582,1076" coordsize="10,20" path="m3582,1095l3591,1095,3591,1076,3582,1076,3582,1095xe" filled="true" fillcolor="#000000" stroked="false">
                <v:path arrowok="t"/>
                <v:fill type="solid"/>
              </v:shape>
            </v:group>
            <v:group style="position:absolute;left:3582;top:1095;width:10;height:20" coordorigin="3582,1095" coordsize="10,20">
              <v:shape style="position:absolute;left:3582;top:1095;width:10;height:20" coordorigin="3582,1095" coordsize="10,20" path="m3582,1114l3591,1114,3591,1095,3582,1095,3582,1114xe" filled="true" fillcolor="#000000" stroked="false">
                <v:path arrowok="t"/>
                <v:fill type="solid"/>
              </v:shape>
            </v:group>
            <v:group style="position:absolute;left:3582;top:1121;width:10;height:2" coordorigin="3582,1121" coordsize="10,2">
              <v:shape style="position:absolute;left:3582;top:1121;width:10;height:2" coordorigin="3582,1121" coordsize="10,0" path="m3582,1121l3591,1121e" filled="false" stroked="true" strokeweight=".72003pt" strokecolor="#000000">
                <v:path arrowok="t"/>
              </v:shape>
            </v:group>
            <v:group style="position:absolute;left:5231;top:769;width:10;height:20" coordorigin="5231,769" coordsize="10,20">
              <v:shape style="position:absolute;left:5231;top:769;width:10;height:20" coordorigin="5231,769" coordsize="10,20" path="m5231,788l5240,788,5240,769,5231,769,5231,788xe" filled="true" fillcolor="#000000" stroked="false">
                <v:path arrowok="t"/>
                <v:fill type="solid"/>
              </v:shape>
            </v:group>
            <v:group style="position:absolute;left:5231;top:788;width:10;height:20" coordorigin="5231,788" coordsize="10,20">
              <v:shape style="position:absolute;left:5231;top:788;width:10;height:20" coordorigin="5231,788" coordsize="10,20" path="m5231,807l5240,807,5240,788,5231,788,5231,807xe" filled="true" fillcolor="#000000" stroked="false">
                <v:path arrowok="t"/>
                <v:fill type="solid"/>
              </v:shape>
            </v:group>
            <v:group style="position:absolute;left:5231;top:807;width:10;height:20" coordorigin="5231,807" coordsize="10,20">
              <v:shape style="position:absolute;left:5231;top:807;width:10;height:20" coordorigin="5231,807" coordsize="10,20" path="m5231,826l5240,826,5240,807,5231,807,5231,826xe" filled="true" fillcolor="#000000" stroked="false">
                <v:path arrowok="t"/>
                <v:fill type="solid"/>
              </v:shape>
            </v:group>
            <v:group style="position:absolute;left:5231;top:826;width:10;height:20" coordorigin="5231,826" coordsize="10,20">
              <v:shape style="position:absolute;left:5231;top:826;width:10;height:20" coordorigin="5231,826" coordsize="10,20" path="m5231,845l5240,845,5240,826,5231,826,5231,845xe" filled="true" fillcolor="#000000" stroked="false">
                <v:path arrowok="t"/>
                <v:fill type="solid"/>
              </v:shape>
            </v:group>
            <v:group style="position:absolute;left:5231;top:845;width:10;height:20" coordorigin="5231,845" coordsize="10,20">
              <v:shape style="position:absolute;left:5231;top:845;width:10;height:20" coordorigin="5231,845" coordsize="10,20" path="m5231,865l5240,865,5240,845,5231,845,5231,865xe" filled="true" fillcolor="#000000" stroked="false">
                <v:path arrowok="t"/>
                <v:fill type="solid"/>
              </v:shape>
            </v:group>
            <v:group style="position:absolute;left:5231;top:865;width:10;height:20" coordorigin="5231,865" coordsize="10,20">
              <v:shape style="position:absolute;left:5231;top:865;width:10;height:20" coordorigin="5231,865" coordsize="10,20" path="m5231,884l5240,884,5240,865,5231,865,5231,884xe" filled="true" fillcolor="#000000" stroked="false">
                <v:path arrowok="t"/>
                <v:fill type="solid"/>
              </v:shape>
            </v:group>
            <v:group style="position:absolute;left:5231;top:884;width:10;height:20" coordorigin="5231,884" coordsize="10,20">
              <v:shape style="position:absolute;left:5231;top:884;width:10;height:20" coordorigin="5231,884" coordsize="10,20" path="m5231,903l5240,903,5240,884,5231,884,5231,903xe" filled="true" fillcolor="#000000" stroked="false">
                <v:path arrowok="t"/>
                <v:fill type="solid"/>
              </v:shape>
            </v:group>
            <v:group style="position:absolute;left:5231;top:903;width:10;height:20" coordorigin="5231,903" coordsize="10,20">
              <v:shape style="position:absolute;left:5231;top:903;width:10;height:20" coordorigin="5231,903" coordsize="10,20" path="m5231,922l5240,922,5240,903,5231,903,5231,922xe" filled="true" fillcolor="#000000" stroked="false">
                <v:path arrowok="t"/>
                <v:fill type="solid"/>
              </v:shape>
            </v:group>
            <v:group style="position:absolute;left:5231;top:922;width:10;height:20" coordorigin="5231,922" coordsize="10,20">
              <v:shape style="position:absolute;left:5231;top:922;width:10;height:20" coordorigin="5231,922" coordsize="10,20" path="m5231,941l5240,941,5240,922,5231,922,5231,941xe" filled="true" fillcolor="#000000" stroked="false">
                <v:path arrowok="t"/>
                <v:fill type="solid"/>
              </v:shape>
            </v:group>
            <v:group style="position:absolute;left:5231;top:941;width:10;height:20" coordorigin="5231,941" coordsize="10,20">
              <v:shape style="position:absolute;left:5231;top:941;width:10;height:20" coordorigin="5231,941" coordsize="10,20" path="m5231,961l5240,961,5240,941,5231,941,5231,961xe" filled="true" fillcolor="#000000" stroked="false">
                <v:path arrowok="t"/>
                <v:fill type="solid"/>
              </v:shape>
            </v:group>
            <v:group style="position:absolute;left:5231;top:961;width:10;height:20" coordorigin="5231,961" coordsize="10,20">
              <v:shape style="position:absolute;left:5231;top:961;width:10;height:20" coordorigin="5231,961" coordsize="10,20" path="m5231,980l5240,980,5240,961,5231,961,5231,980xe" filled="true" fillcolor="#000000" stroked="false">
                <v:path arrowok="t"/>
                <v:fill type="solid"/>
              </v:shape>
            </v:group>
            <v:group style="position:absolute;left:5231;top:980;width:10;height:20" coordorigin="5231,980" coordsize="10,20">
              <v:shape style="position:absolute;left:5231;top:980;width:10;height:20" coordorigin="5231,980" coordsize="10,20" path="m5231,999l5240,999,5240,980,5231,980,5231,999xe" filled="true" fillcolor="#000000" stroked="false">
                <v:path arrowok="t"/>
                <v:fill type="solid"/>
              </v:shape>
            </v:group>
            <v:group style="position:absolute;left:5231;top:999;width:10;height:20" coordorigin="5231,999" coordsize="10,20">
              <v:shape style="position:absolute;left:5231;top:999;width:10;height:20" coordorigin="5231,999" coordsize="10,20" path="m5231,1018l5240,1018,5240,999,5231,999,5231,1018xe" filled="true" fillcolor="#000000" stroked="false">
                <v:path arrowok="t"/>
                <v:fill type="solid"/>
              </v:shape>
            </v:group>
            <v:group style="position:absolute;left:5231;top:1018;width:10;height:20" coordorigin="5231,1018" coordsize="10,20">
              <v:shape style="position:absolute;left:5231;top:1018;width:10;height:20" coordorigin="5231,1018" coordsize="10,20" path="m5231,1037l5240,1037,5240,1018,5231,1018,5231,1037xe" filled="true" fillcolor="#000000" stroked="false">
                <v:path arrowok="t"/>
                <v:fill type="solid"/>
              </v:shape>
            </v:group>
            <v:group style="position:absolute;left:5231;top:1037;width:10;height:20" coordorigin="5231,1037" coordsize="10,20">
              <v:shape style="position:absolute;left:5231;top:1037;width:10;height:20" coordorigin="5231,1037" coordsize="10,20" path="m5231,1057l5240,1057,5240,1037,5231,1037,5231,1057xe" filled="true" fillcolor="#000000" stroked="false">
                <v:path arrowok="t"/>
                <v:fill type="solid"/>
              </v:shape>
            </v:group>
            <v:group style="position:absolute;left:5231;top:1057;width:10;height:20" coordorigin="5231,1057" coordsize="10,20">
              <v:shape style="position:absolute;left:5231;top:1057;width:10;height:20" coordorigin="5231,1057" coordsize="10,20" path="m5231,1076l5240,1076,5240,1057,5231,1057,5231,1076xe" filled="true" fillcolor="#000000" stroked="false">
                <v:path arrowok="t"/>
                <v:fill type="solid"/>
              </v:shape>
            </v:group>
            <v:group style="position:absolute;left:5231;top:1076;width:10;height:20" coordorigin="5231,1076" coordsize="10,20">
              <v:shape style="position:absolute;left:5231;top:1076;width:10;height:20" coordorigin="5231,1076" coordsize="10,20" path="m5231,1095l5240,1095,5240,1076,5231,1076,5231,1095xe" filled="true" fillcolor="#000000" stroked="false">
                <v:path arrowok="t"/>
                <v:fill type="solid"/>
              </v:shape>
            </v:group>
            <v:group style="position:absolute;left:5231;top:1095;width:10;height:20" coordorigin="5231,1095" coordsize="10,20">
              <v:shape style="position:absolute;left:5231;top:1095;width:10;height:20" coordorigin="5231,1095" coordsize="10,20" path="m5231,1114l5240,1114,5240,1095,5231,1095,5231,1114xe" filled="true" fillcolor="#000000" stroked="false">
                <v:path arrowok="t"/>
                <v:fill type="solid"/>
              </v:shape>
            </v:group>
            <v:group style="position:absolute;left:5231;top:1121;width:10;height:2" coordorigin="5231,1121" coordsize="10,2">
              <v:shape style="position:absolute;left:5231;top:1121;width:10;height:2" coordorigin="5231,1121" coordsize="10,0" path="m5231,1121l5240,1121e" filled="false" stroked="true" strokeweight=".72003pt" strokecolor="#000000">
                <v:path arrowok="t"/>
              </v:shape>
            </v:group>
            <v:group style="position:absolute;left:6880;top:769;width:10;height:20" coordorigin="6880,769" coordsize="10,20">
              <v:shape style="position:absolute;left:6880;top:769;width:10;height:20" coordorigin="6880,769" coordsize="10,20" path="m6880,788l6889,788,6889,769,6880,769,6880,788xe" filled="true" fillcolor="#000000" stroked="false">
                <v:path arrowok="t"/>
                <v:fill type="solid"/>
              </v:shape>
            </v:group>
            <v:group style="position:absolute;left:6880;top:788;width:10;height:20" coordorigin="6880,788" coordsize="10,20">
              <v:shape style="position:absolute;left:6880;top:788;width:10;height:20" coordorigin="6880,788" coordsize="10,20" path="m6880,807l6889,807,6889,788,6880,788,6880,807xe" filled="true" fillcolor="#000000" stroked="false">
                <v:path arrowok="t"/>
                <v:fill type="solid"/>
              </v:shape>
            </v:group>
            <v:group style="position:absolute;left:6880;top:807;width:10;height:20" coordorigin="6880,807" coordsize="10,20">
              <v:shape style="position:absolute;left:6880;top:807;width:10;height:20" coordorigin="6880,807" coordsize="10,20" path="m6880,826l6889,826,6889,807,6880,807,6880,826xe" filled="true" fillcolor="#000000" stroked="false">
                <v:path arrowok="t"/>
                <v:fill type="solid"/>
              </v:shape>
            </v:group>
            <v:group style="position:absolute;left:6880;top:826;width:10;height:20" coordorigin="6880,826" coordsize="10,20">
              <v:shape style="position:absolute;left:6880;top:826;width:10;height:20" coordorigin="6880,826" coordsize="10,20" path="m6880,845l6889,845,6889,826,6880,826,6880,845xe" filled="true" fillcolor="#000000" stroked="false">
                <v:path arrowok="t"/>
                <v:fill type="solid"/>
              </v:shape>
            </v:group>
            <v:group style="position:absolute;left:6880;top:845;width:10;height:20" coordorigin="6880,845" coordsize="10,20">
              <v:shape style="position:absolute;left:6880;top:845;width:10;height:20" coordorigin="6880,845" coordsize="10,20" path="m6880,865l6889,865,6889,845,6880,845,6880,865xe" filled="true" fillcolor="#000000" stroked="false">
                <v:path arrowok="t"/>
                <v:fill type="solid"/>
              </v:shape>
            </v:group>
            <v:group style="position:absolute;left:6880;top:865;width:10;height:20" coordorigin="6880,865" coordsize="10,20">
              <v:shape style="position:absolute;left:6880;top:865;width:10;height:20" coordorigin="6880,865" coordsize="10,20" path="m6880,884l6889,884,6889,865,6880,865,6880,884xe" filled="true" fillcolor="#000000" stroked="false">
                <v:path arrowok="t"/>
                <v:fill type="solid"/>
              </v:shape>
            </v:group>
            <v:group style="position:absolute;left:6880;top:884;width:10;height:20" coordorigin="6880,884" coordsize="10,20">
              <v:shape style="position:absolute;left:6880;top:884;width:10;height:20" coordorigin="6880,884" coordsize="10,20" path="m6880,903l6889,903,6889,884,6880,884,6880,903xe" filled="true" fillcolor="#000000" stroked="false">
                <v:path arrowok="t"/>
                <v:fill type="solid"/>
              </v:shape>
            </v:group>
            <v:group style="position:absolute;left:6880;top:903;width:10;height:20" coordorigin="6880,903" coordsize="10,20">
              <v:shape style="position:absolute;left:6880;top:903;width:10;height:20" coordorigin="6880,903" coordsize="10,20" path="m6880,922l6889,922,6889,903,6880,903,6880,922xe" filled="true" fillcolor="#000000" stroked="false">
                <v:path arrowok="t"/>
                <v:fill type="solid"/>
              </v:shape>
            </v:group>
            <v:group style="position:absolute;left:6880;top:922;width:10;height:20" coordorigin="6880,922" coordsize="10,20">
              <v:shape style="position:absolute;left:6880;top:922;width:10;height:20" coordorigin="6880,922" coordsize="10,20" path="m6880,941l6889,941,6889,922,6880,922,6880,941xe" filled="true" fillcolor="#000000" stroked="false">
                <v:path arrowok="t"/>
                <v:fill type="solid"/>
              </v:shape>
            </v:group>
            <v:group style="position:absolute;left:6880;top:941;width:10;height:20" coordorigin="6880,941" coordsize="10,20">
              <v:shape style="position:absolute;left:6880;top:941;width:10;height:20" coordorigin="6880,941" coordsize="10,20" path="m6880,961l6889,961,6889,941,6880,941,6880,961xe" filled="true" fillcolor="#000000" stroked="false">
                <v:path arrowok="t"/>
                <v:fill type="solid"/>
              </v:shape>
            </v:group>
            <v:group style="position:absolute;left:6880;top:961;width:10;height:20" coordorigin="6880,961" coordsize="10,20">
              <v:shape style="position:absolute;left:6880;top:961;width:10;height:20" coordorigin="6880,961" coordsize="10,20" path="m6880,980l6889,980,6889,961,6880,961,6880,980xe" filled="true" fillcolor="#000000" stroked="false">
                <v:path arrowok="t"/>
                <v:fill type="solid"/>
              </v:shape>
            </v:group>
            <v:group style="position:absolute;left:6880;top:980;width:10;height:20" coordorigin="6880,980" coordsize="10,20">
              <v:shape style="position:absolute;left:6880;top:980;width:10;height:20" coordorigin="6880,980" coordsize="10,20" path="m6880,999l6889,999,6889,980,6880,980,6880,999xe" filled="true" fillcolor="#000000" stroked="false">
                <v:path arrowok="t"/>
                <v:fill type="solid"/>
              </v:shape>
            </v:group>
            <v:group style="position:absolute;left:6880;top:999;width:10;height:20" coordorigin="6880,999" coordsize="10,20">
              <v:shape style="position:absolute;left:6880;top:999;width:10;height:20" coordorigin="6880,999" coordsize="10,20" path="m6880,1018l6889,1018,6889,999,6880,999,6880,1018xe" filled="true" fillcolor="#000000" stroked="false">
                <v:path arrowok="t"/>
                <v:fill type="solid"/>
              </v:shape>
            </v:group>
            <v:group style="position:absolute;left:6880;top:1018;width:10;height:20" coordorigin="6880,1018" coordsize="10,20">
              <v:shape style="position:absolute;left:6880;top:1018;width:10;height:20" coordorigin="6880,1018" coordsize="10,20" path="m6880,1037l6889,1037,6889,1018,6880,1018,6880,1037xe" filled="true" fillcolor="#000000" stroked="false">
                <v:path arrowok="t"/>
                <v:fill type="solid"/>
              </v:shape>
            </v:group>
            <v:group style="position:absolute;left:6880;top:1037;width:10;height:20" coordorigin="6880,1037" coordsize="10,20">
              <v:shape style="position:absolute;left:6880;top:1037;width:10;height:20" coordorigin="6880,1037" coordsize="10,20" path="m6880,1057l6889,1057,6889,1037,6880,1037,6880,1057xe" filled="true" fillcolor="#000000" stroked="false">
                <v:path arrowok="t"/>
                <v:fill type="solid"/>
              </v:shape>
            </v:group>
            <v:group style="position:absolute;left:6880;top:1057;width:10;height:20" coordorigin="6880,1057" coordsize="10,20">
              <v:shape style="position:absolute;left:6880;top:1057;width:10;height:20" coordorigin="6880,1057" coordsize="10,20" path="m6880,1076l6889,1076,6889,1057,6880,1057,6880,1076xe" filled="true" fillcolor="#000000" stroked="false">
                <v:path arrowok="t"/>
                <v:fill type="solid"/>
              </v:shape>
            </v:group>
            <v:group style="position:absolute;left:6880;top:1076;width:10;height:20" coordorigin="6880,1076" coordsize="10,20">
              <v:shape style="position:absolute;left:6880;top:1076;width:10;height:20" coordorigin="6880,1076" coordsize="10,20" path="m6880,1095l6889,1095,6889,1076,6880,1076,6880,1095xe" filled="true" fillcolor="#000000" stroked="false">
                <v:path arrowok="t"/>
                <v:fill type="solid"/>
              </v:shape>
            </v:group>
            <v:group style="position:absolute;left:6880;top:1095;width:10;height:20" coordorigin="6880,1095" coordsize="10,20">
              <v:shape style="position:absolute;left:6880;top:1095;width:10;height:20" coordorigin="6880,1095" coordsize="10,20" path="m6880,1114l6889,1114,6889,1095,6880,1095,6880,1114xe" filled="true" fillcolor="#000000" stroked="false">
                <v:path arrowok="t"/>
                <v:fill type="solid"/>
              </v:shape>
            </v:group>
            <v:group style="position:absolute;left:6880;top:1121;width:10;height:2" coordorigin="6880,1121" coordsize="10,2">
              <v:shape style="position:absolute;left:6880;top:1121;width:10;height:2" coordorigin="6880,1121" coordsize="10,0" path="m6880,1121l6889,1121e" filled="false" stroked="true" strokeweight=".72003pt" strokecolor="#000000">
                <v:path arrowok="t"/>
              </v:shape>
              <v:shape style="position:absolute;left:29;top:1037;width:1923;height:101" type="#_x0000_t75" stroked="false">
                <v:imagedata r:id="rId848" o:title=""/>
              </v:shape>
              <v:shape style="position:absolute;left:1928;top:1129;width:1654;height:10" type="#_x0000_t75" stroked="false">
                <v:imagedata r:id="rId843" o:title=""/>
              </v:shape>
              <v:shape style="position:absolute;left:3577;top:1129;width:1654;height:10" type="#_x0000_t75" stroked="false">
                <v:imagedata r:id="rId843" o:title=""/>
              </v:shape>
              <v:shape style="position:absolute;left:5226;top:1129;width:3311;height:10" type="#_x0000_t75" stroked="false">
                <v:imagedata r:id="rId844" o:title=""/>
              </v:shape>
            </v:group>
            <v:group style="position:absolute;left:1932;top:1138;width:10;height:20" coordorigin="1932,1138" coordsize="10,20">
              <v:shape style="position:absolute;left:1932;top:1138;width:10;height:20" coordorigin="1932,1138" coordsize="10,20" path="m1932,1157l1942,1157,1942,1138,1932,1138,1932,1157xe" filled="true" fillcolor="#000000" stroked="false">
                <v:path arrowok="t"/>
                <v:fill type="solid"/>
              </v:shape>
            </v:group>
            <v:group style="position:absolute;left:1932;top:1157;width:10;height:20" coordorigin="1932,1157" coordsize="10,20">
              <v:shape style="position:absolute;left:1932;top:1157;width:10;height:20" coordorigin="1932,1157" coordsize="10,20" path="m1932,1177l1942,1177,1942,1157,1932,1157,1932,1177xe" filled="true" fillcolor="#000000" stroked="false">
                <v:path arrowok="t"/>
                <v:fill type="solid"/>
              </v:shape>
            </v:group>
            <v:group style="position:absolute;left:1932;top:1177;width:10;height:20" coordorigin="1932,1177" coordsize="10,20">
              <v:shape style="position:absolute;left:1932;top:1177;width:10;height:20" coordorigin="1932,1177" coordsize="10,20" path="m1932,1196l1942,1196,1942,1177,1932,1177,1932,1196xe" filled="true" fillcolor="#000000" stroked="false">
                <v:path arrowok="t"/>
                <v:fill type="solid"/>
              </v:shape>
            </v:group>
            <v:group style="position:absolute;left:1932;top:1196;width:10;height:20" coordorigin="1932,1196" coordsize="10,20">
              <v:shape style="position:absolute;left:1932;top:1196;width:10;height:20" coordorigin="1932,1196" coordsize="10,20" path="m1932,1215l1942,1215,1942,1196,1932,1196,1932,1215xe" filled="true" fillcolor="#000000" stroked="false">
                <v:path arrowok="t"/>
                <v:fill type="solid"/>
              </v:shape>
            </v:group>
            <v:group style="position:absolute;left:1932;top:1215;width:10;height:20" coordorigin="1932,1215" coordsize="10,20">
              <v:shape style="position:absolute;left:1932;top:1215;width:10;height:20" coordorigin="1932,1215" coordsize="10,20" path="m1932,1234l1942,1234,1942,1215,1932,1215,1932,1234xe" filled="true" fillcolor="#000000" stroked="false">
                <v:path arrowok="t"/>
                <v:fill type="solid"/>
              </v:shape>
            </v:group>
            <v:group style="position:absolute;left:1932;top:1234;width:10;height:20" coordorigin="1932,1234" coordsize="10,20">
              <v:shape style="position:absolute;left:1932;top:1234;width:10;height:20" coordorigin="1932,1234" coordsize="10,20" path="m1932,1253l1942,1253,1942,1234,1932,1234,1932,1253xe" filled="true" fillcolor="#000000" stroked="false">
                <v:path arrowok="t"/>
                <v:fill type="solid"/>
              </v:shape>
            </v:group>
            <v:group style="position:absolute;left:1932;top:1253;width:10;height:20" coordorigin="1932,1253" coordsize="10,20">
              <v:shape style="position:absolute;left:1932;top:1253;width:10;height:20" coordorigin="1932,1253" coordsize="10,20" path="m1932,1273l1942,1273,1942,1253,1932,1253,1932,1273xe" filled="true" fillcolor="#000000" stroked="false">
                <v:path arrowok="t"/>
                <v:fill type="solid"/>
              </v:shape>
            </v:group>
            <v:group style="position:absolute;left:1932;top:1273;width:10;height:20" coordorigin="1932,1273" coordsize="10,20">
              <v:shape style="position:absolute;left:1932;top:1273;width:10;height:20" coordorigin="1932,1273" coordsize="10,20" path="m1932,1292l1942,1292,1942,1273,1932,1273,1932,1292xe" filled="true" fillcolor="#000000" stroked="false">
                <v:path arrowok="t"/>
                <v:fill type="solid"/>
              </v:shape>
            </v:group>
            <v:group style="position:absolute;left:1932;top:1292;width:10;height:20" coordorigin="1932,1292" coordsize="10,20">
              <v:shape style="position:absolute;left:1932;top:1292;width:10;height:20" coordorigin="1932,1292" coordsize="10,20" path="m1932,1311l1942,1311,1942,1292,1932,1292,1932,1311xe" filled="true" fillcolor="#000000" stroked="false">
                <v:path arrowok="t"/>
                <v:fill type="solid"/>
              </v:shape>
            </v:group>
            <v:group style="position:absolute;left:1932;top:1311;width:10;height:20" coordorigin="1932,1311" coordsize="10,20">
              <v:shape style="position:absolute;left:1932;top:1311;width:10;height:20" coordorigin="1932,1311" coordsize="10,20" path="m1932,1330l1942,1330,1942,1311,1932,1311,1932,1330xe" filled="true" fillcolor="#000000" stroked="false">
                <v:path arrowok="t"/>
                <v:fill type="solid"/>
              </v:shape>
            </v:group>
            <v:group style="position:absolute;left:1932;top:1330;width:10;height:20" coordorigin="1932,1330" coordsize="10,20">
              <v:shape style="position:absolute;left:1932;top:1330;width:10;height:20" coordorigin="1932,1330" coordsize="10,20" path="m1932,1349l1942,1349,1942,1330,1932,1330,1932,1349xe" filled="true" fillcolor="#000000" stroked="false">
                <v:path arrowok="t"/>
                <v:fill type="solid"/>
              </v:shape>
            </v:group>
            <v:group style="position:absolute;left:1932;top:1349;width:10;height:20" coordorigin="1932,1349" coordsize="10,20">
              <v:shape style="position:absolute;left:1932;top:1349;width:10;height:20" coordorigin="1932,1349" coordsize="10,20" path="m1932,1369l1942,1369,1942,1349,1932,1349,1932,1369xe" filled="true" fillcolor="#000000" stroked="false">
                <v:path arrowok="t"/>
                <v:fill type="solid"/>
              </v:shape>
            </v:group>
            <v:group style="position:absolute;left:1932;top:1369;width:10;height:20" coordorigin="1932,1369" coordsize="10,20">
              <v:shape style="position:absolute;left:1932;top:1369;width:10;height:20" coordorigin="1932,1369" coordsize="10,20" path="m1932,1388l1942,1388,1942,1369,1932,1369,1932,1388xe" filled="true" fillcolor="#000000" stroked="false">
                <v:path arrowok="t"/>
                <v:fill type="solid"/>
              </v:shape>
            </v:group>
            <v:group style="position:absolute;left:1932;top:1388;width:10;height:20" coordorigin="1932,1388" coordsize="10,20">
              <v:shape style="position:absolute;left:1932;top:1388;width:10;height:20" coordorigin="1932,1388" coordsize="10,20" path="m1932,1407l1942,1407,1942,1388,1932,1388,1932,1407xe" filled="true" fillcolor="#000000" stroked="false">
                <v:path arrowok="t"/>
                <v:fill type="solid"/>
              </v:shape>
            </v:group>
            <v:group style="position:absolute;left:3582;top:1138;width:10;height:20" coordorigin="3582,1138" coordsize="10,20">
              <v:shape style="position:absolute;left:3582;top:1138;width:10;height:20" coordorigin="3582,1138" coordsize="10,20" path="m3582,1157l3591,1157,3591,1138,3582,1138,3582,1157xe" filled="true" fillcolor="#000000" stroked="false">
                <v:path arrowok="t"/>
                <v:fill type="solid"/>
              </v:shape>
            </v:group>
            <v:group style="position:absolute;left:3582;top:1157;width:10;height:20" coordorigin="3582,1157" coordsize="10,20">
              <v:shape style="position:absolute;left:3582;top:1157;width:10;height:20" coordorigin="3582,1157" coordsize="10,20" path="m3582,1177l3591,1177,3591,1157,3582,1157,3582,1177xe" filled="true" fillcolor="#000000" stroked="false">
                <v:path arrowok="t"/>
                <v:fill type="solid"/>
              </v:shape>
            </v:group>
            <v:group style="position:absolute;left:3582;top:1177;width:10;height:20" coordorigin="3582,1177" coordsize="10,20">
              <v:shape style="position:absolute;left:3582;top:1177;width:10;height:20" coordorigin="3582,1177" coordsize="10,20" path="m3582,1196l3591,1196,3591,1177,3582,1177,3582,1196xe" filled="true" fillcolor="#000000" stroked="false">
                <v:path arrowok="t"/>
                <v:fill type="solid"/>
              </v:shape>
            </v:group>
            <v:group style="position:absolute;left:3582;top:1196;width:10;height:20" coordorigin="3582,1196" coordsize="10,20">
              <v:shape style="position:absolute;left:3582;top:1196;width:10;height:20" coordorigin="3582,1196" coordsize="10,20" path="m3582,1215l3591,1215,3591,1196,3582,1196,3582,1215xe" filled="true" fillcolor="#000000" stroked="false">
                <v:path arrowok="t"/>
                <v:fill type="solid"/>
              </v:shape>
            </v:group>
            <v:group style="position:absolute;left:3582;top:1215;width:10;height:20" coordorigin="3582,1215" coordsize="10,20">
              <v:shape style="position:absolute;left:3582;top:1215;width:10;height:20" coordorigin="3582,1215" coordsize="10,20" path="m3582,1234l3591,1234,3591,1215,3582,1215,3582,1234xe" filled="true" fillcolor="#000000" stroked="false">
                <v:path arrowok="t"/>
                <v:fill type="solid"/>
              </v:shape>
            </v:group>
            <v:group style="position:absolute;left:3582;top:1234;width:10;height:20" coordorigin="3582,1234" coordsize="10,20">
              <v:shape style="position:absolute;left:3582;top:1234;width:10;height:20" coordorigin="3582,1234" coordsize="10,20" path="m3582,1253l3591,1253,3591,1234,3582,1234,3582,1253xe" filled="true" fillcolor="#000000" stroked="false">
                <v:path arrowok="t"/>
                <v:fill type="solid"/>
              </v:shape>
            </v:group>
            <v:group style="position:absolute;left:3582;top:1253;width:10;height:20" coordorigin="3582,1253" coordsize="10,20">
              <v:shape style="position:absolute;left:3582;top:1253;width:10;height:20" coordorigin="3582,1253" coordsize="10,20" path="m3582,1273l3591,1273,3591,1253,3582,1253,3582,1273xe" filled="true" fillcolor="#000000" stroked="false">
                <v:path arrowok="t"/>
                <v:fill type="solid"/>
              </v:shape>
            </v:group>
            <v:group style="position:absolute;left:3582;top:1273;width:10;height:20" coordorigin="3582,1273" coordsize="10,20">
              <v:shape style="position:absolute;left:3582;top:1273;width:10;height:20" coordorigin="3582,1273" coordsize="10,20" path="m3582,1292l3591,1292,3591,1273,3582,1273,3582,1292xe" filled="true" fillcolor="#000000" stroked="false">
                <v:path arrowok="t"/>
                <v:fill type="solid"/>
              </v:shape>
            </v:group>
            <v:group style="position:absolute;left:3582;top:1292;width:10;height:20" coordorigin="3582,1292" coordsize="10,20">
              <v:shape style="position:absolute;left:3582;top:1292;width:10;height:20" coordorigin="3582,1292" coordsize="10,20" path="m3582,1311l3591,1311,3591,1292,3582,1292,3582,1311xe" filled="true" fillcolor="#000000" stroked="false">
                <v:path arrowok="t"/>
                <v:fill type="solid"/>
              </v:shape>
            </v:group>
            <v:group style="position:absolute;left:3582;top:1311;width:10;height:20" coordorigin="3582,1311" coordsize="10,20">
              <v:shape style="position:absolute;left:3582;top:1311;width:10;height:20" coordorigin="3582,1311" coordsize="10,20" path="m3582,1330l3591,1330,3591,1311,3582,1311,3582,1330xe" filled="true" fillcolor="#000000" stroked="false">
                <v:path arrowok="t"/>
                <v:fill type="solid"/>
              </v:shape>
            </v:group>
            <v:group style="position:absolute;left:3582;top:1330;width:10;height:20" coordorigin="3582,1330" coordsize="10,20">
              <v:shape style="position:absolute;left:3582;top:1330;width:10;height:20" coordorigin="3582,1330" coordsize="10,20" path="m3582,1349l3591,1349,3591,1330,3582,1330,3582,1349xe" filled="true" fillcolor="#000000" stroked="false">
                <v:path arrowok="t"/>
                <v:fill type="solid"/>
              </v:shape>
            </v:group>
            <v:group style="position:absolute;left:3582;top:1349;width:10;height:20" coordorigin="3582,1349" coordsize="10,20">
              <v:shape style="position:absolute;left:3582;top:1349;width:10;height:20" coordorigin="3582,1349" coordsize="10,20" path="m3582,1369l3591,1369,3591,1349,3582,1349,3582,1369xe" filled="true" fillcolor="#000000" stroked="false">
                <v:path arrowok="t"/>
                <v:fill type="solid"/>
              </v:shape>
            </v:group>
            <v:group style="position:absolute;left:3582;top:1369;width:10;height:20" coordorigin="3582,1369" coordsize="10,20">
              <v:shape style="position:absolute;left:3582;top:1369;width:10;height:20" coordorigin="3582,1369" coordsize="10,20" path="m3582,1388l3591,1388,3591,1369,3582,1369,3582,1388xe" filled="true" fillcolor="#000000" stroked="false">
                <v:path arrowok="t"/>
                <v:fill type="solid"/>
              </v:shape>
            </v:group>
            <v:group style="position:absolute;left:3582;top:1388;width:10;height:20" coordorigin="3582,1388" coordsize="10,20">
              <v:shape style="position:absolute;left:3582;top:1388;width:10;height:20" coordorigin="3582,1388" coordsize="10,20" path="m3582,1407l3591,1407,3591,1388,3582,1388,3582,1407xe" filled="true" fillcolor="#000000" stroked="false">
                <v:path arrowok="t"/>
                <v:fill type="solid"/>
              </v:shape>
            </v:group>
            <v:group style="position:absolute;left:3582;top:1407;width:10;height:20" coordorigin="3582,1407" coordsize="10,20">
              <v:shape style="position:absolute;left:3582;top:1407;width:10;height:20" coordorigin="3582,1407" coordsize="10,20" path="m3582,1426l3591,1426,3591,1407,3582,1407,3582,1426xe" filled="true" fillcolor="#000000" stroked="false">
                <v:path arrowok="t"/>
                <v:fill type="solid"/>
              </v:shape>
            </v:group>
            <v:group style="position:absolute;left:3582;top:1426;width:10;height:20" coordorigin="3582,1426" coordsize="10,20">
              <v:shape style="position:absolute;left:3582;top:1426;width:10;height:20" coordorigin="3582,1426" coordsize="10,20" path="m3582,1445l3591,1445,3591,1426,3582,1426,3582,1445xe" filled="true" fillcolor="#000000" stroked="false">
                <v:path arrowok="t"/>
                <v:fill type="solid"/>
              </v:shape>
            </v:group>
            <v:group style="position:absolute;left:3582;top:1445;width:10;height:20" coordorigin="3582,1445" coordsize="10,20">
              <v:shape style="position:absolute;left:3582;top:1445;width:10;height:20" coordorigin="3582,1445" coordsize="10,20" path="m3582,1465l3591,1465,3591,1445,3582,1445,3582,1465xe" filled="true" fillcolor="#000000" stroked="false">
                <v:path arrowok="t"/>
                <v:fill type="solid"/>
              </v:shape>
            </v:group>
            <v:group style="position:absolute;left:3582;top:1465;width:10;height:20" coordorigin="3582,1465" coordsize="10,20">
              <v:shape style="position:absolute;left:3582;top:1465;width:10;height:20" coordorigin="3582,1465" coordsize="10,20" path="m3582,1484l3591,1484,3591,1465,3582,1465,3582,1484xe" filled="true" fillcolor="#000000" stroked="false">
                <v:path arrowok="t"/>
                <v:fill type="solid"/>
              </v:shape>
            </v:group>
            <v:group style="position:absolute;left:3582;top:1492;width:10;height:2" coordorigin="3582,1492" coordsize="10,2">
              <v:shape style="position:absolute;left:3582;top:1492;width:10;height:2" coordorigin="3582,1492" coordsize="10,0" path="m3582,1492l3591,1492e" filled="false" stroked="true" strokeweight=".84003pt" strokecolor="#000000">
                <v:path arrowok="t"/>
              </v:shape>
            </v:group>
            <v:group style="position:absolute;left:5231;top:1138;width:10;height:20" coordorigin="5231,1138" coordsize="10,20">
              <v:shape style="position:absolute;left:5231;top:1138;width:10;height:20" coordorigin="5231,1138" coordsize="10,20" path="m5231,1157l5240,1157,5240,1138,5231,1138,5231,1157xe" filled="true" fillcolor="#000000" stroked="false">
                <v:path arrowok="t"/>
                <v:fill type="solid"/>
              </v:shape>
            </v:group>
            <v:group style="position:absolute;left:5231;top:1157;width:10;height:20" coordorigin="5231,1157" coordsize="10,20">
              <v:shape style="position:absolute;left:5231;top:1157;width:10;height:20" coordorigin="5231,1157" coordsize="10,20" path="m5231,1177l5240,1177,5240,1157,5231,1157,5231,1177xe" filled="true" fillcolor="#000000" stroked="false">
                <v:path arrowok="t"/>
                <v:fill type="solid"/>
              </v:shape>
            </v:group>
            <v:group style="position:absolute;left:5231;top:1177;width:10;height:20" coordorigin="5231,1177" coordsize="10,20">
              <v:shape style="position:absolute;left:5231;top:1177;width:10;height:20" coordorigin="5231,1177" coordsize="10,20" path="m5231,1196l5240,1196,5240,1177,5231,1177,5231,1196xe" filled="true" fillcolor="#000000" stroked="false">
                <v:path arrowok="t"/>
                <v:fill type="solid"/>
              </v:shape>
            </v:group>
            <v:group style="position:absolute;left:5231;top:1196;width:10;height:20" coordorigin="5231,1196" coordsize="10,20">
              <v:shape style="position:absolute;left:5231;top:1196;width:10;height:20" coordorigin="5231,1196" coordsize="10,20" path="m5231,1215l5240,1215,5240,1196,5231,1196,5231,1215xe" filled="true" fillcolor="#000000" stroked="false">
                <v:path arrowok="t"/>
                <v:fill type="solid"/>
              </v:shape>
            </v:group>
            <v:group style="position:absolute;left:5231;top:1215;width:10;height:20" coordorigin="5231,1215" coordsize="10,20">
              <v:shape style="position:absolute;left:5231;top:1215;width:10;height:20" coordorigin="5231,1215" coordsize="10,20" path="m5231,1234l5240,1234,5240,1215,5231,1215,5231,1234xe" filled="true" fillcolor="#000000" stroked="false">
                <v:path arrowok="t"/>
                <v:fill type="solid"/>
              </v:shape>
            </v:group>
            <v:group style="position:absolute;left:5231;top:1234;width:10;height:20" coordorigin="5231,1234" coordsize="10,20">
              <v:shape style="position:absolute;left:5231;top:1234;width:10;height:20" coordorigin="5231,1234" coordsize="10,20" path="m5231,1253l5240,1253,5240,1234,5231,1234,5231,1253xe" filled="true" fillcolor="#000000" stroked="false">
                <v:path arrowok="t"/>
                <v:fill type="solid"/>
              </v:shape>
            </v:group>
            <v:group style="position:absolute;left:5231;top:1253;width:10;height:20" coordorigin="5231,1253" coordsize="10,20">
              <v:shape style="position:absolute;left:5231;top:1253;width:10;height:20" coordorigin="5231,1253" coordsize="10,20" path="m5231,1273l5240,1273,5240,1253,5231,1253,5231,1273xe" filled="true" fillcolor="#000000" stroked="false">
                <v:path arrowok="t"/>
                <v:fill type="solid"/>
              </v:shape>
            </v:group>
            <v:group style="position:absolute;left:5231;top:1273;width:10;height:20" coordorigin="5231,1273" coordsize="10,20">
              <v:shape style="position:absolute;left:5231;top:1273;width:10;height:20" coordorigin="5231,1273" coordsize="10,20" path="m5231,1292l5240,1292,5240,1273,5231,1273,5231,1292xe" filled="true" fillcolor="#000000" stroked="false">
                <v:path arrowok="t"/>
                <v:fill type="solid"/>
              </v:shape>
            </v:group>
            <v:group style="position:absolute;left:5231;top:1292;width:10;height:20" coordorigin="5231,1292" coordsize="10,20">
              <v:shape style="position:absolute;left:5231;top:1292;width:10;height:20" coordorigin="5231,1292" coordsize="10,20" path="m5231,1311l5240,1311,5240,1292,5231,1292,5231,1311xe" filled="true" fillcolor="#000000" stroked="false">
                <v:path arrowok="t"/>
                <v:fill type="solid"/>
              </v:shape>
            </v:group>
            <v:group style="position:absolute;left:5231;top:1311;width:10;height:20" coordorigin="5231,1311" coordsize="10,20">
              <v:shape style="position:absolute;left:5231;top:1311;width:10;height:20" coordorigin="5231,1311" coordsize="10,20" path="m5231,1330l5240,1330,5240,1311,5231,1311,5231,1330xe" filled="true" fillcolor="#000000" stroked="false">
                <v:path arrowok="t"/>
                <v:fill type="solid"/>
              </v:shape>
            </v:group>
            <v:group style="position:absolute;left:5231;top:1330;width:10;height:20" coordorigin="5231,1330" coordsize="10,20">
              <v:shape style="position:absolute;left:5231;top:1330;width:10;height:20" coordorigin="5231,1330" coordsize="10,20" path="m5231,1349l5240,1349,5240,1330,5231,1330,5231,1349xe" filled="true" fillcolor="#000000" stroked="false">
                <v:path arrowok="t"/>
                <v:fill type="solid"/>
              </v:shape>
            </v:group>
            <v:group style="position:absolute;left:5231;top:1349;width:10;height:20" coordorigin="5231,1349" coordsize="10,20">
              <v:shape style="position:absolute;left:5231;top:1349;width:10;height:20" coordorigin="5231,1349" coordsize="10,20" path="m5231,1369l5240,1369,5240,1349,5231,1349,5231,1369xe" filled="true" fillcolor="#000000" stroked="false">
                <v:path arrowok="t"/>
                <v:fill type="solid"/>
              </v:shape>
            </v:group>
            <v:group style="position:absolute;left:5231;top:1369;width:10;height:20" coordorigin="5231,1369" coordsize="10,20">
              <v:shape style="position:absolute;left:5231;top:1369;width:10;height:20" coordorigin="5231,1369" coordsize="10,20" path="m5231,1388l5240,1388,5240,1369,5231,1369,5231,1388xe" filled="true" fillcolor="#000000" stroked="false">
                <v:path arrowok="t"/>
                <v:fill type="solid"/>
              </v:shape>
            </v:group>
            <v:group style="position:absolute;left:5231;top:1388;width:10;height:20" coordorigin="5231,1388" coordsize="10,20">
              <v:shape style="position:absolute;left:5231;top:1388;width:10;height:20" coordorigin="5231,1388" coordsize="10,20" path="m5231,1407l5240,1407,5240,1388,5231,1388,5231,1407xe" filled="true" fillcolor="#000000" stroked="false">
                <v:path arrowok="t"/>
                <v:fill type="solid"/>
              </v:shape>
            </v:group>
            <v:group style="position:absolute;left:5231;top:1407;width:10;height:20" coordorigin="5231,1407" coordsize="10,20">
              <v:shape style="position:absolute;left:5231;top:1407;width:10;height:20" coordorigin="5231,1407" coordsize="10,20" path="m5231,1426l5240,1426,5240,1407,5231,1407,5231,1426xe" filled="true" fillcolor="#000000" stroked="false">
                <v:path arrowok="t"/>
                <v:fill type="solid"/>
              </v:shape>
            </v:group>
            <v:group style="position:absolute;left:5231;top:1426;width:10;height:20" coordorigin="5231,1426" coordsize="10,20">
              <v:shape style="position:absolute;left:5231;top:1426;width:10;height:20" coordorigin="5231,1426" coordsize="10,20" path="m5231,1445l5240,1445,5240,1426,5231,1426,5231,1445xe" filled="true" fillcolor="#000000" stroked="false">
                <v:path arrowok="t"/>
                <v:fill type="solid"/>
              </v:shape>
            </v:group>
            <v:group style="position:absolute;left:5231;top:1445;width:10;height:20" coordorigin="5231,1445" coordsize="10,20">
              <v:shape style="position:absolute;left:5231;top:1445;width:10;height:20" coordorigin="5231,1445" coordsize="10,20" path="m5231,1465l5240,1465,5240,1445,5231,1445,5231,1465xe" filled="true" fillcolor="#000000" stroked="false">
                <v:path arrowok="t"/>
                <v:fill type="solid"/>
              </v:shape>
            </v:group>
            <v:group style="position:absolute;left:5231;top:1465;width:10;height:20" coordorigin="5231,1465" coordsize="10,20">
              <v:shape style="position:absolute;left:5231;top:1465;width:10;height:20" coordorigin="5231,1465" coordsize="10,20" path="m5231,1484l5240,1484,5240,1465,5231,1465,5231,1484xe" filled="true" fillcolor="#000000" stroked="false">
                <v:path arrowok="t"/>
                <v:fill type="solid"/>
              </v:shape>
            </v:group>
            <v:group style="position:absolute;left:5231;top:1492;width:10;height:2" coordorigin="5231,1492" coordsize="10,2">
              <v:shape style="position:absolute;left:5231;top:1492;width:10;height:2" coordorigin="5231,1492" coordsize="10,0" path="m5231,1492l5240,1492e" filled="false" stroked="true" strokeweight=".84003pt" strokecolor="#000000">
                <v:path arrowok="t"/>
              </v:shape>
            </v:group>
            <v:group style="position:absolute;left:6880;top:1138;width:10;height:20" coordorigin="6880,1138" coordsize="10,20">
              <v:shape style="position:absolute;left:6880;top:1138;width:10;height:20" coordorigin="6880,1138" coordsize="10,20" path="m6880,1157l6889,1157,6889,1138,6880,1138,6880,1157xe" filled="true" fillcolor="#000000" stroked="false">
                <v:path arrowok="t"/>
                <v:fill type="solid"/>
              </v:shape>
            </v:group>
            <v:group style="position:absolute;left:6880;top:1157;width:10;height:20" coordorigin="6880,1157" coordsize="10,20">
              <v:shape style="position:absolute;left:6880;top:1157;width:10;height:20" coordorigin="6880,1157" coordsize="10,20" path="m6880,1177l6889,1177,6889,1157,6880,1157,6880,1177xe" filled="true" fillcolor="#000000" stroked="false">
                <v:path arrowok="t"/>
                <v:fill type="solid"/>
              </v:shape>
            </v:group>
            <v:group style="position:absolute;left:6880;top:1177;width:10;height:20" coordorigin="6880,1177" coordsize="10,20">
              <v:shape style="position:absolute;left:6880;top:1177;width:10;height:20" coordorigin="6880,1177" coordsize="10,20" path="m6880,1196l6889,1196,6889,1177,6880,1177,6880,1196xe" filled="true" fillcolor="#000000" stroked="false">
                <v:path arrowok="t"/>
                <v:fill type="solid"/>
              </v:shape>
            </v:group>
            <v:group style="position:absolute;left:6880;top:1196;width:10;height:20" coordorigin="6880,1196" coordsize="10,20">
              <v:shape style="position:absolute;left:6880;top:1196;width:10;height:20" coordorigin="6880,1196" coordsize="10,20" path="m6880,1215l6889,1215,6889,1196,6880,1196,6880,1215xe" filled="true" fillcolor="#000000" stroked="false">
                <v:path arrowok="t"/>
                <v:fill type="solid"/>
              </v:shape>
            </v:group>
            <v:group style="position:absolute;left:6880;top:1215;width:10;height:20" coordorigin="6880,1215" coordsize="10,20">
              <v:shape style="position:absolute;left:6880;top:1215;width:10;height:20" coordorigin="6880,1215" coordsize="10,20" path="m6880,1234l6889,1234,6889,1215,6880,1215,6880,1234xe" filled="true" fillcolor="#000000" stroked="false">
                <v:path arrowok="t"/>
                <v:fill type="solid"/>
              </v:shape>
            </v:group>
            <v:group style="position:absolute;left:6880;top:1234;width:10;height:20" coordorigin="6880,1234" coordsize="10,20">
              <v:shape style="position:absolute;left:6880;top:1234;width:10;height:20" coordorigin="6880,1234" coordsize="10,20" path="m6880,1253l6889,1253,6889,1234,6880,1234,6880,1253xe" filled="true" fillcolor="#000000" stroked="false">
                <v:path arrowok="t"/>
                <v:fill type="solid"/>
              </v:shape>
            </v:group>
            <v:group style="position:absolute;left:6880;top:1253;width:10;height:20" coordorigin="6880,1253" coordsize="10,20">
              <v:shape style="position:absolute;left:6880;top:1253;width:10;height:20" coordorigin="6880,1253" coordsize="10,20" path="m6880,1273l6889,1273,6889,1253,6880,1253,6880,1273xe" filled="true" fillcolor="#000000" stroked="false">
                <v:path arrowok="t"/>
                <v:fill type="solid"/>
              </v:shape>
            </v:group>
            <v:group style="position:absolute;left:6880;top:1273;width:10;height:20" coordorigin="6880,1273" coordsize="10,20">
              <v:shape style="position:absolute;left:6880;top:1273;width:10;height:20" coordorigin="6880,1273" coordsize="10,20" path="m6880,1292l6889,1292,6889,1273,6880,1273,6880,1292xe" filled="true" fillcolor="#000000" stroked="false">
                <v:path arrowok="t"/>
                <v:fill type="solid"/>
              </v:shape>
            </v:group>
            <v:group style="position:absolute;left:6880;top:1292;width:10;height:20" coordorigin="6880,1292" coordsize="10,20">
              <v:shape style="position:absolute;left:6880;top:1292;width:10;height:20" coordorigin="6880,1292" coordsize="10,20" path="m6880,1311l6889,1311,6889,1292,6880,1292,6880,1311xe" filled="true" fillcolor="#000000" stroked="false">
                <v:path arrowok="t"/>
                <v:fill type="solid"/>
              </v:shape>
            </v:group>
            <v:group style="position:absolute;left:6880;top:1311;width:10;height:20" coordorigin="6880,1311" coordsize="10,20">
              <v:shape style="position:absolute;left:6880;top:1311;width:10;height:20" coordorigin="6880,1311" coordsize="10,20" path="m6880,1330l6889,1330,6889,1311,6880,1311,6880,1330xe" filled="true" fillcolor="#000000" stroked="false">
                <v:path arrowok="t"/>
                <v:fill type="solid"/>
              </v:shape>
            </v:group>
            <v:group style="position:absolute;left:6880;top:1330;width:10;height:20" coordorigin="6880,1330" coordsize="10,20">
              <v:shape style="position:absolute;left:6880;top:1330;width:10;height:20" coordorigin="6880,1330" coordsize="10,20" path="m6880,1349l6889,1349,6889,1330,6880,1330,6880,1349xe" filled="true" fillcolor="#000000" stroked="false">
                <v:path arrowok="t"/>
                <v:fill type="solid"/>
              </v:shape>
            </v:group>
            <v:group style="position:absolute;left:6880;top:1349;width:10;height:20" coordorigin="6880,1349" coordsize="10,20">
              <v:shape style="position:absolute;left:6880;top:1349;width:10;height:20" coordorigin="6880,1349" coordsize="10,20" path="m6880,1369l6889,1369,6889,1349,6880,1349,6880,1369xe" filled="true" fillcolor="#000000" stroked="false">
                <v:path arrowok="t"/>
                <v:fill type="solid"/>
              </v:shape>
            </v:group>
            <v:group style="position:absolute;left:6880;top:1369;width:10;height:20" coordorigin="6880,1369" coordsize="10,20">
              <v:shape style="position:absolute;left:6880;top:1369;width:10;height:20" coordorigin="6880,1369" coordsize="10,20" path="m6880,1388l6889,1388,6889,1369,6880,1369,6880,1388xe" filled="true" fillcolor="#000000" stroked="false">
                <v:path arrowok="t"/>
                <v:fill type="solid"/>
              </v:shape>
            </v:group>
            <v:group style="position:absolute;left:6880;top:1388;width:10;height:20" coordorigin="6880,1388" coordsize="10,20">
              <v:shape style="position:absolute;left:6880;top:1388;width:10;height:20" coordorigin="6880,1388" coordsize="10,20" path="m6880,1407l6889,1407,6889,1388,6880,1388,6880,1407xe" filled="true" fillcolor="#000000" stroked="false">
                <v:path arrowok="t"/>
                <v:fill type="solid"/>
              </v:shape>
            </v:group>
            <v:group style="position:absolute;left:6880;top:1407;width:10;height:20" coordorigin="6880,1407" coordsize="10,20">
              <v:shape style="position:absolute;left:6880;top:1407;width:10;height:20" coordorigin="6880,1407" coordsize="10,20" path="m6880,1426l6889,1426,6889,1407,6880,1407,6880,1426xe" filled="true" fillcolor="#000000" stroked="false">
                <v:path arrowok="t"/>
                <v:fill type="solid"/>
              </v:shape>
            </v:group>
            <v:group style="position:absolute;left:6880;top:1426;width:10;height:20" coordorigin="6880,1426" coordsize="10,20">
              <v:shape style="position:absolute;left:6880;top:1426;width:10;height:20" coordorigin="6880,1426" coordsize="10,20" path="m6880,1445l6889,1445,6889,1426,6880,1426,6880,1445xe" filled="true" fillcolor="#000000" stroked="false">
                <v:path arrowok="t"/>
                <v:fill type="solid"/>
              </v:shape>
            </v:group>
            <v:group style="position:absolute;left:6880;top:1445;width:10;height:20" coordorigin="6880,1445" coordsize="10,20">
              <v:shape style="position:absolute;left:6880;top:1445;width:10;height:20" coordorigin="6880,1445" coordsize="10,20" path="m6880,1465l6889,1465,6889,1445,6880,1445,6880,1465xe" filled="true" fillcolor="#000000" stroked="false">
                <v:path arrowok="t"/>
                <v:fill type="solid"/>
              </v:shape>
            </v:group>
            <v:group style="position:absolute;left:6880;top:1465;width:10;height:20" coordorigin="6880,1465" coordsize="10,20">
              <v:shape style="position:absolute;left:6880;top:1465;width:10;height:20" coordorigin="6880,1465" coordsize="10,20" path="m6880,1484l6889,1484,6889,1465,6880,1465,6880,1484xe" filled="true" fillcolor="#000000" stroked="false">
                <v:path arrowok="t"/>
                <v:fill type="solid"/>
              </v:shape>
            </v:group>
            <v:group style="position:absolute;left:6880;top:1492;width:10;height:2" coordorigin="6880,1492" coordsize="10,2">
              <v:shape style="position:absolute;left:6880;top:1492;width:10;height:2" coordorigin="6880,1492" coordsize="10,0" path="m6880,1492l6889,1492e" filled="false" stroked="true" strokeweight=".84003pt" strokecolor="#000000">
                <v:path arrowok="t"/>
              </v:shape>
              <v:shape style="position:absolute;left:29;top:1407;width:1923;height:103" type="#_x0000_t75" stroked="false">
                <v:imagedata r:id="rId849" o:title=""/>
              </v:shape>
              <v:shape style="position:absolute;left:1928;top:1501;width:1654;height:10" type="#_x0000_t75" stroked="false">
                <v:imagedata r:id="rId846" o:title=""/>
              </v:shape>
              <v:shape style="position:absolute;left:3577;top:1501;width:1654;height:10" type="#_x0000_t75" stroked="false">
                <v:imagedata r:id="rId846" o:title=""/>
              </v:shape>
              <v:shape style="position:absolute;left:5226;top:1501;width:3311;height:10" type="#_x0000_t75" stroked="false">
                <v:imagedata r:id="rId847" o:title=""/>
              </v:shape>
            </v:group>
            <v:group style="position:absolute;left:1932;top:1510;width:10;height:20" coordorigin="1932,1510" coordsize="10,20">
              <v:shape style="position:absolute;left:1932;top:1510;width:10;height:20" coordorigin="1932,1510" coordsize="10,20" path="m1932,1529l1942,1529,1942,1510,1932,1510,1932,1529xe" filled="true" fillcolor="#000000" stroked="false">
                <v:path arrowok="t"/>
                <v:fill type="solid"/>
              </v:shape>
            </v:group>
            <v:group style="position:absolute;left:1932;top:1529;width:10;height:20" coordorigin="1932,1529" coordsize="10,20">
              <v:shape style="position:absolute;left:1932;top:1529;width:10;height:20" coordorigin="1932,1529" coordsize="10,20" path="m1932,1549l1942,1549,1942,1529,1932,1529,1932,1549xe" filled="true" fillcolor="#000000" stroked="false">
                <v:path arrowok="t"/>
                <v:fill type="solid"/>
              </v:shape>
            </v:group>
            <v:group style="position:absolute;left:1932;top:1549;width:10;height:20" coordorigin="1932,1549" coordsize="10,20">
              <v:shape style="position:absolute;left:1932;top:1549;width:10;height:20" coordorigin="1932,1549" coordsize="10,20" path="m1932,1568l1942,1568,1942,1549,1932,1549,1932,1568xe" filled="true" fillcolor="#000000" stroked="false">
                <v:path arrowok="t"/>
                <v:fill type="solid"/>
              </v:shape>
            </v:group>
            <v:group style="position:absolute;left:1932;top:1568;width:10;height:20" coordorigin="1932,1568" coordsize="10,20">
              <v:shape style="position:absolute;left:1932;top:1568;width:10;height:20" coordorigin="1932,1568" coordsize="10,20" path="m1932,1587l1942,1587,1942,1568,1932,1568,1932,1587xe" filled="true" fillcolor="#000000" stroked="false">
                <v:path arrowok="t"/>
                <v:fill type="solid"/>
              </v:shape>
            </v:group>
            <v:group style="position:absolute;left:1932;top:1587;width:10;height:20" coordorigin="1932,1587" coordsize="10,20">
              <v:shape style="position:absolute;left:1932;top:1587;width:10;height:20" coordorigin="1932,1587" coordsize="10,20" path="m1932,1606l1942,1606,1942,1587,1932,1587,1932,1606xe" filled="true" fillcolor="#000000" stroked="false">
                <v:path arrowok="t"/>
                <v:fill type="solid"/>
              </v:shape>
            </v:group>
            <v:group style="position:absolute;left:1932;top:1606;width:10;height:20" coordorigin="1932,1606" coordsize="10,20">
              <v:shape style="position:absolute;left:1932;top:1606;width:10;height:20" coordorigin="1932,1606" coordsize="10,20" path="m1932,1625l1942,1625,1942,1606,1932,1606,1932,1625xe" filled="true" fillcolor="#000000" stroked="false">
                <v:path arrowok="t"/>
                <v:fill type="solid"/>
              </v:shape>
            </v:group>
            <v:group style="position:absolute;left:1932;top:1625;width:10;height:20" coordorigin="1932,1625" coordsize="10,20">
              <v:shape style="position:absolute;left:1932;top:1625;width:10;height:20" coordorigin="1932,1625" coordsize="10,20" path="m1932,1645l1942,1645,1942,1625,1932,1625,1932,1645xe" filled="true" fillcolor="#000000" stroked="false">
                <v:path arrowok="t"/>
                <v:fill type="solid"/>
              </v:shape>
            </v:group>
            <v:group style="position:absolute;left:1932;top:1645;width:10;height:20" coordorigin="1932,1645" coordsize="10,20">
              <v:shape style="position:absolute;left:1932;top:1645;width:10;height:20" coordorigin="1932,1645" coordsize="10,20" path="m1932,1664l1942,1664,1942,1645,1932,1645,1932,1664xe" filled="true" fillcolor="#000000" stroked="false">
                <v:path arrowok="t"/>
                <v:fill type="solid"/>
              </v:shape>
            </v:group>
            <v:group style="position:absolute;left:1932;top:1664;width:10;height:20" coordorigin="1932,1664" coordsize="10,20">
              <v:shape style="position:absolute;left:1932;top:1664;width:10;height:20" coordorigin="1932,1664" coordsize="10,20" path="m1932,1683l1942,1683,1942,1664,1932,1664,1932,1683xe" filled="true" fillcolor="#000000" stroked="false">
                <v:path arrowok="t"/>
                <v:fill type="solid"/>
              </v:shape>
            </v:group>
            <v:group style="position:absolute;left:1932;top:1683;width:10;height:20" coordorigin="1932,1683" coordsize="10,20">
              <v:shape style="position:absolute;left:1932;top:1683;width:10;height:20" coordorigin="1932,1683" coordsize="10,20" path="m1932,1702l1942,1702,1942,1683,1932,1683,1932,1702xe" filled="true" fillcolor="#000000" stroked="false">
                <v:path arrowok="t"/>
                <v:fill type="solid"/>
              </v:shape>
            </v:group>
            <v:group style="position:absolute;left:1932;top:1702;width:10;height:20" coordorigin="1932,1702" coordsize="10,20">
              <v:shape style="position:absolute;left:1932;top:1702;width:10;height:20" coordorigin="1932,1702" coordsize="10,20" path="m1932,1721l1942,1721,1942,1702,1932,1702,1932,1721xe" filled="true" fillcolor="#000000" stroked="false">
                <v:path arrowok="t"/>
                <v:fill type="solid"/>
              </v:shape>
            </v:group>
            <v:group style="position:absolute;left:1932;top:1721;width:10;height:20" coordorigin="1932,1721" coordsize="10,20">
              <v:shape style="position:absolute;left:1932;top:1721;width:10;height:20" coordorigin="1932,1721" coordsize="10,20" path="m1932,1741l1942,1741,1942,1721,1932,1721,1932,1741xe" filled="true" fillcolor="#000000" stroked="false">
                <v:path arrowok="t"/>
                <v:fill type="solid"/>
              </v:shape>
            </v:group>
            <v:group style="position:absolute;left:1932;top:1741;width:10;height:20" coordorigin="1932,1741" coordsize="10,20">
              <v:shape style="position:absolute;left:1932;top:1741;width:10;height:20" coordorigin="1932,1741" coordsize="10,20" path="m1932,1760l1942,1760,1942,1741,1932,1741,1932,1760xe" filled="true" fillcolor="#000000" stroked="false">
                <v:path arrowok="t"/>
                <v:fill type="solid"/>
              </v:shape>
            </v:group>
            <v:group style="position:absolute;left:1932;top:1760;width:10;height:20" coordorigin="1932,1760" coordsize="10,20">
              <v:shape style="position:absolute;left:1932;top:1760;width:10;height:20" coordorigin="1932,1760" coordsize="10,20" path="m1932,1779l1942,1779,1942,1760,1932,1760,1932,1779xe" filled="true" fillcolor="#000000" stroked="false">
                <v:path arrowok="t"/>
                <v:fill type="solid"/>
              </v:shape>
            </v:group>
            <v:group style="position:absolute;left:3582;top:1510;width:10;height:20" coordorigin="3582,1510" coordsize="10,20">
              <v:shape style="position:absolute;left:3582;top:1510;width:10;height:20" coordorigin="3582,1510" coordsize="10,20" path="m3582,1529l3591,1529,3591,1510,3582,1510,3582,1529xe" filled="true" fillcolor="#000000" stroked="false">
                <v:path arrowok="t"/>
                <v:fill type="solid"/>
              </v:shape>
            </v:group>
            <v:group style="position:absolute;left:3582;top:1529;width:10;height:20" coordorigin="3582,1529" coordsize="10,20">
              <v:shape style="position:absolute;left:3582;top:1529;width:10;height:20" coordorigin="3582,1529" coordsize="10,20" path="m3582,1549l3591,1549,3591,1529,3582,1529,3582,1549xe" filled="true" fillcolor="#000000" stroked="false">
                <v:path arrowok="t"/>
                <v:fill type="solid"/>
              </v:shape>
            </v:group>
            <v:group style="position:absolute;left:3582;top:1549;width:10;height:20" coordorigin="3582,1549" coordsize="10,20">
              <v:shape style="position:absolute;left:3582;top:1549;width:10;height:20" coordorigin="3582,1549" coordsize="10,20" path="m3582,1568l3591,1568,3591,1549,3582,1549,3582,1568xe" filled="true" fillcolor="#000000" stroked="false">
                <v:path arrowok="t"/>
                <v:fill type="solid"/>
              </v:shape>
            </v:group>
            <v:group style="position:absolute;left:3582;top:1568;width:10;height:20" coordorigin="3582,1568" coordsize="10,20">
              <v:shape style="position:absolute;left:3582;top:1568;width:10;height:20" coordorigin="3582,1568" coordsize="10,20" path="m3582,1587l3591,1587,3591,1568,3582,1568,3582,1587xe" filled="true" fillcolor="#000000" stroked="false">
                <v:path arrowok="t"/>
                <v:fill type="solid"/>
              </v:shape>
            </v:group>
            <v:group style="position:absolute;left:3582;top:1587;width:10;height:20" coordorigin="3582,1587" coordsize="10,20">
              <v:shape style="position:absolute;left:3582;top:1587;width:10;height:20" coordorigin="3582,1587" coordsize="10,20" path="m3582,1606l3591,1606,3591,1587,3582,1587,3582,1606xe" filled="true" fillcolor="#000000" stroked="false">
                <v:path arrowok="t"/>
                <v:fill type="solid"/>
              </v:shape>
            </v:group>
            <v:group style="position:absolute;left:3582;top:1606;width:10;height:20" coordorigin="3582,1606" coordsize="10,20">
              <v:shape style="position:absolute;left:3582;top:1606;width:10;height:20" coordorigin="3582,1606" coordsize="10,20" path="m3582,1625l3591,1625,3591,1606,3582,1606,3582,1625xe" filled="true" fillcolor="#000000" stroked="false">
                <v:path arrowok="t"/>
                <v:fill type="solid"/>
              </v:shape>
            </v:group>
            <v:group style="position:absolute;left:3582;top:1625;width:10;height:20" coordorigin="3582,1625" coordsize="10,20">
              <v:shape style="position:absolute;left:3582;top:1625;width:10;height:20" coordorigin="3582,1625" coordsize="10,20" path="m3582,1645l3591,1645,3591,1625,3582,1625,3582,1645xe" filled="true" fillcolor="#000000" stroked="false">
                <v:path arrowok="t"/>
                <v:fill type="solid"/>
              </v:shape>
            </v:group>
            <v:group style="position:absolute;left:3582;top:1645;width:10;height:20" coordorigin="3582,1645" coordsize="10,20">
              <v:shape style="position:absolute;left:3582;top:1645;width:10;height:20" coordorigin="3582,1645" coordsize="10,20" path="m3582,1664l3591,1664,3591,1645,3582,1645,3582,1664xe" filled="true" fillcolor="#000000" stroked="false">
                <v:path arrowok="t"/>
                <v:fill type="solid"/>
              </v:shape>
            </v:group>
            <v:group style="position:absolute;left:3582;top:1664;width:10;height:20" coordorigin="3582,1664" coordsize="10,20">
              <v:shape style="position:absolute;left:3582;top:1664;width:10;height:20" coordorigin="3582,1664" coordsize="10,20" path="m3582,1683l3591,1683,3591,1664,3582,1664,3582,1683xe" filled="true" fillcolor="#000000" stroked="false">
                <v:path arrowok="t"/>
                <v:fill type="solid"/>
              </v:shape>
            </v:group>
            <v:group style="position:absolute;left:3582;top:1683;width:10;height:20" coordorigin="3582,1683" coordsize="10,20">
              <v:shape style="position:absolute;left:3582;top:1683;width:10;height:20" coordorigin="3582,1683" coordsize="10,20" path="m3582,1702l3591,1702,3591,1683,3582,1683,3582,1702xe" filled="true" fillcolor="#000000" stroked="false">
                <v:path arrowok="t"/>
                <v:fill type="solid"/>
              </v:shape>
            </v:group>
            <v:group style="position:absolute;left:3582;top:1702;width:10;height:20" coordorigin="3582,1702" coordsize="10,20">
              <v:shape style="position:absolute;left:3582;top:1702;width:10;height:20" coordorigin="3582,1702" coordsize="10,20" path="m3582,1721l3591,1721,3591,1702,3582,1702,3582,1721xe" filled="true" fillcolor="#000000" stroked="false">
                <v:path arrowok="t"/>
                <v:fill type="solid"/>
              </v:shape>
            </v:group>
            <v:group style="position:absolute;left:3582;top:1721;width:10;height:20" coordorigin="3582,1721" coordsize="10,20">
              <v:shape style="position:absolute;left:3582;top:1721;width:10;height:20" coordorigin="3582,1721" coordsize="10,20" path="m3582,1741l3591,1741,3591,1721,3582,1721,3582,1741xe" filled="true" fillcolor="#000000" stroked="false">
                <v:path arrowok="t"/>
                <v:fill type="solid"/>
              </v:shape>
            </v:group>
            <v:group style="position:absolute;left:3582;top:1741;width:10;height:20" coordorigin="3582,1741" coordsize="10,20">
              <v:shape style="position:absolute;left:3582;top:1741;width:10;height:20" coordorigin="3582,1741" coordsize="10,20" path="m3582,1760l3591,1760,3591,1741,3582,1741,3582,1760xe" filled="true" fillcolor="#000000" stroked="false">
                <v:path arrowok="t"/>
                <v:fill type="solid"/>
              </v:shape>
            </v:group>
            <v:group style="position:absolute;left:3582;top:1760;width:10;height:20" coordorigin="3582,1760" coordsize="10,20">
              <v:shape style="position:absolute;left:3582;top:1760;width:10;height:20" coordorigin="3582,1760" coordsize="10,20" path="m3582,1779l3591,1779,3591,1760,3582,1760,3582,1779xe" filled="true" fillcolor="#000000" stroked="false">
                <v:path arrowok="t"/>
                <v:fill type="solid"/>
              </v:shape>
            </v:group>
            <v:group style="position:absolute;left:3582;top:1779;width:10;height:20" coordorigin="3582,1779" coordsize="10,20">
              <v:shape style="position:absolute;left:3582;top:1779;width:10;height:20" coordorigin="3582,1779" coordsize="10,20" path="m3582,1798l3591,1798,3591,1779,3582,1779,3582,1798xe" filled="true" fillcolor="#000000" stroked="false">
                <v:path arrowok="t"/>
                <v:fill type="solid"/>
              </v:shape>
            </v:group>
            <v:group style="position:absolute;left:3582;top:1798;width:10;height:20" coordorigin="3582,1798" coordsize="10,20">
              <v:shape style="position:absolute;left:3582;top:1798;width:10;height:20" coordorigin="3582,1798" coordsize="10,20" path="m3582,1817l3591,1817,3591,1798,3582,1798,3582,1817xe" filled="true" fillcolor="#000000" stroked="false">
                <v:path arrowok="t"/>
                <v:fill type="solid"/>
              </v:shape>
            </v:group>
            <v:group style="position:absolute;left:3582;top:1817;width:10;height:20" coordorigin="3582,1817" coordsize="10,20">
              <v:shape style="position:absolute;left:3582;top:1817;width:10;height:20" coordorigin="3582,1817" coordsize="10,20" path="m3582,1837l3591,1837,3591,1817,3582,1817,3582,1837xe" filled="true" fillcolor="#000000" stroked="false">
                <v:path arrowok="t"/>
                <v:fill type="solid"/>
              </v:shape>
            </v:group>
            <v:group style="position:absolute;left:3582;top:1837;width:10;height:20" coordorigin="3582,1837" coordsize="10,20">
              <v:shape style="position:absolute;left:3582;top:1837;width:10;height:20" coordorigin="3582,1837" coordsize="10,20" path="m3582,1856l3591,1856,3591,1837,3582,1837,3582,1856xe" filled="true" fillcolor="#000000" stroked="false">
                <v:path arrowok="t"/>
                <v:fill type="solid"/>
              </v:shape>
            </v:group>
            <v:group style="position:absolute;left:3582;top:1863;width:10;height:2" coordorigin="3582,1863" coordsize="10,2">
              <v:shape style="position:absolute;left:3582;top:1863;width:10;height:2" coordorigin="3582,1863" coordsize="10,0" path="m3582,1863l3591,1863e" filled="false" stroked="true" strokeweight=".72pt" strokecolor="#000000">
                <v:path arrowok="t"/>
              </v:shape>
            </v:group>
            <v:group style="position:absolute;left:5231;top:1510;width:10;height:20" coordorigin="5231,1510" coordsize="10,20">
              <v:shape style="position:absolute;left:5231;top:1510;width:10;height:20" coordorigin="5231,1510" coordsize="10,20" path="m5231,1529l5240,1529,5240,1510,5231,1510,5231,1529xe" filled="true" fillcolor="#000000" stroked="false">
                <v:path arrowok="t"/>
                <v:fill type="solid"/>
              </v:shape>
            </v:group>
            <v:group style="position:absolute;left:5231;top:1529;width:10;height:20" coordorigin="5231,1529" coordsize="10,20">
              <v:shape style="position:absolute;left:5231;top:1529;width:10;height:20" coordorigin="5231,1529" coordsize="10,20" path="m5231,1549l5240,1549,5240,1529,5231,1529,5231,1549xe" filled="true" fillcolor="#000000" stroked="false">
                <v:path arrowok="t"/>
                <v:fill type="solid"/>
              </v:shape>
            </v:group>
            <v:group style="position:absolute;left:5231;top:1549;width:10;height:20" coordorigin="5231,1549" coordsize="10,20">
              <v:shape style="position:absolute;left:5231;top:1549;width:10;height:20" coordorigin="5231,1549" coordsize="10,20" path="m5231,1568l5240,1568,5240,1549,5231,1549,5231,1568xe" filled="true" fillcolor="#000000" stroked="false">
                <v:path arrowok="t"/>
                <v:fill type="solid"/>
              </v:shape>
            </v:group>
            <v:group style="position:absolute;left:5231;top:1568;width:10;height:20" coordorigin="5231,1568" coordsize="10,20">
              <v:shape style="position:absolute;left:5231;top:1568;width:10;height:20" coordorigin="5231,1568" coordsize="10,20" path="m5231,1587l5240,1587,5240,1568,5231,1568,5231,1587xe" filled="true" fillcolor="#000000" stroked="false">
                <v:path arrowok="t"/>
                <v:fill type="solid"/>
              </v:shape>
            </v:group>
            <v:group style="position:absolute;left:5231;top:1587;width:10;height:20" coordorigin="5231,1587" coordsize="10,20">
              <v:shape style="position:absolute;left:5231;top:1587;width:10;height:20" coordorigin="5231,1587" coordsize="10,20" path="m5231,1606l5240,1606,5240,1587,5231,1587,5231,1606xe" filled="true" fillcolor="#000000" stroked="false">
                <v:path arrowok="t"/>
                <v:fill type="solid"/>
              </v:shape>
            </v:group>
            <v:group style="position:absolute;left:5231;top:1606;width:10;height:20" coordorigin="5231,1606" coordsize="10,20">
              <v:shape style="position:absolute;left:5231;top:1606;width:10;height:20" coordorigin="5231,1606" coordsize="10,20" path="m5231,1625l5240,1625,5240,1606,5231,1606,5231,1625xe" filled="true" fillcolor="#000000" stroked="false">
                <v:path arrowok="t"/>
                <v:fill type="solid"/>
              </v:shape>
            </v:group>
            <v:group style="position:absolute;left:5231;top:1625;width:10;height:20" coordorigin="5231,1625" coordsize="10,20">
              <v:shape style="position:absolute;left:5231;top:1625;width:10;height:20" coordorigin="5231,1625" coordsize="10,20" path="m5231,1645l5240,1645,5240,1625,5231,1625,5231,1645xe" filled="true" fillcolor="#000000" stroked="false">
                <v:path arrowok="t"/>
                <v:fill type="solid"/>
              </v:shape>
            </v:group>
            <v:group style="position:absolute;left:5231;top:1645;width:10;height:20" coordorigin="5231,1645" coordsize="10,20">
              <v:shape style="position:absolute;left:5231;top:1645;width:10;height:20" coordorigin="5231,1645" coordsize="10,20" path="m5231,1664l5240,1664,5240,1645,5231,1645,5231,1664xe" filled="true" fillcolor="#000000" stroked="false">
                <v:path arrowok="t"/>
                <v:fill type="solid"/>
              </v:shape>
            </v:group>
            <v:group style="position:absolute;left:5231;top:1664;width:10;height:20" coordorigin="5231,1664" coordsize="10,20">
              <v:shape style="position:absolute;left:5231;top:1664;width:10;height:20" coordorigin="5231,1664" coordsize="10,20" path="m5231,1683l5240,1683,5240,1664,5231,1664,5231,1683xe" filled="true" fillcolor="#000000" stroked="false">
                <v:path arrowok="t"/>
                <v:fill type="solid"/>
              </v:shape>
            </v:group>
            <v:group style="position:absolute;left:5231;top:1683;width:10;height:20" coordorigin="5231,1683" coordsize="10,20">
              <v:shape style="position:absolute;left:5231;top:1683;width:10;height:20" coordorigin="5231,1683" coordsize="10,20" path="m5231,1702l5240,1702,5240,1683,5231,1683,5231,1702xe" filled="true" fillcolor="#000000" stroked="false">
                <v:path arrowok="t"/>
                <v:fill type="solid"/>
              </v:shape>
            </v:group>
            <v:group style="position:absolute;left:5231;top:1702;width:10;height:20" coordorigin="5231,1702" coordsize="10,20">
              <v:shape style="position:absolute;left:5231;top:1702;width:10;height:20" coordorigin="5231,1702" coordsize="10,20" path="m5231,1721l5240,1721,5240,1702,5231,1702,5231,1721xe" filled="true" fillcolor="#000000" stroked="false">
                <v:path arrowok="t"/>
                <v:fill type="solid"/>
              </v:shape>
            </v:group>
            <v:group style="position:absolute;left:5231;top:1721;width:10;height:20" coordorigin="5231,1721" coordsize="10,20">
              <v:shape style="position:absolute;left:5231;top:1721;width:10;height:20" coordorigin="5231,1721" coordsize="10,20" path="m5231,1741l5240,1741,5240,1721,5231,1721,5231,1741xe" filled="true" fillcolor="#000000" stroked="false">
                <v:path arrowok="t"/>
                <v:fill type="solid"/>
              </v:shape>
            </v:group>
            <v:group style="position:absolute;left:5231;top:1741;width:10;height:20" coordorigin="5231,1741" coordsize="10,20">
              <v:shape style="position:absolute;left:5231;top:1741;width:10;height:20" coordorigin="5231,1741" coordsize="10,20" path="m5231,1760l5240,1760,5240,1741,5231,1741,5231,1760xe" filled="true" fillcolor="#000000" stroked="false">
                <v:path arrowok="t"/>
                <v:fill type="solid"/>
              </v:shape>
            </v:group>
            <v:group style="position:absolute;left:5231;top:1760;width:10;height:20" coordorigin="5231,1760" coordsize="10,20">
              <v:shape style="position:absolute;left:5231;top:1760;width:10;height:20" coordorigin="5231,1760" coordsize="10,20" path="m5231,1779l5240,1779,5240,1760,5231,1760,5231,1779xe" filled="true" fillcolor="#000000" stroked="false">
                <v:path arrowok="t"/>
                <v:fill type="solid"/>
              </v:shape>
            </v:group>
            <v:group style="position:absolute;left:5231;top:1779;width:10;height:20" coordorigin="5231,1779" coordsize="10,20">
              <v:shape style="position:absolute;left:5231;top:1779;width:10;height:20" coordorigin="5231,1779" coordsize="10,20" path="m5231,1798l5240,1798,5240,1779,5231,1779,5231,1798xe" filled="true" fillcolor="#000000" stroked="false">
                <v:path arrowok="t"/>
                <v:fill type="solid"/>
              </v:shape>
            </v:group>
            <v:group style="position:absolute;left:5231;top:1798;width:10;height:20" coordorigin="5231,1798" coordsize="10,20">
              <v:shape style="position:absolute;left:5231;top:1798;width:10;height:20" coordorigin="5231,1798" coordsize="10,20" path="m5231,1817l5240,1817,5240,1798,5231,1798,5231,1817xe" filled="true" fillcolor="#000000" stroked="false">
                <v:path arrowok="t"/>
                <v:fill type="solid"/>
              </v:shape>
            </v:group>
            <v:group style="position:absolute;left:5231;top:1817;width:10;height:20" coordorigin="5231,1817" coordsize="10,20">
              <v:shape style="position:absolute;left:5231;top:1817;width:10;height:20" coordorigin="5231,1817" coordsize="10,20" path="m5231,1837l5240,1837,5240,1817,5231,1817,5231,1837xe" filled="true" fillcolor="#000000" stroked="false">
                <v:path arrowok="t"/>
                <v:fill type="solid"/>
              </v:shape>
            </v:group>
            <v:group style="position:absolute;left:5231;top:1837;width:10;height:20" coordorigin="5231,1837" coordsize="10,20">
              <v:shape style="position:absolute;left:5231;top:1837;width:10;height:20" coordorigin="5231,1837" coordsize="10,20" path="m5231,1856l5240,1856,5240,1837,5231,1837,5231,1856xe" filled="true" fillcolor="#000000" stroked="false">
                <v:path arrowok="t"/>
                <v:fill type="solid"/>
              </v:shape>
            </v:group>
            <v:group style="position:absolute;left:5231;top:1863;width:10;height:2" coordorigin="5231,1863" coordsize="10,2">
              <v:shape style="position:absolute;left:5231;top:1863;width:10;height:2" coordorigin="5231,1863" coordsize="10,0" path="m5231,1863l5240,1863e" filled="false" stroked="true" strokeweight=".72pt" strokecolor="#000000">
                <v:path arrowok="t"/>
              </v:shape>
            </v:group>
            <v:group style="position:absolute;left:6880;top:1510;width:10;height:20" coordorigin="6880,1510" coordsize="10,20">
              <v:shape style="position:absolute;left:6880;top:1510;width:10;height:20" coordorigin="6880,1510" coordsize="10,20" path="m6880,1529l6889,1529,6889,1510,6880,1510,6880,1529xe" filled="true" fillcolor="#000000" stroked="false">
                <v:path arrowok="t"/>
                <v:fill type="solid"/>
              </v:shape>
            </v:group>
            <v:group style="position:absolute;left:6880;top:1529;width:10;height:20" coordorigin="6880,1529" coordsize="10,20">
              <v:shape style="position:absolute;left:6880;top:1529;width:10;height:20" coordorigin="6880,1529" coordsize="10,20" path="m6880,1549l6889,1549,6889,1529,6880,1529,6880,1549xe" filled="true" fillcolor="#000000" stroked="false">
                <v:path arrowok="t"/>
                <v:fill type="solid"/>
              </v:shape>
            </v:group>
            <v:group style="position:absolute;left:6880;top:1549;width:10;height:20" coordorigin="6880,1549" coordsize="10,20">
              <v:shape style="position:absolute;left:6880;top:1549;width:10;height:20" coordorigin="6880,1549" coordsize="10,20" path="m6880,1568l6889,1568,6889,1549,6880,1549,6880,1568xe" filled="true" fillcolor="#000000" stroked="false">
                <v:path arrowok="t"/>
                <v:fill type="solid"/>
              </v:shape>
            </v:group>
            <v:group style="position:absolute;left:6880;top:1568;width:10;height:20" coordorigin="6880,1568" coordsize="10,20">
              <v:shape style="position:absolute;left:6880;top:1568;width:10;height:20" coordorigin="6880,1568" coordsize="10,20" path="m6880,1587l6889,1587,6889,1568,6880,1568,6880,1587xe" filled="true" fillcolor="#000000" stroked="false">
                <v:path arrowok="t"/>
                <v:fill type="solid"/>
              </v:shape>
            </v:group>
            <v:group style="position:absolute;left:6880;top:1587;width:10;height:20" coordorigin="6880,1587" coordsize="10,20">
              <v:shape style="position:absolute;left:6880;top:1587;width:10;height:20" coordorigin="6880,1587" coordsize="10,20" path="m6880,1606l6889,1606,6889,1587,6880,1587,6880,1606xe" filled="true" fillcolor="#000000" stroked="false">
                <v:path arrowok="t"/>
                <v:fill type="solid"/>
              </v:shape>
            </v:group>
            <v:group style="position:absolute;left:6880;top:1606;width:10;height:20" coordorigin="6880,1606" coordsize="10,20">
              <v:shape style="position:absolute;left:6880;top:1606;width:10;height:20" coordorigin="6880,1606" coordsize="10,20" path="m6880,1625l6889,1625,6889,1606,6880,1606,6880,1625xe" filled="true" fillcolor="#000000" stroked="false">
                <v:path arrowok="t"/>
                <v:fill type="solid"/>
              </v:shape>
            </v:group>
            <v:group style="position:absolute;left:6880;top:1625;width:10;height:20" coordorigin="6880,1625" coordsize="10,20">
              <v:shape style="position:absolute;left:6880;top:1625;width:10;height:20" coordorigin="6880,1625" coordsize="10,20" path="m6880,1645l6889,1645,6889,1625,6880,1625,6880,1645xe" filled="true" fillcolor="#000000" stroked="false">
                <v:path arrowok="t"/>
                <v:fill type="solid"/>
              </v:shape>
            </v:group>
            <v:group style="position:absolute;left:6880;top:1645;width:10;height:20" coordorigin="6880,1645" coordsize="10,20">
              <v:shape style="position:absolute;left:6880;top:1645;width:10;height:20" coordorigin="6880,1645" coordsize="10,20" path="m6880,1664l6889,1664,6889,1645,6880,1645,6880,1664xe" filled="true" fillcolor="#000000" stroked="false">
                <v:path arrowok="t"/>
                <v:fill type="solid"/>
              </v:shape>
            </v:group>
            <v:group style="position:absolute;left:6880;top:1664;width:10;height:20" coordorigin="6880,1664" coordsize="10,20">
              <v:shape style="position:absolute;left:6880;top:1664;width:10;height:20" coordorigin="6880,1664" coordsize="10,20" path="m6880,1683l6889,1683,6889,1664,6880,1664,6880,1683xe" filled="true" fillcolor="#000000" stroked="false">
                <v:path arrowok="t"/>
                <v:fill type="solid"/>
              </v:shape>
            </v:group>
            <v:group style="position:absolute;left:6880;top:1683;width:10;height:20" coordorigin="6880,1683" coordsize="10,20">
              <v:shape style="position:absolute;left:6880;top:1683;width:10;height:20" coordorigin="6880,1683" coordsize="10,20" path="m6880,1702l6889,1702,6889,1683,6880,1683,6880,1702xe" filled="true" fillcolor="#000000" stroked="false">
                <v:path arrowok="t"/>
                <v:fill type="solid"/>
              </v:shape>
            </v:group>
            <v:group style="position:absolute;left:6880;top:1702;width:10;height:20" coordorigin="6880,1702" coordsize="10,20">
              <v:shape style="position:absolute;left:6880;top:1702;width:10;height:20" coordorigin="6880,1702" coordsize="10,20" path="m6880,1721l6889,1721,6889,1702,6880,1702,6880,1721xe" filled="true" fillcolor="#000000" stroked="false">
                <v:path arrowok="t"/>
                <v:fill type="solid"/>
              </v:shape>
            </v:group>
            <v:group style="position:absolute;left:6880;top:1721;width:10;height:20" coordorigin="6880,1721" coordsize="10,20">
              <v:shape style="position:absolute;left:6880;top:1721;width:10;height:20" coordorigin="6880,1721" coordsize="10,20" path="m6880,1741l6889,1741,6889,1721,6880,1721,6880,1741xe" filled="true" fillcolor="#000000" stroked="false">
                <v:path arrowok="t"/>
                <v:fill type="solid"/>
              </v:shape>
            </v:group>
            <v:group style="position:absolute;left:6880;top:1741;width:10;height:20" coordorigin="6880,1741" coordsize="10,20">
              <v:shape style="position:absolute;left:6880;top:1741;width:10;height:20" coordorigin="6880,1741" coordsize="10,20" path="m6880,1760l6889,1760,6889,1741,6880,1741,6880,1760xe" filled="true" fillcolor="#000000" stroked="false">
                <v:path arrowok="t"/>
                <v:fill type="solid"/>
              </v:shape>
            </v:group>
            <v:group style="position:absolute;left:6880;top:1760;width:10;height:20" coordorigin="6880,1760" coordsize="10,20">
              <v:shape style="position:absolute;left:6880;top:1760;width:10;height:20" coordorigin="6880,1760" coordsize="10,20" path="m6880,1779l6889,1779,6889,1760,6880,1760,6880,1779xe" filled="true" fillcolor="#000000" stroked="false">
                <v:path arrowok="t"/>
                <v:fill type="solid"/>
              </v:shape>
            </v:group>
            <v:group style="position:absolute;left:6880;top:1779;width:10;height:20" coordorigin="6880,1779" coordsize="10,20">
              <v:shape style="position:absolute;left:6880;top:1779;width:10;height:20" coordorigin="6880,1779" coordsize="10,20" path="m6880,1798l6889,1798,6889,1779,6880,1779,6880,1798xe" filled="true" fillcolor="#000000" stroked="false">
                <v:path arrowok="t"/>
                <v:fill type="solid"/>
              </v:shape>
            </v:group>
            <v:group style="position:absolute;left:6880;top:1798;width:10;height:20" coordorigin="6880,1798" coordsize="10,20">
              <v:shape style="position:absolute;left:6880;top:1798;width:10;height:20" coordorigin="6880,1798" coordsize="10,20" path="m6880,1817l6889,1817,6889,1798,6880,1798,6880,1817xe" filled="true" fillcolor="#000000" stroked="false">
                <v:path arrowok="t"/>
                <v:fill type="solid"/>
              </v:shape>
            </v:group>
            <v:group style="position:absolute;left:6880;top:1817;width:10;height:20" coordorigin="6880,1817" coordsize="10,20">
              <v:shape style="position:absolute;left:6880;top:1817;width:10;height:20" coordorigin="6880,1817" coordsize="10,20" path="m6880,1837l6889,1837,6889,1817,6880,1817,6880,1837xe" filled="true" fillcolor="#000000" stroked="false">
                <v:path arrowok="t"/>
                <v:fill type="solid"/>
              </v:shape>
            </v:group>
            <v:group style="position:absolute;left:6880;top:1837;width:10;height:20" coordorigin="6880,1837" coordsize="10,20">
              <v:shape style="position:absolute;left:6880;top:1837;width:10;height:20" coordorigin="6880,1837" coordsize="10,20" path="m6880,1856l6889,1856,6889,1837,6880,1837,6880,1856xe" filled="true" fillcolor="#000000" stroked="false">
                <v:path arrowok="t"/>
                <v:fill type="solid"/>
              </v:shape>
            </v:group>
            <v:group style="position:absolute;left:6880;top:1863;width:10;height:2" coordorigin="6880,1863" coordsize="10,2">
              <v:shape style="position:absolute;left:6880;top:1863;width:10;height:2" coordorigin="6880,1863" coordsize="10,0" path="m6880,1863l6889,1863e" filled="false" stroked="true" strokeweight=".72pt" strokecolor="#000000">
                <v:path arrowok="t"/>
              </v:shape>
              <v:shape style="position:absolute;left:29;top:1779;width:1923;height:101" type="#_x0000_t75" stroked="false">
                <v:imagedata r:id="rId845" o:title=""/>
              </v:shape>
              <v:shape style="position:absolute;left:1928;top:1870;width:1654;height:10" type="#_x0000_t75" stroked="false">
                <v:imagedata r:id="rId843" o:title=""/>
              </v:shape>
              <v:shape style="position:absolute;left:3577;top:1870;width:1654;height:10" type="#_x0000_t75" stroked="false">
                <v:imagedata r:id="rId843" o:title=""/>
              </v:shape>
              <v:shape style="position:absolute;left:5226;top:1870;width:3311;height:10" type="#_x0000_t75" stroked="false">
                <v:imagedata r:id="rId844" o:title=""/>
              </v:shape>
            </v:group>
            <v:group style="position:absolute;left:1932;top:1880;width:10;height:20" coordorigin="1932,1880" coordsize="10,20">
              <v:shape style="position:absolute;left:1932;top:1880;width:10;height:20" coordorigin="1932,1880" coordsize="10,20" path="m1932,1899l1942,1899,1942,1880,1932,1880,1932,1899xe" filled="true" fillcolor="#000000" stroked="false">
                <v:path arrowok="t"/>
                <v:fill type="solid"/>
              </v:shape>
            </v:group>
            <v:group style="position:absolute;left:1932;top:1899;width:10;height:20" coordorigin="1932,1899" coordsize="10,20">
              <v:shape style="position:absolute;left:1932;top:1899;width:10;height:20" coordorigin="1932,1899" coordsize="10,20" path="m1932,1918l1942,1918,1942,1899,1932,1899,1932,1918xe" filled="true" fillcolor="#000000" stroked="false">
                <v:path arrowok="t"/>
                <v:fill type="solid"/>
              </v:shape>
            </v:group>
            <v:group style="position:absolute;left:1932;top:1918;width:10;height:20" coordorigin="1932,1918" coordsize="10,20">
              <v:shape style="position:absolute;left:1932;top:1918;width:10;height:20" coordorigin="1932,1918" coordsize="10,20" path="m1932,1937l1942,1937,1942,1918,1932,1918,1932,1937xe" filled="true" fillcolor="#000000" stroked="false">
                <v:path arrowok="t"/>
                <v:fill type="solid"/>
              </v:shape>
            </v:group>
            <v:group style="position:absolute;left:1932;top:1937;width:10;height:20" coordorigin="1932,1937" coordsize="10,20">
              <v:shape style="position:absolute;left:1932;top:1937;width:10;height:20" coordorigin="1932,1937" coordsize="10,20" path="m1932,1957l1942,1957,1942,1937,1932,1937,1932,1957xe" filled="true" fillcolor="#000000" stroked="false">
                <v:path arrowok="t"/>
                <v:fill type="solid"/>
              </v:shape>
            </v:group>
            <v:group style="position:absolute;left:1932;top:1957;width:10;height:20" coordorigin="1932,1957" coordsize="10,20">
              <v:shape style="position:absolute;left:1932;top:1957;width:10;height:20" coordorigin="1932,1957" coordsize="10,20" path="m1932,1976l1942,1976,1942,1957,1932,1957,1932,1976xe" filled="true" fillcolor="#000000" stroked="false">
                <v:path arrowok="t"/>
                <v:fill type="solid"/>
              </v:shape>
            </v:group>
            <v:group style="position:absolute;left:1932;top:1976;width:10;height:20" coordorigin="1932,1976" coordsize="10,20">
              <v:shape style="position:absolute;left:1932;top:1976;width:10;height:20" coordorigin="1932,1976" coordsize="10,20" path="m1932,1995l1942,1995,1942,1976,1932,1976,1932,1995xe" filled="true" fillcolor="#000000" stroked="false">
                <v:path arrowok="t"/>
                <v:fill type="solid"/>
              </v:shape>
            </v:group>
            <v:group style="position:absolute;left:1932;top:1995;width:10;height:20" coordorigin="1932,1995" coordsize="10,20">
              <v:shape style="position:absolute;left:1932;top:1995;width:10;height:20" coordorigin="1932,1995" coordsize="10,20" path="m1932,2014l1942,2014,1942,1995,1932,1995,1932,2014xe" filled="true" fillcolor="#000000" stroked="false">
                <v:path arrowok="t"/>
                <v:fill type="solid"/>
              </v:shape>
            </v:group>
            <v:group style="position:absolute;left:1932;top:2014;width:10;height:20" coordorigin="1932,2014" coordsize="10,20">
              <v:shape style="position:absolute;left:1932;top:2014;width:10;height:20" coordorigin="1932,2014" coordsize="10,20" path="m1932,2033l1942,2033,1942,2014,1932,2014,1932,2033xe" filled="true" fillcolor="#000000" stroked="false">
                <v:path arrowok="t"/>
                <v:fill type="solid"/>
              </v:shape>
            </v:group>
            <v:group style="position:absolute;left:1932;top:2033;width:10;height:20" coordorigin="1932,2033" coordsize="10,20">
              <v:shape style="position:absolute;left:1932;top:2033;width:10;height:20" coordorigin="1932,2033" coordsize="10,20" path="m1932,2053l1942,2053,1942,2033,1932,2033,1932,2053xe" filled="true" fillcolor="#000000" stroked="false">
                <v:path arrowok="t"/>
                <v:fill type="solid"/>
              </v:shape>
            </v:group>
            <v:group style="position:absolute;left:1932;top:2053;width:10;height:20" coordorigin="1932,2053" coordsize="10,20">
              <v:shape style="position:absolute;left:1932;top:2053;width:10;height:20" coordorigin="1932,2053" coordsize="10,20" path="m1932,2072l1942,2072,1942,2053,1932,2053,1932,2072xe" filled="true" fillcolor="#000000" stroked="false">
                <v:path arrowok="t"/>
                <v:fill type="solid"/>
              </v:shape>
            </v:group>
            <v:group style="position:absolute;left:1932;top:2072;width:10;height:20" coordorigin="1932,2072" coordsize="10,20">
              <v:shape style="position:absolute;left:1932;top:2072;width:10;height:20" coordorigin="1932,2072" coordsize="10,20" path="m1932,2091l1942,2091,1942,2072,1932,2072,1932,2091xe" filled="true" fillcolor="#000000" stroked="false">
                <v:path arrowok="t"/>
                <v:fill type="solid"/>
              </v:shape>
            </v:group>
            <v:group style="position:absolute;left:1932;top:2091;width:10;height:20" coordorigin="1932,2091" coordsize="10,20">
              <v:shape style="position:absolute;left:1932;top:2091;width:10;height:20" coordorigin="1932,2091" coordsize="10,20" path="m1932,2110l1942,2110,1942,2091,1932,2091,1932,2110xe" filled="true" fillcolor="#000000" stroked="false">
                <v:path arrowok="t"/>
                <v:fill type="solid"/>
              </v:shape>
            </v:group>
            <v:group style="position:absolute;left:1932;top:2110;width:10;height:20" coordorigin="1932,2110" coordsize="10,20">
              <v:shape style="position:absolute;left:1932;top:2110;width:10;height:20" coordorigin="1932,2110" coordsize="10,20" path="m1932,2129l1942,2129,1942,2110,1932,2110,1932,2129xe" filled="true" fillcolor="#000000" stroked="false">
                <v:path arrowok="t"/>
                <v:fill type="solid"/>
              </v:shape>
            </v:group>
            <v:group style="position:absolute;left:1932;top:2129;width:10;height:20" coordorigin="1932,2129" coordsize="10,20">
              <v:shape style="position:absolute;left:1932;top:2129;width:10;height:20" coordorigin="1932,2129" coordsize="10,20" path="m1932,2149l1942,2149,1942,2129,1932,2129,1932,2149xe" filled="true" fillcolor="#000000" stroked="false">
                <v:path arrowok="t"/>
                <v:fill type="solid"/>
              </v:shape>
            </v:group>
            <v:group style="position:absolute;left:3582;top:1880;width:10;height:20" coordorigin="3582,1880" coordsize="10,20">
              <v:shape style="position:absolute;left:3582;top:1880;width:10;height:20" coordorigin="3582,1880" coordsize="10,20" path="m3582,1899l3591,1899,3591,1880,3582,1880,3582,1899xe" filled="true" fillcolor="#000000" stroked="false">
                <v:path arrowok="t"/>
                <v:fill type="solid"/>
              </v:shape>
            </v:group>
            <v:group style="position:absolute;left:3582;top:1899;width:10;height:20" coordorigin="3582,1899" coordsize="10,20">
              <v:shape style="position:absolute;left:3582;top:1899;width:10;height:20" coordorigin="3582,1899" coordsize="10,20" path="m3582,1918l3591,1918,3591,1899,3582,1899,3582,1918xe" filled="true" fillcolor="#000000" stroked="false">
                <v:path arrowok="t"/>
                <v:fill type="solid"/>
              </v:shape>
            </v:group>
            <v:group style="position:absolute;left:3582;top:1918;width:10;height:20" coordorigin="3582,1918" coordsize="10,20">
              <v:shape style="position:absolute;left:3582;top:1918;width:10;height:20" coordorigin="3582,1918" coordsize="10,20" path="m3582,1937l3591,1937,3591,1918,3582,1918,3582,1937xe" filled="true" fillcolor="#000000" stroked="false">
                <v:path arrowok="t"/>
                <v:fill type="solid"/>
              </v:shape>
            </v:group>
            <v:group style="position:absolute;left:3582;top:1937;width:10;height:20" coordorigin="3582,1937" coordsize="10,20">
              <v:shape style="position:absolute;left:3582;top:1937;width:10;height:20" coordorigin="3582,1937" coordsize="10,20" path="m3582,1957l3591,1957,3591,1937,3582,1937,3582,1957xe" filled="true" fillcolor="#000000" stroked="false">
                <v:path arrowok="t"/>
                <v:fill type="solid"/>
              </v:shape>
            </v:group>
            <v:group style="position:absolute;left:3582;top:1957;width:10;height:20" coordorigin="3582,1957" coordsize="10,20">
              <v:shape style="position:absolute;left:3582;top:1957;width:10;height:20" coordorigin="3582,1957" coordsize="10,20" path="m3582,1976l3591,1976,3591,1957,3582,1957,3582,1976xe" filled="true" fillcolor="#000000" stroked="false">
                <v:path arrowok="t"/>
                <v:fill type="solid"/>
              </v:shape>
            </v:group>
            <v:group style="position:absolute;left:3582;top:1976;width:10;height:20" coordorigin="3582,1976" coordsize="10,20">
              <v:shape style="position:absolute;left:3582;top:1976;width:10;height:20" coordorigin="3582,1976" coordsize="10,20" path="m3582,1995l3591,1995,3591,1976,3582,1976,3582,1995xe" filled="true" fillcolor="#000000" stroked="false">
                <v:path arrowok="t"/>
                <v:fill type="solid"/>
              </v:shape>
            </v:group>
            <v:group style="position:absolute;left:3582;top:1995;width:10;height:20" coordorigin="3582,1995" coordsize="10,20">
              <v:shape style="position:absolute;left:3582;top:1995;width:10;height:20" coordorigin="3582,1995" coordsize="10,20" path="m3582,2014l3591,2014,3591,1995,3582,1995,3582,2014xe" filled="true" fillcolor="#000000" stroked="false">
                <v:path arrowok="t"/>
                <v:fill type="solid"/>
              </v:shape>
            </v:group>
            <v:group style="position:absolute;left:3582;top:2014;width:10;height:20" coordorigin="3582,2014" coordsize="10,20">
              <v:shape style="position:absolute;left:3582;top:2014;width:10;height:20" coordorigin="3582,2014" coordsize="10,20" path="m3582,2033l3591,2033,3591,2014,3582,2014,3582,2033xe" filled="true" fillcolor="#000000" stroked="false">
                <v:path arrowok="t"/>
                <v:fill type="solid"/>
              </v:shape>
            </v:group>
            <v:group style="position:absolute;left:3582;top:2033;width:10;height:20" coordorigin="3582,2033" coordsize="10,20">
              <v:shape style="position:absolute;left:3582;top:2033;width:10;height:20" coordorigin="3582,2033" coordsize="10,20" path="m3582,2053l3591,2053,3591,2033,3582,2033,3582,2053xe" filled="true" fillcolor="#000000" stroked="false">
                <v:path arrowok="t"/>
                <v:fill type="solid"/>
              </v:shape>
            </v:group>
            <v:group style="position:absolute;left:3582;top:2053;width:10;height:20" coordorigin="3582,2053" coordsize="10,20">
              <v:shape style="position:absolute;left:3582;top:2053;width:10;height:20" coordorigin="3582,2053" coordsize="10,20" path="m3582,2072l3591,2072,3591,2053,3582,2053,3582,2072xe" filled="true" fillcolor="#000000" stroked="false">
                <v:path arrowok="t"/>
                <v:fill type="solid"/>
              </v:shape>
            </v:group>
            <v:group style="position:absolute;left:3582;top:2072;width:10;height:20" coordorigin="3582,2072" coordsize="10,20">
              <v:shape style="position:absolute;left:3582;top:2072;width:10;height:20" coordorigin="3582,2072" coordsize="10,20" path="m3582,2091l3591,2091,3591,2072,3582,2072,3582,2091xe" filled="true" fillcolor="#000000" stroked="false">
                <v:path arrowok="t"/>
                <v:fill type="solid"/>
              </v:shape>
            </v:group>
            <v:group style="position:absolute;left:3582;top:2091;width:10;height:20" coordorigin="3582,2091" coordsize="10,20">
              <v:shape style="position:absolute;left:3582;top:2091;width:10;height:20" coordorigin="3582,2091" coordsize="10,20" path="m3582,2110l3591,2110,3591,2091,3582,2091,3582,2110xe" filled="true" fillcolor="#000000" stroked="false">
                <v:path arrowok="t"/>
                <v:fill type="solid"/>
              </v:shape>
            </v:group>
            <v:group style="position:absolute;left:3582;top:2110;width:10;height:20" coordorigin="3582,2110" coordsize="10,20">
              <v:shape style="position:absolute;left:3582;top:2110;width:10;height:20" coordorigin="3582,2110" coordsize="10,20" path="m3582,2129l3591,2129,3591,2110,3582,2110,3582,2129xe" filled="true" fillcolor="#000000" stroked="false">
                <v:path arrowok="t"/>
                <v:fill type="solid"/>
              </v:shape>
            </v:group>
            <v:group style="position:absolute;left:3582;top:2129;width:10;height:20" coordorigin="3582,2129" coordsize="10,20">
              <v:shape style="position:absolute;left:3582;top:2129;width:10;height:20" coordorigin="3582,2129" coordsize="10,20" path="m3582,2149l3591,2149,3591,2129,3582,2129,3582,2149xe" filled="true" fillcolor="#000000" stroked="false">
                <v:path arrowok="t"/>
                <v:fill type="solid"/>
              </v:shape>
            </v:group>
            <v:group style="position:absolute;left:3582;top:2149;width:10;height:20" coordorigin="3582,2149" coordsize="10,20">
              <v:shape style="position:absolute;left:3582;top:2149;width:10;height:20" coordorigin="3582,2149" coordsize="10,20" path="m3582,2168l3591,2168,3591,2149,3582,2149,3582,2168xe" filled="true" fillcolor="#000000" stroked="false">
                <v:path arrowok="t"/>
                <v:fill type="solid"/>
              </v:shape>
            </v:group>
            <v:group style="position:absolute;left:3582;top:2168;width:10;height:20" coordorigin="3582,2168" coordsize="10,20">
              <v:shape style="position:absolute;left:3582;top:2168;width:10;height:20" coordorigin="3582,2168" coordsize="10,20" path="m3582,2187l3591,2187,3591,2168,3582,2168,3582,2187xe" filled="true" fillcolor="#000000" stroked="false">
                <v:path arrowok="t"/>
                <v:fill type="solid"/>
              </v:shape>
            </v:group>
            <v:group style="position:absolute;left:3582;top:2187;width:10;height:20" coordorigin="3582,2187" coordsize="10,20">
              <v:shape style="position:absolute;left:3582;top:2187;width:10;height:20" coordorigin="3582,2187" coordsize="10,20" path="m3582,2206l3591,2206,3591,2187,3582,2187,3582,2206xe" filled="true" fillcolor="#000000" stroked="false">
                <v:path arrowok="t"/>
                <v:fill type="solid"/>
              </v:shape>
            </v:group>
            <v:group style="position:absolute;left:3582;top:2206;width:10;height:20" coordorigin="3582,2206" coordsize="10,20">
              <v:shape style="position:absolute;left:3582;top:2206;width:10;height:20" coordorigin="3582,2206" coordsize="10,20" path="m3582,2225l3591,2225,3591,2206,3582,2206,3582,2225xe" filled="true" fillcolor="#000000" stroked="false">
                <v:path arrowok="t"/>
                <v:fill type="solid"/>
              </v:shape>
            </v:group>
            <v:group style="position:absolute;left:3582;top:2233;width:10;height:2" coordorigin="3582,2233" coordsize="10,2">
              <v:shape style="position:absolute;left:3582;top:2233;width:10;height:2" coordorigin="3582,2233" coordsize="10,0" path="m3582,2233l3591,2233e" filled="false" stroked="true" strokeweight=".72pt" strokecolor="#000000">
                <v:path arrowok="t"/>
              </v:shape>
            </v:group>
            <v:group style="position:absolute;left:5231;top:1880;width:10;height:20" coordorigin="5231,1880" coordsize="10,20">
              <v:shape style="position:absolute;left:5231;top:1880;width:10;height:20" coordorigin="5231,1880" coordsize="10,20" path="m5231,1899l5240,1899,5240,1880,5231,1880,5231,1899xe" filled="true" fillcolor="#000000" stroked="false">
                <v:path arrowok="t"/>
                <v:fill type="solid"/>
              </v:shape>
            </v:group>
            <v:group style="position:absolute;left:5231;top:1899;width:10;height:20" coordorigin="5231,1899" coordsize="10,20">
              <v:shape style="position:absolute;left:5231;top:1899;width:10;height:20" coordorigin="5231,1899" coordsize="10,20" path="m5231,1918l5240,1918,5240,1899,5231,1899,5231,1918xe" filled="true" fillcolor="#000000" stroked="false">
                <v:path arrowok="t"/>
                <v:fill type="solid"/>
              </v:shape>
            </v:group>
            <v:group style="position:absolute;left:5231;top:1918;width:10;height:20" coordorigin="5231,1918" coordsize="10,20">
              <v:shape style="position:absolute;left:5231;top:1918;width:10;height:20" coordorigin="5231,1918" coordsize="10,20" path="m5231,1937l5240,1937,5240,1918,5231,1918,5231,1937xe" filled="true" fillcolor="#000000" stroked="false">
                <v:path arrowok="t"/>
                <v:fill type="solid"/>
              </v:shape>
            </v:group>
            <v:group style="position:absolute;left:5231;top:1937;width:10;height:20" coordorigin="5231,1937" coordsize="10,20">
              <v:shape style="position:absolute;left:5231;top:1937;width:10;height:20" coordorigin="5231,1937" coordsize="10,20" path="m5231,1957l5240,1957,5240,1937,5231,1937,5231,1957xe" filled="true" fillcolor="#000000" stroked="false">
                <v:path arrowok="t"/>
                <v:fill type="solid"/>
              </v:shape>
            </v:group>
            <v:group style="position:absolute;left:5231;top:1957;width:10;height:20" coordorigin="5231,1957" coordsize="10,20">
              <v:shape style="position:absolute;left:5231;top:1957;width:10;height:20" coordorigin="5231,1957" coordsize="10,20" path="m5231,1976l5240,1976,5240,1957,5231,1957,5231,1976xe" filled="true" fillcolor="#000000" stroked="false">
                <v:path arrowok="t"/>
                <v:fill type="solid"/>
              </v:shape>
            </v:group>
            <v:group style="position:absolute;left:5231;top:1976;width:10;height:20" coordorigin="5231,1976" coordsize="10,20">
              <v:shape style="position:absolute;left:5231;top:1976;width:10;height:20" coordorigin="5231,1976" coordsize="10,20" path="m5231,1995l5240,1995,5240,1976,5231,1976,5231,1995xe" filled="true" fillcolor="#000000" stroked="false">
                <v:path arrowok="t"/>
                <v:fill type="solid"/>
              </v:shape>
            </v:group>
            <v:group style="position:absolute;left:5231;top:1995;width:10;height:20" coordorigin="5231,1995" coordsize="10,20">
              <v:shape style="position:absolute;left:5231;top:1995;width:10;height:20" coordorigin="5231,1995" coordsize="10,20" path="m5231,2014l5240,2014,5240,1995,5231,1995,5231,2014xe" filled="true" fillcolor="#000000" stroked="false">
                <v:path arrowok="t"/>
                <v:fill type="solid"/>
              </v:shape>
            </v:group>
            <v:group style="position:absolute;left:5231;top:2014;width:10;height:20" coordorigin="5231,2014" coordsize="10,20">
              <v:shape style="position:absolute;left:5231;top:2014;width:10;height:20" coordorigin="5231,2014" coordsize="10,20" path="m5231,2033l5240,2033,5240,2014,5231,2014,5231,2033xe" filled="true" fillcolor="#000000" stroked="false">
                <v:path arrowok="t"/>
                <v:fill type="solid"/>
              </v:shape>
            </v:group>
            <v:group style="position:absolute;left:5231;top:2033;width:10;height:20" coordorigin="5231,2033" coordsize="10,20">
              <v:shape style="position:absolute;left:5231;top:2033;width:10;height:20" coordorigin="5231,2033" coordsize="10,20" path="m5231,2053l5240,2053,5240,2033,5231,2033,5231,2053xe" filled="true" fillcolor="#000000" stroked="false">
                <v:path arrowok="t"/>
                <v:fill type="solid"/>
              </v:shape>
            </v:group>
            <v:group style="position:absolute;left:5231;top:2053;width:10;height:20" coordorigin="5231,2053" coordsize="10,20">
              <v:shape style="position:absolute;left:5231;top:2053;width:10;height:20" coordorigin="5231,2053" coordsize="10,20" path="m5231,2072l5240,2072,5240,2053,5231,2053,5231,2072xe" filled="true" fillcolor="#000000" stroked="false">
                <v:path arrowok="t"/>
                <v:fill type="solid"/>
              </v:shape>
            </v:group>
            <v:group style="position:absolute;left:5231;top:2072;width:10;height:20" coordorigin="5231,2072" coordsize="10,20">
              <v:shape style="position:absolute;left:5231;top:2072;width:10;height:20" coordorigin="5231,2072" coordsize="10,20" path="m5231,2091l5240,2091,5240,2072,5231,2072,5231,2091xe" filled="true" fillcolor="#000000" stroked="false">
                <v:path arrowok="t"/>
                <v:fill type="solid"/>
              </v:shape>
            </v:group>
            <v:group style="position:absolute;left:5231;top:2091;width:10;height:20" coordorigin="5231,2091" coordsize="10,20">
              <v:shape style="position:absolute;left:5231;top:2091;width:10;height:20" coordorigin="5231,2091" coordsize="10,20" path="m5231,2110l5240,2110,5240,2091,5231,2091,5231,2110xe" filled="true" fillcolor="#000000" stroked="false">
                <v:path arrowok="t"/>
                <v:fill type="solid"/>
              </v:shape>
            </v:group>
            <v:group style="position:absolute;left:5231;top:2110;width:10;height:20" coordorigin="5231,2110" coordsize="10,20">
              <v:shape style="position:absolute;left:5231;top:2110;width:10;height:20" coordorigin="5231,2110" coordsize="10,20" path="m5231,2129l5240,2129,5240,2110,5231,2110,5231,2129xe" filled="true" fillcolor="#000000" stroked="false">
                <v:path arrowok="t"/>
                <v:fill type="solid"/>
              </v:shape>
            </v:group>
            <v:group style="position:absolute;left:5231;top:2129;width:10;height:20" coordorigin="5231,2129" coordsize="10,20">
              <v:shape style="position:absolute;left:5231;top:2129;width:10;height:20" coordorigin="5231,2129" coordsize="10,20" path="m5231,2149l5240,2149,5240,2129,5231,2129,5231,2149xe" filled="true" fillcolor="#000000" stroked="false">
                <v:path arrowok="t"/>
                <v:fill type="solid"/>
              </v:shape>
            </v:group>
            <v:group style="position:absolute;left:5231;top:2149;width:10;height:20" coordorigin="5231,2149" coordsize="10,20">
              <v:shape style="position:absolute;left:5231;top:2149;width:10;height:20" coordorigin="5231,2149" coordsize="10,20" path="m5231,2168l5240,2168,5240,2149,5231,2149,5231,2168xe" filled="true" fillcolor="#000000" stroked="false">
                <v:path arrowok="t"/>
                <v:fill type="solid"/>
              </v:shape>
            </v:group>
            <v:group style="position:absolute;left:5231;top:2168;width:10;height:20" coordorigin="5231,2168" coordsize="10,20">
              <v:shape style="position:absolute;left:5231;top:2168;width:10;height:20" coordorigin="5231,2168" coordsize="10,20" path="m5231,2187l5240,2187,5240,2168,5231,2168,5231,2187xe" filled="true" fillcolor="#000000" stroked="false">
                <v:path arrowok="t"/>
                <v:fill type="solid"/>
              </v:shape>
            </v:group>
            <v:group style="position:absolute;left:5231;top:2187;width:10;height:20" coordorigin="5231,2187" coordsize="10,20">
              <v:shape style="position:absolute;left:5231;top:2187;width:10;height:20" coordorigin="5231,2187" coordsize="10,20" path="m5231,2206l5240,2206,5240,2187,5231,2187,5231,2206xe" filled="true" fillcolor="#000000" stroked="false">
                <v:path arrowok="t"/>
                <v:fill type="solid"/>
              </v:shape>
            </v:group>
            <v:group style="position:absolute;left:5231;top:2206;width:10;height:20" coordorigin="5231,2206" coordsize="10,20">
              <v:shape style="position:absolute;left:5231;top:2206;width:10;height:20" coordorigin="5231,2206" coordsize="10,20" path="m5231,2225l5240,2225,5240,2206,5231,2206,5231,2225xe" filled="true" fillcolor="#000000" stroked="false">
                <v:path arrowok="t"/>
                <v:fill type="solid"/>
              </v:shape>
            </v:group>
            <v:group style="position:absolute;left:5231;top:2233;width:10;height:2" coordorigin="5231,2233" coordsize="10,2">
              <v:shape style="position:absolute;left:5231;top:2233;width:10;height:2" coordorigin="5231,2233" coordsize="10,0" path="m5231,2233l5240,2233e" filled="false" stroked="true" strokeweight=".72pt" strokecolor="#000000">
                <v:path arrowok="t"/>
              </v:shape>
            </v:group>
            <v:group style="position:absolute;left:6880;top:1880;width:10;height:20" coordorigin="6880,1880" coordsize="10,20">
              <v:shape style="position:absolute;left:6880;top:1880;width:10;height:20" coordorigin="6880,1880" coordsize="10,20" path="m6880,1899l6889,1899,6889,1880,6880,1880,6880,1899xe" filled="true" fillcolor="#000000" stroked="false">
                <v:path arrowok="t"/>
                <v:fill type="solid"/>
              </v:shape>
            </v:group>
            <v:group style="position:absolute;left:6880;top:1899;width:10;height:20" coordorigin="6880,1899" coordsize="10,20">
              <v:shape style="position:absolute;left:6880;top:1899;width:10;height:20" coordorigin="6880,1899" coordsize="10,20" path="m6880,1918l6889,1918,6889,1899,6880,1899,6880,1918xe" filled="true" fillcolor="#000000" stroked="false">
                <v:path arrowok="t"/>
                <v:fill type="solid"/>
              </v:shape>
            </v:group>
            <v:group style="position:absolute;left:6880;top:1918;width:10;height:20" coordorigin="6880,1918" coordsize="10,20">
              <v:shape style="position:absolute;left:6880;top:1918;width:10;height:20" coordorigin="6880,1918" coordsize="10,20" path="m6880,1937l6889,1937,6889,1918,6880,1918,6880,1937xe" filled="true" fillcolor="#000000" stroked="false">
                <v:path arrowok="t"/>
                <v:fill type="solid"/>
              </v:shape>
            </v:group>
            <v:group style="position:absolute;left:6880;top:1937;width:10;height:20" coordorigin="6880,1937" coordsize="10,20">
              <v:shape style="position:absolute;left:6880;top:1937;width:10;height:20" coordorigin="6880,1937" coordsize="10,20" path="m6880,1957l6889,1957,6889,1937,6880,1937,6880,1957xe" filled="true" fillcolor="#000000" stroked="false">
                <v:path arrowok="t"/>
                <v:fill type="solid"/>
              </v:shape>
            </v:group>
            <v:group style="position:absolute;left:6880;top:1957;width:10;height:20" coordorigin="6880,1957" coordsize="10,20">
              <v:shape style="position:absolute;left:6880;top:1957;width:10;height:20" coordorigin="6880,1957" coordsize="10,20" path="m6880,1976l6889,1976,6889,1957,6880,1957,6880,1976xe" filled="true" fillcolor="#000000" stroked="false">
                <v:path arrowok="t"/>
                <v:fill type="solid"/>
              </v:shape>
            </v:group>
            <v:group style="position:absolute;left:6880;top:1976;width:10;height:20" coordorigin="6880,1976" coordsize="10,20">
              <v:shape style="position:absolute;left:6880;top:1976;width:10;height:20" coordorigin="6880,1976" coordsize="10,20" path="m6880,1995l6889,1995,6889,1976,6880,1976,6880,1995xe" filled="true" fillcolor="#000000" stroked="false">
                <v:path arrowok="t"/>
                <v:fill type="solid"/>
              </v:shape>
            </v:group>
            <v:group style="position:absolute;left:6880;top:1995;width:10;height:20" coordorigin="6880,1995" coordsize="10,20">
              <v:shape style="position:absolute;left:6880;top:1995;width:10;height:20" coordorigin="6880,1995" coordsize="10,20" path="m6880,2014l6889,2014,6889,1995,6880,1995,6880,2014xe" filled="true" fillcolor="#000000" stroked="false">
                <v:path arrowok="t"/>
                <v:fill type="solid"/>
              </v:shape>
            </v:group>
            <v:group style="position:absolute;left:6880;top:2014;width:10;height:20" coordorigin="6880,2014" coordsize="10,20">
              <v:shape style="position:absolute;left:6880;top:2014;width:10;height:20" coordorigin="6880,2014" coordsize="10,20" path="m6880,2033l6889,2033,6889,2014,6880,2014,6880,2033xe" filled="true" fillcolor="#000000" stroked="false">
                <v:path arrowok="t"/>
                <v:fill type="solid"/>
              </v:shape>
            </v:group>
            <v:group style="position:absolute;left:6880;top:2033;width:10;height:20" coordorigin="6880,2033" coordsize="10,20">
              <v:shape style="position:absolute;left:6880;top:2033;width:10;height:20" coordorigin="6880,2033" coordsize="10,20" path="m6880,2053l6889,2053,6889,2033,6880,2033,6880,2053xe" filled="true" fillcolor="#000000" stroked="false">
                <v:path arrowok="t"/>
                <v:fill type="solid"/>
              </v:shape>
            </v:group>
            <v:group style="position:absolute;left:6880;top:2053;width:10;height:20" coordorigin="6880,2053" coordsize="10,20">
              <v:shape style="position:absolute;left:6880;top:2053;width:10;height:20" coordorigin="6880,2053" coordsize="10,20" path="m6880,2072l6889,2072,6889,2053,6880,2053,6880,2072xe" filled="true" fillcolor="#000000" stroked="false">
                <v:path arrowok="t"/>
                <v:fill type="solid"/>
              </v:shape>
            </v:group>
            <v:group style="position:absolute;left:6880;top:2072;width:10;height:20" coordorigin="6880,2072" coordsize="10,20">
              <v:shape style="position:absolute;left:6880;top:2072;width:10;height:20" coordorigin="6880,2072" coordsize="10,20" path="m6880,2091l6889,2091,6889,2072,6880,2072,6880,2091xe" filled="true" fillcolor="#000000" stroked="false">
                <v:path arrowok="t"/>
                <v:fill type="solid"/>
              </v:shape>
            </v:group>
            <v:group style="position:absolute;left:6880;top:2091;width:10;height:20" coordorigin="6880,2091" coordsize="10,20">
              <v:shape style="position:absolute;left:6880;top:2091;width:10;height:20" coordorigin="6880,2091" coordsize="10,20" path="m6880,2110l6889,2110,6889,2091,6880,2091,6880,2110xe" filled="true" fillcolor="#000000" stroked="false">
                <v:path arrowok="t"/>
                <v:fill type="solid"/>
              </v:shape>
            </v:group>
            <v:group style="position:absolute;left:6880;top:2110;width:10;height:20" coordorigin="6880,2110" coordsize="10,20">
              <v:shape style="position:absolute;left:6880;top:2110;width:10;height:20" coordorigin="6880,2110" coordsize="10,20" path="m6880,2129l6889,2129,6889,2110,6880,2110,6880,2129xe" filled="true" fillcolor="#000000" stroked="false">
                <v:path arrowok="t"/>
                <v:fill type="solid"/>
              </v:shape>
            </v:group>
            <v:group style="position:absolute;left:6880;top:2129;width:10;height:20" coordorigin="6880,2129" coordsize="10,20">
              <v:shape style="position:absolute;left:6880;top:2129;width:10;height:20" coordorigin="6880,2129" coordsize="10,20" path="m6880,2149l6889,2149,6889,2129,6880,2129,6880,2149xe" filled="true" fillcolor="#000000" stroked="false">
                <v:path arrowok="t"/>
                <v:fill type="solid"/>
              </v:shape>
            </v:group>
            <v:group style="position:absolute;left:6880;top:2149;width:10;height:20" coordorigin="6880,2149" coordsize="10,20">
              <v:shape style="position:absolute;left:6880;top:2149;width:10;height:20" coordorigin="6880,2149" coordsize="10,20" path="m6880,2168l6889,2168,6889,2149,6880,2149,6880,2168xe" filled="true" fillcolor="#000000" stroked="false">
                <v:path arrowok="t"/>
                <v:fill type="solid"/>
              </v:shape>
            </v:group>
            <v:group style="position:absolute;left:6880;top:2168;width:10;height:20" coordorigin="6880,2168" coordsize="10,20">
              <v:shape style="position:absolute;left:6880;top:2168;width:10;height:20" coordorigin="6880,2168" coordsize="10,20" path="m6880,2187l6889,2187,6889,2168,6880,2168,6880,2187xe" filled="true" fillcolor="#000000" stroked="false">
                <v:path arrowok="t"/>
                <v:fill type="solid"/>
              </v:shape>
            </v:group>
            <v:group style="position:absolute;left:6880;top:2187;width:10;height:20" coordorigin="6880,2187" coordsize="10,20">
              <v:shape style="position:absolute;left:6880;top:2187;width:10;height:20" coordorigin="6880,2187" coordsize="10,20" path="m6880,2206l6889,2206,6889,2187,6880,2187,6880,2206xe" filled="true" fillcolor="#000000" stroked="false">
                <v:path arrowok="t"/>
                <v:fill type="solid"/>
              </v:shape>
            </v:group>
            <v:group style="position:absolute;left:6880;top:2206;width:10;height:20" coordorigin="6880,2206" coordsize="10,20">
              <v:shape style="position:absolute;left:6880;top:2206;width:10;height:20" coordorigin="6880,2206" coordsize="10,20" path="m6880,2225l6889,2225,6889,2206,6880,2206,6880,2225xe" filled="true" fillcolor="#000000" stroked="false">
                <v:path arrowok="t"/>
                <v:fill type="solid"/>
              </v:shape>
            </v:group>
            <v:group style="position:absolute;left:6880;top:2233;width:10;height:2" coordorigin="6880,2233" coordsize="10,2">
              <v:shape style="position:absolute;left:6880;top:2233;width:10;height:2" coordorigin="6880,2233" coordsize="10,0" path="m6880,2233l6889,2233e" filled="false" stroked="true" strokeweight=".72pt" strokecolor="#000000">
                <v:path arrowok="t"/>
              </v:shape>
              <v:shape style="position:absolute;left:29;top:2149;width:1923;height:101" type="#_x0000_t75" stroked="false">
                <v:imagedata r:id="rId848" o:title=""/>
              </v:shape>
              <v:shape style="position:absolute;left:1928;top:2240;width:1654;height:10" type="#_x0000_t75" stroked="false">
                <v:imagedata r:id="rId843" o:title=""/>
              </v:shape>
              <v:shape style="position:absolute;left:3577;top:2240;width:1654;height:10" type="#_x0000_t75" stroked="false">
                <v:imagedata r:id="rId843" o:title=""/>
              </v:shape>
              <v:shape style="position:absolute;left:5226;top:2240;width:3311;height:10" type="#_x0000_t75" stroked="false">
                <v:imagedata r:id="rId844" o:title=""/>
              </v:shape>
            </v:group>
            <v:group style="position:absolute;left:1932;top:2249;width:10;height:20" coordorigin="1932,2249" coordsize="10,20">
              <v:shape style="position:absolute;left:1932;top:2249;width:10;height:20" coordorigin="1932,2249" coordsize="10,20" path="m1932,2269l1942,2269,1942,2249,1932,2249,1932,2269xe" filled="true" fillcolor="#000000" stroked="false">
                <v:path arrowok="t"/>
                <v:fill type="solid"/>
              </v:shape>
            </v:group>
            <v:group style="position:absolute;left:1932;top:2269;width:10;height:20" coordorigin="1932,2269" coordsize="10,20">
              <v:shape style="position:absolute;left:1932;top:2269;width:10;height:20" coordorigin="1932,2269" coordsize="10,20" path="m1932,2288l1942,2288,1942,2269,1932,2269,1932,2288xe" filled="true" fillcolor="#000000" stroked="false">
                <v:path arrowok="t"/>
                <v:fill type="solid"/>
              </v:shape>
            </v:group>
            <v:group style="position:absolute;left:1932;top:2288;width:10;height:20" coordorigin="1932,2288" coordsize="10,20">
              <v:shape style="position:absolute;left:1932;top:2288;width:10;height:20" coordorigin="1932,2288" coordsize="10,20" path="m1932,2307l1942,2307,1942,2288,1932,2288,1932,2307xe" filled="true" fillcolor="#000000" stroked="false">
                <v:path arrowok="t"/>
                <v:fill type="solid"/>
              </v:shape>
            </v:group>
            <v:group style="position:absolute;left:1932;top:2307;width:10;height:20" coordorigin="1932,2307" coordsize="10,20">
              <v:shape style="position:absolute;left:1932;top:2307;width:10;height:20" coordorigin="1932,2307" coordsize="10,20" path="m1932,2326l1942,2326,1942,2307,1932,2307,1932,2326xe" filled="true" fillcolor="#000000" stroked="false">
                <v:path arrowok="t"/>
                <v:fill type="solid"/>
              </v:shape>
            </v:group>
            <v:group style="position:absolute;left:1932;top:2326;width:10;height:20" coordorigin="1932,2326" coordsize="10,20">
              <v:shape style="position:absolute;left:1932;top:2326;width:10;height:20" coordorigin="1932,2326" coordsize="10,20" path="m1932,2345l1942,2345,1942,2326,1932,2326,1932,2345xe" filled="true" fillcolor="#000000" stroked="false">
                <v:path arrowok="t"/>
                <v:fill type="solid"/>
              </v:shape>
            </v:group>
            <v:group style="position:absolute;left:1932;top:2345;width:10;height:20" coordorigin="1932,2345" coordsize="10,20">
              <v:shape style="position:absolute;left:1932;top:2345;width:10;height:20" coordorigin="1932,2345" coordsize="10,20" path="m1932,2365l1942,2365,1942,2345,1932,2345,1932,2365xe" filled="true" fillcolor="#000000" stroked="false">
                <v:path arrowok="t"/>
                <v:fill type="solid"/>
              </v:shape>
            </v:group>
            <v:group style="position:absolute;left:1932;top:2365;width:10;height:20" coordorigin="1932,2365" coordsize="10,20">
              <v:shape style="position:absolute;left:1932;top:2365;width:10;height:20" coordorigin="1932,2365" coordsize="10,20" path="m1932,2384l1942,2384,1942,2365,1932,2365,1932,2384xe" filled="true" fillcolor="#000000" stroked="false">
                <v:path arrowok="t"/>
                <v:fill type="solid"/>
              </v:shape>
            </v:group>
            <v:group style="position:absolute;left:1932;top:2384;width:10;height:20" coordorigin="1932,2384" coordsize="10,20">
              <v:shape style="position:absolute;left:1932;top:2384;width:10;height:20" coordorigin="1932,2384" coordsize="10,20" path="m1932,2403l1942,2403,1942,2384,1932,2384,1932,2403xe" filled="true" fillcolor="#000000" stroked="false">
                <v:path arrowok="t"/>
                <v:fill type="solid"/>
              </v:shape>
            </v:group>
            <v:group style="position:absolute;left:1932;top:2403;width:10;height:20" coordorigin="1932,2403" coordsize="10,20">
              <v:shape style="position:absolute;left:1932;top:2403;width:10;height:20" coordorigin="1932,2403" coordsize="10,20" path="m1932,2422l1942,2422,1942,2403,1932,2403,1932,2422xe" filled="true" fillcolor="#000000" stroked="false">
                <v:path arrowok="t"/>
                <v:fill type="solid"/>
              </v:shape>
            </v:group>
            <v:group style="position:absolute;left:1932;top:2422;width:10;height:20" coordorigin="1932,2422" coordsize="10,20">
              <v:shape style="position:absolute;left:1932;top:2422;width:10;height:20" coordorigin="1932,2422" coordsize="10,20" path="m1932,2441l1942,2441,1942,2422,1932,2422,1932,2441xe" filled="true" fillcolor="#000000" stroked="false">
                <v:path arrowok="t"/>
                <v:fill type="solid"/>
              </v:shape>
            </v:group>
            <v:group style="position:absolute;left:1932;top:2441;width:10;height:20" coordorigin="1932,2441" coordsize="10,20">
              <v:shape style="position:absolute;left:1932;top:2441;width:10;height:20" coordorigin="1932,2441" coordsize="10,20" path="m1932,2461l1942,2461,1942,2441,1932,2441,1932,2461xe" filled="true" fillcolor="#000000" stroked="false">
                <v:path arrowok="t"/>
                <v:fill type="solid"/>
              </v:shape>
            </v:group>
            <v:group style="position:absolute;left:1932;top:2461;width:10;height:20" coordorigin="1932,2461" coordsize="10,20">
              <v:shape style="position:absolute;left:1932;top:2461;width:10;height:20" coordorigin="1932,2461" coordsize="10,20" path="m1932,2480l1942,2480,1942,2461,1932,2461,1932,2480xe" filled="true" fillcolor="#000000" stroked="false">
                <v:path arrowok="t"/>
                <v:fill type="solid"/>
              </v:shape>
            </v:group>
            <v:group style="position:absolute;left:1932;top:2480;width:10;height:20" coordorigin="1932,2480" coordsize="10,20">
              <v:shape style="position:absolute;left:1932;top:2480;width:10;height:20" coordorigin="1932,2480" coordsize="10,20" path="m1932,2499l1942,2499,1942,2480,1932,2480,1932,2499xe" filled="true" fillcolor="#000000" stroked="false">
                <v:path arrowok="t"/>
                <v:fill type="solid"/>
              </v:shape>
            </v:group>
            <v:group style="position:absolute;left:1932;top:2499;width:10;height:20" coordorigin="1932,2499" coordsize="10,20">
              <v:shape style="position:absolute;left:1932;top:2499;width:10;height:20" coordorigin="1932,2499" coordsize="10,20" path="m1932,2518l1942,2518,1942,2499,1932,2499,1932,2518xe" filled="true" fillcolor="#000000" stroked="false">
                <v:path arrowok="t"/>
                <v:fill type="solid"/>
              </v:shape>
            </v:group>
            <v:group style="position:absolute;left:1932;top:2518;width:10;height:20" coordorigin="1932,2518" coordsize="10,20">
              <v:shape style="position:absolute;left:1932;top:2518;width:10;height:20" coordorigin="1932,2518" coordsize="10,20" path="m1932,2537l1942,2537,1942,2518,1932,2518,1932,2537xe" filled="true" fillcolor="#000000" stroked="false">
                <v:path arrowok="t"/>
                <v:fill type="solid"/>
              </v:shape>
            </v:group>
            <v:group style="position:absolute;left:14;top:2626;width:1919;height:2" coordorigin="14,2626" coordsize="1919,2">
              <v:shape style="position:absolute;left:14;top:2626;width:1919;height:2" coordorigin="14,2626" coordsize="1919,0" path="m14,2626l1932,2626e" filled="false" stroked="true" strokeweight="1.44pt" strokecolor="#000000">
                <v:path arrowok="t"/>
              </v:shape>
            </v:group>
            <v:group style="position:absolute;left:1932;top:2537;width:10;height:20" coordorigin="1932,2537" coordsize="10,20">
              <v:shape style="position:absolute;left:1932;top:2537;width:10;height:20" coordorigin="1932,2537" coordsize="10,20" path="m1932,2557l1942,2557,1942,2537,1932,2537,1932,2557xe" filled="true" fillcolor="#000000" stroked="false">
                <v:path arrowok="t"/>
                <v:fill type="solid"/>
              </v:shape>
            </v:group>
            <v:group style="position:absolute;left:1932;top:2557;width:10;height:20" coordorigin="1932,2557" coordsize="10,20">
              <v:shape style="position:absolute;left:1932;top:2557;width:10;height:20" coordorigin="1932,2557" coordsize="10,20" path="m1932,2576l1942,2576,1942,2557,1932,2557,1932,2576xe" filled="true" fillcolor="#000000" stroked="false">
                <v:path arrowok="t"/>
                <v:fill type="solid"/>
              </v:shape>
            </v:group>
            <v:group style="position:absolute;left:1932;top:2576;width:10;height:20" coordorigin="1932,2576" coordsize="10,20">
              <v:shape style="position:absolute;left:1932;top:2576;width:10;height:20" coordorigin="1932,2576" coordsize="10,20" path="m1932,2595l1942,2595,1942,2576,1932,2576,1932,2595xe" filled="true" fillcolor="#000000" stroked="false">
                <v:path arrowok="t"/>
                <v:fill type="solid"/>
              </v:shape>
            </v:group>
            <v:group style="position:absolute;left:1932;top:2603;width:10;height:2" coordorigin="1932,2603" coordsize="10,2">
              <v:shape style="position:absolute;left:1932;top:2603;width:10;height:2" coordorigin="1932,2603" coordsize="10,0" path="m1932,2603l1942,2603e" filled="false" stroked="true" strokeweight=".84pt" strokecolor="#000000">
                <v:path arrowok="t"/>
              </v:shape>
            </v:group>
            <v:group style="position:absolute;left:1932;top:2626;width:29;height:2" coordorigin="1932,2626" coordsize="29,2">
              <v:shape style="position:absolute;left:1932;top:2626;width:29;height:2" coordorigin="1932,2626" coordsize="29,0" path="m1932,2626l1961,2626e" filled="false" stroked="true" strokeweight="1.44pt" strokecolor="#000000">
                <v:path arrowok="t"/>
              </v:shape>
            </v:group>
            <v:group style="position:absolute;left:1961;top:2626;width:1621;height:2" coordorigin="1961,2626" coordsize="1621,2">
              <v:shape style="position:absolute;left:1961;top:2626;width:1621;height:2" coordorigin="1961,2626" coordsize="1621,0" path="m1961,2626l3582,2626e" filled="false" stroked="true" strokeweight="1.44pt" strokecolor="#000000">
                <v:path arrowok="t"/>
              </v:shape>
            </v:group>
            <v:group style="position:absolute;left:3582;top:2249;width:10;height:20" coordorigin="3582,2249" coordsize="10,20">
              <v:shape style="position:absolute;left:3582;top:2249;width:10;height:20" coordorigin="3582,2249" coordsize="10,20" path="m3582,2269l3591,2269,3591,2249,3582,2249,3582,2269xe" filled="true" fillcolor="#000000" stroked="false">
                <v:path arrowok="t"/>
                <v:fill type="solid"/>
              </v:shape>
            </v:group>
            <v:group style="position:absolute;left:3582;top:2269;width:10;height:20" coordorigin="3582,2269" coordsize="10,20">
              <v:shape style="position:absolute;left:3582;top:2269;width:10;height:20" coordorigin="3582,2269" coordsize="10,20" path="m3582,2288l3591,2288,3591,2269,3582,2269,3582,2288xe" filled="true" fillcolor="#000000" stroked="false">
                <v:path arrowok="t"/>
                <v:fill type="solid"/>
              </v:shape>
            </v:group>
            <v:group style="position:absolute;left:3582;top:2288;width:10;height:20" coordorigin="3582,2288" coordsize="10,20">
              <v:shape style="position:absolute;left:3582;top:2288;width:10;height:20" coordorigin="3582,2288" coordsize="10,20" path="m3582,2307l3591,2307,3591,2288,3582,2288,3582,2307xe" filled="true" fillcolor="#000000" stroked="false">
                <v:path arrowok="t"/>
                <v:fill type="solid"/>
              </v:shape>
            </v:group>
            <v:group style="position:absolute;left:3582;top:2307;width:10;height:20" coordorigin="3582,2307" coordsize="10,20">
              <v:shape style="position:absolute;left:3582;top:2307;width:10;height:20" coordorigin="3582,2307" coordsize="10,20" path="m3582,2326l3591,2326,3591,2307,3582,2307,3582,2326xe" filled="true" fillcolor="#000000" stroked="false">
                <v:path arrowok="t"/>
                <v:fill type="solid"/>
              </v:shape>
            </v:group>
            <v:group style="position:absolute;left:3582;top:2326;width:10;height:20" coordorigin="3582,2326" coordsize="10,20">
              <v:shape style="position:absolute;left:3582;top:2326;width:10;height:20" coordorigin="3582,2326" coordsize="10,20" path="m3582,2345l3591,2345,3591,2326,3582,2326,3582,2345xe" filled="true" fillcolor="#000000" stroked="false">
                <v:path arrowok="t"/>
                <v:fill type="solid"/>
              </v:shape>
            </v:group>
            <v:group style="position:absolute;left:3582;top:2345;width:10;height:20" coordorigin="3582,2345" coordsize="10,20">
              <v:shape style="position:absolute;left:3582;top:2345;width:10;height:20" coordorigin="3582,2345" coordsize="10,20" path="m3582,2365l3591,2365,3591,2345,3582,2345,3582,2365xe" filled="true" fillcolor="#000000" stroked="false">
                <v:path arrowok="t"/>
                <v:fill type="solid"/>
              </v:shape>
            </v:group>
            <v:group style="position:absolute;left:3582;top:2365;width:10;height:20" coordorigin="3582,2365" coordsize="10,20">
              <v:shape style="position:absolute;left:3582;top:2365;width:10;height:20" coordorigin="3582,2365" coordsize="10,20" path="m3582,2384l3591,2384,3591,2365,3582,2365,3582,2384xe" filled="true" fillcolor="#000000" stroked="false">
                <v:path arrowok="t"/>
                <v:fill type="solid"/>
              </v:shape>
            </v:group>
            <v:group style="position:absolute;left:3582;top:2384;width:10;height:20" coordorigin="3582,2384" coordsize="10,20">
              <v:shape style="position:absolute;left:3582;top:2384;width:10;height:20" coordorigin="3582,2384" coordsize="10,20" path="m3582,2403l3591,2403,3591,2384,3582,2384,3582,2403xe" filled="true" fillcolor="#000000" stroked="false">
                <v:path arrowok="t"/>
                <v:fill type="solid"/>
              </v:shape>
            </v:group>
            <v:group style="position:absolute;left:3582;top:2403;width:10;height:20" coordorigin="3582,2403" coordsize="10,20">
              <v:shape style="position:absolute;left:3582;top:2403;width:10;height:20" coordorigin="3582,2403" coordsize="10,20" path="m3582,2422l3591,2422,3591,2403,3582,2403,3582,2422xe" filled="true" fillcolor="#000000" stroked="false">
                <v:path arrowok="t"/>
                <v:fill type="solid"/>
              </v:shape>
            </v:group>
            <v:group style="position:absolute;left:3582;top:2422;width:10;height:20" coordorigin="3582,2422" coordsize="10,20">
              <v:shape style="position:absolute;left:3582;top:2422;width:10;height:20" coordorigin="3582,2422" coordsize="10,20" path="m3582,2441l3591,2441,3591,2422,3582,2422,3582,2441xe" filled="true" fillcolor="#000000" stroked="false">
                <v:path arrowok="t"/>
                <v:fill type="solid"/>
              </v:shape>
            </v:group>
            <v:group style="position:absolute;left:3582;top:2441;width:10;height:20" coordorigin="3582,2441" coordsize="10,20">
              <v:shape style="position:absolute;left:3582;top:2441;width:10;height:20" coordorigin="3582,2441" coordsize="10,20" path="m3582,2461l3591,2461,3591,2441,3582,2441,3582,2461xe" filled="true" fillcolor="#000000" stroked="false">
                <v:path arrowok="t"/>
                <v:fill type="solid"/>
              </v:shape>
            </v:group>
            <v:group style="position:absolute;left:3582;top:2461;width:10;height:20" coordorigin="3582,2461" coordsize="10,20">
              <v:shape style="position:absolute;left:3582;top:2461;width:10;height:20" coordorigin="3582,2461" coordsize="10,20" path="m3582,2480l3591,2480,3591,2461,3582,2461,3582,2480xe" filled="true" fillcolor="#000000" stroked="false">
                <v:path arrowok="t"/>
                <v:fill type="solid"/>
              </v:shape>
            </v:group>
            <v:group style="position:absolute;left:3582;top:2480;width:10;height:20" coordorigin="3582,2480" coordsize="10,20">
              <v:shape style="position:absolute;left:3582;top:2480;width:10;height:20" coordorigin="3582,2480" coordsize="10,20" path="m3582,2499l3591,2499,3591,2480,3582,2480,3582,2499xe" filled="true" fillcolor="#000000" stroked="false">
                <v:path arrowok="t"/>
                <v:fill type="solid"/>
              </v:shape>
            </v:group>
            <v:group style="position:absolute;left:3582;top:2499;width:10;height:20" coordorigin="3582,2499" coordsize="10,20">
              <v:shape style="position:absolute;left:3582;top:2499;width:10;height:20" coordorigin="3582,2499" coordsize="10,20" path="m3582,2518l3591,2518,3591,2499,3582,2499,3582,2518xe" filled="true" fillcolor="#000000" stroked="false">
                <v:path arrowok="t"/>
                <v:fill type="solid"/>
              </v:shape>
            </v:group>
            <v:group style="position:absolute;left:3582;top:2518;width:10;height:20" coordorigin="3582,2518" coordsize="10,20">
              <v:shape style="position:absolute;left:3582;top:2518;width:10;height:20" coordorigin="3582,2518" coordsize="10,20" path="m3582,2537l3591,2537,3591,2518,3582,2518,3582,2537xe" filled="true" fillcolor="#000000" stroked="false">
                <v:path arrowok="t"/>
                <v:fill type="solid"/>
              </v:shape>
            </v:group>
            <v:group style="position:absolute;left:3582;top:2537;width:10;height:20" coordorigin="3582,2537" coordsize="10,20">
              <v:shape style="position:absolute;left:3582;top:2537;width:10;height:20" coordorigin="3582,2537" coordsize="10,20" path="m3582,2557l3591,2557,3591,2537,3582,2537,3582,2557xe" filled="true" fillcolor="#000000" stroked="false">
                <v:path arrowok="t"/>
                <v:fill type="solid"/>
              </v:shape>
            </v:group>
            <v:group style="position:absolute;left:3582;top:2557;width:10;height:20" coordorigin="3582,2557" coordsize="10,20">
              <v:shape style="position:absolute;left:3582;top:2557;width:10;height:20" coordorigin="3582,2557" coordsize="10,20" path="m3582,2576l3591,2576,3591,2557,3582,2557,3582,2576xe" filled="true" fillcolor="#000000" stroked="false">
                <v:path arrowok="t"/>
                <v:fill type="solid"/>
              </v:shape>
            </v:group>
            <v:group style="position:absolute;left:3582;top:2576;width:10;height:20" coordorigin="3582,2576" coordsize="10,20">
              <v:shape style="position:absolute;left:3582;top:2576;width:10;height:20" coordorigin="3582,2576" coordsize="10,20" path="m3582,2595l3591,2595,3591,2576,3582,2576,3582,2595xe" filled="true" fillcolor="#000000" stroked="false">
                <v:path arrowok="t"/>
                <v:fill type="solid"/>
              </v:shape>
            </v:group>
            <v:group style="position:absolute;left:3582;top:2603;width:10;height:2" coordorigin="3582,2603" coordsize="10,2">
              <v:shape style="position:absolute;left:3582;top:2603;width:10;height:2" coordorigin="3582,2603" coordsize="10,0" path="m3582,2603l3591,2603e" filled="false" stroked="true" strokeweight=".84pt" strokecolor="#000000">
                <v:path arrowok="t"/>
              </v:shape>
            </v:group>
            <v:group style="position:absolute;left:3582;top:2626;width:29;height:2" coordorigin="3582,2626" coordsize="29,2">
              <v:shape style="position:absolute;left:3582;top:2626;width:29;height:2" coordorigin="3582,2626" coordsize="29,0" path="m3582,2626l3611,2626e" filled="false" stroked="true" strokeweight="1.44pt" strokecolor="#000000">
                <v:path arrowok="t"/>
              </v:shape>
            </v:group>
            <v:group style="position:absolute;left:3611;top:2626;width:1620;height:2" coordorigin="3611,2626" coordsize="1620,2">
              <v:shape style="position:absolute;left:3611;top:2626;width:1620;height:2" coordorigin="3611,2626" coordsize="1620,0" path="m3611,2626l5231,2626e" filled="false" stroked="true" strokeweight="1.44pt" strokecolor="#000000">
                <v:path arrowok="t"/>
              </v:shape>
            </v:group>
            <v:group style="position:absolute;left:5231;top:2249;width:10;height:20" coordorigin="5231,2249" coordsize="10,20">
              <v:shape style="position:absolute;left:5231;top:2249;width:10;height:20" coordorigin="5231,2249" coordsize="10,20" path="m5231,2269l5240,2269,5240,2249,5231,2249,5231,2269xe" filled="true" fillcolor="#000000" stroked="false">
                <v:path arrowok="t"/>
                <v:fill type="solid"/>
              </v:shape>
            </v:group>
            <v:group style="position:absolute;left:5231;top:2269;width:10;height:20" coordorigin="5231,2269" coordsize="10,20">
              <v:shape style="position:absolute;left:5231;top:2269;width:10;height:20" coordorigin="5231,2269" coordsize="10,20" path="m5231,2288l5240,2288,5240,2269,5231,2269,5231,2288xe" filled="true" fillcolor="#000000" stroked="false">
                <v:path arrowok="t"/>
                <v:fill type="solid"/>
              </v:shape>
            </v:group>
            <v:group style="position:absolute;left:5231;top:2288;width:10;height:20" coordorigin="5231,2288" coordsize="10,20">
              <v:shape style="position:absolute;left:5231;top:2288;width:10;height:20" coordorigin="5231,2288" coordsize="10,20" path="m5231,2307l5240,2307,5240,2288,5231,2288,5231,2307xe" filled="true" fillcolor="#000000" stroked="false">
                <v:path arrowok="t"/>
                <v:fill type="solid"/>
              </v:shape>
            </v:group>
            <v:group style="position:absolute;left:5231;top:2307;width:10;height:20" coordorigin="5231,2307" coordsize="10,20">
              <v:shape style="position:absolute;left:5231;top:2307;width:10;height:20" coordorigin="5231,2307" coordsize="10,20" path="m5231,2326l5240,2326,5240,2307,5231,2307,5231,2326xe" filled="true" fillcolor="#000000" stroked="false">
                <v:path arrowok="t"/>
                <v:fill type="solid"/>
              </v:shape>
            </v:group>
            <v:group style="position:absolute;left:5231;top:2326;width:10;height:20" coordorigin="5231,2326" coordsize="10,20">
              <v:shape style="position:absolute;left:5231;top:2326;width:10;height:20" coordorigin="5231,2326" coordsize="10,20" path="m5231,2345l5240,2345,5240,2326,5231,2326,5231,2345xe" filled="true" fillcolor="#000000" stroked="false">
                <v:path arrowok="t"/>
                <v:fill type="solid"/>
              </v:shape>
            </v:group>
            <v:group style="position:absolute;left:5231;top:2345;width:10;height:20" coordorigin="5231,2345" coordsize="10,20">
              <v:shape style="position:absolute;left:5231;top:2345;width:10;height:20" coordorigin="5231,2345" coordsize="10,20" path="m5231,2365l5240,2365,5240,2345,5231,2345,5231,2365xe" filled="true" fillcolor="#000000" stroked="false">
                <v:path arrowok="t"/>
                <v:fill type="solid"/>
              </v:shape>
            </v:group>
            <v:group style="position:absolute;left:5231;top:2365;width:10;height:20" coordorigin="5231,2365" coordsize="10,20">
              <v:shape style="position:absolute;left:5231;top:2365;width:10;height:20" coordorigin="5231,2365" coordsize="10,20" path="m5231,2384l5240,2384,5240,2365,5231,2365,5231,2384xe" filled="true" fillcolor="#000000" stroked="false">
                <v:path arrowok="t"/>
                <v:fill type="solid"/>
              </v:shape>
            </v:group>
            <v:group style="position:absolute;left:5231;top:2384;width:10;height:20" coordorigin="5231,2384" coordsize="10,20">
              <v:shape style="position:absolute;left:5231;top:2384;width:10;height:20" coordorigin="5231,2384" coordsize="10,20" path="m5231,2403l5240,2403,5240,2384,5231,2384,5231,2403xe" filled="true" fillcolor="#000000" stroked="false">
                <v:path arrowok="t"/>
                <v:fill type="solid"/>
              </v:shape>
            </v:group>
            <v:group style="position:absolute;left:5231;top:2403;width:10;height:20" coordorigin="5231,2403" coordsize="10,20">
              <v:shape style="position:absolute;left:5231;top:2403;width:10;height:20" coordorigin="5231,2403" coordsize="10,20" path="m5231,2422l5240,2422,5240,2403,5231,2403,5231,2422xe" filled="true" fillcolor="#000000" stroked="false">
                <v:path arrowok="t"/>
                <v:fill type="solid"/>
              </v:shape>
            </v:group>
            <v:group style="position:absolute;left:5231;top:2422;width:10;height:20" coordorigin="5231,2422" coordsize="10,20">
              <v:shape style="position:absolute;left:5231;top:2422;width:10;height:20" coordorigin="5231,2422" coordsize="10,20" path="m5231,2441l5240,2441,5240,2422,5231,2422,5231,2441xe" filled="true" fillcolor="#000000" stroked="false">
                <v:path arrowok="t"/>
                <v:fill type="solid"/>
              </v:shape>
            </v:group>
            <v:group style="position:absolute;left:5231;top:2441;width:10;height:20" coordorigin="5231,2441" coordsize="10,20">
              <v:shape style="position:absolute;left:5231;top:2441;width:10;height:20" coordorigin="5231,2441" coordsize="10,20" path="m5231,2461l5240,2461,5240,2441,5231,2441,5231,2461xe" filled="true" fillcolor="#000000" stroked="false">
                <v:path arrowok="t"/>
                <v:fill type="solid"/>
              </v:shape>
            </v:group>
            <v:group style="position:absolute;left:5231;top:2461;width:10;height:20" coordorigin="5231,2461" coordsize="10,20">
              <v:shape style="position:absolute;left:5231;top:2461;width:10;height:20" coordorigin="5231,2461" coordsize="10,20" path="m5231,2480l5240,2480,5240,2461,5231,2461,5231,2480xe" filled="true" fillcolor="#000000" stroked="false">
                <v:path arrowok="t"/>
                <v:fill type="solid"/>
              </v:shape>
            </v:group>
            <v:group style="position:absolute;left:5231;top:2480;width:10;height:20" coordorigin="5231,2480" coordsize="10,20">
              <v:shape style="position:absolute;left:5231;top:2480;width:10;height:20" coordorigin="5231,2480" coordsize="10,20" path="m5231,2499l5240,2499,5240,2480,5231,2480,5231,2499xe" filled="true" fillcolor="#000000" stroked="false">
                <v:path arrowok="t"/>
                <v:fill type="solid"/>
              </v:shape>
            </v:group>
            <v:group style="position:absolute;left:5231;top:2499;width:10;height:20" coordorigin="5231,2499" coordsize="10,20">
              <v:shape style="position:absolute;left:5231;top:2499;width:10;height:20" coordorigin="5231,2499" coordsize="10,20" path="m5231,2518l5240,2518,5240,2499,5231,2499,5231,2518xe" filled="true" fillcolor="#000000" stroked="false">
                <v:path arrowok="t"/>
                <v:fill type="solid"/>
              </v:shape>
            </v:group>
            <v:group style="position:absolute;left:5231;top:2518;width:10;height:20" coordorigin="5231,2518" coordsize="10,20">
              <v:shape style="position:absolute;left:5231;top:2518;width:10;height:20" coordorigin="5231,2518" coordsize="10,20" path="m5231,2537l5240,2537,5240,2518,5231,2518,5231,2537xe" filled="true" fillcolor="#000000" stroked="false">
                <v:path arrowok="t"/>
                <v:fill type="solid"/>
              </v:shape>
            </v:group>
            <v:group style="position:absolute;left:5231;top:2537;width:10;height:20" coordorigin="5231,2537" coordsize="10,20">
              <v:shape style="position:absolute;left:5231;top:2537;width:10;height:20" coordorigin="5231,2537" coordsize="10,20" path="m5231,2557l5240,2557,5240,2537,5231,2537,5231,2557xe" filled="true" fillcolor="#000000" stroked="false">
                <v:path arrowok="t"/>
                <v:fill type="solid"/>
              </v:shape>
            </v:group>
            <v:group style="position:absolute;left:5231;top:2557;width:10;height:20" coordorigin="5231,2557" coordsize="10,20">
              <v:shape style="position:absolute;left:5231;top:2557;width:10;height:20" coordorigin="5231,2557" coordsize="10,20" path="m5231,2576l5240,2576,5240,2557,5231,2557,5231,2576xe" filled="true" fillcolor="#000000" stroked="false">
                <v:path arrowok="t"/>
                <v:fill type="solid"/>
              </v:shape>
            </v:group>
            <v:group style="position:absolute;left:5231;top:2576;width:10;height:20" coordorigin="5231,2576" coordsize="10,20">
              <v:shape style="position:absolute;left:5231;top:2576;width:10;height:20" coordorigin="5231,2576" coordsize="10,20" path="m5231,2595l5240,2595,5240,2576,5231,2576,5231,2595xe" filled="true" fillcolor="#000000" stroked="false">
                <v:path arrowok="t"/>
                <v:fill type="solid"/>
              </v:shape>
            </v:group>
            <v:group style="position:absolute;left:5231;top:2603;width:10;height:2" coordorigin="5231,2603" coordsize="10,2">
              <v:shape style="position:absolute;left:5231;top:2603;width:10;height:2" coordorigin="5231,2603" coordsize="10,0" path="m5231,2603l5240,2603e" filled="false" stroked="true" strokeweight=".84pt" strokecolor="#000000">
                <v:path arrowok="t"/>
              </v:shape>
            </v:group>
            <v:group style="position:absolute;left:5231;top:2626;width:29;height:2" coordorigin="5231,2626" coordsize="29,2">
              <v:shape style="position:absolute;left:5231;top:2626;width:29;height:2" coordorigin="5231,2626" coordsize="29,0" path="m5231,2626l5259,2626e" filled="false" stroked="true" strokeweight="1.44pt" strokecolor="#000000">
                <v:path arrowok="t"/>
              </v:shape>
            </v:group>
            <v:group style="position:absolute;left:5259;top:2626;width:1621;height:2" coordorigin="5259,2626" coordsize="1621,2">
              <v:shape style="position:absolute;left:5259;top:2626;width:1621;height:2" coordorigin="5259,2626" coordsize="1621,0" path="m5259,2626l6880,2626e" filled="false" stroked="true" strokeweight="1.44pt" strokecolor="#000000">
                <v:path arrowok="t"/>
              </v:shape>
            </v:group>
            <v:group style="position:absolute;left:6880;top:2249;width:10;height:20" coordorigin="6880,2249" coordsize="10,20">
              <v:shape style="position:absolute;left:6880;top:2249;width:10;height:20" coordorigin="6880,2249" coordsize="10,20" path="m6880,2269l6889,2269,6889,2249,6880,2249,6880,2269xe" filled="true" fillcolor="#000000" stroked="false">
                <v:path arrowok="t"/>
                <v:fill type="solid"/>
              </v:shape>
            </v:group>
            <v:group style="position:absolute;left:6880;top:2269;width:10;height:20" coordorigin="6880,2269" coordsize="10,20">
              <v:shape style="position:absolute;left:6880;top:2269;width:10;height:20" coordorigin="6880,2269" coordsize="10,20" path="m6880,2288l6889,2288,6889,2269,6880,2269,6880,2288xe" filled="true" fillcolor="#000000" stroked="false">
                <v:path arrowok="t"/>
                <v:fill type="solid"/>
              </v:shape>
            </v:group>
            <v:group style="position:absolute;left:6880;top:2288;width:10;height:20" coordorigin="6880,2288" coordsize="10,20">
              <v:shape style="position:absolute;left:6880;top:2288;width:10;height:20" coordorigin="6880,2288" coordsize="10,20" path="m6880,2307l6889,2307,6889,2288,6880,2288,6880,2307xe" filled="true" fillcolor="#000000" stroked="false">
                <v:path arrowok="t"/>
                <v:fill type="solid"/>
              </v:shape>
            </v:group>
            <v:group style="position:absolute;left:6880;top:2307;width:10;height:20" coordorigin="6880,2307" coordsize="10,20">
              <v:shape style="position:absolute;left:6880;top:2307;width:10;height:20" coordorigin="6880,2307" coordsize="10,20" path="m6880,2326l6889,2326,6889,2307,6880,2307,6880,2326xe" filled="true" fillcolor="#000000" stroked="false">
                <v:path arrowok="t"/>
                <v:fill type="solid"/>
              </v:shape>
            </v:group>
            <v:group style="position:absolute;left:6880;top:2326;width:10;height:20" coordorigin="6880,2326" coordsize="10,20">
              <v:shape style="position:absolute;left:6880;top:2326;width:10;height:20" coordorigin="6880,2326" coordsize="10,20" path="m6880,2345l6889,2345,6889,2326,6880,2326,6880,2345xe" filled="true" fillcolor="#000000" stroked="false">
                <v:path arrowok="t"/>
                <v:fill type="solid"/>
              </v:shape>
            </v:group>
            <v:group style="position:absolute;left:6880;top:2345;width:10;height:20" coordorigin="6880,2345" coordsize="10,20">
              <v:shape style="position:absolute;left:6880;top:2345;width:10;height:20" coordorigin="6880,2345" coordsize="10,20" path="m6880,2365l6889,2365,6889,2345,6880,2345,6880,2365xe" filled="true" fillcolor="#000000" stroked="false">
                <v:path arrowok="t"/>
                <v:fill type="solid"/>
              </v:shape>
            </v:group>
            <v:group style="position:absolute;left:6880;top:2365;width:10;height:20" coordorigin="6880,2365" coordsize="10,20">
              <v:shape style="position:absolute;left:6880;top:2365;width:10;height:20" coordorigin="6880,2365" coordsize="10,20" path="m6880,2384l6889,2384,6889,2365,6880,2365,6880,2384xe" filled="true" fillcolor="#000000" stroked="false">
                <v:path arrowok="t"/>
                <v:fill type="solid"/>
              </v:shape>
            </v:group>
            <v:group style="position:absolute;left:6880;top:2384;width:10;height:20" coordorigin="6880,2384" coordsize="10,20">
              <v:shape style="position:absolute;left:6880;top:2384;width:10;height:20" coordorigin="6880,2384" coordsize="10,20" path="m6880,2403l6889,2403,6889,2384,6880,2384,6880,2403xe" filled="true" fillcolor="#000000" stroked="false">
                <v:path arrowok="t"/>
                <v:fill type="solid"/>
              </v:shape>
            </v:group>
            <v:group style="position:absolute;left:6880;top:2403;width:10;height:20" coordorigin="6880,2403" coordsize="10,20">
              <v:shape style="position:absolute;left:6880;top:2403;width:10;height:20" coordorigin="6880,2403" coordsize="10,20" path="m6880,2422l6889,2422,6889,2403,6880,2403,6880,2422xe" filled="true" fillcolor="#000000" stroked="false">
                <v:path arrowok="t"/>
                <v:fill type="solid"/>
              </v:shape>
            </v:group>
            <v:group style="position:absolute;left:6880;top:2422;width:10;height:20" coordorigin="6880,2422" coordsize="10,20">
              <v:shape style="position:absolute;left:6880;top:2422;width:10;height:20" coordorigin="6880,2422" coordsize="10,20" path="m6880,2441l6889,2441,6889,2422,6880,2422,6880,2441xe" filled="true" fillcolor="#000000" stroked="false">
                <v:path arrowok="t"/>
                <v:fill type="solid"/>
              </v:shape>
            </v:group>
            <v:group style="position:absolute;left:6880;top:2441;width:10;height:20" coordorigin="6880,2441" coordsize="10,20">
              <v:shape style="position:absolute;left:6880;top:2441;width:10;height:20" coordorigin="6880,2441" coordsize="10,20" path="m6880,2461l6889,2461,6889,2441,6880,2441,6880,2461xe" filled="true" fillcolor="#000000" stroked="false">
                <v:path arrowok="t"/>
                <v:fill type="solid"/>
              </v:shape>
            </v:group>
            <v:group style="position:absolute;left:6880;top:2461;width:10;height:20" coordorigin="6880,2461" coordsize="10,20">
              <v:shape style="position:absolute;left:6880;top:2461;width:10;height:20" coordorigin="6880,2461" coordsize="10,20" path="m6880,2480l6889,2480,6889,2461,6880,2461,6880,2480xe" filled="true" fillcolor="#000000" stroked="false">
                <v:path arrowok="t"/>
                <v:fill type="solid"/>
              </v:shape>
            </v:group>
            <v:group style="position:absolute;left:6880;top:2480;width:10;height:20" coordorigin="6880,2480" coordsize="10,20">
              <v:shape style="position:absolute;left:6880;top:2480;width:10;height:20" coordorigin="6880,2480" coordsize="10,20" path="m6880,2499l6889,2499,6889,2480,6880,2480,6880,2499xe" filled="true" fillcolor="#000000" stroked="false">
                <v:path arrowok="t"/>
                <v:fill type="solid"/>
              </v:shape>
            </v:group>
            <v:group style="position:absolute;left:6880;top:2499;width:10;height:20" coordorigin="6880,2499" coordsize="10,20">
              <v:shape style="position:absolute;left:6880;top:2499;width:10;height:20" coordorigin="6880,2499" coordsize="10,20" path="m6880,2518l6889,2518,6889,2499,6880,2499,6880,2518xe" filled="true" fillcolor="#000000" stroked="false">
                <v:path arrowok="t"/>
                <v:fill type="solid"/>
              </v:shape>
            </v:group>
            <v:group style="position:absolute;left:6880;top:2518;width:10;height:20" coordorigin="6880,2518" coordsize="10,20">
              <v:shape style="position:absolute;left:6880;top:2518;width:10;height:20" coordorigin="6880,2518" coordsize="10,20" path="m6880,2537l6889,2537,6889,2518,6880,2518,6880,2537xe" filled="true" fillcolor="#000000" stroked="false">
                <v:path arrowok="t"/>
                <v:fill type="solid"/>
              </v:shape>
            </v:group>
            <v:group style="position:absolute;left:6880;top:2537;width:10;height:20" coordorigin="6880,2537" coordsize="10,20">
              <v:shape style="position:absolute;left:6880;top:2537;width:10;height:20" coordorigin="6880,2537" coordsize="10,20" path="m6880,2557l6889,2557,6889,2537,6880,2537,6880,2557xe" filled="true" fillcolor="#000000" stroked="false">
                <v:path arrowok="t"/>
                <v:fill type="solid"/>
              </v:shape>
            </v:group>
            <v:group style="position:absolute;left:6880;top:2557;width:10;height:20" coordorigin="6880,2557" coordsize="10,20">
              <v:shape style="position:absolute;left:6880;top:2557;width:10;height:20" coordorigin="6880,2557" coordsize="10,20" path="m6880,2576l6889,2576,6889,2557,6880,2557,6880,2576xe" filled="true" fillcolor="#000000" stroked="false">
                <v:path arrowok="t"/>
                <v:fill type="solid"/>
              </v:shape>
            </v:group>
            <v:group style="position:absolute;left:6880;top:2576;width:10;height:20" coordorigin="6880,2576" coordsize="10,20">
              <v:shape style="position:absolute;left:6880;top:2576;width:10;height:20" coordorigin="6880,2576" coordsize="10,20" path="m6880,2595l6889,2595,6889,2576,6880,2576,6880,2595xe" filled="true" fillcolor="#000000" stroked="false">
                <v:path arrowok="t"/>
                <v:fill type="solid"/>
              </v:shape>
            </v:group>
            <v:group style="position:absolute;left:6880;top:2603;width:10;height:2" coordorigin="6880,2603" coordsize="10,2">
              <v:shape style="position:absolute;left:6880;top:2603;width:10;height:2" coordorigin="6880,2603" coordsize="10,0" path="m6880,2603l6889,2603e" filled="false" stroked="true" strokeweight=".84pt" strokecolor="#000000">
                <v:path arrowok="t"/>
              </v:shape>
            </v:group>
            <v:group style="position:absolute;left:6880;top:2626;width:29;height:2" coordorigin="6880,2626" coordsize="29,2">
              <v:shape style="position:absolute;left:6880;top:2626;width:29;height:2" coordorigin="6880,2626" coordsize="29,0" path="m6880,2626l6909,2626e" filled="false" stroked="true" strokeweight="1.44pt" strokecolor="#000000">
                <v:path arrowok="t"/>
              </v:shape>
            </v:group>
            <v:group style="position:absolute;left:6909;top:2626;width:1628;height:2" coordorigin="6909,2626" coordsize="1628,2">
              <v:shape style="position:absolute;left:6909;top:2626;width:1628;height:2" coordorigin="6909,2626" coordsize="1628,0" path="m6909,2626l8536,2626e" filled="false" stroked="true" strokeweight="1.44pt" strokecolor="#000000">
                <v:path arrowok="t"/>
              </v:shape>
              <v:shape style="position:absolute;left:3135;top:13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本年发生额</w:t>
                      </w:r>
                    </w:p>
                  </w:txbxContent>
                </v:textbox>
                <w10:wrap type="none"/>
              </v:shape>
              <v:shape style="position:absolute;left:6438;top:13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上年发生额</w:t>
                      </w:r>
                    </w:p>
                  </w:txbxContent>
                </v:textbox>
                <w10:wrap type="none"/>
              </v:shape>
              <v:shape style="position:absolute;left:137;top:323;width:8291;height:1107" type="#_x0000_t202" filled="false" stroked="false">
                <v:textbox inset="0,0,0,0">
                  <w:txbxContent>
                    <w:p>
                      <w:pPr>
                        <w:spacing w:line="155" w:lineRule="exact" w:before="0"/>
                        <w:ind w:left="576" w:right="0"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p>
                      <w:pPr>
                        <w:tabs>
                          <w:tab w:pos="3915" w:val="left" w:leader="none"/>
                          <w:tab w:pos="5564" w:val="left" w:leader="none"/>
                          <w:tab w:pos="7213" w:val="left" w:leader="none"/>
                        </w:tabs>
                        <w:spacing w:line="210" w:lineRule="exact" w:before="0"/>
                        <w:ind w:left="2263"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tabs>
                          <w:tab w:pos="991" w:val="left" w:leader="none"/>
                          <w:tab w:pos="2081" w:val="left" w:leader="none"/>
                          <w:tab w:pos="3732" w:val="left" w:leader="none"/>
                          <w:tab w:pos="5382" w:val="left" w:leader="none"/>
                          <w:tab w:pos="7030" w:val="left" w:leader="none"/>
                        </w:tabs>
                        <w:spacing w:before="134"/>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w:t>
                        <w:tab/>
                        <w:t>业</w:t>
                        <w:tab/>
                      </w:r>
                      <w:r>
                        <w:rPr>
                          <w:rFonts w:ascii="宋体" w:hAnsi="宋体" w:cs="宋体" w:eastAsia="宋体" w:hint="default"/>
                          <w:spacing w:val="-1"/>
                          <w:sz w:val="18"/>
                          <w:szCs w:val="18"/>
                        </w:rPr>
                        <w:t>574,167,807.60</w:t>
                        <w:tab/>
                        <w:t>555,374,764.50</w:t>
                        <w:tab/>
                        <w:t>515,603,308.11</w:t>
                        <w:tab/>
                        <w:t>491,935,276.41</w:t>
                      </w:r>
                    </w:p>
                    <w:p>
                      <w:pPr>
                        <w:tabs>
                          <w:tab w:pos="991" w:val="left" w:leader="none"/>
                        </w:tabs>
                        <w:spacing w:before="136"/>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）商</w:t>
                        <w:tab/>
                        <w:t>业</w:t>
                      </w:r>
                    </w:p>
                  </w:txbxContent>
                </v:textbox>
                <w10:wrap type="none"/>
              </v:shape>
              <v:shape style="position:absolute;left:137;top:1620;width:1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）房地产业</w:t>
                      </w:r>
                    </w:p>
                  </w:txbxContent>
                </v:textbox>
                <w10:wrap type="none"/>
              </v:shape>
              <v:shape style="position:absolute;left:3207;top:1250;width:274;height:5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before="134"/>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4859;top:1250;width:274;height:5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before="134"/>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6508;top:1250;width:274;height:5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before="134"/>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8157;top:1250;width:274;height:5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before="134"/>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37;top:1989;width:8294;height:550" type="#_x0000_t202" filled="false" stroked="false">
                <v:textbox inset="0,0,0,0">
                  <w:txbxContent>
                    <w:p>
                      <w:pPr>
                        <w:tabs>
                          <w:tab w:pos="3070" w:val="left" w:leader="none"/>
                          <w:tab w:pos="4721" w:val="left" w:leader="none"/>
                          <w:tab w:pos="6370" w:val="left" w:leader="none"/>
                          <w:tab w:pos="8020" w:val="left" w:leader="none"/>
                        </w:tabs>
                        <w:spacing w:line="180" w:lineRule="exact" w:before="0"/>
                        <w:ind w:left="576" w:right="0" w:hanging="57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）旅游饮食服务业</w:t>
                        <w:tab/>
                      </w:r>
                      <w:r>
                        <w:rPr>
                          <w:rFonts w:ascii="宋体" w:hAnsi="宋体" w:cs="宋体" w:eastAsia="宋体" w:hint="default"/>
                          <w:sz w:val="18"/>
                          <w:szCs w:val="18"/>
                        </w:rPr>
                        <w:t>---</w:t>
                        <w:tab/>
                        <w:t>---</w:t>
                        <w:tab/>
                        <w:t>---</w:t>
                        <w:tab/>
                      </w:r>
                      <w:r>
                        <w:rPr>
                          <w:rFonts w:ascii="宋体" w:hAnsi="宋体" w:cs="宋体" w:eastAsia="宋体" w:hint="default"/>
                          <w:spacing w:val="1"/>
                          <w:sz w:val="18"/>
                          <w:szCs w:val="18"/>
                        </w:rPr>
                        <w:t>---</w:t>
                      </w:r>
                      <w:r>
                        <w:rPr>
                          <w:rFonts w:ascii="宋体" w:hAnsi="宋体" w:cs="宋体" w:eastAsia="宋体" w:hint="default"/>
                          <w:sz w:val="18"/>
                          <w:szCs w:val="18"/>
                        </w:rPr>
                      </w:r>
                    </w:p>
                    <w:p>
                      <w:pPr>
                        <w:tabs>
                          <w:tab w:pos="2081" w:val="left" w:leader="none"/>
                          <w:tab w:pos="3732" w:val="left" w:leader="none"/>
                          <w:tab w:pos="5382" w:val="left" w:leader="none"/>
                          <w:tab w:pos="7030" w:val="left" w:leader="none"/>
                        </w:tabs>
                        <w:spacing w:before="134"/>
                        <w:ind w:left="576"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宋体" w:hAnsi="宋体" w:cs="宋体" w:eastAsia="宋体" w:hint="default"/>
                          <w:spacing w:val="-1"/>
                          <w:sz w:val="18"/>
                          <w:szCs w:val="18"/>
                        </w:rPr>
                        <w:t>574,167,807.60</w:t>
                        <w:tab/>
                        <w:t>555,374,764.50</w:t>
                        <w:tab/>
                        <w:t>515,603,308.11</w:t>
                        <w:tab/>
                        <w:t>491,935,276.41</w:t>
                      </w:r>
                    </w:p>
                  </w:txbxContent>
                </v:textbox>
                <w10:wrap type="none"/>
              </v:shape>
            </v:group>
          </v:group>
        </w:pict>
      </w:r>
      <w:r>
        <w:rPr>
          <w:rFonts w:ascii="宋体" w:hAnsi="宋体" w:cs="宋体" w:eastAsia="宋体" w:hint="default"/>
          <w:position w:val="-52"/>
          <w:sz w:val="20"/>
          <w:szCs w:val="20"/>
        </w:rPr>
      </w:r>
    </w:p>
    <w:p>
      <w:pPr>
        <w:spacing w:before="86"/>
        <w:ind w:left="673" w:right="0" w:firstLine="0"/>
        <w:jc w:val="left"/>
        <w:rPr>
          <w:rFonts w:ascii="宋体" w:hAnsi="宋体" w:cs="宋体" w:eastAsia="宋体" w:hint="default"/>
          <w:sz w:val="21"/>
          <w:szCs w:val="21"/>
        </w:rPr>
      </w:pPr>
      <w:r>
        <w:rPr/>
        <w:pict>
          <v:shape style="position:absolute;margin-left:221.690002pt;margin-top:27.843674pt;width:.48pt;height:.12pt;mso-position-horizontal-relative:page;mso-position-vertical-relative:paragraph;z-index:-1112944" type="#_x0000_t75" stroked="false">
            <v:imagedata r:id="rId841" o:title=""/>
          </v:shape>
        </w:pict>
      </w:r>
      <w:r>
        <w:rPr/>
        <w:pict>
          <v:shape style="position:absolute;margin-left:324.190002pt;margin-top:27.843674pt;width:.48001pt;height:.12pt;mso-position-horizontal-relative:page;mso-position-vertical-relative:paragraph;z-index:-1112920" type="#_x0000_t75" stroked="false">
            <v:imagedata r:id="rId841" o:title=""/>
          </v:shape>
        </w:pict>
      </w:r>
      <w:r>
        <w:rPr/>
        <w:pict>
          <v:group style="position:absolute;margin-left:51.240002pt;margin-top:47.523663pt;width:425.4pt;height:.5pt;mso-position-horizontal-relative:page;mso-position-vertical-relative:paragraph;z-index:-1112896" coordorigin="1025,950" coordsize="8508,10">
            <v:shape style="position:absolute;left:1025;top:950;width:3409;height:10" type="#_x0000_t75" stroked="false">
              <v:imagedata r:id="rId850" o:title=""/>
            </v:shape>
            <v:shape style="position:absolute;left:4429;top:950;width:5103;height:10" type="#_x0000_t75" stroked="false">
              <v:imagedata r:id="rId851" o:title=""/>
            </v:shape>
            <w10:wrap type="none"/>
          </v:group>
        </w:pict>
      </w:r>
      <w:r>
        <w:rPr/>
        <w:pict>
          <v:group style="position:absolute;margin-left:51.240002pt;margin-top:60.483685pt;width:425.4pt;height:5.05pt;mso-position-horizontal-relative:page;mso-position-vertical-relative:paragraph;z-index:-1112872" coordorigin="1025,1210" coordsize="8508,101">
            <v:shape style="position:absolute;left:1025;top:1210;width:3428;height:101" type="#_x0000_t75" stroked="false">
              <v:imagedata r:id="rId852" o:title=""/>
            </v:shape>
            <v:shape style="position:absolute;left:4429;top:1301;width:5103;height:10" type="#_x0000_t75" stroked="false">
              <v:imagedata r:id="rId851" o:title=""/>
            </v:shape>
            <w10:wrap type="none"/>
          </v:group>
        </w:pict>
      </w:r>
      <w:r>
        <w:rPr/>
        <w:pict>
          <v:group style="position:absolute;margin-left:51.240002pt;margin-top:82.463661pt;width:425.4pt;height:.5pt;mso-position-horizontal-relative:page;mso-position-vertical-relative:paragraph;z-index:-1112848" coordorigin="1025,1649" coordsize="8508,10">
            <v:shape style="position:absolute;left:1025;top:1649;width:3409;height:10" type="#_x0000_t75" stroked="false">
              <v:imagedata r:id="rId850" o:title=""/>
            </v:shape>
            <v:shape style="position:absolute;left:4429;top:1649;width:5103;height:10" type="#_x0000_t75" stroked="false">
              <v:imagedata r:id="rId853" o:title=""/>
            </v:shape>
            <w10:wrap type="none"/>
          </v:group>
        </w:pict>
      </w:r>
      <w:r>
        <w:rPr/>
        <w:pict>
          <v:group style="position:absolute;margin-left:51.240002pt;margin-top:95.423683pt;width:425.4pt;height:5.05pt;mso-position-horizontal-relative:page;mso-position-vertical-relative:paragraph;z-index:-1112824" coordorigin="1025,1908" coordsize="8508,101">
            <v:shape style="position:absolute;left:1025;top:1908;width:3428;height:101" type="#_x0000_t75" stroked="false">
              <v:imagedata r:id="rId852" o:title=""/>
            </v:shape>
            <v:shape style="position:absolute;left:4429;top:2000;width:5103;height:10" type="#_x0000_t75" stroked="false">
              <v:imagedata r:id="rId851" o:title=""/>
            </v:shape>
            <w10:wrap type="none"/>
          </v:group>
        </w:pict>
      </w:r>
      <w:r>
        <w:rPr>
          <w:rFonts w:ascii="宋体" w:hAnsi="宋体" w:cs="宋体" w:eastAsia="宋体" w:hint="default"/>
          <w:sz w:val="21"/>
          <w:szCs w:val="21"/>
        </w:rPr>
        <w:t>3.</w:t>
      </w:r>
      <w:r>
        <w:rPr>
          <w:rFonts w:ascii="宋体" w:hAnsi="宋体" w:cs="宋体" w:eastAsia="宋体" w:hint="default"/>
          <w:sz w:val="21"/>
          <w:szCs w:val="21"/>
        </w:rPr>
        <w:t>公司前五名客户的营业收入情况</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428"/>
        <w:gridCol w:w="2050"/>
        <w:gridCol w:w="3044"/>
      </w:tblGrid>
      <w:tr>
        <w:trPr>
          <w:trHeight w:val="412" w:hRule="exact"/>
        </w:trPr>
        <w:tc>
          <w:tcPr>
            <w:tcW w:w="3428" w:type="dxa"/>
            <w:tcBorders>
              <w:top w:val="single" w:sz="12" w:space="0" w:color="000000"/>
              <w:left w:val="nil" w:sz="6" w:space="0" w:color="auto"/>
              <w:bottom w:val="nil" w:sz="6" w:space="0" w:color="auto"/>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44"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55" w:hRule="exact"/>
        </w:trPr>
        <w:tc>
          <w:tcPr>
            <w:tcW w:w="3428"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sz w:val="18"/>
              </w:rPr>
              <w:t>Perception Digital</w:t>
            </w:r>
            <w:r>
              <w:rPr>
                <w:rFonts w:ascii="宋体"/>
                <w:spacing w:val="-11"/>
                <w:sz w:val="18"/>
              </w:rPr>
              <w:t> </w:t>
            </w:r>
            <w:r>
              <w:rPr>
                <w:rFonts w:ascii="宋体"/>
                <w:sz w:val="18"/>
              </w:rPr>
              <w:t>LIMITED</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宋体" w:hAnsi="宋体" w:cs="宋体" w:eastAsia="宋体" w:hint="default"/>
                <w:sz w:val="20"/>
                <w:szCs w:val="20"/>
              </w:rPr>
            </w:pPr>
            <w:r>
              <w:rPr>
                <w:rFonts w:ascii="宋体"/>
                <w:w w:val="95"/>
                <w:sz w:val="20"/>
              </w:rPr>
              <w:t>222,599,671.75</w:t>
            </w:r>
            <w:r>
              <w:rPr>
                <w:rFonts w:ascii="宋体"/>
                <w:sz w:val="20"/>
              </w:rPr>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2"/>
              <w:jc w:val="right"/>
              <w:rPr>
                <w:rFonts w:ascii="宋体" w:hAnsi="宋体" w:cs="宋体" w:eastAsia="宋体" w:hint="default"/>
                <w:sz w:val="20"/>
                <w:szCs w:val="20"/>
              </w:rPr>
            </w:pPr>
            <w:r>
              <w:rPr>
                <w:rFonts w:ascii="宋体"/>
                <w:w w:val="95"/>
                <w:sz w:val="20"/>
              </w:rPr>
              <w:t>37.30</w:t>
            </w:r>
            <w:r>
              <w:rPr>
                <w:rFonts w:ascii="宋体"/>
                <w:sz w:val="20"/>
              </w:rPr>
            </w:r>
          </w:p>
        </w:tc>
      </w:tr>
      <w:tr>
        <w:trPr>
          <w:trHeight w:val="444" w:hRule="exact"/>
        </w:trPr>
        <w:tc>
          <w:tcPr>
            <w:tcW w:w="3428"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sz w:val="20"/>
              </w:rPr>
              <w:t>Enseo,Inc</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2"/>
              <w:jc w:val="right"/>
              <w:rPr>
                <w:rFonts w:ascii="宋体" w:hAnsi="宋体" w:cs="宋体" w:eastAsia="宋体" w:hint="default"/>
                <w:sz w:val="20"/>
                <w:szCs w:val="20"/>
              </w:rPr>
            </w:pPr>
            <w:r>
              <w:rPr>
                <w:rFonts w:ascii="宋体"/>
                <w:w w:val="95"/>
                <w:sz w:val="20"/>
              </w:rPr>
              <w:t>101,394,983.86</w:t>
            </w:r>
            <w:r>
              <w:rPr>
                <w:rFonts w:ascii="宋体"/>
                <w:sz w:val="20"/>
              </w:rPr>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2"/>
              <w:jc w:val="right"/>
              <w:rPr>
                <w:rFonts w:ascii="宋体" w:hAnsi="宋体" w:cs="宋体" w:eastAsia="宋体" w:hint="default"/>
                <w:sz w:val="20"/>
                <w:szCs w:val="20"/>
              </w:rPr>
            </w:pPr>
            <w:r>
              <w:rPr>
                <w:rFonts w:ascii="宋体"/>
                <w:w w:val="95"/>
                <w:sz w:val="20"/>
              </w:rPr>
              <w:t>16.99</w:t>
            </w:r>
            <w:r>
              <w:rPr>
                <w:rFonts w:ascii="宋体"/>
                <w:sz w:val="20"/>
              </w:rPr>
            </w:r>
          </w:p>
        </w:tc>
      </w:tr>
      <w:tr>
        <w:trPr>
          <w:trHeight w:val="274" w:hRule="exact"/>
        </w:trPr>
        <w:tc>
          <w:tcPr>
            <w:tcW w:w="342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0"/>
                <w:szCs w:val="20"/>
              </w:rPr>
            </w:pPr>
            <w:r>
              <w:rPr>
                <w:rFonts w:ascii="宋体" w:hAnsi="宋体" w:cs="宋体" w:eastAsia="宋体" w:hint="default"/>
                <w:sz w:val="20"/>
                <w:szCs w:val="20"/>
              </w:rPr>
              <w:t>创新科技有限公司</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宋体" w:hAnsi="宋体" w:cs="宋体" w:eastAsia="宋体" w:hint="default"/>
                <w:sz w:val="20"/>
                <w:szCs w:val="20"/>
              </w:rPr>
            </w:pPr>
            <w:r>
              <w:rPr>
                <w:rFonts w:ascii="宋体"/>
                <w:w w:val="95"/>
                <w:sz w:val="20"/>
              </w:rPr>
              <w:t>32,887,572.45</w:t>
            </w:r>
            <w:r>
              <w:rPr>
                <w:rFonts w:ascii="宋体"/>
                <w:sz w:val="20"/>
              </w:rPr>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2"/>
              <w:jc w:val="right"/>
              <w:rPr>
                <w:rFonts w:ascii="宋体" w:hAnsi="宋体" w:cs="宋体" w:eastAsia="宋体" w:hint="default"/>
                <w:sz w:val="20"/>
                <w:szCs w:val="20"/>
              </w:rPr>
            </w:pPr>
            <w:r>
              <w:rPr>
                <w:rFonts w:ascii="宋体"/>
                <w:sz w:val="20"/>
              </w:rPr>
              <w:t>5.51</w:t>
            </w:r>
          </w:p>
        </w:tc>
      </w:tr>
      <w:tr>
        <w:trPr>
          <w:trHeight w:val="82" w:hRule="exact"/>
        </w:trPr>
        <w:tc>
          <w:tcPr>
            <w:tcW w:w="342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single" w:sz="4" w:space="0" w:color="000000"/>
            </w:tcBorders>
          </w:tcPr>
          <w:p>
            <w:pPr/>
          </w:p>
        </w:tc>
        <w:tc>
          <w:tcPr>
            <w:tcW w:w="3044" w:type="dxa"/>
            <w:tcBorders>
              <w:top w:val="nil" w:sz="6" w:space="0" w:color="auto"/>
              <w:left w:val="single" w:sz="4" w:space="0" w:color="000000"/>
              <w:bottom w:val="nil" w:sz="6" w:space="0" w:color="auto"/>
              <w:right w:val="nil" w:sz="6" w:space="0" w:color="auto"/>
            </w:tcBorders>
          </w:tcPr>
          <w:p>
            <w:pPr/>
          </w:p>
        </w:tc>
      </w:tr>
      <w:tr>
        <w:trPr>
          <w:trHeight w:val="344" w:hRule="exact"/>
        </w:trPr>
        <w:tc>
          <w:tcPr>
            <w:tcW w:w="342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Dewav Technology</w:t>
            </w:r>
            <w:r>
              <w:rPr>
                <w:rFonts w:ascii="宋体" w:hAnsi="宋体" w:cs="宋体" w:eastAsia="宋体" w:hint="default"/>
                <w:spacing w:val="-7"/>
                <w:sz w:val="20"/>
                <w:szCs w:val="20"/>
              </w:rPr>
              <w:t> </w:t>
            </w:r>
            <w:r>
              <w:rPr>
                <w:rFonts w:ascii="宋体" w:hAnsi="宋体" w:cs="宋体" w:eastAsia="宋体" w:hint="default"/>
                <w:sz w:val="20"/>
                <w:szCs w:val="20"/>
              </w:rPr>
              <w:t>Com</w:t>
            </w:r>
            <w:r>
              <w:rPr>
                <w:rFonts w:ascii="宋体" w:hAnsi="宋体" w:cs="宋体" w:eastAsia="宋体" w:hint="default"/>
                <w:sz w:val="20"/>
                <w:szCs w:val="20"/>
              </w:rPr>
              <w:t>（鼎为）</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26,383,974.72</w:t>
            </w:r>
            <w:r>
              <w:rPr>
                <w:rFonts w:ascii="宋体"/>
                <w:sz w:val="20"/>
              </w:rPr>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2"/>
              <w:jc w:val="right"/>
              <w:rPr>
                <w:rFonts w:ascii="宋体" w:hAnsi="宋体" w:cs="宋体" w:eastAsia="宋体" w:hint="default"/>
                <w:sz w:val="20"/>
                <w:szCs w:val="20"/>
              </w:rPr>
            </w:pPr>
            <w:r>
              <w:rPr>
                <w:rFonts w:ascii="宋体"/>
                <w:sz w:val="20"/>
              </w:rPr>
              <w:t>4.42</w:t>
            </w:r>
          </w:p>
        </w:tc>
      </w:tr>
      <w:tr>
        <w:trPr>
          <w:trHeight w:val="355" w:hRule="exact"/>
        </w:trPr>
        <w:tc>
          <w:tcPr>
            <w:tcW w:w="3428"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22" w:right="0"/>
              <w:jc w:val="left"/>
              <w:rPr>
                <w:rFonts w:ascii="宋体" w:hAnsi="宋体" w:cs="宋体" w:eastAsia="宋体" w:hint="default"/>
                <w:sz w:val="20"/>
                <w:szCs w:val="20"/>
              </w:rPr>
            </w:pPr>
            <w:r>
              <w:rPr>
                <w:rFonts w:ascii="宋体"/>
                <w:sz w:val="20"/>
              </w:rPr>
              <w:t>Philips Assembly</w:t>
            </w:r>
            <w:r>
              <w:rPr>
                <w:rFonts w:ascii="宋体"/>
                <w:spacing w:val="-7"/>
                <w:sz w:val="20"/>
              </w:rPr>
              <w:t> </w:t>
            </w:r>
            <w:r>
              <w:rPr>
                <w:rFonts w:ascii="宋体"/>
                <w:sz w:val="20"/>
              </w:rPr>
              <w:t>Central</w:t>
            </w:r>
          </w:p>
        </w:tc>
        <w:tc>
          <w:tcPr>
            <w:tcW w:w="2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宋体" w:hAnsi="宋体" w:cs="宋体" w:eastAsia="宋体" w:hint="default"/>
                <w:sz w:val="20"/>
                <w:szCs w:val="20"/>
              </w:rPr>
            </w:pPr>
            <w:r>
              <w:rPr>
                <w:rFonts w:ascii="宋体"/>
                <w:w w:val="95"/>
                <w:sz w:val="20"/>
              </w:rPr>
              <w:t>23,931,494.12</w:t>
            </w:r>
            <w:r>
              <w:rPr>
                <w:rFonts w:ascii="宋体"/>
                <w:sz w:val="20"/>
              </w:rPr>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102"/>
              <w:jc w:val="right"/>
              <w:rPr>
                <w:rFonts w:ascii="宋体" w:hAnsi="宋体" w:cs="宋体" w:eastAsia="宋体" w:hint="default"/>
                <w:sz w:val="20"/>
                <w:szCs w:val="20"/>
              </w:rPr>
            </w:pPr>
            <w:r>
              <w:rPr>
                <w:rFonts w:ascii="宋体"/>
                <w:sz w:val="20"/>
              </w:rPr>
              <w:t>4.01</w:t>
            </w:r>
          </w:p>
        </w:tc>
      </w:tr>
      <w:tr>
        <w:trPr>
          <w:trHeight w:val="355" w:hRule="exact"/>
        </w:trPr>
        <w:tc>
          <w:tcPr>
            <w:tcW w:w="3428" w:type="dxa"/>
            <w:tcBorders>
              <w:top w:val="nil" w:sz="6" w:space="0" w:color="auto"/>
              <w:left w:val="nil" w:sz="6" w:space="0" w:color="auto"/>
              <w:bottom w:val="single" w:sz="12" w:space="0" w:color="000000"/>
              <w:right w:val="single" w:sz="4" w:space="0" w:color="000000"/>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407,197,696.90</w:t>
            </w:r>
            <w:r>
              <w:rPr>
                <w:rFonts w:ascii="宋体"/>
                <w:sz w:val="20"/>
              </w:rPr>
            </w:r>
          </w:p>
        </w:tc>
        <w:tc>
          <w:tcPr>
            <w:tcW w:w="3044"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68.23</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675" w:right="0" w:firstLine="0"/>
        <w:jc w:val="left"/>
        <w:rPr>
          <w:rFonts w:ascii="宋体" w:hAnsi="宋体" w:cs="宋体" w:eastAsia="宋体" w:hint="default"/>
          <w:sz w:val="21"/>
          <w:szCs w:val="21"/>
        </w:rPr>
      </w:pPr>
      <w:r>
        <w:rPr/>
        <w:pict>
          <v:group style="position:absolute;margin-left:51.240002pt;margin-top:-61.176346pt;width:425.4pt;height:.5pt;mso-position-horizontal-relative:page;mso-position-vertical-relative:paragraph;z-index:-1112800" coordorigin="1025,-1224" coordsize="8508,10">
            <v:shape style="position:absolute;left:1025;top:-1224;width:3409;height:10" type="#_x0000_t75" stroked="false">
              <v:imagedata r:id="rId850" o:title=""/>
            </v:shape>
            <v:shape style="position:absolute;left:4429;top:-1224;width:5103;height:10" type="#_x0000_t75" stroked="false">
              <v:imagedata r:id="rId853" o:title=""/>
            </v:shape>
            <w10:wrap type="none"/>
          </v:group>
        </w:pict>
      </w:r>
      <w:r>
        <w:rPr/>
        <w:pict>
          <v:group style="position:absolute;margin-left:51.240002pt;margin-top:-48.216324pt;width:425.4pt;height:5.05pt;mso-position-horizontal-relative:page;mso-position-vertical-relative:paragraph;z-index:-1112776" coordorigin="1025,-964" coordsize="8508,101">
            <v:shape style="position:absolute;left:1025;top:-964;width:3428;height:101" type="#_x0000_t75" stroked="false">
              <v:imagedata r:id="rId852" o:title=""/>
            </v:shape>
            <v:shape style="position:absolute;left:4429;top:-873;width:5103;height:10" type="#_x0000_t75" stroked="false">
              <v:imagedata r:id="rId851" o:title=""/>
            </v:shape>
            <w10:wrap type="none"/>
          </v:group>
        </w:pict>
      </w:r>
      <w:r>
        <w:rPr/>
        <w:pict>
          <v:shape style="position:absolute;margin-left:294.290009pt;margin-top:44.063663pt;width:.48001pt;height:.12pt;mso-position-horizontal-relative:page;mso-position-vertical-relative:paragraph;z-index:-1112752" type="#_x0000_t75" stroked="false">
            <v:imagedata r:id="rId841" o:title=""/>
          </v:shape>
        </w:pict>
      </w:r>
      <w:r>
        <w:rPr/>
        <w:pict>
          <v:shape style="position:absolute;margin-left:385.029999pt;margin-top:44.063663pt;width:.47998pt;height:.12pt;mso-position-horizontal-relative:page;mso-position-vertical-relative:paragraph;z-index:-1112728" type="#_x0000_t75" stroked="false">
            <v:imagedata r:id="rId841" o:title=""/>
          </v:shape>
        </w:pict>
      </w:r>
      <w:r>
        <w:rPr/>
        <w:pict>
          <v:group style="position:absolute;margin-left:51.240002pt;margin-top:60.143684pt;width:425.4pt;height:.5pt;mso-position-horizontal-relative:page;mso-position-vertical-relative:paragraph;z-index:-1112704" coordorigin="1025,1203" coordsize="8508,10">
            <v:shape style="position:absolute;left:1025;top:1203;width:4861;height:10" type="#_x0000_t75" stroked="false">
              <v:imagedata r:id="rId825" o:title=""/>
            </v:shape>
            <v:shape style="position:absolute;left:5881;top:1203;width:1820;height:10" type="#_x0000_t75" stroked="false">
              <v:imagedata r:id="rId828" o:title=""/>
            </v:shape>
            <v:shape style="position:absolute;left:7696;top:1203;width:1837;height:10" type="#_x0000_t75" stroked="false">
              <v:imagedata r:id="rId829" o:title=""/>
            </v:shape>
            <w10:wrap type="none"/>
          </v:group>
        </w:pict>
      </w:r>
      <w:r>
        <w:rPr/>
        <w:pict>
          <v:group style="position:absolute;margin-left:51.240002pt;margin-top:76.613686pt;width:425.4pt;height:.5pt;mso-position-horizontal-relative:page;mso-position-vertical-relative:paragraph;z-index:-1112680" coordorigin="1025,1532" coordsize="8508,10">
            <v:shape style="position:absolute;left:1025;top:1532;width:4861;height:10" type="#_x0000_t75" stroked="false">
              <v:imagedata r:id="rId825" o:title=""/>
            </v:shape>
            <v:shape style="position:absolute;left:5881;top:1532;width:1820;height:10" type="#_x0000_t75" stroked="false">
              <v:imagedata r:id="rId828" o:title=""/>
            </v:shape>
            <v:shape style="position:absolute;left:7696;top:1532;width:1837;height:10" type="#_x0000_t75" stroked="false">
              <v:imagedata r:id="rId829" o:title=""/>
            </v:shape>
            <w10:wrap type="none"/>
          </v:group>
        </w:pict>
      </w:r>
      <w:r>
        <w:rPr/>
        <w:pict>
          <v:group style="position:absolute;margin-left:51.240002pt;margin-top:88.613647pt;width:425.4pt;height:5.05pt;mso-position-horizontal-relative:page;mso-position-vertical-relative:paragraph;z-index:-1112656" coordorigin="1025,1772" coordsize="8508,101">
            <v:shape style="position:absolute;left:1025;top:1772;width:4880;height:101" type="#_x0000_t75" stroked="false">
              <v:imagedata r:id="rId854" o:title=""/>
            </v:shape>
            <v:shape style="position:absolute;left:5881;top:1863;width:1820;height:10" type="#_x0000_t75" stroked="false">
              <v:imagedata r:id="rId828" o:title=""/>
            </v:shape>
            <v:shape style="position:absolute;left:7696;top:1863;width:1837;height:10" type="#_x0000_t75" stroked="false">
              <v:imagedata r:id="rId829" o:title=""/>
            </v:shape>
            <w10:wrap type="none"/>
          </v:group>
        </w:pict>
      </w:r>
      <w:r>
        <w:rPr/>
        <w:pict>
          <v:group style="position:absolute;margin-left:51.240002pt;margin-top:109.613686pt;width:425.4pt;height:.5pt;mso-position-horizontal-relative:page;mso-position-vertical-relative:paragraph;z-index:-1112632" coordorigin="1025,2192" coordsize="8508,10">
            <v:shape style="position:absolute;left:1025;top:2192;width:4861;height:10" type="#_x0000_t75" stroked="false">
              <v:imagedata r:id="rId825" o:title=""/>
            </v:shape>
            <v:shape style="position:absolute;left:5881;top:2192;width:1820;height:10" type="#_x0000_t75" stroked="false">
              <v:imagedata r:id="rId828" o:title=""/>
            </v:shape>
            <v:shape style="position:absolute;left:7696;top:2192;width:1837;height:10" type="#_x0000_t75" stroked="false">
              <v:imagedata r:id="rId829"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130" w:type="dxa"/>
        <w:tblLayout w:type="fixed"/>
        <w:tblCellMar>
          <w:top w:w="0" w:type="dxa"/>
          <w:left w:w="0" w:type="dxa"/>
          <w:bottom w:w="0" w:type="dxa"/>
          <w:right w:w="0" w:type="dxa"/>
        </w:tblCellMar>
        <w:tblLook w:val="01E0"/>
      </w:tblPr>
      <w:tblGrid>
        <w:gridCol w:w="4880"/>
        <w:gridCol w:w="1815"/>
        <w:gridCol w:w="1827"/>
      </w:tblGrid>
      <w:tr>
        <w:trPr>
          <w:trHeight w:val="346" w:hRule="exact"/>
        </w:trPr>
        <w:tc>
          <w:tcPr>
            <w:tcW w:w="4880" w:type="dxa"/>
            <w:tcBorders>
              <w:top w:val="single" w:sz="12" w:space="0" w:color="000000"/>
              <w:left w:val="nil" w:sz="6" w:space="0" w:color="auto"/>
              <w:bottom w:val="nil" w:sz="6" w:space="0" w:color="auto"/>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1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27" w:type="dxa"/>
            <w:tcBorders>
              <w:top w:val="single" w:sz="12" w:space="0" w:color="000000"/>
              <w:left w:val="single" w:sz="4" w:space="0" w:color="000000"/>
              <w:bottom w:val="nil" w:sz="6" w:space="0" w:color="auto"/>
              <w:right w:val="nil" w:sz="6" w:space="0" w:color="auto"/>
            </w:tcBorders>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3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815" w:type="dxa"/>
            <w:tcBorders>
              <w:top w:val="nil" w:sz="6" w:space="0" w:color="auto"/>
              <w:left w:val="single" w:sz="4" w:space="0" w:color="000000"/>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229"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2,223,028.84</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8"/>
                <w:szCs w:val="18"/>
              </w:rPr>
            </w:pPr>
            <w:r>
              <w:rPr>
                <w:rFonts w:ascii="宋体"/>
                <w:spacing w:val="-1"/>
                <w:sz w:val="18"/>
              </w:rPr>
              <w:t>-373,462.91</w:t>
            </w:r>
          </w:p>
        </w:tc>
      </w:tr>
      <w:tr>
        <w:trPr>
          <w:trHeight w:val="46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pacing w:val="-1"/>
                <w:sz w:val="18"/>
              </w:rPr>
              <w:t>964,884.80</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宋体" w:hAnsi="宋体" w:cs="宋体" w:eastAsia="宋体" w:hint="default"/>
                <w:sz w:val="18"/>
                <w:szCs w:val="18"/>
              </w:rPr>
            </w:pPr>
            <w:r>
              <w:rPr>
                <w:rFonts w:ascii="宋体"/>
                <w:spacing w:val="-1"/>
                <w:sz w:val="18"/>
              </w:rPr>
              <w:t>-4,733,825.62</w:t>
            </w:r>
          </w:p>
        </w:tc>
      </w:tr>
      <w:tr>
        <w:trPr>
          <w:trHeight w:val="394"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pacing w:val="-1"/>
                <w:sz w:val="18"/>
              </w:rPr>
              <w:t>25,137,887.07</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pacing w:val="-1"/>
                <w:sz w:val="18"/>
              </w:rPr>
              <w:t>24,092,723.67</w:t>
            </w:r>
          </w:p>
        </w:tc>
      </w:tr>
      <w:tr>
        <w:trPr>
          <w:trHeight w:val="364"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pacing w:val="-1"/>
                <w:sz w:val="18"/>
              </w:rPr>
              <w:t>366,753.90</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pacing w:val="-1"/>
                <w:sz w:val="18"/>
              </w:rPr>
              <w:t>1,337,069.59</w:t>
            </w:r>
          </w:p>
        </w:tc>
      </w:tr>
      <w:tr>
        <w:trPr>
          <w:trHeight w:val="258"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176,639.79</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178,966.36</w:t>
            </w:r>
          </w:p>
        </w:tc>
      </w:tr>
      <w:tr>
        <w:trPr>
          <w:trHeight w:val="75"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569"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4" w:lineRule="auto" w:before="20"/>
              <w:ind w:left="122" w:right="105"/>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2,452,087.66</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6"/>
              <w:jc w:val="right"/>
              <w:rPr>
                <w:rFonts w:ascii="宋体" w:hAnsi="宋体" w:cs="宋体" w:eastAsia="宋体" w:hint="default"/>
                <w:sz w:val="18"/>
                <w:szCs w:val="18"/>
              </w:rPr>
            </w:pPr>
            <w:r>
              <w:rPr>
                <w:rFonts w:ascii="宋体"/>
                <w:spacing w:val="-1"/>
                <w:sz w:val="18"/>
              </w:rPr>
              <w:t>78,609.80</w:t>
            </w:r>
          </w:p>
        </w:tc>
      </w:tr>
      <w:tr>
        <w:trPr>
          <w:trHeight w:val="336" w:hRule="exact"/>
        </w:trPr>
        <w:tc>
          <w:tcPr>
            <w:tcW w:w="4880"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823"/>
          <w:footerReference w:type="default" r:id="rId824"/>
          <w:pgSz w:w="11910" w:h="16840"/>
          <w:pgMar w:header="933" w:footer="980" w:top="1120" w:bottom="1160" w:left="880" w:right="0"/>
          <w:pgNumType w:start="131"/>
        </w:sectPr>
      </w:pPr>
    </w:p>
    <w:p>
      <w:pPr>
        <w:spacing w:line="240" w:lineRule="auto" w:before="6"/>
        <w:rPr>
          <w:rFonts w:ascii="宋体" w:hAnsi="宋体" w:cs="宋体" w:eastAsia="宋体" w:hint="default"/>
          <w:b/>
          <w:bCs/>
          <w:sz w:val="23"/>
          <w:szCs w:val="23"/>
        </w:rPr>
      </w:pPr>
      <w:r>
        <w:rPr/>
        <w:pict>
          <v:group style="position:absolute;margin-left:51.240002pt;margin-top:89.540001pt;width:425.4pt;height:.5pt;mso-position-horizontal-relative:page;mso-position-vertical-relative:page;z-index:-1112488" coordorigin="1025,1791" coordsize="8508,10">
            <v:shape style="position:absolute;left:1025;top:1791;width:4861;height:10" type="#_x0000_t75" stroked="false">
              <v:imagedata r:id="rId825" o:title=""/>
            </v:shape>
            <v:shape style="position:absolute;left:5881;top:1791;width:1820;height:10" type="#_x0000_t75" stroked="false">
              <v:imagedata r:id="rId828" o:title=""/>
            </v:shape>
            <v:shape style="position:absolute;left:7696;top:1791;width:1837;height:10" type="#_x0000_t75" stroked="false">
              <v:imagedata r:id="rId829" o:title=""/>
            </v:shape>
            <w10:wrap type="none"/>
          </v:group>
        </w:pict>
      </w:r>
      <w:r>
        <w:rPr/>
        <w:pict>
          <v:group style="position:absolute;margin-left:51.240002pt;margin-top:105.980003pt;width:425.4pt;height:.5pt;mso-position-horizontal-relative:page;mso-position-vertical-relative:page;z-index:-1112464" coordorigin="1025,2120" coordsize="8508,10">
            <v:shape style="position:absolute;left:1025;top:2120;width:4861;height:10" type="#_x0000_t75" stroked="false">
              <v:imagedata r:id="rId825" o:title=""/>
            </v:shape>
            <v:shape style="position:absolute;left:5881;top:2120;width:1820;height:10" type="#_x0000_t75" stroked="false">
              <v:imagedata r:id="rId826" o:title=""/>
            </v:shape>
            <v:shape style="position:absolute;left:7696;top:2120;width:1837;height:10" type="#_x0000_t75" stroked="false">
              <v:imagedata r:id="rId827" o:title=""/>
            </v:shape>
            <w10:wrap type="none"/>
          </v:group>
        </w:pict>
      </w:r>
      <w:r>
        <w:rPr/>
        <w:pict>
          <v:group style="position:absolute;margin-left:51.240002pt;margin-top:117.979965pt;width:425.4pt;height:5.05pt;mso-position-horizontal-relative:page;mso-position-vertical-relative:page;z-index:-1112440" coordorigin="1025,2360" coordsize="8508,101">
            <v:shape style="position:absolute;left:1025;top:2360;width:4880;height:101" type="#_x0000_t75" stroked="false">
              <v:imagedata r:id="rId830" o:title=""/>
            </v:shape>
            <v:shape style="position:absolute;left:5881;top:2451;width:1820;height:10" type="#_x0000_t75" stroked="false">
              <v:imagedata r:id="rId828" o:title=""/>
            </v:shape>
            <v:shape style="position:absolute;left:7696;top:2451;width:1837;height:10" type="#_x0000_t75" stroked="false">
              <v:imagedata r:id="rId829" o:title=""/>
            </v:shape>
            <w10:wrap type="none"/>
          </v:group>
        </w:pict>
      </w:r>
      <w:r>
        <w:rPr/>
        <w:pict>
          <v:group style="position:absolute;margin-left:51.240002pt;margin-top:138.979996pt;width:425.4pt;height:.5pt;mso-position-horizontal-relative:page;mso-position-vertical-relative:page;z-index:-1112416" coordorigin="1025,2780" coordsize="8508,10">
            <v:shape style="position:absolute;left:1025;top:2780;width:4861;height:10" type="#_x0000_t75" stroked="false">
              <v:imagedata r:id="rId825" o:title=""/>
            </v:shape>
            <v:shape style="position:absolute;left:5881;top:2780;width:1820;height:10" type="#_x0000_t75" stroked="false">
              <v:imagedata r:id="rId826" o:title=""/>
            </v:shape>
            <v:shape style="position:absolute;left:7696;top:2780;width:1837;height:10" type="#_x0000_t75" stroked="false">
              <v:imagedata r:id="rId827" o:title=""/>
            </v:shape>
            <w10:wrap type="none"/>
          </v:group>
        </w:pict>
      </w:r>
      <w:r>
        <w:rPr/>
        <w:pict>
          <v:group style="position:absolute;margin-left:51.240002pt;margin-top:150.979965pt;width:425.4pt;height:5.05pt;mso-position-horizontal-relative:page;mso-position-vertical-relative:page;z-index:-1112392" coordorigin="1025,3020" coordsize="8508,101">
            <v:shape style="position:absolute;left:1025;top:3020;width:4880;height:101" type="#_x0000_t75" stroked="false">
              <v:imagedata r:id="rId830" o:title=""/>
            </v:shape>
            <v:shape style="position:absolute;left:5881;top:3111;width:1820;height:10" type="#_x0000_t75" stroked="false">
              <v:imagedata r:id="rId828" o:title=""/>
            </v:shape>
            <v:shape style="position:absolute;left:7696;top:3111;width:1837;height:10" type="#_x0000_t75" stroked="false">
              <v:imagedata r:id="rId829" o:title=""/>
            </v:shape>
            <w10:wrap type="none"/>
          </v:group>
        </w:pict>
      </w:r>
      <w:r>
        <w:rPr/>
        <w:pict>
          <v:group style="position:absolute;margin-left:51.240002pt;margin-top:171.979996pt;width:425.4pt;height:.5pt;mso-position-horizontal-relative:page;mso-position-vertical-relative:page;z-index:-1112368" coordorigin="1025,3440" coordsize="8508,10">
            <v:shape style="position:absolute;left:1025;top:3440;width:4861;height:10" type="#_x0000_t75" stroked="false">
              <v:imagedata r:id="rId825" o:title=""/>
            </v:shape>
            <v:shape style="position:absolute;left:5881;top:3440;width:1820;height:10" type="#_x0000_t75" stroked="false">
              <v:imagedata r:id="rId826" o:title=""/>
            </v:shape>
            <v:shape style="position:absolute;left:7696;top:3440;width:1837;height:10" type="#_x0000_t75" stroked="false">
              <v:imagedata r:id="rId827" o:title=""/>
            </v:shape>
            <w10:wrap type="none"/>
          </v:group>
        </w:pict>
      </w:r>
      <w:r>
        <w:rPr/>
        <w:pict>
          <v:group style="position:absolute;margin-left:51.240002pt;margin-top:183.979965pt;width:425.4pt;height:5.05pt;mso-position-horizontal-relative:page;mso-position-vertical-relative:page;z-index:-1112344" coordorigin="1025,3680" coordsize="8508,101">
            <v:shape style="position:absolute;left:1025;top:3680;width:4880;height:101" type="#_x0000_t75" stroked="false">
              <v:imagedata r:id="rId830" o:title=""/>
            </v:shape>
            <v:shape style="position:absolute;left:5881;top:3771;width:1820;height:10" type="#_x0000_t75" stroked="false">
              <v:imagedata r:id="rId828" o:title=""/>
            </v:shape>
            <v:shape style="position:absolute;left:7696;top:3771;width:1837;height:10" type="#_x0000_t75" stroked="false">
              <v:imagedata r:id="rId829" o:title=""/>
            </v:shape>
            <w10:wrap type="none"/>
          </v:group>
        </w:pict>
      </w:r>
      <w:r>
        <w:rPr/>
        <w:pict>
          <v:group style="position:absolute;margin-left:51.240002pt;margin-top:204.979996pt;width:425.4pt;height:.5pt;mso-position-horizontal-relative:page;mso-position-vertical-relative:page;z-index:-1112320" coordorigin="1025,4100" coordsize="8508,10">
            <v:shape style="position:absolute;left:1025;top:4100;width:4861;height:10" type="#_x0000_t75" stroked="false">
              <v:imagedata r:id="rId825" o:title=""/>
            </v:shape>
            <v:shape style="position:absolute;left:5881;top:4100;width:1820;height:10" type="#_x0000_t75" stroked="false">
              <v:imagedata r:id="rId826" o:title=""/>
            </v:shape>
            <v:shape style="position:absolute;left:7696;top:4100;width:1837;height:10" type="#_x0000_t75" stroked="false">
              <v:imagedata r:id="rId827" o:title=""/>
            </v:shape>
            <w10:wrap type="none"/>
          </v:group>
        </w:pict>
      </w:r>
      <w:r>
        <w:rPr/>
        <w:pict>
          <v:group style="position:absolute;margin-left:51.240002pt;margin-top:216.979965pt;width:425.4pt;height:5.05pt;mso-position-horizontal-relative:page;mso-position-vertical-relative:page;z-index:-1112296" coordorigin="1025,4340" coordsize="8508,101">
            <v:shape style="position:absolute;left:1025;top:4340;width:4880;height:101" type="#_x0000_t75" stroked="false">
              <v:imagedata r:id="rId830" o:title=""/>
            </v:shape>
            <v:shape style="position:absolute;left:5881;top:4431;width:1820;height:10" type="#_x0000_t75" stroked="false">
              <v:imagedata r:id="rId828" o:title=""/>
            </v:shape>
            <v:shape style="position:absolute;left:7696;top:4431;width:1837;height:10" type="#_x0000_t75" stroked="false">
              <v:imagedata r:id="rId829" o:title=""/>
            </v:shape>
            <w10:wrap type="none"/>
          </v:group>
        </w:pict>
      </w:r>
      <w:r>
        <w:rPr/>
        <w:pict>
          <v:group style="position:absolute;margin-left:51.240002pt;margin-top:237.979996pt;width:425.4pt;height:.5pt;mso-position-horizontal-relative:page;mso-position-vertical-relative:page;z-index:-1112272" coordorigin="1025,4760" coordsize="8508,10">
            <v:shape style="position:absolute;left:1025;top:4760;width:4861;height:10" type="#_x0000_t75" stroked="false">
              <v:imagedata r:id="rId825" o:title=""/>
            </v:shape>
            <v:shape style="position:absolute;left:5881;top:4760;width:1820;height:10" type="#_x0000_t75" stroked="false">
              <v:imagedata r:id="rId826" o:title=""/>
            </v:shape>
            <v:shape style="position:absolute;left:7696;top:4760;width:1837;height:10" type="#_x0000_t75" stroked="false">
              <v:imagedata r:id="rId827" o:title=""/>
            </v:shape>
            <w10:wrap type="none"/>
          </v:group>
        </w:pict>
      </w:r>
      <w:r>
        <w:rPr/>
        <w:pict>
          <v:group style="position:absolute;margin-left:51.240002pt;margin-top:249.979965pt;width:425.4pt;height:5.05pt;mso-position-horizontal-relative:page;mso-position-vertical-relative:page;z-index:-1112248" coordorigin="1025,5000" coordsize="8508,101">
            <v:shape style="position:absolute;left:1025;top:5000;width:4880;height:101" type="#_x0000_t75" stroked="false">
              <v:imagedata r:id="rId830" o:title=""/>
            </v:shape>
            <v:shape style="position:absolute;left:5881;top:5091;width:1820;height:10" type="#_x0000_t75" stroked="false">
              <v:imagedata r:id="rId828" o:title=""/>
            </v:shape>
            <v:shape style="position:absolute;left:7696;top:5091;width:1837;height:10" type="#_x0000_t75" stroked="false">
              <v:imagedata r:id="rId829" o:title=""/>
            </v:shape>
            <w10:wrap type="none"/>
          </v:group>
        </w:pict>
      </w:r>
      <w:r>
        <w:rPr/>
        <w:pict>
          <v:group style="position:absolute;margin-left:51.240002pt;margin-top:271.010010pt;width:425.4pt;height:.5pt;mso-position-horizontal-relative:page;mso-position-vertical-relative:page;z-index:-1112224" coordorigin="1025,5420" coordsize="8508,10">
            <v:shape style="position:absolute;left:1025;top:5420;width:4861;height:10" type="#_x0000_t75" stroked="false">
              <v:imagedata r:id="rId825" o:title=""/>
            </v:shape>
            <v:shape style="position:absolute;left:5881;top:5420;width:1820;height:10" type="#_x0000_t75" stroked="false">
              <v:imagedata r:id="rId828" o:title=""/>
            </v:shape>
            <v:shape style="position:absolute;left:7696;top:5420;width:1837;height:10" type="#_x0000_t75" stroked="false">
              <v:imagedata r:id="rId829" o:title=""/>
            </v:shape>
            <w10:wrap type="none"/>
          </v:group>
        </w:pict>
      </w:r>
      <w:r>
        <w:rPr/>
        <w:pict>
          <v:group style="position:absolute;margin-left:51.240002pt;margin-top:283.010010pt;width:425.4pt;height:5.05pt;mso-position-horizontal-relative:page;mso-position-vertical-relative:page;z-index:-1112200" coordorigin="1025,5660" coordsize="8508,101">
            <v:shape style="position:absolute;left:1025;top:5660;width:4880;height:101" type="#_x0000_t75" stroked="false">
              <v:imagedata r:id="rId854" o:title=""/>
            </v:shape>
            <v:shape style="position:absolute;left:5881;top:5751;width:1820;height:10" type="#_x0000_t75" stroked="false">
              <v:imagedata r:id="rId828" o:title=""/>
            </v:shape>
            <v:shape style="position:absolute;left:7696;top:5751;width:1837;height:10" type="#_x0000_t75" stroked="false">
              <v:imagedata r:id="rId829" o:title=""/>
            </v:shape>
            <w10:wrap type="none"/>
          </v:group>
        </w:pict>
      </w:r>
      <w:r>
        <w:rPr/>
        <w:pict>
          <v:group style="position:absolute;margin-left:51.240002pt;margin-top:304.010010pt;width:425.4pt;height:.5pt;mso-position-horizontal-relative:page;mso-position-vertical-relative:page;z-index:-1112176" coordorigin="1025,6080" coordsize="8508,10">
            <v:shape style="position:absolute;left:1025;top:6080;width:4861;height:10" type="#_x0000_t75" stroked="false">
              <v:imagedata r:id="rId825" o:title=""/>
            </v:shape>
            <v:shape style="position:absolute;left:5881;top:6080;width:1820;height:10" type="#_x0000_t75" stroked="false">
              <v:imagedata r:id="rId828" o:title=""/>
            </v:shape>
            <v:shape style="position:absolute;left:7696;top:6080;width:1837;height:10" type="#_x0000_t75" stroked="false">
              <v:imagedata r:id="rId829" o:title=""/>
            </v:shape>
            <w10:wrap type="none"/>
          </v:group>
        </w:pict>
      </w:r>
      <w:r>
        <w:rPr/>
        <w:pict>
          <v:group style="position:absolute;margin-left:51.240002pt;margin-top:316.010010pt;width:425.4pt;height:5.05pt;mso-position-horizontal-relative:page;mso-position-vertical-relative:page;z-index:-1112152" coordorigin="1025,6320" coordsize="8508,101">
            <v:shape style="position:absolute;left:1025;top:6320;width:4880;height:101" type="#_x0000_t75" stroked="false">
              <v:imagedata r:id="rId854" o:title=""/>
            </v:shape>
            <v:shape style="position:absolute;left:5881;top:6411;width:1820;height:10" type="#_x0000_t75" stroked="false">
              <v:imagedata r:id="rId828" o:title=""/>
            </v:shape>
            <v:shape style="position:absolute;left:7696;top:6411;width:1837;height:10" type="#_x0000_t75" stroked="false">
              <v:imagedata r:id="rId829" o:title=""/>
            </v:shape>
            <w10:wrap type="none"/>
          </v:group>
        </w:pict>
      </w:r>
      <w:r>
        <w:rPr/>
        <w:pict>
          <v:group style="position:absolute;margin-left:51.240002pt;margin-top:603.070007pt;width:425.4pt;height:5.4pt;mso-position-horizontal-relative:page;mso-position-vertical-relative:page;z-index:-1111912" coordorigin="1025,12061" coordsize="8508,108">
            <v:shape style="position:absolute;left:1025;top:12061;width:5457;height:108" type="#_x0000_t75" stroked="false">
              <v:imagedata r:id="rId856" o:title=""/>
            </v:shape>
            <v:shape style="position:absolute;left:6457;top:12157;width:1697;height:12" type="#_x0000_t75" stroked="false">
              <v:imagedata r:id="rId857" o:title=""/>
            </v:shape>
            <v:shape style="position:absolute;left:8140;top:12160;width:1393;height:10" type="#_x0000_t75" stroked="false">
              <v:imagedata r:id="rId289" o:title=""/>
            </v:shape>
            <w10:wrap type="none"/>
          </v:group>
        </w:pict>
      </w:r>
      <w:r>
        <w:rPr/>
        <w:pict>
          <v:group style="position:absolute;margin-left:51.240002pt;margin-top:623.475952pt;width:425.4pt;height:.550pt;mso-position-horizontal-relative:page;mso-position-vertical-relative:page;z-index:-1111888" coordorigin="1025,12470" coordsize="8508,11">
            <v:shape style="position:absolute;left:1025;top:12470;width:5437;height:10" type="#_x0000_t75" stroked="false">
              <v:imagedata r:id="rId858" o:title=""/>
            </v:shape>
            <v:shape style="position:absolute;left:6457;top:12470;width:1687;height:10" type="#_x0000_t75" stroked="false">
              <v:imagedata r:id="rId859" o:title=""/>
            </v:shape>
            <v:shape style="position:absolute;left:8140;top:12470;width:1393;height:10" type="#_x0000_t75" stroked="false">
              <v:imagedata r:id="rId860" o:title=""/>
            </v:shape>
            <w10:wrap type="none"/>
          </v:group>
        </w:pict>
      </w:r>
      <w:r>
        <w:rPr/>
        <w:pict>
          <v:group style="position:absolute;margin-left:51.240002pt;margin-top:638.979980pt;width:425.4pt;height:.5pt;mso-position-horizontal-relative:page;mso-position-vertical-relative:page;z-index:-1111864" coordorigin="1025,12780" coordsize="8508,10">
            <v:shape style="position:absolute;left:1025;top:12780;width:5437;height:10" type="#_x0000_t75" stroked="false">
              <v:imagedata r:id="rId858" o:title=""/>
            </v:shape>
            <v:shape style="position:absolute;left:6457;top:12780;width:1687;height:10" type="#_x0000_t75" stroked="false">
              <v:imagedata r:id="rId861" o:title=""/>
            </v:shape>
            <v:shape style="position:absolute;left:8140;top:12780;width:1393;height:10" type="#_x0000_t75" stroked="false">
              <v:imagedata r:id="rId289" o:title=""/>
            </v:shape>
            <w10:wrap type="none"/>
          </v:group>
        </w:pict>
      </w:r>
      <w:r>
        <w:rPr/>
        <w:pict>
          <v:group style="position:absolute;margin-left:51.240002pt;margin-top:654.460022pt;width:425.4pt;height:.5pt;mso-position-horizontal-relative:page;mso-position-vertical-relative:page;z-index:-1111840" coordorigin="1025,13089" coordsize="8508,10">
            <v:shape style="position:absolute;left:1025;top:13089;width:5437;height:10" type="#_x0000_t75" stroked="false">
              <v:imagedata r:id="rId858" o:title=""/>
            </v:shape>
            <v:shape style="position:absolute;left:6457;top:13089;width:1687;height:10" type="#_x0000_t75" stroked="false">
              <v:imagedata r:id="rId861" o:title=""/>
            </v:shape>
            <v:shape style="position:absolute;left:8140;top:13089;width:1393;height:10" type="#_x0000_t75" stroked="false">
              <v:imagedata r:id="rId289" o:title=""/>
            </v:shape>
            <w10:wrap type="none"/>
          </v:group>
        </w:pict>
      </w:r>
      <w:r>
        <w:rPr/>
        <w:pict>
          <v:group style="position:absolute;margin-left:51.240002pt;margin-top:665.499939pt;width:425.4pt;height:5.05pt;mso-position-horizontal-relative:page;mso-position-vertical-relative:page;z-index:-1111816" coordorigin="1025,13310" coordsize="8508,101">
            <v:shape style="position:absolute;left:1025;top:13310;width:5457;height:101" type="#_x0000_t75" stroked="false">
              <v:imagedata r:id="rId862" o:title=""/>
            </v:shape>
            <v:shape style="position:absolute;left:6457;top:13401;width:1687;height:10" type="#_x0000_t75" stroked="false">
              <v:imagedata r:id="rId861" o:title=""/>
            </v:shape>
            <v:shape style="position:absolute;left:8140;top:13401;width:1393;height:10" type="#_x0000_t75" stroked="false">
              <v:imagedata r:id="rId289" o:title=""/>
            </v:shape>
            <w10:wrap type="none"/>
          </v:group>
        </w:pict>
      </w:r>
      <w:r>
        <w:rPr/>
        <w:pict>
          <v:group style="position:absolute;margin-left:51.240002pt;margin-top:685.539978pt;width:425.4pt;height:.5pt;mso-position-horizontal-relative:page;mso-position-vertical-relative:page;z-index:-1111792" coordorigin="1025,13711" coordsize="8508,10">
            <v:shape style="position:absolute;left:1025;top:13711;width:5437;height:10" type="#_x0000_t75" stroked="false">
              <v:imagedata r:id="rId858" o:title=""/>
            </v:shape>
            <v:shape style="position:absolute;left:6457;top:13711;width:1687;height:10" type="#_x0000_t75" stroked="false">
              <v:imagedata r:id="rId861" o:title=""/>
            </v:shape>
            <v:shape style="position:absolute;left:8140;top:13711;width:1393;height:10" type="#_x0000_t75" stroked="false">
              <v:imagedata r:id="rId289" o:title=""/>
            </v:shape>
            <w10:wrap type="none"/>
          </v:group>
        </w:pict>
      </w:r>
      <w:r>
        <w:rPr/>
        <w:pict>
          <v:group style="position:absolute;margin-left:51.240002pt;margin-top:708.460022pt;width:425.4pt;height:.5pt;mso-position-horizontal-relative:page;mso-position-vertical-relative:page;z-index:-1111768" coordorigin="1025,14169" coordsize="8508,10">
            <v:shape style="position:absolute;left:1025;top:14169;width:5437;height:10" type="#_x0000_t75" stroked="false">
              <v:imagedata r:id="rId858" o:title=""/>
            </v:shape>
            <v:shape style="position:absolute;left:6457;top:14169;width:1687;height:10" type="#_x0000_t75" stroked="false">
              <v:imagedata r:id="rId861" o:title=""/>
            </v:shape>
            <v:shape style="position:absolute;left:8140;top:14169;width:1393;height:10" type="#_x0000_t75" stroked="false">
              <v:imagedata r:id="rId289" o:title=""/>
            </v:shape>
            <w10:wrap type="none"/>
          </v:group>
        </w:pict>
      </w:r>
      <w:r>
        <w:rPr/>
        <w:pict>
          <v:group style="position:absolute;margin-left:51.240002pt;margin-top:731.499939pt;width:425.4pt;height:.5pt;mso-position-horizontal-relative:page;mso-position-vertical-relative:page;z-index:-1111744" coordorigin="1025,14630" coordsize="8508,10">
            <v:shape style="position:absolute;left:1025;top:14630;width:5437;height:10" type="#_x0000_t75" stroked="false">
              <v:imagedata r:id="rId858" o:title=""/>
            </v:shape>
            <v:shape style="position:absolute;left:6457;top:14630;width:1687;height:10" type="#_x0000_t75" stroked="false">
              <v:imagedata r:id="rId861" o:title=""/>
            </v:shape>
            <v:shape style="position:absolute;left:8140;top:14630;width:1393;height:10" type="#_x0000_t75" stroked="false">
              <v:imagedata r:id="rId289" o:title=""/>
            </v:shape>
            <w10:wrap type="none"/>
          </v:group>
        </w:pict>
      </w:r>
      <w:r>
        <w:rPr/>
        <w:pict>
          <v:group style="position:absolute;margin-left:51.240002pt;margin-top:746.976013pt;width:425.4pt;height:.5pt;mso-position-horizontal-relative:page;mso-position-vertical-relative:page;z-index:-1111720" coordorigin="1025,14940" coordsize="8508,10">
            <v:shape style="position:absolute;left:1025;top:14940;width:5437;height:10" type="#_x0000_t75" stroked="false">
              <v:imagedata r:id="rId858" o:title=""/>
            </v:shape>
            <v:shape style="position:absolute;left:6457;top:14940;width:1687;height:10" type="#_x0000_t75" stroked="false">
              <v:imagedata r:id="rId861" o:title=""/>
            </v:shape>
            <v:shape style="position:absolute;left:8140;top:14940;width:1393;height:10" type="#_x0000_t75" stroked="false">
              <v:imagedata r:id="rId289"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4880"/>
        <w:gridCol w:w="1815"/>
        <w:gridCol w:w="1827"/>
      </w:tblGrid>
      <w:tr>
        <w:trPr>
          <w:trHeight w:val="342" w:hRule="exact"/>
        </w:trPr>
        <w:tc>
          <w:tcPr>
            <w:tcW w:w="4880"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1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z w:val="18"/>
              </w:rPr>
              <w:t>---</w:t>
            </w:r>
          </w:p>
        </w:tc>
        <w:tc>
          <w:tcPr>
            <w:tcW w:w="1827"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w:t>
            </w:r>
          </w:p>
        </w:tc>
      </w:tr>
      <w:tr>
        <w:trPr>
          <w:trHeight w:val="33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pacing w:val="-1"/>
                <w:sz w:val="18"/>
              </w:rPr>
              <w:t>3,361,217.94</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pacing w:val="-1"/>
                <w:sz w:val="18"/>
              </w:rPr>
              <w:t>3,591,986.25</w:t>
            </w:r>
          </w:p>
        </w:tc>
      </w:tr>
      <w:tr>
        <w:trPr>
          <w:trHeight w:val="233"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r>
      <w:tr>
        <w:trPr>
          <w:trHeight w:val="427"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pacing w:val="-1"/>
                <w:sz w:val="18"/>
              </w:rPr>
              <w:t>-357,548.69</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宋体" w:hAnsi="宋体" w:cs="宋体" w:eastAsia="宋体" w:hint="default"/>
                <w:sz w:val="18"/>
                <w:szCs w:val="18"/>
              </w:rPr>
            </w:pPr>
            <w:r>
              <w:rPr>
                <w:rFonts w:ascii="宋体"/>
                <w:spacing w:val="-1"/>
                <w:sz w:val="18"/>
              </w:rPr>
              <w:t>-2,337,919.43</w:t>
            </w:r>
          </w:p>
        </w:tc>
      </w:tr>
      <w:tr>
        <w:trPr>
          <w:trHeight w:val="26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13,316,796.85</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32,521,926.70</w:t>
            </w:r>
          </w:p>
        </w:tc>
      </w:tr>
      <w:tr>
        <w:trPr>
          <w:trHeight w:val="26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74,002,934.67</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7,478,250.99</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49,313,862.18</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39,867,592.83</w:t>
            </w:r>
          </w:p>
        </w:tc>
      </w:tr>
      <w:tr>
        <w:trPr>
          <w:trHeight w:val="260" w:hRule="exact"/>
        </w:trPr>
        <w:tc>
          <w:tcPr>
            <w:tcW w:w="4880" w:type="dxa"/>
            <w:tcBorders>
              <w:top w:val="nil" w:sz="6" w:space="0" w:color="auto"/>
              <w:left w:val="nil" w:sz="6" w:space="0" w:color="auto"/>
              <w:bottom w:val="nil" w:sz="6" w:space="0" w:color="auto"/>
              <w:right w:val="single" w:sz="4" w:space="0" w:color="000000"/>
            </w:tcBorders>
          </w:tcPr>
          <w:p>
            <w:pPr>
              <w:pStyle w:val="TableParagraph"/>
              <w:tabs>
                <w:tab w:pos="665" w:val="left" w:leader="none"/>
              </w:tabs>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137,855,363.49</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101,701,918.23</w:t>
            </w:r>
          </w:p>
        </w:tc>
      </w:tr>
      <w:tr>
        <w:trPr>
          <w:trHeight w:val="256"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32"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256"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256"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34,351,259.37</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19,778,421.69</w:t>
            </w:r>
          </w:p>
        </w:tc>
      </w:tr>
      <w:tr>
        <w:trPr>
          <w:trHeight w:val="260"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19,778,421.69</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94,539,670.47</w:t>
            </w:r>
          </w:p>
        </w:tc>
      </w:tr>
      <w:tr>
        <w:trPr>
          <w:trHeight w:val="73" w:hRule="exact"/>
        </w:trPr>
        <w:tc>
          <w:tcPr>
            <w:tcW w:w="488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nil" w:sz="6" w:space="0" w:color="auto"/>
            </w:tcBorders>
          </w:tcPr>
          <w:p>
            <w:pPr/>
          </w:p>
        </w:tc>
      </w:tr>
      <w:tr>
        <w:trPr>
          <w:trHeight w:val="327"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r>
      <w:tr>
        <w:trPr>
          <w:trHeight w:val="333" w:hRule="exact"/>
        </w:trPr>
        <w:tc>
          <w:tcPr>
            <w:tcW w:w="488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w:t>
            </w:r>
          </w:p>
        </w:tc>
        <w:tc>
          <w:tcPr>
            <w:tcW w:w="18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r>
      <w:tr>
        <w:trPr>
          <w:trHeight w:val="336" w:hRule="exact"/>
        </w:trPr>
        <w:tc>
          <w:tcPr>
            <w:tcW w:w="4880"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14,572,837.68</w:t>
            </w:r>
          </w:p>
        </w:tc>
        <w:tc>
          <w:tcPr>
            <w:tcW w:w="1827"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-74,761,248.78</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653" w:right="5377" w:firstLine="0"/>
        <w:jc w:val="left"/>
        <w:rPr>
          <w:rFonts w:ascii="黑体" w:hAnsi="黑体" w:cs="黑体" w:eastAsia="黑体" w:hint="default"/>
          <w:sz w:val="21"/>
          <w:szCs w:val="21"/>
        </w:rPr>
      </w:pPr>
      <w:r>
        <w:rPr/>
        <w:pict>
          <v:group style="position:absolute;margin-left:51.240002pt;margin-top:-90.456322pt;width:425.4pt;height:.5pt;mso-position-horizontal-relative:page;mso-position-vertical-relative:paragraph;z-index:-1112128" coordorigin="1025,-1809" coordsize="8508,10">
            <v:shape style="position:absolute;left:1025;top:-1809;width:4861;height:10" type="#_x0000_t75" stroked="false">
              <v:imagedata r:id="rId825" o:title=""/>
            </v:shape>
            <v:shape style="position:absolute;left:5881;top:-1809;width:1820;height:10" type="#_x0000_t75" stroked="false">
              <v:imagedata r:id="rId828" o:title=""/>
            </v:shape>
            <v:shape style="position:absolute;left:7696;top:-1809;width:1837;height:10" type="#_x0000_t75" stroked="false">
              <v:imagedata r:id="rId829" o:title=""/>
            </v:shape>
            <w10:wrap type="none"/>
          </v:group>
        </w:pict>
      </w:r>
      <w:r>
        <w:rPr/>
        <w:pict>
          <v:group style="position:absolute;margin-left:51.240002pt;margin-top:-78.456306pt;width:425.4pt;height:5.05pt;mso-position-horizontal-relative:page;mso-position-vertical-relative:paragraph;z-index:-1112104" coordorigin="1025,-1569" coordsize="8508,101">
            <v:shape style="position:absolute;left:1025;top:-1569;width:4880;height:101" type="#_x0000_t75" stroked="false">
              <v:imagedata r:id="rId854" o:title=""/>
            </v:shape>
            <v:shape style="position:absolute;left:5881;top:-1478;width:1820;height:10" type="#_x0000_t75" stroked="false">
              <v:imagedata r:id="rId828" o:title=""/>
            </v:shape>
            <v:shape style="position:absolute;left:7696;top:-1478;width:1837;height:10" type="#_x0000_t75" stroked="false">
              <v:imagedata r:id="rId829" o:title=""/>
            </v:shape>
            <w10:wrap type="none"/>
          </v:group>
        </w:pict>
      </w:r>
      <w:r>
        <w:rPr/>
        <w:pict>
          <v:group style="position:absolute;margin-left:51.240002pt;margin-top:-57.456322pt;width:425.4pt;height:.5pt;mso-position-horizontal-relative:page;mso-position-vertical-relative:paragraph;z-index:-1112080" coordorigin="1025,-1149" coordsize="8508,10">
            <v:shape style="position:absolute;left:1025;top:-1149;width:4861;height:10" type="#_x0000_t75" stroked="false">
              <v:imagedata r:id="rId825" o:title=""/>
            </v:shape>
            <v:shape style="position:absolute;left:5881;top:-1149;width:1820;height:10" type="#_x0000_t75" stroked="false">
              <v:imagedata r:id="rId828" o:title=""/>
            </v:shape>
            <v:shape style="position:absolute;left:7696;top:-1149;width:1837;height:10" type="#_x0000_t75" stroked="false">
              <v:imagedata r:id="rId829" o:title=""/>
            </v:shape>
            <w10:wrap type="none"/>
          </v:group>
        </w:pict>
      </w:r>
      <w:r>
        <w:rPr/>
        <w:pict>
          <v:group style="position:absolute;margin-left:51.240002pt;margin-top:-45.456303pt;width:425.4pt;height:5.05pt;mso-position-horizontal-relative:page;mso-position-vertical-relative:paragraph;z-index:-1112056" coordorigin="1025,-909" coordsize="8508,101">
            <v:shape style="position:absolute;left:1025;top:-909;width:4880;height:101" type="#_x0000_t75" stroked="false">
              <v:imagedata r:id="rId854" o:title=""/>
            </v:shape>
            <v:shape style="position:absolute;left:5881;top:-818;width:1820;height:10" type="#_x0000_t75" stroked="false">
              <v:imagedata r:id="rId828" o:title=""/>
            </v:shape>
            <v:shape style="position:absolute;left:7696;top:-818;width:1837;height:10" type="#_x0000_t75" stroked="false">
              <v:imagedata r:id="rId829" o:title=""/>
            </v:shape>
            <w10:wrap type="none"/>
          </v:group>
        </w:pict>
      </w:r>
      <w:r>
        <w:rPr>
          <w:rFonts w:ascii="黑体" w:hAnsi="黑体" w:cs="黑体" w:eastAsia="黑体" w:hint="default"/>
          <w:sz w:val="21"/>
          <w:szCs w:val="21"/>
        </w:rPr>
        <w:t>十二、补充资料</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7"/>
          <w:szCs w:val="17"/>
        </w:rPr>
      </w:pPr>
    </w:p>
    <w:p>
      <w:pPr>
        <w:spacing w:before="0"/>
        <w:ind w:left="593" w:right="5377" w:firstLine="0"/>
        <w:jc w:val="left"/>
        <w:rPr>
          <w:rFonts w:ascii="宋体" w:hAnsi="宋体" w:cs="宋体" w:eastAsia="宋体" w:hint="default"/>
          <w:sz w:val="21"/>
          <w:szCs w:val="21"/>
        </w:rPr>
      </w:pPr>
      <w:r>
        <w:rPr/>
        <w:pict>
          <v:group style="position:absolute;margin-left:51.240002pt;margin-top:38.663670pt;width:425.4pt;height:.5pt;mso-position-horizontal-relative:page;mso-position-vertical-relative:paragraph;z-index:-1112032" coordorigin="1025,773" coordsize="8508,10">
            <v:shape style="position:absolute;left:1025;top:773;width:5437;height:10" type="#_x0000_t75" stroked="false">
              <v:imagedata r:id="rId858" o:title=""/>
            </v:shape>
            <v:shape style="position:absolute;left:6457;top:773;width:1687;height:10" type="#_x0000_t75" stroked="false">
              <v:imagedata r:id="rId863" o:title=""/>
            </v:shape>
            <v:shape style="position:absolute;left:8140;top:773;width:1393;height:10" type="#_x0000_t75" stroked="false">
              <v:imagedata r:id="rId297" o:title=""/>
            </v:shape>
            <w10:wrap type="none"/>
          </v:group>
        </w:pict>
      </w:r>
      <w:r>
        <w:rPr/>
        <w:pict>
          <v:group style="position:absolute;margin-left:51.240002pt;margin-top:54.863697pt;width:425.4pt;height:.5pt;mso-position-horizontal-relative:page;mso-position-vertical-relative:paragraph;z-index:-1112008" coordorigin="1025,1097" coordsize="8508,10">
            <v:shape style="position:absolute;left:1025;top:1097;width:5437;height:10" type="#_x0000_t75" stroked="false">
              <v:imagedata r:id="rId858" o:title=""/>
            </v:shape>
            <v:shape style="position:absolute;left:6457;top:1097;width:1687;height:10" type="#_x0000_t75" stroked="false">
              <v:imagedata r:id="rId861" o:title=""/>
            </v:shape>
            <v:shape style="position:absolute;left:8140;top:1097;width:1393;height:10" type="#_x0000_t75" stroked="false">
              <v:imagedata r:id="rId289" o:title=""/>
            </v:shape>
            <w10:wrap type="none"/>
          </v:group>
        </w:pict>
      </w:r>
      <w:r>
        <w:rPr/>
        <w:pict>
          <v:group style="position:absolute;margin-left:51.240002pt;margin-top:65.903656pt;width:425.4pt;height:5.55pt;mso-position-horizontal-relative:page;mso-position-vertical-relative:paragraph;z-index:-1111984" coordorigin="1025,1318" coordsize="8508,111">
            <v:shape style="position:absolute;left:1025;top:1318;width:5457;height:110" type="#_x0000_t75" stroked="false">
              <v:imagedata r:id="rId864" o:title=""/>
            </v:shape>
            <v:shape style="position:absolute;left:6457;top:1414;width:1697;height:14" type="#_x0000_t75" stroked="false">
              <v:imagedata r:id="rId865" o:title=""/>
            </v:shape>
            <v:shape style="position:absolute;left:8140;top:1419;width:1393;height:10" type="#_x0000_t75" stroked="false">
              <v:imagedata r:id="rId289" o:title=""/>
            </v:shape>
            <w10:wrap type="none"/>
          </v:group>
        </w:pict>
      </w:r>
      <w:r>
        <w:rPr/>
        <w:pict>
          <v:group style="position:absolute;margin-left:51.240002pt;margin-top:92.543655pt;width:425.4pt;height:5.4pt;mso-position-horizontal-relative:page;mso-position-vertical-relative:paragraph;z-index:-1111960" coordorigin="1025,1851" coordsize="8508,108">
            <v:shape style="position:absolute;left:1025;top:1851;width:5457;height:108" type="#_x0000_t75" stroked="false">
              <v:imagedata r:id="rId866" o:title=""/>
            </v:shape>
            <v:shape style="position:absolute;left:6457;top:1947;width:1697;height:12" type="#_x0000_t75" stroked="false">
              <v:imagedata r:id="rId867" o:title=""/>
            </v:shape>
            <v:shape style="position:absolute;left:8140;top:1949;width:1393;height:10" type="#_x0000_t75" stroked="false">
              <v:imagedata r:id="rId297" o:title=""/>
            </v:shape>
            <w10:wrap type="none"/>
          </v:group>
        </w:pict>
      </w:r>
      <w:r>
        <w:rPr/>
        <w:pict>
          <v:group style="position:absolute;margin-left:51.240002pt;margin-top:113.663635pt;width:425.4pt;height:.5pt;mso-position-horizontal-relative:page;mso-position-vertical-relative:paragraph;z-index:-1111936" coordorigin="1025,2273" coordsize="8508,10">
            <v:shape style="position:absolute;left:1025;top:2273;width:5437;height:10" type="#_x0000_t75" stroked="false">
              <v:imagedata r:id="rId858" o:title=""/>
            </v:shape>
            <v:shape style="position:absolute;left:6457;top:2273;width:1687;height:10" type="#_x0000_t75" stroked="false">
              <v:imagedata r:id="rId863" o:title=""/>
            </v:shape>
            <v:shape style="position:absolute;left:8140;top:2273;width:1393;height:10" type="#_x0000_t75" stroked="false">
              <v:imagedata r:id="rId297"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5457"/>
        <w:gridCol w:w="1682"/>
        <w:gridCol w:w="1383"/>
      </w:tblGrid>
      <w:tr>
        <w:trPr>
          <w:trHeight w:val="324" w:hRule="exact"/>
        </w:trPr>
        <w:tc>
          <w:tcPr>
            <w:tcW w:w="5457"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68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383" w:type="dxa"/>
            <w:vMerge w:val="restart"/>
            <w:tcBorders>
              <w:top w:val="single" w:sz="12" w:space="0" w:color="000000"/>
              <w:left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-2,452,087.66</w:t>
            </w:r>
          </w:p>
        </w:tc>
        <w:tc>
          <w:tcPr>
            <w:tcW w:w="1383" w:type="dxa"/>
            <w:vMerge/>
            <w:tcBorders>
              <w:left w:val="single" w:sz="4" w:space="0" w:color="000000"/>
              <w:right w:val="nil" w:sz="6" w:space="0" w:color="auto"/>
            </w:tcBorders>
          </w:tcPr>
          <w:p>
            <w:pPr/>
          </w:p>
        </w:tc>
      </w:tr>
      <w:tr>
        <w:trPr>
          <w:trHeight w:val="217"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573"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18" w:lineRule="exact" w:before="154"/>
              <w:ind w:left="122" w:right="10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准定额或定量享受的政府补助除外）</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1,275,000.00</w:t>
            </w:r>
          </w:p>
        </w:tc>
        <w:tc>
          <w:tcPr>
            <w:tcW w:w="1383" w:type="dxa"/>
            <w:vMerge/>
            <w:tcBorders>
              <w:left w:val="single" w:sz="4" w:space="0" w:color="000000"/>
              <w:right w:val="nil" w:sz="6" w:space="0" w:color="auto"/>
            </w:tcBorders>
          </w:tcPr>
          <w:p>
            <w:pPr/>
          </w:p>
        </w:tc>
      </w:tr>
      <w:tr>
        <w:trPr>
          <w:trHeight w:val="68" w:hRule="exact"/>
        </w:trPr>
        <w:tc>
          <w:tcPr>
            <w:tcW w:w="5457"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single" w:sz="4" w:space="0" w:color="000000"/>
            </w:tcBorders>
          </w:tcPr>
          <w:p>
            <w:pPr/>
          </w:p>
        </w:tc>
        <w:tc>
          <w:tcPr>
            <w:tcW w:w="1383" w:type="dxa"/>
            <w:vMerge/>
            <w:tcBorders>
              <w:left w:val="single" w:sz="4" w:space="0" w:color="000000"/>
              <w:right w:val="nil" w:sz="6" w:space="0" w:color="auto"/>
            </w:tcBorders>
          </w:tcPr>
          <w:p>
            <w:pPr/>
          </w:p>
        </w:tc>
      </w:tr>
      <w:tr>
        <w:trPr>
          <w:trHeight w:val="317"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469"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20" w:lineRule="exact" w:before="47"/>
              <w:ind w:left="122" w:right="103"/>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应享有被投资单位可辨认净资产公允价值产生的收益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68" w:hRule="exact"/>
        </w:trPr>
        <w:tc>
          <w:tcPr>
            <w:tcW w:w="5457"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single" w:sz="4" w:space="0" w:color="000000"/>
            </w:tcBorders>
          </w:tcPr>
          <w:p>
            <w:pPr/>
          </w:p>
        </w:tc>
        <w:tc>
          <w:tcPr>
            <w:tcW w:w="1383" w:type="dxa"/>
            <w:vMerge/>
            <w:tcBorders>
              <w:left w:val="single" w:sz="4" w:space="0" w:color="000000"/>
              <w:right w:val="nil" w:sz="6" w:space="0" w:color="auto"/>
            </w:tcBorders>
          </w:tcPr>
          <w:p>
            <w:pPr/>
          </w:p>
        </w:tc>
      </w:tr>
      <w:tr>
        <w:trPr>
          <w:trHeight w:val="306"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1"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4"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43"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422"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422"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47"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20" w:hRule="exact"/>
        </w:trPr>
        <w:tc>
          <w:tcPr>
            <w:tcW w:w="5457" w:type="dxa"/>
            <w:tcBorders>
              <w:top w:val="nil" w:sz="6" w:space="0" w:color="auto"/>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w:t>
            </w:r>
          </w:p>
        </w:tc>
        <w:tc>
          <w:tcPr>
            <w:tcW w:w="16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pacing w:val="-1"/>
                <w:sz w:val="18"/>
              </w:rPr>
              <w:t>-4,065,808.56</w:t>
            </w:r>
          </w:p>
        </w:tc>
        <w:tc>
          <w:tcPr>
            <w:tcW w:w="1383" w:type="dxa"/>
            <w:vMerge/>
            <w:tcBorders>
              <w:left w:val="single" w:sz="4" w:space="0" w:color="000000"/>
              <w:bottom w:val="single" w:sz="12" w:space="0" w:color="000000"/>
              <w:right w:val="nil" w:sz="6" w:space="0" w:color="auto"/>
            </w:tcBorders>
          </w:tcPr>
          <w:p>
            <w:pPr/>
          </w:p>
        </w:tc>
      </w:tr>
    </w:tbl>
    <w:p>
      <w:pPr>
        <w:spacing w:after="0"/>
        <w:sectPr>
          <w:headerReference w:type="default" r:id="rId855"/>
          <w:pgSz w:w="11910" w:h="16840"/>
          <w:pgMar w:header="933" w:footer="980" w:top="1120" w:bottom="1160" w:left="900" w:right="0"/>
        </w:sectPr>
      </w:pPr>
    </w:p>
    <w:p>
      <w:pPr>
        <w:spacing w:line="240" w:lineRule="auto" w:before="6"/>
        <w:rPr>
          <w:rFonts w:ascii="宋体" w:hAnsi="宋体" w:cs="宋体" w:eastAsia="宋体" w:hint="default"/>
          <w:b/>
          <w:bCs/>
          <w:sz w:val="23"/>
          <w:szCs w:val="23"/>
        </w:rPr>
      </w:pPr>
      <w:r>
        <w:rPr/>
        <w:pict>
          <v:shape style="position:absolute;margin-left:323.109985pt;margin-top:73.439980pt;width:.48001pt;height:.12pt;mso-position-horizontal-relative:page;mso-position-vertical-relative:page;z-index:-1111480" type="#_x0000_t75" stroked="false">
            <v:imagedata r:id="rId868" o:title=""/>
          </v:shape>
        </w:pict>
      </w:r>
      <w:r>
        <w:rPr/>
        <w:pict>
          <v:shape style="position:absolute;margin-left:407.230011pt;margin-top:73.439980pt;width:.48001pt;height:.12pt;mso-position-horizontal-relative:page;mso-position-vertical-relative:page;z-index:-1111456" type="#_x0000_t75" stroked="false">
            <v:imagedata r:id="rId868" o:title=""/>
          </v:shape>
        </w:pict>
      </w:r>
      <w:r>
        <w:rPr/>
        <w:pict>
          <v:group style="position:absolute;margin-left:51.240002pt;margin-top:92.779961pt;width:425.4pt;height:5.3pt;mso-position-horizontal-relative:page;mso-position-vertical-relative:page;z-index:-1111432" coordorigin="1025,1856" coordsize="8508,106">
            <v:shape style="position:absolute;left:1025;top:1856;width:5457;height:106" type="#_x0000_t75" stroked="false">
              <v:imagedata r:id="rId869" o:title=""/>
            </v:shape>
            <v:shape style="position:absolute;left:6457;top:1952;width:1687;height:10" type="#_x0000_t75" stroked="false">
              <v:imagedata r:id="rId861" o:title=""/>
            </v:shape>
            <v:shape style="position:absolute;left:8140;top:1952;width:1393;height:10" type="#_x0000_t75" stroked="false">
              <v:imagedata r:id="rId289" o:title=""/>
            </v:shape>
            <w10:wrap type="none"/>
          </v:group>
        </w:pict>
      </w:r>
      <w:r>
        <w:rPr/>
        <w:pict>
          <v:group style="position:absolute;margin-left:51.240002pt;margin-top:113.060005pt;width:425.4pt;height:.5pt;mso-position-horizontal-relative:page;mso-position-vertical-relative:page;z-index:-1111408" coordorigin="1025,2261" coordsize="8508,10">
            <v:shape style="position:absolute;left:1025;top:2261;width:5437;height:10" type="#_x0000_t75" stroked="false">
              <v:imagedata r:id="rId858" o:title=""/>
            </v:shape>
            <v:shape style="position:absolute;left:6457;top:2261;width:1687;height:10" type="#_x0000_t75" stroked="false">
              <v:imagedata r:id="rId863" o:title=""/>
            </v:shape>
            <v:shape style="position:absolute;left:8140;top:2261;width:1393;height:10" type="#_x0000_t75" stroked="false">
              <v:imagedata r:id="rId297" o:title=""/>
            </v:shape>
            <w10:wrap type="none"/>
          </v:group>
        </w:pict>
      </w:r>
      <w:r>
        <w:rPr/>
        <w:pict>
          <v:group style="position:absolute;margin-left:51.240002pt;margin-top:128.540009pt;width:425.4pt;height:.5pt;mso-position-horizontal-relative:page;mso-position-vertical-relative:page;z-index:-1111384" coordorigin="1025,2571" coordsize="8508,10">
            <v:shape style="position:absolute;left:1025;top:2571;width:5437;height:10" type="#_x0000_t75" stroked="false">
              <v:imagedata r:id="rId858" o:title=""/>
            </v:shape>
            <v:shape style="position:absolute;left:6457;top:2571;width:1687;height:10" type="#_x0000_t75" stroked="false">
              <v:imagedata r:id="rId861" o:title=""/>
            </v:shape>
            <v:shape style="position:absolute;left:8140;top:2571;width:1393;height:10" type="#_x0000_t75" stroked="false">
              <v:imagedata r:id="rId289" o:title=""/>
            </v:shape>
            <w10:wrap type="none"/>
          </v:group>
        </w:pict>
      </w:r>
      <w:r>
        <w:rPr/>
        <w:pict>
          <v:group style="position:absolute;margin-left:51.240002pt;margin-top:150.139969pt;width:425.4pt;height:5.4pt;mso-position-horizontal-relative:page;mso-position-vertical-relative:page;z-index:-1111360" coordorigin="1025,3003" coordsize="8508,108">
            <v:shape style="position:absolute;left:1025;top:3003;width:5457;height:108" type="#_x0000_t75" stroked="false">
              <v:imagedata r:id="rId866" o:title=""/>
            </v:shape>
            <v:shape style="position:absolute;left:6457;top:3099;width:1697;height:12" type="#_x0000_t75" stroked="false">
              <v:imagedata r:id="rId867" o:title=""/>
            </v:shape>
            <v:shape style="position:absolute;left:8140;top:3101;width:1393;height:10" type="#_x0000_t75" stroked="false">
              <v:imagedata r:id="rId297" o:title=""/>
            </v:shape>
            <w10:wrap type="none"/>
          </v:group>
        </w:pict>
      </w:r>
      <w:r>
        <w:rPr/>
        <w:pict>
          <v:group style="position:absolute;margin-left:51.240002pt;margin-top:176.660019pt;width:425.4pt;height:5.4pt;mso-position-horizontal-relative:page;mso-position-vertical-relative:page;z-index:-1111336" coordorigin="1025,3533" coordsize="8508,108">
            <v:shape style="position:absolute;left:1025;top:3533;width:5457;height:108" type="#_x0000_t75" stroked="false">
              <v:imagedata r:id="rId870" o:title=""/>
            </v:shape>
            <v:shape style="position:absolute;left:6457;top:3629;width:1697;height:12" type="#_x0000_t75" stroked="false">
              <v:imagedata r:id="rId857" o:title=""/>
            </v:shape>
            <v:shape style="position:absolute;left:8140;top:3632;width:1393;height:10" type="#_x0000_t75" stroked="false">
              <v:imagedata r:id="rId289"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5457"/>
        <w:gridCol w:w="1682"/>
        <w:gridCol w:w="1383"/>
      </w:tblGrid>
      <w:tr>
        <w:trPr>
          <w:trHeight w:val="401" w:hRule="exact"/>
        </w:trPr>
        <w:tc>
          <w:tcPr>
            <w:tcW w:w="5457" w:type="dxa"/>
            <w:tcBorders>
              <w:top w:val="single" w:sz="12" w:space="0" w:color="000000"/>
              <w:left w:val="nil" w:sz="6" w:space="0" w:color="auto"/>
              <w:bottom w:val="nil" w:sz="6" w:space="0" w:color="auto"/>
              <w:right w:val="single" w:sz="4" w:space="0" w:color="000000"/>
            </w:tcBorders>
          </w:tcPr>
          <w:p>
            <w:pPr>
              <w:pStyle w:val="TableParagraph"/>
              <w:spacing w:line="218" w:lineRule="exact" w:before="3"/>
              <w:ind w:left="122" w:right="102"/>
              <w:jc w:val="left"/>
              <w:rPr>
                <w:rFonts w:ascii="宋体" w:hAnsi="宋体" w:cs="宋体" w:eastAsia="宋体" w:hint="default"/>
                <w:sz w:val="18"/>
                <w:szCs w:val="18"/>
              </w:rPr>
            </w:pPr>
            <w:r>
              <w:rPr>
                <w:rFonts w:ascii="宋体" w:hAnsi="宋体" w:cs="宋体" w:eastAsia="宋体" w:hint="default"/>
                <w:sz w:val="18"/>
                <w:szCs w:val="18"/>
              </w:rPr>
              <w:t>融资产、交易性金融负债产生的公允价值变动损益，以及处置交易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性金融资产、交易性金融负债和可供出售金融资产取得的投资收益</w:t>
            </w:r>
          </w:p>
        </w:tc>
        <w:tc>
          <w:tcPr>
            <w:tcW w:w="168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tc>
        <w:tc>
          <w:tcPr>
            <w:tcW w:w="1383"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7"/>
                <w:szCs w:val="27"/>
              </w:rPr>
            </w:pPr>
          </w:p>
        </w:tc>
      </w:tr>
      <w:tr>
        <w:trPr>
          <w:trHeight w:val="412"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463"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18" w:lineRule="exact" w:before="45"/>
              <w:ind w:left="122" w:right="10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的损益</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71" w:hRule="exact"/>
        </w:trPr>
        <w:tc>
          <w:tcPr>
            <w:tcW w:w="5457"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single" w:sz="4" w:space="0" w:color="000000"/>
            </w:tcBorders>
          </w:tcPr>
          <w:p>
            <w:pPr/>
          </w:p>
        </w:tc>
        <w:tc>
          <w:tcPr>
            <w:tcW w:w="1383" w:type="dxa"/>
            <w:vMerge/>
            <w:tcBorders>
              <w:left w:val="single" w:sz="4" w:space="0" w:color="000000"/>
              <w:right w:val="nil" w:sz="6" w:space="0" w:color="auto"/>
            </w:tcBorders>
          </w:tcPr>
          <w:p>
            <w:pPr/>
          </w:p>
        </w:tc>
      </w:tr>
      <w:tr>
        <w:trPr>
          <w:trHeight w:val="53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18" w:lineRule="exact" w:before="41"/>
              <w:ind w:left="122" w:right="10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当期损益的影响</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06"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pacing w:val="-1"/>
                <w:sz w:val="18"/>
              </w:rPr>
              <w:t>6,348,925.52</w:t>
            </w:r>
          </w:p>
        </w:tc>
        <w:tc>
          <w:tcPr>
            <w:tcW w:w="1383" w:type="dxa"/>
            <w:vMerge/>
            <w:tcBorders>
              <w:left w:val="single" w:sz="4" w:space="0" w:color="000000"/>
              <w:right w:val="nil" w:sz="6" w:space="0" w:color="auto"/>
            </w:tcBorders>
          </w:tcPr>
          <w:p>
            <w:pPr/>
          </w:p>
        </w:tc>
      </w:tr>
      <w:tr>
        <w:trPr>
          <w:trHeight w:val="31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0"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宋体" w:hAnsi="宋体" w:cs="宋体" w:eastAsia="宋体" w:hint="default"/>
                <w:sz w:val="18"/>
                <w:szCs w:val="18"/>
              </w:rPr>
            </w:pPr>
            <w:r>
              <w:rPr>
                <w:rFonts w:ascii="宋体"/>
                <w:spacing w:val="-1"/>
                <w:sz w:val="18"/>
              </w:rPr>
              <w:t>-127,476.63</w:t>
            </w:r>
          </w:p>
        </w:tc>
        <w:tc>
          <w:tcPr>
            <w:tcW w:w="1383" w:type="dxa"/>
            <w:vMerge/>
            <w:tcBorders>
              <w:left w:val="single" w:sz="4" w:space="0" w:color="000000"/>
              <w:right w:val="nil" w:sz="6" w:space="0" w:color="auto"/>
            </w:tcBorders>
          </w:tcPr>
          <w:p>
            <w:pPr/>
          </w:p>
        </w:tc>
      </w:tr>
      <w:tr>
        <w:trPr>
          <w:trHeight w:val="311" w:hRule="exact"/>
        </w:trPr>
        <w:tc>
          <w:tcPr>
            <w:tcW w:w="5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w:t>
            </w:r>
          </w:p>
        </w:tc>
        <w:tc>
          <w:tcPr>
            <w:tcW w:w="1383" w:type="dxa"/>
            <w:vMerge/>
            <w:tcBorders>
              <w:left w:val="single" w:sz="4" w:space="0" w:color="000000"/>
              <w:right w:val="nil" w:sz="6" w:space="0" w:color="auto"/>
            </w:tcBorders>
          </w:tcPr>
          <w:p>
            <w:pPr/>
          </w:p>
        </w:tc>
      </w:tr>
      <w:tr>
        <w:trPr>
          <w:trHeight w:val="319" w:hRule="exact"/>
        </w:trPr>
        <w:tc>
          <w:tcPr>
            <w:tcW w:w="5457" w:type="dxa"/>
            <w:tcBorders>
              <w:top w:val="nil" w:sz="6" w:space="0" w:color="auto"/>
              <w:left w:val="nil" w:sz="6" w:space="0" w:color="auto"/>
              <w:bottom w:val="single" w:sz="12" w:space="0" w:color="000000"/>
              <w:right w:val="single" w:sz="4" w:space="0" w:color="000000"/>
            </w:tcBorders>
          </w:tcPr>
          <w:p>
            <w:pPr>
              <w:pStyle w:val="TableParagraph"/>
              <w:tabs>
                <w:tab w:pos="845" w:val="left" w:leader="none"/>
              </w:tabs>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978,552.67</w:t>
            </w:r>
          </w:p>
        </w:tc>
        <w:tc>
          <w:tcPr>
            <w:tcW w:w="1383" w:type="dxa"/>
            <w:vMerge/>
            <w:tcBorders>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b/>
          <w:bCs/>
          <w:sz w:val="25"/>
          <w:szCs w:val="25"/>
        </w:rPr>
      </w:pPr>
    </w:p>
    <w:p>
      <w:pPr>
        <w:spacing w:before="36"/>
        <w:ind w:left="655" w:right="5377" w:firstLine="0"/>
        <w:jc w:val="left"/>
        <w:rPr>
          <w:rFonts w:ascii="宋体" w:hAnsi="宋体" w:cs="宋体" w:eastAsia="宋体" w:hint="default"/>
          <w:sz w:val="21"/>
          <w:szCs w:val="21"/>
        </w:rPr>
      </w:pPr>
      <w:r>
        <w:rPr/>
        <w:pict>
          <v:group style="position:absolute;margin-left:51.240002pt;margin-top:-95.526291pt;width:425.4pt;height:.5pt;mso-position-horizontal-relative:page;mso-position-vertical-relative:paragraph;z-index:-1111312" coordorigin="1025,-1911" coordsize="8508,10">
            <v:shape style="position:absolute;left:1025;top:-1911;width:5437;height:10" type="#_x0000_t75" stroked="false">
              <v:imagedata r:id="rId858" o:title=""/>
            </v:shape>
            <v:shape style="position:absolute;left:6457;top:-1911;width:1687;height:10" type="#_x0000_t75" stroked="false">
              <v:imagedata r:id="rId863" o:title=""/>
            </v:shape>
            <v:shape style="position:absolute;left:8140;top:-1911;width:1393;height:10" type="#_x0000_t75" stroked="false">
              <v:imagedata r:id="rId297" o:title=""/>
            </v:shape>
            <w10:wrap type="none"/>
          </v:group>
        </w:pict>
      </w:r>
      <w:r>
        <w:rPr/>
        <w:pict>
          <v:group style="position:absolute;margin-left:51.240002pt;margin-top:-80.046288pt;width:425.4pt;height:.5pt;mso-position-horizontal-relative:page;mso-position-vertical-relative:paragraph;z-index:-1111288" coordorigin="1025,-1601" coordsize="8508,10">
            <v:shape style="position:absolute;left:1025;top:-1601;width:5437;height:10" type="#_x0000_t75" stroked="false">
              <v:imagedata r:id="rId858" o:title=""/>
            </v:shape>
            <v:shape style="position:absolute;left:6457;top:-1601;width:1687;height:10" type="#_x0000_t75" stroked="false">
              <v:imagedata r:id="rId861" o:title=""/>
            </v:shape>
            <v:shape style="position:absolute;left:8140;top:-1601;width:1393;height:10" type="#_x0000_t75" stroked="false">
              <v:imagedata r:id="rId289" o:title=""/>
            </v:shape>
            <w10:wrap type="none"/>
          </v:group>
        </w:pict>
      </w:r>
      <w:r>
        <w:rPr/>
        <w:pict>
          <v:group style="position:absolute;margin-left:51.240002pt;margin-top:-64.566292pt;width:425.4pt;height:.5pt;mso-position-horizontal-relative:page;mso-position-vertical-relative:paragraph;z-index:-1111264" coordorigin="1025,-1291" coordsize="8508,10">
            <v:shape style="position:absolute;left:1025;top:-1291;width:5437;height:10" type="#_x0000_t75" stroked="false">
              <v:imagedata r:id="rId858" o:title=""/>
            </v:shape>
            <v:shape style="position:absolute;left:6457;top:-1291;width:1687;height:10" type="#_x0000_t75" stroked="false">
              <v:imagedata r:id="rId861" o:title=""/>
            </v:shape>
            <v:shape style="position:absolute;left:8140;top:-1291;width:1393;height:10" type="#_x0000_t75" stroked="false">
              <v:imagedata r:id="rId289" o:title=""/>
            </v:shape>
            <w10:wrap type="none"/>
          </v:group>
        </w:pict>
      </w:r>
      <w:r>
        <w:rPr/>
        <w:pict>
          <v:group style="position:absolute;margin-left:51.240002pt;margin-top:-49.086349pt;width:425.4pt;height:.5pt;mso-position-horizontal-relative:page;mso-position-vertical-relative:paragraph;z-index:-1111240" coordorigin="1025,-982" coordsize="8508,10">
            <v:shape style="position:absolute;left:1025;top:-982;width:5437;height:10" type="#_x0000_t75" stroked="false">
              <v:imagedata r:id="rId858" o:title=""/>
            </v:shape>
            <v:shape style="position:absolute;left:6457;top:-982;width:1687;height:10" type="#_x0000_t75" stroked="false">
              <v:imagedata r:id="rId861" o:title=""/>
            </v:shape>
            <v:shape style="position:absolute;left:8140;top:-982;width:1393;height:10" type="#_x0000_t75" stroked="false">
              <v:imagedata r:id="rId289" o:title=""/>
            </v:shape>
            <w10:wrap type="none"/>
          </v:group>
        </w:pict>
      </w:r>
      <w:r>
        <w:rPr/>
        <w:pict>
          <v:group style="position:absolute;margin-left:51.240002pt;margin-top:-33.606289pt;width:425.4pt;height:.5pt;mso-position-horizontal-relative:page;mso-position-vertical-relative:paragraph;z-index:-1111216" coordorigin="1025,-672" coordsize="8508,10">
            <v:shape style="position:absolute;left:1025;top:-672;width:5437;height:10" type="#_x0000_t75" stroked="false">
              <v:imagedata r:id="rId858" o:title=""/>
            </v:shape>
            <v:shape style="position:absolute;left:6457;top:-672;width:1687;height:10" type="#_x0000_t75" stroked="false">
              <v:imagedata r:id="rId863" o:title=""/>
            </v:shape>
            <v:shape style="position:absolute;left:8140;top:-672;width:1393;height:10" type="#_x0000_t75" stroked="false">
              <v:imagedata r:id="rId297" o:title=""/>
            </v:shape>
            <w10:wrap type="none"/>
          </v:group>
        </w:pict>
      </w:r>
      <w:r>
        <w:rPr/>
        <w:pict>
          <v:shape style="position:absolute;margin-left:223.130005pt;margin-top:45.74369pt;width:.48pt;height:.12pt;mso-position-horizontal-relative:page;mso-position-vertical-relative:paragraph;z-index:-1111192" type="#_x0000_t75" stroked="false">
            <v:imagedata r:id="rId868" o:title=""/>
          </v:shape>
        </w:pict>
      </w:r>
      <w:r>
        <w:rPr/>
        <w:pict>
          <v:shape style="position:absolute;margin-left:308.690002pt;margin-top:45.74369pt;width:.48001pt;height:.12pt;mso-position-horizontal-relative:page;mso-position-vertical-relative:paragraph;z-index:-1111168" type="#_x0000_t75" stroked="false">
            <v:imagedata r:id="rId868" o:title=""/>
          </v:shape>
        </w:pict>
      </w:r>
      <w:r>
        <w:rPr/>
        <w:pict>
          <v:group style="position:absolute;margin-left:309.170013pt;margin-top:57.863682pt;width:167.45pt;height:.5pt;mso-position-horizontal-relative:page;mso-position-vertical-relative:paragraph;z-index:-1111144" coordorigin="6183,1157" coordsize="3349,10">
            <v:shape style="position:absolute;left:6183;top:1157;width:1673;height:10" type="#_x0000_t75" stroked="false">
              <v:imagedata r:id="rId871" o:title=""/>
            </v:shape>
            <v:shape style="position:absolute;left:7852;top:1157;width:1681;height:10" type="#_x0000_t75" stroked="false">
              <v:imagedata r:id="rId872" o:title=""/>
            </v:shape>
            <w10:wrap type="none"/>
          </v:group>
        </w:pict>
      </w:r>
      <w:r>
        <w:rPr/>
        <w:pict>
          <v:group style="position:absolute;margin-left:51.240002pt;margin-top:70.343712pt;width:425.4pt;height:.5pt;mso-position-horizontal-relative:page;mso-position-vertical-relative:paragraph;z-index:-1111120" coordorigin="1025,1407" coordsize="8508,10">
            <v:shape style="position:absolute;left:1025;top:1407;width:3438;height:10" type="#_x0000_t75" stroked="false">
              <v:imagedata r:id="rId873" o:title=""/>
            </v:shape>
            <v:shape style="position:absolute;left:4458;top:1407;width:3399;height:10" type="#_x0000_t75" stroked="false">
              <v:imagedata r:id="rId874" o:title=""/>
            </v:shape>
            <v:shape style="position:absolute;left:7852;top:1407;width:1681;height:10" type="#_x0000_t75" stroked="false">
              <v:imagedata r:id="rId875"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3457"/>
        <w:gridCol w:w="1711"/>
        <w:gridCol w:w="1683"/>
        <w:gridCol w:w="1671"/>
      </w:tblGrid>
      <w:tr>
        <w:trPr>
          <w:trHeight w:val="266" w:hRule="exact"/>
        </w:trPr>
        <w:tc>
          <w:tcPr>
            <w:tcW w:w="3457" w:type="dxa"/>
            <w:vMerge w:val="restart"/>
            <w:tcBorders>
              <w:top w:val="single" w:sz="12" w:space="0" w:color="000000"/>
              <w:left w:val="nil" w:sz="6" w:space="0" w:color="auto"/>
              <w:right w:val="single" w:sz="4" w:space="0" w:color="000000"/>
            </w:tcBorders>
          </w:tcPr>
          <w:p>
            <w:pPr>
              <w:pStyle w:val="TableParagraph"/>
              <w:spacing w:line="240" w:lineRule="auto" w:before="109"/>
              <w:ind w:left="7"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11" w:type="dxa"/>
            <w:vMerge w:val="restart"/>
            <w:tcBorders>
              <w:top w:val="single" w:sz="12" w:space="0" w:color="000000"/>
              <w:left w:val="single" w:sz="4" w:space="0" w:color="000000"/>
              <w:right w:val="single" w:sz="4" w:space="0" w:color="000000"/>
            </w:tcBorders>
          </w:tcPr>
          <w:p>
            <w:pPr>
              <w:pStyle w:val="TableParagraph"/>
              <w:spacing w:line="244" w:lineRule="auto"/>
              <w:ind w:left="410" w:right="170" w:hanging="142"/>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r>
              <w:rPr>
                <w:rFonts w:ascii="宋体" w:hAnsi="宋体" w:cs="宋体" w:eastAsia="宋体" w:hint="default"/>
                <w:sz w:val="18"/>
                <w:szCs w:val="18"/>
              </w:rPr>
              <w:t>）</w:t>
            </w:r>
          </w:p>
        </w:tc>
        <w:tc>
          <w:tcPr>
            <w:tcW w:w="3354" w:type="dxa"/>
            <w:gridSpan w:val="2"/>
            <w:tcBorders>
              <w:top w:val="single" w:sz="12" w:space="0" w:color="000000"/>
              <w:left w:val="single" w:sz="4" w:space="0" w:color="000000"/>
              <w:bottom w:val="nil" w:sz="6" w:space="0" w:color="auto"/>
              <w:right w:val="nil" w:sz="6" w:space="0" w:color="auto"/>
            </w:tcBorders>
          </w:tcPr>
          <w:p>
            <w:pPr>
              <w:pStyle w:val="TableParagraph"/>
              <w:spacing w:line="220" w:lineRule="exact"/>
              <w:ind w:right="1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64" w:hRule="exact"/>
        </w:trPr>
        <w:tc>
          <w:tcPr>
            <w:tcW w:w="3457" w:type="dxa"/>
            <w:vMerge/>
            <w:tcBorders>
              <w:left w:val="nil" w:sz="6" w:space="0" w:color="auto"/>
              <w:bottom w:val="nil" w:sz="6" w:space="0" w:color="auto"/>
              <w:right w:val="single" w:sz="4" w:space="0" w:color="000000"/>
            </w:tcBorders>
          </w:tcPr>
          <w:p>
            <w:pPr/>
          </w:p>
        </w:tc>
        <w:tc>
          <w:tcPr>
            <w:tcW w:w="1711" w:type="dxa"/>
            <w:vMerge/>
            <w:tcBorders>
              <w:left w:val="single" w:sz="4" w:space="0" w:color="000000"/>
              <w:bottom w:val="nil" w:sz="6" w:space="0" w:color="auto"/>
              <w:right w:val="single" w:sz="4" w:space="0" w:color="000000"/>
            </w:tcBorders>
          </w:tcPr>
          <w:p>
            <w:pP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71" w:type="dxa"/>
            <w:tcBorders>
              <w:top w:val="nil" w:sz="6" w:space="0" w:color="auto"/>
              <w:left w:val="single" w:sz="4" w:space="0" w:color="000000"/>
              <w:bottom w:val="nil" w:sz="6" w:space="0" w:color="auto"/>
              <w:right w:val="nil" w:sz="6" w:space="0" w:color="auto"/>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77" w:hRule="exact"/>
        </w:trPr>
        <w:tc>
          <w:tcPr>
            <w:tcW w:w="3457" w:type="dxa"/>
            <w:tcBorders>
              <w:top w:val="nil" w:sz="6" w:space="0" w:color="auto"/>
              <w:left w:val="nil" w:sz="6" w:space="0" w:color="auto"/>
              <w:bottom w:val="nil" w:sz="6" w:space="0" w:color="auto"/>
              <w:right w:val="single" w:sz="4" w:space="0" w:color="000000"/>
            </w:tcBorders>
          </w:tcPr>
          <w:p>
            <w:pPr>
              <w:pStyle w:val="TableParagraph"/>
              <w:spacing w:line="217" w:lineRule="exact"/>
              <w:ind w:left="21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180" w:lineRule="exact" w:before="37"/>
              <w:ind w:right="101"/>
              <w:jc w:val="right"/>
              <w:rPr>
                <w:rFonts w:ascii="Arial" w:hAnsi="Arial" w:cs="Arial" w:eastAsia="Arial" w:hint="default"/>
                <w:sz w:val="16"/>
                <w:szCs w:val="16"/>
              </w:rPr>
            </w:pPr>
            <w:r>
              <w:rPr>
                <w:rFonts w:ascii="Arial"/>
                <w:w w:val="105"/>
                <w:sz w:val="16"/>
              </w:rPr>
              <w:t>7.09</w:t>
            </w:r>
            <w:r>
              <w:rPr>
                <w:rFonts w:ascii="Arial"/>
                <w:sz w:val="16"/>
              </w:rPr>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180" w:lineRule="exact" w:before="37"/>
              <w:ind w:right="99"/>
              <w:jc w:val="right"/>
              <w:rPr>
                <w:rFonts w:ascii="Arial" w:hAnsi="Arial" w:cs="Arial" w:eastAsia="Arial" w:hint="default"/>
                <w:sz w:val="16"/>
                <w:szCs w:val="16"/>
              </w:rPr>
            </w:pPr>
            <w:r>
              <w:rPr>
                <w:rFonts w:ascii="Arial"/>
                <w:spacing w:val="-1"/>
                <w:w w:val="105"/>
                <w:sz w:val="16"/>
              </w:rPr>
              <w:t>0.1164</w:t>
            </w:r>
            <w:r>
              <w:rPr>
                <w:rFonts w:ascii="Arial"/>
                <w:spacing w:val="-1"/>
                <w:sz w:val="16"/>
              </w:rPr>
            </w:r>
          </w:p>
        </w:tc>
        <w:tc>
          <w:tcPr>
            <w:tcW w:w="1671" w:type="dxa"/>
            <w:tcBorders>
              <w:top w:val="nil" w:sz="6" w:space="0" w:color="auto"/>
              <w:left w:val="single" w:sz="4" w:space="0" w:color="000000"/>
              <w:bottom w:val="nil" w:sz="6" w:space="0" w:color="auto"/>
              <w:right w:val="nil" w:sz="6" w:space="0" w:color="auto"/>
            </w:tcBorders>
          </w:tcPr>
          <w:p>
            <w:pPr>
              <w:pStyle w:val="TableParagraph"/>
              <w:spacing w:line="180" w:lineRule="exact" w:before="37"/>
              <w:ind w:right="106"/>
              <w:jc w:val="right"/>
              <w:rPr>
                <w:rFonts w:ascii="Arial" w:hAnsi="Arial" w:cs="Arial" w:eastAsia="Arial" w:hint="default"/>
                <w:sz w:val="16"/>
                <w:szCs w:val="16"/>
              </w:rPr>
            </w:pPr>
            <w:r>
              <w:rPr>
                <w:rFonts w:ascii="Arial"/>
                <w:spacing w:val="-1"/>
                <w:w w:val="105"/>
                <w:sz w:val="16"/>
              </w:rPr>
              <w:t>0.1164</w:t>
            </w:r>
            <w:r>
              <w:rPr>
                <w:rFonts w:ascii="Arial"/>
                <w:spacing w:val="-1"/>
                <w:sz w:val="16"/>
              </w:rPr>
            </w:r>
          </w:p>
        </w:tc>
      </w:tr>
      <w:tr>
        <w:trPr>
          <w:trHeight w:val="602" w:hRule="exact"/>
        </w:trPr>
        <w:tc>
          <w:tcPr>
            <w:tcW w:w="3457" w:type="dxa"/>
            <w:tcBorders>
              <w:top w:val="nil" w:sz="6" w:space="0" w:color="auto"/>
              <w:left w:val="nil" w:sz="6" w:space="0" w:color="auto"/>
              <w:bottom w:val="single" w:sz="12" w:space="0" w:color="000000"/>
              <w:right w:val="single" w:sz="4" w:space="0" w:color="000000"/>
            </w:tcBorders>
          </w:tcPr>
          <w:p>
            <w:pPr>
              <w:pStyle w:val="TableParagraph"/>
              <w:spacing w:line="244" w:lineRule="auto" w:before="87"/>
              <w:ind w:left="232" w:right="104" w:hanging="15"/>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股东的净利润</w:t>
            </w:r>
          </w:p>
        </w:tc>
        <w:tc>
          <w:tcPr>
            <w:tcW w:w="17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6"/>
                <w:szCs w:val="16"/>
              </w:rPr>
            </w:pPr>
            <w:r>
              <w:rPr>
                <w:rFonts w:ascii="Arial"/>
                <w:w w:val="105"/>
                <w:sz w:val="16"/>
              </w:rPr>
              <w:t>6.89</w:t>
            </w:r>
            <w:r>
              <w:rPr>
                <w:rFonts w:ascii="Arial"/>
                <w:sz w:val="16"/>
              </w:rPr>
            </w:r>
          </w:p>
        </w:tc>
        <w:tc>
          <w:tcPr>
            <w:tcW w:w="16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6"/>
                <w:szCs w:val="16"/>
              </w:rPr>
            </w:pPr>
            <w:r>
              <w:rPr>
                <w:rFonts w:ascii="Arial"/>
                <w:spacing w:val="-1"/>
                <w:w w:val="105"/>
                <w:sz w:val="16"/>
              </w:rPr>
              <w:t>0.1133</w:t>
            </w:r>
            <w:r>
              <w:rPr>
                <w:rFonts w:ascii="Arial"/>
                <w:spacing w:val="-1"/>
                <w:sz w:val="16"/>
              </w:rPr>
            </w:r>
          </w:p>
        </w:tc>
        <w:tc>
          <w:tcPr>
            <w:tcW w:w="1671"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6"/>
              <w:jc w:val="right"/>
              <w:rPr>
                <w:rFonts w:ascii="Arial" w:hAnsi="Arial" w:cs="Arial" w:eastAsia="Arial" w:hint="default"/>
                <w:sz w:val="16"/>
                <w:szCs w:val="16"/>
              </w:rPr>
            </w:pPr>
            <w:r>
              <w:rPr>
                <w:rFonts w:ascii="Arial"/>
                <w:spacing w:val="-1"/>
                <w:w w:val="105"/>
                <w:sz w:val="16"/>
              </w:rPr>
              <w:t>0.1133</w:t>
            </w:r>
            <w:r>
              <w:rPr>
                <w:rFonts w:ascii="Arial"/>
                <w:spacing w:val="-1"/>
                <w:sz w:val="16"/>
              </w:rPr>
            </w:r>
          </w:p>
        </w:tc>
      </w:tr>
    </w:tbl>
    <w:p>
      <w:pPr>
        <w:spacing w:line="240" w:lineRule="auto" w:before="11"/>
        <w:rPr>
          <w:rFonts w:ascii="宋体" w:hAnsi="宋体" w:cs="宋体" w:eastAsia="宋体" w:hint="default"/>
          <w:b/>
          <w:bCs/>
          <w:sz w:val="25"/>
          <w:szCs w:val="25"/>
        </w:rPr>
      </w:pPr>
    </w:p>
    <w:p>
      <w:pPr>
        <w:spacing w:line="712" w:lineRule="auto" w:before="36"/>
        <w:ind w:left="653" w:right="5377" w:firstLine="2"/>
        <w:jc w:val="left"/>
        <w:rPr>
          <w:rFonts w:ascii="宋体" w:hAnsi="宋体" w:cs="宋体" w:eastAsia="宋体" w:hint="default"/>
          <w:sz w:val="21"/>
          <w:szCs w:val="21"/>
        </w:rPr>
      </w:pPr>
      <w:r>
        <w:rPr/>
        <w:pict>
          <v:group style="position:absolute;margin-left:51.240002pt;margin-top:-47.736332pt;width:425.4pt;height:5.3pt;mso-position-horizontal-relative:page;mso-position-vertical-relative:paragraph;z-index:-1111096" coordorigin="1025,-955" coordsize="8508,106">
            <v:shape style="position:absolute;left:1025;top:-955;width:3457;height:106" type="#_x0000_t75" stroked="false">
              <v:imagedata r:id="rId876" o:title=""/>
            </v:shape>
            <v:shape style="position:absolute;left:4458;top:-859;width:3399;height:10" type="#_x0000_t75" stroked="false">
              <v:imagedata r:id="rId877" o:title=""/>
            </v:shape>
            <v:shape style="position:absolute;left:7852;top:-859;width:1681;height:10" type="#_x0000_t75" stroked="false">
              <v:imagedata r:id="rId872" o:title=""/>
            </v:shape>
            <w10:wrap type="none"/>
          </v:group>
        </w:pict>
      </w:r>
      <w:r>
        <w:rPr/>
        <w:pict>
          <v:shape style="position:absolute;margin-left:223.130005pt;margin-top:-18.456343pt;width:.48pt;height:.12pt;mso-position-horizontal-relative:page;mso-position-vertical-relative:paragraph;z-index:-1111072" type="#_x0000_t75" stroked="false">
            <v:imagedata r:id="rId868" o:title=""/>
          </v:shape>
        </w:pict>
      </w:r>
      <w:r>
        <w:rPr/>
        <w:pict>
          <v:shape style="position:absolute;margin-left:308.690002pt;margin-top:-18.456343pt;width:.48001pt;height:.12pt;mso-position-horizontal-relative:page;mso-position-vertical-relative:paragraph;z-index:-1111048" type="#_x0000_t75" stroked="false">
            <v:imagedata r:id="rId868" o:title=""/>
          </v:shape>
        </w:pict>
      </w:r>
      <w:r>
        <w:rPr/>
        <w:pict>
          <v:shape style="position:absolute;margin-left:392.829987pt;margin-top:-18.456343pt;width:.48001pt;height:.12pt;mso-position-horizontal-relative:page;mso-position-vertical-relative:paragraph;z-index:-1111024" type="#_x0000_t75" stroked="false">
            <v:imagedata r:id="rId868" o:title=""/>
          </v:shape>
        </w:pict>
      </w:r>
      <w:r>
        <w:rPr/>
        <w:pict>
          <v:shape style="position:absolute;margin-left:139.220001pt;margin-top:66.283661pt;width:.48pt;height:.12pt;mso-position-horizontal-relative:page;mso-position-vertical-relative:paragraph;z-index:28936" type="#_x0000_t75" stroked="false">
            <v:imagedata r:id="rId868" o:title=""/>
          </v:shape>
        </w:pict>
      </w:r>
      <w:r>
        <w:rPr/>
        <w:pict>
          <v:shape style="position:absolute;margin-left:224.089996pt;margin-top:66.283661pt;width:.48pt;height:.12pt;mso-position-horizontal-relative:page;mso-position-vertical-relative:paragraph;z-index:28960" type="#_x0000_t75" stroked="false">
            <v:imagedata r:id="rId868" o:title=""/>
          </v:shape>
        </w:pict>
      </w:r>
      <w:r>
        <w:rPr/>
        <w:pict>
          <v:shape style="position:absolute;margin-left:314.809998pt;margin-top:66.283661pt;width:.504pt;height:.12pt;mso-position-horizontal-relative:page;mso-position-vertical-relative:paragraph;z-index:28984" type="#_x0000_t75" stroked="false">
            <v:imagedata r:id="rId868" o:title=""/>
          </v:shape>
        </w:pict>
      </w:r>
      <w:r>
        <w:rPr/>
        <w:pict>
          <v:shape style="position:absolute;margin-left:369.309998pt;margin-top:66.283661pt;width:.47998pt;height:.12pt;mso-position-horizontal-relative:page;mso-position-vertical-relative:paragraph;z-index:29008" type="#_x0000_t75" stroked="false">
            <v:imagedata r:id="rId868" o:title=""/>
          </v:shape>
        </w:pict>
      </w:r>
      <w:r>
        <w:rPr/>
        <w:pict>
          <v:shape style="position:absolute;margin-left:50.52pt;margin-top:64.843658pt;width:426.1pt;height:278.8pt;mso-position-horizontal-relative:page;mso-position-vertical-relative:paragraph;z-index:29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1697"/>
                    <w:gridCol w:w="1815"/>
                    <w:gridCol w:w="1090"/>
                    <w:gridCol w:w="2141"/>
                  </w:tblGrid>
                  <w:tr>
                    <w:trPr>
                      <w:trHeight w:val="401" w:hRule="exact"/>
                    </w:trPr>
                    <w:tc>
                      <w:tcPr>
                        <w:tcW w:w="1779"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left="53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97" w:type="dxa"/>
                        <w:tcBorders>
                          <w:top w:val="single" w:sz="12" w:space="0" w:color="000000"/>
                          <w:left w:val="single" w:sz="4" w:space="0" w:color="000000"/>
                          <w:bottom w:val="nil" w:sz="6" w:space="0" w:color="auto"/>
                          <w:right w:val="single" w:sz="4" w:space="0" w:color="000000"/>
                        </w:tcBorders>
                      </w:tcPr>
                      <w:p>
                        <w:pPr>
                          <w:pStyle w:val="TableParagraph"/>
                          <w:spacing w:line="200" w:lineRule="exact" w:before="41"/>
                          <w:ind w:left="576" w:right="122" w:hanging="452"/>
                          <w:jc w:val="left"/>
                          <w:rPr>
                            <w:rFonts w:ascii="宋体" w:hAnsi="宋体" w:cs="宋体" w:eastAsia="宋体" w:hint="default"/>
                            <w:sz w:val="18"/>
                            <w:szCs w:val="18"/>
                          </w:rPr>
                        </w:pPr>
                        <w:r>
                          <w:rPr>
                            <w:rFonts w:ascii="宋体" w:hAnsi="宋体" w:cs="宋体" w:eastAsia="宋体" w:hint="default"/>
                            <w:sz w:val="18"/>
                            <w:szCs w:val="18"/>
                          </w:rPr>
                          <w:t>年末余额（或本年 金额）</w:t>
                        </w:r>
                      </w:p>
                    </w:tc>
                    <w:tc>
                      <w:tcPr>
                        <w:tcW w:w="1815" w:type="dxa"/>
                        <w:tcBorders>
                          <w:top w:val="single" w:sz="12" w:space="0" w:color="000000"/>
                          <w:left w:val="single" w:sz="4" w:space="0" w:color="000000"/>
                          <w:bottom w:val="nil" w:sz="6" w:space="0" w:color="auto"/>
                          <w:right w:val="single" w:sz="4" w:space="0" w:color="000000"/>
                        </w:tcBorders>
                      </w:tcPr>
                      <w:p>
                        <w:pPr>
                          <w:pStyle w:val="TableParagraph"/>
                          <w:spacing w:line="200" w:lineRule="exact" w:before="41"/>
                          <w:ind w:left="722" w:right="101" w:hanging="617"/>
                          <w:jc w:val="left"/>
                          <w:rPr>
                            <w:rFonts w:ascii="宋体" w:hAnsi="宋体" w:cs="宋体" w:eastAsia="宋体" w:hint="default"/>
                            <w:sz w:val="18"/>
                            <w:szCs w:val="18"/>
                          </w:rPr>
                        </w:pPr>
                        <w:r>
                          <w:rPr>
                            <w:rFonts w:ascii="宋体" w:hAnsi="宋体" w:cs="宋体" w:eastAsia="宋体" w:hint="default"/>
                            <w:spacing w:val="-3"/>
                            <w:sz w:val="18"/>
                            <w:szCs w:val="18"/>
                          </w:rPr>
                          <w:t>年初余额（或上年金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17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141"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588" w:hRule="exact"/>
                    </w:trPr>
                    <w:tc>
                      <w:tcPr>
                        <w:tcW w:w="1779"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28,844,416.53</w:t>
                        </w:r>
                      </w:p>
                    </w:tc>
                    <w:tc>
                      <w:tcPr>
                        <w:tcW w:w="1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6,336,631.22</w:t>
                        </w:r>
                      </w:p>
                    </w:tc>
                    <w:tc>
                      <w:tcPr>
                        <w:tcW w:w="10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355.20%</w:t>
                        </w:r>
                      </w:p>
                    </w:tc>
                    <w:tc>
                      <w:tcPr>
                        <w:tcW w:w="2141" w:type="dxa"/>
                        <w:tcBorders>
                          <w:top w:val="nil" w:sz="6" w:space="0" w:color="auto"/>
                          <w:left w:val="single" w:sz="4" w:space="0" w:color="000000"/>
                          <w:bottom w:val="single" w:sz="4" w:space="0" w:color="000000"/>
                          <w:right w:val="nil" w:sz="6" w:space="0" w:color="auto"/>
                        </w:tcBorders>
                      </w:tcPr>
                      <w:p>
                        <w:pPr>
                          <w:pStyle w:val="TableParagraph"/>
                          <w:spacing w:line="200" w:lineRule="exact" w:before="145"/>
                          <w:ind w:left="103" w:right="105"/>
                          <w:jc w:val="left"/>
                          <w:rPr>
                            <w:rFonts w:ascii="宋体" w:hAnsi="宋体" w:cs="宋体" w:eastAsia="宋体" w:hint="default"/>
                            <w:sz w:val="18"/>
                            <w:szCs w:val="18"/>
                          </w:rPr>
                        </w:pPr>
                        <w:r>
                          <w:rPr>
                            <w:rFonts w:ascii="宋体" w:hAnsi="宋体" w:cs="宋体" w:eastAsia="宋体" w:hint="default"/>
                            <w:spacing w:val="12"/>
                            <w:sz w:val="18"/>
                            <w:szCs w:val="18"/>
                          </w:rPr>
                          <w:t>无锡实益达预付购买土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地款</w:t>
                        </w:r>
                      </w:p>
                    </w:tc>
                  </w:tr>
                  <w:tr>
                    <w:trPr>
                      <w:trHeight w:val="490"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1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1,847,683.64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4,188,891.57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宋体" w:hAnsi="宋体" w:cs="宋体" w:eastAsia="宋体" w:hint="default"/>
                            <w:sz w:val="18"/>
                            <w:szCs w:val="18"/>
                          </w:rPr>
                        </w:pPr>
                        <w:r>
                          <w:rPr>
                            <w:rFonts w:ascii="宋体"/>
                            <w:sz w:val="18"/>
                          </w:rPr>
                          <w:t>-55.89%</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00" w:lineRule="exact" w:before="41"/>
                          <w:ind w:left="103" w:right="105"/>
                          <w:jc w:val="left"/>
                          <w:rPr>
                            <w:rFonts w:ascii="宋体" w:hAnsi="宋体" w:cs="宋体" w:eastAsia="宋体" w:hint="default"/>
                            <w:sz w:val="18"/>
                            <w:szCs w:val="18"/>
                          </w:rPr>
                        </w:pPr>
                        <w:r>
                          <w:rPr>
                            <w:rFonts w:ascii="宋体" w:hAnsi="宋体" w:cs="宋体" w:eastAsia="宋体" w:hint="default"/>
                            <w:spacing w:val="12"/>
                            <w:sz w:val="18"/>
                            <w:szCs w:val="18"/>
                          </w:rPr>
                          <w:t>收到部分到期保证金定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期存款利息</w:t>
                        </w:r>
                      </w:p>
                    </w:tc>
                  </w:tr>
                  <w:tr>
                    <w:trPr>
                      <w:trHeight w:val="312" w:hRule="exact"/>
                    </w:trPr>
                    <w:tc>
                      <w:tcPr>
                        <w:tcW w:w="177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224,338,510.48</w:t>
                        </w:r>
                      </w:p>
                    </w:tc>
                    <w:tc>
                      <w:tcPr>
                        <w:tcW w:w="1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441,982,277.87</w:t>
                        </w:r>
                      </w:p>
                    </w:tc>
                    <w:tc>
                      <w:tcPr>
                        <w:tcW w:w="10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-49.24%</w:t>
                        </w:r>
                      </w:p>
                    </w:tc>
                    <w:tc>
                      <w:tcPr>
                        <w:tcW w:w="2141" w:type="dxa"/>
                        <w:tcBorders>
                          <w:top w:val="single" w:sz="4" w:space="0" w:color="000000"/>
                          <w:left w:val="single" w:sz="4" w:space="0" w:color="000000"/>
                          <w:bottom w:val="nil" w:sz="6" w:space="0" w:color="auto"/>
                          <w:right w:val="nil" w:sz="6" w:space="0" w:color="auto"/>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本年已归还部分借款</w:t>
                        </w:r>
                      </w:p>
                    </w:tc>
                  </w:tr>
                  <w:tr>
                    <w:trPr>
                      <w:trHeight w:val="323"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4,896,906.24</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2,201,900.46</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122.39%</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本年预收结算增加</w:t>
                        </w:r>
                      </w:p>
                    </w:tc>
                  </w:tr>
                  <w:tr>
                    <w:trPr>
                      <w:trHeight w:val="324"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21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
                            <w:sz w:val="18"/>
                          </w:rPr>
                          <w:t>8,614,007.64</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
                            <w:sz w:val="18"/>
                          </w:rPr>
                          <w:t>-787,702.31</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
                            <w:sz w:val="18"/>
                          </w:rPr>
                          <w:t>-1193.56%</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出口退税增加</w:t>
                        </w:r>
                      </w:p>
                    </w:tc>
                  </w:tr>
                  <w:tr>
                    <w:trPr>
                      <w:trHeight w:val="229"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2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9"/>
                          <w:jc w:val="right"/>
                          <w:rPr>
                            <w:rFonts w:ascii="宋体" w:hAnsi="宋体" w:cs="宋体" w:eastAsia="宋体" w:hint="default"/>
                            <w:sz w:val="18"/>
                            <w:szCs w:val="18"/>
                          </w:rPr>
                        </w:pPr>
                        <w:r>
                          <w:rPr>
                            <w:rFonts w:ascii="宋体"/>
                            <w:spacing w:val="-1"/>
                            <w:sz w:val="18"/>
                          </w:rPr>
                          <w:t>1,929,088.60</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
                            <w:sz w:val="18"/>
                          </w:rPr>
                          <w:t>4,432,596.32</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-56.48%</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支付部分到期贷款利息</w:t>
                        </w:r>
                      </w:p>
                    </w:tc>
                  </w:tr>
                  <w:tr>
                    <w:trPr>
                      <w:trHeight w:val="603"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1,478,351.78</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724,767.64</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103.98%</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00" w:lineRule="exact" w:before="155"/>
                          <w:ind w:left="103" w:right="105"/>
                          <w:jc w:val="left"/>
                          <w:rPr>
                            <w:rFonts w:ascii="宋体" w:hAnsi="宋体" w:cs="宋体" w:eastAsia="宋体" w:hint="default"/>
                            <w:sz w:val="18"/>
                            <w:szCs w:val="18"/>
                          </w:rPr>
                        </w:pPr>
                        <w:r>
                          <w:rPr>
                            <w:rFonts w:ascii="宋体" w:hAnsi="宋体" w:cs="宋体" w:eastAsia="宋体" w:hint="default"/>
                            <w:spacing w:val="12"/>
                            <w:sz w:val="18"/>
                            <w:szCs w:val="18"/>
                          </w:rPr>
                          <w:t>本年增加管理费的营业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w:t>
                        </w:r>
                      </w:p>
                    </w:tc>
                  </w:tr>
                  <w:tr>
                    <w:trPr>
                      <w:trHeight w:val="485" w:hRule="exact"/>
                    </w:trPr>
                    <w:tc>
                      <w:tcPr>
                        <w:tcW w:w="1779" w:type="dxa"/>
                        <w:tcBorders>
                          <w:top w:val="nil" w:sz="6" w:space="0" w:color="auto"/>
                          <w:left w:val="nil" w:sz="6" w:space="0" w:color="auto"/>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-5,353,636.84</w:t>
                        </w:r>
                      </w:p>
                    </w:tc>
                    <w:tc>
                      <w:tcPr>
                        <w:tcW w:w="1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-2,128,780.45</w:t>
                        </w:r>
                      </w:p>
                    </w:tc>
                    <w:tc>
                      <w:tcPr>
                        <w:tcW w:w="10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151.49%</w:t>
                        </w:r>
                      </w:p>
                    </w:tc>
                    <w:tc>
                      <w:tcPr>
                        <w:tcW w:w="2141" w:type="dxa"/>
                        <w:tcBorders>
                          <w:top w:val="nil" w:sz="6" w:space="0" w:color="auto"/>
                          <w:left w:val="single" w:sz="4" w:space="0" w:color="000000"/>
                          <w:bottom w:val="single" w:sz="4" w:space="0" w:color="000000"/>
                          <w:right w:val="nil" w:sz="6" w:space="0" w:color="auto"/>
                        </w:tcBorders>
                      </w:tcPr>
                      <w:p>
                        <w:pPr>
                          <w:pStyle w:val="TableParagraph"/>
                          <w:spacing w:line="200" w:lineRule="exact" w:before="41"/>
                          <w:ind w:left="103" w:right="105"/>
                          <w:jc w:val="left"/>
                          <w:rPr>
                            <w:rFonts w:ascii="宋体" w:hAnsi="宋体" w:cs="宋体" w:eastAsia="宋体" w:hint="default"/>
                            <w:sz w:val="18"/>
                            <w:szCs w:val="18"/>
                          </w:rPr>
                        </w:pPr>
                        <w:r>
                          <w:rPr>
                            <w:rFonts w:ascii="宋体" w:hAnsi="宋体" w:cs="宋体" w:eastAsia="宋体" w:hint="default"/>
                            <w:spacing w:val="12"/>
                            <w:sz w:val="18"/>
                            <w:szCs w:val="18"/>
                          </w:rPr>
                          <w:t>本年利息收入和汇兑损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益增加</w:t>
                        </w:r>
                      </w:p>
                    </w:tc>
                  </w:tr>
                  <w:tr>
                    <w:trPr>
                      <w:trHeight w:val="311" w:hRule="exact"/>
                    </w:trPr>
                    <w:tc>
                      <w:tcPr>
                        <w:tcW w:w="1779"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-1,742,642.61</w:t>
                        </w:r>
                      </w:p>
                    </w:tc>
                    <w:tc>
                      <w:tcPr>
                        <w:tcW w:w="1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8,823,367.97</w:t>
                        </w:r>
                      </w:p>
                    </w:tc>
                    <w:tc>
                      <w:tcPr>
                        <w:tcW w:w="10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-119.75%</w:t>
                        </w:r>
                      </w:p>
                    </w:tc>
                    <w:tc>
                      <w:tcPr>
                        <w:tcW w:w="2141" w:type="dxa"/>
                        <w:tcBorders>
                          <w:top w:val="single" w:sz="4" w:space="0" w:color="000000"/>
                          <w:left w:val="single" w:sz="4" w:space="0" w:color="000000"/>
                          <w:bottom w:val="nil" w:sz="6" w:space="0" w:color="auto"/>
                          <w:right w:val="nil" w:sz="6" w:space="0" w:color="auto"/>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本年应收账款减少</w:t>
                        </w:r>
                      </w:p>
                    </w:tc>
                  </w:tr>
                  <w:tr>
                    <w:trPr>
                      <w:trHeight w:val="323"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21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9"/>
                          <w:jc w:val="right"/>
                          <w:rPr>
                            <w:rFonts w:ascii="宋体" w:hAnsi="宋体" w:cs="宋体" w:eastAsia="宋体" w:hint="default"/>
                            <w:sz w:val="18"/>
                            <w:szCs w:val="18"/>
                          </w:rPr>
                        </w:pPr>
                        <w:r>
                          <w:rPr>
                            <w:rFonts w:ascii="宋体"/>
                            <w:spacing w:val="-1"/>
                            <w:sz w:val="18"/>
                          </w:rPr>
                          <w:t>3,089,117.29</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
                            <w:sz w:val="18"/>
                          </w:rPr>
                          <w:t>-3,163,889.37</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
                            <w:sz w:val="18"/>
                          </w:rPr>
                          <w:t>-197.64%</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远期外汇到期结算</w:t>
                        </w:r>
                      </w:p>
                    </w:tc>
                  </w:tr>
                  <w:tr>
                    <w:trPr>
                      <w:trHeight w:val="324" w:hRule="exact"/>
                    </w:trPr>
                    <w:tc>
                      <w:tcPr>
                        <w:tcW w:w="1779"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9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-7,154,925.85</w:t>
                        </w:r>
                      </w:p>
                    </w:tc>
                    <w:tc>
                      <w:tcPr>
                        <w:tcW w:w="181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w:t>
                        </w:r>
                      </w:p>
                    </w:tc>
                    <w:tc>
                      <w:tcPr>
                        <w:tcW w:w="214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远期外汇到期结算</w:t>
                        </w:r>
                      </w:p>
                    </w:tc>
                  </w:tr>
                  <w:tr>
                    <w:trPr>
                      <w:trHeight w:val="501" w:hRule="exact"/>
                    </w:trPr>
                    <w:tc>
                      <w:tcPr>
                        <w:tcW w:w="1779" w:type="dxa"/>
                        <w:tcBorders>
                          <w:top w:val="nil" w:sz="6" w:space="0" w:color="auto"/>
                          <w:left w:val="nil" w:sz="6" w:space="0" w:color="auto"/>
                          <w:bottom w:val="single" w:sz="4" w:space="0" w:color="000000"/>
                          <w:right w:val="single" w:sz="4" w:space="0" w:color="000000"/>
                        </w:tcBorders>
                      </w:tcPr>
                      <w:p>
                        <w:pPr>
                          <w:pStyle w:val="TableParagraph"/>
                          <w:spacing w:line="240" w:lineRule="auto" w:before="109"/>
                          <w:ind w:left="2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9"/>
                          <w:jc w:val="right"/>
                          <w:rPr>
                            <w:rFonts w:ascii="宋体" w:hAnsi="宋体" w:cs="宋体" w:eastAsia="宋体" w:hint="default"/>
                            <w:sz w:val="18"/>
                            <w:szCs w:val="18"/>
                          </w:rPr>
                        </w:pPr>
                        <w:r>
                          <w:rPr>
                            <w:rFonts w:ascii="宋体"/>
                            <w:spacing w:val="-1"/>
                            <w:sz w:val="18"/>
                          </w:rPr>
                          <w:t>7,647,095.81</w:t>
                        </w:r>
                      </w:p>
                    </w:tc>
                    <w:tc>
                      <w:tcPr>
                        <w:tcW w:w="1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1,245,174.08</w:t>
                        </w:r>
                      </w:p>
                    </w:tc>
                    <w:tc>
                      <w:tcPr>
                        <w:tcW w:w="10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z w:val="18"/>
                          </w:rPr>
                          <w:t>514.14%</w:t>
                        </w:r>
                      </w:p>
                    </w:tc>
                    <w:tc>
                      <w:tcPr>
                        <w:tcW w:w="2141" w:type="dxa"/>
                        <w:tcBorders>
                          <w:top w:val="nil" w:sz="6" w:space="0" w:color="auto"/>
                          <w:left w:val="single" w:sz="4" w:space="0" w:color="000000"/>
                          <w:bottom w:val="single" w:sz="4" w:space="0" w:color="000000"/>
                          <w:right w:val="nil" w:sz="6" w:space="0" w:color="auto"/>
                        </w:tcBorders>
                      </w:tcPr>
                      <w:p>
                        <w:pPr>
                          <w:pStyle w:val="TableParagraph"/>
                          <w:spacing w:line="200" w:lineRule="exact" w:before="58"/>
                          <w:ind w:left="103" w:right="104"/>
                          <w:jc w:val="left"/>
                          <w:rPr>
                            <w:rFonts w:ascii="宋体" w:hAnsi="宋体" w:cs="宋体" w:eastAsia="宋体" w:hint="default"/>
                            <w:sz w:val="18"/>
                            <w:szCs w:val="18"/>
                          </w:rPr>
                        </w:pPr>
                        <w:r>
                          <w:rPr>
                            <w:rFonts w:ascii="宋体" w:hAnsi="宋体" w:cs="宋体" w:eastAsia="宋体" w:hint="default"/>
                            <w:spacing w:val="12"/>
                            <w:sz w:val="18"/>
                            <w:szCs w:val="18"/>
                          </w:rPr>
                          <w:t>本期无需支付的款项结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转所致</w:t>
                        </w:r>
                      </w:p>
                    </w:tc>
                  </w:tr>
                  <w:tr>
                    <w:trPr>
                      <w:trHeight w:val="334" w:hRule="exact"/>
                    </w:trPr>
                    <w:tc>
                      <w:tcPr>
                        <w:tcW w:w="17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2,475,257.95</w:t>
                        </w:r>
                      </w:p>
                    </w:tc>
                    <w:tc>
                      <w:tcPr>
                        <w:tcW w:w="18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267,850.53</w:t>
                        </w: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824.12%</w:t>
                        </w:r>
                      </w:p>
                    </w:tc>
                    <w:tc>
                      <w:tcPr>
                        <w:tcW w:w="2141" w:type="dxa"/>
                        <w:tcBorders>
                          <w:top w:val="single" w:sz="4" w:space="0" w:color="000000"/>
                          <w:left w:val="single" w:sz="4" w:space="0" w:color="000000"/>
                          <w:bottom w:val="single" w:sz="12" w:space="0" w:color="000000"/>
                          <w:right w:val="nil" w:sz="6" w:space="0" w:color="auto"/>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金额异常或比较期间变动异常的报表项目</w:t>
      </w:r>
    </w:p>
    <w:p>
      <w:pPr>
        <w:spacing w:line="240" w:lineRule="auto" w:before="1"/>
        <w:rPr>
          <w:rFonts w:ascii="宋体" w:hAnsi="宋体" w:cs="宋体" w:eastAsia="宋体" w:hint="default"/>
          <w:sz w:val="13"/>
          <w:szCs w:val="13"/>
        </w:rPr>
      </w:pPr>
    </w:p>
    <w:p>
      <w:pPr>
        <w:spacing w:line="103" w:lineRule="exact"/>
        <w:ind w:left="1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2pt;mso-position-horizontal-relative:char;mso-position-vertical-relative:line" coordorigin="0,0" coordsize="8508,104">
            <v:shape style="position:absolute;left:0;top:0;width:1779;height:103" type="#_x0000_t75" stroked="false">
              <v:imagedata r:id="rId878" o:title=""/>
            </v:shape>
            <v:shape style="position:absolute;left:1755;top:94;width:1702;height:10" type="#_x0000_t75" stroked="false">
              <v:imagedata r:id="rId879" o:title=""/>
            </v:shape>
            <v:shape style="position:absolute;left:3452;top:94;width:1819;height:10" type="#_x0000_t75" stroked="false">
              <v:imagedata r:id="rId880" o:title=""/>
            </v:shape>
            <v:shape style="position:absolute;left:5267;top:94;width:1095;height:10" type="#_x0000_t75" stroked="false">
              <v:imagedata r:id="rId881" o:title=""/>
            </v:shape>
            <v:shape style="position:absolute;left:6357;top:94;width:2151;height:10" type="#_x0000_t75" stroked="false">
              <v:imagedata r:id="rId88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0" w:lineRule="exact"/>
        <w:ind w:left="862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47" name="image798.png" descr=""/>
            <wp:cNvGraphicFramePr>
              <a:graphicFrameLocks noChangeAspect="1"/>
            </wp:cNvGraphicFramePr>
            <a:graphic>
              <a:graphicData uri="http://schemas.openxmlformats.org/drawingml/2006/picture">
                <pic:pic>
                  <pic:nvPicPr>
                    <pic:cNvPr id="48" name="image798.png"/>
                    <pic:cNvPicPr/>
                  </pic:nvPicPr>
                  <pic:blipFill>
                    <a:blip r:embed="rId8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20" w:lineRule="exact"/>
        <w:ind w:left="862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49" name="image798.png" descr=""/>
            <wp:cNvGraphicFramePr>
              <a:graphicFrameLocks noChangeAspect="1"/>
            </wp:cNvGraphicFramePr>
            <a:graphic>
              <a:graphicData uri="http://schemas.openxmlformats.org/drawingml/2006/picture">
                <pic:pic>
                  <pic:nvPicPr>
                    <pic:cNvPr id="50" name="image798.png"/>
                    <pic:cNvPicPr/>
                  </pic:nvPicPr>
                  <pic:blipFill>
                    <a:blip r:embed="rId8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1760;height:10" type="#_x0000_t75" stroked="false">
              <v:imagedata r:id="rId312" o:title=""/>
            </v:shape>
            <v:shape style="position:absolute;left:1755;top:0;width:1702;height:10" type="#_x0000_t75" stroked="false">
              <v:imagedata r:id="rId883" o:title=""/>
            </v:shape>
            <v:shape style="position:absolute;left:3452;top:0;width:1819;height:10" type="#_x0000_t75" stroked="false">
              <v:imagedata r:id="rId884" o:title=""/>
            </v:shape>
            <v:shape style="position:absolute;left:5267;top:0;width:1095;height:10" type="#_x0000_t75" stroked="false">
              <v:imagedata r:id="rId885" o:title=""/>
            </v:shape>
            <v:shape style="position:absolute;left:6357;top:0;width:2151;height:10" type="#_x0000_t75" stroked="false">
              <v:imagedata r:id="rId886"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1760;height:10" type="#_x0000_t75" stroked="false">
              <v:imagedata r:id="rId312" o:title=""/>
            </v:shape>
            <v:shape style="position:absolute;left:1755;top:0;width:1702;height:10" type="#_x0000_t75" stroked="false">
              <v:imagedata r:id="rId879" o:title=""/>
            </v:shape>
            <v:shape style="position:absolute;left:3452;top:0;width:1819;height:10" type="#_x0000_t75" stroked="false">
              <v:imagedata r:id="rId880" o:title=""/>
            </v:shape>
            <v:shape style="position:absolute;left:5267;top:0;width:1095;height:10" type="#_x0000_t75" stroked="false">
              <v:imagedata r:id="rId881" o:title=""/>
            </v:shape>
            <v:shape style="position:absolute;left:6357;top:0;width:2151;height:10" type="#_x0000_t75" stroked="false">
              <v:imagedata r:id="rId882" o:title=""/>
            </v:shape>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1760;height:10" type="#_x0000_t75" stroked="false">
              <v:imagedata r:id="rId312" o:title=""/>
            </v:shape>
            <v:shape style="position:absolute;left:1755;top:0;width:1702;height:10" type="#_x0000_t75" stroked="false">
              <v:imagedata r:id="rId879" o:title=""/>
            </v:shape>
            <v:shape style="position:absolute;left:3452;top:0;width:1819;height:10" type="#_x0000_t75" stroked="false">
              <v:imagedata r:id="rId880" o:title=""/>
            </v:shape>
            <v:shape style="position:absolute;left:5267;top:0;width:1095;height:10" type="#_x0000_t75" stroked="false">
              <v:imagedata r:id="rId881" o:title=""/>
            </v:shape>
            <v:shape style="position:absolute;left:6357;top:0;width:2151;height:10" type="#_x0000_t75" stroked="false">
              <v:imagedata r:id="rId882" o:title=""/>
            </v:shape>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111" w:lineRule="exact"/>
        <w:ind w:left="12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25.4pt;height:5.55pt;mso-position-horizontal-relative:char;mso-position-vertical-relative:line" coordorigin="0,0" coordsize="8508,111">
            <v:shape style="position:absolute;left:0;top:0;width:1779;height:111" type="#_x0000_t75" stroked="false">
              <v:imagedata r:id="rId887" o:title=""/>
            </v:shape>
            <v:shape style="position:absolute;left:1755;top:97;width:1712;height:14" type="#_x0000_t75" stroked="false">
              <v:imagedata r:id="rId888" o:title=""/>
            </v:shape>
            <v:shape style="position:absolute;left:3452;top:97;width:1829;height:14" type="#_x0000_t75" stroked="false">
              <v:imagedata r:id="rId889" o:title=""/>
            </v:shape>
            <v:shape style="position:absolute;left:5267;top:101;width:1095;height:10" type="#_x0000_t75" stroked="false">
              <v:imagedata r:id="rId881" o:title=""/>
            </v:shape>
            <v:shape style="position:absolute;left:6357;top:101;width:2151;height:10" type="#_x0000_t75" stroked="false">
              <v:imagedata r:id="rId882" o:title=""/>
            </v:shape>
          </v:group>
        </w:pict>
      </w:r>
      <w:r>
        <w:rPr>
          <w:rFonts w:ascii="宋体" w:hAnsi="宋体" w:cs="宋体" w:eastAsia="宋体" w:hint="default"/>
          <w:position w:val="-1"/>
          <w:sz w:val="11"/>
          <w:szCs w:val="11"/>
        </w:rPr>
      </w:r>
    </w:p>
    <w:p>
      <w:pPr>
        <w:spacing w:line="240" w:lineRule="auto" w:before="5"/>
        <w:rPr>
          <w:rFonts w:ascii="宋体" w:hAnsi="宋体" w:cs="宋体" w:eastAsia="宋体" w:hint="default"/>
          <w:sz w:val="29"/>
          <w:szCs w:val="29"/>
        </w:rPr>
      </w:pPr>
    </w:p>
    <w:p>
      <w:pPr>
        <w:spacing w:line="108" w:lineRule="exact"/>
        <w:ind w:left="12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5.4pt;height:5.4pt;mso-position-horizontal-relative:char;mso-position-vertical-relative:line" coordorigin="0,0" coordsize="8508,108">
            <v:shape style="position:absolute;left:0;top:0;width:1779;height:108" type="#_x0000_t75" stroked="false">
              <v:imagedata r:id="rId890" o:title=""/>
            </v:shape>
            <v:shape style="position:absolute;left:1755;top:96;width:1712;height:12" type="#_x0000_t75" stroked="false">
              <v:imagedata r:id="rId891" o:title=""/>
            </v:shape>
            <v:shape style="position:absolute;left:3452;top:96;width:1829;height:12" type="#_x0000_t75" stroked="false">
              <v:imagedata r:id="rId892" o:title=""/>
            </v:shape>
            <v:shape style="position:absolute;left:5267;top:96;width:1104;height:12" type="#_x0000_t75" stroked="false">
              <v:imagedata r:id="rId893" o:title=""/>
            </v:shape>
            <v:shape style="position:absolute;left:6357;top:98;width:2151;height:10" type="#_x0000_t75" stroked="false">
              <v:imagedata r:id="rId886"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0" w:lineRule="exact"/>
        <w:ind w:left="862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51" name="image798.png" descr=""/>
            <wp:cNvGraphicFramePr>
              <a:graphicFrameLocks noChangeAspect="1"/>
            </wp:cNvGraphicFramePr>
            <a:graphic>
              <a:graphicData uri="http://schemas.openxmlformats.org/drawingml/2006/picture">
                <pic:pic>
                  <pic:nvPicPr>
                    <pic:cNvPr id="52" name="image798.png"/>
                    <pic:cNvPicPr/>
                  </pic:nvPicPr>
                  <pic:blipFill>
                    <a:blip r:embed="rId868"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1760;height:10" type="#_x0000_t75" stroked="false">
              <v:imagedata r:id="rId312" o:title=""/>
            </v:shape>
            <v:shape style="position:absolute;left:1755;top:0;width:1702;height:10" type="#_x0000_t75" stroked="false">
              <v:imagedata r:id="rId879" o:title=""/>
            </v:shape>
            <v:shape style="position:absolute;left:3452;top:0;width:1819;height:10" type="#_x0000_t75" stroked="false">
              <v:imagedata r:id="rId880" o:title=""/>
            </v:shape>
            <v:shape style="position:absolute;left:5267;top:0;width:1095;height:10" type="#_x0000_t75" stroked="false">
              <v:imagedata r:id="rId881" o:title=""/>
            </v:shape>
            <v:shape style="position:absolute;left:6357;top:0;width:2151;height:10" type="#_x0000_t75" stroked="false">
              <v:imagedata r:id="rId882"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75pt;mso-position-horizontal-relative:char;mso-position-vertical-relative:line" coordorigin="0,0" coordsize="8508,15">
            <v:shape style="position:absolute;left:0;top:5;width:1760;height:10" type="#_x0000_t75" stroked="false">
              <v:imagedata r:id="rId312" o:title=""/>
            </v:shape>
            <v:shape style="position:absolute;left:1755;top:5;width:1702;height:10" type="#_x0000_t75" stroked="false">
              <v:imagedata r:id="rId879" o:title=""/>
            </v:shape>
            <v:shape style="position:absolute;left:3452;top:0;width:1829;height:14" type="#_x0000_t75" stroked="false">
              <v:imagedata r:id="rId894" o:title=""/>
            </v:shape>
            <v:shape style="position:absolute;left:5267;top:5;width:1095;height:10" type="#_x0000_t75" stroked="false">
              <v:imagedata r:id="rId881" o:title=""/>
            </v:shape>
            <v:shape style="position:absolute;left:6357;top:5;width:2151;height:10" type="#_x0000_t75" stroked="false">
              <v:imagedata r:id="rId882" o:title=""/>
            </v:shape>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5.4pt;height:.5pt;mso-position-horizontal-relative:char;mso-position-vertical-relative:line" coordorigin="0,0" coordsize="8508,10">
            <v:shape style="position:absolute;left:0;top:0;width:1760;height:10" type="#_x0000_t75" stroked="false">
              <v:imagedata r:id="rId312" o:title=""/>
            </v:shape>
            <v:shape style="position:absolute;left:1755;top:0;width:1702;height:10" type="#_x0000_t75" stroked="false">
              <v:imagedata r:id="rId879" o:title=""/>
            </v:shape>
            <v:shape style="position:absolute;left:3452;top:0;width:1819;height:10" type="#_x0000_t75" stroked="false">
              <v:imagedata r:id="rId880" o:title=""/>
            </v:shape>
            <v:shape style="position:absolute;left:5267;top:0;width:1095;height:10" type="#_x0000_t75" stroked="false">
              <v:imagedata r:id="rId881" o:title=""/>
            </v:shape>
            <v:shape style="position:absolute;left:6357;top:0;width:2151;height:10" type="#_x0000_t75" stroked="false">
              <v:imagedata r:id="rId882"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20" w:lineRule="exact"/>
        <w:ind w:left="862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000" cy="6000"/>
            <wp:effectExtent l="0" t="0" r="0" b="0"/>
            <wp:docPr id="53" name="image798.png" descr=""/>
            <wp:cNvGraphicFramePr>
              <a:graphicFrameLocks noChangeAspect="1"/>
            </wp:cNvGraphicFramePr>
            <a:graphic>
              <a:graphicData uri="http://schemas.openxmlformats.org/drawingml/2006/picture">
                <pic:pic>
                  <pic:nvPicPr>
                    <pic:cNvPr id="54" name="image798.png"/>
                    <pic:cNvPicPr/>
                  </pic:nvPicPr>
                  <pic:blipFill>
                    <a:blip r:embed="rId868" cstate="print"/>
                    <a:stretch>
                      <a:fillRect/>
                    </a:stretch>
                  </pic:blipFill>
                  <pic:spPr>
                    <a:xfrm>
                      <a:off x="0" y="0"/>
                      <a:ext cx="3000" cy="6000"/>
                    </a:xfrm>
                    <a:prstGeom prst="rect">
                      <a:avLst/>
                    </a:prstGeom>
                  </pic:spPr>
                </pic:pic>
              </a:graphicData>
            </a:graphic>
          </wp:inline>
        </w:drawing>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33" w:footer="980" w:top="1120" w:bottom="1160" w:left="900" w:right="0"/>
        </w:sectPr>
      </w:pPr>
    </w:p>
    <w:p>
      <w:pPr>
        <w:spacing w:line="240" w:lineRule="auto" w:before="6"/>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804"/>
        <w:gridCol w:w="1697"/>
        <w:gridCol w:w="1815"/>
        <w:gridCol w:w="1090"/>
        <w:gridCol w:w="2166"/>
      </w:tblGrid>
      <w:tr>
        <w:trPr>
          <w:trHeight w:val="512" w:hRule="exact"/>
        </w:trPr>
        <w:tc>
          <w:tcPr>
            <w:tcW w:w="180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92"/>
              <w:ind w:left="23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9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2"/>
              <w:ind w:left="504" w:right="0"/>
              <w:jc w:val="left"/>
              <w:rPr>
                <w:rFonts w:ascii="宋体" w:hAnsi="宋体" w:cs="宋体" w:eastAsia="宋体" w:hint="default"/>
                <w:sz w:val="18"/>
                <w:szCs w:val="18"/>
              </w:rPr>
            </w:pPr>
            <w:r>
              <w:rPr>
                <w:rFonts w:ascii="宋体"/>
                <w:sz w:val="18"/>
              </w:rPr>
              <w:t>5,661,421.11</w:t>
            </w:r>
          </w:p>
        </w:tc>
        <w:tc>
          <w:tcPr>
            <w:tcW w:w="181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2"/>
              <w:ind w:left="530" w:right="0"/>
              <w:jc w:val="left"/>
              <w:rPr>
                <w:rFonts w:ascii="宋体" w:hAnsi="宋体" w:cs="宋体" w:eastAsia="宋体" w:hint="default"/>
                <w:sz w:val="18"/>
                <w:szCs w:val="18"/>
              </w:rPr>
            </w:pPr>
            <w:r>
              <w:rPr>
                <w:rFonts w:ascii="宋体"/>
                <w:sz w:val="18"/>
              </w:rPr>
              <w:t>-2,259,107.62</w:t>
            </w:r>
          </w:p>
        </w:tc>
        <w:tc>
          <w:tcPr>
            <w:tcW w:w="10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left="256" w:right="0"/>
              <w:jc w:val="left"/>
              <w:rPr>
                <w:rFonts w:ascii="宋体" w:hAnsi="宋体" w:cs="宋体" w:eastAsia="宋体" w:hint="default"/>
                <w:sz w:val="18"/>
                <w:szCs w:val="18"/>
              </w:rPr>
            </w:pPr>
            <w:r>
              <w:rPr>
                <w:rFonts w:ascii="宋体"/>
                <w:sz w:val="18"/>
              </w:rPr>
              <w:t>-350.60%</w:t>
            </w:r>
          </w:p>
        </w:tc>
        <w:tc>
          <w:tcPr>
            <w:tcW w:w="2166" w:type="dxa"/>
            <w:tcBorders>
              <w:top w:val="single" w:sz="12" w:space="0" w:color="000000"/>
              <w:left w:val="single" w:sz="4" w:space="0" w:color="000000"/>
              <w:bottom w:val="single" w:sz="12" w:space="0" w:color="000000"/>
              <w:right w:val="nil" w:sz="6" w:space="0" w:color="auto"/>
            </w:tcBorders>
          </w:tcPr>
          <w:p>
            <w:pPr>
              <w:pStyle w:val="TableParagraph"/>
              <w:spacing w:line="200" w:lineRule="exact" w:before="44"/>
              <w:ind w:left="103" w:right="130"/>
              <w:jc w:val="left"/>
              <w:rPr>
                <w:rFonts w:ascii="宋体" w:hAnsi="宋体" w:cs="宋体" w:eastAsia="宋体" w:hint="default"/>
                <w:sz w:val="18"/>
                <w:szCs w:val="18"/>
              </w:rPr>
            </w:pPr>
            <w:r>
              <w:rPr>
                <w:rFonts w:ascii="宋体" w:hAnsi="宋体" w:cs="宋体" w:eastAsia="宋体" w:hint="default"/>
                <w:spacing w:val="12"/>
                <w:sz w:val="18"/>
                <w:szCs w:val="18"/>
              </w:rPr>
              <w:t>本年应纳税所得额增加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bl>
    <w:p>
      <w:pPr>
        <w:spacing w:line="240" w:lineRule="auto" w:before="11"/>
        <w:rPr>
          <w:rFonts w:ascii="宋体" w:hAnsi="宋体" w:cs="宋体" w:eastAsia="宋体" w:hint="default"/>
          <w:sz w:val="25"/>
          <w:szCs w:val="25"/>
        </w:rPr>
      </w:pPr>
    </w:p>
    <w:p>
      <w:pPr>
        <w:spacing w:before="36"/>
        <w:ind w:left="666" w:right="0" w:firstLine="0"/>
        <w:jc w:val="left"/>
        <w:rPr>
          <w:rFonts w:ascii="黑体" w:hAnsi="黑体" w:cs="黑体" w:eastAsia="黑体" w:hint="default"/>
          <w:sz w:val="21"/>
          <w:szCs w:val="21"/>
        </w:rPr>
      </w:pPr>
      <w:r>
        <w:rPr/>
        <w:pict>
          <v:shape style="position:absolute;margin-left:139.220001pt;margin-top:-42.476326pt;width:.48pt;height:.12pt;mso-position-horizontal-relative:page;mso-position-vertical-relative:paragraph;z-index:29056" type="#_x0000_t75" stroked="false">
            <v:imagedata r:id="rId868" o:title=""/>
          </v:shape>
        </w:pict>
      </w:r>
      <w:r>
        <w:rPr/>
        <w:pict>
          <v:shape style="position:absolute;margin-left:224.089996pt;margin-top:-42.476326pt;width:.48pt;height:.12pt;mso-position-horizontal-relative:page;mso-position-vertical-relative:paragraph;z-index:29080" type="#_x0000_t75" stroked="false">
            <v:imagedata r:id="rId868" o:title=""/>
          </v:shape>
        </w:pict>
      </w:r>
      <w:r>
        <w:rPr/>
        <w:pict>
          <v:shape style="position:absolute;margin-left:314.809998pt;margin-top:-42.476326pt;width:.504pt;height:.12pt;mso-position-horizontal-relative:page;mso-position-vertical-relative:paragraph;z-index:29104" type="#_x0000_t75" stroked="false">
            <v:imagedata r:id="rId868" o:title=""/>
          </v:shape>
        </w:pict>
      </w:r>
      <w:r>
        <w:rPr/>
        <w:pict>
          <v:shape style="position:absolute;margin-left:369.309998pt;margin-top:-42.476326pt;width:.47998pt;height:.12pt;mso-position-horizontal-relative:page;mso-position-vertical-relative:paragraph;z-index:29128" type="#_x0000_t75" stroked="false">
            <v:imagedata r:id="rId868" o:title=""/>
          </v:shape>
        </w:pict>
      </w:r>
      <w:r>
        <w:rPr>
          <w:rFonts w:ascii="黑体" w:hAnsi="黑体" w:cs="黑体" w:eastAsia="黑体" w:hint="default"/>
          <w:sz w:val="21"/>
          <w:szCs w:val="21"/>
        </w:rPr>
        <w:t>十三、财务报表的批准报出</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p>
      <w:pPr>
        <w:spacing w:before="36"/>
        <w:ind w:left="673"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深圳市实益达科技股份有限公司</w:t>
      </w:r>
    </w:p>
    <w:p>
      <w:pPr>
        <w:spacing w:line="276" w:lineRule="auto" w:before="38"/>
        <w:ind w:left="7912" w:right="1131" w:firstLine="900"/>
        <w:jc w:val="right"/>
        <w:rPr>
          <w:rFonts w:ascii="宋体" w:hAnsi="宋体" w:cs="宋体" w:eastAsia="宋体" w:hint="default"/>
          <w:sz w:val="18"/>
          <w:szCs w:val="18"/>
        </w:rPr>
      </w:pPr>
      <w:r>
        <w:rPr>
          <w:rFonts w:ascii="宋体" w:hAnsi="宋体" w:cs="宋体" w:eastAsia="宋体" w:hint="default"/>
          <w:sz w:val="18"/>
          <w:szCs w:val="18"/>
        </w:rPr>
        <w:t>（加盖公章） 二〇一二年二月二十九日</w:t>
      </w:r>
    </w:p>
    <w:p>
      <w:pPr>
        <w:spacing w:after="0" w:line="276" w:lineRule="auto"/>
        <w:jc w:val="right"/>
        <w:rPr>
          <w:rFonts w:ascii="宋体" w:hAnsi="宋体" w:cs="宋体" w:eastAsia="宋体" w:hint="default"/>
          <w:sz w:val="18"/>
          <w:szCs w:val="18"/>
        </w:rPr>
        <w:sectPr>
          <w:pgSz w:w="11910" w:h="16840"/>
          <w:pgMar w:header="933" w:footer="980" w:top="1120" w:bottom="1160" w:left="880" w:right="0"/>
        </w:sectPr>
      </w:pPr>
    </w:p>
    <w:p>
      <w:pPr>
        <w:spacing w:line="240" w:lineRule="auto" w:before="1"/>
        <w:rPr>
          <w:rFonts w:ascii="宋体" w:hAnsi="宋体" w:cs="宋体" w:eastAsia="宋体" w:hint="default"/>
          <w:sz w:val="19"/>
          <w:szCs w:val="19"/>
        </w:rPr>
      </w:pPr>
    </w:p>
    <w:p>
      <w:pPr>
        <w:pStyle w:val="Heading1"/>
        <w:spacing w:line="240" w:lineRule="auto" w:before="7"/>
        <w:ind w:left="3317" w:right="3829"/>
        <w:jc w:val="left"/>
        <w:rPr>
          <w:b w:val="0"/>
          <w:bCs w:val="0"/>
        </w:rPr>
      </w:pPr>
      <w:bookmarkStart w:name="_TOC_250000" w:id="13"/>
      <w:r>
        <w:rPr/>
        <w:t>第十三节、备查文件目录</w:t>
      </w:r>
      <w:bookmarkEnd w:id="13"/>
      <w:r>
        <w:rPr>
          <w:b w:val="0"/>
          <w:bCs w:val="0"/>
        </w:rPr>
      </w:r>
    </w:p>
    <w:p>
      <w:pPr>
        <w:spacing w:line="240" w:lineRule="auto" w:before="4"/>
        <w:rPr>
          <w:rFonts w:ascii="黑体" w:hAnsi="黑体" w:cs="黑体" w:eastAsia="黑体" w:hint="default"/>
          <w:b/>
          <w:bCs/>
          <w:sz w:val="38"/>
          <w:szCs w:val="38"/>
        </w:rPr>
      </w:pPr>
    </w:p>
    <w:p>
      <w:pPr>
        <w:pStyle w:val="BodyText"/>
        <w:spacing w:line="355" w:lineRule="auto" w:before="0"/>
        <w:ind w:right="1002" w:firstLine="480"/>
        <w:jc w:val="left"/>
      </w:pPr>
      <w:r>
        <w:rPr/>
        <w:t>一、载有公司法定代表人陈亚妹女士、主管会计工作负责人吕培荣先生、会计机构负责 人鲁道辉先生签名并盖章的会计报表；</w:t>
      </w:r>
    </w:p>
    <w:p>
      <w:pPr>
        <w:pStyle w:val="BodyText"/>
        <w:spacing w:line="240" w:lineRule="auto" w:before="79"/>
        <w:ind w:left="633" w:right="1002"/>
        <w:jc w:val="left"/>
      </w:pPr>
      <w:r>
        <w:rPr/>
        <w:t>二、载有大华会计师事务所有限公司盖章、注册会计师签名并盖章的审计报告原件；</w:t>
      </w:r>
    </w:p>
    <w:p>
      <w:pPr>
        <w:pStyle w:val="BodyText"/>
        <w:spacing w:line="240" w:lineRule="auto" w:before="192"/>
        <w:ind w:left="633" w:right="1002"/>
        <w:jc w:val="left"/>
      </w:pPr>
      <w:r>
        <w:rPr>
          <w:spacing w:val="42"/>
        </w:rPr>
        <w:t>三、报告期内在中</w:t>
      </w:r>
      <w:r>
        <w:rPr>
          <w:spacing w:val="-75"/>
        </w:rPr>
        <w:t> </w:t>
      </w:r>
      <w:r>
        <w:rPr>
          <w:spacing w:val="36"/>
        </w:rPr>
        <w:t>国证监会</w:t>
      </w:r>
      <w:r>
        <w:rPr>
          <w:spacing w:val="-72"/>
        </w:rPr>
        <w:t> </w:t>
      </w:r>
      <w:r>
        <w:rPr/>
        <w:t>指</w:t>
      </w:r>
      <w:r>
        <w:rPr>
          <w:spacing w:val="-73"/>
        </w:rPr>
        <w:t> </w:t>
      </w:r>
      <w:r>
        <w:rPr/>
        <w:t>定</w:t>
      </w:r>
      <w:r>
        <w:rPr>
          <w:spacing w:val="-73"/>
        </w:rPr>
        <w:t> </w:t>
      </w:r>
      <w:r>
        <w:rPr/>
        <w:t>信</w:t>
      </w:r>
      <w:r>
        <w:rPr>
          <w:spacing w:val="-73"/>
        </w:rPr>
        <w:t> </w:t>
      </w:r>
      <w:r>
        <w:rPr/>
        <w:t>息</w:t>
      </w:r>
      <w:r>
        <w:rPr>
          <w:spacing w:val="-75"/>
        </w:rPr>
        <w:t> </w:t>
      </w:r>
      <w:r>
        <w:rPr/>
        <w:t>披</w:t>
      </w:r>
      <w:r>
        <w:rPr>
          <w:spacing w:val="-73"/>
        </w:rPr>
        <w:t> </w:t>
      </w:r>
      <w:r>
        <w:rPr/>
        <w:t>露</w:t>
      </w:r>
      <w:r>
        <w:rPr>
          <w:spacing w:val="-71"/>
        </w:rPr>
        <w:t> </w:t>
      </w:r>
      <w:r>
        <w:rPr>
          <w:spacing w:val="24"/>
        </w:rPr>
        <w:t>载体</w:t>
      </w:r>
      <w:r>
        <w:rPr>
          <w:spacing w:val="-72"/>
        </w:rPr>
        <w:t> </w:t>
      </w:r>
      <w:r>
        <w:rPr/>
        <w:t>《</w:t>
      </w:r>
      <w:r>
        <w:rPr>
          <w:spacing w:val="-73"/>
        </w:rPr>
        <w:t> </w:t>
      </w:r>
      <w:r>
        <w:rPr/>
        <w:t>证</w:t>
      </w:r>
      <w:r>
        <w:rPr>
          <w:spacing w:val="-73"/>
        </w:rPr>
        <w:t> </w:t>
      </w:r>
      <w:r>
        <w:rPr/>
        <w:t>券</w:t>
      </w:r>
      <w:r>
        <w:rPr>
          <w:spacing w:val="-73"/>
        </w:rPr>
        <w:t> </w:t>
      </w:r>
      <w:r>
        <w:rPr/>
        <w:t>时</w:t>
      </w:r>
      <w:r>
        <w:rPr>
          <w:spacing w:val="-75"/>
        </w:rPr>
        <w:t> </w:t>
      </w:r>
      <w:r>
        <w:rPr/>
        <w:t>报</w:t>
      </w:r>
      <w:r>
        <w:rPr>
          <w:spacing w:val="-73"/>
        </w:rPr>
        <w:t> </w:t>
      </w:r>
      <w:r>
        <w:rPr/>
        <w:t>》</w:t>
      </w:r>
      <w:r>
        <w:rPr>
          <w:spacing w:val="-71"/>
        </w:rPr>
        <w:t> </w:t>
      </w:r>
      <w:r>
        <w:rPr>
          <w:spacing w:val="40"/>
        </w:rPr>
        <w:t>和巨潮资讯网</w:t>
      </w:r>
      <w:r>
        <w:rPr>
          <w:spacing w:val="-72"/>
        </w:rPr>
        <w:t> </w:t>
      </w:r>
      <w:r>
        <w:rPr/>
      </w:r>
    </w:p>
    <w:p>
      <w:pPr>
        <w:pStyle w:val="BodyText"/>
        <w:spacing w:line="367" w:lineRule="auto" w:before="151"/>
        <w:ind w:left="633" w:right="2228" w:hanging="481"/>
        <w:jc w:val="left"/>
      </w:pPr>
      <w:r>
        <w:rPr/>
        <w:t>（</w:t>
      </w:r>
      <w:hyperlink r:id="rId11">
        <w:r>
          <w:rPr>
            <w:rFonts w:ascii="Times New Roman" w:hAnsi="Times New Roman" w:cs="Times New Roman" w:eastAsia="Times New Roman" w:hint="default"/>
          </w:rPr>
          <w:t>http://www.cninfo.com.cn</w:t>
        </w:r>
      </w:hyperlink>
      <w:r>
        <w:rPr/>
        <w:t>）上公开披露过的所有公司文件的正本及公告的原稿； 四、以上文件备置地：公司董事会秘书办公室。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before="0"/>
        <w:ind w:left="6432" w:right="1002"/>
        <w:jc w:val="left"/>
      </w:pPr>
      <w:r>
        <w:rPr/>
        <w:t>深圳市实益达科技股份有限公司</w:t>
      </w:r>
    </w:p>
    <w:p>
      <w:pPr>
        <w:pStyle w:val="BodyText"/>
        <w:spacing w:line="386" w:lineRule="auto" w:before="192"/>
        <w:ind w:left="7152" w:right="1114" w:firstLine="480"/>
        <w:jc w:val="left"/>
      </w:pPr>
      <w:r>
        <w:rPr/>
        <w:t>法定代表人：陈亚妹 二〇一二年二月二十九日</w:t>
      </w:r>
    </w:p>
    <w:sectPr>
      <w:pgSz w:w="11910" w:h="16840"/>
      <w:pgMar w:header="933" w:footer="980" w:top="112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ill Sans MT">
    <w:altName w:val="Gill Sans MT"/>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864" type="#_x0000_t75" stroked="false">
          <v:imagedata r:id="rId1" o:title=""/>
        </v:shape>
      </w:pict>
    </w:r>
    <w:r>
      <w:rPr/>
      <w:pict>
        <v:shape style="position:absolute;margin-left:527.659973pt;margin-top:795.517944pt;width:13.15pt;height:11pt;mso-position-horizontal-relative:page;mso-position-vertical-relative:page;z-index:-113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288" type="#_x0000_t75" stroked="false">
          <v:imagedata r:id="rId1" o:title=""/>
        </v:shape>
      </w:pict>
    </w:r>
    <w:r>
      <w:rPr/>
      <w:pict>
        <v:shape style="position:absolute;margin-left:494.540009pt;margin-top:781.933899pt;width:13.15pt;height:11pt;mso-position-horizontal-relative:page;mso-position-vertical-relative:page;z-index:-1138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240" type="#_x0000_t75" stroked="false">
          <v:imagedata r:id="rId1" o:title=""/>
        </v:shape>
      </w:pict>
    </w:r>
    <w:r>
      <w:rPr/>
      <w:pict>
        <v:shape style="position:absolute;margin-left:494.540009pt;margin-top:781.933899pt;width:13.15pt;height:11pt;mso-position-horizontal-relative:page;mso-position-vertical-relative:page;z-index:-1138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192" type="#_x0000_t75" stroked="false">
          <v:imagedata r:id="rId1" o:title=""/>
        </v:shape>
      </w:pict>
    </w:r>
    <w:r>
      <w:rPr/>
      <w:pict>
        <v:shape style="position:absolute;margin-left:494.540009pt;margin-top:781.933899pt;width:13.15pt;height:11pt;mso-position-horizontal-relative:page;mso-position-vertical-relative:page;z-index:-1138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120" type="#_x0000_t75" stroked="false">
          <v:imagedata r:id="rId1" o:title=""/>
        </v:shape>
      </w:pict>
    </w:r>
    <w:r>
      <w:rPr/>
      <w:pict>
        <v:shape style="position:absolute;margin-left:494.540009pt;margin-top:781.933899pt;width:13.15pt;height:11pt;mso-position-horizontal-relative:page;mso-position-vertical-relative:page;z-index:-1138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138048" type="#_x0000_t75" stroked="false">
          <v:imagedata r:id="rId1" o:title=""/>
        </v:shape>
      </w:pict>
    </w:r>
    <w:r>
      <w:rPr/>
      <w:pict>
        <v:shape style="position:absolute;margin-left:759.02002pt;margin-top:535.333923pt;width:13.15pt;height:11pt;mso-position-horizontal-relative:page;mso-position-vertical-relative:page;z-index:-1138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952" type="#_x0000_t75" stroked="false">
          <v:imagedata r:id="rId1" o:title=""/>
        </v:shape>
      </w:pict>
    </w:r>
    <w:r>
      <w:rPr/>
      <w:pict>
        <v:shape style="position:absolute;margin-left:494.540009pt;margin-top:781.933899pt;width:13.15pt;height:11pt;mso-position-horizontal-relative:page;mso-position-vertical-relative:page;z-index:-1137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856" type="#_x0000_t75" stroked="false">
          <v:imagedata r:id="rId1" o:title=""/>
        </v:shape>
      </w:pict>
    </w:r>
    <w:r>
      <w:rPr/>
      <w:pict>
        <v:shape style="position:absolute;margin-left:490.980011pt;margin-top:781.933899pt;width:15.7pt;height:11pt;mso-position-horizontal-relative:page;mso-position-vertical-relative:page;z-index:-1137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808" type="#_x0000_t75" stroked="false">
          <v:imagedata r:id="rId1" o:title=""/>
        </v:shape>
      </w:pict>
    </w:r>
    <w:r>
      <w:rPr/>
      <w:pict>
        <v:shape style="position:absolute;margin-left:489.980011pt;margin-top:781.933899pt;width:17.7pt;height:11pt;mso-position-horizontal-relative:page;mso-position-vertical-relative:page;z-index:-1137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712" type="#_x0000_t75" stroked="false">
          <v:imagedata r:id="rId1" o:title=""/>
        </v:shape>
      </w:pict>
    </w:r>
    <w:r>
      <w:rPr/>
      <w:pict>
        <v:shape style="position:absolute;margin-left:489.980011pt;margin-top:781.933899pt;width:17.7pt;height:11pt;mso-position-horizontal-relative:page;mso-position-vertical-relative:page;z-index:-113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640" type="#_x0000_t75" stroked="false">
          <v:imagedata r:id="rId1" o:title=""/>
        </v:shape>
      </w:pict>
    </w:r>
    <w:r>
      <w:rPr/>
      <w:pict>
        <v:shape style="position:absolute;margin-left:490.339996pt;margin-top:781.933899pt;width:17.3pt;height:11pt;mso-position-horizontal-relative:page;mso-position-vertical-relative:page;z-index:-1137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592" type="#_x0000_t75" stroked="false">
          <v:imagedata r:id="rId1" o:title=""/>
        </v:shape>
      </w:pict>
    </w:r>
    <w:r>
      <w:rPr/>
      <w:pict>
        <v:shape style="position:absolute;margin-left:489.980011pt;margin-top:781.933899pt;width:17.7pt;height:11pt;mso-position-horizontal-relative:page;mso-position-vertical-relative:page;z-index:-113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544" type="#_x0000_t75" stroked="false">
          <v:imagedata r:id="rId1" o:title=""/>
        </v:shape>
      </w:pict>
    </w:r>
    <w:r>
      <w:rPr/>
      <w:pict>
        <v:shape style="position:absolute;margin-left:489.980011pt;margin-top:781.933899pt;width:17.7pt;height:11pt;mso-position-horizontal-relative:page;mso-position-vertical-relative:page;z-index:-1137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472" type="#_x0000_t75" stroked="false">
          <v:imagedata r:id="rId1" o:title=""/>
        </v:shape>
      </w:pict>
    </w:r>
    <w:r>
      <w:rPr/>
      <w:pict>
        <v:shape style="position:absolute;margin-left:489.980011pt;margin-top:781.933899pt;width:17.7pt;height:11pt;mso-position-horizontal-relative:page;mso-position-vertical-relative:page;z-index:-1137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400" type="#_x0000_t75" stroked="false">
          <v:imagedata r:id="rId1" o:title=""/>
        </v:shape>
      </w:pict>
    </w:r>
    <w:r>
      <w:rPr/>
      <w:pict>
        <v:shape style="position:absolute;margin-left:489.980011pt;margin-top:781.933899pt;width:17.7pt;height:11pt;mso-position-horizontal-relative:page;mso-position-vertical-relative:page;z-index:-1137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352" type="#_x0000_t75" stroked="false">
          <v:imagedata r:id="rId1" o:title=""/>
        </v:shape>
      </w:pict>
    </w:r>
    <w:r>
      <w:rPr/>
      <w:pict>
        <v:shape style="position:absolute;margin-left:489.980011pt;margin-top:781.933899pt;width:17.7pt;height:11pt;mso-position-horizontal-relative:page;mso-position-vertical-relative:page;z-index:-1137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7280" type="#_x0000_t75" stroked="false">
          <v:imagedata r:id="rId1" o:title=""/>
        </v:shape>
      </w:pict>
    </w:r>
    <w:r>
      <w:rPr/>
      <w:pict>
        <v:shape style="position:absolute;margin-left:523.219971pt;margin-top:781.933899pt;width:17.7pt;height:11pt;mso-position-horizontal-relative:page;mso-position-vertical-relative:page;z-index:-113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816" type="#_x0000_t75" stroked="false">
          <v:imagedata r:id="rId1" o:title=""/>
        </v:shape>
      </w:pict>
    </w:r>
    <w:r>
      <w:rPr/>
      <w:pict>
        <v:shape style="position:absolute;margin-left:527.659973pt;margin-top:795.517944pt;width:13.15pt;height:11pt;mso-position-horizontal-relative:page;mso-position-vertical-relative:page;z-index:-113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720" type="#_x0000_t75" stroked="false">
          <v:imagedata r:id="rId1" o:title=""/>
        </v:shape>
      </w:pict>
    </w:r>
    <w:r>
      <w:rPr/>
      <w:pict>
        <v:shape style="position:absolute;margin-left:527.659973pt;margin-top:781.933899pt;width:13.15pt;height:11pt;mso-position-horizontal-relative:page;mso-position-vertical-relative:page;z-index:-1138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624" type="#_x0000_t75" stroked="false">
          <v:imagedata r:id="rId1" o:title=""/>
        </v:shape>
      </w:pict>
    </w:r>
    <w:r>
      <w:rPr/>
      <w:pict>
        <v:shape style="position:absolute;margin-left:527.659973pt;margin-top:795.517944pt;width:13.15pt;height:11pt;mso-position-horizontal-relative:page;mso-position-vertical-relative:page;z-index:-1138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138552" type="#_x0000_t75" stroked="false">
          <v:imagedata r:id="rId1" o:title=""/>
        </v:shape>
      </w:pict>
    </w:r>
    <w:r>
      <w:rPr/>
      <w:pict>
        <v:shape style="position:absolute;margin-left:759.02002pt;margin-top:535.333923pt;width:13.15pt;height:11pt;mso-position-horizontal-relative:page;mso-position-vertical-relative:page;z-index:-1138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480" type="#_x0000_t75" stroked="false">
          <v:imagedata r:id="rId1" o:title=""/>
        </v:shape>
      </w:pict>
    </w:r>
    <w:r>
      <w:rPr/>
      <w:pict>
        <v:shape style="position:absolute;margin-left:494.540009pt;margin-top:781.933899pt;width:13.15pt;height:11pt;mso-position-horizontal-relative:page;mso-position-vertical-relative:page;z-index:-113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432" type="#_x0000_t75" stroked="false">
          <v:imagedata r:id="rId1" o:title=""/>
        </v:shape>
      </w:pict>
    </w:r>
    <w:r>
      <w:rPr/>
      <w:pict>
        <v:shape style="position:absolute;margin-left:494.540009pt;margin-top:781.933899pt;width:13.15pt;height:11pt;mso-position-horizontal-relative:page;mso-position-vertical-relative:page;z-index:-113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138384" type="#_x0000_t75" stroked="false">
          <v:imagedata r:id="rId1" o:title=""/>
        </v:shape>
      </w:pict>
    </w:r>
    <w:r>
      <w:rPr/>
      <w:pict>
        <v:shape style="position:absolute;margin-left:494.540009pt;margin-top:781.933899pt;width:13.15pt;height:11pt;mso-position-horizontal-relative:page;mso-position-vertical-relative:page;z-index:-1138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79983pt;width:484.9pt;height:.1pt;mso-position-horizontal-relative:page;mso-position-vertical-relative:page;z-index:-1138912" coordorigin="1104,982" coordsize="9698,2">
          <v:shape style="position:absolute;left:1104;top:982;width:9698;height:2" coordorigin="1104,982" coordsize="9698,0" path="m1104,982l10802,982e" filled="false" stroked="true" strokeweight=".72pt" strokecolor="#000000">
            <v:path arrowok="t"/>
          </v:shape>
          <w10:wrap type="none"/>
        </v:group>
      </w:pict>
    </w:r>
    <w:r>
      <w:rPr/>
      <w:pict>
        <v:shape style="position:absolute;margin-left:353.429993pt;margin-top:36.265610pt;width:186.35pt;height:11.5pt;mso-position-horizontal-relative:page;mso-position-vertical-relative:page;z-index:-1138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8312"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8144"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280006pt;width:700.9pt;height:.1pt;mso-position-horizontal-relative:page;mso-position-vertical-relative:page;z-index:-1138072" coordorigin="1411,1126" coordsize="14018,2">
          <v:shape style="position:absolute;left:1411;top:1126;width:14018;height:2" coordorigin="1411,1126" coordsize="14018,0" path="m1411,1126l15429,1126e" filled="false" stroked="true" strokeweight=".72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8000" coordorigin="1769,1126" coordsize="8371,2">
          <v:shape style="position:absolute;left:1769;top:1126;width:8371;height:2" coordorigin="1769,1126" coordsize="8371,0" path="m1769,1126l10139,1126e" filled="false" stroked="true" strokeweight=".72pt" strokecolor="#000000">
            <v:path arrowok="t"/>
          </v:shape>
          <w10:wrap type="none"/>
        </v:group>
      </w:pict>
    </w:r>
    <w:r>
      <w:rPr/>
      <w:pict>
        <v:shape style="position:absolute;margin-left:110.019997pt;margin-top:72.484985pt;width:334.3pt;height:12.6pt;mso-position-horizontal-relative:page;mso-position-vertical-relative:page;z-index:-11379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904" coordorigin="1769,1126" coordsize="8371,2">
          <v:shape style="position:absolute;left:1769;top:1126;width:8371;height:2" coordorigin="1769,1126" coordsize="8371,0" path="m1769,1126l10139,1126e" filled="false" stroked="true" strokeweight=".72pt" strokecolor="#000000">
            <v:path arrowok="t"/>
          </v:shape>
          <w10:wrap type="none"/>
        </v:group>
      </w:pict>
    </w:r>
    <w:r>
      <w:rPr/>
      <w:pict>
        <v:shape style="position:absolute;margin-left:110.019997pt;margin-top:92.904984pt;width:218.4pt;height:12.6pt;mso-position-horizontal-relative:page;mso-position-vertical-relative:page;z-index:-11378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本年出售丧失控制权的股权而减少子公司</w:t>
                </w:r>
                <w:r>
                  <w:rPr>
                    <w:rFonts w:ascii="宋体" w:hAnsi="宋体" w:cs="宋体" w:eastAsia="宋体" w:hint="default"/>
                    <w:sz w:val="21"/>
                    <w:szCs w:val="21"/>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760"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736"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664"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496"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7424"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138768"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69.630005pt;margin-top:43.225609pt;width:170.05pt;height:11pt;mso-position-horizontal-relative:page;mso-position-vertical-relative:page;z-index:-1138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11"/>
                    <w:sz w:val="18"/>
                    <w:szCs w:val="18"/>
                  </w:rPr>
                  <w:t>深圳市实益达科技股份有限公司</w:t>
                </w:r>
                <w:r>
                  <w:rPr>
                    <w:rFonts w:ascii="宋体" w:hAnsi="宋体" w:cs="宋体" w:eastAsia="宋体" w:hint="default"/>
                    <w:spacing w:val="-11"/>
                    <w:sz w:val="18"/>
                    <w:szCs w:val="18"/>
                  </w:rPr>
                  <w:t>2010</w:t>
                </w:r>
                <w:r>
                  <w:rPr>
                    <w:rFonts w:ascii="宋体" w:hAnsi="宋体" w:cs="宋体" w:eastAsia="宋体" w:hint="default"/>
                    <w:spacing w:val="-11"/>
                    <w:sz w:val="18"/>
                    <w:szCs w:val="18"/>
                  </w:rPr>
                  <w:t>年度报告</w:t>
                </w:r>
                <w:r>
                  <w:rPr>
                    <w:rFonts w:ascii="宋体" w:hAnsi="宋体" w:cs="宋体" w:eastAsia="宋体" w:hint="default"/>
                    <w:sz w:val="18"/>
                    <w:szCs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1137304"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1137232"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79983pt;width:484.9pt;height:.1pt;mso-position-horizontal-relative:page;mso-position-vertical-relative:page;z-index:-1138672" coordorigin="1104,982" coordsize="9698,2">
          <v:shape style="position:absolute;left:1104;top:982;width:9698;height:2" coordorigin="1104,982" coordsize="9698,0" path="m1104,982l10802,982e" filled="false" stroked="true" strokeweight=".72pt" strokecolor="#000000">
            <v:path arrowok="t"/>
          </v:shape>
          <w10:wrap type="none"/>
        </v:group>
      </w:pict>
    </w:r>
    <w:r>
      <w:rPr/>
      <w:pict>
        <v:shape style="position:absolute;margin-left:344.429993pt;margin-top:36.265610pt;width:195.35pt;height:11.5pt;mso-position-horizontal-relative:page;mso-position-vertical-relative:page;z-index:-1138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789978pt;margin-top:42.865631pt;width:195.35pt;height:11.5pt;mso-position-horizontal-relative:page;mso-position-vertical-relative:page;z-index:-1138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8504"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6.279984pt;width:418.55pt;height:.1pt;mso-position-horizontal-relative:page;mso-position-vertical-relative:page;z-index:-1138336" coordorigin="1769,1126" coordsize="8371,2">
          <v:shape style="position:absolute;left:1769;top:1126;width:8371;height:2" coordorigin="1769,1126" coordsize="8371,0" path="m1769,1126l10139,112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1"/>
      <w:ind w:left="112"/>
    </w:pPr>
    <w:rPr>
      <w:rFonts w:ascii="宋体" w:hAnsi="宋体" w:eastAsia="宋体"/>
      <w:b/>
      <w:bCs/>
      <w:sz w:val="24"/>
      <w:szCs w:val="24"/>
    </w:rPr>
  </w:style>
  <w:style w:styleId="BodyText" w:type="paragraph">
    <w:name w:val="Body Text"/>
    <w:basedOn w:val="Normal"/>
    <w:uiPriority w:val="1"/>
    <w:qFormat/>
    <w:pPr>
      <w:spacing w:before="34"/>
      <w:ind w:left="152"/>
    </w:pPr>
    <w:rPr>
      <w:rFonts w:ascii="宋体" w:hAnsi="宋体" w:eastAsia="宋体"/>
      <w:sz w:val="24"/>
      <w:szCs w:val="24"/>
    </w:rPr>
  </w:style>
  <w:style w:styleId="Heading1" w:type="paragraph">
    <w:name w:val="Heading 1"/>
    <w:basedOn w:val="Normal"/>
    <w:uiPriority w:val="1"/>
    <w:qFormat/>
    <w:pPr>
      <w:spacing w:before="139"/>
      <w:outlineLvl w:val="1"/>
    </w:pPr>
    <w:rPr>
      <w:rFonts w:ascii="黑体" w:hAnsi="黑体" w:eastAsia="黑体"/>
      <w:b/>
      <w:bCs/>
      <w:sz w:val="30"/>
      <w:szCs w:val="30"/>
    </w:rPr>
  </w:style>
  <w:style w:styleId="Heading2" w:type="paragraph">
    <w:name w:val="Heading 2"/>
    <w:basedOn w:val="Normal"/>
    <w:uiPriority w:val="1"/>
    <w:qFormat/>
    <w:pPr>
      <w:ind w:left="152"/>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178"/>
      <w:ind w:left="152"/>
      <w:outlineLvl w:val="3"/>
    </w:pPr>
    <w:rPr>
      <w:rFonts w:ascii="宋体" w:hAnsi="宋体" w:eastAsia="宋体"/>
      <w:sz w:val="28"/>
      <w:szCs w:val="28"/>
    </w:rPr>
  </w:style>
  <w:style w:styleId="Heading4" w:type="paragraph">
    <w:name w:val="Heading 4"/>
    <w:basedOn w:val="Normal"/>
    <w:uiPriority w:val="1"/>
    <w:qFormat/>
    <w:pPr>
      <w:ind w:left="635"/>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dmb@sz-seastar.com" TargetMode="External"/><Relationship Id="rId9" Type="http://schemas.openxmlformats.org/officeDocument/2006/relationships/hyperlink" Target="mailto:markli@sz-seastar.com" TargetMode="External"/><Relationship Id="rId10" Type="http://schemas.openxmlformats.org/officeDocument/2006/relationships/hyperlink" Target="http://www.sz-seastar.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hyperlink" Target="http://www.cninfo.com.cn/finalpage/2007-08-16/30769755.PDF"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header" Target="header9.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footer" Target="footer10.xml"/><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header" Target="header12.xml"/><Relationship Id="rId43" Type="http://schemas.openxmlformats.org/officeDocument/2006/relationships/footer" Target="footer11.xml"/><Relationship Id="rId44" Type="http://schemas.openxmlformats.org/officeDocument/2006/relationships/header" Target="header13.xml"/><Relationship Id="rId45" Type="http://schemas.openxmlformats.org/officeDocument/2006/relationships/footer" Target="footer12.xml"/><Relationship Id="rId46" Type="http://schemas.openxmlformats.org/officeDocument/2006/relationships/header" Target="header14.xml"/><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header" Target="header15.xml"/><Relationship Id="rId61" Type="http://schemas.openxmlformats.org/officeDocument/2006/relationships/footer" Target="footer13.xml"/><Relationship Id="rId62" Type="http://schemas.openxmlformats.org/officeDocument/2006/relationships/header" Target="header16.xml"/><Relationship Id="rId63" Type="http://schemas.openxmlformats.org/officeDocument/2006/relationships/footer" Target="footer14.xml"/><Relationship Id="rId64" Type="http://schemas.openxmlformats.org/officeDocument/2006/relationships/image" Target="media/image25.png"/><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image" Target="media/image40.png"/><Relationship Id="rId80" Type="http://schemas.openxmlformats.org/officeDocument/2006/relationships/image" Target="media/image41.png"/><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png"/><Relationship Id="rId84" Type="http://schemas.openxmlformats.org/officeDocument/2006/relationships/image" Target="media/image45.png"/><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image" Target="media/image53.png"/><Relationship Id="rId93" Type="http://schemas.openxmlformats.org/officeDocument/2006/relationships/image" Target="media/image54.png"/><Relationship Id="rId94" Type="http://schemas.openxmlformats.org/officeDocument/2006/relationships/image" Target="media/image55.png"/><Relationship Id="rId95" Type="http://schemas.openxmlformats.org/officeDocument/2006/relationships/image" Target="media/image56.png"/><Relationship Id="rId96" Type="http://schemas.openxmlformats.org/officeDocument/2006/relationships/image" Target="media/image57.png"/><Relationship Id="rId97" Type="http://schemas.openxmlformats.org/officeDocument/2006/relationships/image" Target="media/image58.png"/><Relationship Id="rId98" Type="http://schemas.openxmlformats.org/officeDocument/2006/relationships/image" Target="media/image59.png"/><Relationship Id="rId99" Type="http://schemas.openxmlformats.org/officeDocument/2006/relationships/header" Target="header17.xml"/><Relationship Id="rId100" Type="http://schemas.openxmlformats.org/officeDocument/2006/relationships/footer" Target="footer15.xml"/><Relationship Id="rId101" Type="http://schemas.openxmlformats.org/officeDocument/2006/relationships/image" Target="media/image60.png"/><Relationship Id="rId102" Type="http://schemas.openxmlformats.org/officeDocument/2006/relationships/image" Target="media/image61.png"/><Relationship Id="rId103" Type="http://schemas.openxmlformats.org/officeDocument/2006/relationships/image" Target="media/image62.png"/><Relationship Id="rId104" Type="http://schemas.openxmlformats.org/officeDocument/2006/relationships/image" Target="media/image63.png"/><Relationship Id="rId105" Type="http://schemas.openxmlformats.org/officeDocument/2006/relationships/image" Target="media/image64.png"/><Relationship Id="rId106" Type="http://schemas.openxmlformats.org/officeDocument/2006/relationships/image" Target="media/image65.png"/><Relationship Id="rId107" Type="http://schemas.openxmlformats.org/officeDocument/2006/relationships/header" Target="header18.xml"/><Relationship Id="rId108" Type="http://schemas.openxmlformats.org/officeDocument/2006/relationships/image" Target="media/image66.png"/><Relationship Id="rId109" Type="http://schemas.openxmlformats.org/officeDocument/2006/relationships/image" Target="media/image67.png"/><Relationship Id="rId110" Type="http://schemas.openxmlformats.org/officeDocument/2006/relationships/image" Target="media/image68.png"/><Relationship Id="rId111" Type="http://schemas.openxmlformats.org/officeDocument/2006/relationships/image" Target="media/image69.png"/><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image" Target="media/image73.png"/><Relationship Id="rId116" Type="http://schemas.openxmlformats.org/officeDocument/2006/relationships/image" Target="media/image74.png"/><Relationship Id="rId117" Type="http://schemas.openxmlformats.org/officeDocument/2006/relationships/image" Target="media/image75.png"/><Relationship Id="rId118" Type="http://schemas.openxmlformats.org/officeDocument/2006/relationships/image" Target="media/image76.png"/><Relationship Id="rId119" Type="http://schemas.openxmlformats.org/officeDocument/2006/relationships/header" Target="header19.xml"/><Relationship Id="rId120" Type="http://schemas.openxmlformats.org/officeDocument/2006/relationships/footer" Target="footer16.xml"/><Relationship Id="rId121" Type="http://schemas.openxmlformats.org/officeDocument/2006/relationships/image" Target="media/image77.png"/><Relationship Id="rId122" Type="http://schemas.openxmlformats.org/officeDocument/2006/relationships/image" Target="media/image78.png"/><Relationship Id="rId123" Type="http://schemas.openxmlformats.org/officeDocument/2006/relationships/image" Target="media/image79.png"/><Relationship Id="rId124" Type="http://schemas.openxmlformats.org/officeDocument/2006/relationships/image" Target="media/image80.png"/><Relationship Id="rId125" Type="http://schemas.openxmlformats.org/officeDocument/2006/relationships/image" Target="media/image81.png"/><Relationship Id="rId126" Type="http://schemas.openxmlformats.org/officeDocument/2006/relationships/image" Target="media/image82.png"/><Relationship Id="rId127" Type="http://schemas.openxmlformats.org/officeDocument/2006/relationships/image" Target="media/image83.png"/><Relationship Id="rId128" Type="http://schemas.openxmlformats.org/officeDocument/2006/relationships/image" Target="media/image84.png"/><Relationship Id="rId129" Type="http://schemas.openxmlformats.org/officeDocument/2006/relationships/image" Target="media/image85.png"/><Relationship Id="rId130" Type="http://schemas.openxmlformats.org/officeDocument/2006/relationships/image" Target="media/image86.png"/><Relationship Id="rId131" Type="http://schemas.openxmlformats.org/officeDocument/2006/relationships/image" Target="media/image87.png"/><Relationship Id="rId132" Type="http://schemas.openxmlformats.org/officeDocument/2006/relationships/image" Target="media/image88.png"/><Relationship Id="rId133" Type="http://schemas.openxmlformats.org/officeDocument/2006/relationships/image" Target="media/image89.png"/><Relationship Id="rId134" Type="http://schemas.openxmlformats.org/officeDocument/2006/relationships/image" Target="media/image90.png"/><Relationship Id="rId135" Type="http://schemas.openxmlformats.org/officeDocument/2006/relationships/image" Target="media/image91.png"/><Relationship Id="rId136" Type="http://schemas.openxmlformats.org/officeDocument/2006/relationships/image" Target="media/image92.png"/><Relationship Id="rId137" Type="http://schemas.openxmlformats.org/officeDocument/2006/relationships/image" Target="media/image93.png"/><Relationship Id="rId138" Type="http://schemas.openxmlformats.org/officeDocument/2006/relationships/image" Target="media/image94.png"/><Relationship Id="rId139" Type="http://schemas.openxmlformats.org/officeDocument/2006/relationships/image" Target="media/image95.png"/><Relationship Id="rId140" Type="http://schemas.openxmlformats.org/officeDocument/2006/relationships/image" Target="media/image96.png"/><Relationship Id="rId141" Type="http://schemas.openxmlformats.org/officeDocument/2006/relationships/image" Target="media/image97.png"/><Relationship Id="rId142" Type="http://schemas.openxmlformats.org/officeDocument/2006/relationships/image" Target="media/image98.png"/><Relationship Id="rId143" Type="http://schemas.openxmlformats.org/officeDocument/2006/relationships/header" Target="header20.xml"/><Relationship Id="rId144" Type="http://schemas.openxmlformats.org/officeDocument/2006/relationships/footer" Target="footer17.xml"/><Relationship Id="rId145" Type="http://schemas.openxmlformats.org/officeDocument/2006/relationships/image" Target="media/image99.png"/><Relationship Id="rId146" Type="http://schemas.openxmlformats.org/officeDocument/2006/relationships/image" Target="media/image100.png"/><Relationship Id="rId147" Type="http://schemas.openxmlformats.org/officeDocument/2006/relationships/image" Target="media/image101.png"/><Relationship Id="rId148" Type="http://schemas.openxmlformats.org/officeDocument/2006/relationships/image" Target="media/image102.png"/><Relationship Id="rId149" Type="http://schemas.openxmlformats.org/officeDocument/2006/relationships/image" Target="media/image103.png"/><Relationship Id="rId150" Type="http://schemas.openxmlformats.org/officeDocument/2006/relationships/image" Target="media/image104.png"/><Relationship Id="rId151" Type="http://schemas.openxmlformats.org/officeDocument/2006/relationships/image" Target="media/image105.png"/><Relationship Id="rId152" Type="http://schemas.openxmlformats.org/officeDocument/2006/relationships/image" Target="media/image106.png"/><Relationship Id="rId153" Type="http://schemas.openxmlformats.org/officeDocument/2006/relationships/image" Target="media/image107.png"/><Relationship Id="rId154" Type="http://schemas.openxmlformats.org/officeDocument/2006/relationships/image" Target="media/image108.png"/><Relationship Id="rId155" Type="http://schemas.openxmlformats.org/officeDocument/2006/relationships/image" Target="media/image109.png"/><Relationship Id="rId156" Type="http://schemas.openxmlformats.org/officeDocument/2006/relationships/image" Target="media/image110.png"/><Relationship Id="rId157" Type="http://schemas.openxmlformats.org/officeDocument/2006/relationships/image" Target="media/image111.png"/><Relationship Id="rId158" Type="http://schemas.openxmlformats.org/officeDocument/2006/relationships/image" Target="media/image112.png"/><Relationship Id="rId159" Type="http://schemas.openxmlformats.org/officeDocument/2006/relationships/image" Target="media/image113.png"/><Relationship Id="rId160" Type="http://schemas.openxmlformats.org/officeDocument/2006/relationships/image" Target="media/image114.png"/><Relationship Id="rId161" Type="http://schemas.openxmlformats.org/officeDocument/2006/relationships/image" Target="media/image115.png"/><Relationship Id="rId162" Type="http://schemas.openxmlformats.org/officeDocument/2006/relationships/image" Target="media/image116.png"/><Relationship Id="rId163" Type="http://schemas.openxmlformats.org/officeDocument/2006/relationships/image" Target="media/image117.png"/><Relationship Id="rId164" Type="http://schemas.openxmlformats.org/officeDocument/2006/relationships/image" Target="media/image118.png"/><Relationship Id="rId165" Type="http://schemas.openxmlformats.org/officeDocument/2006/relationships/image" Target="media/image119.png"/><Relationship Id="rId166" Type="http://schemas.openxmlformats.org/officeDocument/2006/relationships/image" Target="media/image120.png"/><Relationship Id="rId167" Type="http://schemas.openxmlformats.org/officeDocument/2006/relationships/image" Target="media/image121.png"/><Relationship Id="rId168" Type="http://schemas.openxmlformats.org/officeDocument/2006/relationships/image" Target="media/image122.png"/><Relationship Id="rId169" Type="http://schemas.openxmlformats.org/officeDocument/2006/relationships/image" Target="media/image123.png"/><Relationship Id="rId170" Type="http://schemas.openxmlformats.org/officeDocument/2006/relationships/image" Target="media/image124.png"/><Relationship Id="rId171" Type="http://schemas.openxmlformats.org/officeDocument/2006/relationships/image" Target="media/image125.png"/><Relationship Id="rId172" Type="http://schemas.openxmlformats.org/officeDocument/2006/relationships/image" Target="media/image126.png"/><Relationship Id="rId173" Type="http://schemas.openxmlformats.org/officeDocument/2006/relationships/image" Target="media/image127.png"/><Relationship Id="rId174" Type="http://schemas.openxmlformats.org/officeDocument/2006/relationships/image" Target="media/image128.png"/><Relationship Id="rId175" Type="http://schemas.openxmlformats.org/officeDocument/2006/relationships/image" Target="media/image129.png"/><Relationship Id="rId176" Type="http://schemas.openxmlformats.org/officeDocument/2006/relationships/image" Target="media/image130.png"/><Relationship Id="rId177" Type="http://schemas.openxmlformats.org/officeDocument/2006/relationships/image" Target="media/image131.png"/><Relationship Id="rId178" Type="http://schemas.openxmlformats.org/officeDocument/2006/relationships/image" Target="media/image132.png"/><Relationship Id="rId179" Type="http://schemas.openxmlformats.org/officeDocument/2006/relationships/image" Target="media/image133.png"/><Relationship Id="rId180" Type="http://schemas.openxmlformats.org/officeDocument/2006/relationships/image" Target="media/image134.png"/><Relationship Id="rId181" Type="http://schemas.openxmlformats.org/officeDocument/2006/relationships/image" Target="media/image135.png"/><Relationship Id="rId182" Type="http://schemas.openxmlformats.org/officeDocument/2006/relationships/image" Target="media/image136.png"/><Relationship Id="rId183" Type="http://schemas.openxmlformats.org/officeDocument/2006/relationships/image" Target="media/image137.png"/><Relationship Id="rId184" Type="http://schemas.openxmlformats.org/officeDocument/2006/relationships/image" Target="media/image138.png"/><Relationship Id="rId185" Type="http://schemas.openxmlformats.org/officeDocument/2006/relationships/image" Target="media/image139.png"/><Relationship Id="rId186" Type="http://schemas.openxmlformats.org/officeDocument/2006/relationships/image" Target="media/image140.png"/><Relationship Id="rId187" Type="http://schemas.openxmlformats.org/officeDocument/2006/relationships/image" Target="media/image141.png"/><Relationship Id="rId188" Type="http://schemas.openxmlformats.org/officeDocument/2006/relationships/image" Target="media/image142.png"/><Relationship Id="rId189" Type="http://schemas.openxmlformats.org/officeDocument/2006/relationships/image" Target="media/image143.png"/><Relationship Id="rId190" Type="http://schemas.openxmlformats.org/officeDocument/2006/relationships/image" Target="media/image144.png"/><Relationship Id="rId191" Type="http://schemas.openxmlformats.org/officeDocument/2006/relationships/image" Target="media/image145.png"/><Relationship Id="rId192" Type="http://schemas.openxmlformats.org/officeDocument/2006/relationships/image" Target="media/image146.png"/><Relationship Id="rId193" Type="http://schemas.openxmlformats.org/officeDocument/2006/relationships/image" Target="media/image147.png"/><Relationship Id="rId194" Type="http://schemas.openxmlformats.org/officeDocument/2006/relationships/image" Target="media/image148.png"/><Relationship Id="rId195" Type="http://schemas.openxmlformats.org/officeDocument/2006/relationships/image" Target="media/image149.png"/><Relationship Id="rId196" Type="http://schemas.openxmlformats.org/officeDocument/2006/relationships/header" Target="header21.xml"/><Relationship Id="rId197" Type="http://schemas.openxmlformats.org/officeDocument/2006/relationships/image" Target="media/image150.png"/><Relationship Id="rId198" Type="http://schemas.openxmlformats.org/officeDocument/2006/relationships/image" Target="media/image151.png"/><Relationship Id="rId199" Type="http://schemas.openxmlformats.org/officeDocument/2006/relationships/image" Target="media/image152.png"/><Relationship Id="rId200" Type="http://schemas.openxmlformats.org/officeDocument/2006/relationships/image" Target="media/image153.png"/><Relationship Id="rId201" Type="http://schemas.openxmlformats.org/officeDocument/2006/relationships/image" Target="media/image154.png"/><Relationship Id="rId202" Type="http://schemas.openxmlformats.org/officeDocument/2006/relationships/image" Target="media/image155.png"/><Relationship Id="rId203" Type="http://schemas.openxmlformats.org/officeDocument/2006/relationships/image" Target="media/image156.png"/><Relationship Id="rId204" Type="http://schemas.openxmlformats.org/officeDocument/2006/relationships/image" Target="media/image157.png"/><Relationship Id="rId205" Type="http://schemas.openxmlformats.org/officeDocument/2006/relationships/image" Target="media/image158.png"/><Relationship Id="rId206" Type="http://schemas.openxmlformats.org/officeDocument/2006/relationships/image" Target="media/image159.png"/><Relationship Id="rId207" Type="http://schemas.openxmlformats.org/officeDocument/2006/relationships/image" Target="media/image160.png"/><Relationship Id="rId208" Type="http://schemas.openxmlformats.org/officeDocument/2006/relationships/image" Target="media/image161.png"/><Relationship Id="rId209" Type="http://schemas.openxmlformats.org/officeDocument/2006/relationships/image" Target="media/image162.png"/><Relationship Id="rId210" Type="http://schemas.openxmlformats.org/officeDocument/2006/relationships/image" Target="media/image163.png"/><Relationship Id="rId211" Type="http://schemas.openxmlformats.org/officeDocument/2006/relationships/image" Target="media/image164.png"/><Relationship Id="rId212" Type="http://schemas.openxmlformats.org/officeDocument/2006/relationships/image" Target="media/image165.png"/><Relationship Id="rId213" Type="http://schemas.openxmlformats.org/officeDocument/2006/relationships/image" Target="media/image166.png"/><Relationship Id="rId214" Type="http://schemas.openxmlformats.org/officeDocument/2006/relationships/image" Target="media/image167.png"/><Relationship Id="rId215" Type="http://schemas.openxmlformats.org/officeDocument/2006/relationships/image" Target="media/image168.png"/><Relationship Id="rId216" Type="http://schemas.openxmlformats.org/officeDocument/2006/relationships/image" Target="media/image169.png"/><Relationship Id="rId217" Type="http://schemas.openxmlformats.org/officeDocument/2006/relationships/image" Target="media/image170.png"/><Relationship Id="rId218" Type="http://schemas.openxmlformats.org/officeDocument/2006/relationships/image" Target="media/image171.png"/><Relationship Id="rId219" Type="http://schemas.openxmlformats.org/officeDocument/2006/relationships/image" Target="media/image172.png"/><Relationship Id="rId220" Type="http://schemas.openxmlformats.org/officeDocument/2006/relationships/image" Target="media/image173.png"/><Relationship Id="rId221" Type="http://schemas.openxmlformats.org/officeDocument/2006/relationships/image" Target="media/image174.png"/><Relationship Id="rId222" Type="http://schemas.openxmlformats.org/officeDocument/2006/relationships/image" Target="media/image175.png"/><Relationship Id="rId223" Type="http://schemas.openxmlformats.org/officeDocument/2006/relationships/image" Target="media/image176.png"/><Relationship Id="rId224" Type="http://schemas.openxmlformats.org/officeDocument/2006/relationships/image" Target="media/image177.png"/><Relationship Id="rId225" Type="http://schemas.openxmlformats.org/officeDocument/2006/relationships/image" Target="media/image178.png"/><Relationship Id="rId226" Type="http://schemas.openxmlformats.org/officeDocument/2006/relationships/image" Target="media/image179.png"/><Relationship Id="rId227" Type="http://schemas.openxmlformats.org/officeDocument/2006/relationships/image" Target="media/image180.png"/><Relationship Id="rId228" Type="http://schemas.openxmlformats.org/officeDocument/2006/relationships/image" Target="media/image181.png"/><Relationship Id="rId229" Type="http://schemas.openxmlformats.org/officeDocument/2006/relationships/image" Target="media/image182.png"/><Relationship Id="rId230" Type="http://schemas.openxmlformats.org/officeDocument/2006/relationships/image" Target="media/image183.png"/><Relationship Id="rId231" Type="http://schemas.openxmlformats.org/officeDocument/2006/relationships/image" Target="media/image184.png"/><Relationship Id="rId232" Type="http://schemas.openxmlformats.org/officeDocument/2006/relationships/image" Target="media/image185.png"/><Relationship Id="rId233" Type="http://schemas.openxmlformats.org/officeDocument/2006/relationships/image" Target="media/image186.png"/><Relationship Id="rId234" Type="http://schemas.openxmlformats.org/officeDocument/2006/relationships/image" Target="media/image187.png"/><Relationship Id="rId235" Type="http://schemas.openxmlformats.org/officeDocument/2006/relationships/image" Target="media/image188.png"/><Relationship Id="rId236" Type="http://schemas.openxmlformats.org/officeDocument/2006/relationships/image" Target="media/image189.png"/><Relationship Id="rId237" Type="http://schemas.openxmlformats.org/officeDocument/2006/relationships/image" Target="media/image190.png"/><Relationship Id="rId238" Type="http://schemas.openxmlformats.org/officeDocument/2006/relationships/image" Target="media/image191.png"/><Relationship Id="rId239" Type="http://schemas.openxmlformats.org/officeDocument/2006/relationships/image" Target="media/image192.png"/><Relationship Id="rId240" Type="http://schemas.openxmlformats.org/officeDocument/2006/relationships/image" Target="media/image193.png"/><Relationship Id="rId241" Type="http://schemas.openxmlformats.org/officeDocument/2006/relationships/image" Target="media/image194.png"/><Relationship Id="rId242" Type="http://schemas.openxmlformats.org/officeDocument/2006/relationships/image" Target="media/image195.png"/><Relationship Id="rId243" Type="http://schemas.openxmlformats.org/officeDocument/2006/relationships/image" Target="media/image196.png"/><Relationship Id="rId244" Type="http://schemas.openxmlformats.org/officeDocument/2006/relationships/image" Target="media/image197.png"/><Relationship Id="rId245" Type="http://schemas.openxmlformats.org/officeDocument/2006/relationships/image" Target="media/image198.png"/><Relationship Id="rId246" Type="http://schemas.openxmlformats.org/officeDocument/2006/relationships/image" Target="media/image199.png"/><Relationship Id="rId247" Type="http://schemas.openxmlformats.org/officeDocument/2006/relationships/image" Target="media/image200.png"/><Relationship Id="rId248" Type="http://schemas.openxmlformats.org/officeDocument/2006/relationships/image" Target="media/image201.png"/><Relationship Id="rId249" Type="http://schemas.openxmlformats.org/officeDocument/2006/relationships/image" Target="media/image202.png"/><Relationship Id="rId250" Type="http://schemas.openxmlformats.org/officeDocument/2006/relationships/image" Target="media/image203.png"/><Relationship Id="rId251" Type="http://schemas.openxmlformats.org/officeDocument/2006/relationships/image" Target="media/image204.png"/><Relationship Id="rId252" Type="http://schemas.openxmlformats.org/officeDocument/2006/relationships/image" Target="media/image205.png"/><Relationship Id="rId253" Type="http://schemas.openxmlformats.org/officeDocument/2006/relationships/image" Target="media/image206.png"/><Relationship Id="rId254" Type="http://schemas.openxmlformats.org/officeDocument/2006/relationships/image" Target="media/image207.png"/><Relationship Id="rId255" Type="http://schemas.openxmlformats.org/officeDocument/2006/relationships/image" Target="media/image208.png"/><Relationship Id="rId256" Type="http://schemas.openxmlformats.org/officeDocument/2006/relationships/image" Target="media/image209.png"/><Relationship Id="rId257" Type="http://schemas.openxmlformats.org/officeDocument/2006/relationships/image" Target="media/image210.png"/><Relationship Id="rId258" Type="http://schemas.openxmlformats.org/officeDocument/2006/relationships/image" Target="media/image211.png"/><Relationship Id="rId259" Type="http://schemas.openxmlformats.org/officeDocument/2006/relationships/image" Target="media/image212.png"/><Relationship Id="rId260" Type="http://schemas.openxmlformats.org/officeDocument/2006/relationships/image" Target="media/image213.png"/><Relationship Id="rId261" Type="http://schemas.openxmlformats.org/officeDocument/2006/relationships/image" Target="media/image214.png"/><Relationship Id="rId262" Type="http://schemas.openxmlformats.org/officeDocument/2006/relationships/image" Target="media/image215.png"/><Relationship Id="rId263" Type="http://schemas.openxmlformats.org/officeDocument/2006/relationships/image" Target="media/image216.png"/><Relationship Id="rId264" Type="http://schemas.openxmlformats.org/officeDocument/2006/relationships/image" Target="media/image217.png"/><Relationship Id="rId265" Type="http://schemas.openxmlformats.org/officeDocument/2006/relationships/image" Target="media/image218.png"/><Relationship Id="rId266" Type="http://schemas.openxmlformats.org/officeDocument/2006/relationships/image" Target="media/image219.png"/><Relationship Id="rId267" Type="http://schemas.openxmlformats.org/officeDocument/2006/relationships/image" Target="media/image220.png"/><Relationship Id="rId268" Type="http://schemas.openxmlformats.org/officeDocument/2006/relationships/image" Target="media/image221.png"/><Relationship Id="rId269" Type="http://schemas.openxmlformats.org/officeDocument/2006/relationships/image" Target="media/image222.png"/><Relationship Id="rId270" Type="http://schemas.openxmlformats.org/officeDocument/2006/relationships/image" Target="media/image223.png"/><Relationship Id="rId271" Type="http://schemas.openxmlformats.org/officeDocument/2006/relationships/image" Target="media/image224.png"/><Relationship Id="rId272" Type="http://schemas.openxmlformats.org/officeDocument/2006/relationships/image" Target="media/image225.png"/><Relationship Id="rId273" Type="http://schemas.openxmlformats.org/officeDocument/2006/relationships/image" Target="media/image226.png"/><Relationship Id="rId274" Type="http://schemas.openxmlformats.org/officeDocument/2006/relationships/image" Target="media/image227.png"/><Relationship Id="rId275" Type="http://schemas.openxmlformats.org/officeDocument/2006/relationships/image" Target="media/image228.png"/><Relationship Id="rId276" Type="http://schemas.openxmlformats.org/officeDocument/2006/relationships/image" Target="media/image229.png"/><Relationship Id="rId277" Type="http://schemas.openxmlformats.org/officeDocument/2006/relationships/image" Target="media/image230.png"/><Relationship Id="rId278" Type="http://schemas.openxmlformats.org/officeDocument/2006/relationships/image" Target="media/image231.png"/><Relationship Id="rId279" Type="http://schemas.openxmlformats.org/officeDocument/2006/relationships/image" Target="media/image232.png"/><Relationship Id="rId280" Type="http://schemas.openxmlformats.org/officeDocument/2006/relationships/image" Target="media/image233.png"/><Relationship Id="rId281" Type="http://schemas.openxmlformats.org/officeDocument/2006/relationships/image" Target="media/image234.png"/><Relationship Id="rId282" Type="http://schemas.openxmlformats.org/officeDocument/2006/relationships/image" Target="media/image235.png"/><Relationship Id="rId283" Type="http://schemas.openxmlformats.org/officeDocument/2006/relationships/image" Target="media/image236.png"/><Relationship Id="rId284" Type="http://schemas.openxmlformats.org/officeDocument/2006/relationships/image" Target="media/image237.png"/><Relationship Id="rId285" Type="http://schemas.openxmlformats.org/officeDocument/2006/relationships/image" Target="media/image238.png"/><Relationship Id="rId286" Type="http://schemas.openxmlformats.org/officeDocument/2006/relationships/image" Target="media/image239.png"/><Relationship Id="rId287" Type="http://schemas.openxmlformats.org/officeDocument/2006/relationships/image" Target="media/image240.png"/><Relationship Id="rId288" Type="http://schemas.openxmlformats.org/officeDocument/2006/relationships/image" Target="media/image241.png"/><Relationship Id="rId289" Type="http://schemas.openxmlformats.org/officeDocument/2006/relationships/image" Target="media/image242.png"/><Relationship Id="rId290" Type="http://schemas.openxmlformats.org/officeDocument/2006/relationships/image" Target="media/image243.png"/><Relationship Id="rId291" Type="http://schemas.openxmlformats.org/officeDocument/2006/relationships/image" Target="media/image244.png"/><Relationship Id="rId292" Type="http://schemas.openxmlformats.org/officeDocument/2006/relationships/image" Target="media/image245.png"/><Relationship Id="rId293" Type="http://schemas.openxmlformats.org/officeDocument/2006/relationships/image" Target="media/image246.png"/><Relationship Id="rId294" Type="http://schemas.openxmlformats.org/officeDocument/2006/relationships/image" Target="media/image247.png"/><Relationship Id="rId295" Type="http://schemas.openxmlformats.org/officeDocument/2006/relationships/image" Target="media/image248.png"/><Relationship Id="rId296" Type="http://schemas.openxmlformats.org/officeDocument/2006/relationships/image" Target="media/image249.png"/><Relationship Id="rId297" Type="http://schemas.openxmlformats.org/officeDocument/2006/relationships/image" Target="media/image250.png"/><Relationship Id="rId298" Type="http://schemas.openxmlformats.org/officeDocument/2006/relationships/image" Target="media/image251.png"/><Relationship Id="rId299" Type="http://schemas.openxmlformats.org/officeDocument/2006/relationships/image" Target="media/image252.png"/><Relationship Id="rId300" Type="http://schemas.openxmlformats.org/officeDocument/2006/relationships/image" Target="media/image253.png"/><Relationship Id="rId301" Type="http://schemas.openxmlformats.org/officeDocument/2006/relationships/image" Target="media/image254.png"/><Relationship Id="rId302" Type="http://schemas.openxmlformats.org/officeDocument/2006/relationships/image" Target="media/image255.png"/><Relationship Id="rId303" Type="http://schemas.openxmlformats.org/officeDocument/2006/relationships/image" Target="media/image256.png"/><Relationship Id="rId304" Type="http://schemas.openxmlformats.org/officeDocument/2006/relationships/image" Target="media/image257.png"/><Relationship Id="rId305" Type="http://schemas.openxmlformats.org/officeDocument/2006/relationships/image" Target="media/image258.png"/><Relationship Id="rId306" Type="http://schemas.openxmlformats.org/officeDocument/2006/relationships/image" Target="media/image259.png"/><Relationship Id="rId307" Type="http://schemas.openxmlformats.org/officeDocument/2006/relationships/image" Target="media/image260.png"/><Relationship Id="rId308" Type="http://schemas.openxmlformats.org/officeDocument/2006/relationships/image" Target="media/image261.png"/><Relationship Id="rId309" Type="http://schemas.openxmlformats.org/officeDocument/2006/relationships/header" Target="header22.xml"/><Relationship Id="rId310" Type="http://schemas.openxmlformats.org/officeDocument/2006/relationships/header" Target="header23.xml"/><Relationship Id="rId311" Type="http://schemas.openxmlformats.org/officeDocument/2006/relationships/footer" Target="footer18.xml"/><Relationship Id="rId312" Type="http://schemas.openxmlformats.org/officeDocument/2006/relationships/image" Target="media/image262.png"/><Relationship Id="rId313" Type="http://schemas.openxmlformats.org/officeDocument/2006/relationships/image" Target="media/image263.png"/><Relationship Id="rId314" Type="http://schemas.openxmlformats.org/officeDocument/2006/relationships/image" Target="media/image264.png"/><Relationship Id="rId315" Type="http://schemas.openxmlformats.org/officeDocument/2006/relationships/image" Target="media/image265.png"/><Relationship Id="rId316" Type="http://schemas.openxmlformats.org/officeDocument/2006/relationships/image" Target="media/image266.png"/><Relationship Id="rId317" Type="http://schemas.openxmlformats.org/officeDocument/2006/relationships/image" Target="media/image267.png"/><Relationship Id="rId318" Type="http://schemas.openxmlformats.org/officeDocument/2006/relationships/image" Target="media/image268.png"/><Relationship Id="rId319" Type="http://schemas.openxmlformats.org/officeDocument/2006/relationships/image" Target="media/image269.png"/><Relationship Id="rId320" Type="http://schemas.openxmlformats.org/officeDocument/2006/relationships/image" Target="media/image270.png"/><Relationship Id="rId321" Type="http://schemas.openxmlformats.org/officeDocument/2006/relationships/image" Target="media/image271.png"/><Relationship Id="rId322" Type="http://schemas.openxmlformats.org/officeDocument/2006/relationships/image" Target="media/image272.png"/><Relationship Id="rId323" Type="http://schemas.openxmlformats.org/officeDocument/2006/relationships/image" Target="media/image273.png"/><Relationship Id="rId324" Type="http://schemas.openxmlformats.org/officeDocument/2006/relationships/image" Target="media/image274.png"/><Relationship Id="rId325" Type="http://schemas.openxmlformats.org/officeDocument/2006/relationships/image" Target="media/image275.png"/><Relationship Id="rId326" Type="http://schemas.openxmlformats.org/officeDocument/2006/relationships/image" Target="media/image276.png"/><Relationship Id="rId327" Type="http://schemas.openxmlformats.org/officeDocument/2006/relationships/image" Target="media/image277.png"/><Relationship Id="rId328" Type="http://schemas.openxmlformats.org/officeDocument/2006/relationships/image" Target="media/image278.png"/><Relationship Id="rId329" Type="http://schemas.openxmlformats.org/officeDocument/2006/relationships/image" Target="media/image279.png"/><Relationship Id="rId330" Type="http://schemas.openxmlformats.org/officeDocument/2006/relationships/image" Target="media/image280.png"/><Relationship Id="rId331" Type="http://schemas.openxmlformats.org/officeDocument/2006/relationships/image" Target="media/image281.png"/><Relationship Id="rId332" Type="http://schemas.openxmlformats.org/officeDocument/2006/relationships/image" Target="media/image282.png"/><Relationship Id="rId333" Type="http://schemas.openxmlformats.org/officeDocument/2006/relationships/footer" Target="footer19.xml"/><Relationship Id="rId334" Type="http://schemas.openxmlformats.org/officeDocument/2006/relationships/image" Target="media/image283.png"/><Relationship Id="rId335" Type="http://schemas.openxmlformats.org/officeDocument/2006/relationships/image" Target="media/image284.png"/><Relationship Id="rId336" Type="http://schemas.openxmlformats.org/officeDocument/2006/relationships/image" Target="media/image285.png"/><Relationship Id="rId337" Type="http://schemas.openxmlformats.org/officeDocument/2006/relationships/image" Target="media/image286.png"/><Relationship Id="rId338" Type="http://schemas.openxmlformats.org/officeDocument/2006/relationships/image" Target="media/image287.png"/><Relationship Id="rId339" Type="http://schemas.openxmlformats.org/officeDocument/2006/relationships/image" Target="media/image288.png"/><Relationship Id="rId340" Type="http://schemas.openxmlformats.org/officeDocument/2006/relationships/image" Target="media/image289.png"/><Relationship Id="rId341" Type="http://schemas.openxmlformats.org/officeDocument/2006/relationships/image" Target="media/image290.png"/><Relationship Id="rId342" Type="http://schemas.openxmlformats.org/officeDocument/2006/relationships/image" Target="media/image291.png"/><Relationship Id="rId343" Type="http://schemas.openxmlformats.org/officeDocument/2006/relationships/image" Target="media/image292.png"/><Relationship Id="rId344" Type="http://schemas.openxmlformats.org/officeDocument/2006/relationships/header" Target="header24.xml"/><Relationship Id="rId345" Type="http://schemas.openxmlformats.org/officeDocument/2006/relationships/image" Target="media/image293.png"/><Relationship Id="rId346" Type="http://schemas.openxmlformats.org/officeDocument/2006/relationships/image" Target="media/image294.png"/><Relationship Id="rId347" Type="http://schemas.openxmlformats.org/officeDocument/2006/relationships/image" Target="media/image295.png"/><Relationship Id="rId348" Type="http://schemas.openxmlformats.org/officeDocument/2006/relationships/image" Target="media/image296.png"/><Relationship Id="rId349" Type="http://schemas.openxmlformats.org/officeDocument/2006/relationships/image" Target="media/image297.png"/><Relationship Id="rId350" Type="http://schemas.openxmlformats.org/officeDocument/2006/relationships/image" Target="media/image298.png"/><Relationship Id="rId351" Type="http://schemas.openxmlformats.org/officeDocument/2006/relationships/image" Target="media/image299.png"/><Relationship Id="rId352" Type="http://schemas.openxmlformats.org/officeDocument/2006/relationships/image" Target="media/image300.png"/><Relationship Id="rId353" Type="http://schemas.openxmlformats.org/officeDocument/2006/relationships/image" Target="media/image301.png"/><Relationship Id="rId354" Type="http://schemas.openxmlformats.org/officeDocument/2006/relationships/image" Target="media/image302.png"/><Relationship Id="rId355" Type="http://schemas.openxmlformats.org/officeDocument/2006/relationships/image" Target="media/image303.png"/><Relationship Id="rId356" Type="http://schemas.openxmlformats.org/officeDocument/2006/relationships/image" Target="media/image304.png"/><Relationship Id="rId357" Type="http://schemas.openxmlformats.org/officeDocument/2006/relationships/image" Target="media/image305.png"/><Relationship Id="rId358" Type="http://schemas.openxmlformats.org/officeDocument/2006/relationships/image" Target="media/image306.png"/><Relationship Id="rId359" Type="http://schemas.openxmlformats.org/officeDocument/2006/relationships/image" Target="media/image307.png"/><Relationship Id="rId360" Type="http://schemas.openxmlformats.org/officeDocument/2006/relationships/image" Target="media/image308.png"/><Relationship Id="rId361" Type="http://schemas.openxmlformats.org/officeDocument/2006/relationships/image" Target="media/image309.png"/><Relationship Id="rId362" Type="http://schemas.openxmlformats.org/officeDocument/2006/relationships/image" Target="media/image310.png"/><Relationship Id="rId363" Type="http://schemas.openxmlformats.org/officeDocument/2006/relationships/image" Target="media/image311.png"/><Relationship Id="rId364" Type="http://schemas.openxmlformats.org/officeDocument/2006/relationships/image" Target="media/image312.png"/><Relationship Id="rId365" Type="http://schemas.openxmlformats.org/officeDocument/2006/relationships/image" Target="media/image313.png"/><Relationship Id="rId366" Type="http://schemas.openxmlformats.org/officeDocument/2006/relationships/image" Target="media/image314.png"/><Relationship Id="rId367" Type="http://schemas.openxmlformats.org/officeDocument/2006/relationships/image" Target="media/image315.png"/><Relationship Id="rId368" Type="http://schemas.openxmlformats.org/officeDocument/2006/relationships/image" Target="media/image316.png"/><Relationship Id="rId369" Type="http://schemas.openxmlformats.org/officeDocument/2006/relationships/image" Target="media/image317.png"/><Relationship Id="rId370" Type="http://schemas.openxmlformats.org/officeDocument/2006/relationships/footer" Target="footer20.xml"/><Relationship Id="rId371" Type="http://schemas.openxmlformats.org/officeDocument/2006/relationships/image" Target="media/image318.png"/><Relationship Id="rId372" Type="http://schemas.openxmlformats.org/officeDocument/2006/relationships/image" Target="media/image319.png"/><Relationship Id="rId373" Type="http://schemas.openxmlformats.org/officeDocument/2006/relationships/image" Target="media/image320.png"/><Relationship Id="rId374" Type="http://schemas.openxmlformats.org/officeDocument/2006/relationships/image" Target="media/image321.png"/><Relationship Id="rId375" Type="http://schemas.openxmlformats.org/officeDocument/2006/relationships/image" Target="media/image322.png"/><Relationship Id="rId376" Type="http://schemas.openxmlformats.org/officeDocument/2006/relationships/image" Target="media/image323.png"/><Relationship Id="rId377" Type="http://schemas.openxmlformats.org/officeDocument/2006/relationships/image" Target="media/image324.png"/><Relationship Id="rId378" Type="http://schemas.openxmlformats.org/officeDocument/2006/relationships/image" Target="media/image325.png"/><Relationship Id="rId379" Type="http://schemas.openxmlformats.org/officeDocument/2006/relationships/image" Target="media/image326.png"/><Relationship Id="rId380" Type="http://schemas.openxmlformats.org/officeDocument/2006/relationships/image" Target="media/image327.png"/><Relationship Id="rId381" Type="http://schemas.openxmlformats.org/officeDocument/2006/relationships/image" Target="media/image328.png"/><Relationship Id="rId382" Type="http://schemas.openxmlformats.org/officeDocument/2006/relationships/image" Target="media/image329.png"/><Relationship Id="rId383" Type="http://schemas.openxmlformats.org/officeDocument/2006/relationships/image" Target="media/image330.png"/><Relationship Id="rId384" Type="http://schemas.openxmlformats.org/officeDocument/2006/relationships/image" Target="media/image331.png"/><Relationship Id="rId385" Type="http://schemas.openxmlformats.org/officeDocument/2006/relationships/image" Target="media/image332.png"/><Relationship Id="rId386" Type="http://schemas.openxmlformats.org/officeDocument/2006/relationships/image" Target="media/image333.png"/><Relationship Id="rId387" Type="http://schemas.openxmlformats.org/officeDocument/2006/relationships/image" Target="media/image334.png"/><Relationship Id="rId388" Type="http://schemas.openxmlformats.org/officeDocument/2006/relationships/image" Target="media/image335.png"/><Relationship Id="rId389" Type="http://schemas.openxmlformats.org/officeDocument/2006/relationships/image" Target="media/image336.png"/><Relationship Id="rId390" Type="http://schemas.openxmlformats.org/officeDocument/2006/relationships/image" Target="media/image337.png"/><Relationship Id="rId391" Type="http://schemas.openxmlformats.org/officeDocument/2006/relationships/image" Target="media/image338.png"/><Relationship Id="rId392" Type="http://schemas.openxmlformats.org/officeDocument/2006/relationships/image" Target="media/image339.png"/><Relationship Id="rId393" Type="http://schemas.openxmlformats.org/officeDocument/2006/relationships/image" Target="media/image340.png"/><Relationship Id="rId394" Type="http://schemas.openxmlformats.org/officeDocument/2006/relationships/image" Target="media/image341.png"/><Relationship Id="rId395" Type="http://schemas.openxmlformats.org/officeDocument/2006/relationships/image" Target="media/image342.png"/><Relationship Id="rId396" Type="http://schemas.openxmlformats.org/officeDocument/2006/relationships/image" Target="media/image343.png"/><Relationship Id="rId397" Type="http://schemas.openxmlformats.org/officeDocument/2006/relationships/image" Target="media/image344.png"/><Relationship Id="rId398" Type="http://schemas.openxmlformats.org/officeDocument/2006/relationships/image" Target="media/image345.png"/><Relationship Id="rId399" Type="http://schemas.openxmlformats.org/officeDocument/2006/relationships/image" Target="media/image346.png"/><Relationship Id="rId400" Type="http://schemas.openxmlformats.org/officeDocument/2006/relationships/image" Target="media/image347.png"/><Relationship Id="rId401" Type="http://schemas.openxmlformats.org/officeDocument/2006/relationships/image" Target="media/image348.png"/><Relationship Id="rId402" Type="http://schemas.openxmlformats.org/officeDocument/2006/relationships/image" Target="media/image349.png"/><Relationship Id="rId403" Type="http://schemas.openxmlformats.org/officeDocument/2006/relationships/image" Target="media/image350.png"/><Relationship Id="rId404" Type="http://schemas.openxmlformats.org/officeDocument/2006/relationships/image" Target="media/image351.png"/><Relationship Id="rId405" Type="http://schemas.openxmlformats.org/officeDocument/2006/relationships/image" Target="media/image352.png"/><Relationship Id="rId406" Type="http://schemas.openxmlformats.org/officeDocument/2006/relationships/image" Target="media/image353.png"/><Relationship Id="rId407" Type="http://schemas.openxmlformats.org/officeDocument/2006/relationships/image" Target="media/image354.png"/><Relationship Id="rId408" Type="http://schemas.openxmlformats.org/officeDocument/2006/relationships/image" Target="media/image355.png"/><Relationship Id="rId409" Type="http://schemas.openxmlformats.org/officeDocument/2006/relationships/image" Target="media/image356.png"/><Relationship Id="rId410" Type="http://schemas.openxmlformats.org/officeDocument/2006/relationships/image" Target="media/image357.png"/><Relationship Id="rId411" Type="http://schemas.openxmlformats.org/officeDocument/2006/relationships/image" Target="media/image358.png"/><Relationship Id="rId412" Type="http://schemas.openxmlformats.org/officeDocument/2006/relationships/image" Target="media/image359.png"/><Relationship Id="rId413" Type="http://schemas.openxmlformats.org/officeDocument/2006/relationships/image" Target="media/image360.png"/><Relationship Id="rId414" Type="http://schemas.openxmlformats.org/officeDocument/2006/relationships/image" Target="media/image361.png"/><Relationship Id="rId415" Type="http://schemas.openxmlformats.org/officeDocument/2006/relationships/image" Target="media/image362.png"/><Relationship Id="rId416" Type="http://schemas.openxmlformats.org/officeDocument/2006/relationships/image" Target="media/image363.png"/><Relationship Id="rId417" Type="http://schemas.openxmlformats.org/officeDocument/2006/relationships/image" Target="media/image364.png"/><Relationship Id="rId418" Type="http://schemas.openxmlformats.org/officeDocument/2006/relationships/image" Target="media/image365.png"/><Relationship Id="rId419" Type="http://schemas.openxmlformats.org/officeDocument/2006/relationships/image" Target="media/image366.png"/><Relationship Id="rId420" Type="http://schemas.openxmlformats.org/officeDocument/2006/relationships/image" Target="media/image367.png"/><Relationship Id="rId421" Type="http://schemas.openxmlformats.org/officeDocument/2006/relationships/image" Target="media/image368.png"/><Relationship Id="rId422" Type="http://schemas.openxmlformats.org/officeDocument/2006/relationships/image" Target="media/image369.png"/><Relationship Id="rId423" Type="http://schemas.openxmlformats.org/officeDocument/2006/relationships/image" Target="media/image370.png"/><Relationship Id="rId424" Type="http://schemas.openxmlformats.org/officeDocument/2006/relationships/image" Target="media/image371.png"/><Relationship Id="rId425" Type="http://schemas.openxmlformats.org/officeDocument/2006/relationships/image" Target="media/image372.png"/><Relationship Id="rId426" Type="http://schemas.openxmlformats.org/officeDocument/2006/relationships/image" Target="media/image373.png"/><Relationship Id="rId427" Type="http://schemas.openxmlformats.org/officeDocument/2006/relationships/image" Target="media/image374.png"/><Relationship Id="rId428" Type="http://schemas.openxmlformats.org/officeDocument/2006/relationships/image" Target="media/image375.png"/><Relationship Id="rId429" Type="http://schemas.openxmlformats.org/officeDocument/2006/relationships/image" Target="media/image376.png"/><Relationship Id="rId430" Type="http://schemas.openxmlformats.org/officeDocument/2006/relationships/image" Target="media/image377.png"/><Relationship Id="rId431" Type="http://schemas.openxmlformats.org/officeDocument/2006/relationships/image" Target="media/image378.png"/><Relationship Id="rId432" Type="http://schemas.openxmlformats.org/officeDocument/2006/relationships/image" Target="media/image379.png"/><Relationship Id="rId433" Type="http://schemas.openxmlformats.org/officeDocument/2006/relationships/image" Target="media/image380.png"/><Relationship Id="rId434" Type="http://schemas.openxmlformats.org/officeDocument/2006/relationships/image" Target="media/image381.png"/><Relationship Id="rId435" Type="http://schemas.openxmlformats.org/officeDocument/2006/relationships/image" Target="media/image382.png"/><Relationship Id="rId436" Type="http://schemas.openxmlformats.org/officeDocument/2006/relationships/image" Target="media/image383.png"/><Relationship Id="rId437" Type="http://schemas.openxmlformats.org/officeDocument/2006/relationships/image" Target="media/image384.png"/><Relationship Id="rId438" Type="http://schemas.openxmlformats.org/officeDocument/2006/relationships/image" Target="media/image385.png"/><Relationship Id="rId439" Type="http://schemas.openxmlformats.org/officeDocument/2006/relationships/image" Target="media/image386.png"/><Relationship Id="rId440" Type="http://schemas.openxmlformats.org/officeDocument/2006/relationships/image" Target="media/image387.png"/><Relationship Id="rId441" Type="http://schemas.openxmlformats.org/officeDocument/2006/relationships/image" Target="media/image388.png"/><Relationship Id="rId442" Type="http://schemas.openxmlformats.org/officeDocument/2006/relationships/image" Target="media/image389.png"/><Relationship Id="rId443" Type="http://schemas.openxmlformats.org/officeDocument/2006/relationships/image" Target="media/image390.png"/><Relationship Id="rId444" Type="http://schemas.openxmlformats.org/officeDocument/2006/relationships/image" Target="media/image391.png"/><Relationship Id="rId445" Type="http://schemas.openxmlformats.org/officeDocument/2006/relationships/image" Target="media/image392.png"/><Relationship Id="rId446" Type="http://schemas.openxmlformats.org/officeDocument/2006/relationships/image" Target="media/image393.png"/><Relationship Id="rId447" Type="http://schemas.openxmlformats.org/officeDocument/2006/relationships/image" Target="media/image394.png"/><Relationship Id="rId448" Type="http://schemas.openxmlformats.org/officeDocument/2006/relationships/image" Target="media/image395.png"/><Relationship Id="rId449" Type="http://schemas.openxmlformats.org/officeDocument/2006/relationships/image" Target="media/image396.png"/><Relationship Id="rId450" Type="http://schemas.openxmlformats.org/officeDocument/2006/relationships/image" Target="media/image397.png"/><Relationship Id="rId451" Type="http://schemas.openxmlformats.org/officeDocument/2006/relationships/image" Target="media/image398.png"/><Relationship Id="rId452" Type="http://schemas.openxmlformats.org/officeDocument/2006/relationships/image" Target="media/image399.png"/><Relationship Id="rId453" Type="http://schemas.openxmlformats.org/officeDocument/2006/relationships/image" Target="media/image400.png"/><Relationship Id="rId454" Type="http://schemas.openxmlformats.org/officeDocument/2006/relationships/image" Target="media/image401.png"/><Relationship Id="rId455" Type="http://schemas.openxmlformats.org/officeDocument/2006/relationships/image" Target="media/image402.png"/><Relationship Id="rId456" Type="http://schemas.openxmlformats.org/officeDocument/2006/relationships/image" Target="media/image403.png"/><Relationship Id="rId457" Type="http://schemas.openxmlformats.org/officeDocument/2006/relationships/image" Target="media/image404.png"/><Relationship Id="rId458" Type="http://schemas.openxmlformats.org/officeDocument/2006/relationships/image" Target="media/image405.png"/><Relationship Id="rId459" Type="http://schemas.openxmlformats.org/officeDocument/2006/relationships/image" Target="media/image406.png"/><Relationship Id="rId460" Type="http://schemas.openxmlformats.org/officeDocument/2006/relationships/image" Target="media/image407.png"/><Relationship Id="rId461" Type="http://schemas.openxmlformats.org/officeDocument/2006/relationships/image" Target="media/image408.png"/><Relationship Id="rId462" Type="http://schemas.openxmlformats.org/officeDocument/2006/relationships/image" Target="media/image409.png"/><Relationship Id="rId463" Type="http://schemas.openxmlformats.org/officeDocument/2006/relationships/image" Target="media/image410.png"/><Relationship Id="rId464" Type="http://schemas.openxmlformats.org/officeDocument/2006/relationships/image" Target="media/image411.png"/><Relationship Id="rId465" Type="http://schemas.openxmlformats.org/officeDocument/2006/relationships/image" Target="media/image412.png"/><Relationship Id="rId466" Type="http://schemas.openxmlformats.org/officeDocument/2006/relationships/image" Target="media/image413.png"/><Relationship Id="rId467" Type="http://schemas.openxmlformats.org/officeDocument/2006/relationships/image" Target="media/image414.png"/><Relationship Id="rId468" Type="http://schemas.openxmlformats.org/officeDocument/2006/relationships/image" Target="media/image415.png"/><Relationship Id="rId469" Type="http://schemas.openxmlformats.org/officeDocument/2006/relationships/image" Target="media/image416.png"/><Relationship Id="rId470" Type="http://schemas.openxmlformats.org/officeDocument/2006/relationships/image" Target="media/image417.png"/><Relationship Id="rId471" Type="http://schemas.openxmlformats.org/officeDocument/2006/relationships/image" Target="media/image418.png"/><Relationship Id="rId472" Type="http://schemas.openxmlformats.org/officeDocument/2006/relationships/image" Target="media/image419.png"/><Relationship Id="rId473" Type="http://schemas.openxmlformats.org/officeDocument/2006/relationships/image" Target="media/image420.png"/><Relationship Id="rId474" Type="http://schemas.openxmlformats.org/officeDocument/2006/relationships/image" Target="media/image421.png"/><Relationship Id="rId475" Type="http://schemas.openxmlformats.org/officeDocument/2006/relationships/image" Target="media/image422.png"/><Relationship Id="rId476" Type="http://schemas.openxmlformats.org/officeDocument/2006/relationships/image" Target="media/image423.png"/><Relationship Id="rId477" Type="http://schemas.openxmlformats.org/officeDocument/2006/relationships/image" Target="media/image424.png"/><Relationship Id="rId478" Type="http://schemas.openxmlformats.org/officeDocument/2006/relationships/image" Target="media/image425.png"/><Relationship Id="rId479" Type="http://schemas.openxmlformats.org/officeDocument/2006/relationships/image" Target="media/image426.png"/><Relationship Id="rId480" Type="http://schemas.openxmlformats.org/officeDocument/2006/relationships/image" Target="media/image427.png"/><Relationship Id="rId481" Type="http://schemas.openxmlformats.org/officeDocument/2006/relationships/image" Target="media/image428.png"/><Relationship Id="rId482" Type="http://schemas.openxmlformats.org/officeDocument/2006/relationships/image" Target="media/image429.png"/><Relationship Id="rId483" Type="http://schemas.openxmlformats.org/officeDocument/2006/relationships/image" Target="media/image430.png"/><Relationship Id="rId484" Type="http://schemas.openxmlformats.org/officeDocument/2006/relationships/image" Target="media/image431.png"/><Relationship Id="rId485" Type="http://schemas.openxmlformats.org/officeDocument/2006/relationships/image" Target="media/image432.png"/><Relationship Id="rId486" Type="http://schemas.openxmlformats.org/officeDocument/2006/relationships/image" Target="media/image433.png"/><Relationship Id="rId487" Type="http://schemas.openxmlformats.org/officeDocument/2006/relationships/image" Target="media/image434.png"/><Relationship Id="rId488" Type="http://schemas.openxmlformats.org/officeDocument/2006/relationships/image" Target="media/image435.png"/><Relationship Id="rId489" Type="http://schemas.openxmlformats.org/officeDocument/2006/relationships/image" Target="media/image436.png"/><Relationship Id="rId490" Type="http://schemas.openxmlformats.org/officeDocument/2006/relationships/image" Target="media/image437.png"/><Relationship Id="rId491" Type="http://schemas.openxmlformats.org/officeDocument/2006/relationships/image" Target="media/image438.png"/><Relationship Id="rId492" Type="http://schemas.openxmlformats.org/officeDocument/2006/relationships/image" Target="media/image439.png"/><Relationship Id="rId493" Type="http://schemas.openxmlformats.org/officeDocument/2006/relationships/image" Target="media/image440.png"/><Relationship Id="rId494" Type="http://schemas.openxmlformats.org/officeDocument/2006/relationships/image" Target="media/image441.png"/><Relationship Id="rId495" Type="http://schemas.openxmlformats.org/officeDocument/2006/relationships/image" Target="media/image442.png"/><Relationship Id="rId496" Type="http://schemas.openxmlformats.org/officeDocument/2006/relationships/image" Target="media/image443.png"/><Relationship Id="rId497" Type="http://schemas.openxmlformats.org/officeDocument/2006/relationships/image" Target="media/image444.png"/><Relationship Id="rId498" Type="http://schemas.openxmlformats.org/officeDocument/2006/relationships/image" Target="media/image445.png"/><Relationship Id="rId499" Type="http://schemas.openxmlformats.org/officeDocument/2006/relationships/image" Target="media/image446.png"/><Relationship Id="rId500" Type="http://schemas.openxmlformats.org/officeDocument/2006/relationships/image" Target="media/image447.png"/><Relationship Id="rId501" Type="http://schemas.openxmlformats.org/officeDocument/2006/relationships/image" Target="media/image448.png"/><Relationship Id="rId502" Type="http://schemas.openxmlformats.org/officeDocument/2006/relationships/image" Target="media/image449.png"/><Relationship Id="rId503" Type="http://schemas.openxmlformats.org/officeDocument/2006/relationships/image" Target="media/image450.png"/><Relationship Id="rId504" Type="http://schemas.openxmlformats.org/officeDocument/2006/relationships/image" Target="media/image451.png"/><Relationship Id="rId505" Type="http://schemas.openxmlformats.org/officeDocument/2006/relationships/image" Target="media/image452.png"/><Relationship Id="rId506" Type="http://schemas.openxmlformats.org/officeDocument/2006/relationships/image" Target="media/image453.png"/><Relationship Id="rId507" Type="http://schemas.openxmlformats.org/officeDocument/2006/relationships/image" Target="media/image454.png"/><Relationship Id="rId508" Type="http://schemas.openxmlformats.org/officeDocument/2006/relationships/image" Target="media/image455.png"/><Relationship Id="rId509" Type="http://schemas.openxmlformats.org/officeDocument/2006/relationships/image" Target="media/image456.png"/><Relationship Id="rId510" Type="http://schemas.openxmlformats.org/officeDocument/2006/relationships/image" Target="media/image457.png"/><Relationship Id="rId511" Type="http://schemas.openxmlformats.org/officeDocument/2006/relationships/image" Target="media/image458.png"/><Relationship Id="rId512" Type="http://schemas.openxmlformats.org/officeDocument/2006/relationships/image" Target="media/image459.png"/><Relationship Id="rId513" Type="http://schemas.openxmlformats.org/officeDocument/2006/relationships/image" Target="media/image460.png"/><Relationship Id="rId514" Type="http://schemas.openxmlformats.org/officeDocument/2006/relationships/image" Target="media/image461.png"/><Relationship Id="rId515" Type="http://schemas.openxmlformats.org/officeDocument/2006/relationships/image" Target="media/image462.png"/><Relationship Id="rId516" Type="http://schemas.openxmlformats.org/officeDocument/2006/relationships/image" Target="media/image463.png"/><Relationship Id="rId517" Type="http://schemas.openxmlformats.org/officeDocument/2006/relationships/image" Target="media/image464.png"/><Relationship Id="rId518" Type="http://schemas.openxmlformats.org/officeDocument/2006/relationships/image" Target="media/image465.png"/><Relationship Id="rId519" Type="http://schemas.openxmlformats.org/officeDocument/2006/relationships/image" Target="media/image466.png"/><Relationship Id="rId520" Type="http://schemas.openxmlformats.org/officeDocument/2006/relationships/image" Target="media/image467.png"/><Relationship Id="rId521" Type="http://schemas.openxmlformats.org/officeDocument/2006/relationships/image" Target="media/image468.png"/><Relationship Id="rId522" Type="http://schemas.openxmlformats.org/officeDocument/2006/relationships/image" Target="media/image469.png"/><Relationship Id="rId523" Type="http://schemas.openxmlformats.org/officeDocument/2006/relationships/image" Target="media/image470.png"/><Relationship Id="rId524" Type="http://schemas.openxmlformats.org/officeDocument/2006/relationships/image" Target="media/image471.png"/><Relationship Id="rId525" Type="http://schemas.openxmlformats.org/officeDocument/2006/relationships/image" Target="media/image472.png"/><Relationship Id="rId526" Type="http://schemas.openxmlformats.org/officeDocument/2006/relationships/image" Target="media/image473.png"/><Relationship Id="rId527" Type="http://schemas.openxmlformats.org/officeDocument/2006/relationships/image" Target="media/image474.png"/><Relationship Id="rId528" Type="http://schemas.openxmlformats.org/officeDocument/2006/relationships/image" Target="media/image475.png"/><Relationship Id="rId529" Type="http://schemas.openxmlformats.org/officeDocument/2006/relationships/image" Target="media/image476.png"/><Relationship Id="rId530" Type="http://schemas.openxmlformats.org/officeDocument/2006/relationships/image" Target="media/image477.png"/><Relationship Id="rId531" Type="http://schemas.openxmlformats.org/officeDocument/2006/relationships/image" Target="media/image478.png"/><Relationship Id="rId532" Type="http://schemas.openxmlformats.org/officeDocument/2006/relationships/image" Target="media/image479.png"/><Relationship Id="rId533" Type="http://schemas.openxmlformats.org/officeDocument/2006/relationships/image" Target="media/image480.png"/><Relationship Id="rId534" Type="http://schemas.openxmlformats.org/officeDocument/2006/relationships/image" Target="media/image481.png"/><Relationship Id="rId535" Type="http://schemas.openxmlformats.org/officeDocument/2006/relationships/image" Target="media/image482.png"/><Relationship Id="rId536" Type="http://schemas.openxmlformats.org/officeDocument/2006/relationships/image" Target="media/image483.png"/><Relationship Id="rId537" Type="http://schemas.openxmlformats.org/officeDocument/2006/relationships/image" Target="media/image484.png"/><Relationship Id="rId538" Type="http://schemas.openxmlformats.org/officeDocument/2006/relationships/image" Target="media/image485.png"/><Relationship Id="rId539" Type="http://schemas.openxmlformats.org/officeDocument/2006/relationships/image" Target="media/image486.png"/><Relationship Id="rId540" Type="http://schemas.openxmlformats.org/officeDocument/2006/relationships/image" Target="media/image487.png"/><Relationship Id="rId541" Type="http://schemas.openxmlformats.org/officeDocument/2006/relationships/image" Target="media/image488.png"/><Relationship Id="rId542" Type="http://schemas.openxmlformats.org/officeDocument/2006/relationships/image" Target="media/image489.png"/><Relationship Id="rId543" Type="http://schemas.openxmlformats.org/officeDocument/2006/relationships/image" Target="media/image490.png"/><Relationship Id="rId544" Type="http://schemas.openxmlformats.org/officeDocument/2006/relationships/image" Target="media/image491.png"/><Relationship Id="rId545" Type="http://schemas.openxmlformats.org/officeDocument/2006/relationships/image" Target="media/image492.png"/><Relationship Id="rId546" Type="http://schemas.openxmlformats.org/officeDocument/2006/relationships/image" Target="media/image493.png"/><Relationship Id="rId547" Type="http://schemas.openxmlformats.org/officeDocument/2006/relationships/image" Target="media/image494.png"/><Relationship Id="rId548" Type="http://schemas.openxmlformats.org/officeDocument/2006/relationships/image" Target="media/image495.png"/><Relationship Id="rId549" Type="http://schemas.openxmlformats.org/officeDocument/2006/relationships/image" Target="media/image496.png"/><Relationship Id="rId550" Type="http://schemas.openxmlformats.org/officeDocument/2006/relationships/image" Target="media/image497.png"/><Relationship Id="rId551" Type="http://schemas.openxmlformats.org/officeDocument/2006/relationships/image" Target="media/image498.png"/><Relationship Id="rId552" Type="http://schemas.openxmlformats.org/officeDocument/2006/relationships/image" Target="media/image499.png"/><Relationship Id="rId553" Type="http://schemas.openxmlformats.org/officeDocument/2006/relationships/header" Target="header25.xml"/><Relationship Id="rId554" Type="http://schemas.openxmlformats.org/officeDocument/2006/relationships/footer" Target="footer21.xml"/><Relationship Id="rId555" Type="http://schemas.openxmlformats.org/officeDocument/2006/relationships/image" Target="media/image500.png"/><Relationship Id="rId556" Type="http://schemas.openxmlformats.org/officeDocument/2006/relationships/image" Target="media/image501.png"/><Relationship Id="rId557" Type="http://schemas.openxmlformats.org/officeDocument/2006/relationships/image" Target="media/image502.png"/><Relationship Id="rId558" Type="http://schemas.openxmlformats.org/officeDocument/2006/relationships/image" Target="media/image503.png"/><Relationship Id="rId559" Type="http://schemas.openxmlformats.org/officeDocument/2006/relationships/image" Target="media/image504.png"/><Relationship Id="rId560" Type="http://schemas.openxmlformats.org/officeDocument/2006/relationships/image" Target="media/image505.png"/><Relationship Id="rId561" Type="http://schemas.openxmlformats.org/officeDocument/2006/relationships/image" Target="media/image506.png"/><Relationship Id="rId562" Type="http://schemas.openxmlformats.org/officeDocument/2006/relationships/image" Target="media/image507.png"/><Relationship Id="rId563" Type="http://schemas.openxmlformats.org/officeDocument/2006/relationships/image" Target="media/image508.png"/><Relationship Id="rId564" Type="http://schemas.openxmlformats.org/officeDocument/2006/relationships/image" Target="media/image509.png"/><Relationship Id="rId565" Type="http://schemas.openxmlformats.org/officeDocument/2006/relationships/image" Target="media/image510.png"/><Relationship Id="rId566" Type="http://schemas.openxmlformats.org/officeDocument/2006/relationships/header" Target="header26.xml"/><Relationship Id="rId567" Type="http://schemas.openxmlformats.org/officeDocument/2006/relationships/footer" Target="footer22.xml"/><Relationship Id="rId568" Type="http://schemas.openxmlformats.org/officeDocument/2006/relationships/image" Target="media/image511.png"/><Relationship Id="rId569" Type="http://schemas.openxmlformats.org/officeDocument/2006/relationships/image" Target="media/image512.png"/><Relationship Id="rId570" Type="http://schemas.openxmlformats.org/officeDocument/2006/relationships/image" Target="media/image513.png"/><Relationship Id="rId571" Type="http://schemas.openxmlformats.org/officeDocument/2006/relationships/image" Target="media/image514.png"/><Relationship Id="rId572" Type="http://schemas.openxmlformats.org/officeDocument/2006/relationships/image" Target="media/image515.png"/><Relationship Id="rId573" Type="http://schemas.openxmlformats.org/officeDocument/2006/relationships/image" Target="media/image516.png"/><Relationship Id="rId574" Type="http://schemas.openxmlformats.org/officeDocument/2006/relationships/image" Target="media/image517.png"/><Relationship Id="rId575" Type="http://schemas.openxmlformats.org/officeDocument/2006/relationships/image" Target="media/image518.png"/><Relationship Id="rId576" Type="http://schemas.openxmlformats.org/officeDocument/2006/relationships/image" Target="media/image519.png"/><Relationship Id="rId577" Type="http://schemas.openxmlformats.org/officeDocument/2006/relationships/image" Target="media/image520.png"/><Relationship Id="rId578" Type="http://schemas.openxmlformats.org/officeDocument/2006/relationships/header" Target="header27.xml"/><Relationship Id="rId579" Type="http://schemas.openxmlformats.org/officeDocument/2006/relationships/image" Target="media/image521.png"/><Relationship Id="rId580" Type="http://schemas.openxmlformats.org/officeDocument/2006/relationships/image" Target="media/image522.png"/><Relationship Id="rId581" Type="http://schemas.openxmlformats.org/officeDocument/2006/relationships/image" Target="media/image523.png"/><Relationship Id="rId582" Type="http://schemas.openxmlformats.org/officeDocument/2006/relationships/image" Target="media/image524.png"/><Relationship Id="rId583" Type="http://schemas.openxmlformats.org/officeDocument/2006/relationships/image" Target="media/image525.png"/><Relationship Id="rId584" Type="http://schemas.openxmlformats.org/officeDocument/2006/relationships/image" Target="media/image526.png"/><Relationship Id="rId585" Type="http://schemas.openxmlformats.org/officeDocument/2006/relationships/image" Target="media/image527.png"/><Relationship Id="rId586" Type="http://schemas.openxmlformats.org/officeDocument/2006/relationships/image" Target="media/image528.png"/><Relationship Id="rId587" Type="http://schemas.openxmlformats.org/officeDocument/2006/relationships/image" Target="media/image529.png"/><Relationship Id="rId588" Type="http://schemas.openxmlformats.org/officeDocument/2006/relationships/image" Target="media/image530.png"/><Relationship Id="rId589" Type="http://schemas.openxmlformats.org/officeDocument/2006/relationships/image" Target="media/image531.png"/><Relationship Id="rId590" Type="http://schemas.openxmlformats.org/officeDocument/2006/relationships/image" Target="media/image532.png"/><Relationship Id="rId591" Type="http://schemas.openxmlformats.org/officeDocument/2006/relationships/image" Target="media/image533.png"/><Relationship Id="rId592" Type="http://schemas.openxmlformats.org/officeDocument/2006/relationships/image" Target="media/image534.png"/><Relationship Id="rId593" Type="http://schemas.openxmlformats.org/officeDocument/2006/relationships/image" Target="media/image535.png"/><Relationship Id="rId594" Type="http://schemas.openxmlformats.org/officeDocument/2006/relationships/image" Target="media/image536.png"/><Relationship Id="rId595" Type="http://schemas.openxmlformats.org/officeDocument/2006/relationships/image" Target="media/image537.png"/><Relationship Id="rId596" Type="http://schemas.openxmlformats.org/officeDocument/2006/relationships/image" Target="media/image538.png"/><Relationship Id="rId597" Type="http://schemas.openxmlformats.org/officeDocument/2006/relationships/image" Target="media/image539.png"/><Relationship Id="rId598" Type="http://schemas.openxmlformats.org/officeDocument/2006/relationships/image" Target="media/image540.png"/><Relationship Id="rId599" Type="http://schemas.openxmlformats.org/officeDocument/2006/relationships/image" Target="media/image541.png"/><Relationship Id="rId600" Type="http://schemas.openxmlformats.org/officeDocument/2006/relationships/image" Target="media/image542.png"/><Relationship Id="rId601" Type="http://schemas.openxmlformats.org/officeDocument/2006/relationships/image" Target="media/image543.png"/><Relationship Id="rId602" Type="http://schemas.openxmlformats.org/officeDocument/2006/relationships/image" Target="media/image544.png"/><Relationship Id="rId603" Type="http://schemas.openxmlformats.org/officeDocument/2006/relationships/image" Target="media/image545.png"/><Relationship Id="rId604" Type="http://schemas.openxmlformats.org/officeDocument/2006/relationships/image" Target="media/image546.png"/><Relationship Id="rId605" Type="http://schemas.openxmlformats.org/officeDocument/2006/relationships/image" Target="media/image547.png"/><Relationship Id="rId606" Type="http://schemas.openxmlformats.org/officeDocument/2006/relationships/image" Target="media/image548.png"/><Relationship Id="rId607" Type="http://schemas.openxmlformats.org/officeDocument/2006/relationships/image" Target="media/image549.png"/><Relationship Id="rId608" Type="http://schemas.openxmlformats.org/officeDocument/2006/relationships/image" Target="media/image550.png"/><Relationship Id="rId609" Type="http://schemas.openxmlformats.org/officeDocument/2006/relationships/image" Target="media/image551.png"/><Relationship Id="rId610" Type="http://schemas.openxmlformats.org/officeDocument/2006/relationships/image" Target="media/image552.png"/><Relationship Id="rId611" Type="http://schemas.openxmlformats.org/officeDocument/2006/relationships/image" Target="media/image553.png"/><Relationship Id="rId612" Type="http://schemas.openxmlformats.org/officeDocument/2006/relationships/image" Target="media/image554.png"/><Relationship Id="rId613" Type="http://schemas.openxmlformats.org/officeDocument/2006/relationships/image" Target="media/image555.png"/><Relationship Id="rId614" Type="http://schemas.openxmlformats.org/officeDocument/2006/relationships/image" Target="media/image556.png"/><Relationship Id="rId615" Type="http://schemas.openxmlformats.org/officeDocument/2006/relationships/image" Target="media/image557.png"/><Relationship Id="rId616" Type="http://schemas.openxmlformats.org/officeDocument/2006/relationships/image" Target="media/image558.png"/><Relationship Id="rId617" Type="http://schemas.openxmlformats.org/officeDocument/2006/relationships/image" Target="media/image559.png"/><Relationship Id="rId618" Type="http://schemas.openxmlformats.org/officeDocument/2006/relationships/image" Target="media/image560.png"/><Relationship Id="rId619" Type="http://schemas.openxmlformats.org/officeDocument/2006/relationships/image" Target="media/image561.png"/><Relationship Id="rId620" Type="http://schemas.openxmlformats.org/officeDocument/2006/relationships/image" Target="media/image562.png"/><Relationship Id="rId621" Type="http://schemas.openxmlformats.org/officeDocument/2006/relationships/image" Target="media/image563.png"/><Relationship Id="rId622" Type="http://schemas.openxmlformats.org/officeDocument/2006/relationships/image" Target="media/image564.png"/><Relationship Id="rId623" Type="http://schemas.openxmlformats.org/officeDocument/2006/relationships/image" Target="media/image565.png"/><Relationship Id="rId624" Type="http://schemas.openxmlformats.org/officeDocument/2006/relationships/image" Target="media/image566.png"/><Relationship Id="rId625" Type="http://schemas.openxmlformats.org/officeDocument/2006/relationships/image" Target="media/image567.png"/><Relationship Id="rId626" Type="http://schemas.openxmlformats.org/officeDocument/2006/relationships/image" Target="media/image568.png"/><Relationship Id="rId627" Type="http://schemas.openxmlformats.org/officeDocument/2006/relationships/image" Target="media/image569.png"/><Relationship Id="rId628" Type="http://schemas.openxmlformats.org/officeDocument/2006/relationships/image" Target="media/image570.png"/><Relationship Id="rId629" Type="http://schemas.openxmlformats.org/officeDocument/2006/relationships/image" Target="media/image571.png"/><Relationship Id="rId630" Type="http://schemas.openxmlformats.org/officeDocument/2006/relationships/image" Target="media/image572.png"/><Relationship Id="rId631" Type="http://schemas.openxmlformats.org/officeDocument/2006/relationships/image" Target="media/image573.png"/><Relationship Id="rId632" Type="http://schemas.openxmlformats.org/officeDocument/2006/relationships/image" Target="media/image574.png"/><Relationship Id="rId633" Type="http://schemas.openxmlformats.org/officeDocument/2006/relationships/image" Target="media/image575.png"/><Relationship Id="rId634" Type="http://schemas.openxmlformats.org/officeDocument/2006/relationships/image" Target="media/image576.png"/><Relationship Id="rId635" Type="http://schemas.openxmlformats.org/officeDocument/2006/relationships/image" Target="media/image577.png"/><Relationship Id="rId636" Type="http://schemas.openxmlformats.org/officeDocument/2006/relationships/image" Target="media/image578.png"/><Relationship Id="rId637" Type="http://schemas.openxmlformats.org/officeDocument/2006/relationships/image" Target="media/image579.png"/><Relationship Id="rId638" Type="http://schemas.openxmlformats.org/officeDocument/2006/relationships/image" Target="media/image580.png"/><Relationship Id="rId639" Type="http://schemas.openxmlformats.org/officeDocument/2006/relationships/image" Target="media/image581.png"/><Relationship Id="rId640" Type="http://schemas.openxmlformats.org/officeDocument/2006/relationships/image" Target="media/image582.png"/><Relationship Id="rId641" Type="http://schemas.openxmlformats.org/officeDocument/2006/relationships/image" Target="media/image583.png"/><Relationship Id="rId642" Type="http://schemas.openxmlformats.org/officeDocument/2006/relationships/image" Target="media/image584.png"/><Relationship Id="rId643" Type="http://schemas.openxmlformats.org/officeDocument/2006/relationships/image" Target="media/image585.png"/><Relationship Id="rId644" Type="http://schemas.openxmlformats.org/officeDocument/2006/relationships/image" Target="media/image586.png"/><Relationship Id="rId645" Type="http://schemas.openxmlformats.org/officeDocument/2006/relationships/image" Target="media/image587.png"/><Relationship Id="rId646" Type="http://schemas.openxmlformats.org/officeDocument/2006/relationships/image" Target="media/image588.png"/><Relationship Id="rId647" Type="http://schemas.openxmlformats.org/officeDocument/2006/relationships/image" Target="media/image589.png"/><Relationship Id="rId648" Type="http://schemas.openxmlformats.org/officeDocument/2006/relationships/image" Target="media/image590.png"/><Relationship Id="rId649" Type="http://schemas.openxmlformats.org/officeDocument/2006/relationships/image" Target="media/image591.png"/><Relationship Id="rId650" Type="http://schemas.openxmlformats.org/officeDocument/2006/relationships/image" Target="media/image592.png"/><Relationship Id="rId651" Type="http://schemas.openxmlformats.org/officeDocument/2006/relationships/image" Target="media/image593.png"/><Relationship Id="rId652" Type="http://schemas.openxmlformats.org/officeDocument/2006/relationships/image" Target="media/image594.png"/><Relationship Id="rId653" Type="http://schemas.openxmlformats.org/officeDocument/2006/relationships/image" Target="media/image595.png"/><Relationship Id="rId654" Type="http://schemas.openxmlformats.org/officeDocument/2006/relationships/image" Target="media/image596.png"/><Relationship Id="rId655" Type="http://schemas.openxmlformats.org/officeDocument/2006/relationships/image" Target="media/image597.png"/><Relationship Id="rId656" Type="http://schemas.openxmlformats.org/officeDocument/2006/relationships/image" Target="media/image598.png"/><Relationship Id="rId657" Type="http://schemas.openxmlformats.org/officeDocument/2006/relationships/image" Target="media/image599.png"/><Relationship Id="rId658" Type="http://schemas.openxmlformats.org/officeDocument/2006/relationships/image" Target="media/image600.png"/><Relationship Id="rId659" Type="http://schemas.openxmlformats.org/officeDocument/2006/relationships/image" Target="media/image601.png"/><Relationship Id="rId660" Type="http://schemas.openxmlformats.org/officeDocument/2006/relationships/image" Target="media/image602.png"/><Relationship Id="rId661" Type="http://schemas.openxmlformats.org/officeDocument/2006/relationships/image" Target="media/image603.png"/><Relationship Id="rId662" Type="http://schemas.openxmlformats.org/officeDocument/2006/relationships/image" Target="media/image604.png"/><Relationship Id="rId663" Type="http://schemas.openxmlformats.org/officeDocument/2006/relationships/image" Target="media/image605.png"/><Relationship Id="rId664" Type="http://schemas.openxmlformats.org/officeDocument/2006/relationships/image" Target="media/image606.png"/><Relationship Id="rId665" Type="http://schemas.openxmlformats.org/officeDocument/2006/relationships/header" Target="header28.xml"/><Relationship Id="rId666" Type="http://schemas.openxmlformats.org/officeDocument/2006/relationships/footer" Target="footer23.xml"/><Relationship Id="rId667" Type="http://schemas.openxmlformats.org/officeDocument/2006/relationships/image" Target="media/image607.png"/><Relationship Id="rId668" Type="http://schemas.openxmlformats.org/officeDocument/2006/relationships/image" Target="media/image608.png"/><Relationship Id="rId669" Type="http://schemas.openxmlformats.org/officeDocument/2006/relationships/image" Target="media/image609.png"/><Relationship Id="rId670" Type="http://schemas.openxmlformats.org/officeDocument/2006/relationships/image" Target="media/image610.png"/><Relationship Id="rId671" Type="http://schemas.openxmlformats.org/officeDocument/2006/relationships/image" Target="media/image611.png"/><Relationship Id="rId672" Type="http://schemas.openxmlformats.org/officeDocument/2006/relationships/image" Target="media/image612.png"/><Relationship Id="rId673" Type="http://schemas.openxmlformats.org/officeDocument/2006/relationships/image" Target="media/image613.png"/><Relationship Id="rId674" Type="http://schemas.openxmlformats.org/officeDocument/2006/relationships/header" Target="header29.xml"/><Relationship Id="rId675" Type="http://schemas.openxmlformats.org/officeDocument/2006/relationships/image" Target="media/image614.png"/><Relationship Id="rId676" Type="http://schemas.openxmlformats.org/officeDocument/2006/relationships/image" Target="media/image615.png"/><Relationship Id="rId677" Type="http://schemas.openxmlformats.org/officeDocument/2006/relationships/image" Target="media/image616.png"/><Relationship Id="rId678" Type="http://schemas.openxmlformats.org/officeDocument/2006/relationships/image" Target="media/image617.png"/><Relationship Id="rId679" Type="http://schemas.openxmlformats.org/officeDocument/2006/relationships/image" Target="media/image618.png"/><Relationship Id="rId680" Type="http://schemas.openxmlformats.org/officeDocument/2006/relationships/image" Target="media/image619.png"/><Relationship Id="rId681" Type="http://schemas.openxmlformats.org/officeDocument/2006/relationships/image" Target="media/image620.png"/><Relationship Id="rId682" Type="http://schemas.openxmlformats.org/officeDocument/2006/relationships/image" Target="media/image621.png"/><Relationship Id="rId683" Type="http://schemas.openxmlformats.org/officeDocument/2006/relationships/image" Target="media/image622.png"/><Relationship Id="rId684" Type="http://schemas.openxmlformats.org/officeDocument/2006/relationships/image" Target="media/image623.png"/><Relationship Id="rId685" Type="http://schemas.openxmlformats.org/officeDocument/2006/relationships/image" Target="media/image624.png"/><Relationship Id="rId686" Type="http://schemas.openxmlformats.org/officeDocument/2006/relationships/image" Target="media/image625.png"/><Relationship Id="rId687" Type="http://schemas.openxmlformats.org/officeDocument/2006/relationships/image" Target="media/image626.png"/><Relationship Id="rId688" Type="http://schemas.openxmlformats.org/officeDocument/2006/relationships/image" Target="media/image627.png"/><Relationship Id="rId689" Type="http://schemas.openxmlformats.org/officeDocument/2006/relationships/image" Target="media/image628.png"/><Relationship Id="rId690" Type="http://schemas.openxmlformats.org/officeDocument/2006/relationships/image" Target="media/image629.png"/><Relationship Id="rId691" Type="http://schemas.openxmlformats.org/officeDocument/2006/relationships/image" Target="media/image630.png"/><Relationship Id="rId692" Type="http://schemas.openxmlformats.org/officeDocument/2006/relationships/image" Target="media/image631.png"/><Relationship Id="rId693" Type="http://schemas.openxmlformats.org/officeDocument/2006/relationships/image" Target="media/image632.png"/><Relationship Id="rId694" Type="http://schemas.openxmlformats.org/officeDocument/2006/relationships/image" Target="media/image633.png"/><Relationship Id="rId695" Type="http://schemas.openxmlformats.org/officeDocument/2006/relationships/image" Target="media/image634.png"/><Relationship Id="rId696" Type="http://schemas.openxmlformats.org/officeDocument/2006/relationships/image" Target="media/image635.png"/><Relationship Id="rId697" Type="http://schemas.openxmlformats.org/officeDocument/2006/relationships/image" Target="media/image636.png"/><Relationship Id="rId698" Type="http://schemas.openxmlformats.org/officeDocument/2006/relationships/image" Target="media/image637.png"/><Relationship Id="rId699" Type="http://schemas.openxmlformats.org/officeDocument/2006/relationships/image" Target="media/image638.png"/><Relationship Id="rId700" Type="http://schemas.openxmlformats.org/officeDocument/2006/relationships/image" Target="media/image639.png"/><Relationship Id="rId701" Type="http://schemas.openxmlformats.org/officeDocument/2006/relationships/image" Target="media/image640.png"/><Relationship Id="rId702" Type="http://schemas.openxmlformats.org/officeDocument/2006/relationships/image" Target="media/image641.png"/><Relationship Id="rId703" Type="http://schemas.openxmlformats.org/officeDocument/2006/relationships/image" Target="media/image642.png"/><Relationship Id="rId704" Type="http://schemas.openxmlformats.org/officeDocument/2006/relationships/image" Target="media/image643.png"/><Relationship Id="rId705" Type="http://schemas.openxmlformats.org/officeDocument/2006/relationships/image" Target="media/image644.png"/><Relationship Id="rId706" Type="http://schemas.openxmlformats.org/officeDocument/2006/relationships/image" Target="media/image645.png"/><Relationship Id="rId707" Type="http://schemas.openxmlformats.org/officeDocument/2006/relationships/image" Target="media/image646.png"/><Relationship Id="rId708" Type="http://schemas.openxmlformats.org/officeDocument/2006/relationships/image" Target="media/image647.png"/><Relationship Id="rId709" Type="http://schemas.openxmlformats.org/officeDocument/2006/relationships/image" Target="media/image648.png"/><Relationship Id="rId710" Type="http://schemas.openxmlformats.org/officeDocument/2006/relationships/image" Target="media/image649.png"/><Relationship Id="rId711" Type="http://schemas.openxmlformats.org/officeDocument/2006/relationships/image" Target="media/image650.png"/><Relationship Id="rId712" Type="http://schemas.openxmlformats.org/officeDocument/2006/relationships/image" Target="media/image651.png"/><Relationship Id="rId713" Type="http://schemas.openxmlformats.org/officeDocument/2006/relationships/image" Target="media/image652.png"/><Relationship Id="rId714" Type="http://schemas.openxmlformats.org/officeDocument/2006/relationships/image" Target="media/image653.png"/><Relationship Id="rId715" Type="http://schemas.openxmlformats.org/officeDocument/2006/relationships/image" Target="media/image654.png"/><Relationship Id="rId716" Type="http://schemas.openxmlformats.org/officeDocument/2006/relationships/image" Target="media/image655.png"/><Relationship Id="rId717" Type="http://schemas.openxmlformats.org/officeDocument/2006/relationships/image" Target="media/image656.png"/><Relationship Id="rId718" Type="http://schemas.openxmlformats.org/officeDocument/2006/relationships/image" Target="media/image657.png"/><Relationship Id="rId719" Type="http://schemas.openxmlformats.org/officeDocument/2006/relationships/image" Target="media/image658.png"/><Relationship Id="rId720" Type="http://schemas.openxmlformats.org/officeDocument/2006/relationships/image" Target="media/image659.png"/><Relationship Id="rId721" Type="http://schemas.openxmlformats.org/officeDocument/2006/relationships/image" Target="media/image660.png"/><Relationship Id="rId722" Type="http://schemas.openxmlformats.org/officeDocument/2006/relationships/image" Target="media/image661.png"/><Relationship Id="rId723" Type="http://schemas.openxmlformats.org/officeDocument/2006/relationships/image" Target="media/image662.png"/><Relationship Id="rId724" Type="http://schemas.openxmlformats.org/officeDocument/2006/relationships/image" Target="media/image663.png"/><Relationship Id="rId725" Type="http://schemas.openxmlformats.org/officeDocument/2006/relationships/image" Target="media/image664.png"/><Relationship Id="rId726" Type="http://schemas.openxmlformats.org/officeDocument/2006/relationships/image" Target="media/image665.png"/><Relationship Id="rId727" Type="http://schemas.openxmlformats.org/officeDocument/2006/relationships/image" Target="media/image666.png"/><Relationship Id="rId728" Type="http://schemas.openxmlformats.org/officeDocument/2006/relationships/image" Target="media/image667.png"/><Relationship Id="rId729" Type="http://schemas.openxmlformats.org/officeDocument/2006/relationships/image" Target="media/image668.png"/><Relationship Id="rId730" Type="http://schemas.openxmlformats.org/officeDocument/2006/relationships/image" Target="media/image669.png"/><Relationship Id="rId731" Type="http://schemas.openxmlformats.org/officeDocument/2006/relationships/image" Target="media/image670.png"/><Relationship Id="rId732" Type="http://schemas.openxmlformats.org/officeDocument/2006/relationships/image" Target="media/image671.png"/><Relationship Id="rId733" Type="http://schemas.openxmlformats.org/officeDocument/2006/relationships/image" Target="media/image672.png"/><Relationship Id="rId734" Type="http://schemas.openxmlformats.org/officeDocument/2006/relationships/image" Target="media/image673.png"/><Relationship Id="rId735" Type="http://schemas.openxmlformats.org/officeDocument/2006/relationships/image" Target="media/image674.png"/><Relationship Id="rId736" Type="http://schemas.openxmlformats.org/officeDocument/2006/relationships/image" Target="media/image675.png"/><Relationship Id="rId737" Type="http://schemas.openxmlformats.org/officeDocument/2006/relationships/image" Target="media/image676.png"/><Relationship Id="rId738" Type="http://schemas.openxmlformats.org/officeDocument/2006/relationships/image" Target="media/image677.png"/><Relationship Id="rId739" Type="http://schemas.openxmlformats.org/officeDocument/2006/relationships/image" Target="media/image678.png"/><Relationship Id="rId740" Type="http://schemas.openxmlformats.org/officeDocument/2006/relationships/image" Target="media/image679.png"/><Relationship Id="rId741" Type="http://schemas.openxmlformats.org/officeDocument/2006/relationships/image" Target="media/image680.png"/><Relationship Id="rId742" Type="http://schemas.openxmlformats.org/officeDocument/2006/relationships/image" Target="media/image681.png"/><Relationship Id="rId743" Type="http://schemas.openxmlformats.org/officeDocument/2006/relationships/image" Target="media/image682.png"/><Relationship Id="rId744" Type="http://schemas.openxmlformats.org/officeDocument/2006/relationships/image" Target="media/image683.png"/><Relationship Id="rId745" Type="http://schemas.openxmlformats.org/officeDocument/2006/relationships/image" Target="media/image684.png"/><Relationship Id="rId746" Type="http://schemas.openxmlformats.org/officeDocument/2006/relationships/image" Target="media/image685.png"/><Relationship Id="rId747" Type="http://schemas.openxmlformats.org/officeDocument/2006/relationships/image" Target="media/image686.png"/><Relationship Id="rId748" Type="http://schemas.openxmlformats.org/officeDocument/2006/relationships/image" Target="media/image687.png"/><Relationship Id="rId749" Type="http://schemas.openxmlformats.org/officeDocument/2006/relationships/image" Target="media/image688.png"/><Relationship Id="rId750" Type="http://schemas.openxmlformats.org/officeDocument/2006/relationships/image" Target="media/image689.png"/><Relationship Id="rId751" Type="http://schemas.openxmlformats.org/officeDocument/2006/relationships/image" Target="media/image690.png"/><Relationship Id="rId752" Type="http://schemas.openxmlformats.org/officeDocument/2006/relationships/image" Target="media/image691.png"/><Relationship Id="rId753" Type="http://schemas.openxmlformats.org/officeDocument/2006/relationships/image" Target="media/image692.png"/><Relationship Id="rId754" Type="http://schemas.openxmlformats.org/officeDocument/2006/relationships/image" Target="media/image693.png"/><Relationship Id="rId755" Type="http://schemas.openxmlformats.org/officeDocument/2006/relationships/header" Target="header30.xml"/><Relationship Id="rId756" Type="http://schemas.openxmlformats.org/officeDocument/2006/relationships/footer" Target="footer24.xml"/><Relationship Id="rId757" Type="http://schemas.openxmlformats.org/officeDocument/2006/relationships/image" Target="media/image694.png"/><Relationship Id="rId758" Type="http://schemas.openxmlformats.org/officeDocument/2006/relationships/image" Target="media/image695.png"/><Relationship Id="rId759" Type="http://schemas.openxmlformats.org/officeDocument/2006/relationships/image" Target="media/image696.png"/><Relationship Id="rId760" Type="http://schemas.openxmlformats.org/officeDocument/2006/relationships/image" Target="media/image697.png"/><Relationship Id="rId761" Type="http://schemas.openxmlformats.org/officeDocument/2006/relationships/image" Target="media/image698.png"/><Relationship Id="rId762" Type="http://schemas.openxmlformats.org/officeDocument/2006/relationships/image" Target="media/image699.png"/><Relationship Id="rId763" Type="http://schemas.openxmlformats.org/officeDocument/2006/relationships/image" Target="media/image700.png"/><Relationship Id="rId764" Type="http://schemas.openxmlformats.org/officeDocument/2006/relationships/image" Target="media/image701.png"/><Relationship Id="rId765" Type="http://schemas.openxmlformats.org/officeDocument/2006/relationships/image" Target="media/image702.png"/><Relationship Id="rId766" Type="http://schemas.openxmlformats.org/officeDocument/2006/relationships/image" Target="media/image703.png"/><Relationship Id="rId767" Type="http://schemas.openxmlformats.org/officeDocument/2006/relationships/image" Target="media/image704.png"/><Relationship Id="rId768" Type="http://schemas.openxmlformats.org/officeDocument/2006/relationships/image" Target="media/image705.png"/><Relationship Id="rId769" Type="http://schemas.openxmlformats.org/officeDocument/2006/relationships/image" Target="media/image706.png"/><Relationship Id="rId770" Type="http://schemas.openxmlformats.org/officeDocument/2006/relationships/image" Target="media/image707.png"/><Relationship Id="rId771" Type="http://schemas.openxmlformats.org/officeDocument/2006/relationships/image" Target="media/image708.png"/><Relationship Id="rId772" Type="http://schemas.openxmlformats.org/officeDocument/2006/relationships/image" Target="media/image709.png"/><Relationship Id="rId773" Type="http://schemas.openxmlformats.org/officeDocument/2006/relationships/image" Target="media/image710.png"/><Relationship Id="rId774" Type="http://schemas.openxmlformats.org/officeDocument/2006/relationships/image" Target="media/image711.png"/><Relationship Id="rId775" Type="http://schemas.openxmlformats.org/officeDocument/2006/relationships/image" Target="media/image712.png"/><Relationship Id="rId776" Type="http://schemas.openxmlformats.org/officeDocument/2006/relationships/image" Target="media/image713.png"/><Relationship Id="rId777" Type="http://schemas.openxmlformats.org/officeDocument/2006/relationships/image" Target="media/image714.png"/><Relationship Id="rId778" Type="http://schemas.openxmlformats.org/officeDocument/2006/relationships/image" Target="media/image715.png"/><Relationship Id="rId779" Type="http://schemas.openxmlformats.org/officeDocument/2006/relationships/image" Target="media/image716.png"/><Relationship Id="rId780" Type="http://schemas.openxmlformats.org/officeDocument/2006/relationships/image" Target="media/image717.png"/><Relationship Id="rId781" Type="http://schemas.openxmlformats.org/officeDocument/2006/relationships/image" Target="media/image718.png"/><Relationship Id="rId782" Type="http://schemas.openxmlformats.org/officeDocument/2006/relationships/image" Target="media/image719.png"/><Relationship Id="rId783" Type="http://schemas.openxmlformats.org/officeDocument/2006/relationships/image" Target="media/image720.png"/><Relationship Id="rId784" Type="http://schemas.openxmlformats.org/officeDocument/2006/relationships/image" Target="media/image721.png"/><Relationship Id="rId785" Type="http://schemas.openxmlformats.org/officeDocument/2006/relationships/image" Target="media/image722.png"/><Relationship Id="rId786" Type="http://schemas.openxmlformats.org/officeDocument/2006/relationships/image" Target="media/image723.png"/><Relationship Id="rId787" Type="http://schemas.openxmlformats.org/officeDocument/2006/relationships/image" Target="media/image724.png"/><Relationship Id="rId788" Type="http://schemas.openxmlformats.org/officeDocument/2006/relationships/image" Target="media/image725.png"/><Relationship Id="rId789" Type="http://schemas.openxmlformats.org/officeDocument/2006/relationships/image" Target="media/image726.png"/><Relationship Id="rId790" Type="http://schemas.openxmlformats.org/officeDocument/2006/relationships/image" Target="media/image727.png"/><Relationship Id="rId791" Type="http://schemas.openxmlformats.org/officeDocument/2006/relationships/image" Target="media/image728.png"/><Relationship Id="rId792" Type="http://schemas.openxmlformats.org/officeDocument/2006/relationships/image" Target="media/image729.png"/><Relationship Id="rId793" Type="http://schemas.openxmlformats.org/officeDocument/2006/relationships/image" Target="media/image730.png"/><Relationship Id="rId794" Type="http://schemas.openxmlformats.org/officeDocument/2006/relationships/image" Target="media/image731.png"/><Relationship Id="rId795" Type="http://schemas.openxmlformats.org/officeDocument/2006/relationships/image" Target="media/image732.png"/><Relationship Id="rId796" Type="http://schemas.openxmlformats.org/officeDocument/2006/relationships/image" Target="media/image733.png"/><Relationship Id="rId797" Type="http://schemas.openxmlformats.org/officeDocument/2006/relationships/image" Target="media/image734.png"/><Relationship Id="rId798" Type="http://schemas.openxmlformats.org/officeDocument/2006/relationships/image" Target="media/image735.png"/><Relationship Id="rId799" Type="http://schemas.openxmlformats.org/officeDocument/2006/relationships/image" Target="media/image736.png"/><Relationship Id="rId800" Type="http://schemas.openxmlformats.org/officeDocument/2006/relationships/image" Target="media/image737.png"/><Relationship Id="rId801" Type="http://schemas.openxmlformats.org/officeDocument/2006/relationships/header" Target="header31.xml"/><Relationship Id="rId802" Type="http://schemas.openxmlformats.org/officeDocument/2006/relationships/footer" Target="footer25.xml"/><Relationship Id="rId803" Type="http://schemas.openxmlformats.org/officeDocument/2006/relationships/image" Target="media/image738.png"/><Relationship Id="rId804" Type="http://schemas.openxmlformats.org/officeDocument/2006/relationships/image" Target="media/image739.png"/><Relationship Id="rId805" Type="http://schemas.openxmlformats.org/officeDocument/2006/relationships/image" Target="media/image740.png"/><Relationship Id="rId806" Type="http://schemas.openxmlformats.org/officeDocument/2006/relationships/header" Target="header32.xml"/><Relationship Id="rId807" Type="http://schemas.openxmlformats.org/officeDocument/2006/relationships/footer" Target="footer26.xml"/><Relationship Id="rId808" Type="http://schemas.openxmlformats.org/officeDocument/2006/relationships/image" Target="media/image741.png"/><Relationship Id="rId809" Type="http://schemas.openxmlformats.org/officeDocument/2006/relationships/image" Target="media/image742.png"/><Relationship Id="rId810" Type="http://schemas.openxmlformats.org/officeDocument/2006/relationships/image" Target="media/image743.png"/><Relationship Id="rId811" Type="http://schemas.openxmlformats.org/officeDocument/2006/relationships/image" Target="media/image744.png"/><Relationship Id="rId812" Type="http://schemas.openxmlformats.org/officeDocument/2006/relationships/image" Target="media/image745.png"/><Relationship Id="rId813" Type="http://schemas.openxmlformats.org/officeDocument/2006/relationships/image" Target="media/image746.png"/><Relationship Id="rId814" Type="http://schemas.openxmlformats.org/officeDocument/2006/relationships/image" Target="media/image747.png"/><Relationship Id="rId815" Type="http://schemas.openxmlformats.org/officeDocument/2006/relationships/image" Target="media/image748.png"/><Relationship Id="rId816" Type="http://schemas.openxmlformats.org/officeDocument/2006/relationships/image" Target="media/image749.png"/><Relationship Id="rId817" Type="http://schemas.openxmlformats.org/officeDocument/2006/relationships/image" Target="media/image750.png"/><Relationship Id="rId818" Type="http://schemas.openxmlformats.org/officeDocument/2006/relationships/image" Target="media/image751.png"/><Relationship Id="rId819" Type="http://schemas.openxmlformats.org/officeDocument/2006/relationships/image" Target="media/image752.png"/><Relationship Id="rId820" Type="http://schemas.openxmlformats.org/officeDocument/2006/relationships/image" Target="media/image753.png"/><Relationship Id="rId821" Type="http://schemas.openxmlformats.org/officeDocument/2006/relationships/image" Target="media/image754.png"/><Relationship Id="rId822" Type="http://schemas.openxmlformats.org/officeDocument/2006/relationships/image" Target="media/image755.png"/><Relationship Id="rId823" Type="http://schemas.openxmlformats.org/officeDocument/2006/relationships/header" Target="header33.xml"/><Relationship Id="rId824" Type="http://schemas.openxmlformats.org/officeDocument/2006/relationships/footer" Target="footer27.xml"/><Relationship Id="rId825" Type="http://schemas.openxmlformats.org/officeDocument/2006/relationships/image" Target="media/image756.png"/><Relationship Id="rId826" Type="http://schemas.openxmlformats.org/officeDocument/2006/relationships/image" Target="media/image757.png"/><Relationship Id="rId827" Type="http://schemas.openxmlformats.org/officeDocument/2006/relationships/image" Target="media/image758.png"/><Relationship Id="rId828" Type="http://schemas.openxmlformats.org/officeDocument/2006/relationships/image" Target="media/image759.png"/><Relationship Id="rId829" Type="http://schemas.openxmlformats.org/officeDocument/2006/relationships/image" Target="media/image760.png"/><Relationship Id="rId830" Type="http://schemas.openxmlformats.org/officeDocument/2006/relationships/image" Target="media/image761.png"/><Relationship Id="rId831" Type="http://schemas.openxmlformats.org/officeDocument/2006/relationships/image" Target="media/image762.png"/><Relationship Id="rId832" Type="http://schemas.openxmlformats.org/officeDocument/2006/relationships/image" Target="media/image763.png"/><Relationship Id="rId833" Type="http://schemas.openxmlformats.org/officeDocument/2006/relationships/image" Target="media/image764.png"/><Relationship Id="rId834" Type="http://schemas.openxmlformats.org/officeDocument/2006/relationships/image" Target="media/image765.png"/><Relationship Id="rId835" Type="http://schemas.openxmlformats.org/officeDocument/2006/relationships/image" Target="media/image766.png"/><Relationship Id="rId836" Type="http://schemas.openxmlformats.org/officeDocument/2006/relationships/image" Target="media/image767.png"/><Relationship Id="rId837" Type="http://schemas.openxmlformats.org/officeDocument/2006/relationships/image" Target="media/image768.png"/><Relationship Id="rId838" Type="http://schemas.openxmlformats.org/officeDocument/2006/relationships/image" Target="media/image769.png"/><Relationship Id="rId839" Type="http://schemas.openxmlformats.org/officeDocument/2006/relationships/image" Target="media/image770.png"/><Relationship Id="rId840" Type="http://schemas.openxmlformats.org/officeDocument/2006/relationships/image" Target="media/image771.png"/><Relationship Id="rId841" Type="http://schemas.openxmlformats.org/officeDocument/2006/relationships/image" Target="media/image772.png"/><Relationship Id="rId842" Type="http://schemas.openxmlformats.org/officeDocument/2006/relationships/image" Target="media/image773.png"/><Relationship Id="rId843" Type="http://schemas.openxmlformats.org/officeDocument/2006/relationships/image" Target="media/image774.png"/><Relationship Id="rId844" Type="http://schemas.openxmlformats.org/officeDocument/2006/relationships/image" Target="media/image775.png"/><Relationship Id="rId845" Type="http://schemas.openxmlformats.org/officeDocument/2006/relationships/image" Target="media/image776.png"/><Relationship Id="rId846" Type="http://schemas.openxmlformats.org/officeDocument/2006/relationships/image" Target="media/image777.png"/><Relationship Id="rId847" Type="http://schemas.openxmlformats.org/officeDocument/2006/relationships/image" Target="media/image778.png"/><Relationship Id="rId848" Type="http://schemas.openxmlformats.org/officeDocument/2006/relationships/image" Target="media/image779.png"/><Relationship Id="rId849" Type="http://schemas.openxmlformats.org/officeDocument/2006/relationships/image" Target="media/image780.png"/><Relationship Id="rId850" Type="http://schemas.openxmlformats.org/officeDocument/2006/relationships/image" Target="media/image781.png"/><Relationship Id="rId851" Type="http://schemas.openxmlformats.org/officeDocument/2006/relationships/image" Target="media/image782.png"/><Relationship Id="rId852" Type="http://schemas.openxmlformats.org/officeDocument/2006/relationships/image" Target="media/image783.png"/><Relationship Id="rId853" Type="http://schemas.openxmlformats.org/officeDocument/2006/relationships/image" Target="media/image784.png"/><Relationship Id="rId854" Type="http://schemas.openxmlformats.org/officeDocument/2006/relationships/image" Target="media/image785.png"/><Relationship Id="rId855" Type="http://schemas.openxmlformats.org/officeDocument/2006/relationships/header" Target="header34.xml"/><Relationship Id="rId856" Type="http://schemas.openxmlformats.org/officeDocument/2006/relationships/image" Target="media/image786.png"/><Relationship Id="rId857" Type="http://schemas.openxmlformats.org/officeDocument/2006/relationships/image" Target="media/image787.png"/><Relationship Id="rId858" Type="http://schemas.openxmlformats.org/officeDocument/2006/relationships/image" Target="media/image788.png"/><Relationship Id="rId859" Type="http://schemas.openxmlformats.org/officeDocument/2006/relationships/image" Target="media/image789.png"/><Relationship Id="rId860" Type="http://schemas.openxmlformats.org/officeDocument/2006/relationships/image" Target="media/image790.png"/><Relationship Id="rId861" Type="http://schemas.openxmlformats.org/officeDocument/2006/relationships/image" Target="media/image791.png"/><Relationship Id="rId862" Type="http://schemas.openxmlformats.org/officeDocument/2006/relationships/image" Target="media/image792.png"/><Relationship Id="rId863" Type="http://schemas.openxmlformats.org/officeDocument/2006/relationships/image" Target="media/image793.png"/><Relationship Id="rId864" Type="http://schemas.openxmlformats.org/officeDocument/2006/relationships/image" Target="media/image794.png"/><Relationship Id="rId865" Type="http://schemas.openxmlformats.org/officeDocument/2006/relationships/image" Target="media/image795.png"/><Relationship Id="rId866" Type="http://schemas.openxmlformats.org/officeDocument/2006/relationships/image" Target="media/image796.png"/><Relationship Id="rId867" Type="http://schemas.openxmlformats.org/officeDocument/2006/relationships/image" Target="media/image797.png"/><Relationship Id="rId868" Type="http://schemas.openxmlformats.org/officeDocument/2006/relationships/image" Target="media/image798.png"/><Relationship Id="rId869" Type="http://schemas.openxmlformats.org/officeDocument/2006/relationships/image" Target="media/image799.png"/><Relationship Id="rId870" Type="http://schemas.openxmlformats.org/officeDocument/2006/relationships/image" Target="media/image800.png"/><Relationship Id="rId871" Type="http://schemas.openxmlformats.org/officeDocument/2006/relationships/image" Target="media/image801.png"/><Relationship Id="rId872" Type="http://schemas.openxmlformats.org/officeDocument/2006/relationships/image" Target="media/image802.png"/><Relationship Id="rId873" Type="http://schemas.openxmlformats.org/officeDocument/2006/relationships/image" Target="media/image803.png"/><Relationship Id="rId874" Type="http://schemas.openxmlformats.org/officeDocument/2006/relationships/image" Target="media/image804.png"/><Relationship Id="rId875" Type="http://schemas.openxmlformats.org/officeDocument/2006/relationships/image" Target="media/image805.png"/><Relationship Id="rId876" Type="http://schemas.openxmlformats.org/officeDocument/2006/relationships/image" Target="media/image806.png"/><Relationship Id="rId877" Type="http://schemas.openxmlformats.org/officeDocument/2006/relationships/image" Target="media/image807.png"/><Relationship Id="rId878" Type="http://schemas.openxmlformats.org/officeDocument/2006/relationships/image" Target="media/image808.png"/><Relationship Id="rId879" Type="http://schemas.openxmlformats.org/officeDocument/2006/relationships/image" Target="media/image809.png"/><Relationship Id="rId880" Type="http://schemas.openxmlformats.org/officeDocument/2006/relationships/image" Target="media/image810.png"/><Relationship Id="rId881" Type="http://schemas.openxmlformats.org/officeDocument/2006/relationships/image" Target="media/image811.png"/><Relationship Id="rId882" Type="http://schemas.openxmlformats.org/officeDocument/2006/relationships/image" Target="media/image812.png"/><Relationship Id="rId883" Type="http://schemas.openxmlformats.org/officeDocument/2006/relationships/image" Target="media/image813.png"/><Relationship Id="rId884" Type="http://schemas.openxmlformats.org/officeDocument/2006/relationships/image" Target="media/image814.png"/><Relationship Id="rId885" Type="http://schemas.openxmlformats.org/officeDocument/2006/relationships/image" Target="media/image815.png"/><Relationship Id="rId886" Type="http://schemas.openxmlformats.org/officeDocument/2006/relationships/image" Target="media/image816.png"/><Relationship Id="rId887" Type="http://schemas.openxmlformats.org/officeDocument/2006/relationships/image" Target="media/image817.png"/><Relationship Id="rId888" Type="http://schemas.openxmlformats.org/officeDocument/2006/relationships/image" Target="media/image818.png"/><Relationship Id="rId889" Type="http://schemas.openxmlformats.org/officeDocument/2006/relationships/image" Target="media/image819.png"/><Relationship Id="rId890" Type="http://schemas.openxmlformats.org/officeDocument/2006/relationships/image" Target="media/image820.png"/><Relationship Id="rId891" Type="http://schemas.openxmlformats.org/officeDocument/2006/relationships/image" Target="media/image821.png"/><Relationship Id="rId892" Type="http://schemas.openxmlformats.org/officeDocument/2006/relationships/image" Target="media/image822.png"/><Relationship Id="rId893" Type="http://schemas.openxmlformats.org/officeDocument/2006/relationships/image" Target="media/image823.png"/><Relationship Id="rId894" Type="http://schemas.openxmlformats.org/officeDocument/2006/relationships/image" Target="media/image82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2020-05-03T13:45:35Z</dcterms:created>
  <dcterms:modified xsi:type="dcterms:W3CDTF">2020-05-03T13:45:35Z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2012-03-01T00:00:00Z</vt:filetime>
  </property>
  <property fmtid="{D5CDD505-2E9C-101B-9397-08002B2CF9AE}" pid="3" name="Creator">
    <vt:lpwstr>Microsoft® Office Word 2007</vt:lpwstr>
  </property>
  <property fmtid="{D5CDD505-2E9C-101B-9397-08002B2CF9AE}" pid="4" name="LastSaved">
    <vt:filetime>2020-05-03T00:00:00Z</vt:filetime>
  </property>
</Properties>
</file>